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E014D12" w14:textId="2062E64E" w:rsidR="00FA026D" w:rsidRDefault="00F55345" w:rsidP="0018185B">
      <w:pPr>
        <w:pStyle w:val="Heading3"/>
        <w:rPr>
          <w:rtl/>
        </w:rPr>
      </w:pPr>
      <w:bookmarkStart w:id="0" w:name="_Toc211464445"/>
      <w:r>
        <w:rPr>
          <w:rFonts w:hint="cs"/>
          <w:rtl/>
        </w:rPr>
        <w:t>آموزش وب د</w:t>
      </w:r>
      <w:r w:rsidR="00CA074D">
        <w:rPr>
          <w:rFonts w:hint="cs"/>
          <w:rtl/>
        </w:rPr>
        <w:t>ی</w:t>
      </w:r>
      <w:r>
        <w:rPr>
          <w:rFonts w:hint="cs"/>
          <w:rtl/>
        </w:rPr>
        <w:t>زاین</w:t>
      </w:r>
      <w:bookmarkEnd w:id="0"/>
    </w:p>
    <w:sdt>
      <w:sdtPr>
        <w:rPr>
          <w:rFonts w:ascii="IRANSansWeb(FaNum) Light" w:eastAsiaTheme="minorHAnsi" w:hAnsi="IRANSansWeb(FaNum) Light" w:cs="IRANSansWeb(FaNum) Light"/>
          <w:b w:val="0"/>
          <w:color w:val="auto"/>
          <w:sz w:val="20"/>
          <w:szCs w:val="20"/>
          <w:rtl/>
          <w:lang w:bidi="fa-IR"/>
        </w:rPr>
        <w:id w:val="4227663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D783398" w14:textId="25F9F6F1" w:rsidR="005F2E0C" w:rsidRPr="00A44F70" w:rsidRDefault="005F2E0C" w:rsidP="00A44F70">
          <w:pPr>
            <w:pStyle w:val="TOCHeading"/>
            <w:bidi/>
            <w:rPr>
              <w:rFonts w:ascii="IRANSansWeb(FaNum) Light" w:hAnsi="IRANSansWeb(FaNum) Light" w:cs="IRANSansWeb(FaNum) Light"/>
              <w:b w:val="0"/>
              <w:color w:val="auto"/>
              <w:sz w:val="20"/>
              <w:szCs w:val="20"/>
              <w:rtl/>
              <w:lang w:bidi="fa-IR"/>
            </w:rPr>
          </w:pPr>
          <w:r w:rsidRPr="00A44F70">
            <w:rPr>
              <w:rFonts w:ascii="IRANSansWeb(FaNum) Light" w:hAnsi="IRANSansWeb(FaNum) Light" w:cs="IRANSansWeb(FaNum) Light"/>
              <w:b w:val="0"/>
              <w:color w:val="auto"/>
              <w:sz w:val="20"/>
              <w:szCs w:val="20"/>
              <w:rtl/>
            </w:rPr>
            <w:t>فهرست</w:t>
          </w:r>
        </w:p>
        <w:p w14:paraId="48290CBE" w14:textId="2B3833E7" w:rsidR="00A44F70" w:rsidRPr="00A44F70" w:rsidRDefault="00E32F8B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r w:rsidRPr="00A44F70">
            <w:rPr>
              <w:rFonts w:ascii="IRANSansWeb(FaNum) Light" w:hAnsi="IRANSansWeb(FaNum) Light" w:cs="IRANSansWeb(FaNum) Light"/>
              <w:i w:val="0"/>
              <w:iCs w:val="0"/>
              <w:szCs w:val="20"/>
              <w:rtl/>
            </w:rPr>
            <w:fldChar w:fldCharType="begin"/>
          </w:r>
          <w:r w:rsidRPr="00A44F70">
            <w:rPr>
              <w:rFonts w:ascii="IRANSansWeb(FaNum) Light" w:hAnsi="IRANSansWeb(FaNum) Light" w:cs="IRANSansWeb(FaNum) Light"/>
              <w:i w:val="0"/>
              <w:iCs w:val="0"/>
              <w:szCs w:val="20"/>
              <w:rtl/>
            </w:rPr>
            <w:instrText xml:space="preserve"> </w:instrText>
          </w:r>
          <w:r w:rsidRPr="00A44F70">
            <w:rPr>
              <w:rFonts w:ascii="IRANSansWeb(FaNum) Light" w:hAnsi="IRANSansWeb(FaNum) Light" w:cs="IRANSansWeb(FaNum) Light"/>
              <w:i w:val="0"/>
              <w:iCs w:val="0"/>
              <w:szCs w:val="20"/>
            </w:rPr>
            <w:instrText>TOC</w:instrText>
          </w:r>
          <w:r w:rsidRPr="00A44F70">
            <w:rPr>
              <w:rFonts w:ascii="IRANSansWeb(FaNum) Light" w:hAnsi="IRANSansWeb(FaNum) Light" w:cs="IRANSansWeb(FaNum) Light"/>
              <w:i w:val="0"/>
              <w:iCs w:val="0"/>
              <w:szCs w:val="20"/>
              <w:rtl/>
            </w:rPr>
            <w:instrText xml:space="preserve"> \</w:instrText>
          </w:r>
          <w:r w:rsidRPr="00A44F70">
            <w:rPr>
              <w:rFonts w:ascii="IRANSansWeb(FaNum) Light" w:hAnsi="IRANSansWeb(FaNum) Light" w:cs="IRANSansWeb(FaNum) Light"/>
              <w:i w:val="0"/>
              <w:iCs w:val="0"/>
              <w:szCs w:val="20"/>
            </w:rPr>
            <w:instrText>o "1-3" \h \z \u</w:instrText>
          </w:r>
          <w:r w:rsidRPr="00A44F70">
            <w:rPr>
              <w:rFonts w:ascii="IRANSansWeb(FaNum) Light" w:hAnsi="IRANSansWeb(FaNum) Light" w:cs="IRANSansWeb(FaNum) Light"/>
              <w:i w:val="0"/>
              <w:iCs w:val="0"/>
              <w:szCs w:val="20"/>
              <w:rtl/>
            </w:rPr>
            <w:instrText xml:space="preserve"> </w:instrText>
          </w:r>
          <w:r w:rsidRPr="00A44F70">
            <w:rPr>
              <w:rFonts w:ascii="IRANSansWeb(FaNum) Light" w:hAnsi="IRANSansWeb(FaNum) Light" w:cs="IRANSansWeb(FaNum) Light"/>
              <w:i w:val="0"/>
              <w:iCs w:val="0"/>
              <w:szCs w:val="20"/>
              <w:rtl/>
            </w:rPr>
            <w:fldChar w:fldCharType="separate"/>
          </w:r>
          <w:hyperlink w:anchor="_Toc211464445" w:history="1">
            <w:r w:rsidR="00A44F70" w:rsidRPr="00A44F70">
              <w:rPr>
                <w:rStyle w:val="Hyperlink"/>
                <w:i w:val="0"/>
                <w:iCs w:val="0"/>
                <w:noProof/>
                <w:rtl/>
              </w:rPr>
              <w:t>آموزش وب د</w:t>
            </w:r>
            <w:r w:rsidR="00A44F70"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="00A44F70" w:rsidRPr="00A44F70">
              <w:rPr>
                <w:rStyle w:val="Hyperlink"/>
                <w:i w:val="0"/>
                <w:iCs w:val="0"/>
                <w:noProof/>
                <w:rtl/>
              </w:rPr>
              <w:t>زا</w:t>
            </w:r>
            <w:r w:rsidR="00A44F70"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="00A44F70" w:rsidRPr="00A44F70">
              <w:rPr>
                <w:rStyle w:val="Hyperlink"/>
                <w:rFonts w:hint="eastAsia"/>
                <w:i w:val="0"/>
                <w:iCs w:val="0"/>
                <w:noProof/>
                <w:rtl/>
              </w:rPr>
              <w:t>ن</w:t>
            </w:r>
            <w:r w:rsidR="00A44F70" w:rsidRPr="00A44F70">
              <w:rPr>
                <w:i w:val="0"/>
                <w:iCs w:val="0"/>
                <w:noProof/>
                <w:webHidden/>
              </w:rPr>
              <w:tab/>
            </w:r>
            <w:r w:rsidR="00A44F70"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="00A44F70" w:rsidRPr="00A44F70">
              <w:rPr>
                <w:i w:val="0"/>
                <w:iCs w:val="0"/>
                <w:noProof/>
                <w:webHidden/>
              </w:rPr>
              <w:instrText xml:space="preserve"> PAGEREF _Toc211464445 \h </w:instrText>
            </w:r>
            <w:r w:rsidR="00A44F70" w:rsidRPr="00A44F70">
              <w:rPr>
                <w:i w:val="0"/>
                <w:iCs w:val="0"/>
                <w:noProof/>
                <w:webHidden/>
              </w:rPr>
            </w:r>
            <w:r w:rsidR="00A44F70"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2C0004">
              <w:rPr>
                <w:i w:val="0"/>
                <w:iCs w:val="0"/>
                <w:noProof/>
                <w:webHidden/>
                <w:rtl/>
              </w:rPr>
              <w:t>1</w:t>
            </w:r>
            <w:r w:rsidR="00A44F70"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9DAB381" w14:textId="5B280C5F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46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مفهوم   </w:t>
            </w:r>
            <w:r w:rsidRPr="00A44F70">
              <w:rPr>
                <w:rStyle w:val="Hyperlink"/>
                <w:b w:val="0"/>
                <w:bCs w:val="0"/>
                <w:noProof/>
              </w:rPr>
              <w:t>Frontend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(فرانت‌اند)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_Toc211464446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2C0004">
              <w:rPr>
                <w:b w:val="0"/>
                <w:bCs w:val="0"/>
                <w:noProof/>
                <w:webHidden/>
                <w:rtl/>
              </w:rPr>
              <w:t>9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6255DF1" w14:textId="105D5A0D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47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مفهوم </w:t>
            </w:r>
            <w:r w:rsidRPr="00A44F70">
              <w:rPr>
                <w:rStyle w:val="Hyperlink"/>
                <w:b w:val="0"/>
                <w:bCs w:val="0"/>
                <w:noProof/>
              </w:rPr>
              <w:t>Backend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_Toc211464447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2C0004">
              <w:rPr>
                <w:b w:val="0"/>
                <w:bCs w:val="0"/>
                <w:noProof/>
                <w:webHidden/>
                <w:rtl/>
              </w:rPr>
              <w:t>12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291A69D" w14:textId="08FEB4BA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48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</w:t>
            </w:r>
            <w:r w:rsidRPr="00A44F70">
              <w:rPr>
                <w:rStyle w:val="Hyperlink"/>
                <w:b w:val="0"/>
                <w:bCs w:val="0"/>
                <w:noProof/>
              </w:rPr>
              <w:t>HTML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>: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_Toc211464448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2C0004">
              <w:rPr>
                <w:b w:val="0"/>
                <w:bCs w:val="0"/>
                <w:noProof/>
                <w:webHidden/>
                <w:rtl/>
              </w:rPr>
              <w:t>14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8B1BA7E" w14:textId="647D848A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49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</w:t>
            </w:r>
            <w:r w:rsidRPr="00A44F70">
              <w:rPr>
                <w:rStyle w:val="Hyperlink"/>
                <w:b w:val="0"/>
                <w:bCs w:val="0"/>
                <w:noProof/>
              </w:rPr>
              <w:t>Css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>: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_Toc211464449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2C0004">
              <w:rPr>
                <w:b w:val="0"/>
                <w:bCs w:val="0"/>
                <w:noProof/>
                <w:webHidden/>
                <w:rtl/>
              </w:rPr>
              <w:t>18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54C2501" w14:textId="00928CCB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50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</w:t>
            </w:r>
            <w:r w:rsidRPr="00A44F70">
              <w:rPr>
                <w:rStyle w:val="Hyperlink"/>
                <w:b w:val="0"/>
                <w:bCs w:val="0"/>
                <w:noProof/>
              </w:rPr>
              <w:t>JavaScript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_Toc211464450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2C0004">
              <w:rPr>
                <w:b w:val="0"/>
                <w:bCs w:val="0"/>
                <w:noProof/>
                <w:webHidden/>
                <w:rtl/>
              </w:rPr>
              <w:t>22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53457CC" w14:textId="77A33870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51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مفهوم </w:t>
            </w:r>
            <w:r w:rsidRPr="00A44F70">
              <w:rPr>
                <w:rStyle w:val="Hyperlink"/>
                <w:b w:val="0"/>
                <w:bCs w:val="0"/>
                <w:noProof/>
              </w:rPr>
              <w:t>SEO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_Toc211464451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2C0004">
              <w:rPr>
                <w:b w:val="0"/>
                <w:bCs w:val="0"/>
                <w:noProof/>
                <w:webHidden/>
                <w:rtl/>
              </w:rPr>
              <w:t>23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4193567" w14:textId="18FA436C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52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مفهوم </w:t>
            </w:r>
            <w:r w:rsidRPr="00A44F70">
              <w:rPr>
                <w:rStyle w:val="Hyperlink"/>
                <w:b w:val="0"/>
                <w:bCs w:val="0"/>
                <w:noProof/>
              </w:rPr>
              <w:t>Progressive Enhancement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بهبود تدر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>ج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_Toc211464452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2C0004">
              <w:rPr>
                <w:b w:val="0"/>
                <w:bCs w:val="0"/>
                <w:noProof/>
                <w:webHidden/>
                <w:rtl/>
              </w:rPr>
              <w:t>26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62299D9" w14:textId="1E104B4C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53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مفهوم </w:t>
            </w:r>
            <w:r w:rsidRPr="00A44F70">
              <w:rPr>
                <w:rStyle w:val="Hyperlink"/>
                <w:b w:val="0"/>
                <w:bCs w:val="0"/>
                <w:noProof/>
              </w:rPr>
              <w:t>Responsive Web Design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_Toc211464453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2C0004">
              <w:rPr>
                <w:b w:val="0"/>
                <w:bCs w:val="0"/>
                <w:noProof/>
                <w:webHidden/>
                <w:rtl/>
              </w:rPr>
              <w:t>30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874BCD2" w14:textId="1E58B0AC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54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مفهوم </w:t>
            </w:r>
            <w:r w:rsidRPr="00A44F70">
              <w:rPr>
                <w:rStyle w:val="Hyperlink"/>
                <w:b w:val="0"/>
                <w:bCs w:val="0"/>
                <w:noProof/>
              </w:rPr>
              <w:t xml:space="preserve"> Internet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_Toc211464454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2C0004">
              <w:rPr>
                <w:b w:val="0"/>
                <w:bCs w:val="0"/>
                <w:noProof/>
                <w:webHidden/>
                <w:rtl/>
              </w:rPr>
              <w:t>35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17CBDD3" w14:textId="50A49B23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55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مفهوم </w:t>
            </w:r>
            <w:r w:rsidRPr="00A44F70">
              <w:rPr>
                <w:rStyle w:val="Hyperlink"/>
                <w:b w:val="0"/>
                <w:bCs w:val="0"/>
                <w:noProof/>
              </w:rPr>
              <w:t>Protocol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_Toc211464455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2C0004">
              <w:rPr>
                <w:b w:val="0"/>
                <w:bCs w:val="0"/>
                <w:noProof/>
                <w:webHidden/>
                <w:rtl/>
              </w:rPr>
              <w:t>41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98B131C" w14:textId="1B5956A0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56" w:history="1">
            <w:r w:rsidRPr="00A44F70">
              <w:rPr>
                <w:rStyle w:val="Hyperlink"/>
                <w:i w:val="0"/>
                <w:iCs w:val="0"/>
                <w:noProof/>
                <w:rtl/>
              </w:rPr>
              <w:t>1. زبان مشترک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_Toc211464456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2C0004">
              <w:rPr>
                <w:i w:val="0"/>
                <w:iCs w:val="0"/>
                <w:noProof/>
                <w:webHidden/>
                <w:rtl/>
              </w:rPr>
              <w:t>42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768C948" w14:textId="022BB496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57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مفهوم </w:t>
            </w:r>
            <w:r w:rsidRPr="00A44F70">
              <w:rPr>
                <w:rStyle w:val="Hyperlink"/>
                <w:b w:val="0"/>
                <w:bCs w:val="0"/>
                <w:noProof/>
              </w:rPr>
              <w:t>WEB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_Toc211464457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2C0004">
              <w:rPr>
                <w:b w:val="0"/>
                <w:bCs w:val="0"/>
                <w:noProof/>
                <w:webHidden/>
                <w:rtl/>
              </w:rPr>
              <w:t>48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9FE73CC" w14:textId="71F2FEC0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58" w:history="1">
            <w:r w:rsidRPr="00A44F70">
              <w:rPr>
                <w:rStyle w:val="Hyperlink"/>
                <w:rFonts w:ascii="IRANSansWeb(FaNum) Light" w:hAnsi="IRANSansWeb(FaNum) Light"/>
                <w:noProof/>
                <w:rtl/>
              </w:rPr>
              <w:t>تار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>خچه وب به زبان ساده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_Toc211464458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50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11AD2C22" w14:textId="0B0E0B6D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59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مفهوم </w:t>
            </w:r>
            <w:r w:rsidRPr="00A44F70">
              <w:rPr>
                <w:rStyle w:val="Hyperlink"/>
                <w:b w:val="0"/>
                <w:bCs w:val="0"/>
                <w:noProof/>
              </w:rPr>
              <w:t>HTTP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_Toc211464459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2C0004">
              <w:rPr>
                <w:b w:val="0"/>
                <w:bCs w:val="0"/>
                <w:noProof/>
                <w:webHidden/>
                <w:rtl/>
              </w:rPr>
              <w:t>57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B82D1B8" w14:textId="02ECCB8A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60" w:history="1">
            <w:r w:rsidRPr="00A44F70">
              <w:rPr>
                <w:rStyle w:val="Hyperlink"/>
                <w:i w:val="0"/>
                <w:iCs w:val="0"/>
                <w:noProof/>
              </w:rPr>
              <w:t>HTTP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چ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ست: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_Toc211464460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2C0004">
              <w:rPr>
                <w:i w:val="0"/>
                <w:iCs w:val="0"/>
                <w:noProof/>
                <w:webHidden/>
                <w:rtl/>
              </w:rPr>
              <w:t>64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4B4509E" w14:textId="7BD9C4D6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61" w:history="1">
            <w:r w:rsidRPr="00A44F70">
              <w:rPr>
                <w:rStyle w:val="Hyperlink"/>
                <w:i w:val="0"/>
                <w:iCs w:val="0"/>
                <w:noProof/>
              </w:rPr>
              <w:t>HTTP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چ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ست ن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ست: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_Toc211464461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2C0004">
              <w:rPr>
                <w:i w:val="0"/>
                <w:iCs w:val="0"/>
                <w:noProof/>
                <w:webHidden/>
                <w:rtl/>
              </w:rPr>
              <w:t>64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4858FE5" w14:textId="6A7A6A05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62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مفهوم </w:t>
            </w:r>
            <w:r w:rsidRPr="00A44F70">
              <w:rPr>
                <w:rStyle w:val="Hyperlink"/>
                <w:b w:val="0"/>
                <w:bCs w:val="0"/>
                <w:noProof/>
              </w:rPr>
              <w:t>Server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_Toc211464462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2C0004">
              <w:rPr>
                <w:b w:val="0"/>
                <w:bCs w:val="0"/>
                <w:noProof/>
                <w:webHidden/>
                <w:rtl/>
              </w:rPr>
              <w:t>65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2EE1D83" w14:textId="09B7CDD2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63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مفهوم </w:t>
            </w:r>
            <w:r w:rsidRPr="00A44F70">
              <w:rPr>
                <w:rStyle w:val="Hyperlink"/>
                <w:b w:val="0"/>
                <w:bCs w:val="0"/>
                <w:noProof/>
              </w:rPr>
              <w:t>IP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_Toc211464463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2C0004">
              <w:rPr>
                <w:b w:val="0"/>
                <w:bCs w:val="0"/>
                <w:noProof/>
                <w:webHidden/>
                <w:rtl/>
              </w:rPr>
              <w:t>73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3EECB7D" w14:textId="4ECDCA0C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64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مفهوم </w:t>
            </w:r>
            <w:r w:rsidRPr="00A44F70">
              <w:rPr>
                <w:rStyle w:val="Hyperlink"/>
                <w:b w:val="0"/>
                <w:bCs w:val="0"/>
                <w:noProof/>
              </w:rPr>
              <w:t>Domain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_Toc211464464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2C0004">
              <w:rPr>
                <w:b w:val="0"/>
                <w:bCs w:val="0"/>
                <w:noProof/>
                <w:webHidden/>
                <w:rtl/>
              </w:rPr>
              <w:t>76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B0123EB" w14:textId="2169CB10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65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مفهوم </w:t>
            </w:r>
            <w:r w:rsidRPr="00A44F70">
              <w:rPr>
                <w:rStyle w:val="Hyperlink"/>
                <w:b w:val="0"/>
                <w:bCs w:val="0"/>
                <w:noProof/>
              </w:rPr>
              <w:t>DNS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_Toc211464465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2C0004">
              <w:rPr>
                <w:b w:val="0"/>
                <w:bCs w:val="0"/>
                <w:noProof/>
                <w:webHidden/>
                <w:rtl/>
              </w:rPr>
              <w:t>79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5CBF754" w14:textId="79BD9A9A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66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مفهوم </w:t>
            </w:r>
            <w:r w:rsidRPr="00A44F70">
              <w:rPr>
                <w:rStyle w:val="Hyperlink"/>
                <w:b w:val="0"/>
                <w:bCs w:val="0"/>
                <w:noProof/>
              </w:rPr>
              <w:t>Interanet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_Toc211464466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2C0004">
              <w:rPr>
                <w:b w:val="0"/>
                <w:bCs w:val="0"/>
                <w:noProof/>
                <w:webHidden/>
                <w:rtl/>
              </w:rPr>
              <w:t>84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CDC4415" w14:textId="48FAAE73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67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مفهوم </w:t>
            </w:r>
            <w:r w:rsidRPr="00A44F70">
              <w:rPr>
                <w:rStyle w:val="Hyperlink"/>
                <w:b w:val="0"/>
                <w:bCs w:val="0"/>
                <w:noProof/>
              </w:rPr>
              <w:t>Extranet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_Toc211464467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2C0004">
              <w:rPr>
                <w:b w:val="0"/>
                <w:bCs w:val="0"/>
                <w:noProof/>
                <w:webHidden/>
                <w:rtl/>
              </w:rPr>
              <w:t>87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92CA921" w14:textId="1B22D8F9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68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موتورها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رندرگ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>ر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مرورگرها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_Toc211464468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2C0004">
              <w:rPr>
                <w:b w:val="0"/>
                <w:bCs w:val="0"/>
                <w:noProof/>
                <w:webHidden/>
                <w:rtl/>
              </w:rPr>
              <w:t>90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161261C" w14:textId="1A89FB83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69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</w:t>
            </w:r>
            <w:r w:rsidRPr="00A44F70">
              <w:rPr>
                <w:rStyle w:val="Hyperlink"/>
                <w:b w:val="0"/>
                <w:bCs w:val="0"/>
                <w:noProof/>
              </w:rPr>
              <w:t>URL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_Toc211464469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2C0004">
              <w:rPr>
                <w:b w:val="0"/>
                <w:bCs w:val="0"/>
                <w:noProof/>
                <w:webHidden/>
                <w:rtl/>
              </w:rPr>
              <w:t>91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6FFF92E" w14:textId="403EA1BD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70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مفهوم </w:t>
            </w:r>
            <w:r w:rsidRPr="00A44F70">
              <w:rPr>
                <w:rStyle w:val="Hyperlink"/>
                <w:b w:val="0"/>
                <w:bCs w:val="0"/>
                <w:noProof/>
              </w:rPr>
              <w:t>HTTP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>: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_Toc211464470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2C0004">
              <w:rPr>
                <w:b w:val="0"/>
                <w:bCs w:val="0"/>
                <w:noProof/>
                <w:webHidden/>
                <w:rtl/>
              </w:rPr>
              <w:t>95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50740F7" w14:textId="62CEA35C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71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مفهوم </w:t>
            </w:r>
            <w:r w:rsidRPr="00A44F70">
              <w:rPr>
                <w:rStyle w:val="Hyperlink"/>
                <w:b w:val="0"/>
                <w:bCs w:val="0"/>
                <w:noProof/>
              </w:rPr>
              <w:t>HTTPS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_Toc211464471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2C0004">
              <w:rPr>
                <w:b w:val="0"/>
                <w:bCs w:val="0"/>
                <w:noProof/>
                <w:webHidden/>
                <w:rtl/>
              </w:rPr>
              <w:t>98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25402C0" w14:textId="2A53EDF1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72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سا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b w:val="0"/>
                <w:bCs w:val="0"/>
                <w:noProof/>
                <w:rtl/>
              </w:rPr>
              <w:t>ت‌ها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</w:t>
            </w:r>
            <w:r w:rsidRPr="00A44F70">
              <w:rPr>
                <w:rStyle w:val="Hyperlink"/>
                <w:b w:val="0"/>
                <w:bCs w:val="0"/>
                <w:noProof/>
              </w:rPr>
              <w:t>Static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و </w:t>
            </w:r>
            <w:r w:rsidRPr="00A44F70">
              <w:rPr>
                <w:rStyle w:val="Hyperlink"/>
                <w:b w:val="0"/>
                <w:bCs w:val="0"/>
                <w:noProof/>
              </w:rPr>
              <w:t>Dynamic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_Toc211464472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2C0004">
              <w:rPr>
                <w:b w:val="0"/>
                <w:bCs w:val="0"/>
                <w:noProof/>
                <w:webHidden/>
                <w:rtl/>
              </w:rPr>
              <w:t>100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BFA2A02" w14:textId="41AD8932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73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</w:t>
            </w:r>
            <w:r w:rsidRPr="00A44F70">
              <w:rPr>
                <w:rStyle w:val="Hyperlink"/>
                <w:b w:val="0"/>
                <w:bCs w:val="0"/>
                <w:noProof/>
              </w:rPr>
              <w:t>request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و </w:t>
            </w:r>
            <w:r w:rsidRPr="00A44F70">
              <w:rPr>
                <w:rStyle w:val="Hyperlink"/>
                <w:b w:val="0"/>
                <w:bCs w:val="0"/>
                <w:noProof/>
              </w:rPr>
              <w:t>Response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ها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b w:val="0"/>
                <w:bCs w:val="0"/>
                <w:noProof/>
                <w:rtl/>
              </w:rPr>
              <w:t>ک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وب سا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b w:val="0"/>
                <w:bCs w:val="0"/>
                <w:noProof/>
                <w:rtl/>
              </w:rPr>
              <w:t>ت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_Toc211464473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2C0004">
              <w:rPr>
                <w:b w:val="0"/>
                <w:bCs w:val="0"/>
                <w:noProof/>
                <w:webHidden/>
                <w:rtl/>
              </w:rPr>
              <w:t>102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72A79A6" w14:textId="5C2309D4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74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نحوه رندرگ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b w:val="0"/>
                <w:bCs w:val="0"/>
                <w:noProof/>
                <w:rtl/>
              </w:rPr>
              <w:t>ر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کدها توسط مرورگر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_Toc211464474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2C0004">
              <w:rPr>
                <w:b w:val="0"/>
                <w:bCs w:val="0"/>
                <w:noProof/>
                <w:webHidden/>
                <w:rtl/>
              </w:rPr>
              <w:t>105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389CDDE" w14:textId="07AD46D6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75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آموزش </w:t>
            </w:r>
            <w:r w:rsidRPr="00A44F70">
              <w:rPr>
                <w:rStyle w:val="Hyperlink"/>
                <w:b w:val="0"/>
                <w:bCs w:val="0"/>
                <w:noProof/>
              </w:rPr>
              <w:t>HTML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_Toc211464475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2C0004">
              <w:rPr>
                <w:b w:val="0"/>
                <w:bCs w:val="0"/>
                <w:noProof/>
                <w:webHidden/>
                <w:rtl/>
              </w:rPr>
              <w:t>107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8AB7B2A" w14:textId="4C98C54B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76" w:history="1">
            <w:r w:rsidRPr="00A44F70">
              <w:rPr>
                <w:rStyle w:val="Hyperlink"/>
                <w:noProof/>
                <w:rtl/>
              </w:rPr>
              <w:t>کامنت ها در</w:t>
            </w:r>
            <w:r w:rsidRPr="00A44F70">
              <w:rPr>
                <w:rStyle w:val="Hyperlink"/>
                <w:noProof/>
              </w:rPr>
              <w:t xml:space="preserve"> HTML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_Toc211464476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108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5A0D8F7" w14:textId="6DD4EEB7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77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tag</w:t>
            </w:r>
            <w:r w:rsidRPr="00A44F70">
              <w:rPr>
                <w:rStyle w:val="Hyperlink"/>
                <w:noProof/>
                <w:rtl/>
              </w:rPr>
              <w:t xml:space="preserve"> ها در </w:t>
            </w:r>
            <w:r w:rsidRPr="00A44F70">
              <w:rPr>
                <w:rStyle w:val="Hyperlink"/>
                <w:noProof/>
              </w:rPr>
              <w:t>Html</w:t>
            </w:r>
            <w:r w:rsidRPr="00A44F70">
              <w:rPr>
                <w:rStyle w:val="Hyperlink"/>
                <w:noProof/>
                <w:rtl/>
              </w:rPr>
              <w:t xml:space="preserve"> و انواع آن (</w:t>
            </w:r>
            <w:r w:rsidRPr="00A44F70">
              <w:rPr>
                <w:rStyle w:val="Hyperlink"/>
                <w:noProof/>
              </w:rPr>
              <w:t>singel &amp; pairs</w:t>
            </w:r>
            <w:r w:rsidRPr="00A44F70">
              <w:rPr>
                <w:rStyle w:val="Hyperlink"/>
                <w:noProof/>
                <w:rtl/>
              </w:rPr>
              <w:t>)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_Toc211464477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111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36B06C59" w14:textId="77EEC5E8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78" w:history="1">
            <w:r w:rsidRPr="00A44F70">
              <w:rPr>
                <w:rStyle w:val="Hyperlink"/>
                <w:noProof/>
                <w:rtl/>
              </w:rPr>
              <w:t xml:space="preserve">ساختار تگ ها در </w:t>
            </w:r>
            <w:r w:rsidRPr="00A44F70">
              <w:rPr>
                <w:rStyle w:val="Hyperlink"/>
                <w:noProof/>
              </w:rPr>
              <w:t>HTML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_Toc211464478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112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29396C79" w14:textId="00DCD7F7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79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VS Code</w:t>
            </w:r>
            <w:r w:rsidRPr="00A44F70">
              <w:rPr>
                <w:rStyle w:val="Hyperlink"/>
                <w:noProof/>
                <w:rtl/>
              </w:rPr>
              <w:t xml:space="preserve"> و پلاگ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>ن ها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_Toc211464479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113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1B032524" w14:textId="7F3A23BE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80" w:history="1">
            <w:r w:rsidRPr="00A44F70">
              <w:rPr>
                <w:rStyle w:val="Hyperlink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ساختار 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noProof/>
                <w:rtl/>
              </w:rPr>
              <w:t>ک</w:t>
            </w:r>
            <w:r w:rsidRPr="00A44F70">
              <w:rPr>
                <w:rStyle w:val="Hyperlink"/>
                <w:noProof/>
                <w:rtl/>
              </w:rPr>
              <w:t xml:space="preserve"> سند </w:t>
            </w:r>
            <w:r w:rsidRPr="00A44F70">
              <w:rPr>
                <w:rStyle w:val="Hyperlink"/>
                <w:noProof/>
              </w:rPr>
              <w:t>Html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_Toc211464480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115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62B49EFB" w14:textId="0CA63939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81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BOM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DOM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_Toc211464481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121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4643F945" w14:textId="44F9365E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82" w:history="1">
            <w:r w:rsidRPr="00A44F70">
              <w:rPr>
                <w:rStyle w:val="Hyperlink"/>
                <w:i w:val="0"/>
                <w:iCs w:val="0"/>
                <w:noProof/>
              </w:rPr>
              <w:t>DOM - Document Object Model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(مدل ش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ءگرا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سند)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_Toc211464482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2C0004">
              <w:rPr>
                <w:i w:val="0"/>
                <w:iCs w:val="0"/>
                <w:noProof/>
                <w:webHidden/>
                <w:rtl/>
              </w:rPr>
              <w:t>122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8BEB019" w14:textId="649F9651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83" w:history="1">
            <w:r w:rsidRPr="00A44F70">
              <w:rPr>
                <w:rStyle w:val="Hyperlink"/>
                <w:noProof/>
                <w:rtl/>
              </w:rPr>
              <w:t>نما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noProof/>
                <w:rtl/>
              </w:rPr>
              <w:t>ش</w:t>
            </w:r>
            <w:r w:rsidRPr="00A44F70">
              <w:rPr>
                <w:rStyle w:val="Hyperlink"/>
                <w:noProof/>
                <w:rtl/>
              </w:rPr>
              <w:t xml:space="preserve"> درخت </w:t>
            </w:r>
            <w:r w:rsidRPr="00A44F70">
              <w:rPr>
                <w:rStyle w:val="Hyperlink"/>
                <w:noProof/>
              </w:rPr>
              <w:t>Html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_Toc211464483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123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0676755E" w14:textId="6AA8F8FD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84" w:history="1">
            <w:r w:rsidRPr="00A44F70">
              <w:rPr>
                <w:rStyle w:val="Hyperlink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مهفوم </w:t>
            </w:r>
            <w:r w:rsidRPr="00A44F70">
              <w:rPr>
                <w:rStyle w:val="Hyperlink"/>
                <w:noProof/>
              </w:rPr>
              <w:t>Semantic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_Toc211464484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127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0981592A" w14:textId="0C2F5C57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85" w:history="1">
            <w:r w:rsidRPr="00A44F70">
              <w:rPr>
                <w:rStyle w:val="Hyperlink"/>
                <w:noProof/>
                <w:rtl/>
              </w:rPr>
              <w:t>تگها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HTML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_Toc211464485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128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424654B5" w14:textId="6F53F62A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86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 </w:t>
            </w:r>
            <w:r w:rsidRPr="00A44F70">
              <w:rPr>
                <w:rStyle w:val="Hyperlink"/>
                <w:noProof/>
              </w:rPr>
              <w:t>p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display</w:t>
            </w:r>
            <w:r w:rsidRPr="00A44F70">
              <w:rPr>
                <w:rStyle w:val="Hyperlink"/>
                <w:noProof/>
                <w:rtl/>
              </w:rPr>
              <w:t xml:space="preserve">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_Toc211464486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129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1F2C834A" w14:textId="3AC4C888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87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 ها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Heading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_Toc211464487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129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09B57811" w14:textId="0A13A50E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88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 </w:t>
            </w:r>
            <w:r w:rsidRPr="00A44F70">
              <w:rPr>
                <w:rStyle w:val="Hyperlink"/>
                <w:noProof/>
              </w:rPr>
              <w:t>hr</w:t>
            </w:r>
            <w:r w:rsidRPr="00A44F70">
              <w:rPr>
                <w:rStyle w:val="Hyperlink"/>
                <w:noProof/>
                <w:rtl/>
              </w:rPr>
              <w:t xml:space="preserve"> و نحوه </w:t>
            </w:r>
            <w:r w:rsidRPr="00A44F70">
              <w:rPr>
                <w:rStyle w:val="Hyperlink"/>
                <w:noProof/>
              </w:rPr>
              <w:t>Display</w:t>
            </w:r>
            <w:r w:rsidRPr="00A44F70">
              <w:rPr>
                <w:rStyle w:val="Hyperlink"/>
                <w:noProof/>
                <w:rtl/>
              </w:rPr>
              <w:t xml:space="preserve">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_Toc211464488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131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11CBD0E9" w14:textId="2821C250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89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ل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noProof/>
                <w:rtl/>
              </w:rPr>
              <w:t>ست‌ها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ترت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noProof/>
                <w:rtl/>
              </w:rPr>
              <w:t>ب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و غ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noProof/>
                <w:rtl/>
              </w:rPr>
              <w:t>ر</w:t>
            </w:r>
            <w:r w:rsidRPr="00A44F70">
              <w:rPr>
                <w:rStyle w:val="Hyperlink"/>
                <w:noProof/>
                <w:rtl/>
              </w:rPr>
              <w:t xml:space="preserve"> ترت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noProof/>
                <w:rtl/>
              </w:rPr>
              <w:t>ب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display</w:t>
            </w:r>
            <w:r w:rsidRPr="00A44F70">
              <w:rPr>
                <w:rStyle w:val="Hyperlink"/>
                <w:noProof/>
                <w:rtl/>
              </w:rPr>
              <w:t xml:space="preserve"> آنها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_Toc211464489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132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531A3EFA" w14:textId="4C9B2349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90" w:history="1">
            <w:r w:rsidRPr="00A44F70">
              <w:rPr>
                <w:rStyle w:val="Hyperlink"/>
                <w:noProof/>
                <w:rtl/>
              </w:rPr>
              <w:t xml:space="preserve">آموزش </w:t>
            </w:r>
            <w:r w:rsidRPr="00A44F70">
              <w:rPr>
                <w:rStyle w:val="Hyperlink"/>
                <w:noProof/>
              </w:rPr>
              <w:t>EMMET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_Toc211464490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134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30EEEFD6" w14:textId="4449D026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91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attribute</w:t>
            </w:r>
            <w:r w:rsidRPr="00A44F70">
              <w:rPr>
                <w:rStyle w:val="Hyperlink"/>
                <w:noProof/>
                <w:rtl/>
              </w:rPr>
              <w:t xml:space="preserve"> ها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 ها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HTML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_Toc211464491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138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5973B79D" w14:textId="7DDA5CAE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92" w:history="1"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مفهوم </w:t>
            </w:r>
            <w:r w:rsidRPr="00A44F70">
              <w:rPr>
                <w:rStyle w:val="Hyperlink"/>
                <w:i w:val="0"/>
                <w:iCs w:val="0"/>
                <w:noProof/>
              </w:rPr>
              <w:t>Attribute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ها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_Toc211464492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2C0004">
              <w:rPr>
                <w:i w:val="0"/>
                <w:iCs w:val="0"/>
                <w:noProof/>
                <w:webHidden/>
                <w:rtl/>
              </w:rPr>
              <w:t>138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757D7D4" w14:textId="6DCFAAA7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93" w:history="1"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انواع </w:t>
            </w:r>
            <w:r w:rsidRPr="00A44F70">
              <w:rPr>
                <w:rStyle w:val="Hyperlink"/>
                <w:i w:val="0"/>
                <w:iCs w:val="0"/>
                <w:noProof/>
              </w:rPr>
              <w:t>Attribute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ها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_Toc211464493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2C0004">
              <w:rPr>
                <w:i w:val="0"/>
                <w:iCs w:val="0"/>
                <w:noProof/>
                <w:webHidden/>
                <w:rtl/>
              </w:rPr>
              <w:t>138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FFFB909" w14:textId="7751F425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94" w:history="1"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1. </w:t>
            </w:r>
            <w:r w:rsidRPr="00A44F70">
              <w:rPr>
                <w:rStyle w:val="Hyperlink"/>
                <w:i w:val="0"/>
                <w:iCs w:val="0"/>
                <w:noProof/>
              </w:rPr>
              <w:t>Attribute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ها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جهان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(</w:t>
            </w:r>
            <w:r w:rsidRPr="00A44F70">
              <w:rPr>
                <w:rStyle w:val="Hyperlink"/>
                <w:i w:val="0"/>
                <w:iCs w:val="0"/>
                <w:noProof/>
              </w:rPr>
              <w:t>Global Attributes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)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_Toc211464494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2C0004">
              <w:rPr>
                <w:i w:val="0"/>
                <w:iCs w:val="0"/>
                <w:noProof/>
                <w:webHidden/>
                <w:rtl/>
              </w:rPr>
              <w:t>139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06A39A7" w14:textId="6A9F65B0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95" w:history="1"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2. </w:t>
            </w:r>
            <w:r w:rsidRPr="00A44F70">
              <w:rPr>
                <w:rStyle w:val="Hyperlink"/>
                <w:i w:val="0"/>
                <w:iCs w:val="0"/>
                <w:noProof/>
              </w:rPr>
              <w:t>Attribute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ها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خاص تگ‌ها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_Toc211464495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2C0004">
              <w:rPr>
                <w:i w:val="0"/>
                <w:iCs w:val="0"/>
                <w:noProof/>
                <w:webHidden/>
                <w:rtl/>
              </w:rPr>
              <w:t>139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6329C06" w14:textId="0E889893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96" w:history="1">
            <w:r w:rsidRPr="00A44F70">
              <w:rPr>
                <w:rStyle w:val="Hyperlink"/>
                <w:noProof/>
                <w:rtl/>
              </w:rPr>
              <w:t>آموزش ل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noProof/>
                <w:rtl/>
              </w:rPr>
              <w:t>ست</w:t>
            </w:r>
            <w:r w:rsidRPr="00A44F70">
              <w:rPr>
                <w:rStyle w:val="Hyperlink"/>
                <w:noProof/>
                <w:rtl/>
              </w:rPr>
              <w:t>‌ها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Nested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_Toc211464496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142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3E9882A6" w14:textId="49804E50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97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پلاگ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noProof/>
                <w:rtl/>
              </w:rPr>
              <w:t>ن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 xml:space="preserve">Live server </w:t>
            </w:r>
            <w:r w:rsidRPr="00A44F70">
              <w:rPr>
                <w:rStyle w:val="Hyperlink"/>
                <w:noProof/>
                <w:rtl/>
              </w:rPr>
              <w:t xml:space="preserve"> در </w:t>
            </w:r>
            <w:r w:rsidRPr="00A44F70">
              <w:rPr>
                <w:rStyle w:val="Hyperlink"/>
                <w:noProof/>
              </w:rPr>
              <w:t>Vs code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_Toc211464497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142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BD8E66E" w14:textId="45D35A00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98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 </w:t>
            </w:r>
            <w:r w:rsidRPr="00A44F70">
              <w:rPr>
                <w:rStyle w:val="Hyperlink"/>
                <w:noProof/>
              </w:rPr>
              <w:t>blockqoute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dislay</w:t>
            </w:r>
            <w:r w:rsidRPr="00A44F70">
              <w:rPr>
                <w:rStyle w:val="Hyperlink"/>
                <w:noProof/>
                <w:rtl/>
              </w:rPr>
              <w:t>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_Toc211464498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144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4B0CF8C8" w14:textId="5B9F2FB0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499" w:history="1">
            <w:r w:rsidRPr="00A44F70">
              <w:rPr>
                <w:rStyle w:val="Hyperlink"/>
                <w:noProof/>
                <w:rtl/>
              </w:rPr>
              <w:t xml:space="preserve">تگ </w:t>
            </w:r>
            <w:r w:rsidRPr="00A44F70">
              <w:rPr>
                <w:rStyle w:val="Hyperlink"/>
                <w:noProof/>
              </w:rPr>
              <w:t>Pre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Display</w:t>
            </w:r>
            <w:r w:rsidRPr="00A44F70">
              <w:rPr>
                <w:rStyle w:val="Hyperlink"/>
                <w:noProof/>
                <w:rtl/>
              </w:rPr>
              <w:t xml:space="preserve">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_Toc211464499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145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4BB0DD02" w14:textId="5269B623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00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Webstorm</w:t>
            </w:r>
            <w:r w:rsidRPr="00A44F70">
              <w:rPr>
                <w:rStyle w:val="Hyperlink"/>
                <w:noProof/>
                <w:rtl/>
              </w:rPr>
              <w:t xml:space="preserve"> و نحوه نصب و کرک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_Toc211464500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148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5B1B7316" w14:textId="29A002E6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01" w:history="1">
            <w:r w:rsidRPr="00A44F70">
              <w:rPr>
                <w:rStyle w:val="Hyperlink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تفاوت‌ها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HTML4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HTML5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_Toc211464501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149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471AF945" w14:textId="4D740A20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02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Doctype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_Toc211464502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153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0D9A394" w14:textId="7FEDF8A0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03" w:history="1">
            <w:r w:rsidRPr="00A44F70">
              <w:rPr>
                <w:rStyle w:val="Hyperlink"/>
                <w:noProof/>
              </w:rPr>
              <w:t>Semantic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_Toc211464503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155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68656AF6" w14:textId="1C270E33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04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 </w:t>
            </w:r>
            <w:r w:rsidRPr="00A44F70">
              <w:rPr>
                <w:rStyle w:val="Hyperlink"/>
                <w:noProof/>
              </w:rPr>
              <w:t>main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Display</w:t>
            </w:r>
            <w:r w:rsidRPr="00A44F70">
              <w:rPr>
                <w:rStyle w:val="Hyperlink"/>
                <w:noProof/>
                <w:rtl/>
              </w:rPr>
              <w:t xml:space="preserve">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_Toc211464504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155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15C5457F" w14:textId="5AA5F555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05" w:history="1">
            <w:r w:rsidRPr="00A44F70">
              <w:rPr>
                <w:rStyle w:val="Hyperlink"/>
                <w:noProof/>
                <w:rtl/>
              </w:rPr>
              <w:t xml:space="preserve">تگ </w:t>
            </w:r>
            <w:r w:rsidRPr="00A44F70">
              <w:rPr>
                <w:rStyle w:val="Hyperlink"/>
                <w:noProof/>
              </w:rPr>
              <w:t xml:space="preserve">Header 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display</w:t>
            </w:r>
            <w:r w:rsidRPr="00A44F70">
              <w:rPr>
                <w:rStyle w:val="Hyperlink"/>
                <w:noProof/>
                <w:rtl/>
              </w:rPr>
              <w:t xml:space="preserve">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_Toc211464505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158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4C07E2B7" w14:textId="3F9B0059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06" w:history="1">
            <w:r w:rsidRPr="00A44F70">
              <w:rPr>
                <w:rStyle w:val="Hyperlink"/>
                <w:noProof/>
                <w:rtl/>
              </w:rPr>
              <w:t xml:space="preserve">تگ </w:t>
            </w:r>
            <w:r w:rsidRPr="00A44F70">
              <w:rPr>
                <w:rStyle w:val="Hyperlink"/>
                <w:noProof/>
              </w:rPr>
              <w:t>Footer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Display</w:t>
            </w:r>
            <w:r w:rsidRPr="00A44F70">
              <w:rPr>
                <w:rStyle w:val="Hyperlink"/>
                <w:noProof/>
                <w:rtl/>
              </w:rPr>
              <w:t xml:space="preserve">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_Toc211464506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161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65916E8E" w14:textId="36FC7310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07" w:history="1">
            <w:r w:rsidRPr="00A44F70">
              <w:rPr>
                <w:rStyle w:val="Hyperlink"/>
                <w:noProof/>
                <w:rtl/>
              </w:rPr>
              <w:t xml:space="preserve">تگ </w:t>
            </w:r>
            <w:r w:rsidRPr="00A44F70">
              <w:rPr>
                <w:rStyle w:val="Hyperlink"/>
                <w:noProof/>
              </w:rPr>
              <w:t>Section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Display</w:t>
            </w:r>
            <w:r w:rsidRPr="00A44F70">
              <w:rPr>
                <w:rStyle w:val="Hyperlink"/>
                <w:noProof/>
                <w:rtl/>
              </w:rPr>
              <w:t xml:space="preserve">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_Toc211464507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166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174B22E4" w14:textId="0A5586CE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08" w:history="1">
            <w:r w:rsidRPr="00A44F70">
              <w:rPr>
                <w:rStyle w:val="Hyperlink"/>
                <w:noProof/>
                <w:rtl/>
              </w:rPr>
              <w:t xml:space="preserve">تگ </w:t>
            </w:r>
            <w:r w:rsidRPr="00A44F70">
              <w:rPr>
                <w:rStyle w:val="Hyperlink"/>
                <w:noProof/>
              </w:rPr>
              <w:t>article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Display</w:t>
            </w:r>
            <w:r w:rsidRPr="00A44F70">
              <w:rPr>
                <w:rStyle w:val="Hyperlink"/>
                <w:noProof/>
                <w:rtl/>
              </w:rPr>
              <w:t xml:space="preserve">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_Toc211464508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170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38864E7C" w14:textId="2C6531F8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09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 </w:t>
            </w:r>
            <w:r w:rsidRPr="00A44F70">
              <w:rPr>
                <w:rStyle w:val="Hyperlink"/>
                <w:noProof/>
              </w:rPr>
              <w:t>aside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Display</w:t>
            </w:r>
            <w:r w:rsidRPr="00A44F70">
              <w:rPr>
                <w:rStyle w:val="Hyperlink"/>
                <w:noProof/>
                <w:rtl/>
              </w:rPr>
              <w:t xml:space="preserve">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_Toc211464509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178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137DB3BB" w14:textId="068E2819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10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 </w:t>
            </w:r>
            <w:r w:rsidRPr="00A44F70">
              <w:rPr>
                <w:rStyle w:val="Hyperlink"/>
                <w:noProof/>
              </w:rPr>
              <w:t>nav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Display</w:t>
            </w:r>
            <w:r w:rsidRPr="00A44F70">
              <w:rPr>
                <w:rStyle w:val="Hyperlink"/>
                <w:noProof/>
                <w:rtl/>
              </w:rPr>
              <w:t xml:space="preserve">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_Toc211464510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179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5864C7C0" w14:textId="51C2B668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11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 </w:t>
            </w:r>
            <w:r w:rsidRPr="00A44F70">
              <w:rPr>
                <w:rStyle w:val="Hyperlink"/>
                <w:noProof/>
              </w:rPr>
              <w:t>address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display</w:t>
            </w:r>
            <w:r w:rsidRPr="00A44F70">
              <w:rPr>
                <w:rStyle w:val="Hyperlink"/>
                <w:noProof/>
                <w:rtl/>
              </w:rPr>
              <w:t xml:space="preserve">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_Toc211464511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185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2D500125" w14:textId="68FB40E3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12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 </w:t>
            </w:r>
            <w:r w:rsidRPr="00A44F70">
              <w:rPr>
                <w:rStyle w:val="Hyperlink"/>
                <w:noProof/>
              </w:rPr>
              <w:t>em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display</w:t>
            </w:r>
            <w:r w:rsidRPr="00A44F70">
              <w:rPr>
                <w:rStyle w:val="Hyperlink"/>
                <w:noProof/>
                <w:rtl/>
              </w:rPr>
              <w:t xml:space="preserve">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_Toc211464512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194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148AD99" w14:textId="218343DB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13" w:history="1">
            <w:r w:rsidRPr="00A44F70">
              <w:rPr>
                <w:rStyle w:val="Hyperlink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تفاوت‌ها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display</w:t>
            </w:r>
            <w:r w:rsidRPr="00A44F70">
              <w:rPr>
                <w:rStyle w:val="Hyperlink"/>
                <w:noProof/>
                <w:rtl/>
              </w:rPr>
              <w:t xml:space="preserve"> ها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Inline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block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_Toc211464513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196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0C38B987" w14:textId="7406DDFB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14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 </w:t>
            </w:r>
            <w:r w:rsidRPr="00A44F70">
              <w:rPr>
                <w:rStyle w:val="Hyperlink"/>
                <w:noProof/>
              </w:rPr>
              <w:t>strong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display</w:t>
            </w:r>
            <w:r w:rsidRPr="00A44F70">
              <w:rPr>
                <w:rStyle w:val="Hyperlink"/>
                <w:noProof/>
                <w:rtl/>
              </w:rPr>
              <w:t xml:space="preserve">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_Toc211464514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200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73215BB" w14:textId="09120710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15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 </w:t>
            </w:r>
            <w:r w:rsidRPr="00A44F70">
              <w:rPr>
                <w:rStyle w:val="Hyperlink"/>
                <w:noProof/>
              </w:rPr>
              <w:t>b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display</w:t>
            </w:r>
            <w:r w:rsidRPr="00A44F70">
              <w:rPr>
                <w:rStyle w:val="Hyperlink"/>
                <w:noProof/>
                <w:rtl/>
              </w:rPr>
              <w:t xml:space="preserve">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_Toc211464515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204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57788EC8" w14:textId="56378A0F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16" w:history="1">
            <w:r w:rsidRPr="00A44F70">
              <w:rPr>
                <w:rStyle w:val="Hyperlink"/>
                <w:noProof/>
                <w:rtl/>
              </w:rPr>
              <w:t xml:space="preserve">تگ </w:t>
            </w:r>
            <w:r w:rsidRPr="00A44F70">
              <w:rPr>
                <w:rStyle w:val="Hyperlink"/>
                <w:noProof/>
              </w:rPr>
              <w:t>i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Display</w:t>
            </w:r>
            <w:r w:rsidRPr="00A44F70">
              <w:rPr>
                <w:rStyle w:val="Hyperlink"/>
                <w:noProof/>
                <w:rtl/>
              </w:rPr>
              <w:t xml:space="preserve">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_Toc211464516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208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470A8591" w14:textId="59620E0A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17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 </w:t>
            </w:r>
            <w:r w:rsidRPr="00A44F70">
              <w:rPr>
                <w:rStyle w:val="Hyperlink"/>
                <w:noProof/>
              </w:rPr>
              <w:t>S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dispaly</w:t>
            </w:r>
            <w:r w:rsidRPr="00A44F70">
              <w:rPr>
                <w:rStyle w:val="Hyperlink"/>
                <w:noProof/>
                <w:rtl/>
              </w:rPr>
              <w:t xml:space="preserve">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_Toc211464517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211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9B2EFA0" w14:textId="17C6C523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18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</w:t>
            </w:r>
            <w:r w:rsidRPr="00A44F70">
              <w:rPr>
                <w:rStyle w:val="Hyperlink"/>
                <w:noProof/>
              </w:rPr>
              <w:t xml:space="preserve"> u </w:t>
            </w:r>
            <w:r w:rsidRPr="00A44F70">
              <w:rPr>
                <w:rStyle w:val="Hyperlink"/>
                <w:noProof/>
                <w:rtl/>
              </w:rPr>
              <w:t>و</w:t>
            </w:r>
            <w:r w:rsidRPr="00A44F70">
              <w:rPr>
                <w:rStyle w:val="Hyperlink"/>
                <w:noProof/>
              </w:rPr>
              <w:t xml:space="preserve"> display </w:t>
            </w:r>
            <w:r w:rsidRPr="00A44F70">
              <w:rPr>
                <w:rStyle w:val="Hyperlink"/>
                <w:noProof/>
                <w:rtl/>
              </w:rPr>
              <w:t>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_Toc211464518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215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609FD92A" w14:textId="00FB157C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19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</w:t>
            </w:r>
            <w:r w:rsidRPr="00A44F70">
              <w:rPr>
                <w:rStyle w:val="Hyperlink"/>
                <w:noProof/>
              </w:rPr>
              <w:t xml:space="preserve"> small </w:t>
            </w:r>
            <w:r w:rsidRPr="00A44F70">
              <w:rPr>
                <w:rStyle w:val="Hyperlink"/>
                <w:noProof/>
                <w:rtl/>
              </w:rPr>
              <w:t>و</w:t>
            </w:r>
            <w:r w:rsidRPr="00A44F70">
              <w:rPr>
                <w:rStyle w:val="Hyperlink"/>
                <w:noProof/>
              </w:rPr>
              <w:t xml:space="preserve"> display </w:t>
            </w:r>
            <w:r w:rsidRPr="00A44F70">
              <w:rPr>
                <w:rStyle w:val="Hyperlink"/>
                <w:noProof/>
                <w:rtl/>
              </w:rPr>
              <w:t>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_Toc211464519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215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6F5B0CD4" w14:textId="6800B4CB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20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</w:t>
            </w:r>
            <w:r w:rsidRPr="00A44F70">
              <w:rPr>
                <w:rStyle w:val="Hyperlink"/>
                <w:noProof/>
              </w:rPr>
              <w:t xml:space="preserve"> q </w:t>
            </w:r>
            <w:r w:rsidRPr="00A44F70">
              <w:rPr>
                <w:rStyle w:val="Hyperlink"/>
                <w:noProof/>
                <w:rtl/>
              </w:rPr>
              <w:t>و</w:t>
            </w:r>
            <w:r w:rsidRPr="00A44F70">
              <w:rPr>
                <w:rStyle w:val="Hyperlink"/>
                <w:noProof/>
              </w:rPr>
              <w:t xml:space="preserve"> display </w:t>
            </w:r>
            <w:r w:rsidRPr="00A44F70">
              <w:rPr>
                <w:rStyle w:val="Hyperlink"/>
                <w:noProof/>
                <w:rtl/>
              </w:rPr>
              <w:t>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_Toc211464520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215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1308026D" w14:textId="604868A0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21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</w:t>
            </w:r>
            <w:r w:rsidRPr="00A44F70">
              <w:rPr>
                <w:rStyle w:val="Hyperlink"/>
                <w:noProof/>
              </w:rPr>
              <w:t xml:space="preserve"> abbr </w:t>
            </w:r>
            <w:r w:rsidRPr="00A44F70">
              <w:rPr>
                <w:rStyle w:val="Hyperlink"/>
                <w:noProof/>
                <w:rtl/>
              </w:rPr>
              <w:t>و</w:t>
            </w:r>
            <w:r w:rsidRPr="00A44F70">
              <w:rPr>
                <w:rStyle w:val="Hyperlink"/>
                <w:noProof/>
              </w:rPr>
              <w:t xml:space="preserve"> display </w:t>
            </w:r>
            <w:r w:rsidRPr="00A44F70">
              <w:rPr>
                <w:rStyle w:val="Hyperlink"/>
                <w:noProof/>
                <w:rtl/>
              </w:rPr>
              <w:t>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_Toc211464521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216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3551C82B" w14:textId="19B068EA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22" w:history="1">
            <w:r w:rsidRPr="00A44F70">
              <w:rPr>
                <w:rStyle w:val="Hyperlink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حالات</w:t>
            </w:r>
            <w:r w:rsidRPr="00A44F70">
              <w:rPr>
                <w:rStyle w:val="Hyperlink"/>
                <w:noProof/>
              </w:rPr>
              <w:t xml:space="preserve"> nesting </w:t>
            </w:r>
            <w:r w:rsidRPr="00A44F70">
              <w:rPr>
                <w:rStyle w:val="Hyperlink"/>
                <w:noProof/>
                <w:rtl/>
              </w:rPr>
              <w:t>در</w:t>
            </w:r>
            <w:r w:rsidRPr="00A44F70">
              <w:rPr>
                <w:rStyle w:val="Hyperlink"/>
                <w:noProof/>
              </w:rPr>
              <w:t xml:space="preserve"> element </w:t>
            </w:r>
            <w:r w:rsidRPr="00A44F70">
              <w:rPr>
                <w:rStyle w:val="Hyperlink"/>
                <w:noProof/>
                <w:rtl/>
              </w:rPr>
              <w:t>ها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_Toc211464522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216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1D78F8C8" w14:textId="16285CB3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23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</w:t>
            </w:r>
            <w:r w:rsidRPr="00A44F70">
              <w:rPr>
                <w:rStyle w:val="Hyperlink"/>
                <w:noProof/>
              </w:rPr>
              <w:t xml:space="preserve"> sub </w:t>
            </w:r>
            <w:r w:rsidRPr="00A44F70">
              <w:rPr>
                <w:rStyle w:val="Hyperlink"/>
                <w:noProof/>
                <w:rtl/>
              </w:rPr>
              <w:t>و</w:t>
            </w:r>
            <w:r w:rsidRPr="00A44F70">
              <w:rPr>
                <w:rStyle w:val="Hyperlink"/>
                <w:noProof/>
              </w:rPr>
              <w:t xml:space="preserve"> display </w:t>
            </w:r>
            <w:r w:rsidRPr="00A44F70">
              <w:rPr>
                <w:rStyle w:val="Hyperlink"/>
                <w:noProof/>
                <w:rtl/>
              </w:rPr>
              <w:t>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_Toc211464523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217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44ECDE5B" w14:textId="2E51F5A3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24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</w:t>
            </w:r>
            <w:r w:rsidRPr="00A44F70">
              <w:rPr>
                <w:rStyle w:val="Hyperlink"/>
                <w:noProof/>
              </w:rPr>
              <w:t xml:space="preserve"> sup </w:t>
            </w:r>
            <w:r w:rsidRPr="00A44F70">
              <w:rPr>
                <w:rStyle w:val="Hyperlink"/>
                <w:noProof/>
                <w:rtl/>
              </w:rPr>
              <w:t>و</w:t>
            </w:r>
            <w:r w:rsidRPr="00A44F70">
              <w:rPr>
                <w:rStyle w:val="Hyperlink"/>
                <w:noProof/>
              </w:rPr>
              <w:t xml:space="preserve"> display </w:t>
            </w:r>
            <w:r w:rsidRPr="00A44F70">
              <w:rPr>
                <w:rStyle w:val="Hyperlink"/>
                <w:noProof/>
                <w:rtl/>
              </w:rPr>
              <w:t>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_Toc211464524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217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4E1B30C2" w14:textId="2952EA4C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25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</w:t>
            </w:r>
            <w:r w:rsidRPr="00A44F70">
              <w:rPr>
                <w:rStyle w:val="Hyperlink"/>
                <w:noProof/>
              </w:rPr>
              <w:t xml:space="preserve"> mark </w:t>
            </w:r>
            <w:r w:rsidRPr="00A44F70">
              <w:rPr>
                <w:rStyle w:val="Hyperlink"/>
                <w:noProof/>
                <w:rtl/>
              </w:rPr>
              <w:t>و</w:t>
            </w:r>
            <w:r w:rsidRPr="00A44F70">
              <w:rPr>
                <w:rStyle w:val="Hyperlink"/>
                <w:noProof/>
              </w:rPr>
              <w:t xml:space="preserve"> display </w:t>
            </w:r>
            <w:r w:rsidRPr="00A44F70">
              <w:rPr>
                <w:rStyle w:val="Hyperlink"/>
                <w:noProof/>
                <w:rtl/>
              </w:rPr>
              <w:t>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_Toc211464525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217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042A6B4E" w14:textId="482F8EF8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26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</w:t>
            </w:r>
            <w:r w:rsidRPr="00A44F70">
              <w:rPr>
                <w:rStyle w:val="Hyperlink"/>
                <w:noProof/>
              </w:rPr>
              <w:t xml:space="preserve"> ins </w:t>
            </w:r>
            <w:r w:rsidRPr="00A44F70">
              <w:rPr>
                <w:rStyle w:val="Hyperlink"/>
                <w:noProof/>
                <w:rtl/>
              </w:rPr>
              <w:t>و</w:t>
            </w:r>
            <w:r w:rsidRPr="00A44F70">
              <w:rPr>
                <w:rStyle w:val="Hyperlink"/>
                <w:noProof/>
              </w:rPr>
              <w:t xml:space="preserve"> display </w:t>
            </w:r>
            <w:r w:rsidRPr="00A44F70">
              <w:rPr>
                <w:rStyle w:val="Hyperlink"/>
                <w:noProof/>
                <w:rtl/>
              </w:rPr>
              <w:t>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_Toc211464526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217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6A63473B" w14:textId="25F420BD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27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</w:t>
            </w:r>
            <w:r w:rsidRPr="00A44F70">
              <w:rPr>
                <w:rStyle w:val="Hyperlink"/>
                <w:noProof/>
              </w:rPr>
              <w:t xml:space="preserve"> del </w:t>
            </w:r>
            <w:r w:rsidRPr="00A44F70">
              <w:rPr>
                <w:rStyle w:val="Hyperlink"/>
                <w:noProof/>
                <w:rtl/>
              </w:rPr>
              <w:t>و</w:t>
            </w:r>
            <w:r w:rsidRPr="00A44F70">
              <w:rPr>
                <w:rStyle w:val="Hyperlink"/>
                <w:noProof/>
              </w:rPr>
              <w:t xml:space="preserve"> display </w:t>
            </w:r>
            <w:r w:rsidRPr="00A44F70">
              <w:rPr>
                <w:rStyle w:val="Hyperlink"/>
                <w:noProof/>
                <w:rtl/>
              </w:rPr>
              <w:t>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_Toc211464527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218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DB08F9A" w14:textId="78A318F4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28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</w:t>
            </w:r>
            <w:r w:rsidRPr="00A44F70">
              <w:rPr>
                <w:rStyle w:val="Hyperlink"/>
                <w:noProof/>
              </w:rPr>
              <w:t xml:space="preserve"> br </w:t>
            </w:r>
            <w:r w:rsidRPr="00A44F70">
              <w:rPr>
                <w:rStyle w:val="Hyperlink"/>
                <w:noProof/>
                <w:rtl/>
              </w:rPr>
              <w:t>و</w:t>
            </w:r>
            <w:r w:rsidRPr="00A44F70">
              <w:rPr>
                <w:rStyle w:val="Hyperlink"/>
                <w:noProof/>
              </w:rPr>
              <w:t xml:space="preserve"> display </w:t>
            </w:r>
            <w:r w:rsidRPr="00A44F70">
              <w:rPr>
                <w:rStyle w:val="Hyperlink"/>
                <w:noProof/>
                <w:rtl/>
              </w:rPr>
              <w:t>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_Toc211464528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218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981F9BB" w14:textId="5D51FAE0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29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</w:t>
            </w:r>
            <w:r w:rsidRPr="00A44F70">
              <w:rPr>
                <w:rStyle w:val="Hyperlink"/>
                <w:noProof/>
              </w:rPr>
              <w:t xml:space="preserve"> div </w:t>
            </w:r>
            <w:r w:rsidRPr="00A44F70">
              <w:rPr>
                <w:rStyle w:val="Hyperlink"/>
                <w:noProof/>
                <w:rtl/>
              </w:rPr>
              <w:t>و</w:t>
            </w:r>
            <w:r w:rsidRPr="00A44F70">
              <w:rPr>
                <w:rStyle w:val="Hyperlink"/>
                <w:noProof/>
              </w:rPr>
              <w:t xml:space="preserve"> display </w:t>
            </w:r>
            <w:r w:rsidRPr="00A44F70">
              <w:rPr>
                <w:rStyle w:val="Hyperlink"/>
                <w:noProof/>
                <w:rtl/>
              </w:rPr>
              <w:t>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_Toc211464529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218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0A5685A1" w14:textId="2F86DB5F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30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</w:t>
            </w:r>
            <w:r w:rsidRPr="00A44F70">
              <w:rPr>
                <w:rStyle w:val="Hyperlink"/>
                <w:noProof/>
              </w:rPr>
              <w:t xml:space="preserve"> span </w:t>
            </w:r>
            <w:r w:rsidRPr="00A44F70">
              <w:rPr>
                <w:rStyle w:val="Hyperlink"/>
                <w:noProof/>
                <w:rtl/>
              </w:rPr>
              <w:t>و</w:t>
            </w:r>
            <w:r w:rsidRPr="00A44F70">
              <w:rPr>
                <w:rStyle w:val="Hyperlink"/>
                <w:noProof/>
              </w:rPr>
              <w:t xml:space="preserve"> display </w:t>
            </w:r>
            <w:r w:rsidRPr="00A44F70">
              <w:rPr>
                <w:rStyle w:val="Hyperlink"/>
                <w:noProof/>
                <w:rtl/>
              </w:rPr>
              <w:t>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_Toc211464530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219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34512D5B" w14:textId="3A6DD16B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31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id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class</w:t>
            </w:r>
            <w:r w:rsidRPr="00A44F70">
              <w:rPr>
                <w:rStyle w:val="Hyperlink"/>
                <w:noProof/>
                <w:rtl/>
              </w:rPr>
              <w:t xml:space="preserve"> و بررس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تفاوت آن ها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_Toc211464531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219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2945DAEB" w14:textId="1E3187E4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32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global attributes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_Toc211464532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220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7EC418F" w14:textId="6F89FC88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33" w:history="1">
            <w:r w:rsidRPr="00A44F70">
              <w:rPr>
                <w:rStyle w:val="Hyperlink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character escapes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_Toc211464533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221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3D9C0322" w14:textId="5CF6FA7E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34" w:history="1">
            <w:r w:rsidRPr="00A44F70">
              <w:rPr>
                <w:rStyle w:val="Hyperlink"/>
                <w:noProof/>
                <w:rtl/>
              </w:rPr>
              <w:t>آموزش دستورات پا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ه </w:t>
            </w:r>
            <w:r w:rsidRPr="00A44F70">
              <w:rPr>
                <w:rStyle w:val="Hyperlink"/>
                <w:noProof/>
              </w:rPr>
              <w:t>CMD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_Toc211464534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222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253116AE" w14:textId="07791FBC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35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</w:rPr>
              <w:t xml:space="preserve"> node js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_Toc211464535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224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673FD731" w14:textId="756D33D9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36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</w:rPr>
              <w:t xml:space="preserve"> npm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_Toc211464536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238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172F65AB" w14:textId="19FEAF80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37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</w:rPr>
              <w:t xml:space="preserve"> live-server </w:t>
            </w:r>
            <w:r w:rsidRPr="00A44F70">
              <w:rPr>
                <w:rStyle w:val="Hyperlink"/>
                <w:noProof/>
                <w:rtl/>
              </w:rPr>
              <w:t>و دستورات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_Toc211464537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239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105C160F" w14:textId="3445D640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38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</w:t>
            </w:r>
            <w:r w:rsidRPr="00A44F70">
              <w:rPr>
                <w:rStyle w:val="Hyperlink"/>
                <w:noProof/>
              </w:rPr>
              <w:t xml:space="preserve"> a </w:t>
            </w:r>
            <w:r w:rsidRPr="00A44F70">
              <w:rPr>
                <w:rStyle w:val="Hyperlink"/>
                <w:noProof/>
                <w:rtl/>
              </w:rPr>
              <w:t>و</w:t>
            </w:r>
            <w:r w:rsidRPr="00A44F70">
              <w:rPr>
                <w:rStyle w:val="Hyperlink"/>
                <w:noProof/>
              </w:rPr>
              <w:t xml:space="preserve"> display </w:t>
            </w:r>
            <w:r w:rsidRPr="00A44F70">
              <w:rPr>
                <w:rStyle w:val="Hyperlink"/>
                <w:noProof/>
                <w:rtl/>
              </w:rPr>
              <w:t>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_Toc211464538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240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37C6F51F" w14:textId="0801B75D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39" w:history="1">
            <w:r w:rsidRPr="00A44F70">
              <w:rPr>
                <w:rStyle w:val="Hyperlink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mail links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_Toc211464539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244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66B67E86" w14:textId="7D83CC5B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40" w:history="1">
            <w:r w:rsidRPr="00A44F70">
              <w:rPr>
                <w:rStyle w:val="Hyperlink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tel links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_Toc211464540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245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0220D9D6" w14:textId="73A61AC2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41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 </w:t>
            </w:r>
            <w:r w:rsidRPr="00A44F70">
              <w:rPr>
                <w:rStyle w:val="Hyperlink"/>
                <w:noProof/>
              </w:rPr>
              <w:t>img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display</w:t>
            </w:r>
            <w:r w:rsidRPr="00A44F70">
              <w:rPr>
                <w:rStyle w:val="Hyperlink"/>
                <w:noProof/>
                <w:rtl/>
              </w:rPr>
              <w:t xml:space="preserve">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_Toc211464541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248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4151A396" w14:textId="0DA0AE69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42" w:history="1">
            <w:r w:rsidRPr="00A44F70">
              <w:rPr>
                <w:rStyle w:val="Hyperlink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تفاوت</w:t>
            </w:r>
            <w:r w:rsidRPr="00A44F70">
              <w:rPr>
                <w:rStyle w:val="Hyperlink"/>
                <w:noProof/>
              </w:rPr>
              <w:t xml:space="preserve"> display </w:t>
            </w:r>
            <w:r w:rsidRPr="00A44F70">
              <w:rPr>
                <w:rStyle w:val="Hyperlink"/>
                <w:noProof/>
                <w:rtl/>
              </w:rPr>
              <w:t>ها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</w:rPr>
              <w:t xml:space="preserve"> block </w:t>
            </w:r>
            <w:r w:rsidRPr="00A44F70">
              <w:rPr>
                <w:rStyle w:val="Hyperlink"/>
                <w:noProof/>
                <w:rtl/>
              </w:rPr>
              <w:t>و</w:t>
            </w:r>
            <w:r w:rsidRPr="00A44F70">
              <w:rPr>
                <w:rStyle w:val="Hyperlink"/>
                <w:noProof/>
              </w:rPr>
              <w:t xml:space="preserve"> inline </w:t>
            </w:r>
            <w:r w:rsidRPr="00A44F70">
              <w:rPr>
                <w:rStyle w:val="Hyperlink"/>
                <w:noProof/>
                <w:rtl/>
              </w:rPr>
              <w:t xml:space="preserve">و  </w:t>
            </w:r>
            <w:r w:rsidRPr="00A44F70">
              <w:rPr>
                <w:rStyle w:val="Hyperlink"/>
                <w:noProof/>
              </w:rPr>
              <w:t>inline-block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_Toc211464542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252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3FD77D9" w14:textId="5438236C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43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</w:t>
            </w:r>
            <w:r w:rsidRPr="00A44F70">
              <w:rPr>
                <w:rStyle w:val="Hyperlink"/>
                <w:noProof/>
              </w:rPr>
              <w:t xml:space="preserve"> table </w:t>
            </w:r>
            <w:r w:rsidRPr="00A44F70">
              <w:rPr>
                <w:rStyle w:val="Hyperlink"/>
                <w:noProof/>
                <w:rtl/>
              </w:rPr>
              <w:t>و</w:t>
            </w:r>
            <w:r w:rsidRPr="00A44F70">
              <w:rPr>
                <w:rStyle w:val="Hyperlink"/>
                <w:noProof/>
              </w:rPr>
              <w:t xml:space="preserve"> display </w:t>
            </w:r>
            <w:r w:rsidRPr="00A44F70">
              <w:rPr>
                <w:rStyle w:val="Hyperlink"/>
                <w:noProof/>
                <w:rtl/>
              </w:rPr>
              <w:t>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_Toc211464543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255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5DEBC62D" w14:textId="73FEBD82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44" w:history="1">
            <w:r w:rsidRPr="00A44F70">
              <w:rPr>
                <w:rStyle w:val="Hyperlink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چگونگ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عمکرد</w:t>
            </w:r>
            <w:r w:rsidRPr="00A44F70">
              <w:rPr>
                <w:rStyle w:val="Hyperlink"/>
                <w:noProof/>
              </w:rPr>
              <w:t xml:space="preserve"> form </w:t>
            </w:r>
            <w:r w:rsidRPr="00A44F70">
              <w:rPr>
                <w:rStyle w:val="Hyperlink"/>
                <w:noProof/>
                <w:rtl/>
              </w:rPr>
              <w:t>ها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_Toc211464544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270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391EA06A" w14:textId="70837899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45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 </w:t>
            </w:r>
            <w:r w:rsidRPr="00A44F70">
              <w:rPr>
                <w:rStyle w:val="Hyperlink"/>
                <w:noProof/>
              </w:rPr>
              <w:t>iframe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_Toc211464545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284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66FCC3D8" w14:textId="39A1F414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46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 </w:t>
            </w:r>
            <w:r w:rsidRPr="00A44F70">
              <w:rPr>
                <w:rStyle w:val="Hyperlink"/>
                <w:noProof/>
              </w:rPr>
              <w:t>video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display</w:t>
            </w:r>
            <w:r w:rsidRPr="00A44F70">
              <w:rPr>
                <w:rStyle w:val="Hyperlink"/>
                <w:noProof/>
                <w:rtl/>
              </w:rPr>
              <w:t xml:space="preserve">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_Toc211464546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287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09F21E4C" w14:textId="24756797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47" w:history="1">
            <w:r w:rsidRPr="00A44F70">
              <w:rPr>
                <w:rStyle w:val="Hyperlink"/>
                <w:i w:val="0"/>
                <w:iCs w:val="0"/>
                <w:noProof/>
              </w:rPr>
              <w:t>Display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پ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ش‌فرض: `</w:t>
            </w:r>
            <w:r w:rsidRPr="00A44F70">
              <w:rPr>
                <w:rStyle w:val="Hyperlink"/>
                <w:i w:val="0"/>
                <w:iCs w:val="0"/>
                <w:noProof/>
              </w:rPr>
              <w:t>inline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`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_Toc211464547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2C0004">
              <w:rPr>
                <w:i w:val="0"/>
                <w:iCs w:val="0"/>
                <w:noProof/>
                <w:webHidden/>
                <w:rtl/>
              </w:rPr>
              <w:t>288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8810182" w14:textId="5E6E9138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48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 </w:t>
            </w:r>
            <w:r w:rsidRPr="00A44F70">
              <w:rPr>
                <w:rStyle w:val="Hyperlink"/>
                <w:noProof/>
              </w:rPr>
              <w:t>audio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display</w:t>
            </w:r>
            <w:r w:rsidRPr="00A44F70">
              <w:rPr>
                <w:rStyle w:val="Hyperlink"/>
                <w:noProof/>
                <w:rtl/>
              </w:rPr>
              <w:t xml:space="preserve">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_Toc211464548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291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8239F08" w14:textId="0E9FB2F5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49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تگ </w:t>
            </w:r>
            <w:r w:rsidRPr="00A44F70">
              <w:rPr>
                <w:rStyle w:val="Hyperlink"/>
                <w:noProof/>
              </w:rPr>
              <w:t>picture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_Toc211464549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296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0998E8B3" w14:textId="7FC9D94D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50" w:history="1"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آموزش </w:t>
            </w:r>
            <w:r w:rsidRPr="00A44F70">
              <w:rPr>
                <w:rStyle w:val="Hyperlink"/>
                <w:b w:val="0"/>
                <w:bCs w:val="0"/>
                <w:noProof/>
              </w:rPr>
              <w:t>CSS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_Toc211464550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2C0004">
              <w:rPr>
                <w:b w:val="0"/>
                <w:bCs w:val="0"/>
                <w:noProof/>
                <w:webHidden/>
                <w:rtl/>
              </w:rPr>
              <w:t>297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A23D8FE" w14:textId="5B68F93A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51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declaration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_Toc211464551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297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5C486A6E" w14:textId="34B331CB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52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selector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property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value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_Toc211464552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297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6127D5DA" w14:textId="21FA8A87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53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element selector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_Toc211464553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298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5043E882" w14:textId="76DAFAC7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54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id selector(local &amp; global)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_Toc211464554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298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583B94AC" w14:textId="53BCD787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55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class selector(local &amp; global)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_Toc211464555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299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00C37556" w14:textId="70C932AE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56" w:history="1">
            <w:r w:rsidRPr="00A44F70">
              <w:rPr>
                <w:rStyle w:val="Hyperlink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تفاوت </w:t>
            </w:r>
            <w:r w:rsidRPr="00A44F70">
              <w:rPr>
                <w:rStyle w:val="Hyperlink"/>
                <w:noProof/>
              </w:rPr>
              <w:t>Style</w:t>
            </w:r>
            <w:r w:rsidRPr="00A44F70">
              <w:rPr>
                <w:rStyle w:val="Hyperlink"/>
                <w:noProof/>
                <w:rtl/>
              </w:rPr>
              <w:t xml:space="preserve"> ها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inline , internal ,external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_Toc211464556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299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65791877" w14:textId="266B323A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57" w:history="1">
            <w:r w:rsidRPr="00A44F70">
              <w:rPr>
                <w:rStyle w:val="Hyperlink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اولو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noProof/>
                <w:rtl/>
              </w:rPr>
              <w:t>ت</w:t>
            </w:r>
            <w:r w:rsidRPr="00A44F70">
              <w:rPr>
                <w:rStyle w:val="Hyperlink"/>
                <w:noProof/>
                <w:rtl/>
              </w:rPr>
              <w:t xml:space="preserve"> ها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style</w:t>
            </w:r>
            <w:r w:rsidRPr="00A44F70">
              <w:rPr>
                <w:rStyle w:val="Hyperlink"/>
                <w:noProof/>
                <w:rtl/>
              </w:rPr>
              <w:t xml:space="preserve"> ده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_Toc211464557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300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1AC7E39" w14:textId="3C7CCF64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58" w:history="1">
            <w:r w:rsidRPr="00A44F70">
              <w:rPr>
                <w:rStyle w:val="Hyperlink"/>
                <w:noProof/>
              </w:rPr>
              <w:t>Complete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_Toc211464558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301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017332B8" w14:textId="2A4F8216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59" w:history="1">
            <w:r w:rsidRPr="00A44F70">
              <w:rPr>
                <w:rStyle w:val="Hyperlink"/>
                <w:noProof/>
                <w:rtl/>
              </w:rPr>
              <w:t xml:space="preserve">کامنت ها در </w:t>
            </w:r>
            <w:r w:rsidRPr="00A44F70">
              <w:rPr>
                <w:rStyle w:val="Hyperlink"/>
                <w:noProof/>
              </w:rPr>
              <w:t>CSS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_Toc211464559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301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3B6D606F" w14:textId="3DF80B2C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60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!</w:t>
            </w:r>
            <w:r w:rsidRPr="00A44F70">
              <w:rPr>
                <w:rStyle w:val="Hyperlink"/>
                <w:noProof/>
              </w:rPr>
              <w:t>important</w:t>
            </w:r>
            <w:r w:rsidRPr="00A44F70">
              <w:rPr>
                <w:rStyle w:val="Hyperlink"/>
                <w:noProof/>
                <w:rtl/>
              </w:rPr>
              <w:t xml:space="preserve"> و اولو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noProof/>
                <w:rtl/>
              </w:rPr>
              <w:t>ت</w:t>
            </w:r>
            <w:r w:rsidRPr="00A44F70">
              <w:rPr>
                <w:rStyle w:val="Hyperlink"/>
                <w:noProof/>
                <w:rtl/>
              </w:rPr>
              <w:t xml:space="preserve"> آن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_Toc211464560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301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6E1966E0" w14:textId="522F9152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61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group selector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_Toc211464561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302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5F8CA1E6" w14:textId="05EC5EFD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62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CSS Units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_Toc211464562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303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312BDE94" w14:textId="48754DE6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63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Font-family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_Toc211464563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305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B06AE6D" w14:textId="70566C9B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64" w:history="1">
            <w:r w:rsidRPr="00A44F70">
              <w:rPr>
                <w:rStyle w:val="Hyperlink"/>
                <w:noProof/>
              </w:rPr>
              <w:t>Color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_Toc211464564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317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4A5E838F" w14:textId="6A68B4C5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65" w:history="1">
            <w:r w:rsidRPr="00A44F70">
              <w:rPr>
                <w:rStyle w:val="Hyperlink"/>
                <w:noProof/>
                <w:rtl/>
              </w:rPr>
              <w:t xml:space="preserve">با مقدار </w:t>
            </w:r>
            <w:r w:rsidRPr="00A44F70">
              <w:rPr>
                <w:rStyle w:val="Hyperlink"/>
                <w:noProof/>
              </w:rPr>
              <w:t>HEX</w:t>
            </w:r>
            <w:r w:rsidRPr="00A44F70">
              <w:rPr>
                <w:rStyle w:val="Hyperlink"/>
                <w:noProof/>
                <w:rtl/>
              </w:rPr>
              <w:t xml:space="preserve"> (هگزادس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>مال)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_Toc211464565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317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26E9D772" w14:textId="6C2C767D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66" w:history="1">
            <w:r w:rsidRPr="00A44F70">
              <w:rPr>
                <w:rStyle w:val="Hyperlink"/>
                <w:noProof/>
                <w:rtl/>
              </w:rPr>
              <w:t>با تابع `</w:t>
            </w:r>
            <w:r w:rsidRPr="00A44F70">
              <w:rPr>
                <w:rStyle w:val="Hyperlink"/>
                <w:noProof/>
              </w:rPr>
              <w:t>rgb()</w:t>
            </w:r>
            <w:r w:rsidRPr="00A44F70">
              <w:rPr>
                <w:rStyle w:val="Hyperlink"/>
                <w:noProof/>
                <w:rtl/>
              </w:rPr>
              <w:t>`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_Toc211464566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318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3FB09BA" w14:textId="76461B6F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67" w:history="1">
            <w:r w:rsidRPr="00A44F70">
              <w:rPr>
                <w:rStyle w:val="Hyperlink"/>
                <w:noProof/>
                <w:rtl/>
              </w:rPr>
              <w:t>با تابع `</w:t>
            </w:r>
            <w:r w:rsidRPr="00A44F70">
              <w:rPr>
                <w:rStyle w:val="Hyperlink"/>
                <w:noProof/>
              </w:rPr>
              <w:t>rgba()</w:t>
            </w:r>
            <w:r w:rsidRPr="00A44F70">
              <w:rPr>
                <w:rStyle w:val="Hyperlink"/>
                <w:noProof/>
                <w:rtl/>
              </w:rPr>
              <w:t>` (دارا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شفاف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>ت)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_Toc211464567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318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00B11232" w14:textId="1CCBDDB3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68" w:history="1">
            <w:r w:rsidRPr="00A44F70">
              <w:rPr>
                <w:rStyle w:val="Hyperlink"/>
                <w:noProof/>
              </w:rPr>
              <w:t>Selectors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_Toc211464568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319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2413B1C0" w14:textId="592047F2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69" w:history="1">
            <w:r w:rsidRPr="00A44F70">
              <w:rPr>
                <w:rStyle w:val="Hyperlink"/>
                <w:noProof/>
                <w:rtl/>
              </w:rPr>
              <w:t>استا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noProof/>
                <w:rtl/>
              </w:rPr>
              <w:t>ل</w:t>
            </w:r>
            <w:r w:rsidRPr="00A44F70">
              <w:rPr>
                <w:rStyle w:val="Hyperlink"/>
                <w:noProof/>
                <w:rtl/>
              </w:rPr>
              <w:t xml:space="preserve"> متن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_Toc211464569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324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2296E553" w14:textId="103FACB3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70" w:history="1">
            <w:r w:rsidRPr="00A44F70">
              <w:rPr>
                <w:rStyle w:val="Hyperlink"/>
                <w:noProof/>
              </w:rPr>
              <w:t>Width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_Toc211464570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337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11E86694" w14:textId="6F3456B4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71" w:history="1">
            <w:r w:rsidRPr="00A44F70">
              <w:rPr>
                <w:rStyle w:val="Hyperlink"/>
                <w:noProof/>
              </w:rPr>
              <w:t>Height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_Toc211464571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338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1BB3E730" w14:textId="04379F5A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72" w:history="1">
            <w:r w:rsidRPr="00A44F70">
              <w:rPr>
                <w:rStyle w:val="Hyperlink"/>
                <w:noProof/>
              </w:rPr>
              <w:t>Opacity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_Toc211464572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339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5FB8ED19" w14:textId="559AE99D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73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attribute selector</w:t>
            </w:r>
            <w:r w:rsidRPr="00A44F70">
              <w:rPr>
                <w:rStyle w:val="Hyperlink"/>
                <w:noProof/>
                <w:rtl/>
              </w:rPr>
              <w:t xml:space="preserve"> ها و </w:t>
            </w:r>
            <w:r w:rsidRPr="00A44F70">
              <w:rPr>
                <w:rStyle w:val="Hyperlink"/>
                <w:noProof/>
              </w:rPr>
              <w:t>regex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_Toc211464573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340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546CB34E" w14:textId="4D6FE453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74" w:history="1">
            <w:r w:rsidRPr="00A44F70">
              <w:rPr>
                <w:rStyle w:val="Hyperlink"/>
                <w:noProof/>
              </w:rPr>
              <w:t>Background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_Toc211464574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342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6927A9F9" w14:textId="3A68F3CC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75" w:history="1">
            <w:r w:rsidRPr="00A44F70">
              <w:rPr>
                <w:rStyle w:val="Hyperlink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سا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noProof/>
                <w:rtl/>
              </w:rPr>
              <w:t>ت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css gradient generator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_Toc211464575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367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31B0B237" w14:textId="0F4555DC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76" w:history="1">
            <w:r w:rsidRPr="00A44F70">
              <w:rPr>
                <w:rStyle w:val="Hyperlink"/>
                <w:noProof/>
                <w:rtl/>
              </w:rPr>
              <w:t xml:space="preserve">ساخت کامپوننت </w:t>
            </w:r>
            <w:r w:rsidRPr="00A44F70">
              <w:rPr>
                <w:rStyle w:val="Hyperlink"/>
                <w:noProof/>
              </w:rPr>
              <w:t>parallax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_Toc211464576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367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62B1AC03" w14:textId="5B6E0968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77" w:history="1">
            <w:r w:rsidRPr="00A44F70">
              <w:rPr>
                <w:rStyle w:val="Hyperlink"/>
                <w:noProof/>
              </w:rPr>
              <w:t>@import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_Toc211464577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368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5520EC98" w14:textId="698FCE59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78" w:history="1">
            <w:r w:rsidRPr="00A44F70">
              <w:rPr>
                <w:rStyle w:val="Hyperlink"/>
                <w:noProof/>
              </w:rPr>
              <w:t>Padding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_Toc211464578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369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6B216692" w14:textId="161D1301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79" w:history="1">
            <w:r w:rsidRPr="00A44F70">
              <w:rPr>
                <w:rStyle w:val="Hyperlink"/>
                <w:noProof/>
              </w:rPr>
              <w:t>border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_Toc211464579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371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B68E9B2" w14:textId="589B01C2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80" w:history="1">
            <w:r w:rsidRPr="00A44F70">
              <w:rPr>
                <w:rStyle w:val="Hyperlink"/>
                <w:noProof/>
              </w:rPr>
              <w:t>outline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_Toc211464580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383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02DA38D8" w14:textId="74AF645E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81" w:history="1">
            <w:r w:rsidRPr="00A44F70">
              <w:rPr>
                <w:rStyle w:val="Hyperlink"/>
                <w:noProof/>
              </w:rPr>
              <w:t>Margin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_Toc211464581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390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08C36E98" w14:textId="2F689453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82" w:history="1">
            <w:r w:rsidRPr="00A44F70">
              <w:rPr>
                <w:rStyle w:val="Hyperlink"/>
                <w:noProof/>
                <w:rtl/>
              </w:rPr>
              <w:t>بررس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مفهوم </w:t>
            </w:r>
            <w:r w:rsidRPr="00A44F70">
              <w:rPr>
                <w:rStyle w:val="Hyperlink"/>
                <w:noProof/>
              </w:rPr>
              <w:t>box model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_Toc211464582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396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4C767292" w14:textId="0B1AA32B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83" w:history="1">
            <w:r w:rsidRPr="00A44F70">
              <w:rPr>
                <w:rStyle w:val="Hyperlink"/>
                <w:noProof/>
              </w:rPr>
              <w:t>Overflow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_Toc211464583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398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7162218" w14:textId="4A0B8280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84" w:history="1">
            <w:r w:rsidRPr="00A44F70">
              <w:rPr>
                <w:rStyle w:val="Hyperlink"/>
                <w:noProof/>
              </w:rPr>
              <w:t>Box-sizing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_Toc211464584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401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2726E62F" w14:textId="57FB2940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85" w:history="1">
            <w:r w:rsidRPr="00A44F70">
              <w:rPr>
                <w:rStyle w:val="Hyperlink"/>
                <w:noProof/>
              </w:rPr>
              <w:t>Root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_Toc211464585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401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1A596F78" w14:textId="5F72A228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86" w:history="1">
            <w:r w:rsidRPr="00A44F70">
              <w:rPr>
                <w:rStyle w:val="Hyperlink"/>
                <w:noProof/>
              </w:rPr>
              <w:t>calc()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_Toc211464586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402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41612A0" w14:textId="2E2B91D9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87" w:history="1">
            <w:r w:rsidRPr="00A44F70">
              <w:rPr>
                <w:rStyle w:val="Hyperlink"/>
                <w:noProof/>
              </w:rPr>
              <w:t>Display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_Toc211464587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403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0DD581A2" w14:textId="4E424964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88" w:history="1">
            <w:r w:rsidRPr="00A44F70">
              <w:rPr>
                <w:rStyle w:val="Hyperlink"/>
                <w:noProof/>
              </w:rPr>
              <w:t>Box-shadow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_Toc211464588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406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52DAE0EB" w14:textId="6FAAA95E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89" w:history="1">
            <w:r w:rsidRPr="00A44F70">
              <w:rPr>
                <w:rStyle w:val="Hyperlink"/>
                <w:noProof/>
                <w:rtl/>
              </w:rPr>
              <w:t>ل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noProof/>
                <w:rtl/>
              </w:rPr>
              <w:t>ست</w:t>
            </w:r>
            <w:r w:rsidRPr="00A44F70">
              <w:rPr>
                <w:rStyle w:val="Hyperlink"/>
                <w:noProof/>
                <w:rtl/>
              </w:rPr>
              <w:t xml:space="preserve"> ها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_Toc211464589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407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31F372A3" w14:textId="39893995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90" w:history="1">
            <w:r w:rsidRPr="00A44F70">
              <w:rPr>
                <w:rStyle w:val="Hyperlink"/>
                <w:noProof/>
                <w:rtl/>
              </w:rPr>
              <w:t>فونت آ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noProof/>
                <w:rtl/>
              </w:rPr>
              <w:t>کون</w:t>
            </w:r>
            <w:r w:rsidRPr="00A44F70">
              <w:rPr>
                <w:rStyle w:val="Hyperlink"/>
                <w:noProof/>
                <w:rtl/>
              </w:rPr>
              <w:t xml:space="preserve"> ها: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_Toc211464590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409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638193D4" w14:textId="3088D79B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91" w:history="1">
            <w:r w:rsidRPr="00A44F70">
              <w:rPr>
                <w:rStyle w:val="Hyperlink"/>
                <w:i w:val="0"/>
                <w:iCs w:val="0"/>
                <w:noProof/>
              </w:rPr>
              <w:t>Font Awesome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_Toc211464591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2C0004">
              <w:rPr>
                <w:i w:val="0"/>
                <w:iCs w:val="0"/>
                <w:noProof/>
                <w:webHidden/>
                <w:rtl/>
              </w:rPr>
              <w:t>411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D112A31" w14:textId="59A880A3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92" w:history="1">
            <w:r w:rsidRPr="00A44F70">
              <w:rPr>
                <w:rStyle w:val="Hyperlink"/>
                <w:i w:val="0"/>
                <w:iCs w:val="0"/>
                <w:noProof/>
              </w:rPr>
              <w:t>Google Material Icons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_Toc211464592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2C0004">
              <w:rPr>
                <w:i w:val="0"/>
                <w:iCs w:val="0"/>
                <w:noProof/>
                <w:webHidden/>
                <w:rtl/>
              </w:rPr>
              <w:t>411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68C9583" w14:textId="4BFBB53D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93" w:history="1">
            <w:r w:rsidRPr="00A44F70">
              <w:rPr>
                <w:rStyle w:val="Hyperlink"/>
                <w:i w:val="0"/>
                <w:iCs w:val="0"/>
                <w:noProof/>
              </w:rPr>
              <w:t>Bootstrap Icons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_Toc211464593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2C0004">
              <w:rPr>
                <w:i w:val="0"/>
                <w:iCs w:val="0"/>
                <w:noProof/>
                <w:webHidden/>
                <w:rtl/>
              </w:rPr>
              <w:t>412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A5071DF" w14:textId="41364FAF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94" w:history="1">
            <w:r w:rsidRPr="00A44F70">
              <w:rPr>
                <w:rStyle w:val="Hyperlink"/>
                <w:i w:val="0"/>
                <w:iCs w:val="0"/>
                <w:noProof/>
              </w:rPr>
              <w:t>Phosphor Icons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_Toc211464594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2C0004">
              <w:rPr>
                <w:i w:val="0"/>
                <w:iCs w:val="0"/>
                <w:noProof/>
                <w:webHidden/>
                <w:rtl/>
              </w:rPr>
              <w:t>412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B2D4316" w14:textId="039E9098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95" w:history="1">
            <w:r w:rsidRPr="00A44F70">
              <w:rPr>
                <w:rStyle w:val="Hyperlink"/>
                <w:i w:val="0"/>
                <w:iCs w:val="0"/>
                <w:noProof/>
              </w:rPr>
              <w:t>Tabler Icons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_Toc211464595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2C0004">
              <w:rPr>
                <w:i w:val="0"/>
                <w:iCs w:val="0"/>
                <w:noProof/>
                <w:webHidden/>
                <w:rtl/>
              </w:rPr>
              <w:t>412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273A358" w14:textId="15238740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96" w:history="1">
            <w:r w:rsidRPr="00A44F70">
              <w:rPr>
                <w:rStyle w:val="Hyperlink"/>
                <w:i w:val="0"/>
                <w:iCs w:val="0"/>
                <w:noProof/>
              </w:rPr>
              <w:t>Feather Icons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_Toc211464596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2C0004">
              <w:rPr>
                <w:i w:val="0"/>
                <w:iCs w:val="0"/>
                <w:noProof/>
                <w:webHidden/>
                <w:rtl/>
              </w:rPr>
              <w:t>412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94E46A6" w14:textId="4EA8086A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97" w:history="1">
            <w:r w:rsidRPr="00A44F70">
              <w:rPr>
                <w:rStyle w:val="Hyperlink"/>
                <w:i w:val="0"/>
                <w:iCs w:val="0"/>
                <w:noProof/>
              </w:rPr>
              <w:t>Heroicons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_Toc211464597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2C0004">
              <w:rPr>
                <w:i w:val="0"/>
                <w:iCs w:val="0"/>
                <w:noProof/>
                <w:webHidden/>
                <w:rtl/>
              </w:rPr>
              <w:t>413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AF94CC8" w14:textId="7F4607A4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98" w:history="1">
            <w:r w:rsidRPr="00A44F70">
              <w:rPr>
                <w:rStyle w:val="Hyperlink"/>
                <w:i w:val="0"/>
                <w:iCs w:val="0"/>
                <w:noProof/>
              </w:rPr>
              <w:t>Remix Icon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_Toc211464598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2C0004">
              <w:rPr>
                <w:i w:val="0"/>
                <w:iCs w:val="0"/>
                <w:noProof/>
                <w:webHidden/>
                <w:rtl/>
              </w:rPr>
              <w:t>414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90385DF" w14:textId="63CFC72A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599" w:history="1">
            <w:r w:rsidRPr="00A44F70">
              <w:rPr>
                <w:rStyle w:val="Hyperlink"/>
                <w:noProof/>
              </w:rPr>
              <w:t>pseudo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_Toc211464599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414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2733A789" w14:textId="06015BB7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00" w:history="1">
            <w:r w:rsidRPr="00A44F70">
              <w:rPr>
                <w:rStyle w:val="Hyperlink"/>
                <w:noProof/>
              </w:rPr>
              <w:t>transition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_Toc211464600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417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03AEFF5A" w14:textId="08762C00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01" w:history="1">
            <w:r w:rsidRPr="00A44F70">
              <w:rPr>
                <w:rStyle w:val="Hyperlink"/>
                <w:noProof/>
                <w:rtl/>
              </w:rPr>
              <w:t xml:space="preserve">ساخت 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>ک پروژه ساده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_Toc211464601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444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6B86C53B" w14:textId="08E32960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02" w:history="1">
            <w:r w:rsidRPr="00A44F70">
              <w:rPr>
                <w:rStyle w:val="Hyperlink"/>
                <w:noProof/>
              </w:rPr>
              <w:t>Float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_Toc211464602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452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2C4968B6" w14:textId="3FB8BEA9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03" w:history="1">
            <w:r w:rsidRPr="00A44F70">
              <w:rPr>
                <w:rStyle w:val="Hyperlink"/>
                <w:noProof/>
              </w:rPr>
              <w:t>Shape-outside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_Toc211464603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456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1742E6C3" w14:textId="51515254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04" w:history="1">
            <w:r w:rsidRPr="00A44F70">
              <w:rPr>
                <w:rStyle w:val="Hyperlink"/>
                <w:noProof/>
              </w:rPr>
              <w:t>Shape-margin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_Toc211464604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458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C9B75BE" w14:textId="4D862243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05" w:history="1">
            <w:r w:rsidRPr="00A44F70">
              <w:rPr>
                <w:rStyle w:val="Hyperlink"/>
                <w:noProof/>
              </w:rPr>
              <w:t>Position(static,relative,absolute,fixed,sticky)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_Toc211464605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463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300EEFC" w14:textId="19E6D08F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06" w:history="1">
            <w:r w:rsidRPr="00A44F70">
              <w:rPr>
                <w:rStyle w:val="Hyperlink"/>
                <w:noProof/>
              </w:rPr>
              <w:t>Top , left , right , bottom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_Toc211464606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465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05DD2838" w14:textId="797C82DD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07" w:history="1">
            <w:r w:rsidRPr="00A44F70">
              <w:rPr>
                <w:rStyle w:val="Hyperlink"/>
                <w:noProof/>
              </w:rPr>
              <w:t>Z index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_Toc211464607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465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105CAAC3" w14:textId="1FCB8843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08" w:history="1">
            <w:r w:rsidRPr="00A44F70">
              <w:rPr>
                <w:rStyle w:val="Hyperlink"/>
                <w:noProof/>
                <w:rtl/>
              </w:rPr>
              <w:t>ساخت منو</w:t>
            </w:r>
            <w:r w:rsidRPr="00A44F70">
              <w:rPr>
                <w:rStyle w:val="Hyperlink"/>
                <w:noProof/>
              </w:rPr>
              <w:t xml:space="preserve"> nested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_Toc211464608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469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4E0FBA14" w14:textId="08FF8312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09" w:history="1">
            <w:r w:rsidRPr="00A44F70">
              <w:rPr>
                <w:rStyle w:val="Hyperlink"/>
                <w:noProof/>
                <w:rtl/>
              </w:rPr>
              <w:t>ساخت</w:t>
            </w:r>
            <w:r w:rsidRPr="00A44F70">
              <w:rPr>
                <w:rStyle w:val="Hyperlink"/>
                <w:noProof/>
              </w:rPr>
              <w:t xml:space="preserve"> mega menu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_Toc211464609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475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4C6276CB" w14:textId="293B3E58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10" w:history="1">
            <w:r w:rsidRPr="00A44F70">
              <w:rPr>
                <w:rStyle w:val="Hyperlink"/>
                <w:noProof/>
                <w:rtl/>
              </w:rPr>
              <w:t>ساخت منو همبرگر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_Toc211464610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484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874284D" w14:textId="2C3B8CA9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11" w:history="1">
            <w:r w:rsidRPr="00A44F70">
              <w:rPr>
                <w:rStyle w:val="Hyperlink"/>
                <w:noProof/>
                <w:rtl/>
              </w:rPr>
              <w:t>ساخت منو د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>ج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کالا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_Toc211464611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506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1B3B1B05" w14:textId="47157C19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12" w:history="1">
            <w:r w:rsidRPr="00A44F70">
              <w:rPr>
                <w:rStyle w:val="Hyperlink"/>
                <w:noProof/>
              </w:rPr>
              <w:t>Transform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_Toc211464612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526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45884AD5" w14:textId="1911CDD0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13" w:history="1">
            <w:r w:rsidRPr="00A44F70">
              <w:rPr>
                <w:rStyle w:val="Hyperlink"/>
                <w:noProof/>
              </w:rPr>
              <w:t>Perspective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_Toc211464613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531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18ABBA2D" w14:textId="43B32612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14" w:history="1">
            <w:r w:rsidRPr="00A44F70">
              <w:rPr>
                <w:rStyle w:val="Hyperlink"/>
                <w:noProof/>
              </w:rPr>
              <w:t>Perspective-origin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_Toc211464614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532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0F12204D" w14:textId="04FD98DE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15" w:history="1">
            <w:r w:rsidRPr="00A44F70">
              <w:rPr>
                <w:rStyle w:val="Hyperlink"/>
                <w:noProof/>
              </w:rPr>
              <w:t>Filter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_Toc211464615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534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456DD62E" w14:textId="5BDA56EC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16" w:history="1">
            <w:r w:rsidRPr="00A44F70">
              <w:rPr>
                <w:rStyle w:val="Hyperlink"/>
                <w:noProof/>
              </w:rPr>
              <w:t>animation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_Toc211464616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541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21BE82FF" w14:textId="200F5F4E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17" w:history="1">
            <w:r w:rsidRPr="00A44F70">
              <w:rPr>
                <w:rStyle w:val="Hyperlink"/>
                <w:noProof/>
              </w:rPr>
              <w:t>resize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_Toc211464617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554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24B433C6" w14:textId="7C413971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18" w:history="1">
            <w:r w:rsidRPr="00A44F70">
              <w:rPr>
                <w:rStyle w:val="Hyperlink"/>
                <w:noProof/>
              </w:rPr>
              <w:t>empty-cells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_Toc211464618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558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3033032E" w14:textId="219BDBE1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19" w:history="1">
            <w:r w:rsidRPr="00A44F70">
              <w:rPr>
                <w:rStyle w:val="Hyperlink"/>
                <w:noProof/>
              </w:rPr>
              <w:t>table-layout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_Toc211464619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559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300DC3CB" w14:textId="3BA7B633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20" w:history="1">
            <w:r w:rsidRPr="00A44F70">
              <w:rPr>
                <w:rStyle w:val="Hyperlink"/>
                <w:noProof/>
              </w:rPr>
              <w:t>caption-side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_Toc211464620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559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1B1D128C" w14:textId="6DB71A8B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21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swiper js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_Toc211464621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560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455D497E" w14:textId="326C6EF8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22" w:history="1">
            <w:r w:rsidRPr="00A44F70">
              <w:rPr>
                <w:rStyle w:val="Hyperlink"/>
                <w:noProof/>
              </w:rPr>
              <w:t>flex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_Toc211464622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571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26D94F4D" w14:textId="1CC792C9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23" w:history="1">
            <w:r w:rsidRPr="00A44F70">
              <w:rPr>
                <w:rStyle w:val="Hyperlink"/>
                <w:noProof/>
                <w:rtl/>
              </w:rPr>
              <w:t>آموزش وسط چ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>ن کردن تگ ها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_Toc211464623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572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9C3FF5B" w14:textId="3618BA7C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24" w:history="1">
            <w:r w:rsidRPr="00A44F70">
              <w:rPr>
                <w:rStyle w:val="Hyperlink"/>
                <w:noProof/>
              </w:rPr>
              <w:t>media query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_Toc211464624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572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6F2843B6" w14:textId="20ACB602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25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srcset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x-descriptor</w:t>
            </w:r>
            <w:r w:rsidRPr="00A44F70">
              <w:rPr>
                <w:rStyle w:val="Hyperlink"/>
                <w:noProof/>
                <w:rtl/>
              </w:rPr>
              <w:t xml:space="preserve"> و </w:t>
            </w:r>
            <w:r w:rsidRPr="00A44F70">
              <w:rPr>
                <w:rStyle w:val="Hyperlink"/>
                <w:noProof/>
              </w:rPr>
              <w:t>w-descriptor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_Toc211464625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572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6BA8E7B" w14:textId="55D9C81B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26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owl carousel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_Toc211464626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572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6DF8FE24" w14:textId="5D6B0E44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27" w:history="1">
            <w:r w:rsidRPr="00A44F70">
              <w:rPr>
                <w:rStyle w:val="Hyperlink"/>
                <w:noProof/>
                <w:rtl/>
              </w:rPr>
              <w:t>پروژه تبد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ل </w:t>
            </w:r>
            <w:r w:rsidRPr="00A44F70">
              <w:rPr>
                <w:rStyle w:val="Hyperlink"/>
                <w:noProof/>
              </w:rPr>
              <w:t>UI</w:t>
            </w:r>
            <w:r w:rsidRPr="00A44F70">
              <w:rPr>
                <w:rStyle w:val="Hyperlink"/>
                <w:noProof/>
                <w:rtl/>
              </w:rPr>
              <w:t xml:space="preserve"> به صفحات وب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_Toc211464627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572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043A95DB" w14:textId="332F3CDC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28" w:history="1">
            <w:r w:rsidRPr="00A44F70">
              <w:rPr>
                <w:rStyle w:val="Hyperlink"/>
                <w:noProof/>
                <w:rtl/>
              </w:rPr>
              <w:t>نحوه خر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>د دامنه و هاست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_Toc211464628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572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56939FE4" w14:textId="16F2C4A9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29" w:history="1">
            <w:r w:rsidRPr="00A44F70">
              <w:rPr>
                <w:rStyle w:val="Hyperlink"/>
                <w:noProof/>
                <w:rtl/>
              </w:rPr>
              <w:t>معرف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 xml:space="preserve"> </w:t>
            </w:r>
            <w:r w:rsidRPr="00A44F70">
              <w:rPr>
                <w:rStyle w:val="Hyperlink"/>
                <w:noProof/>
              </w:rPr>
              <w:t>grid css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_Toc211464629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572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869C38B" w14:textId="17189B5C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30" w:history="1">
            <w:r w:rsidRPr="00A44F70">
              <w:rPr>
                <w:rStyle w:val="Hyperlink"/>
                <w:noProof/>
                <w:rtl/>
              </w:rPr>
              <w:t>چندپارادا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>م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noProof/>
                <w:rtl/>
              </w:rPr>
              <w:t>: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_Toc211464630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574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0C7FA3E9" w14:textId="56EDE615" w:rsidR="00A44F70" w:rsidRPr="00A44F70" w:rsidRDefault="00A44F70" w:rsidP="00A44F70">
          <w:pPr>
            <w:pStyle w:val="TOC3"/>
            <w:tabs>
              <w:tab w:val="left" w:pos="248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31" w:history="1">
            <w:r w:rsidRPr="00A44F70">
              <w:rPr>
                <w:rStyle w:val="Hyperlink"/>
                <w:i w:val="0"/>
                <w:iCs w:val="0"/>
                <w:noProof/>
                <w:rtl/>
              </w:rPr>
              <w:t>1-</w:t>
            </w:r>
            <w:r w:rsidRPr="00A44F70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lang w:bidi="ar-SA"/>
                <w14:ligatures w14:val="standardContextual"/>
              </w:rPr>
              <w:tab/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برنامه نو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i w:val="0"/>
                <w:iCs w:val="0"/>
                <w:noProof/>
                <w:rtl/>
              </w:rPr>
              <w:t>س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تابع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i w:val="0"/>
                <w:iCs w:val="0"/>
                <w:noProof/>
                <w:rtl/>
              </w:rPr>
              <w:t>ا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رو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i w:val="0"/>
                <w:iCs w:val="0"/>
                <w:noProof/>
                <w:rtl/>
              </w:rPr>
              <w:t>ه‌ا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: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_Toc211464631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2C0004">
              <w:rPr>
                <w:i w:val="0"/>
                <w:iCs w:val="0"/>
                <w:noProof/>
                <w:webHidden/>
                <w:rtl/>
              </w:rPr>
              <w:t>574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7BFD13A" w14:textId="50FD9C9F" w:rsidR="00A44F70" w:rsidRPr="00A44F70" w:rsidRDefault="00A44F70" w:rsidP="00A44F70">
          <w:pPr>
            <w:pStyle w:val="TOC3"/>
            <w:tabs>
              <w:tab w:val="left" w:pos="200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32" w:history="1">
            <w:r w:rsidRPr="00A44F70">
              <w:rPr>
                <w:rStyle w:val="Hyperlink"/>
                <w:i w:val="0"/>
                <w:iCs w:val="0"/>
                <w:noProof/>
                <w:rtl/>
              </w:rPr>
              <w:t>2-</w:t>
            </w:r>
            <w:r w:rsidRPr="00A44F70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lang w:bidi="ar-SA"/>
                <w14:ligatures w14:val="standardContextual"/>
              </w:rPr>
              <w:tab/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برنامه نو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i w:val="0"/>
                <w:iCs w:val="0"/>
                <w:noProof/>
                <w:rtl/>
              </w:rPr>
              <w:t>س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ش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i w:val="0"/>
                <w:iCs w:val="0"/>
                <w:noProof/>
                <w:rtl/>
              </w:rPr>
              <w:t>ئ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گرا (</w:t>
            </w:r>
            <w:r w:rsidRPr="00A44F70">
              <w:rPr>
                <w:rStyle w:val="Hyperlink"/>
                <w:i w:val="0"/>
                <w:iCs w:val="0"/>
                <w:noProof/>
              </w:rPr>
              <w:t>ObjectOriented Programming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)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_Toc211464632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2C0004">
              <w:rPr>
                <w:i w:val="0"/>
                <w:iCs w:val="0"/>
                <w:noProof/>
                <w:webHidden/>
                <w:rtl/>
              </w:rPr>
              <w:t>574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4CA5EA9" w14:textId="22BAA03D" w:rsidR="00A44F70" w:rsidRPr="00A44F70" w:rsidRDefault="00A44F70" w:rsidP="00A44F70">
          <w:pPr>
            <w:pStyle w:val="TOC3"/>
            <w:tabs>
              <w:tab w:val="left" w:pos="192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33" w:history="1">
            <w:r w:rsidRPr="00A44F70">
              <w:rPr>
                <w:rStyle w:val="Hyperlink"/>
                <w:i w:val="0"/>
                <w:iCs w:val="0"/>
                <w:noProof/>
                <w:rtl/>
              </w:rPr>
              <w:t>3-</w:t>
            </w:r>
            <w:r w:rsidRPr="00A44F70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lang w:bidi="ar-SA"/>
                <w14:ligatures w14:val="standardContextual"/>
              </w:rPr>
              <w:tab/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برنامه‌نو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س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تابع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(</w:t>
            </w:r>
            <w:r w:rsidRPr="00A44F70">
              <w:rPr>
                <w:rStyle w:val="Hyperlink"/>
                <w:i w:val="0"/>
                <w:iCs w:val="0"/>
                <w:noProof/>
              </w:rPr>
              <w:t>Functional Programming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)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_Toc211464633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2C0004">
              <w:rPr>
                <w:i w:val="0"/>
                <w:iCs w:val="0"/>
                <w:noProof/>
                <w:webHidden/>
                <w:rtl/>
              </w:rPr>
              <w:t>575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29E42E6" w14:textId="1D1334FA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34" w:history="1">
            <w:r w:rsidRPr="00A44F70">
              <w:rPr>
                <w:rStyle w:val="Hyperlink"/>
                <w:noProof/>
                <w:rtl/>
              </w:rPr>
              <w:t xml:space="preserve">آموزش استفاده از </w:t>
            </w:r>
            <w:r w:rsidRPr="00A44F70">
              <w:rPr>
                <w:rStyle w:val="Hyperlink"/>
                <w:noProof/>
              </w:rPr>
              <w:t>Map</w:t>
            </w:r>
            <w:r w:rsidRPr="00A44F70">
              <w:rPr>
                <w:rStyle w:val="Hyperlink"/>
                <w:noProof/>
                <w:rtl/>
              </w:rPr>
              <w:t xml:space="preserve"> در جاوا اسکر</w:t>
            </w:r>
            <w:r w:rsidRPr="00A44F70">
              <w:rPr>
                <w:rStyle w:val="Hyperlink"/>
                <w:rFonts w:hint="cs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noProof/>
                <w:rtl/>
              </w:rPr>
              <w:t>پت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_Toc211464634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579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1C7952AA" w14:textId="3B7B517D" w:rsidR="00A44F70" w:rsidRPr="00A44F70" w:rsidRDefault="00A44F70" w:rsidP="00A44F70">
          <w:pPr>
            <w:pStyle w:val="TOC3"/>
            <w:tabs>
              <w:tab w:val="left" w:pos="144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35" w:history="1">
            <w:r w:rsidRPr="00A44F70">
              <w:rPr>
                <w:rStyle w:val="Hyperlink"/>
                <w:i w:val="0"/>
                <w:iCs w:val="0"/>
                <w:noProof/>
                <w:rtl/>
              </w:rPr>
              <w:t>1-</w:t>
            </w:r>
            <w:r w:rsidRPr="00A44F70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lang w:bidi="ar-SA"/>
                <w14:ligatures w14:val="standardContextual"/>
              </w:rPr>
              <w:tab/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مقدمه‌ا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بر </w:t>
            </w:r>
            <w:r w:rsidRPr="00A44F70">
              <w:rPr>
                <w:rStyle w:val="Hyperlink"/>
                <w:i w:val="0"/>
                <w:iCs w:val="0"/>
                <w:noProof/>
              </w:rPr>
              <w:t>Map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_Toc211464635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2C0004">
              <w:rPr>
                <w:i w:val="0"/>
                <w:iCs w:val="0"/>
                <w:noProof/>
                <w:webHidden/>
                <w:rtl/>
              </w:rPr>
              <w:t>579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56506D1" w14:textId="5421D95A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36" w:history="1">
            <w:r w:rsidRPr="00A44F70">
              <w:rPr>
                <w:rStyle w:val="Hyperlink"/>
                <w:i w:val="0"/>
                <w:iCs w:val="0"/>
                <w:noProof/>
                <w:rtl/>
              </w:rPr>
              <w:t>نکات پ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شرفته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_Toc211464636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2C0004">
              <w:rPr>
                <w:i w:val="0"/>
                <w:iCs w:val="0"/>
                <w:noProof/>
                <w:webHidden/>
                <w:rtl/>
              </w:rPr>
              <w:t>588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FC36F92" w14:textId="4F7875DB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37" w:history="1">
            <w:r w:rsidRPr="00A44F70">
              <w:rPr>
                <w:rStyle w:val="Hyperlink"/>
                <w:i w:val="0"/>
                <w:iCs w:val="0"/>
                <w:noProof/>
                <w:rtl/>
              </w:rPr>
              <w:t>تمر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i w:val="0"/>
                <w:iCs w:val="0"/>
                <w:noProof/>
                <w:rtl/>
              </w:rPr>
              <w:t>نات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اضافه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_Toc211464637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2C0004">
              <w:rPr>
                <w:i w:val="0"/>
                <w:iCs w:val="0"/>
                <w:noProof/>
                <w:webHidden/>
                <w:rtl/>
              </w:rPr>
              <w:t>591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79C0064" w14:textId="601E6154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38" w:history="1">
            <w:r w:rsidRPr="00A44F70">
              <w:rPr>
                <w:rStyle w:val="Hyperlink"/>
                <w:noProof/>
                <w:rtl/>
              </w:rPr>
              <w:t xml:space="preserve">آموزش کار با </w:t>
            </w:r>
            <w:r w:rsidRPr="00A44F70">
              <w:rPr>
                <w:rStyle w:val="Hyperlink"/>
                <w:noProof/>
              </w:rPr>
              <w:t>createDocumentFragment()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_Toc211464638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597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46C7D9B0" w14:textId="030418F8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39" w:history="1">
            <w:r w:rsidRPr="00A44F70">
              <w:rPr>
                <w:rStyle w:val="Hyperlink"/>
                <w:noProof/>
                <w:rtl/>
              </w:rPr>
              <w:t xml:space="preserve">آموزش استفاده از </w:t>
            </w:r>
            <w:r w:rsidRPr="00A44F70">
              <w:rPr>
                <w:rStyle w:val="Hyperlink"/>
                <w:noProof/>
              </w:rPr>
              <w:t>filter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_Toc211464639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597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BF71B36" w14:textId="2FE8891C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40" w:history="1">
            <w:r w:rsidRPr="00A44F70">
              <w:rPr>
                <w:rStyle w:val="Hyperlink"/>
                <w:rFonts w:ascii="IRANSansWeb(FaNum) Light" w:hAnsi="IRANSansWeb(FaNum) Light"/>
                <w:i w:val="0"/>
                <w:iCs w:val="0"/>
                <w:noProof/>
                <w:rtl/>
              </w:rPr>
              <w:t>آموزش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</w:t>
            </w:r>
            <w:r w:rsidRPr="00A44F70">
              <w:rPr>
                <w:rStyle w:val="Hyperlink"/>
                <w:rFonts w:ascii="IRANSansWeb(FaNum) Light" w:hAnsi="IRANSansWeb(FaNum) Light"/>
                <w:i w:val="0"/>
                <w:iCs w:val="0"/>
                <w:noProof/>
                <w:rtl/>
              </w:rPr>
              <w:t>جامع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</w:t>
            </w:r>
            <w:r w:rsidRPr="00A44F70">
              <w:rPr>
                <w:rStyle w:val="Hyperlink"/>
                <w:rFonts w:ascii="IRANSansWeb(FaNum) Light" w:hAnsi="IRANSansWeb(FaNum) Light"/>
                <w:i w:val="0"/>
                <w:iCs w:val="0"/>
                <w:noProof/>
                <w:rtl/>
              </w:rPr>
              <w:t>استفاده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</w:t>
            </w:r>
            <w:r w:rsidRPr="00A44F70">
              <w:rPr>
                <w:rStyle w:val="Hyperlink"/>
                <w:rFonts w:ascii="IRANSansWeb(FaNum) Light" w:hAnsi="IRANSansWeb(FaNum) Light"/>
                <w:i w:val="0"/>
                <w:iCs w:val="0"/>
                <w:noProof/>
                <w:rtl/>
              </w:rPr>
              <w:t>از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</w:t>
            </w:r>
            <w:r w:rsidRPr="00A44F70">
              <w:rPr>
                <w:rStyle w:val="Hyperlink"/>
                <w:rFonts w:ascii="IRANSansWeb(FaNum) Light" w:hAnsi="IRANSansWeb(FaNum) Light"/>
                <w:i w:val="0"/>
                <w:iCs w:val="0"/>
                <w:noProof/>
                <w:rtl/>
              </w:rPr>
              <w:t>متد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</w:t>
            </w:r>
            <w:r w:rsidRPr="00A44F70">
              <w:rPr>
                <w:rStyle w:val="Hyperlink"/>
                <w:i w:val="0"/>
                <w:iCs w:val="0"/>
                <w:noProof/>
              </w:rPr>
              <w:t>filter()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در جاوااسکر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پت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_Toc211464640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2C0004">
              <w:rPr>
                <w:i w:val="0"/>
                <w:iCs w:val="0"/>
                <w:noProof/>
                <w:webHidden/>
                <w:rtl/>
              </w:rPr>
              <w:t>597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1DBE47F" w14:textId="787A605F" w:rsidR="00A44F70" w:rsidRPr="00A44F70" w:rsidRDefault="00A44F70" w:rsidP="00A44F70">
          <w:pPr>
            <w:pStyle w:val="TOC3"/>
            <w:tabs>
              <w:tab w:val="left" w:pos="168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41" w:history="1">
            <w:r w:rsidRPr="00A44F70">
              <w:rPr>
                <w:rStyle w:val="Hyperlink"/>
                <w:i w:val="0"/>
                <w:iCs w:val="0"/>
                <w:noProof/>
                <w:rtl/>
              </w:rPr>
              <w:t>1-</w:t>
            </w:r>
            <w:r w:rsidRPr="00A44F70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lang w:bidi="ar-SA"/>
                <w14:ligatures w14:val="standardContextual"/>
              </w:rPr>
              <w:tab/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مقدمه‌ا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بر متد </w:t>
            </w:r>
            <w:r w:rsidRPr="00A44F70">
              <w:rPr>
                <w:rStyle w:val="Hyperlink"/>
                <w:i w:val="0"/>
                <w:iCs w:val="0"/>
                <w:noProof/>
              </w:rPr>
              <w:t>filter()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_Toc211464641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2C0004">
              <w:rPr>
                <w:i w:val="0"/>
                <w:iCs w:val="0"/>
                <w:noProof/>
                <w:webHidden/>
                <w:rtl/>
              </w:rPr>
              <w:t>597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BD9BBF7" w14:textId="10A541C0" w:rsidR="00A44F70" w:rsidRPr="00A44F70" w:rsidRDefault="00A44F70" w:rsidP="00A44F70">
          <w:pPr>
            <w:pStyle w:val="TOC3"/>
            <w:tabs>
              <w:tab w:val="left" w:pos="192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42" w:history="1">
            <w:r w:rsidRPr="00A44F70">
              <w:rPr>
                <w:rStyle w:val="Hyperlink"/>
                <w:i w:val="0"/>
                <w:iCs w:val="0"/>
                <w:noProof/>
                <w:rtl/>
              </w:rPr>
              <w:t>2-</w:t>
            </w:r>
            <w:r w:rsidRPr="00A44F70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lang w:bidi="ar-SA"/>
                <w14:ligatures w14:val="standardContextual"/>
              </w:rPr>
              <w:tab/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س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نتکس و پارامترها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_Toc211464642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2C0004">
              <w:rPr>
                <w:i w:val="0"/>
                <w:iCs w:val="0"/>
                <w:noProof/>
                <w:webHidden/>
                <w:rtl/>
              </w:rPr>
              <w:t>598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B0CFF25" w14:textId="32E2205B" w:rsidR="00A44F70" w:rsidRPr="00A44F70" w:rsidRDefault="00A44F70" w:rsidP="00A44F70">
          <w:pPr>
            <w:pStyle w:val="TOC3"/>
            <w:tabs>
              <w:tab w:val="left" w:pos="2823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43" w:history="1">
            <w:r w:rsidRPr="00A44F70">
              <w:rPr>
                <w:rStyle w:val="Hyperlink"/>
                <w:i w:val="0"/>
                <w:iCs w:val="0"/>
                <w:noProof/>
                <w:rtl/>
              </w:rPr>
              <w:t>3-</w:t>
            </w:r>
            <w:r w:rsidRPr="00A44F70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lang w:bidi="ar-SA"/>
                <w14:ligatures w14:val="standardContextual"/>
              </w:rPr>
              <w:tab/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موارد استفاده و مثال‌ها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کاربرد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_Toc211464643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2C0004">
              <w:rPr>
                <w:i w:val="0"/>
                <w:iCs w:val="0"/>
                <w:noProof/>
                <w:webHidden/>
                <w:rtl/>
              </w:rPr>
              <w:t>598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CA51790" w14:textId="2575EB58" w:rsidR="00A44F70" w:rsidRPr="00A44F70" w:rsidRDefault="00A44F70" w:rsidP="00A44F70">
          <w:pPr>
            <w:pStyle w:val="TOC3"/>
            <w:tabs>
              <w:tab w:val="left" w:pos="9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44" w:history="1">
            <w:r w:rsidRPr="00A44F70">
              <w:rPr>
                <w:rStyle w:val="Hyperlink"/>
                <w:i w:val="0"/>
                <w:iCs w:val="0"/>
                <w:noProof/>
                <w:rtl/>
              </w:rPr>
              <w:t>4-</w:t>
            </w:r>
            <w:r w:rsidRPr="00A44F70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lang w:bidi="ar-SA"/>
                <w14:ligatures w14:val="standardContextual"/>
              </w:rPr>
              <w:tab/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تفاوت </w:t>
            </w:r>
            <w:r w:rsidRPr="00A44F70">
              <w:rPr>
                <w:rStyle w:val="Hyperlink"/>
                <w:i w:val="0"/>
                <w:iCs w:val="0"/>
                <w:noProof/>
              </w:rPr>
              <w:t>filter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با سا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ر متدها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آرا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ه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_Toc211464644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2C0004">
              <w:rPr>
                <w:i w:val="0"/>
                <w:iCs w:val="0"/>
                <w:noProof/>
                <w:webHidden/>
                <w:rtl/>
              </w:rPr>
              <w:t>600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485E986" w14:textId="1A59E96C" w:rsidR="00A44F70" w:rsidRPr="00A44F70" w:rsidRDefault="00A44F70" w:rsidP="00A44F70">
          <w:pPr>
            <w:pStyle w:val="TOC3"/>
            <w:tabs>
              <w:tab w:val="left" w:pos="9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45" w:history="1">
            <w:r w:rsidRPr="00A44F70">
              <w:rPr>
                <w:rStyle w:val="Hyperlink"/>
                <w:i w:val="0"/>
                <w:iCs w:val="0"/>
                <w:noProof/>
                <w:rtl/>
              </w:rPr>
              <w:t>5-</w:t>
            </w:r>
            <w:r w:rsidRPr="00A44F70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lang w:bidi="ar-SA"/>
                <w14:ligatures w14:val="standardContextual"/>
              </w:rPr>
              <w:tab/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بهتر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ن </w:t>
            </w:r>
            <w:r w:rsidRPr="00A44F70">
              <w:rPr>
                <w:rStyle w:val="Hyperlink"/>
                <w:i w:val="0"/>
                <w:iCs w:val="0"/>
                <w:noProof/>
              </w:rPr>
              <w:t>practices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و نکات مهم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_Toc211464645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2C0004">
              <w:rPr>
                <w:i w:val="0"/>
                <w:iCs w:val="0"/>
                <w:noProof/>
                <w:webHidden/>
                <w:rtl/>
              </w:rPr>
              <w:t>601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05C770B" w14:textId="28B4ECEF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46" w:history="1">
            <w:r w:rsidRPr="00A44F70">
              <w:rPr>
                <w:rStyle w:val="Hyperlink"/>
                <w:rFonts w:ascii="IRANSansWeb(FaNum) Light" w:hAnsi="IRANSansWeb(FaNum) Light"/>
                <w:i w:val="0"/>
                <w:iCs w:val="0"/>
                <w:noProof/>
                <w:rtl/>
              </w:rPr>
              <w:t>خلاصه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</w:t>
            </w:r>
            <w:r w:rsidRPr="00A44F70">
              <w:rPr>
                <w:rStyle w:val="Hyperlink"/>
                <w:rFonts w:ascii="IRANSansWeb(FaNum) Light" w:hAnsi="IRANSansWeb(FaNum) Light"/>
                <w:i w:val="0"/>
                <w:iCs w:val="0"/>
                <w:noProof/>
                <w:rtl/>
              </w:rPr>
              <w:t>مزا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ا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استفاده از </w:t>
            </w:r>
            <w:r w:rsidRPr="00A44F70">
              <w:rPr>
                <w:rStyle w:val="Hyperlink"/>
                <w:i w:val="0"/>
                <w:iCs w:val="0"/>
                <w:noProof/>
              </w:rPr>
              <w:t>filter()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: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_Toc211464646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2C0004">
              <w:rPr>
                <w:i w:val="0"/>
                <w:iCs w:val="0"/>
                <w:noProof/>
                <w:webHidden/>
                <w:rtl/>
              </w:rPr>
              <w:t>604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64FD822" w14:textId="5065046C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47" w:history="1">
            <w:r w:rsidRPr="00A44F70">
              <w:rPr>
                <w:rStyle w:val="Hyperlink"/>
                <w:noProof/>
                <w:rtl/>
              </w:rPr>
              <w:t xml:space="preserve">آموزش استفاده از </w:t>
            </w:r>
            <w:r w:rsidRPr="00A44F70">
              <w:rPr>
                <w:rStyle w:val="Hyperlink"/>
                <w:noProof/>
              </w:rPr>
              <w:t>reduce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_Toc211464647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604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602362FF" w14:textId="73E56BAF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48" w:history="1">
            <w:r w:rsidRPr="00A44F70">
              <w:rPr>
                <w:rStyle w:val="Hyperlink"/>
                <w:i w:val="0"/>
                <w:iCs w:val="0"/>
                <w:noProof/>
                <w:rtl/>
              </w:rPr>
              <w:t>مثال‌ها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کاربرد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_Toc211464648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2C0004">
              <w:rPr>
                <w:i w:val="0"/>
                <w:iCs w:val="0"/>
                <w:noProof/>
                <w:webHidden/>
                <w:rtl/>
              </w:rPr>
              <w:t>605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899B7E3" w14:textId="7BC1A17D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49" w:history="1">
            <w:r w:rsidRPr="00A44F70">
              <w:rPr>
                <w:rStyle w:val="Hyperlink"/>
                <w:i w:val="0"/>
                <w:iCs w:val="0"/>
                <w:noProof/>
                <w:rtl/>
              </w:rPr>
              <w:t>تمر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ن‌ :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_Toc211464649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2C0004">
              <w:rPr>
                <w:i w:val="0"/>
                <w:iCs w:val="0"/>
                <w:noProof/>
                <w:webHidden/>
                <w:rtl/>
              </w:rPr>
              <w:t>607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C3064D8" w14:textId="65D978D1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50" w:history="1">
            <w:r w:rsidRPr="00A44F70">
              <w:rPr>
                <w:rStyle w:val="Hyperlink"/>
                <w:noProof/>
                <w:rtl/>
              </w:rPr>
              <w:t xml:space="preserve">آموزش استفاده از </w:t>
            </w:r>
            <w:r w:rsidRPr="00A44F70">
              <w:rPr>
                <w:rStyle w:val="Hyperlink"/>
                <w:noProof/>
              </w:rPr>
              <w:t xml:space="preserve">Rest parameters  </w:t>
            </w:r>
            <w:r w:rsidRPr="00A44F70">
              <w:rPr>
                <w:rStyle w:val="Hyperlink"/>
                <w:noProof/>
                <w:rtl/>
              </w:rPr>
              <w:t xml:space="preserve"> آموزش استفاده از </w:t>
            </w:r>
            <w:r w:rsidRPr="00A44F70">
              <w:rPr>
                <w:rStyle w:val="Hyperlink"/>
                <w:noProof/>
              </w:rPr>
              <w:t>Spread Operator</w:t>
            </w:r>
            <w:r w:rsidRPr="00A44F70">
              <w:rPr>
                <w:rStyle w:val="Hyperlink"/>
                <w:noProof/>
                <w:rtl/>
              </w:rPr>
              <w:t>: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_Toc211464650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609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77998317" w14:textId="191103CC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51" w:history="1"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1. </w:t>
            </w:r>
            <w:r w:rsidRPr="00A44F70">
              <w:rPr>
                <w:rStyle w:val="Hyperlink"/>
                <w:i w:val="0"/>
                <w:iCs w:val="0"/>
                <w:noProof/>
              </w:rPr>
              <w:t>Rest Parameters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(پارامترها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</w:t>
            </w:r>
            <w:r w:rsidRPr="00A44F70">
              <w:rPr>
                <w:rStyle w:val="Hyperlink"/>
                <w:i w:val="0"/>
                <w:iCs w:val="0"/>
                <w:noProof/>
              </w:rPr>
              <w:t>rest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)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_Toc211464651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2C0004">
              <w:rPr>
                <w:i w:val="0"/>
                <w:iCs w:val="0"/>
                <w:noProof/>
                <w:webHidden/>
                <w:rtl/>
              </w:rPr>
              <w:t>609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746F447" w14:textId="60C59700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52" w:history="1"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2. </w:t>
            </w:r>
            <w:r w:rsidRPr="00A44F70">
              <w:rPr>
                <w:rStyle w:val="Hyperlink"/>
                <w:i w:val="0"/>
                <w:iCs w:val="0"/>
                <w:noProof/>
              </w:rPr>
              <w:t>Spread Operator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(عملگر </w:t>
            </w:r>
            <w:r w:rsidRPr="00A44F70">
              <w:rPr>
                <w:rStyle w:val="Hyperlink"/>
                <w:i w:val="0"/>
                <w:iCs w:val="0"/>
                <w:noProof/>
              </w:rPr>
              <w:t>spread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)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_Toc211464652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2C0004">
              <w:rPr>
                <w:i w:val="0"/>
                <w:iCs w:val="0"/>
                <w:noProof/>
                <w:webHidden/>
                <w:rtl/>
              </w:rPr>
              <w:t>610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816296C" w14:textId="5BCC0C5A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53" w:history="1"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آموزش کار با تابع </w:t>
            </w:r>
            <w:r w:rsidRPr="00A44F70">
              <w:rPr>
                <w:rStyle w:val="Hyperlink"/>
                <w:i w:val="0"/>
                <w:iCs w:val="0"/>
                <w:noProof/>
              </w:rPr>
              <w:t>join()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_Toc211464653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2C0004">
              <w:rPr>
                <w:i w:val="0"/>
                <w:iCs w:val="0"/>
                <w:noProof/>
                <w:webHidden/>
                <w:rtl/>
              </w:rPr>
              <w:t>612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400812" w14:textId="0D2B2E09" w:rsidR="00A44F70" w:rsidRPr="00A44F70" w:rsidRDefault="00A44F70" w:rsidP="00A44F70">
          <w:pPr>
            <w:pStyle w:val="TOC2"/>
            <w:tabs>
              <w:tab w:val="right" w:leader="dot" w:pos="9350"/>
            </w:tabs>
            <w:bidi/>
            <w:rPr>
              <w:rFonts w:eastAsiaTheme="minorEastAsia" w:cstheme="minorBidi"/>
              <w:small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54" w:history="1">
            <w:r w:rsidRPr="00A44F70">
              <w:rPr>
                <w:rStyle w:val="Hyperlink"/>
                <w:noProof/>
                <w:rtl/>
              </w:rPr>
              <w:t xml:space="preserve">آموزش </w:t>
            </w:r>
            <w:r w:rsidRPr="00A44F70">
              <w:rPr>
                <w:rStyle w:val="Hyperlink"/>
                <w:noProof/>
              </w:rPr>
              <w:t>Destructuring Assignment</w:t>
            </w:r>
            <w:r w:rsidRPr="00A44F70">
              <w:rPr>
                <w:noProof/>
                <w:webHidden/>
              </w:rPr>
              <w:tab/>
            </w:r>
            <w:r w:rsidRPr="00A44F70">
              <w:rPr>
                <w:noProof/>
                <w:webHidden/>
              </w:rPr>
              <w:fldChar w:fldCharType="begin"/>
            </w:r>
            <w:r w:rsidRPr="00A44F70">
              <w:rPr>
                <w:noProof/>
                <w:webHidden/>
              </w:rPr>
              <w:instrText xml:space="preserve"> PAGEREF _Toc211464654 \h </w:instrText>
            </w:r>
            <w:r w:rsidRPr="00A44F70">
              <w:rPr>
                <w:noProof/>
                <w:webHidden/>
              </w:rPr>
            </w:r>
            <w:r w:rsidRPr="00A44F70">
              <w:rPr>
                <w:noProof/>
                <w:webHidden/>
              </w:rPr>
              <w:fldChar w:fldCharType="separate"/>
            </w:r>
            <w:r w:rsidR="002C0004">
              <w:rPr>
                <w:noProof/>
                <w:webHidden/>
                <w:rtl/>
              </w:rPr>
              <w:t>612</w:t>
            </w:r>
            <w:r w:rsidRPr="00A44F70">
              <w:rPr>
                <w:noProof/>
                <w:webHidden/>
              </w:rPr>
              <w:fldChar w:fldCharType="end"/>
            </w:r>
          </w:hyperlink>
        </w:p>
        <w:p w14:paraId="648293B2" w14:textId="0CBE2406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55" w:history="1">
            <w:r w:rsidRPr="00A44F70">
              <w:rPr>
                <w:rStyle w:val="Hyperlink"/>
                <w:i w:val="0"/>
                <w:iCs w:val="0"/>
                <w:noProof/>
              </w:rPr>
              <w:t>Destructuring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آبجکت‌ها (</w:t>
            </w:r>
            <w:r w:rsidRPr="00A44F70">
              <w:rPr>
                <w:rStyle w:val="Hyperlink"/>
                <w:i w:val="0"/>
                <w:iCs w:val="0"/>
                <w:noProof/>
              </w:rPr>
              <w:t>Object Destructuring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>)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_Toc211464655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2C0004">
              <w:rPr>
                <w:i w:val="0"/>
                <w:iCs w:val="0"/>
                <w:noProof/>
                <w:webHidden/>
                <w:rtl/>
              </w:rPr>
              <w:t>614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06908DB" w14:textId="300FCA33" w:rsidR="00A44F70" w:rsidRPr="00A44F70" w:rsidRDefault="00A44F70" w:rsidP="00A44F70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56" w:history="1">
            <w:r w:rsidRPr="00A44F70">
              <w:rPr>
                <w:rStyle w:val="Hyperlink"/>
                <w:rFonts w:ascii="IRANSansWeb(FaNum) Light" w:hAnsi="IRANSansWeb(FaNum) Light"/>
                <w:i w:val="0"/>
                <w:iCs w:val="0"/>
                <w:noProof/>
                <w:rtl/>
              </w:rPr>
              <w:t>کاربردها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عمل</w:t>
            </w:r>
            <w:r w:rsidRPr="00A44F70">
              <w:rPr>
                <w:rStyle w:val="Hyperlink"/>
                <w:rFonts w:hint="cs"/>
                <w:i w:val="0"/>
                <w:iCs w:val="0"/>
                <w:noProof/>
                <w:rtl/>
              </w:rPr>
              <w:t>ی</w:t>
            </w:r>
            <w:r w:rsidRPr="00A44F70">
              <w:rPr>
                <w:rStyle w:val="Hyperlink"/>
                <w:i w:val="0"/>
                <w:iCs w:val="0"/>
                <w:noProof/>
                <w:rtl/>
              </w:rPr>
              <w:t xml:space="preserve"> </w:t>
            </w:r>
            <w:r w:rsidRPr="00A44F70">
              <w:rPr>
                <w:rStyle w:val="Hyperlink"/>
                <w:i w:val="0"/>
                <w:iCs w:val="0"/>
                <w:noProof/>
              </w:rPr>
              <w:t>Destructuring</w:t>
            </w:r>
            <w:r w:rsidRPr="00A44F70">
              <w:rPr>
                <w:i w:val="0"/>
                <w:iCs w:val="0"/>
                <w:noProof/>
                <w:webHidden/>
              </w:rPr>
              <w:tab/>
            </w:r>
            <w:r w:rsidRPr="00A44F70">
              <w:rPr>
                <w:i w:val="0"/>
                <w:iCs w:val="0"/>
                <w:noProof/>
                <w:webHidden/>
              </w:rPr>
              <w:fldChar w:fldCharType="begin"/>
            </w:r>
            <w:r w:rsidRPr="00A44F70">
              <w:rPr>
                <w:i w:val="0"/>
                <w:iCs w:val="0"/>
                <w:noProof/>
                <w:webHidden/>
              </w:rPr>
              <w:instrText xml:space="preserve"> PAGEREF _Toc211464656 \h </w:instrText>
            </w:r>
            <w:r w:rsidRPr="00A44F70">
              <w:rPr>
                <w:i w:val="0"/>
                <w:iCs w:val="0"/>
                <w:noProof/>
                <w:webHidden/>
              </w:rPr>
            </w:r>
            <w:r w:rsidRPr="00A44F70">
              <w:rPr>
                <w:i w:val="0"/>
                <w:iCs w:val="0"/>
                <w:noProof/>
                <w:webHidden/>
              </w:rPr>
              <w:fldChar w:fldCharType="separate"/>
            </w:r>
            <w:r w:rsidR="002C0004">
              <w:rPr>
                <w:i w:val="0"/>
                <w:iCs w:val="0"/>
                <w:noProof/>
                <w:webHidden/>
                <w:rtl/>
              </w:rPr>
              <w:t>616</w:t>
            </w:r>
            <w:r w:rsidRPr="00A44F70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8857054" w14:textId="130DF2C2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57" w:history="1">
            <w:r w:rsidRPr="00A44F70">
              <w:rPr>
                <w:rStyle w:val="Hyperlink"/>
                <w:b w:val="0"/>
                <w:bCs w:val="0"/>
                <w:noProof/>
              </w:rPr>
              <w:t xml:space="preserve">Async 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>در جاوا اسکر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b w:val="0"/>
                <w:bCs w:val="0"/>
                <w:noProof/>
                <w:rtl/>
              </w:rPr>
              <w:t>پت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_Toc211464657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2C0004">
              <w:rPr>
                <w:b w:val="0"/>
                <w:bCs w:val="0"/>
                <w:noProof/>
                <w:webHidden/>
                <w:rtl/>
              </w:rPr>
              <w:t>621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2333E41" w14:textId="7FF90A1D" w:rsidR="00A44F70" w:rsidRPr="00A44F70" w:rsidRDefault="00A44F70" w:rsidP="00A44F70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lang w:bidi="ar-SA"/>
              <w14:ligatures w14:val="standardContextual"/>
            </w:rPr>
          </w:pPr>
          <w:hyperlink w:anchor="_Toc211464658" w:history="1">
            <w:r w:rsidRPr="00A44F70">
              <w:rPr>
                <w:rStyle w:val="Hyperlink"/>
                <w:b w:val="0"/>
                <w:bCs w:val="0"/>
                <w:noProof/>
              </w:rPr>
              <w:t>Defer</w:t>
            </w:r>
            <w:r w:rsidRPr="00A44F70">
              <w:rPr>
                <w:rStyle w:val="Hyperlink"/>
                <w:b w:val="0"/>
                <w:bCs w:val="0"/>
                <w:noProof/>
                <w:rtl/>
              </w:rPr>
              <w:t xml:space="preserve"> در جاوا اسکر</w:t>
            </w:r>
            <w:r w:rsidRPr="00A44F70">
              <w:rPr>
                <w:rStyle w:val="Hyperlink"/>
                <w:rFonts w:hint="cs"/>
                <w:b w:val="0"/>
                <w:bCs w:val="0"/>
                <w:noProof/>
                <w:rtl/>
              </w:rPr>
              <w:t>ی</w:t>
            </w:r>
            <w:r w:rsidRPr="00A44F70">
              <w:rPr>
                <w:rStyle w:val="Hyperlink"/>
                <w:rFonts w:hint="eastAsia"/>
                <w:b w:val="0"/>
                <w:bCs w:val="0"/>
                <w:noProof/>
                <w:rtl/>
              </w:rPr>
              <w:t>پت</w:t>
            </w:r>
            <w:r w:rsidRPr="00A44F70">
              <w:rPr>
                <w:b w:val="0"/>
                <w:bCs w:val="0"/>
                <w:noProof/>
                <w:webHidden/>
              </w:rPr>
              <w:tab/>
            </w:r>
            <w:r w:rsidRPr="00A44F70">
              <w:rPr>
                <w:b w:val="0"/>
                <w:bCs w:val="0"/>
                <w:noProof/>
                <w:webHidden/>
              </w:rPr>
              <w:fldChar w:fldCharType="begin"/>
            </w:r>
            <w:r w:rsidRPr="00A44F70">
              <w:rPr>
                <w:b w:val="0"/>
                <w:bCs w:val="0"/>
                <w:noProof/>
                <w:webHidden/>
              </w:rPr>
              <w:instrText xml:space="preserve"> PAGEREF _Toc211464658 \h </w:instrText>
            </w:r>
            <w:r w:rsidRPr="00A44F70">
              <w:rPr>
                <w:b w:val="0"/>
                <w:bCs w:val="0"/>
                <w:noProof/>
                <w:webHidden/>
              </w:rPr>
            </w:r>
            <w:r w:rsidRPr="00A44F70">
              <w:rPr>
                <w:b w:val="0"/>
                <w:bCs w:val="0"/>
                <w:noProof/>
                <w:webHidden/>
              </w:rPr>
              <w:fldChar w:fldCharType="separate"/>
            </w:r>
            <w:r w:rsidR="002C0004">
              <w:rPr>
                <w:b w:val="0"/>
                <w:bCs w:val="0"/>
                <w:noProof/>
                <w:webHidden/>
                <w:rtl/>
              </w:rPr>
              <w:t>621</w:t>
            </w:r>
            <w:r w:rsidRPr="00A44F7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7605791" w14:textId="52E80F84" w:rsidR="005F2E0C" w:rsidRDefault="00E32F8B" w:rsidP="00A44F70">
          <w:r w:rsidRPr="00A44F70">
            <w:rPr>
              <w:rFonts w:ascii="IRANSansWeb(FaNum) Light" w:hAnsi="IRANSansWeb(FaNum) Light"/>
              <w:sz w:val="20"/>
              <w:szCs w:val="20"/>
              <w:rtl/>
            </w:rPr>
            <w:fldChar w:fldCharType="end"/>
          </w:r>
        </w:p>
      </w:sdtContent>
    </w:sdt>
    <w:p w14:paraId="5F2BD8F1" w14:textId="77777777" w:rsidR="005F2E0C" w:rsidRPr="005F2E0C" w:rsidRDefault="005F2E0C" w:rsidP="0018185B">
      <w:pPr>
        <w:rPr>
          <w:rtl/>
        </w:rPr>
      </w:pPr>
    </w:p>
    <w:p w14:paraId="75577707" w14:textId="5828B585" w:rsidR="00CB2130" w:rsidRDefault="00CB2130" w:rsidP="0018185B">
      <w:pPr>
        <w:rPr>
          <w:rtl/>
        </w:rPr>
      </w:pPr>
      <w:r w:rsidRPr="00CB2130">
        <w:rPr>
          <w:rtl/>
        </w:rPr>
        <w:t>بررس</w:t>
      </w:r>
      <w:r>
        <w:rPr>
          <w:rFonts w:hint="cs"/>
          <w:rtl/>
        </w:rPr>
        <w:t>ی</w:t>
      </w:r>
      <w:r w:rsidRPr="00CB2130">
        <w:rPr>
          <w:rtl/>
        </w:rPr>
        <w:t xml:space="preserve"> مفهم</w:t>
      </w:r>
      <w:r w:rsidRPr="00CB2130">
        <w:t>UI</w:t>
      </w:r>
      <w:r>
        <w:rPr>
          <w:rFonts w:hint="cs"/>
          <w:rtl/>
        </w:rPr>
        <w:t>:</w:t>
      </w:r>
    </w:p>
    <w:p w14:paraId="6EC60251" w14:textId="188254A0" w:rsidR="00CB2130" w:rsidRDefault="00CB2130" w:rsidP="0018185B">
      <w:pPr>
        <w:rPr>
          <w:rtl/>
        </w:rPr>
      </w:pPr>
      <w:r>
        <w:rPr>
          <w:rtl/>
        </w:rPr>
        <w:t xml:space="preserve">البته! در ادامه به بررسی مفهوم 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>)  به زبان فارس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پرداز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344632F7" w14:textId="2B737FBE" w:rsidR="00CB2130" w:rsidRDefault="00CB2130" w:rsidP="0018185B">
      <w:pPr>
        <w:rPr>
          <w:rtl/>
        </w:rPr>
      </w:pPr>
      <w:r>
        <w:rPr>
          <w:rtl/>
        </w:rPr>
        <w:t xml:space="preserve">  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>)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</w:p>
    <w:p w14:paraId="0AD3CEBB" w14:textId="65DBC439" w:rsidR="00CB2130" w:rsidRDefault="00CB2130" w:rsidP="0018185B">
      <w:pPr>
        <w:rPr>
          <w:rtl/>
        </w:rPr>
      </w:pPr>
      <w:r>
        <w:rPr>
          <w:rtl/>
        </w:rPr>
        <w:t xml:space="preserve"> </w:t>
      </w:r>
      <w:r>
        <w:t>UI</w:t>
      </w: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</w:t>
      </w:r>
      <w:r>
        <w:t>User Interface</w:t>
      </w:r>
      <w:r>
        <w:rPr>
          <w:rtl/>
        </w:rPr>
        <w:t xml:space="preserve">  (رابط کاربر</w:t>
      </w:r>
      <w:r>
        <w:rPr>
          <w:rFonts w:hint="cs"/>
          <w:rtl/>
        </w:rPr>
        <w:t>ی</w:t>
      </w:r>
      <w:r>
        <w:rPr>
          <w:rtl/>
        </w:rPr>
        <w:t>) به تمام بخش‌ها</w:t>
      </w:r>
      <w:r>
        <w:rPr>
          <w:rFonts w:hint="cs"/>
          <w:rtl/>
        </w:rPr>
        <w:t>ی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و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(مانند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نرم‌افزار) گفته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کاربر با آن تعامل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دارد. هدف </w:t>
      </w:r>
      <w:r>
        <w:t>UI</w:t>
      </w:r>
      <w:r>
        <w:rPr>
          <w:rtl/>
        </w:rPr>
        <w:t xml:space="preserve"> </w:t>
      </w:r>
      <w:r>
        <w:rPr>
          <w:rtl/>
        </w:rPr>
        <w:lastRenderedPageBreak/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رابط ز</w:t>
      </w:r>
      <w:r>
        <w:rPr>
          <w:rFonts w:hint="cs"/>
          <w:rtl/>
        </w:rPr>
        <w:t>ی</w:t>
      </w:r>
      <w:r>
        <w:rPr>
          <w:rFonts w:hint="eastAsia"/>
          <w:rtl/>
        </w:rPr>
        <w:t>با،</w:t>
      </w:r>
      <w:r>
        <w:rPr>
          <w:rtl/>
        </w:rPr>
        <w:t xml:space="preserve"> </w:t>
      </w:r>
      <w:r>
        <w:t>intuitive</w:t>
      </w:r>
      <w:r>
        <w:rPr>
          <w:rtl/>
        </w:rPr>
        <w:t xml:space="preserve"> (قابل درک و شهود</w:t>
      </w:r>
      <w:r>
        <w:rPr>
          <w:rFonts w:hint="cs"/>
          <w:rtl/>
        </w:rPr>
        <w:t>ی</w:t>
      </w:r>
      <w:r>
        <w:rPr>
          <w:rtl/>
        </w:rPr>
        <w:t>) و کارآمد است تا کار</w:t>
      </w:r>
      <w:r>
        <w:rPr>
          <w:rFonts w:hint="eastAsia"/>
          <w:rtl/>
        </w:rPr>
        <w:t>بر</w:t>
      </w:r>
      <w:r>
        <w:rPr>
          <w:rtl/>
        </w:rPr>
        <w:t xml:space="preserve"> بتواند به راحت</w:t>
      </w:r>
      <w:r>
        <w:rPr>
          <w:rFonts w:hint="cs"/>
          <w:rtl/>
        </w:rPr>
        <w:t>ی</w:t>
      </w:r>
      <w:r>
        <w:rPr>
          <w:rtl/>
        </w:rPr>
        <w:t xml:space="preserve"> با محصول ارتباط برقرار کند.</w:t>
      </w:r>
    </w:p>
    <w:p w14:paraId="1408B49B" w14:textId="42B0A8F8" w:rsidR="00CB2130" w:rsidRDefault="00CB2130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زبان ساده، </w:t>
      </w:r>
      <w:r>
        <w:t>UI</w:t>
      </w:r>
      <w:r>
        <w:rPr>
          <w:rtl/>
        </w:rPr>
        <w:t xml:space="preserve">  ظاهر و حس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است. هر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آن تعامل 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بخش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UI</w:t>
      </w:r>
      <w:r>
        <w:rPr>
          <w:rtl/>
        </w:rPr>
        <w:t xml:space="preserve"> است.</w:t>
      </w:r>
    </w:p>
    <w:p w14:paraId="02D428BC" w14:textId="2B0ABA25" w:rsidR="00CB2130" w:rsidRDefault="00CB2130" w:rsidP="0018185B">
      <w:pPr>
        <w:rPr>
          <w:rtl/>
        </w:rPr>
      </w:pPr>
      <w:r>
        <w:rPr>
          <w:rtl/>
        </w:rPr>
        <w:t xml:space="preserve">    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 xml:space="preserve">) </w:t>
      </w:r>
    </w:p>
    <w:p w14:paraId="3A11016F" w14:textId="77777777" w:rsidR="00CB2130" w:rsidRDefault="00CB2130" w:rsidP="0018185B">
      <w:pPr>
        <w:rPr>
          <w:rtl/>
        </w:rPr>
      </w:pPr>
      <w:r>
        <w:rPr>
          <w:rFonts w:hint="eastAsia"/>
          <w:rtl/>
        </w:rPr>
        <w:t>رابط</w:t>
      </w:r>
      <w:r>
        <w:rPr>
          <w:rtl/>
        </w:rPr>
        <w:t xml:space="preserve"> کاربر</w:t>
      </w:r>
      <w:r>
        <w:rPr>
          <w:rFonts w:hint="cs"/>
          <w:rtl/>
        </w:rPr>
        <w:t>ی</w:t>
      </w:r>
      <w:r>
        <w:rPr>
          <w:rtl/>
        </w:rPr>
        <w:t xml:space="preserve"> از عناصر مختلف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 که با هم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تا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تجربه بصر</w:t>
      </w:r>
      <w:r>
        <w:rPr>
          <w:rFonts w:hint="cs"/>
          <w:rtl/>
        </w:rPr>
        <w:t>ی</w:t>
      </w:r>
      <w:r>
        <w:rPr>
          <w:rtl/>
        </w:rPr>
        <w:t xml:space="preserve"> منسجم را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اجزا شامل موارد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هستند: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2130" w14:paraId="5B745D4F" w14:textId="77777777" w:rsidTr="00CB2130">
        <w:tc>
          <w:tcPr>
            <w:tcW w:w="3116" w:type="dxa"/>
          </w:tcPr>
          <w:p w14:paraId="186494D5" w14:textId="00293A32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دسته‌بند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65AE6493" w14:textId="0D64CE7D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6E555A41" w14:textId="607DED52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مثال‌ها</w:t>
            </w:r>
          </w:p>
        </w:tc>
      </w:tr>
      <w:tr w:rsidR="00CB2130" w14:paraId="4E870823" w14:textId="77777777" w:rsidTr="00CB2130">
        <w:tc>
          <w:tcPr>
            <w:tcW w:w="3116" w:type="dxa"/>
          </w:tcPr>
          <w:p w14:paraId="5569A838" w14:textId="2C325B79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۱. عناصر بصر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Visual Elements</w:t>
            </w:r>
            <w:r>
              <w:rPr>
                <w:rtl/>
              </w:rPr>
              <w:t xml:space="preserve">)  </w:t>
            </w:r>
          </w:p>
        </w:tc>
        <w:tc>
          <w:tcPr>
            <w:tcW w:w="3117" w:type="dxa"/>
          </w:tcPr>
          <w:p w14:paraId="51674C1A" w14:textId="3F409805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نها</w:t>
            </w:r>
            <w:r>
              <w:rPr>
                <w:rtl/>
              </w:rPr>
              <w:t xml:space="preserve"> اجزا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هستند که ظاهر و حس کل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شکل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دهند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7F3ED5F9" w14:textId="77777777" w:rsidR="00B63508" w:rsidRDefault="00CB2130" w:rsidP="0018185B">
            <w:r>
              <w:rPr>
                <w:rtl/>
              </w:rPr>
              <w:t>رنگ‌ها:  پالت رنگ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  <w:p w14:paraId="006B6051" w14:textId="5A50D71E" w:rsidR="00B63508" w:rsidRDefault="00CB2130" w:rsidP="0018185B">
            <w:r>
              <w:rPr>
                <w:rtl/>
              </w:rPr>
              <w:t xml:space="preserve"> 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پوگراف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:  فونت‌ها،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متن‌ها و </w:t>
            </w:r>
            <w:r w:rsidR="00B63508">
              <w:rPr>
                <w:rFonts w:hint="cs"/>
                <w:rtl/>
              </w:rPr>
              <w:t>فواصل بین حروف</w:t>
            </w:r>
          </w:p>
          <w:p w14:paraId="619EDBBF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t xml:space="preserve">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کون‌ها</w:t>
            </w:r>
            <w:r>
              <w:rPr>
                <w:rtl/>
              </w:rPr>
              <w:t>:  نمادها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کوچک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انتقال مفاه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 w:rsidR="00B63508">
              <w:rPr>
                <w:rFonts w:hint="cs"/>
                <w:rtl/>
              </w:rPr>
              <w:t>.</w:t>
            </w:r>
          </w:p>
          <w:p w14:paraId="3A06D100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t>عکس‌ها و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: 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بصر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جذاب</w:t>
            </w:r>
            <w:r w:rsidR="00B63508">
              <w:rPr>
                <w:rFonts w:hint="cs"/>
                <w:rtl/>
              </w:rPr>
              <w:t>.</w:t>
            </w:r>
          </w:p>
          <w:p w14:paraId="02DF6089" w14:textId="5F1967BD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White Space</w:t>
            </w:r>
            <w:r>
              <w:rPr>
                <w:rtl/>
              </w:rPr>
              <w:t>):  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عناصر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خوانا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بهتر.</w:t>
            </w:r>
          </w:p>
        </w:tc>
      </w:tr>
      <w:tr w:rsidR="00CB2130" w14:paraId="34E3F51B" w14:textId="77777777" w:rsidTr="00CB2130">
        <w:tc>
          <w:tcPr>
            <w:tcW w:w="3116" w:type="dxa"/>
          </w:tcPr>
          <w:p w14:paraId="3F6FC762" w14:textId="4470AFFE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۲. عناصر تعامل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Interactive Elements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3E40E06E" w14:textId="5C5DA15E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نها</w:t>
            </w:r>
            <w:r>
              <w:rPr>
                <w:rtl/>
              </w:rPr>
              <w:t xml:space="preserve"> المان‌ها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هستند که کاربر با آنها تعامل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دارد.</w:t>
            </w:r>
          </w:p>
        </w:tc>
        <w:tc>
          <w:tcPr>
            <w:tcW w:w="3117" w:type="dxa"/>
          </w:tcPr>
          <w:p w14:paraId="2D8B76FB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t>دکمه‌ها (</w:t>
            </w:r>
            <w:r>
              <w:t>Buttons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انجام اقدامات (ثبت،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ره،</w:t>
            </w:r>
            <w:r>
              <w:rPr>
                <w:rtl/>
              </w:rPr>
              <w:t xml:space="preserve"> ارسال).</w:t>
            </w:r>
          </w:p>
          <w:p w14:paraId="26F09882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فرم (</w:t>
            </w:r>
            <w:r>
              <w:t>Form Fields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وارد کردن اطلاعات (متون،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ل،</w:t>
            </w:r>
            <w:r>
              <w:rPr>
                <w:rtl/>
              </w:rPr>
              <w:t xml:space="preserve"> رمز).</w:t>
            </w:r>
          </w:p>
          <w:p w14:paraId="5AFE3882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t>م</w:t>
            </w:r>
            <w:r>
              <w:rPr>
                <w:rFonts w:hint="eastAsia"/>
                <w:rtl/>
              </w:rPr>
              <w:t>نوها</w:t>
            </w:r>
            <w:r>
              <w:rPr>
                <w:rtl/>
              </w:rPr>
              <w:t xml:space="preserve"> (</w:t>
            </w:r>
            <w:r>
              <w:t>Menus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در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اپل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</w:t>
            </w:r>
          </w:p>
          <w:p w14:paraId="56841828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t>اسلا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درها</w:t>
            </w:r>
            <w:r>
              <w:rPr>
                <w:rtl/>
              </w:rPr>
              <w:t xml:space="preserve"> (</w:t>
            </w:r>
            <w:r>
              <w:t>Sliders</w:t>
            </w:r>
            <w:r>
              <w:rPr>
                <w:rtl/>
              </w:rPr>
              <w:t>) و کاروسل‌ها (</w:t>
            </w:r>
            <w:r>
              <w:t>Carousels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محتوا به صورت متغ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  <w:p w14:paraId="59EEB007" w14:textId="2AF6BB81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چک‌باکس‌ها (</w:t>
            </w:r>
            <w:r>
              <w:t>Checkboxes</w:t>
            </w:r>
            <w:r>
              <w:rPr>
                <w:rtl/>
              </w:rPr>
              <w:t xml:space="preserve">) و </w:t>
            </w:r>
            <w:r>
              <w:t>Radio Buttons</w:t>
            </w:r>
            <w:r>
              <w:rPr>
                <w:rtl/>
              </w:rPr>
              <w:t>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انتخاب گز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نه‌ها</w:t>
            </w:r>
            <w:r>
              <w:rPr>
                <w:rtl/>
              </w:rPr>
              <w:t>.</w:t>
            </w:r>
          </w:p>
        </w:tc>
      </w:tr>
      <w:tr w:rsidR="00CB2130" w14:paraId="7BE8B58E" w14:textId="77777777" w:rsidTr="00CB2130">
        <w:tc>
          <w:tcPr>
            <w:tcW w:w="3116" w:type="dxa"/>
          </w:tcPr>
          <w:p w14:paraId="33E7FEB5" w14:textId="55389810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۳.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و ساختار (</w:t>
            </w:r>
            <w:r>
              <w:t>Layout &amp; Structure</w:t>
            </w:r>
            <w:r>
              <w:rPr>
                <w:rtl/>
              </w:rPr>
              <w:t xml:space="preserve">)  </w:t>
            </w:r>
          </w:p>
        </w:tc>
        <w:tc>
          <w:tcPr>
            <w:tcW w:w="3117" w:type="dxa"/>
          </w:tcPr>
          <w:p w14:paraId="66233B3F" w14:textId="2A946CC7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بخش به چگونگ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قرارگ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عناصر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اشاره دارد.</w:t>
            </w:r>
          </w:p>
        </w:tc>
        <w:tc>
          <w:tcPr>
            <w:tcW w:w="3117" w:type="dxa"/>
          </w:tcPr>
          <w:p w14:paraId="7025B958" w14:textId="77777777" w:rsidR="00B63508" w:rsidRDefault="00CB2130" w:rsidP="0018185B">
            <w:pPr>
              <w:rPr>
                <w:rtl/>
              </w:rPr>
            </w:pPr>
            <w:r>
              <w:t>Grid System</w:t>
            </w:r>
            <w:r>
              <w:rPr>
                <w:rtl/>
              </w:rPr>
              <w:t>: 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  <w:r>
              <w:rPr>
                <w:rtl/>
              </w:rPr>
              <w:t xml:space="preserve"> شبکه‌ا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مرتب کردن عناصر.</w:t>
            </w:r>
          </w:p>
          <w:p w14:paraId="33692CF0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t>هدر (</w:t>
            </w:r>
            <w:r>
              <w:t>Header</w:t>
            </w:r>
            <w:r>
              <w:rPr>
                <w:rtl/>
              </w:rPr>
              <w:t>) و فوتر (</w:t>
            </w:r>
            <w:r>
              <w:t>Footer</w:t>
            </w:r>
            <w:r>
              <w:rPr>
                <w:rtl/>
              </w:rPr>
              <w:t>):  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ثابت بالا و پا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صفحه.</w:t>
            </w:r>
          </w:p>
          <w:p w14:paraId="0D502458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t>ناوبر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Navigation</w:t>
            </w:r>
            <w:r>
              <w:rPr>
                <w:rtl/>
              </w:rPr>
              <w:t>):  منوها و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حرکت کاربر در محصول.</w:t>
            </w:r>
          </w:p>
          <w:p w14:paraId="70A4C364" w14:textId="29C5335C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کارد (</w:t>
            </w:r>
            <w:r>
              <w:t>Card</w:t>
            </w:r>
            <w:r>
              <w:rPr>
                <w:rtl/>
              </w:rPr>
              <w:t>) و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ست‌ها</w:t>
            </w:r>
            <w:r>
              <w:rPr>
                <w:rtl/>
              </w:rPr>
              <w:t>:  روش‌ها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اطلاعات</w:t>
            </w:r>
          </w:p>
        </w:tc>
      </w:tr>
    </w:tbl>
    <w:p w14:paraId="27E29479" w14:textId="6531EDFD" w:rsidR="00CB2130" w:rsidRDefault="00CB2130" w:rsidP="0018185B">
      <w:pPr>
        <w:rPr>
          <w:rtl/>
        </w:rPr>
      </w:pPr>
    </w:p>
    <w:p w14:paraId="117FD64E" w14:textId="1960C9EF" w:rsidR="00CB2130" w:rsidRDefault="00CB2130" w:rsidP="0018185B">
      <w:pPr>
        <w:rPr>
          <w:rtl/>
        </w:rPr>
      </w:pPr>
      <w:r>
        <w:rPr>
          <w:rtl/>
        </w:rPr>
        <w:t xml:space="preserve">   تفاوت </w:t>
      </w:r>
      <w:r>
        <w:t>UI</w:t>
      </w:r>
      <w:r>
        <w:rPr>
          <w:rtl/>
        </w:rPr>
        <w:t xml:space="preserve"> و </w:t>
      </w:r>
      <w:r>
        <w:t>UX</w:t>
      </w:r>
      <w:r>
        <w:rPr>
          <w:rtl/>
        </w:rPr>
        <w:t xml:space="preserve"> (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تفاوت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) </w:t>
      </w:r>
    </w:p>
    <w:p w14:paraId="5964C240" w14:textId="6924A31E" w:rsidR="00CB2130" w:rsidRDefault="00CB213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مفهوم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به هم مرتبط هستند، اما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</w:t>
      </w:r>
      <w:r>
        <w:rPr>
          <w:rtl/>
        </w:rPr>
        <w:t xml:space="preserve"> :</w:t>
      </w:r>
    </w:p>
    <w:p w14:paraId="1C0DF818" w14:textId="2BDD5F36" w:rsidR="00CB2130" w:rsidRDefault="00CB2130" w:rsidP="0018185B">
      <w:pPr>
        <w:rPr>
          <w:rtl/>
        </w:rPr>
      </w:pPr>
      <w:r>
        <w:rPr>
          <w:rtl/>
        </w:rPr>
        <w:t xml:space="preserve">    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>):  به  ظاهر  و المان‌ها</w:t>
      </w:r>
      <w:r>
        <w:rPr>
          <w:rFonts w:hint="cs"/>
          <w:rtl/>
        </w:rPr>
        <w:t>ی</w:t>
      </w:r>
      <w:r>
        <w:rPr>
          <w:rtl/>
        </w:rPr>
        <w:t xml:space="preserve">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محصول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پردازد</w:t>
      </w:r>
      <w:r>
        <w:rPr>
          <w:rtl/>
        </w:rPr>
        <w:t>. (ز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یی‌</w:t>
      </w:r>
      <w:r>
        <w:rPr>
          <w:rFonts w:hint="eastAsia"/>
          <w:rtl/>
        </w:rPr>
        <w:t>شناس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رنگ‌ها، تا</w:t>
      </w:r>
      <w:r>
        <w:rPr>
          <w:rFonts w:hint="cs"/>
          <w:rtl/>
        </w:rPr>
        <w:t>ی</w:t>
      </w:r>
      <w:r>
        <w:rPr>
          <w:rFonts w:hint="eastAsia"/>
          <w:rtl/>
        </w:rPr>
        <w:t>پوگراف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EF370A2" w14:textId="4DEE4420" w:rsidR="00CB2130" w:rsidRDefault="00CB2130" w:rsidP="0018185B">
      <w:pPr>
        <w:rPr>
          <w:rtl/>
        </w:rPr>
      </w:pPr>
      <w:r>
        <w:rPr>
          <w:rtl/>
        </w:rPr>
        <w:t xml:space="preserve">     </w:t>
      </w:r>
      <w:r>
        <w:t>UX</w:t>
      </w:r>
      <w:r>
        <w:rPr>
          <w:rtl/>
        </w:rPr>
        <w:t xml:space="preserve"> (تجربه کاربر</w:t>
      </w:r>
      <w:r>
        <w:rPr>
          <w:rFonts w:hint="cs"/>
          <w:rtl/>
        </w:rPr>
        <w:t>ی</w:t>
      </w:r>
      <w:r>
        <w:rPr>
          <w:rtl/>
        </w:rPr>
        <w:t>):  به  حس و تجربه  کل</w:t>
      </w:r>
      <w:r>
        <w:rPr>
          <w:rFonts w:hint="cs"/>
          <w:rtl/>
        </w:rPr>
        <w:t>ی</w:t>
      </w:r>
      <w:r>
        <w:rPr>
          <w:rtl/>
        </w:rPr>
        <w:t xml:space="preserve"> کاربر از تعامل با محصول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پردازد</w:t>
      </w:r>
      <w:r>
        <w:rPr>
          <w:rtl/>
        </w:rPr>
        <w:t>. (آسان</w:t>
      </w:r>
      <w:r>
        <w:rPr>
          <w:rFonts w:hint="cs"/>
          <w:rtl/>
        </w:rPr>
        <w:t>ی</w:t>
      </w:r>
      <w:r>
        <w:rPr>
          <w:rtl/>
        </w:rPr>
        <w:t xml:space="preserve"> استفاده، کارا</w:t>
      </w:r>
      <w:r>
        <w:rPr>
          <w:rFonts w:hint="cs"/>
          <w:rtl/>
        </w:rPr>
        <w:t>یی</w:t>
      </w:r>
      <w:r>
        <w:rPr>
          <w:rFonts w:hint="eastAsia"/>
          <w:rtl/>
        </w:rPr>
        <w:t>،</w:t>
      </w:r>
      <w:r>
        <w:rPr>
          <w:rtl/>
        </w:rPr>
        <w:t xml:space="preserve"> رضا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</w:t>
      </w:r>
    </w:p>
    <w:p w14:paraId="50DDCBFB" w14:textId="0AB4EABF" w:rsidR="00CB2130" w:rsidRDefault="00CB2130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م</w:t>
      </w:r>
      <w:r>
        <w:rPr>
          <w:rtl/>
        </w:rPr>
        <w:t>ق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ساده: </w:t>
      </w:r>
    </w:p>
    <w:p w14:paraId="67E7423C" w14:textId="77777777" w:rsidR="00CB2130" w:rsidRDefault="00CB2130" w:rsidP="0018185B">
      <w:pPr>
        <w:rPr>
          <w:rtl/>
        </w:rPr>
      </w:pPr>
      <w:r>
        <w:rPr>
          <w:rFonts w:hint="eastAsia"/>
          <w:rtl/>
        </w:rPr>
        <w:t>تصور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خودرو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2DE4E0C6" w14:textId="62E5808E" w:rsidR="00CB2130" w:rsidRDefault="00CB2130" w:rsidP="0018185B">
      <w:pPr>
        <w:rPr>
          <w:rtl/>
        </w:rPr>
      </w:pPr>
      <w:r>
        <w:rPr>
          <w:rtl/>
        </w:rPr>
        <w:t xml:space="preserve">     </w:t>
      </w:r>
      <w:r>
        <w:t>UI</w:t>
      </w:r>
      <w:r>
        <w:rPr>
          <w:rtl/>
        </w:rPr>
        <w:t xml:space="preserve">  شامل: فرمان، صفحه ک</w:t>
      </w:r>
      <w:r>
        <w:rPr>
          <w:rFonts w:hint="cs"/>
          <w:rtl/>
        </w:rPr>
        <w:t>ی</w:t>
      </w:r>
      <w:r>
        <w:rPr>
          <w:rFonts w:hint="eastAsia"/>
          <w:rtl/>
        </w:rPr>
        <w:t>لومترشمار،</w:t>
      </w:r>
      <w:r>
        <w:rPr>
          <w:rtl/>
        </w:rPr>
        <w:t xml:space="preserve"> دکمه‌ها</w:t>
      </w:r>
      <w:r>
        <w:rPr>
          <w:rFonts w:hint="cs"/>
          <w:rtl/>
        </w:rPr>
        <w:t>ی</w:t>
      </w:r>
      <w:r>
        <w:rPr>
          <w:rtl/>
        </w:rPr>
        <w:t xml:space="preserve"> راد</w:t>
      </w:r>
      <w:r>
        <w:rPr>
          <w:rFonts w:hint="cs"/>
          <w:rtl/>
        </w:rPr>
        <w:t>ی</w:t>
      </w:r>
      <w:r>
        <w:rPr>
          <w:rFonts w:hint="eastAsia"/>
          <w:rtl/>
        </w:rPr>
        <w:t>و،</w:t>
      </w:r>
      <w:r>
        <w:rPr>
          <w:rtl/>
        </w:rPr>
        <w:t xml:space="preserve"> رنگ و طراح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خودرو است.</w:t>
      </w:r>
    </w:p>
    <w:p w14:paraId="408FD1C3" w14:textId="2205ABA0" w:rsidR="00CB2130" w:rsidRDefault="00CB2130" w:rsidP="0018185B">
      <w:pPr>
        <w:rPr>
          <w:rtl/>
        </w:rPr>
      </w:pPr>
      <w:r>
        <w:rPr>
          <w:rtl/>
        </w:rPr>
        <w:t xml:space="preserve">     </w:t>
      </w:r>
      <w:r>
        <w:t>UX</w:t>
      </w:r>
      <w:r>
        <w:rPr>
          <w:rtl/>
        </w:rPr>
        <w:t xml:space="preserve">  شامل: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رانندگ</w:t>
      </w:r>
      <w:r>
        <w:rPr>
          <w:rFonts w:hint="cs"/>
          <w:rtl/>
        </w:rPr>
        <w:t>ی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خودرو چقدر راحت است،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فرمان به خوب</w:t>
      </w:r>
      <w:r>
        <w:rPr>
          <w:rFonts w:hint="cs"/>
          <w:rtl/>
        </w:rPr>
        <w:t>ی</w:t>
      </w:r>
      <w:r>
        <w:rPr>
          <w:rtl/>
        </w:rPr>
        <w:t xml:space="preserve"> پاسخ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دهد،</w:t>
      </w:r>
      <w:r>
        <w:rPr>
          <w:rtl/>
        </w:rPr>
        <w:t xml:space="preserve"> و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از رانندگ</w:t>
      </w:r>
      <w:r>
        <w:rPr>
          <w:rFonts w:hint="cs"/>
          <w:rtl/>
        </w:rPr>
        <w:t>ی</w:t>
      </w:r>
      <w:r>
        <w:rPr>
          <w:rtl/>
        </w:rPr>
        <w:t xml:space="preserve"> با آن لذت م</w:t>
      </w:r>
      <w:r>
        <w:rPr>
          <w:rFonts w:hint="cs"/>
          <w:rtl/>
        </w:rPr>
        <w:t>ی‌</w:t>
      </w:r>
      <w:r>
        <w:rPr>
          <w:rFonts w:hint="eastAsia"/>
          <w:rtl/>
        </w:rPr>
        <w:t>بر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نه.</w:t>
      </w:r>
    </w:p>
    <w:p w14:paraId="06FCF4BF" w14:textId="19886B80" w:rsidR="00CB2130" w:rsidRDefault="00CB2130" w:rsidP="0018185B">
      <w:pPr>
        <w:rPr>
          <w:rtl/>
        </w:rPr>
      </w:pPr>
      <w:r>
        <w:rPr>
          <w:rFonts w:hint="cs"/>
          <w:rtl/>
        </w:rPr>
        <w:lastRenderedPageBreak/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UX</w:t>
      </w:r>
      <w:r>
        <w:rPr>
          <w:rtl/>
        </w:rPr>
        <w:t xml:space="preserve"> ضع</w:t>
      </w:r>
      <w:r>
        <w:rPr>
          <w:rFonts w:hint="cs"/>
          <w:rtl/>
        </w:rPr>
        <w:t>ی</w:t>
      </w:r>
      <w:r>
        <w:rPr>
          <w:rFonts w:hint="eastAsia"/>
          <w:rtl/>
        </w:rPr>
        <w:t>ف،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با فرمان سخت و ناراحت است. برعکس،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UX</w:t>
      </w:r>
      <w:r>
        <w:rPr>
          <w:rtl/>
        </w:rPr>
        <w:t xml:space="preserve"> عال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UI</w:t>
      </w:r>
      <w:r>
        <w:rPr>
          <w:rtl/>
        </w:rPr>
        <w:t xml:space="preserve"> ضع</w:t>
      </w:r>
      <w:r>
        <w:rPr>
          <w:rFonts w:hint="cs"/>
          <w:rtl/>
        </w:rPr>
        <w:t>ی</w:t>
      </w:r>
      <w:r>
        <w:rPr>
          <w:rFonts w:hint="eastAsia"/>
          <w:rtl/>
        </w:rPr>
        <w:t>ف،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راحت ول</w:t>
      </w:r>
      <w:r>
        <w:rPr>
          <w:rFonts w:hint="cs"/>
          <w:rtl/>
        </w:rPr>
        <w:t>ی</w:t>
      </w:r>
      <w:r>
        <w:rPr>
          <w:rtl/>
        </w:rPr>
        <w:t xml:space="preserve"> با ظاهر زشت است. محصول موفق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از  هر دو  است.</w:t>
      </w:r>
    </w:p>
    <w:p w14:paraId="61451F3E" w14:textId="07C73FBE" w:rsidR="00CB2130" w:rsidRDefault="00CB2130" w:rsidP="0018185B">
      <w:pPr>
        <w:rPr>
          <w:rtl/>
        </w:rPr>
      </w:pPr>
      <w:r>
        <w:rPr>
          <w:rtl/>
        </w:rPr>
        <w:t xml:space="preserve">   اصول 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خوب </w:t>
      </w:r>
    </w:p>
    <w:p w14:paraId="4607910A" w14:textId="77777777" w:rsidR="00CB2130" w:rsidRDefault="00CB2130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طراح </w:t>
      </w:r>
      <w:r>
        <w:t>UI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رابط موثر،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اصول را 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:</w:t>
      </w:r>
    </w:p>
    <w:p w14:paraId="52C55367" w14:textId="1FFA3B9B" w:rsidR="00CB2130" w:rsidRDefault="00CB2130" w:rsidP="0018185B">
      <w:pPr>
        <w:rPr>
          <w:rtl/>
        </w:rPr>
      </w:pPr>
      <w:r>
        <w:rPr>
          <w:rtl/>
        </w:rPr>
        <w:t>1.   وضوح و سادگ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Clarity &amp; Simplicity</w:t>
      </w:r>
      <w:r>
        <w:rPr>
          <w:rtl/>
        </w:rPr>
        <w:t>):  طراح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ساده و بدون عناصر غ</w:t>
      </w:r>
      <w:r>
        <w:rPr>
          <w:rFonts w:hint="cs"/>
          <w:rtl/>
        </w:rPr>
        <w:t>ی</w:t>
      </w:r>
      <w:r>
        <w:rPr>
          <w:rFonts w:hint="eastAsia"/>
          <w:rtl/>
        </w:rPr>
        <w:t>رضرور</w:t>
      </w:r>
      <w:r>
        <w:rPr>
          <w:rFonts w:hint="cs"/>
          <w:rtl/>
        </w:rPr>
        <w:t>ی</w:t>
      </w:r>
      <w:r>
        <w:rPr>
          <w:rtl/>
        </w:rPr>
        <w:t xml:space="preserve"> باشد تا کاربر به راحت</w:t>
      </w:r>
      <w:r>
        <w:rPr>
          <w:rFonts w:hint="cs"/>
          <w:rtl/>
        </w:rPr>
        <w:t>ی</w:t>
      </w:r>
      <w:r>
        <w:rPr>
          <w:rtl/>
        </w:rPr>
        <w:t xml:space="preserve"> بتواند هدف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کند.</w:t>
      </w:r>
    </w:p>
    <w:p w14:paraId="771D76D9" w14:textId="5F9180ED" w:rsidR="00CB2130" w:rsidRDefault="00CB2130" w:rsidP="0018185B">
      <w:pPr>
        <w:rPr>
          <w:rtl/>
        </w:rPr>
      </w:pPr>
      <w:r>
        <w:rPr>
          <w:rtl/>
        </w:rPr>
        <w:t xml:space="preserve">2.   ثبات و </w:t>
      </w:r>
      <w:r>
        <w:rPr>
          <w:rFonts w:hint="cs"/>
          <w:rtl/>
        </w:rPr>
        <w:t>ی</w:t>
      </w:r>
      <w:r>
        <w:rPr>
          <w:rFonts w:hint="eastAsia"/>
          <w:rtl/>
        </w:rPr>
        <w:t>کنواخت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Consistency</w:t>
      </w:r>
      <w:r>
        <w:rPr>
          <w:rtl/>
        </w:rPr>
        <w:t>):  استفاده از المان‌ها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در کل محصول (مثلاً دکمه‌ها</w:t>
      </w:r>
      <w:r>
        <w:rPr>
          <w:rFonts w:hint="cs"/>
          <w:rtl/>
        </w:rPr>
        <w:t>ی</w:t>
      </w:r>
      <w:r>
        <w:rPr>
          <w:rtl/>
        </w:rPr>
        <w:t xml:space="preserve"> همشکل، رنگ‌ها</w:t>
      </w:r>
      <w:r>
        <w:rPr>
          <w:rFonts w:hint="cs"/>
          <w:rtl/>
        </w:rPr>
        <w:t>ی</w:t>
      </w:r>
      <w:r>
        <w:rPr>
          <w:rtl/>
        </w:rPr>
        <w:t xml:space="preserve"> ثابت).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کاربر احساس آشنا بودن کند.</w:t>
      </w:r>
    </w:p>
    <w:p w14:paraId="40655A45" w14:textId="04CEA29E" w:rsidR="00CB2130" w:rsidRDefault="00CB2130" w:rsidP="0018185B">
      <w:pPr>
        <w:rPr>
          <w:rtl/>
        </w:rPr>
      </w:pPr>
      <w:r>
        <w:rPr>
          <w:rtl/>
        </w:rPr>
        <w:t>3.   بازخورد (</w:t>
      </w:r>
      <w:r>
        <w:t>Feedback</w:t>
      </w:r>
      <w:r>
        <w:rPr>
          <w:rtl/>
        </w:rPr>
        <w:t>):  رابط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کاربر بازخورد دهد. مثلاً وقت</w:t>
      </w:r>
      <w:r>
        <w:rPr>
          <w:rFonts w:hint="cs"/>
          <w:rtl/>
        </w:rPr>
        <w:t>ی</w:t>
      </w:r>
      <w:r>
        <w:rPr>
          <w:rtl/>
        </w:rPr>
        <w:t xml:space="preserve"> دکمه‌ا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رنگ دهد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"عمل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موفق"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شود.</w:t>
      </w:r>
    </w:p>
    <w:p w14:paraId="0B44D13A" w14:textId="71E7294F" w:rsidR="00CB2130" w:rsidRDefault="00CB2130" w:rsidP="0018185B">
      <w:pPr>
        <w:rPr>
          <w:rtl/>
        </w:rPr>
      </w:pPr>
      <w:r>
        <w:rPr>
          <w:rtl/>
        </w:rPr>
        <w:t>4.   سلسله مراتب بصر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Visual Hierarchy</w:t>
      </w:r>
      <w:r>
        <w:rPr>
          <w:rtl/>
        </w:rPr>
        <w:t>): 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عناصر به گونه‌ا</w:t>
      </w:r>
      <w:r>
        <w:rPr>
          <w:rFonts w:hint="cs"/>
          <w:rtl/>
        </w:rPr>
        <w:t>ی</w:t>
      </w:r>
      <w:r>
        <w:rPr>
          <w:rtl/>
        </w:rPr>
        <w:t xml:space="preserve"> باشد که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اطلاعات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اقدامات، توجه کاربر را جلب کنند.</w:t>
      </w:r>
    </w:p>
    <w:p w14:paraId="6A1B4E79" w14:textId="1E9C96C2" w:rsidR="00CB2130" w:rsidRDefault="00CB2130" w:rsidP="0018185B">
      <w:pPr>
        <w:rPr>
          <w:rtl/>
        </w:rPr>
      </w:pPr>
      <w:r>
        <w:rPr>
          <w:rtl/>
        </w:rPr>
        <w:t>5. 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  طراح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گونه‌ا</w:t>
      </w:r>
      <w:r>
        <w:rPr>
          <w:rFonts w:hint="cs"/>
          <w:rtl/>
        </w:rPr>
        <w:t>ی</w:t>
      </w:r>
      <w:r>
        <w:rPr>
          <w:rtl/>
        </w:rPr>
        <w:t xml:space="preserve"> باشد که افراد با </w:t>
      </w:r>
      <w:r>
        <w:t>disabilities</w:t>
      </w:r>
      <w:r>
        <w:rPr>
          <w:rtl/>
        </w:rPr>
        <w:t xml:space="preserve"> (معلول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>) مانند کوررنگ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مشکلات 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Fonts w:hint="cs"/>
          <w:rtl/>
        </w:rPr>
        <w:t>یی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بتوانند از آن استفاده کنند (مثلاً کنتراست رنگ</w:t>
      </w:r>
      <w:r>
        <w:rPr>
          <w:rFonts w:hint="cs"/>
          <w:rtl/>
        </w:rPr>
        <w:t>ی</w:t>
      </w:r>
      <w:r>
        <w:rPr>
          <w:rtl/>
        </w:rPr>
        <w:t xml:space="preserve"> کاف</w:t>
      </w:r>
      <w:r>
        <w:rPr>
          <w:rFonts w:hint="cs"/>
          <w:rtl/>
        </w:rPr>
        <w:t>ی</w:t>
      </w:r>
      <w:r>
        <w:rPr>
          <w:rtl/>
        </w:rPr>
        <w:t xml:space="preserve"> داشته باشد).</w:t>
      </w:r>
    </w:p>
    <w:p w14:paraId="462EB7DE" w14:textId="37E79070" w:rsidR="00CB2130" w:rsidRDefault="00CB2130" w:rsidP="0018185B">
      <w:pPr>
        <w:rPr>
          <w:rtl/>
        </w:rPr>
      </w:pPr>
      <w:r>
        <w:rPr>
          <w:rtl/>
        </w:rPr>
        <w:t xml:space="preserve">  نت</w:t>
      </w:r>
      <w:r>
        <w:rPr>
          <w:rFonts w:hint="cs"/>
          <w:rtl/>
        </w:rPr>
        <w:t>ی</w:t>
      </w:r>
      <w:r>
        <w:rPr>
          <w:rFonts w:hint="eastAsia"/>
          <w:rtl/>
        </w:rPr>
        <w:t>جه‌گ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</w:t>
      </w:r>
    </w:p>
    <w:p w14:paraId="722EB853" w14:textId="2F9C54EA" w:rsidR="00CB2130" w:rsidRDefault="00CB2130" w:rsidP="0018185B">
      <w:pPr>
        <w:rPr>
          <w:rtl/>
        </w:rPr>
      </w:pPr>
      <w:r>
        <w:t>UI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رابط کاربر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 جلوه بصر</w:t>
      </w:r>
      <w:r>
        <w:rPr>
          <w:rFonts w:hint="cs"/>
          <w:rtl/>
        </w:rPr>
        <w:t>ی</w:t>
      </w:r>
      <w:r>
        <w:rPr>
          <w:rtl/>
        </w:rPr>
        <w:t xml:space="preserve"> و لمس</w:t>
      </w:r>
      <w:r>
        <w:rPr>
          <w:rFonts w:hint="cs"/>
          <w:rtl/>
        </w:rPr>
        <w:t>ی</w:t>
      </w: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است که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impression</w:t>
      </w:r>
      <w:r>
        <w:rPr>
          <w:rtl/>
        </w:rPr>
        <w:t xml:space="preserve"> (تاث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) را رو</w:t>
      </w:r>
      <w:r>
        <w:rPr>
          <w:rFonts w:hint="cs"/>
          <w:rtl/>
        </w:rPr>
        <w:t>ی</w:t>
      </w:r>
      <w:r>
        <w:rPr>
          <w:rtl/>
        </w:rPr>
        <w:t xml:space="preserve"> کاربر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گذارد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خوب، نه تنها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است، بلکه  کاربرد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t>intuitive</w:t>
      </w:r>
      <w:r>
        <w:rPr>
          <w:rtl/>
        </w:rPr>
        <w:t xml:space="preserve"> و لذت‌بخش  است و به کاربر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به هدف خود به راحت</w:t>
      </w:r>
      <w:r>
        <w:rPr>
          <w:rFonts w:hint="cs"/>
          <w:rtl/>
        </w:rPr>
        <w:t>ی</w:t>
      </w:r>
      <w:r>
        <w:rPr>
          <w:rtl/>
        </w:rPr>
        <w:t xml:space="preserve"> برسد.</w:t>
      </w:r>
    </w:p>
    <w:p w14:paraId="24EF0D72" w14:textId="5BBE5F7E" w:rsidR="00CB2130" w:rsidRDefault="00CB2130" w:rsidP="0018185B">
      <w:r>
        <w:rPr>
          <w:rFonts w:hint="eastAsia"/>
          <w:rtl/>
        </w:rPr>
        <w:t>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تخصص فن</w:t>
      </w:r>
      <w:r>
        <w:rPr>
          <w:rFonts w:hint="cs"/>
          <w:rtl/>
        </w:rPr>
        <w:t>ی</w:t>
      </w:r>
      <w:r w:rsidR="009177DE">
        <w:rPr>
          <w:rtl/>
        </w:rPr>
        <w:t xml:space="preserve"> </w:t>
      </w:r>
      <w:r>
        <w:rPr>
          <w:rtl/>
        </w:rPr>
        <w:t>خلاقانه است که در کنار 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UX</w:t>
      </w:r>
      <w:r>
        <w:rPr>
          <w:rtl/>
        </w:rPr>
        <w:t>،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ساخت محصولات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موفق را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1A601678" w14:textId="75721828" w:rsidR="00CB2130" w:rsidRDefault="00CB2130" w:rsidP="0018185B">
      <w:pPr>
        <w:pStyle w:val="Heading1"/>
        <w:rPr>
          <w:rtl/>
        </w:rPr>
      </w:pPr>
      <w:bookmarkStart w:id="1" w:name="_Toc211464446"/>
      <w:r>
        <w:rPr>
          <w:rtl/>
        </w:rPr>
        <w:t xml:space="preserve">مفهوم </w:t>
      </w:r>
      <w:r w:rsidR="00AC3B7F">
        <w:rPr>
          <w:rtl/>
        </w:rPr>
        <w:t xml:space="preserve">  </w:t>
      </w:r>
      <w:r>
        <w:t>Frontend</w:t>
      </w:r>
      <w:r>
        <w:rPr>
          <w:rtl/>
        </w:rPr>
        <w:t xml:space="preserve"> (فرانت‌اند)</w:t>
      </w:r>
      <w:bookmarkEnd w:id="1"/>
      <w:r w:rsidR="00AC3B7F">
        <w:rPr>
          <w:rtl/>
        </w:rPr>
        <w:t xml:space="preserve">  </w:t>
      </w:r>
      <w:r>
        <w:rPr>
          <w:rtl/>
        </w:rPr>
        <w:t xml:space="preserve"> </w:t>
      </w:r>
    </w:p>
    <w:p w14:paraId="4420AA43" w14:textId="2626CCFC" w:rsidR="00CB2130" w:rsidRDefault="00AC3B7F" w:rsidP="0018185B">
      <w:pPr>
        <w:rPr>
          <w:rtl/>
        </w:rPr>
      </w:pPr>
      <w:r>
        <w:rPr>
          <w:rtl/>
        </w:rPr>
        <w:t xml:space="preserve"> 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t>Frontend</w:t>
      </w:r>
      <w:r w:rsidR="00CB2130">
        <w:rPr>
          <w:rtl/>
        </w:rPr>
        <w:t xml:space="preserve"> (فرانت‌اند) 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ست؟</w:t>
      </w:r>
      <w:r>
        <w:rPr>
          <w:rtl/>
        </w:rPr>
        <w:t xml:space="preserve">  </w:t>
      </w:r>
    </w:p>
    <w:p w14:paraId="46A0E432" w14:textId="24DD129C" w:rsidR="00CB2130" w:rsidRDefault="00AC3B7F" w:rsidP="0018185B">
      <w:pPr>
        <w:rPr>
          <w:rtl/>
        </w:rPr>
      </w:pPr>
      <w:r>
        <w:rPr>
          <w:rtl/>
        </w:rPr>
        <w:lastRenderedPageBreak/>
        <w:t xml:space="preserve">  </w:t>
      </w:r>
      <w:r w:rsidR="00CB2130">
        <w:t>Frontend</w:t>
      </w:r>
      <w:r>
        <w:rPr>
          <w:rtl/>
        </w:rPr>
        <w:t xml:space="preserve">  </w:t>
      </w:r>
      <w:r w:rsidR="00CB2130">
        <w:rPr>
          <w:rtl/>
        </w:rPr>
        <w:t xml:space="preserve">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ا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>سمت کلا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نت</w:t>
      </w:r>
      <w:r w:rsidR="00CB2130">
        <w:rPr>
          <w:rtl/>
        </w:rPr>
        <w:t xml:space="preserve"> (</w:t>
      </w:r>
      <w:r w:rsidR="00CB2130">
        <w:t>Client</w:t>
      </w:r>
      <w:r w:rsidR="009177DE">
        <w:t xml:space="preserve"> </w:t>
      </w:r>
      <w:r w:rsidR="00CB2130">
        <w:t>Side</w:t>
      </w:r>
      <w:r w:rsidR="00CB2130">
        <w:rPr>
          <w:rtl/>
        </w:rPr>
        <w:t>)</w:t>
      </w:r>
      <w:r>
        <w:rPr>
          <w:rtl/>
        </w:rPr>
        <w:t xml:space="preserve">  </w:t>
      </w:r>
      <w:r w:rsidR="00CB2130">
        <w:rPr>
          <w:rtl/>
        </w:rPr>
        <w:t xml:space="preserve"> به تمام بخش‌ها</w:t>
      </w:r>
      <w:r w:rsidR="00CB2130">
        <w:rPr>
          <w:rFonts w:hint="cs"/>
          <w:rtl/>
        </w:rPr>
        <w:t>یی</w:t>
      </w:r>
      <w:r w:rsidR="00CB2130">
        <w:rPr>
          <w:rtl/>
        </w:rPr>
        <w:t xml:space="preserve"> از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وب‌سا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ت</w:t>
      </w:r>
      <w:r w:rsidR="00CB2130">
        <w:rPr>
          <w:rtl/>
        </w:rPr>
        <w:t xml:space="preserve">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ا</w:t>
      </w:r>
      <w:r w:rsidR="00CB2130">
        <w:rPr>
          <w:rtl/>
        </w:rPr>
        <w:t xml:space="preserve"> اپل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شن</w:t>
      </w:r>
      <w:r w:rsidR="00CB2130">
        <w:rPr>
          <w:rtl/>
        </w:rPr>
        <w:t xml:space="preserve"> گفته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شود</w:t>
      </w:r>
      <w:r w:rsidR="00CB2130">
        <w:rPr>
          <w:rtl/>
        </w:rPr>
        <w:t xml:space="preserve"> که </w:t>
      </w:r>
      <w:r>
        <w:rPr>
          <w:rtl/>
        </w:rPr>
        <w:t xml:space="preserve">  </w:t>
      </w:r>
      <w:r w:rsidR="00CB2130">
        <w:rPr>
          <w:rtl/>
        </w:rPr>
        <w:t>مستق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ماً</w:t>
      </w:r>
      <w:r w:rsidR="00CB2130">
        <w:rPr>
          <w:rtl/>
        </w:rPr>
        <w:t xml:space="preserve"> توسط کاربر د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ده</w:t>
      </w:r>
      <w:r w:rsidR="00CB2130">
        <w:rPr>
          <w:rtl/>
        </w:rPr>
        <w:t xml:space="preserve"> و با آن تعامل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شود</w:t>
      </w:r>
      <w:r>
        <w:rPr>
          <w:rtl/>
        </w:rPr>
        <w:t xml:space="preserve">  </w:t>
      </w:r>
      <w:r w:rsidR="00CB2130">
        <w:rPr>
          <w:rtl/>
        </w:rPr>
        <w:t>. هر 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ز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که هنگام باز کردن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صفحه وب در مرورگر خود مشاهده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کن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</w:t>
      </w:r>
      <w:r w:rsidR="00CB2130">
        <w:rPr>
          <w:rFonts w:cs="Times New Roman" w:hint="cs"/>
          <w:rtl/>
        </w:rPr>
        <w:t>—</w:t>
      </w:r>
      <w:r w:rsidR="00CB2130">
        <w:rPr>
          <w:rFonts w:ascii="IRANSansWeb(FaNum) Light" w:hAnsi="IRANSansWeb(FaNum) Light" w:hint="cs"/>
          <w:rtl/>
        </w:rPr>
        <w:t>از</w:t>
      </w:r>
      <w:r w:rsidR="00CB2130">
        <w:rPr>
          <w:rtl/>
        </w:rPr>
        <w:t xml:space="preserve"> طرحبند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و رنگ‌ها گرفته تا منوها، </w:t>
      </w:r>
      <w:r w:rsidR="00CB2130">
        <w:rPr>
          <w:rFonts w:hint="eastAsia"/>
          <w:rtl/>
        </w:rPr>
        <w:t>دکمه‌ها،</w:t>
      </w:r>
      <w:r w:rsidR="00CB2130">
        <w:rPr>
          <w:rtl/>
        </w:rPr>
        <w:t xml:space="preserve"> تصاو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</w:t>
      </w:r>
      <w:r w:rsidR="00CB2130">
        <w:rPr>
          <w:rtl/>
        </w:rPr>
        <w:t xml:space="preserve"> و ان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م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شن‌ها</w:t>
      </w:r>
      <w:r w:rsidR="00CB2130">
        <w:rPr>
          <w:rFonts w:cs="Times New Roman" w:hint="cs"/>
          <w:rtl/>
        </w:rPr>
        <w:t>—</w:t>
      </w:r>
      <w:r w:rsidR="00CB2130">
        <w:rPr>
          <w:rFonts w:ascii="IRANSansWeb(FaNum) Light" w:hAnsi="IRANSansWeb(FaNum) Light" w:hint="cs"/>
          <w:rtl/>
        </w:rPr>
        <w:t>نت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جه</w:t>
      </w:r>
      <w:r w:rsidR="00CB2130">
        <w:rPr>
          <w:rtl/>
        </w:rPr>
        <w:t xml:space="preserve"> کدها</w:t>
      </w:r>
      <w:r w:rsidR="00CB2130">
        <w:rPr>
          <w:rFonts w:hint="cs"/>
          <w:rtl/>
        </w:rPr>
        <w:t>یی</w:t>
      </w:r>
      <w:r w:rsidR="00CB2130">
        <w:rPr>
          <w:rtl/>
        </w:rPr>
        <w:t xml:space="preserve"> است که توسط توسعه‌دهنده فرانت‌اند نوشته شده است.</w:t>
      </w:r>
    </w:p>
    <w:p w14:paraId="5189589E" w14:textId="19BF22F7" w:rsidR="00CB2130" w:rsidRDefault="00CB2130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فرانت‌اند </w:t>
      </w:r>
      <w:r w:rsidR="00AC3B7F">
        <w:rPr>
          <w:rtl/>
        </w:rPr>
        <w:t xml:space="preserve">  </w:t>
      </w:r>
      <w:r>
        <w:rPr>
          <w:rtl/>
        </w:rPr>
        <w:t>ظاهر، حس و تعامل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است.</w:t>
      </w:r>
    </w:p>
    <w:p w14:paraId="7925D62B" w14:textId="18577B97" w:rsidR="00CB2130" w:rsidRDefault="00AC3B7F" w:rsidP="0018185B">
      <w:pPr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>اجزا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اصل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توسعه فرانت‌اند (</w:t>
      </w:r>
      <w:r w:rsidR="00CB2130">
        <w:t>Three Pillars</w:t>
      </w:r>
      <w:r w:rsidR="00CB2130">
        <w:rPr>
          <w:rtl/>
        </w:rPr>
        <w:t>)</w:t>
      </w:r>
      <w:r>
        <w:rPr>
          <w:rtl/>
        </w:rPr>
        <w:t xml:space="preserve">  </w:t>
      </w:r>
    </w:p>
    <w:p w14:paraId="0A14B63B" w14:textId="77777777" w:rsidR="00CB2130" w:rsidRDefault="00CB2130" w:rsidP="0018185B">
      <w:r>
        <w:rPr>
          <w:rFonts w:hint="eastAsia"/>
          <w:rtl/>
        </w:rPr>
        <w:t>توسعه</w:t>
      </w:r>
      <w:r>
        <w:rPr>
          <w:rtl/>
        </w:rPr>
        <w:t xml:space="preserve"> فرانت‌اند بر سه </w:t>
      </w:r>
      <w:r>
        <w:t>technology</w:t>
      </w:r>
      <w:r>
        <w:rPr>
          <w:rtl/>
        </w:rPr>
        <w:t xml:space="preserve"> (فناور</w:t>
      </w:r>
      <w:r>
        <w:rPr>
          <w:rFonts w:hint="cs"/>
          <w:rtl/>
        </w:rPr>
        <w:t>ی</w:t>
      </w:r>
      <w:r>
        <w:rPr>
          <w:rtl/>
        </w:rPr>
        <w:t>) اصل</w:t>
      </w:r>
      <w:r>
        <w:rPr>
          <w:rFonts w:hint="cs"/>
          <w:rtl/>
        </w:rPr>
        <w:t>ی</w:t>
      </w:r>
      <w:r>
        <w:rPr>
          <w:rtl/>
        </w:rPr>
        <w:t xml:space="preserve"> استوار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3B7F" w14:paraId="2B73F793" w14:textId="77777777" w:rsidTr="00AC3B7F">
        <w:tc>
          <w:tcPr>
            <w:tcW w:w="3116" w:type="dxa"/>
          </w:tcPr>
          <w:p w14:paraId="7338A3D6" w14:textId="589DEC47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5EF2341D" w14:textId="31343A62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نقش و مسئول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3117" w:type="dxa"/>
          </w:tcPr>
          <w:p w14:paraId="0CC6388C" w14:textId="6252E515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AC3B7F" w14:paraId="233FA178" w14:textId="77777777" w:rsidTr="00AC3B7F">
        <w:tc>
          <w:tcPr>
            <w:tcW w:w="3116" w:type="dxa"/>
          </w:tcPr>
          <w:p w14:paraId="42BAC4AC" w14:textId="44EB7C3A" w:rsidR="00AC3B7F" w:rsidRDefault="00AC3B7F" w:rsidP="0018185B">
            <w:pPr>
              <w:rPr>
                <w:rtl/>
              </w:rPr>
            </w:pPr>
            <w:r>
              <w:t>HTML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1217D826" w14:textId="1C76E532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 xml:space="preserve">اسکلت و ساختار   </w:t>
            </w:r>
          </w:p>
        </w:tc>
        <w:tc>
          <w:tcPr>
            <w:tcW w:w="3117" w:type="dxa"/>
          </w:tcPr>
          <w:p w14:paraId="37CBDF3B" w14:textId="2E10E701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 xml:space="preserve">  </w:t>
            </w:r>
            <w:r>
              <w:t xml:space="preserve">(HyperText Markup Language)   </w:t>
            </w:r>
            <w:r>
              <w:br/>
            </w:r>
            <w:r>
              <w:rPr>
                <w:rtl/>
              </w:rPr>
              <w:t>مسئول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ساختار و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است. تمام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متن‌ها،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ر،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rPr>
                <w:rtl/>
              </w:rPr>
              <w:t xml:space="preserve"> و عناصر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توسط </w:t>
            </w:r>
            <w:r>
              <w:t>HTML</w:t>
            </w:r>
            <w:r>
              <w:rPr>
                <w:rtl/>
              </w:rPr>
              <w:t xml:space="preserve">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</w:t>
            </w:r>
          </w:p>
        </w:tc>
      </w:tr>
      <w:tr w:rsidR="00AC3B7F" w14:paraId="68C39426" w14:textId="77777777" w:rsidTr="00AC3B7F">
        <w:tc>
          <w:tcPr>
            <w:tcW w:w="3116" w:type="dxa"/>
          </w:tcPr>
          <w:p w14:paraId="39EED9A0" w14:textId="44D2AF68" w:rsidR="00AC3B7F" w:rsidRDefault="00AC3B7F" w:rsidP="0018185B">
            <w:r>
              <w:t>CSS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1B1FA49F" w14:textId="0C07E2CB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ظاهر و 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27FB24E8" w14:textId="6EF54DE3" w:rsidR="00AC3B7F" w:rsidRDefault="00AC3B7F" w:rsidP="0018185B">
            <w:pPr>
              <w:rPr>
                <w:rtl/>
              </w:rPr>
            </w:pPr>
            <w:r>
              <w:t xml:space="preserve">(Cascading Style Sheets)   </w:t>
            </w:r>
            <w:r>
              <w:rPr>
                <w:rtl/>
              </w:rPr>
              <w:t>مسئول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عناصر </w:t>
            </w:r>
            <w:r>
              <w:t>HTML</w:t>
            </w:r>
            <w:r>
              <w:rPr>
                <w:rtl/>
              </w:rPr>
              <w:t xml:space="preserve"> است. رنگ‌ها، فونت‌ها، 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شن‌ها،</w:t>
            </w:r>
            <w:r>
              <w:rPr>
                <w:rtl/>
              </w:rPr>
              <w:t xml:space="preserve"> </w:t>
            </w:r>
            <w:r>
              <w:t>layout</w:t>
            </w:r>
            <w:r>
              <w:rPr>
                <w:rtl/>
              </w:rPr>
              <w:t xml:space="preserve"> (چ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) </w:t>
            </w:r>
            <w:r>
              <w:t>responsive</w:t>
            </w:r>
            <w:r>
              <w:rPr>
                <w:rtl/>
              </w:rPr>
              <w:t xml:space="preserve"> (واکنش‌گرا) و هر آنچه مربوط به ظاهر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 با </w:t>
            </w:r>
            <w:r>
              <w:t>CSS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اده‌ساز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AC3B7F" w14:paraId="4361C12E" w14:textId="77777777" w:rsidTr="00AC3B7F">
        <w:tc>
          <w:tcPr>
            <w:tcW w:w="3116" w:type="dxa"/>
          </w:tcPr>
          <w:p w14:paraId="639C6C96" w14:textId="2A246960" w:rsidR="00AC3B7F" w:rsidRDefault="00AC3B7F" w:rsidP="0018185B">
            <w:r>
              <w:t>JavaScript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02FE956E" w14:textId="239607E2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 xml:space="preserve">رفتار و تعامل   </w:t>
            </w:r>
          </w:p>
        </w:tc>
        <w:tc>
          <w:tcPr>
            <w:tcW w:w="3117" w:type="dxa"/>
          </w:tcPr>
          <w:p w14:paraId="7BB755C1" w14:textId="262FF2C8" w:rsidR="00AC3B7F" w:rsidRDefault="00AC3B7F" w:rsidP="0018185B">
            <w:r>
              <w:rPr>
                <w:rtl/>
              </w:rPr>
              <w:t>مسئول هوشمندساز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تعامل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کردن صفحه است. هرگونه (رفتار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>)</w:t>
            </w:r>
            <w:r>
              <w:rPr>
                <w:rFonts w:cs="Times New Roman" w:hint="cs"/>
                <w:rtl/>
              </w:rPr>
              <w:t>—</w:t>
            </w:r>
            <w:r>
              <w:rPr>
                <w:rFonts w:ascii="IRANSansWeb(FaNum) Light" w:hAnsi="IRANSansWeb(FaNum) Light" w:hint="cs"/>
                <w:rtl/>
              </w:rPr>
              <w:t>مانند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بر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دکمه‌ها، ارسال فرم‌ها، بارگذار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داده بدون رفرش صفحه (</w:t>
            </w:r>
            <w:r>
              <w:t>AJAX</w:t>
            </w:r>
            <w:r>
              <w:rPr>
                <w:rtl/>
              </w:rPr>
              <w:t>) و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Fonts w:cs="Times New Roman" w:hint="cs"/>
                <w:rtl/>
              </w:rPr>
              <w:t>—</w:t>
            </w:r>
            <w:r>
              <w:rPr>
                <w:rFonts w:ascii="IRANSansWeb(FaNum) Light" w:hAnsi="IRANSansWeb(FaNum) Light" w:hint="cs"/>
                <w:rtl/>
              </w:rPr>
              <w:t>توسط</w:t>
            </w:r>
            <w:r>
              <w:rPr>
                <w:rtl/>
              </w:rPr>
              <w:t xml:space="preserve"> </w:t>
            </w:r>
            <w:r>
              <w:t>JavaScript</w:t>
            </w:r>
            <w:r>
              <w:rPr>
                <w:rtl/>
              </w:rPr>
              <w:t xml:space="preserve"> کنترل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</w:tbl>
    <w:p w14:paraId="739E4797" w14:textId="2ED6EF2E" w:rsidR="00CB2130" w:rsidRDefault="00AC3B7F" w:rsidP="00E32F8B">
      <w:pPr>
        <w:pStyle w:val="bold"/>
        <w:rPr>
          <w:rtl/>
        </w:rPr>
      </w:pPr>
      <w:r>
        <w:rPr>
          <w:rtl/>
        </w:rPr>
        <w:lastRenderedPageBreak/>
        <w:t xml:space="preserve">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 xml:space="preserve">تفاوت </w:t>
      </w:r>
      <w:r w:rsidR="00CB2130">
        <w:t>Frontend</w:t>
      </w:r>
      <w:r w:rsidR="00CB2130">
        <w:rPr>
          <w:rtl/>
        </w:rPr>
        <w:t xml:space="preserve"> با </w:t>
      </w:r>
      <w:r w:rsidR="00CB2130">
        <w:t>Backend</w:t>
      </w:r>
      <w:r w:rsidR="00CB2130">
        <w:rPr>
          <w:rtl/>
        </w:rPr>
        <w:t xml:space="preserve"> (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مقا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سه</w:t>
      </w:r>
      <w:r w:rsidR="00CB2130">
        <w:rPr>
          <w:rtl/>
        </w:rPr>
        <w:t xml:space="preserve"> کل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</w:t>
      </w:r>
      <w:r w:rsidR="00CB2130">
        <w:rPr>
          <w:rFonts w:hint="cs"/>
          <w:rtl/>
        </w:rPr>
        <w:t>ی</w:t>
      </w:r>
      <w:r w:rsidR="00CB2130">
        <w:rPr>
          <w:rtl/>
        </w:rPr>
        <w:t>)</w:t>
      </w:r>
      <w:r>
        <w:rPr>
          <w:rtl/>
        </w:rPr>
        <w:t xml:space="preserve">  </w:t>
      </w:r>
    </w:p>
    <w:p w14:paraId="5AAE77BF" w14:textId="77777777" w:rsidR="00CB2130" w:rsidRDefault="00CB2130" w:rsidP="0018185B"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درک کامل فرانت‌اند،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آن با </w:t>
      </w:r>
      <w:r>
        <w:t>backend</w:t>
      </w:r>
      <w:r>
        <w:rPr>
          <w:rtl/>
        </w:rPr>
        <w:t xml:space="preserve"> (بک‌اند) ضرور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3B7F" w14:paraId="359749E6" w14:textId="77777777" w:rsidTr="00AC3B7F">
        <w:tc>
          <w:tcPr>
            <w:tcW w:w="3116" w:type="dxa"/>
          </w:tcPr>
          <w:p w14:paraId="741CC7F1" w14:textId="2BBA2626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مع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</w:p>
        </w:tc>
        <w:tc>
          <w:tcPr>
            <w:tcW w:w="3117" w:type="dxa"/>
          </w:tcPr>
          <w:p w14:paraId="0F2F5D5E" w14:textId="7B0A1456" w:rsidR="00AC3B7F" w:rsidRDefault="00AC3B7F" w:rsidP="0018185B">
            <w:pPr>
              <w:rPr>
                <w:rtl/>
              </w:rPr>
            </w:pPr>
            <w:r>
              <w:t>Frontend</w:t>
            </w:r>
            <w:r>
              <w:rPr>
                <w:rtl/>
              </w:rPr>
              <w:t xml:space="preserve"> (فرانت‌اند)   </w:t>
            </w:r>
          </w:p>
        </w:tc>
        <w:tc>
          <w:tcPr>
            <w:tcW w:w="3117" w:type="dxa"/>
          </w:tcPr>
          <w:p w14:paraId="271D9985" w14:textId="4F7512F9" w:rsidR="00AC3B7F" w:rsidRDefault="00AC3B7F" w:rsidP="0018185B">
            <w:pPr>
              <w:rPr>
                <w:rtl/>
              </w:rPr>
            </w:pPr>
            <w:r>
              <w:t>Backend</w:t>
            </w:r>
            <w:r>
              <w:rPr>
                <w:rtl/>
              </w:rPr>
              <w:t xml:space="preserve"> (بک‌اند)   </w:t>
            </w:r>
          </w:p>
        </w:tc>
      </w:tr>
      <w:tr w:rsidR="00AC3B7F" w14:paraId="01281606" w14:textId="77777777" w:rsidTr="00AC3B7F">
        <w:tc>
          <w:tcPr>
            <w:tcW w:w="3116" w:type="dxa"/>
          </w:tcPr>
          <w:p w14:paraId="67D7432F" w14:textId="5FBF45F7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 xml:space="preserve">   محل اجرا   </w:t>
            </w:r>
          </w:p>
        </w:tc>
        <w:tc>
          <w:tcPr>
            <w:tcW w:w="3117" w:type="dxa"/>
          </w:tcPr>
          <w:p w14:paraId="48395709" w14:textId="6A10F1CF" w:rsidR="00AC3B7F" w:rsidRDefault="00AC3B7F" w:rsidP="0018185B">
            <w:r>
              <w:rPr>
                <w:rtl/>
              </w:rPr>
              <w:t>مرورگر کاربر (</w:t>
            </w:r>
            <w:r>
              <w:t>Client</w:t>
            </w:r>
            <w:r w:rsidR="009177DE">
              <w:t xml:space="preserve"> </w:t>
            </w:r>
            <w:r>
              <w:t>Side</w:t>
            </w:r>
            <w:r>
              <w:rPr>
                <w:rtl/>
              </w:rPr>
              <w:t xml:space="preserve">)   </w:t>
            </w:r>
          </w:p>
        </w:tc>
        <w:tc>
          <w:tcPr>
            <w:tcW w:w="3117" w:type="dxa"/>
          </w:tcPr>
          <w:p w14:paraId="5ACCE2DD" w14:textId="17385774" w:rsidR="00AC3B7F" w:rsidRDefault="00AC3B7F" w:rsidP="0018185B">
            <w:r>
              <w:rPr>
                <w:rtl/>
              </w:rPr>
              <w:t>سرور (</w:t>
            </w:r>
            <w:r>
              <w:t>Server</w:t>
            </w:r>
            <w:r w:rsidR="009177DE">
              <w:t xml:space="preserve"> </w:t>
            </w:r>
            <w:r>
              <w:t>Side</w:t>
            </w:r>
            <w:r>
              <w:rPr>
                <w:rtl/>
              </w:rPr>
              <w:t xml:space="preserve">)   </w:t>
            </w:r>
          </w:p>
        </w:tc>
      </w:tr>
      <w:tr w:rsidR="00AC3B7F" w14:paraId="18692DBB" w14:textId="77777777" w:rsidTr="00AC3B7F">
        <w:tc>
          <w:tcPr>
            <w:tcW w:w="3116" w:type="dxa"/>
          </w:tcPr>
          <w:p w14:paraId="6F7C9FE7" w14:textId="697A70CB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کاربر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1B0F5F66" w14:textId="638E65C7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کاربر نها</w:t>
            </w:r>
            <w:r>
              <w:rPr>
                <w:rFonts w:hint="cs"/>
                <w:rtl/>
              </w:rPr>
              <w:t>یی</w:t>
            </w:r>
          </w:p>
        </w:tc>
        <w:tc>
          <w:tcPr>
            <w:tcW w:w="3117" w:type="dxa"/>
          </w:tcPr>
          <w:p w14:paraId="37CB96E9" w14:textId="5842FC1A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توسعه‌دهندگان و صاحبان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</w:tr>
      <w:tr w:rsidR="00AC3B7F" w14:paraId="2CD11434" w14:textId="77777777" w:rsidTr="00AC3B7F">
        <w:tc>
          <w:tcPr>
            <w:tcW w:w="3116" w:type="dxa"/>
          </w:tcPr>
          <w:p w14:paraId="5C79586E" w14:textId="6A015AF0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مسئول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3642621B" w14:textId="612F60C3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چگونگ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و تعامل   با داده‌ها</w:t>
            </w:r>
          </w:p>
        </w:tc>
        <w:tc>
          <w:tcPr>
            <w:tcW w:w="3117" w:type="dxa"/>
          </w:tcPr>
          <w:p w14:paraId="2BBA8019" w14:textId="6FA54B65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پردازش،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  داده‌ها</w:t>
            </w:r>
          </w:p>
        </w:tc>
      </w:tr>
      <w:tr w:rsidR="00AC3B7F" w14:paraId="774EA868" w14:textId="77777777" w:rsidTr="00AC3B7F">
        <w:tc>
          <w:tcPr>
            <w:tcW w:w="3116" w:type="dxa"/>
          </w:tcPr>
          <w:p w14:paraId="498B602E" w14:textId="6290FCDB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 xml:space="preserve">مثال   </w:t>
            </w:r>
          </w:p>
        </w:tc>
        <w:tc>
          <w:tcPr>
            <w:tcW w:w="3117" w:type="dxa"/>
          </w:tcPr>
          <w:p w14:paraId="02F59BEE" w14:textId="4F633DB7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 xml:space="preserve">ظاهر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فرم ثبت‌نام</w:t>
            </w:r>
          </w:p>
        </w:tc>
        <w:tc>
          <w:tcPr>
            <w:tcW w:w="3117" w:type="dxa"/>
          </w:tcPr>
          <w:p w14:paraId="236BBD6C" w14:textId="221CD162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بررس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ورود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آن در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تاب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tl/>
              </w:rPr>
              <w:t xml:space="preserve"> و ارسال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تا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د</w:t>
            </w:r>
          </w:p>
        </w:tc>
      </w:tr>
      <w:tr w:rsidR="00AC3B7F" w14:paraId="5536D533" w14:textId="77777777" w:rsidTr="00AC3B7F">
        <w:tc>
          <w:tcPr>
            <w:tcW w:w="3116" w:type="dxa"/>
          </w:tcPr>
          <w:p w14:paraId="5A171972" w14:textId="2F06EF63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تکنولوژ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433819FB" w14:textId="00699048" w:rsidR="00AC3B7F" w:rsidRDefault="00AC3B7F" w:rsidP="0018185B">
            <w:pPr>
              <w:rPr>
                <w:rtl/>
              </w:rPr>
            </w:pPr>
            <w:r>
              <w:t>HTML, CSS, JS, React, Angular, Vue</w:t>
            </w:r>
          </w:p>
        </w:tc>
        <w:tc>
          <w:tcPr>
            <w:tcW w:w="3117" w:type="dxa"/>
          </w:tcPr>
          <w:p w14:paraId="5A499DC8" w14:textId="15AE7AA5" w:rsidR="00AC3B7F" w:rsidRDefault="00AC3B7F" w:rsidP="0018185B">
            <w:pPr>
              <w:rPr>
                <w:rtl/>
              </w:rPr>
            </w:pPr>
            <w:r>
              <w:t xml:space="preserve">Python, PHP, Java, Node.js, Ruby </w:t>
            </w:r>
            <w:r>
              <w:rPr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تاب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مثل </w:t>
            </w:r>
            <w:r>
              <w:t>MySQL</w:t>
            </w:r>
          </w:p>
        </w:tc>
      </w:tr>
    </w:tbl>
    <w:p w14:paraId="399B3A83" w14:textId="255D605E" w:rsidR="00CB2130" w:rsidRDefault="00AC3B7F" w:rsidP="0018185B">
      <w:pPr>
        <w:rPr>
          <w:rtl/>
        </w:rPr>
      </w:pPr>
      <w:r>
        <w:rPr>
          <w:rtl/>
        </w:rPr>
        <w:t xml:space="preserve"> 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</w:t>
      </w:r>
      <w:r>
        <w:rPr>
          <w:rFonts w:hint="cs"/>
          <w:rtl/>
        </w:rPr>
        <w:t>م</w:t>
      </w:r>
      <w:r w:rsidR="00CB2130">
        <w:rPr>
          <w:rtl/>
        </w:rPr>
        <w:t>ق</w:t>
      </w:r>
      <w:r w:rsidR="00CB2130">
        <w:rPr>
          <w:rFonts w:hint="eastAsia"/>
          <w:rtl/>
        </w:rPr>
        <w:t>ا</w:t>
      </w:r>
      <w:r>
        <w:rPr>
          <w:rFonts w:hint="cs"/>
          <w:rtl/>
        </w:rPr>
        <w:t>ی</w:t>
      </w:r>
      <w:r w:rsidR="00CB2130">
        <w:rPr>
          <w:rFonts w:hint="eastAsia"/>
          <w:rtl/>
        </w:rPr>
        <w:t>س</w:t>
      </w:r>
      <w:r>
        <w:rPr>
          <w:rFonts w:hint="cs"/>
          <w:rtl/>
        </w:rPr>
        <w:t xml:space="preserve">ه </w:t>
      </w:r>
      <w:r w:rsidR="00CB2130">
        <w:rPr>
          <w:rtl/>
        </w:rPr>
        <w:t>ساده:</w:t>
      </w:r>
      <w:r>
        <w:rPr>
          <w:rtl/>
        </w:rPr>
        <w:t xml:space="preserve">  </w:t>
      </w:r>
      <w:r>
        <w:rPr>
          <w:rtl/>
        </w:rPr>
        <w:br/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رستوران را در نظر بگ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</w:t>
      </w:r>
      <w:r w:rsidR="00CB2130">
        <w:rPr>
          <w:rtl/>
        </w:rPr>
        <w:t>:</w:t>
      </w:r>
    </w:p>
    <w:p w14:paraId="13209393" w14:textId="1BD5EACA" w:rsidR="00CB2130" w:rsidRDefault="00AC3B7F" w:rsidP="0018185B">
      <w:pPr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  </w:t>
      </w:r>
      <w:r>
        <w:rPr>
          <w:rtl/>
        </w:rPr>
        <w:t xml:space="preserve">  </w:t>
      </w:r>
      <w:r w:rsidR="00CB2130">
        <w:rPr>
          <w:rtl/>
        </w:rPr>
        <w:t>فرانت‌اند:</w:t>
      </w:r>
      <w:r>
        <w:rPr>
          <w:rtl/>
        </w:rPr>
        <w:t xml:space="preserve">  </w:t>
      </w:r>
      <w:r w:rsidR="00CB2130">
        <w:rPr>
          <w:rtl/>
        </w:rPr>
        <w:t xml:space="preserve"> فضا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داخل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ز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با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رستوران، م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زها،</w:t>
      </w:r>
      <w:r w:rsidR="00CB2130">
        <w:rPr>
          <w:rtl/>
        </w:rPr>
        <w:t xml:space="preserve"> صندل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ها،</w:t>
      </w:r>
      <w:r w:rsidR="00CB2130">
        <w:rPr>
          <w:rtl/>
        </w:rPr>
        <w:t xml:space="preserve"> منو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غذا</w:t>
      </w:r>
      <w:r w:rsidR="00CB2130">
        <w:rPr>
          <w:rFonts w:hint="cs"/>
          <w:rtl/>
        </w:rPr>
        <w:t>یی</w:t>
      </w:r>
      <w:r w:rsidR="00CB2130">
        <w:rPr>
          <w:rtl/>
        </w:rPr>
        <w:t xml:space="preserve"> که مشتر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آن را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ب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ند</w:t>
      </w:r>
      <w:r w:rsidR="00CB2130">
        <w:rPr>
          <w:rtl/>
        </w:rPr>
        <w:t xml:space="preserve"> و با آن تعامل دارد.</w:t>
      </w:r>
    </w:p>
    <w:p w14:paraId="63CA3C07" w14:textId="51721440" w:rsidR="00CB2130" w:rsidRDefault="00AC3B7F" w:rsidP="0018185B">
      <w:pPr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  </w:t>
      </w:r>
      <w:r>
        <w:rPr>
          <w:rtl/>
        </w:rPr>
        <w:t xml:space="preserve">  </w:t>
      </w:r>
      <w:r w:rsidR="00CB2130">
        <w:rPr>
          <w:rtl/>
        </w:rPr>
        <w:t>بک‌اند:</w:t>
      </w:r>
      <w:r>
        <w:rPr>
          <w:rtl/>
        </w:rPr>
        <w:t xml:space="preserve">  </w:t>
      </w:r>
      <w:r w:rsidR="00CB2130">
        <w:rPr>
          <w:rtl/>
        </w:rPr>
        <w:t xml:space="preserve"> آشپزخانه، محل ذخ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ره</w:t>
      </w:r>
      <w:r w:rsidR="00CB2130">
        <w:rPr>
          <w:rtl/>
        </w:rPr>
        <w:t xml:space="preserve"> مواد غذا</w:t>
      </w:r>
      <w:r w:rsidR="00CB2130">
        <w:rPr>
          <w:rFonts w:hint="cs"/>
          <w:rtl/>
        </w:rPr>
        <w:t>یی</w:t>
      </w:r>
      <w:r w:rsidR="00CB2130">
        <w:rPr>
          <w:rFonts w:hint="eastAsia"/>
          <w:rtl/>
        </w:rPr>
        <w:t>،</w:t>
      </w:r>
      <w:r w:rsidR="00CB2130">
        <w:rPr>
          <w:rtl/>
        </w:rPr>
        <w:t xml:space="preserve"> س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ستم</w:t>
      </w:r>
      <w:r w:rsidR="00CB2130">
        <w:rPr>
          <w:rtl/>
        </w:rPr>
        <w:t xml:space="preserve"> مد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ت</w:t>
      </w:r>
      <w:r w:rsidR="00CB2130">
        <w:rPr>
          <w:rtl/>
        </w:rPr>
        <w:t xml:space="preserve"> سفارشات و آشپزها که در پشت صحنه کار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کنند</w:t>
      </w:r>
      <w:r w:rsidR="00CB2130">
        <w:rPr>
          <w:rtl/>
        </w:rPr>
        <w:t>.</w:t>
      </w:r>
    </w:p>
    <w:p w14:paraId="6C699F5F" w14:textId="77777777" w:rsidR="00CB2130" w:rsidRDefault="00CB2130" w:rsidP="0018185B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دو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بخش‌ها برا</w:t>
      </w:r>
      <w:r>
        <w:rPr>
          <w:rFonts w:hint="cs"/>
          <w:rtl/>
        </w:rPr>
        <w:t>ی</w:t>
      </w:r>
      <w:r>
        <w:rPr>
          <w:rtl/>
        </w:rPr>
        <w:t xml:space="preserve"> ارائه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تجربه عال</w:t>
      </w:r>
      <w:r>
        <w:rPr>
          <w:rFonts w:hint="cs"/>
          <w:rtl/>
        </w:rPr>
        <w:t>ی</w:t>
      </w:r>
      <w:r>
        <w:rPr>
          <w:rtl/>
        </w:rPr>
        <w:t xml:space="preserve"> به مشتر</w:t>
      </w:r>
      <w:r>
        <w:rPr>
          <w:rFonts w:hint="cs"/>
          <w:rtl/>
        </w:rPr>
        <w:t>ی</w:t>
      </w:r>
      <w:r>
        <w:rPr>
          <w:rtl/>
        </w:rPr>
        <w:t xml:space="preserve"> (کاربر) ضرور</w:t>
      </w:r>
      <w:r>
        <w:rPr>
          <w:rFonts w:hint="cs"/>
          <w:rtl/>
        </w:rPr>
        <w:t>ی</w:t>
      </w:r>
      <w:r>
        <w:rPr>
          <w:rtl/>
        </w:rPr>
        <w:t xml:space="preserve"> هستند.</w:t>
      </w:r>
    </w:p>
    <w:p w14:paraId="458C8704" w14:textId="224CC736" w:rsidR="00CB2130" w:rsidRDefault="00AC3B7F" w:rsidP="00E32F8B">
      <w:pPr>
        <w:pStyle w:val="bold"/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>مهارت‌ها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مورد 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از</w:t>
      </w:r>
      <w:r w:rsidR="00CB2130">
        <w:rPr>
          <w:rtl/>
        </w:rPr>
        <w:t xml:space="preserve">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توسعه‌دهنده فرانت‌اند</w:t>
      </w:r>
      <w:r>
        <w:rPr>
          <w:rtl/>
        </w:rPr>
        <w:t xml:space="preserve">  </w:t>
      </w:r>
    </w:p>
    <w:p w14:paraId="003F09BE" w14:textId="77777777" w:rsidR="00CB2130" w:rsidRDefault="00CB2130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فرانت‌اند مدرن، علاوه بر تسلط بر سه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به مهارت‌ها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دارد:</w:t>
      </w:r>
    </w:p>
    <w:p w14:paraId="0960DA6D" w14:textId="1884FD87" w:rsidR="00CB2130" w:rsidRPr="00AC3B7F" w:rsidRDefault="00CB2130" w:rsidP="0018185B">
      <w:pPr>
        <w:rPr>
          <w:rFonts w:ascii="MS Gothic" w:eastAsia="MS Gothic" w:hAnsi="MS Gothic" w:cs="MS Gothic"/>
          <w:rtl/>
        </w:rPr>
      </w:pPr>
      <w:r>
        <w:rPr>
          <w:rtl/>
        </w:rPr>
        <w:t xml:space="preserve">1.  </w:t>
      </w:r>
      <w:r w:rsidR="00AC3B7F">
        <w:rPr>
          <w:rtl/>
        </w:rPr>
        <w:t xml:space="preserve">  </w:t>
      </w:r>
      <w:r>
        <w:rPr>
          <w:rtl/>
        </w:rPr>
        <w:t>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م‌ورک‌ها</w:t>
      </w:r>
      <w:r>
        <w:rPr>
          <w:rtl/>
        </w:rPr>
        <w:t xml:space="preserve"> و کتابخانه‌ها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</w:t>
      </w:r>
      <w:r>
        <w:rPr>
          <w:rtl/>
        </w:rPr>
        <w:t>:</w:t>
      </w:r>
      <w:r w:rsidR="00AC3B7F">
        <w:rPr>
          <w:rtl/>
        </w:rPr>
        <w:t xml:space="preserve">  </w:t>
      </w:r>
      <w:r>
        <w:rPr>
          <w:rtl/>
        </w:rPr>
        <w:t xml:space="preserve"> تسلط بر حداقل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م‌ورک‌ها</w:t>
      </w:r>
      <w:r>
        <w:rPr>
          <w:rFonts w:hint="cs"/>
          <w:rtl/>
        </w:rPr>
        <w:t>ی</w:t>
      </w:r>
      <w:r>
        <w:rPr>
          <w:rtl/>
        </w:rPr>
        <w:t xml:space="preserve"> محبوب مانند </w:t>
      </w:r>
      <w:r w:rsidR="00AC3B7F">
        <w:rPr>
          <w:rtl/>
        </w:rPr>
        <w:t xml:space="preserve">  </w:t>
      </w:r>
      <w:r>
        <w:t>React</w:t>
      </w:r>
      <w:r w:rsidR="00AC3B7F">
        <w:t xml:space="preserve"> </w:t>
      </w:r>
      <w:r w:rsidR="00AC3B7F">
        <w:rPr>
          <w:rtl/>
        </w:rPr>
        <w:t xml:space="preserve"> </w:t>
      </w:r>
      <w:r>
        <w:rPr>
          <w:rtl/>
        </w:rPr>
        <w:t xml:space="preserve">، </w:t>
      </w:r>
      <w:r w:rsidR="00AC3B7F">
        <w:rPr>
          <w:rtl/>
        </w:rPr>
        <w:t xml:space="preserve">  </w:t>
      </w:r>
      <w:r>
        <w:t>Angular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 w:rsidR="00AC3B7F">
        <w:rPr>
          <w:rtl/>
        </w:rPr>
        <w:t xml:space="preserve">  </w:t>
      </w:r>
      <w:r>
        <w:t>Vue.js</w:t>
      </w:r>
      <w:r w:rsidR="00AC3B7F">
        <w:rPr>
          <w:rtl/>
        </w:rPr>
        <w:t xml:space="preserve">  </w:t>
      </w:r>
      <w:r>
        <w:rPr>
          <w:rtl/>
        </w:rPr>
        <w:t xml:space="preserve"> امروزه</w:t>
      </w:r>
      <w:r w:rsidR="00AC3B7F">
        <w:rPr>
          <w:rFonts w:ascii="MS Gothic" w:eastAsia="MS Gothic" w:hAnsi="MS Gothic" w:cs="MS Gothic" w:hint="cs"/>
          <w:rtl/>
        </w:rPr>
        <w:t xml:space="preserve"> </w:t>
      </w:r>
      <w:r>
        <w:rPr>
          <w:rtl/>
        </w:rPr>
        <w:t>ضرور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AC3B7F">
        <w:rPr>
          <w:rFonts w:hint="cs"/>
          <w:rtl/>
        </w:rPr>
        <w:t>هستند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ابزارها توسعه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و تعامل</w:t>
      </w:r>
      <w:r>
        <w:rPr>
          <w:rFonts w:hint="cs"/>
          <w:rtl/>
        </w:rPr>
        <w:t>ی</w:t>
      </w:r>
      <w:r>
        <w:rPr>
          <w:rtl/>
        </w:rPr>
        <w:t xml:space="preserve"> را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و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63A832E3" w14:textId="40FEF0D8" w:rsidR="00CB2130" w:rsidRDefault="00CB2130" w:rsidP="0018185B">
      <w:pPr>
        <w:rPr>
          <w:rtl/>
        </w:rPr>
      </w:pPr>
      <w:r>
        <w:rPr>
          <w:rtl/>
        </w:rPr>
        <w:lastRenderedPageBreak/>
        <w:t xml:space="preserve">2.  </w:t>
      </w:r>
      <w:r w:rsidR="00AC3B7F">
        <w:rPr>
          <w:rtl/>
        </w:rPr>
        <w:t xml:space="preserve">  </w:t>
      </w:r>
      <w:r>
        <w:t>Responsive Design</w:t>
      </w:r>
      <w:r>
        <w:rPr>
          <w:rtl/>
        </w:rPr>
        <w:t xml:space="preserve"> (طراح</w:t>
      </w:r>
      <w:r>
        <w:rPr>
          <w:rFonts w:hint="cs"/>
          <w:rtl/>
        </w:rPr>
        <w:t>ی</w:t>
      </w:r>
      <w:r>
        <w:rPr>
          <w:rtl/>
        </w:rPr>
        <w:t xml:space="preserve"> واکنش‌گرا):</w:t>
      </w:r>
      <w:r w:rsidR="00AC3B7F">
        <w:rPr>
          <w:rtl/>
        </w:rPr>
        <w:t xml:space="preserve">  </w:t>
      </w:r>
      <w:r>
        <w:rPr>
          <w:rtl/>
        </w:rPr>
        <w:t xml:space="preserve"> توانا</w:t>
      </w:r>
      <w:r>
        <w:rPr>
          <w:rFonts w:hint="cs"/>
          <w:rtl/>
        </w:rPr>
        <w:t>یی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که ظاهر و کارا</w:t>
      </w:r>
      <w:r>
        <w:rPr>
          <w:rFonts w:hint="cs"/>
          <w:rtl/>
        </w:rPr>
        <w:t>یی</w:t>
      </w:r>
      <w:r>
        <w:rPr>
          <w:rtl/>
        </w:rPr>
        <w:t xml:space="preserve"> خود را رو</w:t>
      </w:r>
      <w:r>
        <w:rPr>
          <w:rFonts w:hint="cs"/>
          <w:rtl/>
        </w:rPr>
        <w:t>ی</w:t>
      </w:r>
      <w:r>
        <w:rPr>
          <w:rtl/>
        </w:rPr>
        <w:t xml:space="preserve"> تمام دستگاه‌ها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دسکتاپ) به </w:t>
      </w:r>
      <w:r>
        <w:t>optimal</w:t>
      </w:r>
      <w:r>
        <w:rPr>
          <w:rtl/>
        </w:rPr>
        <w:t xml:space="preserve"> (به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>)تر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شکل حفظ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 استفاده از </w:t>
      </w:r>
      <w:r w:rsidR="00AC3B7F">
        <w:rPr>
          <w:rtl/>
        </w:rPr>
        <w:t xml:space="preserve">  </w:t>
      </w:r>
      <w:r>
        <w:t>CSS Media Queries</w:t>
      </w:r>
      <w:r w:rsidR="00AC3B7F">
        <w:rPr>
          <w:rtl/>
        </w:rPr>
        <w:t xml:space="preserve">  </w:t>
      </w:r>
      <w:r>
        <w:rPr>
          <w:rtl/>
        </w:rPr>
        <w:t xml:space="preserve"> و </w:t>
      </w:r>
      <w:r>
        <w:t>layout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انعطافپذ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مانند </w:t>
      </w:r>
      <w:r w:rsidR="00AC3B7F">
        <w:rPr>
          <w:rtl/>
        </w:rPr>
        <w:t xml:space="preserve">  </w:t>
      </w:r>
      <w:r>
        <w:t>Flexbox</w:t>
      </w:r>
      <w:r w:rsidR="00AC3B7F">
        <w:rPr>
          <w:rtl/>
        </w:rPr>
        <w:t xml:space="preserve">  </w:t>
      </w:r>
      <w:r>
        <w:rPr>
          <w:rtl/>
        </w:rPr>
        <w:t xml:space="preserve"> و </w:t>
      </w:r>
      <w:r w:rsidR="00AC3B7F">
        <w:rPr>
          <w:rtl/>
        </w:rPr>
        <w:t xml:space="preserve">  </w:t>
      </w:r>
      <w:r>
        <w:t>CSS Grid</w:t>
      </w:r>
      <w:r w:rsidR="00AC3B7F">
        <w:rPr>
          <w:rtl/>
        </w:rPr>
        <w:t xml:space="preserve">  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6B50FB4" w14:textId="194C45FF" w:rsidR="00CB2130" w:rsidRDefault="00CB2130" w:rsidP="0018185B">
      <w:pPr>
        <w:rPr>
          <w:rtl/>
        </w:rPr>
      </w:pPr>
      <w:r>
        <w:rPr>
          <w:rtl/>
        </w:rPr>
        <w:t xml:space="preserve">3.  </w:t>
      </w:r>
      <w:r w:rsidR="00AC3B7F">
        <w:rPr>
          <w:rtl/>
        </w:rPr>
        <w:t xml:space="preserve">  </w:t>
      </w:r>
      <w:r>
        <w:t>Version Control</w:t>
      </w:r>
      <w:r>
        <w:rPr>
          <w:rtl/>
        </w:rPr>
        <w:t xml:space="preserve"> (کنترل نسخه):</w:t>
      </w:r>
      <w:r w:rsidR="00AC3B7F">
        <w:rPr>
          <w:rtl/>
        </w:rPr>
        <w:t xml:space="preserve">  </w:t>
      </w:r>
      <w:r>
        <w:rPr>
          <w:rtl/>
        </w:rPr>
        <w:t xml:space="preserve"> تسلط بر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 w:rsidR="00AC3B7F">
        <w:rPr>
          <w:rtl/>
        </w:rPr>
        <w:t xml:space="preserve">  </w:t>
      </w:r>
      <w:r>
        <w:t>Git</w:t>
      </w:r>
      <w:r w:rsidR="00AC3B7F">
        <w:rPr>
          <w:rtl/>
        </w:rPr>
        <w:t xml:space="preserve">  </w:t>
      </w:r>
      <w:r>
        <w:rPr>
          <w:rtl/>
        </w:rPr>
        <w:t xml:space="preserve"> (و پلتفرم‌ها</w:t>
      </w:r>
      <w:r>
        <w:rPr>
          <w:rFonts w:hint="cs"/>
          <w:rtl/>
        </w:rPr>
        <w:t>یی</w:t>
      </w:r>
      <w:r>
        <w:rPr>
          <w:rtl/>
        </w:rPr>
        <w:t xml:space="preserve"> مثل </w:t>
      </w:r>
      <w:r>
        <w:t>GitHub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GitLab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کدها و همکار</w:t>
      </w:r>
      <w:r>
        <w:rPr>
          <w:rFonts w:hint="cs"/>
          <w:rtl/>
        </w:rPr>
        <w:t>ی</w:t>
      </w:r>
      <w:r>
        <w:rPr>
          <w:rtl/>
        </w:rPr>
        <w:t xml:space="preserve"> با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توسعه‌دهندگان.</w:t>
      </w:r>
    </w:p>
    <w:p w14:paraId="2B284542" w14:textId="34B0417A" w:rsidR="00CB2130" w:rsidRDefault="00CB2130" w:rsidP="0018185B">
      <w:pPr>
        <w:rPr>
          <w:rtl/>
        </w:rPr>
      </w:pPr>
      <w:r>
        <w:rPr>
          <w:rtl/>
        </w:rPr>
        <w:t xml:space="preserve">4.  </w:t>
      </w:r>
      <w:r w:rsidR="00AC3B7F">
        <w:rPr>
          <w:rtl/>
        </w:rPr>
        <w:t xml:space="preserve">  </w:t>
      </w:r>
      <w:r>
        <w:rPr>
          <w:rtl/>
        </w:rPr>
        <w:t>ابزارها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Build</w:t>
      </w:r>
      <w:r>
        <w:rPr>
          <w:rtl/>
        </w:rPr>
        <w:t xml:space="preserve"> و </w:t>
      </w:r>
      <w:r>
        <w:t>Module Bundlers</w:t>
      </w:r>
      <w:r>
        <w:rPr>
          <w:rtl/>
        </w:rPr>
        <w:t>:</w:t>
      </w:r>
      <w:r w:rsidR="00AC3B7F">
        <w:rPr>
          <w:rtl/>
        </w:rPr>
        <w:t xml:space="preserve">  </w:t>
      </w:r>
      <w:r>
        <w:rPr>
          <w:rtl/>
        </w:rPr>
        <w:t xml:space="preserve"> آشنا</w:t>
      </w:r>
      <w:r>
        <w:rPr>
          <w:rFonts w:hint="cs"/>
          <w:rtl/>
        </w:rPr>
        <w:t>یی</w:t>
      </w:r>
      <w:r>
        <w:rPr>
          <w:rtl/>
        </w:rPr>
        <w:t xml:space="preserve"> با ابزارها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 w:rsidR="00AC3B7F">
        <w:rPr>
          <w:rtl/>
        </w:rPr>
        <w:t xml:space="preserve">  </w:t>
      </w:r>
      <w:r>
        <w:t>Webpack</w:t>
      </w:r>
      <w:r w:rsidR="00AC3B7F">
        <w:t xml:space="preserve"> </w:t>
      </w:r>
      <w:r w:rsidR="00AC3B7F">
        <w:rPr>
          <w:rtl/>
        </w:rPr>
        <w:t xml:space="preserve"> </w:t>
      </w:r>
      <w:r>
        <w:rPr>
          <w:rtl/>
        </w:rPr>
        <w:t xml:space="preserve">، </w:t>
      </w:r>
      <w:r w:rsidR="00AC3B7F">
        <w:rPr>
          <w:rtl/>
        </w:rPr>
        <w:t xml:space="preserve">  </w:t>
      </w:r>
      <w:r>
        <w:t>Vite</w:t>
      </w:r>
      <w:r w:rsidR="00AC3B7F">
        <w:t xml:space="preserve"> </w:t>
      </w:r>
      <w:r w:rsidR="00AC3B7F">
        <w:rPr>
          <w:rtl/>
        </w:rPr>
        <w:t xml:space="preserve"> </w:t>
      </w:r>
      <w:r>
        <w:rPr>
          <w:rtl/>
        </w:rPr>
        <w:t xml:space="preserve">، </w:t>
      </w:r>
      <w:r w:rsidR="00AC3B7F">
        <w:rPr>
          <w:rtl/>
        </w:rPr>
        <w:t xml:space="preserve">  </w:t>
      </w:r>
      <w:r>
        <w:t>Babel</w:t>
      </w:r>
      <w:r w:rsidR="00AC3B7F">
        <w:rPr>
          <w:rtl/>
        </w:rPr>
        <w:t xml:space="preserve">  </w:t>
      </w:r>
      <w:r>
        <w:rPr>
          <w:rtl/>
        </w:rPr>
        <w:t xml:space="preserve"> که کدها</w:t>
      </w:r>
      <w:r>
        <w:rPr>
          <w:rFonts w:hint="cs"/>
          <w:rtl/>
        </w:rPr>
        <w:t>ی</w:t>
      </w:r>
      <w:r>
        <w:rPr>
          <w:rtl/>
        </w:rPr>
        <w:t xml:space="preserve"> نوشته شده را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production</w:t>
      </w:r>
      <w:r>
        <w:rPr>
          <w:rtl/>
        </w:rPr>
        <w:t xml:space="preserve"> (استفاده نها</w:t>
      </w:r>
      <w:r>
        <w:rPr>
          <w:rFonts w:hint="cs"/>
          <w:rtl/>
        </w:rPr>
        <w:t>یی</w:t>
      </w:r>
      <w:r>
        <w:rPr>
          <w:rtl/>
        </w:rPr>
        <w:t>)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و </w:t>
      </w:r>
      <w:r>
        <w:t>bundle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42F5B8C9" w14:textId="33AA4BBC" w:rsidR="00CB2130" w:rsidRDefault="00CB2130" w:rsidP="0018185B">
      <w:pPr>
        <w:rPr>
          <w:rtl/>
        </w:rPr>
      </w:pPr>
      <w:r>
        <w:rPr>
          <w:rtl/>
        </w:rPr>
        <w:t xml:space="preserve">5.  </w:t>
      </w:r>
      <w:r w:rsidR="00AC3B7F">
        <w:rPr>
          <w:rtl/>
        </w:rPr>
        <w:t xml:space="preserve">  </w:t>
      </w:r>
      <w:r>
        <w:t>API</w:t>
      </w:r>
      <w:r>
        <w:rPr>
          <w:rtl/>
        </w:rPr>
        <w:t>ها:</w:t>
      </w:r>
      <w:r w:rsidR="00AC3B7F">
        <w:rPr>
          <w:rtl/>
        </w:rPr>
        <w:t xml:space="preserve">  </w:t>
      </w:r>
      <w:r>
        <w:rPr>
          <w:rtl/>
        </w:rPr>
        <w:t xml:space="preserve"> توانا</w:t>
      </w:r>
      <w:r>
        <w:rPr>
          <w:rFonts w:hint="cs"/>
          <w:rtl/>
        </w:rPr>
        <w:t>یی</w:t>
      </w:r>
      <w:r>
        <w:rPr>
          <w:rtl/>
        </w:rPr>
        <w:t xml:space="preserve"> برقرار</w:t>
      </w:r>
      <w:r>
        <w:rPr>
          <w:rFonts w:hint="cs"/>
          <w:rtl/>
        </w:rPr>
        <w:t>ی</w:t>
      </w:r>
      <w:r>
        <w:rPr>
          <w:rtl/>
        </w:rPr>
        <w:t xml:space="preserve"> ارتباط و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داده از </w:t>
      </w:r>
      <w:r>
        <w:t>REST API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 w:rsidR="00AC3B7F">
        <w:rPr>
          <w:rtl/>
        </w:rPr>
        <w:t xml:space="preserve">  </w:t>
      </w:r>
      <w:r>
        <w:t>GraphQL</w:t>
      </w:r>
      <w:r w:rsidR="00AC3B7F">
        <w:rPr>
          <w:rtl/>
        </w:rPr>
        <w:t xml:space="preserve">  </w:t>
      </w:r>
      <w:r>
        <w:rPr>
          <w:rtl/>
        </w:rPr>
        <w:t>. (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فراخوان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  <w:r>
        <w:rPr>
          <w:rtl/>
        </w:rPr>
        <w:t xml:space="preserve"> و کار با داده </w:t>
      </w:r>
      <w:r>
        <w:t>JSON</w:t>
      </w:r>
      <w:r>
        <w:rPr>
          <w:rtl/>
        </w:rPr>
        <w:t>).</w:t>
      </w:r>
    </w:p>
    <w:p w14:paraId="67BEDF9E" w14:textId="1F9CB42C" w:rsidR="00CB2130" w:rsidRDefault="00CB2130" w:rsidP="0018185B">
      <w:pPr>
        <w:rPr>
          <w:rtl/>
        </w:rPr>
      </w:pPr>
      <w:r>
        <w:rPr>
          <w:rtl/>
        </w:rPr>
        <w:t xml:space="preserve">6.  </w:t>
      </w:r>
      <w:r w:rsidR="00AC3B7F">
        <w:rPr>
          <w:rtl/>
        </w:rPr>
        <w:t xml:space="preserve">  </w:t>
      </w:r>
      <w:r>
        <w:rPr>
          <w:rtl/>
        </w:rPr>
        <w:t>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سئو (</w:t>
      </w:r>
      <w:r>
        <w:t>SEO</w:t>
      </w:r>
      <w:r>
        <w:rPr>
          <w:rtl/>
        </w:rPr>
        <w:t>):</w:t>
      </w:r>
      <w:r w:rsidR="00AC3B7F">
        <w:rPr>
          <w:rtl/>
        </w:rPr>
        <w:t xml:space="preserve">  </w:t>
      </w:r>
      <w:r>
        <w:rPr>
          <w:rtl/>
        </w:rPr>
        <w:t xml:space="preserve"> آگاه</w:t>
      </w:r>
      <w:r>
        <w:rPr>
          <w:rFonts w:hint="cs"/>
          <w:rtl/>
        </w:rPr>
        <w:t>ی</w:t>
      </w:r>
      <w:r>
        <w:rPr>
          <w:rtl/>
        </w:rPr>
        <w:t xml:space="preserve"> از اصول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سئو برا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کدها</w:t>
      </w:r>
      <w:r>
        <w:rPr>
          <w:rFonts w:hint="cs"/>
          <w:rtl/>
        </w:rPr>
        <w:t>یی</w:t>
      </w:r>
      <w:r>
        <w:rPr>
          <w:rtl/>
        </w:rPr>
        <w:t xml:space="preserve"> که توسط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مانند </w:t>
      </w:r>
      <w:r>
        <w:t>Google</w:t>
      </w:r>
      <w:r>
        <w:rPr>
          <w:rtl/>
        </w:rPr>
        <w:t xml:space="preserve"> به راحت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crawl</w:t>
      </w:r>
      <w:r>
        <w:rPr>
          <w:rtl/>
        </w:rPr>
        <w:t xml:space="preserve"> و </w:t>
      </w:r>
      <w:r>
        <w:t>index</w:t>
      </w:r>
      <w:r>
        <w:rPr>
          <w:rtl/>
        </w:rPr>
        <w:t xml:space="preserve"> شوند.</w:t>
      </w:r>
    </w:p>
    <w:p w14:paraId="236789DB" w14:textId="751429F3" w:rsidR="00CB2130" w:rsidRDefault="009177DE" w:rsidP="0018185B">
      <w:pPr>
        <w:pStyle w:val="Heading1"/>
      </w:pPr>
      <w:bookmarkStart w:id="2" w:name="_Toc211464447"/>
      <w:r w:rsidRPr="009177DE">
        <w:rPr>
          <w:rtl/>
        </w:rPr>
        <w:t>بررس</w:t>
      </w:r>
      <w:r w:rsidRPr="009177DE">
        <w:rPr>
          <w:rFonts w:hint="cs"/>
          <w:rtl/>
        </w:rPr>
        <w:t>ی</w:t>
      </w:r>
      <w:r w:rsidRPr="009177DE">
        <w:rPr>
          <w:rtl/>
        </w:rPr>
        <w:t xml:space="preserve"> مفهوم </w:t>
      </w:r>
      <w:r w:rsidRPr="009177DE">
        <w:t>Backend</w:t>
      </w:r>
      <w:bookmarkEnd w:id="2"/>
    </w:p>
    <w:p w14:paraId="296423B9" w14:textId="2719DAFD" w:rsidR="009177DE" w:rsidRDefault="009177DE" w:rsidP="00E32F8B">
      <w:pPr>
        <w:pStyle w:val="bold"/>
        <w:rPr>
          <w:rtl/>
        </w:rPr>
      </w:pPr>
      <w:r>
        <w:rPr>
          <w:rtl/>
        </w:rPr>
        <w:t xml:space="preserve">    </w:t>
      </w:r>
      <w:r>
        <w:t>Backend</w:t>
      </w:r>
      <w:r>
        <w:rPr>
          <w:rtl/>
        </w:rPr>
        <w:t xml:space="preserve"> (بک‌اند)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 </w:t>
      </w:r>
    </w:p>
    <w:p w14:paraId="06F5387A" w14:textId="4C45B58E" w:rsidR="009177DE" w:rsidRDefault="009177DE" w:rsidP="0018185B">
      <w:pPr>
        <w:rPr>
          <w:rtl/>
        </w:rPr>
      </w:pPr>
      <w:r>
        <w:rPr>
          <w:rtl/>
        </w:rPr>
        <w:t xml:space="preserve">  </w:t>
      </w:r>
      <w:r>
        <w:t>Backend</w:t>
      </w:r>
      <w:r>
        <w:rPr>
          <w:rtl/>
        </w:rPr>
        <w:t xml:space="preserve"> 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 سمت سرور (</w:t>
      </w:r>
      <w:r>
        <w:t>Server Side</w:t>
      </w:r>
      <w:r>
        <w:rPr>
          <w:rtl/>
        </w:rPr>
        <w:t>)   به تمام بخش‌ها</w:t>
      </w:r>
      <w:r>
        <w:rPr>
          <w:rFonts w:hint="cs"/>
          <w:rtl/>
        </w:rPr>
        <w:t>ی</w:t>
      </w:r>
      <w:r>
        <w:rPr>
          <w:rtl/>
        </w:rPr>
        <w:t xml:space="preserve"> پنهان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گفته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  کاربر به طور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آن را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ند،</w:t>
      </w:r>
      <w:r>
        <w:rPr>
          <w:rtl/>
        </w:rPr>
        <w:t xml:space="preserve"> اما برا</w:t>
      </w:r>
      <w:r>
        <w:rPr>
          <w:rFonts w:hint="cs"/>
          <w:rtl/>
        </w:rPr>
        <w:t>ی</w:t>
      </w:r>
      <w:r>
        <w:rPr>
          <w:rtl/>
        </w:rPr>
        <w:t xml:space="preserve"> عملکرد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t>absolutely vital</w:t>
      </w:r>
      <w:r>
        <w:rPr>
          <w:rtl/>
        </w:rPr>
        <w:t xml:space="preserve"> (کاملاً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>) است  . بک‌اند مسئول پردازش منطق کسب‌وکار، ذخ</w:t>
      </w:r>
      <w:r>
        <w:rPr>
          <w:rFonts w:hint="cs"/>
          <w:rtl/>
        </w:rPr>
        <w:t>ی</w:t>
      </w:r>
      <w:r>
        <w:rPr>
          <w:rFonts w:hint="eastAsia"/>
          <w:rtl/>
        </w:rPr>
        <w:t>ره‌ساز</w:t>
      </w:r>
      <w:r>
        <w:rPr>
          <w:rFonts w:hint="cs"/>
          <w:rtl/>
        </w:rPr>
        <w:t>ی</w:t>
      </w:r>
      <w:r>
        <w:rPr>
          <w:rtl/>
        </w:rPr>
        <w:t xml:space="preserve"> داده</w:t>
      </w:r>
      <w:r>
        <w:rPr>
          <w:rFonts w:hint="eastAsia"/>
          <w:rtl/>
        </w:rPr>
        <w:t>‌ها،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کاربران و در نها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پاسخگو</w:t>
      </w:r>
      <w:r>
        <w:rPr>
          <w:rFonts w:hint="cs"/>
          <w:rtl/>
        </w:rPr>
        <w:t>یی</w:t>
      </w:r>
      <w:r>
        <w:rPr>
          <w:rtl/>
        </w:rPr>
        <w:t xml:space="preserve"> به درخواست‌ها</w:t>
      </w:r>
      <w:r>
        <w:rPr>
          <w:rFonts w:hint="cs"/>
          <w:rtl/>
        </w:rPr>
        <w:t>یی</w:t>
      </w:r>
      <w:r>
        <w:rPr>
          <w:rtl/>
        </w:rPr>
        <w:t xml:space="preserve"> است که از سمت فرانت‌اند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93BEE81" w14:textId="51863358" w:rsidR="009177DE" w:rsidRDefault="009177DE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اگر فرانت‌اند را مغز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 کاربرپسند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فروشگاه بدان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بک‌اند   انبار،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حسابدار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موجود</w:t>
      </w:r>
      <w:r>
        <w:rPr>
          <w:rFonts w:hint="cs"/>
          <w:rtl/>
        </w:rPr>
        <w:t>ی</w:t>
      </w:r>
      <w:r>
        <w:rPr>
          <w:rtl/>
        </w:rPr>
        <w:t xml:space="preserve"> و </w:t>
      </w:r>
      <w:r>
        <w:t>logistics</w:t>
      </w:r>
      <w:r>
        <w:rPr>
          <w:rtl/>
        </w:rPr>
        <w:t xml:space="preserve"> (لجست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) پشت صحنه   آن است.</w:t>
      </w:r>
    </w:p>
    <w:p w14:paraId="716E2263" w14:textId="2C46EEC7" w:rsidR="009177DE" w:rsidRDefault="009177DE" w:rsidP="00E32F8B">
      <w:pPr>
        <w:pStyle w:val="bold"/>
        <w:rPr>
          <w:rtl/>
        </w:rPr>
      </w:pPr>
      <w:r>
        <w:rPr>
          <w:rtl/>
        </w:rPr>
        <w:t xml:space="preserve">    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توسعه بک‌اند (</w:t>
      </w:r>
      <w:r>
        <w:t>Core Components</w:t>
      </w:r>
      <w:r>
        <w:rPr>
          <w:rtl/>
        </w:rPr>
        <w:t xml:space="preserve">)  </w:t>
      </w:r>
    </w:p>
    <w:p w14:paraId="5366E948" w14:textId="77777777" w:rsidR="009177DE" w:rsidRDefault="009177DE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بک‌اند معمولاً از چند بخش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77DE" w14:paraId="65F50081" w14:textId="77777777" w:rsidTr="009177DE">
        <w:tc>
          <w:tcPr>
            <w:tcW w:w="4675" w:type="dxa"/>
          </w:tcPr>
          <w:p w14:paraId="3C1D06DD" w14:textId="40F1EA64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جزء</w:t>
            </w:r>
          </w:p>
        </w:tc>
        <w:tc>
          <w:tcPr>
            <w:tcW w:w="4675" w:type="dxa"/>
          </w:tcPr>
          <w:p w14:paraId="409D19D6" w14:textId="3490038A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و مسئول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</w:tr>
      <w:tr w:rsidR="009177DE" w14:paraId="517A98A4" w14:textId="77777777" w:rsidTr="009177DE">
        <w:tc>
          <w:tcPr>
            <w:tcW w:w="4675" w:type="dxa"/>
          </w:tcPr>
          <w:p w14:paraId="4A3BD226" w14:textId="05D7ECAB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1. سرور (</w:t>
            </w:r>
            <w:r>
              <w:t>Server</w:t>
            </w:r>
            <w:r>
              <w:rPr>
                <w:rtl/>
              </w:rPr>
              <w:t xml:space="preserve">)   </w:t>
            </w:r>
          </w:p>
        </w:tc>
        <w:tc>
          <w:tcPr>
            <w:tcW w:w="4675" w:type="dxa"/>
          </w:tcPr>
          <w:p w14:paraId="73F9CEAC" w14:textId="110302F5" w:rsidR="009177DE" w:rsidRDefault="009177DE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کامپ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وتر</w:t>
            </w:r>
            <w:r>
              <w:rPr>
                <w:rtl/>
              </w:rPr>
              <w:t xml:space="preserve"> قدرتمند است که   نرم‌افزار سرو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س‌دهنده</w:t>
            </w:r>
            <w:r>
              <w:rPr>
                <w:rtl/>
              </w:rPr>
              <w:t xml:space="preserve">   (مانند </w:t>
            </w:r>
            <w:r>
              <w:t>Nginx, Apache</w:t>
            </w:r>
            <w:r>
              <w:rPr>
                <w:rtl/>
              </w:rPr>
              <w:t>)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نصب شده و مسئول  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و پاسخگو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به درخواست‌ها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نت‌ها</w:t>
            </w:r>
            <w:r>
              <w:rPr>
                <w:rtl/>
              </w:rPr>
              <w:t xml:space="preserve">   (مرورگرها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کاربران) است.</w:t>
            </w:r>
          </w:p>
        </w:tc>
      </w:tr>
      <w:tr w:rsidR="009177DE" w14:paraId="3DF73626" w14:textId="77777777" w:rsidTr="009177DE">
        <w:tc>
          <w:tcPr>
            <w:tcW w:w="4675" w:type="dxa"/>
          </w:tcPr>
          <w:p w14:paraId="58E03AA9" w14:textId="10BBFA18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2. برنامه (</w:t>
            </w:r>
            <w:r>
              <w:t>Application</w:t>
            </w:r>
            <w:r>
              <w:rPr>
                <w:rtl/>
              </w:rPr>
              <w:t xml:space="preserve">)  </w:t>
            </w:r>
          </w:p>
        </w:tc>
        <w:tc>
          <w:tcPr>
            <w:tcW w:w="4675" w:type="dxa"/>
          </w:tcPr>
          <w:p w14:paraId="2D374FA5" w14:textId="3245569C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همان   کد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 که توسعه‌دهنده بک‌اند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کد با استفاده از   فر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م‌ورک‌ها</w:t>
            </w:r>
            <w:r>
              <w:rPr>
                <w:rtl/>
              </w:rPr>
              <w:t xml:space="preserve"> و زبان‌ها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(مانند </w:t>
            </w:r>
            <w:r>
              <w:t>Python/Django, PHP/Laravel, Node.js/Express</w:t>
            </w:r>
            <w:r>
              <w:rPr>
                <w:rtl/>
              </w:rPr>
              <w:t>) نوشته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 xml:space="preserve"> و مسئول   اجرا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منطق کسب‌وکار   (مثلاً م</w:t>
            </w:r>
            <w:r>
              <w:rPr>
                <w:rFonts w:hint="eastAsia"/>
                <w:rtl/>
              </w:rPr>
              <w:t>حاسبه</w:t>
            </w:r>
            <w:r>
              <w:rPr>
                <w:rtl/>
              </w:rPr>
              <w:t xml:space="preserve"> 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rPr>
                <w:rtl/>
              </w:rPr>
              <w:t xml:space="preserve"> سبد خر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د،</w:t>
            </w:r>
            <w:r>
              <w:rPr>
                <w:rtl/>
              </w:rPr>
              <w:t xml:space="preserve"> بررس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اعتبار کاربر) است.</w:t>
            </w:r>
          </w:p>
        </w:tc>
      </w:tr>
      <w:tr w:rsidR="009177DE" w14:paraId="749750D5" w14:textId="77777777" w:rsidTr="009177DE">
        <w:tc>
          <w:tcPr>
            <w:tcW w:w="4675" w:type="dxa"/>
          </w:tcPr>
          <w:p w14:paraId="3DBFA3F7" w14:textId="0D38B6D5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3.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(</w:t>
            </w:r>
            <w:r>
              <w:t>Database</w:t>
            </w:r>
            <w:r>
              <w:rPr>
                <w:rtl/>
              </w:rPr>
              <w:t>)</w:t>
            </w:r>
          </w:p>
        </w:tc>
        <w:tc>
          <w:tcPr>
            <w:tcW w:w="4675" w:type="dxa"/>
          </w:tcPr>
          <w:p w14:paraId="7C02056E" w14:textId="412ABAFE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|   انبار داده   برنامه است. تمام اطلاعات مهم مانند اطلاعات کاربران، محصولات، مقالات و تراکنش‌ها در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نجا</w:t>
            </w:r>
            <w:r>
              <w:rPr>
                <w:rtl/>
              </w:rPr>
              <w:t xml:space="preserve">  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ره،</w:t>
            </w:r>
            <w:r>
              <w:rPr>
                <w:rtl/>
              </w:rPr>
              <w:t xml:space="preserve">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 باز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 xml:space="preserve">. مثال‌ها: </w:t>
            </w:r>
            <w:r>
              <w:t>MySQL, PostgreSQL, MongoDB</w:t>
            </w:r>
            <w:r>
              <w:rPr>
                <w:rtl/>
              </w:rPr>
              <w:t>.</w:t>
            </w:r>
          </w:p>
        </w:tc>
      </w:tr>
      <w:tr w:rsidR="009177DE" w14:paraId="3665A71C" w14:textId="77777777" w:rsidTr="009177DE">
        <w:tc>
          <w:tcPr>
            <w:tcW w:w="4675" w:type="dxa"/>
          </w:tcPr>
          <w:p w14:paraId="0515FB3F" w14:textId="29733753" w:rsidR="009177DE" w:rsidRDefault="009177DE" w:rsidP="0018185B">
            <w:pPr>
              <w:rPr>
                <w:rtl/>
              </w:rPr>
            </w:pPr>
            <w:r>
              <w:t>Application Programming Interface</w:t>
            </w:r>
            <w:r>
              <w:rPr>
                <w:rtl/>
              </w:rPr>
              <w:br/>
            </w:r>
            <w:r>
              <w:t xml:space="preserve">API   </w:t>
            </w:r>
          </w:p>
        </w:tc>
        <w:tc>
          <w:tcPr>
            <w:tcW w:w="4675" w:type="dxa"/>
          </w:tcPr>
          <w:p w14:paraId="3754419B" w14:textId="1C28A5B9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پل ارتباط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فرانت‌اند و بک‌اند است. </w:t>
            </w:r>
            <w:r>
              <w:t>API</w:t>
            </w:r>
            <w:r>
              <w:rPr>
                <w:rFonts w:ascii="MS Gothic" w:eastAsia="MS Gothic" w:hAnsi="MS Gothic" w:cs="MS Gothic" w:hint="eastAsia"/>
              </w:rPr>
              <w:t>一</w:t>
            </w:r>
            <w:r>
              <w:rPr>
                <w:rFonts w:ascii="MS Gothic" w:eastAsia="MS Gothic" w:hAnsi="MS Gothic" w:cs="MS Gothic" w:hint="cs"/>
                <w:rtl/>
              </w:rPr>
              <w:t xml:space="preserve"> </w:t>
            </w:r>
            <w:r>
              <w:rPr>
                <w:rtl/>
              </w:rPr>
              <w:t>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</w:t>
            </w:r>
            <w:r>
              <w:t>protocols</w:t>
            </w:r>
            <w:r>
              <w:rPr>
                <w:rtl/>
              </w:rPr>
              <w:t xml:space="preserve"> (پروتکل‌ها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>) است که مشخص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فرانت‌اند چگونه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تواند</w:t>
            </w:r>
            <w:r>
              <w:rPr>
                <w:rtl/>
              </w:rPr>
              <w:t xml:space="preserve"> از بک‌اند درخواست داده کند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داده ارسال کند (معمولاً از طر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  </w:t>
            </w:r>
            <w:r>
              <w:t>REST</w:t>
            </w:r>
            <w:r>
              <w:rPr>
                <w:rtl/>
              </w:rPr>
              <w:t xml:space="preserve">  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  </w:t>
            </w:r>
            <w:r>
              <w:t>GraphQL</w:t>
            </w:r>
            <w:r>
              <w:rPr>
                <w:rtl/>
              </w:rPr>
              <w:t xml:space="preserve">  ).</w:t>
            </w:r>
          </w:p>
        </w:tc>
      </w:tr>
    </w:tbl>
    <w:p w14:paraId="5A5CFED8" w14:textId="1F040197" w:rsidR="009177DE" w:rsidRDefault="009177DE" w:rsidP="0018185B">
      <w:pPr>
        <w:rPr>
          <w:rtl/>
        </w:rPr>
      </w:pPr>
      <w:r>
        <w:rPr>
          <w:rtl/>
        </w:rPr>
        <w:t xml:space="preserve">  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 مقایسه ساده:  </w:t>
      </w:r>
    </w:p>
    <w:p w14:paraId="3CA981FB" w14:textId="77777777" w:rsidR="009177DE" w:rsidRDefault="009177DE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عروسک</w:t>
      </w:r>
      <w:r>
        <w:rPr>
          <w:rFonts w:hint="cs"/>
          <w:rtl/>
        </w:rPr>
        <w:t>ی</w:t>
      </w:r>
      <w:r>
        <w:rPr>
          <w:rtl/>
        </w:rPr>
        <w:t xml:space="preserve"> را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DEC4809" w14:textId="5208E290" w:rsidR="009177DE" w:rsidRDefault="009177DE" w:rsidP="0018185B">
      <w:pPr>
        <w:rPr>
          <w:rtl/>
        </w:rPr>
      </w:pPr>
      <w:r>
        <w:rPr>
          <w:rtl/>
        </w:rPr>
        <w:t xml:space="preserve">      فرانت‌اند:   عروسک‌ها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 صحنه‌ا</w:t>
      </w:r>
      <w:r>
        <w:rPr>
          <w:rFonts w:hint="cs"/>
          <w:rtl/>
        </w:rPr>
        <w:t>ی</w:t>
      </w:r>
      <w:r>
        <w:rPr>
          <w:rtl/>
        </w:rPr>
        <w:t xml:space="preserve"> که تماشاگران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نند</w:t>
      </w:r>
      <w:r>
        <w:rPr>
          <w:rtl/>
        </w:rPr>
        <w:t>.</w:t>
      </w:r>
    </w:p>
    <w:p w14:paraId="7C94508A" w14:textId="6D57170C" w:rsidR="009177DE" w:rsidRDefault="009177DE" w:rsidP="0018185B">
      <w:pPr>
        <w:rPr>
          <w:rtl/>
        </w:rPr>
      </w:pPr>
      <w:r>
        <w:rPr>
          <w:rtl/>
        </w:rPr>
        <w:t xml:space="preserve">      بک‌اند:   عروسک‌گردان‌ها،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داستان، نورپرداز و تمام عوامل پشت صحنه که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را ممکن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5F4ABF6B" w14:textId="11D7B14C" w:rsidR="009177DE" w:rsidRDefault="009177DE" w:rsidP="00E32F8B">
      <w:pPr>
        <w:pStyle w:val="bold"/>
        <w:rPr>
          <w:rtl/>
        </w:rPr>
      </w:pPr>
      <w:r>
        <w:rPr>
          <w:rtl/>
        </w:rPr>
        <w:t xml:space="preserve">    مهارت‌ها</w:t>
      </w:r>
      <w:r>
        <w:rPr>
          <w:rFonts w:hint="cs"/>
          <w:rtl/>
        </w:rPr>
        <w:t>ی</w:t>
      </w:r>
      <w:r>
        <w:rPr>
          <w:rtl/>
        </w:rPr>
        <w:t xml:space="preserve"> مورد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بک‌اند  </w:t>
      </w:r>
    </w:p>
    <w:p w14:paraId="4215AF92" w14:textId="77777777" w:rsidR="009177DE" w:rsidRDefault="009177DE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بک‌اند موفق به مهارت‌ها</w:t>
      </w:r>
      <w:r>
        <w:rPr>
          <w:rFonts w:hint="cs"/>
          <w:rtl/>
        </w:rPr>
        <w:t>ی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و مفهوم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دارد:</w:t>
      </w:r>
    </w:p>
    <w:p w14:paraId="14DDDFB2" w14:textId="767CD1DD" w:rsidR="009177DE" w:rsidRDefault="009177DE" w:rsidP="0018185B">
      <w:pPr>
        <w:rPr>
          <w:rtl/>
        </w:rPr>
      </w:pPr>
      <w:r>
        <w:rPr>
          <w:rtl/>
        </w:rPr>
        <w:lastRenderedPageBreak/>
        <w:t xml:space="preserve">1.    تسلط بر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سمت سرور:   مانند   </w:t>
      </w:r>
      <w:r>
        <w:t>Python</w:t>
      </w:r>
      <w:r>
        <w:rPr>
          <w:rtl/>
        </w:rPr>
        <w:t xml:space="preserve">   (با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</w:t>
      </w:r>
      <w:r>
        <w:rPr>
          <w:rtl/>
        </w:rPr>
        <w:t xml:space="preserve"> </w:t>
      </w:r>
      <w:r>
        <w:t>Django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Flask</w:t>
      </w:r>
      <w:r>
        <w:rPr>
          <w:rtl/>
        </w:rPr>
        <w:t xml:space="preserve">)،   </w:t>
      </w:r>
      <w:r>
        <w:t>JavaScript</w:t>
      </w:r>
      <w:r>
        <w:rPr>
          <w:rtl/>
        </w:rPr>
        <w:t xml:space="preserve">   (با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</w:t>
      </w:r>
      <w:r>
        <w:rPr>
          <w:rtl/>
        </w:rPr>
        <w:t xml:space="preserve"> </w:t>
      </w:r>
      <w:r>
        <w:t>Node.js/Express</w:t>
      </w:r>
      <w:r>
        <w:rPr>
          <w:rtl/>
        </w:rPr>
        <w:t xml:space="preserve">)،   </w:t>
      </w:r>
      <w:r>
        <w:t>PHP</w:t>
      </w:r>
      <w:r>
        <w:rPr>
          <w:rtl/>
        </w:rPr>
        <w:t xml:space="preserve">   (با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</w:t>
      </w:r>
      <w:r>
        <w:rPr>
          <w:rtl/>
        </w:rPr>
        <w:t xml:space="preserve"> </w:t>
      </w:r>
      <w:r>
        <w:t>Laravel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Symfony</w:t>
      </w:r>
      <w:r>
        <w:rPr>
          <w:rtl/>
        </w:rPr>
        <w:t xml:space="preserve">)،   </w:t>
      </w:r>
      <w:r>
        <w:t>Java</w:t>
      </w:r>
      <w:r>
        <w:rPr>
          <w:rtl/>
        </w:rPr>
        <w:t xml:space="preserve">   (با </w:t>
      </w:r>
      <w:r>
        <w:t>Spring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 </w:t>
      </w:r>
      <w:r>
        <w:t>C</w:t>
      </w:r>
      <w:r>
        <w:rPr>
          <w:rtl/>
        </w:rPr>
        <w:t xml:space="preserve">   (با .</w:t>
      </w:r>
      <w:r>
        <w:t>NET</w:t>
      </w:r>
      <w:r>
        <w:rPr>
          <w:rtl/>
        </w:rPr>
        <w:t>).</w:t>
      </w:r>
    </w:p>
    <w:p w14:paraId="1EDB7F3E" w14:textId="6BAAFF54" w:rsidR="009177DE" w:rsidRDefault="009177DE" w:rsidP="0018185B">
      <w:pPr>
        <w:rPr>
          <w:rtl/>
        </w:rPr>
      </w:pPr>
      <w:r>
        <w:rPr>
          <w:rtl/>
        </w:rPr>
        <w:t>2.    دانش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گاه‌ها</w:t>
      </w:r>
      <w:r>
        <w:rPr>
          <w:rFonts w:hint="cs"/>
          <w:rtl/>
        </w:rPr>
        <w:t>ی</w:t>
      </w:r>
      <w:r>
        <w:rPr>
          <w:rtl/>
        </w:rPr>
        <w:t xml:space="preserve"> داده و </w:t>
      </w:r>
      <w:r>
        <w:t>SQL</w:t>
      </w:r>
      <w:r>
        <w:rPr>
          <w:rtl/>
        </w:rPr>
        <w:t>:   توانا</w:t>
      </w:r>
      <w:r>
        <w:rPr>
          <w:rFonts w:hint="cs"/>
          <w:rtl/>
        </w:rPr>
        <w:t>یی</w:t>
      </w:r>
      <w:r>
        <w:rPr>
          <w:rtl/>
        </w:rPr>
        <w:t xml:space="preserve">   </w:t>
      </w:r>
      <w:r>
        <w:t>Design</w:t>
      </w:r>
      <w:r>
        <w:rPr>
          <w:rtl/>
        </w:rPr>
        <w:t xml:space="preserve"> (طراح</w:t>
      </w:r>
      <w:r>
        <w:rPr>
          <w:rFonts w:hint="cs"/>
          <w:rtl/>
        </w:rPr>
        <w:t>ی</w:t>
      </w:r>
      <w:r>
        <w:rPr>
          <w:rtl/>
        </w:rPr>
        <w:t>)  ،  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  و   نوشتن </w:t>
      </w:r>
      <w:r>
        <w:t>Query</w:t>
      </w:r>
      <w:r>
        <w:rPr>
          <w:rtl/>
        </w:rPr>
        <w:t xml:space="preserve">   ها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گاه‌ها</w:t>
      </w:r>
      <w:r>
        <w:rPr>
          <w:rFonts w:hint="cs"/>
          <w:rtl/>
        </w:rPr>
        <w:t>ی</w:t>
      </w:r>
      <w:r>
        <w:rPr>
          <w:rtl/>
        </w:rPr>
        <w:t xml:space="preserve"> داده رابطه‌ا</w:t>
      </w:r>
      <w:r>
        <w:rPr>
          <w:rFonts w:hint="cs"/>
          <w:rtl/>
        </w:rPr>
        <w:t>ی</w:t>
      </w:r>
      <w:r>
        <w:rPr>
          <w:rtl/>
        </w:rPr>
        <w:t xml:space="preserve"> (مانند </w:t>
      </w:r>
      <w:r>
        <w:t>MySQL</w:t>
      </w:r>
      <w:r>
        <w:rPr>
          <w:rtl/>
        </w:rPr>
        <w:t>) و/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ررابطه‌ا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NoSQL</w:t>
      </w:r>
      <w:r>
        <w:rPr>
          <w:rtl/>
        </w:rPr>
        <w:t xml:space="preserve"> مانند </w:t>
      </w:r>
      <w:r>
        <w:t>MongoDB</w:t>
      </w:r>
      <w:r>
        <w:rPr>
          <w:rtl/>
        </w:rPr>
        <w:t>).</w:t>
      </w:r>
    </w:p>
    <w:p w14:paraId="65AD1D40" w14:textId="2C48B8FC" w:rsidR="009177DE" w:rsidRDefault="009177DE" w:rsidP="0018185B">
      <w:pPr>
        <w:rPr>
          <w:rtl/>
        </w:rPr>
      </w:pPr>
      <w:r>
        <w:rPr>
          <w:rtl/>
        </w:rPr>
        <w:t xml:space="preserve">3.    کار با </w:t>
      </w:r>
      <w:r>
        <w:t>API</w:t>
      </w:r>
      <w:r>
        <w:rPr>
          <w:rtl/>
        </w:rPr>
        <w:t>ها:   توانا</w:t>
      </w:r>
      <w:r>
        <w:rPr>
          <w:rFonts w:hint="cs"/>
          <w:rtl/>
        </w:rPr>
        <w:t>یی</w:t>
      </w:r>
      <w:r>
        <w:rPr>
          <w:rtl/>
        </w:rPr>
        <w:t xml:space="preserve">   </w:t>
      </w:r>
      <w:r>
        <w:t>Design</w:t>
      </w:r>
      <w:r>
        <w:rPr>
          <w:rtl/>
        </w:rPr>
        <w:t xml:space="preserve"> و توسعه </w:t>
      </w:r>
      <w:r>
        <w:t>API</w:t>
      </w:r>
      <w:r>
        <w:rPr>
          <w:rtl/>
        </w:rPr>
        <w:t xml:space="preserve">  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RESTful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GraphQL</w:t>
      </w:r>
      <w:r>
        <w:rPr>
          <w:rtl/>
        </w:rPr>
        <w:t xml:space="preserve"> که قابل اعتماد، امن و </w:t>
      </w:r>
      <w:r>
        <w:t>well documented</w:t>
      </w:r>
      <w:r>
        <w:rPr>
          <w:rtl/>
        </w:rPr>
        <w:t xml:space="preserve"> (دارا</w:t>
      </w:r>
      <w:r>
        <w:rPr>
          <w:rFonts w:hint="cs"/>
          <w:rtl/>
        </w:rPr>
        <w:t>ی</w:t>
      </w:r>
      <w:r>
        <w:rPr>
          <w:rtl/>
        </w:rPr>
        <w:t xml:space="preserve"> مستندات خوب) باشند.</w:t>
      </w:r>
    </w:p>
    <w:p w14:paraId="3D481523" w14:textId="2296DBAA" w:rsidR="009177DE" w:rsidRDefault="009177DE" w:rsidP="0018185B">
      <w:pPr>
        <w:rPr>
          <w:rtl/>
        </w:rPr>
      </w:pPr>
      <w:r>
        <w:rPr>
          <w:rtl/>
        </w:rPr>
        <w:t>4.   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Security</w:t>
      </w:r>
      <w:r>
        <w:rPr>
          <w:rtl/>
        </w:rPr>
        <w:t>):   آگاه</w:t>
      </w:r>
      <w:r>
        <w:rPr>
          <w:rFonts w:hint="cs"/>
          <w:rtl/>
        </w:rPr>
        <w:t>ی</w:t>
      </w:r>
      <w:r>
        <w:rPr>
          <w:rtl/>
        </w:rPr>
        <w:t xml:space="preserve"> از   حفره‌ها</w:t>
      </w:r>
      <w:r>
        <w:rPr>
          <w:rFonts w:hint="cs"/>
          <w:rtl/>
        </w:rPr>
        <w:t>ی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  (مثل </w:t>
      </w:r>
      <w:r>
        <w:t>SQL Injection, XSS, CSRF</w:t>
      </w:r>
      <w:r>
        <w:rPr>
          <w:rtl/>
        </w:rPr>
        <w:t>) و روش‌ها</w:t>
      </w:r>
      <w:r>
        <w:rPr>
          <w:rFonts w:hint="cs"/>
          <w:rtl/>
        </w:rPr>
        <w:t>ی</w:t>
      </w:r>
      <w:r>
        <w:rPr>
          <w:rtl/>
        </w:rPr>
        <w:t xml:space="preserve"> مقابله با آنها.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  احراز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Authentication</w:t>
      </w:r>
      <w:r>
        <w:rPr>
          <w:rtl/>
        </w:rPr>
        <w:t>)   و   مجوزده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Authorization</w:t>
      </w:r>
      <w:r>
        <w:rPr>
          <w:rtl/>
        </w:rPr>
        <w:t>)   کاربران.</w:t>
      </w:r>
    </w:p>
    <w:p w14:paraId="115FC758" w14:textId="14DDCB71" w:rsidR="009177DE" w:rsidRDefault="009177DE" w:rsidP="0018185B">
      <w:pPr>
        <w:rPr>
          <w:rtl/>
        </w:rPr>
      </w:pPr>
      <w:r>
        <w:rPr>
          <w:rtl/>
        </w:rPr>
        <w:t>5.   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سرور و </w:t>
      </w:r>
      <w:r>
        <w:t>Deployment</w:t>
      </w:r>
      <w:r>
        <w:rPr>
          <w:rtl/>
        </w:rPr>
        <w:t xml:space="preserve"> (استقرار):   آشنا</w:t>
      </w:r>
      <w:r>
        <w:rPr>
          <w:rFonts w:hint="cs"/>
          <w:rtl/>
        </w:rPr>
        <w:t>یی</w:t>
      </w:r>
      <w:r>
        <w:rPr>
          <w:rtl/>
        </w:rPr>
        <w:t xml:space="preserve"> با مبان</w:t>
      </w:r>
      <w:r>
        <w:rPr>
          <w:rFonts w:hint="cs"/>
          <w:rtl/>
        </w:rPr>
        <w:t>ی</w:t>
      </w:r>
      <w:r>
        <w:rPr>
          <w:rtl/>
        </w:rPr>
        <w:t xml:space="preserve">    </w:t>
      </w:r>
      <w:r>
        <w:t>DevOps</w:t>
      </w:r>
      <w:r>
        <w:rPr>
          <w:rtl/>
        </w:rPr>
        <w:t xml:space="preserve">    مانند کار با سرورها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نوکس،</w:t>
      </w:r>
      <w:r>
        <w:rPr>
          <w:rtl/>
        </w:rPr>
        <w:t xml:space="preserve"> استفاده از   </w:t>
      </w:r>
      <w:r>
        <w:t>Docker</w:t>
      </w:r>
      <w:r>
        <w:rPr>
          <w:rtl/>
        </w:rPr>
        <w:t xml:space="preserve">  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containerization</w:t>
      </w:r>
      <w:r>
        <w:rPr>
          <w:rtl/>
        </w:rPr>
        <w:t xml:space="preserve">، و </w:t>
      </w:r>
      <w:r>
        <w:t>platforms</w:t>
      </w:r>
      <w:r>
        <w:rPr>
          <w:rtl/>
        </w:rPr>
        <w:t xml:space="preserve"> (پلتفرم‌ها</w:t>
      </w:r>
      <w:r>
        <w:rPr>
          <w:rFonts w:hint="cs"/>
          <w:rtl/>
        </w:rPr>
        <w:t>یی</w:t>
      </w:r>
      <w:r>
        <w:rPr>
          <w:rtl/>
        </w:rPr>
        <w:t xml:space="preserve">) مانند   </w:t>
      </w:r>
      <w:r>
        <w:t>AWS  ,   Azure</w:t>
      </w:r>
      <w:r>
        <w:rPr>
          <w:rtl/>
        </w:rPr>
        <w:t xml:space="preserve"> 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 </w:t>
      </w:r>
      <w:r>
        <w:t>Google Cloud</w:t>
      </w:r>
      <w:r>
        <w:rPr>
          <w:rtl/>
        </w:rPr>
        <w:t xml:space="preserve">   برا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برنامه.</w:t>
      </w:r>
    </w:p>
    <w:p w14:paraId="226F3677" w14:textId="33C655E0" w:rsidR="009177DE" w:rsidRDefault="009177DE" w:rsidP="0018185B">
      <w:pPr>
        <w:rPr>
          <w:rtl/>
        </w:rPr>
      </w:pPr>
      <w:r>
        <w:rPr>
          <w:rtl/>
        </w:rPr>
        <w:t>6.    حل مسئله و تفکر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Fonts w:hint="cs"/>
          <w:rtl/>
        </w:rPr>
        <w:t>ی</w:t>
      </w:r>
      <w:r>
        <w:rPr>
          <w:rtl/>
        </w:rPr>
        <w:t>:   از آنجا</w:t>
      </w:r>
      <w:r>
        <w:rPr>
          <w:rFonts w:hint="cs"/>
          <w:rtl/>
        </w:rPr>
        <w:t>یی</w:t>
      </w:r>
      <w:r>
        <w:rPr>
          <w:rtl/>
        </w:rPr>
        <w:t xml:space="preserve"> که بک‌اند با منطق و داده‌ها</w:t>
      </w:r>
      <w:r>
        <w:rPr>
          <w:rFonts w:hint="cs"/>
          <w:rtl/>
        </w:rPr>
        <w:t>ی</w:t>
      </w:r>
      <w:r>
        <w:rPr>
          <w:rtl/>
        </w:rPr>
        <w:t xml:space="preserve"> حج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سروکار دارد، توانا</w:t>
      </w:r>
      <w:r>
        <w:rPr>
          <w:rFonts w:hint="cs"/>
          <w:rtl/>
        </w:rPr>
        <w:t>یی</w:t>
      </w:r>
      <w:r>
        <w:rPr>
          <w:rtl/>
        </w:rPr>
        <w:t xml:space="preserve"> حل مسئله و نوشتن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</w:t>
      </w:r>
      <w:r>
        <w:t>crucial</w:t>
      </w:r>
      <w:r>
        <w:rPr>
          <w:rtl/>
        </w:rPr>
        <w:t xml:space="preserve"> (ح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>) است.</w:t>
      </w:r>
    </w:p>
    <w:p w14:paraId="29567AFE" w14:textId="34C182C9" w:rsidR="009177DE" w:rsidRDefault="009177DE" w:rsidP="0018185B">
      <w:pPr>
        <w:pStyle w:val="Heading1"/>
        <w:rPr>
          <w:rtl/>
        </w:rPr>
      </w:pPr>
      <w:bookmarkStart w:id="3" w:name="_Toc211464448"/>
      <w:r>
        <w:rPr>
          <w:rFonts w:hint="cs"/>
          <w:rtl/>
        </w:rPr>
        <w:t xml:space="preserve">معرفی </w:t>
      </w:r>
      <w:r>
        <w:t>HTML</w:t>
      </w:r>
      <w:r>
        <w:rPr>
          <w:rFonts w:hint="cs"/>
          <w:rtl/>
        </w:rPr>
        <w:t>:</w:t>
      </w:r>
      <w:bookmarkEnd w:id="3"/>
    </w:p>
    <w:p w14:paraId="02658993" w14:textId="289D8225" w:rsidR="00173B9C" w:rsidRDefault="00173B9C" w:rsidP="007704F3">
      <w:pPr>
        <w:rPr>
          <w:rtl/>
        </w:rPr>
      </w:pPr>
      <w:r>
        <w:t>HTML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2C097AA4" w14:textId="74B65E49" w:rsidR="00173B9C" w:rsidRDefault="00173B9C" w:rsidP="0018185B">
      <w:pPr>
        <w:rPr>
          <w:rtl/>
        </w:rPr>
      </w:pPr>
      <w:r>
        <w:t>HTML</w:t>
      </w:r>
      <w:r>
        <w:rPr>
          <w:rtl/>
        </w:rPr>
        <w:t xml:space="preserve"> مخفف </w:t>
      </w:r>
      <w:r>
        <w:t>HyperText Markup Language</w:t>
      </w:r>
      <w:r>
        <w:rPr>
          <w:rtl/>
        </w:rPr>
        <w:t xml:space="preserve"> (زبان نشانه‌گذار</w:t>
      </w:r>
      <w:r>
        <w:rPr>
          <w:rFonts w:hint="cs"/>
          <w:rtl/>
        </w:rPr>
        <w:t>ی</w:t>
      </w:r>
      <w:r>
        <w:rPr>
          <w:rtl/>
        </w:rPr>
        <w:t xml:space="preserve"> ابرمتن</w:t>
      </w:r>
      <w:r>
        <w:rPr>
          <w:rFonts w:hint="cs"/>
          <w:rtl/>
        </w:rPr>
        <w:t>ی</w:t>
      </w:r>
      <w:r>
        <w:rPr>
          <w:rtl/>
        </w:rPr>
        <w:t xml:space="preserve">) است.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، بلکه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نشانه‌گذار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Markup Language</w:t>
      </w:r>
      <w:r>
        <w:rPr>
          <w:rtl/>
        </w:rPr>
        <w:t>) است که برا</w:t>
      </w:r>
      <w:r>
        <w:rPr>
          <w:rFonts w:hint="cs"/>
          <w:rtl/>
        </w:rPr>
        <w:t>ی</w:t>
      </w:r>
      <w:r>
        <w:rPr>
          <w:rtl/>
        </w:rPr>
        <w:t xml:space="preserve"> ساختارده</w:t>
      </w:r>
      <w:r>
        <w:rPr>
          <w:rFonts w:hint="cs"/>
          <w:rtl/>
        </w:rPr>
        <w:t>ی</w:t>
      </w:r>
      <w:r>
        <w:rPr>
          <w:rtl/>
        </w:rPr>
        <w:t xml:space="preserve"> و سازمانده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صفحات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2B2A88F" w14:textId="77777777" w:rsidR="00173B9C" w:rsidRDefault="00173B9C" w:rsidP="0018185B">
      <w:pPr>
        <w:rPr>
          <w:rtl/>
        </w:rPr>
      </w:pPr>
    </w:p>
    <w:p w14:paraId="1AF92904" w14:textId="24C3CC42" w:rsidR="00173B9C" w:rsidRDefault="00173B9C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</w:t>
      </w:r>
      <w:r>
        <w:t>HTML</w:t>
      </w:r>
      <w:r>
        <w:rPr>
          <w:rtl/>
        </w:rPr>
        <w:t xml:space="preserve"> اسکلت و ساختار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>. تمام متون،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نک‌ها،</w:t>
      </w:r>
      <w:r>
        <w:rPr>
          <w:rtl/>
        </w:rPr>
        <w:t xml:space="preserve"> جدول‌ها و عناصر</w:t>
      </w:r>
      <w:r>
        <w:rPr>
          <w:rFonts w:hint="cs"/>
          <w:rtl/>
        </w:rPr>
        <w:t>ی</w:t>
      </w:r>
      <w:r>
        <w:rPr>
          <w:rtl/>
        </w:rPr>
        <w:t xml:space="preserve"> که در مرورگر خود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ابتدا توسط </w:t>
      </w:r>
      <w:r>
        <w:t>HTML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و ساخته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1B87C787" w14:textId="38ABCDBC" w:rsidR="00173B9C" w:rsidRDefault="00173B9C" w:rsidP="007704F3">
      <w:pPr>
        <w:rPr>
          <w:rtl/>
        </w:rPr>
      </w:pPr>
      <w:r>
        <w:rPr>
          <w:rtl/>
        </w:rPr>
        <w:t xml:space="preserve"> </w:t>
      </w:r>
      <w:r>
        <w:t>HTML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310AD14C" w14:textId="2AB62759" w:rsidR="00173B9C" w:rsidRDefault="00173B9C" w:rsidP="0018185B">
      <w:pPr>
        <w:rPr>
          <w:rtl/>
        </w:rPr>
      </w:pPr>
      <w:r>
        <w:lastRenderedPageBreak/>
        <w:t>HTML</w:t>
      </w:r>
      <w:r>
        <w:rPr>
          <w:rtl/>
        </w:rPr>
        <w:t xml:space="preserve"> از المان‌ها</w:t>
      </w:r>
      <w:r>
        <w:rPr>
          <w:rFonts w:hint="cs"/>
          <w:rtl/>
        </w:rPr>
        <w:t>یی</w:t>
      </w:r>
      <w:r>
        <w:rPr>
          <w:rtl/>
        </w:rPr>
        <w:t xml:space="preserve"> به نام تگ (</w:t>
      </w:r>
      <w:r>
        <w:t>Tag</w:t>
      </w:r>
      <w:r>
        <w:rPr>
          <w:rtl/>
        </w:rPr>
        <w:t>)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است. هر تگ محتوا</w:t>
      </w:r>
      <w:r>
        <w:rPr>
          <w:rFonts w:hint="cs"/>
          <w:rtl/>
        </w:rPr>
        <w:t>ی</w:t>
      </w:r>
      <w:r>
        <w:rPr>
          <w:rtl/>
        </w:rPr>
        <w:t xml:space="preserve"> داخل خود را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مرورگر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خواند</w:t>
      </w:r>
      <w:r>
        <w:rPr>
          <w:rtl/>
        </w:rPr>
        <w:t xml:space="preserve"> و سپس بر اساس آنها، محتوا</w:t>
      </w:r>
      <w:r>
        <w:rPr>
          <w:rFonts w:hint="cs"/>
          <w:rtl/>
        </w:rPr>
        <w:t>ی</w:t>
      </w:r>
      <w:r>
        <w:rPr>
          <w:rtl/>
        </w:rPr>
        <w:t xml:space="preserve"> صفحه را </w:t>
      </w:r>
      <w:r>
        <w:t>Render</w:t>
      </w:r>
      <w:r>
        <w:rPr>
          <w:rtl/>
        </w:rPr>
        <w:t xml:space="preserve"> (نما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74F9BB29" w14:textId="369E95B6" w:rsidR="00173B9C" w:rsidRDefault="00173B9C" w:rsidP="007704F3">
      <w:r>
        <w:rPr>
          <w:rtl/>
        </w:rPr>
        <w:t xml:space="preserve">مثال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ساده: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173B9C" w14:paraId="7E3190C8" w14:textId="77777777" w:rsidTr="00173B9C">
        <w:tc>
          <w:tcPr>
            <w:tcW w:w="9350" w:type="dxa"/>
            <w:shd w:val="clear" w:color="auto" w:fill="C5E0B3" w:themeFill="accent6" w:themeFillTint="66"/>
          </w:tcPr>
          <w:p w14:paraId="3DA0BEF6" w14:textId="77777777" w:rsidR="00173B9C" w:rsidRPr="00173B9C" w:rsidRDefault="00173B9C" w:rsidP="0018185B">
            <w:pPr>
              <w:bidi w:val="0"/>
            </w:pPr>
            <w:r w:rsidRPr="00173B9C">
              <w:t>&lt;p&gt;</w:t>
            </w:r>
          </w:p>
          <w:p w14:paraId="5ACAAD78" w14:textId="77777777" w:rsidR="00173B9C" w:rsidRPr="00173B9C" w:rsidRDefault="00173B9C" w:rsidP="0018185B">
            <w:pPr>
              <w:bidi w:val="0"/>
            </w:pPr>
            <w:r w:rsidRPr="00173B9C">
              <w:t xml:space="preserve">    </w:t>
            </w:r>
            <w:r w:rsidRPr="00173B9C">
              <w:rPr>
                <w:rtl/>
              </w:rPr>
              <w:t>این یک پاراگراف است</w:t>
            </w:r>
            <w:r w:rsidRPr="00173B9C">
              <w:t>.</w:t>
            </w:r>
          </w:p>
          <w:p w14:paraId="7DA0001F" w14:textId="334E8837" w:rsidR="00173B9C" w:rsidRDefault="00173B9C" w:rsidP="0018185B">
            <w:pPr>
              <w:bidi w:val="0"/>
            </w:pPr>
            <w:r w:rsidRPr="00173B9C">
              <w:t>&lt;/p&gt;</w:t>
            </w:r>
          </w:p>
        </w:tc>
      </w:tr>
    </w:tbl>
    <w:p w14:paraId="32C8EB06" w14:textId="77777777" w:rsidR="00173B9C" w:rsidRPr="00173B9C" w:rsidRDefault="00173B9C" w:rsidP="0018185B">
      <w:pPr>
        <w:rPr>
          <w:rtl/>
        </w:rPr>
      </w:pPr>
    </w:p>
    <w:p w14:paraId="3737C8FC" w14:textId="66CC6358" w:rsidR="00173B9C" w:rsidRDefault="00173B9C" w:rsidP="0018185B">
      <w:pPr>
        <w:rPr>
          <w:rtl/>
        </w:rPr>
      </w:pPr>
      <w:r>
        <w:rPr>
          <w:rtl/>
        </w:rPr>
        <w:t xml:space="preserve">   `&lt;</w:t>
      </w:r>
      <w:r>
        <w:t>p</w:t>
      </w:r>
      <w:r>
        <w:rPr>
          <w:rtl/>
        </w:rPr>
        <w:t>&gt;`: تگ باز کردن (شروع پاراگراف)</w:t>
      </w:r>
    </w:p>
    <w:p w14:paraId="722644EF" w14:textId="0C5C05C7" w:rsidR="00173B9C" w:rsidRDefault="00173B9C" w:rsidP="0018185B">
      <w:pPr>
        <w:rPr>
          <w:rtl/>
        </w:rPr>
      </w:pPr>
      <w:r>
        <w:rPr>
          <w:rtl/>
        </w:rPr>
        <w:t xml:space="preserve">   `ا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پاراگراف است.`: محتوا</w:t>
      </w:r>
      <w:r>
        <w:rPr>
          <w:rFonts w:hint="cs"/>
          <w:rtl/>
        </w:rPr>
        <w:t>ی</w:t>
      </w:r>
      <w:r>
        <w:rPr>
          <w:rtl/>
        </w:rPr>
        <w:t xml:space="preserve"> قابل مشاهده</w:t>
      </w:r>
    </w:p>
    <w:p w14:paraId="412F796A" w14:textId="6D9497E7" w:rsidR="00173B9C" w:rsidRDefault="00173B9C" w:rsidP="0018185B">
      <w:pPr>
        <w:rPr>
          <w:rtl/>
        </w:rPr>
      </w:pPr>
      <w:r>
        <w:rPr>
          <w:rtl/>
        </w:rPr>
        <w:t xml:space="preserve">   `&lt;</w:t>
      </w:r>
      <w:r>
        <w:t>/p</w:t>
      </w:r>
      <w:r>
        <w:rPr>
          <w:rtl/>
        </w:rPr>
        <w:t>&gt;`: تگ بستن (پا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پاراگراف)</w:t>
      </w:r>
    </w:p>
    <w:p w14:paraId="3FA35438" w14:textId="075F64CB" w:rsidR="00173B9C" w:rsidRDefault="00173B9C" w:rsidP="0018185B">
      <w:pPr>
        <w:rPr>
          <w:rtl/>
        </w:rPr>
      </w:pPr>
      <w:r>
        <w:rPr>
          <w:rtl/>
        </w:rPr>
        <w:t xml:space="preserve"> ساختار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</w:t>
      </w:r>
      <w:r>
        <w:t>HTML</w:t>
      </w:r>
    </w:p>
    <w:p w14:paraId="509F5DFD" w14:textId="77777777" w:rsidR="00173B9C" w:rsidRDefault="00173B9C" w:rsidP="0018185B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صفحه </w:t>
      </w:r>
      <w:r>
        <w:t>HTML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استاندارد است: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173B9C" w14:paraId="451D05D1" w14:textId="77777777" w:rsidTr="00173B9C">
        <w:tc>
          <w:tcPr>
            <w:tcW w:w="9350" w:type="dxa"/>
            <w:shd w:val="clear" w:color="auto" w:fill="C5E0B3" w:themeFill="accent6" w:themeFillTint="66"/>
          </w:tcPr>
          <w:p w14:paraId="5AE46DBB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&lt;!DOCTYPE html&gt;</w:t>
            </w:r>
          </w:p>
          <w:p w14:paraId="08528E48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&lt;html lang="fa" dir="rtl"&gt;</w:t>
            </w:r>
          </w:p>
          <w:p w14:paraId="62291EDF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&lt;head&gt;</w:t>
            </w:r>
          </w:p>
          <w:p w14:paraId="5E922C1F" w14:textId="325A8660" w:rsidR="00173B9C" w:rsidRPr="00173B9C" w:rsidRDefault="00173B9C" w:rsidP="00524EED">
            <w:pPr>
              <w:pStyle w:val="code"/>
              <w:bidi w:val="0"/>
            </w:pPr>
            <w:r w:rsidRPr="00173B9C">
              <w:t>    &lt;meta charset="UTF8"&gt;</w:t>
            </w:r>
          </w:p>
          <w:p w14:paraId="28B39CAC" w14:textId="57A87822" w:rsidR="00173B9C" w:rsidRPr="00173B9C" w:rsidRDefault="00173B9C" w:rsidP="00524EED">
            <w:pPr>
              <w:pStyle w:val="code"/>
              <w:bidi w:val="0"/>
            </w:pPr>
            <w:r w:rsidRPr="00173B9C">
              <w:t>    &lt;meta name="viewport" content="width=devicewidth, initialscale=1.0"&gt;</w:t>
            </w:r>
          </w:p>
          <w:p w14:paraId="0D8E2C2F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    &lt;title&gt;</w:t>
            </w:r>
            <w:r w:rsidRPr="00173B9C">
              <w:rPr>
                <w:rtl/>
              </w:rPr>
              <w:t>عنوان صفحه من</w:t>
            </w:r>
            <w:r w:rsidRPr="00173B9C">
              <w:t>&lt;/title&gt;</w:t>
            </w:r>
          </w:p>
          <w:p w14:paraId="2241B54F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&lt;/head&gt;</w:t>
            </w:r>
          </w:p>
          <w:p w14:paraId="4DD54DF2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&lt;body&gt;</w:t>
            </w:r>
          </w:p>
          <w:p w14:paraId="0B1C2A3D" w14:textId="500C985D" w:rsidR="00173B9C" w:rsidRPr="00173B9C" w:rsidRDefault="00173B9C" w:rsidP="00524EED">
            <w:pPr>
              <w:pStyle w:val="code"/>
              <w:bidi w:val="0"/>
            </w:pPr>
            <w:r w:rsidRPr="00173B9C">
              <w:t xml:space="preserve">    &lt;! </w:t>
            </w:r>
            <w:r w:rsidRPr="00173B9C">
              <w:rPr>
                <w:rtl/>
              </w:rPr>
              <w:t>تمام محتوای قابل مشاهده صفحه اینجا قرار می‌گیرد</w:t>
            </w:r>
            <w:r w:rsidRPr="00173B9C">
              <w:t xml:space="preserve"> &gt;</w:t>
            </w:r>
          </w:p>
          <w:p w14:paraId="528D1A29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    &lt;h1&gt;</w:t>
            </w:r>
            <w:r w:rsidRPr="00173B9C">
              <w:rPr>
                <w:rtl/>
              </w:rPr>
              <w:t>این یک عنوان مهم است</w:t>
            </w:r>
            <w:r w:rsidRPr="00173B9C">
              <w:t>&lt;/h1&gt;</w:t>
            </w:r>
          </w:p>
          <w:p w14:paraId="0A3172FC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    &lt;p&gt;</w:t>
            </w:r>
            <w:r w:rsidRPr="00173B9C">
              <w:rPr>
                <w:rtl/>
              </w:rPr>
              <w:t>این یک پاراگراف نمونه است</w:t>
            </w:r>
            <w:r w:rsidRPr="00173B9C">
              <w:t>.&lt;/p&gt;</w:t>
            </w:r>
          </w:p>
          <w:p w14:paraId="2614EA17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&lt;/body&gt;</w:t>
            </w:r>
          </w:p>
          <w:p w14:paraId="464AF81B" w14:textId="4F4F1178" w:rsidR="00173B9C" w:rsidRDefault="00173B9C" w:rsidP="00524EED">
            <w:pPr>
              <w:pStyle w:val="code"/>
              <w:bidi w:val="0"/>
            </w:pPr>
            <w:r w:rsidRPr="00173B9C">
              <w:t>&lt;/html&gt;</w:t>
            </w:r>
          </w:p>
        </w:tc>
      </w:tr>
    </w:tbl>
    <w:p w14:paraId="40687C2C" w14:textId="31CF099D" w:rsidR="00173B9C" w:rsidRDefault="00173B9C" w:rsidP="007704F3">
      <w:pPr>
        <w:rPr>
          <w:rtl/>
        </w:rPr>
      </w:pPr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مختلف:</w:t>
      </w:r>
    </w:p>
    <w:p w14:paraId="0E445191" w14:textId="1AB3A7E9" w:rsidR="00173B9C" w:rsidRDefault="00173B9C" w:rsidP="0018185B">
      <w:pPr>
        <w:rPr>
          <w:rtl/>
        </w:rPr>
      </w:pPr>
      <w:r>
        <w:rPr>
          <w:rtl/>
        </w:rPr>
        <w:t>1.  &lt;!</w:t>
      </w:r>
      <w:r>
        <w:t>DOCTYPE html</w:t>
      </w:r>
      <w:r>
        <w:rPr>
          <w:rtl/>
        </w:rPr>
        <w:t>&gt;`: به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سند از نوع </w:t>
      </w:r>
      <w:r>
        <w:t>HTML5</w:t>
      </w:r>
      <w:r>
        <w:rPr>
          <w:rtl/>
        </w:rPr>
        <w:t xml:space="preserve"> است.</w:t>
      </w:r>
    </w:p>
    <w:p w14:paraId="6DF9EFFB" w14:textId="4CCC7164" w:rsidR="00173B9C" w:rsidRDefault="00173B9C" w:rsidP="0018185B">
      <w:pPr>
        <w:rPr>
          <w:rtl/>
        </w:rPr>
      </w:pPr>
      <w:r>
        <w:rPr>
          <w:rtl/>
        </w:rPr>
        <w:t>2.  &lt;</w:t>
      </w:r>
      <w:r>
        <w:t>html</w:t>
      </w:r>
      <w:r>
        <w:rPr>
          <w:rtl/>
        </w:rPr>
        <w:t>&gt;`: تگ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(</w:t>
      </w:r>
      <w:r>
        <w:t>Root</w:t>
      </w:r>
      <w:r>
        <w:rPr>
          <w:rtl/>
        </w:rPr>
        <w:t>) صفحه است.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lang="fa</w:t>
      </w:r>
      <w:r>
        <w:rPr>
          <w:rtl/>
        </w:rPr>
        <w:t>"` زبان صفحه را فارس</w:t>
      </w:r>
      <w:r>
        <w:rPr>
          <w:rFonts w:hint="cs"/>
          <w:rtl/>
        </w:rPr>
        <w:t>ی</w:t>
      </w:r>
      <w:r>
        <w:rPr>
          <w:rtl/>
        </w:rPr>
        <w:t xml:space="preserve"> و `</w:t>
      </w:r>
      <w:r>
        <w:t>dir="rtl</w:t>
      </w:r>
      <w:r>
        <w:rPr>
          <w:rtl/>
        </w:rPr>
        <w:t>"` جهت نوشتار را راست‌چ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(</w:t>
      </w:r>
      <w:r>
        <w:t>RighttoLeft</w:t>
      </w:r>
      <w:r>
        <w:rPr>
          <w:rtl/>
        </w:rPr>
        <w:t>)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87854E4" w14:textId="340A57C8" w:rsidR="00173B9C" w:rsidRDefault="00173B9C" w:rsidP="0018185B">
      <w:pPr>
        <w:rPr>
          <w:rtl/>
        </w:rPr>
      </w:pPr>
      <w:r>
        <w:rPr>
          <w:rtl/>
        </w:rPr>
        <w:lastRenderedPageBreak/>
        <w:t>3.  &lt;</w:t>
      </w:r>
      <w:r>
        <w:t>head</w:t>
      </w:r>
      <w:r>
        <w:rPr>
          <w:rtl/>
        </w:rPr>
        <w:t>&gt;`: حاو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MetaInformation</w:t>
      </w:r>
      <w:r>
        <w:rPr>
          <w:rtl/>
        </w:rPr>
        <w:t xml:space="preserve"> (اطلاعات فرام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>) درباره صفحه است که به کاربر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(مانند عنوان صفحه در تب مرورگر،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به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و </w:t>
      </w:r>
      <w:r>
        <w:t>JavaScript</w:t>
      </w:r>
      <w:r>
        <w:rPr>
          <w:rtl/>
        </w:rPr>
        <w:t>،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جستجو).</w:t>
      </w:r>
    </w:p>
    <w:p w14:paraId="2B5D671A" w14:textId="41102485" w:rsidR="00173B9C" w:rsidRDefault="00173B9C" w:rsidP="0018185B">
      <w:pPr>
        <w:rPr>
          <w:rtl/>
        </w:rPr>
      </w:pPr>
      <w:r>
        <w:rPr>
          <w:rtl/>
        </w:rPr>
        <w:t>4.  &lt;</w:t>
      </w:r>
      <w:r>
        <w:t>body</w:t>
      </w:r>
      <w:r>
        <w:rPr>
          <w:rtl/>
        </w:rPr>
        <w:t>&gt;`: حاو</w:t>
      </w:r>
      <w:r>
        <w:rPr>
          <w:rFonts w:hint="cs"/>
          <w:rtl/>
        </w:rPr>
        <w:t>ی</w:t>
      </w:r>
      <w:r>
        <w:rPr>
          <w:rtl/>
        </w:rPr>
        <w:t xml:space="preserve"> تمام محتوا</w:t>
      </w:r>
      <w:r>
        <w:rPr>
          <w:rFonts w:hint="cs"/>
          <w:rtl/>
        </w:rPr>
        <w:t>ی</w:t>
      </w:r>
      <w:r>
        <w:rPr>
          <w:rtl/>
        </w:rPr>
        <w:t xml:space="preserve"> قابل مشاهده صفحه است. هر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کاربر در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ند،</w:t>
      </w:r>
      <w:r>
        <w:rPr>
          <w:rtl/>
        </w:rPr>
        <w:t xml:space="preserve"> داخل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394913BB" w14:textId="5EEFA365" w:rsidR="00173B9C" w:rsidRDefault="00173B9C" w:rsidP="0018185B">
      <w:pPr>
        <w:rPr>
          <w:rtl/>
        </w:rPr>
      </w:pPr>
      <w:r>
        <w:rPr>
          <w:rtl/>
        </w:rPr>
        <w:t xml:space="preserve">5.  &lt; </w:t>
      </w:r>
      <w:r>
        <w:t>comment</w:t>
      </w:r>
      <w:r>
        <w:rPr>
          <w:rtl/>
        </w:rPr>
        <w:t xml:space="preserve"> </w:t>
      </w:r>
      <w:r>
        <w:t>!</w:t>
      </w:r>
      <w:r>
        <w:rPr>
          <w:rtl/>
        </w:rPr>
        <w:t>&gt;`: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(</w:t>
      </w:r>
      <w:r>
        <w:t>Comment</w:t>
      </w:r>
      <w:r>
        <w:rPr>
          <w:rtl/>
        </w:rPr>
        <w:t>) است. مرورگر آن را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و فقط 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 قابل مشاهده است.</w:t>
      </w:r>
    </w:p>
    <w:p w14:paraId="4F95F93A" w14:textId="092A2F27" w:rsidR="00173B9C" w:rsidRDefault="00173B9C" w:rsidP="007704F3">
      <w:pPr>
        <w:rPr>
          <w:rtl/>
        </w:rPr>
      </w:pP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</w:p>
    <w:p w14:paraId="22DAA1E3" w14:textId="77777777" w:rsidR="00173B9C" w:rsidRDefault="00173B9C" w:rsidP="0018185B">
      <w:pPr>
        <w:rPr>
          <w:rtl/>
        </w:rPr>
      </w:pPr>
      <w:r>
        <w:rPr>
          <w:rFonts w:hint="eastAsia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اهداف مختلف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در جدول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برخ</w:t>
      </w:r>
      <w:r>
        <w:rPr>
          <w:rFonts w:hint="cs"/>
          <w:rtl/>
        </w:rPr>
        <w:t>ی</w:t>
      </w:r>
      <w:r>
        <w:rPr>
          <w:rtl/>
        </w:rPr>
        <w:t xml:space="preserve"> از پرکاربردتر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آن‌ها را مشاهده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42"/>
        <w:gridCol w:w="2192"/>
        <w:gridCol w:w="2202"/>
        <w:gridCol w:w="2814"/>
      </w:tblGrid>
      <w:tr w:rsidR="008423B3" w14:paraId="23DBBA08" w14:textId="77777777" w:rsidTr="00173B9C">
        <w:tc>
          <w:tcPr>
            <w:tcW w:w="2337" w:type="dxa"/>
          </w:tcPr>
          <w:p w14:paraId="7287C7F2" w14:textId="7BCC94E0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دسته‌بند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5E0E7710" w14:textId="4FC048F3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تگ</w:t>
            </w:r>
          </w:p>
        </w:tc>
        <w:tc>
          <w:tcPr>
            <w:tcW w:w="2338" w:type="dxa"/>
          </w:tcPr>
          <w:p w14:paraId="6BFA8D3B" w14:textId="36C7ED75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2338" w:type="dxa"/>
          </w:tcPr>
          <w:p w14:paraId="06090A45" w14:textId="05F0B3B0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8423B3" w14:paraId="263CB6A0" w14:textId="77777777" w:rsidTr="00173B9C">
        <w:tc>
          <w:tcPr>
            <w:tcW w:w="2337" w:type="dxa"/>
          </w:tcPr>
          <w:p w14:paraId="54320C7C" w14:textId="44783430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ساختار صفحه</w:t>
            </w:r>
          </w:p>
        </w:tc>
        <w:tc>
          <w:tcPr>
            <w:tcW w:w="2337" w:type="dxa"/>
          </w:tcPr>
          <w:p w14:paraId="1F15D574" w14:textId="224E81AB" w:rsidR="00173B9C" w:rsidRDefault="00173B9C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header&gt;`, `&lt;footer&gt;`, `&lt;nav&gt;`, `&lt;main&gt;`, `&lt;section&gt;`, `&lt;article&gt;`, `&lt;div&gt;</w:t>
            </w:r>
          </w:p>
        </w:tc>
        <w:tc>
          <w:tcPr>
            <w:tcW w:w="2338" w:type="dxa"/>
          </w:tcPr>
          <w:p w14:paraId="23AA85E7" w14:textId="795A948F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تقس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م‌بند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مختلف صفحه به کار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روند</w:t>
            </w:r>
          </w:p>
        </w:tc>
        <w:tc>
          <w:tcPr>
            <w:tcW w:w="2338" w:type="dxa"/>
          </w:tcPr>
          <w:p w14:paraId="343D71A7" w14:textId="6962AFB5" w:rsidR="00173B9C" w:rsidRDefault="00173B9C" w:rsidP="0018185B">
            <w:pPr>
              <w:bidi w:val="0"/>
            </w:pPr>
            <w:r>
              <w:rPr>
                <w:rtl/>
              </w:rPr>
              <w:t>&gt;</w:t>
            </w:r>
            <w:r>
              <w:t xml:space="preserve">header&gt; </w:t>
            </w:r>
            <w:r>
              <w:br/>
              <w:t>…</w:t>
            </w:r>
          </w:p>
          <w:p w14:paraId="5FDFC2B0" w14:textId="2FFDBCB6" w:rsidR="00173B9C" w:rsidRDefault="00173B9C" w:rsidP="0018185B">
            <w:pPr>
              <w:bidi w:val="0"/>
              <w:rPr>
                <w:rtl/>
              </w:rPr>
            </w:pPr>
            <w:r>
              <w:t>&lt;/header&gt;</w:t>
            </w:r>
          </w:p>
        </w:tc>
      </w:tr>
      <w:tr w:rsidR="008423B3" w14:paraId="447C4984" w14:textId="77777777" w:rsidTr="00173B9C">
        <w:tc>
          <w:tcPr>
            <w:tcW w:w="2337" w:type="dxa"/>
          </w:tcPr>
          <w:p w14:paraId="77048DCA" w14:textId="13BD89BC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سرت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ترها</w:t>
            </w:r>
          </w:p>
        </w:tc>
        <w:tc>
          <w:tcPr>
            <w:tcW w:w="2337" w:type="dxa"/>
          </w:tcPr>
          <w:p w14:paraId="04C070F4" w14:textId="7DB82376" w:rsidR="00173B9C" w:rsidRDefault="00173B9C" w:rsidP="0018185B">
            <w:pPr>
              <w:bidi w:val="0"/>
              <w:rPr>
                <w:rtl/>
              </w:rPr>
            </w:pPr>
            <w:r>
              <w:t xml:space="preserve">(Headings) `&lt;h1&gt;`, </w:t>
            </w:r>
            <w:r>
              <w:br/>
              <w:t>`&lt;h2&gt;`,</w:t>
            </w:r>
            <w:r>
              <w:br/>
              <w:t xml:space="preserve">`&lt;h3&gt;`, </w:t>
            </w:r>
            <w:r>
              <w:br/>
              <w:t>`&lt;h4&gt;`,</w:t>
            </w:r>
            <w:r>
              <w:br/>
              <w:t>`&lt;h5&gt;`,</w:t>
            </w:r>
            <w:r>
              <w:br/>
              <w:t>`&lt;h6&gt;</w:t>
            </w:r>
          </w:p>
        </w:tc>
        <w:tc>
          <w:tcPr>
            <w:tcW w:w="2338" w:type="dxa"/>
          </w:tcPr>
          <w:p w14:paraId="65B9E9C6" w14:textId="6003C50F" w:rsidR="00173B9C" w:rsidRDefault="00357F65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عنوان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 `&lt;</w:t>
            </w:r>
            <w:r>
              <w:t>h1</w:t>
            </w:r>
            <w:r>
              <w:rPr>
                <w:rtl/>
              </w:rPr>
              <w:t>&gt;` مهم‌تر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بزرگ‌تر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`&lt;</w:t>
            </w:r>
            <w:r>
              <w:t>h6</w:t>
            </w:r>
            <w:r>
              <w:rPr>
                <w:rtl/>
              </w:rPr>
              <w:t>&gt;` کم‌اهم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کوچک‌تر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است.</w:t>
            </w:r>
          </w:p>
        </w:tc>
        <w:tc>
          <w:tcPr>
            <w:tcW w:w="2338" w:type="dxa"/>
          </w:tcPr>
          <w:p w14:paraId="284A466B" w14:textId="6BEB25C9" w:rsidR="00173B9C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h1&gt;</w:t>
            </w:r>
            <w:r>
              <w:br/>
            </w:r>
            <w:r>
              <w:rPr>
                <w:rtl/>
              </w:rPr>
              <w:t>عنوان اصل</w:t>
            </w:r>
            <w:r>
              <w:rPr>
                <w:rFonts w:hint="cs"/>
                <w:rtl/>
              </w:rPr>
              <w:t>ی</w:t>
            </w:r>
            <w:r>
              <w:br/>
              <w:t>&lt;/h1&gt;</w:t>
            </w:r>
          </w:p>
        </w:tc>
      </w:tr>
      <w:tr w:rsidR="008423B3" w14:paraId="6537DBED" w14:textId="77777777" w:rsidTr="00173B9C">
        <w:tc>
          <w:tcPr>
            <w:tcW w:w="2337" w:type="dxa"/>
          </w:tcPr>
          <w:p w14:paraId="4D225C77" w14:textId="5A38137A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متن‌ها</w:t>
            </w:r>
          </w:p>
        </w:tc>
        <w:tc>
          <w:tcPr>
            <w:tcW w:w="2337" w:type="dxa"/>
          </w:tcPr>
          <w:p w14:paraId="3A423020" w14:textId="27D90723" w:rsidR="00357F65" w:rsidRDefault="00357F65" w:rsidP="0018185B">
            <w:pPr>
              <w:bidi w:val="0"/>
            </w:pPr>
            <w:r>
              <w:rPr>
                <w:rtl/>
              </w:rPr>
              <w:t>&gt;</w:t>
            </w:r>
            <w:r>
              <w:t>p</w:t>
            </w:r>
            <w:r>
              <w:rPr>
                <w:rtl/>
              </w:rPr>
              <w:t>&lt;</w:t>
            </w:r>
          </w:p>
        </w:tc>
        <w:tc>
          <w:tcPr>
            <w:tcW w:w="2338" w:type="dxa"/>
          </w:tcPr>
          <w:p w14:paraId="183D0EE0" w14:textId="386D6FF0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پاراگراف</w:t>
            </w:r>
          </w:p>
        </w:tc>
        <w:tc>
          <w:tcPr>
            <w:tcW w:w="2338" w:type="dxa"/>
          </w:tcPr>
          <w:p w14:paraId="79705348" w14:textId="3537CB1A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`&gt;</w:t>
            </w:r>
            <w:r>
              <w:t>p</w:t>
            </w:r>
            <w:r>
              <w:rPr>
                <w:rFonts w:hint="cs"/>
                <w:rtl/>
              </w:rPr>
              <w:t>&lt;</w:t>
            </w:r>
            <w:r>
              <w:br/>
            </w:r>
            <w:r>
              <w:rPr>
                <w:rtl/>
              </w:rPr>
              <w:t>متن پاراگراف.</w:t>
            </w:r>
            <w:r>
              <w:t xml:space="preserve"> </w:t>
            </w:r>
            <w:r>
              <w:br/>
            </w:r>
            <w:r>
              <w:rPr>
                <w:rFonts w:hint="cs"/>
                <w:rtl/>
              </w:rPr>
              <w:t>&gt;</w:t>
            </w:r>
            <w:r>
              <w:t>p</w:t>
            </w:r>
            <w:r>
              <w:rPr>
                <w:rFonts w:hint="cs"/>
                <w:rtl/>
              </w:rPr>
              <w:t>&lt;</w:t>
            </w:r>
          </w:p>
        </w:tc>
      </w:tr>
      <w:tr w:rsidR="008423B3" w14:paraId="7B95AF66" w14:textId="77777777" w:rsidTr="00173B9C">
        <w:tc>
          <w:tcPr>
            <w:tcW w:w="2337" w:type="dxa"/>
          </w:tcPr>
          <w:p w14:paraId="727A68D4" w14:textId="2DD71AD9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</w:p>
        </w:tc>
        <w:tc>
          <w:tcPr>
            <w:tcW w:w="2337" w:type="dxa"/>
          </w:tcPr>
          <w:p w14:paraId="5D14928A" w14:textId="141350BF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a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7946915F" w14:textId="5014D6D2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ها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پرل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صفحات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  <w:r>
              <w:rPr>
                <w:rtl/>
              </w:rPr>
              <w:t>.</w:t>
            </w:r>
          </w:p>
        </w:tc>
        <w:tc>
          <w:tcPr>
            <w:tcW w:w="2338" w:type="dxa"/>
          </w:tcPr>
          <w:p w14:paraId="4560A509" w14:textId="4B1491C7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a</w:t>
            </w:r>
            <w:r>
              <w:rPr>
                <w:rFonts w:hint="cs"/>
                <w:rtl/>
              </w:rPr>
              <w:t xml:space="preserve"> </w:t>
            </w:r>
            <w:r>
              <w:t>href=</w:t>
            </w:r>
            <w:r>
              <w:rPr>
                <w:rFonts w:hint="cs"/>
                <w:rtl/>
              </w:rPr>
              <w:t>"</w:t>
            </w:r>
            <w:hyperlink r:id="rId8" w:history="1">
              <w:r w:rsidRPr="000904B9">
                <w:rPr>
                  <w:rStyle w:val="Hyperlink"/>
                </w:rPr>
                <w:t>https://google.com</w:t>
              </w:r>
            </w:hyperlink>
            <w:r>
              <w:rPr>
                <w:rFonts w:hint="cs"/>
                <w:rtl/>
              </w:rPr>
              <w:t>&lt;"</w:t>
            </w:r>
          </w:p>
          <w:p w14:paraId="155FA81F" w14:textId="4A6DAB69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گوگل</w:t>
            </w:r>
          </w:p>
          <w:p w14:paraId="2343D02A" w14:textId="1F1BD4DE" w:rsidR="00357F65" w:rsidRDefault="00357F65" w:rsidP="0018185B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/&gt;</w:t>
            </w:r>
            <w:r>
              <w:t>a</w:t>
            </w:r>
            <w:r>
              <w:rPr>
                <w:rFonts w:hint="cs"/>
                <w:rtl/>
              </w:rPr>
              <w:t>&lt;</w:t>
            </w:r>
          </w:p>
        </w:tc>
      </w:tr>
      <w:tr w:rsidR="00357F65" w14:paraId="366E6624" w14:textId="77777777" w:rsidTr="00173B9C">
        <w:tc>
          <w:tcPr>
            <w:tcW w:w="2337" w:type="dxa"/>
          </w:tcPr>
          <w:p w14:paraId="2549EA69" w14:textId="170B74A3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</w:tc>
        <w:tc>
          <w:tcPr>
            <w:tcW w:w="2337" w:type="dxa"/>
          </w:tcPr>
          <w:p w14:paraId="1FB2930A" w14:textId="3B043FCB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img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20BFB8C2" w14:textId="448EBE91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قرار دادن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تگ  </w:t>
            </w:r>
            <w:r>
              <w:t>selfclosing</w:t>
            </w:r>
            <w:r>
              <w:rPr>
                <w:rtl/>
              </w:rPr>
              <w:t xml:space="preserve">  است (تگ بسته ندارد).</w:t>
            </w:r>
          </w:p>
        </w:tc>
        <w:tc>
          <w:tcPr>
            <w:tcW w:w="2338" w:type="dxa"/>
          </w:tcPr>
          <w:p w14:paraId="761FA0F2" w14:textId="4977D8D6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img src="image.jpg" alt</w:t>
            </w:r>
            <w:r>
              <w:rPr>
                <w:rFonts w:hint="cs"/>
                <w:rtl/>
              </w:rPr>
              <w:t>&lt;</w:t>
            </w:r>
            <w:r>
              <w:rPr>
                <w:rtl/>
              </w:rPr>
              <w:t>"توض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"</w:t>
            </w:r>
            <w:r>
              <w:rPr>
                <w:rFonts w:hint="cs"/>
                <w:rtl/>
              </w:rPr>
              <w:t>=</w:t>
            </w:r>
          </w:p>
        </w:tc>
      </w:tr>
      <w:tr w:rsidR="00357F65" w14:paraId="0DBB270A" w14:textId="77777777" w:rsidTr="00173B9C">
        <w:tc>
          <w:tcPr>
            <w:tcW w:w="2337" w:type="dxa"/>
          </w:tcPr>
          <w:p w14:paraId="682FE691" w14:textId="70C62465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ست‌ها</w:t>
            </w:r>
          </w:p>
        </w:tc>
        <w:tc>
          <w:tcPr>
            <w:tcW w:w="2337" w:type="dxa"/>
          </w:tcPr>
          <w:p w14:paraId="10AD39BF" w14:textId="134ACE8E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ul&gt;`, `&lt;ol&gt;`,</w:t>
            </w:r>
            <w:r>
              <w:rPr>
                <w:rtl/>
              </w:rPr>
              <w:br/>
            </w:r>
            <w:r>
              <w:t xml:space="preserve"> `</w:t>
            </w:r>
            <w:r>
              <w:rPr>
                <w:rFonts w:hint="cs"/>
                <w:rtl/>
              </w:rPr>
              <w:t>&gt;</w:t>
            </w:r>
            <w:r>
              <w:t>li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608D0B88" w14:textId="55DC4263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Ordered</w:t>
            </w:r>
            <w:r>
              <w:rPr>
                <w:rtl/>
              </w:rPr>
              <w:t>)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رترت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3E1BABC1" w14:textId="77777777" w:rsidR="00357F65" w:rsidRDefault="00357F65" w:rsidP="0018185B">
            <w:pPr>
              <w:bidi w:val="0"/>
              <w:rPr>
                <w:rtl/>
              </w:rPr>
            </w:pPr>
            <w:r>
              <w:t>Unordered</w:t>
            </w:r>
            <w:r>
              <w:rPr>
                <w:rFonts w:hint="cs"/>
                <w:rtl/>
              </w:rPr>
              <w:t>:</w:t>
            </w:r>
            <w:r>
              <w:t xml:space="preserve"> `</w:t>
            </w:r>
            <w:r>
              <w:rPr>
                <w:rtl/>
              </w:rPr>
              <w:br/>
            </w:r>
            <w:r>
              <w:t>&lt;ul&gt;</w:t>
            </w:r>
            <w:r>
              <w:rPr>
                <w:rtl/>
              </w:rPr>
              <w:br/>
            </w:r>
            <w:r>
              <w:t>&lt;li</w:t>
            </w:r>
            <w:r>
              <w:rPr>
                <w:rFonts w:hint="cs"/>
                <w:rtl/>
              </w:rPr>
              <w:t>&lt;</w:t>
            </w:r>
          </w:p>
          <w:p w14:paraId="02D087C5" w14:textId="77777777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</w:p>
          <w:p w14:paraId="2856AC67" w14:textId="1FB01D50" w:rsidR="008423B3" w:rsidRDefault="00357F65" w:rsidP="0018185B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&gt;</w:t>
            </w:r>
            <w:r>
              <w:t>/li</w:t>
            </w:r>
            <w:r>
              <w:rPr>
                <w:rFonts w:hint="cs"/>
                <w:rtl/>
              </w:rPr>
              <w:t>&lt;</w:t>
            </w:r>
            <w:r w:rsidR="008423B3">
              <w:br/>
            </w:r>
            <w:r w:rsidR="008423B3">
              <w:rPr>
                <w:rFonts w:hint="cs"/>
                <w:rtl/>
              </w:rPr>
              <w:t>&gt;</w:t>
            </w:r>
            <w:r w:rsidR="008423B3">
              <w:t>li&gt;</w:t>
            </w:r>
          </w:p>
          <w:p w14:paraId="21FF6103" w14:textId="522FB806" w:rsidR="00357F65" w:rsidRDefault="00357F65" w:rsidP="0018185B">
            <w:pPr>
              <w:bidi w:val="0"/>
            </w:pP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۱</w:t>
            </w:r>
          </w:p>
          <w:p w14:paraId="27409BF1" w14:textId="77777777" w:rsidR="008423B3" w:rsidRDefault="008423B3" w:rsidP="0018185B">
            <w:pPr>
              <w:bidi w:val="0"/>
            </w:pPr>
          </w:p>
          <w:p w14:paraId="4EDDEBE3" w14:textId="5FB3BC50" w:rsidR="00357F65" w:rsidRDefault="00357F65" w:rsidP="0018185B">
            <w:pPr>
              <w:bidi w:val="0"/>
              <w:rPr>
                <w:rtl/>
              </w:rPr>
            </w:pPr>
            <w:r>
              <w:t>&lt;</w:t>
            </w:r>
            <w:r>
              <w:rPr>
                <w:rtl/>
              </w:rPr>
              <w:t>/</w:t>
            </w:r>
            <w:r>
              <w:t>li&gt;</w:t>
            </w:r>
          </w:p>
          <w:p w14:paraId="1E00549F" w14:textId="792C1E8E" w:rsidR="00357F65" w:rsidRDefault="00357F65" w:rsidP="0018185B">
            <w:pPr>
              <w:bidi w:val="0"/>
              <w:rPr>
                <w:rtl/>
              </w:rPr>
            </w:pPr>
            <w:r>
              <w:t>&lt;/ul</w:t>
            </w:r>
            <w:r w:rsidR="008423B3">
              <w:rPr>
                <w:rFonts w:hint="cs"/>
                <w:rtl/>
              </w:rPr>
              <w:t>&lt;</w:t>
            </w:r>
          </w:p>
        </w:tc>
      </w:tr>
      <w:tr w:rsidR="008423B3" w14:paraId="4F23A322" w14:textId="77777777" w:rsidTr="00173B9C">
        <w:tc>
          <w:tcPr>
            <w:tcW w:w="2337" w:type="dxa"/>
          </w:tcPr>
          <w:p w14:paraId="18E611BA" w14:textId="18888EFB" w:rsidR="008423B3" w:rsidRDefault="008423B3" w:rsidP="0018185B">
            <w:pPr>
              <w:rPr>
                <w:rtl/>
              </w:rPr>
            </w:pPr>
            <w:r>
              <w:rPr>
                <w:rtl/>
              </w:rPr>
              <w:t>جدول‌ها</w:t>
            </w:r>
          </w:p>
        </w:tc>
        <w:tc>
          <w:tcPr>
            <w:tcW w:w="2337" w:type="dxa"/>
          </w:tcPr>
          <w:p w14:paraId="4D42C2BE" w14:textId="74DDD1A8" w:rsidR="008423B3" w:rsidRDefault="008423B3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 xml:space="preserve">table&gt;`, `&lt;tr&gt;`, `&lt;td&gt;`, </w:t>
            </w:r>
            <w:r>
              <w:rPr>
                <w:rtl/>
              </w:rPr>
              <w:br/>
            </w:r>
            <w:r>
              <w:t>`</w:t>
            </w:r>
            <w:r>
              <w:rPr>
                <w:rFonts w:hint="cs"/>
                <w:rtl/>
              </w:rPr>
              <w:t>&gt;</w:t>
            </w:r>
            <w:r>
              <w:t>th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1535D961" w14:textId="114CB175" w:rsidR="008423B3" w:rsidRDefault="008423B3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و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داده‌ها در قالب جدول.</w:t>
            </w:r>
          </w:p>
        </w:tc>
        <w:tc>
          <w:tcPr>
            <w:tcW w:w="2338" w:type="dxa"/>
          </w:tcPr>
          <w:p w14:paraId="4DE1165C" w14:textId="6374920E" w:rsidR="008423B3" w:rsidRDefault="008423B3" w:rsidP="0018185B">
            <w:pPr>
              <w:bidi w:val="0"/>
            </w:pPr>
            <w:r>
              <w:rPr>
                <w:rtl/>
              </w:rPr>
              <w:t>&gt;</w:t>
            </w:r>
            <w:r>
              <w:t>table&gt;</w:t>
            </w:r>
            <w:r>
              <w:rPr>
                <w:rtl/>
              </w:rPr>
              <w:br/>
            </w:r>
            <w:r>
              <w:t>&lt;tr&gt;</w:t>
            </w:r>
            <w:r>
              <w:rPr>
                <w:rtl/>
              </w:rPr>
              <w:br/>
            </w:r>
            <w:r>
              <w:t>&lt;td&gt;</w:t>
            </w:r>
            <w:r>
              <w:rPr>
                <w:rtl/>
              </w:rPr>
              <w:br/>
              <w:t>داده</w:t>
            </w:r>
            <w:r>
              <w:rPr>
                <w:rtl/>
              </w:rPr>
              <w:br/>
            </w:r>
            <w:r>
              <w:t>&lt;/td&gt;</w:t>
            </w:r>
            <w:r>
              <w:rPr>
                <w:rtl/>
              </w:rPr>
              <w:br/>
            </w:r>
            <w:r>
              <w:t>&lt;/tr&gt;</w:t>
            </w:r>
            <w:r>
              <w:rPr>
                <w:rtl/>
              </w:rPr>
              <w:br/>
            </w:r>
            <w:r>
              <w:t>&lt;/table&gt;</w:t>
            </w:r>
          </w:p>
        </w:tc>
      </w:tr>
      <w:tr w:rsidR="008423B3" w14:paraId="6133E9F1" w14:textId="77777777" w:rsidTr="00173B9C">
        <w:tc>
          <w:tcPr>
            <w:tcW w:w="2337" w:type="dxa"/>
          </w:tcPr>
          <w:p w14:paraId="2D691F36" w14:textId="4501741E" w:rsidR="008423B3" w:rsidRDefault="008423B3" w:rsidP="0018185B">
            <w:pPr>
              <w:rPr>
                <w:rtl/>
              </w:rPr>
            </w:pPr>
            <w:r>
              <w:rPr>
                <w:rtl/>
              </w:rPr>
              <w:t>فرم‌ها</w:t>
            </w:r>
          </w:p>
        </w:tc>
        <w:tc>
          <w:tcPr>
            <w:tcW w:w="2337" w:type="dxa"/>
          </w:tcPr>
          <w:p w14:paraId="34DF16DC" w14:textId="158062D4" w:rsidR="008423B3" w:rsidRDefault="008423B3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form&gt;`, `&lt;input&gt;`, `&lt;button&gt;`, `&lt;textarea&gt;`, `&lt;select&gt;</w:t>
            </w:r>
          </w:p>
        </w:tc>
        <w:tc>
          <w:tcPr>
            <w:tcW w:w="2338" w:type="dxa"/>
          </w:tcPr>
          <w:p w14:paraId="6D7CD142" w14:textId="047E32CB" w:rsidR="008423B3" w:rsidRDefault="008423B3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اطلاعات از کاربر (مانند فرم تماس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فرم لاگ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>).</w:t>
            </w:r>
          </w:p>
        </w:tc>
        <w:tc>
          <w:tcPr>
            <w:tcW w:w="2338" w:type="dxa"/>
          </w:tcPr>
          <w:p w14:paraId="09CAF18A" w14:textId="3FB4D3E9" w:rsidR="008423B3" w:rsidRDefault="008423B3" w:rsidP="0018185B">
            <w:pPr>
              <w:bidi w:val="0"/>
            </w:pPr>
            <w:r>
              <w:rPr>
                <w:rtl/>
              </w:rPr>
              <w:t>&gt;</w:t>
            </w:r>
            <w:r>
              <w:t>form&gt;</w:t>
            </w:r>
            <w:r>
              <w:br/>
              <w:t>&lt;input type="text"&gt;</w:t>
            </w:r>
            <w:r>
              <w:br/>
              <w:t>&lt;button&gt;</w:t>
            </w:r>
          </w:p>
          <w:p w14:paraId="6874BAEC" w14:textId="5C43ADE2" w:rsidR="008423B3" w:rsidRDefault="008423B3" w:rsidP="0018185B">
            <w:pPr>
              <w:bidi w:val="0"/>
              <w:rPr>
                <w:rtl/>
              </w:rPr>
            </w:pPr>
            <w:r>
              <w:rPr>
                <w:rtl/>
              </w:rPr>
              <w:t>ارسال</w:t>
            </w:r>
            <w:r>
              <w:br/>
              <w:t>&lt;/button&gt;</w:t>
            </w:r>
            <w:r>
              <w:br/>
              <w:t>&lt;/form&gt;</w:t>
            </w:r>
          </w:p>
        </w:tc>
      </w:tr>
    </w:tbl>
    <w:p w14:paraId="678067DE" w14:textId="036542BB" w:rsidR="00173B9C" w:rsidRDefault="00173B9C" w:rsidP="007704F3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تگ‌ها (</w:t>
      </w:r>
      <w:r>
        <w:t>Attributes</w:t>
      </w:r>
      <w:r>
        <w:rPr>
          <w:rtl/>
        </w:rPr>
        <w:t>)</w:t>
      </w:r>
    </w:p>
    <w:p w14:paraId="3ED3D3B1" w14:textId="0A667423" w:rsidR="00173B9C" w:rsidRDefault="00173B9C" w:rsidP="0018185B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تگ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Attributes</w:t>
      </w:r>
      <w:r>
        <w:rPr>
          <w:rtl/>
        </w:rPr>
        <w:t>) داشته باشد که اطلاعات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درباره آن تگ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در تگ بازکننده و به صورت `</w:t>
      </w:r>
      <w:r>
        <w:t>name="value</w:t>
      </w:r>
      <w:r>
        <w:rPr>
          <w:rtl/>
        </w:rPr>
        <w:t>"` نوشته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733F32B0" w14:textId="00F01301" w:rsidR="00173B9C" w:rsidRDefault="00173B9C" w:rsidP="007704F3">
      <w:pPr>
        <w:rPr>
          <w:rtl/>
        </w:rPr>
      </w:pPr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p w14:paraId="5A888C76" w14:textId="5EBDBFC5" w:rsidR="00173B9C" w:rsidRDefault="00173B9C" w:rsidP="0018185B">
      <w:r>
        <w:rPr>
          <w:rtl/>
        </w:rPr>
        <w:t xml:space="preserve">   </w:t>
      </w:r>
      <w:r>
        <w:t>href</w:t>
      </w:r>
      <w:r>
        <w:rPr>
          <w:rtl/>
        </w:rPr>
        <w:t>` در تگ `&lt;</w:t>
      </w:r>
      <w:r>
        <w:t>a</w:t>
      </w:r>
      <w:r>
        <w:rPr>
          <w:rtl/>
        </w:rPr>
        <w:t>&gt;`: آدرس مقصد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8423B3" w14:paraId="0D20AE75" w14:textId="77777777" w:rsidTr="008423B3">
        <w:tc>
          <w:tcPr>
            <w:tcW w:w="9350" w:type="dxa"/>
            <w:shd w:val="clear" w:color="auto" w:fill="C5E0B3" w:themeFill="accent6" w:themeFillTint="66"/>
          </w:tcPr>
          <w:p w14:paraId="349CBC60" w14:textId="77777777" w:rsidR="008423B3" w:rsidRDefault="008423B3" w:rsidP="00524EED">
            <w:pPr>
              <w:pStyle w:val="code"/>
              <w:bidi w:val="0"/>
            </w:pPr>
            <w:r w:rsidRPr="008423B3">
              <w:t>&lt;a href="https://www.example.com"&gt;</w:t>
            </w:r>
          </w:p>
          <w:p w14:paraId="464CC31F" w14:textId="77777777" w:rsidR="008423B3" w:rsidRDefault="008423B3" w:rsidP="00524EED">
            <w:pPr>
              <w:pStyle w:val="code"/>
              <w:bidi w:val="0"/>
            </w:pPr>
            <w:r w:rsidRPr="008423B3">
              <w:rPr>
                <w:rtl/>
              </w:rPr>
              <w:t>این یک لینک است</w:t>
            </w:r>
          </w:p>
          <w:p w14:paraId="098D4F1D" w14:textId="77A03C6C" w:rsidR="008423B3" w:rsidRDefault="008423B3" w:rsidP="0077005C">
            <w:pPr>
              <w:pStyle w:val="code"/>
              <w:bidi w:val="0"/>
            </w:pPr>
            <w:r w:rsidRPr="008423B3">
              <w:lastRenderedPageBreak/>
              <w:t>&lt;/a&gt;</w:t>
            </w:r>
          </w:p>
        </w:tc>
      </w:tr>
    </w:tbl>
    <w:p w14:paraId="41F42F46" w14:textId="77777777" w:rsidR="008423B3" w:rsidRDefault="008423B3" w:rsidP="0018185B">
      <w:pPr>
        <w:rPr>
          <w:rtl/>
        </w:rPr>
      </w:pPr>
    </w:p>
    <w:p w14:paraId="03F446F0" w14:textId="2BF193D9" w:rsidR="00173B9C" w:rsidRDefault="00173B9C" w:rsidP="0018185B">
      <w:r>
        <w:rPr>
          <w:rtl/>
        </w:rPr>
        <w:t xml:space="preserve">   </w:t>
      </w:r>
      <w:r>
        <w:t>src</w:t>
      </w:r>
      <w:r>
        <w:rPr>
          <w:rtl/>
        </w:rPr>
        <w:t xml:space="preserve">` و </w:t>
      </w:r>
      <w:r>
        <w:t>alt</w:t>
      </w:r>
      <w:r>
        <w:rPr>
          <w:rtl/>
        </w:rPr>
        <w:t xml:space="preserve">` در تگ </w:t>
      </w:r>
      <w:r w:rsidR="008423B3">
        <w:t>&lt;</w:t>
      </w:r>
      <w:r>
        <w:t>img</w:t>
      </w:r>
      <w:r w:rsidR="008423B3">
        <w:t xml:space="preserve"> </w:t>
      </w:r>
      <w:r>
        <w:t>src</w:t>
      </w:r>
      <w:r w:rsidR="008423B3">
        <w:t xml:space="preserve">=’’ alt=’’&gt; 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و `</w:t>
      </w:r>
      <w:r>
        <w:t>alt</w:t>
      </w:r>
      <w:r>
        <w:rPr>
          <w:rtl/>
        </w:rPr>
        <w:t>` متن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(در صورت عدم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>)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8423B3" w14:paraId="69FFCA1F" w14:textId="77777777" w:rsidTr="008423B3">
        <w:tc>
          <w:tcPr>
            <w:tcW w:w="9350" w:type="dxa"/>
            <w:shd w:val="clear" w:color="auto" w:fill="C5E0B3" w:themeFill="accent6" w:themeFillTint="66"/>
          </w:tcPr>
          <w:p w14:paraId="4CAB99FE" w14:textId="77777777" w:rsidR="008423B3" w:rsidRPr="008423B3" w:rsidRDefault="008423B3" w:rsidP="00524EED">
            <w:pPr>
              <w:pStyle w:val="code"/>
              <w:bidi w:val="0"/>
            </w:pPr>
            <w:r w:rsidRPr="008423B3">
              <w:t>&lt;img src="cat.jpg" alt="</w:t>
            </w:r>
            <w:r w:rsidRPr="008423B3">
              <w:rPr>
                <w:rtl/>
              </w:rPr>
              <w:t>یک گربه ناز</w:t>
            </w:r>
            <w:r w:rsidRPr="008423B3">
              <w:t>"&gt;</w:t>
            </w:r>
          </w:p>
          <w:p w14:paraId="23756711" w14:textId="77777777" w:rsidR="008423B3" w:rsidRDefault="008423B3" w:rsidP="00524EED">
            <w:pPr>
              <w:pStyle w:val="code"/>
              <w:bidi w:val="0"/>
            </w:pPr>
          </w:p>
        </w:tc>
      </w:tr>
    </w:tbl>
    <w:p w14:paraId="3C9B56BC" w14:textId="77777777" w:rsidR="008423B3" w:rsidRDefault="008423B3" w:rsidP="0018185B"/>
    <w:p w14:paraId="7E5B32A4" w14:textId="5DAB5748" w:rsidR="00173B9C" w:rsidRDefault="00173B9C" w:rsidP="0018185B">
      <w:pPr>
        <w:rPr>
          <w:rtl/>
        </w:rPr>
      </w:pPr>
      <w:r>
        <w:rPr>
          <w:rtl/>
        </w:rPr>
        <w:t xml:space="preserve">   </w:t>
      </w:r>
      <w:r>
        <w:t>class</w:t>
      </w:r>
      <w:r>
        <w:rPr>
          <w:rtl/>
        </w:rPr>
        <w:t xml:space="preserve">` و </w:t>
      </w:r>
      <w:r>
        <w:t>id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style</w:t>
      </w:r>
      <w:r>
        <w:rPr>
          <w:rtl/>
        </w:rPr>
        <w:t xml:space="preserve"> دادن به عناصر با </w:t>
      </w:r>
      <w:r>
        <w:t>CSS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آنها با </w:t>
      </w:r>
      <w:r>
        <w:t>JavaScript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8423B3" w14:paraId="63D685FA" w14:textId="77777777" w:rsidTr="008423B3">
        <w:tc>
          <w:tcPr>
            <w:tcW w:w="9350" w:type="dxa"/>
            <w:shd w:val="clear" w:color="auto" w:fill="C5E0B3" w:themeFill="accent6" w:themeFillTint="66"/>
          </w:tcPr>
          <w:p w14:paraId="4FB4A952" w14:textId="2E2EDA35" w:rsidR="008423B3" w:rsidRDefault="008423B3" w:rsidP="00524EED">
            <w:pPr>
              <w:pStyle w:val="code"/>
              <w:bidi w:val="0"/>
            </w:pPr>
            <w:r w:rsidRPr="008423B3">
              <w:t>&lt;p class="importanttext" id="mainparagraph"&gt;</w:t>
            </w:r>
          </w:p>
          <w:p w14:paraId="3BBFF288" w14:textId="77777777" w:rsidR="008423B3" w:rsidRDefault="008423B3" w:rsidP="00524EED">
            <w:pPr>
              <w:pStyle w:val="code"/>
              <w:bidi w:val="0"/>
            </w:pPr>
            <w:r w:rsidRPr="008423B3">
              <w:rPr>
                <w:rtl/>
              </w:rPr>
              <w:t>ا</w:t>
            </w:r>
            <w:r w:rsidRPr="008423B3">
              <w:rPr>
                <w:rFonts w:hint="cs"/>
                <w:rtl/>
              </w:rPr>
              <w:t>ی</w:t>
            </w:r>
            <w:r w:rsidRPr="008423B3">
              <w:rPr>
                <w:rFonts w:hint="eastAsia"/>
                <w:rtl/>
              </w:rPr>
              <w:t>ن</w:t>
            </w:r>
            <w:r w:rsidRPr="008423B3">
              <w:rPr>
                <w:rtl/>
              </w:rPr>
              <w:t xml:space="preserve"> متن مهم است</w:t>
            </w:r>
            <w:r w:rsidRPr="008423B3">
              <w:t>.</w:t>
            </w:r>
          </w:p>
          <w:p w14:paraId="26A35A93" w14:textId="60D08D0C" w:rsidR="008423B3" w:rsidRDefault="008423B3" w:rsidP="00524EED">
            <w:pPr>
              <w:pStyle w:val="code"/>
              <w:bidi w:val="0"/>
            </w:pPr>
            <w:r w:rsidRPr="008423B3">
              <w:t>&lt;/p&gt;</w:t>
            </w:r>
          </w:p>
        </w:tc>
      </w:tr>
    </w:tbl>
    <w:p w14:paraId="1FE7E617" w14:textId="0B51EC14" w:rsidR="009177DE" w:rsidRDefault="009177DE" w:rsidP="0018185B"/>
    <w:p w14:paraId="25A58663" w14:textId="5193DFF1" w:rsidR="00436C7D" w:rsidRDefault="00436C7D" w:rsidP="0018185B">
      <w:pPr>
        <w:pStyle w:val="Heading1"/>
        <w:rPr>
          <w:rtl/>
        </w:rPr>
      </w:pPr>
      <w:hyperlink r:id="rId9" w:history="1">
        <w:bookmarkStart w:id="4" w:name="_Toc211464449"/>
        <w:r w:rsidRPr="0020716C">
          <w:rPr>
            <w:rStyle w:val="Hyperlink"/>
            <w:rtl/>
          </w:rPr>
          <w:t>معرف</w:t>
        </w:r>
        <w:r w:rsidRPr="0020716C">
          <w:rPr>
            <w:rStyle w:val="Hyperlink"/>
            <w:rFonts w:hint="cs"/>
            <w:rtl/>
          </w:rPr>
          <w:t>ی</w:t>
        </w:r>
        <w:r w:rsidRPr="0020716C">
          <w:rPr>
            <w:rStyle w:val="Hyperlink"/>
            <w:rtl/>
          </w:rPr>
          <w:t xml:space="preserve"> </w:t>
        </w:r>
        <w:r w:rsidRPr="0020716C">
          <w:rPr>
            <w:rStyle w:val="Hyperlink"/>
          </w:rPr>
          <w:t>Css</w:t>
        </w:r>
      </w:hyperlink>
      <w:r>
        <w:rPr>
          <w:rFonts w:hint="cs"/>
          <w:rtl/>
        </w:rPr>
        <w:t>:</w:t>
      </w:r>
      <w:bookmarkEnd w:id="4"/>
    </w:p>
    <w:p w14:paraId="68F281DE" w14:textId="79FAC2C1" w:rsidR="00436C7D" w:rsidRDefault="00436C7D" w:rsidP="007704F3">
      <w:pPr>
        <w:rPr>
          <w:rtl/>
        </w:rPr>
      </w:pPr>
      <w:r>
        <w:rPr>
          <w:rtl/>
        </w:rPr>
        <w:t xml:space="preserve"> </w:t>
      </w:r>
      <w:r>
        <w:t>CSS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04A1FD70" w14:textId="263E40F9" w:rsidR="00436C7D" w:rsidRDefault="00436C7D" w:rsidP="0018185B">
      <w:pPr>
        <w:rPr>
          <w:rtl/>
        </w:rPr>
      </w:pPr>
      <w:r>
        <w:t>CSS</w:t>
      </w:r>
      <w:r>
        <w:rPr>
          <w:rtl/>
        </w:rPr>
        <w:t xml:space="preserve"> مخفف </w:t>
      </w:r>
      <w:r>
        <w:t>Cascading Style Sheets</w:t>
      </w:r>
      <w:r>
        <w:rPr>
          <w:rtl/>
        </w:rPr>
        <w:t xml:space="preserve"> (ش</w:t>
      </w:r>
      <w:r>
        <w:rPr>
          <w:rFonts w:hint="cs"/>
          <w:rtl/>
        </w:rPr>
        <w:t>ی</w:t>
      </w:r>
      <w:r>
        <w:rPr>
          <w:rFonts w:hint="eastAsia"/>
          <w:rtl/>
        </w:rPr>
        <w:t>وه‌نامه</w:t>
      </w:r>
      <w:r>
        <w:rPr>
          <w:rtl/>
        </w:rPr>
        <w:t xml:space="preserve"> آبشار</w:t>
      </w:r>
      <w:r>
        <w:rPr>
          <w:rFonts w:hint="cs"/>
          <w:rtl/>
        </w:rPr>
        <w:t>ی</w:t>
      </w:r>
      <w:r>
        <w:rPr>
          <w:rtl/>
        </w:rPr>
        <w:t xml:space="preserve">) است. </w:t>
      </w:r>
      <w:r>
        <w:t>CSS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است که ظاهر،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و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را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0750D19" w14:textId="634AF23E" w:rsidR="00436C7D" w:rsidRDefault="00436C7D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اگر </w:t>
      </w:r>
      <w:r>
        <w:t>HTML</w:t>
      </w:r>
      <w:r>
        <w:rPr>
          <w:rtl/>
        </w:rPr>
        <w:t xml:space="preserve"> را اسکلت و ساختار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ساختمان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نما، رنگ د</w:t>
      </w:r>
      <w:r>
        <w:rPr>
          <w:rFonts w:hint="cs"/>
          <w:rtl/>
        </w:rPr>
        <w:t>ی</w:t>
      </w:r>
      <w:r>
        <w:rPr>
          <w:rFonts w:hint="eastAsia"/>
          <w:rtl/>
        </w:rPr>
        <w:t>وارها،</w:t>
      </w:r>
      <w:r>
        <w:rPr>
          <w:rtl/>
        </w:rPr>
        <w:t xml:space="preserve"> دکوراس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و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آن است. </w:t>
      </w:r>
      <w:r>
        <w:t>CSS</w:t>
      </w:r>
      <w:r>
        <w:rPr>
          <w:rtl/>
        </w:rPr>
        <w:t xml:space="preserve"> است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متن</w:t>
      </w:r>
      <w:r>
        <w:rPr>
          <w:rFonts w:hint="cs"/>
          <w:rtl/>
        </w:rPr>
        <w:t>ی</w:t>
      </w:r>
      <w:r>
        <w:rPr>
          <w:rtl/>
        </w:rPr>
        <w:t xml:space="preserve"> ساده را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 جذاب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77F7870" w14:textId="7BD4B794" w:rsidR="00436C7D" w:rsidRDefault="00436C7D" w:rsidP="007704F3">
      <w:pPr>
        <w:rPr>
          <w:rtl/>
        </w:rPr>
      </w:pPr>
      <w:r>
        <w:t>CSS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5E42A562" w14:textId="720DFEFA" w:rsidR="00436C7D" w:rsidRDefault="00436C7D" w:rsidP="0018185B">
      <w:pPr>
        <w:rPr>
          <w:rtl/>
        </w:rPr>
      </w:pPr>
      <w:r>
        <w:t>CSS</w:t>
      </w:r>
      <w:r>
        <w:rPr>
          <w:rtl/>
        </w:rPr>
        <w:t xml:space="preserve"> با انتخاب المان‌ها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اعمال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‌ها</w:t>
      </w:r>
      <w:r>
        <w:rPr>
          <w:rFonts w:hint="cs"/>
          <w:rtl/>
        </w:rPr>
        <w:t>ی</w:t>
      </w:r>
      <w:r>
        <w:rPr>
          <w:rtl/>
        </w:rPr>
        <w:t xml:space="preserve"> مختلف (مانند رنگ، فونت، اندازه،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 رو</w:t>
      </w:r>
      <w:r>
        <w:rPr>
          <w:rFonts w:hint="cs"/>
          <w:rtl/>
        </w:rPr>
        <w:t>ی</w:t>
      </w:r>
      <w:r>
        <w:rPr>
          <w:rtl/>
        </w:rPr>
        <w:t xml:space="preserve"> آنها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 استفاده از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به نام </w:t>
      </w:r>
      <w:r>
        <w:t>Rule Set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C372B9C" w14:textId="5D8A2BCE" w:rsidR="00436C7D" w:rsidRDefault="00436C7D" w:rsidP="0018185B">
      <w:pPr>
        <w:rPr>
          <w:rtl/>
        </w:rPr>
      </w:pPr>
      <w:r>
        <w:rPr>
          <w:rtl/>
        </w:rPr>
        <w:t xml:space="preserve">ساختار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قانون </w:t>
      </w:r>
      <w:r>
        <w:t>CSS</w:t>
      </w:r>
      <w:r>
        <w:rPr>
          <w:rtl/>
        </w:rPr>
        <w:t>:</w:t>
      </w:r>
    </w:p>
    <w:tbl>
      <w:tblPr>
        <w:tblStyle w:val="TableGrid"/>
        <w:bidiVisual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436C7D" w14:paraId="09D6282A" w14:textId="77777777" w:rsidTr="00436C7D">
        <w:tc>
          <w:tcPr>
            <w:tcW w:w="9350" w:type="dxa"/>
            <w:shd w:val="clear" w:color="auto" w:fill="C5E0B3" w:themeFill="accent6" w:themeFillTint="66"/>
          </w:tcPr>
          <w:p w14:paraId="5B3A5815" w14:textId="77777777" w:rsidR="00436C7D" w:rsidRPr="00436C7D" w:rsidRDefault="00436C7D" w:rsidP="00524EED">
            <w:pPr>
              <w:pStyle w:val="code"/>
              <w:bidi w:val="0"/>
            </w:pPr>
            <w:r w:rsidRPr="00436C7D">
              <w:t>selector {</w:t>
            </w:r>
          </w:p>
          <w:p w14:paraId="6851F9DD" w14:textId="77777777" w:rsidR="00436C7D" w:rsidRPr="00436C7D" w:rsidRDefault="00436C7D" w:rsidP="00524EED">
            <w:pPr>
              <w:pStyle w:val="code"/>
              <w:bidi w:val="0"/>
            </w:pPr>
            <w:r w:rsidRPr="00436C7D">
              <w:t>    property: value;</w:t>
            </w:r>
          </w:p>
          <w:p w14:paraId="2BEB8421" w14:textId="77777777" w:rsidR="00436C7D" w:rsidRPr="00436C7D" w:rsidRDefault="00436C7D" w:rsidP="00524EED">
            <w:pPr>
              <w:pStyle w:val="code"/>
              <w:bidi w:val="0"/>
            </w:pPr>
            <w:r w:rsidRPr="00436C7D">
              <w:t>    property: value;</w:t>
            </w:r>
          </w:p>
          <w:p w14:paraId="5773A036" w14:textId="38B4F97C" w:rsidR="00436C7D" w:rsidRDefault="00436C7D" w:rsidP="00524EED">
            <w:pPr>
              <w:pStyle w:val="code"/>
              <w:bidi w:val="0"/>
              <w:rPr>
                <w:rtl/>
              </w:rPr>
            </w:pPr>
            <w:r w:rsidRPr="00436C7D">
              <w:t>}</w:t>
            </w:r>
          </w:p>
        </w:tc>
      </w:tr>
    </w:tbl>
    <w:p w14:paraId="7A2B4D6D" w14:textId="77777777" w:rsidR="00436C7D" w:rsidRDefault="00436C7D" w:rsidP="0018185B"/>
    <w:p w14:paraId="59147C5F" w14:textId="5A63F395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Selector</w:t>
      </w:r>
      <w:r>
        <w:rPr>
          <w:rtl/>
        </w:rPr>
        <w:t xml:space="preserve"> (انتخاب‌گر):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کدام المان(ها</w:t>
      </w:r>
      <w:r>
        <w:rPr>
          <w:rFonts w:hint="cs"/>
          <w:rtl/>
        </w:rPr>
        <w:t>ی</w:t>
      </w:r>
      <w:r>
        <w:rPr>
          <w:rtl/>
        </w:rPr>
        <w:t xml:space="preserve">) </w:t>
      </w:r>
      <w:r>
        <w:t>HTML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  <w:r>
        <w:rPr>
          <w:rtl/>
        </w:rPr>
        <w:t>.</w:t>
      </w:r>
    </w:p>
    <w:p w14:paraId="01F42401" w14:textId="3CAC797E" w:rsidR="00436C7D" w:rsidRDefault="00436C7D" w:rsidP="0018185B">
      <w:pPr>
        <w:rPr>
          <w:rtl/>
        </w:rPr>
      </w:pPr>
      <w:r>
        <w:rPr>
          <w:rtl/>
        </w:rPr>
        <w:lastRenderedPageBreak/>
        <w:t xml:space="preserve">   </w:t>
      </w:r>
      <w:r>
        <w:t>Property</w:t>
      </w:r>
      <w:r>
        <w:rPr>
          <w:rtl/>
        </w:rPr>
        <w:t xml:space="preserve"> (و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>):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کدام </w:t>
      </w:r>
      <w:r>
        <w:t>aspect</w:t>
      </w:r>
      <w:r>
        <w:rPr>
          <w:rtl/>
        </w:rPr>
        <w:t xml:space="preserve"> (جنبه) از المان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`</w:t>
      </w:r>
      <w:r>
        <w:t>color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رنگ متن).</w:t>
      </w:r>
    </w:p>
    <w:p w14:paraId="0E15E586" w14:textId="2C2F3EF4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Value</w:t>
      </w:r>
      <w:r>
        <w:rPr>
          <w:rtl/>
        </w:rPr>
        <w:t xml:space="preserve"> (مقدار):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چگونه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آن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`</w:t>
      </w:r>
      <w:r>
        <w:t>red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رنگ قرمز).</w:t>
      </w:r>
    </w:p>
    <w:p w14:paraId="79131122" w14:textId="6A0F32D3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Declaration</w:t>
      </w:r>
      <w:r>
        <w:rPr>
          <w:rtl/>
        </w:rPr>
        <w:t xml:space="preserve"> (اعلام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): هر جفت `</w:t>
      </w:r>
      <w:r>
        <w:t>property: value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اعلام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است.</w:t>
      </w:r>
    </w:p>
    <w:p w14:paraId="6FFB8AA9" w14:textId="68D2C0AB" w:rsidR="00436C7D" w:rsidRDefault="00436C7D" w:rsidP="0018185B">
      <w:r>
        <w:rPr>
          <w:rtl/>
        </w:rPr>
        <w:t>مثال:</w:t>
      </w:r>
    </w:p>
    <w:tbl>
      <w:tblPr>
        <w:tblStyle w:val="TableGrid"/>
        <w:bidiVisual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436C7D" w14:paraId="1F9D1720" w14:textId="77777777" w:rsidTr="00436C7D">
        <w:tc>
          <w:tcPr>
            <w:tcW w:w="9350" w:type="dxa"/>
            <w:shd w:val="clear" w:color="auto" w:fill="C5E0B3" w:themeFill="accent6" w:themeFillTint="66"/>
          </w:tcPr>
          <w:p w14:paraId="5166B91B" w14:textId="77777777" w:rsidR="0020716C" w:rsidRPr="0020716C" w:rsidRDefault="0020716C" w:rsidP="0020716C">
            <w:pPr>
              <w:pStyle w:val="code"/>
              <w:bidi w:val="0"/>
            </w:pPr>
            <w:r w:rsidRPr="0020716C">
              <w:t>        p {</w:t>
            </w:r>
          </w:p>
          <w:p w14:paraId="6CD832EC" w14:textId="77777777" w:rsidR="0020716C" w:rsidRPr="0020716C" w:rsidRDefault="0020716C" w:rsidP="0020716C">
            <w:pPr>
              <w:pStyle w:val="code"/>
              <w:bidi w:val="0"/>
            </w:pPr>
            <w:r w:rsidRPr="0020716C">
              <w:t>            color: blue;</w:t>
            </w:r>
          </w:p>
          <w:p w14:paraId="3D267A13" w14:textId="77777777" w:rsidR="0020716C" w:rsidRPr="0020716C" w:rsidRDefault="0020716C" w:rsidP="0020716C">
            <w:pPr>
              <w:pStyle w:val="code"/>
              <w:bidi w:val="0"/>
            </w:pPr>
            <w:r w:rsidRPr="0020716C">
              <w:t>            font-size: 16px;</w:t>
            </w:r>
          </w:p>
          <w:p w14:paraId="387C9CEE" w14:textId="45259811" w:rsidR="00436C7D" w:rsidRDefault="0020716C" w:rsidP="0020716C">
            <w:pPr>
              <w:pStyle w:val="code"/>
              <w:bidi w:val="0"/>
              <w:rPr>
                <w:rtl/>
              </w:rPr>
            </w:pPr>
            <w:r w:rsidRPr="0020716C">
              <w:t>        }</w:t>
            </w:r>
          </w:p>
        </w:tc>
      </w:tr>
    </w:tbl>
    <w:p w14:paraId="55457A05" w14:textId="741CBF10" w:rsidR="00436C7D" w:rsidRDefault="0020716C" w:rsidP="0018185B">
      <w:hyperlink r:id="rId10" w:history="1">
        <w:r w:rsidRPr="0020716C">
          <w:rPr>
            <w:rStyle w:val="Hyperlink"/>
          </w:rPr>
          <w:t>Declaration</w:t>
        </w:r>
      </w:hyperlink>
    </w:p>
    <w:p w14:paraId="23BB9942" w14:textId="080F12E4" w:rsidR="00436C7D" w:rsidRDefault="00436C7D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کد به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"تمام تگ‌ها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p</w:t>
      </w:r>
      <w:r>
        <w:rPr>
          <w:rtl/>
        </w:rPr>
        <w:t>&gt;` (پاراگراف) را با رنگ آب</w:t>
      </w:r>
      <w:r>
        <w:rPr>
          <w:rFonts w:hint="cs"/>
          <w:rtl/>
        </w:rPr>
        <w:t>ی</w:t>
      </w:r>
      <w:r>
        <w:rPr>
          <w:rtl/>
        </w:rPr>
        <w:t xml:space="preserve"> (`</w:t>
      </w:r>
      <w:r>
        <w:t>blue</w:t>
      </w:r>
      <w:r>
        <w:rPr>
          <w:rtl/>
        </w:rPr>
        <w:t>`) و اندازه فونت 16 پ</w:t>
      </w:r>
      <w:r>
        <w:rPr>
          <w:rFonts w:hint="cs"/>
          <w:rtl/>
        </w:rPr>
        <w:t>ی</w:t>
      </w:r>
      <w:r>
        <w:rPr>
          <w:rFonts w:hint="eastAsia"/>
          <w:rtl/>
        </w:rPr>
        <w:t>کسل</w:t>
      </w:r>
      <w:r>
        <w:rPr>
          <w:rtl/>
        </w:rPr>
        <w:t xml:space="preserve"> (`</w:t>
      </w:r>
      <w:r w:rsidR="0020716C">
        <w:t>16px</w:t>
      </w:r>
      <w:r>
        <w:rPr>
          <w:rtl/>
        </w:rPr>
        <w:t>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بده."</w:t>
      </w:r>
    </w:p>
    <w:p w14:paraId="41372BE5" w14:textId="30428A86" w:rsidR="00436C7D" w:rsidRDefault="00436C7D" w:rsidP="007704F3">
      <w:pPr>
        <w:rPr>
          <w:rtl/>
        </w:rPr>
      </w:pPr>
      <w:r>
        <w:rPr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اتصال </w:t>
      </w:r>
      <w:r>
        <w:t>CSS</w:t>
      </w:r>
      <w:r>
        <w:rPr>
          <w:rtl/>
        </w:rPr>
        <w:t xml:space="preserve"> به </w:t>
      </w:r>
      <w:r>
        <w:t>HTML</w:t>
      </w:r>
    </w:p>
    <w:p w14:paraId="7DA2BD98" w14:textId="77777777" w:rsidR="00436C7D" w:rsidRDefault="00436C7D" w:rsidP="0018185B">
      <w:pPr>
        <w:rPr>
          <w:rtl/>
        </w:rPr>
      </w:pPr>
      <w:r>
        <w:rPr>
          <w:rFonts w:hint="eastAsia"/>
          <w:rtl/>
        </w:rPr>
        <w:t>سه</w:t>
      </w:r>
      <w:r>
        <w:rPr>
          <w:rtl/>
        </w:rPr>
        <w:t xml:space="preserve"> روش اصل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اضافه کردن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وجود دارد: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6C7D" w14:paraId="729E2D36" w14:textId="77777777" w:rsidTr="00436C7D">
        <w:tc>
          <w:tcPr>
            <w:tcW w:w="3116" w:type="dxa"/>
          </w:tcPr>
          <w:p w14:paraId="37B56F72" w14:textId="56B0670A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>روش</w:t>
            </w:r>
          </w:p>
        </w:tc>
        <w:tc>
          <w:tcPr>
            <w:tcW w:w="3117" w:type="dxa"/>
          </w:tcPr>
          <w:p w14:paraId="468132F8" w14:textId="7C3A069B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658D23AA" w14:textId="0B7E6129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436C7D" w14:paraId="02507BD6" w14:textId="77777777" w:rsidTr="00436C7D">
        <w:tc>
          <w:tcPr>
            <w:tcW w:w="3116" w:type="dxa"/>
          </w:tcPr>
          <w:p w14:paraId="2D04F5EC" w14:textId="4EBCA25B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 xml:space="preserve">| 1. </w:t>
            </w:r>
            <w:r>
              <w:t>External CSS</w:t>
            </w:r>
            <w:r>
              <w:rPr>
                <w:rtl/>
              </w:rPr>
              <w:t xml:space="preserve"> (خارج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325B2E9C" w14:textId="3BFE0697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>بهتر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توص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ه‌شده‌تر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روش. 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t>CSS</w:t>
            </w:r>
            <w:r>
              <w:rPr>
                <w:rtl/>
              </w:rPr>
              <w:t xml:space="preserve">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جداگانه با پسوند `.</w:t>
            </w:r>
            <w:r>
              <w:t>css</w:t>
            </w:r>
            <w:r>
              <w:rPr>
                <w:rtl/>
              </w:rPr>
              <w:t>`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 xml:space="preserve"> و سپس به </w:t>
            </w:r>
            <w:r>
              <w:t>HTML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2AD88E25" w14:textId="77777777" w:rsidR="00436C7D" w:rsidRDefault="00436C7D" w:rsidP="0018185B">
            <w:r>
              <w:rPr>
                <w:rtl/>
              </w:rPr>
              <w:t>در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</w:t>
            </w:r>
          </w:p>
          <w:p w14:paraId="7D4F7DDD" w14:textId="50D1EF5E" w:rsidR="00436C7D" w:rsidRDefault="00436C7D" w:rsidP="0018185B">
            <w:pPr>
              <w:bidi w:val="0"/>
            </w:pPr>
            <w:r>
              <w:t xml:space="preserve">style.css: </w:t>
            </w:r>
          </w:p>
          <w:p w14:paraId="25A83EF5" w14:textId="77777777" w:rsidR="00436C7D" w:rsidRDefault="00436C7D" w:rsidP="0018185B">
            <w:pPr>
              <w:bidi w:val="0"/>
            </w:pPr>
          </w:p>
          <w:p w14:paraId="2703B9B8" w14:textId="77777777" w:rsidR="00436C7D" w:rsidRDefault="00436C7D" w:rsidP="0018185B">
            <w:pPr>
              <w:bidi w:val="0"/>
            </w:pPr>
            <w:r>
              <w:t>p { color: red; }</w:t>
            </w:r>
          </w:p>
          <w:p w14:paraId="6B7A6A0C" w14:textId="77777777" w:rsidR="00436C7D" w:rsidRDefault="00436C7D" w:rsidP="0018185B">
            <w:pPr>
              <w:bidi w:val="0"/>
            </w:pPr>
          </w:p>
          <w:p w14:paraId="78E7F620" w14:textId="61CD9E21" w:rsidR="00436C7D" w:rsidRDefault="00436C7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درفایل</w:t>
            </w:r>
          </w:p>
          <w:p w14:paraId="6F17E246" w14:textId="4519A589" w:rsidR="00436C7D" w:rsidRDefault="00436C7D" w:rsidP="0018185B">
            <w:pPr>
              <w:bidi w:val="0"/>
              <w:rPr>
                <w:rtl/>
              </w:rPr>
            </w:pPr>
            <w:r>
              <w:t xml:space="preserve">HTML: </w:t>
            </w:r>
            <w:r>
              <w:rPr>
                <w:rtl/>
              </w:rPr>
              <w:br/>
            </w:r>
            <w:r>
              <w:t>&lt;link rel="stylesheet" href="style.css"&gt;</w:t>
            </w:r>
          </w:p>
        </w:tc>
      </w:tr>
      <w:tr w:rsidR="00436C7D" w14:paraId="165B5AFA" w14:textId="77777777" w:rsidTr="00436C7D">
        <w:tc>
          <w:tcPr>
            <w:tcW w:w="3116" w:type="dxa"/>
          </w:tcPr>
          <w:p w14:paraId="33DA61E6" w14:textId="2E64C7E3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 xml:space="preserve">2. </w:t>
            </w:r>
            <w:r>
              <w:t>Internal CSS</w:t>
            </w:r>
            <w:r>
              <w:rPr>
                <w:rtl/>
              </w:rPr>
              <w:t xml:space="preserve"> (داخل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BEA731E" w14:textId="36F9E2E6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>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t>CSS</w:t>
            </w:r>
            <w:r>
              <w:rPr>
                <w:rtl/>
              </w:rPr>
              <w:t xml:space="preserve"> داخل تگ `&lt;&gt;</w:t>
            </w:r>
            <w:r>
              <w:t>style</w:t>
            </w:r>
            <w:r>
              <w:rPr>
                <w:rtl/>
              </w:rPr>
              <w:t>&gt;` در بخش `&lt;&gt;</w:t>
            </w:r>
            <w:r>
              <w:t>head</w:t>
            </w:r>
            <w:r>
              <w:rPr>
                <w:rtl/>
              </w:rPr>
              <w:t xml:space="preserve">&gt;` سند </w:t>
            </w:r>
            <w:r>
              <w:t>HTML</w:t>
            </w:r>
            <w:r>
              <w:rPr>
                <w:rtl/>
              </w:rPr>
              <w:t xml:space="preserve"> نوشته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1ED67770" w14:textId="77777777" w:rsidR="00436C7D" w:rsidRDefault="00436C7D" w:rsidP="0018185B">
            <w:pPr>
              <w:bidi w:val="0"/>
            </w:pPr>
            <w:r>
              <w:rPr>
                <w:rtl/>
              </w:rPr>
              <w:t>&gt;</w:t>
            </w:r>
            <w:r>
              <w:t>head&gt;</w:t>
            </w:r>
            <w:r>
              <w:br/>
              <w:t>&lt;style&gt;</w:t>
            </w:r>
          </w:p>
          <w:p w14:paraId="2D8F8D29" w14:textId="77777777" w:rsidR="00436C7D" w:rsidRDefault="00436C7D" w:rsidP="0018185B">
            <w:pPr>
              <w:bidi w:val="0"/>
            </w:pPr>
            <w:r>
              <w:t xml:space="preserve"> p { color: red; } &lt;/style&gt;</w:t>
            </w:r>
          </w:p>
          <w:p w14:paraId="4C4F3970" w14:textId="4510C0D0" w:rsidR="00436C7D" w:rsidRDefault="00436C7D" w:rsidP="0018185B">
            <w:pPr>
              <w:bidi w:val="0"/>
              <w:rPr>
                <w:rtl/>
              </w:rPr>
            </w:pPr>
            <w:r>
              <w:t>&lt;/head&gt;</w:t>
            </w:r>
          </w:p>
        </w:tc>
      </w:tr>
      <w:tr w:rsidR="00436C7D" w14:paraId="40E43FC5" w14:textId="77777777" w:rsidTr="00436C7D">
        <w:tc>
          <w:tcPr>
            <w:tcW w:w="3116" w:type="dxa"/>
          </w:tcPr>
          <w:p w14:paraId="33F87F39" w14:textId="17A56916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 xml:space="preserve">3. </w:t>
            </w:r>
            <w:r>
              <w:t>Inline CSS</w:t>
            </w:r>
            <w:r>
              <w:rPr>
                <w:rtl/>
              </w:rPr>
              <w:t xml:space="preserve"> (درون‌خط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F356EE5" w14:textId="1F5AE35E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مستق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ماً</w:t>
            </w:r>
            <w:r>
              <w:rPr>
                <w:rtl/>
              </w:rPr>
              <w:t xml:space="preserve">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المان </w:t>
            </w:r>
            <w:r>
              <w:t>HTML</w:t>
            </w:r>
            <w:r>
              <w:rPr>
                <w:rtl/>
              </w:rPr>
              <w:t xml:space="preserve"> خاص با استفاده از </w:t>
            </w:r>
            <w:r>
              <w:t>attribute</w:t>
            </w:r>
            <w:r>
              <w:rPr>
                <w:rtl/>
              </w:rPr>
              <w:t xml:space="preserve"> (و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 `</w:t>
            </w:r>
            <w:r>
              <w:t>style</w:t>
            </w:r>
            <w:r>
              <w:rPr>
                <w:rtl/>
              </w:rPr>
              <w:t xml:space="preserve">` اضافه </w:t>
            </w:r>
            <w:r>
              <w:rPr>
                <w:rtl/>
              </w:rPr>
              <w:lastRenderedPageBreak/>
              <w:t>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 کمتر توص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3F52C5FC" w14:textId="448872CE" w:rsidR="00436C7D" w:rsidRDefault="00436C7D" w:rsidP="0018185B">
            <w:pPr>
              <w:bidi w:val="0"/>
            </w:pPr>
            <w:r>
              <w:rPr>
                <w:rtl/>
              </w:rPr>
              <w:lastRenderedPageBreak/>
              <w:t>&gt;</w:t>
            </w:r>
            <w:r>
              <w:t>p style="color: red</w:t>
            </w:r>
            <w:r w:rsidR="000130A0">
              <w:t>"&gt;</w:t>
            </w:r>
          </w:p>
          <w:p w14:paraId="10E9156B" w14:textId="77777777" w:rsidR="000130A0" w:rsidRDefault="00436C7D" w:rsidP="0018185B">
            <w:pPr>
              <w:bidi w:val="0"/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متن قرمز است.</w:t>
            </w:r>
          </w:p>
          <w:p w14:paraId="1FEC2215" w14:textId="48F0B8E5" w:rsidR="00436C7D" w:rsidRDefault="000130A0" w:rsidP="0018185B">
            <w:pPr>
              <w:bidi w:val="0"/>
              <w:rPr>
                <w:rtl/>
              </w:rPr>
            </w:pPr>
            <w:r>
              <w:t>&lt;/</w:t>
            </w:r>
            <w:r w:rsidR="00436C7D">
              <w:t>p</w:t>
            </w:r>
            <w:r>
              <w:t>&gt;</w:t>
            </w:r>
          </w:p>
        </w:tc>
      </w:tr>
    </w:tbl>
    <w:p w14:paraId="4DA13CBD" w14:textId="3AFE8302" w:rsidR="00436C7D" w:rsidRDefault="00436C7D" w:rsidP="0018185B">
      <w:pPr>
        <w:rPr>
          <w:rtl/>
        </w:rPr>
      </w:pPr>
      <w:r>
        <w:rPr>
          <w:rtl/>
        </w:rPr>
        <w:t xml:space="preserve">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</w:p>
    <w:p w14:paraId="553F26A8" w14:textId="4E3A0887" w:rsidR="00436C7D" w:rsidRDefault="00436C7D" w:rsidP="0018185B">
      <w:pPr>
        <w:rPr>
          <w:rtl/>
        </w:rPr>
      </w:pPr>
      <w:r>
        <w:rPr>
          <w:rtl/>
        </w:rPr>
        <w:t xml:space="preserve"> 1. </w:t>
      </w:r>
      <w:r>
        <w:t>Selectors</w:t>
      </w:r>
      <w:r>
        <w:rPr>
          <w:rtl/>
        </w:rPr>
        <w:t xml:space="preserve"> (انتخاب‌گرها)</w:t>
      </w:r>
    </w:p>
    <w:p w14:paraId="72BAD59E" w14:textId="77777777" w:rsidR="00436C7D" w:rsidRDefault="00436C7D" w:rsidP="0018185B">
      <w:r>
        <w:rPr>
          <w:rFonts w:hint="eastAsia"/>
          <w:rtl/>
        </w:rPr>
        <w:t>انتخاب‌گرها</w:t>
      </w:r>
      <w:r>
        <w:rPr>
          <w:rtl/>
        </w:rPr>
        <w:t xml:space="preserve">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که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کدام المان‌ها اعمال شود.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30A0" w14:paraId="56777912" w14:textId="77777777" w:rsidTr="000130A0">
        <w:tc>
          <w:tcPr>
            <w:tcW w:w="3116" w:type="dxa"/>
          </w:tcPr>
          <w:p w14:paraId="0C2CE6AB" w14:textId="7BAF7E1E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>نوع انتخاب‌گر</w:t>
            </w:r>
          </w:p>
        </w:tc>
        <w:tc>
          <w:tcPr>
            <w:tcW w:w="3117" w:type="dxa"/>
          </w:tcPr>
          <w:p w14:paraId="3199EDE3" w14:textId="33E3112B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3117" w:type="dxa"/>
          </w:tcPr>
          <w:p w14:paraId="7947E70B" w14:textId="4998DA58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0130A0" w14:paraId="5E1E6C31" w14:textId="77777777" w:rsidTr="000130A0">
        <w:tc>
          <w:tcPr>
            <w:tcW w:w="3116" w:type="dxa"/>
          </w:tcPr>
          <w:p w14:paraId="041E1E15" w14:textId="2A9C8577" w:rsidR="000130A0" w:rsidRDefault="000130A0" w:rsidP="0018185B">
            <w:pPr>
              <w:bidi w:val="0"/>
              <w:rPr>
                <w:rtl/>
              </w:rPr>
            </w:pPr>
            <w:r>
              <w:t>Element Selector</w:t>
            </w:r>
          </w:p>
        </w:tc>
        <w:tc>
          <w:tcPr>
            <w:tcW w:w="3117" w:type="dxa"/>
          </w:tcPr>
          <w:p w14:paraId="1274B152" w14:textId="56B302CC" w:rsidR="000130A0" w:rsidRDefault="000130A0" w:rsidP="0018185B">
            <w:pPr>
              <w:bidi w:val="0"/>
              <w:rPr>
                <w:rtl/>
              </w:rPr>
            </w:pPr>
            <w:r>
              <w:t>P</w:t>
            </w:r>
          </w:p>
        </w:tc>
        <w:tc>
          <w:tcPr>
            <w:tcW w:w="3117" w:type="dxa"/>
          </w:tcPr>
          <w:p w14:paraId="21C35847" w14:textId="4E802443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>تمام 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`&lt;</w:t>
            </w:r>
            <w:r>
              <w:t>p</w:t>
            </w:r>
            <w:r>
              <w:rPr>
                <w:rtl/>
              </w:rPr>
              <w:t>&gt;` 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  <w:tr w:rsidR="000130A0" w14:paraId="6EAC0A45" w14:textId="77777777" w:rsidTr="000130A0">
        <w:tc>
          <w:tcPr>
            <w:tcW w:w="3116" w:type="dxa"/>
          </w:tcPr>
          <w:p w14:paraId="405725C5" w14:textId="23A7ED3E" w:rsidR="000130A0" w:rsidRDefault="000130A0" w:rsidP="0018185B">
            <w:pPr>
              <w:bidi w:val="0"/>
            </w:pPr>
            <w:r>
              <w:t>Class Selector</w:t>
            </w:r>
          </w:p>
        </w:tc>
        <w:tc>
          <w:tcPr>
            <w:tcW w:w="3117" w:type="dxa"/>
          </w:tcPr>
          <w:p w14:paraId="6A50DCEB" w14:textId="08082D0F" w:rsidR="000130A0" w:rsidRDefault="000130A0" w:rsidP="0018185B">
            <w:pPr>
              <w:bidi w:val="0"/>
            </w:pPr>
            <w:r>
              <w:t>.myclass</w:t>
            </w:r>
          </w:p>
        </w:tc>
        <w:tc>
          <w:tcPr>
            <w:tcW w:w="3117" w:type="dxa"/>
          </w:tcPr>
          <w:p w14:paraId="4CE8AA58" w14:textId="3CB5415C" w:rsidR="000130A0" w:rsidRDefault="000130A0" w:rsidP="0018185B">
            <w:pPr>
              <w:bidi w:val="0"/>
            </w:pPr>
            <w:r>
              <w:rPr>
                <w:rtl/>
              </w:rPr>
              <w:t>تمام المان‌ها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که </w:t>
            </w:r>
            <w:r>
              <w:t>class="myclass"</w:t>
            </w:r>
          </w:p>
          <w:p w14:paraId="753CCAA9" w14:textId="77777777" w:rsidR="000130A0" w:rsidRDefault="000130A0" w:rsidP="0018185B">
            <w:pPr>
              <w:bidi w:val="0"/>
            </w:pPr>
          </w:p>
          <w:p w14:paraId="3B3801DB" w14:textId="1C5EA06A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>دارند 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(متدوال‌تر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روش).</w:t>
            </w:r>
          </w:p>
        </w:tc>
      </w:tr>
      <w:tr w:rsidR="000130A0" w14:paraId="7A0D3D8E" w14:textId="77777777" w:rsidTr="000130A0">
        <w:tc>
          <w:tcPr>
            <w:tcW w:w="3116" w:type="dxa"/>
          </w:tcPr>
          <w:p w14:paraId="23924B0F" w14:textId="56D4ED39" w:rsidR="000130A0" w:rsidRDefault="000130A0" w:rsidP="0018185B">
            <w:pPr>
              <w:bidi w:val="0"/>
            </w:pPr>
            <w:r>
              <w:t>ID Selector</w:t>
            </w:r>
          </w:p>
        </w:tc>
        <w:tc>
          <w:tcPr>
            <w:tcW w:w="3117" w:type="dxa"/>
          </w:tcPr>
          <w:p w14:paraId="3E5641F6" w14:textId="45546502" w:rsidR="000130A0" w:rsidRDefault="0020716C" w:rsidP="0018185B">
            <w:pPr>
              <w:bidi w:val="0"/>
            </w:pPr>
            <w:r>
              <w:t>#</w:t>
            </w:r>
            <w:r w:rsidR="000130A0">
              <w:t>myid</w:t>
            </w:r>
          </w:p>
        </w:tc>
        <w:tc>
          <w:tcPr>
            <w:tcW w:w="3117" w:type="dxa"/>
          </w:tcPr>
          <w:p w14:paraId="0F7FDA9A" w14:textId="77777777" w:rsidR="000130A0" w:rsidRDefault="000130A0" w:rsidP="0018185B">
            <w:r>
              <w:rPr>
                <w:rtl/>
              </w:rPr>
              <w:t>المان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</w:t>
            </w:r>
          </w:p>
          <w:p w14:paraId="24863BBC" w14:textId="6345D05F" w:rsidR="000130A0" w:rsidRDefault="000130A0" w:rsidP="0018185B">
            <w:pPr>
              <w:bidi w:val="0"/>
            </w:pPr>
            <w:r>
              <w:t>id="myid"</w:t>
            </w:r>
          </w:p>
          <w:p w14:paraId="543D43EA" w14:textId="77777777" w:rsidR="000130A0" w:rsidRDefault="000130A0" w:rsidP="0018185B">
            <w:pPr>
              <w:bidi w:val="0"/>
            </w:pPr>
          </w:p>
          <w:p w14:paraId="0E2D4719" w14:textId="4D0BAEC9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 xml:space="preserve"> دارد 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(منحصر به فرد)</w:t>
            </w:r>
          </w:p>
        </w:tc>
      </w:tr>
      <w:tr w:rsidR="000130A0" w14:paraId="35EC0920" w14:textId="77777777" w:rsidTr="000130A0">
        <w:tc>
          <w:tcPr>
            <w:tcW w:w="3116" w:type="dxa"/>
          </w:tcPr>
          <w:p w14:paraId="342E7B12" w14:textId="19941A28" w:rsidR="000130A0" w:rsidRDefault="000130A0" w:rsidP="0018185B">
            <w:pPr>
              <w:bidi w:val="0"/>
            </w:pPr>
            <w:r>
              <w:t>Descendant Selector</w:t>
            </w:r>
          </w:p>
        </w:tc>
        <w:tc>
          <w:tcPr>
            <w:tcW w:w="3117" w:type="dxa"/>
          </w:tcPr>
          <w:p w14:paraId="76343741" w14:textId="2EA2A9D1" w:rsidR="000130A0" w:rsidRDefault="000130A0" w:rsidP="0018185B">
            <w:pPr>
              <w:bidi w:val="0"/>
            </w:pPr>
            <w:r>
              <w:t>div p</w:t>
            </w:r>
          </w:p>
        </w:tc>
        <w:tc>
          <w:tcPr>
            <w:tcW w:w="3117" w:type="dxa"/>
          </w:tcPr>
          <w:p w14:paraId="1D821FA2" w14:textId="77777777" w:rsidR="000130A0" w:rsidRDefault="000130A0" w:rsidP="0018185B">
            <w:r>
              <w:rPr>
                <w:rtl/>
              </w:rPr>
              <w:t>تمام تگ‌ها</w:t>
            </w:r>
            <w:r>
              <w:rPr>
                <w:rFonts w:hint="cs"/>
                <w:rtl/>
              </w:rPr>
              <w:t>ی</w:t>
            </w:r>
            <w:r>
              <w:br/>
            </w:r>
          </w:p>
          <w:p w14:paraId="4923C5A3" w14:textId="77777777" w:rsidR="000130A0" w:rsidRDefault="000130A0" w:rsidP="0018185B">
            <w:pPr>
              <w:bidi w:val="0"/>
            </w:pPr>
            <w:r>
              <w:t>&lt;p&gt;</w:t>
            </w:r>
          </w:p>
          <w:p w14:paraId="496DC28E" w14:textId="24A0D54E" w:rsidR="000130A0" w:rsidRDefault="000130A0" w:rsidP="0018185B">
            <w:r>
              <w:br/>
            </w:r>
            <w:r>
              <w:rPr>
                <w:rtl/>
              </w:rPr>
              <w:t xml:space="preserve">که درون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</w:t>
            </w:r>
          </w:p>
          <w:p w14:paraId="6F5899B0" w14:textId="77F2722F" w:rsidR="000130A0" w:rsidRDefault="000130A0" w:rsidP="0018185B">
            <w:pPr>
              <w:bidi w:val="0"/>
            </w:pPr>
            <w:r>
              <w:t>&lt;div&gt;</w:t>
            </w:r>
          </w:p>
          <w:p w14:paraId="793CC676" w14:textId="5F58DE64" w:rsidR="000130A0" w:rsidRDefault="000130A0" w:rsidP="0018185B">
            <w:pPr>
              <w:bidi w:val="0"/>
            </w:pPr>
            <w:r>
              <w:rPr>
                <w:rtl/>
              </w:rPr>
              <w:t xml:space="preserve"> </w:t>
            </w:r>
          </w:p>
          <w:p w14:paraId="4C38B106" w14:textId="515A05E4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>قرار دارند</w:t>
            </w:r>
            <w:r>
              <w:t xml:space="preserve"> </w:t>
            </w:r>
            <w:r>
              <w:rPr>
                <w:rtl/>
              </w:rPr>
              <w:t>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</w:tbl>
    <w:p w14:paraId="6A6E1435" w14:textId="19B1DDA4" w:rsidR="00436C7D" w:rsidRDefault="00436C7D" w:rsidP="007704F3">
      <w:pPr>
        <w:rPr>
          <w:rtl/>
        </w:rPr>
      </w:pPr>
      <w:r>
        <w:rPr>
          <w:rtl/>
        </w:rPr>
        <w:t xml:space="preserve"> 2. </w:t>
      </w:r>
      <w:r>
        <w:t>Box Model</w:t>
      </w:r>
      <w:r>
        <w:rPr>
          <w:rtl/>
        </w:rPr>
        <w:t xml:space="preserve"> (مدل جعبه‌ا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1C0A1F34" w14:textId="2189530B" w:rsidR="00436C7D" w:rsidRDefault="00436C7D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است. هر المان </w:t>
      </w:r>
      <w:r>
        <w:t>HTML</w:t>
      </w:r>
      <w:r>
        <w:rPr>
          <w:rtl/>
        </w:rPr>
        <w:t xml:space="preserve"> در </w:t>
      </w:r>
      <w:r>
        <w:t>CSS</w:t>
      </w:r>
      <w:r>
        <w:rPr>
          <w:rtl/>
        </w:rPr>
        <w:t xml:space="preserve"> به عنوان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جعبه (</w:t>
      </w:r>
      <w:r>
        <w:t>Box</w:t>
      </w:r>
      <w:r>
        <w:rPr>
          <w:rtl/>
        </w:rPr>
        <w:t>) در نظر گرفته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از چهار بخش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است:</w:t>
      </w:r>
    </w:p>
    <w:p w14:paraId="4B5BE196" w14:textId="35291254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Content</w:t>
      </w:r>
      <w:r>
        <w:rPr>
          <w:rtl/>
        </w:rPr>
        <w:t xml:space="preserve"> (محتوا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1EEA0D36" w14:textId="59475AF8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Padding</w:t>
      </w:r>
      <w:r>
        <w:rPr>
          <w:rtl/>
        </w:rPr>
        <w:t xml:space="preserve"> (فاصله داخل</w:t>
      </w:r>
      <w:r>
        <w:rPr>
          <w:rFonts w:hint="cs"/>
          <w:rtl/>
        </w:rPr>
        <w:t>ی</w:t>
      </w:r>
      <w:r>
        <w:rPr>
          <w:rtl/>
        </w:rPr>
        <w:t>)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محتوا و </w:t>
      </w:r>
      <w:r>
        <w:t>border</w:t>
      </w:r>
    </w:p>
    <w:p w14:paraId="1409A2AB" w14:textId="1109CC5C" w:rsidR="00436C7D" w:rsidRDefault="00436C7D" w:rsidP="0018185B">
      <w:pPr>
        <w:rPr>
          <w:rtl/>
        </w:rPr>
      </w:pPr>
      <w:r>
        <w:rPr>
          <w:rtl/>
        </w:rPr>
        <w:lastRenderedPageBreak/>
        <w:t xml:space="preserve">   </w:t>
      </w:r>
      <w:r>
        <w:t>Border</w:t>
      </w:r>
      <w:r>
        <w:rPr>
          <w:rtl/>
        </w:rPr>
        <w:t xml:space="preserve"> (حاش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)</w:t>
      </w:r>
    </w:p>
    <w:p w14:paraId="50B229A0" w14:textId="430D3391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Margin</w:t>
      </w:r>
      <w:r>
        <w:rPr>
          <w:rtl/>
        </w:rPr>
        <w:t xml:space="preserve"> (فاصله خارج</w:t>
      </w:r>
      <w:r>
        <w:rPr>
          <w:rFonts w:hint="cs"/>
          <w:rtl/>
        </w:rPr>
        <w:t>ی</w:t>
      </w:r>
      <w:r>
        <w:rPr>
          <w:rtl/>
        </w:rPr>
        <w:t>)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border</w:t>
      </w:r>
      <w:r>
        <w:rPr>
          <w:rtl/>
        </w:rPr>
        <w:t xml:space="preserve"> و المان‌ها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45D4367F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76794CCF" w14:textId="77777777" w:rsidR="000130A0" w:rsidRPr="000130A0" w:rsidRDefault="000130A0" w:rsidP="00524EED">
            <w:pPr>
              <w:pStyle w:val="code"/>
              <w:bidi w:val="0"/>
            </w:pPr>
            <w:r w:rsidRPr="000130A0">
              <w:t>div {</w:t>
            </w:r>
          </w:p>
          <w:p w14:paraId="268486E1" w14:textId="3C1DE678" w:rsidR="000130A0" w:rsidRPr="000130A0" w:rsidRDefault="000130A0" w:rsidP="00524EED">
            <w:pPr>
              <w:pStyle w:val="code"/>
              <w:bidi w:val="0"/>
            </w:pPr>
            <w:r w:rsidRPr="000130A0">
              <w:t xml:space="preserve">    width: 300px; / </w:t>
            </w:r>
            <w:r w:rsidRPr="000130A0">
              <w:rPr>
                <w:rtl/>
              </w:rPr>
              <w:t>عرض محتوا</w:t>
            </w:r>
            <w:r w:rsidRPr="000130A0">
              <w:t xml:space="preserve"> /</w:t>
            </w:r>
          </w:p>
          <w:p w14:paraId="45372BF2" w14:textId="6919AC4A" w:rsidR="000130A0" w:rsidRPr="000130A0" w:rsidRDefault="000130A0" w:rsidP="00524EED">
            <w:pPr>
              <w:pStyle w:val="code"/>
              <w:bidi w:val="0"/>
            </w:pPr>
            <w:r w:rsidRPr="000130A0">
              <w:t xml:space="preserve">    padding: 20px; / </w:t>
            </w:r>
            <w:r w:rsidRPr="000130A0">
              <w:rPr>
                <w:rtl/>
              </w:rPr>
              <w:t>فاصله داخلی</w:t>
            </w:r>
            <w:r w:rsidRPr="000130A0">
              <w:t xml:space="preserve"> /</w:t>
            </w:r>
          </w:p>
          <w:p w14:paraId="709DC451" w14:textId="4DFAC2BD" w:rsidR="000130A0" w:rsidRPr="000130A0" w:rsidRDefault="000130A0" w:rsidP="00524EED">
            <w:pPr>
              <w:pStyle w:val="code"/>
              <w:bidi w:val="0"/>
            </w:pPr>
            <w:r w:rsidRPr="000130A0">
              <w:t xml:space="preserve">    border: 5px solid black; / </w:t>
            </w:r>
            <w:r w:rsidRPr="000130A0">
              <w:rPr>
                <w:rtl/>
              </w:rPr>
              <w:t>حاشیه</w:t>
            </w:r>
            <w:r w:rsidRPr="000130A0">
              <w:t xml:space="preserve"> /</w:t>
            </w:r>
          </w:p>
          <w:p w14:paraId="6F815CB8" w14:textId="31E3E9B4" w:rsidR="000130A0" w:rsidRPr="000130A0" w:rsidRDefault="000130A0" w:rsidP="00524EED">
            <w:pPr>
              <w:pStyle w:val="code"/>
              <w:bidi w:val="0"/>
            </w:pPr>
            <w:r w:rsidRPr="000130A0">
              <w:t xml:space="preserve">    margin: 10px; / </w:t>
            </w:r>
            <w:r w:rsidRPr="000130A0">
              <w:rPr>
                <w:rtl/>
              </w:rPr>
              <w:t>فاصله خارجی</w:t>
            </w:r>
            <w:r w:rsidRPr="000130A0">
              <w:t xml:space="preserve"> /</w:t>
            </w:r>
          </w:p>
          <w:p w14:paraId="50CF0471" w14:textId="77777777" w:rsidR="000130A0" w:rsidRPr="000130A0" w:rsidRDefault="000130A0" w:rsidP="00524EED">
            <w:pPr>
              <w:pStyle w:val="code"/>
              <w:bidi w:val="0"/>
            </w:pPr>
            <w:r w:rsidRPr="000130A0">
              <w:t>}</w:t>
            </w:r>
          </w:p>
          <w:p w14:paraId="1214DFA3" w14:textId="77777777" w:rsidR="000130A0" w:rsidRDefault="000130A0" w:rsidP="00524EED">
            <w:pPr>
              <w:pStyle w:val="code"/>
              <w:bidi w:val="0"/>
            </w:pPr>
          </w:p>
        </w:tc>
      </w:tr>
    </w:tbl>
    <w:p w14:paraId="5DF3BF1B" w14:textId="5BC2EF21" w:rsidR="00436C7D" w:rsidRDefault="007704F3" w:rsidP="0018185B">
      <w:pPr>
        <w:rPr>
          <w:rtl/>
        </w:rPr>
      </w:pPr>
      <w:hyperlink r:id="rId11" w:history="1">
        <w:r w:rsidRPr="007704F3">
          <w:rPr>
            <w:rStyle w:val="Hyperlink"/>
          </w:rPr>
          <w:t>Box Model</w:t>
        </w:r>
      </w:hyperlink>
    </w:p>
    <w:p w14:paraId="7B56CCA5" w14:textId="5790ADCD" w:rsidR="00436C7D" w:rsidRDefault="00436C7D" w:rsidP="0018185B">
      <w:pPr>
        <w:rPr>
          <w:rtl/>
        </w:rPr>
      </w:pPr>
      <w:r>
        <w:rPr>
          <w:rtl/>
        </w:rPr>
        <w:t xml:space="preserve"> 3. </w:t>
      </w:r>
      <w:r>
        <w:t>Layout</w:t>
      </w:r>
      <w:r>
        <w:rPr>
          <w:rtl/>
        </w:rPr>
        <w:t xml:space="preserve"> (چ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>)</w:t>
      </w:r>
    </w:p>
    <w:p w14:paraId="4BF5C5BC" w14:textId="77777777" w:rsidR="00436C7D" w:rsidRDefault="00436C7D" w:rsidP="0018185B">
      <w:pPr>
        <w:rPr>
          <w:rtl/>
        </w:rPr>
      </w:pPr>
      <w:r>
        <w:rPr>
          <w:rFonts w:hint="eastAsia"/>
          <w:rtl/>
        </w:rPr>
        <w:t>کنترل</w:t>
      </w:r>
      <w:r>
        <w:rPr>
          <w:rtl/>
        </w:rPr>
        <w:t xml:space="preserve">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المان‌ها در صفحه.</w:t>
      </w:r>
    </w:p>
    <w:p w14:paraId="2EAF9770" w14:textId="1A271C69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Flexbox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مدل </w:t>
      </w:r>
      <w:r>
        <w:t>layout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ک‌بعد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flexible</w:t>
      </w:r>
      <w:r>
        <w:rPr>
          <w:rtl/>
        </w:rPr>
        <w:t xml:space="preserve"> (انعطاف‌پذ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) و </w:t>
      </w:r>
      <w:r>
        <w:t>responsive</w:t>
      </w:r>
      <w:r>
        <w:rPr>
          <w:rtl/>
        </w:rPr>
        <w:t xml:space="preserve"> (واکنش‌گرا).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60C5FE75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61768135" w14:textId="77777777" w:rsidR="000130A0" w:rsidRDefault="000130A0" w:rsidP="00524EED">
            <w:pPr>
              <w:pStyle w:val="code"/>
              <w:bidi w:val="0"/>
            </w:pPr>
            <w:r>
              <w:t>.container {</w:t>
            </w:r>
          </w:p>
          <w:p w14:paraId="1A47B8CE" w14:textId="77777777" w:rsidR="000130A0" w:rsidRDefault="000130A0" w:rsidP="00524EED">
            <w:pPr>
              <w:pStyle w:val="code"/>
              <w:bidi w:val="0"/>
            </w:pPr>
            <w:r>
              <w:t xml:space="preserve">    display: flex;</w:t>
            </w:r>
          </w:p>
          <w:p w14:paraId="4C89758D" w14:textId="0857B2A5" w:rsidR="000130A0" w:rsidRDefault="000130A0" w:rsidP="00524EED">
            <w:pPr>
              <w:pStyle w:val="code"/>
              <w:bidi w:val="0"/>
            </w:pPr>
            <w:r>
              <w:t xml:space="preserve">    justifycontent: center;</w:t>
            </w:r>
          </w:p>
          <w:p w14:paraId="506F7D56" w14:textId="276D0729" w:rsidR="000130A0" w:rsidRDefault="000130A0" w:rsidP="00524EED">
            <w:pPr>
              <w:pStyle w:val="code"/>
              <w:bidi w:val="0"/>
            </w:pPr>
            <w:r>
              <w:t xml:space="preserve">    alignitems: center;</w:t>
            </w:r>
          </w:p>
          <w:p w14:paraId="3C749D5E" w14:textId="60282149" w:rsidR="000130A0" w:rsidRDefault="000130A0" w:rsidP="00524EED">
            <w:pPr>
              <w:pStyle w:val="code"/>
              <w:bidi w:val="0"/>
            </w:pPr>
            <w:r>
              <w:t>}</w:t>
            </w:r>
          </w:p>
        </w:tc>
      </w:tr>
    </w:tbl>
    <w:p w14:paraId="45032FAE" w14:textId="77777777" w:rsidR="000130A0" w:rsidRDefault="000130A0" w:rsidP="0018185B">
      <w:pPr>
        <w:rPr>
          <w:rtl/>
        </w:rPr>
      </w:pPr>
    </w:p>
    <w:p w14:paraId="1B9CF0A1" w14:textId="7F03590C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CSS Grid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مدل </w:t>
      </w:r>
      <w:r>
        <w:t>layout</w:t>
      </w:r>
      <w:r>
        <w:rPr>
          <w:rtl/>
        </w:rPr>
        <w:t xml:space="preserve"> دو‌بعد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دمان‌ها</w:t>
      </w:r>
      <w:r>
        <w:rPr>
          <w:rFonts w:hint="cs"/>
          <w:rtl/>
        </w:rPr>
        <w:t>ی</w:t>
      </w:r>
      <w:r>
        <w:rPr>
          <w:rtl/>
        </w:rPr>
        <w:t xml:space="preserve"> شبکه‌ا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063132F1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4C054299" w14:textId="77777777" w:rsidR="000130A0" w:rsidRDefault="000130A0" w:rsidP="00524EED">
            <w:pPr>
              <w:pStyle w:val="code"/>
              <w:bidi w:val="0"/>
            </w:pPr>
            <w:r>
              <w:t>.container {</w:t>
            </w:r>
          </w:p>
          <w:p w14:paraId="00D8BBF5" w14:textId="77777777" w:rsidR="000130A0" w:rsidRDefault="000130A0" w:rsidP="00524EED">
            <w:pPr>
              <w:pStyle w:val="code"/>
              <w:bidi w:val="0"/>
            </w:pPr>
            <w:r>
              <w:t xml:space="preserve">    display: grid;</w:t>
            </w:r>
          </w:p>
          <w:p w14:paraId="15AF475A" w14:textId="6AEB2C9C" w:rsidR="000130A0" w:rsidRDefault="000130A0" w:rsidP="00524EED">
            <w:pPr>
              <w:pStyle w:val="code"/>
              <w:bidi w:val="0"/>
            </w:pPr>
            <w:r>
              <w:t xml:space="preserve">    gridtemplatecolumns: 1fr 1fr 1fr;</w:t>
            </w:r>
          </w:p>
          <w:p w14:paraId="0050F4A8" w14:textId="77777777" w:rsidR="000130A0" w:rsidRDefault="000130A0" w:rsidP="00524EED">
            <w:pPr>
              <w:pStyle w:val="code"/>
              <w:bidi w:val="0"/>
            </w:pPr>
            <w:r>
              <w:t xml:space="preserve">    gap: 10px;</w:t>
            </w:r>
          </w:p>
          <w:p w14:paraId="1EE30485" w14:textId="3CC68F69" w:rsidR="000130A0" w:rsidRDefault="000130A0" w:rsidP="00524EED">
            <w:pPr>
              <w:pStyle w:val="code"/>
              <w:bidi w:val="0"/>
            </w:pPr>
            <w:r>
              <w:t>}</w:t>
            </w:r>
          </w:p>
        </w:tc>
      </w:tr>
    </w:tbl>
    <w:p w14:paraId="7538AEDE" w14:textId="77777777" w:rsidR="000130A0" w:rsidRDefault="000130A0" w:rsidP="0018185B">
      <w:pPr>
        <w:bidi w:val="0"/>
      </w:pPr>
    </w:p>
    <w:p w14:paraId="24CFADDC" w14:textId="6468676A" w:rsidR="00436C7D" w:rsidRDefault="00436C7D" w:rsidP="0018185B">
      <w:pPr>
        <w:rPr>
          <w:rtl/>
        </w:rPr>
      </w:pPr>
      <w:r>
        <w:rPr>
          <w:rtl/>
        </w:rPr>
        <w:t xml:space="preserve"> 4. </w:t>
      </w:r>
      <w:r>
        <w:t>Responsive Design</w:t>
      </w:r>
      <w:r>
        <w:rPr>
          <w:rtl/>
        </w:rPr>
        <w:t xml:space="preserve"> (طراح</w:t>
      </w:r>
      <w:r>
        <w:rPr>
          <w:rFonts w:hint="cs"/>
          <w:rtl/>
        </w:rPr>
        <w:t>ی</w:t>
      </w:r>
      <w:r>
        <w:rPr>
          <w:rtl/>
        </w:rPr>
        <w:t xml:space="preserve"> واکنش‌گرا)</w:t>
      </w:r>
    </w:p>
    <w:p w14:paraId="4E4D8599" w14:textId="3E04FEF7" w:rsidR="00436C7D" w:rsidRDefault="00436C7D" w:rsidP="0018185B">
      <w:pPr>
        <w:rPr>
          <w:rtl/>
        </w:rPr>
      </w:pPr>
      <w:r>
        <w:rPr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تمام دستگاه‌ها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دسکتاپ) به خوب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</w:t>
      </w:r>
      <w:r>
        <w:t>principalmente</w:t>
      </w:r>
      <w:r>
        <w:rPr>
          <w:rtl/>
        </w:rPr>
        <w:t xml:space="preserve"> با </w:t>
      </w:r>
      <w:r>
        <w:t>Media Queries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6077D697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51714CF9" w14:textId="2615D548" w:rsidR="000130A0" w:rsidRDefault="000130A0" w:rsidP="00524EED">
            <w:pPr>
              <w:pStyle w:val="code"/>
              <w:bidi w:val="0"/>
              <w:rPr>
                <w:rtl/>
              </w:rPr>
            </w:pPr>
            <w:r>
              <w:t xml:space="preserve">/ </w:t>
            </w: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 عرض کمتر از 600</w:t>
            </w:r>
            <w:r>
              <w:t>px (</w:t>
            </w:r>
            <w:r>
              <w:rPr>
                <w:rtl/>
              </w:rPr>
              <w:t>موبا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>) /</w:t>
            </w:r>
          </w:p>
          <w:p w14:paraId="02A2C34E" w14:textId="5B1B4CB0" w:rsidR="000130A0" w:rsidRDefault="000130A0" w:rsidP="00524EED">
            <w:pPr>
              <w:pStyle w:val="code"/>
              <w:bidi w:val="0"/>
            </w:pPr>
            <w:r>
              <w:t>@media (maxwidth: 600px) {</w:t>
            </w:r>
          </w:p>
          <w:p w14:paraId="392B2874" w14:textId="77777777" w:rsidR="000130A0" w:rsidRDefault="000130A0" w:rsidP="00524EED">
            <w:pPr>
              <w:pStyle w:val="code"/>
              <w:bidi w:val="0"/>
            </w:pPr>
            <w:r>
              <w:t xml:space="preserve">    body {</w:t>
            </w:r>
          </w:p>
          <w:p w14:paraId="47BBCEEC" w14:textId="4159EB0E" w:rsidR="000130A0" w:rsidRDefault="000130A0" w:rsidP="00524EED">
            <w:pPr>
              <w:pStyle w:val="code"/>
              <w:bidi w:val="0"/>
            </w:pPr>
            <w:r>
              <w:t xml:space="preserve">        backgroundcolor: lightblue;</w:t>
            </w:r>
          </w:p>
          <w:p w14:paraId="0AFE09FB" w14:textId="77777777" w:rsidR="000130A0" w:rsidRDefault="000130A0" w:rsidP="00524EED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}</w:t>
            </w:r>
          </w:p>
          <w:p w14:paraId="4ED19848" w14:textId="77777777" w:rsidR="000130A0" w:rsidRDefault="000130A0" w:rsidP="00524EED">
            <w:pPr>
              <w:pStyle w:val="code"/>
              <w:bidi w:val="0"/>
            </w:pPr>
            <w:r>
              <w:t xml:space="preserve">    .menu {</w:t>
            </w:r>
          </w:p>
          <w:p w14:paraId="59CBE18A" w14:textId="319B603D" w:rsidR="000130A0" w:rsidRDefault="000130A0" w:rsidP="00524EED">
            <w:pPr>
              <w:pStyle w:val="code"/>
              <w:bidi w:val="0"/>
            </w:pPr>
            <w:r>
              <w:t xml:space="preserve">        flexdirection: column;</w:t>
            </w:r>
          </w:p>
          <w:p w14:paraId="7D984DBC" w14:textId="77777777" w:rsidR="000130A0" w:rsidRDefault="000130A0" w:rsidP="00524EED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5761DD69" w14:textId="56EB26FF" w:rsidR="000130A0" w:rsidRDefault="000130A0" w:rsidP="00524EED">
            <w:pPr>
              <w:pStyle w:val="code"/>
              <w:bidi w:val="0"/>
            </w:pPr>
            <w:r>
              <w:t>}</w:t>
            </w:r>
          </w:p>
        </w:tc>
      </w:tr>
    </w:tbl>
    <w:p w14:paraId="4676CA19" w14:textId="77777777" w:rsidR="000130A0" w:rsidRDefault="000130A0" w:rsidP="0018185B">
      <w:pPr>
        <w:rPr>
          <w:rtl/>
        </w:rPr>
      </w:pPr>
    </w:p>
    <w:p w14:paraId="6A9EEAA4" w14:textId="789FF2CD" w:rsidR="00436C7D" w:rsidRDefault="00436C7D" w:rsidP="007704F3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پرکاربرد </w:t>
      </w:r>
      <w:r>
        <w:t>CSS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3E51" w14:paraId="08466406" w14:textId="77777777" w:rsidTr="00813E51">
        <w:tc>
          <w:tcPr>
            <w:tcW w:w="2337" w:type="dxa"/>
          </w:tcPr>
          <w:p w14:paraId="38B4D762" w14:textId="09F16C1F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دسته‌بند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0CB7A831" w14:textId="2FB88B50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7CBC0E41" w14:textId="3A0A10D6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2338" w:type="dxa"/>
          </w:tcPr>
          <w:p w14:paraId="557BC521" w14:textId="6FF1A5FD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813E51" w14:paraId="09E07FD3" w14:textId="77777777" w:rsidTr="00813E51">
        <w:tc>
          <w:tcPr>
            <w:tcW w:w="2337" w:type="dxa"/>
          </w:tcPr>
          <w:p w14:paraId="1889DBB2" w14:textId="23DB300C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متن و فونت</w:t>
            </w:r>
          </w:p>
        </w:tc>
        <w:tc>
          <w:tcPr>
            <w:tcW w:w="2337" w:type="dxa"/>
          </w:tcPr>
          <w:p w14:paraId="7BBE041E" w14:textId="0C55912E" w:rsidR="00813E51" w:rsidRDefault="00813E51" w:rsidP="0018185B">
            <w:pPr>
              <w:rPr>
                <w:rtl/>
              </w:rPr>
            </w:pPr>
            <w:r w:rsidRPr="00813E51">
              <w:t>color</w:t>
            </w:r>
          </w:p>
        </w:tc>
        <w:tc>
          <w:tcPr>
            <w:tcW w:w="2338" w:type="dxa"/>
          </w:tcPr>
          <w:p w14:paraId="43B0E58A" w14:textId="1E5AA8F2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رنگ متن</w:t>
            </w:r>
          </w:p>
        </w:tc>
        <w:tc>
          <w:tcPr>
            <w:tcW w:w="2338" w:type="dxa"/>
          </w:tcPr>
          <w:p w14:paraId="7462B5AC" w14:textId="4902916E" w:rsidR="00813E51" w:rsidRDefault="00813E51" w:rsidP="0018185B">
            <w:pPr>
              <w:bidi w:val="0"/>
              <w:rPr>
                <w:rtl/>
              </w:rPr>
            </w:pPr>
            <w:r>
              <w:t>color: ff0000</w:t>
            </w:r>
            <w:r>
              <w:rPr>
                <w:rtl/>
              </w:rPr>
              <w:t>;</w:t>
            </w:r>
          </w:p>
        </w:tc>
      </w:tr>
      <w:tr w:rsidR="00813E51" w14:paraId="2DA06AB5" w14:textId="77777777" w:rsidTr="00813E51">
        <w:tc>
          <w:tcPr>
            <w:tcW w:w="2337" w:type="dxa"/>
          </w:tcPr>
          <w:p w14:paraId="2A725D21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006B8758" w14:textId="30C7CA12" w:rsidR="00813E51" w:rsidRPr="00813E51" w:rsidRDefault="00813E51" w:rsidP="0018185B">
            <w:r>
              <w:t>fontfamily</w:t>
            </w:r>
          </w:p>
        </w:tc>
        <w:tc>
          <w:tcPr>
            <w:tcW w:w="2338" w:type="dxa"/>
          </w:tcPr>
          <w:p w14:paraId="3833F1F8" w14:textId="682B42A1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نوع فونت</w:t>
            </w:r>
          </w:p>
        </w:tc>
        <w:tc>
          <w:tcPr>
            <w:tcW w:w="2338" w:type="dxa"/>
          </w:tcPr>
          <w:p w14:paraId="3BD67702" w14:textId="7B9FDA12" w:rsidR="00813E51" w:rsidRDefault="00813E51" w:rsidP="0018185B">
            <w:pPr>
              <w:bidi w:val="0"/>
            </w:pPr>
            <w:r>
              <w:t>fontfamily: Arial</w:t>
            </w:r>
            <w:r>
              <w:rPr>
                <w:rtl/>
              </w:rPr>
              <w:t>;</w:t>
            </w:r>
          </w:p>
        </w:tc>
      </w:tr>
      <w:tr w:rsidR="00813E51" w14:paraId="46133DA5" w14:textId="77777777" w:rsidTr="00813E51">
        <w:tc>
          <w:tcPr>
            <w:tcW w:w="2337" w:type="dxa"/>
          </w:tcPr>
          <w:p w14:paraId="105B8623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223597BA" w14:textId="3E7DD3F5" w:rsidR="00813E51" w:rsidRDefault="00813E51" w:rsidP="0018185B">
            <w:r>
              <w:t>fontsize</w:t>
            </w:r>
          </w:p>
        </w:tc>
        <w:tc>
          <w:tcPr>
            <w:tcW w:w="2338" w:type="dxa"/>
          </w:tcPr>
          <w:p w14:paraId="7D0A7815" w14:textId="713A8388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اندازه فونت</w:t>
            </w:r>
          </w:p>
        </w:tc>
        <w:tc>
          <w:tcPr>
            <w:tcW w:w="2338" w:type="dxa"/>
          </w:tcPr>
          <w:p w14:paraId="15ADC2B4" w14:textId="7C393BBC" w:rsidR="00813E51" w:rsidRDefault="00813E51" w:rsidP="0018185B">
            <w:pPr>
              <w:bidi w:val="0"/>
            </w:pPr>
            <w:r>
              <w:t>fontsize: 18px</w:t>
            </w:r>
            <w:r>
              <w:rPr>
                <w:rtl/>
              </w:rPr>
              <w:t>;</w:t>
            </w:r>
          </w:p>
        </w:tc>
      </w:tr>
      <w:tr w:rsidR="00813E51" w14:paraId="0ABDAC1D" w14:textId="77777777" w:rsidTr="00813E51">
        <w:tc>
          <w:tcPr>
            <w:tcW w:w="2337" w:type="dxa"/>
          </w:tcPr>
          <w:p w14:paraId="61C252CB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76EF283C" w14:textId="3AB5A46B" w:rsidR="00813E51" w:rsidRDefault="00813E51" w:rsidP="0018185B">
            <w:r>
              <w:t>textalign</w:t>
            </w:r>
          </w:p>
        </w:tc>
        <w:tc>
          <w:tcPr>
            <w:tcW w:w="2338" w:type="dxa"/>
          </w:tcPr>
          <w:p w14:paraId="4FE7749D" w14:textId="20F0F4A0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تراز متن</w:t>
            </w:r>
          </w:p>
        </w:tc>
        <w:tc>
          <w:tcPr>
            <w:tcW w:w="2338" w:type="dxa"/>
          </w:tcPr>
          <w:p w14:paraId="7D719DBF" w14:textId="65715FEE" w:rsidR="00813E51" w:rsidRDefault="00813E51" w:rsidP="0018185B">
            <w:pPr>
              <w:bidi w:val="0"/>
            </w:pPr>
            <w:r>
              <w:t>textalign: center</w:t>
            </w:r>
            <w:r>
              <w:rPr>
                <w:rtl/>
              </w:rPr>
              <w:t>;</w:t>
            </w:r>
          </w:p>
        </w:tc>
      </w:tr>
      <w:tr w:rsidR="00813E51" w14:paraId="6842C2A5" w14:textId="77777777" w:rsidTr="00813E51">
        <w:tc>
          <w:tcPr>
            <w:tcW w:w="2337" w:type="dxa"/>
          </w:tcPr>
          <w:p w14:paraId="737A63C2" w14:textId="5DC19C36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2337" w:type="dxa"/>
          </w:tcPr>
          <w:p w14:paraId="3952087B" w14:textId="497A1D1B" w:rsidR="00813E51" w:rsidRDefault="00813E51" w:rsidP="0018185B">
            <w:r>
              <w:t>backgroundcolor</w:t>
            </w:r>
          </w:p>
        </w:tc>
        <w:tc>
          <w:tcPr>
            <w:tcW w:w="2338" w:type="dxa"/>
          </w:tcPr>
          <w:p w14:paraId="1B1C2C08" w14:textId="578CC43D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رنگ 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2338" w:type="dxa"/>
          </w:tcPr>
          <w:p w14:paraId="22D1DE1D" w14:textId="6CBB6102" w:rsidR="00813E51" w:rsidRDefault="00813E51" w:rsidP="0018185B">
            <w:pPr>
              <w:bidi w:val="0"/>
            </w:pPr>
            <w:r>
              <w:t>backgroundcolor: blue</w:t>
            </w:r>
            <w:r>
              <w:rPr>
                <w:rtl/>
              </w:rPr>
              <w:t>;</w:t>
            </w:r>
          </w:p>
        </w:tc>
      </w:tr>
      <w:tr w:rsidR="00813E51" w14:paraId="1DB117D9" w14:textId="77777777" w:rsidTr="00813E51">
        <w:tc>
          <w:tcPr>
            <w:tcW w:w="2337" w:type="dxa"/>
          </w:tcPr>
          <w:p w14:paraId="4E4FE6C2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6A548C4C" w14:textId="6B857F83" w:rsidR="00813E51" w:rsidRDefault="00813E51" w:rsidP="0018185B">
            <w:r>
              <w:t>backgroundimage</w:t>
            </w:r>
          </w:p>
        </w:tc>
        <w:tc>
          <w:tcPr>
            <w:tcW w:w="2338" w:type="dxa"/>
          </w:tcPr>
          <w:p w14:paraId="4897280F" w14:textId="4BBFCDD2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2338" w:type="dxa"/>
          </w:tcPr>
          <w:p w14:paraId="69E8A93A" w14:textId="7B79B31B" w:rsidR="00813E51" w:rsidRDefault="00813E51" w:rsidP="0018185B">
            <w:pPr>
              <w:bidi w:val="0"/>
            </w:pPr>
            <w:r>
              <w:t>backgroundimage: url('image.jpg')</w:t>
            </w:r>
            <w:r>
              <w:rPr>
                <w:rtl/>
              </w:rPr>
              <w:t>;</w:t>
            </w:r>
          </w:p>
        </w:tc>
      </w:tr>
      <w:tr w:rsidR="00813E51" w14:paraId="445AB3A4" w14:textId="77777777" w:rsidTr="00813E51">
        <w:tc>
          <w:tcPr>
            <w:tcW w:w="2337" w:type="dxa"/>
          </w:tcPr>
          <w:p w14:paraId="788D9BDD" w14:textId="20CE33A5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ابعاد و فاصله</w:t>
            </w:r>
          </w:p>
        </w:tc>
        <w:tc>
          <w:tcPr>
            <w:tcW w:w="2337" w:type="dxa"/>
          </w:tcPr>
          <w:p w14:paraId="6BA16E89" w14:textId="58AF502B" w:rsidR="00813E51" w:rsidRDefault="00813E51" w:rsidP="0018185B">
            <w:r>
              <w:t>width / height</w:t>
            </w:r>
          </w:p>
        </w:tc>
        <w:tc>
          <w:tcPr>
            <w:tcW w:w="2338" w:type="dxa"/>
          </w:tcPr>
          <w:p w14:paraId="2B1A6459" w14:textId="5E762170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عرض / ارتفاع</w:t>
            </w:r>
          </w:p>
        </w:tc>
        <w:tc>
          <w:tcPr>
            <w:tcW w:w="2338" w:type="dxa"/>
          </w:tcPr>
          <w:p w14:paraId="2E88776F" w14:textId="3595B6E7" w:rsidR="00813E51" w:rsidRDefault="00813E51" w:rsidP="0018185B">
            <w:pPr>
              <w:bidi w:val="0"/>
            </w:pPr>
            <w:r>
              <w:t>width: 100px</w:t>
            </w:r>
            <w:r>
              <w:rPr>
                <w:rtl/>
              </w:rPr>
              <w:t>;</w:t>
            </w:r>
          </w:p>
        </w:tc>
      </w:tr>
      <w:tr w:rsidR="00813E51" w14:paraId="43A4B6F7" w14:textId="77777777" w:rsidTr="00813E51">
        <w:tc>
          <w:tcPr>
            <w:tcW w:w="2337" w:type="dxa"/>
          </w:tcPr>
          <w:p w14:paraId="5DD782AD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2FBD0988" w14:textId="2760E59D" w:rsidR="00813E51" w:rsidRDefault="00813E51" w:rsidP="0018185B">
            <w:r>
              <w:t>padding</w:t>
            </w:r>
          </w:p>
        </w:tc>
        <w:tc>
          <w:tcPr>
            <w:tcW w:w="2338" w:type="dxa"/>
          </w:tcPr>
          <w:p w14:paraId="0223625A" w14:textId="7F9E072A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فاصله داخل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2280D629" w14:textId="49BEF7E9" w:rsidR="00813E51" w:rsidRDefault="00813E51" w:rsidP="0018185B">
            <w:pPr>
              <w:bidi w:val="0"/>
            </w:pPr>
            <w:r>
              <w:t>padding: 10px</w:t>
            </w:r>
            <w:r>
              <w:rPr>
                <w:rtl/>
              </w:rPr>
              <w:t>;</w:t>
            </w:r>
          </w:p>
        </w:tc>
      </w:tr>
      <w:tr w:rsidR="00813E51" w14:paraId="10E362B4" w14:textId="77777777" w:rsidTr="00813E51">
        <w:tc>
          <w:tcPr>
            <w:tcW w:w="2337" w:type="dxa"/>
          </w:tcPr>
          <w:p w14:paraId="5E3EB41E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2690C26F" w14:textId="6726FBB4" w:rsidR="00813E51" w:rsidRDefault="00813E51" w:rsidP="0018185B">
            <w:r>
              <w:t>margin</w:t>
            </w:r>
          </w:p>
        </w:tc>
        <w:tc>
          <w:tcPr>
            <w:tcW w:w="2338" w:type="dxa"/>
          </w:tcPr>
          <w:p w14:paraId="1A7FE681" w14:textId="5E55C292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فاصله خارج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37BAB5F6" w14:textId="64DAB0E3" w:rsidR="00813E51" w:rsidRDefault="00813E51" w:rsidP="0018185B">
            <w:pPr>
              <w:bidi w:val="0"/>
            </w:pPr>
            <w:r>
              <w:t>margin: 20px</w:t>
            </w:r>
            <w:r>
              <w:rPr>
                <w:rtl/>
              </w:rPr>
              <w:t>;</w:t>
            </w:r>
          </w:p>
        </w:tc>
      </w:tr>
      <w:tr w:rsidR="00813E51" w14:paraId="6E7F75DA" w14:textId="77777777" w:rsidTr="00813E51">
        <w:tc>
          <w:tcPr>
            <w:tcW w:w="2337" w:type="dxa"/>
          </w:tcPr>
          <w:p w14:paraId="6B8F8152" w14:textId="7A495A43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حاش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2337" w:type="dxa"/>
          </w:tcPr>
          <w:p w14:paraId="7B611A40" w14:textId="4136E058" w:rsidR="00813E51" w:rsidRDefault="00813E51" w:rsidP="0018185B">
            <w:r>
              <w:t>border</w:t>
            </w:r>
          </w:p>
        </w:tc>
        <w:tc>
          <w:tcPr>
            <w:tcW w:w="2338" w:type="dxa"/>
          </w:tcPr>
          <w:p w14:paraId="57390601" w14:textId="2244826F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حاش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2338" w:type="dxa"/>
          </w:tcPr>
          <w:p w14:paraId="41A83ED6" w14:textId="45EC4A3F" w:rsidR="00813E51" w:rsidRDefault="00813E51" w:rsidP="0018185B">
            <w:pPr>
              <w:bidi w:val="0"/>
            </w:pPr>
            <w:r>
              <w:t>border: 1px solid black</w:t>
            </w:r>
            <w:r>
              <w:rPr>
                <w:rtl/>
              </w:rPr>
              <w:t>;</w:t>
            </w:r>
          </w:p>
        </w:tc>
      </w:tr>
      <w:tr w:rsidR="00813E51" w14:paraId="63923C6B" w14:textId="77777777" w:rsidTr="00813E51">
        <w:tc>
          <w:tcPr>
            <w:tcW w:w="2337" w:type="dxa"/>
          </w:tcPr>
          <w:p w14:paraId="14B7538C" w14:textId="37B0C02E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580CE957" w14:textId="72105614" w:rsidR="00813E51" w:rsidRDefault="00813E51" w:rsidP="0018185B">
            <w:r>
              <w:t>display</w:t>
            </w:r>
          </w:p>
        </w:tc>
        <w:tc>
          <w:tcPr>
            <w:tcW w:w="2338" w:type="dxa"/>
          </w:tcPr>
          <w:p w14:paraId="02609363" w14:textId="25E19957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نوع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</w:p>
        </w:tc>
        <w:tc>
          <w:tcPr>
            <w:tcW w:w="2338" w:type="dxa"/>
          </w:tcPr>
          <w:p w14:paraId="4E02FC34" w14:textId="7E58969A" w:rsidR="00813E51" w:rsidRDefault="00813E51" w:rsidP="0018185B">
            <w:pPr>
              <w:bidi w:val="0"/>
            </w:pPr>
            <w:r>
              <w:t>display: none; display: block</w:t>
            </w:r>
            <w:r>
              <w:rPr>
                <w:rtl/>
              </w:rPr>
              <w:t>;</w:t>
            </w:r>
          </w:p>
        </w:tc>
      </w:tr>
      <w:tr w:rsidR="00813E51" w14:paraId="2A0D98FB" w14:textId="77777777" w:rsidTr="00813E51">
        <w:tc>
          <w:tcPr>
            <w:tcW w:w="2337" w:type="dxa"/>
          </w:tcPr>
          <w:p w14:paraId="138C4527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0745B693" w14:textId="1AEBF61E" w:rsidR="00813E51" w:rsidRDefault="00813E51" w:rsidP="0018185B">
            <w:r>
              <w:t>position</w:t>
            </w:r>
          </w:p>
        </w:tc>
        <w:tc>
          <w:tcPr>
            <w:tcW w:w="2338" w:type="dxa"/>
          </w:tcPr>
          <w:p w14:paraId="1879CADF" w14:textId="5BA0EB72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نوع 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13687999" w14:textId="776576B0" w:rsidR="00813E51" w:rsidRDefault="00813E51" w:rsidP="0018185B">
            <w:pPr>
              <w:bidi w:val="0"/>
            </w:pPr>
            <w:r>
              <w:t>position: relative</w:t>
            </w:r>
            <w:r>
              <w:rPr>
                <w:rtl/>
              </w:rPr>
              <w:t>;</w:t>
            </w:r>
          </w:p>
        </w:tc>
      </w:tr>
    </w:tbl>
    <w:p w14:paraId="37F1CD96" w14:textId="3D2A972D" w:rsidR="00436C7D" w:rsidRDefault="00436C7D" w:rsidP="0018185B">
      <w:pPr>
        <w:rPr>
          <w:rtl/>
        </w:rPr>
      </w:pPr>
    </w:p>
    <w:p w14:paraId="44B474A0" w14:textId="488C99B5" w:rsidR="00187446" w:rsidRDefault="00187446" w:rsidP="0018185B">
      <w:pPr>
        <w:pStyle w:val="Heading1"/>
        <w:rPr>
          <w:rtl/>
        </w:rPr>
      </w:pPr>
      <w:r>
        <w:rPr>
          <w:rtl/>
        </w:rPr>
        <w:t xml:space="preserve"> </w:t>
      </w:r>
      <w:bookmarkStart w:id="5" w:name="_Toc211464450"/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</w:t>
      </w:r>
      <w:bookmarkEnd w:id="5"/>
    </w:p>
    <w:p w14:paraId="03EF4892" w14:textId="22A99BC5" w:rsidR="00187446" w:rsidRDefault="00187446" w:rsidP="0018185B">
      <w:pPr>
        <w:rPr>
          <w:rtl/>
        </w:rPr>
      </w:pPr>
      <w:r>
        <w:rPr>
          <w:rtl/>
        </w:rPr>
        <w:t xml:space="preserve"> </w:t>
      </w:r>
      <w:r>
        <w:t>JavaScript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t>JavaScript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سطح بالا،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 مفسر</w:t>
      </w:r>
      <w:r>
        <w:rPr>
          <w:rFonts w:hint="cs"/>
          <w:rtl/>
        </w:rPr>
        <w:t>ی</w:t>
      </w:r>
      <w:r>
        <w:rPr>
          <w:rtl/>
        </w:rPr>
        <w:t xml:space="preserve"> است که عمدتاً برا</w:t>
      </w:r>
      <w:r>
        <w:rPr>
          <w:rFonts w:hint="cs"/>
          <w:rtl/>
        </w:rPr>
        <w:t>ی</w:t>
      </w:r>
      <w:r>
        <w:rPr>
          <w:rtl/>
        </w:rPr>
        <w:t xml:space="preserve"> توسعه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صفحات وب تعامل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E45B5EC" w14:textId="474903B8" w:rsidR="00187446" w:rsidRDefault="00187446" w:rsidP="007704F3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</w:t>
      </w:r>
      <w:r>
        <w:rPr>
          <w:rtl/>
        </w:rPr>
        <w:t>:</w:t>
      </w:r>
    </w:p>
    <w:p w14:paraId="2360E64B" w14:textId="06D91005" w:rsidR="00187446" w:rsidRDefault="00187446" w:rsidP="0018185B">
      <w:pPr>
        <w:rPr>
          <w:rtl/>
        </w:rPr>
      </w:pPr>
      <w:r>
        <w:rPr>
          <w:rtl/>
        </w:rPr>
        <w:t xml:space="preserve"> سطح بالا: نحو خوانا و نزد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به زبان انسان</w:t>
      </w:r>
    </w:p>
    <w:p w14:paraId="576F90A1" w14:textId="50483102" w:rsidR="00187446" w:rsidRDefault="00187446" w:rsidP="0018185B">
      <w:pPr>
        <w:rPr>
          <w:rtl/>
        </w:rPr>
      </w:pPr>
      <w:r>
        <w:rPr>
          <w:rtl/>
        </w:rPr>
        <w:lastRenderedPageBreak/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: نوع‌ده</w:t>
      </w:r>
      <w:r>
        <w:rPr>
          <w:rFonts w:hint="cs"/>
          <w:rtl/>
        </w:rPr>
        <w:t>ی</w:t>
      </w:r>
      <w:r>
        <w:rPr>
          <w:rtl/>
        </w:rPr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(</w:t>
      </w:r>
      <w:r>
        <w:t>Dynamic Typing</w:t>
      </w:r>
      <w:r>
        <w:rPr>
          <w:rtl/>
        </w:rPr>
        <w:t>)</w:t>
      </w:r>
    </w:p>
    <w:p w14:paraId="6E0C51F8" w14:textId="7C8D0578" w:rsidR="00187446" w:rsidRDefault="00187446" w:rsidP="0018185B">
      <w:pPr>
        <w:rPr>
          <w:rtl/>
        </w:rPr>
      </w:pPr>
      <w:r>
        <w:rPr>
          <w:rtl/>
        </w:rPr>
        <w:t xml:space="preserve"> مفسر</w:t>
      </w:r>
      <w:r>
        <w:rPr>
          <w:rFonts w:hint="cs"/>
          <w:rtl/>
        </w:rPr>
        <w:t>ی</w:t>
      </w:r>
      <w:r>
        <w:rPr>
          <w:rtl/>
        </w:rPr>
        <w:t>: بدون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کامپا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قبل از اجرا</w:t>
      </w:r>
    </w:p>
    <w:p w14:paraId="47FC0A66" w14:textId="427BFCAF" w:rsidR="003624FD" w:rsidRDefault="003624FD" w:rsidP="0018185B">
      <w:pPr>
        <w:pStyle w:val="Heading1"/>
      </w:pPr>
      <w:bookmarkStart w:id="6" w:name="_Toc211464451"/>
      <w:r w:rsidRPr="003624FD">
        <w:rPr>
          <w:rtl/>
        </w:rPr>
        <w:t>بررس</w:t>
      </w:r>
      <w:r w:rsidRPr="003624FD">
        <w:rPr>
          <w:rFonts w:hint="cs"/>
          <w:rtl/>
        </w:rPr>
        <w:t>ی</w:t>
      </w:r>
      <w:r w:rsidRPr="003624FD">
        <w:rPr>
          <w:rtl/>
        </w:rPr>
        <w:t xml:space="preserve"> مفهوم </w:t>
      </w:r>
      <w:r w:rsidRPr="003624FD">
        <w:t>SEO</w:t>
      </w:r>
      <w:bookmarkEnd w:id="6"/>
    </w:p>
    <w:p w14:paraId="1EBA9E2E" w14:textId="20681465" w:rsidR="003624FD" w:rsidRDefault="003624FD" w:rsidP="0018185B">
      <w:pPr>
        <w:rPr>
          <w:rtl/>
        </w:rPr>
      </w:pP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کامل مفهوم </w:t>
      </w:r>
      <w:r>
        <w:t>SEO</w:t>
      </w:r>
      <w:r>
        <w:rPr>
          <w:rtl/>
        </w:rPr>
        <w:t xml:space="preserve"> (به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جستجو)</w:t>
      </w:r>
    </w:p>
    <w:p w14:paraId="27BC91C2" w14:textId="7415AA32" w:rsidR="003624FD" w:rsidRDefault="003624FD" w:rsidP="007704F3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t>SEO</w:t>
      </w:r>
    </w:p>
    <w:p w14:paraId="083099EB" w14:textId="5B81DA96" w:rsidR="003624FD" w:rsidRDefault="003624FD" w:rsidP="0018185B">
      <w:pPr>
        <w:rPr>
          <w:rtl/>
        </w:rPr>
      </w:pPr>
      <w:r>
        <w:t>SEO (Search Engine Optimization)</w:t>
      </w:r>
      <w:r>
        <w:rPr>
          <w:rtl/>
        </w:rPr>
        <w:t xml:space="preserve"> به مجموعه‌ا</w:t>
      </w:r>
      <w:r>
        <w:rPr>
          <w:rFonts w:hint="cs"/>
          <w:rtl/>
        </w:rPr>
        <w:t>ی</w:t>
      </w:r>
      <w:r>
        <w:rPr>
          <w:rtl/>
        </w:rPr>
        <w:t xml:space="preserve"> از تکن</w:t>
      </w:r>
      <w:r>
        <w:rPr>
          <w:rFonts w:hint="cs"/>
          <w:rtl/>
        </w:rPr>
        <w:t>ی</w:t>
      </w:r>
      <w:r>
        <w:rPr>
          <w:rFonts w:hint="eastAsia"/>
          <w:rtl/>
        </w:rPr>
        <w:t>ک‌ها</w:t>
      </w:r>
      <w:r>
        <w:rPr>
          <w:rtl/>
        </w:rPr>
        <w:t xml:space="preserve"> و استراتژ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گفته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tl/>
        </w:rPr>
        <w:t xml:space="preserve"> بهبود رتبه‌بند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  <w:r>
        <w:rPr>
          <w:rFonts w:hint="cs"/>
          <w:rtl/>
        </w:rPr>
        <w:t>ی</w:t>
      </w:r>
      <w:r>
        <w:rPr>
          <w:rtl/>
        </w:rPr>
        <w:t xml:space="preserve"> طب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Fonts w:hint="cs"/>
          <w:rtl/>
        </w:rPr>
        <w:t>ی</w:t>
      </w:r>
      <w:r>
        <w:rPr>
          <w:rtl/>
        </w:rPr>
        <w:t xml:space="preserve"> (غ</w:t>
      </w:r>
      <w:r>
        <w:rPr>
          <w:rFonts w:hint="cs"/>
          <w:rtl/>
        </w:rPr>
        <w:t>ی</w:t>
      </w:r>
      <w:r>
        <w:rPr>
          <w:rFonts w:hint="eastAsia"/>
          <w:rtl/>
        </w:rPr>
        <w:t>رپول</w:t>
      </w:r>
      <w:r>
        <w:rPr>
          <w:rFonts w:hint="cs"/>
          <w:rtl/>
        </w:rPr>
        <w:t>ی</w:t>
      </w:r>
      <w:r>
        <w:rPr>
          <w:rtl/>
        </w:rPr>
        <w:t>)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مانند گوگل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B8D8910" w14:textId="77777777" w:rsidR="003624FD" w:rsidRDefault="003624FD" w:rsidP="0018185B">
      <w:pPr>
        <w:rPr>
          <w:rtl/>
        </w:rPr>
      </w:pPr>
    </w:p>
    <w:p w14:paraId="0FD0099A" w14:textId="1704DDFA" w:rsidR="003624FD" w:rsidRDefault="003624F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اهداف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SEO</w:t>
      </w:r>
    </w:p>
    <w:p w14:paraId="3B0D03CE" w14:textId="59954DD2" w:rsidR="003624FD" w:rsidRDefault="003624FD" w:rsidP="0018185B">
      <w:pPr>
        <w:rPr>
          <w:rtl/>
        </w:rPr>
      </w:pPr>
      <w:r>
        <w:rPr>
          <w:rtl/>
        </w:rPr>
        <w:t>-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t>visibility</w:t>
      </w:r>
      <w:r>
        <w:rPr>
          <w:rtl/>
        </w:rPr>
        <w:t xml:space="preserve"> (قابل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شدن)</w:t>
      </w:r>
    </w:p>
    <w:p w14:paraId="7D57CBC6" w14:textId="11FBEA4F" w:rsidR="003624FD" w:rsidRDefault="003624FD" w:rsidP="0018185B">
      <w:pPr>
        <w:rPr>
          <w:rtl/>
        </w:rPr>
      </w:pPr>
      <w:r>
        <w:rPr>
          <w:rtl/>
        </w:rPr>
        <w:t>- جذب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ارگان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>)</w:t>
      </w:r>
    </w:p>
    <w:p w14:paraId="2C31783F" w14:textId="60539932" w:rsidR="003624FD" w:rsidRDefault="003624FD" w:rsidP="0018185B">
      <w:pPr>
        <w:rPr>
          <w:rtl/>
        </w:rPr>
      </w:pPr>
      <w:r>
        <w:rPr>
          <w:rtl/>
        </w:rPr>
        <w:t>-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نرخ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(</w:t>
      </w:r>
      <w:r>
        <w:t>Conversion Rate</w:t>
      </w:r>
      <w:r>
        <w:rPr>
          <w:rtl/>
        </w:rPr>
        <w:t>)</w:t>
      </w:r>
    </w:p>
    <w:p w14:paraId="00DED28C" w14:textId="4397B2DE" w:rsidR="003624FD" w:rsidRDefault="003624FD" w:rsidP="0018185B">
      <w:pPr>
        <w:rPr>
          <w:rtl/>
        </w:rPr>
      </w:pPr>
      <w:r>
        <w:rPr>
          <w:rtl/>
        </w:rPr>
        <w:t>- بناء برند (</w:t>
      </w:r>
      <w:r>
        <w:t>Brand Building</w:t>
      </w:r>
      <w:r>
        <w:rPr>
          <w:rtl/>
        </w:rPr>
        <w:t>)</w:t>
      </w:r>
    </w:p>
    <w:p w14:paraId="51948A88" w14:textId="283648BC" w:rsidR="003624FD" w:rsidRDefault="003624FD" w:rsidP="007704F3">
      <w:pPr>
        <w:rPr>
          <w:rtl/>
        </w:rPr>
      </w:pPr>
      <w:r>
        <w:rPr>
          <w:rFonts w:hint="cs"/>
          <w:rtl/>
        </w:rPr>
        <w:t>سه</w:t>
      </w:r>
      <w:r>
        <w:rPr>
          <w:rtl/>
        </w:rPr>
        <w:t xml:space="preserve"> </w:t>
      </w:r>
      <w:r>
        <w:rPr>
          <w:rFonts w:hint="cs"/>
          <w:rtl/>
        </w:rPr>
        <w:t>رکن</w:t>
      </w:r>
      <w:r>
        <w:rPr>
          <w:rtl/>
        </w:rPr>
        <w:t xml:space="preserve"> </w:t>
      </w:r>
      <w:r>
        <w:rPr>
          <w:rFonts w:hint="cs"/>
          <w:rtl/>
        </w:rPr>
        <w:t>اصلی</w:t>
      </w:r>
      <w:r>
        <w:rPr>
          <w:rtl/>
        </w:rPr>
        <w:t xml:space="preserve"> </w:t>
      </w:r>
      <w:r>
        <w:t>SEO</w:t>
      </w:r>
    </w:p>
    <w:p w14:paraId="11CC12CE" w14:textId="35F02326" w:rsidR="003624FD" w:rsidRDefault="003624FD" w:rsidP="0018185B">
      <w:pPr>
        <w:rPr>
          <w:rtl/>
        </w:rPr>
      </w:pPr>
      <w:r>
        <w:rPr>
          <w:rtl/>
        </w:rPr>
        <w:t xml:space="preserve"> 1. سئو</w:t>
      </w:r>
      <w:r>
        <w:rPr>
          <w:rFonts w:hint="cs"/>
          <w:rtl/>
        </w:rPr>
        <w:t>ی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Technical SEO</w:t>
      </w:r>
      <w:r>
        <w:rPr>
          <w:rtl/>
        </w:rPr>
        <w:t>)</w:t>
      </w:r>
    </w:p>
    <w:p w14:paraId="0222BA7B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سرعت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958AB79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ساختار </w:t>
      </w:r>
      <w:r>
        <w:t>URL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</w:p>
    <w:p w14:paraId="29B6E992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فرندل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692B61BD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استفاده از </w:t>
      </w:r>
      <w:r>
        <w:t>SSL/HTTPS</w:t>
      </w:r>
    </w:p>
    <w:p w14:paraId="40518D34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نقشه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Sitemap</w:t>
      </w:r>
      <w:r>
        <w:rPr>
          <w:rtl/>
        </w:rPr>
        <w:t>)</w:t>
      </w:r>
    </w:p>
    <w:p w14:paraId="13A2D783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معمار</w:t>
      </w:r>
      <w:r>
        <w:rPr>
          <w:rFonts w:hint="cs"/>
          <w:rtl/>
        </w:rPr>
        <w:t>ی</w:t>
      </w:r>
      <w:r>
        <w:rPr>
          <w:rtl/>
        </w:rPr>
        <w:t xml:space="preserve"> اطلاعات مناسب</w:t>
      </w:r>
    </w:p>
    <w:p w14:paraId="68F8A76C" w14:textId="1E6CCF97" w:rsidR="003624FD" w:rsidRDefault="003624FD" w:rsidP="0018185B">
      <w:pPr>
        <w:rPr>
          <w:rtl/>
        </w:rPr>
      </w:pPr>
      <w:r>
        <w:rPr>
          <w:rtl/>
        </w:rPr>
        <w:lastRenderedPageBreak/>
        <w:t xml:space="preserve"> 2. سئو</w:t>
      </w:r>
      <w:r>
        <w:rPr>
          <w:rFonts w:hint="cs"/>
          <w:rtl/>
        </w:rPr>
        <w:t>ی</w:t>
      </w:r>
      <w:r>
        <w:rPr>
          <w:rtl/>
        </w:rPr>
        <w:t xml:space="preserve"> محتوا (</w:t>
      </w:r>
      <w:r>
        <w:t>On-Page SEO</w:t>
      </w:r>
      <w:r>
        <w:rPr>
          <w:rtl/>
        </w:rPr>
        <w:t>)</w:t>
      </w:r>
    </w:p>
    <w:p w14:paraId="5CEADDE4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تحق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Keyword Research</w:t>
      </w:r>
      <w:r>
        <w:rPr>
          <w:rtl/>
        </w:rPr>
        <w:t>)</w:t>
      </w:r>
    </w:p>
    <w:p w14:paraId="394F52B0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با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ارزشمند</w:t>
      </w:r>
    </w:p>
    <w:p w14:paraId="33240221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عنوان (</w:t>
      </w:r>
      <w:r>
        <w:t>Title Tags</w:t>
      </w:r>
      <w:r>
        <w:rPr>
          <w:rtl/>
        </w:rPr>
        <w:t>)</w:t>
      </w:r>
    </w:p>
    <w:p w14:paraId="07727DD0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متا د</w:t>
      </w:r>
      <w:r>
        <w:rPr>
          <w:rFonts w:hint="cs"/>
          <w:rtl/>
        </w:rPr>
        <w:t>ی</w:t>
      </w:r>
      <w:r>
        <w:rPr>
          <w:rFonts w:hint="eastAsia"/>
          <w:rtl/>
        </w:rPr>
        <w:t>سکر</w:t>
      </w:r>
      <w:r>
        <w:rPr>
          <w:rFonts w:hint="cs"/>
          <w:rtl/>
        </w:rPr>
        <w:t>ی</w:t>
      </w:r>
      <w:r>
        <w:rPr>
          <w:rFonts w:hint="eastAsia"/>
          <w:rtl/>
        </w:rPr>
        <w:t>پشن</w:t>
      </w:r>
      <w:r>
        <w:rPr>
          <w:rtl/>
        </w:rPr>
        <w:t xml:space="preserve"> (</w:t>
      </w:r>
      <w:r>
        <w:t>Meta Descriptions</w:t>
      </w:r>
      <w:r>
        <w:rPr>
          <w:rtl/>
        </w:rPr>
        <w:t>)</w:t>
      </w:r>
    </w:p>
    <w:p w14:paraId="4E515586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استفاده از هد</w:t>
      </w:r>
      <w:r>
        <w:rPr>
          <w:rFonts w:hint="cs"/>
          <w:rtl/>
        </w:rPr>
        <w:t>ی</w:t>
      </w:r>
      <w:r>
        <w:rPr>
          <w:rFonts w:hint="eastAsia"/>
          <w:rtl/>
        </w:rPr>
        <w:t>نگ‌ها</w:t>
      </w:r>
      <w:r>
        <w:rPr>
          <w:rFonts w:hint="cs"/>
          <w:rtl/>
        </w:rPr>
        <w:t>ی</w:t>
      </w:r>
      <w:r>
        <w:rPr>
          <w:rtl/>
        </w:rPr>
        <w:t xml:space="preserve"> مناسب (</w:t>
      </w:r>
      <w:r>
        <w:t>H1, H2, H3</w:t>
      </w:r>
      <w:r>
        <w:rPr>
          <w:rtl/>
        </w:rPr>
        <w:t>)</w:t>
      </w:r>
    </w:p>
    <w:p w14:paraId="214AE207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</w:t>
      </w:r>
      <w:r>
        <w:t>Alt Text</w:t>
      </w:r>
      <w:r>
        <w:rPr>
          <w:rtl/>
        </w:rPr>
        <w:t>)</w:t>
      </w:r>
    </w:p>
    <w:p w14:paraId="64039347" w14:textId="5367257A" w:rsidR="003624FD" w:rsidRDefault="003624FD" w:rsidP="0018185B">
      <w:pPr>
        <w:rPr>
          <w:rtl/>
        </w:rPr>
      </w:pPr>
      <w:r>
        <w:rPr>
          <w:rtl/>
        </w:rPr>
        <w:t xml:space="preserve"> 3. سئو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Off-Page SEO</w:t>
      </w:r>
      <w:r>
        <w:rPr>
          <w:rtl/>
        </w:rPr>
        <w:t>)</w:t>
      </w:r>
    </w:p>
    <w:p w14:paraId="4C144D06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نک‌ساز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Backlinks</w:t>
      </w:r>
      <w:r>
        <w:rPr>
          <w:rtl/>
        </w:rPr>
        <w:t>)</w:t>
      </w:r>
    </w:p>
    <w:p w14:paraId="41DBC276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فعال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26BFF632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برندساز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Branding</w:t>
      </w:r>
      <w:r>
        <w:rPr>
          <w:rtl/>
        </w:rPr>
        <w:t>)</w:t>
      </w:r>
    </w:p>
    <w:p w14:paraId="2D54A106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نظرات کاربران (</w:t>
      </w:r>
      <w:r>
        <w:t>Reviews</w:t>
      </w:r>
      <w:r>
        <w:rPr>
          <w:rtl/>
        </w:rPr>
        <w:t>)</w:t>
      </w:r>
    </w:p>
    <w:p w14:paraId="22B23A40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مشارکت در فروم‌ها و انجمن‌ها</w:t>
      </w:r>
    </w:p>
    <w:p w14:paraId="506BBD32" w14:textId="621705BC" w:rsidR="003624FD" w:rsidRDefault="003624FD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مهم گوگل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24FD" w14:paraId="32E35218" w14:textId="77777777" w:rsidTr="003624FD">
        <w:tc>
          <w:tcPr>
            <w:tcW w:w="4675" w:type="dxa"/>
          </w:tcPr>
          <w:p w14:paraId="6F436EFB" w14:textId="3AAA1F4B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>الگور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</w:p>
        </w:tc>
        <w:tc>
          <w:tcPr>
            <w:tcW w:w="4675" w:type="dxa"/>
          </w:tcPr>
          <w:p w14:paraId="09057EEF" w14:textId="33C1EABB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>هدف</w:t>
            </w:r>
          </w:p>
        </w:tc>
      </w:tr>
      <w:tr w:rsidR="003624FD" w14:paraId="24FBE169" w14:textId="77777777" w:rsidTr="003624FD">
        <w:tc>
          <w:tcPr>
            <w:tcW w:w="4675" w:type="dxa"/>
          </w:tcPr>
          <w:p w14:paraId="1660CD52" w14:textId="49864AB5" w:rsidR="003624FD" w:rsidRDefault="003624FD" w:rsidP="0018185B">
            <w:pPr>
              <w:rPr>
                <w:rtl/>
              </w:rPr>
            </w:pPr>
            <w:r>
              <w:t>Panda</w:t>
            </w:r>
          </w:p>
        </w:tc>
        <w:tc>
          <w:tcPr>
            <w:tcW w:w="4675" w:type="dxa"/>
          </w:tcPr>
          <w:p w14:paraId="1AB175AB" w14:textId="620B1026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>مبارزه با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کم‌ک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</w:tr>
      <w:tr w:rsidR="003624FD" w14:paraId="6D103B5A" w14:textId="77777777" w:rsidTr="003624FD">
        <w:tc>
          <w:tcPr>
            <w:tcW w:w="4675" w:type="dxa"/>
          </w:tcPr>
          <w:p w14:paraId="1F0CB9EC" w14:textId="679AF25B" w:rsidR="003624FD" w:rsidRDefault="003624FD" w:rsidP="0018185B">
            <w:r>
              <w:t>Penguin</w:t>
            </w:r>
          </w:p>
        </w:tc>
        <w:tc>
          <w:tcPr>
            <w:tcW w:w="4675" w:type="dxa"/>
          </w:tcPr>
          <w:p w14:paraId="46455665" w14:textId="1AD8A00F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>مبارزه با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اسپم</w:t>
            </w:r>
          </w:p>
        </w:tc>
      </w:tr>
      <w:tr w:rsidR="003624FD" w14:paraId="38FCE518" w14:textId="77777777" w:rsidTr="003624FD">
        <w:tc>
          <w:tcPr>
            <w:tcW w:w="4675" w:type="dxa"/>
          </w:tcPr>
          <w:p w14:paraId="12CE59C3" w14:textId="233EDC70" w:rsidR="003624FD" w:rsidRDefault="003624FD" w:rsidP="0018185B">
            <w:r>
              <w:t>Hummingbird</w:t>
            </w:r>
          </w:p>
        </w:tc>
        <w:tc>
          <w:tcPr>
            <w:tcW w:w="4675" w:type="dxa"/>
          </w:tcPr>
          <w:p w14:paraId="11565B65" w14:textId="6F0946AB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 xml:space="preserve">درک بهتر </w:t>
            </w:r>
            <w:r>
              <w:t>intent</w:t>
            </w:r>
            <w:r>
              <w:rPr>
                <w:rtl/>
              </w:rPr>
              <w:t xml:space="preserve"> کاربر</w:t>
            </w:r>
          </w:p>
        </w:tc>
      </w:tr>
      <w:tr w:rsidR="003624FD" w14:paraId="2D39D0D9" w14:textId="77777777" w:rsidTr="003624FD">
        <w:tc>
          <w:tcPr>
            <w:tcW w:w="4675" w:type="dxa"/>
          </w:tcPr>
          <w:p w14:paraId="4FC2C21E" w14:textId="4A5D110D" w:rsidR="003624FD" w:rsidRDefault="003624FD" w:rsidP="0018185B">
            <w:r>
              <w:t>BERT</w:t>
            </w:r>
          </w:p>
        </w:tc>
        <w:tc>
          <w:tcPr>
            <w:tcW w:w="4675" w:type="dxa"/>
          </w:tcPr>
          <w:p w14:paraId="7D9DE3D1" w14:textId="7014A8F1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>درک زبان طب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ع</w:t>
            </w:r>
            <w:r>
              <w:rPr>
                <w:rFonts w:hint="cs"/>
                <w:rtl/>
              </w:rPr>
              <w:t>ی</w:t>
            </w:r>
          </w:p>
        </w:tc>
      </w:tr>
      <w:tr w:rsidR="003624FD" w14:paraId="4EC91466" w14:textId="77777777" w:rsidTr="003624FD">
        <w:tc>
          <w:tcPr>
            <w:tcW w:w="4675" w:type="dxa"/>
          </w:tcPr>
          <w:p w14:paraId="1BF397CA" w14:textId="13207CC7" w:rsidR="003624FD" w:rsidRDefault="003624FD" w:rsidP="0018185B">
            <w:r>
              <w:t>Core Updates</w:t>
            </w:r>
          </w:p>
        </w:tc>
        <w:tc>
          <w:tcPr>
            <w:tcW w:w="4675" w:type="dxa"/>
          </w:tcPr>
          <w:p w14:paraId="6B12E431" w14:textId="1DC41A67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>به روزرسان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کل</w:t>
            </w:r>
            <w:r>
              <w:rPr>
                <w:rFonts w:hint="cs"/>
                <w:rtl/>
              </w:rPr>
              <w:t>ی</w:t>
            </w:r>
          </w:p>
        </w:tc>
      </w:tr>
    </w:tbl>
    <w:p w14:paraId="16CFCF6A" w14:textId="77777777" w:rsidR="003624FD" w:rsidRDefault="003624FD" w:rsidP="0018185B"/>
    <w:p w14:paraId="12DDB580" w14:textId="28BA86BD" w:rsidR="003624FD" w:rsidRPr="007704F3" w:rsidRDefault="003624FD" w:rsidP="007704F3">
      <w:pPr>
        <w:rPr>
          <w:b/>
          <w:bCs/>
          <w:sz w:val="28"/>
          <w:szCs w:val="28"/>
          <w:rtl/>
        </w:rPr>
      </w:pPr>
      <w:r w:rsidRPr="007704F3">
        <w:rPr>
          <w:rFonts w:ascii="IRANSansWeb(FaNum) Light" w:hAnsi="IRANSansWeb(FaNum) Light" w:hint="cs"/>
          <w:b/>
          <w:bCs/>
          <w:sz w:val="28"/>
          <w:szCs w:val="28"/>
          <w:rtl/>
        </w:rPr>
        <w:t>مراحل</w:t>
      </w:r>
      <w:r w:rsidRPr="007704F3">
        <w:rPr>
          <w:b/>
          <w:bCs/>
          <w:sz w:val="28"/>
          <w:szCs w:val="28"/>
          <w:rtl/>
        </w:rPr>
        <w:t xml:space="preserve"> </w:t>
      </w:r>
      <w:r w:rsidRPr="007704F3">
        <w:rPr>
          <w:rFonts w:ascii="IRANSansWeb(FaNum) Light" w:hAnsi="IRANSansWeb(FaNum) Light" w:hint="cs"/>
          <w:b/>
          <w:bCs/>
          <w:sz w:val="28"/>
          <w:szCs w:val="28"/>
          <w:rtl/>
        </w:rPr>
        <w:t>اجرا</w:t>
      </w:r>
      <w:r w:rsidRPr="007704F3">
        <w:rPr>
          <w:rFonts w:hint="cs"/>
          <w:b/>
          <w:bCs/>
          <w:sz w:val="28"/>
          <w:szCs w:val="28"/>
          <w:rtl/>
        </w:rPr>
        <w:t>ی</w:t>
      </w:r>
      <w:r w:rsidRPr="007704F3">
        <w:rPr>
          <w:b/>
          <w:bCs/>
          <w:sz w:val="28"/>
          <w:szCs w:val="28"/>
          <w:rtl/>
        </w:rPr>
        <w:t xml:space="preserve"> پروژه </w:t>
      </w:r>
      <w:r w:rsidRPr="007704F3">
        <w:rPr>
          <w:b/>
          <w:bCs/>
          <w:sz w:val="28"/>
          <w:szCs w:val="28"/>
        </w:rPr>
        <w:t>SEO</w:t>
      </w:r>
    </w:p>
    <w:p w14:paraId="3DAFC229" w14:textId="6759F83D" w:rsidR="003624FD" w:rsidRDefault="003624FD" w:rsidP="0018185B">
      <w:pPr>
        <w:rPr>
          <w:rtl/>
        </w:rPr>
      </w:pPr>
      <w:r>
        <w:rPr>
          <w:rtl/>
        </w:rPr>
        <w:t xml:space="preserve"> مرحله ۱: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و بررس</w:t>
      </w:r>
      <w:r>
        <w:rPr>
          <w:rFonts w:hint="cs"/>
          <w:rtl/>
        </w:rPr>
        <w:t>ی</w:t>
      </w:r>
    </w:p>
    <w:p w14:paraId="1AB87DD5" w14:textId="77777777" w:rsidR="003624FD" w:rsidRDefault="003624FD" w:rsidP="0018185B">
      <w:pPr>
        <w:rPr>
          <w:rtl/>
        </w:rPr>
      </w:pPr>
      <w:r>
        <w:rPr>
          <w:rtl/>
        </w:rPr>
        <w:t>- آنال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رقبا</w:t>
      </w:r>
    </w:p>
    <w:p w14:paraId="32C00D2D" w14:textId="77777777" w:rsidR="003624FD" w:rsidRDefault="003624FD" w:rsidP="0018185B">
      <w:pPr>
        <w:rPr>
          <w:rtl/>
        </w:rPr>
      </w:pPr>
      <w:r>
        <w:rPr>
          <w:rtl/>
        </w:rPr>
        <w:lastRenderedPageBreak/>
        <w:t xml:space="preserve">- </w:t>
      </w:r>
      <w:r>
        <w:t>Audit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CC6450D" w14:textId="77777777" w:rsidR="003624FD" w:rsidRDefault="003624FD" w:rsidP="0018185B">
      <w:pPr>
        <w:rPr>
          <w:rtl/>
        </w:rPr>
      </w:pPr>
      <w:r>
        <w:rPr>
          <w:rtl/>
        </w:rPr>
        <w:t>-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2D53C510" w14:textId="77777777" w:rsidR="003624FD" w:rsidRDefault="003624FD" w:rsidP="0018185B">
      <w:pPr>
        <w:rPr>
          <w:rtl/>
        </w:rPr>
      </w:pPr>
    </w:p>
    <w:p w14:paraId="01BBB947" w14:textId="70A23445" w:rsidR="003624FD" w:rsidRPr="007704F3" w:rsidRDefault="003624FD" w:rsidP="0018185B">
      <w:pPr>
        <w:rPr>
          <w:b/>
          <w:bCs/>
          <w:sz w:val="28"/>
          <w:szCs w:val="28"/>
          <w:rtl/>
        </w:rPr>
      </w:pPr>
      <w:r w:rsidRPr="007704F3">
        <w:rPr>
          <w:b/>
          <w:bCs/>
          <w:sz w:val="28"/>
          <w:szCs w:val="28"/>
          <w:rtl/>
        </w:rPr>
        <w:t xml:space="preserve"> مرحله ۲: به</w:t>
      </w:r>
      <w:r w:rsidRPr="007704F3">
        <w:rPr>
          <w:rFonts w:hint="cs"/>
          <w:b/>
          <w:bCs/>
          <w:sz w:val="28"/>
          <w:szCs w:val="28"/>
          <w:rtl/>
        </w:rPr>
        <w:t>ی</w:t>
      </w:r>
      <w:r w:rsidRPr="007704F3">
        <w:rPr>
          <w:rFonts w:hint="eastAsia"/>
          <w:b/>
          <w:bCs/>
          <w:sz w:val="28"/>
          <w:szCs w:val="28"/>
          <w:rtl/>
        </w:rPr>
        <w:t>نه‌ساز</w:t>
      </w:r>
      <w:r w:rsidRPr="007704F3">
        <w:rPr>
          <w:rFonts w:hint="cs"/>
          <w:b/>
          <w:bCs/>
          <w:sz w:val="28"/>
          <w:szCs w:val="28"/>
          <w:rtl/>
        </w:rPr>
        <w:t>ی</w:t>
      </w:r>
    </w:p>
    <w:p w14:paraId="19BF90B1" w14:textId="77777777" w:rsidR="003624FD" w:rsidRDefault="003624FD" w:rsidP="0018185B">
      <w:pPr>
        <w:rPr>
          <w:rtl/>
        </w:rPr>
      </w:pPr>
      <w:r>
        <w:rPr>
          <w:rtl/>
        </w:rPr>
        <w:t>- رفع مشکلات فن</w:t>
      </w:r>
      <w:r>
        <w:rPr>
          <w:rFonts w:hint="cs"/>
          <w:rtl/>
        </w:rPr>
        <w:t>ی</w:t>
      </w:r>
    </w:p>
    <w:p w14:paraId="651E9D1C" w14:textId="77777777" w:rsidR="003624FD" w:rsidRDefault="003624FD" w:rsidP="0018185B">
      <w:pPr>
        <w:rPr>
          <w:rtl/>
        </w:rPr>
      </w:pPr>
      <w:r>
        <w:rPr>
          <w:rtl/>
        </w:rPr>
        <w:t>-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</w:p>
    <w:p w14:paraId="627E1E9A" w14:textId="77777777" w:rsidR="003624FD" w:rsidRDefault="003624FD" w:rsidP="0018185B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نک‌ساز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</w:p>
    <w:p w14:paraId="1FC8353D" w14:textId="5EF3C5FC" w:rsidR="003624FD" w:rsidRPr="007704F3" w:rsidRDefault="003624FD" w:rsidP="0018185B">
      <w:pPr>
        <w:rPr>
          <w:b/>
          <w:bCs/>
          <w:rtl/>
        </w:rPr>
      </w:pPr>
      <w:r>
        <w:rPr>
          <w:rtl/>
        </w:rPr>
        <w:t xml:space="preserve"> </w:t>
      </w:r>
      <w:r w:rsidRPr="007704F3">
        <w:rPr>
          <w:b/>
          <w:bCs/>
          <w:rtl/>
        </w:rPr>
        <w:t>مرحله ۳: ل</w:t>
      </w:r>
      <w:r w:rsidRPr="007704F3">
        <w:rPr>
          <w:rFonts w:hint="cs"/>
          <w:b/>
          <w:bCs/>
          <w:rtl/>
        </w:rPr>
        <w:t>ی</w:t>
      </w:r>
      <w:r w:rsidRPr="007704F3">
        <w:rPr>
          <w:rFonts w:hint="eastAsia"/>
          <w:b/>
          <w:bCs/>
          <w:rtl/>
        </w:rPr>
        <w:t>نک‌ساز</w:t>
      </w:r>
      <w:r w:rsidRPr="007704F3">
        <w:rPr>
          <w:rFonts w:hint="cs"/>
          <w:b/>
          <w:bCs/>
          <w:rtl/>
        </w:rPr>
        <w:t>ی</w:t>
      </w:r>
    </w:p>
    <w:p w14:paraId="5EAF169C" w14:textId="77777777" w:rsidR="003624FD" w:rsidRDefault="003624FD" w:rsidP="0018185B">
      <w:pPr>
        <w:rPr>
          <w:rtl/>
        </w:rPr>
      </w:pPr>
      <w:r>
        <w:rPr>
          <w:rtl/>
        </w:rPr>
        <w:t>- ساخت بک‌ل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باک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7E035A60" w14:textId="77777777" w:rsidR="003624FD" w:rsidRDefault="003624FD" w:rsidP="0018185B">
      <w:pPr>
        <w:rPr>
          <w:rtl/>
        </w:rPr>
      </w:pPr>
      <w:r>
        <w:rPr>
          <w:rtl/>
        </w:rPr>
        <w:t>- فعال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14249976" w14:textId="0818FB94" w:rsidR="003624FD" w:rsidRPr="007704F3" w:rsidRDefault="003624FD" w:rsidP="0018185B">
      <w:pPr>
        <w:rPr>
          <w:b/>
          <w:bCs/>
          <w:rtl/>
        </w:rPr>
      </w:pPr>
      <w:r w:rsidRPr="007704F3">
        <w:rPr>
          <w:b/>
          <w:bCs/>
          <w:rtl/>
        </w:rPr>
        <w:t xml:space="preserve"> مرحله ۴: مان</w:t>
      </w:r>
      <w:r w:rsidRPr="007704F3">
        <w:rPr>
          <w:rFonts w:hint="cs"/>
          <w:b/>
          <w:bCs/>
          <w:rtl/>
        </w:rPr>
        <w:t>ی</w:t>
      </w:r>
      <w:r w:rsidRPr="007704F3">
        <w:rPr>
          <w:rFonts w:hint="eastAsia"/>
          <w:b/>
          <w:bCs/>
          <w:rtl/>
        </w:rPr>
        <w:t>تور</w:t>
      </w:r>
      <w:r w:rsidRPr="007704F3">
        <w:rPr>
          <w:rFonts w:hint="cs"/>
          <w:b/>
          <w:bCs/>
          <w:rtl/>
        </w:rPr>
        <w:t>ی</w:t>
      </w:r>
      <w:r w:rsidRPr="007704F3">
        <w:rPr>
          <w:rFonts w:hint="eastAsia"/>
          <w:b/>
          <w:bCs/>
          <w:rtl/>
        </w:rPr>
        <w:t>نگ</w:t>
      </w:r>
    </w:p>
    <w:p w14:paraId="5B20098D" w14:textId="77777777" w:rsidR="003624FD" w:rsidRDefault="003624FD" w:rsidP="0018185B">
      <w:pPr>
        <w:rPr>
          <w:rtl/>
        </w:rPr>
      </w:pPr>
      <w:r>
        <w:rPr>
          <w:rtl/>
        </w:rPr>
        <w:t>- رصد رتبه‌ها</w:t>
      </w:r>
    </w:p>
    <w:p w14:paraId="771B3D36" w14:textId="77777777" w:rsidR="003624FD" w:rsidRDefault="003624FD" w:rsidP="0018185B">
      <w:pPr>
        <w:rPr>
          <w:rtl/>
        </w:rPr>
      </w:pPr>
      <w:r>
        <w:rPr>
          <w:rtl/>
        </w:rPr>
        <w:t>-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6B083C65" w14:textId="77777777" w:rsidR="003624FD" w:rsidRDefault="003624FD" w:rsidP="0018185B">
      <w:pPr>
        <w:rPr>
          <w:rtl/>
        </w:rPr>
      </w:pPr>
      <w:r>
        <w:rPr>
          <w:rtl/>
        </w:rPr>
        <w:t>- گزارش‌گ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منظم</w:t>
      </w:r>
    </w:p>
    <w:p w14:paraId="039E1449" w14:textId="0BF7FE80" w:rsidR="003624FD" w:rsidRDefault="003624FD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سئو</w:t>
      </w:r>
      <w:r>
        <w:rPr>
          <w:rFonts w:hint="cs"/>
          <w:rtl/>
        </w:rPr>
        <w:t>ی</w:t>
      </w:r>
      <w:r>
        <w:rPr>
          <w:rtl/>
        </w:rPr>
        <w:t xml:space="preserve"> کلاه س</w:t>
      </w:r>
      <w:r>
        <w:rPr>
          <w:rFonts w:hint="cs"/>
          <w:rtl/>
        </w:rPr>
        <w:t>ی</w:t>
      </w:r>
      <w:r>
        <w:rPr>
          <w:rFonts w:hint="eastAsia"/>
          <w:rtl/>
        </w:rPr>
        <w:t>اه</w:t>
      </w:r>
      <w:r>
        <w:rPr>
          <w:rtl/>
        </w:rPr>
        <w:t xml:space="preserve"> (منف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627CF39B" w14:textId="6AE070A0" w:rsidR="003624FD" w:rsidRDefault="003624FD" w:rsidP="0018185B">
      <w:pPr>
        <w:rPr>
          <w:rtl/>
        </w:rPr>
      </w:pPr>
      <w:r>
        <w:rPr>
          <w:rtl/>
        </w:rPr>
        <w:t>- کل</w:t>
      </w:r>
      <w:r>
        <w:rPr>
          <w:rFonts w:hint="cs"/>
          <w:rtl/>
        </w:rPr>
        <w:t>ی</w:t>
      </w:r>
      <w:r>
        <w:rPr>
          <w:rFonts w:hint="eastAsia"/>
          <w:rtl/>
        </w:rPr>
        <w:t>ک‌فروش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Click Fraud</w:t>
      </w:r>
      <w:r>
        <w:rPr>
          <w:rtl/>
        </w:rPr>
        <w:t>)</w:t>
      </w:r>
    </w:p>
    <w:p w14:paraId="6E9A7F43" w14:textId="1149C02F" w:rsidR="003624FD" w:rsidRDefault="003624FD" w:rsidP="0018185B">
      <w:pPr>
        <w:rPr>
          <w:rtl/>
        </w:rPr>
      </w:pPr>
      <w:r>
        <w:rPr>
          <w:rtl/>
        </w:rPr>
        <w:t>- محتوا</w:t>
      </w:r>
      <w:r>
        <w:rPr>
          <w:rFonts w:hint="cs"/>
          <w:rtl/>
        </w:rPr>
        <w:t>ی</w:t>
      </w:r>
      <w:r>
        <w:rPr>
          <w:rtl/>
        </w:rPr>
        <w:t xml:space="preserve"> کپ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Duplicate Content</w:t>
      </w:r>
      <w:r>
        <w:rPr>
          <w:rtl/>
        </w:rPr>
        <w:t>)</w:t>
      </w:r>
    </w:p>
    <w:p w14:paraId="38111424" w14:textId="70D3FF35" w:rsidR="003624FD" w:rsidRDefault="003624FD" w:rsidP="0018185B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اسپم (</w:t>
      </w:r>
      <w:r>
        <w:t>Spam Links</w:t>
      </w:r>
      <w:r>
        <w:rPr>
          <w:rtl/>
        </w:rPr>
        <w:t>)</w:t>
      </w:r>
    </w:p>
    <w:p w14:paraId="023E8B03" w14:textId="23EFE3D3" w:rsidR="003624FD" w:rsidRDefault="003624FD" w:rsidP="0018185B">
      <w:pPr>
        <w:rPr>
          <w:rtl/>
        </w:rPr>
      </w:pPr>
      <w:r>
        <w:rPr>
          <w:rtl/>
        </w:rPr>
        <w:t>- مخف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محتوا (</w:t>
      </w:r>
      <w:r>
        <w:t>Cloaking</w:t>
      </w:r>
      <w:r>
        <w:rPr>
          <w:rtl/>
        </w:rPr>
        <w:t>)</w:t>
      </w:r>
    </w:p>
    <w:p w14:paraId="099A8295" w14:textId="1B25E642" w:rsidR="003624FD" w:rsidRDefault="003624FD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روندها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SEO</w:t>
      </w:r>
      <w:r>
        <w:rPr>
          <w:rtl/>
        </w:rPr>
        <w:t xml:space="preserve"> در ۲۰۲۴</w:t>
      </w:r>
    </w:p>
    <w:p w14:paraId="07904F18" w14:textId="5A268F3C" w:rsidR="003624FD" w:rsidRDefault="003624FD" w:rsidP="0018185B">
      <w:pPr>
        <w:rPr>
          <w:rtl/>
        </w:rPr>
      </w:pPr>
      <w:r>
        <w:rPr>
          <w:rtl/>
        </w:rPr>
        <w:t>- تجربه کاربر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UX</w:t>
      </w:r>
      <w:r>
        <w:rPr>
          <w:rtl/>
        </w:rPr>
        <w:t>)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</w:p>
    <w:p w14:paraId="463711B4" w14:textId="430A77CF" w:rsidR="003624FD" w:rsidRDefault="003624FD" w:rsidP="0018185B">
      <w:pPr>
        <w:rPr>
          <w:rtl/>
        </w:rPr>
      </w:pPr>
      <w:r>
        <w:rPr>
          <w:rtl/>
        </w:rPr>
        <w:t>- جستجو</w:t>
      </w:r>
      <w:r>
        <w:rPr>
          <w:rFonts w:hint="cs"/>
          <w:rtl/>
        </w:rPr>
        <w:t>ی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Voice Search</w:t>
      </w:r>
      <w:r>
        <w:rPr>
          <w:rtl/>
        </w:rPr>
        <w:t>)</w:t>
      </w:r>
    </w:p>
    <w:p w14:paraId="49AEF2E4" w14:textId="0E58C338" w:rsidR="003624FD" w:rsidRDefault="003624FD" w:rsidP="0018185B">
      <w:pPr>
        <w:rPr>
          <w:rtl/>
        </w:rPr>
      </w:pPr>
      <w:r>
        <w:rPr>
          <w:rtl/>
        </w:rPr>
        <w:lastRenderedPageBreak/>
        <w:t xml:space="preserve">- </w:t>
      </w:r>
      <w:r>
        <w:t>AI</w:t>
      </w:r>
      <w:r>
        <w:rPr>
          <w:rtl/>
        </w:rPr>
        <w:t xml:space="preserve"> و محتوا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57A90020" w14:textId="077E8C61" w:rsidR="003624FD" w:rsidRDefault="003624FD" w:rsidP="0018185B">
      <w:pPr>
        <w:rPr>
          <w:rtl/>
        </w:rPr>
      </w:pPr>
      <w:r>
        <w:rPr>
          <w:rtl/>
        </w:rPr>
        <w:t xml:space="preserve">- </w:t>
      </w:r>
      <w:r>
        <w:t>E-A-T</w:t>
      </w:r>
      <w:r>
        <w:rPr>
          <w:rtl/>
        </w:rPr>
        <w:t xml:space="preserve"> (تخصص، اعتماد، </w:t>
      </w:r>
      <w:r>
        <w:t>Authority</w:t>
      </w:r>
      <w:r>
        <w:rPr>
          <w:rtl/>
        </w:rPr>
        <w:t>)</w:t>
      </w:r>
    </w:p>
    <w:p w14:paraId="0976A9AA" w14:textId="588E802B" w:rsidR="003624FD" w:rsidRDefault="003624FD" w:rsidP="0018185B">
      <w:pPr>
        <w:rPr>
          <w:rtl/>
        </w:rPr>
      </w:pPr>
      <w:r>
        <w:rPr>
          <w:rtl/>
        </w:rPr>
        <w:t xml:space="preserve">- </w:t>
      </w:r>
      <w:r>
        <w:t>Core Web Vitals</w:t>
      </w:r>
      <w:r>
        <w:rPr>
          <w:rtl/>
        </w:rPr>
        <w:t xml:space="preserve"> (مع</w:t>
      </w:r>
      <w:r>
        <w:rPr>
          <w:rFonts w:hint="cs"/>
          <w:rtl/>
        </w:rPr>
        <w:t>ی</w:t>
      </w:r>
      <w:r>
        <w:rPr>
          <w:rFonts w:hint="eastAsia"/>
          <w:rtl/>
        </w:rPr>
        <w:t>ارها</w:t>
      </w:r>
      <w:r>
        <w:rPr>
          <w:rFonts w:hint="cs"/>
          <w:rtl/>
        </w:rPr>
        <w:t>ی</w:t>
      </w:r>
      <w:r>
        <w:rPr>
          <w:rtl/>
        </w:rPr>
        <w:t xml:space="preserve"> سرعت)</w:t>
      </w:r>
    </w:p>
    <w:p w14:paraId="42557C2F" w14:textId="30C477F1" w:rsidR="003624FD" w:rsidRDefault="003624F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ابزارها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SEO</w:t>
      </w:r>
    </w:p>
    <w:p w14:paraId="6489FA47" w14:textId="1B96B11C" w:rsidR="003624FD" w:rsidRDefault="003624FD" w:rsidP="0018185B">
      <w:r>
        <w:rPr>
          <w:rtl/>
        </w:rPr>
        <w:t xml:space="preserve">- </w:t>
      </w:r>
      <w:r>
        <w:t>Google Search Console</w:t>
      </w:r>
    </w:p>
    <w:p w14:paraId="1C536284" w14:textId="00C68967" w:rsidR="003624FD" w:rsidRDefault="003624FD" w:rsidP="0018185B">
      <w:r>
        <w:rPr>
          <w:rtl/>
        </w:rPr>
        <w:t xml:space="preserve">- </w:t>
      </w:r>
      <w:r>
        <w:t>Google Analytics</w:t>
      </w:r>
    </w:p>
    <w:p w14:paraId="45F72AEF" w14:textId="00200028" w:rsidR="003624FD" w:rsidRDefault="003624FD" w:rsidP="0018185B">
      <w:r>
        <w:rPr>
          <w:rtl/>
        </w:rPr>
        <w:t xml:space="preserve">- </w:t>
      </w:r>
      <w:r>
        <w:t>Ahrefs/SEMrush</w:t>
      </w:r>
    </w:p>
    <w:p w14:paraId="3636E984" w14:textId="336C63F7" w:rsidR="003624FD" w:rsidRDefault="003624FD" w:rsidP="0018185B">
      <w:r>
        <w:rPr>
          <w:rtl/>
        </w:rPr>
        <w:t xml:space="preserve">- </w:t>
      </w:r>
      <w:r>
        <w:t>Screaming Frog</w:t>
      </w:r>
    </w:p>
    <w:p w14:paraId="73A94CDC" w14:textId="2B28B25C" w:rsidR="003624FD" w:rsidRDefault="003624FD" w:rsidP="0018185B">
      <w:r>
        <w:rPr>
          <w:rtl/>
        </w:rPr>
        <w:t xml:space="preserve">- </w:t>
      </w:r>
      <w:r>
        <w:t>GTmetrix</w:t>
      </w:r>
    </w:p>
    <w:p w14:paraId="4BBD827B" w14:textId="27C83860" w:rsidR="003624FD" w:rsidRDefault="003624FD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موفق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</w:t>
      </w:r>
      <w:r>
        <w:t>SEO</w:t>
      </w:r>
    </w:p>
    <w:p w14:paraId="404375DC" w14:textId="07E9DAC3" w:rsidR="003624FD" w:rsidRDefault="003624FD" w:rsidP="0018185B">
      <w:pPr>
        <w:rPr>
          <w:rtl/>
        </w:rPr>
      </w:pPr>
      <w:r>
        <w:rPr>
          <w:rtl/>
        </w:rPr>
        <w:t>1. صبر و تحمل (فرآ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زمان‌بر است)</w:t>
      </w:r>
    </w:p>
    <w:p w14:paraId="770D5634" w14:textId="646B0A21" w:rsidR="003624FD" w:rsidRDefault="003624FD" w:rsidP="0018185B">
      <w:pPr>
        <w:rPr>
          <w:rtl/>
        </w:rPr>
      </w:pPr>
      <w:r>
        <w:rPr>
          <w:rtl/>
        </w:rPr>
        <w:t>2. تمرکز بر کاربر (</w:t>
      </w:r>
      <w:r>
        <w:t>User-First</w:t>
      </w:r>
      <w:r>
        <w:rPr>
          <w:rtl/>
        </w:rPr>
        <w:t>)</w:t>
      </w:r>
    </w:p>
    <w:p w14:paraId="55B10E90" w14:textId="6ED76E87" w:rsidR="003624FD" w:rsidRDefault="003624FD" w:rsidP="0018185B">
      <w:pPr>
        <w:rPr>
          <w:rtl/>
        </w:rPr>
      </w:pPr>
      <w:r>
        <w:rPr>
          <w:rtl/>
        </w:rPr>
        <w:t>3. به روز بودن (الگور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tl/>
        </w:rPr>
        <w:t xml:space="preserve"> دائماً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)</w:t>
      </w:r>
    </w:p>
    <w:p w14:paraId="048885F4" w14:textId="794E8F66" w:rsidR="003624FD" w:rsidRDefault="003624FD" w:rsidP="0018185B">
      <w:pPr>
        <w:rPr>
          <w:rtl/>
        </w:rPr>
      </w:pPr>
      <w:r>
        <w:rPr>
          <w:rtl/>
        </w:rPr>
        <w:t>4.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داده‌محور</w:t>
      </w:r>
    </w:p>
    <w:p w14:paraId="04879ABD" w14:textId="09C88358" w:rsidR="003624FD" w:rsidRDefault="003624FD" w:rsidP="0018185B">
      <w:pPr>
        <w:rPr>
          <w:rtl/>
        </w:rPr>
      </w:pPr>
      <w:r>
        <w:rPr>
          <w:rtl/>
        </w:rPr>
        <w:t xml:space="preserve">5.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 xml:space="preserve"> با بازار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7737D6A4" w14:textId="2362CD3B" w:rsidR="003624FD" w:rsidRDefault="003624FD" w:rsidP="0018185B">
      <w:r>
        <w:t>SEO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مستمر است که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استراتژ</w:t>
      </w:r>
      <w:r>
        <w:rPr>
          <w:rFonts w:hint="cs"/>
          <w:rtl/>
        </w:rPr>
        <w:t>ی</w:t>
      </w:r>
      <w:r>
        <w:rPr>
          <w:rtl/>
        </w:rPr>
        <w:t xml:space="preserve"> بلندمدت، تخصص فن</w:t>
      </w:r>
      <w:r>
        <w:rPr>
          <w:rFonts w:hint="cs"/>
          <w:rtl/>
        </w:rPr>
        <w:t>ی</w:t>
      </w:r>
      <w:r>
        <w:rPr>
          <w:rtl/>
        </w:rPr>
        <w:t xml:space="preserve"> و درک عم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از رفتار کاربران دارد.</w:t>
      </w:r>
    </w:p>
    <w:p w14:paraId="52089E9A" w14:textId="49E37619" w:rsidR="003624FD" w:rsidRDefault="003624FD" w:rsidP="0018185B">
      <w:pPr>
        <w:pStyle w:val="Heading1"/>
      </w:pPr>
      <w:bookmarkStart w:id="7" w:name="_Toc211464452"/>
      <w:r w:rsidRPr="003624FD">
        <w:rPr>
          <w:rtl/>
        </w:rPr>
        <w:t>بررس</w:t>
      </w:r>
      <w:r>
        <w:rPr>
          <w:rFonts w:hint="cs"/>
          <w:rtl/>
        </w:rPr>
        <w:t>ی</w:t>
      </w:r>
      <w:r w:rsidRPr="003624FD">
        <w:rPr>
          <w:rtl/>
        </w:rPr>
        <w:t xml:space="preserve"> مفهوم </w:t>
      </w:r>
      <w:r w:rsidRPr="003624FD">
        <w:t>Progressive Enhancement</w:t>
      </w:r>
      <w:r w:rsidR="00684A21">
        <w:rPr>
          <w:rFonts w:hint="cs"/>
          <w:rtl/>
        </w:rPr>
        <w:t xml:space="preserve"> </w:t>
      </w:r>
      <w:r w:rsidR="00684A21" w:rsidRPr="00684A21">
        <w:rPr>
          <w:rtl/>
        </w:rPr>
        <w:t>بهبود تدر</w:t>
      </w:r>
      <w:r w:rsidR="00684A21" w:rsidRPr="00684A21">
        <w:rPr>
          <w:rFonts w:hint="cs"/>
          <w:rtl/>
        </w:rPr>
        <w:t>ی</w:t>
      </w:r>
      <w:r w:rsidR="00684A21" w:rsidRPr="00684A21">
        <w:rPr>
          <w:rFonts w:hint="eastAsia"/>
          <w:rtl/>
        </w:rPr>
        <w:t>ج</w:t>
      </w:r>
      <w:r w:rsidR="00684A21" w:rsidRPr="00684A21">
        <w:rPr>
          <w:rFonts w:hint="cs"/>
          <w:rtl/>
        </w:rPr>
        <w:t>ی</w:t>
      </w:r>
      <w:bookmarkEnd w:id="7"/>
    </w:p>
    <w:p w14:paraId="057C751F" w14:textId="77777777" w:rsidR="00684A21" w:rsidRDefault="007E61E8" w:rsidP="0018185B">
      <w:pPr>
        <w:rPr>
          <w:rtl/>
        </w:rPr>
      </w:pP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مفهوم </w:t>
      </w:r>
      <w:r>
        <w:t>Progressive Enhancement</w:t>
      </w:r>
      <w:r>
        <w:rPr>
          <w:rtl/>
        </w:rPr>
        <w:t xml:space="preserve"> </w:t>
      </w:r>
      <w:r w:rsidR="00684A21" w:rsidRPr="00684A21">
        <w:rPr>
          <w:rtl/>
        </w:rPr>
        <w:t>بهبود تدر</w:t>
      </w:r>
      <w:r w:rsidR="00684A21" w:rsidRPr="00684A21">
        <w:rPr>
          <w:rFonts w:hint="cs"/>
          <w:rtl/>
        </w:rPr>
        <w:t>ی</w:t>
      </w:r>
      <w:r w:rsidR="00684A21" w:rsidRPr="00684A21">
        <w:rPr>
          <w:rFonts w:hint="eastAsia"/>
          <w:rtl/>
        </w:rPr>
        <w:t>ج</w:t>
      </w:r>
      <w:r w:rsidR="00684A21" w:rsidRPr="00684A21">
        <w:rPr>
          <w:rFonts w:hint="cs"/>
          <w:rtl/>
        </w:rPr>
        <w:t>ی</w:t>
      </w:r>
    </w:p>
    <w:p w14:paraId="04E36E6C" w14:textId="033F7E9B" w:rsidR="007E61E8" w:rsidRDefault="007E61E8" w:rsidP="0018185B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ساندو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درست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11C54F97" w14:textId="24D6D4AB" w:rsidR="007E61E8" w:rsidRDefault="007E61E8" w:rsidP="0018185B">
      <w:pPr>
        <w:rPr>
          <w:rtl/>
        </w:rPr>
      </w:pPr>
      <w:r>
        <w:t>Progressive Enhancement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598B108C" w14:textId="3156AD7F" w:rsidR="007E61E8" w:rsidRDefault="007E61E8" w:rsidP="0018185B">
      <w:pPr>
        <w:rPr>
          <w:rtl/>
        </w:rPr>
      </w:pPr>
      <w:r>
        <w:rPr>
          <w:rtl/>
        </w:rPr>
        <w:t>1. اول نان بگذار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706A9A5" w14:textId="67098058" w:rsidR="007E61E8" w:rsidRDefault="007E61E8" w:rsidP="0018185B">
      <w:pPr>
        <w:rPr>
          <w:rtl/>
        </w:rPr>
      </w:pPr>
      <w:r>
        <w:rPr>
          <w:rtl/>
        </w:rPr>
        <w:lastRenderedPageBreak/>
        <w:t>2. بعد کره بمال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(اضافه کردن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اول)</w:t>
      </w:r>
    </w:p>
    <w:p w14:paraId="65A6F029" w14:textId="36924FED" w:rsidR="007E61E8" w:rsidRDefault="007E61E8" w:rsidP="0018185B">
      <w:pPr>
        <w:rPr>
          <w:rtl/>
        </w:rPr>
      </w:pPr>
      <w:r>
        <w:rPr>
          <w:rtl/>
        </w:rPr>
        <w:t>3. سپس پن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بگذار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دوم)</w:t>
      </w:r>
    </w:p>
    <w:p w14:paraId="50585133" w14:textId="2CEA89D7" w:rsidR="007E61E8" w:rsidRDefault="007E61E8" w:rsidP="0018185B">
      <w:pPr>
        <w:rPr>
          <w:rtl/>
        </w:rPr>
      </w:pPr>
      <w:r>
        <w:rPr>
          <w:rtl/>
        </w:rPr>
        <w:t>4. در آخر گوجه اضافه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)</w:t>
      </w:r>
    </w:p>
    <w:p w14:paraId="365C5030" w14:textId="768F2112" w:rsidR="007E61E8" w:rsidRDefault="007E61E8" w:rsidP="0018185B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 حت</w:t>
      </w:r>
      <w:r>
        <w:rPr>
          <w:rFonts w:hint="cs"/>
          <w:rtl/>
        </w:rPr>
        <w:t>ی</w:t>
      </w:r>
      <w:r>
        <w:rPr>
          <w:rtl/>
        </w:rPr>
        <w:t xml:space="preserve"> اگر گوجه نداشته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باز هم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ساندو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!</w:t>
      </w:r>
    </w:p>
    <w:p w14:paraId="71A317EB" w14:textId="2D57A95E" w:rsidR="007E61E8" w:rsidRDefault="007E61E8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فلسفه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</w:t>
      </w:r>
      <w:r>
        <w:rPr>
          <w:rtl/>
        </w:rPr>
        <w:t xml:space="preserve"> به زبان ساده</w:t>
      </w:r>
    </w:p>
    <w:p w14:paraId="6B5D9FCE" w14:textId="674FC152" w:rsidR="007E61E8" w:rsidRDefault="007E61E8" w:rsidP="0018185B">
      <w:pPr>
        <w:rPr>
          <w:rtl/>
        </w:rPr>
      </w:pPr>
      <w:r>
        <w:rPr>
          <w:rtl/>
        </w:rPr>
        <w:t xml:space="preserve"> "اول مطمئن شو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همه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از پا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tl/>
        </w:rPr>
        <w:t xml:space="preserve"> 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 استفاده کنند، سپس برا</w:t>
      </w:r>
      <w:r>
        <w:rPr>
          <w:rFonts w:hint="cs"/>
          <w:rtl/>
        </w:rPr>
        <w:t>ی</w:t>
      </w:r>
      <w:r>
        <w:rPr>
          <w:rtl/>
        </w:rPr>
        <w:t xml:space="preserve"> کسان</w:t>
      </w:r>
      <w:r>
        <w:rPr>
          <w:rFonts w:hint="cs"/>
          <w:rtl/>
        </w:rPr>
        <w:t>ی</w:t>
      </w:r>
      <w:r>
        <w:rPr>
          <w:rtl/>
        </w:rPr>
        <w:t xml:space="preserve"> که امکانات بهتر دارند، تجربه بهتر</w:t>
      </w:r>
      <w:r>
        <w:rPr>
          <w:rFonts w:hint="cs"/>
          <w:rtl/>
        </w:rPr>
        <w:t>ی</w:t>
      </w:r>
      <w:r>
        <w:rPr>
          <w:rtl/>
        </w:rPr>
        <w:t xml:space="preserve"> بساز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."</w:t>
      </w:r>
    </w:p>
    <w:p w14:paraId="03C48798" w14:textId="61F74CF2" w:rsidR="007E61E8" w:rsidRDefault="007E61E8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عمل</w:t>
      </w:r>
      <w:r>
        <w:rPr>
          <w:rFonts w:hint="cs"/>
          <w:rtl/>
        </w:rPr>
        <w:t>ی</w:t>
      </w:r>
      <w:r>
        <w:rPr>
          <w:rtl/>
        </w:rPr>
        <w:t xml:space="preserve">: ساخت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خبر</w:t>
      </w:r>
      <w:r>
        <w:rPr>
          <w:rFonts w:hint="cs"/>
          <w:rtl/>
        </w:rPr>
        <w:t>ی</w:t>
      </w:r>
    </w:p>
    <w:p w14:paraId="02DD724A" w14:textId="3785BB85" w:rsidR="007E61E8" w:rsidRDefault="007E61E8" w:rsidP="0018185B">
      <w:pPr>
        <w:rPr>
          <w:rtl/>
        </w:rPr>
      </w:pPr>
      <w:r>
        <w:rPr>
          <w:rtl/>
        </w:rPr>
        <w:t xml:space="preserve"> مرحله ۱: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(همه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نند</w:t>
      </w:r>
      <w:r>
        <w:rPr>
          <w:rtl/>
        </w:rPr>
        <w:t>)</w:t>
      </w:r>
    </w:p>
    <w:p w14:paraId="3564E337" w14:textId="315F8AAA" w:rsidR="007E61E8" w:rsidRDefault="007E61E8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کاربران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با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کم سرعت، مرورگر ساده</w:t>
      </w:r>
    </w:p>
    <w:p w14:paraId="591DF3AC" w14:textId="32186BB0" w:rsidR="007E61E8" w:rsidRDefault="007E61E8" w:rsidP="0018185B">
      <w:pPr>
        <w:rPr>
          <w:rtl/>
        </w:rPr>
      </w:pPr>
      <w:r>
        <w:rPr>
          <w:rtl/>
        </w:rPr>
        <w:t xml:space="preserve"> مرحله ۲: اضافه کردن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(ز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  <w:r>
        <w:rPr>
          <w:rtl/>
        </w:rPr>
        <w:t>)</w:t>
      </w:r>
    </w:p>
    <w:p w14:paraId="1A4FB8D6" w14:textId="7964FA7C" w:rsidR="007E61E8" w:rsidRDefault="007E61E8" w:rsidP="0018185B">
      <w:pPr>
        <w:rPr>
          <w:rtl/>
        </w:rPr>
      </w:pPr>
      <w:r>
        <w:rPr>
          <w:rtl/>
        </w:rPr>
        <w:t>/ مثل رنگ کردن خانه /</w:t>
      </w:r>
    </w:p>
    <w:p w14:paraId="623CE10C" w14:textId="5681F86D" w:rsidR="007E61E8" w:rsidRDefault="007E61E8" w:rsidP="0018185B">
      <w:pPr>
        <w:rPr>
          <w:rtl/>
        </w:rPr>
      </w:pPr>
      <w:r>
        <w:rPr>
          <w:rFonts w:hint="cs"/>
          <w:rtl/>
        </w:rPr>
        <w:t>کاربران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: </w:t>
      </w:r>
      <w:r>
        <w:rPr>
          <w:rFonts w:hint="cs"/>
          <w:rtl/>
        </w:rPr>
        <w:t>مرورگرهای</w:t>
      </w:r>
      <w:r>
        <w:rPr>
          <w:rtl/>
        </w:rPr>
        <w:t xml:space="preserve"> نسبتاً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36F599A" w14:textId="1E892FA6" w:rsidR="007E61E8" w:rsidRDefault="007E61E8" w:rsidP="0018185B">
      <w:pPr>
        <w:rPr>
          <w:rtl/>
        </w:rPr>
      </w:pPr>
      <w:r>
        <w:rPr>
          <w:rtl/>
        </w:rPr>
        <w:t xml:space="preserve"> مرحله ۳: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25830481" w14:textId="77777777" w:rsidR="007E61E8" w:rsidRDefault="007E61E8" w:rsidP="0018185B">
      <w:pPr>
        <w:rPr>
          <w:rtl/>
        </w:rPr>
      </w:pPr>
      <w:r>
        <w:rPr>
          <w:rtl/>
        </w:rPr>
        <w:t>// مثل نصب آسانسور در ساختمان</w:t>
      </w:r>
    </w:p>
    <w:p w14:paraId="2E507C91" w14:textId="77777777" w:rsidR="007E61E8" w:rsidRDefault="007E61E8" w:rsidP="0018185B">
      <w:pPr>
        <w:rPr>
          <w:rtl/>
        </w:rPr>
      </w:pPr>
      <w:r>
        <w:rPr>
          <w:rtl/>
        </w:rPr>
        <w:t>//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نظرات بدون رفرش صفحه</w:t>
      </w:r>
    </w:p>
    <w:p w14:paraId="60C786E3" w14:textId="77777777" w:rsidR="007E61E8" w:rsidRDefault="007E61E8" w:rsidP="0018185B">
      <w:pPr>
        <w:rPr>
          <w:rtl/>
        </w:rPr>
      </w:pPr>
      <w:r>
        <w:rPr>
          <w:rtl/>
        </w:rPr>
        <w:t>//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</w:t>
      </w:r>
      <w:r>
        <w:rPr>
          <w:rtl/>
        </w:rPr>
        <w:t xml:space="preserve"> اخبار مشابه</w:t>
      </w:r>
    </w:p>
    <w:p w14:paraId="387D91E9" w14:textId="719ADF5C" w:rsidR="007E61E8" w:rsidRDefault="007E61E8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کاربران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با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مرورگرها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پرسرعت</w:t>
      </w:r>
    </w:p>
    <w:p w14:paraId="4C83BE44" w14:textId="12FA248E" w:rsidR="007E61E8" w:rsidRDefault="007E61E8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با دو روش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</w:p>
    <w:p w14:paraId="7898404F" w14:textId="4ADDBE6F" w:rsidR="007E61E8" w:rsidRDefault="007E61E8" w:rsidP="0018185B">
      <w:pPr>
        <w:rPr>
          <w:rtl/>
        </w:rPr>
      </w:pPr>
      <w:r>
        <w:rPr>
          <w:rtl/>
        </w:rPr>
        <w:t xml:space="preserve"> روش ۱: </w:t>
      </w:r>
      <w:r>
        <w:t>Progressive Enhancement</w:t>
      </w:r>
      <w:r>
        <w:rPr>
          <w:rtl/>
        </w:rPr>
        <w:t xml:space="preserve"> (ما)</w:t>
      </w:r>
    </w:p>
    <w:p w14:paraId="03E8109D" w14:textId="4E7ECB9D" w:rsidR="007E61E8" w:rsidRDefault="007E61E8" w:rsidP="0018185B">
      <w:pPr>
        <w:rPr>
          <w:rtl/>
        </w:rPr>
      </w:pPr>
      <w:r>
        <w:rPr>
          <w:rtl/>
        </w:rPr>
        <w:t xml:space="preserve">- اول متن ساده </w:t>
      </w:r>
      <w:r w:rsidR="00684A21">
        <w:rPr>
          <w:rFonts w:cs="Times New Roman" w:hint="cs"/>
        </w:rPr>
        <w:sym w:font="Wingdings 3" w:char="F021"/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سپس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رنگ</w:t>
      </w:r>
      <w:r>
        <w:rPr>
          <w:rtl/>
        </w:rPr>
        <w:t xml:space="preserve"> </w:t>
      </w:r>
      <w:r w:rsidR="00684A21">
        <w:rPr>
          <w:rFonts w:cs="Times New Roman" w:hint="cs"/>
        </w:rPr>
        <w:sym w:font="Wingdings 3" w:char="F021"/>
      </w:r>
      <w:r>
        <w:rPr>
          <w:rFonts w:ascii="IRANSansWeb(FaNum) Light" w:hAnsi="IRANSansWeb(FaNum) Light" w:hint="cs"/>
          <w:rtl/>
        </w:rPr>
        <w:t>بعد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</w:p>
    <w:p w14:paraId="78D1F886" w14:textId="66DC4FF3" w:rsidR="007E61E8" w:rsidRDefault="007E61E8" w:rsidP="0018185B">
      <w:pPr>
        <w:rPr>
          <w:rtl/>
        </w:rPr>
      </w:pPr>
      <w:r>
        <w:rPr>
          <w:rtl/>
        </w:rPr>
        <w:t>- 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همه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بخوانند</w:t>
      </w:r>
    </w:p>
    <w:p w14:paraId="493B3F1F" w14:textId="7F51903C" w:rsidR="007E61E8" w:rsidRDefault="007E61E8" w:rsidP="0018185B">
      <w:pPr>
        <w:rPr>
          <w:rtl/>
        </w:rPr>
      </w:pPr>
      <w:r>
        <w:rPr>
          <w:rtl/>
        </w:rPr>
        <w:lastRenderedPageBreak/>
        <w:t xml:space="preserve"> روش ۲: </w:t>
      </w:r>
      <w:r>
        <w:t>Graceful Degradation</w:t>
      </w:r>
      <w:r>
        <w:rPr>
          <w:rtl/>
        </w:rPr>
        <w:t xml:space="preserve"> (برعکس ما)</w:t>
      </w:r>
    </w:p>
    <w:p w14:paraId="00F1573E" w14:textId="5B6A916D" w:rsidR="007E61E8" w:rsidRDefault="007E61E8" w:rsidP="0018185B">
      <w:pPr>
        <w:rPr>
          <w:rtl/>
        </w:rPr>
      </w:pPr>
      <w:r>
        <w:rPr>
          <w:rtl/>
        </w:rPr>
        <w:t>- اول 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اگر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نشد،</w:t>
      </w:r>
      <w:r w:rsidR="00684A21">
        <w:rPr>
          <w:rFonts w:ascii="IRANSansWeb(FaNum) Light" w:hAnsi="IRANSansWeb(FaNum) Light" w:hint="cs"/>
        </w:rPr>
        <w:sym w:font="Wingdings 3" w:char="F021"/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متن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نشان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بده</w:t>
      </w:r>
    </w:p>
    <w:p w14:paraId="45AC83DF" w14:textId="6CC6694B" w:rsidR="007E61E8" w:rsidRDefault="007E61E8" w:rsidP="0018185B">
      <w:pPr>
        <w:rPr>
          <w:rtl/>
        </w:rPr>
      </w:pPr>
      <w:r>
        <w:rPr>
          <w:rtl/>
        </w:rPr>
        <w:t>- مشکل: ممکن است بعض</w:t>
      </w:r>
      <w:r>
        <w:rPr>
          <w:rFonts w:hint="cs"/>
          <w:rtl/>
        </w:rPr>
        <w:t>ی</w:t>
      </w:r>
      <w:r>
        <w:rPr>
          <w:rtl/>
        </w:rPr>
        <w:t xml:space="preserve"> کاربران اصلاً محتوا نب</w:t>
      </w:r>
      <w:r>
        <w:rPr>
          <w:rFonts w:hint="cs"/>
          <w:rtl/>
        </w:rPr>
        <w:t>ی</w:t>
      </w:r>
      <w:r>
        <w:rPr>
          <w:rFonts w:hint="eastAsia"/>
          <w:rtl/>
        </w:rPr>
        <w:t>نند</w:t>
      </w:r>
    </w:p>
    <w:p w14:paraId="24BD142C" w14:textId="1C6CFE60" w:rsidR="007E61E8" w:rsidRDefault="007E61E8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از زندگ</w:t>
      </w:r>
      <w:r>
        <w:rPr>
          <w:rFonts w:hint="cs"/>
          <w:rtl/>
        </w:rPr>
        <w:t>ی</w:t>
      </w:r>
    </w:p>
    <w:p w14:paraId="2EB442EA" w14:textId="3F638547" w:rsidR="007E61E8" w:rsidRDefault="007E61E8" w:rsidP="0018185B">
      <w:pPr>
        <w:rPr>
          <w:rtl/>
        </w:rPr>
      </w:pPr>
      <w:r>
        <w:rPr>
          <w:rtl/>
        </w:rPr>
        <w:t xml:space="preserve"> مثال ۱: ارسال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</w:p>
    <w:p w14:paraId="5477D569" w14:textId="0C7FA1B0" w:rsidR="007E61E8" w:rsidRDefault="007E61E8" w:rsidP="0018185B">
      <w:pPr>
        <w:rPr>
          <w:rtl/>
        </w:rPr>
      </w:pPr>
      <w:r>
        <w:rPr>
          <w:rtl/>
        </w:rPr>
        <w:t>-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: </w:t>
      </w:r>
      <w:r>
        <w:t>SMS</w:t>
      </w:r>
      <w:r>
        <w:rPr>
          <w:rtl/>
        </w:rPr>
        <w:t xml:space="preserve"> ساده</w:t>
      </w:r>
    </w:p>
    <w:p w14:paraId="14430526" w14:textId="72259346" w:rsidR="007E61E8" w:rsidRDefault="007E61E8" w:rsidP="0018185B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>: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با </w:t>
      </w:r>
      <w:r>
        <w:t>emoji</w:t>
      </w:r>
    </w:p>
    <w:p w14:paraId="6A293AC6" w14:textId="379CA144" w:rsidR="007E61E8" w:rsidRDefault="007E61E8" w:rsidP="0018185B">
      <w:pPr>
        <w:rPr>
          <w:rtl/>
        </w:rPr>
      </w:pPr>
      <w:r>
        <w:rPr>
          <w:rtl/>
        </w:rPr>
        <w:t>-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: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و،</w:t>
      </w:r>
      <w:r>
        <w:rPr>
          <w:rtl/>
        </w:rPr>
        <w:t xml:space="preserve">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مکان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t>reactions</w:t>
      </w:r>
    </w:p>
    <w:p w14:paraId="5D7C24D8" w14:textId="6A461F4E" w:rsidR="007E61E8" w:rsidRDefault="007E61E8" w:rsidP="0018185B">
      <w:pPr>
        <w:rPr>
          <w:rtl/>
        </w:rPr>
      </w:pPr>
      <w:r>
        <w:rPr>
          <w:rtl/>
        </w:rPr>
        <w:t xml:space="preserve"> مثال ۲: تماشا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لم</w:t>
      </w:r>
    </w:p>
    <w:p w14:paraId="7E9E572B" w14:textId="4C94A3E0" w:rsidR="007E61E8" w:rsidRDefault="007E61E8" w:rsidP="0018185B">
      <w:pPr>
        <w:rPr>
          <w:rtl/>
        </w:rPr>
      </w:pPr>
      <w:r>
        <w:rPr>
          <w:rtl/>
        </w:rPr>
        <w:t>-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 دانلود با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</w:p>
    <w:p w14:paraId="1B83119F" w14:textId="09B4BA83" w:rsidR="007E61E8" w:rsidRDefault="007E61E8" w:rsidP="0018185B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>: استر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با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معمول</w:t>
      </w:r>
      <w:r>
        <w:rPr>
          <w:rFonts w:hint="cs"/>
          <w:rtl/>
        </w:rPr>
        <w:t>ی</w:t>
      </w:r>
    </w:p>
    <w:p w14:paraId="0E47C420" w14:textId="25605208" w:rsidR="007E61E8" w:rsidRDefault="007E61E8" w:rsidP="0018185B">
      <w:pPr>
        <w:rPr>
          <w:rtl/>
        </w:rPr>
      </w:pPr>
      <w:r>
        <w:rPr>
          <w:rtl/>
        </w:rPr>
        <w:t>-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: 4</w:t>
      </w:r>
      <w:r>
        <w:t>K, HDR</w:t>
      </w:r>
      <w:r>
        <w:rPr>
          <w:rtl/>
        </w:rPr>
        <w:t>,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</w:p>
    <w:p w14:paraId="7904CA96" w14:textId="7041B5A8" w:rsidR="007E61E8" w:rsidRDefault="007E61E8" w:rsidP="0018185B">
      <w:pPr>
        <w:rPr>
          <w:rtl/>
        </w:rPr>
      </w:pPr>
      <w:r>
        <w:rPr>
          <w:rFonts w:hint="cs"/>
          <w:rtl/>
        </w:rPr>
        <w:t>نمودار</w:t>
      </w:r>
      <w:r>
        <w:rPr>
          <w:rtl/>
        </w:rPr>
        <w:t xml:space="preserve"> </w:t>
      </w:r>
      <w:r>
        <w:rPr>
          <w:rFonts w:hint="cs"/>
          <w:rtl/>
        </w:rPr>
        <w:t>درک</w:t>
      </w:r>
      <w:r>
        <w:rPr>
          <w:rtl/>
        </w:rPr>
        <w:t xml:space="preserve"> </w:t>
      </w:r>
      <w:r>
        <w:rPr>
          <w:rFonts w:hint="cs"/>
          <w:rtl/>
        </w:rPr>
        <w:t>مطلب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61E8" w14:paraId="182A620A" w14:textId="77777777" w:rsidTr="007E61E8">
        <w:tc>
          <w:tcPr>
            <w:tcW w:w="9350" w:type="dxa"/>
          </w:tcPr>
          <w:p w14:paraId="5A96A837" w14:textId="77777777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کاربران</w:t>
            </w:r>
            <w:r>
              <w:rPr>
                <w:rtl/>
              </w:rPr>
              <w:t xml:space="preserve"> با امکانات محدود</w:t>
            </w:r>
          </w:p>
          <w:p w14:paraId="60C02583" w14:textId="20211974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466C0322" w14:textId="77777777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محتوا</w:t>
            </w:r>
            <w:r>
              <w:rPr>
                <w:rtl/>
              </w:rPr>
              <w:t xml:space="preserve"> و عملکرد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←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همه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توانند</w:t>
            </w:r>
            <w:r>
              <w:rPr>
                <w:rtl/>
              </w:rPr>
              <w:t xml:space="preserve"> استفاده کنند</w:t>
            </w:r>
          </w:p>
          <w:p w14:paraId="38C10273" w14:textId="30DA43DE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5F87BA1C" w14:textId="77777777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کاربران</w:t>
            </w:r>
            <w:r>
              <w:rPr>
                <w:rtl/>
              </w:rPr>
              <w:t xml:space="preserve"> با امکانات متوسط</w:t>
            </w:r>
          </w:p>
          <w:p w14:paraId="74FBB72F" w14:textId="406A757D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77AF7F4E" w14:textId="77777777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ظاهر</w:t>
            </w:r>
            <w:r>
              <w:rPr>
                <w:rtl/>
              </w:rPr>
              <w:t xml:space="preserve">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باتر</w:t>
            </w:r>
            <w:r>
              <w:rPr>
                <w:rtl/>
              </w:rPr>
              <w:t xml:space="preserve"> + قابل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شتر</w:t>
            </w:r>
          </w:p>
          <w:p w14:paraId="22B3CFA5" w14:textId="4F2A0E15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6731AD9A" w14:textId="77777777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کاربران</w:t>
            </w:r>
            <w:r>
              <w:rPr>
                <w:rtl/>
              </w:rPr>
              <w:t xml:space="preserve"> با امکانات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شرفته</w:t>
            </w:r>
          </w:p>
          <w:p w14:paraId="77DDE3C7" w14:textId="1B6B1505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16784CA5" w14:textId="77777777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تجربه</w:t>
            </w:r>
            <w:r>
              <w:rPr>
                <w:rtl/>
              </w:rPr>
              <w:t xml:space="preserve"> فوق‌العاده و تعامل</w:t>
            </w:r>
            <w:r>
              <w:rPr>
                <w:rFonts w:hint="cs"/>
                <w:rtl/>
              </w:rPr>
              <w:t>ی</w:t>
            </w:r>
          </w:p>
          <w:p w14:paraId="449B62CE" w14:textId="77777777" w:rsidR="007E61E8" w:rsidRDefault="007E61E8" w:rsidP="0018185B">
            <w:pPr>
              <w:rPr>
                <w:rtl/>
              </w:rPr>
            </w:pPr>
          </w:p>
        </w:tc>
      </w:tr>
    </w:tbl>
    <w:p w14:paraId="47DCD3DA" w14:textId="77777777" w:rsidR="007E61E8" w:rsidRDefault="007E61E8" w:rsidP="0018185B">
      <w:pPr>
        <w:rPr>
          <w:rtl/>
        </w:rPr>
      </w:pPr>
    </w:p>
    <w:p w14:paraId="4EC3543A" w14:textId="35FAB504" w:rsidR="007E61E8" w:rsidRDefault="007E61E8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چرا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مهم است؟</w:t>
      </w:r>
    </w:p>
    <w:p w14:paraId="5FCB30B1" w14:textId="0D2ABA4F" w:rsidR="007E61E8" w:rsidRDefault="007E61E8" w:rsidP="0018185B">
      <w:pPr>
        <w:rPr>
          <w:rtl/>
        </w:rPr>
      </w:pPr>
      <w:r>
        <w:rPr>
          <w:rtl/>
        </w:rPr>
        <w:lastRenderedPageBreak/>
        <w:t xml:space="preserve"> ۱. عدالت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1117D264" w14:textId="77777777" w:rsidR="007E61E8" w:rsidRDefault="007E61E8" w:rsidP="0018185B">
      <w:pPr>
        <w:rPr>
          <w:rtl/>
        </w:rPr>
      </w:pPr>
      <w:r>
        <w:rPr>
          <w:rtl/>
        </w:rPr>
        <w:t>- کاربران روستا</w:t>
      </w:r>
      <w:r>
        <w:rPr>
          <w:rFonts w:hint="cs"/>
          <w:rtl/>
        </w:rPr>
        <w:t>یی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کند</w:t>
      </w:r>
    </w:p>
    <w:p w14:paraId="59EF02DE" w14:textId="77777777" w:rsidR="007E61E8" w:rsidRDefault="007E61E8" w:rsidP="0018185B">
      <w:pPr>
        <w:rPr>
          <w:rtl/>
        </w:rPr>
      </w:pPr>
      <w:r>
        <w:rPr>
          <w:rtl/>
        </w:rPr>
        <w:t>- افراد با دستگاه‌ها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</w:p>
    <w:p w14:paraId="414DF5DC" w14:textId="77777777" w:rsidR="007E61E8" w:rsidRDefault="007E61E8" w:rsidP="0018185B">
      <w:pPr>
        <w:rPr>
          <w:rtl/>
        </w:rPr>
      </w:pPr>
      <w:r>
        <w:rPr>
          <w:rtl/>
        </w:rPr>
        <w:t>- افراد با 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(ناب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با </w:t>
      </w:r>
      <w:r>
        <w:t>screen reader</w:t>
      </w:r>
      <w:r>
        <w:rPr>
          <w:rtl/>
        </w:rPr>
        <w:t>)</w:t>
      </w:r>
    </w:p>
    <w:p w14:paraId="66DCF528" w14:textId="2AA1CE87" w:rsidR="007E61E8" w:rsidRDefault="007E61E8" w:rsidP="0018185B">
      <w:pPr>
        <w:rPr>
          <w:rtl/>
        </w:rPr>
      </w:pPr>
      <w:r>
        <w:rPr>
          <w:rtl/>
        </w:rPr>
        <w:t xml:space="preserve"> ۲. آمادگ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مختلف</w:t>
      </w:r>
    </w:p>
    <w:p w14:paraId="45B5ED87" w14:textId="77777777" w:rsidR="007E61E8" w:rsidRDefault="007E61E8" w:rsidP="0018185B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قطع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6F662064" w14:textId="77777777" w:rsidR="007E61E8" w:rsidRDefault="007E61E8" w:rsidP="0018185B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 load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3BF5A00D" w14:textId="77777777" w:rsidR="007E61E8" w:rsidRDefault="007E61E8" w:rsidP="0018185B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مرورگر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است</w:t>
      </w:r>
    </w:p>
    <w:p w14:paraId="6EA80C41" w14:textId="2F3BB30C" w:rsidR="007E61E8" w:rsidRDefault="007E61E8" w:rsidP="0018185B">
      <w:pPr>
        <w:rPr>
          <w:rtl/>
        </w:rPr>
      </w:pPr>
      <w:r>
        <w:rPr>
          <w:rtl/>
        </w:rPr>
        <w:t xml:space="preserve"> ۳. ساخت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محکم</w:t>
      </w:r>
    </w:p>
    <w:p w14:paraId="3FEB1791" w14:textId="77777777" w:rsidR="007E61E8" w:rsidRDefault="007E61E8" w:rsidP="0018185B">
      <w:pPr>
        <w:rPr>
          <w:rtl/>
        </w:rPr>
      </w:pPr>
      <w:r>
        <w:rPr>
          <w:rtl/>
        </w:rPr>
        <w:t>- مثل ساختن ساختمان: اول اسکلت محکم، سپس نماکار</w:t>
      </w:r>
      <w:r>
        <w:rPr>
          <w:rFonts w:hint="cs"/>
          <w:rtl/>
        </w:rPr>
        <w:t>ی</w:t>
      </w:r>
    </w:p>
    <w:p w14:paraId="032C9620" w14:textId="27D4229B" w:rsidR="007E61E8" w:rsidRDefault="007E61E8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فکر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دانشجو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5DBA8C76" w14:textId="60175127" w:rsidR="007E61E8" w:rsidRDefault="007E61E8" w:rsidP="0018185B">
      <w:pPr>
        <w:rPr>
          <w:rtl/>
        </w:rPr>
      </w:pPr>
      <w:r>
        <w:rPr>
          <w:rtl/>
        </w:rPr>
        <w:t xml:space="preserve"> سنار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: ساخت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فرم ثبت‌نام</w:t>
      </w:r>
    </w:p>
    <w:p w14:paraId="43C1943A" w14:textId="61018013" w:rsidR="007E61E8" w:rsidRDefault="007E61E8" w:rsidP="0018185B">
      <w:pPr>
        <w:rPr>
          <w:rtl/>
        </w:rPr>
      </w:pPr>
      <w:r>
        <w:rPr>
          <w:rtl/>
        </w:rPr>
        <w:t>سوال: چگونه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فرم را با </w:t>
      </w:r>
      <w:r>
        <w:t>Progressive Enhancement</w:t>
      </w:r>
      <w:r>
        <w:rPr>
          <w:rtl/>
        </w:rPr>
        <w:t xml:space="preserve"> بساز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2C08461B" w14:textId="525D12B6" w:rsidR="007E61E8" w:rsidRDefault="007E61E8" w:rsidP="0018185B">
      <w:pPr>
        <w:rPr>
          <w:rtl/>
        </w:rPr>
      </w:pPr>
      <w:r>
        <w:rPr>
          <w:rtl/>
        </w:rPr>
        <w:t>پاسخ مرحله به مرحله:</w:t>
      </w:r>
    </w:p>
    <w:p w14:paraId="54763D9E" w14:textId="217E7F28" w:rsidR="007E61E8" w:rsidRDefault="007E61E8" w:rsidP="0018185B">
      <w:pPr>
        <w:rPr>
          <w:rtl/>
        </w:rPr>
      </w:pPr>
      <w:r>
        <w:rPr>
          <w:rtl/>
        </w:rPr>
        <w:t>1.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: فرم </w:t>
      </w:r>
      <w:r>
        <w:t>HTML</w:t>
      </w:r>
      <w:r>
        <w:rPr>
          <w:rtl/>
        </w:rPr>
        <w:t xml:space="preserve"> ساده که بدون </w:t>
      </w:r>
      <w:r>
        <w:t>JavaScript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5726BEFF" w14:textId="29ECDFAA" w:rsidR="007E61E8" w:rsidRDefault="007E61E8" w:rsidP="0018185B">
      <w:pPr>
        <w:rPr>
          <w:rtl/>
        </w:rPr>
      </w:pPr>
      <w:r>
        <w:rPr>
          <w:rtl/>
        </w:rPr>
        <w:t xml:space="preserve">2. مرحله ۲: اضافه کردن </w:t>
      </w:r>
      <w:r>
        <w:t>CSS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</w:p>
    <w:p w14:paraId="047A2C5C" w14:textId="19C5321F" w:rsidR="007E61E8" w:rsidRDefault="007E61E8" w:rsidP="0018185B">
      <w:pPr>
        <w:rPr>
          <w:rtl/>
        </w:rPr>
      </w:pPr>
      <w:r>
        <w:rPr>
          <w:rtl/>
        </w:rPr>
        <w:t xml:space="preserve">3. مرحله ۳: </w:t>
      </w:r>
      <w:r>
        <w:t>JavaScript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validation</w:t>
      </w:r>
      <w:r>
        <w:rPr>
          <w:rtl/>
        </w:rPr>
        <w:t xml:space="preserve"> لحظه‌ا</w:t>
      </w:r>
      <w:r>
        <w:rPr>
          <w:rFonts w:hint="cs"/>
          <w:rtl/>
        </w:rPr>
        <w:t>ی</w:t>
      </w:r>
    </w:p>
    <w:p w14:paraId="5E04723A" w14:textId="1E18AA08" w:rsidR="007E61E8" w:rsidRDefault="007E61E8" w:rsidP="0018185B">
      <w:pPr>
        <w:rPr>
          <w:rtl/>
        </w:rPr>
      </w:pPr>
      <w:r>
        <w:rPr>
          <w:rtl/>
        </w:rPr>
        <w:t xml:space="preserve">4. مرحله ۴: </w:t>
      </w:r>
      <w:r>
        <w:t>autocomplete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4FB87731" w14:textId="3AA8E7A1" w:rsidR="007E61E8" w:rsidRPr="007704F3" w:rsidRDefault="007E61E8" w:rsidP="007704F3">
      <w:pPr>
        <w:rPr>
          <w:b/>
          <w:bCs/>
          <w:sz w:val="32"/>
          <w:szCs w:val="32"/>
          <w:rtl/>
        </w:rPr>
      </w:pPr>
      <w:r w:rsidRPr="007704F3">
        <w:rPr>
          <w:b/>
          <w:bCs/>
          <w:sz w:val="32"/>
          <w:szCs w:val="32"/>
          <w:rtl/>
        </w:rPr>
        <w:t xml:space="preserve"> </w:t>
      </w:r>
      <w:r w:rsidRPr="007704F3">
        <w:rPr>
          <w:rFonts w:ascii="IRANSansWeb(FaNum) Light" w:hAnsi="IRANSansWeb(FaNum) Light" w:hint="cs"/>
          <w:b/>
          <w:bCs/>
          <w:sz w:val="32"/>
          <w:szCs w:val="32"/>
          <w:rtl/>
        </w:rPr>
        <w:t>نکات</w:t>
      </w:r>
      <w:r w:rsidRPr="007704F3">
        <w:rPr>
          <w:b/>
          <w:bCs/>
          <w:sz w:val="32"/>
          <w:szCs w:val="32"/>
          <w:rtl/>
        </w:rPr>
        <w:t xml:space="preserve"> </w:t>
      </w:r>
      <w:r w:rsidRPr="007704F3">
        <w:rPr>
          <w:rFonts w:ascii="IRANSansWeb(FaNum) Light" w:hAnsi="IRANSansWeb(FaNum) Light" w:hint="cs"/>
          <w:b/>
          <w:bCs/>
          <w:sz w:val="32"/>
          <w:szCs w:val="32"/>
          <w:rtl/>
        </w:rPr>
        <w:t>کل</w:t>
      </w:r>
      <w:r w:rsidRPr="007704F3">
        <w:rPr>
          <w:rFonts w:hint="cs"/>
          <w:b/>
          <w:bCs/>
          <w:sz w:val="32"/>
          <w:szCs w:val="32"/>
          <w:rtl/>
        </w:rPr>
        <w:t>ی</w:t>
      </w:r>
      <w:r w:rsidRPr="007704F3">
        <w:rPr>
          <w:rFonts w:hint="eastAsia"/>
          <w:b/>
          <w:bCs/>
          <w:sz w:val="32"/>
          <w:szCs w:val="32"/>
          <w:rtl/>
        </w:rPr>
        <w:t>د</w:t>
      </w:r>
      <w:r w:rsidRPr="007704F3">
        <w:rPr>
          <w:rFonts w:hint="cs"/>
          <w:b/>
          <w:bCs/>
          <w:sz w:val="32"/>
          <w:szCs w:val="32"/>
          <w:rtl/>
        </w:rPr>
        <w:t>ی</w:t>
      </w:r>
      <w:r w:rsidRPr="007704F3">
        <w:rPr>
          <w:b/>
          <w:bCs/>
          <w:sz w:val="32"/>
          <w:szCs w:val="32"/>
          <w:rtl/>
        </w:rPr>
        <w:t xml:space="preserve"> برا</w:t>
      </w:r>
      <w:r w:rsidRPr="007704F3">
        <w:rPr>
          <w:rFonts w:hint="cs"/>
          <w:b/>
          <w:bCs/>
          <w:sz w:val="32"/>
          <w:szCs w:val="32"/>
          <w:rtl/>
        </w:rPr>
        <w:t>ی</w:t>
      </w:r>
      <w:r w:rsidRPr="007704F3">
        <w:rPr>
          <w:b/>
          <w:bCs/>
          <w:sz w:val="32"/>
          <w:szCs w:val="32"/>
          <w:rtl/>
        </w:rPr>
        <w:t xml:space="preserve"> </w:t>
      </w:r>
      <w:r w:rsidRPr="007704F3">
        <w:rPr>
          <w:rFonts w:hint="cs"/>
          <w:b/>
          <w:bCs/>
          <w:sz w:val="32"/>
          <w:szCs w:val="32"/>
          <w:rtl/>
        </w:rPr>
        <w:t>ی</w:t>
      </w:r>
      <w:r w:rsidRPr="007704F3">
        <w:rPr>
          <w:rFonts w:hint="eastAsia"/>
          <w:b/>
          <w:bCs/>
          <w:sz w:val="32"/>
          <w:szCs w:val="32"/>
          <w:rtl/>
        </w:rPr>
        <w:t>ادآور</w:t>
      </w:r>
      <w:r w:rsidRPr="007704F3">
        <w:rPr>
          <w:rFonts w:hint="cs"/>
          <w:b/>
          <w:bCs/>
          <w:sz w:val="32"/>
          <w:szCs w:val="32"/>
          <w:rtl/>
        </w:rPr>
        <w:t>ی</w:t>
      </w:r>
    </w:p>
    <w:p w14:paraId="0074ACA3" w14:textId="4EEBA287" w:rsidR="007E61E8" w:rsidRDefault="007E61E8" w:rsidP="0018185B">
      <w:pPr>
        <w:rPr>
          <w:rtl/>
        </w:rPr>
      </w:pPr>
      <w:r>
        <w:rPr>
          <w:rtl/>
        </w:rPr>
        <w:t>1. اول مف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سپس ز</w:t>
      </w:r>
      <w:r>
        <w:rPr>
          <w:rFonts w:hint="cs"/>
          <w:rtl/>
        </w:rPr>
        <w:t>ی</w:t>
      </w:r>
      <w:r>
        <w:rPr>
          <w:rFonts w:hint="eastAsia"/>
          <w:rtl/>
        </w:rPr>
        <w:t>با،</w:t>
      </w:r>
      <w:r>
        <w:rPr>
          <w:rtl/>
        </w:rPr>
        <w:t xml:space="preserve"> بعد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170F876A" w14:textId="2DB73060" w:rsidR="007E61E8" w:rsidRDefault="007E61E8" w:rsidP="0018185B">
      <w:pPr>
        <w:rPr>
          <w:rtl/>
        </w:rPr>
      </w:pPr>
      <w:r>
        <w:rPr>
          <w:rtl/>
        </w:rPr>
        <w:t>2.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 کاربران با امکانات محدود فکر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9CAA8B4" w14:textId="4EEF5406" w:rsidR="007E61E8" w:rsidRDefault="007E61E8" w:rsidP="0018185B">
      <w:pPr>
        <w:rPr>
          <w:rtl/>
        </w:rPr>
      </w:pPr>
      <w:r>
        <w:rPr>
          <w:rtl/>
        </w:rPr>
        <w:t>3.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محکم = تجربه قابل اعتماد برا</w:t>
      </w:r>
      <w:r>
        <w:rPr>
          <w:rFonts w:hint="cs"/>
          <w:rtl/>
        </w:rPr>
        <w:t>ی</w:t>
      </w:r>
      <w:r>
        <w:rPr>
          <w:rtl/>
        </w:rPr>
        <w:t xml:space="preserve"> همه</w:t>
      </w:r>
    </w:p>
    <w:p w14:paraId="7EB6D365" w14:textId="0550A2A2" w:rsidR="007E61E8" w:rsidRDefault="007E61E8" w:rsidP="0018185B">
      <w:pPr>
        <w:rPr>
          <w:rtl/>
        </w:rPr>
      </w:pPr>
      <w:r>
        <w:rPr>
          <w:rtl/>
        </w:rPr>
        <w:lastRenderedPageBreak/>
        <w:t>4.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زندگ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است</w:t>
      </w:r>
    </w:p>
    <w:p w14:paraId="46D8D5A8" w14:textId="77777777" w:rsidR="007E61E8" w:rsidRDefault="007E61E8" w:rsidP="0018185B">
      <w:pPr>
        <w:rPr>
          <w:rtl/>
        </w:rPr>
      </w:pPr>
    </w:p>
    <w:p w14:paraId="07897390" w14:textId="2AF677FB" w:rsidR="007E61E8" w:rsidRDefault="007E61E8" w:rsidP="007704F3">
      <w:pPr>
        <w:rPr>
          <w:rtl/>
        </w:rPr>
      </w:pP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3FB044E8" w14:textId="6EA7BC51" w:rsidR="007E61E8" w:rsidRDefault="007E61E8" w:rsidP="007704F3">
      <w:pPr>
        <w:rPr>
          <w:rtl/>
        </w:rPr>
      </w:pPr>
      <w:r>
        <w:t>Progressive Enhancement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68505A96" w14:textId="062310FA" w:rsidR="007E61E8" w:rsidRDefault="007E61E8" w:rsidP="0018185B">
      <w:pPr>
        <w:rPr>
          <w:rtl/>
        </w:rPr>
      </w:pPr>
      <w:r>
        <w:rPr>
          <w:rtl/>
        </w:rPr>
        <w:t xml:space="preserve">"ما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را طور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اول برا</w:t>
      </w:r>
      <w:r>
        <w:rPr>
          <w:rFonts w:hint="cs"/>
          <w:rtl/>
        </w:rPr>
        <w:t>ی</w:t>
      </w:r>
      <w:r>
        <w:rPr>
          <w:rtl/>
        </w:rPr>
        <w:t xml:space="preserve"> همه قابل استفاده باشد، سپس برا</w:t>
      </w:r>
      <w:r>
        <w:rPr>
          <w:rFonts w:hint="cs"/>
          <w:rtl/>
        </w:rPr>
        <w:t>ی</w:t>
      </w:r>
      <w:r>
        <w:rPr>
          <w:rtl/>
        </w:rPr>
        <w:t xml:space="preserve"> کسان</w:t>
      </w:r>
      <w:r>
        <w:rPr>
          <w:rFonts w:hint="cs"/>
          <w:rtl/>
        </w:rPr>
        <w:t>ی</w:t>
      </w:r>
      <w:r>
        <w:rPr>
          <w:rtl/>
        </w:rPr>
        <w:t xml:space="preserve"> که امکانات بهتر</w:t>
      </w:r>
      <w:r>
        <w:rPr>
          <w:rFonts w:hint="cs"/>
          <w:rtl/>
        </w:rPr>
        <w:t>ی</w:t>
      </w:r>
      <w:r>
        <w:rPr>
          <w:rtl/>
        </w:rPr>
        <w:t xml:space="preserve"> دارند، تجربه بهتر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."</w:t>
      </w:r>
    </w:p>
    <w:p w14:paraId="15B64C2A" w14:textId="017BD18F" w:rsidR="003624FD" w:rsidRDefault="007E61E8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نه تنها فن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بلکه انسان</w:t>
      </w:r>
      <w:r>
        <w:rPr>
          <w:rFonts w:hint="cs"/>
          <w:rtl/>
        </w:rPr>
        <w:t>ی</w:t>
      </w:r>
      <w:r>
        <w:rPr>
          <w:rtl/>
        </w:rPr>
        <w:t xml:space="preserve"> و منصفانه است!</w:t>
      </w:r>
    </w:p>
    <w:p w14:paraId="6071E4F1" w14:textId="276E8ACF" w:rsidR="00684A21" w:rsidRDefault="00684A21" w:rsidP="0018185B">
      <w:pPr>
        <w:pStyle w:val="Heading1"/>
        <w:rPr>
          <w:rtl/>
        </w:rPr>
      </w:pPr>
      <w:bookmarkStart w:id="8" w:name="_Toc211464453"/>
      <w:r w:rsidRPr="00684A21">
        <w:rPr>
          <w:rtl/>
        </w:rPr>
        <w:t>بررس</w:t>
      </w:r>
      <w:r w:rsidRPr="00684A21">
        <w:rPr>
          <w:rFonts w:hint="cs"/>
          <w:rtl/>
        </w:rPr>
        <w:t>ی</w:t>
      </w:r>
      <w:r w:rsidRPr="00684A21">
        <w:rPr>
          <w:rtl/>
        </w:rPr>
        <w:t xml:space="preserve"> مفهوم </w:t>
      </w:r>
      <w:r w:rsidRPr="00684A21">
        <w:t>Responsive Web Design</w:t>
      </w:r>
      <w:bookmarkEnd w:id="8"/>
    </w:p>
    <w:p w14:paraId="1FF54F9B" w14:textId="02F75591" w:rsidR="00684A21" w:rsidRDefault="00684A21" w:rsidP="0018185B">
      <w:pPr>
        <w:rPr>
          <w:rtl/>
        </w:rPr>
      </w:pP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مفهوم </w:t>
      </w:r>
      <w:r>
        <w:t>Responsive Web Design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مطلق</w:t>
      </w:r>
    </w:p>
    <w:p w14:paraId="751C9998" w14:textId="2C5ACE30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مبلمان اتاق</w:t>
      </w:r>
    </w:p>
    <w:p w14:paraId="7F5CDDFA" w14:textId="03B49DFA" w:rsidR="00684A21" w:rsidRDefault="00684A21" w:rsidP="0018185B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اتاق</w:t>
      </w:r>
      <w:r>
        <w:rPr>
          <w:rFonts w:hint="cs"/>
          <w:rtl/>
        </w:rPr>
        <w:t>ی</w:t>
      </w:r>
      <w:r>
        <w:rPr>
          <w:rtl/>
        </w:rPr>
        <w:t xml:space="preserve"> را با مبلمان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6A732B45" w14:textId="420FC0A8" w:rsidR="00684A21" w:rsidRDefault="00684A21" w:rsidP="0018185B">
      <w:pPr>
        <w:rPr>
          <w:rtl/>
        </w:rPr>
      </w:pPr>
      <w:r>
        <w:rPr>
          <w:rtl/>
        </w:rPr>
        <w:t>اتاق کوچک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):</w:t>
      </w:r>
    </w:p>
    <w:p w14:paraId="5F4FDD9E" w14:textId="77777777" w:rsidR="00684A21" w:rsidRDefault="00684A21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مبل کوچک</w:t>
      </w:r>
    </w:p>
    <w:p w14:paraId="15F5D14A" w14:textId="77777777" w:rsidR="00684A21" w:rsidRDefault="00684A21" w:rsidP="0018185B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عسل</w:t>
      </w:r>
      <w:r>
        <w:rPr>
          <w:rFonts w:hint="cs"/>
          <w:rtl/>
        </w:rPr>
        <w:t>ی</w:t>
      </w:r>
      <w:r>
        <w:rPr>
          <w:rtl/>
        </w:rPr>
        <w:t xml:space="preserve"> کوچک</w:t>
      </w:r>
    </w:p>
    <w:p w14:paraId="126AC406" w14:textId="77777777" w:rsidR="00684A21" w:rsidRDefault="00684A21" w:rsidP="0018185B">
      <w:pPr>
        <w:rPr>
          <w:rtl/>
        </w:rPr>
      </w:pPr>
      <w:r>
        <w:rPr>
          <w:rtl/>
        </w:rPr>
        <w:t>-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ساده و خط</w:t>
      </w:r>
      <w:r>
        <w:rPr>
          <w:rFonts w:hint="cs"/>
          <w:rtl/>
        </w:rPr>
        <w:t>ی</w:t>
      </w:r>
    </w:p>
    <w:p w14:paraId="7B1D57A1" w14:textId="50D88C71" w:rsidR="00684A21" w:rsidRDefault="00684A21" w:rsidP="0018185B">
      <w:pPr>
        <w:rPr>
          <w:rtl/>
        </w:rPr>
      </w:pPr>
      <w:r>
        <w:rPr>
          <w:rtl/>
        </w:rPr>
        <w:t xml:space="preserve">اتاق متوسط (تبلت):  </w:t>
      </w:r>
    </w:p>
    <w:p w14:paraId="2FB7A2AA" w14:textId="77777777" w:rsidR="00684A21" w:rsidRDefault="00684A21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مبل 3 نفره</w:t>
      </w:r>
    </w:p>
    <w:p w14:paraId="32E8323E" w14:textId="77777777" w:rsidR="00684A21" w:rsidRDefault="00684A21" w:rsidP="0018185B">
      <w:pPr>
        <w:rPr>
          <w:rtl/>
        </w:rPr>
      </w:pPr>
      <w:r>
        <w:rPr>
          <w:rtl/>
        </w:rPr>
        <w:t>- دو مبل تک نفره</w:t>
      </w:r>
    </w:p>
    <w:p w14:paraId="10DC503D" w14:textId="77777777" w:rsidR="00684A21" w:rsidRDefault="00684A21" w:rsidP="0018185B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بزرگتر</w:t>
      </w:r>
    </w:p>
    <w:p w14:paraId="45EC1429" w14:textId="5AA7685E" w:rsidR="00684A21" w:rsidRDefault="00684A21" w:rsidP="0018185B">
      <w:pPr>
        <w:rPr>
          <w:rtl/>
        </w:rPr>
      </w:pPr>
      <w:r>
        <w:rPr>
          <w:rtl/>
        </w:rPr>
        <w:t>اتاق بزرگ (دسکتاپ):</w:t>
      </w:r>
    </w:p>
    <w:p w14:paraId="0CCE40A4" w14:textId="77777777" w:rsidR="00684A21" w:rsidRDefault="00684A21" w:rsidP="0018185B">
      <w:pPr>
        <w:rPr>
          <w:rtl/>
        </w:rPr>
      </w:pPr>
      <w:r>
        <w:rPr>
          <w:rtl/>
        </w:rPr>
        <w:t>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مبل بزرگ</w:t>
      </w:r>
    </w:p>
    <w:p w14:paraId="5F927B97" w14:textId="77777777" w:rsidR="00684A21" w:rsidRDefault="00684A21" w:rsidP="0018185B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ناهارخور</w:t>
      </w:r>
      <w:r>
        <w:rPr>
          <w:rFonts w:hint="cs"/>
          <w:rtl/>
        </w:rPr>
        <w:t>ی</w:t>
      </w:r>
    </w:p>
    <w:p w14:paraId="119C298C" w14:textId="77777777" w:rsidR="00684A21" w:rsidRDefault="00684A21" w:rsidP="0018185B">
      <w:pPr>
        <w:rPr>
          <w:rtl/>
        </w:rPr>
      </w:pPr>
      <w:r>
        <w:rPr>
          <w:rtl/>
        </w:rPr>
        <w:lastRenderedPageBreak/>
        <w:t>- گلدان و دکوراس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</w:p>
    <w:p w14:paraId="2D7ADFDA" w14:textId="1A7C5646" w:rsidR="00684A21" w:rsidRDefault="00684A21" w:rsidP="0018185B">
      <w:pPr>
        <w:rPr>
          <w:rtl/>
        </w:rPr>
      </w:pPr>
      <w:r>
        <w:rPr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هم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!</w:t>
      </w:r>
    </w:p>
    <w:p w14:paraId="07974849" w14:textId="53652F59" w:rsidR="00684A21" w:rsidRDefault="00684A21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مفهوم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</w:t>
      </w:r>
      <w:r>
        <w:rPr>
          <w:rtl/>
        </w:rPr>
        <w:t xml:space="preserve"> به زبان کودکانه</w:t>
      </w:r>
    </w:p>
    <w:p w14:paraId="51443A52" w14:textId="13D8F6E1" w:rsidR="00684A21" w:rsidRDefault="00684A21" w:rsidP="0018185B">
      <w:pPr>
        <w:rPr>
          <w:rtl/>
        </w:rPr>
      </w:pPr>
      <w:r>
        <w:rPr>
          <w:rtl/>
        </w:rPr>
        <w:t xml:space="preserve"> "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مثل شنل جادو</w:t>
      </w:r>
      <w:r>
        <w:rPr>
          <w:rFonts w:hint="cs"/>
          <w:rtl/>
        </w:rPr>
        <w:t>یی</w:t>
      </w:r>
      <w:r>
        <w:rPr>
          <w:rtl/>
        </w:rPr>
        <w:t xml:space="preserve"> است که وقت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صفحه‌ها</w:t>
      </w:r>
      <w:r>
        <w:rPr>
          <w:rFonts w:hint="cs"/>
          <w:rtl/>
        </w:rPr>
        <w:t>ی</w:t>
      </w:r>
      <w:r>
        <w:rPr>
          <w:rtl/>
        </w:rPr>
        <w:t xml:space="preserve"> مختلف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شکل و اندازه‌اش عوض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!"</w:t>
      </w:r>
    </w:p>
    <w:p w14:paraId="209761C7" w14:textId="70234347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مشکل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28DA8D6" w14:textId="3DF1DA43" w:rsidR="00684A21" w:rsidRDefault="00684A21" w:rsidP="0018185B">
      <w:pPr>
        <w:rPr>
          <w:rtl/>
        </w:rPr>
      </w:pP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(غ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-ر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>):</w:t>
      </w:r>
    </w:p>
    <w:p w14:paraId="0DE04EA2" w14:textId="77777777" w:rsidR="00684A21" w:rsidRDefault="00684A21" w:rsidP="0018185B">
      <w:pPr>
        <w:rPr>
          <w:rtl/>
        </w:rPr>
      </w:pPr>
      <w:r>
        <w:rPr>
          <w:rtl/>
        </w:rPr>
        <w:t xml:space="preserve">&lt;!--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ثابت که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کوچکش کرد --&gt;</w:t>
      </w:r>
    </w:p>
    <w:p w14:paraId="71355A84" w14:textId="782FCBCF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 [===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اسکرول کن</w:t>
      </w:r>
      <w:r>
        <w:rPr>
          <w:rFonts w:hint="cs"/>
          <w:rtl/>
        </w:rPr>
        <w:t>ی</w:t>
      </w:r>
      <w:r>
        <w:rPr>
          <w:rtl/>
        </w:rPr>
        <w:t xml:space="preserve"> ===]</w:t>
      </w:r>
    </w:p>
    <w:p w14:paraId="26DE669A" w14:textId="4ED4270F" w:rsidR="00684A21" w:rsidRDefault="00684A21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دسکتاپ</w:t>
      </w:r>
      <w:r>
        <w:rPr>
          <w:rtl/>
        </w:rPr>
        <w:t>: [</w:t>
      </w:r>
      <w:r>
        <w:rPr>
          <w:rFonts w:ascii="IRANSansWeb(FaNum) Light" w:hAnsi="IRANSansWeb(FaNum) Light" w:hint="cs"/>
          <w:rtl/>
        </w:rPr>
        <w:t>محتوا</w:t>
      </w:r>
      <w:r>
        <w:rPr>
          <w:rFonts w:hint="cs"/>
          <w:rtl/>
        </w:rPr>
        <w:t>ی</w:t>
      </w:r>
      <w:r>
        <w:rPr>
          <w:rtl/>
        </w:rPr>
        <w:t xml:space="preserve"> کامل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]</w:t>
      </w:r>
    </w:p>
    <w:p w14:paraId="76ABED3D" w14:textId="6ADE288F" w:rsidR="00684A21" w:rsidRDefault="00684A21" w:rsidP="0018185B">
      <w:pPr>
        <w:rPr>
          <w:rtl/>
        </w:rPr>
      </w:pPr>
      <w:r>
        <w:rPr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>):</w:t>
      </w:r>
    </w:p>
    <w:p w14:paraId="2737E432" w14:textId="77777777" w:rsidR="00684A21" w:rsidRDefault="00684A21" w:rsidP="0018185B">
      <w:pPr>
        <w:rPr>
          <w:rtl/>
        </w:rPr>
      </w:pPr>
      <w:r>
        <w:rPr>
          <w:rtl/>
        </w:rPr>
        <w:t>&lt;!-- مثل آب که شکل ظرف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--&gt;</w:t>
      </w:r>
    </w:p>
    <w:p w14:paraId="263A13A7" w14:textId="32A4D297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 [محتوا]</w:t>
      </w:r>
    </w:p>
    <w:p w14:paraId="1D10BE12" w14:textId="77777777" w:rsidR="00684A21" w:rsidRDefault="00684A21" w:rsidP="0018185B">
      <w:pPr>
        <w:rPr>
          <w:rtl/>
        </w:rPr>
      </w:pPr>
      <w:r>
        <w:rPr>
          <w:rtl/>
        </w:rPr>
        <w:t xml:space="preserve">     [به صورت]</w:t>
      </w:r>
    </w:p>
    <w:p w14:paraId="26586832" w14:textId="77777777" w:rsidR="00684A21" w:rsidRDefault="00684A21" w:rsidP="0018185B">
      <w:pPr>
        <w:rPr>
          <w:rtl/>
        </w:rPr>
      </w:pPr>
      <w:r>
        <w:rPr>
          <w:rtl/>
        </w:rPr>
        <w:t xml:space="preserve">        [عمود</w:t>
      </w:r>
      <w:r>
        <w:rPr>
          <w:rFonts w:hint="cs"/>
          <w:rtl/>
        </w:rPr>
        <w:t>ی</w:t>
      </w:r>
      <w:r>
        <w:rPr>
          <w:rtl/>
        </w:rPr>
        <w:t>]</w:t>
      </w:r>
    </w:p>
    <w:p w14:paraId="6BF53797" w14:textId="0E9EC02C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دسکتاپ</w:t>
      </w:r>
      <w:r>
        <w:rPr>
          <w:rtl/>
        </w:rPr>
        <w:t>: [</w:t>
      </w:r>
      <w:r>
        <w:rPr>
          <w:rFonts w:hint="cs"/>
          <w:rtl/>
        </w:rPr>
        <w:t>محتوا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صورت</w:t>
      </w:r>
      <w:r>
        <w:rPr>
          <w:rtl/>
        </w:rPr>
        <w:t xml:space="preserve"> </w:t>
      </w:r>
      <w:r>
        <w:rPr>
          <w:rFonts w:hint="cs"/>
          <w:rtl/>
        </w:rPr>
        <w:t>افقی</w:t>
      </w:r>
      <w:r>
        <w:rPr>
          <w:rtl/>
        </w:rPr>
        <w:t xml:space="preserve"> کنار هم]</w:t>
      </w:r>
    </w:p>
    <w:p w14:paraId="4EE67059" w14:textId="17405451" w:rsidR="00684A21" w:rsidRDefault="00684A21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سه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ابرقدرت</w:t>
      </w:r>
      <w:r>
        <w:rPr>
          <w:rtl/>
        </w:rPr>
        <w:t xml:space="preserve"> </w:t>
      </w:r>
      <w:r>
        <w:t>Responsive Design</w:t>
      </w:r>
    </w:p>
    <w:p w14:paraId="7DB322DB" w14:textId="57F9E606" w:rsidR="00684A21" w:rsidRDefault="00684A21" w:rsidP="0018185B">
      <w:pPr>
        <w:rPr>
          <w:rtl/>
        </w:rPr>
      </w:pPr>
      <w:r>
        <w:rPr>
          <w:rtl/>
        </w:rPr>
        <w:t xml:space="preserve"> 1. قدرت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Flexible Layout</w:t>
      </w:r>
      <w:r>
        <w:rPr>
          <w:rtl/>
        </w:rPr>
        <w:t>)</w:t>
      </w:r>
    </w:p>
    <w:p w14:paraId="5C4D22C5" w14:textId="0CAD4022" w:rsidR="00684A21" w:rsidRDefault="00684A21" w:rsidP="0018185B">
      <w:pPr>
        <w:rPr>
          <w:rtl/>
        </w:rPr>
      </w:pPr>
      <w:r>
        <w:rPr>
          <w:rtl/>
        </w:rPr>
        <w:t>- مثل کش لاست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کوچک و بزرگ شود</w:t>
      </w:r>
    </w:p>
    <w:p w14:paraId="163BB91C" w14:textId="77777777" w:rsidR="00684A21" w:rsidRDefault="00684A21" w:rsidP="0018185B">
      <w:pPr>
        <w:rPr>
          <w:rtl/>
        </w:rPr>
      </w:pPr>
      <w:r>
        <w:rPr>
          <w:rtl/>
        </w:rPr>
        <w:t>- عناصر صفحه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نسبت به صفحه بزرگ و کوچک شوند</w:t>
      </w:r>
    </w:p>
    <w:p w14:paraId="06193FF9" w14:textId="7AE5FD6E" w:rsidR="00684A21" w:rsidRDefault="00684A21" w:rsidP="0018185B">
      <w:pPr>
        <w:rPr>
          <w:rtl/>
        </w:rPr>
      </w:pPr>
      <w:r>
        <w:rPr>
          <w:rtl/>
        </w:rPr>
        <w:t xml:space="preserve"> 2. قدرت شرط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Media Queries</w:t>
      </w:r>
      <w:r>
        <w:rPr>
          <w:rtl/>
        </w:rPr>
        <w:t xml:space="preserve">)  </w:t>
      </w:r>
    </w:p>
    <w:p w14:paraId="11B7D9D3" w14:textId="0DCB758F" w:rsidR="00684A21" w:rsidRDefault="00684A21" w:rsidP="0018185B">
      <w:pPr>
        <w:rPr>
          <w:rtl/>
        </w:rPr>
      </w:pPr>
      <w:r>
        <w:rPr>
          <w:rtl/>
        </w:rPr>
        <w:t>- مثل دماسنج هوشمند که:</w:t>
      </w:r>
    </w:p>
    <w:p w14:paraId="552C2721" w14:textId="77777777" w:rsidR="00684A21" w:rsidRDefault="00684A21" w:rsidP="0018185B">
      <w:pPr>
        <w:rPr>
          <w:rtl/>
        </w:rPr>
      </w:pPr>
      <w:r>
        <w:rPr>
          <w:rtl/>
        </w:rPr>
        <w:lastRenderedPageBreak/>
        <w:t xml:space="preserve">  - اگر هوا سرد شد، بخار</w:t>
      </w:r>
      <w:r>
        <w:rPr>
          <w:rFonts w:hint="cs"/>
          <w:rtl/>
        </w:rPr>
        <w:t>ی</w:t>
      </w:r>
      <w:r>
        <w:rPr>
          <w:rtl/>
        </w:rPr>
        <w:t xml:space="preserve"> روشن کند</w:t>
      </w:r>
    </w:p>
    <w:p w14:paraId="19E5EEAA" w14:textId="77777777" w:rsidR="00684A21" w:rsidRDefault="00684A21" w:rsidP="0018185B">
      <w:pPr>
        <w:rPr>
          <w:rtl/>
        </w:rPr>
      </w:pPr>
      <w:r>
        <w:rPr>
          <w:rtl/>
        </w:rPr>
        <w:t xml:space="preserve">  - اگر هوا گرم شد، کولر روشن کند</w:t>
      </w:r>
    </w:p>
    <w:p w14:paraId="2501A2C9" w14:textId="77777777" w:rsidR="00684A21" w:rsidRDefault="00684A21" w:rsidP="0018185B">
      <w:pPr>
        <w:rPr>
          <w:rtl/>
        </w:rPr>
      </w:pPr>
      <w:r>
        <w:rPr>
          <w:rtl/>
        </w:rPr>
        <w:t>- اگر صفحه کوچک بود،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نشان دهد</w:t>
      </w:r>
    </w:p>
    <w:p w14:paraId="4ACEC73F" w14:textId="77777777" w:rsidR="00684A21" w:rsidRDefault="00684A21" w:rsidP="0018185B">
      <w:pPr>
        <w:rPr>
          <w:rtl/>
        </w:rPr>
      </w:pPr>
      <w:r>
        <w:rPr>
          <w:rtl/>
        </w:rPr>
        <w:t>- اگر صفحه بزرگ بود،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دسکتاپ نشان دهد</w:t>
      </w:r>
    </w:p>
    <w:p w14:paraId="1D666A8F" w14:textId="6DE3C3EA" w:rsidR="00684A21" w:rsidRDefault="00684A21" w:rsidP="0018185B">
      <w:pPr>
        <w:rPr>
          <w:rtl/>
        </w:rPr>
      </w:pPr>
      <w:r>
        <w:rPr>
          <w:rtl/>
        </w:rPr>
        <w:t xml:space="preserve"> 3. قدرت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جادو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Flexible Images</w:t>
      </w:r>
      <w:r>
        <w:rPr>
          <w:rtl/>
        </w:rPr>
        <w:t>)</w:t>
      </w:r>
    </w:p>
    <w:p w14:paraId="7D12AA9D" w14:textId="2315CABD" w:rsidR="00684A21" w:rsidRDefault="00684A21" w:rsidP="0018185B">
      <w:pPr>
        <w:rPr>
          <w:rtl/>
        </w:rPr>
      </w:pPr>
      <w:r>
        <w:rPr>
          <w:rtl/>
        </w:rPr>
        <w:t>-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مثل آب در ل</w:t>
      </w:r>
      <w:r>
        <w:rPr>
          <w:rFonts w:hint="cs"/>
          <w:rtl/>
        </w:rPr>
        <w:t>ی</w:t>
      </w:r>
      <w:r>
        <w:rPr>
          <w:rFonts w:hint="eastAsia"/>
          <w:rtl/>
        </w:rPr>
        <w:t>وان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502851DB" w14:textId="77777777" w:rsidR="00684A21" w:rsidRDefault="00684A21" w:rsidP="0018185B">
      <w:pPr>
        <w:rPr>
          <w:rtl/>
        </w:rPr>
      </w:pPr>
      <w:r>
        <w:rPr>
          <w:rtl/>
        </w:rPr>
        <w:t>- خودکار بزرگ و کوچک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62B267EF" w14:textId="4D87B1BB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45A90457" w14:textId="6652C31F" w:rsidR="00684A21" w:rsidRDefault="00684A21" w:rsidP="0018185B">
      <w:pPr>
        <w:rPr>
          <w:rtl/>
        </w:rPr>
      </w:pPr>
      <w:r>
        <w:rPr>
          <w:rtl/>
        </w:rPr>
        <w:t xml:space="preserve"> داستان: سفر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به دستگاه‌ها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3F1396C7" w14:textId="25B87A06" w:rsidR="00684A21" w:rsidRDefault="00684A21" w:rsidP="0018185B">
      <w:pPr>
        <w:rPr>
          <w:rtl/>
        </w:rPr>
      </w:pPr>
      <w:r>
        <w:rPr>
          <w:rtl/>
        </w:rPr>
        <w:t>صحنه ۱: ورود به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کوچک </w:t>
      </w:r>
    </w:p>
    <w:p w14:paraId="6D8C30E0" w14:textId="77777777" w:rsidR="00684A21" w:rsidRDefault="00684A21" w:rsidP="0018185B">
      <w:pPr>
        <w:rPr>
          <w:rtl/>
        </w:rPr>
      </w:pPr>
      <w:r>
        <w:rPr>
          <w:rtl/>
        </w:rPr>
        <w:t>- منو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به دکمه </w:t>
      </w:r>
      <w:r>
        <w:rPr>
          <w:rFonts w:ascii="Segoe UI Symbol" w:hAnsi="Segoe UI Symbol" w:cs="Segoe UI Symbol" w:hint="cs"/>
          <w:rtl/>
        </w:rPr>
        <w:t>☰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363BEE06" w14:textId="77777777" w:rsidR="00684A21" w:rsidRDefault="00684A21" w:rsidP="0018185B">
      <w:pPr>
        <w:rPr>
          <w:rtl/>
        </w:rPr>
      </w:pPr>
      <w:r>
        <w:rPr>
          <w:rtl/>
        </w:rPr>
        <w:t>- عکس‌ها کوچک و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34271E58" w14:textId="77777777" w:rsidR="00684A21" w:rsidRDefault="00684A21" w:rsidP="0018185B">
      <w:pPr>
        <w:rPr>
          <w:rtl/>
        </w:rPr>
      </w:pPr>
      <w:r>
        <w:rPr>
          <w:rtl/>
        </w:rPr>
        <w:t>- متن‌ها در ستون بار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034FF25B" w14:textId="7831B34D" w:rsidR="00684A21" w:rsidRDefault="00684A21" w:rsidP="0018185B">
      <w:pPr>
        <w:rPr>
          <w:rtl/>
        </w:rPr>
      </w:pPr>
      <w:r>
        <w:rPr>
          <w:rtl/>
        </w:rPr>
        <w:t xml:space="preserve">صحنه ۲: ورود به تبلت   </w:t>
      </w:r>
    </w:p>
    <w:p w14:paraId="2D1131A0" w14:textId="77777777" w:rsidR="00684A21" w:rsidRDefault="00684A21" w:rsidP="0018185B">
      <w:pPr>
        <w:rPr>
          <w:rtl/>
        </w:rPr>
      </w:pPr>
      <w:r>
        <w:rPr>
          <w:rtl/>
        </w:rPr>
        <w:t>- منو به صورت افق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7A9932F" w14:textId="77777777" w:rsidR="00684A21" w:rsidRDefault="00684A21" w:rsidP="0018185B">
      <w:pPr>
        <w:rPr>
          <w:rtl/>
        </w:rPr>
      </w:pPr>
      <w:r>
        <w:rPr>
          <w:rtl/>
        </w:rPr>
        <w:t>- دو ستون اطلاعات کنار هم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</w:p>
    <w:p w14:paraId="0F802434" w14:textId="77777777" w:rsidR="00684A21" w:rsidRDefault="00684A21" w:rsidP="0018185B">
      <w:pPr>
        <w:rPr>
          <w:rtl/>
        </w:rPr>
      </w:pPr>
      <w:r>
        <w:rPr>
          <w:rtl/>
        </w:rPr>
        <w:t>- عکس‌ها متوسط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216AAF8D" w14:textId="31D29F30" w:rsidR="00684A21" w:rsidRDefault="00684A21" w:rsidP="0018185B">
      <w:pPr>
        <w:rPr>
          <w:rtl/>
        </w:rPr>
      </w:pPr>
      <w:r>
        <w:rPr>
          <w:rtl/>
        </w:rPr>
        <w:t xml:space="preserve">صحنه ۳: ورود به دسکتاپ </w:t>
      </w:r>
    </w:p>
    <w:p w14:paraId="14DD7BB5" w14:textId="77777777" w:rsidR="00684A21" w:rsidRDefault="00684A21" w:rsidP="0018185B">
      <w:pPr>
        <w:rPr>
          <w:rtl/>
        </w:rPr>
      </w:pPr>
      <w:r>
        <w:rPr>
          <w:rtl/>
        </w:rPr>
        <w:t>- منو کامل با ز</w:t>
      </w:r>
      <w:r>
        <w:rPr>
          <w:rFonts w:hint="cs"/>
          <w:rtl/>
        </w:rPr>
        <w:t>ی</w:t>
      </w:r>
      <w:r>
        <w:rPr>
          <w:rFonts w:hint="eastAsia"/>
          <w:rtl/>
        </w:rPr>
        <w:t>رمنوها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FDF8D2C" w14:textId="77777777" w:rsidR="00684A21" w:rsidRDefault="00684A21" w:rsidP="0018185B">
      <w:pPr>
        <w:rPr>
          <w:rtl/>
        </w:rPr>
      </w:pPr>
      <w:r>
        <w:rPr>
          <w:rtl/>
        </w:rPr>
        <w:t>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ستون کنار هم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</w:p>
    <w:p w14:paraId="0E37903A" w14:textId="77777777" w:rsidR="00684A21" w:rsidRDefault="00684A21" w:rsidP="0018185B">
      <w:pPr>
        <w:rPr>
          <w:rtl/>
        </w:rPr>
      </w:pPr>
      <w:r>
        <w:rPr>
          <w:rtl/>
        </w:rPr>
        <w:t>- عکس‌ها بزرگ و با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3F6F9C5B" w14:textId="38602022" w:rsidR="00684A21" w:rsidRDefault="00684A21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نمودار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درک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مطلب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دانشجو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4A21" w14:paraId="152075C6" w14:textId="77777777" w:rsidTr="00684A21">
        <w:tc>
          <w:tcPr>
            <w:tcW w:w="9350" w:type="dxa"/>
          </w:tcPr>
          <w:p w14:paraId="1FB06033" w14:textId="77777777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lastRenderedPageBreak/>
              <w:t>صفحه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کوچک (موبا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>)</w:t>
            </w:r>
          </w:p>
          <w:p w14:paraId="4C674CFC" w14:textId="08560844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32012BD3" w14:textId="77777777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+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عمود</w:t>
            </w:r>
            <w:r>
              <w:rPr>
                <w:rFonts w:hint="cs"/>
                <w:rtl/>
              </w:rPr>
              <w:t>ی</w:t>
            </w:r>
          </w:p>
          <w:p w14:paraId="71FB140B" w14:textId="6787DBC3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483CD465" w14:textId="77777777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صفحه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متوسط (تبلت)</w:t>
            </w:r>
          </w:p>
          <w:p w14:paraId="60ACFDD5" w14:textId="36B9DC40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6792B7BB" w14:textId="77777777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۲ ستون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+ 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ساده</w:t>
            </w:r>
          </w:p>
          <w:p w14:paraId="029F7B98" w14:textId="134352AD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3B5536F5" w14:textId="77777777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صفحه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بزرگ (دسکتاپ)</w:t>
            </w:r>
          </w:p>
          <w:p w14:paraId="4F2A2C72" w14:textId="18C77F02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1FF80149" w14:textId="77777777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چندستون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+ 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کامل</w:t>
            </w:r>
          </w:p>
          <w:p w14:paraId="100E7162" w14:textId="77777777" w:rsidR="00684A21" w:rsidRDefault="00684A21" w:rsidP="0018185B">
            <w:pPr>
              <w:rPr>
                <w:rtl/>
              </w:rPr>
            </w:pPr>
          </w:p>
        </w:tc>
      </w:tr>
    </w:tbl>
    <w:p w14:paraId="44355FAC" w14:textId="77777777" w:rsidR="00684A21" w:rsidRDefault="00684A21" w:rsidP="0018185B">
      <w:pPr>
        <w:rPr>
          <w:rtl/>
        </w:rPr>
      </w:pPr>
    </w:p>
    <w:p w14:paraId="23B7F48E" w14:textId="6ED0B3D5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فکر</w:t>
      </w:r>
      <w:r>
        <w:rPr>
          <w:rFonts w:hint="cs"/>
          <w:rtl/>
        </w:rPr>
        <w:t>ی</w:t>
      </w:r>
      <w:r>
        <w:rPr>
          <w:rtl/>
        </w:rPr>
        <w:t>: 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روزنامه</w:t>
      </w:r>
    </w:p>
    <w:p w14:paraId="6AC2BD62" w14:textId="44D770BE" w:rsidR="00684A21" w:rsidRDefault="00684A21" w:rsidP="0018185B">
      <w:pPr>
        <w:rPr>
          <w:rtl/>
        </w:rPr>
      </w:pPr>
      <w:r>
        <w:rPr>
          <w:rtl/>
        </w:rPr>
        <w:t xml:space="preserve"> سوال: چگونه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روزنامه را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2A985489" w14:textId="735A878B" w:rsidR="00684A21" w:rsidRDefault="00684A21" w:rsidP="0018185B">
      <w:pPr>
        <w:rPr>
          <w:rtl/>
        </w:rPr>
      </w:pPr>
      <w:r>
        <w:rPr>
          <w:rtl/>
        </w:rPr>
        <w:t>پاسخ مرحله به مرحله:</w:t>
      </w:r>
    </w:p>
    <w:p w14:paraId="7E28C4C3" w14:textId="2FF311A5" w:rsidR="00684A21" w:rsidRDefault="00684A21" w:rsidP="0018185B">
      <w:pPr>
        <w:rPr>
          <w:rtl/>
        </w:rPr>
      </w:pPr>
      <w:r>
        <w:rPr>
          <w:rtl/>
        </w:rPr>
        <w:t>1.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: </w:t>
      </w:r>
    </w:p>
    <w:p w14:paraId="7D11738F" w14:textId="77777777" w:rsidR="00684A21" w:rsidRDefault="00684A21" w:rsidP="0018185B">
      <w:pPr>
        <w:rPr>
          <w:rtl/>
        </w:rPr>
      </w:pPr>
      <w:r>
        <w:rPr>
          <w:rtl/>
        </w:rPr>
        <w:t xml:space="preserve">   - ت</w:t>
      </w:r>
      <w:r>
        <w:rPr>
          <w:rFonts w:hint="cs"/>
          <w:rtl/>
        </w:rPr>
        <w:t>ی</w:t>
      </w:r>
      <w:r>
        <w:rPr>
          <w:rFonts w:hint="eastAsia"/>
          <w:rtl/>
        </w:rPr>
        <w:t>ترها</w:t>
      </w:r>
      <w:r>
        <w:rPr>
          <w:rtl/>
        </w:rPr>
        <w:t xml:space="preserve"> بزرگ</w:t>
      </w:r>
    </w:p>
    <w:p w14:paraId="218B2592" w14:textId="77777777" w:rsidR="00684A21" w:rsidRDefault="00684A21" w:rsidP="0018185B">
      <w:pPr>
        <w:rPr>
          <w:rtl/>
        </w:rPr>
      </w:pPr>
      <w:r>
        <w:rPr>
          <w:rtl/>
        </w:rPr>
        <w:t xml:space="preserve">   - ستون‌ها عمود</w:t>
      </w:r>
      <w:r>
        <w:rPr>
          <w:rFonts w:hint="cs"/>
          <w:rtl/>
        </w:rPr>
        <w:t>ی</w:t>
      </w:r>
      <w:r>
        <w:rPr>
          <w:rtl/>
        </w:rPr>
        <w:t xml:space="preserve"> پشت سر هم</w:t>
      </w:r>
    </w:p>
    <w:p w14:paraId="722D05D0" w14:textId="77777777" w:rsidR="00684A21" w:rsidRDefault="00684A21" w:rsidP="0018185B">
      <w:pPr>
        <w:rPr>
          <w:rtl/>
        </w:rPr>
      </w:pPr>
      <w:r>
        <w:rPr>
          <w:rtl/>
        </w:rPr>
        <w:t xml:space="preserve">   - عکس‌ها کامل عرض</w:t>
      </w:r>
    </w:p>
    <w:p w14:paraId="22D5FD3B" w14:textId="58C28D4B" w:rsidR="00684A21" w:rsidRDefault="00684A21" w:rsidP="0018185B">
      <w:pPr>
        <w:rPr>
          <w:rtl/>
        </w:rPr>
      </w:pPr>
      <w:r>
        <w:rPr>
          <w:rtl/>
        </w:rPr>
        <w:t>2. تبلت:</w:t>
      </w:r>
    </w:p>
    <w:p w14:paraId="066077BC" w14:textId="77777777" w:rsidR="00684A21" w:rsidRDefault="00684A21" w:rsidP="0018185B">
      <w:pPr>
        <w:rPr>
          <w:rtl/>
        </w:rPr>
      </w:pPr>
      <w:r>
        <w:rPr>
          <w:rtl/>
        </w:rPr>
        <w:t xml:space="preserve">   - دو ستون کنار هم</w:t>
      </w:r>
    </w:p>
    <w:p w14:paraId="3DDE1CB9" w14:textId="77777777" w:rsidR="00684A21" w:rsidRDefault="00684A21" w:rsidP="0018185B">
      <w:pPr>
        <w:rPr>
          <w:rtl/>
        </w:rPr>
      </w:pPr>
      <w:r>
        <w:rPr>
          <w:rtl/>
        </w:rPr>
        <w:t xml:space="preserve">   - عکس‌ها متوسط</w:t>
      </w:r>
    </w:p>
    <w:p w14:paraId="0D00AC3E" w14:textId="77777777" w:rsidR="00684A21" w:rsidRDefault="00684A21" w:rsidP="0018185B">
      <w:pPr>
        <w:rPr>
          <w:rtl/>
        </w:rPr>
      </w:pPr>
      <w:r>
        <w:rPr>
          <w:rtl/>
        </w:rPr>
        <w:t xml:space="preserve">   - فونت‌ها متوسط</w:t>
      </w:r>
    </w:p>
    <w:p w14:paraId="3F6096BD" w14:textId="2FFFA496" w:rsidR="00684A21" w:rsidRDefault="00684A21" w:rsidP="0018185B">
      <w:pPr>
        <w:rPr>
          <w:rtl/>
        </w:rPr>
      </w:pPr>
      <w:r>
        <w:rPr>
          <w:rtl/>
        </w:rPr>
        <w:t>3. دسکتاپ:</w:t>
      </w:r>
    </w:p>
    <w:p w14:paraId="7783B416" w14:textId="77777777" w:rsidR="00684A21" w:rsidRDefault="00684A21" w:rsidP="0018185B">
      <w:pPr>
        <w:rPr>
          <w:rtl/>
        </w:rPr>
      </w:pPr>
      <w:r>
        <w:rPr>
          <w:rtl/>
        </w:rPr>
        <w:t xml:space="preserve">   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ستون کنار هم</w:t>
      </w:r>
    </w:p>
    <w:p w14:paraId="12A0B19F" w14:textId="77777777" w:rsidR="00684A21" w:rsidRDefault="00684A21" w:rsidP="0018185B">
      <w:pPr>
        <w:rPr>
          <w:rtl/>
        </w:rPr>
      </w:pPr>
      <w:r>
        <w:rPr>
          <w:rtl/>
        </w:rPr>
        <w:t xml:space="preserve">   - عکس‌ها بزرگ</w:t>
      </w:r>
    </w:p>
    <w:p w14:paraId="39CADD87" w14:textId="77777777" w:rsidR="00684A21" w:rsidRDefault="00684A21" w:rsidP="0018185B">
      <w:pPr>
        <w:rPr>
          <w:rtl/>
        </w:rPr>
      </w:pPr>
      <w:r>
        <w:rPr>
          <w:rtl/>
        </w:rPr>
        <w:lastRenderedPageBreak/>
        <w:t xml:space="preserve">   - منوها</w:t>
      </w:r>
      <w:r>
        <w:rPr>
          <w:rFonts w:hint="cs"/>
          <w:rtl/>
        </w:rPr>
        <w:t>ی</w:t>
      </w:r>
      <w:r>
        <w:rPr>
          <w:rtl/>
        </w:rPr>
        <w:t xml:space="preserve"> کنار</w:t>
      </w:r>
      <w:r>
        <w:rPr>
          <w:rFonts w:hint="cs"/>
          <w:rtl/>
        </w:rPr>
        <w:t>ی</w:t>
      </w:r>
    </w:p>
    <w:p w14:paraId="69648435" w14:textId="6BB30080" w:rsidR="00684A21" w:rsidRDefault="00684A21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از زندگ</w:t>
      </w:r>
      <w:r>
        <w:rPr>
          <w:rFonts w:hint="cs"/>
          <w:rtl/>
        </w:rPr>
        <w:t>ی</w:t>
      </w:r>
    </w:p>
    <w:p w14:paraId="7E587140" w14:textId="62265F44" w:rsidR="00684A21" w:rsidRDefault="00684A21" w:rsidP="0018185B">
      <w:pPr>
        <w:rPr>
          <w:rtl/>
        </w:rPr>
      </w:pPr>
      <w:r>
        <w:rPr>
          <w:rtl/>
        </w:rPr>
        <w:t xml:space="preserve"> مثال ۱: س</w:t>
      </w:r>
      <w:r>
        <w:rPr>
          <w:rFonts w:hint="cs"/>
          <w:rtl/>
        </w:rPr>
        <w:t>ی</w:t>
      </w:r>
      <w:r>
        <w:rPr>
          <w:rFonts w:hint="eastAsia"/>
          <w:rtl/>
        </w:rPr>
        <w:t>نما</w:t>
      </w:r>
      <w:r>
        <w:rPr>
          <w:rtl/>
        </w:rPr>
        <w:t xml:space="preserve"> </w:t>
      </w:r>
      <w:r>
        <w:t>vs</w:t>
      </w:r>
      <w:r>
        <w:rPr>
          <w:rtl/>
        </w:rPr>
        <w:t xml:space="preserve"> تلو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</w:p>
    <w:p w14:paraId="21FDA5E1" w14:textId="2D288D2B" w:rsidR="00684A21" w:rsidRDefault="00684A21" w:rsidP="0018185B">
      <w:pPr>
        <w:rPr>
          <w:rtl/>
        </w:rPr>
      </w:pPr>
      <w:r>
        <w:rPr>
          <w:rtl/>
        </w:rPr>
        <w:t>- س</w:t>
      </w:r>
      <w:r>
        <w:rPr>
          <w:rFonts w:hint="cs"/>
          <w:rtl/>
        </w:rPr>
        <w:t>ی</w:t>
      </w:r>
      <w:r>
        <w:rPr>
          <w:rFonts w:hint="eastAsia"/>
          <w:rtl/>
        </w:rPr>
        <w:t>نما</w:t>
      </w:r>
      <w:r>
        <w:rPr>
          <w:rtl/>
        </w:rPr>
        <w:t xml:space="preserve"> (دسکتاپ): صفحه عر</w:t>
      </w:r>
      <w:r>
        <w:rPr>
          <w:rFonts w:hint="cs"/>
          <w:rtl/>
        </w:rPr>
        <w:t>ی</w:t>
      </w:r>
      <w:r>
        <w:rPr>
          <w:rFonts w:hint="eastAsia"/>
          <w:rtl/>
        </w:rPr>
        <w:t>ض،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</w:t>
      </w:r>
    </w:p>
    <w:p w14:paraId="1AD16582" w14:textId="0269BB5D" w:rsidR="00684A21" w:rsidRDefault="00684A21" w:rsidP="0018185B">
      <w:pPr>
        <w:rPr>
          <w:rtl/>
        </w:rPr>
      </w:pPr>
      <w:r>
        <w:rPr>
          <w:rtl/>
        </w:rPr>
        <w:t>- تلو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(تبلت): صفحه متوسط،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خوب</w:t>
      </w:r>
    </w:p>
    <w:p w14:paraId="6E2FEB9D" w14:textId="6E413911" w:rsidR="00684A21" w:rsidRDefault="00684A21" w:rsidP="0018185B">
      <w:pPr>
        <w:rPr>
          <w:rtl/>
        </w:rPr>
      </w:pPr>
      <w:r>
        <w:rPr>
          <w:rtl/>
        </w:rPr>
        <w:t>-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): صفحه کوچک،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مناسب</w:t>
      </w:r>
    </w:p>
    <w:p w14:paraId="1A9AD9E5" w14:textId="20EB6675" w:rsidR="00684A21" w:rsidRDefault="00684A21" w:rsidP="0018185B">
      <w:pPr>
        <w:rPr>
          <w:rtl/>
        </w:rPr>
      </w:pPr>
      <w:r>
        <w:rPr>
          <w:rtl/>
        </w:rPr>
        <w:t xml:space="preserve"> مثال ۲: کتاب چاپ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vs</w:t>
      </w:r>
      <w:r>
        <w:rPr>
          <w:rtl/>
        </w:rPr>
        <w:t xml:space="preserve"> کتاب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41A5EA3A" w14:textId="500A821F" w:rsidR="00684A21" w:rsidRDefault="00684A21" w:rsidP="0018185B">
      <w:pPr>
        <w:rPr>
          <w:rtl/>
        </w:rPr>
      </w:pPr>
      <w:r>
        <w:rPr>
          <w:rtl/>
        </w:rPr>
        <w:t>- کتاب چاپ</w:t>
      </w:r>
      <w:r>
        <w:rPr>
          <w:rFonts w:hint="cs"/>
          <w:rtl/>
        </w:rPr>
        <w:t>ی</w:t>
      </w:r>
      <w:r>
        <w:rPr>
          <w:rtl/>
        </w:rPr>
        <w:t xml:space="preserve">: </w:t>
      </w:r>
      <w:r>
        <w:t>layout</w:t>
      </w:r>
      <w:r>
        <w:rPr>
          <w:rtl/>
        </w:rPr>
        <w:t xml:space="preserve"> ثابت، اندازه ثابت</w:t>
      </w:r>
    </w:p>
    <w:p w14:paraId="15178A37" w14:textId="7F6A5A99" w:rsidR="00684A21" w:rsidRDefault="00684A21" w:rsidP="0018185B">
      <w:pPr>
        <w:rPr>
          <w:rtl/>
        </w:rPr>
      </w:pPr>
      <w:r>
        <w:rPr>
          <w:rtl/>
        </w:rPr>
        <w:t>- کتاب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>: متن خودکار با صفحه سازگار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754A50C0" w14:textId="4FC45491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چرا</w:t>
      </w:r>
      <w:r>
        <w:rPr>
          <w:rtl/>
        </w:rPr>
        <w:t xml:space="preserve"> </w:t>
      </w:r>
      <w:r>
        <w:t>Responsive Design</w:t>
      </w:r>
      <w:r>
        <w:rPr>
          <w:rtl/>
        </w:rPr>
        <w:t xml:space="preserve"> مهم است؟</w:t>
      </w:r>
    </w:p>
    <w:p w14:paraId="4D41CEA3" w14:textId="1A4F782D" w:rsidR="00684A21" w:rsidRDefault="00684A21" w:rsidP="0018185B">
      <w:pPr>
        <w:rPr>
          <w:rtl/>
        </w:rPr>
      </w:pPr>
      <w:r>
        <w:rPr>
          <w:rtl/>
        </w:rPr>
        <w:t xml:space="preserve"> ۱. کاربران مختلف، دستگاه‌ها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70A11C14" w14:textId="77777777" w:rsidR="00684A21" w:rsidRDefault="00684A21" w:rsidP="0018185B">
      <w:pPr>
        <w:rPr>
          <w:rtl/>
        </w:rPr>
      </w:pPr>
      <w:r>
        <w:rPr>
          <w:rtl/>
        </w:rPr>
        <w:t>- پدربزرگ با تبلت</w:t>
      </w:r>
    </w:p>
    <w:p w14:paraId="6FBF1570" w14:textId="77777777" w:rsidR="00684A21" w:rsidRDefault="00684A21" w:rsidP="0018185B">
      <w:pPr>
        <w:rPr>
          <w:rtl/>
        </w:rPr>
      </w:pPr>
      <w:r>
        <w:rPr>
          <w:rtl/>
        </w:rPr>
        <w:t>- پدر با دسکتاپ</w:t>
      </w:r>
    </w:p>
    <w:p w14:paraId="10A6525E" w14:textId="77777777" w:rsidR="00684A21" w:rsidRDefault="00684A21" w:rsidP="0018185B">
      <w:pPr>
        <w:rPr>
          <w:rtl/>
        </w:rPr>
      </w:pPr>
      <w:r>
        <w:rPr>
          <w:rtl/>
        </w:rPr>
        <w:t>- فرزند با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776C0317" w14:textId="212A18A3" w:rsidR="00684A21" w:rsidRDefault="00684A21" w:rsidP="0018185B">
      <w:pPr>
        <w:rPr>
          <w:rtl/>
        </w:rPr>
      </w:pPr>
      <w:r>
        <w:rPr>
          <w:rtl/>
        </w:rPr>
        <w:t xml:space="preserve"> ۲. آماده برا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</w:p>
    <w:p w14:paraId="05BF7747" w14:textId="77777777" w:rsidR="00684A21" w:rsidRDefault="00684A21" w:rsidP="0018185B">
      <w:pPr>
        <w:rPr>
          <w:rtl/>
        </w:rPr>
      </w:pPr>
      <w:r>
        <w:rPr>
          <w:rtl/>
        </w:rPr>
        <w:t>- دستگاه‌ها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اندازه‌ها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1D4FA441" w14:textId="77777777" w:rsidR="00684A21" w:rsidRDefault="00684A21" w:rsidP="0018185B">
      <w:pPr>
        <w:rPr>
          <w:rtl/>
        </w:rPr>
      </w:pPr>
      <w:r>
        <w:rPr>
          <w:rtl/>
        </w:rPr>
        <w:t>- تلو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ون‌ها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135D13B4" w14:textId="77777777" w:rsidR="00684A21" w:rsidRDefault="00684A21" w:rsidP="0018185B">
      <w:pPr>
        <w:rPr>
          <w:rtl/>
        </w:rPr>
      </w:pPr>
      <w:r>
        <w:rPr>
          <w:rtl/>
        </w:rPr>
        <w:t>- ساعت‌ها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756B2F9C" w14:textId="2CF8AD25" w:rsidR="00684A21" w:rsidRDefault="00684A21" w:rsidP="0018185B">
      <w:pPr>
        <w:rPr>
          <w:rtl/>
        </w:rPr>
      </w:pPr>
      <w:r>
        <w:rPr>
          <w:rtl/>
        </w:rPr>
        <w:t xml:space="preserve"> ۳. تجربه کاربر</w:t>
      </w:r>
      <w:r>
        <w:rPr>
          <w:rFonts w:hint="cs"/>
          <w:rtl/>
        </w:rPr>
        <w:t>ی</w:t>
      </w:r>
      <w:r>
        <w:rPr>
          <w:rtl/>
        </w:rPr>
        <w:t xml:space="preserve"> بهتر</w:t>
      </w:r>
    </w:p>
    <w:p w14:paraId="2C0E6497" w14:textId="77777777" w:rsidR="00684A21" w:rsidRDefault="00684A21" w:rsidP="0018185B">
      <w:pPr>
        <w:rPr>
          <w:rtl/>
        </w:rPr>
      </w:pPr>
      <w:r>
        <w:rPr>
          <w:rtl/>
        </w:rPr>
        <w:t>-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زوم کردن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3F35C481" w14:textId="77777777" w:rsidR="00684A21" w:rsidRDefault="00684A21" w:rsidP="0018185B">
      <w:pPr>
        <w:rPr>
          <w:rtl/>
        </w:rPr>
      </w:pPr>
      <w:r>
        <w:rPr>
          <w:rtl/>
        </w:rPr>
        <w:t>- خواندن راحت‌تر است</w:t>
      </w:r>
    </w:p>
    <w:p w14:paraId="0CC065ED" w14:textId="77777777" w:rsidR="00684A21" w:rsidRDefault="00684A21" w:rsidP="0018185B">
      <w:pPr>
        <w:rPr>
          <w:rtl/>
        </w:rPr>
      </w:pPr>
      <w:r>
        <w:rPr>
          <w:rtl/>
        </w:rPr>
        <w:t xml:space="preserve">- </w:t>
      </w:r>
      <w:r>
        <w:t>navigation</w:t>
      </w:r>
      <w:r>
        <w:rPr>
          <w:rtl/>
        </w:rPr>
        <w:t xml:space="preserve"> ساده‌تر است</w:t>
      </w:r>
    </w:p>
    <w:p w14:paraId="422D9B67" w14:textId="6BE6A8B7" w:rsidR="00684A21" w:rsidRDefault="00684A21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6DAA6B0F" w14:textId="7569319B" w:rsidR="00684A21" w:rsidRDefault="00684A21" w:rsidP="0018185B">
      <w:pPr>
        <w:rPr>
          <w:rtl/>
        </w:rPr>
      </w:pPr>
      <w:r>
        <w:t>Responsive Design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3DDA1882" w14:textId="6F24E14D" w:rsidR="00684A21" w:rsidRDefault="00684A21" w:rsidP="0018185B">
      <w:pPr>
        <w:rPr>
          <w:rtl/>
        </w:rPr>
      </w:pPr>
      <w:r>
        <w:rPr>
          <w:rtl/>
        </w:rPr>
        <w:t xml:space="preserve"> "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باهوش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داند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چه دستگاه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خودش را با آن دستگاه وفق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!"</w:t>
      </w:r>
    </w:p>
    <w:p w14:paraId="3DC5DDD5" w14:textId="5845A5D2" w:rsidR="00684A21" w:rsidRDefault="00684A21" w:rsidP="0018185B">
      <w:pPr>
        <w:rPr>
          <w:rtl/>
        </w:rPr>
      </w:pPr>
      <w:r>
        <w:rPr>
          <w:rtl/>
        </w:rPr>
        <w:t xml:space="preserve"> سه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طلا</w:t>
      </w:r>
      <w:r>
        <w:rPr>
          <w:rFonts w:hint="cs"/>
          <w:rtl/>
        </w:rPr>
        <w:t>یی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ادآور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6ADC0620" w14:textId="77B446A9" w:rsidR="00684A21" w:rsidRDefault="00684A21" w:rsidP="0018185B">
      <w:pPr>
        <w:rPr>
          <w:rtl/>
        </w:rPr>
      </w:pPr>
      <w:r>
        <w:rPr>
          <w:rtl/>
        </w:rPr>
        <w:t>1.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باش (مثل آب شکل ظرف را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)</w:t>
      </w:r>
    </w:p>
    <w:p w14:paraId="15E3D9FC" w14:textId="0E79673A" w:rsidR="00684A21" w:rsidRDefault="00684A21" w:rsidP="0018185B">
      <w:pPr>
        <w:rPr>
          <w:rtl/>
        </w:rPr>
      </w:pPr>
      <w:r>
        <w:rPr>
          <w:rtl/>
        </w:rPr>
        <w:t>2. هوشمند باش (شرا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مختلف را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بده)  </w:t>
      </w:r>
    </w:p>
    <w:p w14:paraId="612E62CD" w14:textId="32B49234" w:rsidR="00684A21" w:rsidRDefault="00684A21" w:rsidP="0018185B">
      <w:pPr>
        <w:rPr>
          <w:rtl/>
        </w:rPr>
      </w:pPr>
      <w:r>
        <w:rPr>
          <w:rtl/>
        </w:rPr>
        <w:t>3. ساده باش (همه بتوانند استفاده کنند)</w:t>
      </w:r>
    </w:p>
    <w:p w14:paraId="14DBF52D" w14:textId="6279C6C7" w:rsidR="00684A21" w:rsidRDefault="00684A21" w:rsidP="0018185B">
      <w:pPr>
        <w:rPr>
          <w:rFonts w:ascii="Segoe UI Emoji" w:hAnsi="Segoe UI Emoji" w:cs="Segoe UI Emoji"/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مفهوم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مهارت‌ها در طراح</w:t>
      </w:r>
      <w:r>
        <w:rPr>
          <w:rFonts w:hint="cs"/>
          <w:rtl/>
        </w:rPr>
        <w:t>ی</w:t>
      </w:r>
      <w:r>
        <w:rPr>
          <w:rtl/>
        </w:rPr>
        <w:t xml:space="preserve"> وب امروز</w:t>
      </w:r>
      <w:r>
        <w:rPr>
          <w:rFonts w:hint="cs"/>
          <w:rtl/>
        </w:rPr>
        <w:t>ی</w:t>
      </w:r>
      <w:r>
        <w:rPr>
          <w:rtl/>
        </w:rPr>
        <w:t xml:space="preserve"> است! </w:t>
      </w:r>
    </w:p>
    <w:p w14:paraId="0A7689C6" w14:textId="77777777" w:rsidR="00684A21" w:rsidRDefault="00684A21" w:rsidP="0018185B">
      <w:pPr>
        <w:rPr>
          <w:rtl/>
        </w:rPr>
      </w:pPr>
    </w:p>
    <w:p w14:paraId="1E7CB252" w14:textId="750B14E2" w:rsidR="00891456" w:rsidRDefault="00891456" w:rsidP="0018185B">
      <w:pPr>
        <w:pStyle w:val="Heading1"/>
        <w:rPr>
          <w:rtl/>
        </w:rPr>
      </w:pPr>
      <w:bookmarkStart w:id="9" w:name="_Toc211464454"/>
      <w:r w:rsidRPr="00891456">
        <w:rPr>
          <w:rFonts w:hint="cs"/>
          <w:rtl/>
          <w:lang w:bidi="ar-SA"/>
        </w:rPr>
        <w:t>بررس</w:t>
      </w:r>
      <w:r>
        <w:rPr>
          <w:rFonts w:hint="cs"/>
          <w:rtl/>
          <w:lang w:bidi="ar-SA"/>
        </w:rPr>
        <w:t>ی</w:t>
      </w:r>
      <w:r w:rsidRPr="00891456">
        <w:rPr>
          <w:rtl/>
          <w:lang w:bidi="ar-SA"/>
        </w:rPr>
        <w:t xml:space="preserve"> </w:t>
      </w:r>
      <w:r w:rsidRPr="00891456">
        <w:rPr>
          <w:rFonts w:hint="cs"/>
          <w:rtl/>
          <w:lang w:bidi="ar-SA"/>
        </w:rPr>
        <w:t>مفهوم</w:t>
      </w:r>
      <w:r>
        <w:rPr>
          <w:rFonts w:hint="cs"/>
          <w:rtl/>
          <w:lang w:bidi="ar-SA"/>
        </w:rPr>
        <w:t xml:space="preserve"> </w:t>
      </w:r>
      <w:r w:rsidRPr="00891456">
        <w:t xml:space="preserve"> Internet</w:t>
      </w:r>
      <w:bookmarkEnd w:id="9"/>
    </w:p>
    <w:p w14:paraId="50FF90B1" w14:textId="6BBD07E5" w:rsidR="00891456" w:rsidRDefault="00891456" w:rsidP="0018185B">
      <w:pPr>
        <w:rPr>
          <w:rtl/>
        </w:rPr>
      </w:pP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مفهوم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(</w:t>
      </w:r>
      <w:r>
        <w:t>Internet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0A275DC2" w14:textId="20719099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17D0FC74" w14:textId="66315EC2" w:rsidR="00891456" w:rsidRDefault="00891456" w:rsidP="0018185B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عظ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از جاده‌ها</w:t>
      </w:r>
      <w:r>
        <w:rPr>
          <w:rFonts w:hint="cs"/>
          <w:rtl/>
        </w:rPr>
        <w:t>ی</w:t>
      </w:r>
      <w:r>
        <w:rPr>
          <w:rtl/>
        </w:rPr>
        <w:t xml:space="preserve"> اطلاعات</w:t>
      </w:r>
      <w:r>
        <w:rPr>
          <w:rFonts w:hint="cs"/>
          <w:rtl/>
        </w:rPr>
        <w:t>ی</w:t>
      </w:r>
      <w:r>
        <w:rPr>
          <w:rtl/>
        </w:rPr>
        <w:t xml:space="preserve"> است که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سراسر جهان را به هم وصل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6FC49FE0" w14:textId="505605D5" w:rsidR="00891456" w:rsidRDefault="00891456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شبکه پست و نامه‌رسان</w:t>
      </w:r>
      <w:r>
        <w:rPr>
          <w:rFonts w:hint="cs"/>
          <w:rtl/>
        </w:rPr>
        <w:t>ی</w:t>
      </w:r>
    </w:p>
    <w:p w14:paraId="6DDF1FF6" w14:textId="4F6B615A" w:rsidR="00891456" w:rsidRDefault="00891456" w:rsidP="0018185B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مثل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پست ب</w:t>
      </w:r>
      <w:r>
        <w:rPr>
          <w:rFonts w:hint="cs"/>
          <w:rtl/>
        </w:rPr>
        <w:t>ی</w:t>
      </w:r>
      <w:r>
        <w:rPr>
          <w:rFonts w:hint="eastAsia"/>
          <w:rtl/>
        </w:rPr>
        <w:t>ن‌الملل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p w14:paraId="00FDFFED" w14:textId="10564E99" w:rsidR="00891456" w:rsidRDefault="00891456" w:rsidP="0018185B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tl/>
        </w:rPr>
        <w:t xml:space="preserve"> = خانه‌ها</w:t>
      </w:r>
      <w:r>
        <w:rPr>
          <w:rFonts w:hint="cs"/>
          <w:rtl/>
        </w:rPr>
        <w:t>ی</w:t>
      </w:r>
      <w:r>
        <w:rPr>
          <w:rtl/>
        </w:rPr>
        <w:t xml:space="preserve"> مردم</w:t>
      </w:r>
    </w:p>
    <w:p w14:paraId="2B4FE24B" w14:textId="39530A32" w:rsidR="00891456" w:rsidRDefault="00891456" w:rsidP="0018185B">
      <w:pPr>
        <w:rPr>
          <w:rtl/>
        </w:rPr>
      </w:pPr>
      <w:r>
        <w:rPr>
          <w:rtl/>
        </w:rPr>
        <w:t>- داده‌ها = نامه‌ها و بسته‌ها</w:t>
      </w:r>
    </w:p>
    <w:p w14:paraId="32A91DC2" w14:textId="64D9879C" w:rsidR="00891456" w:rsidRDefault="00891456" w:rsidP="0018185B">
      <w:pPr>
        <w:rPr>
          <w:rtl/>
        </w:rPr>
      </w:pPr>
      <w:r>
        <w:rPr>
          <w:rtl/>
        </w:rPr>
        <w:t>- روترها = اداره‌ها</w:t>
      </w:r>
      <w:r>
        <w:rPr>
          <w:rFonts w:hint="cs"/>
          <w:rtl/>
        </w:rPr>
        <w:t>ی</w:t>
      </w:r>
      <w:r>
        <w:rPr>
          <w:rtl/>
        </w:rPr>
        <w:t xml:space="preserve"> پست</w:t>
      </w:r>
    </w:p>
    <w:p w14:paraId="1CE75789" w14:textId="35DD05DF" w:rsidR="00891456" w:rsidRDefault="00891456" w:rsidP="0018185B">
      <w:pPr>
        <w:rPr>
          <w:rtl/>
        </w:rPr>
      </w:pPr>
      <w:r>
        <w:rPr>
          <w:rtl/>
        </w:rPr>
        <w:t>- کابل‌ها = جاده‌ها و مس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Fonts w:hint="cs"/>
          <w:rtl/>
        </w:rPr>
        <w:t>ی</w:t>
      </w:r>
      <w:r>
        <w:rPr>
          <w:rtl/>
        </w:rPr>
        <w:t xml:space="preserve"> حمل و نقل</w:t>
      </w:r>
    </w:p>
    <w:p w14:paraId="4B460AEF" w14:textId="39A825D5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</w:p>
    <w:p w14:paraId="7961B395" w14:textId="17CC775A" w:rsidR="00891456" w:rsidRDefault="00891456" w:rsidP="0018185B">
      <w:pPr>
        <w:rPr>
          <w:rtl/>
        </w:rPr>
      </w:pPr>
      <w:r>
        <w:rPr>
          <w:rtl/>
        </w:rPr>
        <w:lastRenderedPageBreak/>
        <w:t xml:space="preserve"> داستان ارسال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عکس از تهران به اصفهان:</w:t>
      </w:r>
    </w:p>
    <w:p w14:paraId="31C217F0" w14:textId="3B0EB548" w:rsidR="00891456" w:rsidRDefault="00891456" w:rsidP="0018185B">
      <w:pPr>
        <w:rPr>
          <w:rtl/>
        </w:rPr>
      </w:pPr>
      <w:r>
        <w:rPr>
          <w:rtl/>
        </w:rPr>
        <w:t>1. فرستنده (تهران): عکس را به قطعات کوچک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E1D16AB" w14:textId="04AB81A3" w:rsidR="00891456" w:rsidRDefault="00891456" w:rsidP="0018185B">
      <w:pPr>
        <w:rPr>
          <w:rtl/>
        </w:rPr>
      </w:pPr>
      <w:r>
        <w:rPr>
          <w:rtl/>
        </w:rPr>
        <w:t>2. بسته‌بند</w:t>
      </w:r>
      <w:r>
        <w:rPr>
          <w:rFonts w:hint="cs"/>
          <w:rtl/>
        </w:rPr>
        <w:t>ی</w:t>
      </w:r>
      <w:r>
        <w:rPr>
          <w:rtl/>
        </w:rPr>
        <w:t xml:space="preserve">: هر قطعه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پاکت با آدرس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</w:p>
    <w:p w14:paraId="3CFB9F13" w14:textId="603E4DF4" w:rsidR="00891456" w:rsidRDefault="00891456" w:rsidP="0018185B">
      <w:pPr>
        <w:rPr>
          <w:rtl/>
        </w:rPr>
      </w:pPr>
      <w:r>
        <w:rPr>
          <w:rtl/>
        </w:rPr>
        <w:t>3.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>: هر پاکت از چند اداره پست (روتر) عبور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C12669C" w14:textId="422AF34A" w:rsidR="00891456" w:rsidRDefault="00891456" w:rsidP="0018185B">
      <w:pPr>
        <w:rPr>
          <w:rtl/>
        </w:rPr>
      </w:pPr>
      <w:r>
        <w:rPr>
          <w:rtl/>
        </w:rPr>
        <w:t>4.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(اصفهان): قطعات دوباره جمع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و عکس ساخته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C72B725" w14:textId="723CAF50" w:rsidR="00891456" w:rsidRDefault="00891456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249BF048" w14:textId="04B55DB9" w:rsidR="00891456" w:rsidRDefault="00891456" w:rsidP="0018185B">
      <w:pPr>
        <w:rPr>
          <w:rtl/>
        </w:rPr>
      </w:pPr>
      <w:r>
        <w:rPr>
          <w:rtl/>
        </w:rPr>
        <w:t xml:space="preserve"> 1. سرورها (</w:t>
      </w:r>
      <w:r>
        <w:t>Servers</w:t>
      </w:r>
      <w:r>
        <w:rPr>
          <w:rtl/>
        </w:rPr>
        <w:t>) - کتابخانه‌ها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</w:p>
    <w:p w14:paraId="0D5DB2CE" w14:textId="77777777" w:rsidR="00891456" w:rsidRDefault="00891456" w:rsidP="0018185B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</w:t>
      </w:r>
    </w:p>
    <w:p w14:paraId="5EA14899" w14:textId="77777777" w:rsidR="00891456" w:rsidRDefault="00891456" w:rsidP="0018185B">
      <w:pPr>
        <w:rPr>
          <w:rtl/>
        </w:rPr>
      </w:pPr>
      <w:r>
        <w:rPr>
          <w:rtl/>
        </w:rPr>
        <w:t>- اطلاعات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و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</w:p>
    <w:p w14:paraId="6C6B0586" w14:textId="77777777" w:rsidR="00891456" w:rsidRDefault="00891456" w:rsidP="0018185B">
      <w:pPr>
        <w:rPr>
          <w:rtl/>
        </w:rPr>
      </w:pPr>
      <w:r>
        <w:rPr>
          <w:rtl/>
        </w:rPr>
        <w:t>- مثل: گوگل،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وت</w:t>
      </w:r>
      <w:r>
        <w:rPr>
          <w:rFonts w:hint="cs"/>
          <w:rtl/>
        </w:rPr>
        <w:t>ی</w:t>
      </w:r>
      <w:r>
        <w:rPr>
          <w:rFonts w:hint="eastAsia"/>
          <w:rtl/>
        </w:rPr>
        <w:t>وب</w:t>
      </w:r>
    </w:p>
    <w:p w14:paraId="39454A7E" w14:textId="486B0DDE" w:rsidR="00891456" w:rsidRDefault="00891456" w:rsidP="0018185B">
      <w:pPr>
        <w:rPr>
          <w:rtl/>
        </w:rPr>
      </w:pPr>
      <w:r>
        <w:rPr>
          <w:rtl/>
        </w:rPr>
        <w:t xml:space="preserve"> 2.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نت‌ها</w:t>
      </w:r>
      <w:r>
        <w:rPr>
          <w:rtl/>
        </w:rPr>
        <w:t xml:space="preserve"> (</w:t>
      </w:r>
      <w:r>
        <w:t>Clients</w:t>
      </w:r>
      <w:r>
        <w:rPr>
          <w:rtl/>
        </w:rPr>
        <w:t>) - شما و من</w:t>
      </w:r>
    </w:p>
    <w:p w14:paraId="32479466" w14:textId="77777777" w:rsidR="00891456" w:rsidRDefault="00891456" w:rsidP="0018185B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ل‌ها،</w:t>
      </w:r>
      <w:r>
        <w:rPr>
          <w:rtl/>
        </w:rPr>
        <w:t xml:space="preserve"> تبلت‌ها</w:t>
      </w:r>
    </w:p>
    <w:p w14:paraId="7F14D19C" w14:textId="77777777" w:rsidR="00891456" w:rsidRDefault="00891456" w:rsidP="0018185B">
      <w:pPr>
        <w:rPr>
          <w:rtl/>
        </w:rPr>
      </w:pPr>
      <w:r>
        <w:rPr>
          <w:rtl/>
        </w:rPr>
        <w:t xml:space="preserve">- اطلاعات را </w:t>
      </w:r>
      <w:r>
        <w:t>request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5CBA5597" w14:textId="77777777" w:rsidR="00891456" w:rsidRDefault="00891456" w:rsidP="0018185B">
      <w:pPr>
        <w:rPr>
          <w:rtl/>
        </w:rPr>
      </w:pPr>
      <w:r>
        <w:rPr>
          <w:rtl/>
        </w:rPr>
        <w:t>- مثل: لپ‌تاپ شما،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دوستتان</w:t>
      </w:r>
    </w:p>
    <w:p w14:paraId="08146C3B" w14:textId="15BFE1D4" w:rsidR="00891456" w:rsidRDefault="00891456" w:rsidP="0018185B">
      <w:pPr>
        <w:rPr>
          <w:rtl/>
        </w:rPr>
      </w:pPr>
      <w:r>
        <w:rPr>
          <w:rtl/>
        </w:rPr>
        <w:t xml:space="preserve"> 3. روترها (</w:t>
      </w:r>
      <w:r>
        <w:t>Routers</w:t>
      </w:r>
      <w:r>
        <w:rPr>
          <w:rtl/>
        </w:rPr>
        <w:t>) - ا</w:t>
      </w:r>
      <w:r>
        <w:rPr>
          <w:rFonts w:hint="cs"/>
          <w:rtl/>
        </w:rPr>
        <w:t>ی</w:t>
      </w:r>
      <w:r>
        <w:rPr>
          <w:rFonts w:hint="eastAsia"/>
          <w:rtl/>
        </w:rPr>
        <w:t>ستگاه‌ها</w:t>
      </w:r>
      <w:r>
        <w:rPr>
          <w:rFonts w:hint="cs"/>
          <w:rtl/>
        </w:rPr>
        <w:t>ی</w:t>
      </w:r>
      <w:r>
        <w:rPr>
          <w:rtl/>
        </w:rPr>
        <w:t xml:space="preserve"> راهنما</w:t>
      </w:r>
      <w:r>
        <w:rPr>
          <w:rFonts w:hint="cs"/>
          <w:rtl/>
        </w:rPr>
        <w:t>یی</w:t>
      </w:r>
    </w:p>
    <w:p w14:paraId="1288D9CB" w14:textId="77777777" w:rsidR="00891456" w:rsidRDefault="00891456" w:rsidP="0018185B">
      <w:pPr>
        <w:rPr>
          <w:rtl/>
        </w:rPr>
      </w:pPr>
      <w:r>
        <w:rPr>
          <w:rtl/>
        </w:rPr>
        <w:t>- داده‌ها را به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درست 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271809BA" w14:textId="77777777" w:rsidR="00891456" w:rsidRDefault="00891456" w:rsidP="0018185B">
      <w:pPr>
        <w:rPr>
          <w:rtl/>
        </w:rPr>
      </w:pPr>
      <w:r>
        <w:rPr>
          <w:rtl/>
        </w:rPr>
        <w:t>- از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2B691940" w14:textId="04B74BE6" w:rsidR="00891456" w:rsidRDefault="00891456" w:rsidP="0018185B">
      <w:pPr>
        <w:rPr>
          <w:rtl/>
        </w:rPr>
      </w:pPr>
      <w:r>
        <w:rPr>
          <w:rtl/>
        </w:rPr>
        <w:t xml:space="preserve"> 4. کابل‌ها (</w:t>
      </w:r>
      <w:r>
        <w:t>Cables</w:t>
      </w:r>
      <w:r>
        <w:rPr>
          <w:rtl/>
        </w:rPr>
        <w:t>) - جاده‌ها</w:t>
      </w:r>
      <w:r>
        <w:rPr>
          <w:rFonts w:hint="cs"/>
          <w:rtl/>
        </w:rPr>
        <w:t>ی</w:t>
      </w:r>
      <w:r>
        <w:rPr>
          <w:rtl/>
        </w:rPr>
        <w:t xml:space="preserve"> اطلاعات</w:t>
      </w:r>
    </w:p>
    <w:p w14:paraId="79FA72E7" w14:textId="24896197" w:rsidR="00891456" w:rsidRDefault="00891456" w:rsidP="0018185B">
      <w:pPr>
        <w:rPr>
          <w:rtl/>
        </w:rPr>
      </w:pPr>
      <w:r>
        <w:rPr>
          <w:rtl/>
        </w:rPr>
        <w:t>- کابل‌ها</w:t>
      </w:r>
      <w:r>
        <w:rPr>
          <w:rFonts w:hint="cs"/>
          <w:rtl/>
        </w:rPr>
        <w:t>ی</w:t>
      </w:r>
      <w:r>
        <w:rPr>
          <w:rtl/>
        </w:rPr>
        <w:t xml:space="preserve">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ردر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</w:p>
    <w:p w14:paraId="18171323" w14:textId="77777777" w:rsidR="00891456" w:rsidRDefault="00891456" w:rsidP="0018185B">
      <w:pPr>
        <w:rPr>
          <w:rtl/>
        </w:rPr>
      </w:pPr>
      <w:r>
        <w:rPr>
          <w:rtl/>
        </w:rPr>
        <w:t>- داده‌ها را حمل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3D7E5DE2" w14:textId="13352912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اتصال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ای</w:t>
      </w:r>
      <w:r>
        <w:rPr>
          <w:rFonts w:hint="eastAsia"/>
          <w:rtl/>
        </w:rPr>
        <w:t>نترنت</w:t>
      </w:r>
    </w:p>
    <w:p w14:paraId="5FBAB4A7" w14:textId="733CC9F4" w:rsidR="00891456" w:rsidRDefault="00891456" w:rsidP="0018185B">
      <w:pPr>
        <w:rPr>
          <w:rtl/>
        </w:rPr>
      </w:pPr>
      <w:r>
        <w:rPr>
          <w:rtl/>
        </w:rPr>
        <w:t xml:space="preserve"> 1. </w:t>
      </w:r>
      <w:r>
        <w:t>ADSL</w:t>
      </w:r>
      <w:r>
        <w:rPr>
          <w:rtl/>
        </w:rPr>
        <w:t xml:space="preserve"> - خط تلفن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</w:p>
    <w:p w14:paraId="18B157B1" w14:textId="77777777" w:rsidR="00891456" w:rsidRDefault="00891456" w:rsidP="0018185B">
      <w:pPr>
        <w:rPr>
          <w:rtl/>
        </w:rPr>
      </w:pPr>
      <w:r>
        <w:rPr>
          <w:rtl/>
        </w:rPr>
        <w:lastRenderedPageBreak/>
        <w:t>- مثل استفاده از همان لوله آب برا</w:t>
      </w:r>
      <w:r>
        <w:rPr>
          <w:rFonts w:hint="cs"/>
          <w:rtl/>
        </w:rPr>
        <w:t>ی</w:t>
      </w:r>
      <w:r>
        <w:rPr>
          <w:rtl/>
        </w:rPr>
        <w:t xml:space="preserve"> آشپز</w:t>
      </w:r>
      <w:r>
        <w:rPr>
          <w:rFonts w:hint="cs"/>
          <w:rtl/>
        </w:rPr>
        <w:t>ی</w:t>
      </w:r>
      <w:r>
        <w:rPr>
          <w:rtl/>
        </w:rPr>
        <w:t xml:space="preserve"> و شستشو</w:t>
      </w:r>
    </w:p>
    <w:p w14:paraId="667DDFCA" w14:textId="77777777" w:rsidR="00891456" w:rsidRDefault="00891456" w:rsidP="0018185B">
      <w:pPr>
        <w:rPr>
          <w:rtl/>
        </w:rPr>
      </w:pPr>
      <w:r>
        <w:rPr>
          <w:rtl/>
        </w:rPr>
        <w:t>- سرعت متوسط، در دسترس همه</w:t>
      </w:r>
    </w:p>
    <w:p w14:paraId="2A9F560D" w14:textId="249CBC51" w:rsidR="00891456" w:rsidRDefault="00891456" w:rsidP="0018185B">
      <w:pPr>
        <w:rPr>
          <w:rtl/>
        </w:rPr>
      </w:pPr>
      <w:r>
        <w:rPr>
          <w:rtl/>
        </w:rPr>
        <w:t xml:space="preserve"> 2. ف</w:t>
      </w:r>
      <w:r>
        <w:rPr>
          <w:rFonts w:hint="cs"/>
          <w:rtl/>
        </w:rPr>
        <w:t>ی</w:t>
      </w:r>
      <w:r>
        <w:rPr>
          <w:rFonts w:hint="eastAsia"/>
          <w:rtl/>
        </w:rPr>
        <w:t>بر</w:t>
      </w:r>
      <w:r>
        <w:rPr>
          <w:rtl/>
        </w:rPr>
        <w:t xml:space="preserve"> نور</w:t>
      </w:r>
      <w:r>
        <w:rPr>
          <w:rFonts w:hint="cs"/>
          <w:rtl/>
        </w:rPr>
        <w:t>ی</w:t>
      </w:r>
      <w:r>
        <w:rPr>
          <w:rtl/>
        </w:rPr>
        <w:t xml:space="preserve"> - لوله‌ها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DB4E94B" w14:textId="77777777" w:rsidR="00891456" w:rsidRDefault="00891456" w:rsidP="0018185B">
      <w:pPr>
        <w:rPr>
          <w:rtl/>
        </w:rPr>
      </w:pPr>
      <w:r>
        <w:rPr>
          <w:rtl/>
        </w:rPr>
        <w:t>- مثل اتوبان 8 بانده</w:t>
      </w:r>
    </w:p>
    <w:p w14:paraId="6066C167" w14:textId="77777777" w:rsidR="00891456" w:rsidRDefault="00891456" w:rsidP="0018185B">
      <w:pPr>
        <w:rPr>
          <w:rtl/>
        </w:rPr>
      </w:pPr>
      <w:r>
        <w:rPr>
          <w:rtl/>
        </w:rPr>
        <w:t>- سرعت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بالا</w:t>
      </w:r>
    </w:p>
    <w:p w14:paraId="374BD663" w14:textId="77779E95" w:rsidR="00891456" w:rsidRDefault="00891456" w:rsidP="0018185B">
      <w:pPr>
        <w:rPr>
          <w:rtl/>
        </w:rPr>
      </w:pPr>
      <w:r>
        <w:rPr>
          <w:rtl/>
        </w:rPr>
        <w:t xml:space="preserve"> 3. وا</w:t>
      </w:r>
      <w:r>
        <w:rPr>
          <w:rFonts w:hint="cs"/>
          <w:rtl/>
        </w:rPr>
        <w:t>ی‌</w:t>
      </w:r>
      <w:r>
        <w:rPr>
          <w:rFonts w:hint="eastAsia"/>
          <w:rtl/>
        </w:rPr>
        <w:t>فا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WiFi</w:t>
      </w:r>
      <w:r>
        <w:rPr>
          <w:rtl/>
        </w:rPr>
        <w:t>) - ب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p w14:paraId="736C566C" w14:textId="77777777" w:rsidR="00891456" w:rsidRDefault="00891456" w:rsidP="0018185B">
      <w:pPr>
        <w:rPr>
          <w:rtl/>
        </w:rPr>
      </w:pPr>
      <w:r>
        <w:rPr>
          <w:rtl/>
        </w:rPr>
        <w:t>- مثل ارتباط راد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Fonts w:hint="cs"/>
          <w:rtl/>
        </w:rPr>
        <w:t>یی</w:t>
      </w:r>
    </w:p>
    <w:p w14:paraId="1E3C71DC" w14:textId="77777777" w:rsidR="00891456" w:rsidRDefault="00891456" w:rsidP="0018185B">
      <w:pPr>
        <w:rPr>
          <w:rtl/>
        </w:rPr>
      </w:pPr>
      <w:r>
        <w:rPr>
          <w:rtl/>
        </w:rPr>
        <w:t>- در محدوده مشخص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0E25119" w14:textId="27E0A213" w:rsidR="00891456" w:rsidRDefault="00891456" w:rsidP="0018185B">
      <w:pPr>
        <w:rPr>
          <w:rtl/>
        </w:rPr>
      </w:pPr>
      <w:r>
        <w:rPr>
          <w:rtl/>
        </w:rPr>
        <w:t xml:space="preserve"> 4. د</w:t>
      </w:r>
      <w:r>
        <w:rPr>
          <w:rFonts w:hint="cs"/>
          <w:rtl/>
        </w:rPr>
        <w:t>ی</w:t>
      </w:r>
      <w:r>
        <w:rPr>
          <w:rFonts w:hint="eastAsia"/>
          <w:rtl/>
        </w:rPr>
        <w:t>تا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همراه</w:t>
      </w:r>
    </w:p>
    <w:p w14:paraId="354E2E88" w14:textId="77777777" w:rsidR="00891456" w:rsidRDefault="00891456" w:rsidP="0018185B">
      <w:pPr>
        <w:rPr>
          <w:rtl/>
        </w:rPr>
      </w:pPr>
      <w:r>
        <w:rPr>
          <w:rtl/>
        </w:rPr>
        <w:t>- مثل ارتباط تلفن</w:t>
      </w:r>
      <w:r>
        <w:rPr>
          <w:rFonts w:hint="cs"/>
          <w:rtl/>
        </w:rPr>
        <w:t>ی</w:t>
      </w:r>
    </w:p>
    <w:p w14:paraId="135BFA64" w14:textId="77777777" w:rsidR="00891456" w:rsidRDefault="00891456" w:rsidP="0018185B">
      <w:pPr>
        <w:rPr>
          <w:rtl/>
        </w:rPr>
      </w:pPr>
      <w:r>
        <w:rPr>
          <w:rtl/>
        </w:rPr>
        <w:t>- همه جا در دسترس</w:t>
      </w:r>
    </w:p>
    <w:p w14:paraId="30AFF100" w14:textId="01129292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تار</w:t>
      </w:r>
      <w:r>
        <w:rPr>
          <w:rFonts w:hint="cs"/>
          <w:rtl/>
        </w:rPr>
        <w:t>ی</w:t>
      </w:r>
      <w:r>
        <w:rPr>
          <w:rFonts w:hint="eastAsia"/>
          <w:rtl/>
        </w:rPr>
        <w:t>خچه</w:t>
      </w:r>
      <w:r>
        <w:rPr>
          <w:rtl/>
        </w:rPr>
        <w:t xml:space="preserve"> مختصر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447B3F26" w14:textId="030AAB78" w:rsidR="00891456" w:rsidRDefault="00891456" w:rsidP="0018185B">
      <w:pPr>
        <w:rPr>
          <w:rtl/>
        </w:rPr>
      </w:pPr>
      <w:r>
        <w:rPr>
          <w:rtl/>
        </w:rPr>
        <w:t xml:space="preserve"> دهه 1960: تولد در جنگ سرد</w:t>
      </w:r>
    </w:p>
    <w:p w14:paraId="473272EA" w14:textId="77777777" w:rsidR="00891456" w:rsidRDefault="00891456" w:rsidP="0018185B">
      <w:pPr>
        <w:rPr>
          <w:rtl/>
        </w:rPr>
      </w:pPr>
      <w:r>
        <w:rPr>
          <w:rtl/>
        </w:rPr>
        <w:t>- آمر</w:t>
      </w:r>
      <w:r>
        <w:rPr>
          <w:rFonts w:hint="cs"/>
          <w:rtl/>
        </w:rPr>
        <w:t>ی</w:t>
      </w:r>
      <w:r>
        <w:rPr>
          <w:rFonts w:hint="eastAsia"/>
          <w:rtl/>
        </w:rPr>
        <w:t>کا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خواست</w:t>
      </w:r>
      <w:r>
        <w:rPr>
          <w:rtl/>
        </w:rPr>
        <w:t xml:space="preserve"> شبکه‌ا</w:t>
      </w:r>
      <w:r>
        <w:rPr>
          <w:rFonts w:hint="cs"/>
          <w:rtl/>
        </w:rPr>
        <w:t>ی</w:t>
      </w:r>
      <w:r>
        <w:rPr>
          <w:rtl/>
        </w:rPr>
        <w:t xml:space="preserve"> بسازد که حت</w:t>
      </w:r>
      <w:r>
        <w:rPr>
          <w:rFonts w:hint="cs"/>
          <w:rtl/>
        </w:rPr>
        <w:t>ی</w:t>
      </w:r>
      <w:r>
        <w:rPr>
          <w:rtl/>
        </w:rPr>
        <w:t xml:space="preserve"> با حمله اتم</w:t>
      </w:r>
      <w:r>
        <w:rPr>
          <w:rFonts w:hint="cs"/>
          <w:rtl/>
        </w:rPr>
        <w:t>ی</w:t>
      </w:r>
      <w:r>
        <w:rPr>
          <w:rtl/>
        </w:rPr>
        <w:t xml:space="preserve"> هم کار کند</w:t>
      </w:r>
    </w:p>
    <w:p w14:paraId="756F5A3D" w14:textId="77777777" w:rsidR="00891456" w:rsidRDefault="00891456" w:rsidP="0018185B">
      <w:pPr>
        <w:rPr>
          <w:rtl/>
        </w:rPr>
      </w:pPr>
      <w:r>
        <w:rPr>
          <w:rtl/>
        </w:rPr>
        <w:t>- نام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: </w:t>
      </w:r>
      <w:r>
        <w:t>ARPANET</w:t>
      </w:r>
    </w:p>
    <w:p w14:paraId="4A972888" w14:textId="5D2EF557" w:rsidR="00891456" w:rsidRDefault="00891456" w:rsidP="0018185B">
      <w:pPr>
        <w:rPr>
          <w:rtl/>
        </w:rPr>
      </w:pPr>
      <w:r>
        <w:rPr>
          <w:rtl/>
        </w:rPr>
        <w:t xml:space="preserve"> دهه 1980: شبکه دانشگاه</w:t>
      </w:r>
      <w:r>
        <w:rPr>
          <w:rFonts w:hint="cs"/>
          <w:rtl/>
        </w:rPr>
        <w:t>ی</w:t>
      </w:r>
    </w:p>
    <w:p w14:paraId="23FABA2E" w14:textId="77777777" w:rsidR="00891456" w:rsidRDefault="00891456" w:rsidP="0018185B">
      <w:pPr>
        <w:rPr>
          <w:rtl/>
        </w:rPr>
      </w:pPr>
      <w:r>
        <w:rPr>
          <w:rtl/>
        </w:rPr>
        <w:t>- دانشگاه‌ها به هم وصل شدند</w:t>
      </w:r>
    </w:p>
    <w:p w14:paraId="64C54934" w14:textId="77777777" w:rsidR="00891456" w:rsidRDefault="00891456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اختراع شد</w:t>
      </w:r>
    </w:p>
    <w:p w14:paraId="44775B4C" w14:textId="146E134A" w:rsidR="00891456" w:rsidRDefault="00891456" w:rsidP="0018185B">
      <w:pPr>
        <w:rPr>
          <w:rtl/>
        </w:rPr>
      </w:pPr>
      <w:r>
        <w:rPr>
          <w:rtl/>
        </w:rPr>
        <w:t xml:space="preserve"> دهه 1990: وب جهان</w:t>
      </w:r>
      <w:r>
        <w:rPr>
          <w:rFonts w:hint="cs"/>
          <w:rtl/>
        </w:rPr>
        <w:t>ی</w:t>
      </w:r>
      <w:r>
        <w:rPr>
          <w:rtl/>
        </w:rPr>
        <w:t xml:space="preserve"> متولد شد</w:t>
      </w:r>
    </w:p>
    <w:p w14:paraId="31F6428F" w14:textId="77777777" w:rsidR="00891456" w:rsidRDefault="00891456" w:rsidP="0018185B">
      <w:pPr>
        <w:rPr>
          <w:rtl/>
        </w:rPr>
      </w:pPr>
      <w:r>
        <w:rPr>
          <w:rtl/>
        </w:rPr>
        <w:t>-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برنرزل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WWW</w:t>
      </w:r>
      <w:r>
        <w:rPr>
          <w:rtl/>
        </w:rPr>
        <w:t xml:space="preserve"> را اختراع کرد</w:t>
      </w:r>
    </w:p>
    <w:p w14:paraId="4F643A85" w14:textId="77777777" w:rsidR="00891456" w:rsidRDefault="00891456" w:rsidP="0018185B">
      <w:pPr>
        <w:rPr>
          <w:rtl/>
        </w:rPr>
      </w:pPr>
      <w:r>
        <w:rPr>
          <w:rtl/>
        </w:rPr>
        <w:t>- مرورگرها ساخته شدند</w:t>
      </w:r>
    </w:p>
    <w:p w14:paraId="6F263714" w14:textId="2FA578ED" w:rsidR="00891456" w:rsidRDefault="00891456" w:rsidP="0018185B">
      <w:pPr>
        <w:rPr>
          <w:rtl/>
        </w:rPr>
      </w:pPr>
      <w:r>
        <w:rPr>
          <w:rtl/>
        </w:rPr>
        <w:t xml:space="preserve"> دهه 2000: انفجار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281BF0E1" w14:textId="77777777" w:rsidR="00891456" w:rsidRDefault="00891456" w:rsidP="0018185B">
      <w:pPr>
        <w:rPr>
          <w:rtl/>
        </w:rPr>
      </w:pPr>
      <w:r>
        <w:rPr>
          <w:rtl/>
        </w:rPr>
        <w:lastRenderedPageBreak/>
        <w:t>- گوگل،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وت</w:t>
      </w:r>
      <w:r>
        <w:rPr>
          <w:rFonts w:hint="cs"/>
          <w:rtl/>
        </w:rPr>
        <w:t>ی</w:t>
      </w:r>
      <w:r>
        <w:rPr>
          <w:rFonts w:hint="eastAsia"/>
          <w:rtl/>
        </w:rPr>
        <w:t>وب</w:t>
      </w:r>
    </w:p>
    <w:p w14:paraId="52F4AFE5" w14:textId="77777777" w:rsidR="00891456" w:rsidRDefault="00891456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پرسرعت</w:t>
      </w:r>
    </w:p>
    <w:p w14:paraId="536D2FE1" w14:textId="4E8A1535" w:rsidR="00891456" w:rsidRDefault="00891456" w:rsidP="0018185B">
      <w:pPr>
        <w:rPr>
          <w:rtl/>
        </w:rPr>
      </w:pPr>
      <w:r>
        <w:rPr>
          <w:rtl/>
        </w:rPr>
        <w:t xml:space="preserve"> امروز: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1ED2B3A4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خچال،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خانه هوشمند</w:t>
      </w:r>
    </w:p>
    <w:p w14:paraId="14425972" w14:textId="77777777" w:rsidR="00891456" w:rsidRDefault="00891456" w:rsidP="0018185B">
      <w:pPr>
        <w:rPr>
          <w:rtl/>
        </w:rPr>
      </w:pPr>
      <w:r>
        <w:rPr>
          <w:rtl/>
        </w:rPr>
        <w:t>-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وصل است</w:t>
      </w:r>
    </w:p>
    <w:p w14:paraId="2DC50B40" w14:textId="75433B98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پروتکل‌ها</w:t>
      </w:r>
      <w:r>
        <w:rPr>
          <w:rtl/>
        </w:rPr>
        <w:t xml:space="preserve"> - </w:t>
      </w:r>
      <w:r>
        <w:rPr>
          <w:rFonts w:ascii="IRANSansWeb(FaNum) Light" w:hAnsi="IRANSansWeb(FaNum) Light" w:hint="cs"/>
          <w:rtl/>
        </w:rPr>
        <w:t>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601D8A37" w14:textId="15253F03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t>HTTP/HTTPS</w:t>
      </w:r>
      <w:r>
        <w:rPr>
          <w:rtl/>
        </w:rPr>
        <w:t xml:space="preserve"> - زبان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684C39D1" w14:textId="77777777" w:rsidR="00891456" w:rsidRDefault="00891456" w:rsidP="0018185B">
      <w:pPr>
        <w:rPr>
          <w:rtl/>
        </w:rPr>
      </w:pPr>
      <w:r>
        <w:rPr>
          <w:rtl/>
        </w:rPr>
        <w:t>- مثل زبان رسم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صحبت با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4F52FEF6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t>HTTPS = HTTP</w:t>
      </w:r>
      <w:r>
        <w:rPr>
          <w:rtl/>
        </w:rPr>
        <w:t xml:space="preserve"> + رمزنگار</w:t>
      </w:r>
      <w:r>
        <w:rPr>
          <w:rFonts w:hint="cs"/>
          <w:rtl/>
        </w:rPr>
        <w:t>ی</w:t>
      </w:r>
      <w:r>
        <w:rPr>
          <w:rtl/>
        </w:rPr>
        <w:t xml:space="preserve"> (امن)</w:t>
      </w:r>
    </w:p>
    <w:p w14:paraId="6CEC6CB3" w14:textId="5B1F72C3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t>TCP/IP</w:t>
      </w:r>
      <w:r>
        <w:rPr>
          <w:rtl/>
        </w:rPr>
        <w:t xml:space="preserve"> - زبان 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45130125" w14:textId="77777777" w:rsidR="00891456" w:rsidRDefault="00891456" w:rsidP="0018185B">
      <w:pPr>
        <w:rPr>
          <w:rtl/>
        </w:rPr>
      </w:pPr>
      <w:r>
        <w:rPr>
          <w:rtl/>
        </w:rPr>
        <w:t>- مثل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رانندگ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ن‌الملل</w:t>
      </w:r>
      <w:r>
        <w:rPr>
          <w:rFonts w:hint="cs"/>
          <w:rtl/>
        </w:rPr>
        <w:t>ی</w:t>
      </w:r>
    </w:p>
    <w:p w14:paraId="051FB47F" w14:textId="77777777" w:rsidR="00891456" w:rsidRDefault="00891456" w:rsidP="0018185B">
      <w:pPr>
        <w:rPr>
          <w:rtl/>
        </w:rPr>
      </w:pPr>
      <w:r>
        <w:rPr>
          <w:rtl/>
        </w:rPr>
        <w:t>- همه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 را بلد باشند</w:t>
      </w:r>
    </w:p>
    <w:p w14:paraId="674F2385" w14:textId="26D7CFC7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t>SMTP</w:t>
      </w:r>
      <w:r>
        <w:rPr>
          <w:rtl/>
        </w:rPr>
        <w:t xml:space="preserve"> - زبان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6212A1B2" w14:textId="77777777" w:rsidR="00891456" w:rsidRDefault="00891456" w:rsidP="0018185B">
      <w:pPr>
        <w:rPr>
          <w:rtl/>
        </w:rPr>
      </w:pPr>
      <w:r>
        <w:rPr>
          <w:rtl/>
        </w:rPr>
        <w:t>- مثل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پست برا</w:t>
      </w:r>
      <w:r>
        <w:rPr>
          <w:rFonts w:hint="cs"/>
          <w:rtl/>
        </w:rPr>
        <w:t>ی</w:t>
      </w:r>
      <w:r>
        <w:rPr>
          <w:rtl/>
        </w:rPr>
        <w:t xml:space="preserve"> نامه‌ها</w:t>
      </w:r>
    </w:p>
    <w:p w14:paraId="39DF9AE0" w14:textId="32A6E5FE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خدمات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4B40CB34" w14:textId="0E603BA7" w:rsidR="00891456" w:rsidRDefault="00891456" w:rsidP="0018185B">
      <w:pPr>
        <w:rPr>
          <w:rtl/>
        </w:rPr>
      </w:pPr>
      <w:r>
        <w:rPr>
          <w:rtl/>
        </w:rPr>
        <w:t xml:space="preserve"> 1. وب جهان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WWW</w:t>
      </w:r>
      <w:r>
        <w:rPr>
          <w:rtl/>
        </w:rPr>
        <w:t>)</w:t>
      </w:r>
    </w:p>
    <w:p w14:paraId="0FC05CB1" w14:textId="77777777" w:rsidR="00891456" w:rsidRDefault="00891456" w:rsidP="0018185B">
      <w:pPr>
        <w:rPr>
          <w:rtl/>
        </w:rPr>
      </w:pPr>
      <w:r>
        <w:rPr>
          <w:rtl/>
        </w:rPr>
        <w:t>-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و صفحات</w:t>
      </w:r>
    </w:p>
    <w:p w14:paraId="61B09AC3" w14:textId="77777777" w:rsidR="00891456" w:rsidRDefault="00891456" w:rsidP="0018185B">
      <w:pPr>
        <w:rPr>
          <w:rtl/>
        </w:rPr>
      </w:pPr>
      <w:r>
        <w:rPr>
          <w:rtl/>
        </w:rPr>
        <w:t>- مثل: گوگل، آمازون</w:t>
      </w:r>
    </w:p>
    <w:p w14:paraId="33F4D332" w14:textId="5BFA5BA7" w:rsidR="00891456" w:rsidRDefault="00891456" w:rsidP="0018185B">
      <w:pPr>
        <w:rPr>
          <w:rtl/>
        </w:rPr>
      </w:pPr>
      <w:r>
        <w:rPr>
          <w:rtl/>
        </w:rPr>
        <w:t xml:space="preserve"> 2. پست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</w:t>
      </w:r>
      <w:r>
        <w:t>Email</w:t>
      </w:r>
      <w:r>
        <w:rPr>
          <w:rtl/>
        </w:rPr>
        <w:t>)</w:t>
      </w:r>
    </w:p>
    <w:p w14:paraId="5256E2AE" w14:textId="77777777" w:rsidR="00891456" w:rsidRDefault="00891456" w:rsidP="0018185B">
      <w:pPr>
        <w:rPr>
          <w:rtl/>
        </w:rPr>
      </w:pPr>
      <w:r>
        <w:rPr>
          <w:rtl/>
        </w:rPr>
        <w:t>- ارسال نامه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6A430BEB" w14:textId="77777777" w:rsidR="00891456" w:rsidRDefault="00891456" w:rsidP="0018185B">
      <w:pPr>
        <w:rPr>
          <w:rtl/>
        </w:rPr>
      </w:pPr>
      <w:r>
        <w:rPr>
          <w:rtl/>
        </w:rPr>
        <w:t xml:space="preserve">- مثل: </w:t>
      </w:r>
      <w:r>
        <w:t>Gmail, Outlook</w:t>
      </w:r>
    </w:p>
    <w:p w14:paraId="443D91F9" w14:textId="30EAF596" w:rsidR="00891456" w:rsidRDefault="00891456" w:rsidP="0018185B">
      <w:pPr>
        <w:rPr>
          <w:rtl/>
        </w:rPr>
      </w:pPr>
      <w:r>
        <w:rPr>
          <w:rtl/>
        </w:rPr>
        <w:t xml:space="preserve"> 3. رسانه‌ها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0915E40A" w14:textId="77777777" w:rsidR="00891456" w:rsidRDefault="00891456" w:rsidP="0018185B">
      <w:pPr>
        <w:rPr>
          <w:rtl/>
        </w:rPr>
      </w:pPr>
      <w:r>
        <w:rPr>
          <w:rtl/>
        </w:rPr>
        <w:lastRenderedPageBreak/>
        <w:t>- ارتباط با د</w:t>
      </w:r>
      <w:r>
        <w:rPr>
          <w:rFonts w:hint="cs"/>
          <w:rtl/>
        </w:rPr>
        <w:t>ی</w:t>
      </w:r>
      <w:r>
        <w:rPr>
          <w:rFonts w:hint="eastAsia"/>
          <w:rtl/>
        </w:rPr>
        <w:t>گران</w:t>
      </w:r>
    </w:p>
    <w:p w14:paraId="27D9FA4C" w14:textId="77777777" w:rsidR="00891456" w:rsidRDefault="00891456" w:rsidP="0018185B">
      <w:pPr>
        <w:rPr>
          <w:rtl/>
        </w:rPr>
      </w:pPr>
      <w:r>
        <w:rPr>
          <w:rtl/>
        </w:rPr>
        <w:t>- مثل: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نستاگرام،</w:t>
      </w:r>
      <w:r>
        <w:rPr>
          <w:rtl/>
        </w:rPr>
        <w:t xml:space="preserve"> تلگرام</w:t>
      </w:r>
    </w:p>
    <w:p w14:paraId="481F128E" w14:textId="0069F8B1" w:rsidR="00891456" w:rsidRDefault="00891456" w:rsidP="0018185B">
      <w:pPr>
        <w:rPr>
          <w:rtl/>
        </w:rPr>
      </w:pPr>
      <w:r>
        <w:rPr>
          <w:rtl/>
        </w:rPr>
        <w:t xml:space="preserve"> 4. ذخ</w:t>
      </w:r>
      <w:r>
        <w:rPr>
          <w:rFonts w:hint="cs"/>
          <w:rtl/>
        </w:rPr>
        <w:t>ی</w:t>
      </w:r>
      <w:r>
        <w:rPr>
          <w:rFonts w:hint="eastAsia"/>
          <w:rtl/>
        </w:rPr>
        <w:t>ره‌ساز</w:t>
      </w:r>
      <w:r>
        <w:rPr>
          <w:rFonts w:hint="cs"/>
          <w:rtl/>
        </w:rPr>
        <w:t>ی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</w:p>
    <w:p w14:paraId="6B17AC9F" w14:textId="77777777" w:rsidR="00891456" w:rsidRDefault="00891456" w:rsidP="0018185B">
      <w:pPr>
        <w:rPr>
          <w:rtl/>
        </w:rPr>
      </w:pPr>
      <w:r>
        <w:rPr>
          <w:rtl/>
        </w:rPr>
        <w:t>- نگهدار</w:t>
      </w:r>
      <w:r>
        <w:rPr>
          <w:rFonts w:hint="cs"/>
          <w:rtl/>
        </w:rPr>
        <w:t>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06464434" w14:textId="77777777" w:rsidR="00891456" w:rsidRDefault="00891456" w:rsidP="0018185B">
      <w:pPr>
        <w:rPr>
          <w:rtl/>
        </w:rPr>
      </w:pPr>
      <w:r>
        <w:rPr>
          <w:rtl/>
        </w:rPr>
        <w:t xml:space="preserve">- مثل: </w:t>
      </w:r>
      <w:r>
        <w:t>Google Drive, Dropbox</w:t>
      </w:r>
    </w:p>
    <w:p w14:paraId="07327FB8" w14:textId="113BD9EA" w:rsidR="00891456" w:rsidRDefault="00891456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چگونه زندگ</w:t>
      </w:r>
      <w:r>
        <w:rPr>
          <w:rFonts w:hint="cs"/>
          <w:rtl/>
        </w:rPr>
        <w:t>ی</w:t>
      </w:r>
      <w:r>
        <w:rPr>
          <w:rtl/>
        </w:rPr>
        <w:t xml:space="preserve"> ما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داده؟</w:t>
      </w:r>
    </w:p>
    <w:p w14:paraId="223C83D3" w14:textId="5092C2C4" w:rsidR="00891456" w:rsidRDefault="00891456" w:rsidP="0018185B">
      <w:pPr>
        <w:rPr>
          <w:rtl/>
        </w:rPr>
      </w:pPr>
      <w:r>
        <w:rPr>
          <w:rtl/>
        </w:rPr>
        <w:t xml:space="preserve"> ارتباطات:</w:t>
      </w:r>
    </w:p>
    <w:p w14:paraId="069A071A" w14:textId="33379475" w:rsidR="00891456" w:rsidRDefault="00891456" w:rsidP="0018185B">
      <w:pPr>
        <w:rPr>
          <w:rtl/>
        </w:rPr>
      </w:pPr>
      <w:r>
        <w:rPr>
          <w:rtl/>
        </w:rPr>
        <w:t>- قبل: نامه 2 هفته‌ا</w:t>
      </w:r>
      <w:r>
        <w:rPr>
          <w:rFonts w:hint="cs"/>
          <w:rtl/>
        </w:rPr>
        <w:t>ی</w:t>
      </w:r>
    </w:p>
    <w:p w14:paraId="5E0F34EE" w14:textId="1FDB76AD" w:rsidR="00891456" w:rsidRDefault="00891456" w:rsidP="0018185B">
      <w:pPr>
        <w:rPr>
          <w:rtl/>
        </w:rPr>
      </w:pPr>
      <w:r>
        <w:rPr>
          <w:rtl/>
        </w:rPr>
        <w:t>- بعد: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فور</w:t>
      </w:r>
      <w:r>
        <w:rPr>
          <w:rFonts w:hint="cs"/>
          <w:rtl/>
        </w:rPr>
        <w:t>ی</w:t>
      </w:r>
      <w:r>
        <w:rPr>
          <w:rtl/>
        </w:rPr>
        <w:t xml:space="preserve"> 2 ثان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</w:p>
    <w:p w14:paraId="0EC0E25B" w14:textId="20864C3B" w:rsidR="00891456" w:rsidRDefault="00891456" w:rsidP="0018185B">
      <w:pPr>
        <w:rPr>
          <w:rtl/>
        </w:rPr>
      </w:pPr>
      <w:r>
        <w:rPr>
          <w:rtl/>
        </w:rPr>
        <w:t xml:space="preserve"> اطلاعات:</w:t>
      </w:r>
    </w:p>
    <w:p w14:paraId="18B86D3D" w14:textId="24BE6ADB" w:rsidR="00891456" w:rsidRDefault="00891456" w:rsidP="0018185B">
      <w:pPr>
        <w:rPr>
          <w:rtl/>
        </w:rPr>
      </w:pPr>
      <w:r>
        <w:rPr>
          <w:rtl/>
        </w:rPr>
        <w:t>- قبل: رفتن به کتابخانه</w:t>
      </w:r>
    </w:p>
    <w:p w14:paraId="76438F21" w14:textId="6C378737" w:rsidR="00891456" w:rsidRDefault="00891456" w:rsidP="0018185B">
      <w:pPr>
        <w:rPr>
          <w:rtl/>
        </w:rPr>
      </w:pPr>
      <w:r>
        <w:rPr>
          <w:rtl/>
        </w:rPr>
        <w:t>- بعد: جستجو</w:t>
      </w:r>
      <w:r>
        <w:rPr>
          <w:rFonts w:hint="cs"/>
          <w:rtl/>
        </w:rPr>
        <w:t>ی</w:t>
      </w:r>
      <w:r>
        <w:rPr>
          <w:rtl/>
        </w:rPr>
        <w:t xml:space="preserve"> 2 ثان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tl/>
        </w:rPr>
        <w:t xml:space="preserve"> در گوگل</w:t>
      </w:r>
    </w:p>
    <w:p w14:paraId="057FAD6F" w14:textId="6BFCE948" w:rsidR="00891456" w:rsidRDefault="00891456" w:rsidP="0018185B">
      <w:pPr>
        <w:rPr>
          <w:rtl/>
        </w:rPr>
      </w:pPr>
      <w:r>
        <w:rPr>
          <w:rtl/>
        </w:rPr>
        <w:t xml:space="preserve"> کسب و کار:</w:t>
      </w:r>
    </w:p>
    <w:p w14:paraId="0E2D292F" w14:textId="0D7D05BC" w:rsidR="00891456" w:rsidRDefault="00891456" w:rsidP="0018185B">
      <w:pPr>
        <w:rPr>
          <w:rtl/>
        </w:rPr>
      </w:pPr>
      <w:r>
        <w:rPr>
          <w:rtl/>
        </w:rPr>
        <w:t>- قبل: مغازه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7591A9D7" w14:textId="5C908591" w:rsidR="00891456" w:rsidRDefault="00891456" w:rsidP="0018185B">
      <w:pPr>
        <w:rPr>
          <w:rtl/>
        </w:rPr>
      </w:pPr>
      <w:r>
        <w:rPr>
          <w:rtl/>
        </w:rPr>
        <w:t>- بعد: فروشگاه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</w:p>
    <w:p w14:paraId="213ACE8C" w14:textId="12297F25" w:rsidR="00891456" w:rsidRDefault="00891456" w:rsidP="0018185B">
      <w:pPr>
        <w:rPr>
          <w:rtl/>
        </w:rPr>
      </w:pPr>
      <w:r>
        <w:rPr>
          <w:rtl/>
        </w:rPr>
        <w:t xml:space="preserve"> آموزش:</w:t>
      </w:r>
    </w:p>
    <w:p w14:paraId="6812A633" w14:textId="74DD6843" w:rsidR="00891456" w:rsidRDefault="00891456" w:rsidP="0018185B">
      <w:pPr>
        <w:rPr>
          <w:rtl/>
        </w:rPr>
      </w:pPr>
      <w:r>
        <w:rPr>
          <w:rtl/>
        </w:rPr>
        <w:t>- قبل: فقط کلاس حضور</w:t>
      </w:r>
      <w:r>
        <w:rPr>
          <w:rFonts w:hint="cs"/>
          <w:rtl/>
        </w:rPr>
        <w:t>ی</w:t>
      </w:r>
    </w:p>
    <w:p w14:paraId="2E7EEE76" w14:textId="2861716C" w:rsidR="00891456" w:rsidRDefault="00891456" w:rsidP="0018185B">
      <w:pPr>
        <w:rPr>
          <w:rtl/>
        </w:rPr>
      </w:pPr>
      <w:r>
        <w:rPr>
          <w:rtl/>
        </w:rPr>
        <w:t>- بعد: دوره‌ها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438C9CEE" w14:textId="332FDB37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- مثل خانه خود</w:t>
      </w:r>
    </w:p>
    <w:p w14:paraId="6CB1C255" w14:textId="2DF1C9F3" w:rsidR="00891456" w:rsidRDefault="00891456" w:rsidP="0018185B">
      <w:pPr>
        <w:rPr>
          <w:rtl/>
        </w:rPr>
      </w:pPr>
      <w:r>
        <w:rPr>
          <w:rtl/>
        </w:rPr>
        <w:t xml:space="preserve"> قفل‌ها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>:</w:t>
      </w:r>
    </w:p>
    <w:p w14:paraId="7A791A75" w14:textId="632E052D" w:rsidR="00891456" w:rsidRDefault="00891456" w:rsidP="0018185B">
      <w:pPr>
        <w:rPr>
          <w:rtl/>
        </w:rPr>
      </w:pPr>
      <w:r>
        <w:rPr>
          <w:rtl/>
        </w:rPr>
        <w:t>- رمز عبور قو</w:t>
      </w:r>
      <w:r>
        <w:rPr>
          <w:rFonts w:hint="cs"/>
          <w:rtl/>
        </w:rPr>
        <w:t>ی</w:t>
      </w:r>
      <w:r>
        <w:rPr>
          <w:rtl/>
        </w:rPr>
        <w:t xml:space="preserve"> =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محکم</w:t>
      </w:r>
    </w:p>
    <w:p w14:paraId="12F8E3C8" w14:textId="608CEEF5" w:rsidR="00891456" w:rsidRDefault="00891456" w:rsidP="0018185B">
      <w:pPr>
        <w:rPr>
          <w:rtl/>
        </w:rPr>
      </w:pPr>
      <w:r>
        <w:rPr>
          <w:rtl/>
        </w:rPr>
        <w:t>- آنت</w:t>
      </w:r>
      <w:r>
        <w:rPr>
          <w:rFonts w:hint="cs"/>
          <w:rtl/>
        </w:rPr>
        <w:t>ی‌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روس</w:t>
      </w:r>
      <w:r>
        <w:rPr>
          <w:rtl/>
        </w:rPr>
        <w:t xml:space="preserve"> =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t>alarm</w:t>
      </w:r>
    </w:p>
    <w:p w14:paraId="71472B12" w14:textId="253D796A" w:rsidR="00891456" w:rsidRDefault="00891456" w:rsidP="0018185B">
      <w:pPr>
        <w:rPr>
          <w:rtl/>
        </w:rPr>
      </w:pPr>
      <w:r>
        <w:rPr>
          <w:rtl/>
        </w:rPr>
        <w:lastRenderedPageBreak/>
        <w:t>-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 xml:space="preserve"> = د</w:t>
      </w:r>
      <w:r>
        <w:rPr>
          <w:rFonts w:hint="cs"/>
          <w:rtl/>
        </w:rPr>
        <w:t>ی</w:t>
      </w:r>
      <w:r>
        <w:rPr>
          <w:rFonts w:hint="eastAsia"/>
          <w:rtl/>
        </w:rPr>
        <w:t>وار</w:t>
      </w:r>
      <w:r>
        <w:rPr>
          <w:rtl/>
        </w:rPr>
        <w:t xml:space="preserve"> محافظ</w:t>
      </w:r>
    </w:p>
    <w:p w14:paraId="552514FA" w14:textId="57A6F767" w:rsidR="00891456" w:rsidRDefault="00891456" w:rsidP="0018185B">
      <w:pPr>
        <w:rPr>
          <w:rtl/>
        </w:rPr>
      </w:pPr>
      <w:r>
        <w:rPr>
          <w:rtl/>
        </w:rPr>
        <w:t xml:space="preserve"> خطرات:</w:t>
      </w:r>
    </w:p>
    <w:p w14:paraId="0AA2B0C3" w14:textId="4E4F9F97" w:rsidR="00891456" w:rsidRDefault="00891456" w:rsidP="0018185B">
      <w:pPr>
        <w:rPr>
          <w:rtl/>
        </w:rPr>
      </w:pPr>
      <w:r>
        <w:rPr>
          <w:rtl/>
        </w:rPr>
        <w:t>- هکرها = سارقان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1E63D892" w14:textId="2F6D63C9" w:rsidR="00891456" w:rsidRDefault="00891456" w:rsidP="0018185B">
      <w:pPr>
        <w:rPr>
          <w:rtl/>
        </w:rPr>
      </w:pPr>
      <w:r>
        <w:rPr>
          <w:rtl/>
        </w:rPr>
        <w:t>- و</w:t>
      </w:r>
      <w:r>
        <w:rPr>
          <w:rFonts w:hint="cs"/>
          <w:rtl/>
        </w:rPr>
        <w:t>ی</w:t>
      </w:r>
      <w:r>
        <w:rPr>
          <w:rFonts w:hint="eastAsia"/>
          <w:rtl/>
        </w:rPr>
        <w:t>روس‌ها</w:t>
      </w:r>
      <w:r>
        <w:rPr>
          <w:rtl/>
        </w:rPr>
        <w:t xml:space="preserve"> = ب</w:t>
      </w:r>
      <w:r>
        <w:rPr>
          <w:rFonts w:hint="cs"/>
          <w:rtl/>
        </w:rPr>
        <w:t>ی</w:t>
      </w:r>
      <w:r>
        <w:rPr>
          <w:rFonts w:hint="eastAsia"/>
          <w:rtl/>
        </w:rPr>
        <w:t>مار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Fonts w:hint="cs"/>
          <w:rtl/>
        </w:rPr>
        <w:t>ی</w:t>
      </w:r>
    </w:p>
    <w:p w14:paraId="77782790" w14:textId="5EDABA9A" w:rsidR="00891456" w:rsidRDefault="00891456" w:rsidP="0018185B">
      <w:pPr>
        <w:rPr>
          <w:rtl/>
        </w:rPr>
      </w:pPr>
      <w:r>
        <w:rPr>
          <w:rtl/>
        </w:rPr>
        <w:t>- ف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= کلاهبردار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</w:p>
    <w:p w14:paraId="301B271F" w14:textId="07B5E229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6FF5C08F" w14:textId="7E58A952" w:rsidR="00891456" w:rsidRDefault="00891456" w:rsidP="0018185B">
      <w:pPr>
        <w:rPr>
          <w:rtl/>
        </w:rPr>
      </w:pPr>
      <w:r>
        <w:rPr>
          <w:rtl/>
        </w:rPr>
        <w:t xml:space="preserve"> 1.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5</w:t>
      </w:r>
      <w:r>
        <w:t>G</w:t>
      </w:r>
    </w:p>
    <w:p w14:paraId="41E924A3" w14:textId="77777777" w:rsidR="00891456" w:rsidRDefault="00891456" w:rsidP="0018185B">
      <w:pPr>
        <w:rPr>
          <w:rtl/>
        </w:rPr>
      </w:pPr>
      <w:r>
        <w:rPr>
          <w:rtl/>
        </w:rPr>
        <w:t>- سرعت باورنکردن</w:t>
      </w:r>
      <w:r>
        <w:rPr>
          <w:rFonts w:hint="cs"/>
          <w:rtl/>
        </w:rPr>
        <w:t>ی</w:t>
      </w:r>
    </w:p>
    <w:p w14:paraId="282F5044" w14:textId="77777777" w:rsidR="00891456" w:rsidRDefault="00891456" w:rsidP="0018185B">
      <w:pPr>
        <w:rPr>
          <w:rtl/>
        </w:rPr>
      </w:pPr>
      <w:r>
        <w:rPr>
          <w:rtl/>
        </w:rPr>
        <w:t>- تاخ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کم</w:t>
      </w:r>
    </w:p>
    <w:p w14:paraId="0712D09D" w14:textId="1F529FA7" w:rsidR="00891456" w:rsidRDefault="00891456" w:rsidP="0018185B">
      <w:pPr>
        <w:rPr>
          <w:rtl/>
        </w:rPr>
      </w:pPr>
      <w:r>
        <w:rPr>
          <w:rtl/>
        </w:rPr>
        <w:t xml:space="preserve"> 2.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(</w:t>
      </w:r>
      <w:r>
        <w:t>IoT</w:t>
      </w:r>
      <w:r>
        <w:rPr>
          <w:rtl/>
        </w:rPr>
        <w:t>)</w:t>
      </w:r>
    </w:p>
    <w:p w14:paraId="77D9D5AC" w14:textId="77777777" w:rsidR="00891456" w:rsidRDefault="00891456" w:rsidP="0018185B">
      <w:pPr>
        <w:rPr>
          <w:rtl/>
        </w:rPr>
      </w:pPr>
      <w:r>
        <w:rPr>
          <w:rtl/>
        </w:rPr>
        <w:t>- همه دستگاه‌ها متصل</w:t>
      </w:r>
    </w:p>
    <w:p w14:paraId="7AE721FD" w14:textId="77777777" w:rsidR="00891456" w:rsidRDefault="00891456" w:rsidP="0018185B">
      <w:pPr>
        <w:rPr>
          <w:rtl/>
        </w:rPr>
      </w:pPr>
      <w:r>
        <w:rPr>
          <w:rtl/>
        </w:rPr>
        <w:t>- خانه‌ها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4D0B1651" w14:textId="5D36ECBC" w:rsidR="00891456" w:rsidRDefault="00891456" w:rsidP="0018185B">
      <w:pPr>
        <w:rPr>
          <w:rtl/>
        </w:rPr>
      </w:pPr>
      <w:r>
        <w:rPr>
          <w:rtl/>
        </w:rPr>
        <w:t xml:space="preserve"> 3.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</w:p>
    <w:p w14:paraId="3D63FC64" w14:textId="77777777" w:rsidR="00891456" w:rsidRDefault="00891456" w:rsidP="0018185B">
      <w:pPr>
        <w:rPr>
          <w:rtl/>
        </w:rPr>
      </w:pPr>
      <w:r>
        <w:rPr>
          <w:rtl/>
        </w:rPr>
        <w:t>- دن</w:t>
      </w:r>
      <w:r>
        <w:rPr>
          <w:rFonts w:hint="cs"/>
          <w:rtl/>
        </w:rPr>
        <w:t>ی</w:t>
      </w:r>
      <w:r>
        <w:rPr>
          <w:rFonts w:hint="eastAsia"/>
          <w:rtl/>
        </w:rPr>
        <w:t>اها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3FD64F6F" w14:textId="77777777" w:rsidR="00891456" w:rsidRDefault="00891456" w:rsidP="0018185B">
      <w:pPr>
        <w:rPr>
          <w:rtl/>
        </w:rPr>
      </w:pPr>
      <w:r>
        <w:rPr>
          <w:rtl/>
        </w:rPr>
        <w:t>- تجرب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غوطه‌ور</w:t>
      </w:r>
      <w:r>
        <w:rPr>
          <w:rFonts w:hint="cs"/>
          <w:rtl/>
        </w:rPr>
        <w:t>ی</w:t>
      </w:r>
    </w:p>
    <w:p w14:paraId="1FF2F6F9" w14:textId="77D07C5F" w:rsidR="00891456" w:rsidRDefault="00891456" w:rsidP="0018185B">
      <w:pPr>
        <w:rPr>
          <w:rtl/>
        </w:rPr>
      </w:pPr>
      <w:r>
        <w:rPr>
          <w:rtl/>
        </w:rPr>
        <w:t xml:space="preserve"> 4. هوش مصنوع</w:t>
      </w:r>
      <w:r>
        <w:rPr>
          <w:rFonts w:hint="cs"/>
          <w:rtl/>
        </w:rPr>
        <w:t>ی</w:t>
      </w:r>
    </w:p>
    <w:p w14:paraId="46F96BC0" w14:textId="77777777" w:rsidR="00891456" w:rsidRDefault="00891456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هوشمندتر</w:t>
      </w:r>
    </w:p>
    <w:p w14:paraId="69A76E8D" w14:textId="77777777" w:rsidR="00891456" w:rsidRDefault="00891456" w:rsidP="0018185B">
      <w:pPr>
        <w:rPr>
          <w:rtl/>
        </w:rPr>
      </w:pPr>
      <w:r>
        <w:rPr>
          <w:rtl/>
        </w:rPr>
        <w:t>- پاسخ‌ها</w:t>
      </w:r>
      <w:r>
        <w:rPr>
          <w:rFonts w:hint="cs"/>
          <w:rtl/>
        </w:rPr>
        <w:t>ی</w:t>
      </w:r>
      <w:r>
        <w:rPr>
          <w:rtl/>
        </w:rPr>
        <w:t xml:space="preserve"> 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شده</w:t>
      </w:r>
    </w:p>
    <w:p w14:paraId="2998E7D5" w14:textId="0AD21D14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مهم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01ED6004" w14:textId="1B0CCD69" w:rsidR="00891456" w:rsidRDefault="00891456" w:rsidP="0018185B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</w:p>
    <w:p w14:paraId="0A891CD3" w14:textId="77777777" w:rsidR="00891456" w:rsidRDefault="00891456" w:rsidP="0018185B">
      <w:pPr>
        <w:rPr>
          <w:rtl/>
        </w:rPr>
      </w:pPr>
      <w:r>
        <w:rPr>
          <w:rtl/>
        </w:rPr>
        <w:t>- شبکه جهان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</w:p>
    <w:p w14:paraId="492373F1" w14:textId="77777777" w:rsidR="00891456" w:rsidRDefault="00891456" w:rsidP="0018185B">
      <w:pPr>
        <w:rPr>
          <w:rtl/>
        </w:rPr>
      </w:pPr>
      <w:r>
        <w:rPr>
          <w:rtl/>
        </w:rPr>
        <w:t>-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انتقال اطلاعات</w:t>
      </w:r>
    </w:p>
    <w:p w14:paraId="7023B23D" w14:textId="77777777" w:rsidR="00891456" w:rsidRDefault="00891456" w:rsidP="0018185B">
      <w:pPr>
        <w:rPr>
          <w:rtl/>
        </w:rPr>
      </w:pPr>
      <w:r>
        <w:rPr>
          <w:rtl/>
        </w:rPr>
        <w:lastRenderedPageBreak/>
        <w:t>- ابزار ارتباط و اطلاعات</w:t>
      </w:r>
    </w:p>
    <w:p w14:paraId="6FB7F9E9" w14:textId="3EF17536" w:rsidR="00891456" w:rsidRDefault="00891456" w:rsidP="0018185B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</w:p>
    <w:p w14:paraId="7FFB60F8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غول‌پ</w:t>
      </w:r>
      <w:r>
        <w:rPr>
          <w:rFonts w:hint="cs"/>
          <w:rtl/>
        </w:rPr>
        <w:t>ی</w:t>
      </w:r>
      <w:r>
        <w:rPr>
          <w:rFonts w:hint="eastAsia"/>
          <w:rtl/>
        </w:rPr>
        <w:t>کر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69C3F7B6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مکان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1E02F76E" w14:textId="77777777" w:rsidR="00891456" w:rsidRDefault="00891456" w:rsidP="0018185B">
      <w:pPr>
        <w:rPr>
          <w:rtl/>
        </w:rPr>
      </w:pPr>
      <w:r>
        <w:rPr>
          <w:rtl/>
        </w:rPr>
        <w:t>- فقط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580986B0" w14:textId="320364C1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6EA433CE" w14:textId="1D2EBEB9" w:rsidR="00891456" w:rsidRDefault="00891456" w:rsidP="0018185B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مثل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عصب</w:t>
      </w:r>
      <w:r>
        <w:rPr>
          <w:rFonts w:hint="cs"/>
          <w:rtl/>
        </w:rPr>
        <w:t>ی</w:t>
      </w:r>
      <w:r>
        <w:rPr>
          <w:rtl/>
        </w:rPr>
        <w:t xml:space="preserve">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است:</w:t>
      </w:r>
    </w:p>
    <w:p w14:paraId="2C645029" w14:textId="1027281E" w:rsidR="00891456" w:rsidRDefault="00891456" w:rsidP="0018185B">
      <w:pPr>
        <w:rPr>
          <w:rtl/>
        </w:rPr>
      </w:pPr>
      <w:r>
        <w:rPr>
          <w:rtl/>
        </w:rPr>
        <w:t>- مغز: سرورها</w:t>
      </w:r>
      <w:r>
        <w:rPr>
          <w:rFonts w:hint="cs"/>
          <w:rtl/>
        </w:rPr>
        <w:t>ی</w:t>
      </w:r>
      <w:r>
        <w:rPr>
          <w:rtl/>
        </w:rPr>
        <w:t xml:space="preserve"> بزرگ</w:t>
      </w:r>
    </w:p>
    <w:p w14:paraId="1F6410AF" w14:textId="08253B13" w:rsidR="00891456" w:rsidRDefault="00891456" w:rsidP="0018185B">
      <w:pPr>
        <w:rPr>
          <w:rtl/>
        </w:rPr>
      </w:pPr>
      <w:r>
        <w:rPr>
          <w:rtl/>
        </w:rPr>
        <w:t>- اعصاب: کابل‌ها و امواج</w:t>
      </w:r>
    </w:p>
    <w:p w14:paraId="5CE0D09B" w14:textId="156F51C0" w:rsidR="00891456" w:rsidRDefault="00891456" w:rsidP="0018185B">
      <w:pPr>
        <w:rPr>
          <w:rtl/>
        </w:rPr>
      </w:pPr>
      <w:r>
        <w:rPr>
          <w:rtl/>
        </w:rPr>
        <w:t>- حواس: کاربران (ما)</w:t>
      </w:r>
    </w:p>
    <w:p w14:paraId="69588A8B" w14:textId="03DA60B7" w:rsidR="00891456" w:rsidRDefault="00891456" w:rsidP="0018185B">
      <w:pPr>
        <w:rPr>
          <w:rtl/>
        </w:rPr>
      </w:pPr>
      <w:r>
        <w:rPr>
          <w:rtl/>
        </w:rPr>
        <w:t xml:space="preserve"> سه نکته طلا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04C7D9C8" w14:textId="19FBEE71" w:rsidR="00891456" w:rsidRDefault="00891456" w:rsidP="0018185B">
      <w:pPr>
        <w:rPr>
          <w:rtl/>
        </w:rPr>
      </w:pPr>
      <w:r>
        <w:rPr>
          <w:rtl/>
        </w:rPr>
        <w:t>1.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شبکه‌ا</w:t>
      </w:r>
      <w:r>
        <w:rPr>
          <w:rFonts w:hint="cs"/>
          <w:rtl/>
        </w:rPr>
        <w:t>ی</w:t>
      </w:r>
      <w:r>
        <w:rPr>
          <w:rtl/>
        </w:rPr>
        <w:t xml:space="preserve"> از شبکه‌هاست</w:t>
      </w:r>
    </w:p>
    <w:p w14:paraId="01FA74A0" w14:textId="1CBA156E" w:rsidR="00891456" w:rsidRDefault="00891456" w:rsidP="0018185B">
      <w:pPr>
        <w:rPr>
          <w:rtl/>
        </w:rPr>
      </w:pPr>
      <w:r>
        <w:rPr>
          <w:rtl/>
        </w:rPr>
        <w:t>2.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با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مشخص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058BCA0" w14:textId="41B7CA8B" w:rsidR="00891456" w:rsidRDefault="00891456" w:rsidP="0018185B">
      <w:pPr>
        <w:rPr>
          <w:rtl/>
        </w:rPr>
      </w:pPr>
      <w:r>
        <w:rPr>
          <w:rtl/>
        </w:rPr>
        <w:t>3. ابزار</w:t>
      </w:r>
      <w:r>
        <w:rPr>
          <w:rFonts w:hint="cs"/>
          <w:rtl/>
        </w:rPr>
        <w:t>ی</w:t>
      </w:r>
      <w:r>
        <w:rPr>
          <w:rtl/>
        </w:rPr>
        <w:t xml:space="preserve"> قدرتمند برا</w:t>
      </w:r>
      <w:r>
        <w:rPr>
          <w:rFonts w:hint="cs"/>
          <w:rtl/>
        </w:rPr>
        <w:t>ی</w:t>
      </w:r>
      <w:r>
        <w:rPr>
          <w:rtl/>
        </w:rPr>
        <w:t xml:space="preserve"> ارتباط و اطلاعات است</w:t>
      </w:r>
    </w:p>
    <w:p w14:paraId="17CCE70E" w14:textId="73282C5C" w:rsidR="00891456" w:rsidRDefault="00891456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اختراعات بشر است که جهان را به دهکده‌ا</w:t>
      </w:r>
      <w:r>
        <w:rPr>
          <w:rFonts w:hint="cs"/>
          <w:rtl/>
        </w:rPr>
        <w:t>ی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کرده است! </w:t>
      </w:r>
    </w:p>
    <w:p w14:paraId="0590E4E4" w14:textId="3715B86C" w:rsidR="00891456" w:rsidRDefault="00891456" w:rsidP="0018185B">
      <w:pPr>
        <w:pStyle w:val="Heading1"/>
        <w:rPr>
          <w:rtl/>
        </w:rPr>
      </w:pPr>
      <w:bookmarkStart w:id="10" w:name="_Toc211464455"/>
      <w:r w:rsidRPr="00891456">
        <w:rPr>
          <w:rtl/>
        </w:rPr>
        <w:t>بررس</w:t>
      </w:r>
      <w:r>
        <w:rPr>
          <w:rFonts w:hint="cs"/>
          <w:rtl/>
        </w:rPr>
        <w:t>ی</w:t>
      </w:r>
      <w:r w:rsidRPr="00891456">
        <w:rPr>
          <w:rtl/>
        </w:rPr>
        <w:t xml:space="preserve"> مفهوم </w:t>
      </w:r>
      <w:r w:rsidRPr="00891456">
        <w:t>Protocol</w:t>
      </w:r>
      <w:bookmarkEnd w:id="10"/>
    </w:p>
    <w:p w14:paraId="5B4DCC47" w14:textId="5D2B7241" w:rsidR="00891456" w:rsidRDefault="00891456" w:rsidP="00771E15">
      <w:pPr>
        <w:rPr>
          <w:rtl/>
        </w:rPr>
      </w:pPr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 پروتکل</w:t>
      </w:r>
    </w:p>
    <w:p w14:paraId="46D50085" w14:textId="673E8E09" w:rsidR="00891456" w:rsidRDefault="00891456" w:rsidP="0018185B">
      <w:pPr>
        <w:rPr>
          <w:rtl/>
        </w:rPr>
      </w:pPr>
      <w:r>
        <w:rPr>
          <w:rtl/>
        </w:rPr>
        <w:t xml:space="preserve">پروتکل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tl/>
        </w:rPr>
        <w:t xml:space="preserve">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مقررات است که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چگونه دو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با هم ارتباط برقرار کنند.</w:t>
      </w:r>
    </w:p>
    <w:p w14:paraId="2FA3D254" w14:textId="129871D4" w:rsidR="00891456" w:rsidRDefault="00891456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روزمره: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رانندگ</w:t>
      </w:r>
      <w:r>
        <w:rPr>
          <w:rFonts w:hint="cs"/>
          <w:rtl/>
        </w:rPr>
        <w:t>ی</w:t>
      </w:r>
    </w:p>
    <w:p w14:paraId="3FD61B6C" w14:textId="15E4B00A" w:rsidR="00891456" w:rsidRDefault="00891456" w:rsidP="0018185B"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پروتکل مثل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راهنما</w:t>
      </w:r>
      <w:r>
        <w:rPr>
          <w:rFonts w:hint="cs"/>
          <w:rtl/>
        </w:rPr>
        <w:t>یی</w:t>
      </w:r>
      <w:r>
        <w:rPr>
          <w:rtl/>
        </w:rPr>
        <w:t xml:space="preserve"> و رانندگ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6C32" w14:paraId="7126285B" w14:textId="77777777" w:rsidTr="00986C32">
        <w:tc>
          <w:tcPr>
            <w:tcW w:w="4675" w:type="dxa"/>
          </w:tcPr>
          <w:p w14:paraId="2DABF12D" w14:textId="00DE5413" w:rsidR="00986C32" w:rsidRDefault="00986C32" w:rsidP="0018185B">
            <w:pPr>
              <w:rPr>
                <w:rtl/>
              </w:rPr>
            </w:pPr>
            <w:r>
              <w:rPr>
                <w:rtl/>
              </w:rPr>
              <w:t>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رانندگ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385006EB" w14:textId="6AAE5895" w:rsidR="00986C32" w:rsidRDefault="00986C32" w:rsidP="0018185B">
            <w:pPr>
              <w:rPr>
                <w:rtl/>
              </w:rPr>
            </w:pPr>
            <w:r>
              <w:rPr>
                <w:rtl/>
              </w:rPr>
              <w:t>معادل در پروتکل</w:t>
            </w:r>
          </w:p>
        </w:tc>
      </w:tr>
      <w:tr w:rsidR="00986C32" w14:paraId="0C05805A" w14:textId="77777777" w:rsidTr="00986C32">
        <w:tc>
          <w:tcPr>
            <w:tcW w:w="4675" w:type="dxa"/>
          </w:tcPr>
          <w:p w14:paraId="28FBB5B9" w14:textId="05E6F9E7" w:rsidR="00986C32" w:rsidRDefault="00986C32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چراغ قرمز = توقف</w:t>
            </w:r>
          </w:p>
        </w:tc>
        <w:tc>
          <w:tcPr>
            <w:tcW w:w="4675" w:type="dxa"/>
          </w:tcPr>
          <w:p w14:paraId="5B775505" w14:textId="1E17ACD7" w:rsidR="00986C32" w:rsidRDefault="00986C32" w:rsidP="0018185B">
            <w:pPr>
              <w:rPr>
                <w:rtl/>
              </w:rPr>
            </w:pPr>
            <w:r>
              <w:t>ERROR = Stop</w:t>
            </w:r>
          </w:p>
        </w:tc>
      </w:tr>
      <w:tr w:rsidR="00986C32" w14:paraId="0FE1E3EF" w14:textId="77777777" w:rsidTr="00986C32">
        <w:tc>
          <w:tcPr>
            <w:tcW w:w="4675" w:type="dxa"/>
          </w:tcPr>
          <w:p w14:paraId="7318CCD7" w14:textId="4C6566D0" w:rsidR="00986C32" w:rsidRDefault="00986C32" w:rsidP="0018185B">
            <w:pPr>
              <w:rPr>
                <w:rtl/>
              </w:rPr>
            </w:pPr>
            <w:r>
              <w:rPr>
                <w:rtl/>
              </w:rPr>
              <w:t>خط کش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=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حرکت</w:t>
            </w:r>
          </w:p>
        </w:tc>
        <w:tc>
          <w:tcPr>
            <w:tcW w:w="4675" w:type="dxa"/>
          </w:tcPr>
          <w:p w14:paraId="197746C0" w14:textId="3627C11B" w:rsidR="00986C32" w:rsidRDefault="00986C32" w:rsidP="0018185B">
            <w:r>
              <w:t>PATH = Route</w:t>
            </w:r>
          </w:p>
        </w:tc>
      </w:tr>
      <w:tr w:rsidR="00986C32" w14:paraId="00BB115F" w14:textId="77777777" w:rsidTr="00986C32">
        <w:tc>
          <w:tcPr>
            <w:tcW w:w="4675" w:type="dxa"/>
          </w:tcPr>
          <w:p w14:paraId="7E7341D5" w14:textId="762A2FC8" w:rsidR="00986C32" w:rsidRDefault="00986C32" w:rsidP="0018185B">
            <w:pPr>
              <w:rPr>
                <w:rtl/>
              </w:rPr>
            </w:pPr>
            <w:r>
              <w:rPr>
                <w:rtl/>
              </w:rPr>
              <w:t>بوق =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گنال</w:t>
            </w:r>
          </w:p>
        </w:tc>
        <w:tc>
          <w:tcPr>
            <w:tcW w:w="4675" w:type="dxa"/>
          </w:tcPr>
          <w:p w14:paraId="26B173FA" w14:textId="6B7388B8" w:rsidR="00986C32" w:rsidRDefault="00986C32" w:rsidP="0018185B">
            <w:r>
              <w:t>SIGNAL = Alert</w:t>
            </w:r>
          </w:p>
        </w:tc>
      </w:tr>
      <w:tr w:rsidR="00986C32" w14:paraId="6929D7E2" w14:textId="77777777" w:rsidTr="00986C32">
        <w:tc>
          <w:tcPr>
            <w:tcW w:w="4675" w:type="dxa"/>
          </w:tcPr>
          <w:p w14:paraId="1F0C758F" w14:textId="61B201F9" w:rsidR="00986C32" w:rsidRDefault="00986C32" w:rsidP="0018185B">
            <w:pPr>
              <w:rPr>
                <w:rtl/>
              </w:rPr>
            </w:pPr>
            <w:r>
              <w:rPr>
                <w:rtl/>
              </w:rPr>
              <w:t>گواه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نامه</w:t>
            </w:r>
            <w:r>
              <w:rPr>
                <w:rtl/>
              </w:rPr>
              <w:t xml:space="preserve"> = مجوز</w:t>
            </w:r>
          </w:p>
        </w:tc>
        <w:tc>
          <w:tcPr>
            <w:tcW w:w="4675" w:type="dxa"/>
          </w:tcPr>
          <w:p w14:paraId="3C06BA67" w14:textId="2370A283" w:rsidR="00986C32" w:rsidRDefault="00986C32" w:rsidP="0018185B">
            <w:r>
              <w:t>AUTH = Authentication</w:t>
            </w:r>
          </w:p>
        </w:tc>
      </w:tr>
    </w:tbl>
    <w:p w14:paraId="0C2BB6CC" w14:textId="77777777" w:rsidR="00986C32" w:rsidRDefault="00986C32" w:rsidP="0018185B">
      <w:pPr>
        <w:rPr>
          <w:rtl/>
        </w:rPr>
      </w:pPr>
    </w:p>
    <w:p w14:paraId="34CF5A0D" w14:textId="1D0ABE9D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پروتکل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ارتباطات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</w:p>
    <w:p w14:paraId="510D8E62" w14:textId="3539FD8B" w:rsidR="00891456" w:rsidRDefault="00891456" w:rsidP="0018185B">
      <w:pPr>
        <w:rPr>
          <w:rtl/>
        </w:rPr>
      </w:pPr>
      <w:r>
        <w:rPr>
          <w:rtl/>
        </w:rPr>
        <w:t xml:space="preserve"> داستان دو نفر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خواهند</w:t>
      </w:r>
      <w:r>
        <w:rPr>
          <w:rtl/>
        </w:rPr>
        <w:t xml:space="preserve"> با زبان‌ها</w:t>
      </w:r>
      <w:r>
        <w:rPr>
          <w:rFonts w:hint="cs"/>
          <w:rtl/>
        </w:rPr>
        <w:t>ی</w:t>
      </w:r>
      <w:r>
        <w:rPr>
          <w:rtl/>
        </w:rPr>
        <w:t xml:space="preserve"> مختلف صحبت کنند:</w:t>
      </w:r>
    </w:p>
    <w:p w14:paraId="252ADE7B" w14:textId="45F112AF" w:rsidR="00891456" w:rsidRDefault="00891456" w:rsidP="0018185B">
      <w:pPr>
        <w:rPr>
          <w:rtl/>
        </w:rPr>
      </w:pPr>
      <w:r>
        <w:rPr>
          <w:rtl/>
        </w:rPr>
        <w:t>بدون پروتکل:</w:t>
      </w:r>
    </w:p>
    <w:p w14:paraId="78A5CA1B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👨‍💼</w:t>
      </w:r>
      <w:r>
        <w:rPr>
          <w:rtl/>
        </w:rPr>
        <w:t>: "</w:t>
      </w:r>
      <w:r>
        <w:t>Hello</w:t>
      </w:r>
      <w:r>
        <w:rPr>
          <w:rtl/>
        </w:rPr>
        <w:t>!" (انگل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B475B35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👩‍💼</w:t>
      </w:r>
      <w:r>
        <w:rPr>
          <w:rtl/>
        </w:rPr>
        <w:t>: "</w:t>
      </w:r>
      <w:r>
        <w:rPr>
          <w:rFonts w:ascii="IRANSansWeb(FaNum) Light" w:hAnsi="IRANSansWeb(FaNum) Light" w:hint="cs"/>
          <w:rtl/>
        </w:rPr>
        <w:t>؟من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متوجه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شوم</w:t>
      </w:r>
      <w:r>
        <w:rPr>
          <w:rtl/>
        </w:rPr>
        <w:t>" (فارس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B82BB39" w14:textId="53612928" w:rsidR="00891456" w:rsidRDefault="00891456" w:rsidP="0018185B">
      <w:pPr>
        <w:rPr>
          <w:rtl/>
        </w:rPr>
      </w:pPr>
      <w:r>
        <w:rPr>
          <w:rtl/>
        </w:rPr>
        <w:t>-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 ارتباط ناموفق</w:t>
      </w:r>
    </w:p>
    <w:p w14:paraId="712B16C3" w14:textId="399AD654" w:rsidR="00891456" w:rsidRDefault="00891456" w:rsidP="0018185B">
      <w:pPr>
        <w:rPr>
          <w:rtl/>
        </w:rPr>
      </w:pPr>
      <w:r>
        <w:rPr>
          <w:rtl/>
        </w:rPr>
        <w:t>با پروتکل:</w:t>
      </w:r>
    </w:p>
    <w:p w14:paraId="1D152A9B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👨‍💼</w:t>
      </w:r>
      <w:r>
        <w:rPr>
          <w:rtl/>
        </w:rPr>
        <w:t>: "</w:t>
      </w:r>
      <w:r>
        <w:t>Hello</w:t>
      </w:r>
      <w:r>
        <w:rPr>
          <w:rtl/>
        </w:rPr>
        <w:t>!" (انگل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0104836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👩‍💼</w:t>
      </w:r>
      <w:r>
        <w:rPr>
          <w:rtl/>
        </w:rPr>
        <w:t>: "</w:t>
      </w:r>
      <w:r>
        <w:t>Hello</w:t>
      </w:r>
      <w:r>
        <w:rPr>
          <w:rtl/>
        </w:rPr>
        <w:t>!" (انگل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- طبق پروتکل)</w:t>
      </w:r>
    </w:p>
    <w:p w14:paraId="1BAF1989" w14:textId="51BDCDFA" w:rsidR="00891456" w:rsidRDefault="00891456" w:rsidP="0018185B">
      <w:pPr>
        <w:rPr>
          <w:rtl/>
        </w:rPr>
      </w:pPr>
      <w:r>
        <w:rPr>
          <w:rtl/>
        </w:rPr>
        <w:t>-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 ارتباط موفق</w:t>
      </w:r>
    </w:p>
    <w:p w14:paraId="0DAC54A2" w14:textId="5368319B" w:rsidR="00891456" w:rsidRPr="00771E15" w:rsidRDefault="00891456" w:rsidP="00771E15">
      <w:pPr>
        <w:rPr>
          <w:b/>
          <w:bCs/>
          <w:sz w:val="32"/>
          <w:szCs w:val="32"/>
          <w:rtl/>
        </w:rPr>
      </w:pPr>
      <w:r w:rsidRPr="00771E15">
        <w:rPr>
          <w:rFonts w:hint="cs"/>
          <w:b/>
          <w:bCs/>
          <w:sz w:val="32"/>
          <w:szCs w:val="32"/>
          <w:rtl/>
        </w:rPr>
        <w:t>چرا</w:t>
      </w:r>
      <w:r w:rsidRPr="00771E15">
        <w:rPr>
          <w:b/>
          <w:bCs/>
          <w:sz w:val="32"/>
          <w:szCs w:val="32"/>
          <w:rtl/>
        </w:rPr>
        <w:t xml:space="preserve"> </w:t>
      </w:r>
      <w:r w:rsidRPr="00771E15">
        <w:rPr>
          <w:rFonts w:hint="cs"/>
          <w:b/>
          <w:bCs/>
          <w:sz w:val="32"/>
          <w:szCs w:val="32"/>
          <w:rtl/>
        </w:rPr>
        <w:t>پروتکل</w:t>
      </w:r>
      <w:r w:rsidRPr="00771E15">
        <w:rPr>
          <w:b/>
          <w:bCs/>
          <w:sz w:val="32"/>
          <w:szCs w:val="32"/>
          <w:rtl/>
        </w:rPr>
        <w:t xml:space="preserve"> </w:t>
      </w:r>
      <w:r w:rsidRPr="00771E15">
        <w:rPr>
          <w:rFonts w:hint="cs"/>
          <w:b/>
          <w:bCs/>
          <w:sz w:val="32"/>
          <w:szCs w:val="32"/>
          <w:rtl/>
        </w:rPr>
        <w:t>لازم</w:t>
      </w:r>
      <w:r w:rsidRPr="00771E15">
        <w:rPr>
          <w:b/>
          <w:bCs/>
          <w:sz w:val="32"/>
          <w:szCs w:val="32"/>
          <w:rtl/>
        </w:rPr>
        <w:t xml:space="preserve"> </w:t>
      </w:r>
      <w:r w:rsidRPr="00771E15">
        <w:rPr>
          <w:rFonts w:hint="cs"/>
          <w:b/>
          <w:bCs/>
          <w:sz w:val="32"/>
          <w:szCs w:val="32"/>
          <w:rtl/>
        </w:rPr>
        <w:t>است؟</w:t>
      </w:r>
    </w:p>
    <w:p w14:paraId="15470197" w14:textId="35551CAB" w:rsidR="00891456" w:rsidRDefault="00891456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11" w:name="_Toc211464456"/>
      <w:r>
        <w:rPr>
          <w:rtl/>
        </w:rPr>
        <w:t>1. زبان مشترک</w:t>
      </w:r>
      <w:bookmarkEnd w:id="11"/>
    </w:p>
    <w:p w14:paraId="6014B53A" w14:textId="77777777" w:rsidR="00891456" w:rsidRDefault="00891456" w:rsidP="0018185B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مختلف (و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ندوز،</w:t>
      </w:r>
      <w:r>
        <w:rPr>
          <w:rtl/>
        </w:rPr>
        <w:t xml:space="preserve"> مک، ل</w:t>
      </w:r>
      <w:r>
        <w:rPr>
          <w:rFonts w:hint="cs"/>
          <w:rtl/>
        </w:rPr>
        <w:t>ی</w:t>
      </w:r>
      <w:r>
        <w:rPr>
          <w:rFonts w:hint="eastAsia"/>
          <w:rtl/>
        </w:rPr>
        <w:t>نوکس</w:t>
      </w:r>
      <w:r>
        <w:rPr>
          <w:rtl/>
        </w:rPr>
        <w:t>)</w:t>
      </w:r>
    </w:p>
    <w:p w14:paraId="157954D4" w14:textId="77777777" w:rsidR="00891456" w:rsidRDefault="00891456" w:rsidP="0018185B">
      <w:pPr>
        <w:rPr>
          <w:rtl/>
        </w:rPr>
      </w:pPr>
      <w:r>
        <w:rPr>
          <w:rtl/>
        </w:rPr>
        <w:t>- دستگاه‌ها</w:t>
      </w:r>
      <w:r>
        <w:rPr>
          <w:rFonts w:hint="cs"/>
          <w:rtl/>
        </w:rPr>
        <w:t>ی</w:t>
      </w:r>
      <w:r>
        <w:rPr>
          <w:rtl/>
        </w:rPr>
        <w:t xml:space="preserve"> مختلف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>)</w:t>
      </w:r>
    </w:p>
    <w:p w14:paraId="6AB80BED" w14:textId="77777777" w:rsidR="00891456" w:rsidRDefault="00891456" w:rsidP="0018185B">
      <w:pPr>
        <w:rPr>
          <w:rtl/>
        </w:rPr>
      </w:pPr>
      <w:r>
        <w:rPr>
          <w:rtl/>
        </w:rPr>
        <w:t>- همه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را بفهمند</w:t>
      </w:r>
    </w:p>
    <w:p w14:paraId="0A5E0749" w14:textId="7FE32662" w:rsidR="00891456" w:rsidRDefault="00891456" w:rsidP="00E32F8B">
      <w:pPr>
        <w:pStyle w:val="bold"/>
      </w:pPr>
      <w:r>
        <w:rPr>
          <w:rtl/>
        </w:rPr>
        <w:t xml:space="preserve"> 2. قابل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بودن</w:t>
      </w:r>
    </w:p>
    <w:p w14:paraId="544A23D4" w14:textId="77777777" w:rsidR="00891456" w:rsidRDefault="00891456" w:rsidP="0018185B">
      <w:pPr>
        <w:rPr>
          <w:rtl/>
        </w:rPr>
      </w:pPr>
      <w:r>
        <w:rPr>
          <w:rtl/>
        </w:rPr>
        <w:t>- مثل دستورالعمل آشپز</w:t>
      </w:r>
      <w:r>
        <w:rPr>
          <w:rFonts w:hint="cs"/>
          <w:rtl/>
        </w:rPr>
        <w:t>ی</w:t>
      </w:r>
    </w:p>
    <w:p w14:paraId="3B4D7194" w14:textId="77777777" w:rsidR="00891456" w:rsidRDefault="00891456" w:rsidP="0018185B">
      <w:pPr>
        <w:rPr>
          <w:rtl/>
        </w:rPr>
      </w:pPr>
      <w:r>
        <w:rPr>
          <w:rtl/>
        </w:rPr>
        <w:lastRenderedPageBreak/>
        <w:t>- همه مراحل مشخص است</w:t>
      </w:r>
    </w:p>
    <w:p w14:paraId="250B1462" w14:textId="77777777" w:rsidR="00891456" w:rsidRDefault="00891456" w:rsidP="0018185B">
      <w:pPr>
        <w:rPr>
          <w:rtl/>
        </w:rPr>
      </w:pPr>
      <w:r>
        <w:rPr>
          <w:rtl/>
        </w:rPr>
        <w:t>-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358FEBE7" w14:textId="5C60C73A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3. خطا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آسان</w:t>
      </w:r>
    </w:p>
    <w:p w14:paraId="6D59CA04" w14:textId="77777777" w:rsidR="00891456" w:rsidRDefault="00891456" w:rsidP="0018185B">
      <w:pPr>
        <w:rPr>
          <w:rtl/>
        </w:rPr>
      </w:pPr>
      <w:r>
        <w:rPr>
          <w:rtl/>
        </w:rPr>
        <w:t>- اگر مشکل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کجا</w:t>
      </w:r>
      <w:r>
        <w:rPr>
          <w:rFonts w:hint="cs"/>
          <w:rtl/>
        </w:rPr>
        <w:t>ی</w:t>
      </w:r>
      <w:r>
        <w:rPr>
          <w:rtl/>
        </w:rPr>
        <w:t xml:space="preserve"> کار اشتباه شده</w:t>
      </w:r>
    </w:p>
    <w:p w14:paraId="28A7F823" w14:textId="77777777" w:rsidR="00891456" w:rsidRDefault="00891456" w:rsidP="0018185B">
      <w:pPr>
        <w:rPr>
          <w:rtl/>
        </w:rPr>
      </w:pPr>
      <w:r>
        <w:rPr>
          <w:rtl/>
        </w:rPr>
        <w:t>- مثل نقشه راه برا</w:t>
      </w:r>
      <w:r>
        <w:rPr>
          <w:rFonts w:hint="cs"/>
          <w:rtl/>
        </w:rPr>
        <w:t>ی</w:t>
      </w:r>
      <w:r>
        <w:rPr>
          <w:rtl/>
        </w:rPr>
        <w:t xml:space="preserve"> ع</w:t>
      </w:r>
      <w:r>
        <w:rPr>
          <w:rFonts w:hint="cs"/>
          <w:rtl/>
        </w:rPr>
        <w:t>ی</w:t>
      </w:r>
      <w:r>
        <w:rPr>
          <w:rFonts w:hint="eastAsia"/>
          <w:rtl/>
        </w:rPr>
        <w:t>ب‌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</w:p>
    <w:p w14:paraId="4EE713C8" w14:textId="77777777" w:rsidR="00891456" w:rsidRDefault="00891456" w:rsidP="0018185B">
      <w:pPr>
        <w:rPr>
          <w:rtl/>
        </w:rPr>
      </w:pPr>
    </w:p>
    <w:p w14:paraId="11EEBAEC" w14:textId="180461B7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پروتکل‌های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</w:p>
    <w:p w14:paraId="3931D083" w14:textId="09CE1687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1. </w:t>
      </w:r>
      <w:r>
        <w:t>TCP/IP</w:t>
      </w:r>
      <w:r>
        <w:rPr>
          <w:rtl/>
        </w:rPr>
        <w:t xml:space="preserve"> - پادشاه پروتکل‌ها</w:t>
      </w:r>
    </w:p>
    <w:p w14:paraId="262BD465" w14:textId="3AF68ACF" w:rsidR="00891456" w:rsidRDefault="00891456" w:rsidP="0018185B">
      <w:pPr>
        <w:rPr>
          <w:rtl/>
        </w:rPr>
      </w:pPr>
      <w:r>
        <w:rPr>
          <w:rtl/>
        </w:rPr>
        <w:t>مثل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پست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7A7FEACC" w14:textId="77777777" w:rsidR="00891456" w:rsidRDefault="00891456" w:rsidP="0018185B">
      <w:pPr>
        <w:rPr>
          <w:rtl/>
        </w:rPr>
      </w:pPr>
      <w:r>
        <w:rPr>
          <w:rtl/>
        </w:rPr>
        <w:t>- بسته‌ها را شماره‌گذار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85F9896" w14:textId="77777777" w:rsidR="00891456" w:rsidRDefault="00891456" w:rsidP="0018185B">
      <w:pPr>
        <w:rPr>
          <w:rtl/>
        </w:rPr>
      </w:pPr>
      <w:r>
        <w:rPr>
          <w:rtl/>
        </w:rPr>
        <w:t>- رس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را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66D6B5D" w14:textId="77777777" w:rsidR="00891456" w:rsidRDefault="00891456" w:rsidP="0018185B">
      <w:pPr>
        <w:rPr>
          <w:rtl/>
        </w:rPr>
      </w:pPr>
      <w:r>
        <w:rPr>
          <w:rtl/>
        </w:rPr>
        <w:t>- اگر بسته گم شد، دوباره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</w:p>
    <w:p w14:paraId="26D8880C" w14:textId="55210D92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2. </w:t>
      </w:r>
      <w:r>
        <w:t>HTTP/HTTPS</w:t>
      </w:r>
      <w:r>
        <w:rPr>
          <w:rtl/>
        </w:rPr>
        <w:t xml:space="preserve"> - پروتکل وب</w:t>
      </w:r>
    </w:p>
    <w:p w14:paraId="6AD84CDC" w14:textId="3C80A5E3" w:rsidR="00891456" w:rsidRDefault="00891456" w:rsidP="0018185B">
      <w:pPr>
        <w:rPr>
          <w:rtl/>
        </w:rPr>
      </w:pPr>
      <w:r>
        <w:rPr>
          <w:rtl/>
        </w:rPr>
        <w:t>مثل زبان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07098897" w14:textId="77777777" w:rsidR="00891456" w:rsidRDefault="00891456" w:rsidP="0018185B">
      <w:pPr>
        <w:rPr>
          <w:rtl/>
        </w:rPr>
      </w:pPr>
      <w:r>
        <w:t>HTTP</w:t>
      </w:r>
      <w:r>
        <w:rPr>
          <w:rtl/>
        </w:rPr>
        <w:t>:  "لطفاً صفحه گوگل را بفرست"</w:t>
      </w:r>
    </w:p>
    <w:p w14:paraId="13C9B54A" w14:textId="77777777" w:rsidR="00891456" w:rsidRDefault="00891456" w:rsidP="0018185B">
      <w:pPr>
        <w:rPr>
          <w:rtl/>
        </w:rPr>
      </w:pPr>
      <w:r>
        <w:t>HTTPS</w:t>
      </w:r>
      <w:r>
        <w:rPr>
          <w:rtl/>
        </w:rPr>
        <w:t>: "لطفاً صفحه گوگل را بفرست (رمزگذار</w:t>
      </w:r>
      <w:r>
        <w:rPr>
          <w:rFonts w:hint="cs"/>
          <w:rtl/>
        </w:rPr>
        <w:t>ی</w:t>
      </w:r>
      <w:r>
        <w:rPr>
          <w:rtl/>
        </w:rPr>
        <w:t xml:space="preserve"> شده)"</w:t>
      </w:r>
    </w:p>
    <w:p w14:paraId="5449DE33" w14:textId="1880DFE2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3. </w:t>
      </w:r>
      <w:r>
        <w:t>FTP</w:t>
      </w:r>
      <w:r>
        <w:rPr>
          <w:rtl/>
        </w:rPr>
        <w:t xml:space="preserve"> - پروتکل انتقال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56ACEA3B" w14:textId="7467E96C" w:rsidR="00891456" w:rsidRDefault="00891456" w:rsidP="0018185B">
      <w:pPr>
        <w:rPr>
          <w:rtl/>
        </w:rPr>
      </w:pPr>
      <w:r>
        <w:rPr>
          <w:rtl/>
        </w:rPr>
        <w:t>مثل پ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مخصوص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</w:p>
    <w:p w14:paraId="42A2C1CF" w14:textId="77777777" w:rsidR="00891456" w:rsidRDefault="00891456" w:rsidP="0018185B">
      <w:pPr>
        <w:rPr>
          <w:rtl/>
        </w:rPr>
      </w:pPr>
      <w:r>
        <w:rPr>
          <w:rtl/>
        </w:rPr>
        <w:t>"لطفاً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1</w:t>
      </w:r>
      <w:r>
        <w:t>GB</w:t>
      </w:r>
      <w:r>
        <w:rPr>
          <w:rtl/>
        </w:rPr>
        <w:t xml:space="preserve"> را منتقل کن"</w:t>
      </w:r>
    </w:p>
    <w:p w14:paraId="49F03361" w14:textId="231A6625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4. </w:t>
      </w:r>
      <w:r>
        <w:t>SMTP/POP3</w:t>
      </w:r>
      <w:r>
        <w:rPr>
          <w:rtl/>
        </w:rPr>
        <w:t xml:space="preserve"> - پروتکل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74FF526B" w14:textId="5005B974" w:rsidR="00891456" w:rsidRDefault="00891456" w:rsidP="0018185B">
      <w:pPr>
        <w:rPr>
          <w:rtl/>
        </w:rPr>
      </w:pPr>
      <w:r>
        <w:rPr>
          <w:rtl/>
        </w:rPr>
        <w:lastRenderedPageBreak/>
        <w:t>مثل پستچ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0209C225" w14:textId="77777777" w:rsidR="00891456" w:rsidRDefault="00891456" w:rsidP="0018185B">
      <w:pPr>
        <w:rPr>
          <w:rtl/>
        </w:rPr>
      </w:pPr>
      <w:r>
        <w:t>SMTP</w:t>
      </w:r>
      <w:r>
        <w:rPr>
          <w:rtl/>
        </w:rPr>
        <w:t>: "ا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را بفرست"</w:t>
      </w:r>
    </w:p>
    <w:p w14:paraId="4B69AEE0" w14:textId="77777777" w:rsidR="00891456" w:rsidRDefault="00891456" w:rsidP="0018185B">
      <w:pPr>
        <w:rPr>
          <w:rtl/>
        </w:rPr>
      </w:pPr>
      <w:r>
        <w:t>POP3</w:t>
      </w:r>
      <w:r>
        <w:rPr>
          <w:rtl/>
        </w:rPr>
        <w:t>: "ا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"</w:t>
      </w:r>
    </w:p>
    <w:p w14:paraId="1EE6ED52" w14:textId="07C0D653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پروتکل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: </w:t>
      </w:r>
      <w:r>
        <w:rPr>
          <w:rFonts w:hint="cs"/>
          <w:rtl/>
        </w:rPr>
        <w:t>ارسال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1C2B149E" w14:textId="77777777" w:rsidR="00891456" w:rsidRDefault="00891456" w:rsidP="0018185B">
      <w:pPr>
        <w:rPr>
          <w:rtl/>
        </w:rPr>
      </w:pPr>
    </w:p>
    <w:p w14:paraId="3BC2C339" w14:textId="4CA42180" w:rsidR="00891456" w:rsidRDefault="00891456" w:rsidP="0018185B">
      <w:pPr>
        <w:rPr>
          <w:rtl/>
        </w:rPr>
      </w:pPr>
      <w:r>
        <w:rPr>
          <w:rtl/>
        </w:rPr>
        <w:t xml:space="preserve"> مرحله ۱: نوشتن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(</w:t>
      </w:r>
      <w:r>
        <w:t>SMTP</w:t>
      </w:r>
      <w:r>
        <w:rPr>
          <w:rtl/>
        </w:rPr>
        <w:t>)</w:t>
      </w:r>
    </w:p>
    <w:p w14:paraId="4DE6E678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فرستنده</w:t>
      </w:r>
      <w:r>
        <w:rPr>
          <w:rtl/>
        </w:rPr>
        <w:t xml:space="preserve">: </w:t>
      </w:r>
      <w:r>
        <w:t>ali@example.com</w:t>
      </w:r>
    </w:p>
    <w:p w14:paraId="2E245619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رنده</w:t>
      </w:r>
      <w:r>
        <w:rPr>
          <w:rtl/>
        </w:rPr>
        <w:t xml:space="preserve">: </w:t>
      </w:r>
      <w:r>
        <w:t>sara@test.com</w:t>
      </w:r>
    </w:p>
    <w:p w14:paraId="4307C204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موضوع</w:t>
      </w:r>
      <w:r>
        <w:rPr>
          <w:rtl/>
        </w:rPr>
        <w:t>: سلام</w:t>
      </w:r>
    </w:p>
    <w:p w14:paraId="1BAAF17E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متن</w:t>
      </w:r>
      <w:r>
        <w:rPr>
          <w:rtl/>
        </w:rPr>
        <w:t>: چگونه هست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</w:p>
    <w:p w14:paraId="3B69016C" w14:textId="6D20723D" w:rsidR="00891456" w:rsidRDefault="00891456" w:rsidP="0018185B">
      <w:pPr>
        <w:rPr>
          <w:rtl/>
        </w:rPr>
      </w:pPr>
      <w:r>
        <w:rPr>
          <w:rtl/>
        </w:rPr>
        <w:t xml:space="preserve"> مرحله ۲: بسته‌بند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TCP</w:t>
      </w:r>
      <w:r>
        <w:rPr>
          <w:rtl/>
        </w:rPr>
        <w:t>)</w:t>
      </w:r>
    </w:p>
    <w:p w14:paraId="2B355A33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بسته</w:t>
      </w:r>
      <w:r>
        <w:rPr>
          <w:rtl/>
        </w:rPr>
        <w:t xml:space="preserve"> ۱: [هدر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]</w:t>
      </w:r>
    </w:p>
    <w:p w14:paraId="38D22D38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بسته</w:t>
      </w:r>
      <w:r>
        <w:rPr>
          <w:rtl/>
        </w:rPr>
        <w:t xml:space="preserve"> ۲: [موضوع]</w:t>
      </w:r>
    </w:p>
    <w:p w14:paraId="721D9D40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بسته</w:t>
      </w:r>
      <w:r>
        <w:rPr>
          <w:rtl/>
        </w:rPr>
        <w:t xml:space="preserve"> ۳: [متن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]</w:t>
      </w:r>
    </w:p>
    <w:p w14:paraId="09C327E4" w14:textId="1FCC0525" w:rsidR="00891456" w:rsidRDefault="00891456" w:rsidP="0018185B">
      <w:pPr>
        <w:rPr>
          <w:rtl/>
        </w:rPr>
      </w:pPr>
      <w:r>
        <w:rPr>
          <w:rtl/>
        </w:rPr>
        <w:t xml:space="preserve"> مرحله ۳: ارسال (</w:t>
      </w:r>
      <w:r>
        <w:t>IP</w:t>
      </w:r>
      <w:r>
        <w:rPr>
          <w:rtl/>
        </w:rPr>
        <w:t>)</w:t>
      </w:r>
    </w:p>
    <w:p w14:paraId="48A75508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از</w:t>
      </w:r>
      <w:r>
        <w:rPr>
          <w:rtl/>
        </w:rPr>
        <w:t xml:space="preserve">: </w:t>
      </w:r>
      <w:r>
        <w:t>IP</w:t>
      </w:r>
      <w:r>
        <w:rPr>
          <w:rtl/>
        </w:rPr>
        <w:t xml:space="preserve"> آل</w:t>
      </w:r>
      <w:r>
        <w:rPr>
          <w:rFonts w:hint="cs"/>
          <w:rtl/>
        </w:rPr>
        <w:t>ی</w:t>
      </w:r>
    </w:p>
    <w:p w14:paraId="5675EFEB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: </w:t>
      </w:r>
      <w:r>
        <w:t>IP</w:t>
      </w:r>
      <w:r>
        <w:rPr>
          <w:rtl/>
        </w:rPr>
        <w:t xml:space="preserve"> سارا</w:t>
      </w:r>
    </w:p>
    <w:p w14:paraId="0581E650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: روتر ۱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روتر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۲</w:t>
      </w:r>
      <w:r>
        <w:rPr>
          <w:rtl/>
        </w:rPr>
        <w:t xml:space="preserve">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روتر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۳</w:t>
      </w:r>
    </w:p>
    <w:p w14:paraId="68DBA655" w14:textId="25987FAE" w:rsidR="00891456" w:rsidRDefault="00891456" w:rsidP="0018185B">
      <w:pPr>
        <w:rPr>
          <w:rtl/>
        </w:rPr>
      </w:pPr>
      <w:r>
        <w:rPr>
          <w:rtl/>
        </w:rPr>
        <w:t xml:space="preserve"> مرحله ۴: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(</w:t>
      </w:r>
      <w:r>
        <w:t>POP3</w:t>
      </w:r>
      <w:r>
        <w:rPr>
          <w:rtl/>
        </w:rPr>
        <w:t>)</w:t>
      </w:r>
    </w:p>
    <w:p w14:paraId="18173461" w14:textId="4C4935E2" w:rsidR="00891456" w:rsidRDefault="00891456" w:rsidP="0018185B">
      <w:pPr>
        <w:rPr>
          <w:rtl/>
        </w:rPr>
      </w:pPr>
      <w:r>
        <w:rPr>
          <w:rFonts w:hint="eastAsia"/>
          <w:rtl/>
        </w:rPr>
        <w:t>سارا</w:t>
      </w:r>
      <w:r>
        <w:rPr>
          <w:rtl/>
        </w:rPr>
        <w:t>: "ا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دارم؟"</w:t>
      </w:r>
    </w:p>
    <w:p w14:paraId="4D4135D8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سرور</w:t>
      </w:r>
      <w:r>
        <w:rPr>
          <w:rtl/>
        </w:rPr>
        <w:t xml:space="preserve">: "بله،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از عل</w:t>
      </w:r>
      <w:r>
        <w:rPr>
          <w:rFonts w:hint="cs"/>
          <w:rtl/>
        </w:rPr>
        <w:t>ی</w:t>
      </w:r>
      <w:r>
        <w:rPr>
          <w:rtl/>
        </w:rPr>
        <w:t>"</w:t>
      </w:r>
    </w:p>
    <w:p w14:paraId="66E7305A" w14:textId="6A3C2133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وی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پروتکل خوب</w:t>
      </w:r>
    </w:p>
    <w:p w14:paraId="2AB5560A" w14:textId="3B43BBC1" w:rsidR="00891456" w:rsidRDefault="00891456" w:rsidP="00E32F8B">
      <w:pPr>
        <w:pStyle w:val="bold"/>
        <w:rPr>
          <w:rtl/>
        </w:rPr>
      </w:pPr>
      <w:r>
        <w:rPr>
          <w:rtl/>
        </w:rPr>
        <w:lastRenderedPageBreak/>
        <w:t xml:space="preserve"> 1. قابل اعتماد (</w:t>
      </w:r>
      <w:r>
        <w:t>Reliable</w:t>
      </w:r>
      <w:r>
        <w:rPr>
          <w:rtl/>
        </w:rPr>
        <w:t>)</w:t>
      </w:r>
    </w:p>
    <w:p w14:paraId="09B295AD" w14:textId="5A66D4ED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داده‌ها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سالم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رسند</w:t>
      </w:r>
    </w:p>
    <w:p w14:paraId="2324D1BC" w14:textId="36036FCD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اگر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خطا</w:t>
      </w:r>
      <w:r>
        <w:rPr>
          <w:rFonts w:hint="cs"/>
          <w:rtl/>
        </w:rPr>
        <w:t>یی</w:t>
      </w:r>
      <w:r>
        <w:rPr>
          <w:rtl/>
        </w:rPr>
        <w:t xml:space="preserve"> باشد،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2943419" w14:textId="4B2663ED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2. کارا (</w:t>
      </w:r>
      <w:r>
        <w:t>Efficient</w:t>
      </w:r>
      <w:r>
        <w:rPr>
          <w:rtl/>
        </w:rPr>
        <w:t>)</w:t>
      </w:r>
    </w:p>
    <w:p w14:paraId="4A9F76A0" w14:textId="39051183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6296C645" w14:textId="127DA104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منابع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مصرف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565CBB2D" w14:textId="43B9C5B2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3. امن (</w:t>
      </w:r>
      <w:r>
        <w:t>Secure</w:t>
      </w:r>
      <w:r>
        <w:rPr>
          <w:rtl/>
        </w:rPr>
        <w:t>)</w:t>
      </w:r>
    </w:p>
    <w:p w14:paraId="3E859460" w14:textId="2B0B4131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IRANSansWeb(FaNum) Light" w:hAnsi="IRANSansWeb(FaNum) Light" w:hint="cs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گران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بخوانند</w:t>
      </w:r>
    </w:p>
    <w:p w14:paraId="2599F75A" w14:textId="69D0CEA3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هکرها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دهند</w:t>
      </w:r>
    </w:p>
    <w:p w14:paraId="516D8339" w14:textId="63B74AFB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4. قابل توسعه (</w:t>
      </w:r>
      <w:r>
        <w:t>Extensible</w:t>
      </w:r>
      <w:r>
        <w:rPr>
          <w:rtl/>
        </w:rPr>
        <w:t>)</w:t>
      </w:r>
    </w:p>
    <w:p w14:paraId="71500DD3" w14:textId="18D3C6D7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آن را بهبود داد</w:t>
      </w:r>
    </w:p>
    <w:p w14:paraId="272F5BFA" w14:textId="0F7FEE57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با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تکنولوژ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268B68E" w14:textId="0979BABC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پروتکل‌های</w:t>
      </w:r>
      <w:r>
        <w:rPr>
          <w:rtl/>
        </w:rPr>
        <w:t xml:space="preserve"> معروف در زندگ</w:t>
      </w:r>
      <w:r>
        <w:rPr>
          <w:rFonts w:hint="cs"/>
          <w:rtl/>
        </w:rPr>
        <w:t>ی</w:t>
      </w:r>
      <w:r>
        <w:rPr>
          <w:rtl/>
        </w:rPr>
        <w:t xml:space="preserve"> روزمره</w:t>
      </w:r>
    </w:p>
    <w:p w14:paraId="0E5B0B32" w14:textId="7C2D0A99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1. بلوتوث - پروتکل ب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کوتاه‌برد</w:t>
      </w:r>
    </w:p>
    <w:p w14:paraId="55C92D58" w14:textId="77777777" w:rsidR="00891456" w:rsidRDefault="00891456" w:rsidP="0018185B">
      <w:pPr>
        <w:rPr>
          <w:rtl/>
        </w:rPr>
      </w:pPr>
      <w:r>
        <w:rPr>
          <w:rtl/>
        </w:rPr>
        <w:t>- هدفون ب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p w14:paraId="21DD5AF1" w14:textId="77777777" w:rsidR="00891456" w:rsidRDefault="00891456" w:rsidP="0018185B">
      <w:pPr>
        <w:rPr>
          <w:rtl/>
        </w:rPr>
      </w:pPr>
      <w:r>
        <w:rPr>
          <w:rtl/>
        </w:rPr>
        <w:t>- ماوس و ک</w:t>
      </w:r>
      <w:r>
        <w:rPr>
          <w:rFonts w:hint="cs"/>
          <w:rtl/>
        </w:rPr>
        <w:t>ی</w:t>
      </w:r>
      <w:r>
        <w:rPr>
          <w:rFonts w:hint="eastAsia"/>
          <w:rtl/>
        </w:rPr>
        <w:t>بورد</w:t>
      </w:r>
    </w:p>
    <w:p w14:paraId="43F69E73" w14:textId="77777777" w:rsidR="00891456" w:rsidRDefault="00891456" w:rsidP="0018185B">
      <w:pPr>
        <w:rPr>
          <w:rtl/>
        </w:rPr>
      </w:pPr>
      <w:r>
        <w:rPr>
          <w:rtl/>
        </w:rPr>
        <w:t>- انتقال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</w:p>
    <w:p w14:paraId="3F01FC5A" w14:textId="606AF623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2. </w:t>
      </w:r>
      <w:r>
        <w:t>WiFi</w:t>
      </w:r>
      <w:r>
        <w:rPr>
          <w:rtl/>
        </w:rPr>
        <w:t xml:space="preserve"> - پروتکل شبکه ب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p w14:paraId="4A3AECF3" w14:textId="77777777" w:rsidR="00891456" w:rsidRDefault="00891456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بدون 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p w14:paraId="51A10177" w14:textId="77777777" w:rsidR="00891456" w:rsidRDefault="00891456" w:rsidP="0018185B">
      <w:pPr>
        <w:rPr>
          <w:rtl/>
        </w:rPr>
      </w:pPr>
      <w:r>
        <w:rPr>
          <w:rtl/>
        </w:rPr>
        <w:t>- ارتباط در محدوده ساختمان</w:t>
      </w:r>
    </w:p>
    <w:p w14:paraId="28C20E3F" w14:textId="77777777" w:rsidR="00891456" w:rsidRDefault="00891456" w:rsidP="0018185B">
      <w:pPr>
        <w:rPr>
          <w:rtl/>
        </w:rPr>
      </w:pPr>
    </w:p>
    <w:p w14:paraId="37A93C76" w14:textId="2AF854D0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3. </w:t>
      </w:r>
      <w:r>
        <w:t>NFC</w:t>
      </w:r>
      <w:r>
        <w:rPr>
          <w:rtl/>
        </w:rPr>
        <w:t xml:space="preserve"> - پروتکل ارتباط نزد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72814FD5" w14:textId="77777777" w:rsidR="00891456" w:rsidRDefault="00891456" w:rsidP="0018185B">
      <w:pPr>
        <w:rPr>
          <w:rtl/>
        </w:rPr>
      </w:pPr>
      <w:r>
        <w:rPr>
          <w:rtl/>
        </w:rPr>
        <w:t>- پرداخت با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65E09DD4" w14:textId="77777777" w:rsidR="00891456" w:rsidRDefault="00891456" w:rsidP="0018185B">
      <w:pPr>
        <w:rPr>
          <w:rtl/>
        </w:rPr>
      </w:pPr>
      <w:r>
        <w:rPr>
          <w:rtl/>
        </w:rPr>
        <w:t>- کارت‌ها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7513CD2B" w14:textId="77777777" w:rsidR="00891456" w:rsidRDefault="00891456" w:rsidP="0018185B">
      <w:pPr>
        <w:rPr>
          <w:rtl/>
        </w:rPr>
      </w:pPr>
    </w:p>
    <w:p w14:paraId="13B2CDD4" w14:textId="0B3849F4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مثال</w:t>
      </w:r>
      <w:r>
        <w:rPr>
          <w:rtl/>
        </w:rPr>
        <w:t xml:space="preserve"> </w:t>
      </w:r>
      <w:r>
        <w:rPr>
          <w:rFonts w:hint="cs"/>
          <w:rtl/>
        </w:rPr>
        <w:t>ساده</w:t>
      </w:r>
      <w:r>
        <w:rPr>
          <w:rtl/>
        </w:rPr>
        <w:t xml:space="preserve">: </w:t>
      </w:r>
      <w:r>
        <w:rPr>
          <w:rFonts w:hint="cs"/>
          <w:rtl/>
        </w:rPr>
        <w:t>پروتکل</w:t>
      </w:r>
      <w:r>
        <w:rPr>
          <w:rtl/>
        </w:rPr>
        <w:t xml:space="preserve"> </w:t>
      </w:r>
      <w:r>
        <w:rPr>
          <w:rFonts w:hint="cs"/>
          <w:rtl/>
        </w:rPr>
        <w:t>دست</w:t>
      </w:r>
      <w:r>
        <w:rPr>
          <w:rtl/>
        </w:rPr>
        <w:t xml:space="preserve"> </w:t>
      </w:r>
      <w:r>
        <w:rPr>
          <w:rFonts w:hint="cs"/>
          <w:rtl/>
        </w:rPr>
        <w:t>دادن</w:t>
      </w:r>
    </w:p>
    <w:p w14:paraId="02A79FDC" w14:textId="11AB6970" w:rsidR="00891456" w:rsidRDefault="00891456" w:rsidP="0018185B">
      <w:pPr>
        <w:rPr>
          <w:rtl/>
        </w:rPr>
      </w:pPr>
      <w:r>
        <w:rPr>
          <w:rtl/>
        </w:rPr>
        <w:t xml:space="preserve"> پروتکل دست دادن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نفر:</w:t>
      </w:r>
    </w:p>
    <w:p w14:paraId="73AC6B3F" w14:textId="5E0D5C8F" w:rsidR="00891456" w:rsidRDefault="00891456" w:rsidP="0018185B">
      <w:pPr>
        <w:rPr>
          <w:rtl/>
        </w:rPr>
      </w:pPr>
      <w:r>
        <w:rPr>
          <w:rtl/>
        </w:rPr>
        <w:t>1. قدم ۱: تماس چشم</w:t>
      </w:r>
      <w:r>
        <w:rPr>
          <w:rFonts w:hint="cs"/>
          <w:rtl/>
        </w:rPr>
        <w:t>ی</w:t>
      </w:r>
      <w:r>
        <w:rPr>
          <w:rtl/>
        </w:rPr>
        <w:t xml:space="preserve"> برقرار کن</w:t>
      </w:r>
    </w:p>
    <w:p w14:paraId="389B5629" w14:textId="49CE22E1" w:rsidR="00891456" w:rsidRDefault="00891456" w:rsidP="0018185B">
      <w:pPr>
        <w:rPr>
          <w:rtl/>
        </w:rPr>
      </w:pPr>
      <w:r>
        <w:rPr>
          <w:rtl/>
        </w:rPr>
        <w:t>2. قدم ۲: دست راست را جلو ببر</w:t>
      </w:r>
    </w:p>
    <w:p w14:paraId="3A4540A1" w14:textId="1E90E610" w:rsidR="00891456" w:rsidRDefault="00891456" w:rsidP="0018185B">
      <w:pPr>
        <w:rPr>
          <w:rtl/>
        </w:rPr>
      </w:pPr>
      <w:r>
        <w:rPr>
          <w:rtl/>
        </w:rPr>
        <w:t>3. قدم ۳: محکم اما نه 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سفت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0DCD433F" w14:textId="28847978" w:rsidR="00891456" w:rsidRDefault="00891456" w:rsidP="0018185B">
      <w:pPr>
        <w:rPr>
          <w:rtl/>
        </w:rPr>
      </w:pPr>
      <w:r>
        <w:rPr>
          <w:rtl/>
        </w:rPr>
        <w:t>4. قدم ۴: 2-3 بار تکان بده</w:t>
      </w:r>
    </w:p>
    <w:p w14:paraId="16998ACD" w14:textId="792F7F6F" w:rsidR="00891456" w:rsidRDefault="00891456" w:rsidP="0018185B">
      <w:pPr>
        <w:rPr>
          <w:rtl/>
        </w:rPr>
      </w:pPr>
      <w:r>
        <w:rPr>
          <w:rtl/>
        </w:rPr>
        <w:t>5. قدم ۵: رها کن</w:t>
      </w:r>
    </w:p>
    <w:p w14:paraId="7C76475E" w14:textId="19DF812B" w:rsidR="00891456" w:rsidRDefault="00891456" w:rsidP="0018185B">
      <w:r>
        <w:rPr>
          <w:rtl/>
        </w:rPr>
        <w:t>اگر کس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پروتکل را 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نکند: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2771" w14:paraId="7DF989FA" w14:textId="77777777" w:rsidTr="009D2771">
        <w:tc>
          <w:tcPr>
            <w:tcW w:w="9350" w:type="dxa"/>
          </w:tcPr>
          <w:p w14:paraId="1125C5AD" w14:textId="77777777" w:rsidR="009D2771" w:rsidRDefault="009D2771" w:rsidP="00771E15">
            <w:pPr>
              <w:jc w:val="right"/>
              <w:rPr>
                <w:rtl/>
              </w:rPr>
            </w:pPr>
            <w:r>
              <w:rPr>
                <w:rtl/>
              </w:rPr>
              <w:t>- دست دادن 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شل </w:t>
            </w:r>
            <w:r>
              <w:rPr>
                <w:rFonts w:cs="Times New Roman" w:hint="cs"/>
                <w:rtl/>
              </w:rPr>
              <w:t>→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ب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احترام</w:t>
            </w:r>
            <w:r>
              <w:rPr>
                <w:rFonts w:hint="cs"/>
                <w:rtl/>
              </w:rPr>
              <w:t>ی</w:t>
            </w:r>
          </w:p>
          <w:p w14:paraId="711D41A8" w14:textId="77777777" w:rsidR="009D2771" w:rsidRDefault="009D2771" w:rsidP="00771E15">
            <w:pPr>
              <w:jc w:val="right"/>
              <w:rPr>
                <w:rtl/>
              </w:rPr>
            </w:pPr>
            <w:r>
              <w:rPr>
                <w:rtl/>
              </w:rPr>
              <w:t>- دست دادن 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سفت </w:t>
            </w:r>
            <w:r>
              <w:rPr>
                <w:rFonts w:cs="Times New Roman" w:hint="cs"/>
                <w:rtl/>
              </w:rPr>
              <w:t>→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تهاجم</w:t>
            </w:r>
            <w:r>
              <w:rPr>
                <w:rFonts w:hint="cs"/>
                <w:rtl/>
              </w:rPr>
              <w:t>ی</w:t>
            </w:r>
          </w:p>
          <w:p w14:paraId="19AF87CD" w14:textId="070DBA36" w:rsidR="009D2771" w:rsidRDefault="009D2771" w:rsidP="00771E15">
            <w:pPr>
              <w:jc w:val="right"/>
            </w:pPr>
            <w:r>
              <w:rPr>
                <w:rtl/>
              </w:rPr>
              <w:t>- دست دادن طولان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→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ناخوشا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</w:p>
        </w:tc>
      </w:tr>
    </w:tbl>
    <w:p w14:paraId="13AA0CF8" w14:textId="77777777" w:rsidR="009D2771" w:rsidRDefault="009D2771" w:rsidP="0018185B">
      <w:pPr>
        <w:rPr>
          <w:rtl/>
        </w:rPr>
      </w:pPr>
    </w:p>
    <w:p w14:paraId="5F535AF8" w14:textId="0E9B8E86" w:rsidR="00891456" w:rsidRDefault="00891456" w:rsidP="00E32F8B">
      <w:pPr>
        <w:pStyle w:val="bold"/>
        <w:rPr>
          <w:rtl/>
        </w:rPr>
      </w:pPr>
      <w:r>
        <w:rPr>
          <w:rFonts w:hint="cs"/>
          <w:rtl/>
        </w:rPr>
        <w:t>پروتکل‌های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</w:p>
    <w:p w14:paraId="75D30864" w14:textId="487A6270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1. </w:t>
      </w:r>
      <w:r>
        <w:t>SSL/TLS</w:t>
      </w:r>
      <w:r>
        <w:rPr>
          <w:rtl/>
        </w:rPr>
        <w:t xml:space="preserve"> - پروتکل امن</w:t>
      </w:r>
    </w:p>
    <w:p w14:paraId="3BF5E08F" w14:textId="0233822D" w:rsidR="00891456" w:rsidRDefault="00891456" w:rsidP="0018185B">
      <w:pPr>
        <w:rPr>
          <w:rtl/>
        </w:rPr>
      </w:pPr>
      <w:r>
        <w:rPr>
          <w:rtl/>
        </w:rPr>
        <w:t>- مثل حمل پول با خودرو</w:t>
      </w:r>
      <w:r>
        <w:rPr>
          <w:rFonts w:hint="cs"/>
          <w:rtl/>
        </w:rPr>
        <w:t>ی</w:t>
      </w:r>
      <w:r>
        <w:rPr>
          <w:rtl/>
        </w:rPr>
        <w:t xml:space="preserve"> زره</w:t>
      </w:r>
      <w:r>
        <w:rPr>
          <w:rFonts w:hint="cs"/>
          <w:rtl/>
        </w:rPr>
        <w:t>ی</w:t>
      </w:r>
    </w:p>
    <w:p w14:paraId="62B4AE15" w14:textId="77777777" w:rsidR="00891456" w:rsidRDefault="00891456" w:rsidP="0018185B">
      <w:pPr>
        <w:rPr>
          <w:rtl/>
        </w:rPr>
      </w:pPr>
      <w:r>
        <w:rPr>
          <w:rtl/>
        </w:rPr>
        <w:t>- اطلاعات را رمزگذار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8873731" w14:textId="77777777" w:rsidR="00891456" w:rsidRDefault="00891456" w:rsidP="0018185B">
      <w:pPr>
        <w:rPr>
          <w:rtl/>
        </w:rPr>
      </w:pPr>
      <w:r>
        <w:rPr>
          <w:rtl/>
        </w:rPr>
        <w:t>- در آدرس 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`</w:t>
      </w:r>
      <w:r>
        <w:t>https</w:t>
      </w:r>
      <w:r>
        <w:rPr>
          <w:rtl/>
        </w:rPr>
        <w:t>://`</w:t>
      </w:r>
    </w:p>
    <w:p w14:paraId="3F52A394" w14:textId="25D7EFE4" w:rsidR="00891456" w:rsidRDefault="00891456" w:rsidP="00E32F8B">
      <w:pPr>
        <w:pStyle w:val="bold"/>
        <w:rPr>
          <w:rtl/>
        </w:rPr>
      </w:pPr>
      <w:r>
        <w:rPr>
          <w:rtl/>
        </w:rPr>
        <w:lastRenderedPageBreak/>
        <w:t xml:space="preserve"> 2. </w:t>
      </w:r>
      <w:r>
        <w:t>VPN</w:t>
      </w:r>
      <w:r>
        <w:rPr>
          <w:rtl/>
        </w:rPr>
        <w:t xml:space="preserve"> - پروتکل شبکه خصوص</w:t>
      </w:r>
      <w:r>
        <w:rPr>
          <w:rFonts w:hint="cs"/>
          <w:rtl/>
        </w:rPr>
        <w:t>ی</w:t>
      </w:r>
    </w:p>
    <w:p w14:paraId="605A3B9B" w14:textId="49773AE3" w:rsidR="00891456" w:rsidRDefault="00891456" w:rsidP="0018185B">
      <w:pPr>
        <w:rPr>
          <w:rtl/>
        </w:rPr>
      </w:pPr>
      <w:r>
        <w:rPr>
          <w:rtl/>
        </w:rPr>
        <w:t>- مثل تونل امن ز</w:t>
      </w:r>
      <w:r>
        <w:rPr>
          <w:rFonts w:hint="cs"/>
          <w:rtl/>
        </w:rPr>
        <w:t>ی</w:t>
      </w:r>
      <w:r>
        <w:rPr>
          <w:rFonts w:hint="eastAsia"/>
          <w:rtl/>
        </w:rPr>
        <w:t>رزم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</w:p>
    <w:p w14:paraId="00AD9728" w14:textId="77777777" w:rsidR="00891456" w:rsidRDefault="00891456" w:rsidP="0018185B">
      <w:pPr>
        <w:rPr>
          <w:rtl/>
        </w:rPr>
      </w:pPr>
      <w:r>
        <w:rPr>
          <w:rtl/>
        </w:rPr>
        <w:t>- ارتباط را مخف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2AE0485" w14:textId="0CA53629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3. </w:t>
      </w:r>
      <w:r>
        <w:t>SSH</w:t>
      </w:r>
      <w:r>
        <w:rPr>
          <w:rtl/>
        </w:rPr>
        <w:t xml:space="preserve"> - پروتکل امن برا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</w:p>
    <w:p w14:paraId="38F02CFC" w14:textId="053C27F9" w:rsidR="00891456" w:rsidRDefault="00891456" w:rsidP="0018185B">
      <w:pPr>
        <w:rPr>
          <w:rtl/>
        </w:rPr>
      </w:pPr>
      <w:r>
        <w:rPr>
          <w:rtl/>
        </w:rPr>
        <w:t>- مثل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اتاق کنترل</w:t>
      </w:r>
    </w:p>
    <w:p w14:paraId="70FA8664" w14:textId="77777777" w:rsidR="00891456" w:rsidRDefault="00891456" w:rsidP="0018185B">
      <w:pPr>
        <w:rPr>
          <w:rtl/>
        </w:rPr>
      </w:pPr>
      <w:r>
        <w:rPr>
          <w:rtl/>
        </w:rPr>
        <w:t>-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 برا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سرور</w:t>
      </w:r>
    </w:p>
    <w:p w14:paraId="3AF6C789" w14:textId="10A8DCCC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آی</w:t>
      </w:r>
      <w:r>
        <w:rPr>
          <w:rFonts w:hint="eastAsia"/>
          <w:rtl/>
        </w:rPr>
        <w:t>نده</w:t>
      </w:r>
      <w:r>
        <w:rPr>
          <w:rtl/>
        </w:rPr>
        <w:t xml:space="preserve"> پروتکل‌ها</w:t>
      </w:r>
    </w:p>
    <w:p w14:paraId="6123C529" w14:textId="58B3A4A8" w:rsidR="00891456" w:rsidRDefault="00891456" w:rsidP="0018185B">
      <w:pPr>
        <w:rPr>
          <w:rtl/>
        </w:rPr>
      </w:pPr>
      <w:r>
        <w:rPr>
          <w:rtl/>
        </w:rPr>
        <w:t xml:space="preserve"> 1. پروتکل‌ها</w:t>
      </w:r>
      <w:r>
        <w:rPr>
          <w:rFonts w:hint="cs"/>
          <w:rtl/>
        </w:rPr>
        <w:t>ی</w:t>
      </w:r>
      <w:r>
        <w:rPr>
          <w:rtl/>
        </w:rPr>
        <w:t xml:space="preserve"> کوانتوم</w:t>
      </w:r>
      <w:r>
        <w:rPr>
          <w:rFonts w:hint="cs"/>
          <w:rtl/>
        </w:rPr>
        <w:t>ی</w:t>
      </w:r>
    </w:p>
    <w:p w14:paraId="344F9D99" w14:textId="77777777" w:rsidR="00891456" w:rsidRDefault="00891456" w:rsidP="0018185B">
      <w:pPr>
        <w:rPr>
          <w:rtl/>
        </w:rPr>
      </w:pPr>
      <w:r>
        <w:rPr>
          <w:rtl/>
        </w:rPr>
        <w:t>-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بالا</w:t>
      </w:r>
    </w:p>
    <w:p w14:paraId="6D5DB90A" w14:textId="77777777" w:rsidR="00891456" w:rsidRDefault="00891456" w:rsidP="0018185B">
      <w:pPr>
        <w:rPr>
          <w:rtl/>
        </w:rPr>
      </w:pPr>
      <w:r>
        <w:rPr>
          <w:rtl/>
        </w:rPr>
        <w:t>- استفاده از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کوانتوم</w:t>
      </w:r>
    </w:p>
    <w:p w14:paraId="2E1FDFEF" w14:textId="1652111F" w:rsidR="00891456" w:rsidRDefault="00891456" w:rsidP="0018185B">
      <w:pPr>
        <w:rPr>
          <w:rtl/>
        </w:rPr>
      </w:pPr>
      <w:r>
        <w:rPr>
          <w:rtl/>
        </w:rPr>
        <w:t xml:space="preserve"> 2. پروتکل‌ها</w:t>
      </w:r>
      <w:r>
        <w:rPr>
          <w:rFonts w:hint="cs"/>
          <w:rtl/>
        </w:rPr>
        <w:t>ی</w:t>
      </w:r>
      <w:r>
        <w:rPr>
          <w:rtl/>
        </w:rPr>
        <w:t xml:space="preserve"> هوش مصنوع</w:t>
      </w:r>
      <w:r>
        <w:rPr>
          <w:rFonts w:hint="cs"/>
          <w:rtl/>
        </w:rPr>
        <w:t>ی</w:t>
      </w:r>
    </w:p>
    <w:p w14:paraId="17DEAE31" w14:textId="77777777" w:rsidR="00891456" w:rsidRDefault="00891456" w:rsidP="0018185B">
      <w:pPr>
        <w:rPr>
          <w:rtl/>
        </w:rPr>
      </w:pPr>
      <w:r>
        <w:rPr>
          <w:rtl/>
        </w:rPr>
        <w:t>- ارتباط هوشمند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دستگاه‌ها</w:t>
      </w:r>
    </w:p>
    <w:p w14:paraId="54CD4386" w14:textId="77777777" w:rsidR="00891456" w:rsidRDefault="00891456" w:rsidP="0018185B">
      <w:pPr>
        <w:rPr>
          <w:rtl/>
        </w:rPr>
      </w:pPr>
      <w:r>
        <w:rPr>
          <w:rtl/>
        </w:rPr>
        <w:t>-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ازها</w:t>
      </w:r>
    </w:p>
    <w:p w14:paraId="7767A156" w14:textId="4ACB2B02" w:rsidR="00891456" w:rsidRDefault="00891456" w:rsidP="0018185B">
      <w:pPr>
        <w:rPr>
          <w:rtl/>
        </w:rPr>
      </w:pPr>
      <w:r>
        <w:rPr>
          <w:rtl/>
        </w:rPr>
        <w:t xml:space="preserve"> 3. پروتکل‌ها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5DA56012" w14:textId="77777777" w:rsidR="00891456" w:rsidRDefault="00891456" w:rsidP="0018185B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اردها</w:t>
      </w:r>
      <w:r>
        <w:rPr>
          <w:rtl/>
        </w:rPr>
        <w:t xml:space="preserve"> دستگاه متصل</w:t>
      </w:r>
    </w:p>
    <w:p w14:paraId="2C6367E2" w14:textId="77777777" w:rsidR="00891456" w:rsidRDefault="00891456" w:rsidP="0018185B">
      <w:pPr>
        <w:rPr>
          <w:rtl/>
        </w:rPr>
      </w:pPr>
      <w:r>
        <w:rPr>
          <w:rtl/>
        </w:rPr>
        <w:t>- ارتباط کارا و کم‌مصرف</w:t>
      </w:r>
    </w:p>
    <w:p w14:paraId="7FC67097" w14:textId="74FF7F9A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250B36B2" w14:textId="14FA1ADA" w:rsidR="00891456" w:rsidRPr="00E32F8B" w:rsidRDefault="00891456" w:rsidP="00E32F8B">
      <w:pPr>
        <w:pStyle w:val="bold"/>
        <w:rPr>
          <w:rtl/>
        </w:rPr>
      </w:pPr>
      <w:r w:rsidRPr="00E32F8B">
        <w:rPr>
          <w:rtl/>
        </w:rPr>
        <w:t xml:space="preserve"> پروتکل چ</w:t>
      </w:r>
      <w:r w:rsidRPr="00E32F8B">
        <w:rPr>
          <w:rFonts w:hint="cs"/>
          <w:rtl/>
        </w:rPr>
        <w:t>ی</w:t>
      </w:r>
      <w:r w:rsidRPr="00E32F8B">
        <w:rPr>
          <w:rFonts w:hint="eastAsia"/>
          <w:rtl/>
        </w:rPr>
        <w:t>ست</w:t>
      </w:r>
      <w:r w:rsidRPr="00E32F8B">
        <w:rPr>
          <w:rtl/>
        </w:rPr>
        <w:t>:</w:t>
      </w:r>
    </w:p>
    <w:p w14:paraId="3A3E2242" w14:textId="77777777" w:rsidR="00891456" w:rsidRDefault="00891456" w:rsidP="0018185B">
      <w:pPr>
        <w:rPr>
          <w:rtl/>
        </w:rPr>
      </w:pPr>
      <w:r>
        <w:rPr>
          <w:rtl/>
        </w:rPr>
        <w:t>- مجموعه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</w:p>
    <w:p w14:paraId="7CB4FE69" w14:textId="77777777" w:rsidR="00891456" w:rsidRDefault="00891456" w:rsidP="0018185B">
      <w:pPr>
        <w:rPr>
          <w:rtl/>
        </w:rPr>
      </w:pPr>
      <w:r>
        <w:rPr>
          <w:rtl/>
        </w:rPr>
        <w:t>- زبان مشترک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</w:p>
    <w:p w14:paraId="46910A70" w14:textId="77777777" w:rsidR="00891456" w:rsidRDefault="00891456" w:rsidP="0018185B">
      <w:pPr>
        <w:rPr>
          <w:rtl/>
        </w:rPr>
      </w:pPr>
      <w:r>
        <w:rPr>
          <w:rtl/>
        </w:rPr>
        <w:t>- تضم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کننده موفق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ارتباط</w:t>
      </w:r>
    </w:p>
    <w:p w14:paraId="4F89A5D0" w14:textId="5E8F2231" w:rsidR="00891456" w:rsidRPr="00E32F8B" w:rsidRDefault="00891456" w:rsidP="00E32F8B">
      <w:pPr>
        <w:pStyle w:val="bold"/>
        <w:rPr>
          <w:rtl/>
        </w:rPr>
      </w:pPr>
      <w:r w:rsidRPr="00E32F8B">
        <w:rPr>
          <w:rtl/>
        </w:rPr>
        <w:lastRenderedPageBreak/>
        <w:t xml:space="preserve"> پروتکل چ</w:t>
      </w:r>
      <w:r w:rsidRPr="00E32F8B">
        <w:rPr>
          <w:rFonts w:hint="cs"/>
          <w:rtl/>
        </w:rPr>
        <w:t>ی</w:t>
      </w:r>
      <w:r w:rsidRPr="00E32F8B">
        <w:rPr>
          <w:rFonts w:hint="eastAsia"/>
          <w:rtl/>
        </w:rPr>
        <w:t>ست</w:t>
      </w:r>
      <w:r w:rsidRPr="00E32F8B">
        <w:rPr>
          <w:rtl/>
        </w:rPr>
        <w:t xml:space="preserve"> ن</w:t>
      </w:r>
      <w:r w:rsidRPr="00E32F8B">
        <w:rPr>
          <w:rFonts w:hint="cs"/>
          <w:rtl/>
        </w:rPr>
        <w:t>ی</w:t>
      </w:r>
      <w:r w:rsidRPr="00E32F8B">
        <w:rPr>
          <w:rFonts w:hint="eastAsia"/>
          <w:rtl/>
        </w:rPr>
        <w:t>ست</w:t>
      </w:r>
      <w:r w:rsidRPr="00E32F8B">
        <w:rPr>
          <w:rtl/>
        </w:rPr>
        <w:t>:</w:t>
      </w:r>
    </w:p>
    <w:p w14:paraId="6EAB0F20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برنامه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نرم‌افزار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3370346A" w14:textId="77777777" w:rsidR="00891456" w:rsidRDefault="00891456" w:rsidP="0018185B">
      <w:pPr>
        <w:rPr>
          <w:rtl/>
        </w:rPr>
      </w:pPr>
      <w:r>
        <w:rPr>
          <w:rtl/>
        </w:rPr>
        <w:t>- سخت‌افزار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72978EA9" w14:textId="77777777" w:rsidR="00891456" w:rsidRDefault="00891456" w:rsidP="0018185B">
      <w:pPr>
        <w:rPr>
          <w:rtl/>
        </w:rPr>
      </w:pPr>
      <w:r>
        <w:rPr>
          <w:rtl/>
        </w:rPr>
        <w:t>-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(ضرور</w:t>
      </w:r>
      <w:r>
        <w:rPr>
          <w:rFonts w:hint="cs"/>
          <w:rtl/>
        </w:rPr>
        <w:t>ی</w:t>
      </w:r>
      <w:r>
        <w:rPr>
          <w:rtl/>
        </w:rPr>
        <w:t xml:space="preserve"> است)</w:t>
      </w:r>
    </w:p>
    <w:p w14:paraId="76C089B4" w14:textId="5863F3FA" w:rsidR="00891456" w:rsidRDefault="00891456" w:rsidP="00E32F8B">
      <w:pPr>
        <w:pStyle w:val="bold"/>
        <w:rPr>
          <w:rtl/>
        </w:rPr>
      </w:pPr>
      <w:r>
        <w:rPr>
          <w:rFonts w:hint="cs"/>
          <w:rtl/>
        </w:rPr>
        <w:t>جمع‌بندی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7F884F34" w14:textId="3B49FCF8" w:rsidR="00891456" w:rsidRDefault="00891456" w:rsidP="0018185B">
      <w:pPr>
        <w:rPr>
          <w:rtl/>
        </w:rPr>
      </w:pPr>
      <w:r>
        <w:rPr>
          <w:rtl/>
        </w:rPr>
        <w:t>پروتکل مثل زبان مشترک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ملت‌هاست:</w:t>
      </w:r>
    </w:p>
    <w:p w14:paraId="2B5375A1" w14:textId="66A29043" w:rsidR="00891456" w:rsidRDefault="00891456" w:rsidP="0018185B">
      <w:pPr>
        <w:rPr>
          <w:rtl/>
        </w:rPr>
      </w:pPr>
      <w:r>
        <w:rPr>
          <w:rtl/>
        </w:rPr>
        <w:t>- دستور زبان: قواعد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p w14:paraId="3BD45F28" w14:textId="05F6A539" w:rsidR="00891456" w:rsidRDefault="00891456" w:rsidP="0018185B">
      <w:pPr>
        <w:rPr>
          <w:rtl/>
        </w:rPr>
      </w:pPr>
      <w:r>
        <w:rPr>
          <w:rtl/>
        </w:rPr>
        <w:t>- واژگان: 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r>
        <w:rPr>
          <w:rtl/>
        </w:rPr>
        <w:t xml:space="preserve"> قابل فهم</w:t>
      </w:r>
    </w:p>
    <w:p w14:paraId="5D5347D0" w14:textId="19E34744" w:rsidR="00891456" w:rsidRDefault="00891456" w:rsidP="0018185B">
      <w:pPr>
        <w:rPr>
          <w:rtl/>
        </w:rPr>
      </w:pPr>
      <w:r>
        <w:rPr>
          <w:rtl/>
        </w:rPr>
        <w:t>- لهجه: انواع مختلف پروتکل</w:t>
      </w:r>
    </w:p>
    <w:p w14:paraId="3FD37800" w14:textId="5C88777E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سه نکته طلا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2EAF7789" w14:textId="4EFC5602" w:rsidR="00891456" w:rsidRDefault="00891456" w:rsidP="0018185B">
      <w:pPr>
        <w:rPr>
          <w:rtl/>
        </w:rPr>
      </w:pPr>
      <w:r>
        <w:rPr>
          <w:rtl/>
        </w:rPr>
        <w:t>1. پروتکل‌ها زبان مشترک دستگاه‌ها هستند</w:t>
      </w:r>
    </w:p>
    <w:p w14:paraId="1C898CF3" w14:textId="5E00A89B" w:rsidR="00891456" w:rsidRDefault="00891456" w:rsidP="0018185B">
      <w:pPr>
        <w:rPr>
          <w:rtl/>
        </w:rPr>
      </w:pPr>
      <w:r>
        <w:rPr>
          <w:rtl/>
        </w:rPr>
        <w:t>2. بدون پروتکل‌ها، ارتباط غ</w:t>
      </w:r>
      <w:r>
        <w:rPr>
          <w:rFonts w:hint="cs"/>
          <w:rtl/>
        </w:rPr>
        <w:t>ی</w:t>
      </w:r>
      <w:r>
        <w:rPr>
          <w:rFonts w:hint="eastAsia"/>
          <w:rtl/>
        </w:rPr>
        <w:t>رممکن</w:t>
      </w:r>
      <w:r>
        <w:rPr>
          <w:rtl/>
        </w:rPr>
        <w:t xml:space="preserve"> است</w:t>
      </w:r>
    </w:p>
    <w:p w14:paraId="63F1195F" w14:textId="7A2017FD" w:rsidR="00891456" w:rsidRDefault="00891456" w:rsidP="0018185B">
      <w:pPr>
        <w:rPr>
          <w:rtl/>
        </w:rPr>
      </w:pPr>
      <w:r>
        <w:rPr>
          <w:rtl/>
        </w:rPr>
        <w:t>3. هر نوع ارتباط، پروتکل مخصوص خود را دارد</w:t>
      </w:r>
    </w:p>
    <w:p w14:paraId="60367BCB" w14:textId="3C454770" w:rsidR="00891456" w:rsidRDefault="00891456" w:rsidP="0018185B">
      <w:pPr>
        <w:rPr>
          <w:rFonts w:ascii="Segoe UI Emoji" w:hAnsi="Segoe UI Emoji" w:cs="Segoe UI Emoji"/>
        </w:rPr>
      </w:pPr>
      <w:r>
        <w:rPr>
          <w:rFonts w:hint="eastAsia"/>
          <w:rtl/>
        </w:rPr>
        <w:t>پروتکل‌ها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تمام ارتباطات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هستند! </w:t>
      </w:r>
    </w:p>
    <w:p w14:paraId="4A4FE1FB" w14:textId="3DF0C5C5" w:rsidR="00891456" w:rsidRDefault="00986C32" w:rsidP="0018185B">
      <w:pPr>
        <w:pStyle w:val="Heading1"/>
        <w:rPr>
          <w:rtl/>
        </w:rPr>
      </w:pPr>
      <w:bookmarkStart w:id="12" w:name="_Toc211464457"/>
      <w:r w:rsidRPr="00986C32">
        <w:rPr>
          <w:rtl/>
        </w:rPr>
        <w:t>بررس</w:t>
      </w:r>
      <w:r>
        <w:rPr>
          <w:rFonts w:hint="cs"/>
          <w:rtl/>
        </w:rPr>
        <w:t>ی</w:t>
      </w:r>
      <w:r w:rsidRPr="00986C32">
        <w:rPr>
          <w:rtl/>
        </w:rPr>
        <w:t xml:space="preserve"> مفهوم </w:t>
      </w:r>
      <w:r w:rsidRPr="00986C32">
        <w:t>WEB</w:t>
      </w:r>
      <w:bookmarkEnd w:id="12"/>
    </w:p>
    <w:p w14:paraId="1B1C8975" w14:textId="081F62E2" w:rsidR="00697E1D" w:rsidRDefault="00697E1D" w:rsidP="00E32F8B">
      <w:pPr>
        <w:pStyle w:val="bold"/>
        <w:rPr>
          <w:rtl/>
        </w:rPr>
      </w:pPr>
      <w:r>
        <w:rPr>
          <w:rFonts w:hint="cs"/>
          <w:rtl/>
        </w:rPr>
        <w:t>تعری</w:t>
      </w:r>
      <w:r>
        <w:rPr>
          <w:rFonts w:hint="eastAsia"/>
          <w:rtl/>
        </w:rPr>
        <w:t>ف</w:t>
      </w:r>
      <w:r>
        <w:rPr>
          <w:rtl/>
        </w:rPr>
        <w:t xml:space="preserve"> ساده وب</w:t>
      </w:r>
    </w:p>
    <w:p w14:paraId="082DF8CD" w14:textId="1199C8EC" w:rsidR="00697E1D" w:rsidRDefault="00697E1D" w:rsidP="0018185B">
      <w:pPr>
        <w:rPr>
          <w:rtl/>
        </w:rPr>
      </w:pPr>
      <w:r>
        <w:rPr>
          <w:rtl/>
        </w:rPr>
        <w:t xml:space="preserve">وب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کتابخانه عظ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است که صفحات آن در سراسر جهان پخش شده و با ه</w:t>
      </w:r>
      <w:r>
        <w:rPr>
          <w:rFonts w:hint="cs"/>
          <w:rtl/>
        </w:rPr>
        <w:t>م مرتبط</w:t>
      </w:r>
      <w:r>
        <w:rPr>
          <w:rtl/>
        </w:rPr>
        <w:t xml:space="preserve"> شده‌اند.</w:t>
      </w:r>
    </w:p>
    <w:p w14:paraId="50874D42" w14:textId="5B1127BD" w:rsidR="00697E1D" w:rsidRDefault="00697E1D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شهر جهان</w:t>
      </w:r>
      <w:r>
        <w:rPr>
          <w:rFonts w:hint="cs"/>
          <w:rtl/>
        </w:rPr>
        <w:t>ی</w:t>
      </w:r>
      <w:r>
        <w:rPr>
          <w:rtl/>
        </w:rPr>
        <w:t xml:space="preserve"> اطلاعات</w:t>
      </w:r>
    </w:p>
    <w:p w14:paraId="65127044" w14:textId="664ECA86" w:rsidR="00697E1D" w:rsidRDefault="00697E1D" w:rsidP="0018185B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وب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شهر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بزرگ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7E1D" w14:paraId="5EF2129F" w14:textId="77777777" w:rsidTr="00697E1D">
        <w:tc>
          <w:tcPr>
            <w:tcW w:w="4675" w:type="dxa"/>
          </w:tcPr>
          <w:p w14:paraId="3DCF3DB2" w14:textId="0126AAD6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شهر</w:t>
            </w:r>
          </w:p>
        </w:tc>
        <w:tc>
          <w:tcPr>
            <w:tcW w:w="4675" w:type="dxa"/>
          </w:tcPr>
          <w:p w14:paraId="527EA0F7" w14:textId="22F0697F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معادل در وب</w:t>
            </w:r>
          </w:p>
        </w:tc>
      </w:tr>
      <w:tr w:rsidR="00697E1D" w14:paraId="20FAEFF0" w14:textId="77777777" w:rsidTr="00697E1D">
        <w:tc>
          <w:tcPr>
            <w:tcW w:w="4675" w:type="dxa"/>
          </w:tcPr>
          <w:p w14:paraId="06BC352E" w14:textId="55D37D36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خانه‌ها</w:t>
            </w:r>
          </w:p>
        </w:tc>
        <w:tc>
          <w:tcPr>
            <w:tcW w:w="4675" w:type="dxa"/>
          </w:tcPr>
          <w:p w14:paraId="7D50D4A6" w14:textId="039691F4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وب‌سا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ت‌ه</w:t>
            </w:r>
            <w:r>
              <w:rPr>
                <w:rFonts w:hint="cs"/>
                <w:rtl/>
              </w:rPr>
              <w:t>ا</w:t>
            </w:r>
          </w:p>
        </w:tc>
      </w:tr>
      <w:tr w:rsidR="00697E1D" w14:paraId="0868FD67" w14:textId="77777777" w:rsidTr="00697E1D">
        <w:tc>
          <w:tcPr>
            <w:tcW w:w="4675" w:type="dxa"/>
          </w:tcPr>
          <w:p w14:paraId="0E00D98E" w14:textId="7F9EB697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ابان‌ها</w:t>
            </w:r>
          </w:p>
        </w:tc>
        <w:tc>
          <w:tcPr>
            <w:tcW w:w="4675" w:type="dxa"/>
          </w:tcPr>
          <w:p w14:paraId="51A6D5E8" w14:textId="09F74B09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</w:p>
        </w:tc>
      </w:tr>
      <w:tr w:rsidR="00697E1D" w14:paraId="071C757B" w14:textId="77777777" w:rsidTr="00697E1D">
        <w:tc>
          <w:tcPr>
            <w:tcW w:w="4675" w:type="dxa"/>
          </w:tcPr>
          <w:p w14:paraId="65D5B197" w14:textId="11285A48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تابلوها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راهنما</w:t>
            </w:r>
          </w:p>
        </w:tc>
        <w:tc>
          <w:tcPr>
            <w:tcW w:w="4675" w:type="dxa"/>
          </w:tcPr>
          <w:p w14:paraId="520AE5BD" w14:textId="4B64D13B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موتورها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جستجو</w:t>
            </w:r>
          </w:p>
        </w:tc>
      </w:tr>
      <w:tr w:rsidR="00697E1D" w14:paraId="33A535A9" w14:textId="77777777" w:rsidTr="00697E1D">
        <w:tc>
          <w:tcPr>
            <w:tcW w:w="4675" w:type="dxa"/>
          </w:tcPr>
          <w:p w14:paraId="73A27C73" w14:textId="19BBBB7E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پست‌چ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</w:p>
        </w:tc>
        <w:tc>
          <w:tcPr>
            <w:tcW w:w="4675" w:type="dxa"/>
          </w:tcPr>
          <w:p w14:paraId="3B8D37DF" w14:textId="7E47C805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مرورگرها</w:t>
            </w:r>
          </w:p>
        </w:tc>
      </w:tr>
    </w:tbl>
    <w:p w14:paraId="5A132D55" w14:textId="77777777" w:rsidR="00697E1D" w:rsidRDefault="00697E1D" w:rsidP="0018185B">
      <w:pPr>
        <w:rPr>
          <w:rtl/>
        </w:rPr>
      </w:pPr>
    </w:p>
    <w:p w14:paraId="75DE90A8" w14:textId="52012873" w:rsidR="00697E1D" w:rsidRDefault="00697E1D" w:rsidP="00E32F8B">
      <w:pPr>
        <w:pStyle w:val="bold"/>
        <w:rPr>
          <w:rtl/>
        </w:rPr>
      </w:pPr>
      <w:r>
        <w:rPr>
          <w:rFonts w:hint="cs"/>
          <w:rtl/>
        </w:rPr>
        <w:t>تفاوت</w:t>
      </w:r>
      <w:r>
        <w:rPr>
          <w:rtl/>
        </w:rPr>
        <w:t xml:space="preserve"> </w:t>
      </w:r>
      <w:r>
        <w:rPr>
          <w:rFonts w:hint="cs"/>
          <w:rtl/>
        </w:rPr>
        <w:t>ای</w:t>
      </w:r>
      <w:r>
        <w:rPr>
          <w:rFonts w:hint="eastAsia"/>
          <w:rtl/>
        </w:rPr>
        <w:t>نترنت</w:t>
      </w:r>
      <w:r>
        <w:rPr>
          <w:rtl/>
        </w:rPr>
        <w:t xml:space="preserve"> و وب</w:t>
      </w:r>
    </w:p>
    <w:p w14:paraId="53160B52" w14:textId="318C7A57" w:rsidR="00697E1D" w:rsidRDefault="00697E1D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>: جاده‌ها و ز</w:t>
      </w:r>
      <w:r>
        <w:rPr>
          <w:rFonts w:hint="cs"/>
          <w:rtl/>
        </w:rPr>
        <w:t>ی</w:t>
      </w:r>
      <w:r>
        <w:rPr>
          <w:rFonts w:hint="eastAsia"/>
          <w:rtl/>
        </w:rPr>
        <w:t>رساخت</w:t>
      </w:r>
      <w:r>
        <w:rPr>
          <w:rtl/>
        </w:rPr>
        <w:t xml:space="preserve"> (س</w:t>
      </w:r>
      <w:r>
        <w:rPr>
          <w:rFonts w:hint="cs"/>
          <w:rtl/>
        </w:rPr>
        <w:t>ی</w:t>
      </w:r>
      <w:r>
        <w:rPr>
          <w:rFonts w:hint="eastAsia"/>
          <w:rtl/>
        </w:rPr>
        <w:t>م‌ها،</w:t>
      </w:r>
      <w:r>
        <w:rPr>
          <w:rtl/>
        </w:rPr>
        <w:t xml:space="preserve"> روترها، سرورها)</w:t>
      </w:r>
    </w:p>
    <w:p w14:paraId="0FBD35D0" w14:textId="4C54D64E" w:rsidR="00697E1D" w:rsidRDefault="00697E1D" w:rsidP="0018185B">
      <w:pPr>
        <w:rPr>
          <w:rtl/>
        </w:rPr>
      </w:pPr>
      <w:r>
        <w:rPr>
          <w:rtl/>
        </w:rPr>
        <w:t>- وب: ماش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یی</w:t>
      </w:r>
      <w:r>
        <w:rPr>
          <w:rtl/>
        </w:rPr>
        <w:t xml:space="preserve"> که رو</w:t>
      </w:r>
      <w:r>
        <w:rPr>
          <w:rFonts w:hint="cs"/>
          <w:rtl/>
        </w:rPr>
        <w:t>ی</w:t>
      </w:r>
      <w:r>
        <w:rPr>
          <w:rtl/>
        </w:rPr>
        <w:t xml:space="preserve"> جاده حرکت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(وب‌سا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7E1D" w14:paraId="2D071FFC" w14:textId="77777777" w:rsidTr="00697E1D">
        <w:tc>
          <w:tcPr>
            <w:tcW w:w="9350" w:type="dxa"/>
          </w:tcPr>
          <w:p w14:paraId="08929B9C" w14:textId="77777777" w:rsidR="00697E1D" w:rsidRDefault="00697E1D" w:rsidP="00771E15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(ز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رساخت</w:t>
            </w:r>
            <w:r>
              <w:rPr>
                <w:rtl/>
              </w:rPr>
              <w:t>)</w:t>
            </w:r>
          </w:p>
          <w:p w14:paraId="7B6876DA" w14:textId="25B81688" w:rsidR="00697E1D" w:rsidRDefault="00697E1D" w:rsidP="00771E15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71A47876" w14:textId="77777777" w:rsidR="00697E1D" w:rsidRDefault="00697E1D" w:rsidP="00771E15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حمل</w:t>
            </w:r>
            <w:r>
              <w:rPr>
                <w:rtl/>
              </w:rPr>
              <w:t xml:space="preserve"> و نقل داده‌ها</w:t>
            </w:r>
          </w:p>
          <w:p w14:paraId="4DAE3D07" w14:textId="22451DAC" w:rsidR="00697E1D" w:rsidRDefault="00697E1D" w:rsidP="00771E15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535989C5" w14:textId="50902726" w:rsidR="00697E1D" w:rsidRDefault="00697E1D" w:rsidP="00771E15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وب</w:t>
            </w:r>
            <w:r>
              <w:rPr>
                <w:rtl/>
              </w:rPr>
              <w:t xml:space="preserve"> (محتوا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قابل مشاهده)</w:t>
            </w:r>
          </w:p>
        </w:tc>
      </w:tr>
    </w:tbl>
    <w:p w14:paraId="4C9D73AF" w14:textId="77777777" w:rsidR="00697E1D" w:rsidRDefault="00697E1D" w:rsidP="0018185B">
      <w:pPr>
        <w:rPr>
          <w:rtl/>
        </w:rPr>
      </w:pPr>
    </w:p>
    <w:p w14:paraId="4048022F" w14:textId="1D0ACC58" w:rsidR="00697E1D" w:rsidRDefault="00697E1D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سه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تکنولوژ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وب</w:t>
      </w:r>
    </w:p>
    <w:p w14:paraId="02D584BF" w14:textId="203E0E7E" w:rsidR="00697E1D" w:rsidRDefault="00697E1D" w:rsidP="0018185B">
      <w:pPr>
        <w:rPr>
          <w:rtl/>
        </w:rPr>
      </w:pPr>
      <w:r>
        <w:rPr>
          <w:rtl/>
        </w:rPr>
        <w:t xml:space="preserve"> 1. </w:t>
      </w:r>
      <w:r>
        <w:t>HTML</w:t>
      </w:r>
      <w:r>
        <w:rPr>
          <w:rtl/>
        </w:rPr>
        <w:t xml:space="preserve"> - اسکلت ساختمان</w:t>
      </w:r>
    </w:p>
    <w:p w14:paraId="752D2A2B" w14:textId="77777777" w:rsidR="00697E1D" w:rsidRDefault="00697E1D" w:rsidP="0018185B">
      <w:pPr>
        <w:rPr>
          <w:rtl/>
        </w:rPr>
      </w:pPr>
      <w:r>
        <w:rPr>
          <w:rtl/>
        </w:rPr>
        <w:t>&lt;!-- مثل نقشه ساختمان --&gt;</w:t>
      </w:r>
    </w:p>
    <w:p w14:paraId="60B7B9AB" w14:textId="77777777" w:rsidR="00697E1D" w:rsidRDefault="00697E1D" w:rsidP="0018185B">
      <w:pPr>
        <w:rPr>
          <w:rtl/>
        </w:rPr>
      </w:pPr>
      <w:r>
        <w:rPr>
          <w:rtl/>
        </w:rPr>
        <w:t>&lt;</w:t>
      </w:r>
      <w:r>
        <w:t>title</w:t>
      </w:r>
      <w:r>
        <w:rPr>
          <w:rtl/>
        </w:rPr>
        <w:t>&gt;فروشگاه من&lt;/</w:t>
      </w:r>
      <w:r>
        <w:t>title</w:t>
      </w:r>
      <w:r>
        <w:rPr>
          <w:rtl/>
        </w:rPr>
        <w:t>&gt;</w:t>
      </w:r>
    </w:p>
    <w:p w14:paraId="035AAD51" w14:textId="77777777" w:rsidR="00697E1D" w:rsidRDefault="00697E1D" w:rsidP="0018185B">
      <w:pPr>
        <w:rPr>
          <w:rtl/>
        </w:rPr>
      </w:pPr>
      <w:r>
        <w:rPr>
          <w:rtl/>
        </w:rPr>
        <w:t>&lt;</w:t>
      </w:r>
      <w:r>
        <w:t>header</w:t>
      </w:r>
      <w:r>
        <w:rPr>
          <w:rtl/>
        </w:rPr>
        <w:t>&gt;سربرگ&lt;/</w:t>
      </w:r>
      <w:r>
        <w:t>header</w:t>
      </w:r>
      <w:r>
        <w:rPr>
          <w:rtl/>
        </w:rPr>
        <w:t>&gt;</w:t>
      </w:r>
    </w:p>
    <w:p w14:paraId="48B7A7E2" w14:textId="18954960" w:rsidR="00697E1D" w:rsidRDefault="00697E1D" w:rsidP="0018185B">
      <w:r>
        <w:rPr>
          <w:rtl/>
        </w:rPr>
        <w:t>&lt;</w:t>
      </w:r>
      <w:r>
        <w:t>nav</w:t>
      </w:r>
      <w:r>
        <w:rPr>
          <w:rtl/>
        </w:rPr>
        <w:t>&gt;منو</w:t>
      </w:r>
      <w:r>
        <w:rPr>
          <w:rFonts w:hint="cs"/>
          <w:rtl/>
        </w:rPr>
        <w:t>ی</w:t>
      </w:r>
      <w:r>
        <w:t>&lt;/nav&gt;</w:t>
      </w:r>
    </w:p>
    <w:p w14:paraId="48B0706D" w14:textId="77777777" w:rsidR="00697E1D" w:rsidRDefault="00697E1D" w:rsidP="0018185B">
      <w:pPr>
        <w:rPr>
          <w:rtl/>
        </w:rPr>
      </w:pPr>
      <w:r>
        <w:rPr>
          <w:rtl/>
        </w:rPr>
        <w:t>&lt;</w:t>
      </w:r>
      <w:r>
        <w:t>main</w:t>
      </w:r>
      <w:r>
        <w:rPr>
          <w:rtl/>
        </w:rPr>
        <w:t>&gt;محتوا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&lt;/</w:t>
      </w:r>
      <w:r>
        <w:t>main</w:t>
      </w:r>
      <w:r>
        <w:rPr>
          <w:rtl/>
        </w:rPr>
        <w:t>&gt;</w:t>
      </w:r>
    </w:p>
    <w:p w14:paraId="33D5F1F2" w14:textId="77777777" w:rsidR="00697E1D" w:rsidRDefault="00697E1D" w:rsidP="0018185B">
      <w:pPr>
        <w:rPr>
          <w:rtl/>
        </w:rPr>
      </w:pPr>
      <w:r>
        <w:rPr>
          <w:rtl/>
        </w:rPr>
        <w:t>&lt;</w:t>
      </w:r>
      <w:r>
        <w:t>footer</w:t>
      </w:r>
      <w:r>
        <w:rPr>
          <w:rtl/>
        </w:rPr>
        <w:t>&gt;پاورق</w:t>
      </w:r>
      <w:r>
        <w:rPr>
          <w:rFonts w:hint="cs"/>
          <w:rtl/>
        </w:rPr>
        <w:t>ی</w:t>
      </w:r>
      <w:r>
        <w:rPr>
          <w:rtl/>
        </w:rPr>
        <w:t>&lt;/</w:t>
      </w:r>
      <w:r>
        <w:t>footer</w:t>
      </w:r>
      <w:r>
        <w:rPr>
          <w:rtl/>
        </w:rPr>
        <w:t>&gt;</w:t>
      </w:r>
    </w:p>
    <w:p w14:paraId="07DB7AE0" w14:textId="566FBFB3" w:rsidR="00697E1D" w:rsidRDefault="00697E1D" w:rsidP="0018185B">
      <w:pPr>
        <w:rPr>
          <w:rtl/>
        </w:rPr>
      </w:pPr>
      <w:r>
        <w:rPr>
          <w:rtl/>
        </w:rPr>
        <w:t xml:space="preserve"> 2. </w:t>
      </w:r>
      <w:r>
        <w:t>CSS</w:t>
      </w:r>
      <w:r>
        <w:rPr>
          <w:rtl/>
        </w:rPr>
        <w:t xml:space="preserve"> - دکوراس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و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</w:p>
    <w:p w14:paraId="133C9D96" w14:textId="19A0089B" w:rsidR="00697E1D" w:rsidRDefault="00697E1D" w:rsidP="0018185B">
      <w:r>
        <w:rPr>
          <w:rtl/>
        </w:rPr>
        <w:t>/ مثل رنگ، مبلمان، دکور 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7E1D" w14:paraId="4322943D" w14:textId="77777777" w:rsidTr="00697E1D">
        <w:tc>
          <w:tcPr>
            <w:tcW w:w="9350" w:type="dxa"/>
            <w:shd w:val="clear" w:color="auto" w:fill="E2EFD9" w:themeFill="accent6" w:themeFillTint="33"/>
          </w:tcPr>
          <w:p w14:paraId="0132919E" w14:textId="26B121B1" w:rsidR="00697E1D" w:rsidRDefault="00697E1D" w:rsidP="00524EED">
            <w:pPr>
              <w:pStyle w:val="code"/>
              <w:bidi w:val="0"/>
            </w:pPr>
            <w:r>
              <w:t>body</w:t>
            </w:r>
            <w:r>
              <w:rPr>
                <w:rtl/>
              </w:rPr>
              <w:t xml:space="preserve"> </w:t>
            </w:r>
            <w:r>
              <w:t>{</w:t>
            </w:r>
          </w:p>
          <w:p w14:paraId="0C0912F9" w14:textId="77777777" w:rsidR="00697E1D" w:rsidRDefault="00697E1D" w:rsidP="00524EED">
            <w:pPr>
              <w:pStyle w:val="code"/>
              <w:bidi w:val="0"/>
            </w:pPr>
            <w:r>
              <w:rPr>
                <w:rtl/>
              </w:rPr>
              <w:t xml:space="preserve">    </w:t>
            </w:r>
            <w:r>
              <w:t>background: lightblue</w:t>
            </w:r>
            <w:r>
              <w:rPr>
                <w:rtl/>
              </w:rPr>
              <w:t>;</w:t>
            </w:r>
          </w:p>
          <w:p w14:paraId="53299341" w14:textId="77777777" w:rsidR="00697E1D" w:rsidRDefault="00697E1D" w:rsidP="00524EED">
            <w:pPr>
              <w:pStyle w:val="code"/>
              <w:bidi w:val="0"/>
            </w:pPr>
            <w:r>
              <w:rPr>
                <w:rtl/>
              </w:rPr>
              <w:lastRenderedPageBreak/>
              <w:t xml:space="preserve">    </w:t>
            </w:r>
            <w:r>
              <w:t>font-family: Arial</w:t>
            </w:r>
            <w:r>
              <w:rPr>
                <w:rtl/>
              </w:rPr>
              <w:t>;</w:t>
            </w:r>
          </w:p>
          <w:p w14:paraId="7D02FDD0" w14:textId="13471FD3" w:rsidR="00697E1D" w:rsidRDefault="00697E1D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6D00AF2" w14:textId="22866EF1" w:rsidR="00697E1D" w:rsidRDefault="00697E1D" w:rsidP="00524EED">
            <w:pPr>
              <w:pStyle w:val="code"/>
              <w:bidi w:val="0"/>
            </w:pPr>
            <w:r>
              <w:t>Header{</w:t>
            </w:r>
          </w:p>
          <w:p w14:paraId="2640E5D2" w14:textId="77777777" w:rsidR="00697E1D" w:rsidRDefault="00697E1D" w:rsidP="00524EED">
            <w:pPr>
              <w:pStyle w:val="code"/>
              <w:bidi w:val="0"/>
            </w:pPr>
            <w:r>
              <w:rPr>
                <w:rtl/>
              </w:rPr>
              <w:t xml:space="preserve">    </w:t>
            </w:r>
            <w:r>
              <w:t>color: white</w:t>
            </w:r>
            <w:r>
              <w:rPr>
                <w:rtl/>
              </w:rPr>
              <w:t>;</w:t>
            </w:r>
          </w:p>
          <w:p w14:paraId="22BD5F2A" w14:textId="77777777" w:rsidR="00697E1D" w:rsidRDefault="00697E1D" w:rsidP="00524EED">
            <w:pPr>
              <w:pStyle w:val="code"/>
              <w:bidi w:val="0"/>
            </w:pPr>
            <w:r>
              <w:rPr>
                <w:rtl/>
              </w:rPr>
              <w:t xml:space="preserve">    </w:t>
            </w:r>
            <w:r>
              <w:t>background: darkblue</w:t>
            </w:r>
            <w:r>
              <w:rPr>
                <w:rtl/>
              </w:rPr>
              <w:t>;</w:t>
            </w:r>
          </w:p>
          <w:p w14:paraId="55F898BC" w14:textId="2CB0EE3E" w:rsidR="00697E1D" w:rsidRDefault="00697E1D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810448D" w14:textId="77777777" w:rsidR="00697E1D" w:rsidRDefault="00697E1D" w:rsidP="00524EED">
            <w:pPr>
              <w:pStyle w:val="code"/>
              <w:bidi w:val="0"/>
            </w:pPr>
          </w:p>
        </w:tc>
      </w:tr>
    </w:tbl>
    <w:p w14:paraId="7880CD20" w14:textId="77777777" w:rsidR="00697E1D" w:rsidRDefault="00697E1D" w:rsidP="0018185B">
      <w:pPr>
        <w:bidi w:val="0"/>
        <w:rPr>
          <w:rtl/>
        </w:rPr>
      </w:pPr>
    </w:p>
    <w:p w14:paraId="419FB466" w14:textId="6F20E6F3" w:rsidR="00697E1D" w:rsidRDefault="00697E1D" w:rsidP="0018185B">
      <w:r>
        <w:rPr>
          <w:rtl/>
        </w:rPr>
        <w:t xml:space="preserve"> 3. </w:t>
      </w:r>
      <w:r>
        <w:t>JavaScript</w:t>
      </w:r>
      <w:r>
        <w:rPr>
          <w:rtl/>
        </w:rPr>
        <w:t xml:space="preserve"> - برق و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5AF579C9" w14:textId="77777777" w:rsidR="00697E1D" w:rsidRDefault="00697E1D" w:rsidP="0018185B">
      <w:pPr>
        <w:rPr>
          <w:rtl/>
        </w:rPr>
      </w:pPr>
      <w:r>
        <w:rPr>
          <w:rtl/>
        </w:rPr>
        <w:t>// مثل آسانسور، دزدگ</w:t>
      </w:r>
      <w:r>
        <w:rPr>
          <w:rFonts w:hint="cs"/>
          <w:rtl/>
        </w:rPr>
        <w:t>ی</w:t>
      </w:r>
      <w:r>
        <w:rPr>
          <w:rFonts w:hint="eastAsia"/>
          <w:rtl/>
        </w:rPr>
        <w:t>ر،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روشنا</w:t>
      </w:r>
      <w:r>
        <w:rPr>
          <w:rFonts w:hint="cs"/>
          <w:rtl/>
        </w:rPr>
        <w:t>یی</w:t>
      </w:r>
    </w:p>
    <w:p w14:paraId="164DFD39" w14:textId="77777777" w:rsidR="00697E1D" w:rsidRDefault="00697E1D" w:rsidP="0018185B">
      <w:r>
        <w:rPr>
          <w:rtl/>
        </w:rPr>
        <w:t>// وقت</w:t>
      </w:r>
      <w:r>
        <w:rPr>
          <w:rFonts w:hint="cs"/>
          <w:rtl/>
        </w:rPr>
        <w:t>ی</w:t>
      </w:r>
      <w:r>
        <w:rPr>
          <w:rtl/>
        </w:rPr>
        <w:t xml:space="preserve"> کاربر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کند، اتفاق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فتد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7E1D" w14:paraId="78C7DEBC" w14:textId="77777777" w:rsidTr="00697E1D">
        <w:tc>
          <w:tcPr>
            <w:tcW w:w="9350" w:type="dxa"/>
          </w:tcPr>
          <w:p w14:paraId="482D2330" w14:textId="7C456C60" w:rsidR="00697E1D" w:rsidRDefault="00697E1D" w:rsidP="00524EED">
            <w:pPr>
              <w:pStyle w:val="code"/>
              <w:bidi w:val="0"/>
            </w:pPr>
            <w:r>
              <w:t>button.addEventListener('click', function</w:t>
            </w:r>
            <w:r>
              <w:rPr>
                <w:rtl/>
              </w:rPr>
              <w:t>()</w:t>
            </w:r>
            <w:r>
              <w:t>{</w:t>
            </w:r>
          </w:p>
          <w:p w14:paraId="06ABB205" w14:textId="77777777" w:rsidR="00697E1D" w:rsidRDefault="00697E1D" w:rsidP="00524EED">
            <w:pPr>
              <w:pStyle w:val="code"/>
              <w:bidi w:val="0"/>
              <w:rPr>
                <w:rtl/>
              </w:rPr>
            </w:pPr>
            <w:r>
              <w:rPr>
                <w:rtl/>
              </w:rPr>
              <w:t xml:space="preserve">    </w:t>
            </w:r>
            <w:r>
              <w:t>alert</w:t>
            </w:r>
            <w:r>
              <w:rPr>
                <w:rtl/>
              </w:rPr>
              <w:t>('خوش آمد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>!');</w:t>
            </w:r>
          </w:p>
          <w:p w14:paraId="03D92B88" w14:textId="03651F75" w:rsidR="00697E1D" w:rsidRDefault="00697E1D" w:rsidP="00524EED">
            <w:pPr>
              <w:pStyle w:val="code"/>
              <w:bidi w:val="0"/>
              <w:rPr>
                <w:rtl/>
              </w:rPr>
            </w:pPr>
            <w:r>
              <w:t>})</w:t>
            </w:r>
            <w:r>
              <w:rPr>
                <w:rtl/>
              </w:rPr>
              <w:t>;</w:t>
            </w:r>
          </w:p>
          <w:p w14:paraId="0FF30307" w14:textId="77777777" w:rsidR="00697E1D" w:rsidRDefault="00697E1D" w:rsidP="00524EED">
            <w:pPr>
              <w:pStyle w:val="code"/>
              <w:bidi w:val="0"/>
            </w:pPr>
          </w:p>
        </w:tc>
      </w:tr>
    </w:tbl>
    <w:p w14:paraId="0BE24C4A" w14:textId="004C0932" w:rsidR="00697E1D" w:rsidRDefault="00697E1D" w:rsidP="0018185B">
      <w:pPr>
        <w:pStyle w:val="Heading2"/>
        <w:rPr>
          <w:rtl/>
        </w:rPr>
      </w:pPr>
      <w:r>
        <w:rPr>
          <w:rtl/>
        </w:rPr>
        <w:t xml:space="preserve">  </w:t>
      </w:r>
      <w:bookmarkStart w:id="13" w:name="_Toc211464458"/>
      <w:r>
        <w:rPr>
          <w:rFonts w:ascii="IRANSansWeb(FaNum) Light" w:hAnsi="IRANSansWeb(FaNum) Light" w:hint="cs"/>
          <w:rtl/>
        </w:rPr>
        <w:t>تار</w:t>
      </w:r>
      <w:r>
        <w:rPr>
          <w:rFonts w:hint="cs"/>
          <w:rtl/>
        </w:rPr>
        <w:t>ی</w:t>
      </w:r>
      <w:r>
        <w:rPr>
          <w:rFonts w:hint="eastAsia"/>
          <w:rtl/>
        </w:rPr>
        <w:t>خچه</w:t>
      </w:r>
      <w:r>
        <w:rPr>
          <w:rtl/>
        </w:rPr>
        <w:t xml:space="preserve"> وب به زبان ساده</w:t>
      </w:r>
      <w:bookmarkEnd w:id="13"/>
    </w:p>
    <w:p w14:paraId="03955DE5" w14:textId="77777777" w:rsidR="00697E1D" w:rsidRDefault="00697E1D" w:rsidP="0018185B">
      <w:pPr>
        <w:rPr>
          <w:rtl/>
        </w:rPr>
      </w:pPr>
    </w:p>
    <w:p w14:paraId="143FD7B6" w14:textId="61847EAC" w:rsidR="00697E1D" w:rsidRDefault="00697E1D" w:rsidP="0018185B">
      <w:pPr>
        <w:rPr>
          <w:rtl/>
        </w:rPr>
      </w:pPr>
      <w:r>
        <w:rPr>
          <w:rtl/>
        </w:rPr>
        <w:t xml:space="preserve"> 1989: تولد وب</w:t>
      </w:r>
    </w:p>
    <w:p w14:paraId="70431976" w14:textId="77777777" w:rsidR="00697E1D" w:rsidRDefault="00697E1D" w:rsidP="0018185B">
      <w:pPr>
        <w:rPr>
          <w:rtl/>
        </w:rPr>
      </w:pPr>
      <w:r>
        <w:rPr>
          <w:rtl/>
        </w:rPr>
        <w:t>-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برنرزل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Tim Berners-Lee</w:t>
      </w:r>
      <w:r>
        <w:rPr>
          <w:rtl/>
        </w:rPr>
        <w:t xml:space="preserve">) در </w:t>
      </w:r>
      <w:r>
        <w:t>CERN</w:t>
      </w:r>
    </w:p>
    <w:p w14:paraId="5934B47C" w14:textId="77777777" w:rsidR="00697E1D" w:rsidRDefault="00697E1D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>: ارتباط اسناد با ها</w:t>
      </w:r>
      <w:r>
        <w:rPr>
          <w:rFonts w:hint="cs"/>
          <w:rtl/>
        </w:rPr>
        <w:t>ی</w:t>
      </w:r>
      <w:r>
        <w:rPr>
          <w:rFonts w:hint="eastAsia"/>
          <w:rtl/>
        </w:rPr>
        <w:t>پرل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</w:p>
    <w:p w14:paraId="55FCD32F" w14:textId="77777777" w:rsidR="00697E1D" w:rsidRDefault="00697E1D" w:rsidP="0018185B">
      <w:pPr>
        <w:rPr>
          <w:rtl/>
        </w:rPr>
      </w:pPr>
      <w:r>
        <w:rPr>
          <w:rtl/>
        </w:rPr>
        <w:t>-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: </w:t>
      </w:r>
      <w:r>
        <w:t>http://info.cern.ch</w:t>
      </w:r>
    </w:p>
    <w:p w14:paraId="007E5FAC" w14:textId="12C6AD5C" w:rsidR="00697E1D" w:rsidRDefault="00697E1D" w:rsidP="0018185B">
      <w:pPr>
        <w:rPr>
          <w:rtl/>
        </w:rPr>
      </w:pPr>
      <w:r>
        <w:rPr>
          <w:rtl/>
        </w:rPr>
        <w:t xml:space="preserve"> 1990</w:t>
      </w:r>
      <w:r>
        <w:t>s</w:t>
      </w:r>
      <w:r>
        <w:rPr>
          <w:rtl/>
        </w:rPr>
        <w:t>: وب 1.0 - وب خواندن</w:t>
      </w:r>
      <w:r>
        <w:rPr>
          <w:rFonts w:hint="cs"/>
          <w:rtl/>
        </w:rPr>
        <w:t>ی</w:t>
      </w:r>
    </w:p>
    <w:p w14:paraId="0B28F2D9" w14:textId="77777777" w:rsidR="00697E1D" w:rsidRDefault="00697E1D" w:rsidP="0018185B">
      <w:pPr>
        <w:rPr>
          <w:rtl/>
        </w:rPr>
      </w:pPr>
      <w:r>
        <w:rPr>
          <w:rtl/>
        </w:rPr>
        <w:t>- صفحات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3CF92C80" w14:textId="77777777" w:rsidR="00697E1D" w:rsidRDefault="00697E1D" w:rsidP="0018185B">
      <w:pPr>
        <w:rPr>
          <w:rtl/>
        </w:rPr>
      </w:pPr>
      <w:r>
        <w:rPr>
          <w:rtl/>
        </w:rPr>
        <w:t>- کاربر فقط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توانست</w:t>
      </w:r>
      <w:r>
        <w:rPr>
          <w:rtl/>
        </w:rPr>
        <w:t xml:space="preserve"> بخواند</w:t>
      </w:r>
    </w:p>
    <w:p w14:paraId="3E2CFC49" w14:textId="77777777" w:rsidR="00697E1D" w:rsidRDefault="00697E1D" w:rsidP="0018185B">
      <w:pPr>
        <w:rPr>
          <w:rtl/>
        </w:rPr>
      </w:pPr>
      <w:r>
        <w:rPr>
          <w:rtl/>
        </w:rPr>
        <w:t>- مثل روزنامه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04B74901" w14:textId="405B3B0E" w:rsidR="00697E1D" w:rsidRDefault="00697E1D" w:rsidP="0018185B">
      <w:pPr>
        <w:rPr>
          <w:rtl/>
        </w:rPr>
      </w:pPr>
      <w:r>
        <w:rPr>
          <w:rtl/>
        </w:rPr>
        <w:t xml:space="preserve"> 2000</w:t>
      </w:r>
      <w:r>
        <w:t>s</w:t>
      </w:r>
      <w:r>
        <w:rPr>
          <w:rtl/>
        </w:rPr>
        <w:t>: وب 2.0 - وب خواندن</w:t>
      </w:r>
      <w:r>
        <w:rPr>
          <w:rFonts w:hint="cs"/>
          <w:rtl/>
        </w:rPr>
        <w:t>ی</w:t>
      </w:r>
      <w:r>
        <w:rPr>
          <w:rtl/>
        </w:rPr>
        <w:t>/نوشتن</w:t>
      </w:r>
      <w:r>
        <w:rPr>
          <w:rFonts w:hint="cs"/>
          <w:rtl/>
        </w:rPr>
        <w:t>ی</w:t>
      </w:r>
    </w:p>
    <w:p w14:paraId="0678668F" w14:textId="77777777" w:rsidR="00697E1D" w:rsidRDefault="00697E1D" w:rsidP="0018185B">
      <w:pPr>
        <w:rPr>
          <w:rtl/>
        </w:rPr>
      </w:pPr>
      <w:r>
        <w:rPr>
          <w:rtl/>
        </w:rPr>
        <w:t>- صفحات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54034275" w14:textId="77777777" w:rsidR="00697E1D" w:rsidRDefault="00697E1D" w:rsidP="0018185B">
      <w:pPr>
        <w:rPr>
          <w:rtl/>
        </w:rPr>
      </w:pPr>
      <w:r>
        <w:rPr>
          <w:rtl/>
        </w:rPr>
        <w:lastRenderedPageBreak/>
        <w:t>- کاربران محتوا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1C19596C" w14:textId="77777777" w:rsidR="00697E1D" w:rsidRDefault="00697E1D" w:rsidP="0018185B">
      <w:pPr>
        <w:rPr>
          <w:rtl/>
        </w:rPr>
      </w:pPr>
      <w:r>
        <w:rPr>
          <w:rtl/>
        </w:rPr>
        <w:t>- مثل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پد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6FD8E43B" w14:textId="0B232451" w:rsidR="00697E1D" w:rsidRDefault="00697E1D" w:rsidP="0018185B">
      <w:pPr>
        <w:rPr>
          <w:rtl/>
        </w:rPr>
      </w:pPr>
      <w:r>
        <w:rPr>
          <w:rtl/>
        </w:rPr>
        <w:t xml:space="preserve"> 2010</w:t>
      </w:r>
      <w:r>
        <w:t>s</w:t>
      </w:r>
      <w:r>
        <w:rPr>
          <w:rtl/>
        </w:rPr>
        <w:t>: وب 3.0 - وب هوشمند</w:t>
      </w:r>
    </w:p>
    <w:p w14:paraId="6EB89169" w14:textId="77777777" w:rsidR="00697E1D" w:rsidRDefault="00697E1D" w:rsidP="0018185B">
      <w:pPr>
        <w:rPr>
          <w:rtl/>
        </w:rPr>
      </w:pPr>
      <w:r>
        <w:rPr>
          <w:rtl/>
        </w:rPr>
        <w:t>- هوش مصنوع</w:t>
      </w:r>
      <w:r>
        <w:rPr>
          <w:rFonts w:hint="cs"/>
          <w:rtl/>
        </w:rPr>
        <w:t>ی</w:t>
      </w:r>
    </w:p>
    <w:p w14:paraId="39AF4B3A" w14:textId="77777777" w:rsidR="00697E1D" w:rsidRDefault="00697E1D" w:rsidP="0018185B">
      <w:pPr>
        <w:rPr>
          <w:rtl/>
        </w:rPr>
      </w:pPr>
      <w:r>
        <w:rPr>
          <w:rtl/>
        </w:rPr>
        <w:t>- 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</w:p>
    <w:p w14:paraId="14E5C112" w14:textId="77777777" w:rsidR="00697E1D" w:rsidRDefault="00697E1D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41B34AB8" w14:textId="4D953AD5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وب‌سای</w:t>
      </w:r>
      <w:r>
        <w:rPr>
          <w:rFonts w:hint="eastAsia"/>
          <w:rtl/>
        </w:rPr>
        <w:t>ت‌ها</w:t>
      </w:r>
    </w:p>
    <w:p w14:paraId="1FA79F62" w14:textId="32C93F9E" w:rsidR="00697E1D" w:rsidRPr="00C1733E" w:rsidRDefault="00697E1D" w:rsidP="00E32F8B">
      <w:pPr>
        <w:pStyle w:val="bold"/>
        <w:rPr>
          <w:rtl/>
        </w:rPr>
      </w:pPr>
      <w:r>
        <w:rPr>
          <w:rtl/>
        </w:rPr>
        <w:t xml:space="preserve"> 1.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(ا</w:t>
      </w:r>
      <w:r>
        <w:rPr>
          <w:rFonts w:hint="cs"/>
          <w:rtl/>
        </w:rPr>
        <w:t>ی</w:t>
      </w:r>
      <w:r>
        <w:rPr>
          <w:rFonts w:hint="eastAsia"/>
          <w:rtl/>
        </w:rPr>
        <w:t>ستا</w:t>
      </w:r>
      <w:r>
        <w:rPr>
          <w:rtl/>
        </w:rPr>
        <w:t>)</w:t>
      </w:r>
    </w:p>
    <w:p w14:paraId="7C9A26C0" w14:textId="2C82ED71" w:rsidR="00697E1D" w:rsidRDefault="00697E1D" w:rsidP="0018185B">
      <w:pPr>
        <w:rPr>
          <w:rtl/>
        </w:rPr>
      </w:pPr>
      <w:r>
        <w:rPr>
          <w:rtl/>
        </w:rPr>
        <w:t>- مثل بروشور کاغذ</w:t>
      </w:r>
      <w:r>
        <w:rPr>
          <w:rFonts w:hint="cs"/>
          <w:rtl/>
        </w:rPr>
        <w:t>ی</w:t>
      </w:r>
    </w:p>
    <w:p w14:paraId="40CD7DC6" w14:textId="77777777" w:rsidR="00697E1D" w:rsidRDefault="00697E1D" w:rsidP="0018185B">
      <w:pPr>
        <w:rPr>
          <w:rtl/>
        </w:rPr>
      </w:pPr>
      <w:r>
        <w:rPr>
          <w:rtl/>
        </w:rPr>
        <w:t>- محتوا ثابت است</w:t>
      </w:r>
    </w:p>
    <w:p w14:paraId="265EEFAB" w14:textId="77777777" w:rsidR="00697E1D" w:rsidRDefault="00697E1D" w:rsidP="0018185B">
      <w:pPr>
        <w:rPr>
          <w:rtl/>
        </w:rPr>
      </w:pPr>
      <w:r>
        <w:rPr>
          <w:rtl/>
        </w:rPr>
        <w:t>-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سخت</w:t>
      </w:r>
    </w:p>
    <w:p w14:paraId="231D4BB0" w14:textId="77777777" w:rsidR="00697E1D" w:rsidRDefault="00697E1D" w:rsidP="0018185B">
      <w:pPr>
        <w:rPr>
          <w:rtl/>
        </w:rPr>
      </w:pPr>
      <w:r>
        <w:rPr>
          <w:rtl/>
        </w:rPr>
        <w:t>- مثال: رزومه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70848FE1" w14:textId="322062D2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2.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)</w:t>
      </w:r>
    </w:p>
    <w:p w14:paraId="289098F6" w14:textId="2A6A6255" w:rsidR="00697E1D" w:rsidRDefault="00697E1D" w:rsidP="0018185B">
      <w:pPr>
        <w:rPr>
          <w:rtl/>
        </w:rPr>
      </w:pPr>
      <w:r>
        <w:rPr>
          <w:rtl/>
        </w:rPr>
        <w:t>- مثل مجله زنده</w:t>
      </w:r>
    </w:p>
    <w:p w14:paraId="4E48D056" w14:textId="77777777" w:rsidR="00697E1D" w:rsidRDefault="00697E1D" w:rsidP="0018185B">
      <w:pPr>
        <w:rPr>
          <w:rtl/>
        </w:rPr>
      </w:pPr>
      <w:r>
        <w:rPr>
          <w:rtl/>
        </w:rPr>
        <w:t>- محتوا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5A6D4B35" w14:textId="10F25EB4" w:rsidR="00697E1D" w:rsidRDefault="00697E1D" w:rsidP="0018185B">
      <w:pPr>
        <w:rPr>
          <w:rtl/>
        </w:rPr>
      </w:pPr>
      <w:r>
        <w:rPr>
          <w:rtl/>
        </w:rPr>
        <w:t>- کاربران</w:t>
      </w:r>
      <w:r>
        <w:rPr>
          <w:rFonts w:hint="cs"/>
          <w:rtl/>
        </w:rPr>
        <w:t xml:space="preserve"> تعامل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2DEB1389" w14:textId="77777777" w:rsidR="00697E1D" w:rsidRDefault="00697E1D" w:rsidP="0018185B">
      <w:pPr>
        <w:rPr>
          <w:rtl/>
        </w:rPr>
      </w:pPr>
      <w:r>
        <w:rPr>
          <w:rtl/>
        </w:rPr>
        <w:t>- مثال: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30634FF1" w14:textId="7F3C2978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3. وب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</w:p>
    <w:p w14:paraId="6CFEA79D" w14:textId="6D8E5212" w:rsidR="00697E1D" w:rsidRDefault="00697E1D" w:rsidP="0018185B">
      <w:pPr>
        <w:rPr>
          <w:rtl/>
        </w:rPr>
      </w:pPr>
      <w:r>
        <w:rPr>
          <w:rtl/>
        </w:rPr>
        <w:t>- مثل نرم‌افزار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007134CA" w14:textId="77777777" w:rsidR="00697E1D" w:rsidRDefault="00697E1D" w:rsidP="0018185B">
      <w:pPr>
        <w:rPr>
          <w:rtl/>
        </w:rPr>
      </w:pPr>
      <w:r>
        <w:rPr>
          <w:rtl/>
        </w:rPr>
        <w:t>- عملکرد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</w:p>
    <w:p w14:paraId="1202DB83" w14:textId="77777777" w:rsidR="00697E1D" w:rsidRDefault="00697E1D" w:rsidP="0018185B">
      <w:pPr>
        <w:rPr>
          <w:rtl/>
        </w:rPr>
      </w:pPr>
      <w:r>
        <w:rPr>
          <w:rtl/>
        </w:rPr>
        <w:t xml:space="preserve">- مثال: </w:t>
      </w:r>
      <w:r>
        <w:t>Gmail, Google Docs</w:t>
      </w:r>
    </w:p>
    <w:p w14:paraId="6A52FB13" w14:textId="12E0F012" w:rsidR="00697E1D" w:rsidRDefault="00697E1D" w:rsidP="00E32F8B">
      <w:pPr>
        <w:pStyle w:val="bold"/>
        <w:rPr>
          <w:rtl/>
        </w:rPr>
      </w:pPr>
      <w:r>
        <w:rPr>
          <w:rFonts w:hint="cs"/>
          <w:rtl/>
        </w:rPr>
        <w:lastRenderedPageBreak/>
        <w:t>چگونه</w:t>
      </w:r>
      <w:r>
        <w:rPr>
          <w:rtl/>
        </w:rPr>
        <w:t xml:space="preserve"> </w:t>
      </w:r>
      <w:r>
        <w:rPr>
          <w:rFonts w:hint="cs"/>
          <w:rtl/>
        </w:rPr>
        <w:t>وب</w:t>
      </w:r>
      <w:r>
        <w:rPr>
          <w:rtl/>
        </w:rPr>
        <w:t xml:space="preserve"> </w:t>
      </w:r>
      <w:r>
        <w:rPr>
          <w:rFonts w:hint="cs"/>
          <w:rtl/>
        </w:rPr>
        <w:t>کار</w:t>
      </w:r>
      <w:r>
        <w:rPr>
          <w:rtl/>
        </w:rPr>
        <w:t xml:space="preserve"> </w:t>
      </w:r>
      <w:r>
        <w:rPr>
          <w:rFonts w:hint="cs"/>
          <w:rtl/>
        </w:rPr>
        <w:t>می‌</w:t>
      </w:r>
      <w:r>
        <w:rPr>
          <w:rFonts w:hint="eastAsia"/>
          <w:rtl/>
        </w:rPr>
        <w:t>کند؟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</w:p>
    <w:p w14:paraId="4CF07BD8" w14:textId="27D246B6" w:rsidR="00697E1D" w:rsidRDefault="00697E1D" w:rsidP="0018185B">
      <w:pPr>
        <w:rPr>
          <w:rtl/>
        </w:rPr>
      </w:pPr>
      <w:r>
        <w:rPr>
          <w:rtl/>
        </w:rPr>
        <w:t xml:space="preserve"> داستان بازد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</w:t>
      </w:r>
    </w:p>
    <w:p w14:paraId="6AB1C525" w14:textId="225CF062" w:rsidR="00697E1D" w:rsidRDefault="00697E1D" w:rsidP="0018185B">
      <w:pPr>
        <w:rPr>
          <w:rtl/>
        </w:rPr>
      </w:pPr>
      <w:r>
        <w:rPr>
          <w:rtl/>
        </w:rPr>
        <w:t>1. شما: آدرس را در مرورگر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BC5EE73" w14:textId="77777777" w:rsidR="00697E1D" w:rsidRDefault="00697E1D" w:rsidP="0018185B">
      <w:r>
        <w:rPr>
          <w:rtl/>
        </w:rPr>
        <w:t xml:space="preserve">   </w:t>
      </w:r>
      <w:r>
        <w:t>https://www.example.com</w:t>
      </w:r>
    </w:p>
    <w:p w14:paraId="2EA25FF4" w14:textId="0CE83E47" w:rsidR="00697E1D" w:rsidRDefault="00697E1D" w:rsidP="0018185B">
      <w:pPr>
        <w:rPr>
          <w:rtl/>
        </w:rPr>
      </w:pPr>
      <w:r>
        <w:rPr>
          <w:rtl/>
        </w:rPr>
        <w:t xml:space="preserve">2. مرورگر: با </w:t>
      </w:r>
      <w:r>
        <w:t>DNS</w:t>
      </w:r>
      <w:r>
        <w:rPr>
          <w:rtl/>
        </w:rPr>
        <w:t xml:space="preserve"> صحبت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CD682BE" w14:textId="729217C3" w:rsidR="00697E1D" w:rsidRDefault="00697E1D" w:rsidP="0018185B">
      <w:pPr>
        <w:rPr>
          <w:rtl/>
        </w:rPr>
      </w:pPr>
      <w:r>
        <w:rPr>
          <w:rtl/>
        </w:rPr>
        <w:t xml:space="preserve">     "آدرس </w:t>
      </w:r>
      <w:r>
        <w:t>IP example.com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>"</w:t>
      </w:r>
    </w:p>
    <w:p w14:paraId="3C627470" w14:textId="77777777" w:rsidR="00697E1D" w:rsidRDefault="00697E1D" w:rsidP="0018185B">
      <w:pPr>
        <w:rPr>
          <w:rtl/>
        </w:rPr>
      </w:pPr>
      <w:r>
        <w:rPr>
          <w:rtl/>
        </w:rPr>
        <w:t xml:space="preserve">   "</w:t>
      </w:r>
      <w:r>
        <w:t>IP</w:t>
      </w:r>
      <w:r>
        <w:rPr>
          <w:rtl/>
        </w:rPr>
        <w:t xml:space="preserve"> آن 93.184.216.34 است"</w:t>
      </w:r>
    </w:p>
    <w:p w14:paraId="451F81D1" w14:textId="405CF2AB" w:rsidR="00697E1D" w:rsidRDefault="00697E1D" w:rsidP="0018185B">
      <w:pPr>
        <w:rPr>
          <w:rtl/>
        </w:rPr>
      </w:pPr>
      <w:r>
        <w:rPr>
          <w:rtl/>
        </w:rPr>
        <w:t>3. مرورگر: با سرور ارتباط برقرار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D0D35D8" w14:textId="151242B1" w:rsidR="00697E1D" w:rsidRDefault="00697E1D" w:rsidP="0018185B">
      <w:pPr>
        <w:rPr>
          <w:rtl/>
        </w:rPr>
      </w:pPr>
      <w:r>
        <w:rPr>
          <w:rtl/>
        </w:rPr>
        <w:t xml:space="preserve">     "لطفاً صفحه اصل</w:t>
      </w:r>
      <w:r>
        <w:rPr>
          <w:rFonts w:hint="cs"/>
          <w:rtl/>
        </w:rPr>
        <w:t>ی</w:t>
      </w:r>
      <w:r>
        <w:rPr>
          <w:rtl/>
        </w:rPr>
        <w:t xml:space="preserve"> را بفرست"</w:t>
      </w:r>
    </w:p>
    <w:p w14:paraId="51A9E00F" w14:textId="36CCEEB4" w:rsidR="00697E1D" w:rsidRDefault="00697E1D" w:rsidP="0018185B">
      <w:pPr>
        <w:rPr>
          <w:rtl/>
        </w:rPr>
      </w:pPr>
      <w:r>
        <w:rPr>
          <w:rtl/>
        </w:rPr>
        <w:t xml:space="preserve">  4. سرور: صفحه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</w:p>
    <w:p w14:paraId="55C5E0A8" w14:textId="434F76CF" w:rsidR="00697E1D" w:rsidRDefault="00697E1D" w:rsidP="0018185B">
      <w:pPr>
        <w:rPr>
          <w:rtl/>
        </w:rPr>
      </w:pPr>
      <w:r>
        <w:rPr>
          <w:rtl/>
        </w:rPr>
        <w:t xml:space="preserve">     "ا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، </w:t>
      </w:r>
      <w:r>
        <w:t>CSS</w:t>
      </w:r>
      <w:r>
        <w:rPr>
          <w:rtl/>
        </w:rPr>
        <w:t xml:space="preserve"> و </w:t>
      </w:r>
      <w:r>
        <w:t>JavaScript</w:t>
      </w:r>
      <w:r>
        <w:rPr>
          <w:rtl/>
        </w:rPr>
        <w:t xml:space="preserve"> شما</w:t>
      </w:r>
      <w:r>
        <w:rPr>
          <w:rFonts w:hint="cs"/>
          <w:rtl/>
        </w:rPr>
        <w:t xml:space="preserve"> است.</w:t>
      </w:r>
      <w:r>
        <w:rPr>
          <w:rtl/>
        </w:rPr>
        <w:t>"</w:t>
      </w:r>
    </w:p>
    <w:p w14:paraId="6151BD09" w14:textId="68C25C8D" w:rsidR="00697E1D" w:rsidRDefault="00697E1D" w:rsidP="0018185B">
      <w:pPr>
        <w:rPr>
          <w:rtl/>
        </w:rPr>
      </w:pPr>
      <w:r>
        <w:rPr>
          <w:rtl/>
        </w:rPr>
        <w:t xml:space="preserve">   5. مرورگر: صفحه را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52A9AB81" w14:textId="77777777" w:rsidR="00697E1D" w:rsidRDefault="00697E1D" w:rsidP="0018185B">
      <w:pPr>
        <w:rPr>
          <w:rtl/>
        </w:rPr>
      </w:pPr>
      <w:r>
        <w:rPr>
          <w:rtl/>
        </w:rPr>
        <w:t xml:space="preserve">   "صفحه آماده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است!"</w:t>
      </w:r>
    </w:p>
    <w:p w14:paraId="5B00AC3E" w14:textId="00097B37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اجزای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تجربه وب</w:t>
      </w:r>
    </w:p>
    <w:p w14:paraId="06173263" w14:textId="4E52846D" w:rsidR="00697E1D" w:rsidRDefault="00697E1D" w:rsidP="0018185B">
      <w:pPr>
        <w:rPr>
          <w:rtl/>
        </w:rPr>
      </w:pPr>
      <w:r>
        <w:rPr>
          <w:rtl/>
        </w:rPr>
        <w:t xml:space="preserve"> 1. مرورگر (</w:t>
      </w:r>
      <w:r>
        <w:t>Browser</w:t>
      </w:r>
      <w:r>
        <w:rPr>
          <w:rtl/>
        </w:rPr>
        <w:t>) - پنجره به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وب</w:t>
      </w:r>
    </w:p>
    <w:p w14:paraId="42F4AF18" w14:textId="77777777" w:rsidR="00697E1D" w:rsidRDefault="00697E1D" w:rsidP="0018185B">
      <w:pPr>
        <w:rPr>
          <w:rtl/>
        </w:rPr>
      </w:pPr>
      <w:r>
        <w:rPr>
          <w:rtl/>
        </w:rPr>
        <w:t>- گوگل کروم، فا</w:t>
      </w:r>
      <w:r>
        <w:rPr>
          <w:rFonts w:hint="cs"/>
          <w:rtl/>
        </w:rPr>
        <w:t>ی</w:t>
      </w:r>
      <w:r>
        <w:rPr>
          <w:rFonts w:hint="eastAsia"/>
          <w:rtl/>
        </w:rPr>
        <w:t>رفاکس،</w:t>
      </w:r>
      <w:r>
        <w:rPr>
          <w:rtl/>
        </w:rPr>
        <w:t xml:space="preserve"> سافار</w:t>
      </w:r>
      <w:r>
        <w:rPr>
          <w:rFonts w:hint="cs"/>
          <w:rtl/>
        </w:rPr>
        <w:t>ی</w:t>
      </w:r>
    </w:p>
    <w:p w14:paraId="3FEE0F39" w14:textId="77777777" w:rsidR="00697E1D" w:rsidRDefault="00697E1D" w:rsidP="0018185B">
      <w:pPr>
        <w:rPr>
          <w:rtl/>
        </w:rPr>
      </w:pPr>
      <w:r>
        <w:rPr>
          <w:rtl/>
        </w:rPr>
        <w:t>- مثل مترجم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شما و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43FDD90C" w14:textId="63EF3892" w:rsidR="00697E1D" w:rsidRDefault="00697E1D" w:rsidP="0018185B">
      <w:pPr>
        <w:rPr>
          <w:rtl/>
        </w:rPr>
      </w:pPr>
      <w:r>
        <w:rPr>
          <w:rtl/>
        </w:rPr>
        <w:t xml:space="preserve"> 2. موتور جستجو (</w:t>
      </w:r>
      <w:r>
        <w:t>Search Engine</w:t>
      </w:r>
      <w:r>
        <w:rPr>
          <w:rtl/>
        </w:rPr>
        <w:t>) - فهرست کتابخانه</w:t>
      </w:r>
    </w:p>
    <w:p w14:paraId="7C7C798C" w14:textId="77777777" w:rsidR="00697E1D" w:rsidRDefault="00697E1D" w:rsidP="0018185B">
      <w:pPr>
        <w:rPr>
          <w:rtl/>
        </w:rPr>
      </w:pPr>
      <w:r>
        <w:rPr>
          <w:rtl/>
        </w:rPr>
        <w:t>- گوگل، ب</w:t>
      </w:r>
      <w:r>
        <w:rPr>
          <w:rFonts w:hint="cs"/>
          <w:rtl/>
        </w:rPr>
        <w:t>ی</w:t>
      </w:r>
      <w:r>
        <w:rPr>
          <w:rFonts w:hint="eastAsia"/>
          <w:rtl/>
        </w:rPr>
        <w:t>نگ،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اندکس</w:t>
      </w:r>
    </w:p>
    <w:p w14:paraId="4E4FE80B" w14:textId="77777777" w:rsidR="00697E1D" w:rsidRDefault="00697E1D" w:rsidP="0018185B">
      <w:pPr>
        <w:rPr>
          <w:rtl/>
        </w:rPr>
      </w:pPr>
      <w:r>
        <w:rPr>
          <w:rtl/>
        </w:rPr>
        <w:t>-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مورد نظر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B559723" w14:textId="2BB8BB53" w:rsidR="00697E1D" w:rsidRDefault="00697E1D" w:rsidP="0018185B">
      <w:pPr>
        <w:rPr>
          <w:rtl/>
        </w:rPr>
      </w:pPr>
      <w:r>
        <w:rPr>
          <w:rtl/>
        </w:rPr>
        <w:t xml:space="preserve"> 3. سرور (</w:t>
      </w:r>
      <w:r>
        <w:t>Server</w:t>
      </w:r>
      <w:r>
        <w:rPr>
          <w:rtl/>
        </w:rPr>
        <w:t>) - انبار اطلاعات</w:t>
      </w:r>
    </w:p>
    <w:p w14:paraId="0D93E638" w14:textId="77777777" w:rsidR="00697E1D" w:rsidRDefault="00697E1D" w:rsidP="0018185B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</w:t>
      </w:r>
    </w:p>
    <w:p w14:paraId="7DF3B746" w14:textId="77777777" w:rsidR="00697E1D" w:rsidRDefault="00697E1D" w:rsidP="0018185B">
      <w:pPr>
        <w:rPr>
          <w:rtl/>
        </w:rPr>
      </w:pPr>
      <w:r>
        <w:rPr>
          <w:rtl/>
        </w:rPr>
        <w:lastRenderedPageBreak/>
        <w:t>- اطلاعات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و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</w:p>
    <w:p w14:paraId="4B52295B" w14:textId="274FC90C" w:rsidR="00697E1D" w:rsidRDefault="00697E1D" w:rsidP="0018185B">
      <w:pPr>
        <w:rPr>
          <w:rtl/>
        </w:rPr>
      </w:pPr>
      <w:r>
        <w:rPr>
          <w:rtl/>
        </w:rPr>
        <w:t xml:space="preserve"> 4. دامنه (</w:t>
      </w:r>
      <w:r>
        <w:t>Domain</w:t>
      </w:r>
      <w:r>
        <w:rPr>
          <w:rtl/>
        </w:rPr>
        <w:t>) - آدرس منحصر به فرد</w:t>
      </w:r>
    </w:p>
    <w:p w14:paraId="2A0967D2" w14:textId="77777777" w:rsidR="00697E1D" w:rsidRDefault="00697E1D" w:rsidP="0018185B">
      <w:r>
        <w:rPr>
          <w:rtl/>
        </w:rPr>
        <w:t xml:space="preserve">- </w:t>
      </w:r>
      <w:r>
        <w:t>example.com</w:t>
      </w:r>
    </w:p>
    <w:p w14:paraId="45E09C02" w14:textId="77777777" w:rsidR="00697E1D" w:rsidRDefault="00697E1D" w:rsidP="0018185B">
      <w:pPr>
        <w:rPr>
          <w:rtl/>
        </w:rPr>
      </w:pPr>
      <w:r>
        <w:rPr>
          <w:rtl/>
        </w:rPr>
        <w:t>- مثل شماره پلاک خانه</w:t>
      </w:r>
    </w:p>
    <w:p w14:paraId="54CDE5D2" w14:textId="77777777" w:rsidR="00697E1D" w:rsidRDefault="00697E1D" w:rsidP="0018185B">
      <w:pPr>
        <w:rPr>
          <w:rtl/>
        </w:rPr>
      </w:pPr>
    </w:p>
    <w:p w14:paraId="79F6951C" w14:textId="7CE41A61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تکنولوژی‌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سمت سرور </w:t>
      </w:r>
      <w:r>
        <w:t>vs</w:t>
      </w:r>
      <w:r>
        <w:rPr>
          <w:rtl/>
        </w:rPr>
        <w:t xml:space="preserve"> سمت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</w:p>
    <w:p w14:paraId="73D324B1" w14:textId="77B293C1" w:rsidR="00697E1D" w:rsidRDefault="00697E1D" w:rsidP="0018185B">
      <w:pPr>
        <w:rPr>
          <w:rtl/>
        </w:rPr>
      </w:pPr>
      <w:r>
        <w:rPr>
          <w:rtl/>
        </w:rPr>
        <w:t xml:space="preserve"> سمت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tl/>
        </w:rPr>
        <w:t xml:space="preserve"> (</w:t>
      </w:r>
      <w:r>
        <w:t>Front-end</w:t>
      </w:r>
      <w:r>
        <w:rPr>
          <w:rtl/>
        </w:rPr>
        <w:t>) - جلو</w:t>
      </w:r>
      <w:r>
        <w:rPr>
          <w:rFonts w:hint="cs"/>
          <w:rtl/>
        </w:rPr>
        <w:t>ی</w:t>
      </w:r>
      <w:r>
        <w:rPr>
          <w:rtl/>
        </w:rPr>
        <w:t xml:space="preserve"> صحنه:</w:t>
      </w:r>
    </w:p>
    <w:p w14:paraId="063383A7" w14:textId="1C03C95E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HTML</w:t>
      </w:r>
      <w:r>
        <w:rPr>
          <w:rtl/>
        </w:rPr>
        <w:t>: ساختار</w:t>
      </w:r>
    </w:p>
    <w:p w14:paraId="014E6022" w14:textId="3654279A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CSS</w:t>
      </w:r>
      <w:r>
        <w:rPr>
          <w:rtl/>
        </w:rPr>
        <w:t>: ظاهر</w:t>
      </w:r>
    </w:p>
    <w:p w14:paraId="36CAB040" w14:textId="66DCAF4D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JavaScript</w:t>
      </w:r>
      <w:r>
        <w:rPr>
          <w:rtl/>
        </w:rPr>
        <w:t>: رفتار</w:t>
      </w:r>
    </w:p>
    <w:p w14:paraId="3D376D57" w14:textId="75E880CE" w:rsidR="00697E1D" w:rsidRDefault="00697E1D" w:rsidP="0018185B">
      <w:pPr>
        <w:rPr>
          <w:rtl/>
        </w:rPr>
      </w:pPr>
      <w:r>
        <w:rPr>
          <w:rtl/>
        </w:rPr>
        <w:t xml:space="preserve"> سمت سرور (</w:t>
      </w:r>
      <w:r>
        <w:t>Back-end</w:t>
      </w:r>
      <w:r>
        <w:rPr>
          <w:rtl/>
        </w:rPr>
        <w:t>) - پشت صحنه:</w:t>
      </w:r>
    </w:p>
    <w:p w14:paraId="126A7EEC" w14:textId="05B2330D" w:rsidR="00697E1D" w:rsidRDefault="00697E1D" w:rsidP="0018185B">
      <w:pPr>
        <w:rPr>
          <w:rtl/>
        </w:rPr>
      </w:pPr>
      <w:r>
        <w:rPr>
          <w:rtl/>
        </w:rPr>
        <w:t>-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داده: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اطلاعات</w:t>
      </w:r>
    </w:p>
    <w:p w14:paraId="1A93CED2" w14:textId="27CD5A06" w:rsidR="00697E1D" w:rsidRDefault="00697E1D" w:rsidP="0018185B">
      <w:pPr>
        <w:rPr>
          <w:rtl/>
        </w:rPr>
      </w:pPr>
      <w:r>
        <w:rPr>
          <w:rtl/>
        </w:rPr>
        <w:t>- سرور: پردازش درخواست‌ها</w:t>
      </w:r>
    </w:p>
    <w:p w14:paraId="337212C6" w14:textId="26B3C220" w:rsidR="00697E1D" w:rsidRDefault="00697E1D" w:rsidP="0018185B">
      <w:pPr>
        <w:rPr>
          <w:rtl/>
        </w:rPr>
      </w:pPr>
      <w:r>
        <w:rPr>
          <w:rtl/>
        </w:rPr>
        <w:t>- زبان‌ها</w:t>
      </w:r>
      <w:r>
        <w:rPr>
          <w:rFonts w:hint="cs"/>
          <w:rtl/>
        </w:rPr>
        <w:t>ی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: </w:t>
      </w:r>
      <w:r>
        <w:t>PHP, Python, Java</w:t>
      </w:r>
    </w:p>
    <w:p w14:paraId="535188F2" w14:textId="27419DEB" w:rsidR="00697E1D" w:rsidRDefault="00697E1D" w:rsidP="00E32F8B">
      <w:pPr>
        <w:pStyle w:val="bold"/>
        <w:rPr>
          <w:rtl/>
        </w:rPr>
      </w:pPr>
      <w:r>
        <w:rPr>
          <w:rFonts w:hint="cs"/>
          <w:rtl/>
        </w:rPr>
        <w:t>طراحی</w:t>
      </w:r>
      <w:r>
        <w:rPr>
          <w:rtl/>
        </w:rPr>
        <w:t xml:space="preserve"> وب مدرن - اصول مهم</w:t>
      </w:r>
    </w:p>
    <w:p w14:paraId="5A3C9479" w14:textId="1B42CA9A" w:rsidR="00697E1D" w:rsidRDefault="00697E1D" w:rsidP="0018185B">
      <w:pPr>
        <w:rPr>
          <w:rtl/>
        </w:rPr>
      </w:pPr>
      <w:r>
        <w:rPr>
          <w:rtl/>
        </w:rPr>
        <w:t xml:space="preserve"> 1. </w:t>
      </w:r>
      <w:r>
        <w:t>Responsive Design</w:t>
      </w:r>
      <w:r>
        <w:rPr>
          <w:rtl/>
        </w:rPr>
        <w:t xml:space="preserve"> - طراح</w:t>
      </w:r>
      <w:r>
        <w:rPr>
          <w:rFonts w:hint="cs"/>
          <w:rtl/>
        </w:rPr>
        <w:t>ی</w:t>
      </w:r>
      <w:r>
        <w:rPr>
          <w:rtl/>
        </w:rPr>
        <w:t xml:space="preserve"> واکنش‌گرا</w:t>
      </w:r>
    </w:p>
    <w:p w14:paraId="6118DB5E" w14:textId="77777777" w:rsidR="00697E1D" w:rsidRDefault="00697E1D" w:rsidP="0018185B">
      <w:pPr>
        <w:rPr>
          <w:rtl/>
        </w:rPr>
      </w:pPr>
      <w:r>
        <w:rPr>
          <w:rtl/>
        </w:rPr>
        <w:t>- صفحه در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دسکتاپ خوب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11A49731" w14:textId="77777777" w:rsidR="00697E1D" w:rsidRDefault="00697E1D" w:rsidP="0018185B">
      <w:pPr>
        <w:rPr>
          <w:rtl/>
        </w:rPr>
      </w:pPr>
      <w:r>
        <w:rPr>
          <w:rtl/>
        </w:rPr>
        <w:t>- مثل آب که شکل ظرف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</w:p>
    <w:p w14:paraId="7457A533" w14:textId="1B2B3AFB" w:rsidR="00697E1D" w:rsidRDefault="00697E1D" w:rsidP="0018185B">
      <w:pPr>
        <w:rPr>
          <w:rtl/>
        </w:rPr>
      </w:pPr>
      <w:r>
        <w:rPr>
          <w:rtl/>
        </w:rPr>
        <w:t xml:space="preserve"> 2. </w:t>
      </w:r>
      <w:r>
        <w:t>Accessibility</w:t>
      </w:r>
      <w:r>
        <w:rPr>
          <w:rtl/>
        </w:rPr>
        <w:t xml:space="preserve"> -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61699009" w14:textId="77777777" w:rsidR="00697E1D" w:rsidRDefault="00697E1D" w:rsidP="0018185B">
      <w:pPr>
        <w:rPr>
          <w:rtl/>
        </w:rPr>
      </w:pPr>
      <w:r>
        <w:rPr>
          <w:rtl/>
        </w:rPr>
        <w:t>- افراد با 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هم بتوانند استفاده کنند</w:t>
      </w:r>
    </w:p>
    <w:p w14:paraId="29C78283" w14:textId="77777777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screen reader</w:t>
      </w:r>
      <w:r>
        <w:rPr>
          <w:rtl/>
        </w:rPr>
        <w:t>ها بتوانند بخوانند</w:t>
      </w:r>
    </w:p>
    <w:p w14:paraId="5AF6DABB" w14:textId="7F840885" w:rsidR="00697E1D" w:rsidRDefault="00697E1D" w:rsidP="0018185B">
      <w:pPr>
        <w:rPr>
          <w:rtl/>
        </w:rPr>
      </w:pPr>
      <w:r>
        <w:rPr>
          <w:rtl/>
        </w:rPr>
        <w:lastRenderedPageBreak/>
        <w:t xml:space="preserve"> 3. </w:t>
      </w:r>
      <w:r>
        <w:t>SEO</w:t>
      </w:r>
      <w:r>
        <w:rPr>
          <w:rtl/>
        </w:rPr>
        <w:t xml:space="preserve"> -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</w:t>
      </w:r>
    </w:p>
    <w:p w14:paraId="4B322986" w14:textId="77777777" w:rsidR="00697E1D" w:rsidRDefault="00697E1D" w:rsidP="0018185B">
      <w:pPr>
        <w:rPr>
          <w:rtl/>
        </w:rPr>
      </w:pPr>
      <w:r>
        <w:rPr>
          <w:rtl/>
        </w:rPr>
        <w:t>- کمک به گوگل برا</w:t>
      </w:r>
      <w:r>
        <w:rPr>
          <w:rFonts w:hint="cs"/>
          <w:rtl/>
        </w:rPr>
        <w:t>ی</w:t>
      </w:r>
      <w:r>
        <w:rPr>
          <w:rtl/>
        </w:rPr>
        <w:t xml:space="preserve"> فهم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محتوا</w:t>
      </w:r>
    </w:p>
    <w:p w14:paraId="5E6FE19B" w14:textId="77777777" w:rsidR="00697E1D" w:rsidRDefault="00697E1D" w:rsidP="0018185B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بهتر در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</w:p>
    <w:p w14:paraId="6FBB94BE" w14:textId="28DC3AAE" w:rsidR="00697E1D" w:rsidRDefault="00697E1D" w:rsidP="0018185B">
      <w:pPr>
        <w:rPr>
          <w:rtl/>
        </w:rPr>
      </w:pPr>
      <w:r>
        <w:rPr>
          <w:rtl/>
        </w:rPr>
        <w:t xml:space="preserve"> 4. </w:t>
      </w:r>
      <w:r>
        <w:t>Performance</w:t>
      </w:r>
      <w:r>
        <w:rPr>
          <w:rtl/>
        </w:rPr>
        <w:t xml:space="preserve"> - عملکرد</w:t>
      </w:r>
    </w:p>
    <w:p w14:paraId="0A462B52" w14:textId="77777777" w:rsidR="00697E1D" w:rsidRDefault="00697E1D" w:rsidP="0018185B">
      <w:pPr>
        <w:rPr>
          <w:rtl/>
        </w:rPr>
      </w:pPr>
      <w:r>
        <w:rPr>
          <w:rtl/>
        </w:rPr>
        <w:t>-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لود شود</w:t>
      </w:r>
    </w:p>
    <w:p w14:paraId="40F8AAA7" w14:textId="77777777" w:rsidR="00697E1D" w:rsidRDefault="00697E1D" w:rsidP="0018185B">
      <w:pPr>
        <w:rPr>
          <w:rtl/>
        </w:rPr>
      </w:pPr>
      <w:r>
        <w:rPr>
          <w:rtl/>
        </w:rPr>
        <w:t>- منابع کم مصرف کند</w:t>
      </w:r>
    </w:p>
    <w:p w14:paraId="03F0DD47" w14:textId="5D8D4456" w:rsidR="00697E1D" w:rsidRDefault="00697E1D" w:rsidP="00E32F8B">
      <w:pPr>
        <w:pStyle w:val="bold"/>
        <w:rPr>
          <w:rtl/>
        </w:rPr>
      </w:pPr>
      <w:r>
        <w:rPr>
          <w:rFonts w:hint="cs"/>
          <w:rtl/>
        </w:rPr>
        <w:t>امنی</w:t>
      </w:r>
      <w:r>
        <w:rPr>
          <w:rFonts w:hint="eastAsia"/>
          <w:rtl/>
        </w:rPr>
        <w:t>ت</w:t>
      </w:r>
      <w:r>
        <w:rPr>
          <w:rtl/>
        </w:rPr>
        <w:t xml:space="preserve"> در وب</w:t>
      </w:r>
    </w:p>
    <w:p w14:paraId="354CC510" w14:textId="1FAA53E8" w:rsidR="00697E1D" w:rsidRDefault="00697E1D" w:rsidP="0018185B">
      <w:pPr>
        <w:rPr>
          <w:rtl/>
        </w:rPr>
      </w:pPr>
      <w:r>
        <w:rPr>
          <w:rtl/>
        </w:rPr>
        <w:t xml:space="preserve"> خطرات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p w14:paraId="5D30BDFE" w14:textId="3850E1A0" w:rsidR="00697E1D" w:rsidRDefault="00697E1D" w:rsidP="0018185B">
      <w:pPr>
        <w:rPr>
          <w:rtl/>
        </w:rPr>
      </w:pPr>
      <w:r>
        <w:rPr>
          <w:rtl/>
        </w:rPr>
        <w:t>- هک: دسترس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رمجاز</w:t>
      </w:r>
    </w:p>
    <w:p w14:paraId="31F5A88B" w14:textId="74FF16FC" w:rsidR="00697E1D" w:rsidRDefault="00697E1D" w:rsidP="0018185B">
      <w:pPr>
        <w:rPr>
          <w:rtl/>
        </w:rPr>
      </w:pPr>
      <w:r>
        <w:rPr>
          <w:rtl/>
        </w:rPr>
        <w:t>- ف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>: کلاهبردار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384FAC38" w14:textId="1B321D73" w:rsidR="00697E1D" w:rsidRDefault="00697E1D" w:rsidP="0018185B">
      <w:pPr>
        <w:rPr>
          <w:rtl/>
        </w:rPr>
      </w:pPr>
      <w:r>
        <w:rPr>
          <w:rtl/>
        </w:rPr>
        <w:t>- بدافزار: نرم‌افزارها</w:t>
      </w:r>
      <w:r>
        <w:rPr>
          <w:rFonts w:hint="cs"/>
          <w:rtl/>
        </w:rPr>
        <w:t>ی</w:t>
      </w:r>
      <w:r>
        <w:rPr>
          <w:rtl/>
        </w:rPr>
        <w:t xml:space="preserve"> مخرب</w:t>
      </w:r>
    </w:p>
    <w:p w14:paraId="77105D28" w14:textId="240BB796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راه‌ها</w:t>
      </w:r>
      <w:r>
        <w:rPr>
          <w:rFonts w:hint="cs"/>
          <w:rtl/>
        </w:rPr>
        <w:t>ی</w:t>
      </w:r>
      <w:r>
        <w:rPr>
          <w:rtl/>
        </w:rPr>
        <w:t xml:space="preserve"> محافظت:</w:t>
      </w:r>
    </w:p>
    <w:p w14:paraId="49D2AFE8" w14:textId="394837AC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HTTPS</w:t>
      </w:r>
      <w:r>
        <w:rPr>
          <w:rtl/>
        </w:rPr>
        <w:t>: ارتباط امن</w:t>
      </w:r>
    </w:p>
    <w:p w14:paraId="32B3322C" w14:textId="17E8F9E0" w:rsidR="00697E1D" w:rsidRDefault="00697E1D" w:rsidP="0018185B">
      <w:pPr>
        <w:rPr>
          <w:rtl/>
        </w:rPr>
      </w:pPr>
      <w:r>
        <w:rPr>
          <w:rtl/>
        </w:rPr>
        <w:t>- پسورد قو</w:t>
      </w:r>
      <w:r>
        <w:rPr>
          <w:rFonts w:hint="cs"/>
          <w:rtl/>
        </w:rPr>
        <w:t>ی</w:t>
      </w:r>
      <w:r>
        <w:rPr>
          <w:rtl/>
        </w:rPr>
        <w:t>: مثل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محکم</w:t>
      </w:r>
    </w:p>
    <w:p w14:paraId="1F988220" w14:textId="6428052B" w:rsidR="00697E1D" w:rsidRDefault="00697E1D" w:rsidP="0018185B">
      <w:pPr>
        <w:rPr>
          <w:rtl/>
        </w:rPr>
      </w:pPr>
      <w:r>
        <w:rPr>
          <w:rtl/>
        </w:rPr>
        <w:t>- آپد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مثل تعم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درب و پنجره</w:t>
      </w:r>
    </w:p>
    <w:p w14:paraId="70C6CC0B" w14:textId="62C73139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تاثی</w:t>
      </w:r>
      <w:r>
        <w:rPr>
          <w:rFonts w:hint="eastAsia"/>
          <w:rtl/>
        </w:rPr>
        <w:t>ر</w:t>
      </w:r>
      <w:r>
        <w:rPr>
          <w:rtl/>
        </w:rPr>
        <w:t xml:space="preserve"> وب بر زندگ</w:t>
      </w:r>
      <w:r>
        <w:rPr>
          <w:rFonts w:hint="cs"/>
          <w:rtl/>
        </w:rPr>
        <w:t>ی</w:t>
      </w:r>
      <w:r>
        <w:rPr>
          <w:rtl/>
        </w:rPr>
        <w:t xml:space="preserve"> ما</w:t>
      </w:r>
    </w:p>
    <w:p w14:paraId="1CFCDB79" w14:textId="7446D8E8" w:rsidR="00697E1D" w:rsidRDefault="00697E1D" w:rsidP="0018185B">
      <w:pPr>
        <w:rPr>
          <w:rtl/>
        </w:rPr>
      </w:pPr>
      <w:r>
        <w:rPr>
          <w:rtl/>
        </w:rPr>
        <w:t xml:space="preserve"> ارتباطات:</w:t>
      </w:r>
    </w:p>
    <w:p w14:paraId="2B7C664F" w14:textId="651D4401" w:rsidR="00697E1D" w:rsidRDefault="00697E1D" w:rsidP="0018185B">
      <w:pPr>
        <w:rPr>
          <w:rtl/>
        </w:rPr>
      </w:pPr>
      <w:r>
        <w:rPr>
          <w:rtl/>
        </w:rPr>
        <w:t>- قبل: نامه، تلفن</w:t>
      </w:r>
    </w:p>
    <w:p w14:paraId="5E6DA4C3" w14:textId="6F70672D" w:rsidR="00697E1D" w:rsidRDefault="00697E1D" w:rsidP="0018185B">
      <w:pPr>
        <w:rPr>
          <w:rtl/>
        </w:rPr>
      </w:pPr>
      <w:r>
        <w:rPr>
          <w:rtl/>
        </w:rPr>
        <w:t>- بعد: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وکال</w:t>
      </w:r>
    </w:p>
    <w:p w14:paraId="2C02BED7" w14:textId="1F93CB93" w:rsidR="00697E1D" w:rsidRDefault="00697E1D" w:rsidP="0018185B">
      <w:pPr>
        <w:rPr>
          <w:rtl/>
        </w:rPr>
      </w:pPr>
      <w:r>
        <w:rPr>
          <w:rtl/>
        </w:rPr>
        <w:t xml:space="preserve"> اطلاعات:</w:t>
      </w:r>
    </w:p>
    <w:p w14:paraId="005FFE8C" w14:textId="676E7CCD" w:rsidR="00697E1D" w:rsidRDefault="00697E1D" w:rsidP="0018185B">
      <w:pPr>
        <w:rPr>
          <w:rtl/>
        </w:rPr>
      </w:pPr>
      <w:r>
        <w:rPr>
          <w:rtl/>
        </w:rPr>
        <w:t>- قبل: کتابخانه، دا</w:t>
      </w:r>
      <w:r>
        <w:rPr>
          <w:rFonts w:hint="cs"/>
          <w:rtl/>
        </w:rPr>
        <w:t>ی</w:t>
      </w:r>
      <w:r>
        <w:rPr>
          <w:rFonts w:hint="eastAsia"/>
          <w:rtl/>
        </w:rPr>
        <w:t>رةالمعارف</w:t>
      </w:r>
    </w:p>
    <w:p w14:paraId="7DB4FC6D" w14:textId="52BDC56E" w:rsidR="00697E1D" w:rsidRDefault="00697E1D" w:rsidP="0018185B">
      <w:pPr>
        <w:rPr>
          <w:rtl/>
        </w:rPr>
      </w:pPr>
      <w:r>
        <w:rPr>
          <w:rtl/>
        </w:rPr>
        <w:lastRenderedPageBreak/>
        <w:t>- بعد: گوگل، و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پد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212A9CFA" w14:textId="19632A95" w:rsidR="00697E1D" w:rsidRDefault="00697E1D" w:rsidP="0018185B">
      <w:pPr>
        <w:rPr>
          <w:rtl/>
        </w:rPr>
      </w:pPr>
      <w:r>
        <w:rPr>
          <w:rtl/>
        </w:rPr>
        <w:t xml:space="preserve"> کسب و کار:</w:t>
      </w:r>
    </w:p>
    <w:p w14:paraId="7AD4EE58" w14:textId="6D1F01F8" w:rsidR="00697E1D" w:rsidRDefault="00697E1D" w:rsidP="0018185B">
      <w:pPr>
        <w:rPr>
          <w:rtl/>
        </w:rPr>
      </w:pPr>
      <w:r>
        <w:rPr>
          <w:rtl/>
        </w:rPr>
        <w:t>- قبل: مغازه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55C8A9C4" w14:textId="639F9388" w:rsidR="00697E1D" w:rsidRDefault="00697E1D" w:rsidP="0018185B">
      <w:pPr>
        <w:rPr>
          <w:rtl/>
        </w:rPr>
      </w:pPr>
      <w:r>
        <w:rPr>
          <w:rtl/>
        </w:rPr>
        <w:t>- بعد: فروشگاه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</w:p>
    <w:p w14:paraId="54954CDD" w14:textId="1BCED127" w:rsidR="00697E1D" w:rsidRDefault="00697E1D" w:rsidP="00E32F8B">
      <w:pPr>
        <w:pStyle w:val="bold"/>
        <w:rPr>
          <w:rtl/>
        </w:rPr>
      </w:pPr>
      <w:r>
        <w:rPr>
          <w:rFonts w:hint="cs"/>
          <w:rtl/>
        </w:rPr>
        <w:t>آی</w:t>
      </w:r>
      <w:r>
        <w:rPr>
          <w:rFonts w:hint="eastAsia"/>
          <w:rtl/>
        </w:rPr>
        <w:t>نده</w:t>
      </w:r>
      <w:r>
        <w:rPr>
          <w:rtl/>
        </w:rPr>
        <w:t xml:space="preserve"> وب</w:t>
      </w:r>
    </w:p>
    <w:p w14:paraId="23372951" w14:textId="40760C1F" w:rsidR="00697E1D" w:rsidRDefault="00697E1D" w:rsidP="0018185B">
      <w:pPr>
        <w:rPr>
          <w:rtl/>
        </w:rPr>
      </w:pPr>
      <w:r>
        <w:rPr>
          <w:rtl/>
        </w:rPr>
        <w:t xml:space="preserve"> 1. وب 3.0 - وب هوشمند</w:t>
      </w:r>
    </w:p>
    <w:p w14:paraId="1638D4C8" w14:textId="77777777" w:rsidR="00697E1D" w:rsidRDefault="00697E1D" w:rsidP="0018185B">
      <w:pPr>
        <w:rPr>
          <w:rtl/>
        </w:rPr>
      </w:pPr>
      <w:r>
        <w:rPr>
          <w:rtl/>
        </w:rPr>
        <w:t>- هوش مصنوع</w:t>
      </w:r>
      <w:r>
        <w:rPr>
          <w:rFonts w:hint="cs"/>
          <w:rtl/>
        </w:rPr>
        <w:t>ی</w:t>
      </w:r>
    </w:p>
    <w:p w14:paraId="1D47B3A8" w14:textId="77777777" w:rsidR="00697E1D" w:rsidRDefault="00697E1D" w:rsidP="0018185B">
      <w:pPr>
        <w:rPr>
          <w:rtl/>
        </w:rPr>
      </w:pPr>
      <w:r>
        <w:rPr>
          <w:rtl/>
        </w:rPr>
        <w:t>- 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62C3F3F1" w14:textId="77777777" w:rsidR="00697E1D" w:rsidRDefault="00697E1D" w:rsidP="0018185B">
      <w:pPr>
        <w:rPr>
          <w:rtl/>
        </w:rPr>
      </w:pPr>
      <w:r>
        <w:rPr>
          <w:rtl/>
        </w:rPr>
        <w:t>-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</w:p>
    <w:p w14:paraId="4936F5CB" w14:textId="18149C6A" w:rsidR="00697E1D" w:rsidRDefault="00697E1D" w:rsidP="0018185B">
      <w:r>
        <w:rPr>
          <w:rtl/>
        </w:rPr>
        <w:t xml:space="preserve"> 2. </w:t>
      </w:r>
      <w:r>
        <w:t>Progressive Web Apps (PWA)</w:t>
      </w:r>
    </w:p>
    <w:p w14:paraId="5C8052CC" w14:textId="77777777" w:rsidR="00697E1D" w:rsidRDefault="00697E1D" w:rsidP="0018185B">
      <w:pPr>
        <w:rPr>
          <w:rtl/>
        </w:rPr>
      </w:pPr>
      <w:r>
        <w:rPr>
          <w:rtl/>
        </w:rPr>
        <w:t>-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</w:p>
    <w:p w14:paraId="41F54516" w14:textId="77777777" w:rsidR="00697E1D" w:rsidRDefault="00697E1D" w:rsidP="0018185B">
      <w:pPr>
        <w:rPr>
          <w:rtl/>
        </w:rPr>
      </w:pPr>
      <w:r>
        <w:rPr>
          <w:rtl/>
        </w:rPr>
        <w:t>- کار آفلا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796822D2" w14:textId="77777777" w:rsidR="00697E1D" w:rsidRDefault="00697E1D" w:rsidP="0018185B">
      <w:pPr>
        <w:rPr>
          <w:rtl/>
        </w:rPr>
      </w:pPr>
      <w:r>
        <w:rPr>
          <w:rtl/>
        </w:rPr>
        <w:t>- نصب بدون استور</w:t>
      </w:r>
    </w:p>
    <w:p w14:paraId="279D6A62" w14:textId="5E7A4150" w:rsidR="00697E1D" w:rsidRDefault="00697E1D" w:rsidP="0018185B">
      <w:pPr>
        <w:rPr>
          <w:rtl/>
        </w:rPr>
      </w:pPr>
      <w:r>
        <w:rPr>
          <w:rtl/>
        </w:rPr>
        <w:t xml:space="preserve"> 3. </w:t>
      </w:r>
      <w:r>
        <w:t>Voice Search</w:t>
      </w:r>
      <w:r>
        <w:rPr>
          <w:rtl/>
        </w:rPr>
        <w:t xml:space="preserve"> - جستجو</w:t>
      </w:r>
      <w:r>
        <w:rPr>
          <w:rFonts w:hint="cs"/>
          <w:rtl/>
        </w:rPr>
        <w:t>ی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</w:p>
    <w:p w14:paraId="5D06EF7E" w14:textId="77777777" w:rsidR="00697E1D" w:rsidRDefault="00697E1D" w:rsidP="0018185B">
      <w:pPr>
        <w:rPr>
          <w:rtl/>
        </w:rPr>
      </w:pPr>
      <w:r>
        <w:rPr>
          <w:rtl/>
        </w:rPr>
        <w:t>- صحبت با دستگاه‌ها</w:t>
      </w:r>
    </w:p>
    <w:p w14:paraId="6E1E8FF5" w14:textId="77777777" w:rsidR="00697E1D" w:rsidRDefault="00697E1D" w:rsidP="0018185B">
      <w:pPr>
        <w:rPr>
          <w:rtl/>
        </w:rPr>
      </w:pPr>
      <w:r>
        <w:rPr>
          <w:rtl/>
        </w:rPr>
        <w:t>- دسترس</w:t>
      </w:r>
      <w:r>
        <w:rPr>
          <w:rFonts w:hint="cs"/>
          <w:rtl/>
        </w:rPr>
        <w:t>ی</w:t>
      </w:r>
      <w:r>
        <w:rPr>
          <w:rtl/>
        </w:rPr>
        <w:t xml:space="preserve"> بدون صفحه‌کل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432E12E" w14:textId="4DC53B19" w:rsidR="00697E1D" w:rsidRDefault="00697E1D" w:rsidP="0018185B">
      <w:r>
        <w:rPr>
          <w:rtl/>
        </w:rPr>
        <w:t xml:space="preserve"> 4. </w:t>
      </w:r>
      <w:r>
        <w:t>WebAssembly</w:t>
      </w:r>
    </w:p>
    <w:p w14:paraId="7EF55050" w14:textId="77777777" w:rsidR="00697E1D" w:rsidRDefault="00697E1D" w:rsidP="0018185B">
      <w:pPr>
        <w:rPr>
          <w:rtl/>
        </w:rPr>
      </w:pPr>
      <w:r>
        <w:rPr>
          <w:rtl/>
        </w:rPr>
        <w:t>- اجرا</w:t>
      </w:r>
      <w:r>
        <w:rPr>
          <w:rFonts w:hint="cs"/>
          <w:rtl/>
        </w:rPr>
        <w:t>ی</w:t>
      </w:r>
      <w:r>
        <w:rPr>
          <w:rtl/>
        </w:rPr>
        <w:t xml:space="preserve"> برنامه‌ها</w:t>
      </w:r>
      <w:r>
        <w:rPr>
          <w:rFonts w:hint="cs"/>
          <w:rtl/>
        </w:rPr>
        <w:t>ی</w:t>
      </w:r>
      <w:r>
        <w:rPr>
          <w:rtl/>
        </w:rPr>
        <w:t xml:space="preserve"> سنگ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 مرورگر</w:t>
      </w:r>
    </w:p>
    <w:p w14:paraId="24170C84" w14:textId="77777777" w:rsidR="00697E1D" w:rsidRDefault="00697E1D" w:rsidP="0018185B">
      <w:pPr>
        <w:rPr>
          <w:rtl/>
        </w:rPr>
      </w:pPr>
      <w:r>
        <w:rPr>
          <w:rtl/>
        </w:rPr>
        <w:t>- مثل نرم‌افزارها</w:t>
      </w:r>
      <w:r>
        <w:rPr>
          <w:rFonts w:hint="cs"/>
          <w:rtl/>
        </w:rPr>
        <w:t>ی</w:t>
      </w:r>
      <w:r>
        <w:rPr>
          <w:rtl/>
        </w:rPr>
        <w:t xml:space="preserve"> دسکتاپ</w:t>
      </w:r>
    </w:p>
    <w:p w14:paraId="2347FCBF" w14:textId="77777777" w:rsidR="00697E1D" w:rsidRDefault="00697E1D" w:rsidP="0018185B">
      <w:pPr>
        <w:rPr>
          <w:rtl/>
        </w:rPr>
      </w:pPr>
    </w:p>
    <w:p w14:paraId="1BB7E83B" w14:textId="6CF6E751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مفاهی</w:t>
      </w:r>
      <w:r>
        <w:rPr>
          <w:rFonts w:hint="eastAsia"/>
          <w:rtl/>
        </w:rPr>
        <w:t>م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490065BA" w14:textId="4A9B54AB" w:rsidR="00697E1D" w:rsidRDefault="00697E1D" w:rsidP="0018185B">
      <w:pPr>
        <w:rPr>
          <w:rtl/>
        </w:rPr>
      </w:pPr>
      <w:r>
        <w:rPr>
          <w:rtl/>
        </w:rPr>
        <w:lastRenderedPageBreak/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شروع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F4B676A" w14:textId="4116F095" w:rsidR="00697E1D" w:rsidRDefault="00697E1D" w:rsidP="0018185B">
      <w:pPr>
        <w:rPr>
          <w:rtl/>
        </w:rPr>
      </w:pPr>
      <w:r>
        <w:rPr>
          <w:rtl/>
        </w:rPr>
        <w:t xml:space="preserve">1. </w:t>
      </w:r>
      <w:r>
        <w:t>HTML</w:t>
      </w:r>
      <w:r>
        <w:rPr>
          <w:rtl/>
        </w:rPr>
        <w:t>: ساختار صفحه</w:t>
      </w:r>
    </w:p>
    <w:p w14:paraId="7ACB14FC" w14:textId="01FBD586" w:rsidR="00697E1D" w:rsidRDefault="00697E1D" w:rsidP="0018185B">
      <w:pPr>
        <w:rPr>
          <w:rtl/>
        </w:rPr>
      </w:pPr>
      <w:r>
        <w:rPr>
          <w:rtl/>
        </w:rPr>
        <w:t xml:space="preserve">2. </w:t>
      </w:r>
      <w:r>
        <w:t>CSS</w:t>
      </w:r>
      <w:r>
        <w:rPr>
          <w:rtl/>
        </w:rPr>
        <w:t>: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  <w:r>
        <w:rPr>
          <w:rtl/>
        </w:rPr>
        <w:t xml:space="preserve"> و </w:t>
      </w:r>
      <w:r>
        <w:t>layout</w:t>
      </w:r>
    </w:p>
    <w:p w14:paraId="5BF112B0" w14:textId="6771C26F" w:rsidR="00697E1D" w:rsidRDefault="00697E1D" w:rsidP="0018185B">
      <w:pPr>
        <w:rPr>
          <w:rtl/>
        </w:rPr>
      </w:pPr>
      <w:r>
        <w:rPr>
          <w:rtl/>
        </w:rPr>
        <w:t xml:space="preserve">3. </w:t>
      </w:r>
      <w:r>
        <w:t>JavaScript</w:t>
      </w:r>
      <w:r>
        <w:rPr>
          <w:rtl/>
        </w:rPr>
        <w:t>: تعامل و منطق</w:t>
      </w:r>
    </w:p>
    <w:p w14:paraId="6537A688" w14:textId="488910FF" w:rsidR="00697E1D" w:rsidRDefault="00697E1D" w:rsidP="0018185B">
      <w:pPr>
        <w:rPr>
          <w:rtl/>
        </w:rPr>
      </w:pPr>
      <w:r>
        <w:rPr>
          <w:rtl/>
        </w:rPr>
        <w:t xml:space="preserve"> ابزارها</w:t>
      </w:r>
      <w:r>
        <w:rPr>
          <w:rFonts w:hint="cs"/>
          <w:rtl/>
        </w:rPr>
        <w:t>ی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22FC89D9" w14:textId="7D745F49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VS Code</w:t>
      </w:r>
      <w:r>
        <w:rPr>
          <w:rtl/>
        </w:rPr>
        <w:t>: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کد</w:t>
      </w:r>
    </w:p>
    <w:p w14:paraId="4D410686" w14:textId="6FA8D4C4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Git</w:t>
      </w:r>
      <w:r>
        <w:rPr>
          <w:rtl/>
        </w:rPr>
        <w:t>: کنترل نسخه</w:t>
      </w:r>
    </w:p>
    <w:p w14:paraId="52A42177" w14:textId="24E7F1FD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Chrome DevTools</w:t>
      </w:r>
      <w:r>
        <w:rPr>
          <w:rtl/>
        </w:rPr>
        <w:t>: د</w:t>
      </w:r>
      <w:r>
        <w:rPr>
          <w:rFonts w:hint="cs"/>
          <w:rtl/>
        </w:rPr>
        <w:t>ی</w:t>
      </w:r>
      <w:r>
        <w:rPr>
          <w:rFonts w:hint="eastAsia"/>
          <w:rtl/>
        </w:rPr>
        <w:t>باگ</w:t>
      </w:r>
      <w:r>
        <w:rPr>
          <w:rtl/>
        </w:rPr>
        <w:t xml:space="preserve"> کردن</w:t>
      </w:r>
    </w:p>
    <w:p w14:paraId="301F6F16" w14:textId="7F8F36E3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جمع‌بندی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20638082" w14:textId="444DBCF4" w:rsidR="00697E1D" w:rsidRDefault="00697E1D" w:rsidP="0018185B">
      <w:pPr>
        <w:rPr>
          <w:rtl/>
        </w:rPr>
      </w:pPr>
      <w:r>
        <w:rPr>
          <w:rtl/>
        </w:rPr>
        <w:t xml:space="preserve">وب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جهان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است:</w:t>
      </w:r>
    </w:p>
    <w:p w14:paraId="2445B1DA" w14:textId="4CCBE7CC" w:rsidR="00697E1D" w:rsidRDefault="00697E1D" w:rsidP="0018185B">
      <w:pPr>
        <w:rPr>
          <w:rtl/>
        </w:rPr>
      </w:pPr>
      <w:r>
        <w:rPr>
          <w:rtl/>
        </w:rPr>
        <w:t>- قاره‌ها: دسته‌ها</w:t>
      </w:r>
      <w:r>
        <w:rPr>
          <w:rFonts w:hint="cs"/>
          <w:rtl/>
        </w:rPr>
        <w:t>ی</w:t>
      </w:r>
      <w:r>
        <w:rPr>
          <w:rtl/>
        </w:rPr>
        <w:t xml:space="preserve"> مختلف محتوا</w:t>
      </w:r>
    </w:p>
    <w:p w14:paraId="20C4BBA2" w14:textId="1AE322C6" w:rsidR="00697E1D" w:rsidRDefault="00697E1D" w:rsidP="0018185B">
      <w:pPr>
        <w:rPr>
          <w:rtl/>
        </w:rPr>
      </w:pPr>
      <w:r>
        <w:rPr>
          <w:rtl/>
        </w:rPr>
        <w:t>- کشورها: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365EFB9C" w14:textId="65B3977F" w:rsidR="00697E1D" w:rsidRDefault="00697E1D" w:rsidP="0018185B">
      <w:pPr>
        <w:rPr>
          <w:rtl/>
        </w:rPr>
      </w:pPr>
      <w:r>
        <w:rPr>
          <w:rtl/>
        </w:rPr>
        <w:t>- جاده‌ها: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tl/>
        </w:rPr>
        <w:t xml:space="preserve"> و ارتباطات</w:t>
      </w:r>
    </w:p>
    <w:p w14:paraId="6D65B125" w14:textId="44073A21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سه نکته طلا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7149DBCA" w14:textId="0CB63D64" w:rsidR="00697E1D" w:rsidRDefault="00697E1D" w:rsidP="0018185B">
      <w:pPr>
        <w:rPr>
          <w:rtl/>
        </w:rPr>
      </w:pPr>
      <w:r>
        <w:rPr>
          <w:rtl/>
        </w:rPr>
        <w:t>1. وب رو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ساخته شده است</w:t>
      </w:r>
    </w:p>
    <w:p w14:paraId="3981BE42" w14:textId="6B12583B" w:rsidR="00697E1D" w:rsidRDefault="00697E1D" w:rsidP="0018185B">
      <w:pPr>
        <w:rPr>
          <w:rtl/>
        </w:rPr>
      </w:pPr>
      <w:r>
        <w:rPr>
          <w:rtl/>
        </w:rPr>
        <w:t>2. از سه تکنولوژ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</w:t>
      </w:r>
    </w:p>
    <w:p w14:paraId="416CB6C7" w14:textId="4D4C4951" w:rsidR="00697E1D" w:rsidRDefault="00697E1D" w:rsidP="0018185B">
      <w:pPr>
        <w:rPr>
          <w:rtl/>
        </w:rPr>
      </w:pPr>
      <w:r>
        <w:rPr>
          <w:rtl/>
        </w:rPr>
        <w:t>3. در حال تکامل و هوشمندتر شدن است</w:t>
      </w:r>
    </w:p>
    <w:p w14:paraId="3ADE9FFF" w14:textId="06C89B5E" w:rsidR="00697E1D" w:rsidRDefault="00697E1D" w:rsidP="0018185B">
      <w:pPr>
        <w:rPr>
          <w:rtl/>
        </w:rPr>
      </w:pPr>
      <w:r>
        <w:rPr>
          <w:rFonts w:hint="eastAsia"/>
          <w:rtl/>
        </w:rPr>
        <w:t>وب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دموکرات</w:t>
      </w:r>
      <w:r>
        <w:rPr>
          <w:rFonts w:hint="cs"/>
          <w:rtl/>
        </w:rPr>
        <w:t>ی</w:t>
      </w:r>
      <w:r>
        <w:rPr>
          <w:rFonts w:hint="eastAsia"/>
          <w:rtl/>
        </w:rPr>
        <w:t>ک‌تر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اختراعات بشر است که اطلاعات را در دسترس همه قرار داده است! </w:t>
      </w:r>
    </w:p>
    <w:p w14:paraId="4636F820" w14:textId="644DCA0B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45D9B812" w14:textId="77777777" w:rsidR="00697E1D" w:rsidRDefault="00697E1D" w:rsidP="0018185B">
      <w:pPr>
        <w:rPr>
          <w:rtl/>
        </w:rPr>
      </w:pPr>
      <w:r>
        <w:rPr>
          <w:rFonts w:hint="eastAsia"/>
          <w:rtl/>
        </w:rPr>
        <w:t>اگر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وب را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C775937" w14:textId="77777777" w:rsidR="00697E1D" w:rsidRDefault="00697E1D" w:rsidP="0018185B">
      <w:pPr>
        <w:rPr>
          <w:rtl/>
        </w:rPr>
      </w:pPr>
      <w:r>
        <w:rPr>
          <w:rtl/>
        </w:rPr>
        <w:t xml:space="preserve">1. با </w:t>
      </w:r>
      <w:r>
        <w:t>HTML</w:t>
      </w:r>
      <w:r>
        <w:rPr>
          <w:rtl/>
        </w:rPr>
        <w:t xml:space="preserve"> شروع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9A6622F" w14:textId="77777777" w:rsidR="00697E1D" w:rsidRDefault="00697E1D" w:rsidP="0018185B">
      <w:pPr>
        <w:rPr>
          <w:rtl/>
        </w:rPr>
      </w:pPr>
      <w:r>
        <w:rPr>
          <w:rtl/>
        </w:rPr>
        <w:lastRenderedPageBreak/>
        <w:t xml:space="preserve">2. سپس </w:t>
      </w:r>
      <w:r>
        <w:t>CSS</w:t>
      </w:r>
      <w:r>
        <w:rPr>
          <w:rtl/>
        </w:rPr>
        <w:t xml:space="preserve"> را ب</w:t>
      </w:r>
      <w:r>
        <w:rPr>
          <w:rFonts w:hint="cs"/>
          <w:rtl/>
        </w:rPr>
        <w:t>ی</w:t>
      </w:r>
      <w:r>
        <w:rPr>
          <w:rFonts w:hint="eastAsia"/>
          <w:rtl/>
        </w:rPr>
        <w:t>اموز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F115854" w14:textId="77777777" w:rsidR="00697E1D" w:rsidRDefault="00697E1D" w:rsidP="0018185B">
      <w:pPr>
        <w:rPr>
          <w:rtl/>
        </w:rPr>
      </w:pPr>
      <w:r>
        <w:rPr>
          <w:rtl/>
        </w:rPr>
        <w:t>3. در نها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JavaScript</w:t>
      </w:r>
      <w:r>
        <w:rPr>
          <w:rtl/>
        </w:rPr>
        <w:t xml:space="preserve"> را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24D34FF" w14:textId="1E2BACE8" w:rsidR="00986C32" w:rsidRDefault="00697E1D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وب امروز = ساختن 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فردا</w:t>
      </w:r>
    </w:p>
    <w:p w14:paraId="4AF338A8" w14:textId="56111FFA" w:rsidR="000D3899" w:rsidRDefault="000D3899" w:rsidP="0018185B">
      <w:pPr>
        <w:pStyle w:val="Heading1"/>
        <w:rPr>
          <w:rtl/>
        </w:rPr>
      </w:pPr>
      <w:bookmarkStart w:id="14" w:name="_Toc211464459"/>
      <w:r w:rsidRPr="000D3899">
        <w:rPr>
          <w:rtl/>
        </w:rPr>
        <w:t>بررس</w:t>
      </w:r>
      <w:r>
        <w:rPr>
          <w:rFonts w:hint="cs"/>
          <w:rtl/>
        </w:rPr>
        <w:t>ی</w:t>
      </w:r>
      <w:r w:rsidRPr="000D3899">
        <w:rPr>
          <w:rtl/>
        </w:rPr>
        <w:t xml:space="preserve"> مفهوم </w:t>
      </w:r>
      <w:r w:rsidRPr="000D3899">
        <w:t>HTTP</w:t>
      </w:r>
      <w:bookmarkEnd w:id="14"/>
    </w:p>
    <w:p w14:paraId="2DC161EC" w14:textId="3D587A80" w:rsidR="000D3899" w:rsidRDefault="000D389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 </w:t>
      </w:r>
      <w:r>
        <w:t>HTTP</w:t>
      </w:r>
    </w:p>
    <w:p w14:paraId="330C8B0B" w14:textId="15D53A19" w:rsidR="000D3899" w:rsidRDefault="000D3899" w:rsidP="0018185B">
      <w:pPr>
        <w:rPr>
          <w:rtl/>
        </w:rPr>
      </w:pPr>
      <w:r>
        <w:t>HTTP</w:t>
      </w:r>
      <w:r>
        <w:rPr>
          <w:rtl/>
        </w:rPr>
        <w:t xml:space="preserve"> مثل زبان مشترک برا</w:t>
      </w:r>
      <w:r>
        <w:rPr>
          <w:rFonts w:hint="cs"/>
          <w:rtl/>
        </w:rPr>
        <w:t>ی</w:t>
      </w:r>
      <w:r>
        <w:rPr>
          <w:rtl/>
        </w:rPr>
        <w:t xml:space="preserve"> صحبت با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است. وقت</w:t>
      </w:r>
      <w:r>
        <w:rPr>
          <w:rFonts w:hint="cs"/>
          <w:rtl/>
        </w:rPr>
        <w:t>ی</w:t>
      </w:r>
      <w:r>
        <w:rPr>
          <w:rtl/>
        </w:rPr>
        <w:t xml:space="preserve"> شما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 م</w:t>
      </w:r>
      <w:r>
        <w:rPr>
          <w:rFonts w:hint="cs"/>
          <w:rtl/>
        </w:rPr>
        <w:t>ی‌</w:t>
      </w:r>
      <w:r>
        <w:rPr>
          <w:rFonts w:hint="eastAsia"/>
          <w:rtl/>
        </w:rPr>
        <w:t>زن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مرورگر شما با سرور آن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به زبان </w:t>
      </w:r>
      <w:r>
        <w:t>HTTP</w:t>
      </w:r>
      <w:r>
        <w:rPr>
          <w:rtl/>
        </w:rPr>
        <w:t xml:space="preserve"> صحبت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06D4451" w14:textId="215CA6D2" w:rsidR="000D3899" w:rsidRDefault="000D3899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سفارش غذا در رستوران</w:t>
      </w:r>
    </w:p>
    <w:p w14:paraId="01E0529D" w14:textId="3B12A7C8" w:rsidR="000D3899" w:rsidRDefault="000D3899" w:rsidP="0018185B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مثل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سفارش غذا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3899" w14:paraId="0880D160" w14:textId="77777777" w:rsidTr="000D3899">
        <w:tc>
          <w:tcPr>
            <w:tcW w:w="4675" w:type="dxa"/>
          </w:tcPr>
          <w:p w14:paraId="599356DB" w14:textId="1ABDDDCE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>مرحله سفارش غذا</w:t>
            </w:r>
          </w:p>
        </w:tc>
        <w:tc>
          <w:tcPr>
            <w:tcW w:w="4675" w:type="dxa"/>
          </w:tcPr>
          <w:p w14:paraId="0477F1B8" w14:textId="50A32B51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 xml:space="preserve">معادل در </w:t>
            </w:r>
            <w:r>
              <w:t>HTTP</w:t>
            </w:r>
          </w:p>
        </w:tc>
      </w:tr>
      <w:tr w:rsidR="000D3899" w14:paraId="1C90F4AF" w14:textId="77777777" w:rsidTr="000D3899">
        <w:tc>
          <w:tcPr>
            <w:tcW w:w="4675" w:type="dxa"/>
          </w:tcPr>
          <w:p w14:paraId="31B77F17" w14:textId="455E9AD8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>مشتر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منو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خواهد</w:t>
            </w:r>
          </w:p>
        </w:tc>
        <w:tc>
          <w:tcPr>
            <w:tcW w:w="4675" w:type="dxa"/>
          </w:tcPr>
          <w:p w14:paraId="679364DA" w14:textId="655DF278" w:rsidR="000D3899" w:rsidRDefault="000D3899" w:rsidP="0018185B">
            <w:pPr>
              <w:rPr>
                <w:rtl/>
              </w:rPr>
            </w:pPr>
            <w:r>
              <w:t>GET /menu</w:t>
            </w:r>
          </w:p>
        </w:tc>
      </w:tr>
      <w:tr w:rsidR="000D3899" w14:paraId="2CCDDBDE" w14:textId="77777777" w:rsidTr="000D3899">
        <w:tc>
          <w:tcPr>
            <w:tcW w:w="4675" w:type="dxa"/>
          </w:tcPr>
          <w:p w14:paraId="48ADDE4F" w14:textId="0E04363C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>مشتر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غذا سفارش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دهد</w:t>
            </w:r>
          </w:p>
        </w:tc>
        <w:tc>
          <w:tcPr>
            <w:tcW w:w="4675" w:type="dxa"/>
          </w:tcPr>
          <w:p w14:paraId="513657A9" w14:textId="0F18BEB0" w:rsidR="000D3899" w:rsidRDefault="000D3899" w:rsidP="0018185B">
            <w:r>
              <w:t>POST /order</w:t>
            </w:r>
          </w:p>
        </w:tc>
      </w:tr>
      <w:tr w:rsidR="000D3899" w14:paraId="06515345" w14:textId="77777777" w:rsidTr="000D3899">
        <w:tc>
          <w:tcPr>
            <w:tcW w:w="4675" w:type="dxa"/>
          </w:tcPr>
          <w:p w14:paraId="05A215B0" w14:textId="34EE8153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>آشپز غذا را آماده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  <w:tc>
          <w:tcPr>
            <w:tcW w:w="4675" w:type="dxa"/>
          </w:tcPr>
          <w:p w14:paraId="3626B743" w14:textId="7C7C9EDA" w:rsidR="000D3899" w:rsidRDefault="000D3899" w:rsidP="0018185B">
            <w:r>
              <w:t>Processing</w:t>
            </w:r>
          </w:p>
        </w:tc>
      </w:tr>
      <w:tr w:rsidR="000D3899" w14:paraId="3ED04BEA" w14:textId="77777777" w:rsidTr="000D3899">
        <w:tc>
          <w:tcPr>
            <w:tcW w:w="4675" w:type="dxa"/>
          </w:tcPr>
          <w:p w14:paraId="0A2CF72B" w14:textId="0382E5CD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>گارسون غذا را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آورد</w:t>
            </w:r>
          </w:p>
        </w:tc>
        <w:tc>
          <w:tcPr>
            <w:tcW w:w="4675" w:type="dxa"/>
          </w:tcPr>
          <w:p w14:paraId="7A12D05C" w14:textId="1ED1ECCE" w:rsidR="000D3899" w:rsidRDefault="000D3899" w:rsidP="0018185B">
            <w:r>
              <w:rPr>
                <w:rtl/>
              </w:rPr>
              <w:t xml:space="preserve">200 </w:t>
            </w:r>
            <w:r>
              <w:t>OK</w:t>
            </w:r>
          </w:p>
        </w:tc>
      </w:tr>
      <w:tr w:rsidR="000D3899" w14:paraId="7A87E81A" w14:textId="77777777" w:rsidTr="000D3899">
        <w:tc>
          <w:tcPr>
            <w:tcW w:w="4675" w:type="dxa"/>
          </w:tcPr>
          <w:p w14:paraId="14A5B930" w14:textId="453F6D4D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>غذا تمام شده است</w:t>
            </w:r>
          </w:p>
        </w:tc>
        <w:tc>
          <w:tcPr>
            <w:tcW w:w="4675" w:type="dxa"/>
          </w:tcPr>
          <w:p w14:paraId="34BE1066" w14:textId="3DCB3BE1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 xml:space="preserve">404 </w:t>
            </w:r>
            <w:r>
              <w:t>Not Found</w:t>
            </w:r>
          </w:p>
        </w:tc>
      </w:tr>
    </w:tbl>
    <w:p w14:paraId="15CDF0F5" w14:textId="77777777" w:rsidR="000D3899" w:rsidRDefault="000D3899" w:rsidP="0018185B">
      <w:pPr>
        <w:rPr>
          <w:rtl/>
        </w:rPr>
      </w:pPr>
    </w:p>
    <w:p w14:paraId="59FA37F3" w14:textId="12A8C765" w:rsidR="000D3899" w:rsidRDefault="000D3899" w:rsidP="0018185B">
      <w:pPr>
        <w:rPr>
          <w:rtl/>
        </w:rPr>
      </w:pPr>
      <w:r>
        <w:t>HTTP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</w:p>
    <w:p w14:paraId="3816116E" w14:textId="5F283552" w:rsidR="000D3899" w:rsidRDefault="000D3899" w:rsidP="0018185B">
      <w:pPr>
        <w:rPr>
          <w:rtl/>
        </w:rPr>
      </w:pPr>
      <w:r>
        <w:rPr>
          <w:rtl/>
        </w:rPr>
        <w:t xml:space="preserve"> داستان بازد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</w:t>
      </w:r>
    </w:p>
    <w:p w14:paraId="50355C75" w14:textId="041B7382" w:rsidR="000D3899" w:rsidRDefault="000D3899" w:rsidP="0018185B">
      <w:pPr>
        <w:rPr>
          <w:rtl/>
        </w:rPr>
      </w:pPr>
      <w:r>
        <w:rPr>
          <w:rtl/>
        </w:rPr>
        <w:t>کاربر (شما):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899" w14:paraId="55200571" w14:textId="77777777" w:rsidTr="000D3899">
        <w:tc>
          <w:tcPr>
            <w:tcW w:w="9350" w:type="dxa"/>
          </w:tcPr>
          <w:p w14:paraId="7538CDAE" w14:textId="77777777" w:rsidR="000D3899" w:rsidRPr="000D3899" w:rsidRDefault="000D3899" w:rsidP="00524EED">
            <w:pPr>
              <w:pStyle w:val="code"/>
              <w:bidi w:val="0"/>
              <w:rPr>
                <w:color w:val="833C0B" w:themeColor="accent2" w:themeShade="80"/>
              </w:rPr>
            </w:pPr>
            <w:r w:rsidRPr="000D3899">
              <w:rPr>
                <w:color w:val="EE0000"/>
              </w:rPr>
              <w:t xml:space="preserve">GET </w:t>
            </w:r>
            <w:r>
              <w:t>/</w:t>
            </w:r>
            <w:r w:rsidRPr="000D3899">
              <w:t>index.html</w:t>
            </w:r>
            <w:r>
              <w:t xml:space="preserve"> </w:t>
            </w:r>
            <w:r w:rsidRPr="000D3899">
              <w:rPr>
                <w:color w:val="833C0B" w:themeColor="accent2" w:themeShade="80"/>
              </w:rPr>
              <w:t>HTTP/1.1</w:t>
            </w:r>
          </w:p>
          <w:p w14:paraId="1F378586" w14:textId="77777777" w:rsidR="000D3899" w:rsidRPr="000D3899" w:rsidRDefault="000D3899" w:rsidP="00524EED">
            <w:pPr>
              <w:pStyle w:val="code"/>
              <w:bidi w:val="0"/>
            </w:pPr>
            <w:r>
              <w:t xml:space="preserve">Host: </w:t>
            </w:r>
            <w:r w:rsidRPr="000D3899">
              <w:t>www.example.com</w:t>
            </w:r>
          </w:p>
          <w:p w14:paraId="55DB3228" w14:textId="77777777" w:rsidR="000D3899" w:rsidRDefault="000D3899" w:rsidP="00524EED">
            <w:pPr>
              <w:pStyle w:val="code"/>
              <w:bidi w:val="0"/>
            </w:pPr>
          </w:p>
        </w:tc>
      </w:tr>
    </w:tbl>
    <w:p w14:paraId="784E97B7" w14:textId="046C0B3C" w:rsidR="000D3899" w:rsidRDefault="000D3899" w:rsidP="0018185B">
      <w:pPr>
        <w:rPr>
          <w:rtl/>
        </w:rPr>
      </w:pPr>
      <w:r>
        <w:rPr>
          <w:rtl/>
        </w:rPr>
        <w:t>سرور (وب‌سا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899" w14:paraId="36EBD818" w14:textId="77777777" w:rsidTr="000D3899">
        <w:tc>
          <w:tcPr>
            <w:tcW w:w="9350" w:type="dxa"/>
            <w:shd w:val="clear" w:color="auto" w:fill="E2EFD9" w:themeFill="accent6" w:themeFillTint="33"/>
          </w:tcPr>
          <w:p w14:paraId="6BEF9EA6" w14:textId="77777777" w:rsidR="000D3899" w:rsidRDefault="000D3899" w:rsidP="00524EED">
            <w:pPr>
              <w:pStyle w:val="code"/>
              <w:bidi w:val="0"/>
            </w:pPr>
            <w:r>
              <w:t>HTTP/1.1 200 OK</w:t>
            </w:r>
          </w:p>
          <w:p w14:paraId="62A63CC4" w14:textId="77777777" w:rsidR="000D3899" w:rsidRDefault="000D3899" w:rsidP="00524EED">
            <w:pPr>
              <w:pStyle w:val="code"/>
              <w:bidi w:val="0"/>
            </w:pPr>
            <w:r>
              <w:t>Content-Type: text/html</w:t>
            </w:r>
          </w:p>
          <w:p w14:paraId="1E760BCA" w14:textId="77777777" w:rsidR="000D3899" w:rsidRDefault="000D3899" w:rsidP="00524EED">
            <w:pPr>
              <w:pStyle w:val="code"/>
              <w:bidi w:val="0"/>
              <w:rPr>
                <w:rtl/>
              </w:rPr>
            </w:pPr>
          </w:p>
          <w:p w14:paraId="31AEFD08" w14:textId="4293BC3E" w:rsidR="000D3899" w:rsidRDefault="000D3899" w:rsidP="00524EED">
            <w:pPr>
              <w:pStyle w:val="code"/>
              <w:bidi w:val="0"/>
            </w:pPr>
            <w:r>
              <w:t>&lt;html&gt;</w:t>
            </w:r>
          </w:p>
          <w:p w14:paraId="260FE41C" w14:textId="77777777" w:rsidR="000D3899" w:rsidRDefault="000D3899" w:rsidP="00524EED">
            <w:pPr>
              <w:pStyle w:val="code"/>
              <w:bidi w:val="0"/>
            </w:pPr>
            <w:r>
              <w:lastRenderedPageBreak/>
              <w:t>&lt;head&gt;</w:t>
            </w:r>
          </w:p>
          <w:p w14:paraId="4788ED2C" w14:textId="66052EC6" w:rsidR="000D3899" w:rsidRDefault="000D3899" w:rsidP="00524EED">
            <w:pPr>
              <w:pStyle w:val="code"/>
              <w:bidi w:val="0"/>
            </w:pPr>
            <w:r>
              <w:t>&lt;title&gt;</w:t>
            </w:r>
          </w:p>
          <w:p w14:paraId="3178A8E7" w14:textId="7CF469BA" w:rsidR="000D3899" w:rsidRDefault="000D3899" w:rsidP="00524EED">
            <w:pPr>
              <w:pStyle w:val="code"/>
              <w:bidi w:val="0"/>
            </w:pPr>
            <w:r>
              <w:rPr>
                <w:rtl/>
              </w:rPr>
              <w:t>خوش آمد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0BF99CDC" w14:textId="53094F13" w:rsidR="000D3899" w:rsidRDefault="000D3899" w:rsidP="00524EED">
            <w:pPr>
              <w:pStyle w:val="code"/>
              <w:bidi w:val="0"/>
            </w:pPr>
            <w:r>
              <w:t>&lt;</w:t>
            </w:r>
            <w:r>
              <w:rPr>
                <w:rtl/>
              </w:rPr>
              <w:t>/</w:t>
            </w:r>
            <w:r>
              <w:t>title&gt;</w:t>
            </w:r>
          </w:p>
          <w:p w14:paraId="212DDBAC" w14:textId="6FE053BE" w:rsidR="000D3899" w:rsidRDefault="000D3899" w:rsidP="00524EED">
            <w:pPr>
              <w:pStyle w:val="code"/>
              <w:bidi w:val="0"/>
              <w:rPr>
                <w:rtl/>
              </w:rPr>
            </w:pPr>
            <w:r>
              <w:t>&lt;/head&gt;</w:t>
            </w:r>
          </w:p>
          <w:p w14:paraId="472A4FDA" w14:textId="77777777" w:rsidR="000D3899" w:rsidRDefault="000D3899" w:rsidP="00524EED">
            <w:pPr>
              <w:pStyle w:val="code"/>
              <w:bidi w:val="0"/>
            </w:pPr>
            <w:r>
              <w:t>&lt;body</w:t>
            </w:r>
            <w:r>
              <w:rPr>
                <w:rtl/>
              </w:rPr>
              <w:t>&gt;</w:t>
            </w:r>
          </w:p>
          <w:p w14:paraId="4C1C8935" w14:textId="77777777" w:rsidR="000D3899" w:rsidRDefault="000D3899" w:rsidP="00524EED">
            <w:pPr>
              <w:pStyle w:val="code"/>
              <w:bidi w:val="0"/>
            </w:pPr>
            <w:r>
              <w:rPr>
                <w:rtl/>
              </w:rPr>
              <w:t>محتوا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نجاست</w:t>
            </w:r>
          </w:p>
          <w:p w14:paraId="77511F10" w14:textId="1010B421" w:rsidR="000D3899" w:rsidRDefault="000D3899" w:rsidP="00524EED">
            <w:pPr>
              <w:pStyle w:val="code"/>
              <w:bidi w:val="0"/>
              <w:rPr>
                <w:rtl/>
              </w:rPr>
            </w:pPr>
            <w:r>
              <w:t>&lt;</w:t>
            </w:r>
            <w:r>
              <w:rPr>
                <w:rtl/>
              </w:rPr>
              <w:t>/</w:t>
            </w:r>
            <w:r>
              <w:t>body&gt;</w:t>
            </w:r>
          </w:p>
          <w:p w14:paraId="7E2190E2" w14:textId="69AADEFD" w:rsidR="000D3899" w:rsidRDefault="000D3899" w:rsidP="00524EED">
            <w:pPr>
              <w:pStyle w:val="code"/>
              <w:bidi w:val="0"/>
            </w:pPr>
            <w:r>
              <w:t>&lt;</w:t>
            </w:r>
            <w:r>
              <w:rPr>
                <w:rtl/>
              </w:rPr>
              <w:t>/</w:t>
            </w:r>
            <w:r>
              <w:t>html&gt;</w:t>
            </w:r>
          </w:p>
          <w:p w14:paraId="3FF1B64F" w14:textId="77777777" w:rsidR="000D3899" w:rsidRDefault="000D3899" w:rsidP="00524EED">
            <w:pPr>
              <w:pStyle w:val="code"/>
              <w:bidi w:val="0"/>
            </w:pPr>
          </w:p>
        </w:tc>
      </w:tr>
    </w:tbl>
    <w:p w14:paraId="366E0726" w14:textId="77777777" w:rsidR="000D3899" w:rsidRDefault="000D3899" w:rsidP="0018185B">
      <w:pPr>
        <w:bidi w:val="0"/>
        <w:rPr>
          <w:rtl/>
        </w:rPr>
      </w:pPr>
    </w:p>
    <w:p w14:paraId="298A60D3" w14:textId="1FC66DED" w:rsidR="000D3899" w:rsidRDefault="000D389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t>HTTP</w:t>
      </w:r>
    </w:p>
    <w:p w14:paraId="79075DAD" w14:textId="00630376" w:rsidR="000D3899" w:rsidRDefault="000D3899" w:rsidP="0018185B">
      <w:pPr>
        <w:pStyle w:val="ListParagraph"/>
        <w:numPr>
          <w:ilvl w:val="0"/>
          <w:numId w:val="16"/>
        </w:numPr>
      </w:pPr>
      <w:r>
        <w:rPr>
          <w:rtl/>
        </w:rPr>
        <w:t>درخواست (</w:t>
      </w:r>
      <w:r>
        <w:t>Request</w:t>
      </w:r>
      <w:r>
        <w:rPr>
          <w:rtl/>
        </w:rPr>
        <w:t>) -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8840"/>
      </w:tblGrid>
      <w:tr w:rsidR="000D3899" w14:paraId="2471CCDD" w14:textId="77777777" w:rsidTr="000D3899">
        <w:tc>
          <w:tcPr>
            <w:tcW w:w="9350" w:type="dxa"/>
          </w:tcPr>
          <w:p w14:paraId="22B86BCA" w14:textId="77777777" w:rsidR="000D3899" w:rsidRDefault="000D3899" w:rsidP="0018185B">
            <w:pPr>
              <w:bidi w:val="0"/>
            </w:pPr>
            <w:r>
              <w:t>GET /about.html HTTP/1.1</w:t>
            </w:r>
          </w:p>
          <w:p w14:paraId="180BE2E0" w14:textId="77777777" w:rsidR="000D3899" w:rsidRDefault="000D3899" w:rsidP="0018185B">
            <w:pPr>
              <w:bidi w:val="0"/>
            </w:pPr>
            <w:r>
              <w:t>Host: example.com</w:t>
            </w:r>
          </w:p>
          <w:p w14:paraId="1B0B7196" w14:textId="77777777" w:rsidR="000D3899" w:rsidRDefault="000D3899" w:rsidP="0018185B">
            <w:pPr>
              <w:bidi w:val="0"/>
            </w:pPr>
            <w:r>
              <w:t>User-Agent: Chrome</w:t>
            </w:r>
          </w:p>
          <w:p w14:paraId="2111428A" w14:textId="77777777" w:rsidR="000D3899" w:rsidRDefault="000D3899" w:rsidP="0018185B">
            <w:pPr>
              <w:bidi w:val="0"/>
            </w:pPr>
            <w:r>
              <w:t>Accept-Language: fa</w:t>
            </w:r>
          </w:p>
          <w:p w14:paraId="1F94A45A" w14:textId="77777777" w:rsidR="000D3899" w:rsidRDefault="000D3899" w:rsidP="00524EED">
            <w:pPr>
              <w:pStyle w:val="code"/>
              <w:bidi w:val="0"/>
            </w:pPr>
          </w:p>
        </w:tc>
      </w:tr>
    </w:tbl>
    <w:p w14:paraId="6A880CE1" w14:textId="77777777" w:rsidR="000D3899" w:rsidRDefault="000D3899" w:rsidP="0018185B">
      <w:pPr>
        <w:pStyle w:val="ListParagraph"/>
        <w:bidi w:val="0"/>
        <w:rPr>
          <w:rtl/>
        </w:rPr>
      </w:pPr>
    </w:p>
    <w:p w14:paraId="1A680B5F" w14:textId="7FE42D0F" w:rsidR="000D3899" w:rsidRDefault="000D3899" w:rsidP="0018185B">
      <w:pPr>
        <w:pStyle w:val="ListParagraph"/>
        <w:numPr>
          <w:ilvl w:val="0"/>
          <w:numId w:val="16"/>
        </w:numPr>
      </w:pPr>
      <w:r>
        <w:rPr>
          <w:rtl/>
        </w:rPr>
        <w:t>پاسخ (</w:t>
      </w:r>
      <w:r>
        <w:t>Response</w:t>
      </w:r>
      <w:r>
        <w:rPr>
          <w:rtl/>
        </w:rPr>
        <w:t>) -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4843" w14:paraId="2B3BA548" w14:textId="77777777" w:rsidTr="00AF4843">
        <w:tc>
          <w:tcPr>
            <w:tcW w:w="9350" w:type="dxa"/>
            <w:shd w:val="clear" w:color="auto" w:fill="E2EFD9" w:themeFill="accent6" w:themeFillTint="33"/>
          </w:tcPr>
          <w:p w14:paraId="072AB991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HTTP/1.1 200 OK</w:t>
            </w:r>
          </w:p>
          <w:p w14:paraId="0D1D912C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Content-Type: text/html</w:t>
            </w:r>
          </w:p>
          <w:p w14:paraId="4256FFE1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Content-Length: 1256</w:t>
            </w:r>
          </w:p>
          <w:p w14:paraId="1EA32BBD" w14:textId="77777777" w:rsidR="00AF4843" w:rsidRPr="00AF4843" w:rsidRDefault="00AF4843" w:rsidP="00524EED">
            <w:pPr>
              <w:pStyle w:val="code"/>
              <w:bidi w:val="0"/>
              <w:rPr>
                <w:rtl/>
              </w:rPr>
            </w:pPr>
          </w:p>
          <w:p w14:paraId="1BDD94A8" w14:textId="60F92303" w:rsidR="00AF4843" w:rsidRPr="00AF4843" w:rsidRDefault="00AF4843" w:rsidP="00524EED">
            <w:pPr>
              <w:pStyle w:val="code"/>
              <w:bidi w:val="0"/>
            </w:pPr>
            <w:r w:rsidRPr="00AF4843">
              <w:t>&lt;html&gt;</w:t>
            </w:r>
          </w:p>
          <w:p w14:paraId="7B5CD584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rPr>
                <w:rtl/>
              </w:rPr>
              <w:t>...محتوا...</w:t>
            </w:r>
          </w:p>
          <w:p w14:paraId="0D7DB955" w14:textId="2123940F" w:rsidR="00AF4843" w:rsidRPr="00AF4843" w:rsidRDefault="00AF4843" w:rsidP="00524EED">
            <w:pPr>
              <w:pStyle w:val="code"/>
              <w:bidi w:val="0"/>
            </w:pPr>
            <w:r w:rsidRPr="00AF4843">
              <w:t>&lt;</w:t>
            </w:r>
            <w:r w:rsidRPr="00AF4843">
              <w:rPr>
                <w:rtl/>
              </w:rPr>
              <w:t>/</w:t>
            </w:r>
            <w:r w:rsidRPr="00AF4843">
              <w:t>html&gt;</w:t>
            </w:r>
          </w:p>
        </w:tc>
      </w:tr>
    </w:tbl>
    <w:p w14:paraId="7AE35FEE" w14:textId="77777777" w:rsidR="00AF4843" w:rsidRDefault="00AF4843" w:rsidP="0018185B">
      <w:pPr>
        <w:bidi w:val="0"/>
      </w:pPr>
    </w:p>
    <w:p w14:paraId="56EF8A2F" w14:textId="530E04BE" w:rsidR="000D3899" w:rsidRDefault="000D3899" w:rsidP="00E32F8B">
      <w:pPr>
        <w:pStyle w:val="bold"/>
        <w:rPr>
          <w:rtl/>
        </w:rPr>
      </w:pPr>
      <w:r>
        <w:rPr>
          <w:rFonts w:hint="cs"/>
          <w:rtl/>
        </w:rPr>
        <w:t>متدهای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 (Verbs)</w:t>
      </w:r>
    </w:p>
    <w:p w14:paraId="79D1C72A" w14:textId="3F8716B4" w:rsidR="000D3899" w:rsidRDefault="000D3899" w:rsidP="0018185B">
      <w:pPr>
        <w:rPr>
          <w:rtl/>
        </w:rPr>
      </w:pPr>
      <w:r>
        <w:rPr>
          <w:rtl/>
        </w:rPr>
        <w:t xml:space="preserve"> 1. </w:t>
      </w:r>
      <w:r>
        <w:t>GET</w:t>
      </w:r>
      <w:r>
        <w:rPr>
          <w:rtl/>
        </w:rPr>
        <w:t xml:space="preserve"> - درخواست اطلاعات</w:t>
      </w:r>
    </w:p>
    <w:p w14:paraId="7FD28380" w14:textId="68CBAEFE" w:rsidR="000D3899" w:rsidRDefault="000D3899" w:rsidP="0018185B">
      <w:pPr>
        <w:rPr>
          <w:rtl/>
        </w:rPr>
      </w:pPr>
      <w:r>
        <w:rPr>
          <w:rtl/>
        </w:rPr>
        <w:t>- مثل پرس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سوال</w:t>
      </w:r>
    </w:p>
    <w:p w14:paraId="4A0BBF68" w14:textId="77777777" w:rsidR="000D3899" w:rsidRDefault="000D3899" w:rsidP="0018185B">
      <w:pPr>
        <w:rPr>
          <w:rtl/>
        </w:rPr>
      </w:pPr>
      <w:r>
        <w:rPr>
          <w:rtl/>
        </w:rPr>
        <w:t>- فقط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3FBAE700" w14:textId="77777777" w:rsidR="000D3899" w:rsidRDefault="000D3899" w:rsidP="0018185B">
      <w:pPr>
        <w:rPr>
          <w:rtl/>
        </w:rPr>
      </w:pPr>
      <w:r>
        <w:rPr>
          <w:rtl/>
        </w:rPr>
        <w:t>- مثال: مشاهده صفحه، دانلود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3774D0FA" w14:textId="0523A4E9" w:rsidR="000D3899" w:rsidRDefault="000D3899" w:rsidP="0018185B">
      <w:pPr>
        <w:rPr>
          <w:rtl/>
        </w:rPr>
      </w:pPr>
      <w:r>
        <w:rPr>
          <w:rtl/>
        </w:rPr>
        <w:t xml:space="preserve"> 2. </w:t>
      </w:r>
      <w:r>
        <w:t>POST</w:t>
      </w:r>
      <w:r>
        <w:rPr>
          <w:rtl/>
        </w:rPr>
        <w:t xml:space="preserve"> - ارسال اطلاعات</w:t>
      </w:r>
    </w:p>
    <w:p w14:paraId="1781C7DD" w14:textId="3F7D5C7B" w:rsidR="000D3899" w:rsidRDefault="000D3899" w:rsidP="0018185B">
      <w:pPr>
        <w:rPr>
          <w:rtl/>
        </w:rPr>
      </w:pPr>
      <w:r>
        <w:rPr>
          <w:rtl/>
        </w:rPr>
        <w:lastRenderedPageBreak/>
        <w:t>- مثل پر کردن فرم</w:t>
      </w:r>
    </w:p>
    <w:p w14:paraId="68DD1E42" w14:textId="77777777" w:rsidR="000D3899" w:rsidRDefault="000D3899" w:rsidP="0018185B">
      <w:pPr>
        <w:rPr>
          <w:rtl/>
        </w:rPr>
      </w:pPr>
      <w:r>
        <w:rPr>
          <w:rtl/>
        </w:rPr>
        <w:t>- داده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5DEB3EE" w14:textId="77777777" w:rsidR="000D3899" w:rsidRDefault="000D3899" w:rsidP="0018185B">
      <w:pPr>
        <w:rPr>
          <w:rtl/>
        </w:rPr>
      </w:pPr>
      <w:r>
        <w:rPr>
          <w:rtl/>
        </w:rPr>
        <w:t>- مثال: ثبت نام، ارسال نظر</w:t>
      </w:r>
    </w:p>
    <w:p w14:paraId="3BA66777" w14:textId="23C6B305" w:rsidR="000D3899" w:rsidRDefault="000D3899" w:rsidP="0018185B">
      <w:pPr>
        <w:rPr>
          <w:rtl/>
        </w:rPr>
      </w:pPr>
      <w:r>
        <w:rPr>
          <w:rtl/>
        </w:rPr>
        <w:t xml:space="preserve"> 3. </w:t>
      </w:r>
      <w:r>
        <w:t>PUT</w:t>
      </w:r>
      <w:r>
        <w:rPr>
          <w:rtl/>
        </w:rPr>
        <w:t xml:space="preserve"> - آپد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اطلاعات</w:t>
      </w:r>
    </w:p>
    <w:p w14:paraId="79DC1246" w14:textId="454774A2" w:rsidR="000D3899" w:rsidRDefault="000D3899" w:rsidP="0018185B">
      <w:pPr>
        <w:rPr>
          <w:rtl/>
        </w:rPr>
      </w:pPr>
      <w:r>
        <w:rPr>
          <w:rtl/>
        </w:rPr>
        <w:t>- مثل تصح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اشتباه</w:t>
      </w:r>
    </w:p>
    <w:p w14:paraId="0AB603AA" w14:textId="77777777" w:rsidR="000D3899" w:rsidRDefault="000D3899" w:rsidP="0018185B">
      <w:pPr>
        <w:rPr>
          <w:rtl/>
        </w:rPr>
      </w:pPr>
      <w:r>
        <w:rPr>
          <w:rtl/>
        </w:rPr>
        <w:t>- داده موجود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03B74A88" w14:textId="77777777" w:rsidR="000D3899" w:rsidRDefault="000D3899" w:rsidP="0018185B">
      <w:pPr>
        <w:rPr>
          <w:rtl/>
        </w:rPr>
      </w:pPr>
      <w:r>
        <w:rPr>
          <w:rtl/>
        </w:rPr>
        <w:t>- مثال: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پروفا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51F82ACC" w14:textId="2AE2FA54" w:rsidR="000D3899" w:rsidRDefault="000D3899" w:rsidP="0018185B">
      <w:pPr>
        <w:rPr>
          <w:rtl/>
        </w:rPr>
      </w:pPr>
      <w:r>
        <w:rPr>
          <w:rtl/>
        </w:rPr>
        <w:t xml:space="preserve"> 4. </w:t>
      </w:r>
      <w:r>
        <w:t>DELETE</w:t>
      </w:r>
      <w:r>
        <w:rPr>
          <w:rtl/>
        </w:rPr>
        <w:t xml:space="preserve"> - حذف اطلاعات</w:t>
      </w:r>
    </w:p>
    <w:p w14:paraId="388EC1CE" w14:textId="7E3F148C" w:rsidR="000D3899" w:rsidRDefault="000D3899" w:rsidP="0018185B">
      <w:pPr>
        <w:rPr>
          <w:rtl/>
        </w:rPr>
      </w:pPr>
      <w:r>
        <w:rPr>
          <w:rtl/>
        </w:rPr>
        <w:t>- مثل پاره کردن کاغذ</w:t>
      </w:r>
    </w:p>
    <w:p w14:paraId="57ADD2AD" w14:textId="77777777" w:rsidR="000D3899" w:rsidRDefault="000D3899" w:rsidP="0018185B">
      <w:pPr>
        <w:rPr>
          <w:rtl/>
        </w:rPr>
      </w:pPr>
      <w:r>
        <w:rPr>
          <w:rtl/>
        </w:rPr>
        <w:t>- داده را حذف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27824B1" w14:textId="77777777" w:rsidR="000D3899" w:rsidRDefault="000D3899" w:rsidP="0018185B">
      <w:pPr>
        <w:rPr>
          <w:rtl/>
        </w:rPr>
      </w:pPr>
      <w:r>
        <w:rPr>
          <w:rtl/>
        </w:rPr>
        <w:t>- مثال: حذف پست</w:t>
      </w:r>
    </w:p>
    <w:p w14:paraId="112C07DF" w14:textId="2C9BE7D6" w:rsidR="000D3899" w:rsidRDefault="000D389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کدها</w:t>
      </w:r>
      <w:r>
        <w:rPr>
          <w:rFonts w:hint="cs"/>
          <w:rtl/>
        </w:rPr>
        <w:t>ی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HTTP (Status Codes)</w:t>
      </w:r>
    </w:p>
    <w:p w14:paraId="0AD15DE9" w14:textId="1DEE8641" w:rsidR="000D3899" w:rsidRDefault="000D3899" w:rsidP="0018185B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1</w:t>
      </w:r>
      <w:r>
        <w:t>xx</w:t>
      </w:r>
      <w:r>
        <w:rPr>
          <w:rtl/>
        </w:rPr>
        <w:t>: اطلاع</w:t>
      </w:r>
      <w:r>
        <w:rPr>
          <w:rFonts w:hint="cs"/>
          <w:rtl/>
        </w:rPr>
        <w:t>ی</w:t>
      </w:r>
    </w:p>
    <w:p w14:paraId="1D0C6FF7" w14:textId="77777777" w:rsidR="000D3899" w:rsidRDefault="000D3899" w:rsidP="0018185B">
      <w:pPr>
        <w:rPr>
          <w:rtl/>
        </w:rPr>
      </w:pPr>
      <w:r>
        <w:rPr>
          <w:rtl/>
        </w:rPr>
        <w:t xml:space="preserve">- `100 </w:t>
      </w:r>
      <w:r>
        <w:t>Continue</w:t>
      </w:r>
      <w:r>
        <w:rPr>
          <w:rtl/>
        </w:rPr>
        <w:t>`: ادامه بده</w:t>
      </w:r>
    </w:p>
    <w:p w14:paraId="2C493650" w14:textId="5E967476" w:rsidR="000D3899" w:rsidRDefault="000D3899" w:rsidP="0018185B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2</w:t>
      </w:r>
      <w:r>
        <w:t>xx</w:t>
      </w:r>
      <w:r>
        <w:rPr>
          <w:rtl/>
        </w:rPr>
        <w:t>: موفق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FB56F23" w14:textId="77777777" w:rsidR="000D3899" w:rsidRDefault="000D3899" w:rsidP="0018185B">
      <w:pPr>
        <w:rPr>
          <w:rtl/>
        </w:rPr>
      </w:pPr>
      <w:r>
        <w:rPr>
          <w:rtl/>
        </w:rPr>
        <w:t xml:space="preserve">- `200 </w:t>
      </w:r>
      <w:r>
        <w:t>OK</w:t>
      </w:r>
      <w:r>
        <w:rPr>
          <w:rtl/>
        </w:rPr>
        <w:t>`: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خوب است</w:t>
      </w:r>
    </w:p>
    <w:p w14:paraId="3E75490D" w14:textId="77777777" w:rsidR="000D3899" w:rsidRDefault="000D3899" w:rsidP="0018185B">
      <w:pPr>
        <w:rPr>
          <w:rtl/>
        </w:rPr>
      </w:pPr>
      <w:r>
        <w:rPr>
          <w:rtl/>
        </w:rPr>
        <w:t xml:space="preserve">- `201 </w:t>
      </w:r>
      <w:r>
        <w:t>Created</w:t>
      </w:r>
      <w:r>
        <w:rPr>
          <w:rtl/>
        </w:rPr>
        <w:t>`: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ساخته شد</w:t>
      </w:r>
    </w:p>
    <w:p w14:paraId="348043D0" w14:textId="77777777" w:rsidR="000D3899" w:rsidRDefault="000D3899" w:rsidP="0018185B">
      <w:pPr>
        <w:rPr>
          <w:rtl/>
        </w:rPr>
      </w:pPr>
      <w:r>
        <w:rPr>
          <w:rtl/>
        </w:rPr>
        <w:t xml:space="preserve">- `204 </w:t>
      </w:r>
      <w:r>
        <w:t>No Content</w:t>
      </w:r>
      <w:r>
        <w:rPr>
          <w:rtl/>
        </w:rPr>
        <w:t>`: موفق اما بدون محتوا</w:t>
      </w:r>
    </w:p>
    <w:p w14:paraId="69C19010" w14:textId="61204E54" w:rsidR="000D3899" w:rsidRDefault="000D3899" w:rsidP="0018185B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3</w:t>
      </w:r>
      <w:r>
        <w:t>xx</w:t>
      </w:r>
      <w:r>
        <w:rPr>
          <w:rtl/>
        </w:rPr>
        <w:t>: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41C0A143" w14:textId="77777777" w:rsidR="000D3899" w:rsidRDefault="000D3899" w:rsidP="0018185B">
      <w:pPr>
        <w:rPr>
          <w:rtl/>
        </w:rPr>
      </w:pPr>
      <w:r>
        <w:rPr>
          <w:rtl/>
        </w:rPr>
        <w:t xml:space="preserve">- `301 </w:t>
      </w:r>
      <w:r>
        <w:t>Moved Permanently</w:t>
      </w:r>
      <w:r>
        <w:rPr>
          <w:rtl/>
        </w:rPr>
        <w:t>`: آدرس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کرده</w:t>
      </w:r>
    </w:p>
    <w:p w14:paraId="15F74CF3" w14:textId="77777777" w:rsidR="000D3899" w:rsidRDefault="000D3899" w:rsidP="0018185B">
      <w:pPr>
        <w:rPr>
          <w:rtl/>
        </w:rPr>
      </w:pPr>
      <w:r>
        <w:rPr>
          <w:rtl/>
        </w:rPr>
        <w:t xml:space="preserve">- `304 </w:t>
      </w:r>
      <w:r>
        <w:t>Not Modified</w:t>
      </w:r>
      <w:r>
        <w:rPr>
          <w:rtl/>
        </w:rPr>
        <w:t>`: از کش استفاده کن</w:t>
      </w:r>
    </w:p>
    <w:p w14:paraId="50DD2183" w14:textId="0C2CD1B8" w:rsidR="000D3899" w:rsidRDefault="000D3899" w:rsidP="0018185B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4</w:t>
      </w:r>
      <w:r>
        <w:t>xx</w:t>
      </w:r>
      <w:r>
        <w:rPr>
          <w:rtl/>
        </w:rPr>
        <w:t>: خطا</w:t>
      </w:r>
      <w:r>
        <w:rPr>
          <w:rFonts w:hint="cs"/>
          <w:rtl/>
        </w:rPr>
        <w:t>ی</w:t>
      </w:r>
      <w:r>
        <w:rPr>
          <w:rtl/>
        </w:rPr>
        <w:t xml:space="preserve">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</w:p>
    <w:p w14:paraId="4E5B7AC0" w14:textId="77777777" w:rsidR="000D3899" w:rsidRDefault="000D3899" w:rsidP="0018185B">
      <w:pPr>
        <w:rPr>
          <w:rtl/>
        </w:rPr>
      </w:pPr>
      <w:r>
        <w:rPr>
          <w:rtl/>
        </w:rPr>
        <w:lastRenderedPageBreak/>
        <w:t xml:space="preserve">- `400 </w:t>
      </w:r>
      <w:r>
        <w:t>Bad Request</w:t>
      </w:r>
      <w:r>
        <w:rPr>
          <w:rtl/>
        </w:rPr>
        <w:t>`: درخواست بد</w:t>
      </w:r>
    </w:p>
    <w:p w14:paraId="268101A0" w14:textId="77777777" w:rsidR="000D3899" w:rsidRDefault="000D3899" w:rsidP="0018185B">
      <w:pPr>
        <w:rPr>
          <w:rtl/>
        </w:rPr>
      </w:pPr>
      <w:r>
        <w:rPr>
          <w:rtl/>
        </w:rPr>
        <w:t xml:space="preserve">- `401 </w:t>
      </w:r>
      <w:r>
        <w:t>Unauthorized</w:t>
      </w:r>
      <w:r>
        <w:rPr>
          <w:rtl/>
        </w:rPr>
        <w:t>`: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3E2823DA" w14:textId="77777777" w:rsidR="000D3899" w:rsidRDefault="000D3899" w:rsidP="0018185B">
      <w:pPr>
        <w:rPr>
          <w:rtl/>
        </w:rPr>
      </w:pPr>
      <w:r>
        <w:rPr>
          <w:rtl/>
        </w:rPr>
        <w:t xml:space="preserve">- `403 </w:t>
      </w:r>
      <w:r>
        <w:t>Forbidden</w:t>
      </w:r>
      <w:r>
        <w:rPr>
          <w:rtl/>
        </w:rPr>
        <w:t>`: دسترس</w:t>
      </w:r>
      <w:r>
        <w:rPr>
          <w:rFonts w:hint="cs"/>
          <w:rtl/>
        </w:rPr>
        <w:t>ی</w:t>
      </w:r>
      <w:r>
        <w:rPr>
          <w:rtl/>
        </w:rPr>
        <w:t xml:space="preserve"> ممنوع</w:t>
      </w:r>
    </w:p>
    <w:p w14:paraId="24F43C09" w14:textId="77777777" w:rsidR="000D3899" w:rsidRDefault="000D3899" w:rsidP="0018185B">
      <w:pPr>
        <w:rPr>
          <w:rtl/>
        </w:rPr>
      </w:pPr>
      <w:r>
        <w:rPr>
          <w:rtl/>
        </w:rPr>
        <w:t xml:space="preserve">- `404 </w:t>
      </w:r>
      <w:r>
        <w:t>Not Found</w:t>
      </w:r>
      <w:r>
        <w:rPr>
          <w:rtl/>
        </w:rPr>
        <w:t>`: صفحه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نشد</w:t>
      </w:r>
    </w:p>
    <w:p w14:paraId="21A154F1" w14:textId="0930F03B" w:rsidR="000D3899" w:rsidRDefault="000D3899" w:rsidP="0018185B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5</w:t>
      </w:r>
      <w:r>
        <w:t>xx</w:t>
      </w:r>
      <w:r>
        <w:rPr>
          <w:rtl/>
        </w:rPr>
        <w:t>: خطا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</w:p>
    <w:p w14:paraId="45446FC7" w14:textId="77777777" w:rsidR="000D3899" w:rsidRDefault="000D3899" w:rsidP="0018185B">
      <w:pPr>
        <w:rPr>
          <w:rtl/>
        </w:rPr>
      </w:pPr>
      <w:r>
        <w:rPr>
          <w:rtl/>
        </w:rPr>
        <w:t xml:space="preserve">- `500 </w:t>
      </w:r>
      <w:r>
        <w:t>Internal Server Error</w:t>
      </w:r>
      <w:r>
        <w:rPr>
          <w:rtl/>
        </w:rPr>
        <w:t>`: مشکل در سرور</w:t>
      </w:r>
    </w:p>
    <w:p w14:paraId="6D80F10B" w14:textId="77777777" w:rsidR="000D3899" w:rsidRDefault="000D3899" w:rsidP="0018185B">
      <w:pPr>
        <w:rPr>
          <w:rtl/>
        </w:rPr>
      </w:pPr>
      <w:r>
        <w:rPr>
          <w:rtl/>
        </w:rPr>
        <w:t xml:space="preserve">- `503 </w:t>
      </w:r>
      <w:r>
        <w:t>Service Unavailable</w:t>
      </w:r>
      <w:r>
        <w:rPr>
          <w:rtl/>
        </w:rPr>
        <w:t>`: سرور در دسترس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15213547" w14:textId="1A982E5A" w:rsidR="000D3899" w:rsidRDefault="000D3899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تفاوت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و </w:t>
      </w:r>
      <w:r>
        <w:t>HTTPS</w:t>
      </w:r>
    </w:p>
    <w:p w14:paraId="10F9F1DE" w14:textId="0CC06220" w:rsidR="000D3899" w:rsidRDefault="000D3899" w:rsidP="0018185B">
      <w:pPr>
        <w:rPr>
          <w:rtl/>
        </w:rPr>
      </w:pPr>
      <w:r>
        <w:rPr>
          <w:rtl/>
        </w:rPr>
        <w:t xml:space="preserve"> </w:t>
      </w:r>
      <w:r>
        <w:t>HTTP</w:t>
      </w:r>
      <w:r>
        <w:rPr>
          <w:rtl/>
        </w:rPr>
        <w:t xml:space="preserve"> - معمول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5FC09D79" w14:textId="0C3278CC" w:rsidR="000D3899" w:rsidRDefault="000D3899" w:rsidP="0018185B">
      <w:pPr>
        <w:rPr>
          <w:rtl/>
        </w:rPr>
      </w:pPr>
      <w:r>
        <w:rPr>
          <w:rtl/>
        </w:rPr>
        <w:t>- مثل پستکار معمول</w:t>
      </w:r>
      <w:r>
        <w:rPr>
          <w:rFonts w:hint="cs"/>
          <w:rtl/>
        </w:rPr>
        <w:t>ی</w:t>
      </w:r>
    </w:p>
    <w:p w14:paraId="7B662443" w14:textId="77777777" w:rsidR="000D3899" w:rsidRDefault="000D3899" w:rsidP="0018185B">
      <w:pPr>
        <w:rPr>
          <w:rtl/>
        </w:rPr>
      </w:pPr>
      <w:r>
        <w:rPr>
          <w:rtl/>
        </w:rPr>
        <w:t>- نامه‌ها قابل خواندن هستند</w:t>
      </w:r>
    </w:p>
    <w:p w14:paraId="188A2178" w14:textId="77777777" w:rsidR="000D3899" w:rsidRDefault="000D3899" w:rsidP="0018185B">
      <w:pPr>
        <w:rPr>
          <w:rtl/>
        </w:rPr>
      </w:pPr>
      <w:r>
        <w:rPr>
          <w:rtl/>
        </w:rPr>
        <w:t>- مناسب برا</w:t>
      </w:r>
      <w:r>
        <w:rPr>
          <w:rFonts w:hint="cs"/>
          <w:rtl/>
        </w:rPr>
        <w:t>ی</w:t>
      </w:r>
      <w:r>
        <w:rPr>
          <w:rtl/>
        </w:rPr>
        <w:t xml:space="preserve"> اطلاعات عموم</w:t>
      </w:r>
      <w:r>
        <w:rPr>
          <w:rFonts w:hint="cs"/>
          <w:rtl/>
        </w:rPr>
        <w:t>ی</w:t>
      </w:r>
    </w:p>
    <w:p w14:paraId="0632A747" w14:textId="77777777" w:rsidR="000D3899" w:rsidRDefault="000D3899" w:rsidP="0018185B">
      <w:pPr>
        <w:rPr>
          <w:rtl/>
        </w:rPr>
      </w:pPr>
    </w:p>
    <w:p w14:paraId="6048087C" w14:textId="4F798492" w:rsidR="000D3899" w:rsidRDefault="000D3899" w:rsidP="0018185B">
      <w:pPr>
        <w:rPr>
          <w:rtl/>
        </w:rPr>
      </w:pPr>
      <w:r>
        <w:rPr>
          <w:rtl/>
        </w:rPr>
        <w:t xml:space="preserve"> </w:t>
      </w:r>
      <w:r>
        <w:t>HTTPS</w:t>
      </w:r>
      <w:r>
        <w:rPr>
          <w:rtl/>
        </w:rPr>
        <w:t xml:space="preserve"> - امن:</w:t>
      </w:r>
    </w:p>
    <w:p w14:paraId="467A7801" w14:textId="428889BA" w:rsidR="000D3899" w:rsidRDefault="000D3899" w:rsidP="0018185B">
      <w:pPr>
        <w:rPr>
          <w:rtl/>
        </w:rPr>
      </w:pPr>
      <w:r>
        <w:rPr>
          <w:rtl/>
        </w:rPr>
        <w:t>- مثل پستکار با خودرو</w:t>
      </w:r>
      <w:r>
        <w:rPr>
          <w:rFonts w:hint="cs"/>
          <w:rtl/>
        </w:rPr>
        <w:t>ی</w:t>
      </w:r>
      <w:r>
        <w:rPr>
          <w:rtl/>
        </w:rPr>
        <w:t xml:space="preserve"> زره</w:t>
      </w:r>
      <w:r>
        <w:rPr>
          <w:rFonts w:hint="cs"/>
          <w:rtl/>
        </w:rPr>
        <w:t>ی</w:t>
      </w:r>
    </w:p>
    <w:p w14:paraId="635A9AF9" w14:textId="77777777" w:rsidR="000D3899" w:rsidRDefault="000D3899" w:rsidP="0018185B">
      <w:pPr>
        <w:rPr>
          <w:rtl/>
        </w:rPr>
      </w:pPr>
      <w:r>
        <w:rPr>
          <w:rtl/>
        </w:rPr>
        <w:t>- نامه‌ها قفل شده‌اند</w:t>
      </w:r>
    </w:p>
    <w:p w14:paraId="25F82FC8" w14:textId="77777777" w:rsidR="000D3899" w:rsidRDefault="000D3899" w:rsidP="0018185B">
      <w:pPr>
        <w:rPr>
          <w:rtl/>
        </w:rPr>
      </w:pPr>
      <w:r>
        <w:rPr>
          <w:rtl/>
        </w:rPr>
        <w:t>- مناسب برا</w:t>
      </w:r>
      <w:r>
        <w:rPr>
          <w:rFonts w:hint="cs"/>
          <w:rtl/>
        </w:rPr>
        <w:t>ی</w:t>
      </w:r>
      <w:r>
        <w:rPr>
          <w:rtl/>
        </w:rPr>
        <w:t xml:space="preserve"> اطلاعات محرمانه</w:t>
      </w:r>
    </w:p>
    <w:p w14:paraId="26469DCE" w14:textId="77777777" w:rsidR="000D3899" w:rsidRDefault="000D3899" w:rsidP="0018185B">
      <w:r>
        <w:t>HTTP:  http://example.com</w:t>
      </w:r>
    </w:p>
    <w:p w14:paraId="7E20B8AE" w14:textId="5BAD08E3" w:rsidR="000D3899" w:rsidRDefault="000D3899" w:rsidP="0018185B">
      <w:r>
        <w:t>HTTPS: https://example.com</w:t>
      </w:r>
      <w:r>
        <w:rPr>
          <w:rtl/>
        </w:rPr>
        <w:t xml:space="preserve">  </w:t>
      </w:r>
    </w:p>
    <w:p w14:paraId="15F75364" w14:textId="544653CD" w:rsidR="000D3899" w:rsidRDefault="000D3899" w:rsidP="00E32F8B">
      <w:pPr>
        <w:pStyle w:val="bold"/>
        <w:rPr>
          <w:rtl/>
        </w:rPr>
      </w:pPr>
      <w:r>
        <w:rPr>
          <w:rFonts w:hint="cs"/>
          <w:rtl/>
        </w:rPr>
        <w:t>حالت‌های</w:t>
      </w:r>
      <w:r>
        <w:rPr>
          <w:rtl/>
        </w:rPr>
        <w:t xml:space="preserve"> ارتباط </w:t>
      </w:r>
      <w:r>
        <w:t>HTTP</w:t>
      </w:r>
    </w:p>
    <w:p w14:paraId="572991CC" w14:textId="461AEF4A" w:rsidR="000D3899" w:rsidRDefault="000D3899" w:rsidP="0018185B">
      <w:pPr>
        <w:rPr>
          <w:rtl/>
        </w:rPr>
      </w:pPr>
      <w:r>
        <w:rPr>
          <w:rtl/>
        </w:rPr>
        <w:t xml:space="preserve"> 1. </w:t>
      </w:r>
      <w:r>
        <w:t>Stateless</w:t>
      </w:r>
      <w:r>
        <w:rPr>
          <w:rtl/>
        </w:rPr>
        <w:t xml:space="preserve"> - بدون حافظه</w:t>
      </w:r>
    </w:p>
    <w:p w14:paraId="70CB1E57" w14:textId="77777777" w:rsidR="000D3899" w:rsidRDefault="000D3899" w:rsidP="0018185B">
      <w:pPr>
        <w:rPr>
          <w:rtl/>
        </w:rPr>
      </w:pPr>
      <w:r>
        <w:rPr>
          <w:rtl/>
        </w:rPr>
        <w:t>- هر درخواست مستقل است</w:t>
      </w:r>
    </w:p>
    <w:p w14:paraId="3B57EAA3" w14:textId="77777777" w:rsidR="000D3899" w:rsidRDefault="000D3899" w:rsidP="0018185B">
      <w:pPr>
        <w:rPr>
          <w:rtl/>
        </w:rPr>
      </w:pPr>
      <w:r>
        <w:rPr>
          <w:rtl/>
        </w:rPr>
        <w:lastRenderedPageBreak/>
        <w:t>- سرور شما را به خاطر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سپارد</w:t>
      </w:r>
    </w:p>
    <w:p w14:paraId="36D152F2" w14:textId="4063B2BF" w:rsidR="000D3899" w:rsidRDefault="000D3899" w:rsidP="0018185B">
      <w:pPr>
        <w:rPr>
          <w:rtl/>
        </w:rPr>
      </w:pPr>
      <w:r>
        <w:rPr>
          <w:rtl/>
        </w:rPr>
        <w:t>- مثل فروشنده غر</w:t>
      </w:r>
      <w:r>
        <w:rPr>
          <w:rFonts w:hint="cs"/>
          <w:rtl/>
        </w:rPr>
        <w:t>ی</w:t>
      </w:r>
      <w:r>
        <w:rPr>
          <w:rFonts w:hint="eastAsia"/>
          <w:rtl/>
        </w:rPr>
        <w:t>به</w:t>
      </w:r>
    </w:p>
    <w:p w14:paraId="06D6D870" w14:textId="1A373DF1" w:rsidR="000D3899" w:rsidRDefault="000D3899" w:rsidP="0018185B">
      <w:pPr>
        <w:rPr>
          <w:rtl/>
        </w:rPr>
      </w:pPr>
      <w:r>
        <w:rPr>
          <w:rtl/>
        </w:rPr>
        <w:t xml:space="preserve"> 2. با کوک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- حافظه دار</w:t>
      </w:r>
    </w:p>
    <w:p w14:paraId="7B39F3A3" w14:textId="77777777" w:rsidR="000D3899" w:rsidRDefault="000D3899" w:rsidP="0018185B">
      <w:pPr>
        <w:rPr>
          <w:rtl/>
        </w:rPr>
      </w:pPr>
      <w:r>
        <w:rPr>
          <w:rtl/>
        </w:rPr>
        <w:t>- کوک</w:t>
      </w:r>
      <w:r>
        <w:rPr>
          <w:rFonts w:hint="cs"/>
          <w:rtl/>
        </w:rPr>
        <w:t>ی</w:t>
      </w:r>
      <w:r>
        <w:rPr>
          <w:rtl/>
        </w:rPr>
        <w:t xml:space="preserve">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944A1D5" w14:textId="77777777" w:rsidR="000D3899" w:rsidRDefault="000D3899" w:rsidP="0018185B">
      <w:pPr>
        <w:rPr>
          <w:rtl/>
        </w:rPr>
      </w:pPr>
      <w:r>
        <w:rPr>
          <w:rtl/>
        </w:rPr>
        <w:t>- سرور شما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شناسد</w:t>
      </w:r>
    </w:p>
    <w:p w14:paraId="59015EB1" w14:textId="1A999755" w:rsidR="000D3899" w:rsidRDefault="000D3899" w:rsidP="0018185B">
      <w:pPr>
        <w:rPr>
          <w:rtl/>
        </w:rPr>
      </w:pPr>
      <w:r>
        <w:rPr>
          <w:rtl/>
        </w:rPr>
        <w:t>- مثل فروشنده آشنا</w:t>
      </w:r>
    </w:p>
    <w:p w14:paraId="5604F12A" w14:textId="4D8BA0D2" w:rsidR="000D3899" w:rsidRDefault="000D3899" w:rsidP="00E32F8B">
      <w:pPr>
        <w:pStyle w:val="bold"/>
        <w:rPr>
          <w:rtl/>
        </w:rPr>
      </w:pPr>
      <w:r>
        <w:rPr>
          <w:rFonts w:hint="cs"/>
          <w:rtl/>
        </w:rPr>
        <w:t>نسخه‌های</w:t>
      </w:r>
      <w:r>
        <w:rPr>
          <w:rtl/>
        </w:rPr>
        <w:t xml:space="preserve"> </w:t>
      </w:r>
      <w:r>
        <w:t>HTTP</w:t>
      </w:r>
    </w:p>
    <w:p w14:paraId="490BE6D6" w14:textId="5E413D8C" w:rsidR="000D3899" w:rsidRDefault="000D3899" w:rsidP="0018185B">
      <w:pPr>
        <w:rPr>
          <w:rtl/>
        </w:rPr>
      </w:pPr>
      <w:r>
        <w:rPr>
          <w:rtl/>
        </w:rPr>
        <w:t xml:space="preserve"> </w:t>
      </w:r>
      <w:r>
        <w:t>HTTP/1.1</w:t>
      </w:r>
      <w:r>
        <w:rPr>
          <w:rtl/>
        </w:rPr>
        <w:t xml:space="preserve"> (1999) - کلاس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68A38AAA" w14:textId="77777777" w:rsidR="000D3899" w:rsidRDefault="000D3899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ارتباط برا</w:t>
      </w:r>
      <w:r>
        <w:rPr>
          <w:rFonts w:hint="cs"/>
          <w:rtl/>
        </w:rPr>
        <w:t>ی</w:t>
      </w:r>
      <w:r>
        <w:rPr>
          <w:rtl/>
        </w:rPr>
        <w:t xml:space="preserve"> هر درخواست</w:t>
      </w:r>
    </w:p>
    <w:p w14:paraId="650B7D50" w14:textId="77777777" w:rsidR="000D3899" w:rsidRDefault="000D3899" w:rsidP="0018185B">
      <w:pPr>
        <w:rPr>
          <w:rtl/>
        </w:rPr>
      </w:pPr>
      <w:r>
        <w:rPr>
          <w:rtl/>
        </w:rPr>
        <w:t>- کند اما سازگار با همه</w:t>
      </w:r>
    </w:p>
    <w:p w14:paraId="3A2171BE" w14:textId="341277F6" w:rsidR="000D3899" w:rsidRDefault="000D3899" w:rsidP="0018185B">
      <w:pPr>
        <w:rPr>
          <w:rtl/>
        </w:rPr>
      </w:pPr>
      <w:r>
        <w:rPr>
          <w:rtl/>
        </w:rPr>
        <w:t xml:space="preserve"> </w:t>
      </w:r>
      <w:r>
        <w:t>HTTP/2</w:t>
      </w:r>
      <w:r>
        <w:rPr>
          <w:rtl/>
        </w:rPr>
        <w:t xml:space="preserve"> (2015) - مدرن</w:t>
      </w:r>
    </w:p>
    <w:p w14:paraId="3015547A" w14:textId="77777777" w:rsidR="000D3899" w:rsidRDefault="000D3899" w:rsidP="0018185B">
      <w:pPr>
        <w:rPr>
          <w:rtl/>
        </w:rPr>
      </w:pPr>
      <w:r>
        <w:rPr>
          <w:rtl/>
        </w:rPr>
        <w:t>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درخواست همزمان</w:t>
      </w:r>
    </w:p>
    <w:p w14:paraId="3D56869D" w14:textId="77777777" w:rsidR="000D3899" w:rsidRDefault="000D3899" w:rsidP="0018185B">
      <w:pPr>
        <w:rPr>
          <w:rtl/>
        </w:rPr>
      </w:pPr>
      <w:r>
        <w:rPr>
          <w:rtl/>
        </w:rPr>
        <w:t>-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و کارآمدتر</w:t>
      </w:r>
    </w:p>
    <w:p w14:paraId="63542418" w14:textId="49B64117" w:rsidR="000D3899" w:rsidRDefault="000D3899" w:rsidP="0018185B">
      <w:pPr>
        <w:rPr>
          <w:rtl/>
        </w:rPr>
      </w:pPr>
      <w:r>
        <w:rPr>
          <w:rtl/>
        </w:rPr>
        <w:t xml:space="preserve"> </w:t>
      </w:r>
      <w:r>
        <w:t>HTTP/3</w:t>
      </w:r>
      <w:r>
        <w:rPr>
          <w:rtl/>
        </w:rPr>
        <w:t xml:space="preserve"> (2022) -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DF99D0A" w14:textId="77777777" w:rsidR="000D3899" w:rsidRDefault="000D3899" w:rsidP="0018185B">
      <w:pPr>
        <w:rPr>
          <w:rtl/>
        </w:rPr>
      </w:pPr>
      <w:r>
        <w:rPr>
          <w:rtl/>
        </w:rPr>
        <w:t xml:space="preserve">- از </w:t>
      </w:r>
      <w:r>
        <w:t>UDP вместо TCP</w:t>
      </w:r>
    </w:p>
    <w:p w14:paraId="5C0A46D2" w14:textId="77777777" w:rsidR="000D3899" w:rsidRDefault="000D3899" w:rsidP="0018185B">
      <w:pPr>
        <w:rPr>
          <w:rtl/>
        </w:rPr>
      </w:pPr>
      <w:r>
        <w:rPr>
          <w:rtl/>
        </w:rPr>
        <w:t>-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</w:p>
    <w:p w14:paraId="2677913A" w14:textId="3D6760BC" w:rsidR="000D3899" w:rsidRDefault="000D3899" w:rsidP="0018185B">
      <w:pPr>
        <w:rPr>
          <w:rtl/>
        </w:rPr>
      </w:pPr>
      <w:r>
        <w:t>HTTP</w:t>
      </w:r>
      <w:r>
        <w:rPr>
          <w:rtl/>
        </w:rPr>
        <w:t xml:space="preserve"> در عمل - مثال‌ها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</w:p>
    <w:p w14:paraId="4836F353" w14:textId="29725A96" w:rsidR="000D3899" w:rsidRDefault="000D3899" w:rsidP="0018185B">
      <w:pPr>
        <w:rPr>
          <w:rtl/>
        </w:rPr>
      </w:pPr>
      <w:r>
        <w:rPr>
          <w:rtl/>
        </w:rPr>
        <w:t xml:space="preserve"> مثال ۱: ورود به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</w:t>
      </w:r>
    </w:p>
    <w:p w14:paraId="7F218A8B" w14:textId="77777777" w:rsidR="000D3899" w:rsidRDefault="000D3899" w:rsidP="0018185B">
      <w:pPr>
        <w:rPr>
          <w:rtl/>
        </w:rPr>
      </w:pPr>
      <w:r>
        <w:rPr>
          <w:rtl/>
        </w:rPr>
        <w:t>1. `</w:t>
      </w:r>
      <w:r>
        <w:t>GET facebook.com</w:t>
      </w:r>
      <w:r>
        <w:rPr>
          <w:rtl/>
        </w:rPr>
        <w:t>` - صفحه 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44CCFD11" w14:textId="77777777" w:rsidR="000D3899" w:rsidRDefault="000D3899" w:rsidP="0018185B">
      <w:pPr>
        <w:rPr>
          <w:rtl/>
        </w:rPr>
      </w:pPr>
      <w:r>
        <w:rPr>
          <w:rtl/>
        </w:rPr>
        <w:t>2. `</w:t>
      </w:r>
      <w:r>
        <w:t>POST /login</w:t>
      </w:r>
      <w:r>
        <w:rPr>
          <w:rtl/>
        </w:rPr>
        <w:t>` - ارسال نام کاربر</w:t>
      </w:r>
      <w:r>
        <w:rPr>
          <w:rFonts w:hint="cs"/>
          <w:rtl/>
        </w:rPr>
        <w:t>ی</w:t>
      </w:r>
      <w:r>
        <w:rPr>
          <w:rtl/>
        </w:rPr>
        <w:t xml:space="preserve"> و رمز</w:t>
      </w:r>
    </w:p>
    <w:p w14:paraId="071557B6" w14:textId="77777777" w:rsidR="000D3899" w:rsidRDefault="000D3899" w:rsidP="0018185B">
      <w:pPr>
        <w:rPr>
          <w:rtl/>
        </w:rPr>
      </w:pPr>
      <w:r>
        <w:rPr>
          <w:rtl/>
        </w:rPr>
        <w:t xml:space="preserve">3. `200 </w:t>
      </w:r>
      <w:r>
        <w:t>OK</w:t>
      </w:r>
      <w:r>
        <w:rPr>
          <w:rtl/>
        </w:rPr>
        <w:t>` - ورود موفق</w:t>
      </w:r>
    </w:p>
    <w:p w14:paraId="58D28F1F" w14:textId="77777777" w:rsidR="000D3899" w:rsidRDefault="000D3899" w:rsidP="0018185B">
      <w:pPr>
        <w:rPr>
          <w:rtl/>
        </w:rPr>
      </w:pPr>
      <w:r>
        <w:rPr>
          <w:rtl/>
        </w:rPr>
        <w:t>4. `</w:t>
      </w:r>
      <w:r>
        <w:t>GET /home</w:t>
      </w:r>
      <w:r>
        <w:rPr>
          <w:rtl/>
        </w:rPr>
        <w:t>` - صفحه اصل</w:t>
      </w:r>
      <w:r>
        <w:rPr>
          <w:rFonts w:hint="cs"/>
          <w:rtl/>
        </w:rPr>
        <w:t>ی</w:t>
      </w:r>
    </w:p>
    <w:p w14:paraId="6E333E32" w14:textId="50CD31A1" w:rsidR="000D3899" w:rsidRDefault="000D3899" w:rsidP="0018185B">
      <w:pPr>
        <w:rPr>
          <w:rtl/>
        </w:rPr>
      </w:pPr>
      <w:r>
        <w:rPr>
          <w:rtl/>
        </w:rPr>
        <w:lastRenderedPageBreak/>
        <w:t xml:space="preserve"> مثال ۲: جستجو در گوگل</w:t>
      </w:r>
    </w:p>
    <w:p w14:paraId="3EE603C4" w14:textId="77777777" w:rsidR="000D3899" w:rsidRDefault="000D3899" w:rsidP="0018185B">
      <w:pPr>
        <w:rPr>
          <w:rtl/>
        </w:rPr>
      </w:pPr>
      <w:r>
        <w:rPr>
          <w:rtl/>
        </w:rPr>
        <w:t>1. `</w:t>
      </w:r>
      <w:r>
        <w:t>GET google.com</w:t>
      </w:r>
      <w:r>
        <w:rPr>
          <w:rtl/>
        </w:rPr>
        <w:t>` - صفحه اصل</w:t>
      </w:r>
      <w:r>
        <w:rPr>
          <w:rFonts w:hint="cs"/>
          <w:rtl/>
        </w:rPr>
        <w:t>ی</w:t>
      </w:r>
    </w:p>
    <w:p w14:paraId="192B5CEF" w14:textId="77777777" w:rsidR="000D3899" w:rsidRDefault="000D3899" w:rsidP="0018185B">
      <w:pPr>
        <w:rPr>
          <w:rtl/>
        </w:rPr>
      </w:pPr>
      <w:r>
        <w:rPr>
          <w:rtl/>
        </w:rPr>
        <w:t>2. `</w:t>
      </w:r>
      <w:r>
        <w:t>GET /search?q=HTTP</w:t>
      </w:r>
      <w:r>
        <w:rPr>
          <w:rtl/>
        </w:rPr>
        <w:t>` -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</w:p>
    <w:p w14:paraId="2F98F16D" w14:textId="77777777" w:rsidR="000D3899" w:rsidRDefault="000D3899" w:rsidP="0018185B">
      <w:pPr>
        <w:rPr>
          <w:rtl/>
        </w:rPr>
      </w:pPr>
      <w:r>
        <w:rPr>
          <w:rtl/>
        </w:rPr>
        <w:t xml:space="preserve">3. `200 </w:t>
      </w:r>
      <w:r>
        <w:t>OK</w:t>
      </w:r>
      <w:r>
        <w:rPr>
          <w:rtl/>
        </w:rPr>
        <w:t>` 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</w:p>
    <w:p w14:paraId="5EE546B0" w14:textId="74C9B235" w:rsidR="000D3899" w:rsidRDefault="000D3899" w:rsidP="0018185B">
      <w:pPr>
        <w:rPr>
          <w:rtl/>
        </w:rPr>
      </w:pPr>
      <w:r>
        <w:rPr>
          <w:rtl/>
        </w:rPr>
        <w:t xml:space="preserve"> مثال ۳: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1CD5C826" w14:textId="77777777" w:rsidR="000D3899" w:rsidRDefault="000D3899" w:rsidP="0018185B">
      <w:pPr>
        <w:rPr>
          <w:rtl/>
        </w:rPr>
      </w:pPr>
      <w:r>
        <w:rPr>
          <w:rtl/>
        </w:rPr>
        <w:t>1. `</w:t>
      </w:r>
      <w:r>
        <w:t>GET /products</w:t>
      </w:r>
      <w:r>
        <w:rPr>
          <w:rtl/>
        </w:rPr>
        <w:t>` - مشاهده محصولات</w:t>
      </w:r>
    </w:p>
    <w:p w14:paraId="506C1718" w14:textId="77777777" w:rsidR="000D3899" w:rsidRDefault="000D3899" w:rsidP="0018185B">
      <w:pPr>
        <w:rPr>
          <w:rtl/>
        </w:rPr>
      </w:pPr>
      <w:r>
        <w:rPr>
          <w:rtl/>
        </w:rPr>
        <w:t>2. `</w:t>
      </w:r>
      <w:r>
        <w:t>POST /cart</w:t>
      </w:r>
      <w:r>
        <w:rPr>
          <w:rtl/>
        </w:rPr>
        <w:t>` - اضافه به سبد</w:t>
      </w:r>
    </w:p>
    <w:p w14:paraId="5DBEE3E3" w14:textId="77777777" w:rsidR="000D3899" w:rsidRDefault="000D3899" w:rsidP="0018185B">
      <w:pPr>
        <w:rPr>
          <w:rtl/>
        </w:rPr>
      </w:pPr>
      <w:r>
        <w:rPr>
          <w:rtl/>
        </w:rPr>
        <w:t>3. `</w:t>
      </w:r>
      <w:r>
        <w:t>POST /checkout</w:t>
      </w:r>
      <w:r>
        <w:rPr>
          <w:rtl/>
        </w:rPr>
        <w:t>` - پرداخت</w:t>
      </w:r>
    </w:p>
    <w:p w14:paraId="7F395214" w14:textId="77777777" w:rsidR="000D3899" w:rsidRDefault="000D3899" w:rsidP="0018185B">
      <w:pPr>
        <w:rPr>
          <w:rtl/>
        </w:rPr>
      </w:pPr>
      <w:r>
        <w:rPr>
          <w:rtl/>
        </w:rPr>
        <w:t xml:space="preserve">4. `201 </w:t>
      </w:r>
      <w:r>
        <w:t>Created</w:t>
      </w:r>
      <w:r>
        <w:rPr>
          <w:rtl/>
        </w:rPr>
        <w:t>` - سفارش ثبت شد</w:t>
      </w:r>
    </w:p>
    <w:p w14:paraId="333153E5" w14:textId="7D5149C4" w:rsidR="000D3899" w:rsidRDefault="000D3899" w:rsidP="00E32F8B">
      <w:pPr>
        <w:pStyle w:val="bold"/>
        <w:rPr>
          <w:rtl/>
        </w:rPr>
      </w:pPr>
      <w:r>
        <w:rPr>
          <w:rFonts w:hint="cs"/>
          <w:rtl/>
        </w:rPr>
        <w:t>هدرهای</w:t>
      </w:r>
      <w:r>
        <w:rPr>
          <w:rtl/>
        </w:rPr>
        <w:t xml:space="preserve"> مهم </w:t>
      </w:r>
      <w:r>
        <w:t>HTTP</w:t>
      </w:r>
    </w:p>
    <w:p w14:paraId="01779268" w14:textId="5C9355EC" w:rsidR="000D3899" w:rsidRDefault="000D3899" w:rsidP="0018185B">
      <w:pPr>
        <w:rPr>
          <w:rtl/>
        </w:rPr>
      </w:pPr>
      <w:r>
        <w:rPr>
          <w:rtl/>
        </w:rPr>
        <w:t xml:space="preserve"> هدرها</w:t>
      </w:r>
      <w:r>
        <w:rPr>
          <w:rFonts w:hint="cs"/>
          <w:rtl/>
        </w:rPr>
        <w:t>ی</w:t>
      </w:r>
      <w:r>
        <w:rPr>
          <w:rtl/>
        </w:rPr>
        <w:t xml:space="preserve"> درخواست:</w:t>
      </w:r>
    </w:p>
    <w:p w14:paraId="63384971" w14:textId="77777777" w:rsidR="000D3899" w:rsidRDefault="000D3899" w:rsidP="0018185B">
      <w:pPr>
        <w:rPr>
          <w:rtl/>
        </w:rPr>
      </w:pPr>
      <w:r>
        <w:rPr>
          <w:rtl/>
        </w:rPr>
        <w:t>- `</w:t>
      </w:r>
      <w:r>
        <w:t>User-Agent</w:t>
      </w:r>
      <w:r>
        <w:rPr>
          <w:rtl/>
        </w:rPr>
        <w:t>`: مرورگر شما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01664D98" w14:textId="77777777" w:rsidR="000D3899" w:rsidRDefault="000D3899" w:rsidP="0018185B">
      <w:pPr>
        <w:rPr>
          <w:rtl/>
        </w:rPr>
      </w:pPr>
      <w:r>
        <w:rPr>
          <w:rtl/>
        </w:rPr>
        <w:t>- `</w:t>
      </w:r>
      <w:r>
        <w:t>Accept</w:t>
      </w:r>
      <w:r>
        <w:rPr>
          <w:rtl/>
        </w:rPr>
        <w:t>`: چه نوع محتوا</w:t>
      </w:r>
      <w:r>
        <w:rPr>
          <w:rFonts w:hint="cs"/>
          <w:rtl/>
        </w:rPr>
        <w:t>یی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</w:p>
    <w:p w14:paraId="4CBB817B" w14:textId="77777777" w:rsidR="000D3899" w:rsidRDefault="000D3899" w:rsidP="0018185B">
      <w:pPr>
        <w:rPr>
          <w:rtl/>
        </w:rPr>
      </w:pPr>
      <w:r>
        <w:rPr>
          <w:rtl/>
        </w:rPr>
        <w:t>- `</w:t>
      </w:r>
      <w:r>
        <w:t>Authorization</w:t>
      </w:r>
      <w:r>
        <w:rPr>
          <w:rtl/>
        </w:rPr>
        <w:t>`: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07D6F4FB" w14:textId="3E96FD7D" w:rsidR="000D3899" w:rsidRDefault="000D3899" w:rsidP="0018185B">
      <w:pPr>
        <w:rPr>
          <w:rtl/>
        </w:rPr>
      </w:pPr>
      <w:r>
        <w:rPr>
          <w:rtl/>
        </w:rPr>
        <w:t xml:space="preserve"> هدرها</w:t>
      </w:r>
      <w:r>
        <w:rPr>
          <w:rFonts w:hint="cs"/>
          <w:rtl/>
        </w:rPr>
        <w:t>ی</w:t>
      </w:r>
      <w:r>
        <w:rPr>
          <w:rtl/>
        </w:rPr>
        <w:t xml:space="preserve"> پاسخ:</w:t>
      </w:r>
    </w:p>
    <w:p w14:paraId="5C80FF99" w14:textId="77777777" w:rsidR="000D3899" w:rsidRDefault="000D3899" w:rsidP="0018185B">
      <w:pPr>
        <w:rPr>
          <w:rtl/>
        </w:rPr>
      </w:pPr>
      <w:r>
        <w:rPr>
          <w:rtl/>
        </w:rPr>
        <w:t>- `</w:t>
      </w:r>
      <w:r>
        <w:t>Content-Type</w:t>
      </w:r>
      <w:r>
        <w:rPr>
          <w:rtl/>
        </w:rPr>
        <w:t>`: نوع محتوا (</w:t>
      </w:r>
      <w:r>
        <w:t>HTML, JSON, etc</w:t>
      </w:r>
      <w:r>
        <w:rPr>
          <w:rtl/>
        </w:rPr>
        <w:t>.)</w:t>
      </w:r>
    </w:p>
    <w:p w14:paraId="5BDA762F" w14:textId="77777777" w:rsidR="000D3899" w:rsidRDefault="000D3899" w:rsidP="0018185B">
      <w:pPr>
        <w:rPr>
          <w:rtl/>
        </w:rPr>
      </w:pPr>
      <w:r>
        <w:rPr>
          <w:rtl/>
        </w:rPr>
        <w:t>- `</w:t>
      </w:r>
      <w:r>
        <w:t>Set-Cookie</w:t>
      </w:r>
      <w:r>
        <w:rPr>
          <w:rtl/>
        </w:rPr>
        <w:t>`: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اطلاعات شما</w:t>
      </w:r>
    </w:p>
    <w:p w14:paraId="66F4CE9A" w14:textId="77777777" w:rsidR="000D3899" w:rsidRDefault="000D3899" w:rsidP="0018185B">
      <w:pPr>
        <w:rPr>
          <w:rtl/>
        </w:rPr>
      </w:pPr>
      <w:r>
        <w:rPr>
          <w:rtl/>
        </w:rPr>
        <w:t>- `</w:t>
      </w:r>
      <w:r>
        <w:t>Cache-Control</w:t>
      </w:r>
      <w:r>
        <w:rPr>
          <w:rtl/>
        </w:rPr>
        <w:t>`: چگونه کش شود؟</w:t>
      </w:r>
    </w:p>
    <w:p w14:paraId="1166DF8C" w14:textId="593E8F5F" w:rsidR="000D3899" w:rsidRDefault="000D3899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مشاهده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در عمل</w:t>
      </w:r>
    </w:p>
    <w:p w14:paraId="74D6D34C" w14:textId="125EF852" w:rsidR="000D3899" w:rsidRDefault="000D3899" w:rsidP="0018185B">
      <w:pPr>
        <w:rPr>
          <w:rtl/>
        </w:rPr>
      </w:pPr>
      <w:r>
        <w:rPr>
          <w:rtl/>
        </w:rPr>
        <w:t xml:space="preserve"> با </w:t>
      </w:r>
      <w:r>
        <w:t>DevTools</w:t>
      </w:r>
      <w:r>
        <w:rPr>
          <w:rtl/>
        </w:rPr>
        <w:t xml:space="preserve"> مرورگر:</w:t>
      </w:r>
    </w:p>
    <w:p w14:paraId="7075050A" w14:textId="73F683E4" w:rsidR="000D3899" w:rsidRDefault="000D3899" w:rsidP="0018185B">
      <w:pPr>
        <w:rPr>
          <w:rtl/>
        </w:rPr>
      </w:pPr>
      <w:r>
        <w:rPr>
          <w:rtl/>
        </w:rPr>
        <w:t xml:space="preserve">1. </w:t>
      </w:r>
      <w:r>
        <w:t>F12</w:t>
      </w:r>
      <w:r>
        <w:rPr>
          <w:rtl/>
        </w:rPr>
        <w:t xml:space="preserve"> را بزن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544F4957" w14:textId="3FD16CF4" w:rsidR="000D3899" w:rsidRDefault="000D3899" w:rsidP="0018185B">
      <w:pPr>
        <w:rPr>
          <w:rtl/>
        </w:rPr>
      </w:pPr>
      <w:r>
        <w:rPr>
          <w:rtl/>
        </w:rPr>
        <w:lastRenderedPageBreak/>
        <w:t xml:space="preserve">2. به تب </w:t>
      </w:r>
      <w:r>
        <w:t>Network</w:t>
      </w:r>
      <w:r>
        <w:rPr>
          <w:rtl/>
        </w:rPr>
        <w:t xml:space="preserve"> برو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0BD806D" w14:textId="77777777" w:rsidR="000D3899" w:rsidRDefault="000D3899" w:rsidP="0018185B">
      <w:pPr>
        <w:rPr>
          <w:rtl/>
        </w:rPr>
      </w:pPr>
      <w:r>
        <w:rPr>
          <w:rtl/>
        </w:rPr>
        <w:t xml:space="preserve">3.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را باز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0F485B5" w14:textId="77777777" w:rsidR="000D3899" w:rsidRDefault="000D3899" w:rsidP="0018185B">
      <w:pPr>
        <w:rPr>
          <w:rtl/>
        </w:rPr>
      </w:pPr>
      <w:r>
        <w:rPr>
          <w:rtl/>
        </w:rPr>
        <w:t>4. درخواست‌ها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FBA1565" w14:textId="77777777" w:rsidR="000D3899" w:rsidRDefault="000D3899" w:rsidP="0018185B">
      <w:pPr>
        <w:rPr>
          <w:rtl/>
        </w:rPr>
      </w:pPr>
    </w:p>
    <w:p w14:paraId="60D3A236" w14:textId="3512F594" w:rsidR="000D3899" w:rsidRDefault="000D3899" w:rsidP="0018185B">
      <w:r>
        <w:rPr>
          <w:rtl/>
        </w:rPr>
        <w:t xml:space="preserve"> مثال واقع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4843" w14:paraId="6276B3AF" w14:textId="77777777" w:rsidTr="00AF4843">
        <w:tc>
          <w:tcPr>
            <w:tcW w:w="9350" w:type="dxa"/>
            <w:shd w:val="clear" w:color="auto" w:fill="E2EFD9" w:themeFill="accent6" w:themeFillTint="33"/>
          </w:tcPr>
          <w:p w14:paraId="4CA7A0CF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Request URL: https://www.google.com</w:t>
            </w:r>
            <w:r w:rsidRPr="00AF4843">
              <w:rPr>
                <w:rtl/>
              </w:rPr>
              <w:t>/</w:t>
            </w:r>
          </w:p>
          <w:p w14:paraId="55D109FA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Request Method: GET</w:t>
            </w:r>
          </w:p>
          <w:p w14:paraId="4F78A16C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Status Code: 200 OK</w:t>
            </w:r>
          </w:p>
          <w:p w14:paraId="61D591C3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Content-Type: text/html</w:t>
            </w:r>
          </w:p>
          <w:p w14:paraId="0B01E339" w14:textId="77777777" w:rsidR="00AF4843" w:rsidRDefault="00AF4843" w:rsidP="0018185B">
            <w:pPr>
              <w:bidi w:val="0"/>
            </w:pPr>
          </w:p>
        </w:tc>
      </w:tr>
    </w:tbl>
    <w:p w14:paraId="3ED3BED6" w14:textId="77777777" w:rsidR="00AF4843" w:rsidRDefault="00AF4843" w:rsidP="0018185B">
      <w:pPr>
        <w:bidi w:val="0"/>
        <w:rPr>
          <w:rtl/>
        </w:rPr>
      </w:pPr>
    </w:p>
    <w:p w14:paraId="70BD2863" w14:textId="59D74130" w:rsidR="000D3899" w:rsidRDefault="000D3899" w:rsidP="00E32F8B">
      <w:pPr>
        <w:pStyle w:val="bold"/>
        <w:rPr>
          <w:rtl/>
        </w:rPr>
      </w:pPr>
      <w:r>
        <w:rPr>
          <w:rFonts w:hint="cs"/>
          <w:rtl/>
        </w:rPr>
        <w:t>وی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 xml:space="preserve"> </w:t>
      </w:r>
      <w:r>
        <w:t>HTTP</w:t>
      </w:r>
    </w:p>
    <w:p w14:paraId="1617EACB" w14:textId="1BD3870F" w:rsidR="000D3899" w:rsidRDefault="000D3899" w:rsidP="0018185B">
      <w:pPr>
        <w:rPr>
          <w:rtl/>
        </w:rPr>
      </w:pPr>
      <w:r>
        <w:rPr>
          <w:rtl/>
        </w:rPr>
        <w:t xml:space="preserve"> 1. </w:t>
      </w:r>
      <w:r>
        <w:t>Caching</w:t>
      </w:r>
      <w:r>
        <w:rPr>
          <w:rtl/>
        </w:rPr>
        <w:t xml:space="preserve"> -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موقت</w:t>
      </w:r>
    </w:p>
    <w:p w14:paraId="2E9719F5" w14:textId="77777777" w:rsidR="000D3899" w:rsidRDefault="000D3899" w:rsidP="0018185B">
      <w:pPr>
        <w:rPr>
          <w:rtl/>
        </w:rPr>
      </w:pPr>
      <w:r>
        <w:rPr>
          <w:rtl/>
        </w:rPr>
        <w:t>- صفحات</w:t>
      </w:r>
      <w:r>
        <w:rPr>
          <w:rFonts w:hint="cs"/>
          <w:rtl/>
        </w:rPr>
        <w:t>ی</w:t>
      </w:r>
      <w:r>
        <w:rPr>
          <w:rtl/>
        </w:rPr>
        <w:t xml:space="preserve"> که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5CB85EC" w14:textId="77777777" w:rsidR="000D3899" w:rsidRDefault="000D3899" w:rsidP="0018185B">
      <w:pPr>
        <w:rPr>
          <w:rtl/>
        </w:rPr>
      </w:pPr>
      <w:r>
        <w:rPr>
          <w:rtl/>
        </w:rPr>
        <w:t>- سرعت را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1F26060C" w14:textId="6732BD46" w:rsidR="000D3899" w:rsidRDefault="000D3899" w:rsidP="0018185B">
      <w:pPr>
        <w:rPr>
          <w:rtl/>
        </w:rPr>
      </w:pPr>
      <w:r>
        <w:rPr>
          <w:rtl/>
        </w:rPr>
        <w:t xml:space="preserve"> 2. </w:t>
      </w:r>
      <w:r>
        <w:t>Compression</w:t>
      </w:r>
      <w:r>
        <w:rPr>
          <w:rtl/>
        </w:rPr>
        <w:t xml:space="preserve"> - فشرده‌ساز</w:t>
      </w:r>
      <w:r>
        <w:rPr>
          <w:rFonts w:hint="cs"/>
          <w:rtl/>
        </w:rPr>
        <w:t>ی</w:t>
      </w:r>
    </w:p>
    <w:p w14:paraId="10C2C272" w14:textId="77777777" w:rsidR="000D3899" w:rsidRDefault="000D3899" w:rsidP="0018185B">
      <w:pPr>
        <w:rPr>
          <w:rtl/>
        </w:rPr>
      </w:pPr>
      <w:r>
        <w:rPr>
          <w:rtl/>
        </w:rPr>
        <w:t>- داده‌ها را کوچک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AAA38DA" w14:textId="77777777" w:rsidR="000D3899" w:rsidRDefault="000D3899" w:rsidP="0018185B">
      <w:pPr>
        <w:rPr>
          <w:rtl/>
        </w:rPr>
      </w:pPr>
      <w:r>
        <w:rPr>
          <w:rtl/>
        </w:rPr>
        <w:t>- مصرف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کاهش م</w:t>
      </w:r>
      <w:r>
        <w:rPr>
          <w:rFonts w:hint="cs"/>
          <w:rtl/>
        </w:rPr>
        <w:t>ی‌ی</w:t>
      </w:r>
      <w:r>
        <w:rPr>
          <w:rFonts w:hint="eastAsia"/>
          <w:rtl/>
        </w:rPr>
        <w:t>ابد</w:t>
      </w:r>
    </w:p>
    <w:p w14:paraId="1C25F88B" w14:textId="69CF7DBE" w:rsidR="000D3899" w:rsidRDefault="000D3899" w:rsidP="0018185B">
      <w:pPr>
        <w:rPr>
          <w:rtl/>
        </w:rPr>
      </w:pPr>
      <w:r>
        <w:rPr>
          <w:rtl/>
        </w:rPr>
        <w:t xml:space="preserve"> 3. </w:t>
      </w:r>
      <w:r>
        <w:t>Pipelining</w:t>
      </w:r>
      <w:r>
        <w:rPr>
          <w:rtl/>
        </w:rPr>
        <w:t xml:space="preserve"> - ارسال چندتا</w:t>
      </w:r>
      <w:r>
        <w:rPr>
          <w:rFonts w:hint="cs"/>
          <w:rtl/>
        </w:rPr>
        <w:t>یی</w:t>
      </w:r>
    </w:p>
    <w:p w14:paraId="77BCAEE1" w14:textId="77777777" w:rsidR="000D3899" w:rsidRDefault="000D3899" w:rsidP="0018185B">
      <w:pPr>
        <w:rPr>
          <w:rtl/>
        </w:rPr>
      </w:pPr>
      <w:r>
        <w:rPr>
          <w:rtl/>
        </w:rPr>
        <w:t>- چند درخواست همزمان</w:t>
      </w:r>
    </w:p>
    <w:p w14:paraId="1C8DEB65" w14:textId="77777777" w:rsidR="000D3899" w:rsidRDefault="000D3899" w:rsidP="0018185B">
      <w:pPr>
        <w:rPr>
          <w:rtl/>
        </w:rPr>
      </w:pPr>
      <w:r>
        <w:rPr>
          <w:rtl/>
        </w:rPr>
        <w:t xml:space="preserve">- مانند چند مسافر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تاکس</w:t>
      </w:r>
      <w:r>
        <w:rPr>
          <w:rFonts w:hint="cs"/>
          <w:rtl/>
        </w:rPr>
        <w:t>ی</w:t>
      </w:r>
    </w:p>
    <w:p w14:paraId="20671BB0" w14:textId="1D06E056" w:rsidR="000D3899" w:rsidRDefault="000D3899" w:rsidP="00E32F8B">
      <w:pPr>
        <w:pStyle w:val="bold"/>
        <w:rPr>
          <w:rtl/>
        </w:rPr>
      </w:pPr>
      <w:r>
        <w:rPr>
          <w:rFonts w:hint="cs"/>
          <w:rtl/>
        </w:rPr>
        <w:t>امنی</w:t>
      </w:r>
      <w:r>
        <w:rPr>
          <w:rFonts w:hint="eastAsia"/>
          <w:rtl/>
        </w:rPr>
        <w:t>ت</w:t>
      </w:r>
      <w:r>
        <w:rPr>
          <w:rtl/>
        </w:rPr>
        <w:t xml:space="preserve"> در </w:t>
      </w:r>
      <w:r>
        <w:t>HTTP</w:t>
      </w:r>
    </w:p>
    <w:p w14:paraId="7B7F3D1B" w14:textId="3AC91787" w:rsidR="000D3899" w:rsidRDefault="000D3899" w:rsidP="0018185B">
      <w:pPr>
        <w:rPr>
          <w:rtl/>
        </w:rPr>
      </w:pPr>
      <w:r>
        <w:rPr>
          <w:rtl/>
        </w:rPr>
        <w:t xml:space="preserve"> مشکلات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  <w:r>
        <w:rPr>
          <w:rtl/>
        </w:rPr>
        <w:t>:</w:t>
      </w:r>
    </w:p>
    <w:p w14:paraId="5B582DAB" w14:textId="267CC62F" w:rsidR="000D3899" w:rsidRDefault="000D3899" w:rsidP="0018185B">
      <w:pPr>
        <w:rPr>
          <w:rtl/>
        </w:rPr>
      </w:pPr>
      <w:r>
        <w:rPr>
          <w:rtl/>
        </w:rPr>
        <w:t>- اطلاعات قابل مشاهده توسط د</w:t>
      </w:r>
      <w:r>
        <w:rPr>
          <w:rFonts w:hint="cs"/>
          <w:rtl/>
        </w:rPr>
        <w:t>ی</w:t>
      </w:r>
      <w:r>
        <w:rPr>
          <w:rFonts w:hint="eastAsia"/>
          <w:rtl/>
        </w:rPr>
        <w:t>گران</w:t>
      </w:r>
    </w:p>
    <w:p w14:paraId="60DCD282" w14:textId="746D17EE" w:rsidR="000D3899" w:rsidRDefault="000D3899" w:rsidP="0018185B">
      <w:pPr>
        <w:rPr>
          <w:rtl/>
        </w:rPr>
      </w:pPr>
      <w:r>
        <w:rPr>
          <w:rtl/>
        </w:rPr>
        <w:lastRenderedPageBreak/>
        <w:t>- جعل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امکان‌پذ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</w:t>
      </w:r>
    </w:p>
    <w:p w14:paraId="1284B9D1" w14:textId="4DDDE8AE" w:rsidR="000D3899" w:rsidRDefault="000D3899" w:rsidP="0018185B">
      <w:pPr>
        <w:rPr>
          <w:rtl/>
        </w:rPr>
      </w:pPr>
      <w:r>
        <w:rPr>
          <w:rtl/>
        </w:rPr>
        <w:t>- داده‌ها قابل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هستند</w:t>
      </w:r>
    </w:p>
    <w:p w14:paraId="08D952AF" w14:textId="77777777" w:rsidR="000D3899" w:rsidRDefault="000D3899" w:rsidP="0018185B">
      <w:pPr>
        <w:rPr>
          <w:rtl/>
        </w:rPr>
      </w:pPr>
    </w:p>
    <w:p w14:paraId="1445A931" w14:textId="4ECA268F" w:rsidR="000D3899" w:rsidRDefault="000D3899" w:rsidP="0018185B">
      <w:pPr>
        <w:rPr>
          <w:rtl/>
        </w:rPr>
      </w:pPr>
      <w:r>
        <w:rPr>
          <w:rtl/>
        </w:rPr>
        <w:t xml:space="preserve"> راه حل: استفاده از </w:t>
      </w:r>
      <w:r>
        <w:t>HTTPS</w:t>
      </w:r>
    </w:p>
    <w:p w14:paraId="4F787752" w14:textId="77777777" w:rsidR="000D3899" w:rsidRDefault="000D3899" w:rsidP="0018185B">
      <w:pPr>
        <w:rPr>
          <w:rtl/>
        </w:rPr>
      </w:pPr>
      <w:r>
        <w:rPr>
          <w:rtl/>
        </w:rPr>
        <w:t>- رمزگذار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end-to-end</w:t>
      </w:r>
    </w:p>
    <w:p w14:paraId="5B86594F" w14:textId="77777777" w:rsidR="000D3899" w:rsidRDefault="000D3899" w:rsidP="0018185B">
      <w:pPr>
        <w:rPr>
          <w:rtl/>
        </w:rPr>
      </w:pPr>
      <w:r>
        <w:rPr>
          <w:rtl/>
        </w:rPr>
        <w:t>-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سرور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C1D0158" w14:textId="77777777" w:rsidR="000D3899" w:rsidRDefault="000D3899" w:rsidP="0018185B">
      <w:pPr>
        <w:rPr>
          <w:rtl/>
        </w:rPr>
      </w:pPr>
      <w:r>
        <w:rPr>
          <w:rtl/>
        </w:rPr>
        <w:t>- داده‌ها محافظت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5E379A2E" w14:textId="7953FAB4" w:rsidR="000D3899" w:rsidRDefault="000D3899" w:rsidP="00E32F8B">
      <w:pPr>
        <w:pStyle w:val="bold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نکات</w:t>
      </w:r>
      <w:r>
        <w:rPr>
          <w:rtl/>
        </w:rPr>
        <w:t xml:space="preserve"> </w:t>
      </w:r>
      <w:r>
        <w:rPr>
          <w:rFonts w:hint="cs"/>
          <w:rtl/>
        </w:rPr>
        <w:t>کلی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4B660832" w14:textId="01AC9B09" w:rsidR="000D3899" w:rsidRDefault="000D3899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15" w:name="_Toc211464460"/>
      <w:r>
        <w:t>HTTP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  <w:bookmarkEnd w:id="15"/>
    </w:p>
    <w:p w14:paraId="24554F11" w14:textId="77777777" w:rsidR="000D3899" w:rsidRDefault="000D3899" w:rsidP="0018185B">
      <w:pPr>
        <w:rPr>
          <w:rtl/>
        </w:rPr>
      </w:pPr>
      <w:r>
        <w:rPr>
          <w:rtl/>
        </w:rPr>
        <w:t>- پروتکل ارتباط با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77C6FE0A" w14:textId="77777777" w:rsidR="000D3899" w:rsidRDefault="000D3899" w:rsidP="0018185B">
      <w:pPr>
        <w:rPr>
          <w:rtl/>
        </w:rPr>
      </w:pPr>
      <w:r>
        <w:rPr>
          <w:rtl/>
        </w:rPr>
        <w:t>- زبان مشترک مرورگر و سرور</w:t>
      </w:r>
    </w:p>
    <w:p w14:paraId="280CAEAF" w14:textId="77777777" w:rsidR="000D3899" w:rsidRDefault="000D3899" w:rsidP="0018185B">
      <w:pPr>
        <w:rPr>
          <w:rtl/>
        </w:rPr>
      </w:pPr>
      <w:r>
        <w:rPr>
          <w:rtl/>
        </w:rPr>
        <w:t>-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وب</w:t>
      </w:r>
    </w:p>
    <w:p w14:paraId="639CCF6C" w14:textId="65E443E2" w:rsidR="000D3899" w:rsidRDefault="000D3899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16" w:name="_Toc211464461"/>
      <w:r>
        <w:t>HTTP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  <w:bookmarkEnd w:id="16"/>
    </w:p>
    <w:p w14:paraId="11CE4DE9" w14:textId="77777777" w:rsidR="000D3899" w:rsidRDefault="000D3899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328F97CC" w14:textId="77777777" w:rsidR="000D3899" w:rsidRDefault="000D3899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برنامه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49BF30C5" w14:textId="77777777" w:rsidR="000D3899" w:rsidRDefault="000D3899" w:rsidP="0018185B">
      <w:pPr>
        <w:rPr>
          <w:rtl/>
        </w:rPr>
      </w:pPr>
      <w:r>
        <w:rPr>
          <w:rtl/>
        </w:rPr>
        <w:t>- فقط برا</w:t>
      </w:r>
      <w:r>
        <w:rPr>
          <w:rFonts w:hint="cs"/>
          <w:rtl/>
        </w:rPr>
        <w:t>ی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(</w:t>
      </w:r>
      <w:r>
        <w:t>API</w:t>
      </w:r>
      <w:r>
        <w:rPr>
          <w:rtl/>
        </w:rPr>
        <w:t>ها هم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)</w:t>
      </w:r>
    </w:p>
    <w:p w14:paraId="21473908" w14:textId="0660686E" w:rsidR="000D3899" w:rsidRDefault="000D3899" w:rsidP="00E32F8B">
      <w:pPr>
        <w:pStyle w:val="bold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جمع‌بندی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40EFFADD" w14:textId="6EFCEE75" w:rsidR="000D3899" w:rsidRDefault="000D3899" w:rsidP="0018185B">
      <w:pPr>
        <w:rPr>
          <w:rtl/>
        </w:rPr>
      </w:pPr>
      <w:r>
        <w:t>HTTP</w:t>
      </w:r>
      <w:r>
        <w:rPr>
          <w:rtl/>
        </w:rPr>
        <w:t xml:space="preserve"> مثل زبان د</w:t>
      </w:r>
      <w:r>
        <w:rPr>
          <w:rFonts w:hint="cs"/>
          <w:rtl/>
        </w:rPr>
        <w:t>ی</w:t>
      </w:r>
      <w:r>
        <w:rPr>
          <w:rFonts w:hint="eastAsia"/>
          <w:rtl/>
        </w:rPr>
        <w:t>پلمات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مرورگرها و سرورهاست:</w:t>
      </w:r>
    </w:p>
    <w:p w14:paraId="79673841" w14:textId="7034FD9B" w:rsidR="000D3899" w:rsidRDefault="000D3899" w:rsidP="0018185B">
      <w:pPr>
        <w:rPr>
          <w:rtl/>
        </w:rPr>
      </w:pPr>
      <w:r>
        <w:rPr>
          <w:rtl/>
        </w:rPr>
        <w:t>- دستور زبان: ساختار درخواست و پاسخ</w:t>
      </w:r>
    </w:p>
    <w:p w14:paraId="07E60B1B" w14:textId="512CC2A6" w:rsidR="000D3899" w:rsidRDefault="000D3899" w:rsidP="0018185B">
      <w:pPr>
        <w:rPr>
          <w:rtl/>
        </w:rPr>
      </w:pPr>
      <w:r>
        <w:rPr>
          <w:rtl/>
        </w:rPr>
        <w:t>- واژگان: متدها و کدها</w:t>
      </w:r>
      <w:r>
        <w:rPr>
          <w:rFonts w:hint="cs"/>
          <w:rtl/>
        </w:rPr>
        <w:t>ی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1F44B718" w14:textId="18DAC8EF" w:rsidR="000D3899" w:rsidRDefault="000D3899" w:rsidP="0018185B">
      <w:pPr>
        <w:rPr>
          <w:rtl/>
        </w:rPr>
      </w:pPr>
      <w:r>
        <w:rPr>
          <w:rtl/>
        </w:rPr>
        <w:t>- لهجه: هدرها و کوک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</w:p>
    <w:p w14:paraId="2A30D49C" w14:textId="77777777" w:rsidR="000D3899" w:rsidRDefault="000D3899" w:rsidP="0018185B">
      <w:pPr>
        <w:rPr>
          <w:rtl/>
        </w:rPr>
      </w:pPr>
    </w:p>
    <w:p w14:paraId="2E5923B0" w14:textId="4FEFC2B4" w:rsidR="000D3899" w:rsidRDefault="000D3899" w:rsidP="0018185B">
      <w:pPr>
        <w:rPr>
          <w:rtl/>
        </w:rPr>
      </w:pPr>
      <w:r>
        <w:rPr>
          <w:rtl/>
        </w:rPr>
        <w:t xml:space="preserve"> سه نکته طلا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2CBAE790" w14:textId="702CBE3D" w:rsidR="000D3899" w:rsidRDefault="000D3899" w:rsidP="0018185B">
      <w:pPr>
        <w:rPr>
          <w:rtl/>
        </w:rPr>
      </w:pPr>
      <w:r>
        <w:rPr>
          <w:rtl/>
        </w:rPr>
        <w:t xml:space="preserve">1. </w:t>
      </w:r>
      <w:r>
        <w:t>HTTP</w:t>
      </w:r>
      <w:r>
        <w:rPr>
          <w:rtl/>
        </w:rPr>
        <w:t xml:space="preserve"> زبان ارتباط</w:t>
      </w:r>
      <w:r>
        <w:rPr>
          <w:rFonts w:hint="cs"/>
          <w:rtl/>
        </w:rPr>
        <w:t>ی</w:t>
      </w:r>
      <w:r>
        <w:rPr>
          <w:rtl/>
        </w:rPr>
        <w:t xml:space="preserve"> وب است</w:t>
      </w:r>
    </w:p>
    <w:p w14:paraId="195243E0" w14:textId="15D446EA" w:rsidR="000D3899" w:rsidRDefault="000D3899" w:rsidP="0018185B">
      <w:pPr>
        <w:rPr>
          <w:rtl/>
        </w:rPr>
      </w:pPr>
      <w:r>
        <w:rPr>
          <w:rtl/>
        </w:rPr>
        <w:t xml:space="preserve">2. هر عمل در وب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درخواست </w:t>
      </w:r>
      <w:r>
        <w:t>HTTP</w:t>
      </w:r>
      <w:r>
        <w:rPr>
          <w:rtl/>
        </w:rPr>
        <w:t xml:space="preserve"> است</w:t>
      </w:r>
    </w:p>
    <w:p w14:paraId="0402A393" w14:textId="2BD2E3B7" w:rsidR="000D3899" w:rsidRDefault="000D3899" w:rsidP="0018185B">
      <w:pPr>
        <w:rPr>
          <w:rtl/>
        </w:rPr>
      </w:pPr>
      <w:r>
        <w:rPr>
          <w:rtl/>
        </w:rPr>
        <w:t xml:space="preserve">3. </w:t>
      </w:r>
      <w:r>
        <w:t>HTTPS</w:t>
      </w:r>
      <w:r>
        <w:rPr>
          <w:rtl/>
        </w:rPr>
        <w:t xml:space="preserve"> نسخه امن </w:t>
      </w:r>
      <w:r>
        <w:t>HTTP</w:t>
      </w:r>
      <w:r>
        <w:rPr>
          <w:rtl/>
        </w:rPr>
        <w:t xml:space="preserve"> است</w:t>
      </w:r>
    </w:p>
    <w:p w14:paraId="50EB77C7" w14:textId="176ACC68" w:rsidR="000D3899" w:rsidRDefault="000D3899" w:rsidP="0018185B">
      <w:pPr>
        <w:rPr>
          <w:rtl/>
        </w:rPr>
      </w:pPr>
      <w:r>
        <w:t>HTTP</w:t>
      </w:r>
      <w:r>
        <w:rPr>
          <w:rtl/>
        </w:rPr>
        <w:t xml:space="preserve"> ستون فقرات ارتباطات وب است و بدون آن، وب امروز</w:t>
      </w:r>
      <w:r>
        <w:rPr>
          <w:rFonts w:hint="cs"/>
          <w:rtl/>
        </w:rPr>
        <w:t>ی</w:t>
      </w:r>
      <w:r>
        <w:rPr>
          <w:rtl/>
        </w:rPr>
        <w:t xml:space="preserve"> وجود نداشت! </w:t>
      </w:r>
    </w:p>
    <w:p w14:paraId="7620E8AE" w14:textId="421E8EAC" w:rsidR="000D3899" w:rsidRDefault="000D3899" w:rsidP="00E32F8B">
      <w:pPr>
        <w:pStyle w:val="bold"/>
        <w:rPr>
          <w:rtl/>
        </w:rPr>
      </w:pP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</w:p>
    <w:p w14:paraId="64567042" w14:textId="77777777" w:rsidR="000D3899" w:rsidRDefault="000D3899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در عمل:</w:t>
      </w:r>
    </w:p>
    <w:p w14:paraId="631D8305" w14:textId="77777777" w:rsidR="000D3899" w:rsidRDefault="000D3899" w:rsidP="0018185B">
      <w:pPr>
        <w:rPr>
          <w:rtl/>
        </w:rPr>
      </w:pPr>
      <w:r>
        <w:rPr>
          <w:rtl/>
        </w:rPr>
        <w:t>1. مرورگر خود را باز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7E3837FF" w14:textId="77777777" w:rsidR="000D3899" w:rsidRDefault="000D3899" w:rsidP="0018185B">
      <w:pPr>
        <w:rPr>
          <w:rtl/>
        </w:rPr>
      </w:pPr>
      <w:r>
        <w:rPr>
          <w:rtl/>
        </w:rPr>
        <w:t xml:space="preserve">2. </w:t>
      </w:r>
      <w:r>
        <w:t>F12</w:t>
      </w:r>
      <w:r>
        <w:rPr>
          <w:rtl/>
        </w:rPr>
        <w:t xml:space="preserve"> بزن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t>Network tab</w:t>
      </w:r>
    </w:p>
    <w:p w14:paraId="4DC92207" w14:textId="77777777" w:rsidR="000D3899" w:rsidRDefault="000D3899" w:rsidP="0018185B">
      <w:pPr>
        <w:rPr>
          <w:rtl/>
        </w:rPr>
      </w:pPr>
      <w:r>
        <w:rPr>
          <w:rtl/>
        </w:rPr>
        <w:t xml:space="preserve">3.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 بزن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82B5211" w14:textId="77777777" w:rsidR="000D3899" w:rsidRDefault="000D3899" w:rsidP="0018185B">
      <w:pPr>
        <w:rPr>
          <w:rtl/>
        </w:rPr>
      </w:pPr>
      <w:r>
        <w:rPr>
          <w:rtl/>
        </w:rPr>
        <w:t xml:space="preserve">4. مکالمات </w:t>
      </w:r>
      <w:r>
        <w:t>HTTP</w:t>
      </w:r>
      <w:r>
        <w:rPr>
          <w:rtl/>
        </w:rPr>
        <w:t xml:space="preserve"> را مشاهده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6A9BECB7" w14:textId="5F3B085B" w:rsidR="00AF4843" w:rsidRDefault="00AF4843" w:rsidP="0018185B">
      <w:pPr>
        <w:pStyle w:val="Heading1"/>
        <w:rPr>
          <w:rtl/>
        </w:rPr>
      </w:pPr>
      <w:bookmarkStart w:id="17" w:name="_Toc211464462"/>
      <w:r w:rsidRPr="00AF4843">
        <w:rPr>
          <w:rtl/>
        </w:rPr>
        <w:t>بررس</w:t>
      </w:r>
      <w:r>
        <w:rPr>
          <w:rFonts w:hint="cs"/>
          <w:rtl/>
        </w:rPr>
        <w:t>ی</w:t>
      </w:r>
      <w:r w:rsidRPr="00AF4843">
        <w:rPr>
          <w:rtl/>
        </w:rPr>
        <w:t xml:space="preserve"> مفهوم </w:t>
      </w:r>
      <w:r w:rsidRPr="00AF4843">
        <w:t>Server</w:t>
      </w:r>
      <w:bookmarkEnd w:id="17"/>
    </w:p>
    <w:p w14:paraId="7144A4D3" w14:textId="16E950D8" w:rsidR="00AF4843" w:rsidRDefault="00AF4843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 سرور</w:t>
      </w:r>
    </w:p>
    <w:p w14:paraId="0D941E24" w14:textId="1A8CEBE8" w:rsidR="00AF4843" w:rsidRDefault="00AF4843" w:rsidP="0018185B">
      <w:pPr>
        <w:rPr>
          <w:rtl/>
        </w:rPr>
      </w:pPr>
      <w:r>
        <w:rPr>
          <w:rtl/>
        </w:rPr>
        <w:t xml:space="preserve">سرور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 و متصل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 که خدمات مختلف</w:t>
      </w:r>
      <w:r>
        <w:rPr>
          <w:rFonts w:hint="cs"/>
          <w:rtl/>
        </w:rPr>
        <w:t>ی</w:t>
      </w:r>
      <w:r>
        <w:rPr>
          <w:rtl/>
        </w:rPr>
        <w:t xml:space="preserve"> به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tl/>
        </w:rPr>
        <w:t xml:space="preserve"> (کلا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نت‌ها</w:t>
      </w:r>
      <w:r>
        <w:rPr>
          <w:rtl/>
        </w:rPr>
        <w:t>)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04DBE917" w14:textId="270F8C85" w:rsidR="00AF4843" w:rsidRDefault="00AF4843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رستوران</w:t>
      </w:r>
    </w:p>
    <w:p w14:paraId="591754F6" w14:textId="4099E69A" w:rsidR="00AF4843" w:rsidRDefault="00AF4843" w:rsidP="0018185B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سرور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رستوران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4843" w14:paraId="2B9C0C7D" w14:textId="77777777" w:rsidTr="00AF4843">
        <w:tc>
          <w:tcPr>
            <w:tcW w:w="4675" w:type="dxa"/>
          </w:tcPr>
          <w:p w14:paraId="1B61B43F" w14:textId="67B6D4C5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رستوران</w:t>
            </w:r>
          </w:p>
        </w:tc>
        <w:tc>
          <w:tcPr>
            <w:tcW w:w="4675" w:type="dxa"/>
          </w:tcPr>
          <w:p w14:paraId="0E4C9926" w14:textId="0B9DC88B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معادل در سرور</w:t>
            </w:r>
          </w:p>
        </w:tc>
      </w:tr>
      <w:tr w:rsidR="00AF4843" w14:paraId="00A7672D" w14:textId="77777777" w:rsidTr="00AF4843">
        <w:tc>
          <w:tcPr>
            <w:tcW w:w="4675" w:type="dxa"/>
          </w:tcPr>
          <w:p w14:paraId="70F48EB1" w14:textId="201B41E6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آشپزخانه</w:t>
            </w:r>
          </w:p>
        </w:tc>
        <w:tc>
          <w:tcPr>
            <w:tcW w:w="4675" w:type="dxa"/>
          </w:tcPr>
          <w:p w14:paraId="7112FE01" w14:textId="45E9F8EB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پردازش اطلاعات</w:t>
            </w:r>
          </w:p>
        </w:tc>
      </w:tr>
      <w:tr w:rsidR="00AF4843" w14:paraId="201B548C" w14:textId="77777777" w:rsidTr="00AF4843">
        <w:tc>
          <w:tcPr>
            <w:tcW w:w="4675" w:type="dxa"/>
          </w:tcPr>
          <w:p w14:paraId="5AE351E6" w14:textId="2093274D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منو</w:t>
            </w:r>
          </w:p>
        </w:tc>
        <w:tc>
          <w:tcPr>
            <w:tcW w:w="4675" w:type="dxa"/>
          </w:tcPr>
          <w:p w14:paraId="5DC9C1C4" w14:textId="0AB28598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خدمات قابل ارائه</w:t>
            </w:r>
          </w:p>
        </w:tc>
      </w:tr>
      <w:tr w:rsidR="00AF4843" w14:paraId="6DCC40E7" w14:textId="77777777" w:rsidTr="00AF4843">
        <w:tc>
          <w:tcPr>
            <w:tcW w:w="4675" w:type="dxa"/>
          </w:tcPr>
          <w:p w14:paraId="64DBC9E6" w14:textId="474A64E1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گارسون</w:t>
            </w:r>
          </w:p>
        </w:tc>
        <w:tc>
          <w:tcPr>
            <w:tcW w:w="4675" w:type="dxa"/>
          </w:tcPr>
          <w:p w14:paraId="5EDD6082" w14:textId="537D502C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نرم‌افزار سرور</w:t>
            </w:r>
          </w:p>
        </w:tc>
      </w:tr>
      <w:tr w:rsidR="00AF4843" w14:paraId="3535A31F" w14:textId="77777777" w:rsidTr="00AF4843">
        <w:tc>
          <w:tcPr>
            <w:tcW w:w="4675" w:type="dxa"/>
          </w:tcPr>
          <w:p w14:paraId="2D75CBD4" w14:textId="6BEA6A4F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مشتر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</w:p>
        </w:tc>
        <w:tc>
          <w:tcPr>
            <w:tcW w:w="4675" w:type="dxa"/>
          </w:tcPr>
          <w:p w14:paraId="1B195098" w14:textId="5DEBD076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کاربران (کلا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نت‌ها</w:t>
            </w:r>
            <w:r>
              <w:rPr>
                <w:rtl/>
              </w:rPr>
              <w:t>)</w:t>
            </w:r>
          </w:p>
        </w:tc>
      </w:tr>
    </w:tbl>
    <w:p w14:paraId="6F235295" w14:textId="77777777" w:rsidR="00AF4843" w:rsidRDefault="00AF4843" w:rsidP="0018185B">
      <w:pPr>
        <w:rPr>
          <w:rtl/>
        </w:rPr>
      </w:pPr>
    </w:p>
    <w:p w14:paraId="34F649FD" w14:textId="00B36866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سرورها</w:t>
      </w:r>
    </w:p>
    <w:p w14:paraId="651307F5" w14:textId="1A2643EA" w:rsidR="00AF4843" w:rsidRDefault="00AF4843" w:rsidP="0018185B">
      <w:pPr>
        <w:rPr>
          <w:rtl/>
        </w:rPr>
      </w:pPr>
      <w:r>
        <w:rPr>
          <w:rtl/>
        </w:rPr>
        <w:t xml:space="preserve"> 1. وب سرور (</w:t>
      </w:r>
      <w:r>
        <w:t>Web Server</w:t>
      </w:r>
      <w:r>
        <w:rPr>
          <w:rtl/>
        </w:rPr>
        <w:t>) - فروشگاه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26251ED8" w14:textId="77777777" w:rsidR="00AF4843" w:rsidRDefault="00AF4843" w:rsidP="0018185B">
      <w:pPr>
        <w:rPr>
          <w:rtl/>
        </w:rPr>
      </w:pPr>
      <w:r>
        <w:rPr>
          <w:rtl/>
        </w:rPr>
        <w:t>-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را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91CF9F7" w14:textId="77777777" w:rsidR="00AF4843" w:rsidRDefault="00AF4843" w:rsidP="0018185B">
      <w:pPr>
        <w:rPr>
          <w:rtl/>
        </w:rPr>
      </w:pPr>
      <w:r>
        <w:rPr>
          <w:rtl/>
        </w:rPr>
        <w:t xml:space="preserve">- مثال: </w:t>
      </w:r>
      <w:r>
        <w:t>Apache, Nginx</w:t>
      </w:r>
    </w:p>
    <w:p w14:paraId="67AE6D18" w14:textId="77777777" w:rsidR="00AF4843" w:rsidRDefault="00AF4843" w:rsidP="0018185B">
      <w:pPr>
        <w:rPr>
          <w:rtl/>
        </w:rPr>
      </w:pPr>
      <w:r>
        <w:rPr>
          <w:rtl/>
        </w:rPr>
        <w:t xml:space="preserve">- مثل: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مغازه که 24 ساعته باز است</w:t>
      </w:r>
    </w:p>
    <w:p w14:paraId="62F878AC" w14:textId="585C6BA5" w:rsidR="00AF4843" w:rsidRDefault="00AF4843" w:rsidP="0018185B">
      <w:pPr>
        <w:rPr>
          <w:rtl/>
        </w:rPr>
      </w:pPr>
      <w:r>
        <w:rPr>
          <w:rtl/>
        </w:rPr>
        <w:t>2.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سرور (</w:t>
      </w:r>
      <w:r>
        <w:t>File Server</w:t>
      </w:r>
      <w:r>
        <w:rPr>
          <w:rtl/>
        </w:rPr>
        <w:t>) - کتابخانه</w:t>
      </w:r>
    </w:p>
    <w:p w14:paraId="713A3A1E" w14:textId="77777777" w:rsidR="00AF4843" w:rsidRDefault="00AF4843" w:rsidP="0018185B">
      <w:pPr>
        <w:rPr>
          <w:rtl/>
        </w:rPr>
      </w:pPr>
      <w:r>
        <w:rPr>
          <w:rtl/>
        </w:rPr>
        <w:t>-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tl/>
        </w:rPr>
        <w:t xml:space="preserve">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و به اشتراک م</w:t>
      </w:r>
      <w:r>
        <w:rPr>
          <w:rFonts w:hint="cs"/>
          <w:rtl/>
        </w:rPr>
        <w:t>ی‌</w:t>
      </w:r>
      <w:r>
        <w:rPr>
          <w:rFonts w:hint="eastAsia"/>
          <w:rtl/>
        </w:rPr>
        <w:t>گذارد</w:t>
      </w:r>
    </w:p>
    <w:p w14:paraId="61D496B8" w14:textId="77777777" w:rsidR="00AF4843" w:rsidRDefault="00AF4843" w:rsidP="0018185B">
      <w:pPr>
        <w:rPr>
          <w:rtl/>
        </w:rPr>
      </w:pPr>
      <w:r>
        <w:rPr>
          <w:rtl/>
        </w:rPr>
        <w:t xml:space="preserve">- مثال: </w:t>
      </w:r>
      <w:r>
        <w:t>Google Drive, Dropbox</w:t>
      </w:r>
    </w:p>
    <w:p w14:paraId="33A6FA92" w14:textId="77777777" w:rsidR="00AF4843" w:rsidRDefault="00AF4843" w:rsidP="0018185B">
      <w:pPr>
        <w:rPr>
          <w:rtl/>
        </w:rPr>
      </w:pPr>
      <w:r>
        <w:rPr>
          <w:rtl/>
        </w:rPr>
        <w:t>- مثل: کتابخانه عموم</w:t>
      </w:r>
      <w:r>
        <w:rPr>
          <w:rFonts w:hint="cs"/>
          <w:rtl/>
        </w:rPr>
        <w:t>ی</w:t>
      </w:r>
    </w:p>
    <w:p w14:paraId="7506B418" w14:textId="6C9A7F84" w:rsidR="00AF4843" w:rsidRDefault="00AF4843" w:rsidP="0018185B">
      <w:pPr>
        <w:rPr>
          <w:rtl/>
        </w:rPr>
      </w:pPr>
      <w:r>
        <w:rPr>
          <w:rtl/>
        </w:rPr>
        <w:t>3.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سرور (</w:t>
      </w:r>
      <w:r>
        <w:t>Mail Server</w:t>
      </w:r>
      <w:r>
        <w:rPr>
          <w:rtl/>
        </w:rPr>
        <w:t>) - اداره پست</w:t>
      </w:r>
    </w:p>
    <w:p w14:paraId="1D37F402" w14:textId="77777777" w:rsidR="00AF4843" w:rsidRDefault="00AF4843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tl/>
        </w:rPr>
        <w:t xml:space="preserve"> را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698AACD" w14:textId="77777777" w:rsidR="00AF4843" w:rsidRDefault="00AF4843" w:rsidP="0018185B">
      <w:pPr>
        <w:rPr>
          <w:rtl/>
        </w:rPr>
      </w:pPr>
      <w:r>
        <w:rPr>
          <w:rtl/>
        </w:rPr>
        <w:t xml:space="preserve">- مثال: </w:t>
      </w:r>
      <w:r>
        <w:t>Gmail, Outlook</w:t>
      </w:r>
    </w:p>
    <w:p w14:paraId="29DD252F" w14:textId="77777777" w:rsidR="00AF4843" w:rsidRDefault="00AF4843" w:rsidP="0018185B">
      <w:pPr>
        <w:rPr>
          <w:rtl/>
        </w:rPr>
      </w:pPr>
      <w:r>
        <w:rPr>
          <w:rtl/>
        </w:rPr>
        <w:t>- مثل: اداره پست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2088A276" w14:textId="7E1ADE57" w:rsidR="00AF4843" w:rsidRDefault="00AF4843" w:rsidP="0018185B">
      <w:pPr>
        <w:rPr>
          <w:rtl/>
        </w:rPr>
      </w:pPr>
      <w:r>
        <w:rPr>
          <w:rtl/>
        </w:rPr>
        <w:t>4. 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سرور (</w:t>
      </w:r>
      <w:r>
        <w:t>Game Server</w:t>
      </w:r>
      <w:r>
        <w:rPr>
          <w:rtl/>
        </w:rPr>
        <w:t>) -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باز</w:t>
      </w:r>
      <w:r>
        <w:rPr>
          <w:rFonts w:hint="cs"/>
          <w:rtl/>
        </w:rPr>
        <w:t>ی</w:t>
      </w:r>
    </w:p>
    <w:p w14:paraId="34CD51A0" w14:textId="77777777" w:rsidR="00AF4843" w:rsidRDefault="00AF4843" w:rsidP="0018185B">
      <w:pPr>
        <w:rPr>
          <w:rtl/>
        </w:rPr>
      </w:pPr>
      <w:r>
        <w:rPr>
          <w:rtl/>
        </w:rPr>
        <w:t>- باز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3C128EA" w14:textId="77777777" w:rsidR="00AF4843" w:rsidRDefault="00AF4843" w:rsidP="0018185B">
      <w:pPr>
        <w:rPr>
          <w:rtl/>
        </w:rPr>
      </w:pPr>
      <w:r>
        <w:rPr>
          <w:rtl/>
        </w:rPr>
        <w:t>- مثال: سرورها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PUBG, Minecraft</w:t>
      </w:r>
    </w:p>
    <w:p w14:paraId="644B5EEA" w14:textId="77777777" w:rsidR="00AF4843" w:rsidRDefault="00AF4843" w:rsidP="0018185B">
      <w:pPr>
        <w:rPr>
          <w:rtl/>
        </w:rPr>
      </w:pPr>
      <w:r>
        <w:rPr>
          <w:rtl/>
        </w:rPr>
        <w:t>- مثل: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ورزش</w:t>
      </w:r>
      <w:r>
        <w:rPr>
          <w:rFonts w:hint="cs"/>
          <w:rtl/>
        </w:rPr>
        <w:t>ی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</w:p>
    <w:p w14:paraId="2098E757" w14:textId="526C6094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سرور</w:t>
      </w:r>
      <w:r>
        <w:rPr>
          <w:rtl/>
        </w:rPr>
        <w:t xml:space="preserve"> </w:t>
      </w:r>
      <w:r>
        <w:rPr>
          <w:rFonts w:hint="cs"/>
          <w:rtl/>
        </w:rPr>
        <w:t>چگونه</w:t>
      </w:r>
      <w:r>
        <w:rPr>
          <w:rtl/>
        </w:rPr>
        <w:t xml:space="preserve"> </w:t>
      </w:r>
      <w:r>
        <w:rPr>
          <w:rFonts w:hint="cs"/>
          <w:rtl/>
        </w:rPr>
        <w:t>کار</w:t>
      </w:r>
      <w:r>
        <w:rPr>
          <w:rtl/>
        </w:rPr>
        <w:t xml:space="preserve"> </w:t>
      </w:r>
      <w:r>
        <w:rPr>
          <w:rFonts w:hint="cs"/>
          <w:rtl/>
        </w:rPr>
        <w:t>می‌</w:t>
      </w:r>
      <w:r>
        <w:rPr>
          <w:rFonts w:hint="eastAsia"/>
          <w:rtl/>
        </w:rPr>
        <w:t>کند؟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</w:p>
    <w:p w14:paraId="19A298B5" w14:textId="7EC77EFD" w:rsidR="00AF4843" w:rsidRDefault="00AF4843" w:rsidP="0018185B">
      <w:pPr>
        <w:rPr>
          <w:rtl/>
        </w:rPr>
      </w:pPr>
      <w:r>
        <w:rPr>
          <w:rtl/>
        </w:rPr>
        <w:t xml:space="preserve"> داستان درخواست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وب:</w:t>
      </w:r>
    </w:p>
    <w:p w14:paraId="77AEE659" w14:textId="66E729F7" w:rsidR="00AF4843" w:rsidRDefault="00AF4843" w:rsidP="0018185B">
      <w:pPr>
        <w:rPr>
          <w:rtl/>
        </w:rPr>
      </w:pPr>
      <w:r>
        <w:rPr>
          <w:rtl/>
        </w:rPr>
        <w:t>کاربر (کلا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tl/>
        </w:rPr>
        <w:t>):</w:t>
      </w:r>
    </w:p>
    <w:p w14:paraId="0E4F50D4" w14:textId="77777777" w:rsidR="00AF4843" w:rsidRDefault="00AF4843" w:rsidP="0018185B">
      <w:pPr>
        <w:rPr>
          <w:rtl/>
        </w:rPr>
      </w:pPr>
      <w:r>
        <w:rPr>
          <w:rtl/>
        </w:rPr>
        <w:lastRenderedPageBreak/>
        <w:t>"سلام سرور، لطفاً صفحه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Google</w:t>
      </w:r>
      <w:r>
        <w:rPr>
          <w:rtl/>
        </w:rPr>
        <w:t xml:space="preserve"> را بفرست"</w:t>
      </w:r>
    </w:p>
    <w:p w14:paraId="39FC99BA" w14:textId="7480AB45" w:rsidR="00AF4843" w:rsidRDefault="00AF4843" w:rsidP="0018185B">
      <w:pPr>
        <w:rPr>
          <w:rtl/>
        </w:rPr>
      </w:pPr>
      <w:r>
        <w:rPr>
          <w:rtl/>
        </w:rPr>
        <w:t>سرور:</w:t>
      </w:r>
    </w:p>
    <w:p w14:paraId="2EFA6B94" w14:textId="77777777" w:rsidR="00AF4843" w:rsidRDefault="00AF4843" w:rsidP="0018185B">
      <w:pPr>
        <w:rPr>
          <w:rtl/>
        </w:rPr>
      </w:pPr>
      <w:r>
        <w:rPr>
          <w:rtl/>
        </w:rPr>
        <w:t>"بفرما!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صفحه </w:t>
      </w:r>
      <w:r>
        <w:t>HTML</w:t>
      </w:r>
      <w:r>
        <w:rPr>
          <w:rtl/>
        </w:rPr>
        <w:t xml:space="preserve"> است...</w:t>
      </w:r>
    </w:p>
    <w:p w14:paraId="57FDD0E0" w14:textId="77777777" w:rsidR="00AF4843" w:rsidRDefault="00AF4843" w:rsidP="0018185B">
      <w:pPr>
        <w:rPr>
          <w:rtl/>
        </w:rPr>
      </w:pPr>
      <w:r>
        <w:rPr>
          <w:rFonts w:hint="eastAsia"/>
          <w:rtl/>
        </w:rPr>
        <w:t>هم</w:t>
      </w:r>
      <w:r>
        <w:rPr>
          <w:rFonts w:hint="cs"/>
          <w:rtl/>
        </w:rPr>
        <w:t>ی</w:t>
      </w:r>
      <w:r>
        <w:rPr>
          <w:rFonts w:hint="eastAsia"/>
          <w:rtl/>
        </w:rPr>
        <w:t>نطور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و </w:t>
      </w:r>
      <w:r>
        <w:t>JavaScript</w:t>
      </w:r>
      <w:r>
        <w:rPr>
          <w:rtl/>
        </w:rPr>
        <w:t>"</w:t>
      </w:r>
    </w:p>
    <w:p w14:paraId="0399F9D4" w14:textId="73A49F20" w:rsidR="00AF4843" w:rsidRDefault="00AF4843" w:rsidP="0018185B">
      <w:pPr>
        <w:rPr>
          <w:rtl/>
        </w:rPr>
      </w:pPr>
      <w:r>
        <w:rPr>
          <w:rtl/>
        </w:rPr>
        <w:t>کاربر:</w:t>
      </w:r>
    </w:p>
    <w:p w14:paraId="5D467BA2" w14:textId="77777777" w:rsidR="00AF4843" w:rsidRDefault="00AF4843" w:rsidP="0018185B">
      <w:pPr>
        <w:rPr>
          <w:rtl/>
        </w:rPr>
      </w:pPr>
      <w:r>
        <w:rPr>
          <w:rtl/>
        </w:rPr>
        <w:t xml:space="preserve">"ممنون! حالا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عکس هم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دارم"</w:t>
      </w:r>
    </w:p>
    <w:p w14:paraId="56F242AF" w14:textId="07C2F6DF" w:rsidR="00AF4843" w:rsidRDefault="00AF4843" w:rsidP="0018185B">
      <w:pPr>
        <w:rPr>
          <w:rtl/>
        </w:rPr>
      </w:pPr>
      <w:r>
        <w:rPr>
          <w:rtl/>
        </w:rPr>
        <w:t>سرور:</w:t>
      </w:r>
    </w:p>
    <w:p w14:paraId="2316016A" w14:textId="77777777" w:rsidR="00AF4843" w:rsidRDefault="00AF4843" w:rsidP="0018185B">
      <w:pPr>
        <w:rPr>
          <w:rtl/>
        </w:rPr>
      </w:pPr>
      <w:r>
        <w:rPr>
          <w:rtl/>
        </w:rPr>
        <w:t>"عکس هم برات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فرستم</w:t>
      </w:r>
      <w:r>
        <w:rPr>
          <w:rtl/>
        </w:rPr>
        <w:t>"</w:t>
      </w:r>
    </w:p>
    <w:p w14:paraId="343676D1" w14:textId="022DF614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اجزای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</w:t>
      </w:r>
    </w:p>
    <w:p w14:paraId="4519C5A7" w14:textId="6689A79F" w:rsidR="00AF4843" w:rsidRDefault="00AF4843" w:rsidP="0018185B">
      <w:pPr>
        <w:rPr>
          <w:rtl/>
        </w:rPr>
      </w:pPr>
      <w:r>
        <w:rPr>
          <w:rtl/>
        </w:rPr>
        <w:t xml:space="preserve"> 1. سخت‌افزار (</w:t>
      </w:r>
      <w:r>
        <w:t>Hardware</w:t>
      </w:r>
      <w:r>
        <w:rPr>
          <w:rtl/>
        </w:rPr>
        <w:t>) - جسم سرور</w:t>
      </w:r>
    </w:p>
    <w:p w14:paraId="08C0751B" w14:textId="274F9D6B" w:rsidR="00AF4843" w:rsidRDefault="00AF4843" w:rsidP="0018185B">
      <w:pPr>
        <w:rPr>
          <w:rtl/>
        </w:rPr>
      </w:pPr>
      <w:r>
        <w:rPr>
          <w:rtl/>
        </w:rPr>
        <w:t>- پردازنده (</w:t>
      </w:r>
      <w:r>
        <w:t>CPU</w:t>
      </w:r>
      <w:r>
        <w:rPr>
          <w:rtl/>
        </w:rPr>
        <w:t>): مغز سرور</w:t>
      </w:r>
    </w:p>
    <w:p w14:paraId="5A5953B1" w14:textId="013F491A" w:rsidR="00AF4843" w:rsidRDefault="00AF4843" w:rsidP="0018185B">
      <w:pPr>
        <w:rPr>
          <w:rtl/>
        </w:rPr>
      </w:pPr>
      <w:r>
        <w:rPr>
          <w:rtl/>
        </w:rPr>
        <w:t>- حافظه (</w:t>
      </w:r>
      <w:r>
        <w:t>RAM</w:t>
      </w:r>
      <w:r>
        <w:rPr>
          <w:rtl/>
        </w:rPr>
        <w:t>): حافظه موقت</w:t>
      </w:r>
    </w:p>
    <w:p w14:paraId="2FEC80B3" w14:textId="10122748" w:rsidR="00AF4843" w:rsidRDefault="00AF4843" w:rsidP="0018185B">
      <w:pPr>
        <w:rPr>
          <w:rtl/>
        </w:rPr>
      </w:pPr>
      <w:r>
        <w:rPr>
          <w:rtl/>
        </w:rPr>
        <w:t>- هارد د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(</w:t>
      </w:r>
      <w:r>
        <w:t>Storage</w:t>
      </w:r>
      <w:r>
        <w:rPr>
          <w:rtl/>
        </w:rPr>
        <w:t>): انبار اطلاعات</w:t>
      </w:r>
    </w:p>
    <w:p w14:paraId="1F120CE0" w14:textId="10FBB5D9" w:rsidR="00AF4843" w:rsidRDefault="00AF4843" w:rsidP="0018185B">
      <w:pPr>
        <w:rPr>
          <w:rtl/>
        </w:rPr>
      </w:pPr>
      <w:r>
        <w:rPr>
          <w:rtl/>
        </w:rPr>
        <w:t>- شبکه (</w:t>
      </w:r>
      <w:r>
        <w:t>Network Card</w:t>
      </w:r>
      <w:r>
        <w:rPr>
          <w:rtl/>
        </w:rPr>
        <w:t>): ارتباط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06690DDF" w14:textId="693179AD" w:rsidR="00AF4843" w:rsidRDefault="00AF4843" w:rsidP="0018185B">
      <w:pPr>
        <w:rPr>
          <w:rtl/>
        </w:rPr>
      </w:pPr>
      <w:r>
        <w:rPr>
          <w:rtl/>
        </w:rPr>
        <w:t xml:space="preserve"> 2. نرم‌افزار (</w:t>
      </w:r>
      <w:r>
        <w:t>Software</w:t>
      </w:r>
      <w:r>
        <w:rPr>
          <w:rtl/>
        </w:rPr>
        <w:t>) - روح سرور</w:t>
      </w:r>
    </w:p>
    <w:p w14:paraId="0745C55C" w14:textId="20C24A1C" w:rsidR="00AF4843" w:rsidRDefault="00AF4843" w:rsidP="0018185B">
      <w:pPr>
        <w:rPr>
          <w:rtl/>
        </w:rPr>
      </w:pPr>
      <w:r>
        <w:rPr>
          <w:rtl/>
        </w:rPr>
        <w:t>-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عامل: </w:t>
      </w:r>
      <w:r>
        <w:t>Windows Server, Linux</w:t>
      </w:r>
    </w:p>
    <w:p w14:paraId="1AB10762" w14:textId="5329E951" w:rsidR="00AF4843" w:rsidRDefault="00AF4843" w:rsidP="0018185B">
      <w:pPr>
        <w:rPr>
          <w:rtl/>
        </w:rPr>
      </w:pPr>
      <w:r>
        <w:rPr>
          <w:rtl/>
        </w:rPr>
        <w:t>- نرم‌افزار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: </w:t>
      </w:r>
      <w:r>
        <w:t>Apache, MySQL</w:t>
      </w:r>
    </w:p>
    <w:p w14:paraId="1474ED7B" w14:textId="407170AA" w:rsidR="00AF4843" w:rsidRDefault="00AF4843" w:rsidP="0018185B">
      <w:pPr>
        <w:rPr>
          <w:rtl/>
        </w:rPr>
      </w:pPr>
      <w:r>
        <w:rPr>
          <w:rtl/>
        </w:rPr>
        <w:t>-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روال،</w:t>
      </w:r>
      <w:r>
        <w:rPr>
          <w:rtl/>
        </w:rPr>
        <w:t xml:space="preserve"> آنت</w:t>
      </w:r>
      <w:r>
        <w:rPr>
          <w:rFonts w:hint="cs"/>
          <w:rtl/>
        </w:rPr>
        <w:t>ی‌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روس</w:t>
      </w:r>
    </w:p>
    <w:p w14:paraId="4C20EF74" w14:textId="0F4B6B77" w:rsidR="00AF4843" w:rsidRDefault="00AF4843" w:rsidP="0018185B">
      <w:pPr>
        <w:rPr>
          <w:rtl/>
        </w:rPr>
      </w:pPr>
      <w:r>
        <w:rPr>
          <w:rtl/>
        </w:rPr>
        <w:t xml:space="preserve"> 3. شبکه (</w:t>
      </w:r>
      <w:r>
        <w:t>Network</w:t>
      </w:r>
      <w:r>
        <w:rPr>
          <w:rtl/>
        </w:rPr>
        <w:t>) - راه‌ها</w:t>
      </w:r>
      <w:r>
        <w:rPr>
          <w:rFonts w:hint="cs"/>
          <w:rtl/>
        </w:rPr>
        <w:t>ی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</w:p>
    <w:p w14:paraId="268F005F" w14:textId="06207457" w:rsidR="00AF4843" w:rsidRDefault="00AF4843" w:rsidP="0018185B">
      <w:pPr>
        <w:rPr>
          <w:rtl/>
        </w:rPr>
      </w:pPr>
      <w:r>
        <w:rPr>
          <w:rtl/>
        </w:rPr>
        <w:t>- پهنا</w:t>
      </w:r>
      <w:r>
        <w:rPr>
          <w:rFonts w:hint="cs"/>
          <w:rtl/>
        </w:rPr>
        <w:t>ی</w:t>
      </w:r>
      <w:r>
        <w:rPr>
          <w:rtl/>
        </w:rPr>
        <w:t xml:space="preserve"> باند: عرض جاده اطلاعات</w:t>
      </w:r>
    </w:p>
    <w:p w14:paraId="570DFE13" w14:textId="14CAC8FF" w:rsidR="00AF4843" w:rsidRDefault="00AF4843" w:rsidP="0018185B">
      <w:pPr>
        <w:rPr>
          <w:rtl/>
        </w:rPr>
      </w:pPr>
      <w:r>
        <w:rPr>
          <w:rtl/>
        </w:rPr>
        <w:t>- آ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tl/>
        </w:rPr>
        <w:t xml:space="preserve"> ثابت: آدرس هم</w:t>
      </w:r>
      <w:r>
        <w:rPr>
          <w:rFonts w:hint="cs"/>
          <w:rtl/>
        </w:rPr>
        <w:t>ی</w:t>
      </w:r>
      <w:r>
        <w:rPr>
          <w:rFonts w:hint="eastAsia"/>
          <w:rtl/>
        </w:rPr>
        <w:t>شگ</w:t>
      </w:r>
      <w:r>
        <w:rPr>
          <w:rFonts w:hint="cs"/>
          <w:rtl/>
        </w:rPr>
        <w:t>ی</w:t>
      </w:r>
    </w:p>
    <w:p w14:paraId="4ED8F645" w14:textId="4D2DE891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t>Uptime</w:t>
      </w:r>
      <w:r>
        <w:rPr>
          <w:rtl/>
        </w:rPr>
        <w:t>: زمان فعال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28279AA" w14:textId="07759907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lastRenderedPageBreak/>
        <w:t>سرور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مقابل</w:t>
      </w:r>
      <w:r>
        <w:rPr>
          <w:rtl/>
        </w:rPr>
        <w:t xml:space="preserve"> </w:t>
      </w:r>
      <w:r>
        <w:rPr>
          <w:rFonts w:hint="cs"/>
          <w:rtl/>
        </w:rPr>
        <w:t>کلای</w:t>
      </w:r>
      <w:r>
        <w:rPr>
          <w:rFonts w:hint="eastAsia"/>
          <w:rtl/>
        </w:rPr>
        <w:t>نت</w:t>
      </w:r>
    </w:p>
    <w:p w14:paraId="379010A4" w14:textId="6CAD5392" w:rsidR="00AF4843" w:rsidRDefault="00AF4843" w:rsidP="0018185B">
      <w:pPr>
        <w:rPr>
          <w:rtl/>
        </w:rPr>
      </w:pPr>
      <w:r>
        <w:rPr>
          <w:rtl/>
        </w:rPr>
        <w:t xml:space="preserve"> سرور (خدمت‌دهنده):</w:t>
      </w:r>
    </w:p>
    <w:p w14:paraId="2CDB3BFF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</w:t>
      </w:r>
    </w:p>
    <w:p w14:paraId="719965FF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hint="cs"/>
          <w:rtl/>
        </w:rPr>
        <w:t>قدرت</w:t>
      </w:r>
      <w:r>
        <w:rPr>
          <w:rtl/>
        </w:rPr>
        <w:t xml:space="preserve"> </w:t>
      </w:r>
      <w:r>
        <w:rPr>
          <w:rFonts w:hint="cs"/>
          <w:rtl/>
        </w:rPr>
        <w:t>پردازش</w:t>
      </w:r>
      <w:r>
        <w:rPr>
          <w:rtl/>
        </w:rPr>
        <w:t xml:space="preserve"> </w:t>
      </w:r>
      <w:r>
        <w:rPr>
          <w:rFonts w:hint="cs"/>
          <w:rtl/>
        </w:rPr>
        <w:t>بالا</w:t>
      </w:r>
    </w:p>
    <w:p w14:paraId="24EAE8F7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اتصال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دائم</w:t>
      </w:r>
      <w:r>
        <w:rPr>
          <w:rFonts w:hint="cs"/>
          <w:rtl/>
        </w:rPr>
        <w:t>ی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62F812FC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خدمات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ارائه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4C1E419F" w14:textId="241D8DC6" w:rsidR="00AF4843" w:rsidRDefault="00AF4843" w:rsidP="00E32F8B">
      <w:pPr>
        <w:pStyle w:val="bold"/>
        <w:rPr>
          <w:rtl/>
        </w:rPr>
      </w:pPr>
      <w:r>
        <w:rPr>
          <w:rtl/>
        </w:rPr>
        <w:t>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tl/>
        </w:rPr>
        <w:t xml:space="preserve"> (خدمت‌گ</w:t>
      </w:r>
      <w:r>
        <w:rPr>
          <w:rFonts w:hint="cs"/>
          <w:rtl/>
        </w:rPr>
        <w:t>ی</w:t>
      </w:r>
      <w:r>
        <w:rPr>
          <w:rFonts w:hint="eastAsia"/>
          <w:rtl/>
        </w:rPr>
        <w:t>رنده</w:t>
      </w:r>
      <w:r>
        <w:rPr>
          <w:rtl/>
        </w:rPr>
        <w:t>):</w:t>
      </w:r>
    </w:p>
    <w:p w14:paraId="3FC8552A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گاه</w:t>
      </w:r>
      <w:r>
        <w:rPr>
          <w:rFonts w:hint="cs"/>
          <w:rtl/>
        </w:rPr>
        <w:t>ی</w:t>
      </w:r>
      <w:r>
        <w:rPr>
          <w:rtl/>
        </w:rPr>
        <w:t xml:space="preserve"> خاموش/روشن</w:t>
      </w:r>
    </w:p>
    <w:p w14:paraId="03781563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hint="cs"/>
          <w:rtl/>
        </w:rPr>
        <w:t>قدرت</w:t>
      </w:r>
      <w:r>
        <w:rPr>
          <w:rtl/>
        </w:rPr>
        <w:t xml:space="preserve"> </w:t>
      </w:r>
      <w:r>
        <w:rPr>
          <w:rFonts w:hint="cs"/>
          <w:rtl/>
        </w:rPr>
        <w:t>پردازش</w:t>
      </w:r>
      <w:r>
        <w:rPr>
          <w:rtl/>
        </w:rPr>
        <w:t xml:space="preserve"> </w:t>
      </w:r>
      <w:r>
        <w:rPr>
          <w:rFonts w:hint="cs"/>
          <w:rtl/>
        </w:rPr>
        <w:t>معمولی</w:t>
      </w:r>
    </w:p>
    <w:p w14:paraId="30D9245F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اتصال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موقت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15552D33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خدمات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F90F762" w14:textId="5FA647B0" w:rsidR="00AF4843" w:rsidRDefault="00AF4843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انواع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</w:p>
    <w:p w14:paraId="3308F011" w14:textId="2FD2F06B" w:rsidR="00AF4843" w:rsidRDefault="00AF4843" w:rsidP="0018185B">
      <w:pPr>
        <w:rPr>
          <w:rtl/>
        </w:rPr>
      </w:pPr>
      <w:r>
        <w:rPr>
          <w:rtl/>
        </w:rPr>
        <w:t xml:space="preserve"> 1. سرور اختصاص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Dedicated Server</w:t>
      </w:r>
      <w:r>
        <w:rPr>
          <w:rtl/>
        </w:rPr>
        <w:t>) - و</w:t>
      </w:r>
      <w:r>
        <w:rPr>
          <w:rFonts w:hint="cs"/>
          <w:rtl/>
        </w:rPr>
        <w:t>ی</w:t>
      </w:r>
      <w:r>
        <w:rPr>
          <w:rFonts w:hint="eastAsia"/>
          <w:rtl/>
        </w:rPr>
        <w:t>لا</w:t>
      </w:r>
    </w:p>
    <w:p w14:paraId="78EE9AA8" w14:textId="77777777" w:rsidR="00AF4843" w:rsidRDefault="00AF4843" w:rsidP="0018185B">
      <w:pPr>
        <w:rPr>
          <w:rtl/>
        </w:rPr>
      </w:pPr>
      <w:r>
        <w:rPr>
          <w:rtl/>
        </w:rPr>
        <w:t>- فقط برا</w:t>
      </w:r>
      <w:r>
        <w:rPr>
          <w:rFonts w:hint="cs"/>
          <w:rtl/>
        </w:rPr>
        <w:t>ی</w:t>
      </w:r>
      <w:r>
        <w:rPr>
          <w:rtl/>
        </w:rPr>
        <w:t xml:space="preserve"> شما</w:t>
      </w:r>
    </w:p>
    <w:p w14:paraId="74B0211B" w14:textId="77777777" w:rsidR="00AF4843" w:rsidRDefault="00AF4843" w:rsidP="0018185B">
      <w:pPr>
        <w:rPr>
          <w:rtl/>
        </w:rPr>
      </w:pPr>
      <w:r>
        <w:rPr>
          <w:rtl/>
        </w:rPr>
        <w:t>- قدرت کامل</w:t>
      </w:r>
    </w:p>
    <w:p w14:paraId="23F2EF3D" w14:textId="77777777" w:rsidR="00AF4843" w:rsidRDefault="00AF4843" w:rsidP="0018185B">
      <w:pPr>
        <w:rPr>
          <w:rtl/>
        </w:rPr>
      </w:pPr>
      <w:r>
        <w:rPr>
          <w:rtl/>
        </w:rPr>
        <w:t>-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بالا</w:t>
      </w:r>
    </w:p>
    <w:p w14:paraId="39D0B653" w14:textId="77777777" w:rsidR="00AF4843" w:rsidRDefault="00AF4843" w:rsidP="0018185B">
      <w:pPr>
        <w:rPr>
          <w:rtl/>
        </w:rPr>
      </w:pPr>
      <w:r>
        <w:rPr>
          <w:rtl/>
        </w:rPr>
        <w:t>- کنترل کامل</w:t>
      </w:r>
    </w:p>
    <w:p w14:paraId="7A2A64CB" w14:textId="091920F4" w:rsidR="00AF4843" w:rsidRDefault="00AF4843" w:rsidP="0018185B">
      <w:pPr>
        <w:rPr>
          <w:rtl/>
        </w:rPr>
      </w:pPr>
      <w:r>
        <w:rPr>
          <w:rtl/>
        </w:rPr>
        <w:t>2. سرور مجاز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VPS</w:t>
      </w:r>
      <w:r>
        <w:rPr>
          <w:rtl/>
        </w:rPr>
        <w:t>) - آپارتمان</w:t>
      </w:r>
    </w:p>
    <w:p w14:paraId="4769C86A" w14:textId="77777777" w:rsidR="00AF4843" w:rsidRDefault="00AF4843" w:rsidP="0018185B">
      <w:pPr>
        <w:rPr>
          <w:rtl/>
        </w:rPr>
      </w:pPr>
      <w:r>
        <w:rPr>
          <w:rtl/>
        </w:rPr>
        <w:t>- بخش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بزرگ</w:t>
      </w:r>
    </w:p>
    <w:p w14:paraId="403A7056" w14:textId="77777777" w:rsidR="00AF4843" w:rsidRDefault="00AF4843" w:rsidP="0018185B">
      <w:pPr>
        <w:rPr>
          <w:rtl/>
        </w:rPr>
      </w:pPr>
      <w:r>
        <w:rPr>
          <w:rtl/>
        </w:rPr>
        <w:t>- قدرت اشتراک</w:t>
      </w:r>
      <w:r>
        <w:rPr>
          <w:rFonts w:hint="cs"/>
          <w:rtl/>
        </w:rPr>
        <w:t>ی</w:t>
      </w:r>
    </w:p>
    <w:p w14:paraId="1CF46750" w14:textId="77777777" w:rsidR="00AF4843" w:rsidRDefault="00AF4843" w:rsidP="0018185B">
      <w:pPr>
        <w:rPr>
          <w:rtl/>
        </w:rPr>
      </w:pPr>
      <w:r>
        <w:rPr>
          <w:rtl/>
        </w:rPr>
        <w:t>-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متوسط</w:t>
      </w:r>
    </w:p>
    <w:p w14:paraId="672C3A42" w14:textId="77777777" w:rsidR="00AF4843" w:rsidRDefault="00AF4843" w:rsidP="0018185B">
      <w:pPr>
        <w:rPr>
          <w:rtl/>
        </w:rPr>
      </w:pPr>
      <w:r>
        <w:rPr>
          <w:rtl/>
        </w:rPr>
        <w:lastRenderedPageBreak/>
        <w:t>- کنترل نسب</w:t>
      </w:r>
      <w:r>
        <w:rPr>
          <w:rFonts w:hint="cs"/>
          <w:rtl/>
        </w:rPr>
        <w:t>ی</w:t>
      </w:r>
    </w:p>
    <w:p w14:paraId="4286A566" w14:textId="2411E757" w:rsidR="00AF4843" w:rsidRDefault="00AF4843" w:rsidP="0018185B">
      <w:pPr>
        <w:rPr>
          <w:rtl/>
        </w:rPr>
      </w:pPr>
      <w:r>
        <w:rPr>
          <w:rtl/>
        </w:rPr>
        <w:t>3.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اشتراک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Shared Hosting</w:t>
      </w:r>
      <w:r>
        <w:rPr>
          <w:rtl/>
        </w:rPr>
        <w:t>) - خوابگاه</w:t>
      </w:r>
    </w:p>
    <w:p w14:paraId="4284086E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با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کاربر</w:t>
      </w:r>
    </w:p>
    <w:p w14:paraId="5E443DA6" w14:textId="77777777" w:rsidR="00AF4843" w:rsidRDefault="00AF4843" w:rsidP="0018185B">
      <w:pPr>
        <w:rPr>
          <w:rtl/>
        </w:rPr>
      </w:pPr>
      <w:r>
        <w:rPr>
          <w:rtl/>
        </w:rPr>
        <w:t>- قدرت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محدود</w:t>
      </w:r>
    </w:p>
    <w:p w14:paraId="7AFDF366" w14:textId="77777777" w:rsidR="00AF4843" w:rsidRDefault="00AF4843" w:rsidP="0018185B">
      <w:pPr>
        <w:rPr>
          <w:rtl/>
        </w:rPr>
      </w:pPr>
      <w:r>
        <w:rPr>
          <w:rtl/>
        </w:rPr>
        <w:t>-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کم</w:t>
      </w:r>
    </w:p>
    <w:p w14:paraId="7B6F980C" w14:textId="77777777" w:rsidR="00AF4843" w:rsidRDefault="00AF4843" w:rsidP="0018185B">
      <w:pPr>
        <w:rPr>
          <w:rtl/>
        </w:rPr>
      </w:pPr>
      <w:r>
        <w:rPr>
          <w:rtl/>
        </w:rPr>
        <w:t>- کنترل کم</w:t>
      </w:r>
    </w:p>
    <w:p w14:paraId="55C96F45" w14:textId="3A114D70" w:rsidR="00AF4843" w:rsidRDefault="00AF4843" w:rsidP="0018185B">
      <w:pPr>
        <w:rPr>
          <w:rtl/>
        </w:rPr>
      </w:pPr>
      <w:r>
        <w:rPr>
          <w:rtl/>
        </w:rPr>
        <w:t xml:space="preserve"> 4. ابر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Cloud</w:t>
      </w:r>
      <w:r>
        <w:rPr>
          <w:rtl/>
        </w:rPr>
        <w:t>) - هتل</w:t>
      </w:r>
    </w:p>
    <w:p w14:paraId="2BBE7BBE" w14:textId="77777777" w:rsidR="00AF4843" w:rsidRDefault="00AF4843" w:rsidP="0018185B">
      <w:pPr>
        <w:rPr>
          <w:rtl/>
        </w:rPr>
      </w:pPr>
      <w:r>
        <w:rPr>
          <w:rtl/>
        </w:rPr>
        <w:t>- منابع قابل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</w:p>
    <w:p w14:paraId="459DF20D" w14:textId="77777777" w:rsidR="00AF4843" w:rsidRDefault="00AF4843" w:rsidP="0018185B">
      <w:pPr>
        <w:rPr>
          <w:rtl/>
        </w:rPr>
      </w:pPr>
      <w:r>
        <w:rPr>
          <w:rtl/>
        </w:rPr>
        <w:t>- پرداخت به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استفاده</w:t>
      </w:r>
    </w:p>
    <w:p w14:paraId="575BC83E" w14:textId="77777777" w:rsidR="00AF4843" w:rsidRDefault="00AF4843" w:rsidP="0018185B">
      <w:pPr>
        <w:rPr>
          <w:rtl/>
        </w:rPr>
      </w:pPr>
      <w:r>
        <w:rPr>
          <w:rtl/>
        </w:rPr>
        <w:t>-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771DE576" w14:textId="77777777" w:rsidR="00AF4843" w:rsidRDefault="00AF4843" w:rsidP="0018185B">
      <w:pPr>
        <w:rPr>
          <w:rtl/>
        </w:rPr>
      </w:pPr>
      <w:r>
        <w:rPr>
          <w:rtl/>
        </w:rPr>
        <w:t>- مق</w:t>
      </w:r>
      <w:r>
        <w:rPr>
          <w:rFonts w:hint="cs"/>
          <w:rtl/>
        </w:rPr>
        <w:t>ی</w:t>
      </w:r>
      <w:r>
        <w:rPr>
          <w:rFonts w:hint="eastAsia"/>
          <w:rtl/>
        </w:rPr>
        <w:t>اس‌پذ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74A23C56" w14:textId="743EFA5B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نمونه‌های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</w:p>
    <w:p w14:paraId="69C1D020" w14:textId="39FCC058" w:rsidR="00AF4843" w:rsidRDefault="00AF4843" w:rsidP="0018185B">
      <w:pPr>
        <w:rPr>
          <w:rtl/>
        </w:rPr>
      </w:pPr>
      <w:r>
        <w:rPr>
          <w:rtl/>
        </w:rPr>
        <w:t xml:space="preserve"> سرورها</w:t>
      </w:r>
      <w:r>
        <w:rPr>
          <w:rFonts w:hint="cs"/>
          <w:rtl/>
        </w:rPr>
        <w:t>ی</w:t>
      </w:r>
      <w:r>
        <w:rPr>
          <w:rtl/>
        </w:rPr>
        <w:t xml:space="preserve"> معروف:</w:t>
      </w:r>
    </w:p>
    <w:p w14:paraId="4B5A50F6" w14:textId="28D5B8F2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t>Google Server</w:t>
      </w:r>
      <w:r>
        <w:rPr>
          <w:rtl/>
        </w:rPr>
        <w:t xml:space="preserve">: جستجو، </w:t>
      </w:r>
      <w:r>
        <w:rPr>
          <w:rFonts w:hint="cs"/>
          <w:rtl/>
        </w:rPr>
        <w:t>ی</w:t>
      </w:r>
      <w:r>
        <w:rPr>
          <w:rFonts w:hint="eastAsia"/>
          <w:rtl/>
        </w:rPr>
        <w:t>وت</w:t>
      </w:r>
      <w:r>
        <w:rPr>
          <w:rFonts w:hint="cs"/>
          <w:rtl/>
        </w:rPr>
        <w:t>ی</w:t>
      </w:r>
      <w:r>
        <w:rPr>
          <w:rFonts w:hint="eastAsia"/>
          <w:rtl/>
        </w:rPr>
        <w:t>وب،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62E0D870" w14:textId="62BBEF69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t>Facebook Server</w:t>
      </w:r>
      <w:r>
        <w:rPr>
          <w:rtl/>
        </w:rPr>
        <w:t>: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نستاگرام،</w:t>
      </w:r>
      <w:r>
        <w:rPr>
          <w:rtl/>
        </w:rPr>
        <w:t xml:space="preserve"> واتس‌اپ</w:t>
      </w:r>
    </w:p>
    <w:p w14:paraId="66DC302E" w14:textId="4AE20421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t>Amazon AWS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  <w:r>
        <w:rPr>
          <w:rtl/>
        </w:rPr>
        <w:t xml:space="preserve"> آمازون</w:t>
      </w:r>
    </w:p>
    <w:p w14:paraId="28313957" w14:textId="3A08EFDC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t>Microsoft Azure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ما</w:t>
      </w:r>
      <w:r>
        <w:rPr>
          <w:rFonts w:hint="cs"/>
          <w:rtl/>
        </w:rPr>
        <w:t>ی</w:t>
      </w:r>
      <w:r>
        <w:rPr>
          <w:rFonts w:hint="eastAsia"/>
          <w:rtl/>
        </w:rPr>
        <w:t>کروسافت</w:t>
      </w:r>
    </w:p>
    <w:p w14:paraId="379EC2D6" w14:textId="1F3755AB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امنی</w:t>
      </w:r>
      <w:r>
        <w:rPr>
          <w:rFonts w:hint="eastAsia"/>
          <w:rtl/>
        </w:rPr>
        <w:t>ت</w:t>
      </w:r>
      <w:r>
        <w:rPr>
          <w:rtl/>
        </w:rPr>
        <w:t xml:space="preserve"> سرور</w:t>
      </w:r>
    </w:p>
    <w:p w14:paraId="44CF2FF2" w14:textId="3C3C394A" w:rsidR="00AF4843" w:rsidRDefault="00AF4843" w:rsidP="0018185B">
      <w:pPr>
        <w:rPr>
          <w:rtl/>
        </w:rPr>
      </w:pPr>
      <w:r>
        <w:rPr>
          <w:rtl/>
        </w:rPr>
        <w:t xml:space="preserve"> خطرات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p w14:paraId="5B6F3C11" w14:textId="4148EA27" w:rsidR="00AF4843" w:rsidRDefault="00AF4843" w:rsidP="0018185B">
      <w:pPr>
        <w:rPr>
          <w:rtl/>
        </w:rPr>
      </w:pPr>
      <w:r>
        <w:rPr>
          <w:rtl/>
        </w:rPr>
        <w:t xml:space="preserve">- حمله </w:t>
      </w:r>
      <w:r>
        <w:t>DDoS</w:t>
      </w:r>
      <w:r>
        <w:rPr>
          <w:rtl/>
        </w:rPr>
        <w:t>: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مصنوع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</w:p>
    <w:p w14:paraId="55603A42" w14:textId="624B9928" w:rsidR="00AF4843" w:rsidRDefault="00AF4843" w:rsidP="0018185B">
      <w:pPr>
        <w:rPr>
          <w:rtl/>
        </w:rPr>
      </w:pPr>
      <w:r>
        <w:rPr>
          <w:rtl/>
        </w:rPr>
        <w:t>- هک: نفوذ به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</w:p>
    <w:p w14:paraId="67A7C6E6" w14:textId="66782BF3" w:rsidR="00AF4843" w:rsidRDefault="00AF4843" w:rsidP="0018185B">
      <w:pPr>
        <w:rPr>
          <w:rtl/>
        </w:rPr>
      </w:pPr>
      <w:r>
        <w:rPr>
          <w:rtl/>
        </w:rPr>
        <w:lastRenderedPageBreak/>
        <w:t>- بدافزار: آلوده شدن سرور</w:t>
      </w:r>
    </w:p>
    <w:p w14:paraId="7C37CBFB" w14:textId="5B28FD80" w:rsidR="00AF4843" w:rsidRDefault="00AF4843" w:rsidP="0018185B">
      <w:pPr>
        <w:rPr>
          <w:rtl/>
        </w:rPr>
      </w:pPr>
      <w:r>
        <w:rPr>
          <w:rtl/>
        </w:rPr>
        <w:t>راه‌ها</w:t>
      </w:r>
      <w:r>
        <w:rPr>
          <w:rFonts w:hint="cs"/>
          <w:rtl/>
        </w:rPr>
        <w:t>ی</w:t>
      </w:r>
      <w:r>
        <w:rPr>
          <w:rtl/>
        </w:rPr>
        <w:t xml:space="preserve"> محافظت:</w:t>
      </w:r>
    </w:p>
    <w:p w14:paraId="03994A8F" w14:textId="11B11353" w:rsidR="00AF4843" w:rsidRDefault="00AF4843" w:rsidP="0018185B">
      <w:pPr>
        <w:rPr>
          <w:rtl/>
        </w:rPr>
      </w:pPr>
      <w:r>
        <w:rPr>
          <w:rtl/>
        </w:rPr>
        <w:t>-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>: د</w:t>
      </w:r>
      <w:r>
        <w:rPr>
          <w:rFonts w:hint="cs"/>
          <w:rtl/>
        </w:rPr>
        <w:t>ی</w:t>
      </w:r>
      <w:r>
        <w:rPr>
          <w:rFonts w:hint="eastAsia"/>
          <w:rtl/>
        </w:rPr>
        <w:t>وار</w:t>
      </w:r>
      <w:r>
        <w:rPr>
          <w:rtl/>
        </w:rPr>
        <w:t xml:space="preserve"> محافظ</w:t>
      </w:r>
    </w:p>
    <w:p w14:paraId="2ACDF27E" w14:textId="7DEBAD1A" w:rsidR="00AF4843" w:rsidRDefault="00AF4843" w:rsidP="0018185B">
      <w:pPr>
        <w:rPr>
          <w:rtl/>
        </w:rPr>
      </w:pPr>
      <w:r>
        <w:rPr>
          <w:rtl/>
        </w:rPr>
        <w:t>- آنت</w:t>
      </w:r>
      <w:r>
        <w:rPr>
          <w:rFonts w:hint="cs"/>
          <w:rtl/>
        </w:rPr>
        <w:t>ی‌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روس</w:t>
      </w:r>
      <w:r>
        <w:rPr>
          <w:rtl/>
        </w:rPr>
        <w:t>: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من</w:t>
      </w:r>
      <w:r>
        <w:rPr>
          <w:rFonts w:hint="cs"/>
          <w:rtl/>
        </w:rPr>
        <w:t>ی</w:t>
      </w:r>
    </w:p>
    <w:p w14:paraId="39DC9B7F" w14:textId="5F6FD60E" w:rsidR="00AF4843" w:rsidRDefault="00AF4843" w:rsidP="0018185B">
      <w:pPr>
        <w:rPr>
          <w:rtl/>
        </w:rPr>
      </w:pPr>
      <w:r>
        <w:rPr>
          <w:rtl/>
        </w:rPr>
        <w:t>- بک‌آپ: نسخه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</w:p>
    <w:p w14:paraId="5F463B2A" w14:textId="51DE5FB1" w:rsidR="00AF4843" w:rsidRDefault="00AF4843" w:rsidP="0018185B">
      <w:pPr>
        <w:rPr>
          <w:rtl/>
        </w:rPr>
      </w:pPr>
      <w:r>
        <w:rPr>
          <w:rtl/>
        </w:rPr>
        <w:t>- آپد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به‌روزرسان</w:t>
      </w:r>
      <w:r>
        <w:rPr>
          <w:rFonts w:hint="cs"/>
          <w:rtl/>
        </w:rPr>
        <w:t>ی</w:t>
      </w:r>
      <w:r>
        <w:rPr>
          <w:rtl/>
        </w:rPr>
        <w:t xml:space="preserve"> منظم</w:t>
      </w:r>
    </w:p>
    <w:p w14:paraId="2458A6E8" w14:textId="77777777" w:rsidR="00AF4843" w:rsidRDefault="00AF4843" w:rsidP="0018185B">
      <w:pPr>
        <w:rPr>
          <w:rtl/>
        </w:rPr>
      </w:pPr>
    </w:p>
    <w:p w14:paraId="7807D44A" w14:textId="5AD0F600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وی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خوب</w:t>
      </w:r>
    </w:p>
    <w:p w14:paraId="38094AFC" w14:textId="250291C3" w:rsidR="00AF4843" w:rsidRDefault="00AF4843" w:rsidP="0018185B">
      <w:pPr>
        <w:rPr>
          <w:rtl/>
        </w:rPr>
      </w:pPr>
      <w:r>
        <w:rPr>
          <w:rtl/>
        </w:rPr>
        <w:t xml:space="preserve"> 1.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(</w:t>
      </w:r>
      <w:r>
        <w:t>Reliability</w:t>
      </w:r>
      <w:r>
        <w:rPr>
          <w:rtl/>
        </w:rPr>
        <w:t>)</w:t>
      </w:r>
    </w:p>
    <w:p w14:paraId="578E6FBA" w14:textId="77777777" w:rsidR="00AF4843" w:rsidRDefault="00AF4843" w:rsidP="0018185B">
      <w:pPr>
        <w:rPr>
          <w:rtl/>
        </w:rPr>
      </w:pPr>
      <w:r>
        <w:rPr>
          <w:rtl/>
        </w:rPr>
        <w:t>-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در دسترس باشد</w:t>
      </w:r>
    </w:p>
    <w:p w14:paraId="0E6105AB" w14:textId="77777777" w:rsidR="00AF4843" w:rsidRDefault="00AF4843" w:rsidP="0018185B">
      <w:pPr>
        <w:rPr>
          <w:rtl/>
        </w:rPr>
      </w:pPr>
      <w:r>
        <w:rPr>
          <w:rtl/>
        </w:rPr>
        <w:t>- مثل: برق شهر</w:t>
      </w:r>
    </w:p>
    <w:p w14:paraId="50C69628" w14:textId="5C5C0690" w:rsidR="00AF4843" w:rsidRDefault="00AF4843" w:rsidP="0018185B">
      <w:pPr>
        <w:rPr>
          <w:rtl/>
        </w:rPr>
      </w:pPr>
      <w:r>
        <w:rPr>
          <w:rtl/>
        </w:rPr>
        <w:t>2. مق</w:t>
      </w:r>
      <w:r>
        <w:rPr>
          <w:rFonts w:hint="cs"/>
          <w:rtl/>
        </w:rPr>
        <w:t>ی</w:t>
      </w:r>
      <w:r>
        <w:rPr>
          <w:rFonts w:hint="eastAsia"/>
          <w:rtl/>
        </w:rPr>
        <w:t>اس‌پذ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Scalability</w:t>
      </w:r>
      <w:r>
        <w:rPr>
          <w:rtl/>
        </w:rPr>
        <w:t>)</w:t>
      </w:r>
    </w:p>
    <w:p w14:paraId="6D7B4F66" w14:textId="77777777" w:rsidR="00AF4843" w:rsidRDefault="00AF4843" w:rsidP="0018185B">
      <w:pPr>
        <w:rPr>
          <w:rtl/>
        </w:rPr>
      </w:pPr>
      <w:r>
        <w:rPr>
          <w:rtl/>
        </w:rPr>
        <w:t>- بتواند بزرگ شود</w:t>
      </w:r>
    </w:p>
    <w:p w14:paraId="2EA1F836" w14:textId="77777777" w:rsidR="00AF4843" w:rsidRDefault="00AF4843" w:rsidP="0018185B">
      <w:pPr>
        <w:rPr>
          <w:rtl/>
        </w:rPr>
      </w:pPr>
      <w:r>
        <w:rPr>
          <w:rtl/>
        </w:rPr>
        <w:t>- مثل: ساختمان قابل توسعه</w:t>
      </w:r>
    </w:p>
    <w:p w14:paraId="46A6E078" w14:textId="5174BAA6" w:rsidR="00AF4843" w:rsidRDefault="00AF4843" w:rsidP="0018185B">
      <w:pPr>
        <w:rPr>
          <w:rtl/>
        </w:rPr>
      </w:pPr>
      <w:r>
        <w:rPr>
          <w:rtl/>
        </w:rPr>
        <w:t>3.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Security</w:t>
      </w:r>
      <w:r>
        <w:rPr>
          <w:rtl/>
        </w:rPr>
        <w:t>)</w:t>
      </w:r>
    </w:p>
    <w:p w14:paraId="0AFE37D6" w14:textId="77777777" w:rsidR="00AF4843" w:rsidRDefault="00AF4843" w:rsidP="0018185B">
      <w:pPr>
        <w:rPr>
          <w:rtl/>
        </w:rPr>
      </w:pPr>
      <w:r>
        <w:rPr>
          <w:rtl/>
        </w:rPr>
        <w:t xml:space="preserve">- در برابر </w:t>
      </w:r>
      <w:r>
        <w:t>threats</w:t>
      </w:r>
      <w:r>
        <w:rPr>
          <w:rtl/>
        </w:rPr>
        <w:t xml:space="preserve"> مقاوم باشد</w:t>
      </w:r>
    </w:p>
    <w:p w14:paraId="55B0B0DB" w14:textId="77777777" w:rsidR="00AF4843" w:rsidRDefault="00AF4843" w:rsidP="0018185B">
      <w:pPr>
        <w:rPr>
          <w:rtl/>
        </w:rPr>
      </w:pPr>
      <w:r>
        <w:rPr>
          <w:rtl/>
        </w:rPr>
        <w:t>- مثل: بانک امن</w:t>
      </w:r>
    </w:p>
    <w:p w14:paraId="4EEA0542" w14:textId="06294135" w:rsidR="00AF4843" w:rsidRDefault="00AF4843" w:rsidP="0018185B">
      <w:pPr>
        <w:rPr>
          <w:rtl/>
        </w:rPr>
      </w:pPr>
      <w:r>
        <w:rPr>
          <w:rtl/>
        </w:rPr>
        <w:t>4. کارا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Performance</w:t>
      </w:r>
      <w:r>
        <w:rPr>
          <w:rtl/>
        </w:rPr>
        <w:t>)</w:t>
      </w:r>
    </w:p>
    <w:p w14:paraId="02D88321" w14:textId="77777777" w:rsidR="00AF4843" w:rsidRDefault="00AF4843" w:rsidP="0018185B">
      <w:pPr>
        <w:rPr>
          <w:rtl/>
        </w:rPr>
      </w:pPr>
      <w:r>
        <w:rPr>
          <w:rtl/>
        </w:rPr>
        <w:t>-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پاسخ دهد</w:t>
      </w:r>
    </w:p>
    <w:p w14:paraId="472B4DC6" w14:textId="77777777" w:rsidR="00AF4843" w:rsidRDefault="00AF4843" w:rsidP="0018185B">
      <w:pPr>
        <w:rPr>
          <w:rtl/>
        </w:rPr>
      </w:pPr>
      <w:r>
        <w:rPr>
          <w:rtl/>
        </w:rPr>
        <w:t>- مثل: آمبولانس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</w:p>
    <w:p w14:paraId="13BD850E" w14:textId="5571E2CB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سرورها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روزمره</w:t>
      </w:r>
    </w:p>
    <w:p w14:paraId="4BE7DF85" w14:textId="1493EEAE" w:rsidR="00AF4843" w:rsidRDefault="00AF4843" w:rsidP="0018185B">
      <w:pPr>
        <w:rPr>
          <w:rtl/>
        </w:rPr>
      </w:pPr>
      <w:r>
        <w:rPr>
          <w:rtl/>
        </w:rPr>
        <w:lastRenderedPageBreak/>
        <w:t xml:space="preserve"> وقت</w:t>
      </w:r>
      <w:r>
        <w:rPr>
          <w:rFonts w:hint="cs"/>
          <w:rtl/>
        </w:rPr>
        <w:t>ی</w:t>
      </w:r>
      <w:r>
        <w:rPr>
          <w:rtl/>
        </w:rPr>
        <w:t xml:space="preserve"> که از سرور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1976E0D0" w14:textId="13241D6D" w:rsidR="00AF4843" w:rsidRDefault="00AF4843" w:rsidP="0018185B">
      <w:pPr>
        <w:rPr>
          <w:rtl/>
        </w:rPr>
      </w:pPr>
      <w:r>
        <w:rPr>
          <w:rtl/>
        </w:rPr>
        <w:t>- وب‌گرد</w:t>
      </w:r>
      <w:r>
        <w:rPr>
          <w:rFonts w:hint="cs"/>
          <w:rtl/>
        </w:rPr>
        <w:t>ی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وب</w:t>
      </w:r>
    </w:p>
    <w:p w14:paraId="009B49D5" w14:textId="18D527A5" w:rsidR="00AF4843" w:rsidRDefault="00AF4843" w:rsidP="0018185B">
      <w:pPr>
        <w:rPr>
          <w:rtl/>
        </w:rPr>
      </w:pPr>
      <w:r>
        <w:rPr>
          <w:rtl/>
        </w:rPr>
        <w:t>- ارسال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606C21AE" w14:textId="7D7A01FC" w:rsidR="00AF4843" w:rsidRDefault="00AF4843" w:rsidP="0018185B">
      <w:pPr>
        <w:rPr>
          <w:rtl/>
        </w:rPr>
      </w:pPr>
      <w:r>
        <w:rPr>
          <w:rtl/>
        </w:rPr>
        <w:t>- تماشا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لم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استر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</w:p>
    <w:p w14:paraId="2F54FDFC" w14:textId="5D72E7B8" w:rsidR="00AF4843" w:rsidRDefault="00AF4843" w:rsidP="0018185B">
      <w:pPr>
        <w:rPr>
          <w:rtl/>
        </w:rPr>
      </w:pPr>
      <w:r>
        <w:rPr>
          <w:rtl/>
        </w:rPr>
        <w:t>- باز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باز</w:t>
      </w:r>
      <w:r>
        <w:rPr>
          <w:rFonts w:hint="cs"/>
          <w:rtl/>
        </w:rPr>
        <w:t>ی</w:t>
      </w:r>
    </w:p>
    <w:p w14:paraId="6AA06F75" w14:textId="05FF81FB" w:rsidR="00AF4843" w:rsidRDefault="00AF4843" w:rsidP="0018185B">
      <w:pPr>
        <w:rPr>
          <w:rtl/>
        </w:rPr>
      </w:pPr>
      <w:r>
        <w:rPr>
          <w:rtl/>
        </w:rPr>
        <w:t>-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عکس: سرورها</w:t>
      </w:r>
      <w:r>
        <w:rPr>
          <w:rFonts w:hint="cs"/>
          <w:rtl/>
        </w:rPr>
        <w:t>ی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</w:p>
    <w:p w14:paraId="73C7950F" w14:textId="6E86B13B" w:rsidR="00AF4843" w:rsidRDefault="00AF4843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چگونه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راه‌انداز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1D126BC3" w14:textId="404A0BFC" w:rsidR="00AF4843" w:rsidRDefault="00AF4843" w:rsidP="0018185B">
      <w:pPr>
        <w:rPr>
          <w:rtl/>
        </w:rPr>
      </w:pPr>
      <w:r>
        <w:rPr>
          <w:rtl/>
        </w:rPr>
        <w:t>مراحل ساده:</w:t>
      </w:r>
    </w:p>
    <w:p w14:paraId="66BCD907" w14:textId="0DB300B6" w:rsidR="00AF4843" w:rsidRDefault="00AF4843" w:rsidP="0018185B">
      <w:pPr>
        <w:rPr>
          <w:rtl/>
        </w:rPr>
      </w:pPr>
      <w:r>
        <w:rPr>
          <w:rtl/>
        </w:rPr>
        <w:t>1.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سرور: سخت‌افزار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</w:p>
    <w:p w14:paraId="75DEBC6E" w14:textId="53A245EE" w:rsidR="00AF4843" w:rsidRDefault="00AF4843" w:rsidP="0018185B">
      <w:pPr>
        <w:rPr>
          <w:rtl/>
        </w:rPr>
      </w:pPr>
      <w:r>
        <w:rPr>
          <w:rtl/>
        </w:rPr>
        <w:t>2. نصب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عامل: </w:t>
      </w:r>
      <w:r>
        <w:t>Windows Server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Linux</w:t>
      </w:r>
    </w:p>
    <w:p w14:paraId="7CEFAE76" w14:textId="207BAA3A" w:rsidR="00AF4843" w:rsidRDefault="00AF4843" w:rsidP="0018185B">
      <w:pPr>
        <w:rPr>
          <w:rtl/>
        </w:rPr>
      </w:pPr>
      <w:r>
        <w:rPr>
          <w:rtl/>
        </w:rPr>
        <w:t>3. نصب نرم‌افزار: وب سرور،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</w:t>
      </w:r>
    </w:p>
    <w:p w14:paraId="1204D14B" w14:textId="43E368D0" w:rsidR="00AF4843" w:rsidRDefault="00AF4843" w:rsidP="0018185B">
      <w:pPr>
        <w:rPr>
          <w:rtl/>
        </w:rPr>
      </w:pPr>
      <w:r>
        <w:rPr>
          <w:rtl/>
        </w:rPr>
        <w:t>4.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شبکه: آ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دامنه</w:t>
      </w:r>
    </w:p>
    <w:p w14:paraId="5DDDD76D" w14:textId="4DBC481D" w:rsidR="00AF4843" w:rsidRDefault="00AF4843" w:rsidP="0018185B">
      <w:pPr>
        <w:rPr>
          <w:rtl/>
        </w:rPr>
      </w:pPr>
      <w:r>
        <w:rPr>
          <w:rtl/>
        </w:rPr>
        <w:t>5. راه‌انداز</w:t>
      </w:r>
      <w:r>
        <w:rPr>
          <w:rFonts w:hint="cs"/>
          <w:rtl/>
        </w:rPr>
        <w:t>ی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>: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</w:p>
    <w:p w14:paraId="7DAD5812" w14:textId="75D9C0AF" w:rsidR="00AF4843" w:rsidRDefault="00AF4843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12135B84" w14:textId="401642CC" w:rsidR="00AF4843" w:rsidRDefault="00AF4843" w:rsidP="0018185B">
      <w:pPr>
        <w:rPr>
          <w:rtl/>
        </w:rPr>
      </w:pPr>
      <w:r>
        <w:rPr>
          <w:rtl/>
        </w:rPr>
        <w:t xml:space="preserve"> 1. </w:t>
      </w:r>
      <w:r>
        <w:t>Load Balancing</w:t>
      </w:r>
      <w:r>
        <w:rPr>
          <w:rtl/>
        </w:rPr>
        <w:t xml:space="preserve"> -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بار</w:t>
      </w:r>
    </w:p>
    <w:p w14:paraId="0BAA9A78" w14:textId="77777777" w:rsidR="00AF4843" w:rsidRDefault="00AF4843" w:rsidP="0018185B">
      <w:pPr>
        <w:rPr>
          <w:rtl/>
        </w:rPr>
      </w:pPr>
      <w:r>
        <w:rPr>
          <w:rtl/>
        </w:rPr>
        <w:t>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با هم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2AF493F5" w14:textId="77777777" w:rsidR="00AF4843" w:rsidRDefault="00AF4843" w:rsidP="0018185B">
      <w:pPr>
        <w:rPr>
          <w:rtl/>
        </w:rPr>
      </w:pPr>
      <w:r>
        <w:rPr>
          <w:rtl/>
        </w:rPr>
        <w:t>-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آنها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3DCF7D9" w14:textId="77777777" w:rsidR="00AF4843" w:rsidRDefault="00AF4843" w:rsidP="0018185B">
      <w:pPr>
        <w:rPr>
          <w:rtl/>
        </w:rPr>
      </w:pPr>
      <w:r>
        <w:rPr>
          <w:rtl/>
        </w:rPr>
        <w:t>- مثل: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گارسون در رستوران شلوغ</w:t>
      </w:r>
    </w:p>
    <w:p w14:paraId="23759D78" w14:textId="114076CD" w:rsidR="00AF4843" w:rsidRDefault="00AF4843" w:rsidP="0018185B">
      <w:pPr>
        <w:rPr>
          <w:rtl/>
        </w:rPr>
      </w:pPr>
      <w:r>
        <w:rPr>
          <w:rtl/>
        </w:rPr>
        <w:t xml:space="preserve">2. </w:t>
      </w:r>
      <w:r>
        <w:t>Clustering</w:t>
      </w:r>
      <w:r>
        <w:rPr>
          <w:rtl/>
        </w:rPr>
        <w:t xml:space="preserve"> - خوشه‌ساز</w:t>
      </w:r>
      <w:r>
        <w:rPr>
          <w:rFonts w:hint="cs"/>
          <w:rtl/>
        </w:rPr>
        <w:t>ی</w:t>
      </w:r>
    </w:p>
    <w:p w14:paraId="7226D2D1" w14:textId="77777777" w:rsidR="00AF4843" w:rsidRDefault="00AF4843" w:rsidP="0018185B">
      <w:pPr>
        <w:rPr>
          <w:rtl/>
        </w:rPr>
      </w:pPr>
      <w:r>
        <w:rPr>
          <w:rtl/>
        </w:rPr>
        <w:t xml:space="preserve">- چند سرور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عمل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56728E0A" w14:textId="77777777" w:rsidR="00AF4843" w:rsidRDefault="00AF4843" w:rsidP="0018185B">
      <w:pPr>
        <w:rPr>
          <w:rtl/>
        </w:rPr>
      </w:pPr>
      <w:r>
        <w:rPr>
          <w:rtl/>
        </w:rPr>
        <w:t xml:space="preserve">- اگر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خراب شد، بق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03C0080D" w14:textId="77777777" w:rsidR="00AF4843" w:rsidRDefault="00AF4843" w:rsidP="0018185B">
      <w:pPr>
        <w:rPr>
          <w:rtl/>
        </w:rPr>
      </w:pPr>
      <w:r>
        <w:rPr>
          <w:rtl/>
        </w:rPr>
        <w:t>- مثل: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پزشک</w:t>
      </w:r>
      <w:r>
        <w:rPr>
          <w:rFonts w:hint="cs"/>
          <w:rtl/>
        </w:rPr>
        <w:t>ی</w:t>
      </w:r>
      <w:r>
        <w:rPr>
          <w:rtl/>
        </w:rPr>
        <w:t xml:space="preserve"> در اتاق عمل</w:t>
      </w:r>
    </w:p>
    <w:p w14:paraId="79019C35" w14:textId="77777777" w:rsidR="00AF4843" w:rsidRDefault="00AF4843" w:rsidP="0018185B">
      <w:pPr>
        <w:rPr>
          <w:rtl/>
        </w:rPr>
      </w:pPr>
    </w:p>
    <w:p w14:paraId="4DD29404" w14:textId="57FEB42A" w:rsidR="00AF4843" w:rsidRDefault="00AF4843" w:rsidP="0018185B">
      <w:pPr>
        <w:rPr>
          <w:rtl/>
        </w:rPr>
      </w:pPr>
      <w:r>
        <w:rPr>
          <w:rtl/>
        </w:rPr>
        <w:t xml:space="preserve"> 3. </w:t>
      </w:r>
      <w:r>
        <w:t>Virtualization</w:t>
      </w:r>
      <w:r>
        <w:rPr>
          <w:rtl/>
        </w:rPr>
        <w:t xml:space="preserve"> - مجاز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</w:p>
    <w:p w14:paraId="2285338C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به چند سرور مجاز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6B175062" w14:textId="77777777" w:rsidR="00AF4843" w:rsidRDefault="00AF4843" w:rsidP="0018185B">
      <w:pPr>
        <w:rPr>
          <w:rtl/>
        </w:rPr>
      </w:pPr>
      <w:r>
        <w:rPr>
          <w:rtl/>
        </w:rPr>
        <w:t>- صرفه‌جو</w:t>
      </w:r>
      <w:r>
        <w:rPr>
          <w:rFonts w:hint="cs"/>
          <w:rtl/>
        </w:rPr>
        <w:t>یی</w:t>
      </w:r>
      <w:r>
        <w:rPr>
          <w:rtl/>
        </w:rPr>
        <w:t xml:space="preserve"> در منابع</w:t>
      </w:r>
    </w:p>
    <w:p w14:paraId="7873A739" w14:textId="77777777" w:rsidR="00AF4843" w:rsidRDefault="00AF4843" w:rsidP="0018185B">
      <w:pPr>
        <w:rPr>
          <w:rtl/>
        </w:rPr>
      </w:pPr>
      <w:r>
        <w:rPr>
          <w:rtl/>
        </w:rPr>
        <w:t>- مثل: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خانه به چند آپارتمان</w:t>
      </w:r>
    </w:p>
    <w:p w14:paraId="33CE6F6D" w14:textId="66D2AA8B" w:rsidR="00AF4843" w:rsidRDefault="00AF4843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تفاوت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سرور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و مجاز</w:t>
      </w:r>
      <w:r>
        <w:rPr>
          <w:rFonts w:hint="cs"/>
          <w:rtl/>
        </w:rPr>
        <w:t>ی</w:t>
      </w:r>
    </w:p>
    <w:p w14:paraId="2D3E90F1" w14:textId="3AE58218" w:rsidR="00AF4843" w:rsidRDefault="00AF4843" w:rsidP="0018185B">
      <w:pPr>
        <w:rPr>
          <w:rtl/>
        </w:rPr>
      </w:pPr>
      <w:r>
        <w:rPr>
          <w:rtl/>
        </w:rPr>
        <w:t>سرور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544B3CF9" w14:textId="6E7F015C" w:rsidR="00AF4843" w:rsidRDefault="00AF4843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</w:p>
    <w:p w14:paraId="656F0AF9" w14:textId="19640D73" w:rsidR="00AF4843" w:rsidRDefault="00AF4843" w:rsidP="0018185B">
      <w:pPr>
        <w:rPr>
          <w:rtl/>
        </w:rPr>
      </w:pPr>
      <w:r>
        <w:rPr>
          <w:rtl/>
        </w:rPr>
        <w:t xml:space="preserve">-  </w:t>
      </w:r>
      <w:r>
        <w:rPr>
          <w:rFonts w:hint="cs"/>
          <w:rtl/>
        </w:rPr>
        <w:t>قدرت</w:t>
      </w:r>
      <w:r>
        <w:rPr>
          <w:rtl/>
        </w:rPr>
        <w:t xml:space="preserve"> </w:t>
      </w:r>
      <w:r>
        <w:rPr>
          <w:rFonts w:hint="cs"/>
          <w:rtl/>
        </w:rPr>
        <w:t>کامل</w:t>
      </w:r>
    </w:p>
    <w:p w14:paraId="7004EF96" w14:textId="2E64C554" w:rsidR="00AF4843" w:rsidRDefault="00AF4843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بالا</w:t>
      </w:r>
    </w:p>
    <w:p w14:paraId="0868345F" w14:textId="6AF2E51B" w:rsidR="00AF4843" w:rsidRDefault="00AF4843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نگهدار</w:t>
      </w:r>
      <w:r>
        <w:rPr>
          <w:rFonts w:hint="cs"/>
          <w:rtl/>
        </w:rPr>
        <w:t>ی</w:t>
      </w:r>
      <w:r>
        <w:rPr>
          <w:rtl/>
        </w:rPr>
        <w:t xml:space="preserve"> سخت</w:t>
      </w:r>
    </w:p>
    <w:p w14:paraId="20ADE320" w14:textId="77777777" w:rsidR="00AF4843" w:rsidRDefault="00AF4843" w:rsidP="0018185B">
      <w:pPr>
        <w:rPr>
          <w:rtl/>
        </w:rPr>
      </w:pPr>
    </w:p>
    <w:p w14:paraId="49EF0875" w14:textId="5A664454" w:rsidR="00AF4843" w:rsidRDefault="00AF4843" w:rsidP="0018185B">
      <w:pPr>
        <w:rPr>
          <w:rtl/>
        </w:rPr>
      </w:pPr>
      <w:r>
        <w:rPr>
          <w:rtl/>
        </w:rPr>
        <w:t xml:space="preserve"> سرور مجاز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VPS</w:t>
      </w:r>
      <w:r>
        <w:rPr>
          <w:rtl/>
        </w:rPr>
        <w:t>):</w:t>
      </w:r>
    </w:p>
    <w:p w14:paraId="7224556E" w14:textId="034C227E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️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بخش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بزرگ</w:t>
      </w:r>
    </w:p>
    <w:p w14:paraId="76EE507F" w14:textId="1AD3DB9F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️</w:t>
      </w:r>
      <w:r>
        <w:rPr>
          <w:rtl/>
        </w:rPr>
        <w:t xml:space="preserve"> </w:t>
      </w:r>
      <w:r>
        <w:rPr>
          <w:rFonts w:hint="cs"/>
          <w:rtl/>
        </w:rPr>
        <w:t>قدرت</w:t>
      </w:r>
      <w:r>
        <w:rPr>
          <w:rtl/>
        </w:rPr>
        <w:t xml:space="preserve"> </w:t>
      </w:r>
      <w:r>
        <w:rPr>
          <w:rFonts w:hint="cs"/>
          <w:rtl/>
        </w:rPr>
        <w:t>اشتراکی</w:t>
      </w:r>
    </w:p>
    <w:p w14:paraId="2F931BF0" w14:textId="4C9D1DCF" w:rsidR="00AF4843" w:rsidRDefault="00AF4843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مناسب</w:t>
      </w:r>
    </w:p>
    <w:p w14:paraId="39A38D25" w14:textId="428D5DC6" w:rsidR="00AF4843" w:rsidRDefault="00AF4843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نگهدار</w:t>
      </w:r>
      <w:r>
        <w:rPr>
          <w:rFonts w:hint="cs"/>
          <w:rtl/>
        </w:rPr>
        <w:t>ی</w:t>
      </w:r>
      <w:r>
        <w:rPr>
          <w:rtl/>
        </w:rPr>
        <w:t xml:space="preserve"> آسان</w:t>
      </w:r>
    </w:p>
    <w:p w14:paraId="5C9EC31B" w14:textId="109F2805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هزی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</w:p>
    <w:p w14:paraId="6165D5A0" w14:textId="414EC7C2" w:rsidR="00AF4843" w:rsidRDefault="00AF4843" w:rsidP="0018185B">
      <w:pPr>
        <w:rPr>
          <w:rtl/>
        </w:rPr>
      </w:pPr>
      <w:r>
        <w:rPr>
          <w:rtl/>
        </w:rPr>
        <w:t xml:space="preserve"> 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معمول:</w:t>
      </w:r>
    </w:p>
    <w:p w14:paraId="1AC14719" w14:textId="39D4CE0D" w:rsidR="00AF4843" w:rsidRDefault="00AF4843" w:rsidP="0018185B">
      <w:pPr>
        <w:rPr>
          <w:rtl/>
        </w:rPr>
      </w:pPr>
      <w:r>
        <w:rPr>
          <w:rtl/>
        </w:rPr>
        <w:t>-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/اجاره سخت‌افزار</w:t>
      </w:r>
    </w:p>
    <w:p w14:paraId="03D15A1C" w14:textId="58049F56" w:rsidR="00AF4843" w:rsidRDefault="00AF4843" w:rsidP="0018185B">
      <w:pPr>
        <w:rPr>
          <w:rtl/>
        </w:rPr>
      </w:pPr>
      <w:r>
        <w:rPr>
          <w:rtl/>
        </w:rPr>
        <w:t xml:space="preserve">- برق و </w:t>
      </w:r>
      <w:r>
        <w:t>cooling</w:t>
      </w:r>
    </w:p>
    <w:p w14:paraId="117A975A" w14:textId="6E13796D" w:rsidR="00AF4843" w:rsidRDefault="00AF4843" w:rsidP="0018185B">
      <w:pPr>
        <w:rPr>
          <w:rtl/>
        </w:rPr>
      </w:pPr>
      <w:r>
        <w:rPr>
          <w:rtl/>
        </w:rPr>
        <w:t>- پهنا</w:t>
      </w:r>
      <w:r>
        <w:rPr>
          <w:rFonts w:hint="cs"/>
          <w:rtl/>
        </w:rPr>
        <w:t>ی</w:t>
      </w:r>
      <w:r>
        <w:rPr>
          <w:rtl/>
        </w:rPr>
        <w:t xml:space="preserve"> باند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270D0D7F" w14:textId="5F5082D9" w:rsidR="00AF4843" w:rsidRDefault="00AF4843" w:rsidP="0018185B">
      <w:pPr>
        <w:rPr>
          <w:rtl/>
        </w:rPr>
      </w:pPr>
      <w:r>
        <w:rPr>
          <w:rtl/>
        </w:rPr>
        <w:lastRenderedPageBreak/>
        <w:t>- نگهدار</w:t>
      </w:r>
      <w:r>
        <w:rPr>
          <w:rFonts w:hint="cs"/>
          <w:rtl/>
        </w:rPr>
        <w:t>ی</w:t>
      </w:r>
      <w:r>
        <w:rPr>
          <w:rtl/>
        </w:rPr>
        <w:t xml:space="preserve"> و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</w:p>
    <w:p w14:paraId="3ACB84A6" w14:textId="7D3E33B3" w:rsidR="00AF4843" w:rsidRDefault="00AF4843" w:rsidP="0018185B">
      <w:pPr>
        <w:rPr>
          <w:rtl/>
        </w:rPr>
      </w:pPr>
      <w:r>
        <w:rPr>
          <w:rtl/>
        </w:rPr>
        <w:t>-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بک‌آپ</w:t>
      </w:r>
    </w:p>
    <w:p w14:paraId="75AA89BE" w14:textId="0FCF1BA7" w:rsidR="00AF4843" w:rsidRDefault="00AF4843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20EDB6FE" w14:textId="326783A5" w:rsidR="00AF4843" w:rsidRDefault="00AF4843" w:rsidP="0018185B">
      <w:pPr>
        <w:rPr>
          <w:rtl/>
        </w:rPr>
      </w:pPr>
      <w:r>
        <w:rPr>
          <w:rtl/>
        </w:rPr>
        <w:t xml:space="preserve">سرور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خدمتکار وفادار است که:</w:t>
      </w:r>
    </w:p>
    <w:p w14:paraId="5A91E412" w14:textId="456F858C" w:rsidR="00AF4843" w:rsidRDefault="00AF4843" w:rsidP="0018185B">
      <w:pPr>
        <w:rPr>
          <w:rtl/>
        </w:rPr>
      </w:pPr>
      <w:r>
        <w:rPr>
          <w:rtl/>
        </w:rPr>
        <w:t>-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tl/>
        </w:rPr>
        <w:t xml:space="preserve"> است</w:t>
      </w:r>
    </w:p>
    <w:p w14:paraId="29E7706A" w14:textId="104B39F8" w:rsidR="00AF4843" w:rsidRDefault="00AF4843" w:rsidP="0018185B">
      <w:pPr>
        <w:rPr>
          <w:rtl/>
        </w:rPr>
      </w:pPr>
      <w:r>
        <w:rPr>
          <w:rtl/>
        </w:rPr>
        <w:t>- قدرت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دارد</w:t>
      </w:r>
    </w:p>
    <w:p w14:paraId="2ED05F3C" w14:textId="41437968" w:rsidR="00AF4843" w:rsidRDefault="00AF4843" w:rsidP="0018185B">
      <w:pPr>
        <w:rPr>
          <w:rtl/>
        </w:rPr>
      </w:pPr>
      <w:r>
        <w:rPr>
          <w:rtl/>
        </w:rPr>
        <w:t>- به همه خدمات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0AE25AA4" w14:textId="0050AFD0" w:rsidR="00AF4843" w:rsidRDefault="00AF4843" w:rsidP="0018185B">
      <w:pPr>
        <w:rPr>
          <w:rtl/>
        </w:rPr>
      </w:pPr>
      <w:r>
        <w:rPr>
          <w:rtl/>
        </w:rPr>
        <w:t>- در 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D150DDB" w14:textId="2BD61E0B" w:rsidR="00AF4843" w:rsidRDefault="00AF4843" w:rsidP="0018185B">
      <w:pPr>
        <w:rPr>
          <w:rtl/>
        </w:rPr>
      </w:pPr>
      <w:r>
        <w:rPr>
          <w:rtl/>
        </w:rPr>
        <w:t xml:space="preserve"> سه نکته طلا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3BC158C9" w14:textId="5C2F37A1" w:rsidR="00AF4843" w:rsidRDefault="00AF4843" w:rsidP="0018185B">
      <w:pPr>
        <w:rPr>
          <w:rtl/>
        </w:rPr>
      </w:pPr>
      <w:r>
        <w:rPr>
          <w:rtl/>
        </w:rPr>
        <w:t>1. سرورها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هستند</w:t>
      </w:r>
    </w:p>
    <w:p w14:paraId="0377E2C7" w14:textId="39AD908F" w:rsidR="00AF4843" w:rsidRDefault="00AF4843" w:rsidP="0018185B">
      <w:pPr>
        <w:rPr>
          <w:rtl/>
        </w:rPr>
      </w:pPr>
      <w:r>
        <w:rPr>
          <w:rtl/>
        </w:rPr>
        <w:t>2. هر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سرورها اجرا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294391E9" w14:textId="6A62CAAE" w:rsidR="00AF4843" w:rsidRDefault="00AF4843" w:rsidP="0018185B">
      <w:pPr>
        <w:rPr>
          <w:rtl/>
        </w:rPr>
      </w:pPr>
      <w:r>
        <w:rPr>
          <w:rtl/>
        </w:rPr>
        <w:t>3. سرورها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در حال کار هستند</w:t>
      </w:r>
    </w:p>
    <w:p w14:paraId="04F9E9C8" w14:textId="15C733CB" w:rsidR="00AF4843" w:rsidRDefault="00AF4843" w:rsidP="0018185B">
      <w:pPr>
        <w:rPr>
          <w:rtl/>
        </w:rPr>
      </w:pPr>
      <w:r>
        <w:rPr>
          <w:rFonts w:hint="eastAsia"/>
          <w:rtl/>
        </w:rPr>
        <w:t>بدون</w:t>
      </w:r>
      <w:r>
        <w:rPr>
          <w:rtl/>
        </w:rPr>
        <w:t xml:space="preserve"> سرورها،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وجود نداشت و همه سرو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از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افتادند</w:t>
      </w:r>
      <w:r>
        <w:rPr>
          <w:rtl/>
        </w:rPr>
        <w:t xml:space="preserve">! </w:t>
      </w:r>
    </w:p>
    <w:p w14:paraId="0EB65E45" w14:textId="78316957" w:rsidR="00AF4843" w:rsidRDefault="00AF4843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</w:p>
    <w:p w14:paraId="3097ECEA" w14:textId="77777777" w:rsidR="00AF4843" w:rsidRDefault="00AF4843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کار با سرورها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F689517" w14:textId="53D798A0" w:rsidR="00AF4843" w:rsidRDefault="00AF4843" w:rsidP="0018185B">
      <w:pPr>
        <w:rPr>
          <w:rtl/>
        </w:rPr>
      </w:pPr>
      <w:r>
        <w:rPr>
          <w:rtl/>
        </w:rPr>
        <w:t xml:space="preserve">1.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VPS</w:t>
      </w:r>
      <w:r>
        <w:rPr>
          <w:rtl/>
        </w:rPr>
        <w:t xml:space="preserve"> ارزان خر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7A2C6327" w14:textId="569F31AF" w:rsidR="00AF4843" w:rsidRDefault="00AF4843" w:rsidP="0018185B">
      <w:pPr>
        <w:rPr>
          <w:rtl/>
        </w:rPr>
      </w:pPr>
      <w:r>
        <w:rPr>
          <w:rtl/>
        </w:rPr>
        <w:t xml:space="preserve">2. با </w:t>
      </w:r>
      <w:r>
        <w:t>Linux</w:t>
      </w:r>
      <w:r>
        <w:rPr>
          <w:rtl/>
        </w:rPr>
        <w:t xml:space="preserve"> آشنا شو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3E4BA2B" w14:textId="628103AE" w:rsidR="00AF4843" w:rsidRDefault="00AF4843" w:rsidP="0018185B">
      <w:pPr>
        <w:rPr>
          <w:rtl/>
        </w:rPr>
      </w:pPr>
      <w:r>
        <w:rPr>
          <w:rtl/>
        </w:rPr>
        <w:t xml:space="preserve">3.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 سرور نصب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8C6C5C8" w14:textId="16F0E9B6" w:rsidR="00AF4843" w:rsidRDefault="00AF4843" w:rsidP="0018185B">
      <w:pPr>
        <w:rPr>
          <w:rtl/>
        </w:rPr>
      </w:pPr>
      <w:r>
        <w:rPr>
          <w:rtl/>
        </w:rPr>
        <w:t xml:space="preserve">4.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ساده راه‌انداز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576000E7" w14:textId="161AB3DD" w:rsidR="00AF4843" w:rsidRDefault="00AF4843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سرورها = فهم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</w:t>
      </w:r>
    </w:p>
    <w:p w14:paraId="00E8B14B" w14:textId="383883D5" w:rsidR="007906BA" w:rsidRDefault="00AD031E" w:rsidP="0018185B">
      <w:pPr>
        <w:pStyle w:val="Heading1"/>
      </w:pPr>
      <w:bookmarkStart w:id="18" w:name="_Toc211464463"/>
      <w:r w:rsidRPr="00AD031E">
        <w:rPr>
          <w:rtl/>
        </w:rPr>
        <w:t>بررس</w:t>
      </w:r>
      <w:r w:rsidRPr="00AD031E">
        <w:rPr>
          <w:rFonts w:hint="cs"/>
          <w:rtl/>
        </w:rPr>
        <w:t>ی</w:t>
      </w:r>
      <w:r w:rsidRPr="00AD031E">
        <w:rPr>
          <w:rtl/>
        </w:rPr>
        <w:t xml:space="preserve"> مفهوم </w:t>
      </w:r>
      <w:r w:rsidRPr="00AD031E">
        <w:t>IP</w:t>
      </w:r>
      <w:bookmarkEnd w:id="18"/>
    </w:p>
    <w:p w14:paraId="0B905208" w14:textId="14B1C120" w:rsidR="00AD031E" w:rsidRDefault="00AD031E" w:rsidP="0018185B">
      <w:pPr>
        <w:rPr>
          <w:rtl/>
        </w:rPr>
      </w:pPr>
      <w:r>
        <w:rPr>
          <w:rtl/>
        </w:rPr>
        <w:lastRenderedPageBreak/>
        <w:t xml:space="preserve"> </w:t>
      </w:r>
      <w:r>
        <w:t>IP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4C9F82DC" w14:textId="7D37FF32" w:rsidR="00AD031E" w:rsidRDefault="00AD031E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نامه پست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دوست خود بفرست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نامه به دست او برسد،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آدرس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خانه او را رو</w:t>
      </w:r>
      <w:r>
        <w:rPr>
          <w:rFonts w:hint="cs"/>
          <w:rtl/>
        </w:rPr>
        <w:t>ی</w:t>
      </w:r>
      <w:r>
        <w:rPr>
          <w:rtl/>
        </w:rPr>
        <w:t xml:space="preserve"> پاکت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در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شبکه‌ها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Fonts w:hint="cs"/>
          <w:rtl/>
        </w:rPr>
        <w:t>ی</w:t>
      </w:r>
      <w:r>
        <w:rPr>
          <w:rtl/>
        </w:rPr>
        <w:t xml:space="preserve"> و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نترنت،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نقش "آدرس" را باز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57BA1F0" w14:textId="60A774D5" w:rsidR="00AD031E" w:rsidRDefault="00AD031E" w:rsidP="0018185B">
      <w:pPr>
        <w:rPr>
          <w:rtl/>
        </w:rPr>
      </w:pPr>
      <w:r>
        <w:t>IP</w:t>
      </w:r>
      <w:r>
        <w:rPr>
          <w:rtl/>
        </w:rPr>
        <w:t xml:space="preserve"> مخفف </w:t>
      </w:r>
      <w:r>
        <w:t>Internet Protocol</w:t>
      </w:r>
      <w:r>
        <w:rPr>
          <w:rtl/>
        </w:rPr>
        <w:t xml:space="preserve"> (پروتکل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) است. هر دستگاه متصل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(مثل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حت</w:t>
      </w:r>
      <w:r>
        <w:rPr>
          <w:rFonts w:hint="cs"/>
          <w:rtl/>
        </w:rPr>
        <w:t>ی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خانه شما)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منحصربه‌فرد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بتواند با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دستگاه‌ها ارتباط برقرار کند.</w:t>
      </w:r>
    </w:p>
    <w:p w14:paraId="1E6AAC75" w14:textId="691677FA" w:rsidR="00AD031E" w:rsidRDefault="00AD031E" w:rsidP="0018185B">
      <w:pPr>
        <w:rPr>
          <w:rtl/>
        </w:rPr>
      </w:pPr>
      <w:r>
        <w:rPr>
          <w:rtl/>
        </w:rPr>
        <w:t xml:space="preserve">   دستگاه شما (کامپ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تلو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هوشمند و...) = خانه شما</w:t>
      </w:r>
    </w:p>
    <w:p w14:paraId="7D66CCCE" w14:textId="1E05ABCE" w:rsidR="00AD031E" w:rsidRDefault="00AD031E" w:rsidP="0018185B">
      <w:pPr>
        <w:rPr>
          <w:rtl/>
        </w:rPr>
      </w:pPr>
      <w:r>
        <w:rPr>
          <w:rtl/>
        </w:rPr>
        <w:t xml:space="preserve">   آدرس </w:t>
      </w:r>
      <w:r>
        <w:t>IP</w:t>
      </w:r>
      <w:r>
        <w:rPr>
          <w:rtl/>
        </w:rPr>
        <w:t xml:space="preserve"> = شماره پلاک و نام خ</w:t>
      </w:r>
      <w:r>
        <w:rPr>
          <w:rFonts w:hint="cs"/>
          <w:rtl/>
        </w:rPr>
        <w:t>ی</w:t>
      </w:r>
      <w:r>
        <w:rPr>
          <w:rFonts w:hint="eastAsia"/>
          <w:rtl/>
        </w:rPr>
        <w:t>ابان</w:t>
      </w:r>
      <w:r>
        <w:rPr>
          <w:rtl/>
        </w:rPr>
        <w:t xml:space="preserve"> خانه شما</w:t>
      </w:r>
    </w:p>
    <w:p w14:paraId="0D0B4D8E" w14:textId="5E03EFD4" w:rsidR="00AD031E" w:rsidRDefault="00AD031E" w:rsidP="0018185B">
      <w:pPr>
        <w:rPr>
          <w:rtl/>
        </w:rPr>
      </w:pPr>
      <w:r>
        <w:rPr>
          <w:rtl/>
        </w:rPr>
        <w:t xml:space="preserve"> آدرس </w:t>
      </w:r>
      <w:r>
        <w:t>IP</w:t>
      </w:r>
      <w:r>
        <w:rPr>
          <w:rtl/>
        </w:rPr>
        <w:t xml:space="preserve"> چگونه است؟ (دو نسخه اصل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CC34012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دو</w:t>
      </w:r>
      <w:r>
        <w:rPr>
          <w:rtl/>
        </w:rPr>
        <w:t xml:space="preserve"> استاندارد اصل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آدرس‌ها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وجود دارد:</w:t>
      </w:r>
    </w:p>
    <w:p w14:paraId="2592EAE7" w14:textId="64A13ECB" w:rsidR="00AD031E" w:rsidRDefault="00AD031E" w:rsidP="0018185B">
      <w:pPr>
        <w:rPr>
          <w:rtl/>
        </w:rPr>
      </w:pPr>
      <w:r>
        <w:rPr>
          <w:rtl/>
        </w:rPr>
        <w:t xml:space="preserve"> 1. </w:t>
      </w:r>
      <w:r>
        <w:t>IPv4</w:t>
      </w:r>
      <w:r>
        <w:rPr>
          <w:rtl/>
        </w:rPr>
        <w:t xml:space="preserve"> (نسخه ۴)</w:t>
      </w:r>
    </w:p>
    <w:p w14:paraId="104A59FE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نسخه کلاس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 را</w:t>
      </w:r>
      <w:r>
        <w:rPr>
          <w:rFonts w:hint="cs"/>
          <w:rtl/>
        </w:rPr>
        <w:t>ی</w:t>
      </w:r>
      <w:r>
        <w:rPr>
          <w:rFonts w:hint="eastAsia"/>
          <w:rtl/>
        </w:rPr>
        <w:t>ج‌تر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فرمت است. آدرس‌ها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IPv4</w:t>
      </w:r>
      <w:r>
        <w:rPr>
          <w:rtl/>
        </w:rPr>
        <w:t xml:space="preserve"> از چهار عدد که با نقطه از هم جدا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شده‌اند. هر عدد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۰ تا ۲۵۵ باشد.</w:t>
      </w:r>
    </w:p>
    <w:p w14:paraId="1950FE8E" w14:textId="5A9CCC96" w:rsidR="00AD031E" w:rsidRDefault="00AD031E" w:rsidP="0018185B">
      <w:pPr>
        <w:rPr>
          <w:rtl/>
        </w:rPr>
      </w:pPr>
      <w:r>
        <w:rPr>
          <w:rtl/>
        </w:rPr>
        <w:t xml:space="preserve">   مثال: `192.168.1.1`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`8.8.8.8` (آدرس سرورها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گوگل)</w:t>
      </w:r>
    </w:p>
    <w:p w14:paraId="32FA0FA1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با</w:t>
      </w:r>
      <w:r>
        <w:rPr>
          <w:rtl/>
        </w:rPr>
        <w:t xml:space="preserve"> گسترش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نترنت،</w:t>
      </w:r>
      <w:r>
        <w:rPr>
          <w:rtl/>
        </w:rPr>
        <w:t xml:space="preserve"> تعداد آدرس‌ها</w:t>
      </w:r>
      <w:r>
        <w:rPr>
          <w:rFonts w:hint="cs"/>
          <w:rtl/>
        </w:rPr>
        <w:t>ی</w:t>
      </w:r>
      <w:r>
        <w:rPr>
          <w:rtl/>
        </w:rPr>
        <w:t xml:space="preserve"> منحصربه‌فرد </w:t>
      </w:r>
      <w:r>
        <w:t>IPv4</w:t>
      </w:r>
      <w:r>
        <w:rPr>
          <w:rtl/>
        </w:rPr>
        <w:t xml:space="preserve"> (حدود ۴.۳ 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ارد</w:t>
      </w:r>
      <w:r>
        <w:rPr>
          <w:rtl/>
        </w:rPr>
        <w:t>) در حال اتمام است.</w:t>
      </w:r>
    </w:p>
    <w:p w14:paraId="45724AB3" w14:textId="014180C0" w:rsidR="00AD031E" w:rsidRDefault="00AD031E" w:rsidP="0018185B">
      <w:pPr>
        <w:rPr>
          <w:rtl/>
        </w:rPr>
      </w:pPr>
      <w:r>
        <w:rPr>
          <w:rtl/>
        </w:rPr>
        <w:t xml:space="preserve"> 2. </w:t>
      </w:r>
      <w:r>
        <w:t>IPv6</w:t>
      </w:r>
      <w:r>
        <w:rPr>
          <w:rtl/>
        </w:rPr>
        <w:t xml:space="preserve"> (نسخه ۶)</w:t>
      </w:r>
    </w:p>
    <w:p w14:paraId="4CA8A0EC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حل مشکل کمبود آدرس، نسخه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به نام </w:t>
      </w:r>
      <w:r>
        <w:t>IPv6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شد.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آدرس‌ها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طولان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و از اعداد هگزادس</w:t>
      </w:r>
      <w:r>
        <w:rPr>
          <w:rFonts w:hint="cs"/>
          <w:rtl/>
        </w:rPr>
        <w:t>ی</w:t>
      </w:r>
      <w:r>
        <w:rPr>
          <w:rFonts w:hint="eastAsia"/>
          <w:rtl/>
        </w:rPr>
        <w:t>مال</w:t>
      </w:r>
      <w:r>
        <w:rPr>
          <w:rtl/>
        </w:rPr>
        <w:t xml:space="preserve"> (۰-۹ و </w:t>
      </w:r>
      <w:r>
        <w:t>A-F</w:t>
      </w:r>
      <w:r>
        <w:rPr>
          <w:rtl/>
        </w:rPr>
        <w:t>) و دونقطه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شده‌اند.</w:t>
      </w:r>
    </w:p>
    <w:p w14:paraId="35924ED4" w14:textId="654DC4AD" w:rsidR="00AD031E" w:rsidRDefault="00AD031E" w:rsidP="0018185B">
      <w:pPr>
        <w:rPr>
          <w:rtl/>
        </w:rPr>
      </w:pPr>
      <w:r>
        <w:rPr>
          <w:rtl/>
        </w:rPr>
        <w:t>*   مثال: `2001:0</w:t>
      </w:r>
      <w:r>
        <w:t>db8:85a3:0000:0000:8a2e:0370:7334</w:t>
      </w:r>
      <w:r>
        <w:rPr>
          <w:rtl/>
        </w:rPr>
        <w:t>`</w:t>
      </w:r>
    </w:p>
    <w:p w14:paraId="5F9CC39C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نسخه تعداد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آدرس (به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رقابل</w:t>
      </w:r>
      <w:r>
        <w:rPr>
          <w:rtl/>
        </w:rPr>
        <w:t xml:space="preserve"> تصور</w:t>
      </w:r>
      <w:r>
        <w:rPr>
          <w:rFonts w:hint="cs"/>
          <w:rtl/>
        </w:rPr>
        <w:t>ی</w:t>
      </w:r>
      <w:r>
        <w:rPr>
          <w:rtl/>
        </w:rPr>
        <w:t>)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گذارد</w:t>
      </w:r>
      <w:r>
        <w:rPr>
          <w:rtl/>
        </w:rPr>
        <w:t>.</w:t>
      </w:r>
    </w:p>
    <w:p w14:paraId="22D4E18F" w14:textId="0C4CFA9A" w:rsidR="00AD031E" w:rsidRDefault="00AD031E" w:rsidP="0018185B">
      <w:pPr>
        <w:rPr>
          <w:rtl/>
        </w:rPr>
      </w:pPr>
      <w:r>
        <w:rPr>
          <w:rtl/>
        </w:rPr>
        <w:t xml:space="preserve"> انواع آدرس </w:t>
      </w:r>
      <w:r>
        <w:t>IP</w:t>
      </w:r>
      <w:r>
        <w:rPr>
          <w:rtl/>
        </w:rPr>
        <w:t xml:space="preserve"> از نظر دسترس</w:t>
      </w:r>
      <w:r>
        <w:rPr>
          <w:rFonts w:hint="cs"/>
          <w:rtl/>
        </w:rPr>
        <w:t>ی</w:t>
      </w:r>
    </w:p>
    <w:p w14:paraId="6A06C921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آدرس‌ها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به دو دسته اصل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:</w:t>
      </w:r>
    </w:p>
    <w:p w14:paraId="50A8C238" w14:textId="311FD346" w:rsidR="00AD031E" w:rsidRDefault="00AD031E" w:rsidP="0018185B">
      <w:pPr>
        <w:rPr>
          <w:rtl/>
        </w:rPr>
      </w:pPr>
      <w:r>
        <w:rPr>
          <w:rtl/>
        </w:rPr>
        <w:t xml:space="preserve"> 1.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Public IP</w:t>
      </w:r>
      <w:r>
        <w:rPr>
          <w:rtl/>
        </w:rPr>
        <w:t>)</w:t>
      </w:r>
    </w:p>
    <w:p w14:paraId="752FAC7E" w14:textId="69DF9E0C" w:rsidR="00AD031E" w:rsidRDefault="00AD031E" w:rsidP="0018185B">
      <w:pPr>
        <w:rPr>
          <w:rtl/>
        </w:rPr>
      </w:pPr>
      <w:r>
        <w:rPr>
          <w:rFonts w:hint="eastAsia"/>
          <w:rtl/>
        </w:rPr>
        <w:lastRenderedPageBreak/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آدرس، شناسه اصل</w:t>
      </w:r>
      <w:r>
        <w:rPr>
          <w:rFonts w:hint="cs"/>
          <w:rtl/>
        </w:rPr>
        <w:t>ی</w:t>
      </w:r>
      <w:r>
        <w:rPr>
          <w:rtl/>
        </w:rPr>
        <w:t xml:space="preserve"> شبکه شما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است. وقت</w:t>
      </w:r>
      <w:r>
        <w:rPr>
          <w:rFonts w:hint="cs"/>
          <w:rtl/>
        </w:rPr>
        <w:t>ی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متصل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شرکت ارائه‌دهنده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(</w:t>
      </w:r>
      <w:r>
        <w:t>ISP</w:t>
      </w:r>
      <w:r>
        <w:rPr>
          <w:rtl/>
        </w:rPr>
        <w:t>) مانند ا</w:t>
      </w:r>
      <w:r>
        <w:rPr>
          <w:rFonts w:hint="cs"/>
          <w:rtl/>
        </w:rPr>
        <w:t>ی</w:t>
      </w:r>
      <w:r>
        <w:rPr>
          <w:rFonts w:hint="eastAsia"/>
          <w:rtl/>
        </w:rPr>
        <w:t>رانسل،</w:t>
      </w:r>
      <w:r>
        <w:rPr>
          <w:rtl/>
        </w:rPr>
        <w:t xml:space="preserve"> شاتل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پارس‌آنلا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به روتر (مودم) خانه شما اختصاص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تمام دستگاه‌ها</w:t>
      </w:r>
      <w:r>
        <w:rPr>
          <w:rFonts w:hint="cs"/>
          <w:rtl/>
        </w:rPr>
        <w:t>ی</w:t>
      </w:r>
      <w:r>
        <w:rPr>
          <w:rtl/>
        </w:rPr>
        <w:t xml:space="preserve"> داخل خانه شما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به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خارج 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40F948EC" w14:textId="4C616CA9" w:rsidR="00AD031E" w:rsidRDefault="00AD031E" w:rsidP="0018185B">
      <w:pPr>
        <w:rPr>
          <w:rtl/>
        </w:rPr>
      </w:pPr>
      <w:r>
        <w:rPr>
          <w:rtl/>
        </w:rPr>
        <w:t xml:space="preserve">   مثال: وقت</w:t>
      </w:r>
      <w:r>
        <w:rPr>
          <w:rFonts w:hint="cs"/>
          <w:rtl/>
        </w:rPr>
        <w:t>ی</w:t>
      </w:r>
      <w:r>
        <w:rPr>
          <w:rtl/>
        </w:rPr>
        <w:t xml:space="preserve"> در گوگل "</w:t>
      </w:r>
      <w:r>
        <w:t>what is my ip</w:t>
      </w:r>
      <w:r>
        <w:rPr>
          <w:rtl/>
        </w:rPr>
        <w:t>" را جستجو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خود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8426CA0" w14:textId="2F211E1F" w:rsidR="00AD031E" w:rsidRDefault="00AD031E" w:rsidP="0018185B">
      <w:pPr>
        <w:rPr>
          <w:rtl/>
        </w:rPr>
      </w:pPr>
      <w:r>
        <w:rPr>
          <w:rtl/>
        </w:rPr>
        <w:t xml:space="preserve"> 2. </w:t>
      </w:r>
      <w:r>
        <w:t>IP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Private IP</w:t>
      </w:r>
      <w:r>
        <w:rPr>
          <w:rtl/>
        </w:rPr>
        <w:t>)</w:t>
      </w:r>
    </w:p>
    <w:p w14:paraId="574E2C49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داخل شبکه محل</w:t>
      </w:r>
      <w:r>
        <w:rPr>
          <w:rFonts w:hint="cs"/>
          <w:rtl/>
        </w:rPr>
        <w:t>ی</w:t>
      </w:r>
      <w:r>
        <w:rPr>
          <w:rtl/>
        </w:rPr>
        <w:t xml:space="preserve"> شما (مثلاً شبکه </w:t>
      </w:r>
      <w:r>
        <w:t>Wi-Fi</w:t>
      </w:r>
      <w:r>
        <w:rPr>
          <w:rtl/>
        </w:rPr>
        <w:t xml:space="preserve"> خانه)، روتر به هر دستگاه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 xml:space="preserve"> اختصاص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آدرس‌ها فقط در داخل شبکه معتبر هستند و از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قابل دسترس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دادن شماره اتاق‌ها</w:t>
      </w:r>
      <w:r>
        <w:rPr>
          <w:rFonts w:hint="cs"/>
          <w:rtl/>
        </w:rPr>
        <w:t>ی</w:t>
      </w:r>
      <w:r>
        <w:rPr>
          <w:rtl/>
        </w:rPr>
        <w:t xml:space="preserve"> مختلف به ساکنان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ساختمان بزرگ است.</w:t>
      </w:r>
    </w:p>
    <w:p w14:paraId="6D05D784" w14:textId="1869FE04" w:rsidR="00AD031E" w:rsidRDefault="00AD031E" w:rsidP="0018185B">
      <w:pPr>
        <w:rPr>
          <w:rtl/>
        </w:rPr>
      </w:pPr>
      <w:r>
        <w:rPr>
          <w:rtl/>
        </w:rPr>
        <w:t>مثال: آدرس‌ها</w:t>
      </w:r>
      <w:r>
        <w:rPr>
          <w:rFonts w:hint="cs"/>
          <w:rtl/>
        </w:rPr>
        <w:t>یی</w:t>
      </w:r>
      <w:r>
        <w:rPr>
          <w:rtl/>
        </w:rPr>
        <w:t xml:space="preserve"> مانند `192.168.1.10` برا</w:t>
      </w:r>
      <w:r>
        <w:rPr>
          <w:rFonts w:hint="cs"/>
          <w:rtl/>
        </w:rPr>
        <w:t>ی</w:t>
      </w:r>
      <w:r>
        <w:rPr>
          <w:rtl/>
        </w:rPr>
        <w:t xml:space="preserve"> لپ‌تاپ شما و `192.168.1.11` برا</w:t>
      </w:r>
      <w:r>
        <w:rPr>
          <w:rFonts w:hint="cs"/>
          <w:rtl/>
        </w:rPr>
        <w:t>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شما.</w:t>
      </w:r>
    </w:p>
    <w:p w14:paraId="226FF026" w14:textId="4282420E" w:rsidR="00AD031E" w:rsidRDefault="00AD031E" w:rsidP="0018185B">
      <w:pPr>
        <w:rPr>
          <w:rtl/>
        </w:rPr>
      </w:pPr>
      <w:r>
        <w:rPr>
          <w:rtl/>
        </w:rPr>
        <w:t>نحوه ارتباط: وقت</w:t>
      </w:r>
      <w:r>
        <w:rPr>
          <w:rFonts w:hint="cs"/>
          <w:rtl/>
        </w:rPr>
        <w:t>ی</w:t>
      </w:r>
      <w:r>
        <w:rPr>
          <w:rtl/>
        </w:rPr>
        <w:t xml:space="preserve"> لپ‌تاپ شما (`192.168.1.10`)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درخواست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گوگل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فرستد،</w:t>
      </w:r>
      <w:r>
        <w:rPr>
          <w:rtl/>
        </w:rPr>
        <w:t xml:space="preserve"> روتر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درخواست را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کرده، با استفاده از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خود آن را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وقت</w:t>
      </w:r>
      <w:r>
        <w:rPr>
          <w:rFonts w:hint="cs"/>
          <w:rtl/>
        </w:rPr>
        <w:t>ی</w:t>
      </w:r>
      <w:r>
        <w:rPr>
          <w:rtl/>
        </w:rPr>
        <w:t xml:space="preserve"> پاسخ آمد، آن را به لپ‌تاپ شما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ترجمه آدرس شبکه (</w:t>
      </w:r>
      <w:r>
        <w:t>NAT</w:t>
      </w:r>
      <w:r>
        <w:rPr>
          <w:rtl/>
        </w:rPr>
        <w:t>) نام دارد.</w:t>
      </w:r>
    </w:p>
    <w:p w14:paraId="6A815532" w14:textId="3843BEA6" w:rsidR="00AD031E" w:rsidRDefault="00AD031E" w:rsidP="0018185B">
      <w:pPr>
        <w:rPr>
          <w:rtl/>
        </w:rPr>
      </w:pPr>
      <w:r>
        <w:rPr>
          <w:rtl/>
        </w:rPr>
        <w:t xml:space="preserve"> </w:t>
      </w:r>
      <w:r>
        <w:t>IP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(ثابت) در مقابل </w:t>
      </w:r>
      <w:r>
        <w:t>IP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)</w:t>
      </w:r>
    </w:p>
    <w:p w14:paraId="008AE1F9" w14:textId="35429148" w:rsidR="00AD031E" w:rsidRDefault="00AD031E" w:rsidP="0018185B">
      <w:pPr>
        <w:rPr>
          <w:rtl/>
        </w:rPr>
      </w:pPr>
      <w:r>
        <w:rPr>
          <w:rtl/>
        </w:rPr>
        <w:t xml:space="preserve">   </w:t>
      </w:r>
      <w:r>
        <w:t>IP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: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کاربران عاد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نوع </w:t>
      </w:r>
      <w:r>
        <w:t>IP</w:t>
      </w:r>
      <w:r>
        <w:rPr>
          <w:rtl/>
        </w:rPr>
        <w:t xml:space="preserve"> را دارند.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شما پس از مدت</w:t>
      </w:r>
      <w:r>
        <w:rPr>
          <w:rFonts w:hint="cs"/>
          <w:rtl/>
        </w:rPr>
        <w:t>ی</w:t>
      </w:r>
      <w:r>
        <w:rPr>
          <w:rtl/>
        </w:rPr>
        <w:t xml:space="preserve"> (مثلاً هر ۲۴ ساعت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هر بار </w:t>
      </w:r>
      <w:r>
        <w:t>restart</w:t>
      </w:r>
      <w:r>
        <w:rPr>
          <w:rtl/>
        </w:rPr>
        <w:t xml:space="preserve"> کردن مودم) توسط </w:t>
      </w:r>
      <w:r>
        <w:t>ISP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ISP</w:t>
      </w:r>
      <w:r>
        <w:rPr>
          <w:rtl/>
        </w:rPr>
        <w:t>ها مقرون‌به‌صرفه‌تر است.</w:t>
      </w:r>
    </w:p>
    <w:p w14:paraId="6B0BC953" w14:textId="19188626" w:rsidR="00AD031E" w:rsidRDefault="00AD031E" w:rsidP="0018185B">
      <w:pPr>
        <w:rPr>
          <w:rtl/>
        </w:rPr>
      </w:pPr>
      <w:r>
        <w:rPr>
          <w:rtl/>
        </w:rPr>
        <w:t xml:space="preserve">  </w:t>
      </w:r>
      <w:r>
        <w:t>IP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 ثابت است و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معمولاً سرورها،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دستگاه‌ها</w:t>
      </w:r>
      <w:r>
        <w:rPr>
          <w:rFonts w:hint="cs"/>
          <w:rtl/>
        </w:rPr>
        <w:t>یی</w:t>
      </w:r>
      <w:r>
        <w:rPr>
          <w:rtl/>
        </w:rPr>
        <w:t xml:space="preserve"> که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است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از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در دسترس باشند (مثل دورب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مداربسته تحت شبکه) به </w:t>
      </w:r>
      <w:r>
        <w:t>IP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دارند و معمولاً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اضافه دارند.</w:t>
      </w:r>
    </w:p>
    <w:p w14:paraId="6B9EDAD1" w14:textId="72CED5BE" w:rsidR="00AD031E" w:rsidRDefault="00AD031E" w:rsidP="0018185B">
      <w:pPr>
        <w:rPr>
          <w:rtl/>
        </w:rPr>
      </w:pPr>
      <w:r>
        <w:rPr>
          <w:rtl/>
        </w:rPr>
        <w:t xml:space="preserve"> پروتکل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(</w:t>
      </w:r>
      <w:r>
        <w:t>Internet Protocol</w:t>
      </w:r>
      <w:r>
        <w:rPr>
          <w:rtl/>
        </w:rPr>
        <w:t>) چه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79A6E775" w14:textId="0F5F7895" w:rsidR="00AD031E" w:rsidRDefault="00AD031E" w:rsidP="0018185B">
      <w:pPr>
        <w:rPr>
          <w:rtl/>
        </w:rPr>
      </w:pPr>
      <w:r>
        <w:rPr>
          <w:rFonts w:hint="eastAsia"/>
          <w:rtl/>
        </w:rPr>
        <w:t>همانطور</w:t>
      </w:r>
      <w:r>
        <w:rPr>
          <w:rtl/>
        </w:rPr>
        <w:t xml:space="preserve"> که از نامش پ</w:t>
      </w:r>
      <w:r>
        <w:rPr>
          <w:rFonts w:hint="cs"/>
          <w:rtl/>
        </w:rPr>
        <w:t>ی</w:t>
      </w:r>
      <w:r>
        <w:rPr>
          <w:rFonts w:hint="eastAsia"/>
          <w:rtl/>
        </w:rPr>
        <w:t>داست،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پروتکل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  <w:r>
        <w:rPr>
          <w:rtl/>
        </w:rPr>
        <w:t xml:space="preserve"> است. وظ</w:t>
      </w:r>
      <w:r>
        <w:rPr>
          <w:rFonts w:hint="cs"/>
          <w:rtl/>
        </w:rPr>
        <w:t>ی</w:t>
      </w:r>
      <w:r>
        <w:rPr>
          <w:rFonts w:hint="eastAsia"/>
          <w:rtl/>
        </w:rPr>
        <w:t>فه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آن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Routing</w:t>
      </w:r>
      <w:r>
        <w:rPr>
          <w:rtl/>
        </w:rPr>
        <w:t>) بسته‌ها</w:t>
      </w:r>
      <w:r>
        <w:rPr>
          <w:rFonts w:hint="cs"/>
          <w:rtl/>
        </w:rPr>
        <w:t>ی</w:t>
      </w:r>
      <w:r>
        <w:rPr>
          <w:rtl/>
        </w:rPr>
        <w:t xml:space="preserve"> داده به مقصد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است. </w:t>
      </w:r>
      <w:r>
        <w:t>IP</w:t>
      </w:r>
      <w:r>
        <w:rPr>
          <w:rtl/>
        </w:rPr>
        <w:t xml:space="preserve"> مسئول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تحو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بسته‌ها را بر عهده دارد، اما تضم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رس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بدون خطا</w:t>
      </w:r>
      <w:r>
        <w:rPr>
          <w:rFonts w:hint="cs"/>
          <w:rtl/>
        </w:rPr>
        <w:t>ی</w:t>
      </w:r>
      <w:r>
        <w:rPr>
          <w:rtl/>
        </w:rPr>
        <w:t xml:space="preserve"> آن‌ها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تضم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تحو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مطمئن بر عهده پروتک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مانند </w:t>
      </w:r>
      <w:r>
        <w:t>TCP</w:t>
      </w:r>
      <w:r>
        <w:rPr>
          <w:rtl/>
        </w:rPr>
        <w:t xml:space="preserve"> است (که معمولاً </w:t>
      </w:r>
      <w:r>
        <w:t>together</w:t>
      </w:r>
      <w:r>
        <w:rPr>
          <w:rtl/>
        </w:rPr>
        <w:t xml:space="preserve"> با آن به صورت </w:t>
      </w:r>
      <w:r>
        <w:t>TCP/IP</w:t>
      </w:r>
      <w:r>
        <w:rPr>
          <w:rtl/>
        </w:rPr>
        <w:t xml:space="preserve"> شناخته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).</w:t>
      </w:r>
    </w:p>
    <w:p w14:paraId="0F4883A5" w14:textId="2C303B74" w:rsidR="00AD031E" w:rsidRDefault="00AD031E" w:rsidP="0018185B">
      <w:pPr>
        <w:rPr>
          <w:rtl/>
        </w:rPr>
      </w:pPr>
      <w:r>
        <w:rPr>
          <w:rtl/>
        </w:rPr>
        <w:t xml:space="preserve"> چگونه </w:t>
      </w:r>
      <w:r>
        <w:t>IP</w:t>
      </w:r>
      <w:r>
        <w:rPr>
          <w:rtl/>
        </w:rPr>
        <w:t xml:space="preserve"> خود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4C3E6665" w14:textId="4174D2CD" w:rsidR="00AD031E" w:rsidRDefault="00AD031E" w:rsidP="0018185B">
      <w:pPr>
        <w:rPr>
          <w:rtl/>
        </w:rPr>
      </w:pPr>
      <w:r>
        <w:rPr>
          <w:rtl/>
        </w:rPr>
        <w:lastRenderedPageBreak/>
        <w:t xml:space="preserve">  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>: کاف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در مرورگر خود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t>https://whatismyipaddress.com/</w:t>
      </w:r>
      <w:r>
        <w:rPr>
          <w:rtl/>
        </w:rPr>
        <w:t xml:space="preserve"> برو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0EB1313" w14:textId="77B982E2" w:rsidR="00AD031E" w:rsidRDefault="00AD031E" w:rsidP="0018185B">
      <w:pPr>
        <w:rPr>
          <w:rtl/>
        </w:rPr>
      </w:pPr>
      <w:r>
        <w:rPr>
          <w:rtl/>
        </w:rPr>
        <w:t xml:space="preserve">   </w:t>
      </w:r>
      <w:r>
        <w:t>IP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5478656" w14:textId="22DF0367" w:rsidR="00AD031E" w:rsidRDefault="00AD031E" w:rsidP="0018185B">
      <w:pPr>
        <w:rPr>
          <w:rtl/>
        </w:rPr>
      </w:pPr>
      <w:r>
        <w:rPr>
          <w:rtl/>
        </w:rPr>
        <w:t xml:space="preserve">       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</w:t>
      </w:r>
      <w:r>
        <w:rPr>
          <w:rtl/>
        </w:rPr>
        <w:t xml:space="preserve">: در </w:t>
      </w:r>
      <w:r>
        <w:t>Command Prompt</w:t>
      </w:r>
      <w:r>
        <w:rPr>
          <w:rtl/>
        </w:rPr>
        <w:t xml:space="preserve"> دستور `</w:t>
      </w:r>
      <w:r>
        <w:t>ipconfig</w:t>
      </w:r>
      <w:r>
        <w:rPr>
          <w:rtl/>
        </w:rPr>
        <w:t>` را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3F96131" w14:textId="60923E17" w:rsidR="00AD031E" w:rsidRDefault="00AD031E" w:rsidP="0018185B">
      <w:pPr>
        <w:rPr>
          <w:rtl/>
        </w:rPr>
      </w:pPr>
      <w:r>
        <w:rPr>
          <w:rtl/>
        </w:rPr>
        <w:t xml:space="preserve">       مک: در </w:t>
      </w:r>
      <w:r>
        <w:t>Terminal</w:t>
      </w:r>
      <w:r>
        <w:rPr>
          <w:rtl/>
        </w:rPr>
        <w:t xml:space="preserve"> دستور `</w:t>
      </w:r>
      <w:r>
        <w:t>ifconfig</w:t>
      </w:r>
      <w:r>
        <w:rPr>
          <w:rtl/>
        </w:rPr>
        <w:t>` را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112675F" w14:textId="6564D09E" w:rsidR="00AD031E" w:rsidRDefault="00AD031E" w:rsidP="0018185B">
      <w:pPr>
        <w:rPr>
          <w:rtl/>
        </w:rPr>
      </w:pPr>
      <w:r>
        <w:rPr>
          <w:rtl/>
        </w:rPr>
        <w:t xml:space="preserve">       اندرو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</w:t>
      </w:r>
      <w:r>
        <w:t>iOS</w:t>
      </w:r>
      <w:r>
        <w:rPr>
          <w:rtl/>
        </w:rPr>
        <w:t>: به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</w:t>
      </w:r>
      <w:r>
        <w:t>WiFi</w:t>
      </w:r>
      <w:r>
        <w:rPr>
          <w:rtl/>
        </w:rPr>
        <w:t xml:space="preserve"> رفته و رو</w:t>
      </w:r>
      <w:r>
        <w:rPr>
          <w:rFonts w:hint="cs"/>
          <w:rtl/>
        </w:rPr>
        <w:t>ی</w:t>
      </w:r>
      <w:r>
        <w:rPr>
          <w:rtl/>
        </w:rPr>
        <w:t xml:space="preserve"> شبکه متصل شده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جزئ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0AA6040" w14:textId="4C9775C8" w:rsidR="00AD031E" w:rsidRDefault="00AD031E" w:rsidP="0018185B"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031E" w14:paraId="1B922940" w14:textId="77777777" w:rsidTr="00AD031E">
        <w:tc>
          <w:tcPr>
            <w:tcW w:w="4675" w:type="dxa"/>
          </w:tcPr>
          <w:p w14:paraId="32874E01" w14:textId="692F0F2A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0BC83B28" w14:textId="704E5552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AD031E" w14:paraId="25E405A1" w14:textId="77777777" w:rsidTr="00AD031E">
        <w:tc>
          <w:tcPr>
            <w:tcW w:w="4675" w:type="dxa"/>
          </w:tcPr>
          <w:p w14:paraId="3E678298" w14:textId="26B4FB07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کاربرد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2409C555" w14:textId="0DE69122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شناسا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و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دستگاه‌ها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شبکه</w:t>
            </w:r>
          </w:p>
        </w:tc>
      </w:tr>
      <w:tr w:rsidR="00AD031E" w14:paraId="71331424" w14:textId="77777777" w:rsidTr="00AD031E">
        <w:tc>
          <w:tcPr>
            <w:tcW w:w="4675" w:type="dxa"/>
          </w:tcPr>
          <w:p w14:paraId="060E7197" w14:textId="6AE5C1BC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فرمت‌ها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</w:p>
        </w:tc>
        <w:tc>
          <w:tcPr>
            <w:tcW w:w="4675" w:type="dxa"/>
          </w:tcPr>
          <w:p w14:paraId="73286EE4" w14:textId="3A4078E5" w:rsidR="00AD031E" w:rsidRDefault="00AD031E" w:rsidP="0018185B">
            <w:pPr>
              <w:rPr>
                <w:rtl/>
              </w:rPr>
            </w:pPr>
            <w:r>
              <w:t>IPv4</w:t>
            </w:r>
            <w:r>
              <w:rPr>
                <w:rtl/>
              </w:rPr>
              <w:t xml:space="preserve"> (مثل ۱۹۲.۱۶۸.۱.۱) و </w:t>
            </w:r>
            <w:r>
              <w:t>IPv6</w:t>
            </w:r>
            <w:r>
              <w:rPr>
                <w:rtl/>
              </w:rPr>
              <w:t xml:space="preserve"> (مثل ۲۰۰۱:</w:t>
            </w:r>
            <w:r>
              <w:t>db8::</w:t>
            </w:r>
            <w:r>
              <w:rPr>
                <w:rtl/>
              </w:rPr>
              <w:t>۸</w:t>
            </w:r>
            <w:r>
              <w:t>a</w:t>
            </w:r>
            <w:r>
              <w:rPr>
                <w:rtl/>
              </w:rPr>
              <w:t>۲</w:t>
            </w:r>
            <w:r>
              <w:t>e</w:t>
            </w:r>
            <w:r>
              <w:rPr>
                <w:rtl/>
              </w:rPr>
              <w:t>)</w:t>
            </w:r>
          </w:p>
        </w:tc>
      </w:tr>
      <w:tr w:rsidR="00AD031E" w14:paraId="2EF33225" w14:textId="77777777" w:rsidTr="00AD031E">
        <w:tc>
          <w:tcPr>
            <w:tcW w:w="4675" w:type="dxa"/>
          </w:tcPr>
          <w:p w14:paraId="403D1054" w14:textId="4E71BABE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انواع دسترس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01A841DB" w14:textId="7C640518" w:rsidR="00AD031E" w:rsidRDefault="00AD031E" w:rsidP="0018185B">
            <w:r>
              <w:rPr>
                <w:rtl/>
              </w:rPr>
              <w:t>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: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|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: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شبکه داخل</w:t>
            </w:r>
            <w:r>
              <w:rPr>
                <w:rFonts w:hint="cs"/>
                <w:rtl/>
              </w:rPr>
              <w:t>ی</w:t>
            </w:r>
          </w:p>
        </w:tc>
      </w:tr>
      <w:tr w:rsidR="00AD031E" w14:paraId="73EEADCA" w14:textId="77777777" w:rsidTr="00AD031E">
        <w:tc>
          <w:tcPr>
            <w:tcW w:w="4675" w:type="dxa"/>
          </w:tcPr>
          <w:p w14:paraId="3BD7D005" w14:textId="1E2BECBA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انواع تخص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ص</w:t>
            </w:r>
          </w:p>
        </w:tc>
        <w:tc>
          <w:tcPr>
            <w:tcW w:w="4675" w:type="dxa"/>
          </w:tcPr>
          <w:p w14:paraId="615423CF" w14:textId="2B46DEC8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>: 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رکننده</w:t>
            </w:r>
            <w:r>
              <w:rPr>
                <w:rtl/>
              </w:rPr>
              <w:t xml:space="preserve"> | استات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>: ثابت</w:t>
            </w:r>
          </w:p>
        </w:tc>
      </w:tr>
    </w:tbl>
    <w:p w14:paraId="15CC0745" w14:textId="4A3AFC94" w:rsidR="00314F90" w:rsidRDefault="008F4A40" w:rsidP="0018185B">
      <w:pPr>
        <w:pStyle w:val="Heading1"/>
      </w:pPr>
      <w:bookmarkStart w:id="19" w:name="_Toc211464464"/>
      <w:r w:rsidRPr="008F4A40">
        <w:rPr>
          <w:rtl/>
        </w:rPr>
        <w:t>بررس</w:t>
      </w:r>
      <w:r w:rsidRPr="008F4A40">
        <w:rPr>
          <w:rFonts w:hint="cs"/>
          <w:rtl/>
        </w:rPr>
        <w:t>ی</w:t>
      </w:r>
      <w:r w:rsidRPr="008F4A40">
        <w:rPr>
          <w:rtl/>
        </w:rPr>
        <w:t xml:space="preserve"> مفهوم </w:t>
      </w:r>
      <w:r w:rsidRPr="008F4A40">
        <w:t>Domain</w:t>
      </w:r>
      <w:bookmarkEnd w:id="19"/>
    </w:p>
    <w:p w14:paraId="309F553C" w14:textId="1B8770BB" w:rsidR="008F4A40" w:rsidRDefault="008F4A40" w:rsidP="0018185B">
      <w:pPr>
        <w:rPr>
          <w:rtl/>
        </w:rPr>
      </w:pPr>
      <w:r>
        <w:rPr>
          <w:rtl/>
        </w:rPr>
        <w:t xml:space="preserve"> دامنه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6AB0AD2F" w14:textId="2B4859EE" w:rsidR="008F4A40" w:rsidRDefault="008F4A40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ما در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زندگ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هر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خانه است که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(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قدرتمند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روشن) قرار دارد. هر خانه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منحصربه‌فرد دارد (مثل `۱۹۲.۰.۲.۴۴`).</w:t>
      </w:r>
    </w:p>
    <w:p w14:paraId="32108DDD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مشکل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نجاست</w:t>
      </w:r>
      <w:r>
        <w:rPr>
          <w:rtl/>
        </w:rPr>
        <w:t xml:space="preserve"> که به خاطر سپردن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اعداد برا</w:t>
      </w:r>
      <w:r>
        <w:rPr>
          <w:rFonts w:hint="cs"/>
          <w:rtl/>
        </w:rPr>
        <w:t>ی</w:t>
      </w:r>
      <w:r>
        <w:rPr>
          <w:rtl/>
        </w:rPr>
        <w:t xml:space="preserve"> انسان‌ها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سخت است.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تمام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که روزانه بازم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به خاطر بسپار</w:t>
      </w:r>
      <w:r>
        <w:rPr>
          <w:rFonts w:hint="cs"/>
          <w:rtl/>
        </w:rPr>
        <w:t>ی</w:t>
      </w:r>
      <w:r>
        <w:rPr>
          <w:rFonts w:hint="eastAsia"/>
          <w:rtl/>
        </w:rPr>
        <w:t>د؟</w:t>
      </w:r>
    </w:p>
    <w:p w14:paraId="059B8219" w14:textId="4BC2D576" w:rsidR="008F4A40" w:rsidRDefault="008F4A4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نجاست</w:t>
      </w:r>
      <w:r>
        <w:rPr>
          <w:rtl/>
        </w:rPr>
        <w:t xml:space="preserve"> که نام دامنه وارد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دامنه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پلاک خوانا و به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ماندن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آن آدرس </w:t>
      </w:r>
      <w:r>
        <w:t>IP</w:t>
      </w:r>
      <w:r>
        <w:rPr>
          <w:rtl/>
        </w:rPr>
        <w:t xml:space="preserve"> است.</w:t>
      </w:r>
    </w:p>
    <w:p w14:paraId="13B08BEB" w14:textId="11AEBE8E" w:rsidR="008F4A40" w:rsidRDefault="008F4A40" w:rsidP="0018185B">
      <w:pPr>
        <w:rPr>
          <w:rtl/>
        </w:rPr>
      </w:pPr>
      <w:r>
        <w:rPr>
          <w:rtl/>
        </w:rPr>
        <w:t xml:space="preserve">   آدرس </w:t>
      </w:r>
      <w:r>
        <w:t>IP = `</w:t>
      </w:r>
      <w:r>
        <w:rPr>
          <w:rtl/>
        </w:rPr>
        <w:t>۱۹۲.۰.۲.۴۴` (مثل مختصات جغراف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خانه)</w:t>
      </w:r>
    </w:p>
    <w:p w14:paraId="76F47DED" w14:textId="77D0FED0" w:rsidR="008F4A40" w:rsidRDefault="008F4A40" w:rsidP="0018185B">
      <w:pPr>
        <w:rPr>
          <w:rtl/>
        </w:rPr>
      </w:pPr>
      <w:r>
        <w:rPr>
          <w:rtl/>
        </w:rPr>
        <w:t xml:space="preserve">   نام دامنه = `</w:t>
      </w:r>
      <w:r>
        <w:t>google.com</w:t>
      </w:r>
      <w:r>
        <w:rPr>
          <w:rtl/>
        </w:rPr>
        <w:t xml:space="preserve">` (مثل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پست</w:t>
      </w:r>
      <w:r>
        <w:rPr>
          <w:rFonts w:hint="cs"/>
          <w:rtl/>
        </w:rPr>
        <w:t>ی</w:t>
      </w:r>
      <w:r>
        <w:rPr>
          <w:rtl/>
        </w:rPr>
        <w:t xml:space="preserve"> ساده و قابل خواندن)</w:t>
      </w:r>
    </w:p>
    <w:p w14:paraId="557EB819" w14:textId="43A389B9" w:rsidR="008F4A40" w:rsidRDefault="008F4A40" w:rsidP="0018185B">
      <w:pPr>
        <w:rPr>
          <w:rtl/>
        </w:rPr>
      </w:pPr>
      <w:r>
        <w:rPr>
          <w:rFonts w:hint="eastAsia"/>
          <w:rtl/>
        </w:rPr>
        <w:t>پس</w:t>
      </w:r>
      <w:r>
        <w:rPr>
          <w:rtl/>
        </w:rPr>
        <w:t xml:space="preserve"> دامنه در واقع نام</w:t>
      </w:r>
      <w:r>
        <w:rPr>
          <w:rFonts w:hint="cs"/>
          <w:rtl/>
        </w:rPr>
        <w:t>ی</w:t>
      </w:r>
      <w:r>
        <w:rPr>
          <w:rtl/>
        </w:rPr>
        <w:t xml:space="preserve"> است که شما در نوار آدرس مرورگر خود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1035287" w14:textId="310FE6B7" w:rsidR="008F4A40" w:rsidRDefault="008F4A40" w:rsidP="0018185B">
      <w:pPr>
        <w:rPr>
          <w:rtl/>
        </w:rPr>
      </w:pPr>
      <w:r>
        <w:rPr>
          <w:rtl/>
        </w:rPr>
        <w:lastRenderedPageBreak/>
        <w:t xml:space="preserve"> دامنه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(س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t>DNS</w:t>
      </w:r>
      <w:r>
        <w:rPr>
          <w:rtl/>
        </w:rPr>
        <w:t>)</w:t>
      </w:r>
    </w:p>
    <w:p w14:paraId="306C6671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شما `</w:t>
      </w:r>
      <w:r>
        <w:t>www.google.com</w:t>
      </w:r>
      <w:r>
        <w:rPr>
          <w:rtl/>
        </w:rPr>
        <w:t>` را در مرورگر خود وارد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چه اتفاق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افتد؟</w:t>
      </w:r>
    </w:p>
    <w:p w14:paraId="0537D03B" w14:textId="1046B592" w:rsidR="008F4A40" w:rsidRDefault="008F4A40" w:rsidP="0018185B">
      <w:pPr>
        <w:rPr>
          <w:rtl/>
        </w:rPr>
      </w:pPr>
      <w:r>
        <w:rPr>
          <w:rtl/>
        </w:rPr>
        <w:t>1.  مرورگر شما به سرورها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به نام </w:t>
      </w:r>
      <w:r>
        <w:t>DNS</w:t>
      </w:r>
      <w:r>
        <w:rPr>
          <w:rtl/>
        </w:rPr>
        <w:t xml:space="preserve"> (س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نام دامنه) مراجعه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. </w:t>
      </w:r>
      <w:r>
        <w:t>DNS</w:t>
      </w:r>
      <w:r>
        <w:rPr>
          <w:rtl/>
        </w:rPr>
        <w:t xml:space="preserve"> مانند دفترچه تلفن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بزرگ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است.</w:t>
      </w:r>
    </w:p>
    <w:p w14:paraId="493C1C42" w14:textId="77777777" w:rsidR="008F4A40" w:rsidRDefault="008F4A40" w:rsidP="0018185B">
      <w:pPr>
        <w:rPr>
          <w:rtl/>
        </w:rPr>
      </w:pPr>
      <w:r>
        <w:rPr>
          <w:rtl/>
        </w:rPr>
        <w:t>2. 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پرسد</w:t>
      </w:r>
      <w:r>
        <w:rPr>
          <w:rtl/>
        </w:rPr>
        <w:t xml:space="preserve">: "آدرس </w:t>
      </w:r>
      <w:r>
        <w:t>IP</w:t>
      </w:r>
      <w:r>
        <w:rPr>
          <w:rtl/>
        </w:rPr>
        <w:t xml:space="preserve"> مربوط به `</w:t>
      </w:r>
      <w:r>
        <w:t>google.com</w:t>
      </w:r>
      <w:r>
        <w:rPr>
          <w:rtl/>
        </w:rPr>
        <w:t>`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>"</w:t>
      </w:r>
    </w:p>
    <w:p w14:paraId="2214EBFE" w14:textId="77777777" w:rsidR="008F4A40" w:rsidRDefault="008F4A40" w:rsidP="0018185B">
      <w:pPr>
        <w:rPr>
          <w:rtl/>
        </w:rPr>
      </w:pPr>
      <w:r>
        <w:rPr>
          <w:rtl/>
        </w:rPr>
        <w:t xml:space="preserve">3.  سرور </w:t>
      </w:r>
      <w:r>
        <w:t>DNS</w:t>
      </w:r>
      <w:r>
        <w:rPr>
          <w:rtl/>
        </w:rPr>
        <w:t xml:space="preserve"> پاسخ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: "آدرس </w:t>
      </w:r>
      <w:r>
        <w:t>IP</w:t>
      </w:r>
      <w:r>
        <w:rPr>
          <w:rtl/>
        </w:rPr>
        <w:t xml:space="preserve"> آن `۱۷۲.۲۱۷.۱۶.۲۳۸` است."</w:t>
      </w:r>
    </w:p>
    <w:p w14:paraId="17AE24DA" w14:textId="77777777" w:rsidR="008F4A40" w:rsidRDefault="008F4A40" w:rsidP="0018185B">
      <w:pPr>
        <w:rPr>
          <w:rtl/>
        </w:rPr>
      </w:pPr>
      <w:r>
        <w:rPr>
          <w:rtl/>
        </w:rPr>
        <w:t xml:space="preserve">4.  حالا مرورگر با استفاده از آن آدرس </w:t>
      </w:r>
      <w:r>
        <w:t>IP</w:t>
      </w:r>
      <w:r>
        <w:rPr>
          <w:rtl/>
        </w:rPr>
        <w:t>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 سرور گوگل متصل شده و صفحه وب را برا</w:t>
      </w:r>
      <w:r>
        <w:rPr>
          <w:rFonts w:hint="cs"/>
          <w:rtl/>
        </w:rPr>
        <w:t>ی</w:t>
      </w:r>
      <w:r>
        <w:rPr>
          <w:rtl/>
        </w:rPr>
        <w:t xml:space="preserve"> شما بارگذار</w:t>
      </w:r>
      <w:r>
        <w:rPr>
          <w:rFonts w:hint="cs"/>
          <w:rtl/>
        </w:rPr>
        <w:t>ی</w:t>
      </w:r>
      <w:r>
        <w:rPr>
          <w:rtl/>
        </w:rPr>
        <w:t xml:space="preserve"> کند.</w:t>
      </w:r>
    </w:p>
    <w:p w14:paraId="3A292A90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کل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در کسر</w:t>
      </w:r>
      <w:r>
        <w:rPr>
          <w:rFonts w:hint="cs"/>
          <w:rtl/>
        </w:rPr>
        <w:t>ی</w:t>
      </w:r>
      <w:r>
        <w:rPr>
          <w:rtl/>
        </w:rPr>
        <w:t xml:space="preserve"> از ثان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اتفاق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افتد</w:t>
      </w:r>
      <w:r>
        <w:rPr>
          <w:rtl/>
        </w:rPr>
        <w:t>.</w:t>
      </w:r>
    </w:p>
    <w:p w14:paraId="77117BC7" w14:textId="25B1752A" w:rsidR="008F4A40" w:rsidRDefault="008F4A40" w:rsidP="0018185B">
      <w:pPr>
        <w:rPr>
          <w:rtl/>
        </w:rPr>
      </w:pPr>
      <w:r>
        <w:rPr>
          <w:rtl/>
        </w:rPr>
        <w:t xml:space="preserve"> اجزا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ل‌دهنده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نام دامنه</w:t>
      </w:r>
    </w:p>
    <w:p w14:paraId="7C157178" w14:textId="77777777" w:rsidR="008F4A40" w:rsidRDefault="008F4A40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نام دامنه کامل از چند بخش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است. ب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`</w:t>
      </w:r>
      <w:r>
        <w:t>https://www.example.ir</w:t>
      </w:r>
      <w:r>
        <w:rPr>
          <w:rtl/>
        </w:rPr>
        <w:t>` را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p w14:paraId="1B59753E" w14:textId="1ED33A5E" w:rsidR="008F4A40" w:rsidRDefault="008F4A40" w:rsidP="0018185B">
      <w:pPr>
        <w:rPr>
          <w:rtl/>
        </w:rPr>
      </w:pPr>
      <w:r>
        <w:rPr>
          <w:rtl/>
        </w:rPr>
        <w:t>1.  ز</w:t>
      </w:r>
      <w:r>
        <w:rPr>
          <w:rFonts w:hint="cs"/>
          <w:rtl/>
        </w:rPr>
        <w:t>ی</w:t>
      </w:r>
      <w:r>
        <w:rPr>
          <w:rFonts w:hint="eastAsia"/>
          <w:rtl/>
        </w:rPr>
        <w:t>ردامنه</w:t>
      </w:r>
      <w:r>
        <w:rPr>
          <w:rtl/>
        </w:rPr>
        <w:t xml:space="preserve"> (</w:t>
      </w:r>
      <w:r>
        <w:t>Subdomain</w:t>
      </w:r>
      <w:r>
        <w:rPr>
          <w:rtl/>
        </w:rPr>
        <w:t>):</w:t>
      </w:r>
    </w:p>
    <w:p w14:paraId="51F393E7" w14:textId="6C8A5FB0" w:rsidR="008F4A40" w:rsidRDefault="008F4A40" w:rsidP="0018185B">
      <w:pPr>
        <w:rPr>
          <w:rtl/>
        </w:rPr>
      </w:pPr>
      <w:r>
        <w:rPr>
          <w:rtl/>
        </w:rPr>
        <w:t xml:space="preserve">    بخش سمت چپ دامنه اصل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087DF098" w14:textId="150F018E" w:rsidR="008F4A40" w:rsidRDefault="008F4A40" w:rsidP="0018185B">
      <w:pPr>
        <w:rPr>
          <w:rtl/>
        </w:rPr>
      </w:pPr>
      <w:r>
        <w:rPr>
          <w:rtl/>
        </w:rPr>
        <w:t xml:space="preserve">    را</w:t>
      </w:r>
      <w:r>
        <w:rPr>
          <w:rFonts w:hint="cs"/>
          <w:rtl/>
        </w:rPr>
        <w:t>ی</w:t>
      </w:r>
      <w:r>
        <w:rPr>
          <w:rFonts w:hint="eastAsia"/>
          <w:rtl/>
        </w:rPr>
        <w:t>ج‌تر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 `</w:t>
      </w:r>
      <w:r>
        <w:t>www</w:t>
      </w:r>
      <w:r>
        <w:rPr>
          <w:rtl/>
        </w:rPr>
        <w:t>` است، اما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مثل `</w:t>
      </w:r>
      <w:r>
        <w:t>mail.google.com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blog.example.com</w:t>
      </w:r>
      <w:r>
        <w:rPr>
          <w:rtl/>
        </w:rPr>
        <w:t>` باشد.</w:t>
      </w:r>
    </w:p>
    <w:p w14:paraId="6283AB5E" w14:textId="61897253" w:rsidR="008F4A40" w:rsidRDefault="008F4A40" w:rsidP="0018185B">
      <w:pPr>
        <w:rPr>
          <w:rtl/>
        </w:rPr>
      </w:pPr>
      <w:r>
        <w:rPr>
          <w:rtl/>
        </w:rPr>
        <w:t xml:space="preserve">   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است (امروزه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بدون `</w:t>
      </w:r>
      <w:r>
        <w:t>www</w:t>
      </w:r>
      <w:r>
        <w:rPr>
          <w:rtl/>
        </w:rPr>
        <w:t>`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).</w:t>
      </w:r>
    </w:p>
    <w:p w14:paraId="1982B5A6" w14:textId="5DD2A795" w:rsidR="008F4A40" w:rsidRDefault="008F4A40" w:rsidP="0018185B">
      <w:pPr>
        <w:rPr>
          <w:rtl/>
        </w:rPr>
      </w:pPr>
      <w:r>
        <w:rPr>
          <w:rtl/>
        </w:rPr>
        <w:t>2.  نام دامنه (</w:t>
      </w:r>
      <w:r>
        <w:t>Second-Level Domain - SLD</w:t>
      </w:r>
      <w:r>
        <w:rPr>
          <w:rtl/>
        </w:rPr>
        <w:t>):</w:t>
      </w:r>
    </w:p>
    <w:p w14:paraId="467F730D" w14:textId="73B10CE8" w:rsidR="008F4A40" w:rsidRDefault="008F4A40" w:rsidP="0018185B">
      <w:pPr>
        <w:rPr>
          <w:rtl/>
        </w:rPr>
      </w:pPr>
      <w:r>
        <w:rPr>
          <w:rtl/>
        </w:rPr>
        <w:t xml:space="preserve">     بخش اصل</w:t>
      </w:r>
      <w:r>
        <w:rPr>
          <w:rFonts w:hint="cs"/>
          <w:rtl/>
        </w:rPr>
        <w:t>ی</w:t>
      </w:r>
      <w:r>
        <w:rPr>
          <w:rtl/>
        </w:rPr>
        <w:t xml:space="preserve"> و منحصربه‌فرد نام</w:t>
      </w:r>
      <w:r>
        <w:rPr>
          <w:rFonts w:hint="cs"/>
          <w:rtl/>
        </w:rPr>
        <w:t>ی</w:t>
      </w:r>
      <w:r>
        <w:rPr>
          <w:rtl/>
        </w:rPr>
        <w:t xml:space="preserve"> که شما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26D9A15" w14:textId="53C689C2" w:rsidR="008F4A40" w:rsidRDefault="008F4A40" w:rsidP="0018185B">
      <w:pPr>
        <w:rPr>
          <w:rtl/>
        </w:rPr>
      </w:pPr>
      <w:r>
        <w:rPr>
          <w:rtl/>
        </w:rPr>
        <w:t xml:space="preserve">     در مثال ما `</w:t>
      </w:r>
      <w:r>
        <w:t>example</w:t>
      </w:r>
      <w:r>
        <w:rPr>
          <w:rtl/>
        </w:rPr>
        <w:t>` نام دامنه است.</w:t>
      </w:r>
    </w:p>
    <w:p w14:paraId="61BCE1BB" w14:textId="2888A172" w:rsidR="008F4A40" w:rsidRDefault="008F4A40" w:rsidP="0018185B">
      <w:pPr>
        <w:rPr>
          <w:rtl/>
        </w:rPr>
      </w:pPr>
      <w:r>
        <w:rPr>
          <w:rtl/>
        </w:rPr>
        <w:t xml:space="preserve">   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برند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>.</w:t>
      </w:r>
    </w:p>
    <w:p w14:paraId="1C38DF0E" w14:textId="7AEC9604" w:rsidR="008F4A40" w:rsidRDefault="008F4A40" w:rsidP="0018185B">
      <w:pPr>
        <w:rPr>
          <w:rtl/>
        </w:rPr>
      </w:pPr>
      <w:r>
        <w:rPr>
          <w:rtl/>
        </w:rPr>
        <w:t>3.  پسوند دامنه (</w:t>
      </w:r>
      <w:r>
        <w:t>Top-Level Domain - TLD</w:t>
      </w:r>
      <w:r>
        <w:rPr>
          <w:rtl/>
        </w:rPr>
        <w:t>):</w:t>
      </w:r>
    </w:p>
    <w:p w14:paraId="4CD1E85D" w14:textId="3A60FC2B" w:rsidR="008F4A40" w:rsidRDefault="008F4A40" w:rsidP="0018185B">
      <w:pPr>
        <w:rPr>
          <w:rtl/>
        </w:rPr>
      </w:pPr>
      <w:r>
        <w:rPr>
          <w:rtl/>
        </w:rPr>
        <w:t xml:space="preserve">     بخش سمت راست نقطه.</w:t>
      </w:r>
    </w:p>
    <w:p w14:paraId="2BCC0E2E" w14:textId="5BD589CB" w:rsidR="008F4A40" w:rsidRDefault="008F4A40" w:rsidP="0018185B">
      <w:pPr>
        <w:rPr>
          <w:rtl/>
        </w:rPr>
      </w:pPr>
      <w:r>
        <w:rPr>
          <w:rtl/>
        </w:rPr>
        <w:t xml:space="preserve">     در مثال ما `.</w:t>
      </w:r>
      <w:r>
        <w:t>ir</w:t>
      </w:r>
      <w:r>
        <w:rPr>
          <w:rtl/>
        </w:rPr>
        <w:t>` پسوند است.</w:t>
      </w:r>
    </w:p>
    <w:p w14:paraId="4E48BEBF" w14:textId="63D15601" w:rsidR="008F4A40" w:rsidRDefault="008F4A40" w:rsidP="0018185B">
      <w:pPr>
        <w:rPr>
          <w:rtl/>
        </w:rPr>
      </w:pPr>
      <w:r>
        <w:rPr>
          <w:rtl/>
        </w:rPr>
        <w:lastRenderedPageBreak/>
        <w:t xml:space="preserve">    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پسوندها دسته‌بند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را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.</w:t>
      </w:r>
    </w:p>
    <w:p w14:paraId="0E182A67" w14:textId="20E09FF9" w:rsidR="008F4A40" w:rsidRDefault="008F4A40" w:rsidP="0018185B">
      <w:pPr>
        <w:rPr>
          <w:rtl/>
        </w:rPr>
      </w:pPr>
      <w:r>
        <w:rPr>
          <w:rtl/>
        </w:rPr>
        <w:t xml:space="preserve"> انواع پسوندها</w:t>
      </w:r>
      <w:r>
        <w:rPr>
          <w:rFonts w:hint="cs"/>
          <w:rtl/>
        </w:rPr>
        <w:t>ی</w:t>
      </w:r>
      <w:r>
        <w:rPr>
          <w:rtl/>
        </w:rPr>
        <w:t xml:space="preserve"> دامنه (</w:t>
      </w:r>
      <w:r>
        <w:t>TLD</w:t>
      </w:r>
      <w:r>
        <w:rPr>
          <w:rtl/>
        </w:rPr>
        <w:t>)</w:t>
      </w:r>
    </w:p>
    <w:p w14:paraId="5E99C06F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پسوندها</w:t>
      </w:r>
      <w:r>
        <w:rPr>
          <w:rtl/>
        </w:rPr>
        <w:t xml:space="preserve"> به دسته‌ها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:</w:t>
      </w:r>
    </w:p>
    <w:p w14:paraId="5E4CED11" w14:textId="70DD4697" w:rsidR="008F4A40" w:rsidRDefault="008F4A40" w:rsidP="0018185B">
      <w:pPr>
        <w:rPr>
          <w:rtl/>
        </w:rPr>
      </w:pPr>
      <w:r>
        <w:rPr>
          <w:rtl/>
        </w:rPr>
        <w:t xml:space="preserve">   دامنه‌ها</w:t>
      </w:r>
      <w:r>
        <w:rPr>
          <w:rFonts w:hint="cs"/>
          <w:rtl/>
        </w:rPr>
        <w:t>ی</w:t>
      </w:r>
      <w:r>
        <w:rPr>
          <w:rtl/>
        </w:rPr>
        <w:t xml:space="preserve"> مل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ccTLD - Country Code TLD</w:t>
      </w:r>
      <w:r>
        <w:rPr>
          <w:rtl/>
        </w:rPr>
        <w:t>):</w:t>
      </w:r>
    </w:p>
    <w:p w14:paraId="482F8F59" w14:textId="73EA1413" w:rsidR="008F4A40" w:rsidRDefault="008F4A40" w:rsidP="0018185B">
      <w:pPr>
        <w:rPr>
          <w:rtl/>
        </w:rPr>
      </w:pPr>
      <w:r>
        <w:rPr>
          <w:rtl/>
        </w:rPr>
        <w:t xml:space="preserve">       مخصوص کشورها هستند.</w:t>
      </w:r>
    </w:p>
    <w:p w14:paraId="639B31EE" w14:textId="76111B9A" w:rsidR="008F4A40" w:rsidRDefault="008F4A40" w:rsidP="0018185B">
      <w:pPr>
        <w:rPr>
          <w:rtl/>
        </w:rPr>
      </w:pPr>
      <w:r>
        <w:rPr>
          <w:rtl/>
        </w:rPr>
        <w:t xml:space="preserve">       مثال: `.</w:t>
      </w:r>
      <w:r>
        <w:t>ir</w:t>
      </w:r>
      <w:r>
        <w:rPr>
          <w:rtl/>
        </w:rPr>
        <w:t>` (ا</w:t>
      </w:r>
      <w:r>
        <w:rPr>
          <w:rFonts w:hint="cs"/>
          <w:rtl/>
        </w:rPr>
        <w:t>ی</w:t>
      </w:r>
      <w:r>
        <w:rPr>
          <w:rFonts w:hint="eastAsia"/>
          <w:rtl/>
        </w:rPr>
        <w:t>ران</w:t>
      </w:r>
      <w:r>
        <w:rPr>
          <w:rtl/>
        </w:rPr>
        <w:t>)، `.</w:t>
      </w:r>
      <w:r>
        <w:t>de</w:t>
      </w:r>
      <w:r>
        <w:rPr>
          <w:rtl/>
        </w:rPr>
        <w:t>` (آلمان)، `.</w:t>
      </w:r>
      <w:r>
        <w:t>us</w:t>
      </w:r>
      <w:r>
        <w:rPr>
          <w:rtl/>
        </w:rPr>
        <w:t>` (آمر</w:t>
      </w:r>
      <w:r>
        <w:rPr>
          <w:rFonts w:hint="cs"/>
          <w:rtl/>
        </w:rPr>
        <w:t>ی</w:t>
      </w:r>
      <w:r>
        <w:rPr>
          <w:rFonts w:hint="eastAsia"/>
          <w:rtl/>
        </w:rPr>
        <w:t>کا</w:t>
      </w:r>
      <w:r>
        <w:rPr>
          <w:rtl/>
        </w:rPr>
        <w:t>)، `.</w:t>
      </w:r>
      <w:r>
        <w:t>tr</w:t>
      </w:r>
      <w:r>
        <w:rPr>
          <w:rtl/>
        </w:rPr>
        <w:t>` (ترک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).</w:t>
      </w:r>
    </w:p>
    <w:p w14:paraId="099E22E3" w14:textId="095CE925" w:rsidR="008F4A40" w:rsidRDefault="008F4A40" w:rsidP="0018185B">
      <w:pPr>
        <w:rPr>
          <w:rtl/>
        </w:rPr>
      </w:pPr>
      <w:r>
        <w:rPr>
          <w:rtl/>
        </w:rPr>
        <w:t xml:space="preserve">   دامنه‌ها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gTLD - Generic TLD</w:t>
      </w:r>
      <w:r>
        <w:rPr>
          <w:rtl/>
        </w:rPr>
        <w:t>):</w:t>
      </w:r>
    </w:p>
    <w:p w14:paraId="12AD0368" w14:textId="0CE4D575" w:rsidR="008F4A40" w:rsidRDefault="008F4A40" w:rsidP="0018185B">
      <w:pPr>
        <w:rPr>
          <w:rtl/>
        </w:rPr>
      </w:pPr>
      <w:r>
        <w:rPr>
          <w:rtl/>
        </w:rPr>
        <w:t xml:space="preserve">     معروف‌تر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پرکاربردتر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پسوندها.</w:t>
      </w:r>
    </w:p>
    <w:p w14:paraId="12687551" w14:textId="41DDA885" w:rsidR="008F4A40" w:rsidRDefault="008F4A40" w:rsidP="0018185B">
      <w:pPr>
        <w:rPr>
          <w:rtl/>
        </w:rPr>
      </w:pPr>
      <w:r>
        <w:rPr>
          <w:rtl/>
        </w:rPr>
        <w:t xml:space="preserve">       مثال: `.</w:t>
      </w:r>
      <w:r>
        <w:t>com</w:t>
      </w:r>
      <w:r>
        <w:rPr>
          <w:rtl/>
        </w:rPr>
        <w:t>` (</w:t>
      </w:r>
      <w:r>
        <w:t>Commercial</w:t>
      </w:r>
      <w:r>
        <w:rPr>
          <w:rtl/>
        </w:rPr>
        <w:t xml:space="preserve"> - تجار</w:t>
      </w:r>
      <w:r>
        <w:rPr>
          <w:rFonts w:hint="cs"/>
          <w:rtl/>
        </w:rPr>
        <w:t>ی</w:t>
      </w:r>
      <w:r>
        <w:rPr>
          <w:rtl/>
        </w:rPr>
        <w:t>)، `.</w:t>
      </w:r>
      <w:r>
        <w:t>org</w:t>
      </w:r>
      <w:r>
        <w:rPr>
          <w:rtl/>
        </w:rPr>
        <w:t>` (</w:t>
      </w:r>
      <w:r>
        <w:t>Organization</w:t>
      </w:r>
      <w:r>
        <w:rPr>
          <w:rtl/>
        </w:rPr>
        <w:t xml:space="preserve"> - سازمان‌ها)، `.</w:t>
      </w:r>
      <w:r>
        <w:t>net</w:t>
      </w:r>
      <w:r>
        <w:rPr>
          <w:rtl/>
        </w:rPr>
        <w:t>` (</w:t>
      </w:r>
      <w:r>
        <w:t>Network</w:t>
      </w:r>
      <w:r>
        <w:rPr>
          <w:rtl/>
        </w:rPr>
        <w:t xml:space="preserve"> - شبکه‌ها)، `.</w:t>
      </w:r>
      <w:r>
        <w:t>info</w:t>
      </w:r>
      <w:r>
        <w:rPr>
          <w:rtl/>
        </w:rPr>
        <w:t>` (</w:t>
      </w:r>
      <w:r>
        <w:t>Information</w:t>
      </w:r>
      <w:r>
        <w:rPr>
          <w:rtl/>
        </w:rPr>
        <w:t xml:space="preserve"> - اطلاعات).</w:t>
      </w:r>
    </w:p>
    <w:p w14:paraId="7F6115F8" w14:textId="6F96C6F0" w:rsidR="008F4A40" w:rsidRDefault="008F4A40" w:rsidP="0018185B">
      <w:pPr>
        <w:rPr>
          <w:rtl/>
        </w:rPr>
      </w:pPr>
      <w:r>
        <w:rPr>
          <w:rtl/>
        </w:rPr>
        <w:t xml:space="preserve">   دامنه‌ها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</w:t>
      </w:r>
      <w:r>
        <w:t>New gTLD</w:t>
      </w:r>
      <w:r>
        <w:rPr>
          <w:rtl/>
        </w:rPr>
        <w:t>):</w:t>
      </w:r>
    </w:p>
    <w:p w14:paraId="4A94B5DE" w14:textId="065AD01D" w:rsidR="008F4A40" w:rsidRDefault="008F4A40" w:rsidP="0018185B">
      <w:pPr>
        <w:rPr>
          <w:rtl/>
        </w:rPr>
      </w:pPr>
      <w:r>
        <w:rPr>
          <w:rtl/>
        </w:rPr>
        <w:t xml:space="preserve">       پسوندها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tl/>
        </w:rPr>
        <w:t xml:space="preserve"> تنوع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شده‌اند.</w:t>
      </w:r>
    </w:p>
    <w:p w14:paraId="4611D958" w14:textId="64EEA3CD" w:rsidR="008F4A40" w:rsidRDefault="008F4A40" w:rsidP="0018185B">
      <w:pPr>
        <w:rPr>
          <w:rtl/>
        </w:rPr>
      </w:pPr>
      <w:r>
        <w:rPr>
          <w:rtl/>
        </w:rPr>
        <w:t xml:space="preserve">       مثال: `.</w:t>
      </w:r>
      <w:r>
        <w:t>shop`</w:t>
      </w:r>
      <w:r>
        <w:rPr>
          <w:rtl/>
        </w:rPr>
        <w:t xml:space="preserve">، </w:t>
      </w:r>
      <w:r>
        <w:t>`.app`</w:t>
      </w:r>
      <w:r>
        <w:rPr>
          <w:rtl/>
        </w:rPr>
        <w:t xml:space="preserve">، </w:t>
      </w:r>
      <w:r>
        <w:t>`.blog`</w:t>
      </w:r>
      <w:r>
        <w:rPr>
          <w:rtl/>
        </w:rPr>
        <w:t xml:space="preserve">، </w:t>
      </w:r>
      <w:r>
        <w:t>`.tech`</w:t>
      </w:r>
      <w:r>
        <w:rPr>
          <w:rtl/>
        </w:rPr>
        <w:t xml:space="preserve">، </w:t>
      </w:r>
      <w:r>
        <w:t>`.bank</w:t>
      </w:r>
      <w:r>
        <w:rPr>
          <w:rtl/>
        </w:rPr>
        <w:t>`.</w:t>
      </w:r>
    </w:p>
    <w:p w14:paraId="689163FB" w14:textId="01F102EA" w:rsidR="008F4A40" w:rsidRDefault="008F4A40" w:rsidP="0018185B">
      <w:pPr>
        <w:rPr>
          <w:rtl/>
        </w:rPr>
      </w:pPr>
      <w:r>
        <w:rPr>
          <w:rtl/>
        </w:rPr>
        <w:t xml:space="preserve"> چرا به دامنه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  <w:r>
        <w:rPr>
          <w:rtl/>
        </w:rPr>
        <w:t xml:space="preserve"> (اهداف و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)</w:t>
      </w:r>
    </w:p>
    <w:p w14:paraId="4C72127E" w14:textId="4B054B79" w:rsidR="008F4A40" w:rsidRDefault="008F4A40" w:rsidP="0018185B">
      <w:pPr>
        <w:rPr>
          <w:rtl/>
        </w:rPr>
      </w:pPr>
      <w:r>
        <w:rPr>
          <w:rtl/>
        </w:rPr>
        <w:t>1.  قابل حفظ کردن: به خاطر سپردن `</w:t>
      </w:r>
      <w:r>
        <w:t>google.com</w:t>
      </w:r>
      <w:r>
        <w:rPr>
          <w:rtl/>
        </w:rPr>
        <w:t>`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ساده‌تر از `۱۷۲.۲۱۷.۱۶.۲۳۸` است.</w:t>
      </w:r>
    </w:p>
    <w:p w14:paraId="4F3C3966" w14:textId="5107CEDF" w:rsidR="008F4A40" w:rsidRDefault="008F4A40" w:rsidP="0018185B">
      <w:pPr>
        <w:rPr>
          <w:rtl/>
        </w:rPr>
      </w:pPr>
      <w:r>
        <w:rPr>
          <w:rtl/>
        </w:rPr>
        <w:t>2.  حرفه‌ا</w:t>
      </w:r>
      <w:r>
        <w:rPr>
          <w:rFonts w:hint="cs"/>
          <w:rtl/>
        </w:rPr>
        <w:t>ی</w:t>
      </w:r>
      <w:r>
        <w:rPr>
          <w:rtl/>
        </w:rPr>
        <w:t xml:space="preserve"> بودن: داشتن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اختصاص</w:t>
      </w:r>
      <w:r>
        <w:rPr>
          <w:rFonts w:hint="cs"/>
          <w:rtl/>
        </w:rPr>
        <w:t>ی</w:t>
      </w:r>
      <w:r>
        <w:rPr>
          <w:rtl/>
        </w:rPr>
        <w:t xml:space="preserve"> (مثل `</w:t>
      </w:r>
      <w:r>
        <w:t>brandname.com</w:t>
      </w:r>
      <w:r>
        <w:rPr>
          <w:rtl/>
        </w:rPr>
        <w:t>`)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معتبرتر از استفاده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 xml:space="preserve"> (مثل `</w:t>
      </w:r>
      <w:r>
        <w:t>brandname.freehost.com</w:t>
      </w:r>
      <w:r>
        <w:rPr>
          <w:rtl/>
        </w:rPr>
        <w:t>`) است.</w:t>
      </w:r>
    </w:p>
    <w:p w14:paraId="5472DEC9" w14:textId="6C4DFA3F" w:rsidR="008F4A40" w:rsidRDefault="008F4A40" w:rsidP="0018185B">
      <w:pPr>
        <w:rPr>
          <w:rtl/>
        </w:rPr>
      </w:pPr>
      <w:r>
        <w:rPr>
          <w:rtl/>
        </w:rPr>
        <w:t>3.  برندساز</w:t>
      </w:r>
      <w:r>
        <w:rPr>
          <w:rFonts w:hint="cs"/>
          <w:rtl/>
        </w:rPr>
        <w:t>ی</w:t>
      </w:r>
      <w:r>
        <w:rPr>
          <w:rtl/>
        </w:rPr>
        <w:t>: دامنه بخش</w:t>
      </w:r>
      <w:r>
        <w:rPr>
          <w:rFonts w:hint="cs"/>
          <w:rtl/>
        </w:rPr>
        <w:t>ی</w:t>
      </w:r>
      <w:r>
        <w:rPr>
          <w:rtl/>
        </w:rPr>
        <w:t xml:space="preserve"> 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برند کسب‌وکار شما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5D9B1F7" w14:textId="64928016" w:rsidR="008F4A40" w:rsidRDefault="008F4A40" w:rsidP="0018185B">
      <w:pPr>
        <w:rPr>
          <w:rtl/>
        </w:rPr>
      </w:pPr>
      <w:r>
        <w:rPr>
          <w:rtl/>
        </w:rPr>
        <w:t>4.  ثبات: حت</w:t>
      </w:r>
      <w:r>
        <w:rPr>
          <w:rFonts w:hint="cs"/>
          <w:rtl/>
        </w:rPr>
        <w:t>ی</w:t>
      </w:r>
      <w:r>
        <w:rPr>
          <w:rtl/>
        </w:rPr>
        <w:t xml:space="preserve"> اگر سرور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کند،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دامنه خود را به آدرس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اشاره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کاربران همچنان با همان نام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دسترس</w:t>
      </w:r>
      <w:r>
        <w:rPr>
          <w:rFonts w:hint="cs"/>
          <w:rtl/>
        </w:rPr>
        <w:t>ی</w:t>
      </w:r>
      <w:r>
        <w:rPr>
          <w:rtl/>
        </w:rPr>
        <w:t xml:space="preserve"> خواهند داشت.</w:t>
      </w:r>
    </w:p>
    <w:p w14:paraId="12422DBB" w14:textId="22F7E913" w:rsidR="008F4A40" w:rsidRDefault="008F4A40" w:rsidP="0018185B">
      <w:pPr>
        <w:rPr>
          <w:rtl/>
        </w:rPr>
      </w:pPr>
      <w:r>
        <w:rPr>
          <w:rtl/>
        </w:rPr>
        <w:t xml:space="preserve"> چگونه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ثبت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49A00B67" w14:textId="15F10D94" w:rsidR="008F4A40" w:rsidRDefault="008F4A40" w:rsidP="0018185B">
      <w:pPr>
        <w:rPr>
          <w:rtl/>
        </w:rPr>
      </w:pPr>
      <w:r>
        <w:rPr>
          <w:rFonts w:hint="eastAsia"/>
          <w:rtl/>
        </w:rPr>
        <w:lastRenderedPageBreak/>
        <w:t>دامنه‌ها</w:t>
      </w:r>
      <w:r>
        <w:rPr>
          <w:rtl/>
        </w:rPr>
        <w:t xml:space="preserve"> را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خر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بلکه آن‌ها را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دوره مشخص (معمولاً ۱ تا ۱۰ سال) ثبت (</w:t>
      </w:r>
      <w:r>
        <w:t>Register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شرکت‌ها</w:t>
      </w:r>
      <w:r>
        <w:rPr>
          <w:rFonts w:hint="cs"/>
          <w:rtl/>
        </w:rPr>
        <w:t>ی</w:t>
      </w:r>
      <w:r>
        <w:rPr>
          <w:rtl/>
        </w:rPr>
        <w:t xml:space="preserve"> ثبت‌کننده دامنه (</w:t>
      </w:r>
      <w:r>
        <w:t>Domain Registrar</w:t>
      </w:r>
      <w:r>
        <w:rPr>
          <w:rtl/>
        </w:rPr>
        <w:t>) مانند شرکت‌ها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(مثلاً `پارس‌پک`، `ا</w:t>
      </w:r>
      <w:r>
        <w:rPr>
          <w:rFonts w:hint="cs"/>
          <w:rtl/>
        </w:rPr>
        <w:t>ی</w:t>
      </w:r>
      <w:r>
        <w:rPr>
          <w:rFonts w:hint="eastAsia"/>
          <w:rtl/>
        </w:rPr>
        <w:t>ران‌سرور</w:t>
      </w:r>
      <w:r>
        <w:rPr>
          <w:rtl/>
        </w:rPr>
        <w:t xml:space="preserve">`)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ن‌الملل</w:t>
      </w:r>
      <w:r>
        <w:rPr>
          <w:rFonts w:hint="cs"/>
          <w:rtl/>
        </w:rPr>
        <w:t>ی</w:t>
      </w:r>
      <w:r>
        <w:rPr>
          <w:rtl/>
        </w:rPr>
        <w:t xml:space="preserve"> (مثلاً `</w:t>
      </w:r>
      <w:r>
        <w:t>GoDaddy`</w:t>
      </w:r>
      <w:r>
        <w:rPr>
          <w:rtl/>
        </w:rPr>
        <w:t xml:space="preserve">، </w:t>
      </w:r>
      <w:r>
        <w:t>`Namecheap</w:t>
      </w:r>
      <w:r>
        <w:rPr>
          <w:rtl/>
        </w:rPr>
        <w:t>`) مراجعه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11DB31E" w14:textId="261D0E60" w:rsidR="008F4A40" w:rsidRDefault="008F4A40" w:rsidP="0018185B">
      <w:pPr>
        <w:rPr>
          <w:rtl/>
        </w:rPr>
      </w:pPr>
      <w:r>
        <w:rPr>
          <w:rtl/>
        </w:rPr>
        <w:t xml:space="preserve"> تفاوت دامنه و هاست (مهم!)</w:t>
      </w:r>
    </w:p>
    <w:p w14:paraId="2CF6333B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مفهوم اغلب با هم اشتباه گرفته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شوند،</w:t>
      </w:r>
      <w:r>
        <w:rPr>
          <w:rtl/>
        </w:rPr>
        <w:t xml:space="preserve"> اما کاملاً متفاوت هستند: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4A40" w14:paraId="24AA3B33" w14:textId="77777777" w:rsidTr="008F4A40">
        <w:tc>
          <w:tcPr>
            <w:tcW w:w="3116" w:type="dxa"/>
          </w:tcPr>
          <w:p w14:paraId="7A020D20" w14:textId="4813A06D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3BBE84D4" w14:textId="027624DB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دامنه (</w:t>
            </w:r>
            <w:r>
              <w:t>Domain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16FA8AC4" w14:textId="65271F09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هاست (</w:t>
            </w:r>
            <w:r>
              <w:t>Hosting</w:t>
            </w:r>
            <w:r>
              <w:rPr>
                <w:rtl/>
              </w:rPr>
              <w:t>)</w:t>
            </w:r>
          </w:p>
        </w:tc>
      </w:tr>
      <w:tr w:rsidR="008F4A40" w14:paraId="7201A26A" w14:textId="77777777" w:rsidTr="008F4A40">
        <w:tc>
          <w:tcPr>
            <w:tcW w:w="3116" w:type="dxa"/>
          </w:tcPr>
          <w:p w14:paraId="3241EBD8" w14:textId="618F2F2F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</w:p>
        </w:tc>
        <w:tc>
          <w:tcPr>
            <w:tcW w:w="3117" w:type="dxa"/>
          </w:tcPr>
          <w:p w14:paraId="26019A62" w14:textId="082058A6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آدرس وب‌سا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شما (مثل آدرس پست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268C5E12" w14:textId="1191F687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وب‌سا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شما (مثل 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ساختمان)</w:t>
            </w:r>
          </w:p>
        </w:tc>
      </w:tr>
      <w:tr w:rsidR="008F4A40" w14:paraId="37A0EF5B" w14:textId="77777777" w:rsidTr="008F4A40">
        <w:tc>
          <w:tcPr>
            <w:tcW w:w="3116" w:type="dxa"/>
          </w:tcPr>
          <w:p w14:paraId="410DB9BD" w14:textId="199CB896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  <w:tc>
          <w:tcPr>
            <w:tcW w:w="3117" w:type="dxa"/>
          </w:tcPr>
          <w:p w14:paraId="469B573C" w14:textId="3970267F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کاربران با 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</w:t>
            </w:r>
            <w:r>
              <w:rPr>
                <w:rtl/>
              </w:rPr>
              <w:t xml:space="preserve"> آن به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شما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رسند</w:t>
            </w:r>
          </w:p>
        </w:tc>
        <w:tc>
          <w:tcPr>
            <w:tcW w:w="3117" w:type="dxa"/>
          </w:tcPr>
          <w:p w14:paraId="506E6EE4" w14:textId="5D16E19A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ل‌ها،</w:t>
            </w:r>
            <w:r>
              <w:rPr>
                <w:rtl/>
              </w:rPr>
              <w:t xml:space="preserve"> عکس‌ها و کدها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شما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قرار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رد</w:t>
            </w:r>
          </w:p>
        </w:tc>
      </w:tr>
      <w:tr w:rsidR="008F4A40" w14:paraId="41FE4FBA" w14:textId="77777777" w:rsidTr="008F4A40">
        <w:tc>
          <w:tcPr>
            <w:tcW w:w="3116" w:type="dxa"/>
          </w:tcPr>
          <w:p w14:paraId="07B37393" w14:textId="544562F8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3117" w:type="dxa"/>
          </w:tcPr>
          <w:p w14:paraId="0A6589F9" w14:textId="13478001" w:rsidR="008F4A40" w:rsidRDefault="008F4A40" w:rsidP="0018185B">
            <w:pPr>
              <w:rPr>
                <w:rtl/>
              </w:rPr>
            </w:pPr>
            <w:r>
              <w:t>example.com</w:t>
            </w:r>
          </w:p>
        </w:tc>
        <w:tc>
          <w:tcPr>
            <w:tcW w:w="3117" w:type="dxa"/>
          </w:tcPr>
          <w:p w14:paraId="746AD871" w14:textId="0D548537" w:rsidR="008F4A40" w:rsidRDefault="008F4A40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سرور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t xml:space="preserve"> </w:t>
            </w:r>
            <w:r w:rsidRPr="008F4A40">
              <w:rPr>
                <w:rtl/>
              </w:rPr>
              <w:t>مرکز داده</w:t>
            </w:r>
          </w:p>
        </w:tc>
      </w:tr>
    </w:tbl>
    <w:p w14:paraId="7C183379" w14:textId="77777777" w:rsidR="008F4A40" w:rsidRDefault="008F4A40" w:rsidP="0018185B">
      <w:pPr>
        <w:rPr>
          <w:rtl/>
        </w:rPr>
      </w:pPr>
    </w:p>
    <w:p w14:paraId="2DC4505D" w14:textId="5DB3C287" w:rsidR="008F4A40" w:rsidRDefault="008F4A40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راه‌انداز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شما به هر دو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: هم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و هم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هاست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>.</w:t>
      </w:r>
    </w:p>
    <w:p w14:paraId="7B1C89FA" w14:textId="6BECC125" w:rsidR="008F4A40" w:rsidRDefault="008F4A40" w:rsidP="0018185B">
      <w:pPr>
        <w:rPr>
          <w:rtl/>
        </w:rPr>
      </w:pPr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4A40" w14:paraId="75D58454" w14:textId="77777777" w:rsidTr="008F4A40">
        <w:tc>
          <w:tcPr>
            <w:tcW w:w="4675" w:type="dxa"/>
          </w:tcPr>
          <w:p w14:paraId="067716BD" w14:textId="4CA23412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مفهوم</w:t>
            </w:r>
          </w:p>
        </w:tc>
        <w:tc>
          <w:tcPr>
            <w:tcW w:w="4675" w:type="dxa"/>
          </w:tcPr>
          <w:p w14:paraId="21AFF1A1" w14:textId="512FA13C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خلاصه</w:t>
            </w:r>
          </w:p>
        </w:tc>
      </w:tr>
      <w:tr w:rsidR="008F4A40" w14:paraId="14716FC0" w14:textId="77777777" w:rsidTr="008F4A40">
        <w:tc>
          <w:tcPr>
            <w:tcW w:w="4675" w:type="dxa"/>
          </w:tcPr>
          <w:p w14:paraId="6B720E79" w14:textId="0703FE49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کاربرد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11A224FB" w14:textId="01BF84CB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آدرس‌ها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عدد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سخت (</w:t>
            </w:r>
            <w:r>
              <w:t>IP</w:t>
            </w:r>
            <w:r>
              <w:rPr>
                <w:rtl/>
              </w:rPr>
              <w:t>) به نام‌ها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خوانا و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اد</w:t>
            </w:r>
            <w:r>
              <w:rPr>
                <w:rtl/>
              </w:rPr>
              <w:t xml:space="preserve"> ماندن</w:t>
            </w:r>
            <w:r>
              <w:rPr>
                <w:rFonts w:hint="cs"/>
                <w:rtl/>
              </w:rPr>
              <w:t>ی</w:t>
            </w:r>
          </w:p>
        </w:tc>
      </w:tr>
      <w:tr w:rsidR="008F4A40" w14:paraId="665A6510" w14:textId="77777777" w:rsidTr="008F4A40">
        <w:tc>
          <w:tcPr>
            <w:tcW w:w="4675" w:type="dxa"/>
          </w:tcPr>
          <w:p w14:paraId="4BA674BC" w14:textId="384896C5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اجزا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4BD931DA" w14:textId="4A5CF4E2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ردامنه</w:t>
            </w:r>
            <w:r>
              <w:rPr>
                <w:rtl/>
              </w:rPr>
              <w:t xml:space="preserve"> (مثل </w:t>
            </w:r>
            <w:r>
              <w:t>www</w:t>
            </w:r>
            <w:r>
              <w:rPr>
                <w:rtl/>
              </w:rPr>
              <w:t xml:space="preserve">) + نام (مثل </w:t>
            </w:r>
            <w:r>
              <w:t>example</w:t>
            </w:r>
            <w:r>
              <w:rPr>
                <w:rtl/>
              </w:rPr>
              <w:t>) + پسوند (مثل .</w:t>
            </w:r>
            <w:r>
              <w:t>com</w:t>
            </w:r>
            <w:r>
              <w:rPr>
                <w:rtl/>
              </w:rPr>
              <w:t>)</w:t>
            </w:r>
          </w:p>
        </w:tc>
      </w:tr>
      <w:tr w:rsidR="008F4A40" w14:paraId="6C7D6A5E" w14:textId="77777777" w:rsidTr="008F4A40">
        <w:tc>
          <w:tcPr>
            <w:tcW w:w="4675" w:type="dxa"/>
          </w:tcPr>
          <w:p w14:paraId="242F98B8" w14:textId="479CDEF4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  <w:r>
              <w:rPr>
                <w:rtl/>
              </w:rPr>
              <w:t xml:space="preserve"> 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</w:p>
        </w:tc>
        <w:tc>
          <w:tcPr>
            <w:tcW w:w="4675" w:type="dxa"/>
          </w:tcPr>
          <w:p w14:paraId="51029E3D" w14:textId="4E8005AC" w:rsidR="008F4A40" w:rsidRDefault="008F4A40" w:rsidP="0018185B">
            <w:pPr>
              <w:rPr>
                <w:rtl/>
              </w:rPr>
            </w:pPr>
            <w:r>
              <w:t>DNS</w:t>
            </w:r>
            <w:r>
              <w:rPr>
                <w:rtl/>
              </w:rPr>
              <w:t xml:space="preserve"> که مانند دفترچه تلفن، دامنه را به </w:t>
            </w:r>
            <w:r>
              <w:t>IP</w:t>
            </w:r>
            <w:r>
              <w:rPr>
                <w:rtl/>
              </w:rPr>
              <w:t xml:space="preserve"> 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  <w:tr w:rsidR="008F4A40" w14:paraId="60CE6117" w14:textId="77777777" w:rsidTr="008F4A40">
        <w:tc>
          <w:tcPr>
            <w:tcW w:w="4675" w:type="dxa"/>
          </w:tcPr>
          <w:p w14:paraId="25946427" w14:textId="18942BD4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ثبت دامنه</w:t>
            </w:r>
          </w:p>
        </w:tc>
        <w:tc>
          <w:tcPr>
            <w:tcW w:w="4675" w:type="dxa"/>
          </w:tcPr>
          <w:p w14:paraId="48D2FA05" w14:textId="54EFA796" w:rsidR="008F4A40" w:rsidRDefault="008F4A40" w:rsidP="0018185B">
            <w:r>
              <w:rPr>
                <w:rtl/>
              </w:rPr>
              <w:t>اجاره نام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دوره مشخص (مثلاً ۱ سال) از طر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</w:t>
            </w:r>
            <w:r>
              <w:t>Registrar</w:t>
            </w:r>
            <w:r>
              <w:rPr>
                <w:rtl/>
              </w:rPr>
              <w:t>ها</w:t>
            </w:r>
          </w:p>
        </w:tc>
      </w:tr>
    </w:tbl>
    <w:p w14:paraId="10E62D44" w14:textId="381A4BFA" w:rsidR="008F4A40" w:rsidRDefault="008F4A40" w:rsidP="0018185B">
      <w:pPr>
        <w:pStyle w:val="Heading1"/>
      </w:pPr>
      <w:bookmarkStart w:id="20" w:name="_Toc211464465"/>
      <w:r w:rsidRPr="008F4A40">
        <w:rPr>
          <w:rtl/>
        </w:rPr>
        <w:t>بررس</w:t>
      </w:r>
      <w:r w:rsidRPr="008F4A40">
        <w:rPr>
          <w:rFonts w:hint="cs"/>
          <w:rtl/>
        </w:rPr>
        <w:t>ی</w:t>
      </w:r>
      <w:r w:rsidRPr="008F4A40">
        <w:rPr>
          <w:rtl/>
        </w:rPr>
        <w:t xml:space="preserve"> مفهوم </w:t>
      </w:r>
      <w:r w:rsidRPr="008F4A40">
        <w:t>DNS</w:t>
      </w:r>
      <w:bookmarkEnd w:id="20"/>
    </w:p>
    <w:p w14:paraId="1AD1FC21" w14:textId="0F85818C" w:rsidR="008F4A40" w:rsidRDefault="008F4A40" w:rsidP="0018185B">
      <w:pPr>
        <w:rPr>
          <w:rtl/>
        </w:rPr>
      </w:pPr>
      <w:r>
        <w:rPr>
          <w:rtl/>
        </w:rPr>
        <w:t xml:space="preserve"> </w:t>
      </w:r>
      <w:r>
        <w:t>DNS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2CF8657A" w14:textId="365C4A97" w:rsidR="008F4A40" w:rsidRDefault="008F4A40" w:rsidP="0018185B">
      <w:pPr>
        <w:rPr>
          <w:rtl/>
        </w:rPr>
      </w:pPr>
      <w:r>
        <w:rPr>
          <w:rFonts w:hint="eastAsia"/>
          <w:rtl/>
        </w:rPr>
        <w:lastRenderedPageBreak/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دوست تماس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شما نام او را در حافظه خود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"احمد")، اما تلفن برا</w:t>
      </w:r>
      <w:r>
        <w:rPr>
          <w:rFonts w:hint="cs"/>
          <w:rtl/>
        </w:rPr>
        <w:t>ی</w:t>
      </w:r>
      <w:r>
        <w:rPr>
          <w:rtl/>
        </w:rPr>
        <w:t xml:space="preserve"> برقرار</w:t>
      </w:r>
      <w:r>
        <w:rPr>
          <w:rFonts w:hint="cs"/>
          <w:rtl/>
        </w:rPr>
        <w:t>ی</w:t>
      </w:r>
      <w:r>
        <w:rPr>
          <w:rtl/>
        </w:rPr>
        <w:t xml:space="preserve"> ارتباط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شماره تلفن او دارد.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حالت، شما از دفترچه تلفن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نام "احمد" را به شماره تلفن او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DB6A3B8" w14:textId="33DF4941" w:rsidR="008F4A40" w:rsidRDefault="008F4A40" w:rsidP="0018185B">
      <w:pPr>
        <w:rPr>
          <w:rtl/>
        </w:rPr>
      </w:pPr>
      <w:r>
        <w:t>DNS (Domain Name System)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نقش دفترچه تلفن جهان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را باز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EC0F796" w14:textId="0F0D19D2" w:rsidR="008F4A40" w:rsidRDefault="008F4A40" w:rsidP="0018185B">
      <w:pPr>
        <w:rPr>
          <w:rtl/>
        </w:rPr>
      </w:pPr>
      <w:r>
        <w:rPr>
          <w:rtl/>
        </w:rPr>
        <w:t xml:space="preserve">   نام دامنه (مثل `</w:t>
      </w:r>
      <w:r>
        <w:t>google.com</w:t>
      </w:r>
      <w:r>
        <w:rPr>
          <w:rtl/>
        </w:rPr>
        <w:t>`) = نام شخص (مثل "احمد")</w:t>
      </w:r>
    </w:p>
    <w:p w14:paraId="0BE70453" w14:textId="04A455C0" w:rsidR="008F4A40" w:rsidRDefault="008F4A40" w:rsidP="0018185B">
      <w:pPr>
        <w:rPr>
          <w:rtl/>
        </w:rPr>
      </w:pPr>
      <w:r>
        <w:rPr>
          <w:rtl/>
        </w:rPr>
        <w:t xml:space="preserve">   آدرس </w:t>
      </w:r>
      <w:r>
        <w:t>IP</w:t>
      </w:r>
      <w:r>
        <w:rPr>
          <w:rtl/>
        </w:rPr>
        <w:t xml:space="preserve"> (مثل `142.251.16.100`) = شماره تلفن</w:t>
      </w:r>
    </w:p>
    <w:p w14:paraId="389D8B91" w14:textId="2F7A4CAA" w:rsidR="008F4A40" w:rsidRDefault="008F4A40" w:rsidP="0018185B">
      <w:pPr>
        <w:rPr>
          <w:rtl/>
        </w:rPr>
      </w:pPr>
      <w:r>
        <w:rPr>
          <w:rtl/>
        </w:rPr>
        <w:t xml:space="preserve">   </w:t>
      </w:r>
      <w:r>
        <w:t>DNS</w:t>
      </w:r>
      <w:r>
        <w:rPr>
          <w:rtl/>
        </w:rPr>
        <w:t xml:space="preserve"> = دفترچه تلفن</w:t>
      </w:r>
    </w:p>
    <w:p w14:paraId="0E58DEE4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کار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ترجمه نام‌ها</w:t>
      </w:r>
      <w:r>
        <w:rPr>
          <w:rFonts w:hint="cs"/>
          <w:rtl/>
        </w:rPr>
        <w:t>ی</w:t>
      </w:r>
      <w:r>
        <w:rPr>
          <w:rtl/>
        </w:rPr>
        <w:t xml:space="preserve"> قابل خواندن توسط انسان (دامنه) به آدرس‌ها</w:t>
      </w:r>
      <w:r>
        <w:rPr>
          <w:rFonts w:hint="cs"/>
          <w:rtl/>
        </w:rPr>
        <w:t>ی</w:t>
      </w:r>
      <w:r>
        <w:rPr>
          <w:rtl/>
        </w:rPr>
        <w:t xml:space="preserve"> عدد</w:t>
      </w:r>
      <w:r>
        <w:rPr>
          <w:rFonts w:hint="cs"/>
          <w:rtl/>
        </w:rPr>
        <w:t>ی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tl/>
        </w:rPr>
        <w:t xml:space="preserve"> (</w:t>
      </w:r>
      <w:r>
        <w:t>IP</w:t>
      </w:r>
      <w:r>
        <w:rPr>
          <w:rtl/>
        </w:rPr>
        <w:t>) است.</w:t>
      </w:r>
    </w:p>
    <w:p w14:paraId="72776DBA" w14:textId="771873AF" w:rsidR="008F4A40" w:rsidRDefault="008F4A40" w:rsidP="0018185B">
      <w:pPr>
        <w:rPr>
          <w:rtl/>
        </w:rPr>
      </w:pPr>
      <w:r>
        <w:rPr>
          <w:rtl/>
        </w:rPr>
        <w:t xml:space="preserve"> مشکل بزرگ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r>
        <w:t>DNS</w:t>
      </w:r>
      <w:r>
        <w:rPr>
          <w:rtl/>
        </w:rPr>
        <w:t xml:space="preserve"> حل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6901E51A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بدون</w:t>
      </w:r>
      <w:r>
        <w:rPr>
          <w:rtl/>
        </w:rPr>
        <w:t xml:space="preserve"> </w:t>
      </w:r>
      <w:r>
        <w:t>DNS</w:t>
      </w:r>
      <w:r>
        <w:rPr>
          <w:rtl/>
        </w:rPr>
        <w:t>، شما برا</w:t>
      </w:r>
      <w:r>
        <w:rPr>
          <w:rFonts w:hint="cs"/>
          <w:rtl/>
        </w:rPr>
        <w:t>ی</w:t>
      </w:r>
      <w:r>
        <w:rPr>
          <w:rtl/>
        </w:rPr>
        <w:t xml:space="preserve"> بازد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هر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مجبور بود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عدد</w:t>
      </w:r>
      <w:r>
        <w:rPr>
          <w:rFonts w:hint="cs"/>
          <w:rtl/>
        </w:rPr>
        <w:t>ی</w:t>
      </w:r>
      <w:r>
        <w:rPr>
          <w:rtl/>
        </w:rPr>
        <w:t xml:space="preserve"> و خشک آن را به خاطر بسپار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8BF044B" w14:textId="01DBEC27" w:rsidR="008F4A40" w:rsidRDefault="008F4A40" w:rsidP="0018185B">
      <w:pPr>
        <w:rPr>
          <w:rtl/>
        </w:rPr>
      </w:pPr>
      <w:r>
        <w:rPr>
          <w:rtl/>
        </w:rPr>
        <w:t xml:space="preserve">   با </w:t>
      </w:r>
      <w:r>
        <w:t>DNS</w:t>
      </w:r>
      <w:r>
        <w:rPr>
          <w:rtl/>
        </w:rPr>
        <w:t>: شما `</w:t>
      </w:r>
      <w:r>
        <w:t>digikala.com</w:t>
      </w:r>
      <w:r>
        <w:rPr>
          <w:rtl/>
        </w:rPr>
        <w:t>` را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3146FAA" w14:textId="6CFF5833" w:rsidR="008F4A40" w:rsidRDefault="008F4A40" w:rsidP="0018185B">
      <w:pPr>
        <w:rPr>
          <w:rtl/>
        </w:rPr>
      </w:pPr>
      <w:r>
        <w:rPr>
          <w:rtl/>
        </w:rPr>
        <w:t xml:space="preserve">   بدون </w:t>
      </w:r>
      <w:r>
        <w:t>DNS</w:t>
      </w:r>
      <w:r>
        <w:rPr>
          <w:rtl/>
        </w:rPr>
        <w:t>: شما مجبور بود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`۵.۱۴۴.۱۳۱.۲۳` را به خاطر بسپار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وارد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6639B2B" w14:textId="77777777" w:rsidR="008F4A40" w:rsidRDefault="008F4A40" w:rsidP="0018185B">
      <w:pPr>
        <w:rPr>
          <w:rtl/>
        </w:rPr>
      </w:pPr>
      <w:r>
        <w:t>DNS</w:t>
      </w:r>
      <w:r>
        <w:rPr>
          <w:rtl/>
        </w:rPr>
        <w:t xml:space="preserve"> زندگ</w:t>
      </w:r>
      <w:r>
        <w:rPr>
          <w:rFonts w:hint="cs"/>
          <w:rtl/>
        </w:rPr>
        <w:t>ی</w:t>
      </w:r>
      <w:r>
        <w:rPr>
          <w:rtl/>
        </w:rPr>
        <w:t xml:space="preserve"> را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انسان‌ها ممکن ساخته است.</w:t>
      </w:r>
    </w:p>
    <w:p w14:paraId="0BDBCC9C" w14:textId="02DC8A4B" w:rsidR="008F4A40" w:rsidRDefault="008F4A40" w:rsidP="0018185B">
      <w:pPr>
        <w:rPr>
          <w:rtl/>
        </w:rPr>
      </w:pPr>
      <w:r>
        <w:rPr>
          <w:rtl/>
        </w:rPr>
        <w:t xml:space="preserve"> </w:t>
      </w:r>
      <w:r>
        <w:t>DNS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(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جستجو</w:t>
      </w:r>
      <w:r>
        <w:rPr>
          <w:rFonts w:hint="cs"/>
          <w:rtl/>
        </w:rPr>
        <w:t>ی</w:t>
      </w:r>
      <w:r w:rsidR="00B06E0E">
        <w:t xml:space="preserve"> </w:t>
      </w:r>
      <w:r w:rsidR="00B06E0E" w:rsidRPr="00B06E0E">
        <w:rPr>
          <w:rtl/>
        </w:rPr>
        <w:t>معمول</w:t>
      </w:r>
      <w:r w:rsidR="00B06E0E" w:rsidRPr="00B06E0E">
        <w:rPr>
          <w:rFonts w:hint="cs"/>
          <w:rtl/>
        </w:rPr>
        <w:t>ی</w:t>
      </w:r>
      <w:r>
        <w:rPr>
          <w:rtl/>
        </w:rPr>
        <w:t>)</w:t>
      </w:r>
    </w:p>
    <w:p w14:paraId="1C99C4DD" w14:textId="7F2BD11B" w:rsidR="008F4A40" w:rsidRDefault="008F4A40" w:rsidP="0018185B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شما `</w:t>
      </w:r>
      <w:r>
        <w:t>www.youtube.com</w:t>
      </w:r>
      <w:r>
        <w:rPr>
          <w:rtl/>
        </w:rPr>
        <w:t xml:space="preserve">` را در مرورگر خود وارد کرده و </w:t>
      </w:r>
      <w:r>
        <w:t>Enter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زن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چه اتفاق</w:t>
      </w:r>
      <w:r>
        <w:rPr>
          <w:rFonts w:hint="cs"/>
          <w:rtl/>
        </w:rPr>
        <w:t>ی</w:t>
      </w:r>
      <w:r>
        <w:rPr>
          <w:rtl/>
        </w:rPr>
        <w:t xml:space="preserve"> پشت صحنه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افتد؟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که جستجو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 (DNS Lookup)</w:t>
      </w:r>
      <w:r>
        <w:rPr>
          <w:rtl/>
        </w:rPr>
        <w:t xml:space="preserve"> نام دارد، در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مرحله و در کسر</w:t>
      </w:r>
      <w:r>
        <w:rPr>
          <w:rFonts w:hint="cs"/>
          <w:rtl/>
        </w:rPr>
        <w:t>ی</w:t>
      </w:r>
      <w:r>
        <w:rPr>
          <w:rtl/>
        </w:rPr>
        <w:t xml:space="preserve"> از ثان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نمودار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جر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را به وضوح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:</w:t>
      </w:r>
    </w:p>
    <w:p w14:paraId="5222265B" w14:textId="452AA3C5" w:rsidR="008F4A40" w:rsidRDefault="009B048F" w:rsidP="0018185B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D993B6" wp14:editId="45BF0585">
                <wp:simplePos x="0" y="0"/>
                <wp:positionH relativeFrom="column">
                  <wp:posOffset>2406650</wp:posOffset>
                </wp:positionH>
                <wp:positionV relativeFrom="paragraph">
                  <wp:posOffset>7848600</wp:posOffset>
                </wp:positionV>
                <wp:extent cx="1695450" cy="203200"/>
                <wp:effectExtent l="0" t="0" r="0" b="6350"/>
                <wp:wrapNone/>
                <wp:docPr id="134062454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1347D2" w14:textId="77777777" w:rsidR="009B048F" w:rsidRPr="009B048F" w:rsidRDefault="009B048F" w:rsidP="0018185B">
                            <w:pPr>
                              <w:bidi w:val="0"/>
                            </w:pPr>
                            <w:r w:rsidRPr="009B048F">
                              <w:t>Website Loaded</w:t>
                            </w:r>
                          </w:p>
                          <w:p w14:paraId="03EB2456" w14:textId="77777777" w:rsidR="009B048F" w:rsidRDefault="009B048F" w:rsidP="001818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D993B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89.5pt;margin-top:618pt;width:133.5pt;height:1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" filled="f" stroked="f" strokeweight=".5pt">
                <v:textbox>
                  <w:txbxContent>
                    <w:p w14:paraId="4C1347D2" w14:textId="77777777" w:rsidR="009B048F" w:rsidRPr="009B048F" w:rsidRDefault="009B048F" w:rsidP="0018185B">
                      <w:pPr>
                        <w:bidi w:val="0"/>
                      </w:pPr>
                      <w:r w:rsidRPr="009B048F">
                        <w:t>Website Loaded</w:t>
                      </w:r>
                    </w:p>
                    <w:p w14:paraId="03EB2456" w14:textId="77777777" w:rsidR="009B048F" w:rsidRDefault="009B048F" w:rsidP="0018185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786128" wp14:editId="66A896CB">
                <wp:simplePos x="0" y="0"/>
                <wp:positionH relativeFrom="column">
                  <wp:posOffset>2406650</wp:posOffset>
                </wp:positionH>
                <wp:positionV relativeFrom="paragraph">
                  <wp:posOffset>7188200</wp:posOffset>
                </wp:positionV>
                <wp:extent cx="1739900" cy="292100"/>
                <wp:effectExtent l="0" t="0" r="0" b="0"/>
                <wp:wrapNone/>
                <wp:docPr id="45857160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F3D6F6" w14:textId="77777777" w:rsidR="009B048F" w:rsidRPr="009B048F" w:rsidRDefault="009B048F" w:rsidP="0018185B">
                            <w:pPr>
                              <w:bidi w:val="0"/>
                            </w:pPr>
                            <w:r w:rsidRPr="009B048F">
                              <w:t>IP Address</w:t>
                            </w:r>
                            <w:r>
                              <w:t xml:space="preserve">  : </w:t>
                            </w:r>
                            <w:r w:rsidRPr="009B048F">
                              <w:t>142.251.16.100</w:t>
                            </w:r>
                          </w:p>
                          <w:p w14:paraId="3AE280F8" w14:textId="658A7B6C" w:rsidR="009B048F" w:rsidRPr="009B048F" w:rsidRDefault="009B048F" w:rsidP="0018185B">
                            <w:pPr>
                              <w:bidi w:val="0"/>
                            </w:pPr>
                          </w:p>
                          <w:p w14:paraId="71E0B2CD" w14:textId="77777777" w:rsidR="009B048F" w:rsidRDefault="009B048F" w:rsidP="001818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86128" id="Text Box 9" o:spid="_x0000_s1027" type="#_x0000_t202" style="position:absolute;left:0;text-align:left;margin-left:189.5pt;margin-top:566pt;width:137pt;height:2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" filled="f" stroked="f" strokeweight=".5pt">
                <v:textbox>
                  <w:txbxContent>
                    <w:p w14:paraId="40F3D6F6" w14:textId="77777777" w:rsidR="009B048F" w:rsidRPr="009B048F" w:rsidRDefault="009B048F" w:rsidP="0018185B">
                      <w:pPr>
                        <w:bidi w:val="0"/>
                      </w:pPr>
                      <w:r w:rsidRPr="009B048F">
                        <w:t>IP Address</w:t>
                      </w:r>
                      <w:r>
                        <w:t xml:space="preserve">  : </w:t>
                      </w:r>
                      <w:r w:rsidRPr="009B048F">
                        <w:t>142.251.16.100</w:t>
                      </w:r>
                    </w:p>
                    <w:p w14:paraId="3AE280F8" w14:textId="658A7B6C" w:rsidR="009B048F" w:rsidRPr="009B048F" w:rsidRDefault="009B048F" w:rsidP="0018185B">
                      <w:pPr>
                        <w:bidi w:val="0"/>
                      </w:pPr>
                    </w:p>
                    <w:p w14:paraId="71E0B2CD" w14:textId="77777777" w:rsidR="009B048F" w:rsidRDefault="009B048F" w:rsidP="0018185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8C692F" wp14:editId="08AD5564">
                <wp:simplePos x="0" y="0"/>
                <wp:positionH relativeFrom="column">
                  <wp:posOffset>1524000</wp:posOffset>
                </wp:positionH>
                <wp:positionV relativeFrom="paragraph">
                  <wp:posOffset>5784850</wp:posOffset>
                </wp:positionV>
                <wp:extent cx="1689100" cy="958850"/>
                <wp:effectExtent l="0" t="0" r="0" b="0"/>
                <wp:wrapNone/>
                <wp:docPr id="12568918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958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87AEE1" w14:textId="77777777" w:rsidR="009B048F" w:rsidRPr="009B048F" w:rsidRDefault="009B048F" w:rsidP="0018185B">
                            <w:r w:rsidRPr="009B048F">
                              <w:t>Authoritative Server</w:t>
                            </w:r>
                          </w:p>
                          <w:p w14:paraId="16D9C227" w14:textId="77777777" w:rsidR="009B048F" w:rsidRPr="009B048F" w:rsidRDefault="009B048F" w:rsidP="0018185B">
                            <w:r w:rsidRPr="009B048F">
                              <w:t>IP for www.youtube.com?</w:t>
                            </w:r>
                          </w:p>
                          <w:p w14:paraId="634CAF35" w14:textId="77777777" w:rsidR="009B048F" w:rsidRDefault="009B048F" w:rsidP="001818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C692F" id="Text Box 8" o:spid="_x0000_s1028" type="#_x0000_t202" style="position:absolute;left:0;text-align:left;margin-left:120pt;margin-top:455.5pt;width:133pt;height:7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" filled="f" stroked="f" strokeweight=".5pt">
                <v:textbox>
                  <w:txbxContent>
                    <w:p w14:paraId="0987AEE1" w14:textId="77777777" w:rsidR="009B048F" w:rsidRPr="009B048F" w:rsidRDefault="009B048F" w:rsidP="0018185B">
                      <w:r w:rsidRPr="009B048F">
                        <w:t>Authoritative Server</w:t>
                      </w:r>
                    </w:p>
                    <w:p w14:paraId="16D9C227" w14:textId="77777777" w:rsidR="009B048F" w:rsidRPr="009B048F" w:rsidRDefault="009B048F" w:rsidP="0018185B">
                      <w:r w:rsidRPr="009B048F">
                        <w:t>IP for www.youtube.com?</w:t>
                      </w:r>
                    </w:p>
                    <w:p w14:paraId="634CAF35" w14:textId="77777777" w:rsidR="009B048F" w:rsidRDefault="009B048F" w:rsidP="0018185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F8C239" wp14:editId="6FA0AF0E">
                <wp:simplePos x="0" y="0"/>
                <wp:positionH relativeFrom="column">
                  <wp:posOffset>3879850</wp:posOffset>
                </wp:positionH>
                <wp:positionV relativeFrom="paragraph">
                  <wp:posOffset>5124450</wp:posOffset>
                </wp:positionV>
                <wp:extent cx="621030" cy="311150"/>
                <wp:effectExtent l="0" t="0" r="7620" b="0"/>
                <wp:wrapNone/>
                <wp:docPr id="188990238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C2BD38" w14:textId="7429A228" w:rsidR="009B048F" w:rsidRDefault="009B048F" w:rsidP="0018185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8C239" id="Text Box 7" o:spid="_x0000_s1029" type="#_x0000_t202" style="position:absolute;left:0;text-align:left;margin-left:305.5pt;margin-top:403.5pt;width:48.9pt;height:2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" fillcolor="white [3201]" stroked="f" strokeweight=".5pt">
                <v:textbox>
                  <w:txbxContent>
                    <w:p w14:paraId="42C2BD38" w14:textId="7429A228" w:rsidR="009B048F" w:rsidRDefault="009B048F" w:rsidP="0018185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220EC5" wp14:editId="763A0C3A">
                <wp:simplePos x="0" y="0"/>
                <wp:positionH relativeFrom="column">
                  <wp:posOffset>1460500</wp:posOffset>
                </wp:positionH>
                <wp:positionV relativeFrom="paragraph">
                  <wp:posOffset>4197350</wp:posOffset>
                </wp:positionV>
                <wp:extent cx="1752600" cy="755650"/>
                <wp:effectExtent l="0" t="0" r="0" b="6350"/>
                <wp:wrapNone/>
                <wp:docPr id="154231590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755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729C7" w14:textId="77777777" w:rsidR="009B048F" w:rsidRPr="009B048F" w:rsidRDefault="009B048F" w:rsidP="0018185B">
                            <w:r w:rsidRPr="009B048F">
                              <w:t>TLD Server</w:t>
                            </w:r>
                          </w:p>
                          <w:p w14:paraId="4505C9AA" w14:textId="77777777" w:rsidR="009B048F" w:rsidRPr="009B048F" w:rsidRDefault="009B048F" w:rsidP="0018185B">
                            <w:r w:rsidRPr="009B048F">
                              <w:t>Where is youtube.com?</w:t>
                            </w:r>
                          </w:p>
                          <w:p w14:paraId="4881CC11" w14:textId="77777777" w:rsidR="009B048F" w:rsidRPr="009B048F" w:rsidRDefault="009B048F" w:rsidP="001818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220EC5" id="Text Box 6" o:spid="_x0000_s1030" type="#_x0000_t202" style="position:absolute;left:0;text-align:left;margin-left:115pt;margin-top:330.5pt;width:138pt;height:59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" filled="f" stroked="f" strokeweight=".5pt">
                <v:textbox>
                  <w:txbxContent>
                    <w:p w14:paraId="644729C7" w14:textId="77777777" w:rsidR="009B048F" w:rsidRPr="009B048F" w:rsidRDefault="009B048F" w:rsidP="0018185B">
                      <w:r w:rsidRPr="009B048F">
                        <w:t>TLD Server</w:t>
                      </w:r>
                    </w:p>
                    <w:p w14:paraId="4505C9AA" w14:textId="77777777" w:rsidR="009B048F" w:rsidRPr="009B048F" w:rsidRDefault="009B048F" w:rsidP="0018185B">
                      <w:r w:rsidRPr="009B048F">
                        <w:t>Where is youtube.com?</w:t>
                      </w:r>
                    </w:p>
                    <w:p w14:paraId="4881CC11" w14:textId="77777777" w:rsidR="009B048F" w:rsidRPr="009B048F" w:rsidRDefault="009B048F" w:rsidP="0018185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690424" wp14:editId="7CBD66EB">
                <wp:simplePos x="0" y="0"/>
                <wp:positionH relativeFrom="column">
                  <wp:posOffset>1841500</wp:posOffset>
                </wp:positionH>
                <wp:positionV relativeFrom="paragraph">
                  <wp:posOffset>2914650</wp:posOffset>
                </wp:positionV>
                <wp:extent cx="1041400" cy="514350"/>
                <wp:effectExtent l="0" t="0" r="0" b="0"/>
                <wp:wrapNone/>
                <wp:docPr id="114500252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9BB244" w14:textId="77777777" w:rsidR="009B048F" w:rsidRPr="009B048F" w:rsidRDefault="009B048F" w:rsidP="0018185B">
                            <w:r w:rsidRPr="009B048F">
                              <w:t>Root Server</w:t>
                            </w:r>
                          </w:p>
                          <w:p w14:paraId="007A5215" w14:textId="4EF1251A" w:rsidR="009B048F" w:rsidRPr="009B048F" w:rsidRDefault="009B048F" w:rsidP="0018185B">
                            <w:r w:rsidRPr="009B048F">
                              <w:t>Where is .com?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90424" id="Text Box 5" o:spid="_x0000_s1031" type="#_x0000_t202" style="position:absolute;left:0;text-align:left;margin-left:145pt;margin-top:229.5pt;width:82pt;height:4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" filled="f" stroked="f" strokeweight=".5pt">
                <v:textbox>
                  <w:txbxContent>
                    <w:p w14:paraId="2B9BB244" w14:textId="77777777" w:rsidR="009B048F" w:rsidRPr="009B048F" w:rsidRDefault="009B048F" w:rsidP="0018185B">
                      <w:r w:rsidRPr="009B048F">
                        <w:t>Root Server</w:t>
                      </w:r>
                    </w:p>
                    <w:p w14:paraId="007A5215" w14:textId="4EF1251A" w:rsidR="009B048F" w:rsidRPr="009B048F" w:rsidRDefault="009B048F" w:rsidP="0018185B">
                      <w:r w:rsidRPr="009B048F">
                        <w:t>Where is .com?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EE4454" wp14:editId="55BB34F1">
                <wp:simplePos x="0" y="0"/>
                <wp:positionH relativeFrom="column">
                  <wp:posOffset>3263900</wp:posOffset>
                </wp:positionH>
                <wp:positionV relativeFrom="paragraph">
                  <wp:posOffset>2349500</wp:posOffset>
                </wp:positionV>
                <wp:extent cx="393700" cy="260350"/>
                <wp:effectExtent l="0" t="0" r="0" b="6350"/>
                <wp:wrapNone/>
                <wp:docPr id="24268588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BFB38F" w14:textId="651C305A" w:rsidR="009B048F" w:rsidRDefault="009B048F" w:rsidP="0018185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E4454" id="Text Box 4" o:spid="_x0000_s1032" type="#_x0000_t202" style="position:absolute;left:0;text-align:left;margin-left:257pt;margin-top:185pt;width:31pt;height:2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" filled="f" stroked="f" strokeweight=".5pt">
                <v:textbox>
                  <w:txbxContent>
                    <w:p w14:paraId="00BFB38F" w14:textId="651C305A" w:rsidR="009B048F" w:rsidRDefault="009B048F" w:rsidP="0018185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06E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4AC666" wp14:editId="3A3895BA">
                <wp:simplePos x="0" y="0"/>
                <wp:positionH relativeFrom="column">
                  <wp:posOffset>3657600</wp:posOffset>
                </wp:positionH>
                <wp:positionV relativeFrom="paragraph">
                  <wp:posOffset>1708150</wp:posOffset>
                </wp:positionV>
                <wp:extent cx="679450" cy="488950"/>
                <wp:effectExtent l="0" t="0" r="0" b="6350"/>
                <wp:wrapNone/>
                <wp:docPr id="16050931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88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2319F" w14:textId="77777777" w:rsidR="00B06E0E" w:rsidRPr="00B06E0E" w:rsidRDefault="00B06E0E" w:rsidP="0018185B">
                            <w:r w:rsidRPr="00B06E0E">
                              <w:t>Cache Hit?</w:t>
                            </w:r>
                          </w:p>
                          <w:p w14:paraId="5B001F66" w14:textId="77777777" w:rsidR="00B06E0E" w:rsidRPr="00B06E0E" w:rsidRDefault="00B06E0E" w:rsidP="001818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AC666" id="Text Box 3" o:spid="_x0000_s1033" type="#_x0000_t202" style="position:absolute;left:0;text-align:left;margin-left:4in;margin-top:134.5pt;width:53.5pt;height:3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" filled="f" stroked="f" strokeweight=".5pt">
                <v:textbox>
                  <w:txbxContent>
                    <w:p w14:paraId="4312319F" w14:textId="77777777" w:rsidR="00B06E0E" w:rsidRPr="00B06E0E" w:rsidRDefault="00B06E0E" w:rsidP="0018185B">
                      <w:r w:rsidRPr="00B06E0E">
                        <w:t>Cache Hit?</w:t>
                      </w:r>
                    </w:p>
                    <w:p w14:paraId="5B001F66" w14:textId="77777777" w:rsidR="00B06E0E" w:rsidRPr="00B06E0E" w:rsidRDefault="00B06E0E" w:rsidP="0018185B"/>
                  </w:txbxContent>
                </v:textbox>
              </v:shape>
            </w:pict>
          </mc:Fallback>
        </mc:AlternateContent>
      </w:r>
      <w:r w:rsidR="00B06E0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0E1003" wp14:editId="5D292D98">
                <wp:simplePos x="0" y="0"/>
                <wp:positionH relativeFrom="column">
                  <wp:posOffset>3714750</wp:posOffset>
                </wp:positionH>
                <wp:positionV relativeFrom="paragraph">
                  <wp:posOffset>1314450</wp:posOffset>
                </wp:positionV>
                <wp:extent cx="1008380" cy="203200"/>
                <wp:effectExtent l="0" t="0" r="0" b="6350"/>
                <wp:wrapSquare wrapText="bothSides"/>
                <wp:docPr id="19580860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380" cy="2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0B4E0" w14:textId="09FB2DEA" w:rsidR="00B06E0E" w:rsidRPr="00B06E0E" w:rsidRDefault="00B06E0E" w:rsidP="0018185B">
                            <w:r w:rsidRPr="00B06E0E">
                              <w:t>Cache Check</w:t>
                            </w:r>
                          </w:p>
                          <w:p w14:paraId="6C73E370" w14:textId="4A01B447" w:rsidR="00B06E0E" w:rsidRPr="00B06E0E" w:rsidRDefault="00B06E0E" w:rsidP="001818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E1003" id="Text Box 2" o:spid="_x0000_s1034" type="#_x0000_t202" style="position:absolute;left:0;text-align:left;margin-left:292.5pt;margin-top:103.5pt;width:79.4pt;height:1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" filled="f" stroked="f">
                <v:textbox>
                  <w:txbxContent>
                    <w:p w14:paraId="7E30B4E0" w14:textId="09FB2DEA" w:rsidR="00B06E0E" w:rsidRPr="00B06E0E" w:rsidRDefault="00B06E0E" w:rsidP="0018185B">
                      <w:r w:rsidRPr="00B06E0E">
                        <w:t>Cache Check</w:t>
                      </w:r>
                    </w:p>
                    <w:p w14:paraId="6C73E370" w14:textId="4A01B447" w:rsidR="00B06E0E" w:rsidRPr="00B06E0E" w:rsidRDefault="00B06E0E" w:rsidP="0018185B"/>
                  </w:txbxContent>
                </v:textbox>
                <w10:wrap type="square"/>
              </v:shape>
            </w:pict>
          </mc:Fallback>
        </mc:AlternateContent>
      </w:r>
      <w:r w:rsidR="00B06E0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07305BB" wp14:editId="6664CE66">
                <wp:simplePos x="0" y="0"/>
                <wp:positionH relativeFrom="column">
                  <wp:posOffset>2406650</wp:posOffset>
                </wp:positionH>
                <wp:positionV relativeFrom="paragraph">
                  <wp:posOffset>825500</wp:posOffset>
                </wp:positionV>
                <wp:extent cx="1695450" cy="381000"/>
                <wp:effectExtent l="0" t="0" r="0" b="0"/>
                <wp:wrapSquare wrapText="bothSides"/>
                <wp:docPr id="1942984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CBEF1" w14:textId="3B70572B" w:rsidR="00B06E0E" w:rsidRPr="00B06E0E" w:rsidRDefault="00B06E0E" w:rsidP="0018185B">
                            <w:r w:rsidRPr="00B06E0E">
                              <w:rPr>
                                <w:szCs w:val="20"/>
                              </w:rPr>
                              <w:t>Resolver</w:t>
                            </w:r>
                            <w:r>
                              <w:rPr>
                                <w:szCs w:val="20"/>
                              </w:rPr>
                              <w:br/>
                            </w:r>
                            <w:r w:rsidRPr="00B06E0E">
                              <w:t>ISP/Recursive DNS</w:t>
                            </w:r>
                          </w:p>
                          <w:p w14:paraId="5FF2C50C" w14:textId="00261599" w:rsidR="00B06E0E" w:rsidRPr="00B06E0E" w:rsidRDefault="00B06E0E" w:rsidP="0018185B"/>
                          <w:p w14:paraId="7F7E4821" w14:textId="77777777" w:rsidR="00B06E0E" w:rsidRPr="00B06E0E" w:rsidRDefault="00B06E0E" w:rsidP="0018185B">
                            <w:pPr>
                              <w:bidi w:val="0"/>
                            </w:pPr>
                          </w:p>
                          <w:p w14:paraId="2AA213F9" w14:textId="77777777" w:rsidR="00B06E0E" w:rsidRDefault="00B06E0E" w:rsidP="001818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305BB" id="_x0000_s1035" type="#_x0000_t202" style="position:absolute;left:0;text-align:left;margin-left:189.5pt;margin-top:65pt;width:133.5pt;height:3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" filled="f" stroked="f">
                <v:textbox>
                  <w:txbxContent>
                    <w:p w14:paraId="6AACBEF1" w14:textId="3B70572B" w:rsidR="00B06E0E" w:rsidRPr="00B06E0E" w:rsidRDefault="00B06E0E" w:rsidP="0018185B">
                      <w:r w:rsidRPr="00B06E0E">
                        <w:rPr>
                          <w:szCs w:val="20"/>
                        </w:rPr>
                        <w:t>Resolver</w:t>
                      </w:r>
                      <w:r>
                        <w:rPr>
                          <w:szCs w:val="20"/>
                        </w:rPr>
                        <w:br/>
                      </w:r>
                      <w:r w:rsidRPr="00B06E0E">
                        <w:t>ISP/Recursive DNS</w:t>
                      </w:r>
                    </w:p>
                    <w:p w14:paraId="5FF2C50C" w14:textId="00261599" w:rsidR="00B06E0E" w:rsidRPr="00B06E0E" w:rsidRDefault="00B06E0E" w:rsidP="0018185B"/>
                    <w:p w14:paraId="7F7E4821" w14:textId="77777777" w:rsidR="00B06E0E" w:rsidRPr="00B06E0E" w:rsidRDefault="00B06E0E" w:rsidP="0018185B">
                      <w:pPr>
                        <w:bidi w:val="0"/>
                      </w:pPr>
                    </w:p>
                    <w:p w14:paraId="2AA213F9" w14:textId="77777777" w:rsidR="00B06E0E" w:rsidRDefault="00B06E0E" w:rsidP="0018185B"/>
                  </w:txbxContent>
                </v:textbox>
                <w10:wrap type="square"/>
              </v:shape>
            </w:pict>
          </mc:Fallback>
        </mc:AlternateContent>
      </w:r>
      <w:r w:rsidR="00B06E0E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73C9149" wp14:editId="6EDDA851">
                <wp:simplePos x="0" y="0"/>
                <wp:positionH relativeFrom="column">
                  <wp:posOffset>2292350</wp:posOffset>
                </wp:positionH>
                <wp:positionV relativeFrom="paragraph">
                  <wp:posOffset>158750</wp:posOffset>
                </wp:positionV>
                <wp:extent cx="2044700" cy="381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702DB" w14:textId="77777777" w:rsidR="00B06E0E" w:rsidRPr="00B06E0E" w:rsidRDefault="00B06E0E" w:rsidP="0018185B">
                            <w:r w:rsidRPr="00B06E0E">
                              <w:rPr>
                                <w:szCs w:val="20"/>
                              </w:rPr>
                              <w:t>User enters</w:t>
                            </w:r>
                            <w:r>
                              <w:rPr>
                                <w:szCs w:val="20"/>
                              </w:rPr>
                              <w:br/>
                            </w:r>
                            <w:r w:rsidRPr="00B06E0E">
                              <w:t>www.youtube.com</w:t>
                            </w:r>
                          </w:p>
                          <w:p w14:paraId="25F0B7FD" w14:textId="1CE54BC6" w:rsidR="00B06E0E" w:rsidRPr="00B06E0E" w:rsidRDefault="00B06E0E" w:rsidP="0018185B">
                            <w:pPr>
                              <w:bidi w:val="0"/>
                            </w:pPr>
                          </w:p>
                          <w:p w14:paraId="68A2BA6A" w14:textId="10085571" w:rsidR="00B06E0E" w:rsidRDefault="00B06E0E" w:rsidP="001818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C9149" id="_x0000_s1036" type="#_x0000_t202" style="position:absolute;left:0;text-align:left;margin-left:180.5pt;margin-top:12.5pt;width:161pt;height:3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" filled="f" stroked="f">
                <v:textbox>
                  <w:txbxContent>
                    <w:p w14:paraId="3A6702DB" w14:textId="77777777" w:rsidR="00B06E0E" w:rsidRPr="00B06E0E" w:rsidRDefault="00B06E0E" w:rsidP="0018185B">
                      <w:r w:rsidRPr="00B06E0E">
                        <w:rPr>
                          <w:szCs w:val="20"/>
                        </w:rPr>
                        <w:t>User enters</w:t>
                      </w:r>
                      <w:r>
                        <w:rPr>
                          <w:szCs w:val="20"/>
                        </w:rPr>
                        <w:br/>
                      </w:r>
                      <w:r w:rsidRPr="00B06E0E">
                        <w:t>www.youtube.com</w:t>
                      </w:r>
                    </w:p>
                    <w:p w14:paraId="25F0B7FD" w14:textId="1CE54BC6" w:rsidR="00B06E0E" w:rsidRPr="00B06E0E" w:rsidRDefault="00B06E0E" w:rsidP="0018185B">
                      <w:pPr>
                        <w:bidi w:val="0"/>
                      </w:pPr>
                    </w:p>
                    <w:p w14:paraId="68A2BA6A" w14:textId="10085571" w:rsidR="00B06E0E" w:rsidRDefault="00B06E0E" w:rsidP="0018185B"/>
                  </w:txbxContent>
                </v:textbox>
                <w10:wrap type="square"/>
              </v:shape>
            </w:pict>
          </mc:Fallback>
        </mc:AlternateContent>
      </w:r>
      <w:r w:rsidR="00B06E0E">
        <w:rPr>
          <w:noProof/>
          <w:rtl/>
          <w:lang w:val="fa-IR"/>
        </w:rPr>
        <w:drawing>
          <wp:anchor distT="0" distB="0" distL="114300" distR="114300" simplePos="0" relativeHeight="251658240" behindDoc="0" locked="0" layoutInCell="1" allowOverlap="1" wp14:anchorId="6FE37760" wp14:editId="549777CF">
            <wp:simplePos x="0" y="0"/>
            <wp:positionH relativeFrom="column">
              <wp:posOffset>660400</wp:posOffset>
            </wp:positionH>
            <wp:positionV relativeFrom="paragraph">
              <wp:posOffset>0</wp:posOffset>
            </wp:positionV>
            <wp:extent cx="4356100" cy="8229600"/>
            <wp:effectExtent l="0" t="0" r="0" b="0"/>
            <wp:wrapTopAndBottom/>
            <wp:docPr id="1091490850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90850" name="Graphic 1091490850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256A8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lastRenderedPageBreak/>
        <w:t>در</w:t>
      </w:r>
      <w:r>
        <w:rPr>
          <w:rtl/>
        </w:rPr>
        <w:t xml:space="preserve"> نمودار بالا 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چگونه چهار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نام دامنه به آدرس </w:t>
      </w:r>
      <w:r>
        <w:t>IP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همکار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حالا اجازه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نقش هرکدام را دق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p w14:paraId="1EE5322B" w14:textId="019FE60C" w:rsidR="008F4A40" w:rsidRDefault="008F4A40" w:rsidP="0018185B">
      <w:pPr>
        <w:rPr>
          <w:rtl/>
        </w:rPr>
      </w:pPr>
      <w:r>
        <w:rPr>
          <w:rtl/>
        </w:rPr>
        <w:t xml:space="preserve"> سرورها</w:t>
      </w:r>
      <w:r>
        <w:rPr>
          <w:rFonts w:hint="cs"/>
          <w:rtl/>
        </w:rPr>
        <w:t>ی</w:t>
      </w:r>
      <w:r>
        <w:rPr>
          <w:rtl/>
        </w:rPr>
        <w:t xml:space="preserve"> درگ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</w:t>
      </w:r>
      <w:r>
        <w:t>DNS</w:t>
      </w:r>
    </w:p>
    <w:p w14:paraId="0F69B7DC" w14:textId="190E4199" w:rsidR="008F4A40" w:rsidRDefault="008F4A40" w:rsidP="0018185B">
      <w:pPr>
        <w:rPr>
          <w:rtl/>
        </w:rPr>
      </w:pPr>
      <w:r>
        <w:rPr>
          <w:rtl/>
        </w:rPr>
        <w:t xml:space="preserve">1.  </w:t>
      </w:r>
      <w:r>
        <w:t>DNS Recursor</w:t>
      </w:r>
      <w:r>
        <w:rPr>
          <w:rtl/>
        </w:rPr>
        <w:t xml:space="preserve"> (</w:t>
      </w:r>
      <w:r>
        <w:t>Resolve</w:t>
      </w:r>
      <w:r>
        <w:rPr>
          <w:rtl/>
        </w:rPr>
        <w:t xml:space="preserve"> کننده بازگشت</w:t>
      </w:r>
      <w:r>
        <w:rPr>
          <w:rFonts w:hint="cs"/>
          <w:rtl/>
        </w:rPr>
        <w:t>ی</w:t>
      </w:r>
      <w:r>
        <w:rPr>
          <w:rtl/>
        </w:rPr>
        <w:t>):</w:t>
      </w:r>
    </w:p>
    <w:p w14:paraId="65BF2A71" w14:textId="4C438AC5" w:rsidR="008F4A40" w:rsidRDefault="008F4A40" w:rsidP="0018185B">
      <w:pPr>
        <w:rPr>
          <w:rtl/>
        </w:rPr>
      </w:pPr>
      <w:r>
        <w:rPr>
          <w:rtl/>
        </w:rPr>
        <w:t xml:space="preserve">       نقش: همان "تحق</w:t>
      </w:r>
      <w:r>
        <w:rPr>
          <w:rFonts w:hint="cs"/>
          <w:rtl/>
        </w:rPr>
        <w:t>ی</w:t>
      </w:r>
      <w:r>
        <w:rPr>
          <w:rFonts w:hint="eastAsia"/>
          <w:rtl/>
        </w:rPr>
        <w:t>ق‌کننده</w:t>
      </w:r>
      <w:r>
        <w:rPr>
          <w:rtl/>
        </w:rPr>
        <w:t>"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معمولاً توسط </w:t>
      </w:r>
      <w:r>
        <w:t>ISP</w:t>
      </w:r>
      <w:r>
        <w:rPr>
          <w:rtl/>
        </w:rPr>
        <w:t xml:space="preserve"> (شرکت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شما)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درخواست شما را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پاسخ، به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سرورها "سرک" م</w:t>
      </w:r>
      <w:r>
        <w:rPr>
          <w:rFonts w:hint="cs"/>
          <w:rtl/>
        </w:rPr>
        <w:t>ی‌</w:t>
      </w:r>
      <w:r>
        <w:rPr>
          <w:rFonts w:hint="eastAsia"/>
          <w:rtl/>
        </w:rPr>
        <w:t>کشد</w:t>
      </w:r>
      <w:r>
        <w:rPr>
          <w:rtl/>
        </w:rPr>
        <w:t>.</w:t>
      </w:r>
    </w:p>
    <w:p w14:paraId="71CC21BD" w14:textId="562F7E08" w:rsidR="008F4A40" w:rsidRDefault="008F4A40" w:rsidP="0018185B">
      <w:pPr>
        <w:rPr>
          <w:rtl/>
        </w:rPr>
      </w:pPr>
      <w:r>
        <w:rPr>
          <w:rtl/>
        </w:rPr>
        <w:t xml:space="preserve">       مثال: سرور </w:t>
      </w:r>
      <w:r>
        <w:t>DNS</w:t>
      </w:r>
      <w:r>
        <w:rPr>
          <w:rtl/>
        </w:rPr>
        <w:t xml:space="preserve"> شرکت‌ها</w:t>
      </w:r>
      <w:r>
        <w:rPr>
          <w:rFonts w:hint="cs"/>
          <w:rtl/>
        </w:rPr>
        <w:t>یی</w:t>
      </w:r>
      <w:r>
        <w:rPr>
          <w:rtl/>
        </w:rPr>
        <w:t xml:space="preserve"> مانند ا</w:t>
      </w:r>
      <w:r>
        <w:rPr>
          <w:rFonts w:hint="cs"/>
          <w:rtl/>
        </w:rPr>
        <w:t>ی</w:t>
      </w:r>
      <w:r>
        <w:rPr>
          <w:rFonts w:hint="eastAsia"/>
          <w:rtl/>
        </w:rPr>
        <w:t>رانسل،</w:t>
      </w:r>
      <w:r>
        <w:rPr>
          <w:rtl/>
        </w:rPr>
        <w:t xml:space="preserve"> شاتل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پارس‌آنلا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.</w:t>
      </w:r>
    </w:p>
    <w:p w14:paraId="4913969E" w14:textId="50D9C06B" w:rsidR="008F4A40" w:rsidRDefault="008F4A40" w:rsidP="0018185B">
      <w:pPr>
        <w:rPr>
          <w:rtl/>
        </w:rPr>
      </w:pPr>
      <w:r>
        <w:rPr>
          <w:rtl/>
        </w:rPr>
        <w:t xml:space="preserve">2.  </w:t>
      </w:r>
      <w:r>
        <w:t>Root Name Server</w:t>
      </w:r>
      <w:r>
        <w:rPr>
          <w:rtl/>
        </w:rPr>
        <w:t xml:space="preserve"> (سرور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>):</w:t>
      </w:r>
    </w:p>
    <w:p w14:paraId="0F85FFC5" w14:textId="1681E982" w:rsidR="008F4A40" w:rsidRDefault="008F4A40" w:rsidP="0018185B">
      <w:pPr>
        <w:rPr>
          <w:rtl/>
        </w:rPr>
      </w:pPr>
      <w:r>
        <w:rPr>
          <w:rtl/>
        </w:rPr>
        <w:t xml:space="preserve">     نقش: مانند فهرست بخش‌ها</w:t>
      </w:r>
      <w:r>
        <w:rPr>
          <w:rFonts w:hint="cs"/>
          <w:rtl/>
        </w:rPr>
        <w:t>ی</w:t>
      </w:r>
      <w:r>
        <w:rPr>
          <w:rtl/>
        </w:rPr>
        <w:t xml:space="preserve"> مختلف دفترچه تلفن عمل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آدرس سرورها</w:t>
      </w:r>
      <w:r>
        <w:rPr>
          <w:rFonts w:hint="cs"/>
          <w:rtl/>
        </w:rPr>
        <w:t>ی</w:t>
      </w:r>
      <w:r>
        <w:rPr>
          <w:rtl/>
        </w:rPr>
        <w:t xml:space="preserve"> مربوط به پسوندها (</w:t>
      </w:r>
      <w:r>
        <w:t>TLD</w:t>
      </w:r>
      <w:r>
        <w:rPr>
          <w:rtl/>
        </w:rPr>
        <w:t>) مانند `.</w:t>
      </w:r>
      <w:r>
        <w:t>com`</w:t>
      </w:r>
      <w:r>
        <w:rPr>
          <w:rtl/>
        </w:rPr>
        <w:t xml:space="preserve">، </w:t>
      </w:r>
      <w:r>
        <w:t>`.org`</w:t>
      </w:r>
      <w:r>
        <w:rPr>
          <w:rtl/>
        </w:rPr>
        <w:t xml:space="preserve">، </w:t>
      </w:r>
      <w:r>
        <w:t>`.ir</w:t>
      </w:r>
      <w:r>
        <w:rPr>
          <w:rtl/>
        </w:rPr>
        <w:t>`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داند</w:t>
      </w:r>
      <w:r>
        <w:rPr>
          <w:rtl/>
        </w:rPr>
        <w:t>.</w:t>
      </w:r>
    </w:p>
    <w:p w14:paraId="22B1F046" w14:textId="27FD6474" w:rsidR="008F4A40" w:rsidRDefault="008F4A40" w:rsidP="0018185B">
      <w:pPr>
        <w:rPr>
          <w:rtl/>
        </w:rPr>
      </w:pPr>
      <w:r>
        <w:rPr>
          <w:rtl/>
        </w:rPr>
        <w:t xml:space="preserve">     کاربرد: به </w:t>
      </w:r>
      <w:r>
        <w:t>Resolver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"برا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`</w:t>
      </w:r>
      <w:r>
        <w:t>youtube.com</w:t>
      </w:r>
      <w:r>
        <w:rPr>
          <w:rtl/>
        </w:rPr>
        <w:t>`،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سرورها</w:t>
      </w:r>
      <w:r>
        <w:rPr>
          <w:rFonts w:hint="cs"/>
          <w:rtl/>
        </w:rPr>
        <w:t>ی</w:t>
      </w:r>
      <w:r>
        <w:rPr>
          <w:rtl/>
        </w:rPr>
        <w:t xml:space="preserve"> مخصوص پسوند `.</w:t>
      </w:r>
      <w:r>
        <w:t>com</w:t>
      </w:r>
      <w:r>
        <w:rPr>
          <w:rtl/>
        </w:rPr>
        <w:t>` مراجعه کن</w:t>
      </w:r>
      <w:r>
        <w:rPr>
          <w:rFonts w:hint="cs"/>
          <w:rtl/>
        </w:rPr>
        <w:t>ی</w:t>
      </w:r>
      <w:r>
        <w:rPr>
          <w:rtl/>
        </w:rPr>
        <w:t>."</w:t>
      </w:r>
    </w:p>
    <w:p w14:paraId="14671EFE" w14:textId="33D8ACF0" w:rsidR="008F4A40" w:rsidRDefault="008F4A40" w:rsidP="0018185B">
      <w:pPr>
        <w:rPr>
          <w:rtl/>
        </w:rPr>
      </w:pPr>
      <w:r>
        <w:rPr>
          <w:rtl/>
        </w:rPr>
        <w:t xml:space="preserve">3.  </w:t>
      </w:r>
      <w:r>
        <w:t>TLD Name Server</w:t>
      </w:r>
      <w:r>
        <w:rPr>
          <w:rtl/>
        </w:rPr>
        <w:t xml:space="preserve"> (سرور پسوند دامنه):</w:t>
      </w:r>
    </w:p>
    <w:p w14:paraId="531CB690" w14:textId="45EDC394" w:rsidR="008F4A40" w:rsidRDefault="008F4A40" w:rsidP="0018185B">
      <w:pPr>
        <w:rPr>
          <w:rtl/>
        </w:rPr>
      </w:pPr>
      <w:r>
        <w:rPr>
          <w:rtl/>
        </w:rPr>
        <w:t xml:space="preserve">  نقش: اطلاعات مربوط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پسوند خاص را نگهدار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F94864F" w14:textId="62739455" w:rsidR="008F4A40" w:rsidRDefault="008F4A40" w:rsidP="0018185B">
      <w:pPr>
        <w:rPr>
          <w:rtl/>
        </w:rPr>
      </w:pPr>
      <w:r>
        <w:rPr>
          <w:rtl/>
        </w:rPr>
        <w:t xml:space="preserve">    کاربرد: سرور مخصوص `.</w:t>
      </w:r>
      <w:r>
        <w:t>com</w:t>
      </w:r>
      <w:r>
        <w:rPr>
          <w:rtl/>
        </w:rPr>
        <w:t xml:space="preserve">` به </w:t>
      </w:r>
      <w:r>
        <w:t>Resolver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"برا</w:t>
      </w:r>
      <w:r>
        <w:rPr>
          <w:rFonts w:hint="cs"/>
          <w:rtl/>
        </w:rPr>
        <w:t>ی</w:t>
      </w:r>
      <w:r>
        <w:rPr>
          <w:rtl/>
        </w:rPr>
        <w:t xml:space="preserve"> اطلاعات دامنه `</w:t>
      </w:r>
      <w:r>
        <w:t>youtube.com</w:t>
      </w:r>
      <w:r>
        <w:rPr>
          <w:rtl/>
        </w:rPr>
        <w:t>`،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سرورها</w:t>
      </w:r>
      <w:r>
        <w:rPr>
          <w:rFonts w:hint="cs"/>
          <w:rtl/>
        </w:rPr>
        <w:t>ی</w:t>
      </w:r>
      <w:r>
        <w:rPr>
          <w:rtl/>
        </w:rPr>
        <w:t xml:space="preserve"> معتبر (</w:t>
      </w:r>
      <w:r>
        <w:t>Authoritative</w:t>
      </w:r>
      <w:r>
        <w:rPr>
          <w:rtl/>
        </w:rPr>
        <w:t>) که مسئول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دامنه هستند، مراجعه کن</w:t>
      </w:r>
      <w:r>
        <w:rPr>
          <w:rFonts w:hint="cs"/>
          <w:rtl/>
        </w:rPr>
        <w:t>ی</w:t>
      </w:r>
      <w:r>
        <w:rPr>
          <w:rtl/>
        </w:rPr>
        <w:t>. آدرس آن سرورها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است..."</w:t>
      </w:r>
    </w:p>
    <w:p w14:paraId="77941F05" w14:textId="1DFFB44E" w:rsidR="008F4A40" w:rsidRDefault="008F4A40" w:rsidP="0018185B">
      <w:pPr>
        <w:rPr>
          <w:rtl/>
        </w:rPr>
      </w:pPr>
      <w:r>
        <w:rPr>
          <w:rtl/>
        </w:rPr>
        <w:t xml:space="preserve">4.  </w:t>
      </w:r>
      <w:r>
        <w:t>Authoritative Name Server</w:t>
      </w:r>
      <w:r>
        <w:rPr>
          <w:rtl/>
        </w:rPr>
        <w:t xml:space="preserve"> (سرور معتبر):</w:t>
      </w:r>
    </w:p>
    <w:p w14:paraId="0877008D" w14:textId="20B63B41" w:rsidR="008F4A40" w:rsidRDefault="008F4A40" w:rsidP="0018185B">
      <w:pPr>
        <w:rPr>
          <w:rtl/>
        </w:rPr>
      </w:pPr>
      <w:r>
        <w:rPr>
          <w:rtl/>
        </w:rPr>
        <w:t xml:space="preserve">     نقش: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منبع اصل</w:t>
      </w:r>
      <w:r>
        <w:rPr>
          <w:rFonts w:hint="cs"/>
          <w:rtl/>
        </w:rPr>
        <w:t>ی</w:t>
      </w:r>
      <w:r>
        <w:rPr>
          <w:rtl/>
        </w:rPr>
        <w:t xml:space="preserve"> حق</w:t>
      </w:r>
      <w:r>
        <w:rPr>
          <w:rFonts w:hint="cs"/>
          <w:rtl/>
        </w:rPr>
        <w:t>ی</w:t>
      </w:r>
      <w:r>
        <w:rPr>
          <w:rFonts w:hint="eastAsia"/>
          <w:rtl/>
        </w:rPr>
        <w:t>قت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خاص است. اطلاعات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دامنه (مانند آدرس </w:t>
      </w:r>
      <w:r>
        <w:t>IP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)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نجا</w:t>
      </w:r>
      <w:r>
        <w:rPr>
          <w:rtl/>
        </w:rPr>
        <w:t xml:space="preserve"> نگهدار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85CCCE8" w14:textId="5B86EFA5" w:rsidR="008F4A40" w:rsidRDefault="008F4A40" w:rsidP="0018185B">
      <w:pPr>
        <w:rPr>
          <w:rtl/>
        </w:rPr>
      </w:pPr>
      <w:r>
        <w:rPr>
          <w:rtl/>
        </w:rPr>
        <w:t xml:space="preserve">    مالک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سرورها توسط صاحب دامنه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شرکت هاست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آن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7B2DB625" w14:textId="1BBAE2C3" w:rsidR="008F4A40" w:rsidRDefault="008F4A40" w:rsidP="0018185B">
      <w:pPr>
        <w:rPr>
          <w:rtl/>
        </w:rPr>
      </w:pPr>
      <w:r>
        <w:rPr>
          <w:rtl/>
        </w:rPr>
        <w:t xml:space="preserve">   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به </w:t>
      </w:r>
      <w:r>
        <w:t>Resolver</w:t>
      </w:r>
      <w:r>
        <w:rPr>
          <w:rtl/>
        </w:rPr>
        <w:t xml:space="preserve"> پاسخ نها</w:t>
      </w:r>
      <w:r>
        <w:rPr>
          <w:rFonts w:hint="cs"/>
          <w:rtl/>
        </w:rPr>
        <w:t>یی</w:t>
      </w:r>
      <w:r>
        <w:rPr>
          <w:rtl/>
        </w:rPr>
        <w:t xml:space="preserve">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: "آدرس </w:t>
      </w:r>
      <w:r>
        <w:t>IP `www.youtube.com</w:t>
      </w:r>
      <w:r>
        <w:rPr>
          <w:rtl/>
        </w:rPr>
        <w:t>` برابر است با `۱۴۲.۲۵۱.۱۶.۱۰۰`."</w:t>
      </w:r>
    </w:p>
    <w:p w14:paraId="72B1A615" w14:textId="3814BA8D" w:rsidR="008F4A40" w:rsidRDefault="008F4A40" w:rsidP="0018185B">
      <w:pPr>
        <w:rPr>
          <w:rtl/>
        </w:rPr>
      </w:pPr>
      <w:r>
        <w:rPr>
          <w:rtl/>
        </w:rPr>
        <w:t xml:space="preserve"> کش </w:t>
      </w:r>
      <w:r>
        <w:t>DNS (DNS Cache)</w:t>
      </w:r>
      <w:r>
        <w:rPr>
          <w:rtl/>
        </w:rPr>
        <w:t>: م</w:t>
      </w:r>
      <w:r>
        <w:rPr>
          <w:rFonts w:hint="cs"/>
          <w:rtl/>
        </w:rPr>
        <w:t>ی</w:t>
      </w:r>
      <w:r>
        <w:rPr>
          <w:rFonts w:hint="eastAsia"/>
          <w:rtl/>
        </w:rPr>
        <w:t>ان‌بر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سرعت</w:t>
      </w:r>
    </w:p>
    <w:p w14:paraId="60E58E57" w14:textId="5E767B7A" w:rsidR="008F4A40" w:rsidRDefault="008F4A40" w:rsidP="0018185B">
      <w:pPr>
        <w:rPr>
          <w:rtl/>
        </w:rPr>
      </w:pPr>
      <w:r>
        <w:rPr>
          <w:rFonts w:hint="eastAsia"/>
          <w:rtl/>
        </w:rPr>
        <w:lastRenderedPageBreak/>
        <w:t>اگر</w:t>
      </w:r>
      <w:r>
        <w:rPr>
          <w:rtl/>
        </w:rPr>
        <w:t xml:space="preserve"> نمودار را دوباره نگاه 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از `</w:t>
      </w:r>
      <w:r>
        <w:t>Cache Hit</w:t>
      </w:r>
      <w:r>
        <w:rPr>
          <w:rtl/>
        </w:rPr>
        <w:t>?`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نجاست</w:t>
      </w:r>
      <w:r>
        <w:rPr>
          <w:rtl/>
        </w:rPr>
        <w:t xml:space="preserve"> که کش وارد عمل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BF37475" w14:textId="6B9A197F" w:rsidR="008F4A40" w:rsidRDefault="008F4A40" w:rsidP="0018185B">
      <w:pPr>
        <w:rPr>
          <w:rtl/>
        </w:rPr>
      </w:pPr>
      <w:r>
        <w:rPr>
          <w:rtl/>
        </w:rPr>
        <w:t xml:space="preserve">   کش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حافظه موقت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>.</w:t>
      </w:r>
    </w:p>
    <w:p w14:paraId="55C778EE" w14:textId="11D101FE" w:rsidR="008F4A40" w:rsidRDefault="008F4A40" w:rsidP="0018185B">
      <w:pPr>
        <w:rPr>
          <w:rtl/>
        </w:rPr>
      </w:pPr>
      <w:r>
        <w:rPr>
          <w:rtl/>
        </w:rPr>
        <w:t xml:space="preserve">   کاربرد: پس از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بار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آدرس </w:t>
      </w:r>
      <w:r>
        <w:t>IP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دامنه، </w:t>
      </w:r>
      <w:r>
        <w:t>Resolver</w:t>
      </w:r>
      <w:r>
        <w:rPr>
          <w:rtl/>
        </w:rPr>
        <w:t xml:space="preserve">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مدت مشخص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TTL</w:t>
      </w:r>
      <w:r>
        <w:rPr>
          <w:rtl/>
        </w:rPr>
        <w:t>) در کش خود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607726CA" w14:textId="1A4633A2" w:rsidR="008F4A40" w:rsidRDefault="008F4A40" w:rsidP="0018185B">
      <w:pPr>
        <w:rPr>
          <w:rtl/>
        </w:rPr>
      </w:pPr>
      <w:r>
        <w:rPr>
          <w:rtl/>
        </w:rPr>
        <w:t xml:space="preserve">   فا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: اگر شما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کاربر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در مدت زمان مع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دوباره به همان دامنه مراجعه کند، </w:t>
      </w:r>
      <w:r>
        <w:t>Resolver</w:t>
      </w:r>
      <w:r>
        <w:rPr>
          <w:rtl/>
        </w:rPr>
        <w:t xml:space="preserve"> به جا</w:t>
      </w:r>
      <w:r>
        <w:rPr>
          <w:rFonts w:hint="cs"/>
          <w:rtl/>
        </w:rPr>
        <w:t>ی</w:t>
      </w:r>
      <w:r>
        <w:rPr>
          <w:rtl/>
        </w:rPr>
        <w:t xml:space="preserve"> ط</w:t>
      </w:r>
      <w:r>
        <w:rPr>
          <w:rFonts w:hint="cs"/>
          <w:rtl/>
        </w:rPr>
        <w:t>ی</w:t>
      </w:r>
      <w:r>
        <w:rPr>
          <w:rtl/>
        </w:rPr>
        <w:t xml:space="preserve"> کردن کل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طولان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بلافاصله پاسخ را از کش خود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سرعت را به شدت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و از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کاهد</w:t>
      </w:r>
      <w:r>
        <w:rPr>
          <w:rtl/>
        </w:rPr>
        <w:t>.</w:t>
      </w:r>
    </w:p>
    <w:p w14:paraId="70338705" w14:textId="29522F64" w:rsidR="008F4A40" w:rsidRDefault="008F4A40" w:rsidP="0018185B">
      <w:pPr>
        <w:rPr>
          <w:rtl/>
        </w:rPr>
      </w:pPr>
      <w:r>
        <w:rPr>
          <w:rFonts w:hint="eastAsia"/>
          <w:rtl/>
        </w:rPr>
        <w:t>ک</w:t>
      </w:r>
      <w:r w:rsidR="009B048F">
        <w:rPr>
          <w:rFonts w:hint="cs"/>
          <w:rtl/>
        </w:rPr>
        <w:t xml:space="preserve">ش در </w:t>
      </w:r>
      <w:r>
        <w:rPr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عامل (و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ندوز،</w:t>
      </w:r>
      <w:r>
        <w:rPr>
          <w:rtl/>
        </w:rPr>
        <w:t xml:space="preserve"> مک) و حت</w:t>
      </w:r>
      <w:r>
        <w:rPr>
          <w:rFonts w:hint="cs"/>
          <w:rtl/>
        </w:rPr>
        <w:t>ی</w:t>
      </w:r>
      <w:r>
        <w:rPr>
          <w:rtl/>
        </w:rPr>
        <w:t xml:space="preserve"> مرورگر شما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وجود دارد.</w:t>
      </w:r>
    </w:p>
    <w:p w14:paraId="560B2C38" w14:textId="180D6E31" w:rsidR="008F4A40" w:rsidRDefault="008F4A40" w:rsidP="0018185B">
      <w:pPr>
        <w:rPr>
          <w:rtl/>
        </w:rPr>
      </w:pPr>
      <w:r>
        <w:rPr>
          <w:rtl/>
        </w:rPr>
        <w:t xml:space="preserve"> انواع رکوردها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 (Records)</w:t>
      </w:r>
    </w:p>
    <w:p w14:paraId="3DCD7164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سرورها</w:t>
      </w:r>
      <w:r>
        <w:rPr>
          <w:rFonts w:hint="cs"/>
          <w:rtl/>
        </w:rPr>
        <w:t>ی</w:t>
      </w:r>
      <w:r>
        <w:rPr>
          <w:rtl/>
        </w:rPr>
        <w:t xml:space="preserve"> معتبر، اطلاعات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را در قالب رکوردها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. هر رکورد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وظ</w:t>
      </w:r>
      <w:r>
        <w:rPr>
          <w:rFonts w:hint="cs"/>
          <w:rtl/>
        </w:rPr>
        <w:t>ی</w:t>
      </w:r>
      <w:r>
        <w:rPr>
          <w:rFonts w:hint="eastAsia"/>
          <w:rtl/>
        </w:rPr>
        <w:t>فه</w:t>
      </w:r>
      <w:r>
        <w:rPr>
          <w:rtl/>
        </w:rPr>
        <w:t xml:space="preserve"> خاص دارد:</w:t>
      </w:r>
    </w:p>
    <w:p w14:paraId="0D83D3F6" w14:textId="50F0C9C6" w:rsidR="008F4A40" w:rsidRDefault="008F4A40" w:rsidP="0018185B">
      <w:pPr>
        <w:rPr>
          <w:rtl/>
        </w:rPr>
      </w:pPr>
      <w:r>
        <w:rPr>
          <w:rtl/>
        </w:rPr>
        <w:t xml:space="preserve">   </w:t>
      </w:r>
      <w:r>
        <w:t>A Record</w:t>
      </w:r>
      <w:r>
        <w:rPr>
          <w:rtl/>
        </w:rPr>
        <w:t>: اصل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رکورد که دامنه را به آدرس </w:t>
      </w:r>
      <w:r>
        <w:t>IPv4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567348D" w14:textId="40797E7B" w:rsidR="008F4A40" w:rsidRDefault="008F4A40" w:rsidP="0018185B">
      <w:pPr>
        <w:rPr>
          <w:rtl/>
        </w:rPr>
      </w:pPr>
      <w:r>
        <w:rPr>
          <w:rtl/>
        </w:rPr>
        <w:t xml:space="preserve">   </w:t>
      </w:r>
      <w:r>
        <w:t>AAAA Record</w:t>
      </w:r>
      <w:r>
        <w:rPr>
          <w:rtl/>
        </w:rPr>
        <w:t xml:space="preserve">: دامنه را به آدرس </w:t>
      </w:r>
      <w:r>
        <w:t>IPv6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357B0D5" w14:textId="0FF60E73" w:rsidR="008F4A40" w:rsidRDefault="008F4A40" w:rsidP="0018185B">
      <w:pPr>
        <w:rPr>
          <w:rtl/>
        </w:rPr>
      </w:pPr>
      <w:r>
        <w:rPr>
          <w:rtl/>
        </w:rPr>
        <w:t xml:space="preserve">   </w:t>
      </w:r>
      <w:r>
        <w:t>CNAME Record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را به نام دامنه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"هدا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" (مثلاً `</w:t>
      </w:r>
      <w:r>
        <w:t>digikala.com</w:t>
      </w:r>
      <w:r>
        <w:rPr>
          <w:rtl/>
        </w:rPr>
        <w:t>` را به `</w:t>
      </w:r>
      <w:r>
        <w:t>www.digikala.com</w:t>
      </w:r>
      <w:r>
        <w:rPr>
          <w:rtl/>
        </w:rPr>
        <w:t>`).</w:t>
      </w:r>
    </w:p>
    <w:p w14:paraId="4627AA47" w14:textId="6D951C7A" w:rsidR="008F4A40" w:rsidRDefault="008F4A40" w:rsidP="0018185B">
      <w:pPr>
        <w:rPr>
          <w:rtl/>
        </w:rPr>
      </w:pPr>
      <w:r>
        <w:rPr>
          <w:rtl/>
        </w:rPr>
        <w:t xml:space="preserve">   </w:t>
      </w:r>
      <w:r>
        <w:t>MX Record</w:t>
      </w:r>
      <w:r>
        <w:rPr>
          <w:rtl/>
        </w:rPr>
        <w:t>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مربوط به دامنه شما به کدام سرور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ارسال شوند.</w:t>
      </w:r>
    </w:p>
    <w:p w14:paraId="7ABC49E5" w14:textId="0C727833" w:rsidR="008F4A40" w:rsidRDefault="008F4A40" w:rsidP="0018185B">
      <w:pPr>
        <w:rPr>
          <w:rtl/>
        </w:rPr>
      </w:pPr>
      <w:r>
        <w:rPr>
          <w:rtl/>
        </w:rPr>
        <w:t xml:space="preserve">   </w:t>
      </w:r>
      <w:r>
        <w:t>TXT Record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اطلاعات متن</w:t>
      </w:r>
      <w:r>
        <w:rPr>
          <w:rFonts w:hint="cs"/>
          <w:rtl/>
        </w:rPr>
        <w:t>ی</w:t>
      </w:r>
      <w:r>
        <w:rPr>
          <w:rtl/>
        </w:rPr>
        <w:t xml:space="preserve"> مانند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مالک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دامنه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SPF, DKIM</w:t>
      </w:r>
      <w:r>
        <w:rPr>
          <w:rtl/>
        </w:rPr>
        <w:t>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629C82A" w14:textId="57A687B4" w:rsidR="008F4A40" w:rsidRDefault="008F4A40" w:rsidP="0018185B">
      <w:pPr>
        <w:rPr>
          <w:rtl/>
        </w:rPr>
      </w:pP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: چرا </w:t>
      </w:r>
      <w:r>
        <w:t>DNS</w:t>
      </w:r>
      <w:r>
        <w:rPr>
          <w:rtl/>
        </w:rPr>
        <w:t xml:space="preserve">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است؟</w:t>
      </w:r>
    </w:p>
    <w:p w14:paraId="01381B67" w14:textId="1072D51B" w:rsidR="008F4A40" w:rsidRDefault="008F4A40" w:rsidP="0018185B">
      <w:pPr>
        <w:rPr>
          <w:rtl/>
        </w:rPr>
      </w:pPr>
      <w:r>
        <w:rPr>
          <w:rtl/>
        </w:rPr>
        <w:t>1.  کاربرپسند کردن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>: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استفاده آسان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است.</w:t>
      </w:r>
    </w:p>
    <w:p w14:paraId="607FF45D" w14:textId="0C91D86C" w:rsidR="008F4A40" w:rsidRDefault="008F4A40" w:rsidP="0018185B">
      <w:pPr>
        <w:rPr>
          <w:rtl/>
        </w:rPr>
      </w:pPr>
      <w:r>
        <w:rPr>
          <w:rtl/>
        </w:rPr>
        <w:t>2. 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و افزونگ</w:t>
      </w:r>
      <w:r>
        <w:rPr>
          <w:rFonts w:hint="cs"/>
          <w:rtl/>
        </w:rPr>
        <w:t>ی</w:t>
      </w:r>
      <w:r>
        <w:rPr>
          <w:rtl/>
        </w:rPr>
        <w:t>: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به گونه‌ا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شده که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مقاوم است و اگر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از کار ب</w:t>
      </w:r>
      <w:r>
        <w:rPr>
          <w:rFonts w:hint="cs"/>
          <w:rtl/>
        </w:rPr>
        <w:t>ی</w:t>
      </w:r>
      <w:r>
        <w:rPr>
          <w:rFonts w:hint="eastAsia"/>
          <w:rtl/>
        </w:rPr>
        <w:t>فتد،</w:t>
      </w:r>
      <w:r>
        <w:rPr>
          <w:rtl/>
        </w:rPr>
        <w:t xml:space="preserve"> سرورها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پاسخگو هستند.</w:t>
      </w:r>
    </w:p>
    <w:p w14:paraId="27CE8B99" w14:textId="72D91684" w:rsidR="008F4A40" w:rsidRDefault="008F4A40" w:rsidP="0018185B">
      <w:pPr>
        <w:rPr>
          <w:rtl/>
        </w:rPr>
      </w:pPr>
      <w:r>
        <w:rPr>
          <w:rtl/>
        </w:rPr>
        <w:lastRenderedPageBreak/>
        <w:t>3. 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>: به صاحبان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اجازه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بدون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دامنه، سرور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هاست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خود را عوض کنند (فقط رکوردها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را به روز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).</w:t>
      </w:r>
    </w:p>
    <w:p w14:paraId="39CE3C88" w14:textId="2F41DF85" w:rsidR="008F4A40" w:rsidRDefault="008F4A40" w:rsidP="0018185B">
      <w:pPr>
        <w:rPr>
          <w:rtl/>
        </w:rPr>
      </w:pPr>
      <w:r>
        <w:rPr>
          <w:rtl/>
        </w:rPr>
        <w:t>4. 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بار </w:t>
      </w:r>
      <w:r>
        <w:t>(Load Balancing): DNS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کند تا از </w:t>
      </w:r>
      <w:r>
        <w:t>overload</w:t>
      </w:r>
      <w:r>
        <w:rPr>
          <w:rtl/>
        </w:rPr>
        <w:t xml:space="preserve"> شدن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p w14:paraId="4D0CFA1A" w14:textId="2E3F7E8D" w:rsidR="008F4A40" w:rsidRDefault="008F4A40" w:rsidP="0018185B">
      <w:pPr>
        <w:rPr>
          <w:rtl/>
        </w:rPr>
      </w:pPr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048F" w14:paraId="0CF9B146" w14:textId="77777777" w:rsidTr="009B048F">
        <w:tc>
          <w:tcPr>
            <w:tcW w:w="4675" w:type="dxa"/>
          </w:tcPr>
          <w:p w14:paraId="1D9582E4" w14:textId="1DDE3703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مفهوم</w:t>
            </w:r>
          </w:p>
        </w:tc>
        <w:tc>
          <w:tcPr>
            <w:tcW w:w="4675" w:type="dxa"/>
          </w:tcPr>
          <w:p w14:paraId="0BCB2FE9" w14:textId="30BDAFDC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خلاصه</w:t>
            </w:r>
          </w:p>
        </w:tc>
      </w:tr>
      <w:tr w:rsidR="009B048F" w14:paraId="67BB9068" w14:textId="77777777" w:rsidTr="009B048F">
        <w:tc>
          <w:tcPr>
            <w:tcW w:w="4675" w:type="dxa"/>
          </w:tcPr>
          <w:p w14:paraId="225D809F" w14:textId="7B1CF5CB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کاربرد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781C10C0" w14:textId="54723D0E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نام دامنه (مثل </w:t>
            </w:r>
            <w:r>
              <w:t>google.com</w:t>
            </w:r>
            <w:r>
              <w:rPr>
                <w:rtl/>
              </w:rPr>
              <w:t xml:space="preserve">) به آدرس </w:t>
            </w:r>
            <w:r>
              <w:t>IP</w:t>
            </w:r>
            <w:r>
              <w:rPr>
                <w:rtl/>
              </w:rPr>
              <w:t xml:space="preserve"> (مثل ۱۴۲.۲۵۱.۱۶.۱۰۰)</w:t>
            </w:r>
          </w:p>
        </w:tc>
      </w:tr>
      <w:tr w:rsidR="009B048F" w14:paraId="7A5E46CF" w14:textId="77777777" w:rsidTr="009B048F">
        <w:tc>
          <w:tcPr>
            <w:tcW w:w="4675" w:type="dxa"/>
          </w:tcPr>
          <w:p w14:paraId="27FEE041" w14:textId="47D6CB00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تشب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4675" w:type="dxa"/>
          </w:tcPr>
          <w:p w14:paraId="77EDD701" w14:textId="0EE3DB04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دفترچه تلفن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</w:p>
        </w:tc>
      </w:tr>
      <w:tr w:rsidR="009B048F" w14:paraId="1D0E6173" w14:textId="77777777" w:rsidTr="009B048F">
        <w:tc>
          <w:tcPr>
            <w:tcW w:w="4675" w:type="dxa"/>
          </w:tcPr>
          <w:p w14:paraId="0CE5BA66" w14:textId="6B493463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فرآ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642C92F3" w14:textId="1E03AD01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جستجو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DNS</w:t>
            </w:r>
            <w:r>
              <w:rPr>
                <w:rtl/>
              </w:rPr>
              <w:t xml:space="preserve">: درخواست کاربر -&gt; </w:t>
            </w:r>
            <w:r>
              <w:t>Resolver -&gt; Root -&gt; TLD -&gt; Authoritative -&gt; IP</w:t>
            </w:r>
          </w:p>
        </w:tc>
      </w:tr>
      <w:tr w:rsidR="009B048F" w14:paraId="55E080F3" w14:textId="77777777" w:rsidTr="009B048F">
        <w:tc>
          <w:tcPr>
            <w:tcW w:w="4675" w:type="dxa"/>
          </w:tcPr>
          <w:p w14:paraId="403FC2E9" w14:textId="3F5BA670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عنصر سرعت‌دهنده</w:t>
            </w:r>
          </w:p>
        </w:tc>
        <w:tc>
          <w:tcPr>
            <w:tcW w:w="4675" w:type="dxa"/>
          </w:tcPr>
          <w:p w14:paraId="6925454D" w14:textId="1A6B256E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کش (</w:t>
            </w:r>
            <w:r>
              <w:t>Cache</w:t>
            </w:r>
            <w:r>
              <w:rPr>
                <w:rtl/>
              </w:rPr>
              <w:t>):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موقت پاسخ‌ها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ع‌تر</w:t>
            </w:r>
            <w:r>
              <w:rPr>
                <w:rtl/>
              </w:rPr>
              <w:t xml:space="preserve"> در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نده</w:t>
            </w:r>
          </w:p>
        </w:tc>
      </w:tr>
      <w:tr w:rsidR="009B048F" w14:paraId="719B5A22" w14:textId="77777777" w:rsidTr="009B048F">
        <w:tc>
          <w:tcPr>
            <w:tcW w:w="4675" w:type="dxa"/>
          </w:tcPr>
          <w:p w14:paraId="785434CF" w14:textId="6134DE83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اجزا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517ADDC9" w14:textId="7DDF697E" w:rsidR="009B048F" w:rsidRDefault="009B048F" w:rsidP="0018185B">
            <w:pPr>
              <w:rPr>
                <w:rtl/>
              </w:rPr>
            </w:pPr>
            <w:r>
              <w:t>Recursive Resolver, Root Server, TLD Server, Authoritative Server</w:t>
            </w:r>
          </w:p>
        </w:tc>
      </w:tr>
    </w:tbl>
    <w:p w14:paraId="2674B44E" w14:textId="77777777" w:rsidR="003369FC" w:rsidRDefault="003369FC" w:rsidP="0018185B"/>
    <w:p w14:paraId="452D3CBA" w14:textId="23F91A5A" w:rsidR="009B048F" w:rsidRDefault="003369FC" w:rsidP="0018185B">
      <w:pPr>
        <w:pStyle w:val="Heading1"/>
      </w:pPr>
      <w:bookmarkStart w:id="21" w:name="_Toc211464466"/>
      <w:r>
        <w:rPr>
          <w:rFonts w:hint="cs"/>
          <w:rtl/>
        </w:rPr>
        <w:t xml:space="preserve">بررسی مفهوم </w:t>
      </w:r>
      <w:r>
        <w:t>Interanet</w:t>
      </w:r>
      <w:bookmarkEnd w:id="21"/>
    </w:p>
    <w:p w14:paraId="5B622418" w14:textId="65240199" w:rsidR="003369FC" w:rsidRDefault="003369FC" w:rsidP="0018185B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738FB7C3" w14:textId="54A36B5B" w:rsidR="003369FC" w:rsidRDefault="003369FC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شرکت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سازمان،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شهر کوچک خصوص</w:t>
      </w:r>
      <w:r>
        <w:rPr>
          <w:rFonts w:hint="cs"/>
          <w:rtl/>
        </w:rPr>
        <w:t>ی</w:t>
      </w:r>
      <w:r>
        <w:rPr>
          <w:rtl/>
        </w:rPr>
        <w:t xml:space="preserve"> است که د</w:t>
      </w:r>
      <w:r>
        <w:rPr>
          <w:rFonts w:hint="cs"/>
          <w:rtl/>
        </w:rPr>
        <w:t>ی</w:t>
      </w:r>
      <w:r>
        <w:rPr>
          <w:rFonts w:hint="eastAsia"/>
          <w:rtl/>
        </w:rPr>
        <w:t>وارها</w:t>
      </w:r>
      <w:r>
        <w:rPr>
          <w:rFonts w:hint="cs"/>
          <w:rtl/>
        </w:rPr>
        <w:t>یی</w:t>
      </w:r>
      <w:r>
        <w:rPr>
          <w:rtl/>
        </w:rPr>
        <w:t xml:space="preserve"> دور آن کش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شده است. فقط ساکنان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شهر (کارکنان آن سازمان) اجازه ورود دارند و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از امکانات داخل شهر مانند کتابخانه، تابلوها</w:t>
      </w:r>
      <w:r>
        <w:rPr>
          <w:rFonts w:hint="cs"/>
          <w:rtl/>
        </w:rPr>
        <w:t>ی</w:t>
      </w:r>
      <w:r>
        <w:rPr>
          <w:rtl/>
        </w:rPr>
        <w:t xml:space="preserve"> اعلانات، ادارات و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پست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استفاده کنند.</w:t>
      </w:r>
    </w:p>
    <w:p w14:paraId="1BD886D0" w14:textId="19D9E7C2" w:rsidR="003369FC" w:rsidRDefault="003369FC" w:rsidP="0018185B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شهر خصوص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31D06A3C" w14:textId="3767CED2" w:rsidR="003369FC" w:rsidRDefault="003369FC" w:rsidP="0018185B">
      <w:pPr>
        <w:rPr>
          <w:rtl/>
        </w:rPr>
      </w:pPr>
      <w:r>
        <w:rPr>
          <w:rtl/>
        </w:rPr>
        <w:t>*  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=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 xml:space="preserve"> که از فناور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مشابه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(مانند وب‌سرورها و مرورگرها)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کند،</w:t>
      </w:r>
      <w:r>
        <w:rPr>
          <w:rtl/>
        </w:rPr>
        <w:t xml:space="preserve"> اما فقط برا</w:t>
      </w:r>
      <w:r>
        <w:rPr>
          <w:rFonts w:hint="cs"/>
          <w:rtl/>
        </w:rPr>
        <w:t>ی</w:t>
      </w:r>
      <w:r>
        <w:rPr>
          <w:rtl/>
        </w:rPr>
        <w:t xml:space="preserve"> اعضا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سازمان قابل دسترس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3D237F15" w14:textId="0EF36F4A" w:rsidR="003369FC" w:rsidRDefault="003369FC" w:rsidP="0018185B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</w:p>
    <w:p w14:paraId="45A6B00F" w14:textId="414209BD" w:rsidR="003369FC" w:rsidRDefault="003369FC" w:rsidP="0018185B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(</w:t>
      </w:r>
      <w:r>
        <w:t>Intranet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را</w:t>
      </w:r>
      <w:r>
        <w:rPr>
          <w:rFonts w:hint="cs"/>
          <w:rtl/>
        </w:rPr>
        <w:t>ی</w:t>
      </w:r>
      <w:r>
        <w:rPr>
          <w:rFonts w:hint="eastAsia"/>
          <w:rtl/>
        </w:rPr>
        <w:t>انه‌ا</w:t>
      </w:r>
      <w:r>
        <w:rPr>
          <w:rFonts w:hint="cs"/>
          <w:rtl/>
        </w:rPr>
        <w:t>ی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 xml:space="preserve"> است که از پروتکل‌ها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(مثل </w:t>
      </w:r>
      <w:r>
        <w:t>TCP/IP</w:t>
      </w:r>
      <w:r>
        <w:rPr>
          <w:rtl/>
        </w:rPr>
        <w:t xml:space="preserve"> و </w:t>
      </w:r>
      <w:r>
        <w:t>HTTP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اشتراک‌گذار</w:t>
      </w:r>
      <w:r>
        <w:rPr>
          <w:rFonts w:hint="cs"/>
          <w:rtl/>
        </w:rPr>
        <w:t>ی</w:t>
      </w:r>
      <w:r>
        <w:rPr>
          <w:rtl/>
        </w:rPr>
        <w:t xml:space="preserve"> اطلاعات، ابزارها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collaboration</w:t>
      </w:r>
      <w:r>
        <w:rPr>
          <w:rtl/>
        </w:rPr>
        <w:t xml:space="preserve"> و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در داخل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tl/>
        </w:rPr>
        <w:lastRenderedPageBreak/>
        <w:t>سازمان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دسترس</w:t>
      </w:r>
      <w:r>
        <w:rPr>
          <w:rFonts w:hint="cs"/>
          <w:rtl/>
        </w:rPr>
        <w:t>ی</w:t>
      </w:r>
      <w:r>
        <w:rPr>
          <w:rtl/>
        </w:rPr>
        <w:t xml:space="preserve"> به آن معمولاً به کارمندان سازمان محدود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 xml:space="preserve"> از دسترس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محافظت 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گردد</w:t>
      </w:r>
      <w:r>
        <w:rPr>
          <w:rtl/>
        </w:rPr>
        <w:t>.</w:t>
      </w:r>
    </w:p>
    <w:p w14:paraId="3EC95A28" w14:textId="66A22D9D" w:rsidR="003369FC" w:rsidRDefault="003369FC" w:rsidP="0018185B">
      <w:pPr>
        <w:rPr>
          <w:rtl/>
        </w:rPr>
      </w:pPr>
      <w:r>
        <w:rPr>
          <w:rtl/>
        </w:rPr>
        <w:t xml:space="preserve"> هدف 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55D53876" w14:textId="489F9E3E" w:rsidR="003369FC" w:rsidRDefault="003369FC" w:rsidP="0018185B">
      <w:pPr>
        <w:rPr>
          <w:rtl/>
        </w:rPr>
      </w:pPr>
      <w:r>
        <w:rPr>
          <w:rFonts w:hint="eastAsia"/>
          <w:rtl/>
        </w:rPr>
        <w:t>هدف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پلتفرم مرکز</w:t>
      </w:r>
      <w:r>
        <w:rPr>
          <w:rFonts w:hint="cs"/>
          <w:rtl/>
        </w:rPr>
        <w:t>ی</w:t>
      </w:r>
      <w:r>
        <w:rPr>
          <w:rtl/>
        </w:rPr>
        <w:t xml:space="preserve"> و امن برا</w:t>
      </w:r>
      <w:r>
        <w:rPr>
          <w:rFonts w:hint="cs"/>
          <w:rtl/>
        </w:rPr>
        <w:t>ی</w:t>
      </w:r>
      <w:r>
        <w:rPr>
          <w:rtl/>
        </w:rPr>
        <w:t xml:space="preserve"> موارد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است:</w:t>
      </w:r>
    </w:p>
    <w:p w14:paraId="6FE3DB75" w14:textId="2628FED9" w:rsidR="003369FC" w:rsidRDefault="003369FC" w:rsidP="0018185B">
      <w:pPr>
        <w:rPr>
          <w:rtl/>
        </w:rPr>
      </w:pPr>
      <w:r>
        <w:rPr>
          <w:rtl/>
        </w:rPr>
        <w:t xml:space="preserve">   اشتراک‌گذار</w:t>
      </w:r>
      <w:r>
        <w:rPr>
          <w:rFonts w:hint="cs"/>
          <w:rtl/>
        </w:rPr>
        <w:t>ی</w:t>
      </w:r>
      <w:r>
        <w:rPr>
          <w:rtl/>
        </w:rPr>
        <w:t xml:space="preserve"> اطلاعات: انتشار اخبار شرکت، دستورالعلها، راهنماها</w:t>
      </w:r>
      <w:r>
        <w:rPr>
          <w:rFonts w:hint="cs"/>
          <w:rtl/>
        </w:rPr>
        <w:t>ی</w:t>
      </w:r>
      <w:r>
        <w:rPr>
          <w:rtl/>
        </w:rPr>
        <w:t xml:space="preserve"> کار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فرم‌ها.</w:t>
      </w:r>
    </w:p>
    <w:p w14:paraId="13671A7B" w14:textId="0DC5A2A7" w:rsidR="003369FC" w:rsidRDefault="003369FC" w:rsidP="0018185B">
      <w:pPr>
        <w:rPr>
          <w:rtl/>
        </w:rPr>
      </w:pPr>
      <w:r>
        <w:rPr>
          <w:rtl/>
        </w:rPr>
        <w:t xml:space="preserve">   همکار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Collaboration</w:t>
      </w:r>
      <w:r>
        <w:rPr>
          <w:rtl/>
        </w:rPr>
        <w:t>): فضا</w:t>
      </w:r>
      <w:r>
        <w:rPr>
          <w:rFonts w:hint="cs"/>
          <w:rtl/>
        </w:rPr>
        <w:t>ی</w:t>
      </w:r>
      <w:r>
        <w:rPr>
          <w:rtl/>
        </w:rPr>
        <w:t xml:space="preserve"> کار</w:t>
      </w:r>
      <w:r>
        <w:rPr>
          <w:rFonts w:hint="cs"/>
          <w:rtl/>
        </w:rPr>
        <w:t>ی</w:t>
      </w:r>
      <w:r>
        <w:rPr>
          <w:rtl/>
        </w:rPr>
        <w:t xml:space="preserve"> مشترک، انجمن‌ها</w:t>
      </w:r>
      <w:r>
        <w:rPr>
          <w:rFonts w:hint="cs"/>
          <w:rtl/>
        </w:rPr>
        <w:t>ی</w:t>
      </w:r>
      <w:r>
        <w:rPr>
          <w:rtl/>
        </w:rPr>
        <w:t xml:space="preserve"> گفتگو، و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756FA7A3" w14:textId="71FD8FA5" w:rsidR="003369FC" w:rsidRDefault="003369FC" w:rsidP="0018185B">
      <w:pPr>
        <w:rPr>
          <w:rtl/>
        </w:rPr>
      </w:pPr>
      <w:r>
        <w:rPr>
          <w:rtl/>
        </w:rPr>
        <w:t xml:space="preserve">   اتوماس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ندها</w:t>
      </w:r>
      <w:r>
        <w:rPr>
          <w:rtl/>
        </w:rPr>
        <w:t>: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درخواست مرخص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ثبت سفارش خر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پروژه.</w:t>
      </w:r>
    </w:p>
    <w:p w14:paraId="577F18F1" w14:textId="277CA8E0" w:rsidR="003369FC" w:rsidRDefault="003369FC" w:rsidP="0018185B">
      <w:pPr>
        <w:rPr>
          <w:rtl/>
        </w:rPr>
      </w:pPr>
      <w:r>
        <w:rPr>
          <w:rtl/>
        </w:rPr>
        <w:t xml:space="preserve">   دسترس</w:t>
      </w:r>
      <w:r>
        <w:rPr>
          <w:rFonts w:hint="cs"/>
          <w:rtl/>
        </w:rPr>
        <w:t>ی</w:t>
      </w:r>
      <w:r>
        <w:rPr>
          <w:rtl/>
        </w:rPr>
        <w:t xml:space="preserve"> به برنامه‌ها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>: برنامه‌ها</w:t>
      </w:r>
      <w:r>
        <w:rPr>
          <w:rFonts w:hint="cs"/>
          <w:rtl/>
        </w:rPr>
        <w:t>ی</w:t>
      </w:r>
      <w:r>
        <w:rPr>
          <w:rtl/>
        </w:rPr>
        <w:t xml:space="preserve"> نرم‌افزار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شرکت که فقط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در دسترس هستند.</w:t>
      </w:r>
    </w:p>
    <w:p w14:paraId="306D5CDD" w14:textId="15F63E4C" w:rsidR="003369FC" w:rsidRDefault="003369FC" w:rsidP="0018185B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</w:p>
    <w:p w14:paraId="31C8CF0B" w14:textId="3BA18D21" w:rsidR="003369FC" w:rsidRDefault="003369FC" w:rsidP="0018185B">
      <w:pPr>
        <w:rPr>
          <w:rtl/>
        </w:rPr>
      </w:pPr>
      <w:r>
        <w:rPr>
          <w:rtl/>
        </w:rPr>
        <w:t>1.  دسترس</w:t>
      </w:r>
      <w:r>
        <w:rPr>
          <w:rFonts w:hint="cs"/>
          <w:rtl/>
        </w:rPr>
        <w:t>ی</w:t>
      </w:r>
      <w:r>
        <w:rPr>
          <w:rtl/>
        </w:rPr>
        <w:t xml:space="preserve"> محدود و امن: 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>. فقط افراد مجاز (کارکنان)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به آن وارد شوند.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اغلب با نام کاربر</w:t>
      </w:r>
      <w:r>
        <w:rPr>
          <w:rFonts w:hint="cs"/>
          <w:rtl/>
        </w:rPr>
        <w:t>ی</w:t>
      </w:r>
      <w:r>
        <w:rPr>
          <w:rtl/>
        </w:rPr>
        <w:t xml:space="preserve"> و رمز عبور کنترل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7FBBA725" w14:textId="5BBADCFC" w:rsidR="003369FC" w:rsidRDefault="003369FC" w:rsidP="0018185B">
      <w:pPr>
        <w:rPr>
          <w:rtl/>
        </w:rPr>
      </w:pPr>
      <w:r>
        <w:rPr>
          <w:rtl/>
        </w:rPr>
        <w:t>2.  محرمانگ</w:t>
      </w:r>
      <w:r>
        <w:rPr>
          <w:rFonts w:hint="cs"/>
          <w:rtl/>
        </w:rPr>
        <w:t>ی</w:t>
      </w:r>
      <w:r>
        <w:rPr>
          <w:rtl/>
        </w:rPr>
        <w:t>: اطلاعات حساس شرکت (مثل استراتژ</w:t>
      </w:r>
      <w:r>
        <w:rPr>
          <w:rFonts w:hint="cs"/>
          <w:rtl/>
        </w:rPr>
        <w:t>ی‌</w:t>
      </w:r>
      <w:r>
        <w:rPr>
          <w:rFonts w:hint="eastAsia"/>
          <w:rtl/>
        </w:rPr>
        <w:t>ها،</w:t>
      </w:r>
      <w:r>
        <w:rPr>
          <w:rtl/>
        </w:rPr>
        <w:t xml:space="preserve"> مال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منابع انسان</w:t>
      </w:r>
      <w:r>
        <w:rPr>
          <w:rFonts w:hint="cs"/>
          <w:rtl/>
        </w:rPr>
        <w:t>ی</w:t>
      </w:r>
      <w:r>
        <w:rPr>
          <w:rtl/>
        </w:rPr>
        <w:t>) در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Fonts w:hint="cs"/>
          <w:rtl/>
        </w:rPr>
        <w:t>ی</w:t>
      </w:r>
      <w:r>
        <w:rPr>
          <w:rtl/>
        </w:rPr>
        <w:t xml:space="preserve"> امن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5D082196" w14:textId="205690F7" w:rsidR="003369FC" w:rsidRDefault="003369FC" w:rsidP="0018185B">
      <w:pPr>
        <w:rPr>
          <w:rtl/>
        </w:rPr>
      </w:pPr>
      <w:r>
        <w:rPr>
          <w:rtl/>
        </w:rPr>
        <w:t>3.  متمرکز بودن: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جا</w:t>
      </w:r>
      <w:r>
        <w:rPr>
          <w:rFonts w:hint="cs"/>
          <w:rtl/>
        </w:rPr>
        <w:t>ی</w:t>
      </w:r>
      <w:r>
        <w:rPr>
          <w:rtl/>
        </w:rPr>
        <w:t xml:space="preserve"> واحد قرار دارد و </w:t>
      </w:r>
      <w:r>
        <w:t>employees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اطلاعات لازم به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منبع مراجعه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1BFD6E1B" w14:textId="19954DEE" w:rsidR="003369FC" w:rsidRDefault="003369FC" w:rsidP="0018185B">
      <w:pPr>
        <w:rPr>
          <w:rtl/>
        </w:rPr>
      </w:pPr>
      <w:r>
        <w:rPr>
          <w:rtl/>
        </w:rPr>
        <w:t xml:space="preserve">4.  استفاده از مرورگر وب: کاربران با مرورگر آشنا (مثل </w:t>
      </w:r>
      <w:r>
        <w:t>Chrome, Firefox</w:t>
      </w:r>
      <w:r>
        <w:rPr>
          <w:rtl/>
        </w:rPr>
        <w:t>) به آن دسترس</w:t>
      </w:r>
      <w:r>
        <w:rPr>
          <w:rFonts w:hint="cs"/>
          <w:rtl/>
        </w:rPr>
        <w:t>ی</w:t>
      </w:r>
      <w:r>
        <w:rPr>
          <w:rtl/>
        </w:rPr>
        <w:t xml:space="preserve"> دارند،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آموزش کم</w:t>
      </w:r>
      <w:r>
        <w:rPr>
          <w:rFonts w:hint="cs"/>
          <w:rtl/>
        </w:rPr>
        <w:t>ی</w:t>
      </w:r>
      <w:r>
        <w:rPr>
          <w:rtl/>
        </w:rPr>
        <w:t xml:space="preserve"> وجود دارد.</w:t>
      </w:r>
    </w:p>
    <w:p w14:paraId="15CEFFA1" w14:textId="39153E33" w:rsidR="003369FC" w:rsidRDefault="003369FC" w:rsidP="0018185B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243FF5CA" w14:textId="77777777" w:rsidR="003369FC" w:rsidRDefault="003369FC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از همان ز</w:t>
      </w:r>
      <w:r>
        <w:rPr>
          <w:rFonts w:hint="cs"/>
          <w:rtl/>
        </w:rPr>
        <w:t>ی</w:t>
      </w:r>
      <w:r>
        <w:rPr>
          <w:rFonts w:hint="eastAsia"/>
          <w:rtl/>
        </w:rPr>
        <w:t>رساخت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محل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LAN</w:t>
      </w:r>
      <w:r>
        <w:rPr>
          <w:rtl/>
        </w:rPr>
        <w:t>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:</w:t>
      </w:r>
    </w:p>
    <w:p w14:paraId="44C508C5" w14:textId="6C91C7A2" w:rsidR="003369FC" w:rsidRDefault="003369FC" w:rsidP="0018185B">
      <w:pPr>
        <w:rPr>
          <w:rtl/>
        </w:rPr>
      </w:pPr>
      <w:r>
        <w:rPr>
          <w:rtl/>
        </w:rPr>
        <w:t xml:space="preserve">1.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وب‌سرور در داخل شبکه سازمان نصب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که صفحات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را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55EE44DB" w14:textId="55678D25" w:rsidR="003369FC" w:rsidRDefault="003369FC" w:rsidP="0018185B">
      <w:pPr>
        <w:rPr>
          <w:rtl/>
        </w:rPr>
      </w:pPr>
      <w:r>
        <w:rPr>
          <w:rtl/>
        </w:rPr>
        <w:t xml:space="preserve">2.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 xml:space="preserve"> قو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و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تا از ورود غ</w:t>
      </w:r>
      <w:r>
        <w:rPr>
          <w:rFonts w:hint="cs"/>
          <w:rtl/>
        </w:rPr>
        <w:t>ی</w:t>
      </w:r>
      <w:r>
        <w:rPr>
          <w:rFonts w:hint="eastAsia"/>
          <w:rtl/>
        </w:rPr>
        <w:t>رمجاز</w:t>
      </w:r>
      <w:r>
        <w:rPr>
          <w:rtl/>
        </w:rPr>
        <w:t xml:space="preserve">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کند.</w:t>
      </w:r>
    </w:p>
    <w:p w14:paraId="30D476DA" w14:textId="77777777" w:rsidR="003369FC" w:rsidRDefault="003369FC" w:rsidP="0018185B">
      <w:pPr>
        <w:rPr>
          <w:rtl/>
        </w:rPr>
      </w:pPr>
      <w:r>
        <w:rPr>
          <w:rtl/>
        </w:rPr>
        <w:t>3.  کارمندان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خود در شبکه سازمان، با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(مثل `</w:t>
      </w:r>
      <w:r>
        <w:t>http://intranet</w:t>
      </w:r>
      <w:r>
        <w:rPr>
          <w:rtl/>
        </w:rPr>
        <w:t>`) به آن متصل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61E0553F" w14:textId="624489A4" w:rsidR="003369FC" w:rsidRDefault="003369FC" w:rsidP="0018185B">
      <w:pPr>
        <w:rPr>
          <w:rtl/>
        </w:rPr>
      </w:pPr>
      <w:r>
        <w:rPr>
          <w:rtl/>
        </w:rPr>
        <w:lastRenderedPageBreak/>
        <w:t>4.  اگر کارمند</w:t>
      </w:r>
      <w:r>
        <w:rPr>
          <w:rFonts w:hint="cs"/>
          <w:rtl/>
        </w:rPr>
        <w:t>ی</w:t>
      </w:r>
      <w:r>
        <w:rPr>
          <w:rtl/>
        </w:rPr>
        <w:t xml:space="preserve"> از راه دور بخواهد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داشته باشد، معمولاً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VPN</w:t>
      </w:r>
      <w:r>
        <w:rPr>
          <w:rtl/>
        </w:rPr>
        <w:t xml:space="preserve"> (شبکه خصوص</w:t>
      </w:r>
      <w:r>
        <w:rPr>
          <w:rFonts w:hint="cs"/>
          <w:rtl/>
        </w:rPr>
        <w:t>ی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  <w:r>
        <w:rPr>
          <w:rtl/>
        </w:rPr>
        <w:t xml:space="preserve">) استفاده کند تا </w:t>
      </w:r>
      <w:r>
        <w:t>connection</w:t>
      </w:r>
      <w:r>
        <w:rPr>
          <w:rtl/>
        </w:rPr>
        <w:t xml:space="preserve"> او امن شده و به عنوان بخش</w:t>
      </w:r>
      <w:r>
        <w:rPr>
          <w:rFonts w:hint="cs"/>
          <w:rtl/>
        </w:rPr>
        <w:t>ی</w:t>
      </w:r>
      <w:r>
        <w:rPr>
          <w:rtl/>
        </w:rPr>
        <w:t xml:space="preserve"> از شبکه داخل</w:t>
      </w:r>
      <w:r>
        <w:rPr>
          <w:rFonts w:hint="cs"/>
          <w:rtl/>
        </w:rPr>
        <w:t>ی</w:t>
      </w:r>
      <w:r>
        <w:rPr>
          <w:rtl/>
        </w:rPr>
        <w:t xml:space="preserve"> شناسا</w:t>
      </w:r>
      <w:r>
        <w:rPr>
          <w:rFonts w:hint="cs"/>
          <w:rtl/>
        </w:rPr>
        <w:t>یی</w:t>
      </w:r>
      <w:r>
        <w:rPr>
          <w:rtl/>
        </w:rPr>
        <w:t xml:space="preserve"> شود.</w:t>
      </w:r>
    </w:p>
    <w:p w14:paraId="263AD80F" w14:textId="2DE80D05" w:rsidR="003369FC" w:rsidRDefault="003369FC" w:rsidP="0018185B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ع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</w:p>
    <w:p w14:paraId="4A65DC05" w14:textId="74675DA2" w:rsidR="003369FC" w:rsidRDefault="003369FC" w:rsidP="0018185B">
      <w:pPr>
        <w:rPr>
          <w:rtl/>
        </w:rPr>
      </w:pPr>
      <w:r>
        <w:rPr>
          <w:rtl/>
        </w:rPr>
        <w:t xml:space="preserve">  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شرکت بزرگ: صفحه‌ا</w:t>
      </w:r>
      <w:r>
        <w:rPr>
          <w:rFonts w:hint="cs"/>
          <w:rtl/>
        </w:rPr>
        <w:t>ی</w:t>
      </w:r>
      <w:r>
        <w:rPr>
          <w:rtl/>
        </w:rPr>
        <w:t xml:space="preserve"> که با ورود به شرکت، همه کارمندان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نند</w:t>
      </w:r>
      <w:r>
        <w:rPr>
          <w:rtl/>
        </w:rPr>
        <w:t xml:space="preserve"> و شامل اخبار شرکت،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تلفن داخل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به نرم‌افزارها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و فرم درخواست مرخص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40B69371" w14:textId="3C7FFBE6" w:rsidR="003369FC" w:rsidRDefault="003369FC" w:rsidP="0018185B">
      <w:pPr>
        <w:rPr>
          <w:rtl/>
        </w:rPr>
      </w:pPr>
      <w:r>
        <w:rPr>
          <w:rtl/>
        </w:rPr>
        <w:t xml:space="preserve">  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آموزش (</w:t>
      </w:r>
      <w:r>
        <w:t>LMS</w:t>
      </w:r>
      <w:r>
        <w:rPr>
          <w:rtl/>
        </w:rPr>
        <w:t>) داخل</w:t>
      </w:r>
      <w:r>
        <w:rPr>
          <w:rFonts w:hint="cs"/>
          <w:rtl/>
        </w:rPr>
        <w:t>ی</w:t>
      </w:r>
      <w:r>
        <w:rPr>
          <w:rtl/>
        </w:rPr>
        <w:t>: پورتال</w:t>
      </w:r>
      <w:r>
        <w:rPr>
          <w:rFonts w:hint="cs"/>
          <w:rtl/>
        </w:rPr>
        <w:t>ی</w:t>
      </w:r>
      <w:r>
        <w:rPr>
          <w:rtl/>
        </w:rPr>
        <w:t xml:space="preserve"> که کارمندان برا</w:t>
      </w:r>
      <w:r>
        <w:rPr>
          <w:rFonts w:hint="cs"/>
          <w:rtl/>
        </w:rPr>
        <w:t>ی</w:t>
      </w:r>
      <w:r>
        <w:rPr>
          <w:rtl/>
        </w:rPr>
        <w:t xml:space="preserve"> گذراندن دوره‌ها</w:t>
      </w:r>
      <w:r>
        <w:rPr>
          <w:rFonts w:hint="cs"/>
          <w:rtl/>
        </w:rPr>
        <w:t>ی</w:t>
      </w:r>
      <w:r>
        <w:rPr>
          <w:rtl/>
        </w:rPr>
        <w:t xml:space="preserve"> آموزش</w:t>
      </w:r>
      <w:r>
        <w:rPr>
          <w:rFonts w:hint="cs"/>
          <w:rtl/>
        </w:rPr>
        <w:t>ی</w:t>
      </w:r>
      <w:r>
        <w:rPr>
          <w:rtl/>
        </w:rPr>
        <w:t xml:space="preserve"> اجبار</w:t>
      </w:r>
      <w:r>
        <w:rPr>
          <w:rFonts w:hint="cs"/>
          <w:rtl/>
        </w:rPr>
        <w:t>ی</w:t>
      </w:r>
      <w:r>
        <w:rPr>
          <w:rtl/>
        </w:rPr>
        <w:t xml:space="preserve"> از آن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374337E8" w14:textId="14EF7DB3" w:rsidR="003369FC" w:rsidRDefault="003369FC" w:rsidP="0018185B">
      <w:pPr>
        <w:rPr>
          <w:rtl/>
        </w:rPr>
      </w:pPr>
      <w:r>
        <w:rPr>
          <w:rtl/>
        </w:rPr>
        <w:t xml:space="preserve">   و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Wiki</w:t>
      </w:r>
      <w:r>
        <w:rPr>
          <w:rtl/>
        </w:rPr>
        <w:t>) داخل</w:t>
      </w:r>
      <w:r>
        <w:rPr>
          <w:rFonts w:hint="cs"/>
          <w:rtl/>
        </w:rPr>
        <w:t>ی</w:t>
      </w:r>
      <w:r>
        <w:rPr>
          <w:rtl/>
        </w:rPr>
        <w:t xml:space="preserve"> شرکت: دانشنامه‌ا</w:t>
      </w:r>
      <w:r>
        <w:rPr>
          <w:rFonts w:hint="cs"/>
          <w:rtl/>
        </w:rPr>
        <w:t>ی</w:t>
      </w:r>
      <w:r>
        <w:rPr>
          <w:rtl/>
        </w:rPr>
        <w:t xml:space="preserve"> که در آن روش‌ها</w:t>
      </w:r>
      <w:r>
        <w:rPr>
          <w:rFonts w:hint="cs"/>
          <w:rtl/>
        </w:rPr>
        <w:t>ی</w:t>
      </w:r>
      <w:r>
        <w:rPr>
          <w:rtl/>
        </w:rPr>
        <w:t xml:space="preserve"> انجام کارها، </w:t>
      </w:r>
      <w:r>
        <w:t>troubleshooting</w:t>
      </w:r>
      <w:r>
        <w:rPr>
          <w:rtl/>
        </w:rPr>
        <w:t xml:space="preserve"> و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تجرب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به اشتراک گذاشته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A7ABD31" w14:textId="5B35E254" w:rsidR="003369FC" w:rsidRDefault="003369FC" w:rsidP="0018185B">
      <w:pPr>
        <w:rPr>
          <w:rtl/>
        </w:rPr>
      </w:pPr>
      <w:r>
        <w:rPr>
          <w:rtl/>
        </w:rPr>
        <w:t xml:space="preserve">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با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مشابه (مهم!)</w:t>
      </w:r>
    </w:p>
    <w:p w14:paraId="5A2D2852" w14:textId="77777777" w:rsidR="003369FC" w:rsidRDefault="003369FC" w:rsidP="0018185B"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درک بهتر،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را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و اکسترانت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69FC" w14:paraId="42AD761E" w14:textId="77777777" w:rsidTr="003369FC">
        <w:tc>
          <w:tcPr>
            <w:tcW w:w="2337" w:type="dxa"/>
          </w:tcPr>
          <w:p w14:paraId="43C16C3F" w14:textId="6420C9A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6E627E2E" w14:textId="2DC7E90F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(</w:t>
            </w:r>
            <w:r>
              <w:t>Internet</w:t>
            </w:r>
            <w:r>
              <w:rPr>
                <w:rtl/>
              </w:rPr>
              <w:t>)</w:t>
            </w:r>
          </w:p>
        </w:tc>
        <w:tc>
          <w:tcPr>
            <w:tcW w:w="2338" w:type="dxa"/>
          </w:tcPr>
          <w:p w14:paraId="538FADFC" w14:textId="4E20B2C0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نترانت</w:t>
            </w:r>
            <w:r>
              <w:rPr>
                <w:rtl/>
              </w:rPr>
              <w:t xml:space="preserve"> (</w:t>
            </w:r>
            <w:r>
              <w:t>Intranet</w:t>
            </w:r>
            <w:r>
              <w:rPr>
                <w:rtl/>
              </w:rPr>
              <w:t>)</w:t>
            </w:r>
          </w:p>
        </w:tc>
        <w:tc>
          <w:tcPr>
            <w:tcW w:w="2338" w:type="dxa"/>
          </w:tcPr>
          <w:p w14:paraId="4A127F61" w14:textId="160D2201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اکسترانت (</w:t>
            </w:r>
            <w:r>
              <w:t>Extranet</w:t>
            </w:r>
            <w:r>
              <w:rPr>
                <w:rtl/>
              </w:rPr>
              <w:t>)</w:t>
            </w:r>
          </w:p>
        </w:tc>
      </w:tr>
      <w:tr w:rsidR="003369FC" w14:paraId="5243C392" w14:textId="77777777" w:rsidTr="003369FC">
        <w:tc>
          <w:tcPr>
            <w:tcW w:w="2337" w:type="dxa"/>
          </w:tcPr>
          <w:p w14:paraId="218488EA" w14:textId="66AD7D6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محدوده دسترس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748547C1" w14:textId="0F39EDB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جهان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همه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توانند</w:t>
            </w:r>
            <w:r>
              <w:rPr>
                <w:rtl/>
              </w:rPr>
              <w:t xml:space="preserve"> به 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داشته باشند.</w:t>
            </w:r>
          </w:p>
        </w:tc>
        <w:tc>
          <w:tcPr>
            <w:tcW w:w="2338" w:type="dxa"/>
          </w:tcPr>
          <w:p w14:paraId="381EB3A5" w14:textId="3C324CD1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فقط اعضا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سازمان.</w:t>
            </w:r>
          </w:p>
        </w:tc>
        <w:tc>
          <w:tcPr>
            <w:tcW w:w="2338" w:type="dxa"/>
          </w:tcPr>
          <w:p w14:paraId="0CDE9697" w14:textId="468CBF2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|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مه</w:t>
            </w:r>
            <w:r>
              <w:rPr>
                <w:rtl/>
              </w:rPr>
              <w:t xml:space="preserve">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اعضا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 + شرکا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خارج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محدود (مانند تام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کنندگان، مشتر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خاص).</w:t>
            </w:r>
          </w:p>
        </w:tc>
      </w:tr>
      <w:tr w:rsidR="003369FC" w14:paraId="5AD8CD9C" w14:textId="77777777" w:rsidTr="003369FC">
        <w:tc>
          <w:tcPr>
            <w:tcW w:w="2337" w:type="dxa"/>
          </w:tcPr>
          <w:p w14:paraId="40B3247A" w14:textId="30073730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هدف</w:t>
            </w:r>
          </w:p>
        </w:tc>
        <w:tc>
          <w:tcPr>
            <w:tcW w:w="2337" w:type="dxa"/>
          </w:tcPr>
          <w:p w14:paraId="338B345D" w14:textId="41651575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اشتراک‌گذار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در سطح جهان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.</w:t>
            </w:r>
          </w:p>
        </w:tc>
        <w:tc>
          <w:tcPr>
            <w:tcW w:w="2338" w:type="dxa"/>
          </w:tcPr>
          <w:p w14:paraId="7E6497AB" w14:textId="6631D2D3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اشتراک‌گذار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و </w:t>
            </w:r>
            <w:r>
              <w:t>collaboration</w:t>
            </w:r>
            <w:r>
              <w:rPr>
                <w:rtl/>
              </w:rPr>
              <w:t xml:space="preserve"> در داخل سازمان.</w:t>
            </w:r>
          </w:p>
        </w:tc>
        <w:tc>
          <w:tcPr>
            <w:tcW w:w="2338" w:type="dxa"/>
          </w:tcPr>
          <w:p w14:paraId="741B6AB0" w14:textId="7ADD961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اشتراک‌گذار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</w:t>
            </w:r>
            <w:r>
              <w:t>selected</w:t>
            </w:r>
            <w:r>
              <w:rPr>
                <w:rtl/>
              </w:rPr>
              <w:t xml:space="preserve"> با شرکا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خارج از سازمان.</w:t>
            </w:r>
          </w:p>
        </w:tc>
      </w:tr>
      <w:tr w:rsidR="003369FC" w14:paraId="583E36F1" w14:textId="77777777" w:rsidTr="003369FC">
        <w:tc>
          <w:tcPr>
            <w:tcW w:w="2337" w:type="dxa"/>
          </w:tcPr>
          <w:p w14:paraId="5276CA2E" w14:textId="0E5A05D2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زان</w:t>
            </w:r>
            <w:r>
              <w:rPr>
                <w:rtl/>
              </w:rPr>
              <w:t xml:space="preserve"> 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2337" w:type="dxa"/>
          </w:tcPr>
          <w:p w14:paraId="32371ADB" w14:textId="25170AB2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نسبتاً پا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(فضا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).</w:t>
            </w:r>
          </w:p>
        </w:tc>
        <w:tc>
          <w:tcPr>
            <w:tcW w:w="2338" w:type="dxa"/>
          </w:tcPr>
          <w:p w14:paraId="070E1CBA" w14:textId="0E489707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tl/>
              </w:rPr>
              <w:t xml:space="preserve"> بالا (پشت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روال</w:t>
            </w:r>
            <w:r>
              <w:rPr>
                <w:rtl/>
              </w:rPr>
              <w:t>).</w:t>
            </w:r>
          </w:p>
        </w:tc>
        <w:tc>
          <w:tcPr>
            <w:tcW w:w="2338" w:type="dxa"/>
          </w:tcPr>
          <w:p w14:paraId="4370C4E4" w14:textId="5DB0EB8C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بالا، با کنترل 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کاربران خارج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.</w:t>
            </w:r>
          </w:p>
        </w:tc>
      </w:tr>
      <w:tr w:rsidR="003369FC" w14:paraId="6BDBDF0D" w14:textId="77777777" w:rsidTr="003369FC">
        <w:tc>
          <w:tcPr>
            <w:tcW w:w="2337" w:type="dxa"/>
          </w:tcPr>
          <w:p w14:paraId="590F809C" w14:textId="7B95284C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2337" w:type="dxa"/>
          </w:tcPr>
          <w:p w14:paraId="42C5BD0F" w14:textId="5F830B05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`</w:t>
            </w:r>
            <w:r>
              <w:t>google.com`, `digikala.com</w:t>
            </w:r>
            <w:r>
              <w:rPr>
                <w:rtl/>
              </w:rPr>
              <w:t>`</w:t>
            </w:r>
          </w:p>
        </w:tc>
        <w:tc>
          <w:tcPr>
            <w:tcW w:w="2338" w:type="dxa"/>
          </w:tcPr>
          <w:p w14:paraId="36F2C0DE" w14:textId="5F362212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آدرس 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شرکت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اخبار و منابع انسان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19DDC504" w14:textId="29EA846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پورتال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شرکت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کنندگان خود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کرده تا موجود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انبار را بب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نند</w:t>
            </w:r>
            <w:r>
              <w:rPr>
                <w:rtl/>
              </w:rPr>
              <w:t>.</w:t>
            </w:r>
          </w:p>
        </w:tc>
      </w:tr>
    </w:tbl>
    <w:p w14:paraId="48D4533A" w14:textId="74C54603" w:rsidR="003369FC" w:rsidRDefault="003369FC" w:rsidP="0018185B">
      <w:pPr>
        <w:rPr>
          <w:rtl/>
        </w:rPr>
      </w:pPr>
      <w:r>
        <w:rPr>
          <w:rtl/>
        </w:rPr>
        <w:lastRenderedPageBreak/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 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</w:p>
    <w:p w14:paraId="0363B356" w14:textId="4B6290E8" w:rsidR="003369FC" w:rsidRDefault="003369FC" w:rsidP="0018185B">
      <w:pPr>
        <w:rPr>
          <w:rtl/>
        </w:rPr>
      </w:pP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:</w:t>
      </w:r>
    </w:p>
    <w:p w14:paraId="22E3933B" w14:textId="2010A50B" w:rsidR="003369FC" w:rsidRDefault="003369FC" w:rsidP="0018185B">
      <w:pPr>
        <w:rPr>
          <w:rtl/>
        </w:rPr>
      </w:pPr>
      <w:r>
        <w:rPr>
          <w:rtl/>
        </w:rPr>
        <w:t xml:space="preserve">  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بهره‌ور</w:t>
      </w:r>
      <w:r>
        <w:rPr>
          <w:rFonts w:hint="cs"/>
          <w:rtl/>
        </w:rPr>
        <w:t>ی</w:t>
      </w:r>
      <w:r>
        <w:rPr>
          <w:rtl/>
        </w:rPr>
        <w:t>: دسترس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متمرکز به اطلاعات.</w:t>
      </w:r>
    </w:p>
    <w:p w14:paraId="0F93FFA0" w14:textId="39985364" w:rsidR="003369FC" w:rsidRDefault="003369FC" w:rsidP="0018185B">
      <w:pPr>
        <w:rPr>
          <w:rtl/>
        </w:rPr>
      </w:pPr>
      <w:r>
        <w:rPr>
          <w:rtl/>
        </w:rPr>
        <w:t xml:space="preserve">   کاهش 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tl/>
        </w:rPr>
        <w:t>: کاهش مصرف کاغذ، بهبود ارتباطات.</w:t>
      </w:r>
    </w:p>
    <w:p w14:paraId="3BC251A6" w14:textId="23C3E63E" w:rsidR="003369FC" w:rsidRDefault="003369FC" w:rsidP="0018185B">
      <w:pPr>
        <w:rPr>
          <w:rtl/>
        </w:rPr>
      </w:pPr>
      <w:r>
        <w:rPr>
          <w:rtl/>
        </w:rPr>
        <w:t xml:space="preserve">   بهبود فرهنگ سازمان</w:t>
      </w:r>
      <w:r>
        <w:rPr>
          <w:rFonts w:hint="cs"/>
          <w:rtl/>
        </w:rPr>
        <w:t>ی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حس تعلق و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28C333CF" w14:textId="2D6493DE" w:rsidR="003369FC" w:rsidRDefault="003369FC" w:rsidP="0018185B">
      <w:pPr>
        <w:rPr>
          <w:rtl/>
        </w:rPr>
      </w:pPr>
      <w:r>
        <w:rPr>
          <w:rtl/>
        </w:rPr>
        <w:t xml:space="preserve">  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اطلاعات: حفاظت از داده‌ها</w:t>
      </w:r>
      <w:r>
        <w:rPr>
          <w:rFonts w:hint="cs"/>
          <w:rtl/>
        </w:rPr>
        <w:t>ی</w:t>
      </w:r>
      <w:r>
        <w:rPr>
          <w:rtl/>
        </w:rPr>
        <w:t xml:space="preserve"> حساس شرکت.</w:t>
      </w:r>
    </w:p>
    <w:p w14:paraId="250B8173" w14:textId="5486C6C2" w:rsidR="003369FC" w:rsidRDefault="003369FC" w:rsidP="0018185B">
      <w:pPr>
        <w:rPr>
          <w:rtl/>
        </w:rPr>
      </w:pPr>
      <w:r>
        <w:rPr>
          <w:rtl/>
        </w:rPr>
        <w:t xml:space="preserve"> 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>:</w:t>
      </w:r>
    </w:p>
    <w:p w14:paraId="4571D997" w14:textId="06898019" w:rsidR="003369FC" w:rsidRDefault="003369FC" w:rsidP="0018185B">
      <w:pPr>
        <w:rPr>
          <w:rtl/>
        </w:rPr>
      </w:pPr>
      <w:r>
        <w:rPr>
          <w:rtl/>
        </w:rPr>
        <w:t xml:space="preserve">  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راه‌انداز</w:t>
      </w:r>
      <w:r>
        <w:rPr>
          <w:rFonts w:hint="cs"/>
          <w:rtl/>
        </w:rPr>
        <w:t>ی</w:t>
      </w:r>
      <w:r>
        <w:rPr>
          <w:rtl/>
        </w:rPr>
        <w:t xml:space="preserve"> و نگهدار</w:t>
      </w:r>
      <w:r>
        <w:rPr>
          <w:rFonts w:hint="cs"/>
          <w:rtl/>
        </w:rPr>
        <w:t>ی</w:t>
      </w:r>
      <w:r>
        <w:rPr>
          <w:rtl/>
        </w:rPr>
        <w:t>: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سرور، نرم‌افزار و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دارد.</w:t>
      </w:r>
    </w:p>
    <w:p w14:paraId="3BB55444" w14:textId="6403E764" w:rsidR="003369FC" w:rsidRDefault="003369FC" w:rsidP="0018185B">
      <w:pPr>
        <w:rPr>
          <w:rtl/>
        </w:rPr>
      </w:pPr>
      <w:r>
        <w:rPr>
          <w:rtl/>
        </w:rPr>
        <w:t xml:space="preserve">   مقاومت در برابر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>: ممکن است کارمندان به استفاده از آن عادت نکنند.</w:t>
      </w:r>
    </w:p>
    <w:p w14:paraId="366E8973" w14:textId="04D0DCE5" w:rsidR="003369FC" w:rsidRDefault="003369FC" w:rsidP="0018185B">
      <w:pPr>
        <w:rPr>
          <w:rtl/>
        </w:rPr>
      </w:pPr>
      <w:r>
        <w:rPr>
          <w:rtl/>
        </w:rPr>
        <w:t xml:space="preserve">  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بروزرسان</w:t>
      </w:r>
      <w:r>
        <w:rPr>
          <w:rFonts w:hint="cs"/>
          <w:rtl/>
        </w:rPr>
        <w:t>ی</w:t>
      </w:r>
      <w:r>
        <w:rPr>
          <w:rtl/>
        </w:rPr>
        <w:t>: اطلاعات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 روز باشند تا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واقع شوند.</w:t>
      </w:r>
    </w:p>
    <w:p w14:paraId="77DFF671" w14:textId="4B32B6A6" w:rsidR="003369FC" w:rsidRDefault="003369FC" w:rsidP="0018185B"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69FC" w14:paraId="7F79A5E8" w14:textId="77777777" w:rsidTr="003369FC">
        <w:tc>
          <w:tcPr>
            <w:tcW w:w="4675" w:type="dxa"/>
          </w:tcPr>
          <w:p w14:paraId="0BCDC100" w14:textId="176633E8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مفهوم</w:t>
            </w:r>
          </w:p>
        </w:tc>
        <w:tc>
          <w:tcPr>
            <w:tcW w:w="4675" w:type="dxa"/>
          </w:tcPr>
          <w:p w14:paraId="6F71E561" w14:textId="3F974303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خلاصه</w:t>
            </w:r>
          </w:p>
        </w:tc>
      </w:tr>
      <w:tr w:rsidR="003369FC" w14:paraId="2A3D64B0" w14:textId="77777777" w:rsidTr="003369FC">
        <w:tc>
          <w:tcPr>
            <w:tcW w:w="4675" w:type="dxa"/>
          </w:tcPr>
          <w:p w14:paraId="56E96BF1" w14:textId="3D815324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</w:p>
        </w:tc>
        <w:tc>
          <w:tcPr>
            <w:tcW w:w="4675" w:type="dxa"/>
          </w:tcPr>
          <w:p w14:paraId="53DEED2B" w14:textId="521FD46F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شبکه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سازمان که از تکنولوژ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  <w:tr w:rsidR="003369FC" w14:paraId="568C61DA" w14:textId="77777777" w:rsidTr="003369FC">
        <w:tc>
          <w:tcPr>
            <w:tcW w:w="4675" w:type="dxa"/>
          </w:tcPr>
          <w:p w14:paraId="3D55EEAB" w14:textId="7F3F78C2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تشب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4675" w:type="dxa"/>
          </w:tcPr>
          <w:p w14:paraId="24B1DD88" w14:textId="469C7CBC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شهر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شبکه 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شرکت</w:t>
            </w:r>
          </w:p>
        </w:tc>
      </w:tr>
      <w:tr w:rsidR="003369FC" w14:paraId="3E9E6E5B" w14:textId="77777777" w:rsidTr="003369FC">
        <w:tc>
          <w:tcPr>
            <w:tcW w:w="4675" w:type="dxa"/>
          </w:tcPr>
          <w:p w14:paraId="6A8DCDA0" w14:textId="16A96D52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کاربران</w:t>
            </w:r>
          </w:p>
        </w:tc>
        <w:tc>
          <w:tcPr>
            <w:tcW w:w="4675" w:type="dxa"/>
          </w:tcPr>
          <w:p w14:paraId="5D166145" w14:textId="0A3D33CF" w:rsidR="003369FC" w:rsidRDefault="003369FC" w:rsidP="0018185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فقط </w:t>
            </w:r>
            <w:r>
              <w:rPr>
                <w:rtl/>
              </w:rPr>
              <w:t>کارکنان و اعضا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</w:t>
            </w:r>
          </w:p>
        </w:tc>
      </w:tr>
      <w:tr w:rsidR="003369FC" w14:paraId="4353535E" w14:textId="77777777" w:rsidTr="003369FC">
        <w:tc>
          <w:tcPr>
            <w:tcW w:w="4675" w:type="dxa"/>
          </w:tcPr>
          <w:p w14:paraId="24CF7C95" w14:textId="7C8D06A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هدف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46EB1361" w14:textId="3C8D36E1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اشتراک‌گذار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و بهبود همکار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صورت امن و متمرکز</w:t>
            </w:r>
          </w:p>
        </w:tc>
      </w:tr>
      <w:tr w:rsidR="003369FC" w14:paraId="7EB47631" w14:textId="77777777" w:rsidTr="003369FC">
        <w:tc>
          <w:tcPr>
            <w:tcW w:w="4675" w:type="dxa"/>
          </w:tcPr>
          <w:p w14:paraId="10F8F0B2" w14:textId="249C941F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تفاوت با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</w:p>
        </w:tc>
        <w:tc>
          <w:tcPr>
            <w:tcW w:w="4675" w:type="dxa"/>
          </w:tcPr>
          <w:p w14:paraId="393699BB" w14:textId="0545562C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است،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نترانت</w:t>
            </w:r>
            <w:r>
              <w:rPr>
                <w:rtl/>
              </w:rPr>
              <w:t xml:space="preserve">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است.</w:t>
            </w:r>
          </w:p>
        </w:tc>
      </w:tr>
    </w:tbl>
    <w:p w14:paraId="1433022F" w14:textId="77777777" w:rsidR="003369FC" w:rsidRDefault="003369FC" w:rsidP="0018185B">
      <w:pPr>
        <w:rPr>
          <w:rtl/>
        </w:rPr>
      </w:pPr>
    </w:p>
    <w:p w14:paraId="22BCD918" w14:textId="7D69DD92" w:rsidR="003369FC" w:rsidRDefault="004141E4" w:rsidP="0018185B">
      <w:pPr>
        <w:pStyle w:val="Heading1"/>
      </w:pPr>
      <w:bookmarkStart w:id="22" w:name="_Toc211464467"/>
      <w:r w:rsidRPr="004141E4">
        <w:rPr>
          <w:rtl/>
        </w:rPr>
        <w:t>بررس</w:t>
      </w:r>
      <w:r w:rsidRPr="004141E4">
        <w:rPr>
          <w:rFonts w:hint="cs"/>
          <w:rtl/>
        </w:rPr>
        <w:t>ی</w:t>
      </w:r>
      <w:r w:rsidRPr="004141E4">
        <w:rPr>
          <w:rtl/>
        </w:rPr>
        <w:t xml:space="preserve"> مفهوم </w:t>
      </w:r>
      <w:r w:rsidRPr="004141E4">
        <w:t>Extranet</w:t>
      </w:r>
      <w:bookmarkEnd w:id="22"/>
    </w:p>
    <w:p w14:paraId="0E2094B8" w14:textId="14A39F71" w:rsidR="004141E4" w:rsidRDefault="004141E4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شرکت،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محله امن و خصوص</w:t>
      </w:r>
      <w:r>
        <w:rPr>
          <w:rFonts w:hint="cs"/>
          <w:rtl/>
        </w:rPr>
        <w:t>ی</w:t>
      </w:r>
      <w:r>
        <w:rPr>
          <w:rtl/>
        </w:rPr>
        <w:t xml:space="preserve"> دارد (ا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آن). حالا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شرکت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شرکا</w:t>
      </w:r>
      <w:r>
        <w:rPr>
          <w:rFonts w:hint="cs"/>
          <w:rtl/>
        </w:rPr>
        <w:t>ی</w:t>
      </w:r>
      <w:r>
        <w:rPr>
          <w:rtl/>
        </w:rPr>
        <w:t xml:space="preserve"> تجار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(مثل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ن‌کنندگان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>) دسترس</w:t>
      </w:r>
      <w:r>
        <w:rPr>
          <w:rFonts w:hint="cs"/>
          <w:rtl/>
        </w:rPr>
        <w:t>ی</w:t>
      </w:r>
      <w:r>
        <w:rPr>
          <w:rtl/>
        </w:rPr>
        <w:t xml:space="preserve"> کنترل‌شده‌ا</w:t>
      </w:r>
      <w:r>
        <w:rPr>
          <w:rFonts w:hint="cs"/>
          <w:rtl/>
        </w:rPr>
        <w:t>ی</w:t>
      </w:r>
      <w:r>
        <w:rPr>
          <w:rtl/>
        </w:rPr>
        <w:t xml:space="preserve"> به بخش</w:t>
      </w:r>
      <w:r>
        <w:rPr>
          <w:rFonts w:hint="cs"/>
          <w:rtl/>
        </w:rPr>
        <w:t>ی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محله بدهد. اما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افراد به تمام ساختمان‌ها دسترس</w:t>
      </w:r>
      <w:r>
        <w:rPr>
          <w:rFonts w:hint="cs"/>
          <w:rtl/>
        </w:rPr>
        <w:t>ی</w:t>
      </w:r>
      <w:r>
        <w:rPr>
          <w:rtl/>
        </w:rPr>
        <w:t xml:space="preserve"> داشته باش</w:t>
      </w:r>
      <w:r>
        <w:rPr>
          <w:rFonts w:hint="eastAsia"/>
          <w:rtl/>
        </w:rPr>
        <w:t>ند</w:t>
      </w:r>
      <w:r>
        <w:rPr>
          <w:rtl/>
        </w:rPr>
        <w:t>.</w:t>
      </w:r>
    </w:p>
    <w:p w14:paraId="06949656" w14:textId="5AF6CE18" w:rsidR="004141E4" w:rsidRDefault="004141E4" w:rsidP="0018185B">
      <w:pPr>
        <w:rPr>
          <w:rtl/>
        </w:rPr>
      </w:pPr>
      <w:r>
        <w:rPr>
          <w:rFonts w:hint="eastAsia"/>
          <w:rtl/>
        </w:rPr>
        <w:lastRenderedPageBreak/>
        <w:t>راه‌حل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چه</w:t>
      </w:r>
      <w:r>
        <w:rPr>
          <w:rtl/>
        </w:rPr>
        <w:t xml:space="preserve"> امن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اتاق مهمان مخصوص در حصار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محله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دسترس</w:t>
      </w:r>
      <w:r>
        <w:rPr>
          <w:rFonts w:hint="cs"/>
          <w:rtl/>
        </w:rPr>
        <w:t>ی</w:t>
      </w:r>
      <w:r>
        <w:rPr>
          <w:rtl/>
        </w:rPr>
        <w:t xml:space="preserve"> به چند بخش مشخص را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5877AE2" w14:textId="494CB793" w:rsidR="004141E4" w:rsidRDefault="004141E4" w:rsidP="0018185B">
      <w:pPr>
        <w:rPr>
          <w:rtl/>
        </w:rPr>
      </w:pPr>
      <w:r>
        <w:rPr>
          <w:rtl/>
        </w:rPr>
        <w:t>اکسترانت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اتاق مهمان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چه</w:t>
      </w:r>
      <w:r>
        <w:rPr>
          <w:rtl/>
        </w:rPr>
        <w:t xml:space="preserve"> امن است.</w:t>
      </w:r>
    </w:p>
    <w:p w14:paraId="4868E667" w14:textId="241CA8F9" w:rsidR="004141E4" w:rsidRDefault="004141E4" w:rsidP="0018185B">
      <w:pPr>
        <w:rPr>
          <w:rtl/>
        </w:rPr>
      </w:pPr>
      <w:r>
        <w:rPr>
          <w:rtl/>
        </w:rPr>
        <w:t xml:space="preserve">   اکسترانت =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خصوص</w:t>
      </w:r>
      <w:r>
        <w:rPr>
          <w:rFonts w:hint="cs"/>
          <w:rtl/>
        </w:rPr>
        <w:t>ی</w:t>
      </w:r>
      <w:r>
        <w:rPr>
          <w:rtl/>
        </w:rPr>
        <w:t xml:space="preserve"> گسترده که دسترس</w:t>
      </w:r>
      <w:r>
        <w:rPr>
          <w:rFonts w:hint="cs"/>
          <w:rtl/>
        </w:rPr>
        <w:t>ی</w:t>
      </w:r>
      <w:r>
        <w:rPr>
          <w:rtl/>
        </w:rPr>
        <w:t xml:space="preserve"> محدود و امن</w:t>
      </w:r>
      <w:r>
        <w:rPr>
          <w:rFonts w:hint="cs"/>
          <w:rtl/>
        </w:rPr>
        <w:t>ی</w:t>
      </w:r>
      <w:r>
        <w:rPr>
          <w:rtl/>
        </w:rPr>
        <w:t xml:space="preserve"> را به بخش</w:t>
      </w:r>
      <w:r>
        <w:rPr>
          <w:rFonts w:hint="cs"/>
          <w:rtl/>
        </w:rPr>
        <w:t>ی</w:t>
      </w:r>
      <w:r>
        <w:rPr>
          <w:rtl/>
        </w:rPr>
        <w:t xml:space="preserve"> از اطلاعات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سازمان برا</w:t>
      </w:r>
      <w:r>
        <w:rPr>
          <w:rFonts w:hint="cs"/>
          <w:rtl/>
        </w:rPr>
        <w:t>ی</w:t>
      </w:r>
      <w:r>
        <w:rPr>
          <w:rtl/>
        </w:rPr>
        <w:t xml:space="preserve"> کاربران خارج</w:t>
      </w:r>
      <w:r>
        <w:rPr>
          <w:rFonts w:hint="cs"/>
          <w:rtl/>
        </w:rPr>
        <w:t>ی</w:t>
      </w:r>
      <w:r>
        <w:rPr>
          <w:rtl/>
        </w:rPr>
        <w:t xml:space="preserve"> (مانند شرکا،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ن‌کنندگان،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منتخب)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B7526A3" w14:textId="734D4A2E" w:rsidR="004141E4" w:rsidRDefault="004141E4" w:rsidP="0018185B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</w:p>
    <w:p w14:paraId="51DCBD6B" w14:textId="3900107D" w:rsidR="004141E4" w:rsidRDefault="004141E4" w:rsidP="0018185B">
      <w:pPr>
        <w:rPr>
          <w:rtl/>
        </w:rPr>
      </w:pPr>
      <w:r>
        <w:rPr>
          <w:rtl/>
        </w:rPr>
        <w:t>اکسترانت (</w:t>
      </w:r>
      <w:r>
        <w:t>Extranet</w:t>
      </w:r>
      <w:r>
        <w:rPr>
          <w:rtl/>
        </w:rPr>
        <w:t>) بخش</w:t>
      </w:r>
      <w:r>
        <w:rPr>
          <w:rFonts w:hint="cs"/>
          <w:rtl/>
        </w:rPr>
        <w:t>ی</w:t>
      </w:r>
      <w:r>
        <w:rPr>
          <w:rtl/>
        </w:rPr>
        <w:t xml:space="preserve"> از شبکه خصوص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سازمان (ا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>) است که به صورت کنترل‌شده و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نترنت،</w:t>
      </w:r>
      <w:r>
        <w:rPr>
          <w:rtl/>
        </w:rPr>
        <w:t xml:space="preserve">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کاربران مجاز خارج از سازمان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 دسترس</w:t>
      </w:r>
      <w:r>
        <w:rPr>
          <w:rFonts w:hint="cs"/>
          <w:rtl/>
        </w:rPr>
        <w:t>ی</w:t>
      </w:r>
      <w:r>
        <w:rPr>
          <w:rtl/>
        </w:rPr>
        <w:t xml:space="preserve"> معمولاً با نام کاربر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رمز عبور و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روش‌ها</w:t>
      </w:r>
      <w:r>
        <w:rPr>
          <w:rFonts w:hint="cs"/>
          <w:rtl/>
        </w:rPr>
        <w:t>ی</w:t>
      </w:r>
      <w:r>
        <w:rPr>
          <w:rtl/>
        </w:rPr>
        <w:t xml:space="preserve"> احراز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شد</w:t>
      </w:r>
      <w:r>
        <w:rPr>
          <w:rFonts w:hint="cs"/>
          <w:rtl/>
        </w:rPr>
        <w:t>ی</w:t>
      </w:r>
      <w:r>
        <w:rPr>
          <w:rFonts w:hint="eastAsia"/>
          <w:rtl/>
        </w:rPr>
        <w:t>داً</w:t>
      </w:r>
      <w:r>
        <w:rPr>
          <w:rtl/>
        </w:rPr>
        <w:t xml:space="preserve"> کنترل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06A4704" w14:textId="51C19DC9" w:rsidR="004141E4" w:rsidRDefault="004141E4" w:rsidP="0018185B">
      <w:pPr>
        <w:rPr>
          <w:rtl/>
        </w:rPr>
      </w:pPr>
      <w:r>
        <w:rPr>
          <w:rtl/>
        </w:rPr>
        <w:t xml:space="preserve"> هدف اصل</w:t>
      </w:r>
      <w:r>
        <w:rPr>
          <w:rFonts w:hint="cs"/>
          <w:rtl/>
        </w:rPr>
        <w:t>ی</w:t>
      </w:r>
      <w:r>
        <w:rPr>
          <w:rtl/>
        </w:rPr>
        <w:t xml:space="preserve"> اکسترانت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2A7D5EE5" w14:textId="629B5925" w:rsidR="004141E4" w:rsidRDefault="004141E4" w:rsidP="0018185B">
      <w:pPr>
        <w:rPr>
          <w:rtl/>
        </w:rPr>
      </w:pPr>
      <w:r>
        <w:rPr>
          <w:rFonts w:hint="eastAsia"/>
          <w:rtl/>
        </w:rPr>
        <w:t>هدف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همکار</w:t>
      </w:r>
      <w:r>
        <w:rPr>
          <w:rFonts w:hint="cs"/>
          <w:rtl/>
        </w:rPr>
        <w:t>ی</w:t>
      </w:r>
      <w:r>
        <w:rPr>
          <w:rtl/>
        </w:rPr>
        <w:t xml:space="preserve"> امن و کارآمد با </w:t>
      </w:r>
      <w:r>
        <w:t>entities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بدون به خطر انداختن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06DF133C" w14:textId="1D18A7A7" w:rsidR="004141E4" w:rsidRDefault="004141E4" w:rsidP="0018185B">
      <w:pPr>
        <w:rPr>
          <w:rtl/>
        </w:rPr>
      </w:pPr>
      <w:r>
        <w:rPr>
          <w:rtl/>
        </w:rPr>
        <w:t xml:space="preserve"> کاربردها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اکسترانت</w:t>
      </w:r>
    </w:p>
    <w:p w14:paraId="6E4A4D14" w14:textId="316C1711" w:rsidR="004141E4" w:rsidRDefault="004141E4" w:rsidP="0018185B">
      <w:pPr>
        <w:rPr>
          <w:rtl/>
        </w:rPr>
      </w:pPr>
      <w:r>
        <w:rPr>
          <w:rtl/>
        </w:rPr>
        <w:t>1.  برا</w:t>
      </w:r>
      <w:r>
        <w:rPr>
          <w:rFonts w:hint="cs"/>
          <w:rtl/>
        </w:rPr>
        <w:t>ی</w:t>
      </w:r>
      <w:r>
        <w:rPr>
          <w:rtl/>
        </w:rPr>
        <w:t xml:space="preserve">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ن‌کنندگان</w:t>
      </w:r>
      <w:r>
        <w:rPr>
          <w:rtl/>
        </w:rPr>
        <w:t xml:space="preserve"> (</w:t>
      </w:r>
      <w:r>
        <w:t>Suppliers</w:t>
      </w:r>
      <w:r>
        <w:rPr>
          <w:rtl/>
        </w:rPr>
        <w:t>):</w:t>
      </w:r>
    </w:p>
    <w:p w14:paraId="337BD853" w14:textId="33277AF5" w:rsidR="004141E4" w:rsidRDefault="004141E4" w:rsidP="0018185B">
      <w:pPr>
        <w:rPr>
          <w:rtl/>
        </w:rPr>
      </w:pPr>
      <w:r>
        <w:rPr>
          <w:rtl/>
        </w:rPr>
        <w:t xml:space="preserve">    مشاهده سطح موجود</w:t>
      </w:r>
      <w:r>
        <w:rPr>
          <w:rFonts w:hint="cs"/>
          <w:rtl/>
        </w:rPr>
        <w:t>ی</w:t>
      </w:r>
      <w:r>
        <w:rPr>
          <w:rtl/>
        </w:rPr>
        <w:t xml:space="preserve"> انبار شرکت</w:t>
      </w:r>
    </w:p>
    <w:p w14:paraId="3126BCE6" w14:textId="55FD703B" w:rsidR="004141E4" w:rsidRDefault="004141E4" w:rsidP="0018185B">
      <w:pPr>
        <w:rPr>
          <w:rtl/>
        </w:rPr>
      </w:pPr>
      <w:r>
        <w:rPr>
          <w:rtl/>
        </w:rPr>
        <w:t xml:space="preserve">    د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برنامه‌ر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هماهنگ</w:t>
      </w:r>
      <w:r>
        <w:rPr>
          <w:rFonts w:hint="cs"/>
          <w:rtl/>
        </w:rPr>
        <w:t>ی</w:t>
      </w:r>
      <w:r>
        <w:rPr>
          <w:rtl/>
        </w:rPr>
        <w:t xml:space="preserve"> بهتر تحو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کالا</w:t>
      </w:r>
    </w:p>
    <w:p w14:paraId="362987BE" w14:textId="04195AB5" w:rsidR="004141E4" w:rsidRDefault="004141E4" w:rsidP="0018185B">
      <w:pPr>
        <w:rPr>
          <w:rtl/>
        </w:rPr>
      </w:pPr>
      <w:r>
        <w:rPr>
          <w:rtl/>
        </w:rPr>
        <w:t xml:space="preserve">    ثبت ق</w:t>
      </w:r>
      <w:r>
        <w:rPr>
          <w:rFonts w:hint="cs"/>
          <w:rtl/>
        </w:rPr>
        <w:t>ی</w:t>
      </w:r>
      <w:r>
        <w:rPr>
          <w:rFonts w:hint="eastAsia"/>
          <w:rtl/>
        </w:rPr>
        <w:t>مت‌ها</w:t>
      </w:r>
      <w:r>
        <w:rPr>
          <w:rtl/>
        </w:rPr>
        <w:t xml:space="preserve"> و شرکت در مناقصات داخل</w:t>
      </w:r>
      <w:r>
        <w:rPr>
          <w:rFonts w:hint="cs"/>
          <w:rtl/>
        </w:rPr>
        <w:t>ی</w:t>
      </w:r>
    </w:p>
    <w:p w14:paraId="7F9227C5" w14:textId="7D21026E" w:rsidR="004141E4" w:rsidRDefault="004141E4" w:rsidP="0018185B">
      <w:pPr>
        <w:rPr>
          <w:rtl/>
        </w:rPr>
      </w:pPr>
      <w:r>
        <w:rPr>
          <w:rtl/>
        </w:rPr>
        <w:t>2.  برا</w:t>
      </w:r>
      <w:r>
        <w:rPr>
          <w:rFonts w:hint="cs"/>
          <w:rtl/>
        </w:rPr>
        <w:t>ی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بزرگ (</w:t>
      </w:r>
      <w:r>
        <w:t>Key Customers</w:t>
      </w:r>
      <w:r>
        <w:rPr>
          <w:rtl/>
        </w:rPr>
        <w:t>):</w:t>
      </w:r>
    </w:p>
    <w:p w14:paraId="250CABFA" w14:textId="38224E6D" w:rsidR="004141E4" w:rsidRDefault="004141E4" w:rsidP="0018185B">
      <w:pPr>
        <w:rPr>
          <w:rtl/>
        </w:rPr>
      </w:pPr>
      <w:r>
        <w:rPr>
          <w:rtl/>
        </w:rPr>
        <w:t xml:space="preserve">     پ</w:t>
      </w:r>
      <w:r>
        <w:rPr>
          <w:rFonts w:hint="cs"/>
          <w:rtl/>
        </w:rPr>
        <w:t>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سفارشات (مثلاً د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حمل سفارش خود)</w:t>
      </w:r>
    </w:p>
    <w:p w14:paraId="722E4F96" w14:textId="3939B2BE" w:rsidR="004141E4" w:rsidRDefault="004141E4" w:rsidP="0018185B">
      <w:pPr>
        <w:rPr>
          <w:rtl/>
        </w:rPr>
      </w:pPr>
      <w:r>
        <w:rPr>
          <w:rtl/>
        </w:rPr>
        <w:t xml:space="preserve">     دسترس</w:t>
      </w:r>
      <w:r>
        <w:rPr>
          <w:rFonts w:hint="cs"/>
          <w:rtl/>
        </w:rPr>
        <w:t>ی</w:t>
      </w:r>
      <w:r>
        <w:rPr>
          <w:rtl/>
        </w:rPr>
        <w:t xml:space="preserve"> به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دانش فن</w:t>
      </w:r>
      <w:r>
        <w:rPr>
          <w:rFonts w:hint="cs"/>
          <w:rtl/>
        </w:rPr>
        <w:t>ی</w:t>
      </w:r>
      <w:r>
        <w:rPr>
          <w:rtl/>
        </w:rPr>
        <w:t xml:space="preserve"> و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</w:p>
    <w:p w14:paraId="75B02F6A" w14:textId="79FD2718" w:rsidR="004141E4" w:rsidRDefault="004141E4" w:rsidP="0018185B">
      <w:pPr>
        <w:rPr>
          <w:rtl/>
        </w:rPr>
      </w:pPr>
      <w:r>
        <w:rPr>
          <w:rtl/>
        </w:rPr>
        <w:t xml:space="preserve">     ثبت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سفارشات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90C1AEF" w14:textId="7216E9AC" w:rsidR="004141E4" w:rsidRDefault="004141E4" w:rsidP="0018185B">
      <w:pPr>
        <w:rPr>
          <w:rtl/>
        </w:rPr>
      </w:pPr>
      <w:r>
        <w:rPr>
          <w:rtl/>
        </w:rPr>
        <w:t>3.  برا</w:t>
      </w:r>
      <w:r>
        <w:rPr>
          <w:rFonts w:hint="cs"/>
          <w:rtl/>
        </w:rPr>
        <w:t>ی</w:t>
      </w:r>
      <w:r>
        <w:rPr>
          <w:rtl/>
        </w:rPr>
        <w:t xml:space="preserve"> شعب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ندگ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>:</w:t>
      </w:r>
    </w:p>
    <w:p w14:paraId="70721864" w14:textId="09452000" w:rsidR="004141E4" w:rsidRDefault="004141E4" w:rsidP="0018185B">
      <w:pPr>
        <w:rPr>
          <w:rtl/>
        </w:rPr>
      </w:pPr>
      <w:r>
        <w:rPr>
          <w:rtl/>
        </w:rPr>
        <w:t xml:space="preserve">     اشتراک‌گذار</w:t>
      </w:r>
      <w:r>
        <w:rPr>
          <w:rFonts w:hint="cs"/>
          <w:rtl/>
        </w:rPr>
        <w:t>ی</w:t>
      </w:r>
      <w:r>
        <w:rPr>
          <w:rtl/>
        </w:rPr>
        <w:t xml:space="preserve"> اطلاعات فروش، بازار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و منابع آموزش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شعب مختلف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شرکت ب</w:t>
      </w:r>
      <w:r>
        <w:rPr>
          <w:rFonts w:hint="cs"/>
          <w:rtl/>
        </w:rPr>
        <w:t>ی</w:t>
      </w:r>
      <w:r>
        <w:rPr>
          <w:rFonts w:hint="eastAsia"/>
          <w:rtl/>
        </w:rPr>
        <w:t>ن‌الملل</w:t>
      </w:r>
      <w:r>
        <w:rPr>
          <w:rFonts w:hint="cs"/>
          <w:rtl/>
        </w:rPr>
        <w:t>ی</w:t>
      </w:r>
    </w:p>
    <w:p w14:paraId="093174E2" w14:textId="0D5B5F6E" w:rsidR="004141E4" w:rsidRDefault="004141E4" w:rsidP="0018185B">
      <w:pPr>
        <w:rPr>
          <w:rtl/>
        </w:rPr>
      </w:pPr>
      <w:r>
        <w:rPr>
          <w:rtl/>
        </w:rPr>
        <w:lastRenderedPageBreak/>
        <w:t>4. 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مانکاران</w:t>
      </w:r>
      <w:r>
        <w:rPr>
          <w:rtl/>
        </w:rPr>
        <w:t xml:space="preserve"> و شرکا</w:t>
      </w:r>
      <w:r>
        <w:rPr>
          <w:rFonts w:hint="cs"/>
          <w:rtl/>
        </w:rPr>
        <w:t>ی</w:t>
      </w:r>
      <w:r>
        <w:rPr>
          <w:rtl/>
        </w:rPr>
        <w:t xml:space="preserve"> پروژه:</w:t>
      </w:r>
    </w:p>
    <w:p w14:paraId="495DBBCC" w14:textId="4EB42AD5" w:rsidR="004141E4" w:rsidRDefault="004141E4" w:rsidP="0018185B">
      <w:pPr>
        <w:rPr>
          <w:rtl/>
        </w:rPr>
      </w:pPr>
      <w:r>
        <w:rPr>
          <w:rtl/>
        </w:rPr>
        <w:t xml:space="preserve">     دسترس</w:t>
      </w:r>
      <w:r>
        <w:rPr>
          <w:rFonts w:hint="cs"/>
          <w:rtl/>
        </w:rPr>
        <w:t>ی</w:t>
      </w:r>
      <w:r>
        <w:rPr>
          <w:rtl/>
        </w:rPr>
        <w:t xml:space="preserve"> به اسناد، نقشه‌ها و زمان‌بند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پروژه خاص برا</w:t>
      </w:r>
      <w:r>
        <w:rPr>
          <w:rFonts w:hint="cs"/>
          <w:rtl/>
        </w:rPr>
        <w:t>ی</w:t>
      </w:r>
      <w:r>
        <w:rPr>
          <w:rtl/>
        </w:rPr>
        <w:t xml:space="preserve"> هماهنگ</w:t>
      </w:r>
      <w:r>
        <w:rPr>
          <w:rFonts w:hint="cs"/>
          <w:rtl/>
        </w:rPr>
        <w:t>ی</w:t>
      </w:r>
      <w:r>
        <w:rPr>
          <w:rtl/>
        </w:rPr>
        <w:t xml:space="preserve"> بهتر</w:t>
      </w:r>
    </w:p>
    <w:p w14:paraId="3DB6B701" w14:textId="608DD820" w:rsidR="004141E4" w:rsidRDefault="004141E4" w:rsidP="0018185B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اکسترانت</w:t>
      </w:r>
    </w:p>
    <w:p w14:paraId="3C89EC27" w14:textId="1EF968B0" w:rsidR="004141E4" w:rsidRDefault="004141E4" w:rsidP="0018185B">
      <w:pPr>
        <w:rPr>
          <w:rtl/>
        </w:rPr>
      </w:pPr>
      <w:r>
        <w:rPr>
          <w:rtl/>
        </w:rPr>
        <w:t>1.  دسترس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کنترل‌شده: کاربران خارج</w:t>
      </w:r>
      <w:r>
        <w:rPr>
          <w:rFonts w:hint="cs"/>
          <w:rtl/>
        </w:rPr>
        <w:t>ی</w:t>
      </w:r>
      <w:r>
        <w:rPr>
          <w:rtl/>
        </w:rPr>
        <w:t xml:space="preserve"> فقط به بخش‌ها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Fonts w:hint="eastAsia"/>
          <w:rtl/>
        </w:rPr>
        <w:t>شان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شده دسترس</w:t>
      </w:r>
      <w:r>
        <w:rPr>
          <w:rFonts w:hint="cs"/>
          <w:rtl/>
        </w:rPr>
        <w:t>ی</w:t>
      </w:r>
      <w:r>
        <w:rPr>
          <w:rtl/>
        </w:rPr>
        <w:t xml:space="preserve"> دارند ("ن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دانستن").</w:t>
      </w:r>
    </w:p>
    <w:p w14:paraId="12357042" w14:textId="50BB432E" w:rsidR="004141E4" w:rsidRDefault="004141E4" w:rsidP="0018185B">
      <w:pPr>
        <w:rPr>
          <w:rtl/>
        </w:rPr>
      </w:pPr>
      <w:r>
        <w:rPr>
          <w:rtl/>
        </w:rPr>
        <w:t>2. 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فوق‌العاده بالا: از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شرفته،</w:t>
      </w:r>
      <w:r>
        <w:rPr>
          <w:rtl/>
        </w:rPr>
        <w:t xml:space="preserve"> رمزگذار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Encryption</w:t>
      </w:r>
      <w:r>
        <w:rPr>
          <w:rtl/>
        </w:rPr>
        <w:t>) و روش‌ها</w:t>
      </w:r>
      <w:r>
        <w:rPr>
          <w:rFonts w:hint="cs"/>
          <w:rtl/>
        </w:rPr>
        <w:t>ی</w:t>
      </w:r>
      <w:r>
        <w:rPr>
          <w:rtl/>
        </w:rPr>
        <w:t xml:space="preserve"> قو</w:t>
      </w:r>
      <w:r>
        <w:rPr>
          <w:rFonts w:hint="cs"/>
          <w:rtl/>
        </w:rPr>
        <w:t>ی</w:t>
      </w:r>
      <w:r>
        <w:rPr>
          <w:rtl/>
        </w:rPr>
        <w:t xml:space="preserve"> احراز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(مانند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>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7205085" w14:textId="7FEF54AB" w:rsidR="004141E4" w:rsidRDefault="004141E4" w:rsidP="0018185B">
      <w:pPr>
        <w:rPr>
          <w:rtl/>
        </w:rPr>
      </w:pPr>
      <w:r>
        <w:rPr>
          <w:rtl/>
        </w:rPr>
        <w:t>3.  مبتن</w:t>
      </w:r>
      <w:r>
        <w:rPr>
          <w:rFonts w:hint="cs"/>
          <w:rtl/>
        </w:rPr>
        <w:t>ی</w:t>
      </w:r>
      <w:r>
        <w:rPr>
          <w:rtl/>
        </w:rPr>
        <w:t xml:space="preserve"> بر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>: دسترس</w:t>
      </w:r>
      <w:r>
        <w:rPr>
          <w:rFonts w:hint="cs"/>
          <w:rtl/>
        </w:rPr>
        <w:t>ی</w:t>
      </w:r>
      <w:r>
        <w:rPr>
          <w:rtl/>
        </w:rPr>
        <w:t xml:space="preserve">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اما </w:t>
      </w:r>
      <w:r>
        <w:t>connection</w:t>
      </w:r>
      <w:r>
        <w:rPr>
          <w:rtl/>
        </w:rPr>
        <w:t xml:space="preserve"> کاملاً امن است.</w:t>
      </w:r>
    </w:p>
    <w:p w14:paraId="1DBDCF2B" w14:textId="01B1EE37" w:rsidR="004141E4" w:rsidRDefault="004141E4" w:rsidP="0018185B">
      <w:pPr>
        <w:rPr>
          <w:rtl/>
        </w:rPr>
      </w:pPr>
      <w:r>
        <w:rPr>
          <w:rtl/>
        </w:rPr>
        <w:t>4.  هدف تجار</w:t>
      </w:r>
      <w:r>
        <w:rPr>
          <w:rFonts w:hint="cs"/>
          <w:rtl/>
        </w:rPr>
        <w:t>ی</w:t>
      </w:r>
      <w:r>
        <w:rPr>
          <w:rtl/>
        </w:rPr>
        <w:t xml:space="preserve"> و همکار</w:t>
      </w:r>
      <w:r>
        <w:rPr>
          <w:rFonts w:hint="cs"/>
          <w:rtl/>
        </w:rPr>
        <w:t>ی</w:t>
      </w:r>
      <w:r>
        <w:rPr>
          <w:rtl/>
        </w:rPr>
        <w:t>: ماه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آن همکار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entities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بهبود زنج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تأم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روابط تجار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354F2967" w14:textId="31A1E634" w:rsidR="004141E4" w:rsidRDefault="004141E4" w:rsidP="0018185B">
      <w:pPr>
        <w:rPr>
          <w:rtl/>
        </w:rPr>
      </w:pPr>
      <w:r>
        <w:rPr>
          <w:rtl/>
        </w:rPr>
        <w:t xml:space="preserve"> اکسترانت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07E4EB14" w14:textId="77777777" w:rsidR="004141E4" w:rsidRDefault="004141E4" w:rsidP="0018185B">
      <w:pPr>
        <w:rPr>
          <w:rtl/>
        </w:rPr>
      </w:pPr>
      <w:r>
        <w:rPr>
          <w:rtl/>
        </w:rPr>
        <w:t xml:space="preserve">1.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سازمان بخش</w:t>
      </w:r>
      <w:r>
        <w:rPr>
          <w:rFonts w:hint="cs"/>
          <w:rtl/>
        </w:rPr>
        <w:t>ی</w:t>
      </w:r>
      <w:r>
        <w:rPr>
          <w:rtl/>
        </w:rPr>
        <w:t xml:space="preserve"> از سرو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خود را (مثلاً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برنامه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داده) 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از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آماده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741B1543" w14:textId="53034CFE" w:rsidR="004141E4" w:rsidRDefault="004141E4" w:rsidP="0018185B">
      <w:pPr>
        <w:rPr>
          <w:rtl/>
        </w:rPr>
      </w:pPr>
      <w:r>
        <w:rPr>
          <w:rtl/>
        </w:rPr>
        <w:t xml:space="preserve">2.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درگاه امن (</w:t>
      </w:r>
      <w:r>
        <w:t>Secure Gateway</w:t>
      </w:r>
      <w:r>
        <w:rPr>
          <w:rtl/>
        </w:rPr>
        <w:t>) رو</w:t>
      </w:r>
      <w:r>
        <w:rPr>
          <w:rFonts w:hint="cs"/>
          <w:rtl/>
        </w:rPr>
        <w:t>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E0B919E" w14:textId="5EDEB719" w:rsidR="004141E4" w:rsidRDefault="004141E4" w:rsidP="0018185B">
      <w:pPr>
        <w:rPr>
          <w:rtl/>
        </w:rPr>
      </w:pPr>
      <w:r>
        <w:rPr>
          <w:rtl/>
        </w:rPr>
        <w:t>3.  برا</w:t>
      </w:r>
      <w:r>
        <w:rPr>
          <w:rFonts w:hint="cs"/>
          <w:rtl/>
        </w:rPr>
        <w:t>ی</w:t>
      </w:r>
      <w:r>
        <w:rPr>
          <w:rtl/>
        </w:rPr>
        <w:t xml:space="preserve"> هر کاربر خارج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حساب کاربر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Account</w:t>
      </w:r>
      <w:r>
        <w:rPr>
          <w:rtl/>
        </w:rPr>
        <w:t>) با سطوح دسترس</w:t>
      </w:r>
      <w:r>
        <w:rPr>
          <w:rFonts w:hint="cs"/>
          <w:rtl/>
        </w:rPr>
        <w:t>ی</w:t>
      </w:r>
      <w:r>
        <w:rPr>
          <w:rtl/>
        </w:rPr>
        <w:t xml:space="preserve"> مشخص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CDE31FE" w14:textId="77777777" w:rsidR="004141E4" w:rsidRDefault="004141E4" w:rsidP="0018185B">
      <w:pPr>
        <w:rPr>
          <w:rtl/>
        </w:rPr>
      </w:pPr>
      <w:r>
        <w:rPr>
          <w:rtl/>
        </w:rPr>
        <w:t>4.  کاربران خارج</w:t>
      </w:r>
      <w:r>
        <w:rPr>
          <w:rFonts w:hint="cs"/>
          <w:rtl/>
        </w:rPr>
        <w:t>ی</w:t>
      </w:r>
      <w:r>
        <w:rPr>
          <w:rtl/>
        </w:rPr>
        <w:t xml:space="preserve">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نترنت،</w:t>
      </w:r>
      <w:r>
        <w:rPr>
          <w:rtl/>
        </w:rPr>
        <w:t xml:space="preserve"> به آدرس خاص اکسترانت متصل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63309DB6" w14:textId="5C8EB613" w:rsidR="004141E4" w:rsidRDefault="004141E4" w:rsidP="0018185B">
      <w:pPr>
        <w:rPr>
          <w:rtl/>
        </w:rPr>
      </w:pPr>
      <w:r>
        <w:rPr>
          <w:rtl/>
        </w:rPr>
        <w:t>5.  آن‌ها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خود را احراز کنند (با نام کاربر</w:t>
      </w:r>
      <w:r>
        <w:rPr>
          <w:rFonts w:hint="cs"/>
          <w:rtl/>
        </w:rPr>
        <w:t>ی</w:t>
      </w:r>
      <w:r>
        <w:rPr>
          <w:rtl/>
        </w:rPr>
        <w:t xml:space="preserve"> و رمز عبور قو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روش‌ها</w:t>
      </w:r>
      <w:r>
        <w:rPr>
          <w:rFonts w:hint="cs"/>
          <w:rtl/>
        </w:rPr>
        <w:t>ی</w:t>
      </w:r>
      <w:r>
        <w:rPr>
          <w:rtl/>
        </w:rPr>
        <w:t xml:space="preserve"> دو مرحله‌ا</w:t>
      </w:r>
      <w:r>
        <w:rPr>
          <w:rFonts w:hint="cs"/>
          <w:rtl/>
        </w:rPr>
        <w:t>ی</w:t>
      </w:r>
      <w:r>
        <w:rPr>
          <w:rtl/>
        </w:rPr>
        <w:t>).</w:t>
      </w:r>
    </w:p>
    <w:p w14:paraId="5B1F310C" w14:textId="77777777" w:rsidR="004141E4" w:rsidRDefault="004141E4" w:rsidP="0018185B">
      <w:pPr>
        <w:rPr>
          <w:rtl/>
        </w:rPr>
      </w:pPr>
      <w:r>
        <w:rPr>
          <w:rtl/>
        </w:rPr>
        <w:t>6.  پس از ورود، فقط به منابع</w:t>
      </w:r>
      <w:r>
        <w:rPr>
          <w:rFonts w:hint="cs"/>
          <w:rtl/>
        </w:rPr>
        <w:t>ی</w:t>
      </w:r>
      <w:r>
        <w:rPr>
          <w:rtl/>
        </w:rPr>
        <w:t xml:space="preserve"> که مجاز هستند دسترس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4008426E" w14:textId="70F9571A" w:rsidR="004141E4" w:rsidRDefault="004141E4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مثال ع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</w:p>
    <w:p w14:paraId="6B3A2D91" w14:textId="177751E7" w:rsidR="004141E4" w:rsidRDefault="004141E4" w:rsidP="0018185B">
      <w:pPr>
        <w:rPr>
          <w:rtl/>
        </w:rPr>
      </w:pPr>
      <w:r>
        <w:rPr>
          <w:rtl/>
        </w:rPr>
        <w:t>شرکت خودروساز</w:t>
      </w:r>
      <w:r>
        <w:rPr>
          <w:rFonts w:hint="cs"/>
          <w:rtl/>
        </w:rPr>
        <w:t>ی</w:t>
      </w:r>
      <w:r>
        <w:rPr>
          <w:rtl/>
        </w:rPr>
        <w:t xml:space="preserve"> "الف" را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31F305B8" w14:textId="70DC171A" w:rsidR="004141E4" w:rsidRDefault="004141E4" w:rsidP="0018185B">
      <w:pPr>
        <w:rPr>
          <w:rtl/>
        </w:rPr>
      </w:pPr>
      <w:r>
        <w:rPr>
          <w:rtl/>
        </w:rPr>
        <w:t xml:space="preserve">  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شرکت الف: حاو</w:t>
      </w:r>
      <w:r>
        <w:rPr>
          <w:rFonts w:hint="cs"/>
          <w:rtl/>
        </w:rPr>
        <w:t>ی</w:t>
      </w:r>
      <w:r>
        <w:rPr>
          <w:rtl/>
        </w:rPr>
        <w:t xml:space="preserve"> اطلاعات محرمانه مانند استراتژ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نده،</w:t>
      </w:r>
      <w:r>
        <w:rPr>
          <w:rtl/>
        </w:rPr>
        <w:t xml:space="preserve"> مال</w:t>
      </w:r>
      <w:r>
        <w:rPr>
          <w:rFonts w:hint="cs"/>
          <w:rtl/>
        </w:rPr>
        <w:t>ی</w:t>
      </w:r>
      <w:r>
        <w:rPr>
          <w:rFonts w:hint="eastAsia"/>
          <w:rtl/>
        </w:rPr>
        <w:t>ات،</w:t>
      </w:r>
      <w:r>
        <w:rPr>
          <w:rtl/>
        </w:rPr>
        <w:t xml:space="preserve"> حقوق کارکنان و طرح‌ها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است. فقط کارکنان به آن دسترس</w:t>
      </w:r>
      <w:r>
        <w:rPr>
          <w:rFonts w:hint="cs"/>
          <w:rtl/>
        </w:rPr>
        <w:t>ی</w:t>
      </w:r>
      <w:r>
        <w:rPr>
          <w:rtl/>
        </w:rPr>
        <w:t xml:space="preserve"> دارند.</w:t>
      </w:r>
    </w:p>
    <w:p w14:paraId="532F2900" w14:textId="466F3110" w:rsidR="004141E4" w:rsidRDefault="004141E4" w:rsidP="0018185B">
      <w:pPr>
        <w:rPr>
          <w:rtl/>
        </w:rPr>
      </w:pPr>
      <w:r>
        <w:rPr>
          <w:rtl/>
        </w:rPr>
        <w:t xml:space="preserve">   اکسترانت شرکت الف: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شرکت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اکسترانت برا</w:t>
      </w:r>
      <w:r>
        <w:rPr>
          <w:rFonts w:hint="cs"/>
          <w:rtl/>
        </w:rPr>
        <w:t>ی</w:t>
      </w:r>
      <w:r>
        <w:rPr>
          <w:rtl/>
        </w:rPr>
        <w:t xml:space="preserve">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ن‌کنندگان</w:t>
      </w:r>
      <w:r>
        <w:rPr>
          <w:rtl/>
        </w:rPr>
        <w:t xml:space="preserve"> قطعات خود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کرده است.</w:t>
      </w:r>
    </w:p>
    <w:p w14:paraId="5344D7F0" w14:textId="10333184" w:rsidR="004141E4" w:rsidRDefault="004141E4" w:rsidP="0018185B">
      <w:pPr>
        <w:rPr>
          <w:rtl/>
        </w:rPr>
      </w:pPr>
      <w:r>
        <w:rPr>
          <w:rtl/>
        </w:rPr>
        <w:lastRenderedPageBreak/>
        <w:t xml:space="preserve">  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ن‌کننده</w:t>
      </w:r>
      <w:r>
        <w:rPr>
          <w:rtl/>
        </w:rPr>
        <w:t xml:space="preserve"> با ورود به اکسترانت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>:</w:t>
      </w:r>
    </w:p>
    <w:p w14:paraId="131D0475" w14:textId="16FF5B50" w:rsidR="004141E4" w:rsidRDefault="004141E4" w:rsidP="0018185B">
      <w:pPr>
        <w:rPr>
          <w:rtl/>
        </w:rPr>
      </w:pPr>
      <w:r>
        <w:rPr>
          <w:rtl/>
        </w:rPr>
        <w:t xml:space="preserve">           موجود</w:t>
      </w:r>
      <w:r>
        <w:rPr>
          <w:rFonts w:hint="cs"/>
          <w:rtl/>
        </w:rPr>
        <w:t>ی</w:t>
      </w:r>
      <w:r>
        <w:rPr>
          <w:rtl/>
        </w:rPr>
        <w:t xml:space="preserve"> انبار قطعات شرکت الف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تا بداند چه زمان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قطعات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ارسال کند.</w:t>
      </w:r>
    </w:p>
    <w:p w14:paraId="5B40B00E" w14:textId="5D5ED50B" w:rsidR="004141E4" w:rsidRDefault="004141E4" w:rsidP="0018185B">
      <w:pPr>
        <w:rPr>
          <w:rtl/>
        </w:rPr>
      </w:pPr>
      <w:r>
        <w:rPr>
          <w:rtl/>
        </w:rPr>
        <w:t xml:space="preserve">           برنامه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هفته 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شرکت الف را مشاهده کند.</w:t>
      </w:r>
    </w:p>
    <w:p w14:paraId="5BAEE1BA" w14:textId="1A1FDDB1" w:rsidR="004141E4" w:rsidRDefault="004141E4" w:rsidP="0018185B">
      <w:pPr>
        <w:rPr>
          <w:rtl/>
        </w:rPr>
      </w:pPr>
      <w:r>
        <w:rPr>
          <w:rtl/>
        </w:rPr>
        <w:t xml:space="preserve">           صورتحساب‌ها</w:t>
      </w:r>
      <w:r>
        <w:rPr>
          <w:rFonts w:hint="cs"/>
          <w:rtl/>
        </w:rPr>
        <w:t>ی</w:t>
      </w:r>
      <w:r>
        <w:rPr>
          <w:rtl/>
        </w:rPr>
        <w:t xml:space="preserve"> خود را بارگذار</w:t>
      </w:r>
      <w:r>
        <w:rPr>
          <w:rFonts w:hint="cs"/>
          <w:rtl/>
        </w:rPr>
        <w:t>ی</w:t>
      </w:r>
      <w:r>
        <w:rPr>
          <w:rtl/>
        </w:rPr>
        <w:t xml:space="preserve"> و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پرداخت آن‌ها را پ</w:t>
      </w:r>
      <w:r>
        <w:rPr>
          <w:rFonts w:hint="cs"/>
          <w:rtl/>
        </w:rPr>
        <w:t>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کند.</w:t>
      </w:r>
    </w:p>
    <w:p w14:paraId="5F1671D6" w14:textId="538888D8" w:rsidR="004141E4" w:rsidRDefault="004141E4" w:rsidP="0018185B">
      <w:pPr>
        <w:rPr>
          <w:rtl/>
        </w:rPr>
      </w:pPr>
      <w:r>
        <w:rPr>
          <w:rtl/>
        </w:rPr>
        <w:t xml:space="preserve">       اما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ن‌کننده</w:t>
      </w:r>
      <w:r>
        <w:rPr>
          <w:rtl/>
        </w:rPr>
        <w:t xml:space="preserve"> هرگز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 اطلاعات حقوق کارکنان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طرح‌ها</w:t>
      </w:r>
      <w:r>
        <w:rPr>
          <w:rFonts w:hint="cs"/>
          <w:rtl/>
        </w:rPr>
        <w:t>ی</w:t>
      </w:r>
      <w:r>
        <w:rPr>
          <w:rtl/>
        </w:rPr>
        <w:t xml:space="preserve"> محرمانه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کند.</w:t>
      </w:r>
    </w:p>
    <w:p w14:paraId="42DDB9F5" w14:textId="37F6B37D" w:rsidR="004141E4" w:rsidRDefault="004141E4" w:rsidP="0018185B">
      <w:pPr>
        <w:rPr>
          <w:rtl/>
        </w:rPr>
      </w:pPr>
      <w:r>
        <w:rPr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 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اکسترانت</w:t>
      </w:r>
    </w:p>
    <w:p w14:paraId="12C923A8" w14:textId="2DCD2EEA" w:rsidR="004141E4" w:rsidRDefault="004141E4" w:rsidP="0018185B">
      <w:pPr>
        <w:rPr>
          <w:rtl/>
        </w:rPr>
      </w:pP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:</w:t>
      </w:r>
    </w:p>
    <w:p w14:paraId="4969AA8A" w14:textId="0E50A744" w:rsidR="004141E4" w:rsidRDefault="004141E4" w:rsidP="0018185B">
      <w:pPr>
        <w:rPr>
          <w:rtl/>
        </w:rPr>
      </w:pPr>
      <w:r>
        <w:rPr>
          <w:rtl/>
        </w:rPr>
        <w:t xml:space="preserve">   بهبود کارا</w:t>
      </w:r>
      <w:r>
        <w:rPr>
          <w:rFonts w:hint="cs"/>
          <w:rtl/>
        </w:rPr>
        <w:t>یی</w:t>
      </w:r>
      <w:r>
        <w:rPr>
          <w:rtl/>
        </w:rPr>
        <w:t xml:space="preserve"> زنج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تأم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: هماهنگ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و دق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tl/>
        </w:rPr>
        <w:t xml:space="preserve"> با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ن‌کنندگان</w:t>
      </w:r>
      <w:r>
        <w:rPr>
          <w:rtl/>
        </w:rPr>
        <w:t xml:space="preserve"> و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>.</w:t>
      </w:r>
    </w:p>
    <w:p w14:paraId="75C0470C" w14:textId="472DA1E9" w:rsidR="004141E4" w:rsidRDefault="004141E4" w:rsidP="0018185B">
      <w:pPr>
        <w:rPr>
          <w:rtl/>
        </w:rPr>
      </w:pPr>
      <w:r>
        <w:rPr>
          <w:rtl/>
        </w:rPr>
        <w:t xml:space="preserve">   کاهش 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tl/>
        </w:rPr>
        <w:t>: کاهش خطاها</w:t>
      </w:r>
      <w:r>
        <w:rPr>
          <w:rFonts w:hint="cs"/>
          <w:rtl/>
        </w:rPr>
        <w:t>ی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کاغذباز</w:t>
      </w:r>
      <w:r>
        <w:rPr>
          <w:rFonts w:hint="cs"/>
          <w:rtl/>
        </w:rPr>
        <w:t>ی</w:t>
      </w:r>
      <w:r>
        <w:rPr>
          <w:rtl/>
        </w:rPr>
        <w:t xml:space="preserve"> و زمان پردازش سفارشات.</w:t>
      </w:r>
    </w:p>
    <w:p w14:paraId="6C728C2C" w14:textId="3CA9490D" w:rsidR="004141E4" w:rsidRDefault="004141E4" w:rsidP="0018185B">
      <w:pPr>
        <w:rPr>
          <w:rtl/>
        </w:rPr>
      </w:pPr>
      <w:r>
        <w:rPr>
          <w:rtl/>
        </w:rPr>
        <w:t xml:space="preserve">   تقو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روابط با شرکا: شفاف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اعتماد را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017854B9" w14:textId="456456A8" w:rsidR="004141E4" w:rsidRDefault="004141E4" w:rsidP="0018185B">
      <w:pPr>
        <w:rPr>
          <w:rtl/>
        </w:rPr>
      </w:pPr>
      <w:r>
        <w:rPr>
          <w:rtl/>
        </w:rPr>
        <w:t xml:space="preserve">  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بالا: اطلاعات حساس شرکت در ع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به اشتراک‌گذار</w:t>
      </w:r>
      <w:r>
        <w:rPr>
          <w:rFonts w:hint="cs"/>
          <w:rtl/>
        </w:rPr>
        <w:t>ی</w:t>
      </w:r>
      <w:r>
        <w:rPr>
          <w:rtl/>
        </w:rPr>
        <w:t xml:space="preserve"> محدود، محافظت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1F7C5C5B" w14:textId="5CD0D1F5" w:rsidR="004141E4" w:rsidRDefault="004141E4" w:rsidP="0018185B">
      <w:pPr>
        <w:rPr>
          <w:rtl/>
        </w:rPr>
      </w:pPr>
      <w:r>
        <w:rPr>
          <w:rtl/>
        </w:rPr>
        <w:t xml:space="preserve"> 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>:</w:t>
      </w:r>
    </w:p>
    <w:p w14:paraId="00EFE0C5" w14:textId="355D4A31" w:rsidR="004141E4" w:rsidRDefault="004141E4" w:rsidP="0018185B">
      <w:pPr>
        <w:rPr>
          <w:rtl/>
        </w:rPr>
      </w:pPr>
      <w:r>
        <w:rPr>
          <w:rtl/>
        </w:rPr>
        <w:t xml:space="preserve">  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و نگهدار</w:t>
      </w:r>
      <w:r>
        <w:rPr>
          <w:rFonts w:hint="cs"/>
          <w:rtl/>
        </w:rPr>
        <w:t>ی</w:t>
      </w:r>
      <w:r>
        <w:rPr>
          <w:rtl/>
        </w:rPr>
        <w:t xml:space="preserve"> بالا: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ز</w:t>
      </w:r>
      <w:r>
        <w:rPr>
          <w:rFonts w:hint="cs"/>
          <w:rtl/>
        </w:rPr>
        <w:t>ی</w:t>
      </w:r>
      <w:r>
        <w:rPr>
          <w:rFonts w:hint="eastAsia"/>
          <w:rtl/>
        </w:rPr>
        <w:t>رساخت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قو</w:t>
      </w:r>
      <w:r>
        <w:rPr>
          <w:rFonts w:hint="cs"/>
          <w:rtl/>
        </w:rPr>
        <w:t>ی</w:t>
      </w:r>
      <w:r>
        <w:rPr>
          <w:rtl/>
        </w:rPr>
        <w:t xml:space="preserve"> دارد.</w:t>
      </w:r>
    </w:p>
    <w:p w14:paraId="0D8E9B25" w14:textId="56F40780" w:rsidR="004141E4" w:rsidRDefault="004141E4" w:rsidP="0018185B">
      <w:pPr>
        <w:rPr>
          <w:rtl/>
        </w:rPr>
      </w:pPr>
      <w:r>
        <w:rPr>
          <w:rtl/>
        </w:rPr>
        <w:t xml:space="preserve">  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کاربران خارج</w:t>
      </w:r>
      <w:r>
        <w:rPr>
          <w:rFonts w:hint="cs"/>
          <w:rtl/>
        </w:rPr>
        <w:t>ی</w:t>
      </w:r>
      <w:r>
        <w:rPr>
          <w:rtl/>
        </w:rPr>
        <w:t xml:space="preserve"> و سطوح دسترس</w:t>
      </w:r>
      <w:r>
        <w:rPr>
          <w:rFonts w:hint="cs"/>
          <w:rtl/>
        </w:rPr>
        <w:t>ی</w:t>
      </w:r>
      <w:r>
        <w:rPr>
          <w:rtl/>
        </w:rPr>
        <w:t xml:space="preserve"> آن‌ها چالش‌برانگ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است.</w:t>
      </w:r>
    </w:p>
    <w:p w14:paraId="32E2890D" w14:textId="5A2F52CE" w:rsidR="004141E4" w:rsidRDefault="004141E4" w:rsidP="0018185B">
      <w:pPr>
        <w:rPr>
          <w:rtl/>
        </w:rPr>
      </w:pPr>
      <w:r>
        <w:rPr>
          <w:rtl/>
        </w:rPr>
        <w:t xml:space="preserve">   ر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بالقوه: با وجود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بالا، باز کردن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چه</w:t>
      </w:r>
      <w:r>
        <w:rPr>
          <w:rtl/>
        </w:rPr>
        <w:t xml:space="preserve"> به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محسوب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نظارت دائم</w:t>
      </w:r>
      <w:r>
        <w:rPr>
          <w:rFonts w:hint="cs"/>
          <w:rtl/>
        </w:rPr>
        <w:t>ی</w:t>
      </w:r>
      <w:r>
        <w:rPr>
          <w:rtl/>
        </w:rPr>
        <w:t xml:space="preserve"> دارد.</w:t>
      </w:r>
    </w:p>
    <w:p w14:paraId="6FD9D1D7" w14:textId="77777777" w:rsidR="004141E4" w:rsidRDefault="004141E4" w:rsidP="0018185B">
      <w:pPr>
        <w:rPr>
          <w:rtl/>
        </w:rPr>
      </w:pPr>
    </w:p>
    <w:p w14:paraId="3CE6AA63" w14:textId="36607ED3" w:rsidR="004141E4" w:rsidRDefault="004141E4" w:rsidP="0018185B">
      <w:pPr>
        <w:pStyle w:val="Heading1"/>
        <w:rPr>
          <w:rtl/>
        </w:rPr>
      </w:pPr>
      <w:bookmarkStart w:id="23" w:name="_Toc211464468"/>
      <w:r w:rsidRPr="004141E4">
        <w:rPr>
          <w:rtl/>
        </w:rPr>
        <w:t>بررس</w:t>
      </w:r>
      <w:r w:rsidRPr="004141E4">
        <w:rPr>
          <w:rFonts w:hint="cs"/>
          <w:rtl/>
        </w:rPr>
        <w:t>ی</w:t>
      </w:r>
      <w:r w:rsidRPr="004141E4">
        <w:rPr>
          <w:rtl/>
        </w:rPr>
        <w:t xml:space="preserve"> موتورها</w:t>
      </w:r>
      <w:r w:rsidRPr="004141E4">
        <w:rPr>
          <w:rFonts w:hint="cs"/>
          <w:rtl/>
        </w:rPr>
        <w:t>ی</w:t>
      </w:r>
      <w:r w:rsidRPr="004141E4">
        <w:rPr>
          <w:rtl/>
        </w:rPr>
        <w:t xml:space="preserve"> رندرگ</w:t>
      </w:r>
      <w:r w:rsidRPr="004141E4">
        <w:rPr>
          <w:rFonts w:hint="cs"/>
          <w:rtl/>
        </w:rPr>
        <w:t>ی</w:t>
      </w:r>
      <w:r w:rsidRPr="004141E4">
        <w:rPr>
          <w:rFonts w:hint="eastAsia"/>
          <w:rtl/>
        </w:rPr>
        <w:t>ر</w:t>
      </w:r>
      <w:r w:rsidRPr="004141E4">
        <w:rPr>
          <w:rFonts w:hint="cs"/>
          <w:rtl/>
        </w:rPr>
        <w:t>ی</w:t>
      </w:r>
      <w:r w:rsidRPr="004141E4">
        <w:rPr>
          <w:rtl/>
        </w:rPr>
        <w:t xml:space="preserve"> مرورگرها</w:t>
      </w:r>
      <w:bookmarkEnd w:id="23"/>
    </w:p>
    <w:p w14:paraId="5FDA4DEA" w14:textId="77777777" w:rsidR="004141E4" w:rsidRDefault="004141E4" w:rsidP="0018185B">
      <w:pPr>
        <w:rPr>
          <w:rtl/>
        </w:rPr>
      </w:pPr>
      <w:r>
        <w:rPr>
          <w:rtl/>
        </w:rPr>
        <w:t>موتور رندرگ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مرورگر، هسته اصل</w:t>
      </w:r>
      <w:r>
        <w:rPr>
          <w:rFonts w:hint="cs"/>
          <w:rtl/>
        </w:rPr>
        <w:t>ی</w:t>
      </w:r>
      <w:r>
        <w:rPr>
          <w:rtl/>
        </w:rPr>
        <w:t xml:space="preserve"> هر مرورگر وب است که مسئول تفس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</w:t>
      </w:r>
      <w:r>
        <w:t>CSS</w:t>
      </w:r>
      <w:r>
        <w:rPr>
          <w:rtl/>
        </w:rPr>
        <w:t xml:space="preserve"> و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صفحات وب برا</w:t>
      </w:r>
      <w:r>
        <w:rPr>
          <w:rFonts w:hint="cs"/>
          <w:rtl/>
        </w:rPr>
        <w:t>ی</w:t>
      </w:r>
      <w:r>
        <w:rPr>
          <w:rtl/>
        </w:rPr>
        <w:t xml:space="preserve"> شماست. در جدول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رندر و مرورگرها</w:t>
      </w:r>
      <w:r>
        <w:rPr>
          <w:rFonts w:hint="cs"/>
          <w:rtl/>
        </w:rPr>
        <w:t>ی</w:t>
      </w:r>
      <w:r>
        <w:rPr>
          <w:rtl/>
        </w:rPr>
        <w:t xml:space="preserve"> مرتبط با آنها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16B1" w14:paraId="2A718295" w14:textId="77777777" w:rsidTr="00CF16B1">
        <w:tc>
          <w:tcPr>
            <w:tcW w:w="3116" w:type="dxa"/>
          </w:tcPr>
          <w:p w14:paraId="4828B373" w14:textId="615F52FB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موتور رندر</w:t>
            </w:r>
          </w:p>
        </w:tc>
        <w:tc>
          <w:tcPr>
            <w:tcW w:w="3117" w:type="dxa"/>
          </w:tcPr>
          <w:p w14:paraId="5C793040" w14:textId="51ADC920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مرورگرها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شاخص</w:t>
            </w:r>
          </w:p>
        </w:tc>
        <w:tc>
          <w:tcPr>
            <w:tcW w:w="3117" w:type="dxa"/>
          </w:tcPr>
          <w:p w14:paraId="303CE031" w14:textId="02EB4331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حات</w:t>
            </w:r>
          </w:p>
        </w:tc>
      </w:tr>
      <w:tr w:rsidR="00CF16B1" w14:paraId="6369FB23" w14:textId="77777777" w:rsidTr="00CF16B1">
        <w:tc>
          <w:tcPr>
            <w:tcW w:w="3116" w:type="dxa"/>
          </w:tcPr>
          <w:p w14:paraId="0D3B7620" w14:textId="11E99CBF" w:rsidR="00CF16B1" w:rsidRDefault="00CF16B1" w:rsidP="0018185B">
            <w:pPr>
              <w:rPr>
                <w:rtl/>
              </w:rPr>
            </w:pPr>
            <w:r>
              <w:t>Blink</w:t>
            </w:r>
          </w:p>
        </w:tc>
        <w:tc>
          <w:tcPr>
            <w:tcW w:w="3117" w:type="dxa"/>
          </w:tcPr>
          <w:p w14:paraId="3D2F6E56" w14:textId="67A3E53C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گوگل کروم، 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کروسافت</w:t>
            </w:r>
            <w:r>
              <w:rPr>
                <w:rtl/>
              </w:rPr>
              <w:t xml:space="preserve"> اج (نسخه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>)، اپرا، ادج</w:t>
            </w:r>
          </w:p>
        </w:tc>
        <w:tc>
          <w:tcPr>
            <w:tcW w:w="3117" w:type="dxa"/>
          </w:tcPr>
          <w:p w14:paraId="5FA8A25F" w14:textId="7BFBF6B0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موتور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شرو</w:t>
            </w:r>
            <w:r>
              <w:rPr>
                <w:rtl/>
              </w:rPr>
              <w:t xml:space="preserve"> در دن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مرورگرها که توسط گوگل توسعه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افته</w:t>
            </w:r>
            <w:r>
              <w:rPr>
                <w:rtl/>
              </w:rPr>
              <w:t xml:space="preserve"> است.</w:t>
            </w:r>
          </w:p>
        </w:tc>
      </w:tr>
      <w:tr w:rsidR="00CF16B1" w14:paraId="6C0EA3BE" w14:textId="77777777" w:rsidTr="00CF16B1">
        <w:tc>
          <w:tcPr>
            <w:tcW w:w="3116" w:type="dxa"/>
          </w:tcPr>
          <w:p w14:paraId="1D015B90" w14:textId="08491057" w:rsidR="00CF16B1" w:rsidRDefault="00CF16B1" w:rsidP="0018185B">
            <w:r>
              <w:t>WebKit</w:t>
            </w:r>
          </w:p>
        </w:tc>
        <w:tc>
          <w:tcPr>
            <w:tcW w:w="3117" w:type="dxa"/>
          </w:tcPr>
          <w:p w14:paraId="58225D75" w14:textId="129F4EDB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سافار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(اپل)</w:t>
            </w:r>
          </w:p>
        </w:tc>
        <w:tc>
          <w:tcPr>
            <w:tcW w:w="3117" w:type="dxa"/>
          </w:tcPr>
          <w:p w14:paraId="3968298C" w14:textId="5CC14B76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موتور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مورد استفاده در محصولات اپل. همه مرورگرها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iOS</w:t>
            </w:r>
            <w:r>
              <w:rPr>
                <w:rtl/>
              </w:rPr>
              <w:t xml:space="preserve"> موظفند از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موتور استفاده کنند.</w:t>
            </w:r>
          </w:p>
        </w:tc>
      </w:tr>
      <w:tr w:rsidR="00CF16B1" w14:paraId="5A4A6CD5" w14:textId="77777777" w:rsidTr="00CF16B1">
        <w:tc>
          <w:tcPr>
            <w:tcW w:w="3116" w:type="dxa"/>
          </w:tcPr>
          <w:p w14:paraId="30BCED8B" w14:textId="5B658C94" w:rsidR="00CF16B1" w:rsidRDefault="00CF16B1" w:rsidP="0018185B">
            <w:r>
              <w:t>Gecko</w:t>
            </w:r>
          </w:p>
        </w:tc>
        <w:tc>
          <w:tcPr>
            <w:tcW w:w="3117" w:type="dxa"/>
          </w:tcPr>
          <w:p w14:paraId="5AF1C23D" w14:textId="27C8CB5D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موز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لا</w:t>
            </w:r>
            <w:r>
              <w:rPr>
                <w:rtl/>
              </w:rPr>
              <w:t xml:space="preserve">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رفاکس</w:t>
            </w:r>
          </w:p>
        </w:tc>
        <w:tc>
          <w:tcPr>
            <w:tcW w:w="3117" w:type="dxa"/>
          </w:tcPr>
          <w:p w14:paraId="07B588B6" w14:textId="0BDFAEBF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 xml:space="preserve">موتور متن باز توسعه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افته</w:t>
            </w:r>
            <w:r>
              <w:rPr>
                <w:rtl/>
              </w:rPr>
              <w:t xml:space="preserve"> توسط موز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لا</w:t>
            </w:r>
            <w:r>
              <w:rPr>
                <w:rtl/>
              </w:rPr>
              <w:t xml:space="preserve"> که به عنوان جا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مستقل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Blink</w:t>
            </w:r>
            <w:r>
              <w:rPr>
                <w:rtl/>
              </w:rPr>
              <w:t xml:space="preserve"> شناخته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CF16B1" w14:paraId="5E49876F" w14:textId="77777777" w:rsidTr="00CF16B1">
        <w:tc>
          <w:tcPr>
            <w:tcW w:w="3116" w:type="dxa"/>
          </w:tcPr>
          <w:p w14:paraId="377A4708" w14:textId="5498E876" w:rsidR="00CF16B1" w:rsidRDefault="00CF16B1" w:rsidP="0018185B">
            <w:r>
              <w:t>Trident</w:t>
            </w:r>
          </w:p>
        </w:tc>
        <w:tc>
          <w:tcPr>
            <w:tcW w:w="3117" w:type="dxa"/>
          </w:tcPr>
          <w:p w14:paraId="6903DE30" w14:textId="07CD103F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اکسپلورر (</w:t>
            </w:r>
            <w:r>
              <w:t>IE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46FC0F0" w14:textId="3EF62FDE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موتور قد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کروسافت</w:t>
            </w:r>
            <w:r>
              <w:rPr>
                <w:rtl/>
              </w:rPr>
              <w:t xml:space="preserve"> که امروزه منسوخ شده است.</w:t>
            </w:r>
          </w:p>
        </w:tc>
      </w:tr>
      <w:tr w:rsidR="00CF16B1" w14:paraId="6C01FD34" w14:textId="77777777" w:rsidTr="00CF16B1">
        <w:tc>
          <w:tcPr>
            <w:tcW w:w="3116" w:type="dxa"/>
          </w:tcPr>
          <w:p w14:paraId="0739CFBA" w14:textId="51B3F82F" w:rsidR="00CF16B1" w:rsidRDefault="00CF16B1" w:rsidP="0018185B">
            <w:r>
              <w:t>EdgeHTML</w:t>
            </w:r>
          </w:p>
        </w:tc>
        <w:tc>
          <w:tcPr>
            <w:tcW w:w="3117" w:type="dxa"/>
          </w:tcPr>
          <w:p w14:paraId="4FE2D063" w14:textId="557B552D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کروسافت</w:t>
            </w:r>
            <w:r>
              <w:rPr>
                <w:rtl/>
              </w:rPr>
              <w:t xml:space="preserve"> اج (نسخه قد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4B613A2F" w14:textId="571980C3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جانش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t>Trident</w:t>
            </w:r>
            <w:r>
              <w:rPr>
                <w:rtl/>
              </w:rPr>
              <w:t xml:space="preserve"> که بعداً جا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خود را به </w:t>
            </w:r>
            <w:r>
              <w:t>Blink</w:t>
            </w:r>
            <w:r>
              <w:rPr>
                <w:rtl/>
              </w:rPr>
              <w:t xml:space="preserve"> داد.</w:t>
            </w:r>
          </w:p>
        </w:tc>
      </w:tr>
    </w:tbl>
    <w:p w14:paraId="54EC0544" w14:textId="77777777" w:rsidR="004141E4" w:rsidRDefault="004141E4" w:rsidP="0018185B">
      <w:pPr>
        <w:rPr>
          <w:rtl/>
        </w:rPr>
      </w:pPr>
    </w:p>
    <w:p w14:paraId="33ED188F" w14:textId="409CF5B2" w:rsidR="004141E4" w:rsidRDefault="004141E4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چرا</w:t>
      </w:r>
      <w:r>
        <w:rPr>
          <w:rtl/>
        </w:rPr>
        <w:t xml:space="preserve"> </w:t>
      </w:r>
      <w:r>
        <w:rPr>
          <w:rFonts w:hint="cs"/>
          <w:rtl/>
        </w:rPr>
        <w:t>شناخت</w:t>
      </w:r>
      <w:r>
        <w:rPr>
          <w:rtl/>
        </w:rPr>
        <w:t xml:space="preserve"> </w:t>
      </w:r>
      <w:r>
        <w:rPr>
          <w:rFonts w:hint="cs"/>
          <w:rtl/>
        </w:rPr>
        <w:t>موتور</w:t>
      </w:r>
      <w:r>
        <w:rPr>
          <w:rtl/>
        </w:rPr>
        <w:t xml:space="preserve"> </w:t>
      </w:r>
      <w:r>
        <w:rPr>
          <w:rFonts w:hint="cs"/>
          <w:rtl/>
        </w:rPr>
        <w:t>رندر</w:t>
      </w:r>
      <w:r>
        <w:rPr>
          <w:rtl/>
        </w:rPr>
        <w:t xml:space="preserve"> </w:t>
      </w:r>
      <w:r>
        <w:rPr>
          <w:rFonts w:hint="cs"/>
          <w:rtl/>
        </w:rPr>
        <w:t>مهم</w:t>
      </w:r>
      <w:r>
        <w:rPr>
          <w:rtl/>
        </w:rPr>
        <w:t xml:space="preserve"> </w:t>
      </w:r>
      <w:r>
        <w:rPr>
          <w:rFonts w:hint="cs"/>
          <w:rtl/>
        </w:rPr>
        <w:t>است؟</w:t>
      </w:r>
    </w:p>
    <w:p w14:paraId="29D3FD51" w14:textId="77777777" w:rsidR="004141E4" w:rsidRDefault="004141E4" w:rsidP="0018185B">
      <w:pPr>
        <w:rPr>
          <w:rtl/>
        </w:rPr>
      </w:pPr>
    </w:p>
    <w:p w14:paraId="44A9DE53" w14:textId="77777777" w:rsidR="004141E4" w:rsidRDefault="004141E4" w:rsidP="0018185B">
      <w:pPr>
        <w:rPr>
          <w:rtl/>
        </w:rPr>
      </w:pPr>
      <w:r>
        <w:rPr>
          <w:rFonts w:hint="eastAsia"/>
          <w:rtl/>
        </w:rPr>
        <w:t>تفاوت</w:t>
      </w:r>
      <w:r>
        <w:rPr>
          <w:rtl/>
        </w:rPr>
        <w:t xml:space="preserve"> در موتورها</w:t>
      </w:r>
      <w:r>
        <w:rPr>
          <w:rFonts w:hint="cs"/>
          <w:rtl/>
        </w:rPr>
        <w:t>ی</w:t>
      </w:r>
      <w:r>
        <w:rPr>
          <w:rtl/>
        </w:rPr>
        <w:t xml:space="preserve"> رندر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تفاوت در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در مرورگرها</w:t>
      </w:r>
      <w:r>
        <w:rPr>
          <w:rFonts w:hint="cs"/>
          <w:rtl/>
        </w:rPr>
        <w:t>ی</w:t>
      </w:r>
      <w:r>
        <w:rPr>
          <w:rtl/>
        </w:rPr>
        <w:t xml:space="preserve"> مختلف باشد.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موضوع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طراحان وب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است،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 xml:space="preserve"> آن‌ها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حاصل کنند که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شده، در تمام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رندر اصل</w:t>
      </w:r>
      <w:r>
        <w:rPr>
          <w:rFonts w:hint="cs"/>
          <w:rtl/>
        </w:rPr>
        <w:t>ی</w:t>
      </w:r>
      <w:r>
        <w:rPr>
          <w:rtl/>
        </w:rPr>
        <w:t xml:space="preserve"> به درست</w:t>
      </w:r>
      <w:r>
        <w:rPr>
          <w:rFonts w:hint="cs"/>
          <w:rtl/>
        </w:rPr>
        <w:t>ی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3C2DE15" w14:textId="02DAFE63" w:rsidR="004141E4" w:rsidRDefault="00CF16B1" w:rsidP="0018185B">
      <w:pPr>
        <w:pStyle w:val="Heading1"/>
      </w:pPr>
      <w:bookmarkStart w:id="24" w:name="_Toc211464469"/>
      <w:r w:rsidRPr="00CF16B1">
        <w:rPr>
          <w:rtl/>
        </w:rPr>
        <w:t>بررس</w:t>
      </w:r>
      <w:r w:rsidRPr="00CF16B1">
        <w:rPr>
          <w:rFonts w:hint="cs"/>
          <w:rtl/>
        </w:rPr>
        <w:t>ی</w:t>
      </w:r>
      <w:r w:rsidRPr="00CF16B1">
        <w:rPr>
          <w:rtl/>
        </w:rPr>
        <w:t xml:space="preserve"> </w:t>
      </w:r>
      <w:r w:rsidRPr="00CF16B1">
        <w:t>URL</w:t>
      </w:r>
      <w:bookmarkEnd w:id="24"/>
    </w:p>
    <w:p w14:paraId="04B219DC" w14:textId="351BE766" w:rsidR="0054121E" w:rsidRDefault="0054121E" w:rsidP="0018185B">
      <w:pPr>
        <w:rPr>
          <w:rtl/>
        </w:rPr>
      </w:pPr>
      <w:r>
        <w:rPr>
          <w:rtl/>
        </w:rPr>
        <w:t xml:space="preserve"> </w:t>
      </w:r>
      <w:r>
        <w:t>URL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1437C80D" w14:textId="0C37B029" w:rsidR="0054121E" w:rsidRDefault="0054121E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شهر بزرگ زندگ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هر خانه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پست</w:t>
      </w:r>
      <w:r>
        <w:rPr>
          <w:rFonts w:hint="cs"/>
          <w:rtl/>
        </w:rPr>
        <w:t>ی</w:t>
      </w:r>
      <w:r>
        <w:rPr>
          <w:rtl/>
        </w:rPr>
        <w:t xml:space="preserve"> منحصربه‌فرد دارد که شامل نام خ</w:t>
      </w:r>
      <w:r>
        <w:rPr>
          <w:rFonts w:hint="cs"/>
          <w:rtl/>
        </w:rPr>
        <w:t>ی</w:t>
      </w:r>
      <w:r>
        <w:rPr>
          <w:rFonts w:hint="eastAsia"/>
          <w:rtl/>
        </w:rPr>
        <w:t>ابان،</w:t>
      </w:r>
      <w:r>
        <w:rPr>
          <w:rtl/>
        </w:rPr>
        <w:t xml:space="preserve"> شماره پلاک، نام شهر و کدپست</w:t>
      </w:r>
      <w:r>
        <w:rPr>
          <w:rFonts w:hint="cs"/>
          <w:rtl/>
        </w:rPr>
        <w:t>ی</w:t>
      </w:r>
      <w:r>
        <w:rPr>
          <w:rtl/>
        </w:rPr>
        <w:t xml:space="preserve"> است.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آدرس، پستچ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داند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نامه را به کجا برساند.</w:t>
      </w:r>
    </w:p>
    <w:p w14:paraId="62CC68B5" w14:textId="51009CDD" w:rsidR="0054121E" w:rsidRDefault="0054121E" w:rsidP="0018185B">
      <w:pPr>
        <w:rPr>
          <w:rtl/>
        </w:rPr>
      </w:pPr>
      <w:r>
        <w:t>URL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"آدرس پست</w:t>
      </w:r>
      <w:r>
        <w:rPr>
          <w:rFonts w:hint="cs"/>
          <w:rtl/>
        </w:rPr>
        <w:t>ی</w:t>
      </w:r>
      <w:r>
        <w:rPr>
          <w:rtl/>
        </w:rPr>
        <w:t>" برا</w:t>
      </w:r>
      <w:r>
        <w:rPr>
          <w:rFonts w:hint="cs"/>
          <w:rtl/>
        </w:rPr>
        <w:t>ی</w:t>
      </w:r>
      <w:r>
        <w:rPr>
          <w:rtl/>
        </w:rPr>
        <w:t xml:space="preserve"> اطلاعات در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وب است.</w:t>
      </w:r>
    </w:p>
    <w:p w14:paraId="7B661011" w14:textId="26A2E81E" w:rsidR="0054121E" w:rsidRDefault="0054121E" w:rsidP="0018185B">
      <w:pPr>
        <w:rPr>
          <w:rtl/>
        </w:rPr>
      </w:pPr>
      <w:r>
        <w:rPr>
          <w:rtl/>
        </w:rPr>
        <w:lastRenderedPageBreak/>
        <w:t xml:space="preserve">*   </w:t>
      </w:r>
      <w:r>
        <w:t>URL</w:t>
      </w:r>
      <w:r>
        <w:rPr>
          <w:rtl/>
        </w:rPr>
        <w:t xml:space="preserve"> = نشان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کتا</w:t>
      </w:r>
      <w:r>
        <w:rPr>
          <w:rFonts w:hint="cs"/>
          <w:rtl/>
        </w:rPr>
        <w:t>ی</w:t>
      </w:r>
      <w:r>
        <w:rPr>
          <w:rtl/>
        </w:rPr>
        <w:t xml:space="preserve"> منابع در وب که به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چه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را و از کجا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6C5EDCD7" w14:textId="6AD67F1B" w:rsidR="0054121E" w:rsidRDefault="0054121E" w:rsidP="0018185B">
      <w:pPr>
        <w:rPr>
          <w:rtl/>
        </w:rPr>
      </w:pPr>
      <w:r>
        <w:t>URL</w:t>
      </w:r>
      <w:r>
        <w:rPr>
          <w:rtl/>
        </w:rPr>
        <w:t xml:space="preserve"> مخفف </w:t>
      </w:r>
      <w:r>
        <w:t>Uniform Resource Locator</w:t>
      </w:r>
      <w:r>
        <w:rPr>
          <w:rtl/>
        </w:rPr>
        <w:t xml:space="preserve"> به معنا</w:t>
      </w:r>
      <w:r>
        <w:rPr>
          <w:rFonts w:hint="cs"/>
          <w:rtl/>
        </w:rPr>
        <w:t>ی</w:t>
      </w:r>
      <w:r>
        <w:rPr>
          <w:rtl/>
        </w:rPr>
        <w:t xml:space="preserve"> "نشان</w:t>
      </w:r>
      <w:r>
        <w:rPr>
          <w:rFonts w:hint="cs"/>
          <w:rtl/>
        </w:rPr>
        <w:t>ی‌ی</w:t>
      </w:r>
      <w:r>
        <w:rPr>
          <w:rFonts w:hint="eastAsia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کنواخت</w:t>
      </w:r>
      <w:r>
        <w:rPr>
          <w:rtl/>
        </w:rPr>
        <w:t xml:space="preserve"> منبع" است.</w:t>
      </w:r>
    </w:p>
    <w:p w14:paraId="72F66571" w14:textId="73EDC9CA" w:rsidR="0054121E" w:rsidRDefault="0054121E" w:rsidP="0018185B">
      <w:pPr>
        <w:rPr>
          <w:rtl/>
        </w:rPr>
      </w:pPr>
      <w:r>
        <w:rPr>
          <w:rtl/>
        </w:rPr>
        <w:t xml:space="preserve"> </w:t>
      </w:r>
      <w:r>
        <w:t>URL</w:t>
      </w:r>
      <w:r>
        <w:rPr>
          <w:rtl/>
        </w:rPr>
        <w:t xml:space="preserve"> چگونه است؟ (اجزا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ل‌دهنده</w:t>
      </w:r>
      <w:r>
        <w:rPr>
          <w:rtl/>
        </w:rPr>
        <w:t>)</w:t>
      </w:r>
    </w:p>
    <w:p w14:paraId="6C1ADF15" w14:textId="77777777" w:rsidR="0054121E" w:rsidRDefault="0054121E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URL</w:t>
      </w:r>
      <w:r>
        <w:rPr>
          <w:rtl/>
        </w:rPr>
        <w:t xml:space="preserve"> کامل از چند بخش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است. ب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آدرس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p w14:paraId="6A89F00F" w14:textId="046350A9" w:rsidR="0054121E" w:rsidRDefault="0054121E" w:rsidP="0018185B">
      <w:r>
        <w:rPr>
          <w:rtl/>
        </w:rPr>
        <w:t>`</w:t>
      </w:r>
      <w:r>
        <w:t>https://www.example.com:8080/path/to/myfile.html?key1=value1&amp;key2=value2section1</w:t>
      </w:r>
      <w:r>
        <w:rPr>
          <w:rtl/>
        </w:rPr>
        <w:t>`</w:t>
      </w:r>
    </w:p>
    <w:p w14:paraId="3E92D655" w14:textId="733F855B" w:rsidR="0054121E" w:rsidRDefault="0054121E" w:rsidP="0018185B">
      <w:pPr>
        <w:rPr>
          <w:rtl/>
        </w:rPr>
      </w:pPr>
      <w:r>
        <w:rPr>
          <w:rtl/>
        </w:rPr>
        <w:t>1.  پروتکل (</w:t>
      </w:r>
      <w:r>
        <w:t>Protocol</w:t>
      </w:r>
      <w:r>
        <w:rPr>
          <w:rtl/>
        </w:rPr>
        <w:t>):</w:t>
      </w:r>
    </w:p>
    <w:p w14:paraId="2235594A" w14:textId="4F6DD795" w:rsidR="0054121E" w:rsidRDefault="0054121E" w:rsidP="0018185B">
      <w:pPr>
        <w:rPr>
          <w:rtl/>
        </w:rPr>
      </w:pPr>
      <w:r>
        <w:rPr>
          <w:rtl/>
        </w:rPr>
        <w:t xml:space="preserve">       مثال: `</w:t>
      </w:r>
      <w:r>
        <w:t>https</w:t>
      </w:r>
      <w:r>
        <w:rPr>
          <w:rtl/>
        </w:rPr>
        <w:t>://`</w:t>
      </w:r>
    </w:p>
    <w:p w14:paraId="73AF40A0" w14:textId="43F43BEE" w:rsidR="0054121E" w:rsidRDefault="0054121E" w:rsidP="0018185B">
      <w:pPr>
        <w:rPr>
          <w:rtl/>
        </w:rPr>
      </w:pPr>
      <w:r>
        <w:rPr>
          <w:rtl/>
        </w:rPr>
        <w:t xml:space="preserve">       نقش: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 و سرور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داده‌ها چگونه منتقل شوند.</w:t>
      </w:r>
    </w:p>
    <w:p w14:paraId="254F24AD" w14:textId="0BABFA46" w:rsidR="0054121E" w:rsidRDefault="0054121E" w:rsidP="0018185B">
      <w:pPr>
        <w:rPr>
          <w:rtl/>
        </w:rPr>
      </w:pPr>
      <w:r>
        <w:rPr>
          <w:rtl/>
        </w:rPr>
        <w:t xml:space="preserve">       را</w:t>
      </w:r>
      <w:r>
        <w:rPr>
          <w:rFonts w:hint="cs"/>
          <w:rtl/>
        </w:rPr>
        <w:t>ی</w:t>
      </w:r>
      <w:r>
        <w:rPr>
          <w:rFonts w:hint="eastAsia"/>
          <w:rtl/>
        </w:rPr>
        <w:t>ج‌تر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پروتکل: `</w:t>
      </w:r>
      <w:r>
        <w:t>HTTP</w:t>
      </w:r>
      <w:r>
        <w:rPr>
          <w:rtl/>
        </w:rPr>
        <w:t>` (ناآمنه) و `</w:t>
      </w:r>
      <w:r>
        <w:t>HTTPS</w:t>
      </w:r>
      <w:r>
        <w:rPr>
          <w:rtl/>
        </w:rPr>
        <w:t>` (امن و رمزگذار</w:t>
      </w:r>
      <w:r>
        <w:rPr>
          <w:rFonts w:hint="cs"/>
          <w:rtl/>
        </w:rPr>
        <w:t>ی</w:t>
      </w:r>
      <w:r>
        <w:rPr>
          <w:rtl/>
        </w:rPr>
        <w:t xml:space="preserve"> شده). پروتکل‌ها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عبارتند از `</w:t>
      </w:r>
      <w:r>
        <w:t>ftp</w:t>
      </w:r>
      <w:r>
        <w:rPr>
          <w:rtl/>
        </w:rPr>
        <w:t>://` (برا</w:t>
      </w:r>
      <w:r>
        <w:rPr>
          <w:rFonts w:hint="cs"/>
          <w:rtl/>
        </w:rPr>
        <w:t>ی</w:t>
      </w:r>
      <w:r>
        <w:rPr>
          <w:rtl/>
        </w:rPr>
        <w:t xml:space="preserve"> انتقال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 و `</w:t>
      </w:r>
      <w:r>
        <w:t>mailto</w:t>
      </w:r>
      <w:r>
        <w:rPr>
          <w:rtl/>
        </w:rPr>
        <w:t>://` (برا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).</w:t>
      </w:r>
    </w:p>
    <w:p w14:paraId="4A4D922B" w14:textId="4AC8500D" w:rsidR="0054121E" w:rsidRDefault="0054121E" w:rsidP="0018185B">
      <w:pPr>
        <w:rPr>
          <w:rtl/>
        </w:rPr>
      </w:pPr>
      <w:r>
        <w:rPr>
          <w:rtl/>
        </w:rPr>
        <w:t>2.  نام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tl/>
        </w:rPr>
        <w:t xml:space="preserve"> (</w:t>
      </w:r>
      <w:r>
        <w:t>Hostname</w:t>
      </w:r>
      <w:r>
        <w:rPr>
          <w:rtl/>
        </w:rPr>
        <w:t>):</w:t>
      </w:r>
    </w:p>
    <w:p w14:paraId="1CED486D" w14:textId="3DCD46F6" w:rsidR="0054121E" w:rsidRDefault="0054121E" w:rsidP="0018185B">
      <w:pPr>
        <w:rPr>
          <w:rtl/>
        </w:rPr>
      </w:pPr>
      <w:r>
        <w:rPr>
          <w:rtl/>
        </w:rPr>
        <w:t xml:space="preserve">     مثال: `</w:t>
      </w:r>
      <w:r>
        <w:t>www.example.com</w:t>
      </w:r>
      <w:r>
        <w:rPr>
          <w:rtl/>
        </w:rPr>
        <w:t>`</w:t>
      </w:r>
    </w:p>
    <w:p w14:paraId="5600380A" w14:textId="072828E2" w:rsidR="0054121E" w:rsidRDefault="0054121E" w:rsidP="0018185B">
      <w:pPr>
        <w:rPr>
          <w:rtl/>
        </w:rPr>
      </w:pPr>
      <w:r>
        <w:rPr>
          <w:rtl/>
        </w:rPr>
        <w:t xml:space="preserve">       نقش: آدرس سرور</w:t>
      </w:r>
      <w:r>
        <w:rPr>
          <w:rFonts w:hint="cs"/>
          <w:rtl/>
        </w:rPr>
        <w:t>ی</w:t>
      </w:r>
      <w:r>
        <w:rPr>
          <w:rtl/>
        </w:rPr>
        <w:t xml:space="preserve"> که منبع (مثل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 رو</w:t>
      </w:r>
      <w:r>
        <w:rPr>
          <w:rFonts w:hint="cs"/>
          <w:rtl/>
        </w:rPr>
        <w:t>ی</w:t>
      </w:r>
      <w:r>
        <w:rPr>
          <w:rtl/>
        </w:rPr>
        <w:t xml:space="preserve"> آن قرار دارد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معمولاً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نام دامنه است.</w:t>
      </w:r>
    </w:p>
    <w:p w14:paraId="0BF793A1" w14:textId="05927B62" w:rsidR="0054121E" w:rsidRDefault="0054121E" w:rsidP="0018185B">
      <w:pPr>
        <w:rPr>
          <w:rtl/>
        </w:rPr>
      </w:pPr>
      <w:r>
        <w:rPr>
          <w:rtl/>
        </w:rPr>
        <w:t>3.  پورت (</w:t>
      </w:r>
      <w:r>
        <w:t>Port</w:t>
      </w:r>
      <w:r>
        <w:rPr>
          <w:rtl/>
        </w:rPr>
        <w:t>):</w:t>
      </w:r>
    </w:p>
    <w:p w14:paraId="33E72BD4" w14:textId="2AB50D97" w:rsidR="0054121E" w:rsidRDefault="0054121E" w:rsidP="0018185B">
      <w:pPr>
        <w:rPr>
          <w:rtl/>
        </w:rPr>
      </w:pPr>
      <w:r>
        <w:rPr>
          <w:rtl/>
        </w:rPr>
        <w:t xml:space="preserve">       مثال: `:8080`</w:t>
      </w:r>
    </w:p>
    <w:p w14:paraId="46894187" w14:textId="7ED72920" w:rsidR="0054121E" w:rsidRDefault="0054121E" w:rsidP="0018185B">
      <w:pPr>
        <w:rPr>
          <w:rtl/>
        </w:rPr>
      </w:pPr>
      <w:r>
        <w:rPr>
          <w:rtl/>
        </w:rPr>
        <w:t xml:space="preserve">       نقش: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"درگاه" خاص رو</w:t>
      </w:r>
      <w:r>
        <w:rPr>
          <w:rFonts w:hint="cs"/>
          <w:rtl/>
        </w:rPr>
        <w:t>ی</w:t>
      </w:r>
      <w:r>
        <w:rPr>
          <w:rtl/>
        </w:rPr>
        <w:t xml:space="preserve"> سرور را برا</w:t>
      </w:r>
      <w:r>
        <w:rPr>
          <w:rFonts w:hint="cs"/>
          <w:rtl/>
        </w:rPr>
        <w:t>ی</w:t>
      </w:r>
      <w:r>
        <w:rPr>
          <w:rtl/>
        </w:rPr>
        <w:t xml:space="preserve"> ارتباط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مانند شماره داخل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ساختمان بزرگ.</w:t>
      </w:r>
    </w:p>
    <w:p w14:paraId="1AA3A5E5" w14:textId="1F51B793" w:rsidR="0054121E" w:rsidRDefault="0054121E" w:rsidP="0018185B">
      <w:pPr>
        <w:rPr>
          <w:rtl/>
        </w:rPr>
      </w:pPr>
      <w:r>
        <w:rPr>
          <w:rtl/>
        </w:rPr>
        <w:t xml:space="preserve">       پورت‌ها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 اگر پورت مشخص نشود، مرورگر به طور خودکار از پورت استاندارد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(پورت ۸۰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و پورت ۴۴۳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HTTPS</w:t>
      </w:r>
      <w:r>
        <w:rPr>
          <w:rtl/>
        </w:rPr>
        <w:t>).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معمولاً در </w:t>
      </w:r>
      <w:r>
        <w:t>URL</w:t>
      </w:r>
      <w:r>
        <w:rPr>
          <w:rtl/>
        </w:rPr>
        <w:t>ها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504AE2D0" w14:textId="59A43EE3" w:rsidR="0054121E" w:rsidRDefault="0054121E" w:rsidP="0018185B">
      <w:pPr>
        <w:rPr>
          <w:rtl/>
        </w:rPr>
      </w:pPr>
      <w:r>
        <w:rPr>
          <w:rtl/>
        </w:rPr>
        <w:t>4. 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</w:t>
      </w:r>
      <w:r>
        <w:t>Path</w:t>
      </w:r>
      <w:r>
        <w:rPr>
          <w:rtl/>
        </w:rPr>
        <w:t>):</w:t>
      </w:r>
    </w:p>
    <w:p w14:paraId="63EC2492" w14:textId="0AC1EBE2" w:rsidR="0054121E" w:rsidRDefault="0054121E" w:rsidP="0018185B">
      <w:pPr>
        <w:rPr>
          <w:rtl/>
        </w:rPr>
      </w:pPr>
      <w:r>
        <w:rPr>
          <w:rtl/>
        </w:rPr>
        <w:t xml:space="preserve">     مثال: `/</w:t>
      </w:r>
      <w:r>
        <w:t>path/to/myfile.html</w:t>
      </w:r>
      <w:r>
        <w:rPr>
          <w:rtl/>
        </w:rPr>
        <w:t>`</w:t>
      </w:r>
    </w:p>
    <w:p w14:paraId="7543DB2A" w14:textId="764F5DC1" w:rsidR="0054121E" w:rsidRDefault="0054121E" w:rsidP="0018185B">
      <w:pPr>
        <w:rPr>
          <w:rtl/>
        </w:rPr>
      </w:pPr>
      <w:r>
        <w:rPr>
          <w:rtl/>
        </w:rPr>
        <w:lastRenderedPageBreak/>
        <w:t xml:space="preserve">     نقش: محل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منبع درخواست</w:t>
      </w:r>
      <w:r>
        <w:rPr>
          <w:rFonts w:hint="cs"/>
          <w:rtl/>
        </w:rPr>
        <w:t>ی</w:t>
      </w:r>
      <w:r>
        <w:rPr>
          <w:rtl/>
        </w:rPr>
        <w:t xml:space="preserve"> (مثل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</w:t>
      </w:r>
      <w:r>
        <w:t>HTML</w:t>
      </w:r>
      <w:r>
        <w:rPr>
          <w:rtl/>
        </w:rPr>
        <w:t xml:space="preserve">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عکس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 را در ساختار پوشه‌ها</w:t>
      </w:r>
      <w:r>
        <w:rPr>
          <w:rFonts w:hint="cs"/>
          <w:rtl/>
        </w:rPr>
        <w:t>ی</w:t>
      </w:r>
      <w:r>
        <w:rPr>
          <w:rtl/>
        </w:rPr>
        <w:t xml:space="preserve"> سرور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مانند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در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شما.</w:t>
      </w:r>
    </w:p>
    <w:p w14:paraId="5BC8EEC0" w14:textId="1E8DC75F" w:rsidR="0054121E" w:rsidRDefault="0054121E" w:rsidP="0018185B">
      <w:pPr>
        <w:rPr>
          <w:rtl/>
        </w:rPr>
      </w:pPr>
      <w:r>
        <w:rPr>
          <w:rtl/>
        </w:rPr>
        <w:t>5.  پارامترها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Query</w:t>
      </w:r>
      <w:r>
        <w:rPr>
          <w:rtl/>
        </w:rPr>
        <w:t xml:space="preserve"> (کوئر</w:t>
      </w:r>
      <w:r>
        <w:rPr>
          <w:rFonts w:hint="cs"/>
          <w:rtl/>
        </w:rPr>
        <w:t>ی</w:t>
      </w:r>
      <w:r>
        <w:rPr>
          <w:rtl/>
        </w:rPr>
        <w:t>):</w:t>
      </w:r>
    </w:p>
    <w:p w14:paraId="467C2EFD" w14:textId="19C134A6" w:rsidR="0054121E" w:rsidRDefault="0054121E" w:rsidP="0018185B">
      <w:pPr>
        <w:rPr>
          <w:rtl/>
        </w:rPr>
      </w:pPr>
      <w:r>
        <w:rPr>
          <w:rtl/>
        </w:rPr>
        <w:t xml:space="preserve">     مثال: `?</w:t>
      </w:r>
      <w:r>
        <w:t>key1=value1&amp;key2=value2</w:t>
      </w:r>
      <w:r>
        <w:rPr>
          <w:rtl/>
        </w:rPr>
        <w:t>`</w:t>
      </w:r>
    </w:p>
    <w:p w14:paraId="252387B0" w14:textId="2C38D373" w:rsidR="0054121E" w:rsidRDefault="0054121E" w:rsidP="0018185B">
      <w:pPr>
        <w:rPr>
          <w:rtl/>
        </w:rPr>
      </w:pPr>
      <w:r>
        <w:rPr>
          <w:rtl/>
        </w:rPr>
        <w:t xml:space="preserve">     نقش: اطلاعات اضاف</w:t>
      </w:r>
      <w:r>
        <w:rPr>
          <w:rFonts w:hint="cs"/>
          <w:rtl/>
        </w:rPr>
        <w:t>ی</w:t>
      </w:r>
      <w:r>
        <w:rPr>
          <w:rtl/>
        </w:rPr>
        <w:t xml:space="preserve"> را به سرور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معمولاً پس از علامت سؤال (`?`) م</w:t>
      </w:r>
      <w:r>
        <w:rPr>
          <w:rFonts w:hint="cs"/>
          <w:rtl/>
        </w:rPr>
        <w:t>ی‌</w:t>
      </w: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شامل جفت‌ها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key=value</w:t>
      </w:r>
      <w:r>
        <w:rPr>
          <w:rtl/>
        </w:rPr>
        <w:t>` است که با `&amp;` از هم جدا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5F19345E" w14:textId="5DF6B288" w:rsidR="0054121E" w:rsidRDefault="0054121E" w:rsidP="0018185B">
      <w:pPr>
        <w:rPr>
          <w:rtl/>
        </w:rPr>
      </w:pPr>
      <w:r>
        <w:rPr>
          <w:rtl/>
        </w:rPr>
        <w:t xml:space="preserve">     کاربرد: برا</w:t>
      </w:r>
      <w:r>
        <w:rPr>
          <w:rFonts w:hint="cs"/>
          <w:rtl/>
        </w:rPr>
        <w:t>ی</w:t>
      </w:r>
      <w:r>
        <w:rPr>
          <w:rtl/>
        </w:rPr>
        <w:t xml:space="preserve"> جستجو در سا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ارسال داده‌ها</w:t>
      </w:r>
      <w:r>
        <w:rPr>
          <w:rFonts w:hint="cs"/>
          <w:rtl/>
        </w:rPr>
        <w:t>ی</w:t>
      </w:r>
      <w:r>
        <w:rPr>
          <w:rtl/>
        </w:rPr>
        <w:t xml:space="preserve"> فرم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مثلاً وقت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وت</w:t>
      </w:r>
      <w:r>
        <w:rPr>
          <w:rFonts w:hint="cs"/>
          <w:rtl/>
        </w:rPr>
        <w:t>ی</w:t>
      </w:r>
      <w:r>
        <w:rPr>
          <w:rFonts w:hint="eastAsia"/>
          <w:rtl/>
        </w:rPr>
        <w:t>وب</w:t>
      </w:r>
      <w:r>
        <w:rPr>
          <w:rtl/>
        </w:rPr>
        <w:t xml:space="preserve"> جستجو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t>URL</w:t>
      </w:r>
      <w:r>
        <w:rPr>
          <w:rtl/>
        </w:rPr>
        <w:t xml:space="preserve"> به شکل `</w:t>
      </w:r>
      <w:r>
        <w:t>youtube.com/results?search_query=query</w:t>
      </w:r>
      <w:r>
        <w:rPr>
          <w:rtl/>
        </w:rPr>
        <w:t>` درم</w:t>
      </w:r>
      <w:r>
        <w:rPr>
          <w:rFonts w:hint="cs"/>
          <w:rtl/>
        </w:rPr>
        <w:t>ی‌</w:t>
      </w: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5AEE212" w14:textId="28610745" w:rsidR="0054121E" w:rsidRDefault="0054121E" w:rsidP="0018185B">
      <w:pPr>
        <w:rPr>
          <w:rtl/>
        </w:rPr>
      </w:pPr>
      <w:r>
        <w:rPr>
          <w:rtl/>
        </w:rPr>
        <w:t>6.  لنگر (</w:t>
      </w:r>
      <w:r>
        <w:t>Fragment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Anchor</w:t>
      </w:r>
      <w:r>
        <w:rPr>
          <w:rtl/>
        </w:rPr>
        <w:t>):</w:t>
      </w:r>
    </w:p>
    <w:p w14:paraId="21236F15" w14:textId="2822FACF" w:rsidR="0054121E" w:rsidRDefault="0054121E" w:rsidP="0018185B">
      <w:pPr>
        <w:rPr>
          <w:rtl/>
        </w:rPr>
      </w:pPr>
      <w:r>
        <w:rPr>
          <w:rtl/>
        </w:rPr>
        <w:t xml:space="preserve">    مثال: `</w:t>
      </w:r>
      <w:r>
        <w:t>section1</w:t>
      </w:r>
      <w:r>
        <w:rPr>
          <w:rtl/>
        </w:rPr>
        <w:t>`</w:t>
      </w:r>
    </w:p>
    <w:p w14:paraId="6769485A" w14:textId="60FCA7BF" w:rsidR="0054121E" w:rsidRDefault="0054121E" w:rsidP="0018185B">
      <w:pPr>
        <w:rPr>
          <w:rtl/>
        </w:rPr>
      </w:pPr>
      <w:r>
        <w:rPr>
          <w:rtl/>
        </w:rPr>
        <w:t xml:space="preserve">       نقش: به مرورگر دستور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که پس از بارگذار</w:t>
      </w:r>
      <w:r>
        <w:rPr>
          <w:rFonts w:hint="cs"/>
          <w:rtl/>
        </w:rPr>
        <w:t>ی</w:t>
      </w:r>
      <w:r>
        <w:rPr>
          <w:rtl/>
        </w:rPr>
        <w:t xml:space="preserve"> صفحه،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قسمت خاص از همان صفحه پرش کند (مثل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</w:t>
      </w:r>
      <w:r>
        <w:rPr>
          <w:rFonts w:hint="cs"/>
          <w:rtl/>
        </w:rPr>
        <w:t>ی</w:t>
      </w:r>
      <w:r>
        <w:rPr>
          <w:rFonts w:hint="eastAsia"/>
          <w:rtl/>
        </w:rPr>
        <w:t>تر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مشخص).</w:t>
      </w:r>
    </w:p>
    <w:p w14:paraId="4D0988B9" w14:textId="57BC2E57" w:rsidR="0054121E" w:rsidRDefault="0054121E" w:rsidP="0018185B">
      <w:pPr>
        <w:rPr>
          <w:rtl/>
        </w:rPr>
      </w:pPr>
      <w:r>
        <w:rPr>
          <w:rtl/>
        </w:rPr>
        <w:t xml:space="preserve">       نکته: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به سرور ارسال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فقط توسط مرورگر پردازش 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گردد</w:t>
      </w:r>
      <w:r>
        <w:rPr>
          <w:rtl/>
        </w:rPr>
        <w:t>.</w:t>
      </w:r>
    </w:p>
    <w:p w14:paraId="7F534C91" w14:textId="6F1071C9" w:rsidR="0054121E" w:rsidRDefault="0054121E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مثال واقع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URL</w:t>
      </w:r>
    </w:p>
    <w:p w14:paraId="4A103CCE" w14:textId="77777777" w:rsidR="0054121E" w:rsidRDefault="0054121E" w:rsidP="0018185B">
      <w:pPr>
        <w:rPr>
          <w:rtl/>
        </w:rPr>
      </w:pPr>
      <w:r>
        <w:rPr>
          <w:rFonts w:hint="eastAsia"/>
          <w:rtl/>
        </w:rPr>
        <w:t>آدرس</w:t>
      </w:r>
      <w:r>
        <w:rPr>
          <w:rtl/>
        </w:rPr>
        <w:t xml:space="preserve"> `</w:t>
      </w:r>
      <w:r>
        <w:t>https://digikala.com/search/?q=mobile</w:t>
      </w:r>
      <w:r>
        <w:rPr>
          <w:rtl/>
        </w:rPr>
        <w:t>` را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6BF99947" w14:textId="694AA548" w:rsidR="0054121E" w:rsidRDefault="0054121E" w:rsidP="0018185B">
      <w:pPr>
        <w:rPr>
          <w:rtl/>
        </w:rPr>
      </w:pPr>
      <w:r>
        <w:rPr>
          <w:rtl/>
        </w:rPr>
        <w:t xml:space="preserve">   پروتکل: `</w:t>
      </w:r>
      <w:r>
        <w:t>https</w:t>
      </w:r>
      <w:r>
        <w:rPr>
          <w:rtl/>
        </w:rPr>
        <w:t>://` (ارتباط امن)</w:t>
      </w:r>
    </w:p>
    <w:p w14:paraId="617A2EF4" w14:textId="6FB3A7A6" w:rsidR="0054121E" w:rsidRDefault="0054121E" w:rsidP="0018185B">
      <w:pPr>
        <w:rPr>
          <w:rtl/>
        </w:rPr>
      </w:pPr>
      <w:r>
        <w:rPr>
          <w:rtl/>
        </w:rPr>
        <w:t xml:space="preserve">   نام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tl/>
        </w:rPr>
        <w:t>: `</w:t>
      </w:r>
      <w:r>
        <w:t>digikala.com</w:t>
      </w:r>
      <w:r>
        <w:rPr>
          <w:rtl/>
        </w:rPr>
        <w:t>`</w:t>
      </w:r>
    </w:p>
    <w:p w14:paraId="276831B7" w14:textId="5A338C1B" w:rsidR="0054121E" w:rsidRDefault="0054121E" w:rsidP="0018185B">
      <w:pPr>
        <w:rPr>
          <w:rtl/>
        </w:rPr>
      </w:pPr>
      <w:r>
        <w:rPr>
          <w:rtl/>
        </w:rPr>
        <w:t xml:space="preserve">  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 `/</w:t>
      </w:r>
      <w:r>
        <w:t>search</w:t>
      </w:r>
      <w:r>
        <w:rPr>
          <w:rtl/>
        </w:rPr>
        <w:t>/` (به صفحه جستجو برو)</w:t>
      </w:r>
    </w:p>
    <w:p w14:paraId="6348029C" w14:textId="0692CAF1" w:rsidR="0054121E" w:rsidRDefault="0054121E" w:rsidP="0018185B">
      <w:pPr>
        <w:rPr>
          <w:rtl/>
        </w:rPr>
      </w:pPr>
      <w:r>
        <w:rPr>
          <w:rtl/>
        </w:rPr>
        <w:t xml:space="preserve">   پارامترها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Query: `?q=mobile</w:t>
      </w:r>
      <w:r>
        <w:rPr>
          <w:rtl/>
        </w:rPr>
        <w:t>` (عبارت جستجو شده "</w:t>
      </w:r>
      <w:r>
        <w:t>mobile</w:t>
      </w:r>
      <w:r>
        <w:rPr>
          <w:rtl/>
        </w:rPr>
        <w:t>" است)</w:t>
      </w:r>
    </w:p>
    <w:p w14:paraId="748704A3" w14:textId="7853DB16" w:rsidR="0054121E" w:rsidRDefault="0054121E" w:rsidP="0018185B">
      <w:pPr>
        <w:rPr>
          <w:rtl/>
        </w:rPr>
      </w:pPr>
      <w:r>
        <w:rPr>
          <w:rtl/>
        </w:rPr>
        <w:t xml:space="preserve"> تفاوت </w:t>
      </w:r>
      <w:r>
        <w:t>URL</w:t>
      </w:r>
      <w:r>
        <w:rPr>
          <w:rtl/>
        </w:rPr>
        <w:t xml:space="preserve"> و </w:t>
      </w:r>
      <w:r>
        <w:t>Domain</w:t>
      </w:r>
      <w:r>
        <w:rPr>
          <w:rtl/>
        </w:rPr>
        <w:t xml:space="preserve"> (مهم!)</w:t>
      </w:r>
    </w:p>
    <w:p w14:paraId="2B16776F" w14:textId="77777777" w:rsidR="0054121E" w:rsidRDefault="0054121E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مفهوم مرتبط اما متفاوت هستند:</w:t>
      </w:r>
    </w:p>
    <w:p w14:paraId="17F0A7BB" w14:textId="48803EF1" w:rsidR="0054121E" w:rsidRDefault="0054121E" w:rsidP="0018185B">
      <w:pPr>
        <w:rPr>
          <w:rtl/>
        </w:rPr>
      </w:pPr>
      <w:r>
        <w:rPr>
          <w:rtl/>
        </w:rPr>
        <w:t xml:space="preserve">   دامنه (</w:t>
      </w:r>
      <w:r>
        <w:t>Domain</w:t>
      </w:r>
      <w:r>
        <w:rPr>
          <w:rtl/>
        </w:rPr>
        <w:t>): فقط بخش نام و آدرس اصل</w:t>
      </w:r>
      <w:r>
        <w:rPr>
          <w:rFonts w:hint="cs"/>
          <w:rtl/>
        </w:rPr>
        <w:t>ی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 (مثلاً `</w:t>
      </w:r>
      <w:r>
        <w:t>google.com</w:t>
      </w:r>
      <w:r>
        <w:rPr>
          <w:rtl/>
        </w:rPr>
        <w:t>`).</w:t>
      </w:r>
    </w:p>
    <w:p w14:paraId="065F7293" w14:textId="7AFB70A6" w:rsidR="0054121E" w:rsidRDefault="0054121E" w:rsidP="0018185B">
      <w:pPr>
        <w:rPr>
          <w:rtl/>
        </w:rPr>
      </w:pPr>
      <w:r>
        <w:rPr>
          <w:rtl/>
        </w:rPr>
        <w:lastRenderedPageBreak/>
        <w:t xml:space="preserve">   </w:t>
      </w:r>
      <w:r>
        <w:t>URL</w:t>
      </w:r>
      <w:r>
        <w:rPr>
          <w:rtl/>
        </w:rPr>
        <w:t xml:space="preserve"> (نشان</w:t>
      </w:r>
      <w:r>
        <w:rPr>
          <w:rFonts w:hint="cs"/>
          <w:rtl/>
        </w:rPr>
        <w:t>ی</w:t>
      </w:r>
      <w:r>
        <w:rPr>
          <w:rtl/>
        </w:rPr>
        <w:t xml:space="preserve"> وب):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کامل و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است که شامل پروتکل، دامنه،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و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پارامترها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تا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منبع خاص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کند (مثلاً `</w:t>
      </w:r>
      <w:r>
        <w:t>https://google.com/maps</w:t>
      </w:r>
      <w:r>
        <w:rPr>
          <w:rtl/>
        </w:rPr>
        <w:t>`).</w:t>
      </w:r>
    </w:p>
    <w:p w14:paraId="252F15A7" w14:textId="1C76F0D5" w:rsidR="0054121E" w:rsidRDefault="0054121E" w:rsidP="0018185B">
      <w:pPr>
        <w:rPr>
          <w:rtl/>
        </w:rPr>
      </w:pPr>
      <w:r>
        <w:rPr>
          <w:rtl/>
        </w:rPr>
        <w:t xml:space="preserve">به زبان ساده: دامنه مانند نام شهر است، اما </w:t>
      </w:r>
      <w:r>
        <w:t>URL</w:t>
      </w:r>
      <w:r>
        <w:rPr>
          <w:rtl/>
        </w:rPr>
        <w:t xml:space="preserve"> مانند آدرس کامل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ساختمان خاص در آن شهر است.</w:t>
      </w:r>
    </w:p>
    <w:p w14:paraId="33FA8829" w14:textId="703B7EF1" w:rsidR="0054121E" w:rsidRDefault="0054121E" w:rsidP="0018185B">
      <w:pPr>
        <w:rPr>
          <w:rtl/>
        </w:rPr>
      </w:pPr>
      <w:r>
        <w:rPr>
          <w:rtl/>
        </w:rPr>
        <w:t xml:space="preserve"> انواع </w:t>
      </w:r>
      <w:r>
        <w:t>URL</w:t>
      </w:r>
    </w:p>
    <w:p w14:paraId="019803B2" w14:textId="5304B23F" w:rsidR="0054121E" w:rsidRDefault="0054121E" w:rsidP="0018185B">
      <w:pPr>
        <w:rPr>
          <w:rtl/>
        </w:rPr>
      </w:pPr>
      <w:r>
        <w:rPr>
          <w:rtl/>
        </w:rPr>
        <w:t xml:space="preserve">1.  </w:t>
      </w:r>
      <w:r>
        <w:t>URL</w:t>
      </w:r>
      <w:r>
        <w:rPr>
          <w:rtl/>
        </w:rPr>
        <w:t xml:space="preserve"> مطلق (</w:t>
      </w:r>
      <w:r>
        <w:t>Absolute</w:t>
      </w:r>
      <w:r>
        <w:rPr>
          <w:rtl/>
        </w:rPr>
        <w:t>): شامل تمام بخش‌ها</w:t>
      </w:r>
      <w:r>
        <w:rPr>
          <w:rFonts w:hint="cs"/>
          <w:rtl/>
        </w:rPr>
        <w:t>ی</w:t>
      </w:r>
      <w:r>
        <w:rPr>
          <w:rtl/>
        </w:rPr>
        <w:t xml:space="preserve"> لازم (پروتکل،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tl/>
        </w:rPr>
        <w:t xml:space="preserve"> و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منبع است.</w:t>
      </w:r>
    </w:p>
    <w:p w14:paraId="3FD27B7C" w14:textId="4487141B" w:rsidR="0054121E" w:rsidRDefault="0054121E" w:rsidP="0018185B">
      <w:pPr>
        <w:rPr>
          <w:rtl/>
        </w:rPr>
      </w:pPr>
      <w:r>
        <w:rPr>
          <w:rtl/>
        </w:rPr>
        <w:t xml:space="preserve">   مثال: `</w:t>
      </w:r>
      <w:r>
        <w:t>https://example.com/images/photo.jpg</w:t>
      </w:r>
      <w:r>
        <w:rPr>
          <w:rtl/>
        </w:rPr>
        <w:t>`</w:t>
      </w:r>
    </w:p>
    <w:p w14:paraId="67D9B543" w14:textId="366B48D4" w:rsidR="0054121E" w:rsidRDefault="0054121E" w:rsidP="0018185B">
      <w:pPr>
        <w:rPr>
          <w:rtl/>
        </w:rPr>
      </w:pPr>
      <w:r>
        <w:rPr>
          <w:rtl/>
        </w:rPr>
        <w:t xml:space="preserve">2.  </w:t>
      </w:r>
      <w:r>
        <w:t>URL</w:t>
      </w:r>
      <w:r>
        <w:rPr>
          <w:rtl/>
        </w:rPr>
        <w:t xml:space="preserve"> نسب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Relative</w:t>
      </w:r>
      <w:r>
        <w:rPr>
          <w:rtl/>
        </w:rPr>
        <w:t>): فقط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نسبت به آدرس فعل</w:t>
      </w:r>
      <w:r>
        <w:rPr>
          <w:rFonts w:hint="cs"/>
          <w:rtl/>
        </w:rPr>
        <w:t>ی</w:t>
      </w:r>
      <w:r>
        <w:rPr>
          <w:rtl/>
        </w:rPr>
        <w:t xml:space="preserve">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نوع </w:t>
      </w:r>
      <w:r>
        <w:t>URL</w:t>
      </w:r>
      <w:r>
        <w:rPr>
          <w:rtl/>
        </w:rPr>
        <w:t xml:space="preserve"> در طراح</w:t>
      </w:r>
      <w:r>
        <w:rPr>
          <w:rFonts w:hint="cs"/>
          <w:rtl/>
        </w:rPr>
        <w:t>ی</w:t>
      </w:r>
      <w:r>
        <w:rPr>
          <w:rtl/>
        </w:rPr>
        <w:t xml:space="preserve"> صفحات وب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کاربرد دارد.</w:t>
      </w:r>
    </w:p>
    <w:p w14:paraId="260BA747" w14:textId="0E56460B" w:rsidR="0054121E" w:rsidRDefault="0054121E" w:rsidP="0018185B">
      <w:pPr>
        <w:rPr>
          <w:rtl/>
        </w:rPr>
      </w:pPr>
      <w:r>
        <w:rPr>
          <w:rtl/>
        </w:rPr>
        <w:t xml:space="preserve">     اگر در صفحه `</w:t>
      </w:r>
      <w:r>
        <w:t>https://example.com/about</w:t>
      </w:r>
      <w:r>
        <w:rPr>
          <w:rtl/>
        </w:rPr>
        <w:t>/` باش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URL</w:t>
      </w:r>
      <w:r>
        <w:rPr>
          <w:rtl/>
        </w:rPr>
        <w:t xml:space="preserve"> نسب</w:t>
      </w:r>
      <w:r>
        <w:rPr>
          <w:rFonts w:hint="cs"/>
          <w:rtl/>
        </w:rPr>
        <w:t>ی</w:t>
      </w:r>
      <w:r>
        <w:rPr>
          <w:rtl/>
        </w:rPr>
        <w:t xml:space="preserve"> مانند `../</w:t>
      </w:r>
      <w:r>
        <w:t>images/photo.jpg</w:t>
      </w:r>
      <w:r>
        <w:rPr>
          <w:rtl/>
        </w:rPr>
        <w:t>` به آدرس `</w:t>
      </w:r>
      <w:r>
        <w:t>https://example.com/images/photo.jpg</w:t>
      </w:r>
      <w:r>
        <w:rPr>
          <w:rtl/>
        </w:rPr>
        <w:t>` اشاره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0F1C8EF" w14:textId="13E75CEE" w:rsidR="0054121E" w:rsidRDefault="0054121E" w:rsidP="0018185B">
      <w:pPr>
        <w:rPr>
          <w:rtl/>
        </w:rPr>
      </w:pPr>
      <w:r>
        <w:rPr>
          <w:rtl/>
        </w:rPr>
        <w:t xml:space="preserve"> چرا </w:t>
      </w:r>
      <w:r>
        <w:t>URL</w:t>
      </w:r>
      <w:r>
        <w:rPr>
          <w:rtl/>
        </w:rPr>
        <w:t xml:space="preserve"> مهم است؟</w:t>
      </w:r>
    </w:p>
    <w:p w14:paraId="25A33996" w14:textId="3E632671" w:rsidR="0054121E" w:rsidRDefault="0054121E" w:rsidP="0018185B">
      <w:pPr>
        <w:rPr>
          <w:rtl/>
        </w:rPr>
      </w:pPr>
      <w:r>
        <w:rPr>
          <w:rtl/>
        </w:rPr>
        <w:t>1. 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: بدون </w:t>
      </w:r>
      <w:r>
        <w:t>URL</w:t>
      </w:r>
      <w:r>
        <w:rPr>
          <w:rtl/>
        </w:rPr>
        <w:t>، مرورگر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داند</w:t>
      </w:r>
      <w:r>
        <w:rPr>
          <w:rtl/>
        </w:rPr>
        <w:t xml:space="preserve"> چگونه اطلاعات را از سرور درخواست کند.</w:t>
      </w:r>
    </w:p>
    <w:p w14:paraId="01E50570" w14:textId="6752D49F" w:rsidR="0054121E" w:rsidRDefault="0054121E" w:rsidP="0018185B">
      <w:pPr>
        <w:rPr>
          <w:rtl/>
        </w:rPr>
      </w:pPr>
      <w:r>
        <w:rPr>
          <w:rtl/>
        </w:rPr>
        <w:t>2.  ساختارده</w:t>
      </w:r>
      <w:r>
        <w:rPr>
          <w:rFonts w:hint="cs"/>
          <w:rtl/>
        </w:rPr>
        <w:t>ی</w:t>
      </w:r>
      <w:r>
        <w:rPr>
          <w:rtl/>
        </w:rPr>
        <w:t xml:space="preserve"> به وب: </w:t>
      </w:r>
      <w:r>
        <w:t>URL</w:t>
      </w:r>
      <w:r>
        <w:rPr>
          <w:rtl/>
        </w:rPr>
        <w:t>ها به سازمانده</w:t>
      </w:r>
      <w:r>
        <w:rPr>
          <w:rFonts w:hint="cs"/>
          <w:rtl/>
        </w:rPr>
        <w:t>ی</w:t>
      </w:r>
      <w:r>
        <w:rPr>
          <w:rtl/>
        </w:rPr>
        <w:t xml:space="preserve"> منطق</w:t>
      </w:r>
      <w:r>
        <w:rPr>
          <w:rFonts w:hint="cs"/>
          <w:rtl/>
        </w:rPr>
        <w:t>ی</w:t>
      </w:r>
      <w:r>
        <w:rPr>
          <w:rtl/>
        </w:rPr>
        <w:t xml:space="preserve"> اطلاعات در وب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4A0E5A47" w14:textId="5FA50518" w:rsidR="0054121E" w:rsidRDefault="0054121E" w:rsidP="0018185B">
      <w:pPr>
        <w:rPr>
          <w:rtl/>
        </w:rPr>
      </w:pPr>
      <w:r>
        <w:rPr>
          <w:rtl/>
        </w:rPr>
        <w:t xml:space="preserve">3.  سئو </w:t>
      </w:r>
      <w:r>
        <w:t>(SEO): URL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خوانا و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tl/>
        </w:rPr>
        <w:t xml:space="preserve"> (مثل `</w:t>
      </w:r>
      <w:r>
        <w:t>example.com/blog/seo-tips</w:t>
      </w:r>
      <w:r>
        <w:rPr>
          <w:rtl/>
        </w:rPr>
        <w:t>`)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بهتر هستند و رتبه بهتر</w:t>
      </w:r>
      <w:r>
        <w:rPr>
          <w:rFonts w:hint="cs"/>
          <w:rtl/>
        </w:rPr>
        <w:t>ی</w:t>
      </w:r>
      <w:r>
        <w:rPr>
          <w:rtl/>
        </w:rPr>
        <w:t xml:space="preserve"> دارند.</w:t>
      </w:r>
    </w:p>
    <w:p w14:paraId="23AA1F4D" w14:textId="0A520ABA" w:rsidR="0054121E" w:rsidRDefault="0054121E" w:rsidP="0018185B">
      <w:pPr>
        <w:rPr>
          <w:rtl/>
        </w:rPr>
      </w:pPr>
      <w:r>
        <w:rPr>
          <w:rtl/>
        </w:rPr>
        <w:t>4. 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اشتراک‌گذار</w:t>
      </w:r>
      <w:r>
        <w:rPr>
          <w:rFonts w:hint="cs"/>
          <w:rtl/>
        </w:rPr>
        <w:t>ی</w:t>
      </w:r>
      <w:r>
        <w:rPr>
          <w:rtl/>
        </w:rPr>
        <w:t>: کاربران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آدرس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را با د</w:t>
      </w:r>
      <w:r>
        <w:rPr>
          <w:rFonts w:hint="cs"/>
          <w:rtl/>
        </w:rPr>
        <w:t>ی</w:t>
      </w:r>
      <w:r>
        <w:rPr>
          <w:rFonts w:hint="eastAsia"/>
          <w:rtl/>
        </w:rPr>
        <w:t>گران</w:t>
      </w:r>
      <w:r>
        <w:rPr>
          <w:rtl/>
        </w:rPr>
        <w:t xml:space="preserve"> به اشتراک بگذارند.</w:t>
      </w:r>
    </w:p>
    <w:p w14:paraId="4AF8D934" w14:textId="0603E891" w:rsidR="0054121E" w:rsidRDefault="0054121E" w:rsidP="0018185B"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121E" w14:paraId="201D4A3D" w14:textId="77777777" w:rsidTr="0054121E">
        <w:tc>
          <w:tcPr>
            <w:tcW w:w="4675" w:type="dxa"/>
          </w:tcPr>
          <w:p w14:paraId="182CAA00" w14:textId="4662367B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مفهوم</w:t>
            </w:r>
          </w:p>
        </w:tc>
        <w:tc>
          <w:tcPr>
            <w:tcW w:w="4675" w:type="dxa"/>
          </w:tcPr>
          <w:p w14:paraId="048291BA" w14:textId="1E307D32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خلاصه</w:t>
            </w:r>
          </w:p>
        </w:tc>
      </w:tr>
      <w:tr w:rsidR="0054121E" w14:paraId="42FD77A1" w14:textId="77777777" w:rsidTr="0054121E">
        <w:tc>
          <w:tcPr>
            <w:tcW w:w="4675" w:type="dxa"/>
          </w:tcPr>
          <w:p w14:paraId="37BD93B3" w14:textId="17B7EDA5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</w:p>
        </w:tc>
        <w:tc>
          <w:tcPr>
            <w:tcW w:w="4675" w:type="dxa"/>
          </w:tcPr>
          <w:p w14:paraId="7ED81729" w14:textId="69270D9B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آدرس کامل و دق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منبع (صفحه، عکس،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>) در وب</w:t>
            </w:r>
          </w:p>
        </w:tc>
      </w:tr>
      <w:tr w:rsidR="0054121E" w14:paraId="53C6E060" w14:textId="77777777" w:rsidTr="0054121E">
        <w:tc>
          <w:tcPr>
            <w:tcW w:w="4675" w:type="dxa"/>
          </w:tcPr>
          <w:p w14:paraId="1EAE0484" w14:textId="0F9A9407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تشب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4675" w:type="dxa"/>
          </w:tcPr>
          <w:p w14:paraId="14EFEF95" w14:textId="2C1A4A4C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آدرس پست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کامل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ساختمان</w:t>
            </w:r>
          </w:p>
        </w:tc>
      </w:tr>
      <w:tr w:rsidR="0054121E" w14:paraId="5E2DDAF5" w14:textId="77777777" w:rsidTr="0054121E">
        <w:tc>
          <w:tcPr>
            <w:tcW w:w="4675" w:type="dxa"/>
          </w:tcPr>
          <w:p w14:paraId="7F612656" w14:textId="4CFE62FB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اجزا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4D089AF7" w14:textId="1EE7F084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پروتکل (قوان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>) +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زبان</w:t>
            </w:r>
            <w:r>
              <w:rPr>
                <w:rtl/>
              </w:rPr>
              <w:t xml:space="preserve"> (آدرس سرور) +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(محل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>) + پارامترها (داده اضاف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</w:tr>
      <w:tr w:rsidR="0054121E" w14:paraId="421A92FB" w14:textId="77777777" w:rsidTr="0054121E">
        <w:tc>
          <w:tcPr>
            <w:tcW w:w="4675" w:type="dxa"/>
          </w:tcPr>
          <w:p w14:paraId="282FBC53" w14:textId="10858CDD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تفاوت با دامنه</w:t>
            </w:r>
          </w:p>
        </w:tc>
        <w:tc>
          <w:tcPr>
            <w:tcW w:w="4675" w:type="dxa"/>
          </w:tcPr>
          <w:p w14:paraId="4A588CB3" w14:textId="1F43DAC5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دامنه بخش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</w:t>
            </w:r>
            <w:r>
              <w:t>URL</w:t>
            </w:r>
            <w:r>
              <w:rPr>
                <w:rtl/>
              </w:rPr>
              <w:t xml:space="preserve"> است. </w:t>
            </w:r>
            <w:r>
              <w:t>URL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آدرس کامل‌تر است</w:t>
            </w:r>
          </w:p>
        </w:tc>
      </w:tr>
      <w:tr w:rsidR="0054121E" w14:paraId="4668D7E0" w14:textId="77777777" w:rsidTr="0054121E">
        <w:tc>
          <w:tcPr>
            <w:tcW w:w="4675" w:type="dxa"/>
          </w:tcPr>
          <w:p w14:paraId="3B022E1E" w14:textId="45395D59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4675" w:type="dxa"/>
          </w:tcPr>
          <w:p w14:paraId="5DB01029" w14:textId="6F7B5F71" w:rsidR="0054121E" w:rsidRDefault="0054121E" w:rsidP="0018185B">
            <w:pPr>
              <w:rPr>
                <w:rtl/>
              </w:rPr>
            </w:pPr>
            <w:hyperlink r:id="rId14" w:history="1">
              <w:r w:rsidRPr="00E666BF">
                <w:rPr>
                  <w:rStyle w:val="Hyperlink"/>
                </w:rPr>
                <w:t>https://www.google.com/maps</w:t>
              </w:r>
            </w:hyperlink>
          </w:p>
        </w:tc>
      </w:tr>
    </w:tbl>
    <w:p w14:paraId="4171568A" w14:textId="77777777" w:rsidR="0054121E" w:rsidRDefault="0054121E" w:rsidP="0018185B">
      <w:pPr>
        <w:rPr>
          <w:rtl/>
        </w:rPr>
      </w:pPr>
    </w:p>
    <w:p w14:paraId="1749421C" w14:textId="40D42F30" w:rsidR="00CF16B1" w:rsidRDefault="00C05DC0" w:rsidP="0018185B">
      <w:pPr>
        <w:pStyle w:val="Heading1"/>
        <w:rPr>
          <w:rtl/>
        </w:rPr>
      </w:pPr>
      <w:bookmarkStart w:id="25" w:name="_Toc211464470"/>
      <w:r>
        <w:rPr>
          <w:rFonts w:hint="cs"/>
          <w:rtl/>
        </w:rPr>
        <w:t xml:space="preserve">بررسی مفهوم </w:t>
      </w:r>
      <w:r>
        <w:t>HTTP</w:t>
      </w:r>
      <w:r>
        <w:rPr>
          <w:rFonts w:hint="cs"/>
          <w:rtl/>
        </w:rPr>
        <w:t>:</w:t>
      </w:r>
      <w:bookmarkEnd w:id="25"/>
    </w:p>
    <w:p w14:paraId="0F3D73F2" w14:textId="71A211E5" w:rsidR="00C05DC0" w:rsidRDefault="00C05DC0" w:rsidP="0018185B">
      <w:pPr>
        <w:rPr>
          <w:rtl/>
        </w:rPr>
      </w:pPr>
      <w:r>
        <w:rPr>
          <w:rtl/>
        </w:rPr>
        <w:t xml:space="preserve"> </w:t>
      </w:r>
      <w:r>
        <w:t>HTTP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</w:p>
    <w:p w14:paraId="4395CB81" w14:textId="0F52781D" w:rsidR="00C05DC0" w:rsidRDefault="00C05DC0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رستوران هست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. شما (مرورگر)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درخواست (</w:t>
      </w:r>
      <w:r>
        <w:t>Request</w:t>
      </w:r>
      <w:r>
        <w:rPr>
          <w:rtl/>
        </w:rPr>
        <w:t>) به 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  <w:r>
        <w:rPr>
          <w:rtl/>
        </w:rPr>
        <w:t xml:space="preserve"> (سرور)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"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ساندو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مرغ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خواهم</w:t>
      </w:r>
      <w:r>
        <w:rPr>
          <w:rtl/>
        </w:rPr>
        <w:t>."</w:t>
      </w:r>
    </w:p>
    <w:p w14:paraId="56B54041" w14:textId="6BBD88FB" w:rsidR="00C05DC0" w:rsidRDefault="00C05DC0" w:rsidP="0018185B">
      <w:pPr>
        <w:rPr>
          <w:rtl/>
        </w:rPr>
      </w:pP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  <w:r>
        <w:rPr>
          <w:rtl/>
        </w:rPr>
        <w:t xml:space="preserve"> درخواست شما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شنود،</w:t>
      </w:r>
      <w:r>
        <w:rPr>
          <w:rtl/>
        </w:rPr>
        <w:t xml:space="preserve"> به آشپزخانه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 xml:space="preserve"> و سپس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پاسخ (</w:t>
      </w:r>
      <w:r>
        <w:t>Response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آورد</w:t>
      </w:r>
      <w:r>
        <w:rPr>
          <w:rtl/>
        </w:rPr>
        <w:t>: "بس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خوب،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هم ساندو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مرغ شما."</w:t>
      </w:r>
    </w:p>
    <w:p w14:paraId="73A233E9" w14:textId="25904C69" w:rsidR="00C05DC0" w:rsidRDefault="00C05DC0" w:rsidP="0018185B">
      <w:pPr>
        <w:rPr>
          <w:rtl/>
        </w:rPr>
      </w:pPr>
      <w:r>
        <w:t>HTTP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نقش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زبان مشترک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تبادل درخواست و پاسخ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 و سرور را باز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D47520C" w14:textId="42546439" w:rsidR="00C05DC0" w:rsidRDefault="00C05DC0" w:rsidP="0018185B">
      <w:pPr>
        <w:rPr>
          <w:rtl/>
        </w:rPr>
      </w:pPr>
      <w:r>
        <w:rPr>
          <w:rtl/>
        </w:rPr>
        <w:t xml:space="preserve">   مرورگر (</w:t>
      </w:r>
      <w:r>
        <w:t>Client</w:t>
      </w:r>
      <w:r>
        <w:rPr>
          <w:rtl/>
        </w:rPr>
        <w:t>) = مشتر</w:t>
      </w:r>
      <w:r>
        <w:rPr>
          <w:rFonts w:hint="cs"/>
          <w:rtl/>
        </w:rPr>
        <w:t>ی</w:t>
      </w:r>
      <w:r>
        <w:rPr>
          <w:rtl/>
        </w:rPr>
        <w:t xml:space="preserve"> رستوران</w:t>
      </w:r>
    </w:p>
    <w:p w14:paraId="24235573" w14:textId="3A95C62F" w:rsidR="00C05DC0" w:rsidRDefault="00C05DC0" w:rsidP="0018185B">
      <w:pPr>
        <w:rPr>
          <w:rtl/>
        </w:rPr>
      </w:pPr>
      <w:r>
        <w:rPr>
          <w:rtl/>
        </w:rPr>
        <w:t xml:space="preserve">   سرور (</w:t>
      </w:r>
      <w:r>
        <w:t>Server</w:t>
      </w:r>
      <w:r>
        <w:rPr>
          <w:rtl/>
        </w:rPr>
        <w:t>) = 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  <w:r>
        <w:rPr>
          <w:rtl/>
        </w:rPr>
        <w:t xml:space="preserve"> رستوران</w:t>
      </w:r>
    </w:p>
    <w:p w14:paraId="7A91F45E" w14:textId="1EE0CCFF" w:rsidR="00C05DC0" w:rsidRDefault="00C05DC0" w:rsidP="0018185B">
      <w:pPr>
        <w:rPr>
          <w:rtl/>
        </w:rPr>
      </w:pPr>
      <w:r>
        <w:rPr>
          <w:rtl/>
        </w:rPr>
        <w:t xml:space="preserve">   </w:t>
      </w:r>
      <w:r>
        <w:t>HTTP</w:t>
      </w:r>
      <w:r>
        <w:rPr>
          <w:rtl/>
        </w:rPr>
        <w:t xml:space="preserve"> = پروتکل و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tl/>
        </w:rPr>
        <w:t xml:space="preserve"> و 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</w:p>
    <w:p w14:paraId="7F236C35" w14:textId="61DB923C" w:rsidR="00C05DC0" w:rsidRDefault="00C05DC0" w:rsidP="0018185B">
      <w:pPr>
        <w:rPr>
          <w:rtl/>
        </w:rPr>
      </w:pPr>
      <w:r>
        <w:t>HTTP</w:t>
      </w:r>
      <w:r>
        <w:rPr>
          <w:rtl/>
        </w:rPr>
        <w:t xml:space="preserve"> مخفف </w:t>
      </w:r>
      <w:r>
        <w:t>Hypertext Transfer Protocol</w:t>
      </w:r>
      <w:r>
        <w:rPr>
          <w:rtl/>
        </w:rPr>
        <w:t xml:space="preserve"> به معنا</w:t>
      </w:r>
      <w:r>
        <w:rPr>
          <w:rFonts w:hint="cs"/>
          <w:rtl/>
        </w:rPr>
        <w:t>ی</w:t>
      </w:r>
      <w:r>
        <w:rPr>
          <w:rtl/>
        </w:rPr>
        <w:t xml:space="preserve"> "پروتکل انتقال ابرمتن" است.</w:t>
      </w:r>
    </w:p>
    <w:p w14:paraId="179EFAC6" w14:textId="77E7A1BD" w:rsidR="00C05DC0" w:rsidRDefault="00C05DC0" w:rsidP="0018185B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</w:p>
    <w:p w14:paraId="34A8CCD3" w14:textId="0E397B5F" w:rsidR="00C05DC0" w:rsidRDefault="00C05DC0" w:rsidP="0018185B">
      <w:pPr>
        <w:rPr>
          <w:rtl/>
        </w:rPr>
      </w:pPr>
      <w:r>
        <w:t>HTTP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پروتکل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کاربرد (</w:t>
      </w:r>
      <w:r>
        <w:t>Application Layer</w:t>
      </w:r>
      <w:r>
        <w:rPr>
          <w:rtl/>
        </w:rPr>
        <w:t>) است که برا</w:t>
      </w:r>
      <w:r>
        <w:rPr>
          <w:rFonts w:hint="cs"/>
          <w:rtl/>
        </w:rPr>
        <w:t>ی</w:t>
      </w:r>
      <w:r>
        <w:rPr>
          <w:rtl/>
        </w:rPr>
        <w:t xml:space="preserve"> انتقال ابرمتن‌ها (مانند صفحات وب) و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چندرسانه‌ا</w:t>
      </w:r>
      <w:r>
        <w:rPr>
          <w:rFonts w:hint="cs"/>
          <w:rtl/>
        </w:rPr>
        <w:t>ی</w:t>
      </w:r>
      <w:r>
        <w:rPr>
          <w:rtl/>
        </w:rPr>
        <w:t xml:space="preserve"> در شبکه جهان</w:t>
      </w:r>
      <w:r>
        <w:rPr>
          <w:rFonts w:hint="cs"/>
          <w:rtl/>
        </w:rPr>
        <w:t>ی</w:t>
      </w:r>
      <w:r>
        <w:rPr>
          <w:rtl/>
        </w:rPr>
        <w:t xml:space="preserve">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</w:t>
      </w:r>
      <w:r>
        <w:t>HTTP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هرگونه تبادل داده در وب است.</w:t>
      </w:r>
    </w:p>
    <w:p w14:paraId="3D38EE98" w14:textId="522D1FBB" w:rsidR="00C05DC0" w:rsidRDefault="00C05DC0" w:rsidP="0018185B">
      <w:pPr>
        <w:rPr>
          <w:rtl/>
        </w:rPr>
      </w:pPr>
      <w:r>
        <w:rPr>
          <w:rtl/>
        </w:rPr>
        <w:t xml:space="preserve"> </w:t>
      </w:r>
      <w:r>
        <w:t>HTTP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(درخواست-پاسخ)</w:t>
      </w:r>
    </w:p>
    <w:p w14:paraId="77A96727" w14:textId="312516E6" w:rsidR="00C05DC0" w:rsidRDefault="00C05DC0" w:rsidP="0018185B">
      <w:pPr>
        <w:rPr>
          <w:rtl/>
        </w:rPr>
      </w:pPr>
      <w:r>
        <w:rPr>
          <w:rFonts w:hint="eastAsia"/>
          <w:rtl/>
        </w:rPr>
        <w:t>کاربر</w:t>
      </w:r>
      <w:r>
        <w:rPr>
          <w:rtl/>
        </w:rPr>
        <w:t xml:space="preserve"> در مرورگر خود آدرس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مانند `</w:t>
      </w:r>
      <w:r>
        <w:t>http://example.com</w:t>
      </w:r>
      <w:r>
        <w:rPr>
          <w:rtl/>
        </w:rPr>
        <w:t>` را وارد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. </w:t>
      </w:r>
    </w:p>
    <w:p w14:paraId="6EBD0A45" w14:textId="569C3C98" w:rsidR="00C05DC0" w:rsidRDefault="00C05DC0" w:rsidP="0018185B">
      <w:pPr>
        <w:rPr>
          <w:rtl/>
        </w:rPr>
      </w:pPr>
      <w:r>
        <w:rPr>
          <w:rtl/>
        </w:rPr>
        <w:t>1.  درخواست (</w:t>
      </w:r>
      <w:r>
        <w:t>Request</w:t>
      </w:r>
      <w:r>
        <w:rPr>
          <w:rtl/>
        </w:rPr>
        <w:t xml:space="preserve">): مرورگر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درخواست </w:t>
      </w:r>
      <w:r>
        <w:t>HTTP</w:t>
      </w:r>
      <w:r>
        <w:rPr>
          <w:rtl/>
        </w:rPr>
        <w:t xml:space="preserve"> به سرور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درخواست شامل اطلاعات</w:t>
      </w:r>
      <w:r>
        <w:rPr>
          <w:rFonts w:hint="cs"/>
          <w:rtl/>
        </w:rPr>
        <w:t>ی</w:t>
      </w:r>
      <w:r>
        <w:rPr>
          <w:rtl/>
        </w:rPr>
        <w:t xml:space="preserve"> مانند:</w:t>
      </w:r>
    </w:p>
    <w:p w14:paraId="653FF406" w14:textId="76EC3B3C" w:rsidR="00C05DC0" w:rsidRDefault="00C05DC0" w:rsidP="0018185B">
      <w:pPr>
        <w:rPr>
          <w:rtl/>
        </w:rPr>
      </w:pPr>
      <w:r>
        <w:rPr>
          <w:rtl/>
        </w:rPr>
        <w:lastRenderedPageBreak/>
        <w:t xml:space="preserve">       روش (</w:t>
      </w:r>
      <w:r>
        <w:t>Method</w:t>
      </w:r>
      <w:r>
        <w:rPr>
          <w:rtl/>
        </w:rPr>
        <w:t>): نوع عمل درخواست</w:t>
      </w:r>
      <w:r>
        <w:rPr>
          <w:rFonts w:hint="cs"/>
          <w:rtl/>
        </w:rPr>
        <w:t>ی</w:t>
      </w:r>
      <w:r>
        <w:rPr>
          <w:rtl/>
        </w:rPr>
        <w:t xml:space="preserve"> (مثلاً </w:t>
      </w:r>
      <w:r>
        <w:t>GET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داده).</w:t>
      </w:r>
    </w:p>
    <w:p w14:paraId="618166DD" w14:textId="5FA96A26" w:rsidR="00C05DC0" w:rsidRDefault="00C05DC0" w:rsidP="0018185B">
      <w:pPr>
        <w:rPr>
          <w:rtl/>
        </w:rPr>
      </w:pPr>
      <w:r>
        <w:rPr>
          <w:rtl/>
        </w:rPr>
        <w:t xml:space="preserve">      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</w:t>
      </w:r>
      <w:r>
        <w:t>URL</w:t>
      </w:r>
      <w:r>
        <w:rPr>
          <w:rtl/>
        </w:rPr>
        <w:t>): آدرس منبع درخواست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3C542093" w14:textId="015A2FAA" w:rsidR="00C05DC0" w:rsidRDefault="00C05DC0" w:rsidP="0018185B">
      <w:pPr>
        <w:rPr>
          <w:rtl/>
        </w:rPr>
      </w:pPr>
      <w:r>
        <w:rPr>
          <w:rtl/>
        </w:rPr>
        <w:t xml:space="preserve">       هدرها (</w:t>
      </w:r>
      <w:r>
        <w:t>Headers</w:t>
      </w:r>
      <w:r>
        <w:rPr>
          <w:rtl/>
        </w:rPr>
        <w:t>): اطلاعات اضاف</w:t>
      </w:r>
      <w:r>
        <w:rPr>
          <w:rFonts w:hint="cs"/>
          <w:rtl/>
        </w:rPr>
        <w:t>ی</w:t>
      </w:r>
      <w:r>
        <w:rPr>
          <w:rtl/>
        </w:rPr>
        <w:t xml:space="preserve"> درباره درخواست.</w:t>
      </w:r>
    </w:p>
    <w:p w14:paraId="7D4AFF66" w14:textId="768C0837" w:rsidR="00C05DC0" w:rsidRDefault="00C05DC0" w:rsidP="0018185B">
      <w:pPr>
        <w:rPr>
          <w:rtl/>
        </w:rPr>
      </w:pPr>
      <w:r>
        <w:rPr>
          <w:rtl/>
        </w:rPr>
        <w:t>2.  پاسخ (</w:t>
      </w:r>
      <w:r>
        <w:t>Response</w:t>
      </w:r>
      <w:r>
        <w:rPr>
          <w:rtl/>
        </w:rPr>
        <w:t xml:space="preserve">): سرور درخواست را پردازش کرده و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پاسخ </w:t>
      </w:r>
      <w:r>
        <w:t>HTTP</w:t>
      </w:r>
      <w:r>
        <w:rPr>
          <w:rtl/>
        </w:rPr>
        <w:t xml:space="preserve">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پاسخ شامل:</w:t>
      </w:r>
    </w:p>
    <w:p w14:paraId="4134F1CE" w14:textId="7BE349E5" w:rsidR="00C05DC0" w:rsidRDefault="00C05DC0" w:rsidP="0018185B">
      <w:pPr>
        <w:rPr>
          <w:rtl/>
        </w:rPr>
      </w:pPr>
      <w:r>
        <w:rPr>
          <w:rtl/>
        </w:rPr>
        <w:t xml:space="preserve">       کد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Status Code</w:t>
      </w:r>
      <w:r>
        <w:rPr>
          <w:rtl/>
        </w:rPr>
        <w:t>): عدد</w:t>
      </w:r>
      <w:r>
        <w:rPr>
          <w:rFonts w:hint="cs"/>
          <w:rtl/>
        </w:rPr>
        <w:t>ی</w:t>
      </w:r>
      <w:r>
        <w:rPr>
          <w:rtl/>
        </w:rPr>
        <w:t xml:space="preserve"> که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درخواست موفق بود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خطا</w:t>
      </w:r>
      <w:r>
        <w:rPr>
          <w:rFonts w:hint="cs"/>
          <w:rtl/>
        </w:rPr>
        <w:t>یی</w:t>
      </w:r>
      <w:r>
        <w:rPr>
          <w:rtl/>
        </w:rPr>
        <w:t xml:space="preserve"> رخ داده.</w:t>
      </w:r>
    </w:p>
    <w:p w14:paraId="272D3F15" w14:textId="0BEDAF7F" w:rsidR="00C05DC0" w:rsidRDefault="00C05DC0" w:rsidP="0018185B">
      <w:pPr>
        <w:rPr>
          <w:rtl/>
        </w:rPr>
      </w:pPr>
      <w:r>
        <w:rPr>
          <w:rtl/>
        </w:rPr>
        <w:t xml:space="preserve">      هدرها</w:t>
      </w:r>
      <w:r>
        <w:rPr>
          <w:rFonts w:hint="cs"/>
          <w:rtl/>
        </w:rPr>
        <w:t>ی</w:t>
      </w:r>
      <w:r>
        <w:rPr>
          <w:rtl/>
        </w:rPr>
        <w:t xml:space="preserve"> پاسخ (</w:t>
      </w:r>
      <w:r>
        <w:t>Response Headers</w:t>
      </w:r>
      <w:r>
        <w:rPr>
          <w:rtl/>
        </w:rPr>
        <w:t>): اطلاعات</w:t>
      </w:r>
      <w:r>
        <w:rPr>
          <w:rFonts w:hint="cs"/>
          <w:rtl/>
        </w:rPr>
        <w:t>ی</w:t>
      </w:r>
      <w:r>
        <w:rPr>
          <w:rtl/>
        </w:rPr>
        <w:t xml:space="preserve"> درباره پاسخ.</w:t>
      </w:r>
    </w:p>
    <w:p w14:paraId="0DD9DAE7" w14:textId="14E28757" w:rsidR="00C05DC0" w:rsidRDefault="00C05DC0" w:rsidP="0018185B">
      <w:pPr>
        <w:rPr>
          <w:rtl/>
        </w:rPr>
      </w:pPr>
      <w:r>
        <w:rPr>
          <w:rtl/>
        </w:rPr>
        <w:t xml:space="preserve">      بدنه (</w:t>
      </w:r>
      <w:r>
        <w:t>Body</w:t>
      </w:r>
      <w:r>
        <w:rPr>
          <w:rtl/>
        </w:rPr>
        <w:t>):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درخواست شده (مثلاً کد </w:t>
      </w:r>
      <w:r>
        <w:t>HTML</w:t>
      </w:r>
      <w:r>
        <w:rPr>
          <w:rtl/>
        </w:rPr>
        <w:t xml:space="preserve"> صفحه).</w:t>
      </w:r>
    </w:p>
    <w:p w14:paraId="5FDA2E22" w14:textId="29ECD761" w:rsidR="00C05DC0" w:rsidRDefault="00C05DC0" w:rsidP="0018185B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</w:p>
    <w:p w14:paraId="46DF8266" w14:textId="60AAB552" w:rsidR="00C05DC0" w:rsidRDefault="00C05DC0" w:rsidP="0018185B">
      <w:pPr>
        <w:rPr>
          <w:rtl/>
        </w:rPr>
      </w:pPr>
      <w:r>
        <w:rPr>
          <w:rtl/>
        </w:rPr>
        <w:t>1.  بدون حالت (</w:t>
      </w:r>
      <w:r>
        <w:t>Stateless</w:t>
      </w:r>
      <w:r>
        <w:rPr>
          <w:rtl/>
        </w:rPr>
        <w:t>):</w:t>
      </w:r>
    </w:p>
    <w:p w14:paraId="079A588D" w14:textId="7B64EE04" w:rsidR="00C05DC0" w:rsidRDefault="00C05DC0" w:rsidP="0018185B">
      <w:pPr>
        <w:rPr>
          <w:rtl/>
        </w:rPr>
      </w:pPr>
      <w:r>
        <w:rPr>
          <w:rtl/>
        </w:rPr>
        <w:t xml:space="preserve">    مفهوم: سرور،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قبل</w:t>
      </w:r>
      <w:r>
        <w:rPr>
          <w:rFonts w:hint="cs"/>
          <w:rtl/>
        </w:rPr>
        <w:t>ی</w:t>
      </w:r>
      <w:r>
        <w:rPr>
          <w:rtl/>
        </w:rPr>
        <w:t xml:space="preserve"> مرورگر (مثلاً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درخواست قبل</w:t>
      </w:r>
      <w:r>
        <w:rPr>
          <w:rFonts w:hint="cs"/>
          <w:rtl/>
        </w:rPr>
        <w:t>ی</w:t>
      </w:r>
      <w:r>
        <w:rPr>
          <w:rtl/>
        </w:rPr>
        <w:t xml:space="preserve"> چه بوده) را به خاطر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سپارد</w:t>
      </w:r>
      <w:r>
        <w:rPr>
          <w:rtl/>
        </w:rPr>
        <w:t>. هر درخواست مستقل از درخواست‌ها</w:t>
      </w:r>
      <w:r>
        <w:rPr>
          <w:rFonts w:hint="cs"/>
          <w:rtl/>
        </w:rPr>
        <w:t>ی</w:t>
      </w:r>
      <w:r>
        <w:rPr>
          <w:rtl/>
        </w:rPr>
        <w:t xml:space="preserve"> قبل است.</w:t>
      </w:r>
    </w:p>
    <w:p w14:paraId="4743D65D" w14:textId="40984A5E" w:rsidR="00C05DC0" w:rsidRDefault="00C05DC0" w:rsidP="0018185B">
      <w:pPr>
        <w:rPr>
          <w:rtl/>
        </w:rPr>
      </w:pPr>
      <w:r>
        <w:rPr>
          <w:rtl/>
        </w:rPr>
        <w:t xml:space="preserve">    مشکل: چگونه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شما را به خاطر م</w:t>
      </w:r>
      <w:r>
        <w:rPr>
          <w:rFonts w:hint="cs"/>
          <w:rtl/>
        </w:rPr>
        <w:t>ی‌</w:t>
      </w:r>
      <w:r>
        <w:rPr>
          <w:rFonts w:hint="eastAsia"/>
          <w:rtl/>
        </w:rPr>
        <w:t>سپارند</w:t>
      </w:r>
      <w:r>
        <w:rPr>
          <w:rtl/>
        </w:rPr>
        <w:t xml:space="preserve"> (مثلاً 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مان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)؟</w:t>
      </w:r>
    </w:p>
    <w:p w14:paraId="10839005" w14:textId="0923018B" w:rsidR="00C05DC0" w:rsidRDefault="00C05DC0" w:rsidP="0018185B">
      <w:pPr>
        <w:rPr>
          <w:rtl/>
        </w:rPr>
      </w:pPr>
      <w:r>
        <w:rPr>
          <w:rtl/>
        </w:rPr>
        <w:t xml:space="preserve">    راه‌حل: از کوک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(</w:t>
      </w:r>
      <w:r>
        <w:t>Cookies</w:t>
      </w:r>
      <w:r>
        <w:rPr>
          <w:rtl/>
        </w:rPr>
        <w:t>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کوک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اطلاعات را در سمت مرورگر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کرده و با هر درخواست به سرور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تا سرور "شما" را بشناسد.</w:t>
      </w:r>
    </w:p>
    <w:p w14:paraId="77697D40" w14:textId="0A967AFF" w:rsidR="00C05DC0" w:rsidRDefault="00C05DC0" w:rsidP="0018185B">
      <w:pPr>
        <w:rPr>
          <w:rtl/>
        </w:rPr>
      </w:pPr>
      <w:r>
        <w:rPr>
          <w:rtl/>
        </w:rPr>
        <w:t>2.  مبتن</w:t>
      </w:r>
      <w:r>
        <w:rPr>
          <w:rFonts w:hint="cs"/>
          <w:rtl/>
        </w:rPr>
        <w:t>ی</w:t>
      </w:r>
      <w:r>
        <w:rPr>
          <w:rtl/>
        </w:rPr>
        <w:t xml:space="preserve"> بر متن (</w:t>
      </w:r>
      <w:r>
        <w:t>Text-based</w:t>
      </w:r>
      <w:r>
        <w:rPr>
          <w:rtl/>
        </w:rPr>
        <w:t>):</w:t>
      </w:r>
    </w:p>
    <w:p w14:paraId="24F6F870" w14:textId="1EA1E5D9" w:rsidR="00C05DC0" w:rsidRDefault="00C05DC0" w:rsidP="0018185B">
      <w:pPr>
        <w:rPr>
          <w:rtl/>
        </w:rPr>
      </w:pPr>
      <w:r>
        <w:rPr>
          <w:rtl/>
        </w:rPr>
        <w:t xml:space="preserve">    دستورات و هدرها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به صورت متن ساده و قابل خواندن برا</w:t>
      </w:r>
      <w:r>
        <w:rPr>
          <w:rFonts w:hint="cs"/>
          <w:rtl/>
        </w:rPr>
        <w:t>ی</w:t>
      </w:r>
      <w:r>
        <w:rPr>
          <w:rtl/>
        </w:rPr>
        <w:t xml:space="preserve"> انسان هستند.</w:t>
      </w:r>
    </w:p>
    <w:p w14:paraId="3A3749A7" w14:textId="46B8E4C3" w:rsidR="00C05DC0" w:rsidRDefault="00C05DC0" w:rsidP="0018185B">
      <w:pPr>
        <w:rPr>
          <w:rtl/>
        </w:rPr>
      </w:pPr>
      <w:r>
        <w:rPr>
          <w:rtl/>
        </w:rPr>
        <w:t xml:space="preserve"> روش‌ها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</w:t>
      </w:r>
      <w:r>
        <w:t>HTTP (HTTP Methods)</w:t>
      </w:r>
    </w:p>
    <w:p w14:paraId="127054EC" w14:textId="77777777" w:rsidR="00C05DC0" w:rsidRDefault="00C05DC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 عمل مورد نظر مرورگر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(مثل فعل در جمله):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5DC0" w14:paraId="085C8C7C" w14:textId="77777777" w:rsidTr="00C05DC0">
        <w:tc>
          <w:tcPr>
            <w:tcW w:w="3116" w:type="dxa"/>
          </w:tcPr>
          <w:p w14:paraId="1F6FA49F" w14:textId="425ED373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روش</w:t>
            </w:r>
          </w:p>
        </w:tc>
        <w:tc>
          <w:tcPr>
            <w:tcW w:w="3117" w:type="dxa"/>
          </w:tcPr>
          <w:p w14:paraId="190B2FFF" w14:textId="3BD22206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  <w:tc>
          <w:tcPr>
            <w:tcW w:w="3117" w:type="dxa"/>
          </w:tcPr>
          <w:p w14:paraId="5D3D0102" w14:textId="54E6D71E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C05DC0" w14:paraId="1CA6B53C" w14:textId="77777777" w:rsidTr="00C05DC0">
        <w:tc>
          <w:tcPr>
            <w:tcW w:w="3116" w:type="dxa"/>
          </w:tcPr>
          <w:p w14:paraId="5D2AA105" w14:textId="524CF519" w:rsidR="00C05DC0" w:rsidRDefault="00C05DC0" w:rsidP="0018185B">
            <w:r>
              <w:t>GET</w:t>
            </w:r>
          </w:p>
        </w:tc>
        <w:tc>
          <w:tcPr>
            <w:tcW w:w="3117" w:type="dxa"/>
          </w:tcPr>
          <w:p w14:paraId="477034B4" w14:textId="6D638F94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داده از سرور</w:t>
            </w:r>
          </w:p>
        </w:tc>
        <w:tc>
          <w:tcPr>
            <w:tcW w:w="3117" w:type="dxa"/>
          </w:tcPr>
          <w:p w14:paraId="36A2BFD9" w14:textId="1F881641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بارگذار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صفحه وب</w:t>
            </w:r>
          </w:p>
        </w:tc>
      </w:tr>
      <w:tr w:rsidR="00C05DC0" w14:paraId="243BA143" w14:textId="77777777" w:rsidTr="00C05DC0">
        <w:tc>
          <w:tcPr>
            <w:tcW w:w="3116" w:type="dxa"/>
          </w:tcPr>
          <w:p w14:paraId="6E63E57B" w14:textId="3EF7BBA3" w:rsidR="00C05DC0" w:rsidRDefault="00C05DC0" w:rsidP="0018185B">
            <w:r>
              <w:t>POST</w:t>
            </w:r>
          </w:p>
        </w:tc>
        <w:tc>
          <w:tcPr>
            <w:tcW w:w="3117" w:type="dxa"/>
          </w:tcPr>
          <w:p w14:paraId="09679087" w14:textId="32EA8201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ارسال داده به سرور</w:t>
            </w:r>
          </w:p>
        </w:tc>
        <w:tc>
          <w:tcPr>
            <w:tcW w:w="3117" w:type="dxa"/>
          </w:tcPr>
          <w:p w14:paraId="652053CC" w14:textId="3FAA2DF2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ارسال اطلاعات فرم لاگ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</w:p>
        </w:tc>
      </w:tr>
      <w:tr w:rsidR="00C05DC0" w14:paraId="2A0FAD57" w14:textId="77777777" w:rsidTr="00C05DC0">
        <w:tc>
          <w:tcPr>
            <w:tcW w:w="3116" w:type="dxa"/>
          </w:tcPr>
          <w:p w14:paraId="42BD2C57" w14:textId="236EEA5D" w:rsidR="00C05DC0" w:rsidRDefault="00C05DC0" w:rsidP="0018185B">
            <w:r>
              <w:t>PUT</w:t>
            </w:r>
          </w:p>
        </w:tc>
        <w:tc>
          <w:tcPr>
            <w:tcW w:w="3117" w:type="dxa"/>
          </w:tcPr>
          <w:p w14:paraId="6E5ACC56" w14:textId="1B3B73C6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به‌روزرسان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داده موجود در سرور</w:t>
            </w:r>
          </w:p>
        </w:tc>
        <w:tc>
          <w:tcPr>
            <w:tcW w:w="3117" w:type="dxa"/>
          </w:tcPr>
          <w:p w14:paraId="2C5DEB11" w14:textId="1081EC43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پروفا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کاربر</w:t>
            </w:r>
          </w:p>
        </w:tc>
      </w:tr>
      <w:tr w:rsidR="00C05DC0" w14:paraId="5DB745FF" w14:textId="77777777" w:rsidTr="00C05DC0">
        <w:tc>
          <w:tcPr>
            <w:tcW w:w="3116" w:type="dxa"/>
          </w:tcPr>
          <w:p w14:paraId="534BCFA1" w14:textId="6F9C6AE3" w:rsidR="00C05DC0" w:rsidRDefault="00C05DC0" w:rsidP="0018185B">
            <w:r>
              <w:lastRenderedPageBreak/>
              <w:t>DELETE</w:t>
            </w:r>
          </w:p>
        </w:tc>
        <w:tc>
          <w:tcPr>
            <w:tcW w:w="3117" w:type="dxa"/>
          </w:tcPr>
          <w:p w14:paraId="1E694741" w14:textId="64FBF286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حذف داده از سرور</w:t>
            </w:r>
          </w:p>
        </w:tc>
        <w:tc>
          <w:tcPr>
            <w:tcW w:w="3117" w:type="dxa"/>
          </w:tcPr>
          <w:p w14:paraId="47DF5471" w14:textId="4E1FFA9A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 xml:space="preserve">پاک کردن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پست</w:t>
            </w:r>
          </w:p>
        </w:tc>
      </w:tr>
    </w:tbl>
    <w:p w14:paraId="34C5F060" w14:textId="72C86AD0" w:rsidR="00C05DC0" w:rsidRDefault="00C05DC0" w:rsidP="0018185B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HTTP (HTTP Status Codes)</w:t>
      </w:r>
    </w:p>
    <w:p w14:paraId="1EA5D024" w14:textId="77777777" w:rsidR="00C05DC0" w:rsidRDefault="00C05DC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سه‌رقم</w:t>
      </w:r>
      <w:r>
        <w:rPr>
          <w:rFonts w:hint="cs"/>
          <w:rtl/>
        </w:rPr>
        <w:t>ی</w:t>
      </w:r>
      <w:r>
        <w:rPr>
          <w:rtl/>
        </w:rPr>
        <w:t xml:space="preserve">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درخواست را به صورت عدد</w:t>
      </w:r>
      <w:r>
        <w:rPr>
          <w:rFonts w:hint="cs"/>
          <w:rtl/>
        </w:rPr>
        <w:t>ی</w:t>
      </w:r>
      <w:r>
        <w:rPr>
          <w:rtl/>
        </w:rPr>
        <w:t xml:space="preserve">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 xml:space="preserve"> (مثلاً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موفق بود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خطا</w:t>
      </w:r>
      <w:r>
        <w:rPr>
          <w:rFonts w:hint="cs"/>
          <w:rtl/>
        </w:rPr>
        <w:t>یی</w:t>
      </w:r>
      <w:r>
        <w:rPr>
          <w:rtl/>
        </w:rPr>
        <w:t xml:space="preserve"> رخ داد؟):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5DC0" w14:paraId="7702F8EC" w14:textId="77777777" w:rsidTr="00C05DC0">
        <w:tc>
          <w:tcPr>
            <w:tcW w:w="3116" w:type="dxa"/>
          </w:tcPr>
          <w:p w14:paraId="3BEEE54C" w14:textId="47EE4857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دسته</w:t>
            </w:r>
          </w:p>
        </w:tc>
        <w:tc>
          <w:tcPr>
            <w:tcW w:w="3117" w:type="dxa"/>
          </w:tcPr>
          <w:p w14:paraId="56DF7BA2" w14:textId="4DD2D11B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معن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5696ECB0" w14:textId="5221B491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مثال‌ها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معروف</w:t>
            </w:r>
          </w:p>
        </w:tc>
      </w:tr>
      <w:tr w:rsidR="00C05DC0" w14:paraId="28C900D4" w14:textId="77777777" w:rsidTr="00C05DC0">
        <w:tc>
          <w:tcPr>
            <w:tcW w:w="3116" w:type="dxa"/>
          </w:tcPr>
          <w:p w14:paraId="5B04E274" w14:textId="3AC8704B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1</w:t>
            </w:r>
            <w:r>
              <w:t>xx</w:t>
            </w:r>
            <w:r>
              <w:rPr>
                <w:rtl/>
              </w:rPr>
              <w:t xml:space="preserve"> (اطلاعات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65705EF8" w14:textId="736D8885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درخواست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شده و پردازش ادامه دارد</w:t>
            </w:r>
          </w:p>
        </w:tc>
        <w:tc>
          <w:tcPr>
            <w:tcW w:w="3117" w:type="dxa"/>
          </w:tcPr>
          <w:p w14:paraId="22F84057" w14:textId="4C1B4FB3" w:rsidR="00C05DC0" w:rsidRDefault="00C05DC0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C05DC0" w14:paraId="68D1B92F" w14:textId="77777777" w:rsidTr="00C05DC0">
        <w:tc>
          <w:tcPr>
            <w:tcW w:w="3116" w:type="dxa"/>
          </w:tcPr>
          <w:p w14:paraId="7268E5B3" w14:textId="44281F04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2</w:t>
            </w:r>
            <w:r>
              <w:t>xx</w:t>
            </w:r>
            <w:r>
              <w:rPr>
                <w:rtl/>
              </w:rPr>
              <w:t xml:space="preserve"> (موفق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3D40F1A6" w14:textId="2396F4D6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درخواست با موفق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و پردازش شد</w:t>
            </w:r>
          </w:p>
        </w:tc>
        <w:tc>
          <w:tcPr>
            <w:tcW w:w="3117" w:type="dxa"/>
          </w:tcPr>
          <w:p w14:paraId="7F833D40" w14:textId="24C6323F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 xml:space="preserve">200 </w:t>
            </w:r>
            <w:r>
              <w:t>OK</w:t>
            </w:r>
            <w:r>
              <w:rPr>
                <w:rtl/>
              </w:rPr>
              <w:t xml:space="preserve"> (موفق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ت‌آم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>)</w:t>
            </w:r>
          </w:p>
        </w:tc>
      </w:tr>
      <w:tr w:rsidR="00C05DC0" w14:paraId="1A622A52" w14:textId="77777777" w:rsidTr="00C05DC0">
        <w:tc>
          <w:tcPr>
            <w:tcW w:w="3116" w:type="dxa"/>
          </w:tcPr>
          <w:p w14:paraId="700EFA03" w14:textId="4C1FA1BC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3</w:t>
            </w:r>
            <w:r>
              <w:t>xx</w:t>
            </w:r>
            <w:r>
              <w:rPr>
                <w:rtl/>
              </w:rPr>
              <w:t xml:space="preserve"> (تغ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099A4632" w14:textId="0EA0F9BD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درخواست، عمل اضاف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لازم است</w:t>
            </w:r>
          </w:p>
        </w:tc>
        <w:tc>
          <w:tcPr>
            <w:tcW w:w="3117" w:type="dxa"/>
          </w:tcPr>
          <w:p w14:paraId="7E839E70" w14:textId="5A16E97A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 xml:space="preserve">301 </w:t>
            </w:r>
            <w:r>
              <w:t>Moved Permanently</w:t>
            </w:r>
            <w:r>
              <w:rPr>
                <w:rtl/>
              </w:rPr>
              <w:t xml:space="preserve"> (صفحه به آدرس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منتقل شده)</w:t>
            </w:r>
          </w:p>
        </w:tc>
      </w:tr>
      <w:tr w:rsidR="00C05DC0" w14:paraId="754B5B9E" w14:textId="77777777" w:rsidTr="00C05DC0">
        <w:tc>
          <w:tcPr>
            <w:tcW w:w="3116" w:type="dxa"/>
          </w:tcPr>
          <w:p w14:paraId="06505CE6" w14:textId="05079417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4</w:t>
            </w:r>
            <w:r>
              <w:t>xx</w:t>
            </w:r>
            <w:r>
              <w:rPr>
                <w:rtl/>
              </w:rPr>
              <w:t xml:space="preserve"> (خطا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سمت کلا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4089348" w14:textId="2E67F31F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درخواست حاو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خطا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رمعتبر</w:t>
            </w:r>
            <w:r>
              <w:rPr>
                <w:rtl/>
              </w:rPr>
              <w:t xml:space="preserve"> است</w:t>
            </w:r>
          </w:p>
        </w:tc>
        <w:tc>
          <w:tcPr>
            <w:tcW w:w="3117" w:type="dxa"/>
          </w:tcPr>
          <w:p w14:paraId="6807260B" w14:textId="190CA2C7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 xml:space="preserve">404 </w:t>
            </w:r>
            <w:r>
              <w:t>Not Found</w:t>
            </w:r>
            <w:r>
              <w:rPr>
                <w:rtl/>
              </w:rPr>
              <w:t xml:space="preserve"> (صفحه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دا</w:t>
            </w:r>
            <w:r>
              <w:rPr>
                <w:rtl/>
              </w:rPr>
              <w:t xml:space="preserve"> نشد)</w:t>
            </w:r>
          </w:p>
        </w:tc>
      </w:tr>
      <w:tr w:rsidR="00C05DC0" w14:paraId="67BE35BA" w14:textId="77777777" w:rsidTr="00C05DC0">
        <w:tc>
          <w:tcPr>
            <w:tcW w:w="3116" w:type="dxa"/>
          </w:tcPr>
          <w:p w14:paraId="21A396B5" w14:textId="448E7F3F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5</w:t>
            </w:r>
            <w:r>
              <w:t>xx</w:t>
            </w:r>
            <w:r>
              <w:rPr>
                <w:rtl/>
              </w:rPr>
              <w:t xml:space="preserve"> (خطا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سمت سرور)</w:t>
            </w:r>
          </w:p>
        </w:tc>
        <w:tc>
          <w:tcPr>
            <w:tcW w:w="3117" w:type="dxa"/>
          </w:tcPr>
          <w:p w14:paraId="1BD96C48" w14:textId="5D115177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سرور در پردازش درخواست موفق نبود</w:t>
            </w:r>
          </w:p>
        </w:tc>
        <w:tc>
          <w:tcPr>
            <w:tcW w:w="3117" w:type="dxa"/>
          </w:tcPr>
          <w:p w14:paraId="7F1BC76A" w14:textId="06D0DE00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 xml:space="preserve">500 </w:t>
            </w:r>
            <w:r>
              <w:t>Internal Server Error</w:t>
            </w:r>
            <w:r>
              <w:rPr>
                <w:rtl/>
              </w:rPr>
              <w:t xml:space="preserve"> (خطا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سرور)</w:t>
            </w:r>
          </w:p>
        </w:tc>
      </w:tr>
    </w:tbl>
    <w:p w14:paraId="6AD0A6EF" w14:textId="77777777" w:rsidR="00C05DC0" w:rsidRDefault="00C05DC0" w:rsidP="0018185B">
      <w:pPr>
        <w:rPr>
          <w:rtl/>
        </w:rPr>
      </w:pPr>
    </w:p>
    <w:p w14:paraId="145A392A" w14:textId="15E16D42" w:rsidR="00C05DC0" w:rsidRDefault="00C05DC0" w:rsidP="0018185B">
      <w:pPr>
        <w:rPr>
          <w:rtl/>
        </w:rPr>
      </w:pPr>
      <w:r>
        <w:rPr>
          <w:rtl/>
        </w:rPr>
        <w:t>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(چرا </w:t>
      </w:r>
      <w:r>
        <w:t>HTTPS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شد؟)</w:t>
      </w:r>
    </w:p>
    <w:p w14:paraId="6124DFAA" w14:textId="2F4A7279" w:rsidR="00C05DC0" w:rsidRDefault="00C05DC0" w:rsidP="0018185B">
      <w:pPr>
        <w:rPr>
          <w:rtl/>
        </w:rPr>
      </w:pPr>
      <w:r>
        <w:rPr>
          <w:rFonts w:hint="eastAsia"/>
          <w:rtl/>
        </w:rPr>
        <w:t>اطلاعات</w:t>
      </w:r>
      <w:r>
        <w:rPr>
          <w:rtl/>
        </w:rPr>
        <w:t xml:space="preserve"> در </w:t>
      </w:r>
      <w:r>
        <w:t>HTTP</w:t>
      </w:r>
      <w:r>
        <w:rPr>
          <w:rtl/>
        </w:rPr>
        <w:t xml:space="preserve"> به صورت متن ساده (</w:t>
      </w:r>
      <w:r>
        <w:t>Plain Text</w:t>
      </w:r>
      <w:r>
        <w:rPr>
          <w:rtl/>
        </w:rPr>
        <w:t>) منتقل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5EA56D00" w14:textId="04294CDB" w:rsidR="00C05DC0" w:rsidRDefault="00C05DC0" w:rsidP="0018185B">
      <w:pPr>
        <w:rPr>
          <w:rtl/>
        </w:rPr>
      </w:pPr>
      <w:r>
        <w:rPr>
          <w:rtl/>
        </w:rPr>
        <w:t xml:space="preserve">   اگر کس</w:t>
      </w:r>
      <w:r>
        <w:rPr>
          <w:rFonts w:hint="cs"/>
          <w:rtl/>
        </w:rPr>
        <w:t>ی</w:t>
      </w:r>
      <w:r>
        <w:rPr>
          <w:rtl/>
        </w:rPr>
        <w:t xml:space="preserve"> ارتباط شما را استراق سمع کند،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تمام اطلاعات</w:t>
      </w:r>
      <w:r>
        <w:rPr>
          <w:rFonts w:hint="cs"/>
          <w:rtl/>
        </w:rPr>
        <w:t>ی</w:t>
      </w:r>
      <w:r>
        <w:rPr>
          <w:rtl/>
        </w:rPr>
        <w:t xml:space="preserve"> که رد و بدل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(مانند رمز عبور، اطلاعات کارت بانک</w:t>
      </w:r>
      <w:r>
        <w:rPr>
          <w:rFonts w:hint="cs"/>
          <w:rtl/>
        </w:rPr>
        <w:t>ی</w:t>
      </w:r>
      <w:r>
        <w:rPr>
          <w:rtl/>
        </w:rPr>
        <w:t>) را به راحت</w:t>
      </w:r>
      <w:r>
        <w:rPr>
          <w:rFonts w:hint="cs"/>
          <w:rtl/>
        </w:rPr>
        <w:t>ی</w:t>
      </w:r>
      <w:r>
        <w:rPr>
          <w:rtl/>
        </w:rPr>
        <w:t xml:space="preserve"> بخواند.</w:t>
      </w:r>
    </w:p>
    <w:p w14:paraId="0B537697" w14:textId="3F7612CC" w:rsidR="00C05DC0" w:rsidRDefault="00C05DC0" w:rsidP="0018185B">
      <w:pPr>
        <w:rPr>
          <w:rtl/>
        </w:rPr>
      </w:pPr>
      <w:r>
        <w:rPr>
          <w:rtl/>
        </w:rPr>
        <w:t xml:space="preserve">  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مشکل بزرگ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414C2137" w14:textId="55BC3AB7" w:rsidR="00C05DC0" w:rsidRDefault="00C05DC0" w:rsidP="0018185B">
      <w:pPr>
        <w:rPr>
          <w:rtl/>
        </w:rPr>
      </w:pPr>
      <w:r>
        <w:rPr>
          <w:rtl/>
        </w:rPr>
        <w:t xml:space="preserve"> تفاوت </w:t>
      </w:r>
      <w:r>
        <w:t>HTTP</w:t>
      </w:r>
      <w:r>
        <w:rPr>
          <w:rtl/>
        </w:rPr>
        <w:t xml:space="preserve"> با </w:t>
      </w:r>
      <w:r>
        <w:t>HTTPS</w:t>
      </w:r>
    </w:p>
    <w:p w14:paraId="2C73A1AD" w14:textId="0E1AE0EC" w:rsidR="00C05DC0" w:rsidRDefault="00C05DC0" w:rsidP="0018185B">
      <w:pPr>
        <w:rPr>
          <w:rtl/>
        </w:rPr>
      </w:pPr>
      <w:r>
        <w:t>HTTPS (HTTP Secure)</w:t>
      </w:r>
      <w:r>
        <w:rPr>
          <w:rtl/>
        </w:rPr>
        <w:t xml:space="preserve"> نسخه امن </w:t>
      </w:r>
      <w:r>
        <w:t>HTTP</w:t>
      </w:r>
      <w:r>
        <w:rPr>
          <w:rtl/>
        </w:rPr>
        <w:t xml:space="preserve"> است.</w:t>
      </w:r>
    </w:p>
    <w:p w14:paraId="6B0E3B5E" w14:textId="2FBC0084" w:rsidR="00C05DC0" w:rsidRDefault="00C05DC0" w:rsidP="0018185B">
      <w:pPr>
        <w:rPr>
          <w:rtl/>
        </w:rPr>
      </w:pPr>
      <w:r>
        <w:rPr>
          <w:rtl/>
        </w:rPr>
        <w:t xml:space="preserve">   مکان</w:t>
      </w:r>
      <w:r>
        <w:rPr>
          <w:rFonts w:hint="cs"/>
          <w:rtl/>
        </w:rPr>
        <w:t>ی</w:t>
      </w:r>
      <w:r>
        <w:rPr>
          <w:rFonts w:hint="eastAsia"/>
          <w:rtl/>
        </w:rPr>
        <w:t>زم</w:t>
      </w:r>
      <w:r>
        <w:rPr>
          <w:rtl/>
        </w:rPr>
        <w:t xml:space="preserve">: </w:t>
      </w:r>
      <w:r>
        <w:t>HTTPS</w:t>
      </w:r>
      <w:r>
        <w:rPr>
          <w:rtl/>
        </w:rPr>
        <w:t xml:space="preserve"> از پروتکل </w:t>
      </w:r>
      <w:r>
        <w:t>SSL/TLS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رمزگذار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Encrypt</w:t>
      </w:r>
      <w:r>
        <w:rPr>
          <w:rtl/>
        </w:rPr>
        <w:t>) کردن تمام ارتباط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 و سرور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C0876F8" w14:textId="5A6C8AB7" w:rsidR="00C05DC0" w:rsidRDefault="00C05DC0" w:rsidP="0018185B">
      <w:pPr>
        <w:rPr>
          <w:rtl/>
        </w:rPr>
      </w:pPr>
      <w:r>
        <w:rPr>
          <w:rtl/>
        </w:rPr>
        <w:t xml:space="preserve">  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 حت</w:t>
      </w:r>
      <w:r>
        <w:rPr>
          <w:rFonts w:hint="cs"/>
          <w:rtl/>
        </w:rPr>
        <w:t>ی</w:t>
      </w:r>
      <w:r>
        <w:rPr>
          <w:rtl/>
        </w:rPr>
        <w:t xml:space="preserve"> اگر داده‌ها </w:t>
      </w:r>
      <w:r>
        <w:t>intercepted</w:t>
      </w:r>
      <w:r>
        <w:rPr>
          <w:rtl/>
        </w:rPr>
        <w:t xml:space="preserve"> شوند، برا</w:t>
      </w:r>
      <w:r>
        <w:rPr>
          <w:rFonts w:hint="cs"/>
          <w:rtl/>
        </w:rPr>
        <w:t>ی</w:t>
      </w:r>
      <w:r>
        <w:rPr>
          <w:rtl/>
        </w:rPr>
        <w:t xml:space="preserve"> فرد مهاجم قابل خواندن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</w:t>
      </w:r>
      <w:r>
        <w:rPr>
          <w:rtl/>
        </w:rPr>
        <w:t>.</w:t>
      </w:r>
    </w:p>
    <w:p w14:paraId="0BC8B847" w14:textId="11126241" w:rsidR="00C05DC0" w:rsidRDefault="00C05DC0" w:rsidP="0018185B">
      <w:pPr>
        <w:rPr>
          <w:rtl/>
        </w:rPr>
      </w:pPr>
      <w:r>
        <w:rPr>
          <w:rtl/>
        </w:rPr>
        <w:lastRenderedPageBreak/>
        <w:t xml:space="preserve">   شناخت: وجود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قفل در نوار آدرس مرورگر، نشان‌دهنده استفاده از </w:t>
      </w:r>
      <w:r>
        <w:t>HTTPS</w:t>
      </w:r>
      <w:r>
        <w:rPr>
          <w:rtl/>
        </w:rPr>
        <w:t xml:space="preserve"> است.</w:t>
      </w:r>
    </w:p>
    <w:p w14:paraId="20BE6952" w14:textId="77777777" w:rsidR="00C05DC0" w:rsidRDefault="00C05DC0" w:rsidP="0018185B">
      <w:pPr>
        <w:rPr>
          <w:rtl/>
        </w:rPr>
      </w:pPr>
      <w:r>
        <w:rPr>
          <w:rFonts w:hint="eastAsia"/>
          <w:rtl/>
        </w:rPr>
        <w:t>امروزه</w:t>
      </w:r>
      <w:r>
        <w:rPr>
          <w:rtl/>
        </w:rPr>
        <w:t xml:space="preserve"> استفاده از </w:t>
      </w:r>
      <w:r>
        <w:t>HTTPS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تمام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استاندارد ضرور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است.</w:t>
      </w:r>
    </w:p>
    <w:p w14:paraId="5F337E1D" w14:textId="0E16A243" w:rsidR="00C05DC0" w:rsidRDefault="00C05DC0" w:rsidP="0018185B">
      <w:pPr>
        <w:pStyle w:val="Heading1"/>
        <w:rPr>
          <w:rtl/>
        </w:rPr>
      </w:pPr>
      <w:bookmarkStart w:id="26" w:name="_Toc211464471"/>
      <w:r>
        <w:rPr>
          <w:rFonts w:hint="cs"/>
          <w:rtl/>
        </w:rPr>
        <w:t xml:space="preserve">بررسی مفهوم </w:t>
      </w:r>
      <w:r>
        <w:t>HTTPS</w:t>
      </w:r>
      <w:bookmarkEnd w:id="26"/>
    </w:p>
    <w:p w14:paraId="672B97AE" w14:textId="00F7F452" w:rsidR="00122B7C" w:rsidRDefault="00122B7C" w:rsidP="0018185B">
      <w:pPr>
        <w:rPr>
          <w:rtl/>
        </w:rPr>
      </w:pPr>
      <w:r>
        <w:rPr>
          <w:rtl/>
        </w:rPr>
        <w:t>حتماً! در ادامه به بررس</w:t>
      </w:r>
      <w:r>
        <w:rPr>
          <w:rFonts w:hint="cs"/>
          <w:rtl/>
        </w:rPr>
        <w:t>ی</w:t>
      </w:r>
      <w:r>
        <w:rPr>
          <w:rtl/>
        </w:rPr>
        <w:t xml:space="preserve"> مفهوم </w:t>
      </w:r>
      <w:r>
        <w:t>HTTPS</w:t>
      </w:r>
      <w:r>
        <w:rPr>
          <w:rtl/>
        </w:rPr>
        <w:t xml:space="preserve"> (پروتکل امن انتقال ابرمتن) به زبان ساده و جامع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0E66E1D4" w14:textId="77777777" w:rsidR="00122B7C" w:rsidRDefault="00122B7C" w:rsidP="0018185B">
      <w:pPr>
        <w:rPr>
          <w:rtl/>
        </w:rPr>
      </w:pPr>
    </w:p>
    <w:p w14:paraId="57BC119B" w14:textId="2A286A49" w:rsidR="00122B7C" w:rsidRDefault="00122B7C" w:rsidP="0018185B">
      <w:pPr>
        <w:rPr>
          <w:rtl/>
        </w:rPr>
      </w:pPr>
      <w:r>
        <w:rPr>
          <w:rtl/>
        </w:rPr>
        <w:t xml:space="preserve"> </w:t>
      </w:r>
      <w:r>
        <w:t>HTTPS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3CAC9CDB" w14:textId="6A5E9645" w:rsidR="00122B7C" w:rsidRDefault="00122B7C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محموله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باارزش را برا</w:t>
      </w:r>
      <w:r>
        <w:rPr>
          <w:rFonts w:hint="cs"/>
          <w:rtl/>
        </w:rPr>
        <w:t>ی</w:t>
      </w:r>
      <w:r>
        <w:rPr>
          <w:rtl/>
        </w:rPr>
        <w:t xml:space="preserve"> دوست خود بفرست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. اگر آن را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جعبه معمول</w:t>
      </w:r>
      <w:r>
        <w:rPr>
          <w:rFonts w:hint="cs"/>
          <w:rtl/>
        </w:rPr>
        <w:t>ی</w:t>
      </w:r>
      <w:r>
        <w:rPr>
          <w:rtl/>
        </w:rPr>
        <w:t xml:space="preserve"> بگذار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 </w:t>
      </w:r>
      <w:r>
        <w:t>HTTP</w:t>
      </w:r>
      <w:r>
        <w:rPr>
          <w:rtl/>
        </w:rPr>
        <w:t>)، هر کس</w:t>
      </w:r>
      <w:r>
        <w:rPr>
          <w:rFonts w:hint="cs"/>
          <w:rtl/>
        </w:rPr>
        <w:t>ی</w:t>
      </w:r>
      <w:r>
        <w:rPr>
          <w:rtl/>
        </w:rPr>
        <w:t xml:space="preserve"> در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جعبه را باز کند، محتو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حت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دهد.</w:t>
      </w:r>
    </w:p>
    <w:p w14:paraId="38AAF705" w14:textId="6277D8B0" w:rsidR="00122B7C" w:rsidRDefault="00122B7C" w:rsidP="0018185B">
      <w:pPr>
        <w:rPr>
          <w:rtl/>
        </w:rPr>
      </w:pPr>
      <w:r>
        <w:rPr>
          <w:rFonts w:hint="eastAsia"/>
          <w:rtl/>
        </w:rPr>
        <w:t>اما</w:t>
      </w:r>
      <w:r>
        <w:rPr>
          <w:rtl/>
        </w:rPr>
        <w:t xml:space="preserve"> اگر محموله را داخل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جعبه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ضدگلوله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فقط شما و دوستتان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باز کردن آن را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 </w:t>
      </w:r>
      <w:r>
        <w:t>HTTPS</w:t>
      </w:r>
      <w:r>
        <w:rPr>
          <w:rtl/>
        </w:rPr>
        <w:t>)، حت</w:t>
      </w:r>
      <w:r>
        <w:rPr>
          <w:rFonts w:hint="cs"/>
          <w:rtl/>
        </w:rPr>
        <w:t>ی</w:t>
      </w:r>
      <w:r>
        <w:rPr>
          <w:rtl/>
        </w:rPr>
        <w:t xml:space="preserve"> اگر دزدان راه</w:t>
      </w:r>
      <w:r>
        <w:rPr>
          <w:rFonts w:hint="cs"/>
          <w:rtl/>
        </w:rPr>
        <w:t>ی</w:t>
      </w:r>
      <w:r>
        <w:rPr>
          <w:rtl/>
        </w:rPr>
        <w:t xml:space="preserve"> هم جعبه را بدزدند،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آن را باز کنند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محتو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را بفهمند.</w:t>
      </w:r>
    </w:p>
    <w:p w14:paraId="73BF7E90" w14:textId="32D44E84" w:rsidR="00122B7C" w:rsidRDefault="00122B7C" w:rsidP="0018185B">
      <w:pPr>
        <w:rPr>
          <w:rtl/>
        </w:rPr>
      </w:pPr>
      <w:r>
        <w:t>HTTPS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جعبه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ارتباطات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59732972" w14:textId="4C060EFF" w:rsidR="00122B7C" w:rsidRDefault="00122B7C" w:rsidP="0018185B">
      <w:pPr>
        <w:rPr>
          <w:rtl/>
        </w:rPr>
      </w:pPr>
      <w:r>
        <w:rPr>
          <w:rtl/>
        </w:rPr>
        <w:t xml:space="preserve">   </w:t>
      </w:r>
      <w:r>
        <w:t>HTTPS</w:t>
      </w:r>
      <w:r>
        <w:rPr>
          <w:rtl/>
        </w:rPr>
        <w:t xml:space="preserve"> = نسخه امن شده </w:t>
      </w:r>
      <w:r>
        <w:t>HTTP</w:t>
      </w:r>
      <w:r>
        <w:rPr>
          <w:rtl/>
        </w:rPr>
        <w:t xml:space="preserve"> که ارتباط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 و سرور را رمزگذار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Encrypt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D6B7B6F" w14:textId="16AE4702" w:rsidR="00122B7C" w:rsidRDefault="00122B7C" w:rsidP="0018185B">
      <w:pPr>
        <w:rPr>
          <w:rtl/>
        </w:rPr>
      </w:pPr>
      <w:r>
        <w:t>HTTPS</w:t>
      </w:r>
      <w:r>
        <w:rPr>
          <w:rtl/>
        </w:rPr>
        <w:t xml:space="preserve"> مخفف </w:t>
      </w:r>
      <w:r>
        <w:t>Hypertext Transfer Protocol Secure</w:t>
      </w:r>
      <w:r>
        <w:rPr>
          <w:rtl/>
        </w:rPr>
        <w:t xml:space="preserve"> به معنا</w:t>
      </w:r>
      <w:r>
        <w:rPr>
          <w:rFonts w:hint="cs"/>
          <w:rtl/>
        </w:rPr>
        <w:t>ی</w:t>
      </w:r>
      <w:r>
        <w:rPr>
          <w:rtl/>
        </w:rPr>
        <w:t xml:space="preserve"> "پروتکل امن انتقال ابرمتن" است.</w:t>
      </w:r>
    </w:p>
    <w:p w14:paraId="2BFC6C19" w14:textId="05A13ECF" w:rsidR="00122B7C" w:rsidRDefault="00122B7C" w:rsidP="0018185B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</w:p>
    <w:p w14:paraId="5C58BA13" w14:textId="161A92CF" w:rsidR="00122B7C" w:rsidRDefault="00122B7C" w:rsidP="0018185B">
      <w:pPr>
        <w:rPr>
          <w:rtl/>
        </w:rPr>
      </w:pPr>
      <w:r>
        <w:t>HTTPS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پروتکل ارتباط</w:t>
      </w:r>
      <w:r>
        <w:rPr>
          <w:rFonts w:hint="cs"/>
          <w:rtl/>
        </w:rPr>
        <w:t>ی</w:t>
      </w:r>
      <w:r>
        <w:rPr>
          <w:rtl/>
        </w:rPr>
        <w:t xml:space="preserve"> امن برا</w:t>
      </w:r>
      <w:r>
        <w:rPr>
          <w:rFonts w:hint="cs"/>
          <w:rtl/>
        </w:rPr>
        <w:t>ی</w:t>
      </w:r>
      <w:r>
        <w:rPr>
          <w:rtl/>
        </w:rPr>
        <w:t xml:space="preserve"> انتقال داده‌ها در شبکه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 که با استفاده از پروتکل </w:t>
      </w:r>
      <w:r>
        <w:t>SSL/TLS</w:t>
      </w:r>
      <w:r>
        <w:rPr>
          <w:rtl/>
        </w:rPr>
        <w:t xml:space="preserve">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به پروتکل استاندارد </w:t>
      </w:r>
      <w:r>
        <w:t>HTTP</w:t>
      </w:r>
      <w:r>
        <w:rPr>
          <w:rtl/>
        </w:rPr>
        <w:t xml:space="preserve"> اضافه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پروتکل از سه جنبه مهم محافظت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:</w:t>
      </w:r>
    </w:p>
    <w:p w14:paraId="52E748DD" w14:textId="5DFF3885" w:rsidR="00122B7C" w:rsidRDefault="00122B7C" w:rsidP="0018185B">
      <w:pPr>
        <w:rPr>
          <w:rtl/>
        </w:rPr>
      </w:pPr>
      <w:r>
        <w:rPr>
          <w:rtl/>
        </w:rPr>
        <w:t>1.  رمزگذار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Encryption</w:t>
      </w:r>
      <w:r>
        <w:rPr>
          <w:rtl/>
        </w:rPr>
        <w:t>)</w:t>
      </w:r>
    </w:p>
    <w:p w14:paraId="0DE31796" w14:textId="555530FA" w:rsidR="00122B7C" w:rsidRDefault="00122B7C" w:rsidP="0018185B">
      <w:pPr>
        <w:rPr>
          <w:rtl/>
        </w:rPr>
      </w:pPr>
      <w:r>
        <w:rPr>
          <w:rtl/>
        </w:rPr>
        <w:t>2.  اعتبارسنج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Authentication</w:t>
      </w:r>
      <w:r>
        <w:rPr>
          <w:rtl/>
        </w:rPr>
        <w:t>)</w:t>
      </w:r>
    </w:p>
    <w:p w14:paraId="5C0C8C0A" w14:textId="2C433B2B" w:rsidR="00122B7C" w:rsidRDefault="00122B7C" w:rsidP="0018185B">
      <w:pPr>
        <w:rPr>
          <w:rtl/>
        </w:rPr>
      </w:pPr>
      <w:r>
        <w:rPr>
          <w:rtl/>
        </w:rPr>
        <w:t xml:space="preserve">3. 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 xml:space="preserve"> داده (</w:t>
      </w:r>
      <w:r>
        <w:t>Data Integrity</w:t>
      </w:r>
      <w:r>
        <w:rPr>
          <w:rtl/>
        </w:rPr>
        <w:t>)</w:t>
      </w:r>
    </w:p>
    <w:p w14:paraId="68653E76" w14:textId="77777777" w:rsidR="00122B7C" w:rsidRDefault="00122B7C" w:rsidP="0018185B">
      <w:pPr>
        <w:rPr>
          <w:rtl/>
        </w:rPr>
      </w:pPr>
    </w:p>
    <w:p w14:paraId="0F1A251D" w14:textId="54ABF006" w:rsidR="00122B7C" w:rsidRDefault="00122B7C" w:rsidP="0018185B">
      <w:pPr>
        <w:rPr>
          <w:rtl/>
        </w:rPr>
      </w:pPr>
      <w:r>
        <w:rPr>
          <w:rtl/>
        </w:rPr>
        <w:lastRenderedPageBreak/>
        <w:t xml:space="preserve"> </w:t>
      </w:r>
      <w:r>
        <w:t>HTTPS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(</w:t>
      </w:r>
      <w:r>
        <w:t>SSL/TLS Handshake</w:t>
      </w:r>
      <w:r>
        <w:rPr>
          <w:rtl/>
        </w:rPr>
        <w:t>)</w:t>
      </w:r>
    </w:p>
    <w:p w14:paraId="3C6E674C" w14:textId="3A401DEF" w:rsidR="00122B7C" w:rsidRDefault="00122B7C" w:rsidP="0018185B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شما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HTTPS</w:t>
      </w:r>
      <w:r>
        <w:rPr>
          <w:rtl/>
        </w:rPr>
        <w:t xml:space="preserve"> متصل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`</w:t>
      </w:r>
      <w:r>
        <w:t>https://bank.com</w:t>
      </w:r>
      <w:r>
        <w:rPr>
          <w:rtl/>
        </w:rPr>
        <w:t>`)، قبل از شروع تبادل داده‌ها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به نام </w:t>
      </w:r>
      <w:r>
        <w:t>SSL/TLS Handshake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 و سرور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 w:rsidR="00CA7A1E">
        <w:t>.</w:t>
      </w:r>
    </w:p>
    <w:p w14:paraId="31296DDE" w14:textId="1F7A31F1" w:rsidR="00122B7C" w:rsidRDefault="00122B7C" w:rsidP="0018185B">
      <w:pPr>
        <w:rPr>
          <w:rtl/>
        </w:rPr>
      </w:pPr>
      <w:r>
        <w:rPr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HTTPS</w:t>
      </w:r>
    </w:p>
    <w:p w14:paraId="53A4DB7B" w14:textId="57C91B26" w:rsidR="00122B7C" w:rsidRDefault="00122B7C" w:rsidP="0018185B">
      <w:pPr>
        <w:rPr>
          <w:rtl/>
        </w:rPr>
      </w:pPr>
      <w:r>
        <w:rPr>
          <w:rtl/>
        </w:rPr>
        <w:t>1.  رمزگذار</w:t>
      </w:r>
      <w:r>
        <w:rPr>
          <w:rFonts w:hint="cs"/>
          <w:rtl/>
        </w:rPr>
        <w:t>ی</w:t>
      </w:r>
      <w:r>
        <w:rPr>
          <w:rtl/>
        </w:rPr>
        <w:t xml:space="preserve"> داده (</w:t>
      </w:r>
      <w:r>
        <w:t>Encryption</w:t>
      </w:r>
      <w:r>
        <w:rPr>
          <w:rtl/>
        </w:rPr>
        <w:t>):</w:t>
      </w:r>
    </w:p>
    <w:p w14:paraId="7684DB6A" w14:textId="6AE985C1" w:rsidR="00122B7C" w:rsidRDefault="00122B7C" w:rsidP="0018185B">
      <w:pPr>
        <w:rPr>
          <w:rtl/>
        </w:rPr>
      </w:pPr>
      <w:r>
        <w:rPr>
          <w:rtl/>
        </w:rPr>
        <w:t xml:space="preserve">      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. تمام داده‌ها</w:t>
      </w:r>
      <w:r>
        <w:rPr>
          <w:rFonts w:hint="cs"/>
          <w:rtl/>
        </w:rPr>
        <w:t>یی</w:t>
      </w:r>
      <w:r>
        <w:rPr>
          <w:rtl/>
        </w:rPr>
        <w:t xml:space="preserve"> که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شما و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رد و بدل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(رمز عبور، اطلاعات کارت بانک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>) به صورت رمزگذار</w:t>
      </w:r>
      <w:r>
        <w:rPr>
          <w:rFonts w:hint="cs"/>
          <w:rtl/>
        </w:rPr>
        <w:t>ی</w:t>
      </w:r>
      <w:r>
        <w:rPr>
          <w:rtl/>
        </w:rPr>
        <w:t xml:space="preserve"> شده انتقال م</w:t>
      </w:r>
      <w:r>
        <w:rPr>
          <w:rFonts w:hint="cs"/>
          <w:rtl/>
        </w:rPr>
        <w:t>ی‌ی</w:t>
      </w:r>
      <w:r>
        <w:rPr>
          <w:rFonts w:hint="eastAsia"/>
          <w:rtl/>
        </w:rPr>
        <w:t>ابند</w:t>
      </w:r>
      <w:r>
        <w:rPr>
          <w:rtl/>
        </w:rPr>
        <w:t>.</w:t>
      </w:r>
    </w:p>
    <w:p w14:paraId="61E27AA0" w14:textId="1BBD28A3" w:rsidR="00122B7C" w:rsidRDefault="00122B7C" w:rsidP="0018185B">
      <w:pPr>
        <w:rPr>
          <w:rtl/>
        </w:rPr>
      </w:pPr>
      <w:r>
        <w:rPr>
          <w:rtl/>
        </w:rPr>
        <w:t xml:space="preserve">       حت</w:t>
      </w:r>
      <w:r>
        <w:rPr>
          <w:rFonts w:hint="cs"/>
          <w:rtl/>
        </w:rPr>
        <w:t>ی</w:t>
      </w:r>
      <w:r>
        <w:rPr>
          <w:rtl/>
        </w:rPr>
        <w:t xml:space="preserve"> اگر کس</w:t>
      </w:r>
      <w:r>
        <w:rPr>
          <w:rFonts w:hint="cs"/>
          <w:rtl/>
        </w:rPr>
        <w:t>ی</w:t>
      </w:r>
      <w:r>
        <w:rPr>
          <w:rtl/>
        </w:rPr>
        <w:t xml:space="preserve"> ارتباط را استراق سمع کند،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آن را بخواند.</w:t>
      </w:r>
    </w:p>
    <w:p w14:paraId="061E2B82" w14:textId="3C5EFD5B" w:rsidR="00122B7C" w:rsidRDefault="00122B7C" w:rsidP="0018185B">
      <w:pPr>
        <w:rPr>
          <w:rtl/>
        </w:rPr>
      </w:pPr>
      <w:r>
        <w:rPr>
          <w:rtl/>
        </w:rPr>
        <w:t>2.  اعتبارسنج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Authentication</w:t>
      </w:r>
      <w:r>
        <w:rPr>
          <w:rtl/>
        </w:rPr>
        <w:t>):</w:t>
      </w:r>
    </w:p>
    <w:p w14:paraId="4E77C011" w14:textId="6E89A81B" w:rsidR="00122B7C" w:rsidRDefault="00122B7C" w:rsidP="0018185B">
      <w:pPr>
        <w:rPr>
          <w:rtl/>
        </w:rPr>
      </w:pPr>
      <w:r>
        <w:rPr>
          <w:rtl/>
        </w:rPr>
        <w:t xml:space="preserve">     </w:t>
      </w:r>
      <w:r>
        <w:t>HTTPS</w:t>
      </w:r>
      <w:r>
        <w:rPr>
          <w:rtl/>
        </w:rPr>
        <w:t xml:space="preserve"> با استفاده از گواه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SSL</w:t>
      </w:r>
      <w:r>
        <w:rPr>
          <w:rtl/>
        </w:rPr>
        <w:t xml:space="preserve">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شما در حال ارتباط با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و قانون</w:t>
      </w:r>
      <w:r>
        <w:rPr>
          <w:rFonts w:hint="cs"/>
          <w:rtl/>
        </w:rPr>
        <w:t>ی</w:t>
      </w:r>
      <w:r>
        <w:rPr>
          <w:rtl/>
        </w:rPr>
        <w:t xml:space="preserve"> هست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نه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جعل</w:t>
      </w:r>
      <w:r>
        <w:rPr>
          <w:rFonts w:hint="cs"/>
          <w:rtl/>
        </w:rPr>
        <w:t>ی</w:t>
      </w:r>
      <w:r>
        <w:rPr>
          <w:rtl/>
        </w:rPr>
        <w:t xml:space="preserve"> که خود را به جا</w:t>
      </w:r>
      <w:r>
        <w:rPr>
          <w:rFonts w:hint="cs"/>
          <w:rtl/>
        </w:rPr>
        <w:t>ی</w:t>
      </w:r>
      <w:r>
        <w:rPr>
          <w:rtl/>
        </w:rPr>
        <w:t xml:space="preserve"> آن جا زده است.</w:t>
      </w:r>
    </w:p>
    <w:p w14:paraId="63101B99" w14:textId="3610856E" w:rsidR="00122B7C" w:rsidRDefault="00122B7C" w:rsidP="0018185B">
      <w:pPr>
        <w:rPr>
          <w:rtl/>
        </w:rPr>
      </w:pPr>
      <w:r>
        <w:rPr>
          <w:rtl/>
        </w:rPr>
        <w:t xml:space="preserve">   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گواه</w:t>
      </w:r>
      <w:r>
        <w:rPr>
          <w:rFonts w:hint="cs"/>
          <w:rtl/>
        </w:rPr>
        <w:t>ی</w:t>
      </w:r>
      <w:r>
        <w:rPr>
          <w:rtl/>
        </w:rPr>
        <w:t xml:space="preserve"> را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مرجع معتبر (</w:t>
      </w:r>
      <w:r>
        <w:t>Certificate Authority</w:t>
      </w:r>
      <w:r>
        <w:rPr>
          <w:rtl/>
        </w:rPr>
        <w:t>) صادر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A53DB37" w14:textId="6B9A9192" w:rsidR="00122B7C" w:rsidRDefault="00122B7C" w:rsidP="0018185B">
      <w:pPr>
        <w:rPr>
          <w:rtl/>
        </w:rPr>
      </w:pPr>
      <w:r>
        <w:rPr>
          <w:rtl/>
        </w:rPr>
        <w:t xml:space="preserve">3.  حفظ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 xml:space="preserve"> داده (</w:t>
      </w:r>
      <w:r>
        <w:t>Data Integrity</w:t>
      </w:r>
      <w:r>
        <w:rPr>
          <w:rtl/>
        </w:rPr>
        <w:t>):</w:t>
      </w:r>
    </w:p>
    <w:p w14:paraId="1E0D8DA5" w14:textId="2A315080" w:rsidR="00122B7C" w:rsidRDefault="00122B7C" w:rsidP="0018185B">
      <w:pPr>
        <w:rPr>
          <w:rtl/>
        </w:rPr>
      </w:pPr>
      <w:r>
        <w:rPr>
          <w:rtl/>
        </w:rPr>
        <w:t xml:space="preserve">    </w:t>
      </w:r>
      <w:r>
        <w:t>HTTPS</w:t>
      </w:r>
      <w:r>
        <w:rPr>
          <w:rtl/>
        </w:rPr>
        <w:t xml:space="preserve"> تضم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داده‌ها در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انتقال دستکار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نکرده‌اند.</w:t>
      </w:r>
    </w:p>
    <w:p w14:paraId="56F8967E" w14:textId="33EA8E9E" w:rsidR="00122B7C" w:rsidRDefault="00122B7C" w:rsidP="0018185B">
      <w:pPr>
        <w:rPr>
          <w:rtl/>
        </w:rPr>
      </w:pPr>
      <w:r>
        <w:rPr>
          <w:rtl/>
        </w:rPr>
        <w:t xml:space="preserve"> چگونه بفهم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HTTPS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67BD5229" w14:textId="77777777" w:rsidR="00122B7C" w:rsidRDefault="00122B7C" w:rsidP="0018185B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نوار آدرس مرورگر خود به دنبال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نشانه‌ها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6505CCDA" w14:textId="686EE1DC" w:rsidR="00122B7C" w:rsidRDefault="00122B7C" w:rsidP="0018185B">
      <w:pPr>
        <w:rPr>
          <w:rtl/>
        </w:rPr>
      </w:pPr>
      <w:r>
        <w:rPr>
          <w:rtl/>
        </w:rPr>
        <w:t>1.  قفل (</w:t>
      </w:r>
      <w:r>
        <w:rPr>
          <w:rFonts w:ascii="Segoe UI Emoji" w:hAnsi="Segoe UI Emoji" w:cs="Segoe UI Emoji" w:hint="cs"/>
          <w:rtl/>
        </w:rPr>
        <w:t>🔒</w:t>
      </w:r>
      <w:r>
        <w:rPr>
          <w:rtl/>
        </w:rPr>
        <w:t xml:space="preserve">) </w:t>
      </w:r>
      <w:r>
        <w:rPr>
          <w:rFonts w:ascii="IRANSansWeb(FaNum) Light" w:hAnsi="IRANSansWeb(FaNum) Light" w:hint="cs"/>
          <w:rtl/>
        </w:rPr>
        <w:t>بسته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نشانه. معمولاً کنار آدرس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A90BEDC" w14:textId="06089216" w:rsidR="00122B7C" w:rsidRDefault="00122B7C" w:rsidP="0018185B">
      <w:pPr>
        <w:rPr>
          <w:rtl/>
        </w:rPr>
      </w:pPr>
      <w:r>
        <w:rPr>
          <w:rtl/>
        </w:rPr>
        <w:t>2.  شروع آدرس با `</w:t>
      </w:r>
      <w:r>
        <w:t>https</w:t>
      </w:r>
      <w:r>
        <w:rPr>
          <w:rtl/>
        </w:rPr>
        <w:t>://`: به جا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http</w:t>
      </w:r>
      <w:r>
        <w:rPr>
          <w:rtl/>
        </w:rPr>
        <w:t>://`.</w:t>
      </w:r>
    </w:p>
    <w:p w14:paraId="0DF6B479" w14:textId="50BCE1B3" w:rsidR="00122B7C" w:rsidRDefault="00122B7C" w:rsidP="0018185B">
      <w:pPr>
        <w:rPr>
          <w:rtl/>
        </w:rPr>
      </w:pPr>
      <w:r>
        <w:rPr>
          <w:rtl/>
        </w:rPr>
        <w:t>3.  علامت "امن" (</w:t>
      </w:r>
      <w:r>
        <w:t>Secure</w:t>
      </w:r>
      <w:r>
        <w:rPr>
          <w:rtl/>
        </w:rPr>
        <w:t>): در برخ</w:t>
      </w:r>
      <w:r>
        <w:rPr>
          <w:rFonts w:hint="cs"/>
          <w:rtl/>
        </w:rPr>
        <w:t>ی</w:t>
      </w:r>
      <w:r>
        <w:rPr>
          <w:rtl/>
        </w:rPr>
        <w:t xml:space="preserve"> مرورگرها کلمه "امن"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"</w:t>
      </w:r>
      <w:r>
        <w:t>Secure</w:t>
      </w:r>
      <w:r>
        <w:rPr>
          <w:rtl/>
        </w:rPr>
        <w:t>" نوشته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6FDF1979" w14:textId="643F9C46" w:rsidR="00122B7C" w:rsidRDefault="00122B7C" w:rsidP="0018185B">
      <w:r>
        <w:rPr>
          <w:rtl/>
        </w:rPr>
        <w:t xml:space="preserve"> تفاوت </w:t>
      </w:r>
      <w:r>
        <w:t>HTTP</w:t>
      </w:r>
      <w:r>
        <w:rPr>
          <w:rtl/>
        </w:rPr>
        <w:t xml:space="preserve"> با </w:t>
      </w:r>
      <w:r>
        <w:t>HTTPS</w:t>
      </w:r>
      <w:r>
        <w:rPr>
          <w:rtl/>
        </w:rPr>
        <w:t xml:space="preserve"> (مقا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7A1E" w14:paraId="10A33C96" w14:textId="77777777" w:rsidTr="00CA7A1E">
        <w:tc>
          <w:tcPr>
            <w:tcW w:w="3116" w:type="dxa"/>
          </w:tcPr>
          <w:p w14:paraId="3C24E67D" w14:textId="2246BF36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6EAB128A" w14:textId="6EEAE962" w:rsidR="00CA7A1E" w:rsidRDefault="00CA7A1E" w:rsidP="0018185B">
            <w:pPr>
              <w:rPr>
                <w:rtl/>
              </w:rPr>
            </w:pPr>
            <w:r>
              <w:t>HTTPS</w:t>
            </w:r>
          </w:p>
        </w:tc>
        <w:tc>
          <w:tcPr>
            <w:tcW w:w="3117" w:type="dxa"/>
          </w:tcPr>
          <w:p w14:paraId="33F31CC3" w14:textId="1C8EDF77" w:rsidR="00CA7A1E" w:rsidRDefault="00CA7A1E" w:rsidP="0018185B">
            <w:pPr>
              <w:rPr>
                <w:rtl/>
              </w:rPr>
            </w:pPr>
            <w:r>
              <w:t>HTTP</w:t>
            </w:r>
          </w:p>
        </w:tc>
      </w:tr>
      <w:tr w:rsidR="00CA7A1E" w14:paraId="088CDF1C" w14:textId="77777777" w:rsidTr="00CA7A1E">
        <w:tc>
          <w:tcPr>
            <w:tcW w:w="3116" w:type="dxa"/>
          </w:tcPr>
          <w:p w14:paraId="6D993B5A" w14:textId="182F7543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3117" w:type="dxa"/>
          </w:tcPr>
          <w:p w14:paraId="2A86CBC1" w14:textId="12C4CAA6" w:rsidR="00CA7A1E" w:rsidRDefault="00CA7A1E" w:rsidP="0018185B">
            <w:r>
              <w:rPr>
                <w:rtl/>
              </w:rPr>
              <w:t>ندارد - داده‌ها به صورت متن ساده منتقل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</w:p>
        </w:tc>
        <w:tc>
          <w:tcPr>
            <w:tcW w:w="3117" w:type="dxa"/>
          </w:tcPr>
          <w:p w14:paraId="10437FDC" w14:textId="1EF4C6F6" w:rsidR="00CA7A1E" w:rsidRDefault="00CA7A1E" w:rsidP="0018185B">
            <w:r>
              <w:rPr>
                <w:rtl/>
              </w:rPr>
              <w:t>دارد - داده‌ها کاملاً رمزگذار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</w:p>
        </w:tc>
      </w:tr>
      <w:tr w:rsidR="00CA7A1E" w14:paraId="03ACE7A2" w14:textId="77777777" w:rsidTr="00CA7A1E">
        <w:tc>
          <w:tcPr>
            <w:tcW w:w="3116" w:type="dxa"/>
          </w:tcPr>
          <w:p w14:paraId="79AF1B20" w14:textId="71B59577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پورت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</w:tc>
        <w:tc>
          <w:tcPr>
            <w:tcW w:w="3117" w:type="dxa"/>
          </w:tcPr>
          <w:p w14:paraId="4DB090F0" w14:textId="32925959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پورت ۸۰</w:t>
            </w:r>
          </w:p>
        </w:tc>
        <w:tc>
          <w:tcPr>
            <w:tcW w:w="3117" w:type="dxa"/>
          </w:tcPr>
          <w:p w14:paraId="09B519D6" w14:textId="71081F81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پورت ۴۴۳</w:t>
            </w:r>
          </w:p>
        </w:tc>
      </w:tr>
      <w:tr w:rsidR="00CA7A1E" w14:paraId="09064095" w14:textId="77777777" w:rsidTr="00CA7A1E">
        <w:tc>
          <w:tcPr>
            <w:tcW w:w="3116" w:type="dxa"/>
          </w:tcPr>
          <w:p w14:paraId="38827754" w14:textId="699F6D7F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الگور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رمزنگار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00289541" w14:textId="72971495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استفاده نم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  <w:tc>
          <w:tcPr>
            <w:tcW w:w="3117" w:type="dxa"/>
          </w:tcPr>
          <w:p w14:paraId="2FF299E2" w14:textId="4BC208BC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 xml:space="preserve">از </w:t>
            </w:r>
            <w:r>
              <w:t>SSL/TLS</w:t>
            </w:r>
            <w:r>
              <w:rPr>
                <w:rtl/>
              </w:rPr>
              <w:t xml:space="preserve">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  <w:tr w:rsidR="00CA7A1E" w14:paraId="4DD38925" w14:textId="77777777" w:rsidTr="00CA7A1E">
        <w:tc>
          <w:tcPr>
            <w:tcW w:w="3116" w:type="dxa"/>
          </w:tcPr>
          <w:p w14:paraId="43776503" w14:textId="0B74B118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سرعت</w:t>
            </w:r>
          </w:p>
        </w:tc>
        <w:tc>
          <w:tcPr>
            <w:tcW w:w="3117" w:type="dxa"/>
          </w:tcPr>
          <w:p w14:paraId="566AFC48" w14:textId="6674B551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کم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ع‌تر</w:t>
            </w:r>
            <w:r>
              <w:rPr>
                <w:rtl/>
              </w:rPr>
              <w:t xml:space="preserve"> (به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عدم </w:t>
            </w:r>
            <w:r>
              <w:t>overhead</w:t>
            </w:r>
            <w:r>
              <w:rPr>
                <w:rtl/>
              </w:rPr>
              <w:t xml:space="preserve"> رمزگذار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615D27FA" w14:textId="3F3BFD1F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کم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کندتر (به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پردازش‌ها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رمزگذار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</w:tr>
      <w:tr w:rsidR="00B8645A" w14:paraId="06F84CD7" w14:textId="77777777" w:rsidTr="00CA7A1E">
        <w:tc>
          <w:tcPr>
            <w:tcW w:w="3116" w:type="dxa"/>
          </w:tcPr>
          <w:p w14:paraId="6DA74B57" w14:textId="7EA895D0" w:rsidR="00B8645A" w:rsidRDefault="00B8645A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4602279D" w14:textId="76F7CA73" w:rsidR="00B8645A" w:rsidRDefault="00B8645A" w:rsidP="0018185B">
            <w:pPr>
              <w:rPr>
                <w:rtl/>
              </w:rPr>
            </w:pPr>
            <w:r>
              <w:rPr>
                <w:rtl/>
              </w:rPr>
              <w:t>مناسب اطلاعات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رحساس</w:t>
            </w:r>
          </w:p>
        </w:tc>
        <w:tc>
          <w:tcPr>
            <w:tcW w:w="3117" w:type="dxa"/>
          </w:tcPr>
          <w:p w14:paraId="5BB69829" w14:textId="0B2D4EDF" w:rsidR="00B8645A" w:rsidRDefault="00B8645A" w:rsidP="0018185B">
            <w:pPr>
              <w:rPr>
                <w:rtl/>
              </w:rPr>
            </w:pPr>
            <w:r>
              <w:rPr>
                <w:rtl/>
              </w:rPr>
              <w:t>ضرور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حساس (لاگ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ن،</w:t>
            </w:r>
            <w:r>
              <w:rPr>
                <w:rtl/>
              </w:rPr>
              <w:t xml:space="preserve"> بانک، پرداخت)</w:t>
            </w:r>
          </w:p>
        </w:tc>
      </w:tr>
      <w:tr w:rsidR="00B8645A" w14:paraId="0CFC5557" w14:textId="77777777" w:rsidTr="00CA7A1E">
        <w:tc>
          <w:tcPr>
            <w:tcW w:w="3116" w:type="dxa"/>
          </w:tcPr>
          <w:p w14:paraId="6609BFF5" w14:textId="42AEBD41" w:rsidR="00B8645A" w:rsidRDefault="00B8645A" w:rsidP="0018185B">
            <w:pPr>
              <w:rPr>
                <w:rtl/>
              </w:rPr>
            </w:pPr>
            <w:r>
              <w:rPr>
                <w:rtl/>
              </w:rPr>
              <w:t>نماد در مرورگر</w:t>
            </w:r>
          </w:p>
        </w:tc>
        <w:tc>
          <w:tcPr>
            <w:tcW w:w="3117" w:type="dxa"/>
          </w:tcPr>
          <w:p w14:paraId="1F1605C1" w14:textId="3C4A6EE6" w:rsidR="00B8645A" w:rsidRDefault="00B8645A" w:rsidP="0018185B">
            <w:pPr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ⓘ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"ناامن"</w:t>
            </w:r>
          </w:p>
        </w:tc>
        <w:tc>
          <w:tcPr>
            <w:tcW w:w="3117" w:type="dxa"/>
          </w:tcPr>
          <w:p w14:paraId="2AE7783C" w14:textId="0F090077" w:rsidR="00B8645A" w:rsidRDefault="00B8645A" w:rsidP="0018185B">
            <w:pPr>
              <w:rPr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🔒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"امن"</w:t>
            </w:r>
          </w:p>
        </w:tc>
      </w:tr>
    </w:tbl>
    <w:p w14:paraId="179A0470" w14:textId="5759A197" w:rsidR="00122B7C" w:rsidRDefault="00122B7C" w:rsidP="0018185B">
      <w:pPr>
        <w:rPr>
          <w:rtl/>
        </w:rPr>
      </w:pPr>
      <w:r>
        <w:rPr>
          <w:rtl/>
        </w:rPr>
        <w:t xml:space="preserve"> چرا </w:t>
      </w:r>
      <w:r>
        <w:t>HTTPS</w:t>
      </w:r>
      <w:r>
        <w:rPr>
          <w:rtl/>
        </w:rPr>
        <w:t xml:space="preserve"> امروزه ضرور</w:t>
      </w:r>
      <w:r>
        <w:rPr>
          <w:rFonts w:hint="cs"/>
          <w:rtl/>
        </w:rPr>
        <w:t>ی</w:t>
      </w:r>
      <w:r>
        <w:rPr>
          <w:rtl/>
        </w:rPr>
        <w:t xml:space="preserve"> است؟</w:t>
      </w:r>
    </w:p>
    <w:p w14:paraId="10C42DE5" w14:textId="44D7F4BD" w:rsidR="00122B7C" w:rsidRDefault="00122B7C" w:rsidP="0018185B">
      <w:pPr>
        <w:rPr>
          <w:rtl/>
        </w:rPr>
      </w:pPr>
      <w:r>
        <w:rPr>
          <w:rtl/>
        </w:rPr>
        <w:t>1.  حفاظت از اطلاعات کاربران: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.</w:t>
      </w:r>
    </w:p>
    <w:p w14:paraId="5121659C" w14:textId="1E5DEF87" w:rsidR="00122B7C" w:rsidRDefault="00122B7C" w:rsidP="0018185B">
      <w:pPr>
        <w:rPr>
          <w:rtl/>
        </w:rPr>
      </w:pPr>
      <w:r>
        <w:rPr>
          <w:rtl/>
        </w:rPr>
        <w:t>2.  اعتماد و اعتبار (</w:t>
      </w:r>
      <w:r>
        <w:t>Credibility</w:t>
      </w:r>
      <w:r>
        <w:rPr>
          <w:rtl/>
        </w:rPr>
        <w:t>): کاربران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که قفل سبز رنگ دارند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اعتماد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0943ED17" w14:textId="5E36DF1D" w:rsidR="00122B7C" w:rsidRDefault="00122B7C" w:rsidP="0018185B">
      <w:pPr>
        <w:rPr>
          <w:rtl/>
        </w:rPr>
      </w:pPr>
      <w:r>
        <w:rPr>
          <w:rtl/>
        </w:rPr>
        <w:t>3.  سئو (</w:t>
      </w:r>
      <w:r>
        <w:t>SEO</w:t>
      </w:r>
      <w:r>
        <w:rPr>
          <w:rtl/>
        </w:rPr>
        <w:t>): گوگل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HTTPS</w:t>
      </w:r>
      <w:r>
        <w:rPr>
          <w:rtl/>
        </w:rPr>
        <w:t xml:space="preserve"> رتبه بهتر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0DEB2F8D" w14:textId="5B7E4A09" w:rsidR="00122B7C" w:rsidRDefault="00122B7C" w:rsidP="0018185B">
      <w:pPr>
        <w:rPr>
          <w:rtl/>
        </w:rPr>
      </w:pPr>
      <w:r>
        <w:rPr>
          <w:rtl/>
        </w:rPr>
        <w:t>4.  امکان استفاده از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وب: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API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مدرن مرورگر (مانند دسترس</w:t>
      </w:r>
      <w:r>
        <w:rPr>
          <w:rFonts w:hint="cs"/>
          <w:rtl/>
        </w:rPr>
        <w:t>ی</w:t>
      </w:r>
      <w:r>
        <w:rPr>
          <w:rtl/>
        </w:rPr>
        <w:t xml:space="preserve"> به مکان) فقط برا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HTTPS</w:t>
      </w:r>
      <w:r>
        <w:rPr>
          <w:rtl/>
        </w:rPr>
        <w:t xml:space="preserve"> فعال هستند.</w:t>
      </w:r>
    </w:p>
    <w:p w14:paraId="128BDD70" w14:textId="560E0864" w:rsidR="00122B7C" w:rsidRDefault="00122B7C" w:rsidP="0018185B">
      <w:pPr>
        <w:rPr>
          <w:rtl/>
        </w:rPr>
      </w:pPr>
      <w:r>
        <w:rPr>
          <w:rtl/>
        </w:rPr>
        <w:t>5. 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>.</w:t>
      </w:r>
    </w:p>
    <w:p w14:paraId="099AF466" w14:textId="696D0B25" w:rsidR="00122B7C" w:rsidRDefault="00122B7C" w:rsidP="0018185B">
      <w:pPr>
        <w:rPr>
          <w:rtl/>
        </w:rPr>
      </w:pPr>
      <w:r>
        <w:rPr>
          <w:rtl/>
        </w:rPr>
        <w:t xml:space="preserve"> گواه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SSL (SSL Certificate)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1A923B49" w14:textId="65688F6B" w:rsidR="00122B7C" w:rsidRDefault="00122B7C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راه‌انداز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HTTPS</w:t>
      </w:r>
      <w:r>
        <w:rPr>
          <w:rtl/>
        </w:rPr>
        <w:t>، صاحب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گواه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SSL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مرجع معتبر خر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گواه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کارت شناسا</w:t>
      </w:r>
      <w:r>
        <w:rPr>
          <w:rFonts w:hint="cs"/>
          <w:rtl/>
        </w:rPr>
        <w:t>یی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 که:</w:t>
      </w:r>
    </w:p>
    <w:p w14:paraId="76F91B89" w14:textId="31893E9D" w:rsidR="00122B7C" w:rsidRDefault="00122B7C" w:rsidP="0018185B">
      <w:pPr>
        <w:rPr>
          <w:rtl/>
        </w:rPr>
      </w:pPr>
      <w:r>
        <w:rPr>
          <w:rtl/>
        </w:rPr>
        <w:t xml:space="preserve">  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صاحب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DA24391" w14:textId="7933CCB9" w:rsidR="00122B7C" w:rsidRDefault="00122B7C" w:rsidP="0018185B">
      <w:r>
        <w:rPr>
          <w:rtl/>
        </w:rPr>
        <w:t xml:space="preserve">   حاو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برقرار</w:t>
      </w:r>
      <w:r>
        <w:rPr>
          <w:rFonts w:hint="cs"/>
          <w:rtl/>
        </w:rPr>
        <w:t>ی</w:t>
      </w:r>
      <w:r>
        <w:rPr>
          <w:rtl/>
        </w:rPr>
        <w:t xml:space="preserve"> ارتباط امن است.</w:t>
      </w:r>
    </w:p>
    <w:p w14:paraId="1C29D6FC" w14:textId="66BC233B" w:rsidR="00B8645A" w:rsidRDefault="00B8645A" w:rsidP="0018185B">
      <w:pPr>
        <w:pStyle w:val="Heading1"/>
      </w:pPr>
      <w:bookmarkStart w:id="27" w:name="_Toc211464472"/>
      <w:r>
        <w:rPr>
          <w:rFonts w:hint="cs"/>
          <w:rtl/>
        </w:rPr>
        <w:t xml:space="preserve">بررسی سایت‌های </w:t>
      </w:r>
      <w:r>
        <w:t>Static</w:t>
      </w:r>
      <w:r>
        <w:rPr>
          <w:rFonts w:hint="cs"/>
          <w:rtl/>
        </w:rPr>
        <w:t xml:space="preserve"> و </w:t>
      </w:r>
      <w:r>
        <w:t>Dynamic</w:t>
      </w:r>
      <w:bookmarkEnd w:id="27"/>
    </w:p>
    <w:p w14:paraId="1DD8AF58" w14:textId="77777777" w:rsidR="00B8645A" w:rsidRDefault="00B8645A" w:rsidP="0018185B">
      <w:pPr>
        <w:rPr>
          <w:rtl/>
        </w:rPr>
      </w:pPr>
      <w:r>
        <w:rPr>
          <w:rtl/>
        </w:rPr>
        <w:t>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دو نوع اصل</w:t>
      </w:r>
      <w:r>
        <w:rPr>
          <w:rFonts w:hint="cs"/>
          <w:rtl/>
        </w:rPr>
        <w:t>ی</w:t>
      </w:r>
      <w:r>
        <w:rPr>
          <w:rtl/>
        </w:rPr>
        <w:t xml:space="preserve"> از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هستند که از نظر فن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کاربرد و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تفاوت‌ها</w:t>
      </w:r>
      <w:r>
        <w:rPr>
          <w:rFonts w:hint="cs"/>
          <w:rtl/>
        </w:rPr>
        <w:t>ی</w:t>
      </w:r>
      <w:r>
        <w:rPr>
          <w:rtl/>
        </w:rPr>
        <w:t xml:space="preserve"> بن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دارند. انتخاب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به طور کامل به اهداف و ن</w:t>
      </w:r>
      <w:r>
        <w:rPr>
          <w:rFonts w:hint="cs"/>
          <w:rtl/>
        </w:rPr>
        <w:t>ی</w:t>
      </w:r>
      <w:r>
        <w:rPr>
          <w:rFonts w:hint="eastAsia"/>
          <w:rtl/>
        </w:rPr>
        <w:t>ازها</w:t>
      </w:r>
      <w:r>
        <w:rPr>
          <w:rFonts w:hint="cs"/>
          <w:rtl/>
        </w:rPr>
        <w:t>ی</w:t>
      </w:r>
      <w:r>
        <w:rPr>
          <w:rtl/>
        </w:rPr>
        <w:t xml:space="preserve"> کسب‌وکار شما بستگ</w:t>
      </w:r>
      <w:r>
        <w:rPr>
          <w:rFonts w:hint="cs"/>
          <w:rtl/>
        </w:rPr>
        <w:t>ی</w:t>
      </w:r>
      <w:r>
        <w:rPr>
          <w:rtl/>
        </w:rPr>
        <w:t xml:space="preserve"> دارد.</w:t>
      </w:r>
    </w:p>
    <w:p w14:paraId="462F7234" w14:textId="77777777" w:rsidR="00B8645A" w:rsidRDefault="00B8645A" w:rsidP="0018185B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جدول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خلاصه‌ا</w:t>
      </w:r>
      <w:r>
        <w:rPr>
          <w:rFonts w:hint="cs"/>
          <w:rtl/>
        </w:rPr>
        <w:t>ی</w:t>
      </w:r>
      <w:r>
        <w:rPr>
          <w:rtl/>
        </w:rPr>
        <w:t xml:space="preserve"> از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تفاوت‌ها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نوع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مشاهده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2C6C" w14:paraId="74510B0D" w14:textId="77777777" w:rsidTr="009F2C6C">
        <w:tc>
          <w:tcPr>
            <w:tcW w:w="3116" w:type="dxa"/>
          </w:tcPr>
          <w:p w14:paraId="1F728FBB" w14:textId="398651A4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0900B421" w14:textId="21DF864F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استات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(ا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ستا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7B0B1C7E" w14:textId="3E1D5A74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(پو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>)</w:t>
            </w:r>
          </w:p>
        </w:tc>
      </w:tr>
      <w:tr w:rsidR="009F2C6C" w14:paraId="2276721B" w14:textId="77777777" w:rsidTr="009F2C6C">
        <w:tc>
          <w:tcPr>
            <w:tcW w:w="3116" w:type="dxa"/>
          </w:tcPr>
          <w:p w14:paraId="7F1DEADD" w14:textId="5C9ABD8A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محتوا و تعامل</w:t>
            </w:r>
          </w:p>
        </w:tc>
        <w:tc>
          <w:tcPr>
            <w:tcW w:w="3117" w:type="dxa"/>
          </w:tcPr>
          <w:p w14:paraId="39C816BF" w14:textId="14BD1C01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ثابت و از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نوشته شده. فاقد تعامل کاربر (مانند ثبت‌نام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نظر دادن) .</w:t>
            </w:r>
          </w:p>
        </w:tc>
        <w:tc>
          <w:tcPr>
            <w:tcW w:w="3117" w:type="dxa"/>
          </w:tcPr>
          <w:p w14:paraId="4C1D7DF8" w14:textId="48782C5B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و 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رپذ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. تعامل کامل کاربر (ثبت‌نام، خر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د،</w:t>
            </w:r>
            <w:r>
              <w:rPr>
                <w:rtl/>
              </w:rPr>
              <w:t xml:space="preserve">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  <w:r>
              <w:rPr>
                <w:rtl/>
              </w:rPr>
              <w:t xml:space="preserve"> کاربر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>) .</w:t>
            </w:r>
          </w:p>
        </w:tc>
      </w:tr>
      <w:tr w:rsidR="009F2C6C" w14:paraId="196F965F" w14:textId="77777777" w:rsidTr="009F2C6C">
        <w:tc>
          <w:tcPr>
            <w:tcW w:w="3116" w:type="dxa"/>
          </w:tcPr>
          <w:p w14:paraId="70C381A8" w14:textId="0F9F796F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مورد استفاده</w:t>
            </w:r>
          </w:p>
        </w:tc>
        <w:tc>
          <w:tcPr>
            <w:tcW w:w="3117" w:type="dxa"/>
          </w:tcPr>
          <w:p w14:paraId="1752031E" w14:textId="389269DD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 xml:space="preserve">عمدتاً </w:t>
            </w:r>
            <w:r>
              <w:t>HTML</w:t>
            </w:r>
            <w:r>
              <w:rPr>
                <w:rtl/>
              </w:rPr>
              <w:t xml:space="preserve"> و </w:t>
            </w:r>
            <w:r>
              <w:t>CSS</w:t>
            </w:r>
            <w:r>
              <w:rPr>
                <w:rtl/>
              </w:rPr>
              <w:t>، گاه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جاوااسکر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پت</w:t>
            </w:r>
            <w:r>
              <w:rPr>
                <w:rtl/>
              </w:rPr>
              <w:t xml:space="preserve"> .</w:t>
            </w:r>
          </w:p>
        </w:tc>
        <w:tc>
          <w:tcPr>
            <w:tcW w:w="3117" w:type="dxa"/>
          </w:tcPr>
          <w:p w14:paraId="404E5DC1" w14:textId="1DE0F754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زبان‌ها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سمت سرور (مانند </w:t>
            </w:r>
            <w:r>
              <w:t>PHP</w:t>
            </w:r>
            <w:r>
              <w:rPr>
                <w:rtl/>
              </w:rPr>
              <w:t xml:space="preserve">، </w:t>
            </w:r>
            <w:r>
              <w:t>ASP.NET</w:t>
            </w:r>
            <w:r>
              <w:rPr>
                <w:rtl/>
              </w:rPr>
              <w:t xml:space="preserve">) و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(</w:t>
            </w:r>
            <w:r>
              <w:t>Database</w:t>
            </w:r>
            <w:r>
              <w:rPr>
                <w:rtl/>
              </w:rPr>
              <w:t>)</w:t>
            </w:r>
          </w:p>
        </w:tc>
      </w:tr>
      <w:tr w:rsidR="009F2C6C" w14:paraId="34BF1073" w14:textId="77777777" w:rsidTr="009F2C6C">
        <w:tc>
          <w:tcPr>
            <w:tcW w:w="3116" w:type="dxa"/>
          </w:tcPr>
          <w:p w14:paraId="67567D55" w14:textId="1BE2797A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 به‌روزرسان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7C132361" w14:textId="3A9D1FD3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هر 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کوچک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از</w:t>
            </w:r>
            <w:r>
              <w:rPr>
                <w:rtl/>
              </w:rPr>
              <w:t xml:space="preserve"> به دانش فن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کدها توسط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tl/>
              </w:rPr>
              <w:t xml:space="preserve"> است .</w:t>
            </w:r>
          </w:p>
        </w:tc>
        <w:tc>
          <w:tcPr>
            <w:tcW w:w="3117" w:type="dxa"/>
          </w:tcPr>
          <w:p w14:paraId="054149F6" w14:textId="047148EB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از طر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پنل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(</w:t>
            </w:r>
            <w:r>
              <w:t>CMS</w:t>
            </w:r>
            <w:r>
              <w:rPr>
                <w:rtl/>
              </w:rPr>
              <w:t>)؛ به راحت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بدون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از</w:t>
            </w:r>
            <w:r>
              <w:rPr>
                <w:rtl/>
              </w:rPr>
              <w:t xml:space="preserve"> به کدنو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قابل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 .</w:t>
            </w:r>
          </w:p>
        </w:tc>
      </w:tr>
      <w:tr w:rsidR="009F2C6C" w14:paraId="1A5376FE" w14:textId="77777777" w:rsidTr="009F2C6C">
        <w:tc>
          <w:tcPr>
            <w:tcW w:w="3116" w:type="dxa"/>
          </w:tcPr>
          <w:p w14:paraId="06339690" w14:textId="55B2D5D3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هز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3117" w:type="dxa"/>
          </w:tcPr>
          <w:p w14:paraId="0423C412" w14:textId="6A808364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هز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کمتر، اما هز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به‌روزرسان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مکرر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تواند</w:t>
            </w:r>
            <w:r>
              <w:rPr>
                <w:rtl/>
              </w:rPr>
              <w:t xml:space="preserve"> بالا باشد .</w:t>
            </w:r>
          </w:p>
        </w:tc>
        <w:tc>
          <w:tcPr>
            <w:tcW w:w="3117" w:type="dxa"/>
          </w:tcPr>
          <w:p w14:paraId="6B258B07" w14:textId="404DF584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هز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بالاتر، اما به‌صرفه‌تر در بلندمدت 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آسان .</w:t>
            </w:r>
          </w:p>
        </w:tc>
      </w:tr>
      <w:tr w:rsidR="009F2C6C" w14:paraId="2D5EC06A" w14:textId="77777777" w:rsidTr="009F2C6C">
        <w:tc>
          <w:tcPr>
            <w:tcW w:w="3116" w:type="dxa"/>
          </w:tcPr>
          <w:p w14:paraId="3E83DAA2" w14:textId="4CC1FFEB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سرعت بارگذار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63675C94" w14:textId="5423A5C5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سرعت بس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tl/>
              </w:rPr>
              <w:t xml:space="preserve"> بالا 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سادگ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ساختار و نبود درخواست به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.</w:t>
            </w:r>
          </w:p>
        </w:tc>
        <w:tc>
          <w:tcPr>
            <w:tcW w:w="3117" w:type="dxa"/>
          </w:tcPr>
          <w:p w14:paraId="0F5790E8" w14:textId="1EFFBDDE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سرعت نسبتاً کمتر (به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پردازش‌ها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سمت سرور)، اما قابل به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نه‌ساز</w:t>
            </w:r>
            <w:r>
              <w:rPr>
                <w:rFonts w:hint="cs"/>
                <w:rtl/>
              </w:rPr>
              <w:t>ی</w:t>
            </w:r>
          </w:p>
        </w:tc>
      </w:tr>
      <w:tr w:rsidR="009F2C6C" w14:paraId="2404DD81" w14:textId="77777777" w:rsidTr="009F2C6C">
        <w:tc>
          <w:tcPr>
            <w:tcW w:w="3116" w:type="dxa"/>
          </w:tcPr>
          <w:p w14:paraId="7635C291" w14:textId="3A30D76D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3117" w:type="dxa"/>
          </w:tcPr>
          <w:p w14:paraId="07763DB9" w14:textId="191318A4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بالاتر 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سادگ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ساختار و نداشتن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و نقطه ورود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tl/>
              </w:rPr>
              <w:t xml:space="preserve"> .</w:t>
            </w:r>
          </w:p>
        </w:tc>
        <w:tc>
          <w:tcPr>
            <w:tcW w:w="3117" w:type="dxa"/>
          </w:tcPr>
          <w:p w14:paraId="5E2A9E39" w14:textId="55FA4E8F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از</w:t>
            </w:r>
            <w:r>
              <w:rPr>
                <w:rtl/>
              </w:rPr>
              <w:t xml:space="preserve"> به تمه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دات</w:t>
            </w:r>
            <w:r>
              <w:rPr>
                <w:rtl/>
              </w:rPr>
              <w:t xml:space="preserve"> 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شتر</w:t>
            </w:r>
            <w:r>
              <w:rPr>
                <w:rtl/>
              </w:rPr>
              <w:t xml:space="preserve"> 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وجود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.</w:t>
            </w:r>
          </w:p>
        </w:tc>
      </w:tr>
      <w:tr w:rsidR="009F2C6C" w14:paraId="04A39B24" w14:textId="77777777" w:rsidTr="009F2C6C">
        <w:tc>
          <w:tcPr>
            <w:tcW w:w="3116" w:type="dxa"/>
          </w:tcPr>
          <w:p w14:paraId="5DD75F38" w14:textId="1383798A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مثال‌ها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کاربرد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2A6CC71B" w14:textId="2CCFE430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معرف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(پورتفول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</w:t>
            </w:r>
            <w:r>
              <w:rPr>
                <w:rtl/>
              </w:rPr>
              <w:t>)، رزومه آنلا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ن،</w:t>
            </w:r>
            <w:r>
              <w:rPr>
                <w:rtl/>
              </w:rPr>
              <w:t xml:space="preserve"> صفحات لند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نگ،</w:t>
            </w:r>
            <w:r>
              <w:rPr>
                <w:rtl/>
              </w:rPr>
              <w:t xml:space="preserve"> بروشورها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الکترون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</w:p>
        </w:tc>
        <w:tc>
          <w:tcPr>
            <w:tcW w:w="3117" w:type="dxa"/>
          </w:tcPr>
          <w:p w14:paraId="2A1F0F88" w14:textId="1FD0746A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فروشگاه‌ها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خبر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شبکه‌ها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اجتماع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وبلاگ‌ها، پرتال‌ها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</w:t>
            </w:r>
            <w:r>
              <w:rPr>
                <w:rFonts w:hint="cs"/>
                <w:rtl/>
              </w:rPr>
              <w:t>ی</w:t>
            </w:r>
          </w:p>
        </w:tc>
      </w:tr>
    </w:tbl>
    <w:p w14:paraId="6F8A729C" w14:textId="1028FB20" w:rsidR="00B8645A" w:rsidRDefault="00B8645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چگونه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انتخاب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357185E6" w14:textId="6A03874E" w:rsidR="00B8645A" w:rsidRDefault="00B8645A" w:rsidP="0018185B">
      <w:pPr>
        <w:rPr>
          <w:rtl/>
        </w:rPr>
      </w:pPr>
      <w:r>
        <w:rPr>
          <w:rFonts w:hint="eastAsia"/>
          <w:rtl/>
        </w:rPr>
        <w:t>انتخاب</w:t>
      </w:r>
      <w:r>
        <w:rPr>
          <w:rtl/>
        </w:rPr>
        <w:t xml:space="preserve">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به طور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 پاسخ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سوال بستگ</w:t>
      </w:r>
      <w:r>
        <w:rPr>
          <w:rFonts w:hint="cs"/>
          <w:rtl/>
        </w:rPr>
        <w:t>ی</w:t>
      </w:r>
      <w:r>
        <w:rPr>
          <w:rtl/>
        </w:rPr>
        <w:t xml:space="preserve"> دارد: هدف اصل</w:t>
      </w:r>
      <w:r>
        <w:rPr>
          <w:rFonts w:hint="cs"/>
          <w:rtl/>
        </w:rPr>
        <w:t>ی</w:t>
      </w:r>
      <w:r>
        <w:rPr>
          <w:rtl/>
        </w:rPr>
        <w:t xml:space="preserve"> شما از راه‌انداز</w:t>
      </w:r>
      <w:r>
        <w:rPr>
          <w:rFonts w:hint="cs"/>
          <w:rtl/>
        </w:rPr>
        <w:t>ی</w:t>
      </w:r>
      <w:r>
        <w:rPr>
          <w:rtl/>
        </w:rPr>
        <w:t xml:space="preserve">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0093BAA7" w14:textId="2A2E56E6" w:rsidR="00B8645A" w:rsidRDefault="00B8645A" w:rsidP="0018185B">
      <w:pPr>
        <w:rPr>
          <w:rtl/>
        </w:rPr>
      </w:pPr>
      <w:r>
        <w:rPr>
          <w:rtl/>
        </w:rPr>
        <w:t xml:space="preserve">- 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مناسب شماست اگر:</w:t>
      </w:r>
    </w:p>
    <w:p w14:paraId="3E6C5390" w14:textId="7B1B966F" w:rsidR="00B8645A" w:rsidRDefault="00B8645A" w:rsidP="0018185B">
      <w:pPr>
        <w:rPr>
          <w:rtl/>
        </w:rPr>
      </w:pPr>
      <w:r>
        <w:rPr>
          <w:rtl/>
        </w:rPr>
        <w:t xml:space="preserve">    -  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بروشور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ساده و ثابت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اطلاعات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شرکت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خدمات شما را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دهد.</w:t>
      </w:r>
    </w:p>
    <w:p w14:paraId="5CCE8C4F" w14:textId="4BDBE6D7" w:rsidR="00B8645A" w:rsidRDefault="00B8645A" w:rsidP="0018185B">
      <w:pPr>
        <w:rPr>
          <w:rtl/>
        </w:rPr>
      </w:pPr>
      <w:r>
        <w:rPr>
          <w:rtl/>
        </w:rPr>
        <w:t xml:space="preserve">    -   محتوا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به ندرت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دارد (مثلاً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دو بار در سال).</w:t>
      </w:r>
    </w:p>
    <w:p w14:paraId="7AE9A590" w14:textId="63C76340" w:rsidR="00B8645A" w:rsidRDefault="00B8645A" w:rsidP="0018185B">
      <w:pPr>
        <w:rPr>
          <w:rtl/>
        </w:rPr>
      </w:pPr>
      <w:r>
        <w:rPr>
          <w:rtl/>
        </w:rPr>
        <w:lastRenderedPageBreak/>
        <w:t xml:space="preserve">    -   بودجه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کم</w:t>
      </w:r>
      <w:r>
        <w:rPr>
          <w:rFonts w:hint="cs"/>
          <w:rtl/>
        </w:rPr>
        <w:t>ی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اولو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سرعت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بالا و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است.</w:t>
      </w:r>
    </w:p>
    <w:p w14:paraId="7081709B" w14:textId="77777777" w:rsidR="00B8645A" w:rsidRDefault="00B8645A" w:rsidP="0018185B">
      <w:pPr>
        <w:rPr>
          <w:rtl/>
        </w:rPr>
      </w:pPr>
      <w:r>
        <w:rPr>
          <w:rtl/>
        </w:rPr>
        <w:t xml:space="preserve">    -  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ده‌ا</w:t>
      </w:r>
      <w:r>
        <w:rPr>
          <w:rFonts w:hint="cs"/>
          <w:rtl/>
        </w:rPr>
        <w:t>ی</w:t>
      </w:r>
      <w:r>
        <w:rPr>
          <w:rtl/>
        </w:rPr>
        <w:t xml:space="preserve"> مانند عضو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کاربران، سبد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درگاه پرداخت ندار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4DD76E18" w14:textId="343B9701" w:rsidR="00B8645A" w:rsidRDefault="00B8645A" w:rsidP="0018185B">
      <w:pPr>
        <w:rPr>
          <w:rtl/>
        </w:rPr>
      </w:pPr>
      <w:r>
        <w:rPr>
          <w:rtl/>
        </w:rPr>
        <w:t xml:space="preserve">- 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انتخاب بهتر</w:t>
      </w:r>
      <w:r>
        <w:rPr>
          <w:rFonts w:hint="cs"/>
          <w:rtl/>
        </w:rPr>
        <w:t>ی</w:t>
      </w:r>
      <w:r>
        <w:rPr>
          <w:rtl/>
        </w:rPr>
        <w:t xml:space="preserve"> است اگر:</w:t>
      </w:r>
    </w:p>
    <w:p w14:paraId="5CA76E7A" w14:textId="06C1AF30" w:rsidR="00B8645A" w:rsidRDefault="00B8645A" w:rsidP="0018185B">
      <w:pPr>
        <w:rPr>
          <w:rtl/>
        </w:rPr>
      </w:pPr>
      <w:r>
        <w:rPr>
          <w:rtl/>
        </w:rPr>
        <w:t xml:space="preserve">    -   قصد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طور منظم محتوا منتشر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مقاله، خبر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محصول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).</w:t>
      </w:r>
    </w:p>
    <w:p w14:paraId="1E461D68" w14:textId="42871DAE" w:rsidR="00B8645A" w:rsidRDefault="00B8645A" w:rsidP="0018185B">
      <w:pPr>
        <w:rPr>
          <w:rtl/>
        </w:rPr>
      </w:pPr>
      <w:r>
        <w:rPr>
          <w:rtl/>
        </w:rPr>
        <w:t xml:space="preserve">    -  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tl/>
        </w:rPr>
        <w:t xml:space="preserve"> تعامل با کاربران هست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(مانند نظرده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ثبت‌نام،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سفارش‌ده</w:t>
      </w:r>
      <w:r>
        <w:rPr>
          <w:rFonts w:hint="cs"/>
          <w:rtl/>
        </w:rPr>
        <w:t>ی</w:t>
      </w:r>
      <w:r>
        <w:rPr>
          <w:rtl/>
        </w:rPr>
        <w:t>).</w:t>
      </w:r>
    </w:p>
    <w:p w14:paraId="02E2E585" w14:textId="5ECE632B" w:rsidR="00B8645A" w:rsidRDefault="00B8645A" w:rsidP="0018185B">
      <w:pPr>
        <w:rPr>
          <w:rtl/>
        </w:rPr>
      </w:pPr>
      <w:r>
        <w:rPr>
          <w:rtl/>
        </w:rPr>
        <w:t xml:space="preserve">    -  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خودتان به راحت</w:t>
      </w:r>
      <w:r>
        <w:rPr>
          <w:rFonts w:hint="cs"/>
          <w:rtl/>
        </w:rPr>
        <w:t>ی</w:t>
      </w:r>
      <w:r>
        <w:rPr>
          <w:rtl/>
        </w:rPr>
        <w:t xml:space="preserve"> و بدون وابستگ</w:t>
      </w:r>
      <w:r>
        <w:rPr>
          <w:rFonts w:hint="cs"/>
          <w:rtl/>
        </w:rPr>
        <w:t>ی</w:t>
      </w:r>
      <w:r>
        <w:rPr>
          <w:rtl/>
        </w:rPr>
        <w:t xml:space="preserve"> به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>،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58BBE69" w14:textId="7E08D0A2" w:rsidR="00B8645A" w:rsidRDefault="00B8645A" w:rsidP="0018185B">
      <w:pPr>
        <w:rPr>
          <w:rtl/>
        </w:rPr>
      </w:pPr>
      <w:r>
        <w:rPr>
          <w:rtl/>
        </w:rPr>
        <w:t xml:space="preserve">    -   کسب‌وکار شما در حال رشد است و به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گسترش‌پذ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4CE18201" w14:textId="0F36BA78" w:rsidR="00B8645A" w:rsidRDefault="00B8645A" w:rsidP="0018185B">
      <w:pPr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نکته مهم: راه حل‌ها</w:t>
      </w:r>
      <w:r>
        <w:rPr>
          <w:rFonts w:hint="cs"/>
          <w:rtl/>
        </w:rPr>
        <w:t>ی</w:t>
      </w:r>
      <w:r>
        <w:rPr>
          <w:rtl/>
        </w:rPr>
        <w:t xml:space="preserve"> مدرن (</w:t>
      </w:r>
      <w:r>
        <w:t>Static Site Generators</w:t>
      </w:r>
      <w:r>
        <w:rPr>
          <w:rtl/>
        </w:rPr>
        <w:t>)</w:t>
      </w:r>
    </w:p>
    <w:p w14:paraId="024532B7" w14:textId="27AD39AE" w:rsidR="00B8645A" w:rsidRDefault="00B8645A" w:rsidP="0018185B">
      <w:pPr>
        <w:rPr>
          <w:rtl/>
        </w:rPr>
      </w:pPr>
      <w:r>
        <w:rPr>
          <w:rFonts w:hint="eastAsia"/>
          <w:rtl/>
        </w:rPr>
        <w:t>امروزه</w:t>
      </w:r>
      <w:r>
        <w:rPr>
          <w:rtl/>
        </w:rPr>
        <w:t xml:space="preserve"> با فناور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>
        <w:t>Static Site Generators</w:t>
      </w:r>
      <w:r>
        <w:rPr>
          <w:rtl/>
        </w:rPr>
        <w:t xml:space="preserve"> (مثل </w:t>
      </w:r>
      <w:r>
        <w:t>Gatsby, Next.js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تا حد</w:t>
      </w:r>
      <w:r>
        <w:rPr>
          <w:rFonts w:hint="cs"/>
          <w:rtl/>
        </w:rPr>
        <w:t>ی</w:t>
      </w:r>
      <w:r>
        <w:rPr>
          <w:rtl/>
        </w:rPr>
        <w:t xml:space="preserve"> مرز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نوع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کمرنگ کرد.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فناور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امکان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با سرعت و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کنند،</w:t>
      </w:r>
      <w:r>
        <w:rPr>
          <w:rtl/>
        </w:rPr>
        <w:t xml:space="preserve"> در حال</w:t>
      </w:r>
      <w:r>
        <w:rPr>
          <w:rFonts w:hint="cs"/>
          <w:rtl/>
        </w:rPr>
        <w:t>ی</w:t>
      </w:r>
      <w:r>
        <w:rPr>
          <w:rtl/>
        </w:rPr>
        <w:t xml:space="preserve"> که محتوا</w:t>
      </w:r>
      <w:r>
        <w:rPr>
          <w:rFonts w:hint="cs"/>
          <w:rtl/>
        </w:rPr>
        <w:t>ی</w:t>
      </w:r>
      <w:r>
        <w:rPr>
          <w:rtl/>
        </w:rPr>
        <w:t xml:space="preserve"> آن‌ها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محتوا (</w:t>
      </w:r>
      <w:r>
        <w:t>CMS</w:t>
      </w:r>
      <w:r>
        <w:rPr>
          <w:rtl/>
        </w:rPr>
        <w:t>) به صورت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استخراج شود.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پروژه‌ها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ده‌آل</w:t>
      </w:r>
      <w:r>
        <w:rPr>
          <w:rtl/>
        </w:rPr>
        <w:t xml:space="preserve"> باشد.</w:t>
      </w:r>
    </w:p>
    <w:p w14:paraId="2167FADB" w14:textId="7EBAB0AF" w:rsidR="00B8645A" w:rsidRDefault="009F2C6C" w:rsidP="0018185B">
      <w:pPr>
        <w:pStyle w:val="Heading1"/>
        <w:rPr>
          <w:rtl/>
        </w:rPr>
      </w:pPr>
      <w:bookmarkStart w:id="28" w:name="_Toc211464473"/>
      <w:r>
        <w:rPr>
          <w:rFonts w:hint="cs"/>
          <w:rtl/>
        </w:rPr>
        <w:t xml:space="preserve">بررسی </w:t>
      </w:r>
      <w:r>
        <w:t>request</w:t>
      </w:r>
      <w:r>
        <w:rPr>
          <w:rFonts w:hint="cs"/>
          <w:rtl/>
        </w:rPr>
        <w:t xml:space="preserve"> و </w:t>
      </w:r>
      <w:r>
        <w:t>Response</w:t>
      </w:r>
      <w:r>
        <w:rPr>
          <w:rFonts w:hint="cs"/>
          <w:rtl/>
        </w:rPr>
        <w:t xml:space="preserve"> های یک وب سایت</w:t>
      </w:r>
      <w:bookmarkEnd w:id="28"/>
    </w:p>
    <w:p w14:paraId="418FEBA8" w14:textId="1762C225" w:rsidR="009F2C6C" w:rsidRDefault="009F2C6C" w:rsidP="0018185B">
      <w:pPr>
        <w:rPr>
          <w:rtl/>
        </w:rPr>
      </w:pPr>
      <w:r>
        <w:rPr>
          <w:rtl/>
        </w:rPr>
        <w:t xml:space="preserve"> </w:t>
      </w:r>
      <w:r>
        <w:t>Request</w:t>
      </w:r>
      <w:r>
        <w:rPr>
          <w:rtl/>
        </w:rPr>
        <w:t xml:space="preserve"> و </w:t>
      </w:r>
      <w:r>
        <w:t>Response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</w:p>
    <w:p w14:paraId="49505D41" w14:textId="2B0F6857" w:rsidR="009F2C6C" w:rsidRDefault="009F2C6C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رستوران رفت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13E99A8A" w14:textId="278BC8F3" w:rsidR="009F2C6C" w:rsidRDefault="009F2C6C" w:rsidP="0018185B">
      <w:pPr>
        <w:rPr>
          <w:rtl/>
        </w:rPr>
      </w:pPr>
      <w:r>
        <w:rPr>
          <w:rtl/>
        </w:rPr>
        <w:t>1.  شما (مرورگر) به 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  <w:r>
        <w:rPr>
          <w:rtl/>
        </w:rPr>
        <w:t xml:space="preserve"> (سرور)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>: "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تزا</w:t>
      </w:r>
      <w:r>
        <w:rPr>
          <w:rtl/>
        </w:rPr>
        <w:t xml:space="preserve"> پپرون</w:t>
      </w:r>
      <w:r>
        <w:rPr>
          <w:rFonts w:hint="cs"/>
          <w:rtl/>
        </w:rPr>
        <w:t>ی</w:t>
      </w:r>
      <w:r>
        <w:rPr>
          <w:rtl/>
        </w:rPr>
        <w:t xml:space="preserve"> سفارش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دهم</w:t>
      </w:r>
      <w:r>
        <w:rPr>
          <w:rtl/>
        </w:rPr>
        <w:t>."</w:t>
      </w:r>
    </w:p>
    <w:p w14:paraId="03DA69A4" w14:textId="3E4CC810" w:rsidR="009F2C6C" w:rsidRDefault="009F2C6C" w:rsidP="0018185B">
      <w:pPr>
        <w:rPr>
          <w:rtl/>
        </w:rPr>
      </w:pPr>
      <w:r>
        <w:rPr>
          <w:rtl/>
        </w:rPr>
        <w:t xml:space="preserve">   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Request</w:t>
      </w:r>
      <w:r>
        <w:rPr>
          <w:rtl/>
        </w:rPr>
        <w:t xml:space="preserve"> (درخواست) است.</w:t>
      </w:r>
    </w:p>
    <w:p w14:paraId="1E3BFA37" w14:textId="1F35E174" w:rsidR="009F2C6C" w:rsidRDefault="009F2C6C" w:rsidP="0018185B">
      <w:pPr>
        <w:rPr>
          <w:rtl/>
        </w:rPr>
      </w:pPr>
      <w:r>
        <w:rPr>
          <w:rtl/>
        </w:rPr>
        <w:t>2.  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  <w:r>
        <w:rPr>
          <w:rtl/>
        </w:rPr>
        <w:t xml:space="preserve"> (سرور) به آشپزخانه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تزا</w:t>
      </w:r>
      <w:r>
        <w:rPr>
          <w:rtl/>
        </w:rPr>
        <w:t xml:space="preserve"> را آماده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برا</w:t>
      </w:r>
      <w:r>
        <w:rPr>
          <w:rFonts w:hint="cs"/>
          <w:rtl/>
        </w:rPr>
        <w:t>ی</w:t>
      </w:r>
      <w:r>
        <w:rPr>
          <w:rtl/>
        </w:rPr>
        <w:t xml:space="preserve"> شما (مرورگر) م</w:t>
      </w:r>
      <w:r>
        <w:rPr>
          <w:rFonts w:hint="cs"/>
          <w:rtl/>
        </w:rPr>
        <w:t>ی‌</w:t>
      </w:r>
      <w:r>
        <w:rPr>
          <w:rFonts w:hint="eastAsia"/>
          <w:rtl/>
        </w:rPr>
        <w:t>آورد</w:t>
      </w:r>
      <w:r>
        <w:rPr>
          <w:rtl/>
        </w:rPr>
        <w:t>: "بفرما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تزا</w:t>
      </w:r>
      <w:r>
        <w:rPr>
          <w:rFonts w:hint="cs"/>
          <w:rtl/>
        </w:rPr>
        <w:t>ی</w:t>
      </w:r>
      <w:r>
        <w:rPr>
          <w:rtl/>
        </w:rPr>
        <w:t xml:space="preserve"> شما."</w:t>
      </w:r>
    </w:p>
    <w:p w14:paraId="7DFAD955" w14:textId="183DF3A9" w:rsidR="009F2C6C" w:rsidRDefault="009F2C6C" w:rsidP="0018185B">
      <w:pPr>
        <w:rPr>
          <w:rtl/>
        </w:rPr>
      </w:pPr>
      <w:r>
        <w:rPr>
          <w:rtl/>
        </w:rPr>
        <w:t xml:space="preserve">   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Response</w:t>
      </w:r>
      <w:r>
        <w:rPr>
          <w:rtl/>
        </w:rPr>
        <w:t xml:space="preserve"> (پاسخ) است.</w:t>
      </w:r>
    </w:p>
    <w:p w14:paraId="47A12CF6" w14:textId="32850C4D" w:rsidR="009F2C6C" w:rsidRDefault="009F2C6C" w:rsidP="0018185B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مکالمه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تمام ارتباطات در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وب است.</w:t>
      </w:r>
    </w:p>
    <w:p w14:paraId="6BD46FBE" w14:textId="50D3A56A" w:rsidR="009F2C6C" w:rsidRDefault="009F2C6C" w:rsidP="0018185B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</w:p>
    <w:p w14:paraId="70D50A82" w14:textId="67D339D7" w:rsidR="009F2C6C" w:rsidRDefault="009F2C6C" w:rsidP="0018185B">
      <w:pPr>
        <w:rPr>
          <w:rtl/>
        </w:rPr>
      </w:pPr>
      <w:r>
        <w:lastRenderedPageBreak/>
        <w:t>Request</w:t>
      </w:r>
      <w:r>
        <w:rPr>
          <w:rtl/>
        </w:rPr>
        <w:t xml:space="preserve"> (درخواست):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Fonts w:hint="cs"/>
          <w:rtl/>
        </w:rPr>
        <w:t>ی</w:t>
      </w:r>
      <w:r>
        <w:rPr>
          <w:rtl/>
        </w:rPr>
        <w:t xml:space="preserve"> است که مرورگر (</w:t>
      </w:r>
      <w:r>
        <w:t>Client</w:t>
      </w:r>
      <w:r>
        <w:rPr>
          <w:rtl/>
        </w:rPr>
        <w:t>) به سرور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  <w:r>
        <w:rPr>
          <w:rtl/>
        </w:rPr>
        <w:t xml:space="preserve"> تا اطلاعات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را درخواست کند.</w:t>
      </w:r>
    </w:p>
    <w:p w14:paraId="1C77066F" w14:textId="297E7284" w:rsidR="009F2C6C" w:rsidRDefault="009F2C6C" w:rsidP="0018185B">
      <w:pPr>
        <w:rPr>
          <w:rtl/>
        </w:rPr>
      </w:pPr>
      <w:r>
        <w:t>Response</w:t>
      </w:r>
      <w:r>
        <w:rPr>
          <w:rtl/>
        </w:rPr>
        <w:t xml:space="preserve"> (پاسخ):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Fonts w:hint="cs"/>
          <w:rtl/>
        </w:rPr>
        <w:t>ی</w:t>
      </w:r>
      <w:r>
        <w:rPr>
          <w:rtl/>
        </w:rPr>
        <w:t xml:space="preserve"> است که سرور پس از پردازش </w:t>
      </w:r>
      <w:r>
        <w:t>Request</w:t>
      </w:r>
      <w:r>
        <w:rPr>
          <w:rtl/>
        </w:rPr>
        <w:t>، برا</w:t>
      </w:r>
      <w:r>
        <w:rPr>
          <w:rFonts w:hint="cs"/>
          <w:rtl/>
        </w:rPr>
        <w:t>ی</w:t>
      </w:r>
      <w:r>
        <w:rPr>
          <w:rtl/>
        </w:rPr>
        <w:t xml:space="preserve">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  <w:r>
        <w:rPr>
          <w:rtl/>
        </w:rPr>
        <w:t xml:space="preserve"> و حاو</w:t>
      </w:r>
      <w:r>
        <w:rPr>
          <w:rFonts w:hint="cs"/>
          <w:rtl/>
        </w:rPr>
        <w:t>ی</w:t>
      </w:r>
      <w:r>
        <w:rPr>
          <w:rtl/>
        </w:rPr>
        <w:t xml:space="preserve">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درخواست (داده‌ها</w:t>
      </w:r>
      <w:r>
        <w:rPr>
          <w:rFonts w:hint="cs"/>
          <w:rtl/>
        </w:rPr>
        <w:t>ی</w:t>
      </w:r>
      <w:r>
        <w:rPr>
          <w:rtl/>
        </w:rPr>
        <w:t xml:space="preserve"> مورد نظر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خطا) است.</w:t>
      </w:r>
    </w:p>
    <w:p w14:paraId="0455AA00" w14:textId="60C786AF" w:rsidR="009F2C6C" w:rsidRDefault="009F2C6C" w:rsidP="0018185B">
      <w:pPr>
        <w:rPr>
          <w:rtl/>
        </w:rPr>
      </w:pPr>
      <w:r>
        <w:rPr>
          <w:rtl/>
        </w:rPr>
        <w:t xml:space="preserve"> </w:t>
      </w:r>
      <w:r>
        <w:t>Request</w:t>
      </w:r>
      <w:r>
        <w:rPr>
          <w:rtl/>
        </w:rPr>
        <w:t xml:space="preserve"> و </w:t>
      </w:r>
      <w:r>
        <w:t>Response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کنند؟</w:t>
      </w:r>
    </w:p>
    <w:p w14:paraId="7D64DC52" w14:textId="2A139DAF" w:rsidR="009F2C6C" w:rsidRDefault="009F2C6C" w:rsidP="0018185B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شما آدرس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در مرورگر وارد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به طور مداوم تکرار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</w:t>
      </w:r>
    </w:p>
    <w:p w14:paraId="2165432E" w14:textId="60FDEFBE" w:rsidR="009F2C6C" w:rsidRDefault="009F2C6C" w:rsidP="0018185B">
      <w:pPr>
        <w:rPr>
          <w:rtl/>
        </w:rPr>
      </w:pPr>
      <w:r>
        <w:rPr>
          <w:rtl/>
        </w:rPr>
        <w:t xml:space="preserve"> اجزا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ل‌دهنده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Request</w:t>
      </w:r>
      <w:r>
        <w:rPr>
          <w:rtl/>
        </w:rPr>
        <w:t xml:space="preserve"> (درخواست)</w:t>
      </w:r>
    </w:p>
    <w:p w14:paraId="561623EE" w14:textId="77777777" w:rsidR="009F2C6C" w:rsidRDefault="009F2C6C" w:rsidP="0018185B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</w:t>
      </w:r>
      <w:r>
        <w:t>Request</w:t>
      </w:r>
      <w:r>
        <w:rPr>
          <w:rtl/>
        </w:rPr>
        <w:t xml:space="preserve"> معمولاً شامل سه بخش اصل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p w14:paraId="3D4EF636" w14:textId="322CD32B" w:rsidR="009F2C6C" w:rsidRDefault="009F2C6C" w:rsidP="0018185B">
      <w:pPr>
        <w:rPr>
          <w:rtl/>
        </w:rPr>
      </w:pPr>
      <w:r>
        <w:rPr>
          <w:rtl/>
        </w:rPr>
        <w:t xml:space="preserve"> ۱. خط شروع (</w:t>
      </w:r>
      <w:r>
        <w:t>Request Line</w:t>
      </w:r>
      <w:r>
        <w:rPr>
          <w:rtl/>
        </w:rPr>
        <w:t>)</w:t>
      </w:r>
    </w:p>
    <w:p w14:paraId="1948500F" w14:textId="49438917" w:rsidR="009F2C6C" w:rsidRDefault="009F2C6C" w:rsidP="0018185B">
      <w:pPr>
        <w:rPr>
          <w:rtl/>
        </w:rPr>
      </w:pPr>
      <w:r>
        <w:rPr>
          <w:rtl/>
        </w:rPr>
        <w:t>- متد (</w:t>
      </w:r>
      <w:r>
        <w:t>Method</w:t>
      </w:r>
      <w:r>
        <w:rPr>
          <w:rtl/>
        </w:rPr>
        <w:t>): نوع عمل درخواست</w:t>
      </w:r>
      <w:r>
        <w:rPr>
          <w:rFonts w:hint="cs"/>
          <w:rtl/>
        </w:rPr>
        <w:t>ی</w:t>
      </w:r>
      <w:r>
        <w:rPr>
          <w:rtl/>
        </w:rPr>
        <w:t xml:space="preserve">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6340C25" w14:textId="776A5AB1" w:rsidR="009F2C6C" w:rsidRDefault="009F2C6C" w:rsidP="0018185B">
      <w:pPr>
        <w:rPr>
          <w:rtl/>
        </w:rPr>
      </w:pPr>
      <w:r>
        <w:rPr>
          <w:rtl/>
        </w:rPr>
        <w:t>- آدرس (</w:t>
      </w:r>
      <w:r>
        <w:t>URL</w:t>
      </w:r>
      <w:r>
        <w:rPr>
          <w:rtl/>
        </w:rPr>
        <w:t>): منبع درخواست</w:t>
      </w:r>
      <w:r>
        <w:rPr>
          <w:rFonts w:hint="cs"/>
          <w:rtl/>
        </w:rPr>
        <w:t>ی</w:t>
      </w:r>
      <w:r>
        <w:rPr>
          <w:rtl/>
        </w:rPr>
        <w:t xml:space="preserve">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5C29FDE" w14:textId="4130572F" w:rsidR="009F2C6C" w:rsidRDefault="009F2C6C" w:rsidP="0018185B">
      <w:pPr>
        <w:rPr>
          <w:rtl/>
        </w:rPr>
      </w:pPr>
      <w:r>
        <w:rPr>
          <w:rtl/>
        </w:rPr>
        <w:t>- ورژن پروتکل: مانند `</w:t>
      </w:r>
      <w:r>
        <w:t>HTTP/1.1</w:t>
      </w:r>
      <w:r>
        <w:rPr>
          <w:rtl/>
        </w:rPr>
        <w:t>`</w:t>
      </w:r>
    </w:p>
    <w:p w14:paraId="327BFB2C" w14:textId="2B07017C" w:rsidR="009F2C6C" w:rsidRDefault="009F2C6C" w:rsidP="0018185B">
      <w:pPr>
        <w:rPr>
          <w:rtl/>
        </w:rPr>
      </w:pPr>
      <w:r>
        <w:rPr>
          <w:rtl/>
        </w:rPr>
        <w:t>مثال: `</w:t>
      </w:r>
      <w:r>
        <w:t>GET /products/index.html HTTP/1.1</w:t>
      </w:r>
      <w:r>
        <w:rPr>
          <w:rtl/>
        </w:rPr>
        <w:t>`</w:t>
      </w:r>
    </w:p>
    <w:p w14:paraId="40E0DBE8" w14:textId="6444469D" w:rsidR="009F2C6C" w:rsidRDefault="009F2C6C" w:rsidP="0018185B">
      <w:pPr>
        <w:rPr>
          <w:rtl/>
        </w:rPr>
      </w:pPr>
      <w:r>
        <w:rPr>
          <w:rtl/>
        </w:rPr>
        <w:t xml:space="preserve"> ۲. هدرها (</w:t>
      </w:r>
      <w:r>
        <w:t>Headers</w:t>
      </w:r>
      <w:r>
        <w:rPr>
          <w:rtl/>
        </w:rPr>
        <w:t>)</w:t>
      </w:r>
    </w:p>
    <w:p w14:paraId="0D613464" w14:textId="77777777" w:rsidR="009F2C6C" w:rsidRDefault="009F2C6C" w:rsidP="0018185B">
      <w:pPr>
        <w:rPr>
          <w:rtl/>
        </w:rPr>
      </w:pPr>
      <w:r>
        <w:rPr>
          <w:rFonts w:hint="eastAsia"/>
          <w:rtl/>
        </w:rPr>
        <w:t>اطلاعات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  <w:r>
        <w:rPr>
          <w:rtl/>
        </w:rPr>
        <w:t xml:space="preserve"> درباره درخواست را شامل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:</w:t>
      </w:r>
    </w:p>
    <w:p w14:paraId="6523A363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Host: example.com</w:t>
      </w:r>
      <w:r>
        <w:rPr>
          <w:rtl/>
        </w:rPr>
        <w:t>` (دامنه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مقصد)</w:t>
      </w:r>
    </w:p>
    <w:p w14:paraId="233FFC9C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User-Agent: Mozilla/5.0</w:t>
      </w:r>
      <w:r>
        <w:rPr>
          <w:rtl/>
        </w:rPr>
        <w:t>...` (اطلاعات مرورگر و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عامل)</w:t>
      </w:r>
    </w:p>
    <w:p w14:paraId="68CAB8DF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Cookie: session_id=abc123</w:t>
      </w:r>
      <w:r>
        <w:rPr>
          <w:rtl/>
        </w:rPr>
        <w:t>` (اطلاعات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شده در مرورگر)</w:t>
      </w:r>
    </w:p>
    <w:p w14:paraId="442338CD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Accept: text/html,application/xhtml+xml</w:t>
      </w:r>
      <w:r>
        <w:rPr>
          <w:rtl/>
        </w:rPr>
        <w:t>` (نوع داده‌ها</w:t>
      </w:r>
      <w:r>
        <w:rPr>
          <w:rFonts w:hint="cs"/>
          <w:rtl/>
        </w:rPr>
        <w:t>یی</w:t>
      </w:r>
      <w:r>
        <w:rPr>
          <w:rtl/>
        </w:rPr>
        <w:t xml:space="preserve"> که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کند)</w:t>
      </w:r>
    </w:p>
    <w:p w14:paraId="1646D8A2" w14:textId="77777777" w:rsidR="009F2C6C" w:rsidRDefault="009F2C6C" w:rsidP="0018185B">
      <w:pPr>
        <w:rPr>
          <w:rtl/>
        </w:rPr>
      </w:pPr>
    </w:p>
    <w:p w14:paraId="36F16F42" w14:textId="794FF9D8" w:rsidR="009F2C6C" w:rsidRDefault="009F2C6C" w:rsidP="0018185B">
      <w:pPr>
        <w:rPr>
          <w:rtl/>
        </w:rPr>
      </w:pPr>
      <w:r>
        <w:rPr>
          <w:rtl/>
        </w:rPr>
        <w:t xml:space="preserve"> ۳. بدنه (</w:t>
      </w:r>
      <w:r>
        <w:t>Body</w:t>
      </w:r>
      <w:r>
        <w:rPr>
          <w:rtl/>
        </w:rPr>
        <w:t>) -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</w:p>
    <w:p w14:paraId="6745F77D" w14:textId="77777777" w:rsidR="009F2C6C" w:rsidRDefault="009F2C6C" w:rsidP="0018185B">
      <w:pPr>
        <w:rPr>
          <w:rtl/>
        </w:rPr>
      </w:pPr>
      <w:r>
        <w:rPr>
          <w:rFonts w:hint="eastAsia"/>
          <w:rtl/>
        </w:rPr>
        <w:t>حاو</w:t>
      </w:r>
      <w:r>
        <w:rPr>
          <w:rFonts w:hint="cs"/>
          <w:rtl/>
        </w:rPr>
        <w:t>ی</w:t>
      </w:r>
      <w:r>
        <w:rPr>
          <w:rtl/>
        </w:rPr>
        <w:t xml:space="preserve"> داده‌ا</w:t>
      </w:r>
      <w:r>
        <w:rPr>
          <w:rFonts w:hint="cs"/>
          <w:rtl/>
        </w:rPr>
        <w:t>ی</w:t>
      </w:r>
      <w:r>
        <w:rPr>
          <w:rtl/>
        </w:rPr>
        <w:t xml:space="preserve"> است که به سرور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(مثلاً اطلاعات فرم ثبت نام).</w:t>
      </w:r>
    </w:p>
    <w:p w14:paraId="2E393EEE" w14:textId="1E9EAB21" w:rsidR="009F2C6C" w:rsidRDefault="009F2C6C" w:rsidP="0018185B">
      <w:pPr>
        <w:rPr>
          <w:rtl/>
        </w:rPr>
      </w:pPr>
      <w:r>
        <w:rPr>
          <w:rtl/>
        </w:rPr>
        <w:lastRenderedPageBreak/>
        <w:t xml:space="preserve"> انواع متدها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</w:t>
      </w:r>
      <w:r>
        <w:t>Request (HTTP Methods)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6352" w14:paraId="5A7E37C3" w14:textId="77777777" w:rsidTr="00076352">
        <w:tc>
          <w:tcPr>
            <w:tcW w:w="3116" w:type="dxa"/>
          </w:tcPr>
          <w:p w14:paraId="56B6513A" w14:textId="342F33AD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متد</w:t>
            </w:r>
          </w:p>
        </w:tc>
        <w:tc>
          <w:tcPr>
            <w:tcW w:w="3117" w:type="dxa"/>
          </w:tcPr>
          <w:p w14:paraId="2B570865" w14:textId="3F9F6AE5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  <w:tc>
          <w:tcPr>
            <w:tcW w:w="3117" w:type="dxa"/>
          </w:tcPr>
          <w:p w14:paraId="44E9DADD" w14:textId="7A90D644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076352" w14:paraId="33D7FDE7" w14:textId="77777777" w:rsidTr="00076352">
        <w:tc>
          <w:tcPr>
            <w:tcW w:w="3116" w:type="dxa"/>
          </w:tcPr>
          <w:p w14:paraId="5A18A36A" w14:textId="0E1FB4E0" w:rsidR="00076352" w:rsidRDefault="00076352" w:rsidP="0018185B">
            <w:pPr>
              <w:rPr>
                <w:rtl/>
              </w:rPr>
            </w:pPr>
            <w:r>
              <w:t>GET</w:t>
            </w:r>
          </w:p>
        </w:tc>
        <w:tc>
          <w:tcPr>
            <w:tcW w:w="3117" w:type="dxa"/>
          </w:tcPr>
          <w:p w14:paraId="7E41ED20" w14:textId="0023A83B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اطلاعات از سرور</w:t>
            </w:r>
          </w:p>
        </w:tc>
        <w:tc>
          <w:tcPr>
            <w:tcW w:w="3117" w:type="dxa"/>
          </w:tcPr>
          <w:p w14:paraId="4232D9BD" w14:textId="3B99CBD4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بارگذار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صفحه وب</w:t>
            </w:r>
          </w:p>
        </w:tc>
      </w:tr>
      <w:tr w:rsidR="00076352" w14:paraId="0A36537A" w14:textId="77777777" w:rsidTr="00076352">
        <w:tc>
          <w:tcPr>
            <w:tcW w:w="3116" w:type="dxa"/>
          </w:tcPr>
          <w:p w14:paraId="6A4E4200" w14:textId="2B791018" w:rsidR="00076352" w:rsidRDefault="00076352" w:rsidP="0018185B">
            <w:r>
              <w:t>POST</w:t>
            </w:r>
          </w:p>
        </w:tc>
        <w:tc>
          <w:tcPr>
            <w:tcW w:w="3117" w:type="dxa"/>
          </w:tcPr>
          <w:p w14:paraId="5746E72B" w14:textId="5E2CF69A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ارسال اطلاعات به سرور</w:t>
            </w:r>
          </w:p>
        </w:tc>
        <w:tc>
          <w:tcPr>
            <w:tcW w:w="3117" w:type="dxa"/>
          </w:tcPr>
          <w:p w14:paraId="561F4F69" w14:textId="505620FF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ثبت نام کاربر، ارسال نظر</w:t>
            </w:r>
          </w:p>
        </w:tc>
      </w:tr>
      <w:tr w:rsidR="00076352" w14:paraId="5CDE3F7F" w14:textId="77777777" w:rsidTr="00076352">
        <w:tc>
          <w:tcPr>
            <w:tcW w:w="3116" w:type="dxa"/>
          </w:tcPr>
          <w:p w14:paraId="148D71E0" w14:textId="74FC04F6" w:rsidR="00076352" w:rsidRDefault="00076352" w:rsidP="0018185B">
            <w:r>
              <w:t>PUT</w:t>
            </w:r>
          </w:p>
        </w:tc>
        <w:tc>
          <w:tcPr>
            <w:tcW w:w="3117" w:type="dxa"/>
          </w:tcPr>
          <w:p w14:paraId="1156609D" w14:textId="47526683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به‌روزرسان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موجود</w:t>
            </w:r>
          </w:p>
        </w:tc>
        <w:tc>
          <w:tcPr>
            <w:tcW w:w="3117" w:type="dxa"/>
          </w:tcPr>
          <w:p w14:paraId="39C53064" w14:textId="6A9F6484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پروفا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کاربر</w:t>
            </w:r>
          </w:p>
        </w:tc>
      </w:tr>
      <w:tr w:rsidR="00076352" w14:paraId="7E46E143" w14:textId="77777777" w:rsidTr="00076352">
        <w:tc>
          <w:tcPr>
            <w:tcW w:w="3116" w:type="dxa"/>
          </w:tcPr>
          <w:p w14:paraId="32CEEBBD" w14:textId="773AD025" w:rsidR="00076352" w:rsidRDefault="00076352" w:rsidP="0018185B">
            <w:r>
              <w:t>DELETE</w:t>
            </w:r>
          </w:p>
        </w:tc>
        <w:tc>
          <w:tcPr>
            <w:tcW w:w="3117" w:type="dxa"/>
          </w:tcPr>
          <w:p w14:paraId="47366F7A" w14:textId="56340132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حذف اطلاعات</w:t>
            </w:r>
          </w:p>
        </w:tc>
        <w:tc>
          <w:tcPr>
            <w:tcW w:w="3117" w:type="dxa"/>
          </w:tcPr>
          <w:p w14:paraId="0E5F6F8B" w14:textId="4B3B64EF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 xml:space="preserve">پاک کردن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پست</w:t>
            </w:r>
          </w:p>
        </w:tc>
      </w:tr>
    </w:tbl>
    <w:p w14:paraId="65C8799E" w14:textId="409BF9A5" w:rsidR="009F2C6C" w:rsidRDefault="009F2C6C" w:rsidP="0018185B">
      <w:pPr>
        <w:rPr>
          <w:rtl/>
        </w:rPr>
      </w:pPr>
      <w:r>
        <w:rPr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ل‌دهنده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Response</w:t>
      </w:r>
      <w:r>
        <w:rPr>
          <w:rtl/>
        </w:rPr>
        <w:t xml:space="preserve"> (پاسخ)</w:t>
      </w:r>
    </w:p>
    <w:p w14:paraId="1A87CF24" w14:textId="77777777" w:rsidR="009F2C6C" w:rsidRDefault="009F2C6C" w:rsidP="0018185B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</w:t>
      </w:r>
      <w:r>
        <w:t>Response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شامل سه بخش اصل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p w14:paraId="29072047" w14:textId="4FB504E7" w:rsidR="009F2C6C" w:rsidRDefault="009F2C6C" w:rsidP="0018185B">
      <w:pPr>
        <w:rPr>
          <w:rtl/>
        </w:rPr>
      </w:pPr>
      <w:r>
        <w:rPr>
          <w:rtl/>
        </w:rPr>
        <w:t xml:space="preserve"> ۱. خط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Status Line</w:t>
      </w:r>
      <w:r>
        <w:rPr>
          <w:rtl/>
        </w:rPr>
        <w:t>)</w:t>
      </w:r>
    </w:p>
    <w:p w14:paraId="116E1026" w14:textId="51CD4FC8" w:rsidR="009F2C6C" w:rsidRDefault="009F2C6C" w:rsidP="0018185B">
      <w:pPr>
        <w:rPr>
          <w:rtl/>
        </w:rPr>
      </w:pPr>
      <w:r>
        <w:rPr>
          <w:rtl/>
        </w:rPr>
        <w:t>- ورژن پروتکل: مانند `</w:t>
      </w:r>
      <w:r>
        <w:t>HTTP/1.1</w:t>
      </w:r>
      <w:r>
        <w:rPr>
          <w:rtl/>
        </w:rPr>
        <w:t>`</w:t>
      </w:r>
    </w:p>
    <w:p w14:paraId="466E38CD" w14:textId="1299D3BC" w:rsidR="009F2C6C" w:rsidRDefault="009F2C6C" w:rsidP="0018185B">
      <w:pPr>
        <w:rPr>
          <w:rtl/>
        </w:rPr>
      </w:pPr>
      <w:r>
        <w:rPr>
          <w:rtl/>
        </w:rPr>
        <w:t>- کد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Status Code</w:t>
      </w:r>
      <w:r>
        <w:rPr>
          <w:rtl/>
        </w:rPr>
        <w:t>): عدد سه رقم</w:t>
      </w:r>
      <w:r>
        <w:rPr>
          <w:rFonts w:hint="cs"/>
          <w:rtl/>
        </w:rPr>
        <w:t>ی</w:t>
      </w:r>
      <w:r>
        <w:rPr>
          <w:rtl/>
        </w:rPr>
        <w:t xml:space="preserve"> که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درخواست را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0D85F6C1" w14:textId="24F87117" w:rsidR="009F2C6C" w:rsidRDefault="009F2C6C" w:rsidP="0018185B">
      <w:pPr>
        <w:rPr>
          <w:rtl/>
        </w:rPr>
      </w:pPr>
      <w:r>
        <w:rPr>
          <w:rtl/>
        </w:rPr>
        <w:t>-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شرح متن</w:t>
      </w:r>
      <w:r>
        <w:rPr>
          <w:rFonts w:hint="cs"/>
          <w:rtl/>
        </w:rPr>
        <w:t>ی</w:t>
      </w:r>
      <w:r>
        <w:rPr>
          <w:rtl/>
        </w:rPr>
        <w:t xml:space="preserve"> کد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.</w:t>
      </w:r>
    </w:p>
    <w:p w14:paraId="354F3F8A" w14:textId="1C94C709" w:rsidR="009F2C6C" w:rsidRDefault="009F2C6C" w:rsidP="0018185B">
      <w:pPr>
        <w:rPr>
          <w:rtl/>
        </w:rPr>
      </w:pPr>
      <w:r>
        <w:rPr>
          <w:rtl/>
        </w:rPr>
        <w:t>مثال: `</w:t>
      </w:r>
      <w:r>
        <w:t>HTTP/1.1 200 OK</w:t>
      </w:r>
      <w:r>
        <w:rPr>
          <w:rtl/>
        </w:rPr>
        <w:t>`</w:t>
      </w:r>
    </w:p>
    <w:p w14:paraId="4A3A7143" w14:textId="215BC5FC" w:rsidR="009F2C6C" w:rsidRDefault="009F2C6C" w:rsidP="0018185B">
      <w:pPr>
        <w:rPr>
          <w:rtl/>
        </w:rPr>
      </w:pPr>
      <w:r>
        <w:rPr>
          <w:rtl/>
        </w:rPr>
        <w:t xml:space="preserve"> ۲. هدرها</w:t>
      </w:r>
      <w:r>
        <w:rPr>
          <w:rFonts w:hint="cs"/>
          <w:rtl/>
        </w:rPr>
        <w:t>ی</w:t>
      </w:r>
      <w:r>
        <w:rPr>
          <w:rtl/>
        </w:rPr>
        <w:t xml:space="preserve"> پاسخ (</w:t>
      </w:r>
      <w:r>
        <w:t>Response Headers</w:t>
      </w:r>
      <w:r>
        <w:rPr>
          <w:rtl/>
        </w:rPr>
        <w:t>)</w:t>
      </w:r>
    </w:p>
    <w:p w14:paraId="3F180389" w14:textId="77777777" w:rsidR="009F2C6C" w:rsidRDefault="009F2C6C" w:rsidP="0018185B">
      <w:pPr>
        <w:rPr>
          <w:rtl/>
        </w:rPr>
      </w:pPr>
      <w:r>
        <w:rPr>
          <w:rFonts w:hint="eastAsia"/>
          <w:rtl/>
        </w:rPr>
        <w:t>اطلاعات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  <w:r>
        <w:rPr>
          <w:rtl/>
        </w:rPr>
        <w:t xml:space="preserve"> درباره پاسخ:</w:t>
      </w:r>
    </w:p>
    <w:p w14:paraId="174C83B3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Content-Type: text/html</w:t>
      </w:r>
      <w:r>
        <w:rPr>
          <w:rtl/>
        </w:rPr>
        <w:t>` (نوع محتوا</w:t>
      </w:r>
      <w:r>
        <w:rPr>
          <w:rFonts w:hint="cs"/>
          <w:rtl/>
        </w:rPr>
        <w:t>ی</w:t>
      </w:r>
      <w:r>
        <w:rPr>
          <w:rtl/>
        </w:rPr>
        <w:t xml:space="preserve"> بازگشت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6D653733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Content-Length: 1024</w:t>
      </w:r>
      <w:r>
        <w:rPr>
          <w:rtl/>
        </w:rPr>
        <w:t>` (حجم داده بازگشت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F03A32D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Set-Cookie: session_id=xyz456</w:t>
      </w:r>
      <w:r>
        <w:rPr>
          <w:rtl/>
        </w:rPr>
        <w:t>` (ذخ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اطلاعات در مرورگر)</w:t>
      </w:r>
    </w:p>
    <w:p w14:paraId="40C8EC8A" w14:textId="57E2088C" w:rsidR="009F2C6C" w:rsidRDefault="009F2C6C" w:rsidP="0018185B">
      <w:pPr>
        <w:rPr>
          <w:rtl/>
        </w:rPr>
      </w:pPr>
      <w:r>
        <w:rPr>
          <w:rtl/>
        </w:rPr>
        <w:t xml:space="preserve"> ۳. بدنه (</w:t>
      </w:r>
      <w:r>
        <w:t>Body</w:t>
      </w:r>
      <w:r>
        <w:rPr>
          <w:rtl/>
        </w:rPr>
        <w:t>)</w:t>
      </w:r>
    </w:p>
    <w:p w14:paraId="77274578" w14:textId="77777777" w:rsidR="009F2C6C" w:rsidRDefault="009F2C6C" w:rsidP="0018185B">
      <w:pPr>
        <w:rPr>
          <w:rtl/>
        </w:rPr>
      </w:pPr>
      <w:r>
        <w:rPr>
          <w:rFonts w:hint="eastAsia"/>
          <w:rtl/>
        </w:rPr>
        <w:t>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پاسخ (مثلاً کد </w:t>
      </w:r>
      <w:r>
        <w:t>HTML</w:t>
      </w:r>
      <w:r>
        <w:rPr>
          <w:rtl/>
        </w:rPr>
        <w:t xml:space="preserve"> صفحه، داده </w:t>
      </w:r>
      <w:r>
        <w:t>JSON</w:t>
      </w:r>
      <w:r>
        <w:rPr>
          <w:rtl/>
        </w:rPr>
        <w:t xml:space="preserve">،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).</w:t>
      </w:r>
    </w:p>
    <w:p w14:paraId="51192B9E" w14:textId="79E12AF2" w:rsidR="009F2C6C" w:rsidRDefault="009F2C6C" w:rsidP="0018185B">
      <w:pPr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مثال واقع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Request</w:t>
      </w:r>
      <w:r>
        <w:rPr>
          <w:rtl/>
        </w:rPr>
        <w:t xml:space="preserve"> و </w:t>
      </w:r>
      <w:r>
        <w:t>Response</w:t>
      </w:r>
    </w:p>
    <w:p w14:paraId="3C060B64" w14:textId="0401F996" w:rsidR="009F2C6C" w:rsidRDefault="009F2C6C" w:rsidP="0018185B">
      <w:pPr>
        <w:rPr>
          <w:rtl/>
        </w:rPr>
      </w:pPr>
      <w:r>
        <w:rPr>
          <w:rtl/>
        </w:rPr>
        <w:t>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کاربر رو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"تماس با ما"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6002D91D" w14:textId="11F48B2A" w:rsidR="009F2C6C" w:rsidRDefault="009F2C6C" w:rsidP="0018185B">
      <w:pPr>
        <w:rPr>
          <w:rtl/>
        </w:rPr>
      </w:pPr>
      <w:r>
        <w:t>Request</w:t>
      </w:r>
      <w:r>
        <w:rPr>
          <w:rtl/>
        </w:rPr>
        <w:t xml:space="preserve"> ارسال</w:t>
      </w:r>
      <w:r>
        <w:rPr>
          <w:rFonts w:hint="cs"/>
          <w:rtl/>
        </w:rPr>
        <w:t>ی</w:t>
      </w:r>
      <w:r>
        <w:rPr>
          <w:rtl/>
        </w:rPr>
        <w:t xml:space="preserve"> توسط مرورگر:</w:t>
      </w:r>
    </w:p>
    <w:p w14:paraId="6850123D" w14:textId="77777777" w:rsidR="009F2C6C" w:rsidRDefault="009F2C6C" w:rsidP="0018185B">
      <w:pPr>
        <w:bidi w:val="0"/>
        <w:rPr>
          <w:rtl/>
        </w:rPr>
      </w:pPr>
      <w:r>
        <w:rPr>
          <w:rtl/>
        </w:rPr>
        <w:lastRenderedPageBreak/>
        <w:t>```</w:t>
      </w:r>
    </w:p>
    <w:p w14:paraId="62D88CCB" w14:textId="77777777" w:rsidR="009F2C6C" w:rsidRDefault="009F2C6C" w:rsidP="0018185B">
      <w:pPr>
        <w:bidi w:val="0"/>
      </w:pPr>
      <w:r>
        <w:t>GET /contact-us.html HTTP/1.1</w:t>
      </w:r>
    </w:p>
    <w:p w14:paraId="289E3166" w14:textId="77777777" w:rsidR="009F2C6C" w:rsidRDefault="009F2C6C" w:rsidP="0018185B">
      <w:pPr>
        <w:bidi w:val="0"/>
      </w:pPr>
      <w:r>
        <w:t>Host: example.com</w:t>
      </w:r>
    </w:p>
    <w:p w14:paraId="57D9CDE0" w14:textId="77777777" w:rsidR="009F2C6C" w:rsidRDefault="009F2C6C" w:rsidP="0018185B">
      <w:pPr>
        <w:bidi w:val="0"/>
      </w:pPr>
      <w:r>
        <w:t>User-Agent: Mozilla/5.0 (Windows NT 10.0; Win64; x64) AppleWebKit/537.36</w:t>
      </w:r>
    </w:p>
    <w:p w14:paraId="59BBF093" w14:textId="77777777" w:rsidR="009F2C6C" w:rsidRDefault="009F2C6C" w:rsidP="0018185B">
      <w:pPr>
        <w:bidi w:val="0"/>
      </w:pPr>
      <w:r>
        <w:t>Accept: text/html,application/xhtml+xml</w:t>
      </w:r>
    </w:p>
    <w:p w14:paraId="1A092E51" w14:textId="77777777" w:rsidR="009F2C6C" w:rsidRDefault="009F2C6C" w:rsidP="0018185B">
      <w:pPr>
        <w:bidi w:val="0"/>
      </w:pPr>
      <w:r>
        <w:t>Cookie: user_lang=fa</w:t>
      </w:r>
    </w:p>
    <w:p w14:paraId="6D429704" w14:textId="77777777" w:rsidR="009F2C6C" w:rsidRDefault="009F2C6C" w:rsidP="0018185B">
      <w:pPr>
        <w:bidi w:val="0"/>
        <w:rPr>
          <w:rtl/>
        </w:rPr>
      </w:pPr>
      <w:r>
        <w:rPr>
          <w:rtl/>
        </w:rPr>
        <w:t>```</w:t>
      </w:r>
    </w:p>
    <w:p w14:paraId="2EA85A22" w14:textId="77777777" w:rsidR="009F2C6C" w:rsidRDefault="009F2C6C" w:rsidP="0018185B">
      <w:pPr>
        <w:rPr>
          <w:rtl/>
        </w:rPr>
      </w:pPr>
    </w:p>
    <w:p w14:paraId="0B969090" w14:textId="1C6BDB13" w:rsidR="009F2C6C" w:rsidRDefault="009F2C6C" w:rsidP="0018185B">
      <w:pPr>
        <w:rPr>
          <w:rtl/>
        </w:rPr>
      </w:pPr>
      <w:r>
        <w:t>Response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Fonts w:hint="cs"/>
          <w:rtl/>
        </w:rPr>
        <w:t>ی</w:t>
      </w:r>
      <w:r>
        <w:rPr>
          <w:rtl/>
        </w:rPr>
        <w:t xml:space="preserve"> از سرور:</w:t>
      </w:r>
    </w:p>
    <w:p w14:paraId="2A349F5C" w14:textId="77777777" w:rsidR="009F2C6C" w:rsidRDefault="009F2C6C" w:rsidP="0018185B">
      <w:pPr>
        <w:bidi w:val="0"/>
        <w:rPr>
          <w:rtl/>
        </w:rPr>
      </w:pPr>
      <w:r>
        <w:rPr>
          <w:rtl/>
        </w:rPr>
        <w:t>```</w:t>
      </w:r>
    </w:p>
    <w:p w14:paraId="3FD244FE" w14:textId="77777777" w:rsidR="009F2C6C" w:rsidRDefault="009F2C6C" w:rsidP="0018185B">
      <w:pPr>
        <w:bidi w:val="0"/>
      </w:pPr>
      <w:r>
        <w:t>HTTP/1.1 200 OK</w:t>
      </w:r>
    </w:p>
    <w:p w14:paraId="00ADA370" w14:textId="77777777" w:rsidR="009F2C6C" w:rsidRDefault="009F2C6C" w:rsidP="0018185B">
      <w:pPr>
        <w:bidi w:val="0"/>
      </w:pPr>
      <w:r>
        <w:t>Content-Type: text/html; charset=utf-8</w:t>
      </w:r>
    </w:p>
    <w:p w14:paraId="2063A707" w14:textId="77777777" w:rsidR="009F2C6C" w:rsidRDefault="009F2C6C" w:rsidP="0018185B">
      <w:pPr>
        <w:bidi w:val="0"/>
      </w:pPr>
      <w:r>
        <w:t>Content-Length: 1542</w:t>
      </w:r>
    </w:p>
    <w:p w14:paraId="2A0B78E2" w14:textId="77777777" w:rsidR="009F2C6C" w:rsidRDefault="009F2C6C" w:rsidP="0018185B">
      <w:pPr>
        <w:bidi w:val="0"/>
      </w:pPr>
      <w:r>
        <w:t>Date: Sat, 01 Jan 2024 12:00:00 GMT</w:t>
      </w:r>
    </w:p>
    <w:p w14:paraId="0E7C4E6D" w14:textId="7CDE897D" w:rsidR="00076352" w:rsidRDefault="00076352" w:rsidP="0018185B">
      <w:pPr>
        <w:bidi w:val="0"/>
      </w:pPr>
      <w:r>
        <w:t>HTML Response come here:</w:t>
      </w:r>
    </w:p>
    <w:p w14:paraId="5A50F767" w14:textId="4E397CF9" w:rsidR="009F2C6C" w:rsidRDefault="009F2C6C" w:rsidP="0018185B">
      <w:pPr>
        <w:bidi w:val="0"/>
        <w:rPr>
          <w:rtl/>
        </w:rPr>
      </w:pPr>
      <w:r>
        <w:rPr>
          <w:rtl/>
        </w:rPr>
        <w:t>```</w:t>
      </w:r>
    </w:p>
    <w:p w14:paraId="6F301856" w14:textId="77777777" w:rsidR="009F2C6C" w:rsidRDefault="009F2C6C" w:rsidP="0018185B">
      <w:pPr>
        <w:rPr>
          <w:rtl/>
        </w:rPr>
      </w:pPr>
    </w:p>
    <w:p w14:paraId="232286FE" w14:textId="4024F46C" w:rsidR="009F2C6C" w:rsidRDefault="009F2C6C" w:rsidP="0018185B">
      <w:pPr>
        <w:rPr>
          <w:rtl/>
        </w:rPr>
      </w:pPr>
      <w:r>
        <w:rPr>
          <w:rtl/>
        </w:rPr>
        <w:t xml:space="preserve"> ابزارها</w:t>
      </w:r>
      <w:r>
        <w:rPr>
          <w:rFonts w:hint="cs"/>
          <w:rtl/>
        </w:rPr>
        <w:t>ی</w:t>
      </w:r>
      <w:r>
        <w:rPr>
          <w:rtl/>
        </w:rPr>
        <w:t xml:space="preserve"> مشاهده </w:t>
      </w:r>
      <w:r>
        <w:t>Request</w:t>
      </w:r>
      <w:r>
        <w:rPr>
          <w:rtl/>
        </w:rPr>
        <w:t xml:space="preserve"> و </w:t>
      </w:r>
      <w:r>
        <w:t>Response</w:t>
      </w:r>
      <w:r>
        <w:rPr>
          <w:rtl/>
        </w:rPr>
        <w:t xml:space="preserve"> (برا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توسعه‌دهندگان)</w:t>
      </w:r>
    </w:p>
    <w:p w14:paraId="13C096FA" w14:textId="74FBD797" w:rsidR="009F2C6C" w:rsidRDefault="009F2C6C" w:rsidP="0018185B">
      <w:pPr>
        <w:rPr>
          <w:rtl/>
        </w:rPr>
      </w:pPr>
      <w:r>
        <w:rPr>
          <w:rtl/>
        </w:rPr>
        <w:t xml:space="preserve">- </w:t>
      </w:r>
      <w:r>
        <w:t>Developer Tools</w:t>
      </w:r>
      <w:r>
        <w:rPr>
          <w:rtl/>
        </w:rPr>
        <w:t xml:space="preserve"> مرورگر: در </w:t>
      </w:r>
      <w:r>
        <w:t>Chrome/Firefox</w:t>
      </w:r>
      <w:r>
        <w:rPr>
          <w:rtl/>
        </w:rPr>
        <w:t xml:space="preserve"> با </w:t>
      </w:r>
      <w:r>
        <w:t>F12</w:t>
      </w:r>
      <w:r>
        <w:rPr>
          <w:rtl/>
        </w:rPr>
        <w:t xml:space="preserve"> باز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تب </w:t>
      </w:r>
      <w:r>
        <w:t>Network</w:t>
      </w:r>
      <w:r>
        <w:rPr>
          <w:rtl/>
        </w:rPr>
        <w:t xml:space="preserve"> تمام </w:t>
      </w:r>
      <w:r>
        <w:t>Request/Response</w:t>
      </w:r>
      <w:r>
        <w:rPr>
          <w:rtl/>
        </w:rPr>
        <w:t>ها را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5E6CA167" w14:textId="6D35CD0B" w:rsidR="009F2C6C" w:rsidRDefault="009F2C6C" w:rsidP="0018185B">
      <w:pPr>
        <w:rPr>
          <w:rtl/>
        </w:rPr>
      </w:pPr>
      <w:r>
        <w:rPr>
          <w:rtl/>
        </w:rPr>
        <w:t xml:space="preserve">- </w:t>
      </w:r>
      <w:r>
        <w:t>Postman</w:t>
      </w:r>
      <w:r>
        <w:rPr>
          <w:rtl/>
        </w:rPr>
        <w:t>: ابزار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تست و بررس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  <w:r>
        <w:rPr>
          <w:rtl/>
        </w:rPr>
        <w:t xml:space="preserve">ها با ساخت </w:t>
      </w:r>
      <w:r>
        <w:t>Request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دست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0878C92F" w14:textId="0628FEB6" w:rsidR="009F2C6C" w:rsidRDefault="009F2C6C" w:rsidP="0018185B">
      <w:r>
        <w:rPr>
          <w:rtl/>
        </w:rPr>
        <w:t xml:space="preserve">- </w:t>
      </w:r>
      <w:r>
        <w:t>cURL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خط فرمان برا</w:t>
      </w:r>
      <w:r>
        <w:rPr>
          <w:rFonts w:hint="cs"/>
          <w:rtl/>
        </w:rPr>
        <w:t>ی</w:t>
      </w:r>
      <w:r>
        <w:rPr>
          <w:rtl/>
        </w:rPr>
        <w:t xml:space="preserve"> ارسال </w:t>
      </w:r>
      <w:r>
        <w:t>Request</w:t>
      </w:r>
      <w:r>
        <w:rPr>
          <w:rtl/>
        </w:rPr>
        <w:t>.</w:t>
      </w:r>
    </w:p>
    <w:p w14:paraId="7C354092" w14:textId="44C49CC8" w:rsidR="00EB24F7" w:rsidRDefault="00EB24F7" w:rsidP="0018185B">
      <w:pPr>
        <w:pStyle w:val="Heading1"/>
        <w:rPr>
          <w:rtl/>
        </w:rPr>
      </w:pPr>
      <w:bookmarkStart w:id="29" w:name="_Toc211464474"/>
      <w:r>
        <w:rPr>
          <w:rFonts w:hint="cs"/>
          <w:rtl/>
        </w:rPr>
        <w:t>بررسی نحوه رندرگیری کدها توسط مرورگر</w:t>
      </w:r>
      <w:bookmarkEnd w:id="29"/>
    </w:p>
    <w:p w14:paraId="4083ED81" w14:textId="6346EFF4" w:rsidR="00EB24F7" w:rsidRDefault="00EB24F7" w:rsidP="0018185B">
      <w:pPr>
        <w:rPr>
          <w:rtl/>
        </w:rPr>
      </w:pPr>
      <w:r>
        <w:rPr>
          <w:rtl/>
        </w:rPr>
        <w:lastRenderedPageBreak/>
        <w:t>مرورگرها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، </w:t>
      </w:r>
      <w:r>
        <w:t>CSS</w:t>
      </w:r>
      <w:r>
        <w:rPr>
          <w:rtl/>
        </w:rPr>
        <w:t xml:space="preserve"> و </w:t>
      </w:r>
      <w:r>
        <w:t>JavaScript</w:t>
      </w:r>
      <w:r>
        <w:rPr>
          <w:rtl/>
        </w:rPr>
        <w:t xml:space="preserve"> به صفحات وب قابل مشاهده، مراحل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و به</w:t>
      </w:r>
      <w:r>
        <w:t xml:space="preserve"> </w:t>
      </w:r>
      <w:r>
        <w:rPr>
          <w:rtl/>
        </w:rPr>
        <w:t>هم</w:t>
      </w:r>
      <w:r>
        <w:t xml:space="preserve"> </w:t>
      </w: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وستها</w:t>
      </w:r>
      <w:r>
        <w:rPr>
          <w:rFonts w:hint="cs"/>
          <w:rtl/>
        </w:rPr>
        <w:t>ی</w:t>
      </w:r>
      <w:r>
        <w:rPr>
          <w:rtl/>
        </w:rPr>
        <w:t xml:space="preserve"> را ط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t xml:space="preserve"> </w:t>
      </w:r>
      <w:r>
        <w:rPr>
          <w:rFonts w:hint="eastAsia"/>
          <w:rtl/>
        </w:rPr>
        <w:t>کنند</w:t>
      </w:r>
      <w:r>
        <w:rPr>
          <w:rtl/>
        </w:rPr>
        <w:t>. درک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به شما کمک م</w:t>
      </w:r>
      <w:r>
        <w:rPr>
          <w:rFonts w:hint="cs"/>
          <w:rtl/>
        </w:rPr>
        <w:t>ی</w:t>
      </w:r>
      <w:r>
        <w:rPr>
          <w:rFonts w:hint="eastAsia"/>
          <w:rtl/>
        </w:rPr>
        <w:t>کند</w:t>
      </w:r>
      <w:r>
        <w:rPr>
          <w:rtl/>
        </w:rPr>
        <w:t xml:space="preserve"> تا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تها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عتر</w:t>
      </w:r>
      <w:r>
        <w:rPr>
          <w:rtl/>
        </w:rPr>
        <w:t xml:space="preserve"> و کاراتر</w:t>
      </w:r>
      <w:r>
        <w:rPr>
          <w:rFonts w:hint="cs"/>
          <w:rtl/>
        </w:rPr>
        <w:t>ی</w:t>
      </w:r>
      <w:r>
        <w:rPr>
          <w:rtl/>
        </w:rPr>
        <w:t xml:space="preserve"> توسعه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F655D1B" w14:textId="77777777" w:rsidR="00EB24F7" w:rsidRDefault="00EB24F7" w:rsidP="0018185B">
      <w:r>
        <w:rPr>
          <w:rFonts w:hint="eastAsia"/>
          <w:rtl/>
        </w:rPr>
        <w:t>در</w:t>
      </w:r>
      <w:r>
        <w:rPr>
          <w:rtl/>
        </w:rPr>
        <w:t xml:space="preserve"> جدول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مراحل 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بهطور خلاصه آمده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24F7" w14:paraId="3873C3D5" w14:textId="77777777" w:rsidTr="00EB24F7">
        <w:tc>
          <w:tcPr>
            <w:tcW w:w="3116" w:type="dxa"/>
          </w:tcPr>
          <w:p w14:paraId="578577A8" w14:textId="49F9E212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مرحله</w:t>
            </w:r>
          </w:p>
        </w:tc>
        <w:tc>
          <w:tcPr>
            <w:tcW w:w="3117" w:type="dxa"/>
          </w:tcPr>
          <w:p w14:paraId="364C53C7" w14:textId="1765ECE1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2936DAC7" w14:textId="038D1F6A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</w:p>
        </w:tc>
      </w:tr>
      <w:tr w:rsidR="00EB24F7" w14:paraId="1931A906" w14:textId="77777777" w:rsidTr="00EB24F7">
        <w:tc>
          <w:tcPr>
            <w:tcW w:w="3116" w:type="dxa"/>
          </w:tcPr>
          <w:p w14:paraId="5B9813A3" w14:textId="491585EF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 xml:space="preserve">۱. پارس کردن </w:t>
            </w:r>
            <w:r>
              <w:t>HTML</w:t>
            </w:r>
          </w:p>
        </w:tc>
        <w:tc>
          <w:tcPr>
            <w:tcW w:w="3117" w:type="dxa"/>
          </w:tcPr>
          <w:p w14:paraId="7436316C" w14:textId="4B4703A7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 xml:space="preserve">مرورگر کد </w:t>
            </w:r>
            <w:r>
              <w:t>HTML</w:t>
            </w:r>
            <w:r>
              <w:rPr>
                <w:rtl/>
              </w:rPr>
              <w:t xml:space="preserve"> را خط به خط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خواند</w:t>
            </w:r>
            <w:r>
              <w:rPr>
                <w:rtl/>
              </w:rPr>
              <w:t xml:space="preserve"> و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ساختار درخت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اء</w:t>
            </w:r>
            <w:r>
              <w:rPr>
                <w:rtl/>
              </w:rPr>
              <w:t xml:space="preserve"> 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5E12FAF0" w14:textId="77030037" w:rsidR="00EB24F7" w:rsidRDefault="00EB24F7" w:rsidP="00C1733E">
            <w:pPr>
              <w:bidi w:val="0"/>
              <w:rPr>
                <w:rtl/>
              </w:rPr>
            </w:pPr>
            <w:r>
              <w:t>DOM (Document Object Model)</w:t>
            </w:r>
          </w:p>
        </w:tc>
      </w:tr>
      <w:tr w:rsidR="00EB24F7" w14:paraId="594A3D89" w14:textId="77777777" w:rsidTr="00EB24F7">
        <w:tc>
          <w:tcPr>
            <w:tcW w:w="3116" w:type="dxa"/>
          </w:tcPr>
          <w:p w14:paraId="58C8EF19" w14:textId="1FC93926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 xml:space="preserve">۲. پارس کردن </w:t>
            </w:r>
            <w:r>
              <w:t>CSS</w:t>
            </w:r>
          </w:p>
        </w:tc>
        <w:tc>
          <w:tcPr>
            <w:tcW w:w="3117" w:type="dxa"/>
          </w:tcPr>
          <w:p w14:paraId="2F898061" w14:textId="02AB5A05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CSS</w:t>
            </w:r>
            <w:r>
              <w:rPr>
                <w:rtl/>
              </w:rPr>
              <w:t xml:space="preserve">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ساختار درخت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قابل فهم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مرورگر 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شوند</w:t>
            </w:r>
          </w:p>
        </w:tc>
        <w:tc>
          <w:tcPr>
            <w:tcW w:w="3117" w:type="dxa"/>
          </w:tcPr>
          <w:p w14:paraId="490ED690" w14:textId="0B15CCF8" w:rsidR="00EB24F7" w:rsidRDefault="00EB24F7" w:rsidP="00C1733E">
            <w:pPr>
              <w:bidi w:val="0"/>
            </w:pPr>
            <w:r>
              <w:t>CSSOM (CSS Object Model</w:t>
            </w:r>
          </w:p>
        </w:tc>
      </w:tr>
      <w:tr w:rsidR="00EB24F7" w14:paraId="2ED43582" w14:textId="77777777" w:rsidTr="00EB24F7">
        <w:tc>
          <w:tcPr>
            <w:tcW w:w="3116" w:type="dxa"/>
          </w:tcPr>
          <w:p w14:paraId="1A9583BB" w14:textId="15CC675F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۳. ساخت درخت رندر</w:t>
            </w:r>
          </w:p>
        </w:tc>
        <w:tc>
          <w:tcPr>
            <w:tcW w:w="3117" w:type="dxa"/>
          </w:tcPr>
          <w:p w14:paraId="74EB5EB8" w14:textId="537F3EDF" w:rsidR="00EB24F7" w:rsidRDefault="00EB24F7" w:rsidP="0018185B">
            <w:pPr>
              <w:rPr>
                <w:rtl/>
              </w:rPr>
            </w:pPr>
            <w:r>
              <w:t>DOM</w:t>
            </w:r>
            <w:r>
              <w:rPr>
                <w:rtl/>
              </w:rPr>
              <w:t xml:space="preserve"> و </w:t>
            </w:r>
            <w:r>
              <w:t>CSSOM</w:t>
            </w:r>
            <w:r>
              <w:rPr>
                <w:rtl/>
              </w:rPr>
              <w:t xml:space="preserve"> با هم 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 xml:space="preserve"> تا درخت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ساخته شود که فقط شامل عناصر قابل مشاهده صفحه است (عناصر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مانند `</w:t>
            </w:r>
            <w:r>
              <w:t>display: none</w:t>
            </w:r>
            <w:r>
              <w:rPr>
                <w:rtl/>
              </w:rPr>
              <w:t>` در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درخت قرار نم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رند</w:t>
            </w:r>
            <w:r>
              <w:rPr>
                <w:rtl/>
              </w:rPr>
              <w:t>).</w:t>
            </w:r>
          </w:p>
        </w:tc>
        <w:tc>
          <w:tcPr>
            <w:tcW w:w="3117" w:type="dxa"/>
          </w:tcPr>
          <w:p w14:paraId="049DA51E" w14:textId="31CC5A3F" w:rsidR="00EB24F7" w:rsidRDefault="00EB24F7" w:rsidP="0018185B">
            <w:r>
              <w:t>Render Tree</w:t>
            </w:r>
            <w:r>
              <w:rPr>
                <w:rtl/>
              </w:rPr>
              <w:t xml:space="preserve"> (درخت رندر)</w:t>
            </w:r>
          </w:p>
        </w:tc>
      </w:tr>
      <w:tr w:rsidR="00EB24F7" w14:paraId="30C63B95" w14:textId="77777777" w:rsidTr="00EB24F7">
        <w:tc>
          <w:tcPr>
            <w:tcW w:w="3116" w:type="dxa"/>
          </w:tcPr>
          <w:p w14:paraId="50EF591F" w14:textId="5725E6EF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۴. 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t xml:space="preserve"> </w:t>
            </w:r>
            <w:r>
              <w:rPr>
                <w:rFonts w:hint="eastAsia"/>
                <w:rtl/>
              </w:rPr>
              <w:t>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Layout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093AE9D5" w14:textId="5B466A25" w:rsidR="00EB24F7" w:rsidRDefault="00EB24F7" w:rsidP="0018185B">
            <w:r>
              <w:rPr>
                <w:rtl/>
              </w:rPr>
              <w:t>مرورگر 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 اندازه دق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هر عنصر در صفحه را محاسبه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مرحله گاه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Reflow</w:t>
            </w:r>
            <w:r>
              <w:rPr>
                <w:rtl/>
              </w:rPr>
              <w:t xml:space="preserve">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نام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3429559D" w14:textId="2D13B7A1" w:rsidR="00EB24F7" w:rsidRDefault="00EB24F7" w:rsidP="0018185B"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 ابعاد هندس</w:t>
            </w:r>
            <w:r>
              <w:rPr>
                <w:rFonts w:hint="cs"/>
                <w:rtl/>
              </w:rPr>
              <w:t>ی</w:t>
            </w:r>
          </w:p>
        </w:tc>
      </w:tr>
      <w:tr w:rsidR="00EB24F7" w14:paraId="621913D4" w14:textId="77777777" w:rsidTr="00EB24F7">
        <w:tc>
          <w:tcPr>
            <w:tcW w:w="3116" w:type="dxa"/>
          </w:tcPr>
          <w:p w14:paraId="2459AE6E" w14:textId="2E5FBB76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۵. رنگآم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Painting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1F856AE9" w14:textId="61C79738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مرورگر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کسلها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هر عنصر (مانند رنگها،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و حاش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هها</w:t>
            </w:r>
            <w:r>
              <w:rPr>
                <w:rtl/>
              </w:rPr>
              <w:t>) را رسم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مرحله </w:t>
            </w:r>
            <w:r>
              <w:t>Repaint</w:t>
            </w:r>
            <w:r>
              <w:rPr>
                <w:rtl/>
              </w:rPr>
              <w:t xml:space="preserve">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نام دارد.</w:t>
            </w:r>
          </w:p>
        </w:tc>
        <w:tc>
          <w:tcPr>
            <w:tcW w:w="3117" w:type="dxa"/>
          </w:tcPr>
          <w:p w14:paraId="5C6321EB" w14:textId="0E8A8BFA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t xml:space="preserve"> 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کسل</w:t>
            </w:r>
            <w:r>
              <w:rPr>
                <w:rFonts w:hint="cs"/>
                <w:rtl/>
              </w:rPr>
              <w:t>ی</w:t>
            </w:r>
          </w:p>
        </w:tc>
      </w:tr>
      <w:tr w:rsidR="00EB24F7" w14:paraId="1D7CEBE6" w14:textId="77777777" w:rsidTr="00EB24F7">
        <w:tc>
          <w:tcPr>
            <w:tcW w:w="3116" w:type="dxa"/>
          </w:tcPr>
          <w:p w14:paraId="4B569F06" w14:textId="5F8475F5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۶. 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(</w:t>
            </w:r>
            <w:r>
              <w:t>Compositing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51F8BDC" w14:textId="07ABD6B4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در نها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ت،</w:t>
            </w:r>
            <w:r>
              <w:rPr>
                <w:rtl/>
              </w:rPr>
              <w:t xml:space="preserve"> 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مختلف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رنگآم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شدهاند، به ترت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صح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هم قرار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رند</w:t>
            </w:r>
            <w:r>
              <w:rPr>
                <w:rtl/>
              </w:rPr>
              <w:t xml:space="preserve"> تا صفحه نها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تشک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شود.</w:t>
            </w:r>
          </w:p>
        </w:tc>
        <w:tc>
          <w:tcPr>
            <w:tcW w:w="3117" w:type="dxa"/>
          </w:tcPr>
          <w:p w14:paraId="3645593B" w14:textId="53D55089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صفحه وب نها</w:t>
            </w:r>
            <w:r>
              <w:rPr>
                <w:rFonts w:hint="cs"/>
                <w:rtl/>
              </w:rPr>
              <w:t>یی</w:t>
            </w:r>
          </w:p>
        </w:tc>
      </w:tr>
    </w:tbl>
    <w:p w14:paraId="0D99759A" w14:textId="77777777" w:rsidR="00EB24F7" w:rsidRDefault="00EB24F7" w:rsidP="0018185B">
      <w:pPr>
        <w:rPr>
          <w:rtl/>
        </w:rPr>
      </w:pPr>
    </w:p>
    <w:p w14:paraId="19C6767A" w14:textId="39C823E5" w:rsidR="00EB24F7" w:rsidRDefault="00EB24F7" w:rsidP="0018185B">
      <w:pPr>
        <w:rPr>
          <w:rtl/>
        </w:rPr>
      </w:pPr>
      <w:r>
        <w:rPr>
          <w:rtl/>
        </w:rPr>
        <w:lastRenderedPageBreak/>
        <w:t xml:space="preserve">  </w:t>
      </w:r>
      <w:r>
        <w:rPr>
          <w:rFonts w:ascii="IRANSansWeb(FaNum) Light" w:hAnsi="IRANSansWeb(FaNum) Light" w:hint="cs"/>
          <w:rtl/>
        </w:rPr>
        <w:t>نقش</w:t>
      </w:r>
      <w:r>
        <w:rPr>
          <w:rtl/>
        </w:rPr>
        <w:t xml:space="preserve"> </w:t>
      </w:r>
      <w:r>
        <w:t>JavaScript</w:t>
      </w:r>
      <w:r>
        <w:rPr>
          <w:rtl/>
        </w:rPr>
        <w:t xml:space="preserve"> و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t xml:space="preserve"> 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عملکرد</w:t>
      </w:r>
    </w:p>
    <w:p w14:paraId="5DFAB21C" w14:textId="0B4694EE" w:rsidR="00EB24F7" w:rsidRDefault="00EB24F7" w:rsidP="0018185B">
      <w:pPr>
        <w:rPr>
          <w:rtl/>
        </w:rPr>
      </w:pPr>
      <w:r>
        <w:t>JavaScript</w:t>
      </w:r>
      <w:r>
        <w:rPr>
          <w:rtl/>
        </w:rPr>
        <w:t xml:space="preserve"> به طور خاص بر روند رندر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گذارد،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 xml:space="preserve"> معمولاً تجز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اجرا</w:t>
      </w:r>
      <w:r>
        <w:rPr>
          <w:rFonts w:hint="cs"/>
          <w:rtl/>
        </w:rPr>
        <w:t>ی</w:t>
      </w:r>
      <w:r>
        <w:rPr>
          <w:rtl/>
        </w:rPr>
        <w:t xml:space="preserve"> آن باعث توقف ساخت </w:t>
      </w:r>
      <w:r>
        <w:t>DOM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شود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کاهش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منف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758FD76D" w14:textId="0C193C09" w:rsidR="00EB24F7" w:rsidRDefault="00EB24F7" w:rsidP="0018185B">
      <w:pPr>
        <w:rPr>
          <w:rtl/>
        </w:rPr>
      </w:pPr>
      <w:r>
        <w:rPr>
          <w:rtl/>
        </w:rPr>
        <w:t>-  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را در انتها</w:t>
      </w:r>
      <w:r>
        <w:rPr>
          <w:rFonts w:hint="cs"/>
          <w:rtl/>
        </w:rPr>
        <w:t>ی</w:t>
      </w:r>
      <w:r>
        <w:rPr>
          <w:rtl/>
        </w:rPr>
        <w:t xml:space="preserve"> صفحه (قبل از تگ بسته `</w:t>
      </w:r>
      <w:r>
        <w:t>body</w:t>
      </w:r>
      <w:r>
        <w:rPr>
          <w:rtl/>
        </w:rPr>
        <w:t>`)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ابتدا محتوا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بارگذار</w:t>
      </w:r>
      <w:r>
        <w:rPr>
          <w:rFonts w:hint="cs"/>
          <w:rtl/>
        </w:rPr>
        <w:t>ی</w:t>
      </w:r>
      <w:r>
        <w:rPr>
          <w:rtl/>
        </w:rPr>
        <w:t xml:space="preserve"> و پارس شود.</w:t>
      </w:r>
    </w:p>
    <w:p w14:paraId="2A486916" w14:textId="793AD1A6" w:rsidR="00EB24F7" w:rsidRDefault="00EB24F7" w:rsidP="0018185B">
      <w:pPr>
        <w:rPr>
          <w:rtl/>
        </w:rPr>
      </w:pPr>
      <w:r>
        <w:rPr>
          <w:rtl/>
        </w:rPr>
        <w:t>-  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async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defer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 w:rsidR="00B37826">
        <w:rPr>
          <w:rFonts w:hint="cs"/>
          <w:rtl/>
        </w:rPr>
        <w:t xml:space="preserve"> 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بارگ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آنها به صورت غ</w:t>
      </w:r>
      <w:r>
        <w:rPr>
          <w:rFonts w:hint="cs"/>
          <w:rtl/>
        </w:rPr>
        <w:t>ی</w:t>
      </w:r>
      <w:r>
        <w:rPr>
          <w:rFonts w:hint="eastAsia"/>
          <w:rtl/>
        </w:rPr>
        <w:t>رمسدودکننده</w:t>
      </w:r>
      <w:r>
        <w:rPr>
          <w:rtl/>
        </w:rPr>
        <w:t xml:space="preserve"> انجام شود.</w:t>
      </w:r>
    </w:p>
    <w:p w14:paraId="4F9ADC18" w14:textId="6089C770" w:rsidR="00EB24F7" w:rsidRDefault="00EB24F7" w:rsidP="0018185B">
      <w:pPr>
        <w:rPr>
          <w:rtl/>
        </w:rPr>
      </w:pPr>
      <w:r>
        <w:rPr>
          <w:rtl/>
        </w:rPr>
        <w:t>-  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رندر بحران</w:t>
      </w:r>
      <w:r>
        <w:rPr>
          <w:rFonts w:hint="cs"/>
          <w:rtl/>
        </w:rPr>
        <w:t>ی</w:t>
      </w:r>
      <w:r>
        <w:rPr>
          <w:rtl/>
        </w:rPr>
        <w:t xml:space="preserve"> را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تعداد منابع (فا</w:t>
      </w:r>
      <w:r>
        <w:rPr>
          <w:rFonts w:hint="cs"/>
          <w:rtl/>
        </w:rPr>
        <w:t>ی</w:t>
      </w:r>
      <w:r>
        <w:rPr>
          <w:rFonts w:hint="eastAsia"/>
          <w:rtl/>
        </w:rPr>
        <w:t>لها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و </w:t>
      </w:r>
      <w:r>
        <w:t>JS</w:t>
      </w:r>
      <w:r>
        <w:rPr>
          <w:rtl/>
        </w:rPr>
        <w:t>) را کاهش ده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حجم آنها را با فشردهساز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Minify</w:t>
      </w:r>
      <w:r>
        <w:rPr>
          <w:rtl/>
        </w:rPr>
        <w:t>) کم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با تکن</w:t>
      </w:r>
      <w:r>
        <w:rPr>
          <w:rFonts w:hint="cs"/>
          <w:rtl/>
        </w:rPr>
        <w:t>ی</w:t>
      </w:r>
      <w:r>
        <w:rPr>
          <w:rFonts w:hint="eastAsia"/>
          <w:rtl/>
        </w:rPr>
        <w:t>کها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>
        <w:t>Lazy Loading</w:t>
      </w:r>
      <w:r>
        <w:rPr>
          <w:rtl/>
        </w:rPr>
        <w:t xml:space="preserve"> بارگذار</w:t>
      </w:r>
      <w:r>
        <w:rPr>
          <w:rFonts w:hint="cs"/>
          <w:rtl/>
        </w:rPr>
        <w:t>ی</w:t>
      </w:r>
      <w:r>
        <w:rPr>
          <w:rtl/>
        </w:rPr>
        <w:t xml:space="preserve"> منابع غ</w:t>
      </w:r>
      <w:r>
        <w:rPr>
          <w:rFonts w:hint="cs"/>
          <w:rtl/>
        </w:rPr>
        <w:t>ی</w:t>
      </w:r>
      <w:r>
        <w:rPr>
          <w:rFonts w:hint="eastAsia"/>
          <w:rtl/>
        </w:rPr>
        <w:t>رضرور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را به تأخ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نداز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2FA52B9" w14:textId="746CB9F7" w:rsidR="00EB24F7" w:rsidRDefault="00EB24F7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تفاوت</w:t>
      </w:r>
      <w:r>
        <w:rPr>
          <w:rtl/>
        </w:rPr>
        <w:t xml:space="preserve"> </w:t>
      </w:r>
      <w:r>
        <w:t>Repaint</w:t>
      </w:r>
      <w:r>
        <w:rPr>
          <w:rtl/>
        </w:rPr>
        <w:t xml:space="preserve"> و </w:t>
      </w:r>
      <w:r>
        <w:t>Reflow</w:t>
      </w:r>
    </w:p>
    <w:p w14:paraId="4C74036E" w14:textId="77777777" w:rsidR="00EB24F7" w:rsidRDefault="00EB24F7" w:rsidP="0018185B">
      <w:pPr>
        <w:rPr>
          <w:rtl/>
        </w:rPr>
      </w:pPr>
      <w:r>
        <w:rPr>
          <w:rFonts w:hint="eastAsia"/>
          <w:rtl/>
        </w:rPr>
        <w:t>دو</w:t>
      </w:r>
      <w:r>
        <w:rPr>
          <w:rtl/>
        </w:rPr>
        <w:t xml:space="preserve"> مفهوم مهم در بهروزرسان</w:t>
      </w:r>
      <w:r>
        <w:rPr>
          <w:rFonts w:hint="cs"/>
          <w:rtl/>
        </w:rPr>
        <w:t>ی</w:t>
      </w:r>
      <w:r>
        <w:rPr>
          <w:rtl/>
        </w:rPr>
        <w:t xml:space="preserve"> صفحات هستند:</w:t>
      </w:r>
    </w:p>
    <w:p w14:paraId="19B4635D" w14:textId="4D08AF26" w:rsidR="00EB24F7" w:rsidRDefault="00EB24F7" w:rsidP="0018185B">
      <w:pPr>
        <w:rPr>
          <w:rtl/>
        </w:rPr>
      </w:pPr>
      <w:r>
        <w:rPr>
          <w:rtl/>
        </w:rPr>
        <w:t xml:space="preserve">-   </w:t>
      </w:r>
      <w:r>
        <w:t>Repaint</w:t>
      </w:r>
      <w:r>
        <w:rPr>
          <w:rtl/>
        </w:rPr>
        <w:t xml:space="preserve"> (رنگآم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مجدد): هنگام</w:t>
      </w:r>
      <w:r>
        <w:rPr>
          <w:rFonts w:hint="cs"/>
          <w:rtl/>
        </w:rPr>
        <w:t>ی</w:t>
      </w:r>
      <w:r>
        <w:rPr>
          <w:rtl/>
        </w:rPr>
        <w:t xml:space="preserve"> رخ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 xml:space="preserve"> که ظاهر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کند، اما بر </w:t>
      </w:r>
      <w:r>
        <w:t>Layout</w:t>
      </w:r>
      <w:r>
        <w:rPr>
          <w:rtl/>
        </w:rPr>
        <w:t xml:space="preserve"> صفحه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نگذارد (مانند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رنگ پسزم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>).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 نسبتاً سبک است.</w:t>
      </w:r>
    </w:p>
    <w:p w14:paraId="38549671" w14:textId="2AAD4D67" w:rsidR="00EB24F7" w:rsidRDefault="00EB24F7" w:rsidP="0018185B">
      <w:pPr>
        <w:rPr>
          <w:rtl/>
        </w:rPr>
      </w:pPr>
      <w:r>
        <w:rPr>
          <w:rtl/>
        </w:rPr>
        <w:t xml:space="preserve">-   </w:t>
      </w:r>
      <w:r>
        <w:t>Reflow</w:t>
      </w:r>
      <w:r>
        <w:rPr>
          <w:rtl/>
        </w:rPr>
        <w:t xml:space="preserve"> (بازچ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>): هنگام</w:t>
      </w:r>
      <w:r>
        <w:rPr>
          <w:rFonts w:hint="cs"/>
          <w:rtl/>
        </w:rPr>
        <w:t>ی</w:t>
      </w:r>
      <w:r>
        <w:rPr>
          <w:rtl/>
        </w:rPr>
        <w:t xml:space="preserve"> رخ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 xml:space="preserve"> که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در صفحه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شود که بر </w:t>
      </w:r>
      <w:r>
        <w:t>Layout</w:t>
      </w:r>
      <w:r>
        <w:rPr>
          <w:rtl/>
        </w:rPr>
        <w:t xml:space="preserve"> و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عناصر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بگذارد (مانند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اندازه پنجره مرورگر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اضافه کردن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</w:t>
      </w:r>
      <w:r>
        <w:t>DOM</w:t>
      </w:r>
      <w:r>
        <w:rPr>
          <w:rtl/>
        </w:rPr>
        <w:t>).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 پرهز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است و ممکن است باعث شود مرورگر بخش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تمام صفحه را مجدداً محاسبه کن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51B0A0D" w14:textId="51E503DB" w:rsidR="00EB24F7" w:rsidRDefault="00EB24F7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 w:rsidR="00B37826">
        <w:rPr>
          <w:rFonts w:hint="cs"/>
          <w:rtl/>
        </w:rPr>
        <w:t xml:space="preserve"> 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074C4CA8" w14:textId="77777777" w:rsidR="00EB24F7" w:rsidRDefault="00EB24F7" w:rsidP="0018185B">
      <w:pPr>
        <w:rPr>
          <w:rtl/>
        </w:rPr>
      </w:pPr>
      <w:r>
        <w:rPr>
          <w:rFonts w:hint="eastAsia"/>
          <w:rtl/>
        </w:rPr>
        <w:t>درک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رندر مرورگر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بزرگ برا</w:t>
      </w:r>
      <w:r>
        <w:rPr>
          <w:rFonts w:hint="cs"/>
          <w:rtl/>
        </w:rPr>
        <w:t>ی</w:t>
      </w:r>
      <w:r>
        <w:rPr>
          <w:rtl/>
        </w:rPr>
        <w:t xml:space="preserve"> توسعهدهندگان وب است. با به</w:t>
      </w:r>
      <w:r>
        <w:rPr>
          <w:rFonts w:hint="cs"/>
          <w:rtl/>
        </w:rPr>
        <w:t>ی</w:t>
      </w:r>
      <w:r>
        <w:rPr>
          <w:rFonts w:hint="eastAsia"/>
          <w:rtl/>
        </w:rPr>
        <w:t>نهساز</w:t>
      </w:r>
      <w:r>
        <w:rPr>
          <w:rFonts w:hint="cs"/>
          <w:rtl/>
        </w:rPr>
        <w:t>ی</w:t>
      </w:r>
      <w:r>
        <w:rPr>
          <w:rtl/>
        </w:rPr>
        <w:t xml:space="preserve"> 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مراحل،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رندر بحران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تجربه کاربر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tl/>
        </w:rPr>
        <w:t xml:space="preserve"> از نظر سرعت بارگذار</w:t>
      </w:r>
      <w:r>
        <w:rPr>
          <w:rFonts w:hint="cs"/>
          <w:rtl/>
        </w:rPr>
        <w:t>ی</w:t>
      </w:r>
      <w:r>
        <w:rPr>
          <w:rtl/>
        </w:rPr>
        <w:t xml:space="preserve"> و تعامل روان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96E55C8" w14:textId="5B5FAACD" w:rsidR="00EB24F7" w:rsidRDefault="00EB24F7" w:rsidP="0018185B">
      <w:pPr>
        <w:rPr>
          <w:rtl/>
        </w:rPr>
      </w:pPr>
      <w:r>
        <w:rPr>
          <w:rFonts w:hint="eastAsia"/>
          <w:rtl/>
        </w:rPr>
        <w:t>اگر</w:t>
      </w:r>
      <w:r>
        <w:rPr>
          <w:rtl/>
        </w:rPr>
        <w:t xml:space="preserve"> درباره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المان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تکن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خاص (مثلاً استفاده از فونتها</w:t>
      </w:r>
      <w:r>
        <w:rPr>
          <w:rFonts w:hint="cs"/>
          <w:rtl/>
        </w:rPr>
        <w:t>ی</w:t>
      </w:r>
      <w:r>
        <w:rPr>
          <w:rtl/>
        </w:rPr>
        <w:t xml:space="preserve"> وب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بزرگ) بر رندر صفحه سؤال خاص</w:t>
      </w:r>
      <w:r>
        <w:rPr>
          <w:rFonts w:hint="cs"/>
          <w:rtl/>
        </w:rPr>
        <w:t>ی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خوشحال م</w:t>
      </w:r>
      <w:r>
        <w:rPr>
          <w:rFonts w:hint="cs"/>
          <w:rtl/>
        </w:rPr>
        <w:t>ی</w:t>
      </w:r>
      <w:r>
        <w:rPr>
          <w:rFonts w:hint="eastAsia"/>
          <w:rtl/>
        </w:rPr>
        <w:t>شوم</w:t>
      </w:r>
      <w:r>
        <w:rPr>
          <w:rtl/>
        </w:rPr>
        <w:t xml:space="preserve"> در مورد آن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صحبت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5D9D45ED" w14:textId="6B34F819" w:rsidR="00B37826" w:rsidRDefault="00B37826" w:rsidP="0018185B">
      <w:pPr>
        <w:pStyle w:val="Heading1"/>
        <w:rPr>
          <w:rtl/>
        </w:rPr>
      </w:pPr>
      <w:bookmarkStart w:id="30" w:name="_Toc211464475"/>
      <w:r>
        <w:rPr>
          <w:rFonts w:hint="cs"/>
          <w:rtl/>
        </w:rPr>
        <w:t xml:space="preserve">آموزش </w:t>
      </w:r>
      <w:r>
        <w:t>HTML</w:t>
      </w:r>
      <w:bookmarkEnd w:id="30"/>
    </w:p>
    <w:p w14:paraId="754ACA75" w14:textId="7B4C9653" w:rsidR="00AF5FA0" w:rsidRDefault="00AF5FA0" w:rsidP="0018185B">
      <w:pPr>
        <w:pStyle w:val="Heading2"/>
        <w:rPr>
          <w:lang w:bidi="ar-SA"/>
        </w:rPr>
      </w:pPr>
      <w:hyperlink r:id="rId15" w:history="1">
        <w:bookmarkStart w:id="31" w:name="_Toc211464476"/>
        <w:r w:rsidRPr="00AF5FA0">
          <w:rPr>
            <w:rStyle w:val="Hyperlink"/>
            <w:rFonts w:hint="cs"/>
            <w:rtl/>
            <w:lang w:bidi="ar-SA"/>
          </w:rPr>
          <w:t>کامنت</w:t>
        </w:r>
        <w:r w:rsidRPr="00AF5FA0">
          <w:rPr>
            <w:rStyle w:val="Hyperlink"/>
            <w:rtl/>
            <w:lang w:bidi="ar-SA"/>
          </w:rPr>
          <w:t xml:space="preserve"> </w:t>
        </w:r>
        <w:r w:rsidRPr="00AF5FA0">
          <w:rPr>
            <w:rStyle w:val="Hyperlink"/>
            <w:rFonts w:hint="cs"/>
            <w:rtl/>
            <w:lang w:bidi="ar-SA"/>
          </w:rPr>
          <w:t>ها</w:t>
        </w:r>
        <w:r w:rsidRPr="00AF5FA0">
          <w:rPr>
            <w:rStyle w:val="Hyperlink"/>
            <w:rtl/>
            <w:lang w:bidi="ar-SA"/>
          </w:rPr>
          <w:t xml:space="preserve"> </w:t>
        </w:r>
        <w:r w:rsidRPr="00AF5FA0">
          <w:rPr>
            <w:rStyle w:val="Hyperlink"/>
            <w:rFonts w:hint="cs"/>
            <w:rtl/>
            <w:lang w:bidi="ar-SA"/>
          </w:rPr>
          <w:t>در</w:t>
        </w:r>
        <w:r w:rsidRPr="00AF5FA0">
          <w:rPr>
            <w:rStyle w:val="Hyperlink"/>
          </w:rPr>
          <w:t xml:space="preserve"> HTML</w:t>
        </w:r>
        <w:bookmarkEnd w:id="31"/>
      </w:hyperlink>
    </w:p>
    <w:p w14:paraId="4AC83587" w14:textId="6A44689A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کامنت‌ها در </w:t>
      </w:r>
      <w:r>
        <w:rPr>
          <w:lang w:bidi="ar-SA"/>
        </w:rPr>
        <w:t>HTML</w:t>
      </w:r>
      <w:r>
        <w:rPr>
          <w:rtl/>
          <w:lang w:bidi="ar-SA"/>
        </w:rPr>
        <w:t xml:space="preserve"> ابزار بس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ار</w:t>
      </w:r>
      <w:r>
        <w:rPr>
          <w:rtl/>
          <w:lang w:bidi="ar-SA"/>
        </w:rPr>
        <w:t xml:space="preserve"> مهم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توسعه‌دهندگان هستند که توسط مرورگر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داده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  <w:r>
        <w:rPr>
          <w:rtl/>
          <w:lang w:bidi="ar-SA"/>
        </w:rPr>
        <w:t xml:space="preserve"> اما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اهداف مختلف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استفاده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  <w:r>
        <w:rPr>
          <w:rtl/>
          <w:lang w:bidi="ar-SA"/>
        </w:rPr>
        <w:t>.</w:t>
      </w:r>
    </w:p>
    <w:p w14:paraId="7DBA66F6" w14:textId="77777777" w:rsidR="00AF5FA0" w:rsidRDefault="00AF5FA0" w:rsidP="0018185B">
      <w:pPr>
        <w:rPr>
          <w:rtl/>
          <w:lang w:bidi="ar-SA"/>
        </w:rPr>
      </w:pPr>
    </w:p>
    <w:p w14:paraId="730CF349" w14:textId="11ABACE5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 </w:t>
      </w:r>
      <w:r>
        <w:rPr>
          <w:rFonts w:hint="cs"/>
          <w:rtl/>
          <w:lang w:bidi="ar-SA"/>
        </w:rPr>
        <w:t>نحوه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نوشتن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کامنت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lang w:bidi="ar-SA"/>
        </w:rPr>
        <w:t>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5FA0" w14:paraId="7D2E6814" w14:textId="77777777" w:rsidTr="00AF5FA0">
        <w:tc>
          <w:tcPr>
            <w:tcW w:w="9350" w:type="dxa"/>
            <w:shd w:val="clear" w:color="auto" w:fill="E2EFD9" w:themeFill="accent6" w:themeFillTint="33"/>
          </w:tcPr>
          <w:p w14:paraId="30E38026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ک</w:t>
            </w:r>
            <w:r>
              <w:rPr>
                <w:rtl/>
                <w:lang w:bidi="ar-SA"/>
              </w:rPr>
              <w:t xml:space="preserve"> کامنت تک خط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است</w:t>
            </w:r>
            <w:r>
              <w:rPr>
                <w:lang w:bidi="ar-SA"/>
              </w:rPr>
              <w:t xml:space="preserve"> --&gt;</w:t>
            </w:r>
          </w:p>
          <w:p w14:paraId="22B7FF95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07D4BF70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&lt;!--</w:t>
            </w:r>
          </w:p>
          <w:p w14:paraId="07C0EA08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ک</w:t>
            </w:r>
            <w:r>
              <w:rPr>
                <w:rtl/>
                <w:lang w:bidi="ar-SA"/>
              </w:rPr>
              <w:t xml:space="preserve"> کامنت</w:t>
            </w:r>
          </w:p>
          <w:p w14:paraId="0EDEED2E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tl/>
                <w:lang w:bidi="ar-SA"/>
              </w:rPr>
              <w:t>چند خط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است</w:t>
            </w:r>
          </w:p>
          <w:p w14:paraId="193DC100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--&gt;</w:t>
            </w:r>
          </w:p>
          <w:p w14:paraId="7121D4D2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39EE627E" w14:textId="77777777" w:rsidR="00AF5FA0" w:rsidRDefault="00AF5FA0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class="container"&gt;</w:t>
            </w:r>
          </w:p>
          <w:p w14:paraId="09454C53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&lt;!-- </w:t>
            </w:r>
            <w:r>
              <w:rPr>
                <w:rtl/>
                <w:lang w:bidi="ar-SA"/>
              </w:rPr>
              <w:t>کامنت داخل عناصر</w:t>
            </w:r>
            <w:r>
              <w:rPr>
                <w:lang w:bidi="ar-SA"/>
              </w:rPr>
              <w:t xml:space="preserve"> --&gt;</w:t>
            </w:r>
          </w:p>
          <w:p w14:paraId="428DC9BE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&lt;p&gt;</w:t>
            </w:r>
            <w:r>
              <w:rPr>
                <w:rtl/>
                <w:lang w:bidi="ar-SA"/>
              </w:rPr>
              <w:t>محتوا</w:t>
            </w:r>
            <w:r>
              <w:rPr>
                <w:lang w:bidi="ar-SA"/>
              </w:rPr>
              <w:t>&lt;/p&gt;</w:t>
            </w:r>
          </w:p>
          <w:p w14:paraId="51EFF247" w14:textId="548163B3" w:rsidR="00AF5FA0" w:rsidRDefault="00AF5FA0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&lt;/div&gt;</w:t>
            </w:r>
          </w:p>
        </w:tc>
      </w:tr>
    </w:tbl>
    <w:p w14:paraId="702907B1" w14:textId="0F74A957" w:rsidR="00AF5FA0" w:rsidRDefault="00AF5FA0" w:rsidP="0018185B">
      <w:pPr>
        <w:rPr>
          <w:rtl/>
        </w:rPr>
      </w:pPr>
      <w:hyperlink r:id="rId16" w:history="1">
        <w:r w:rsidRPr="00AF5FA0">
          <w:rPr>
            <w:rStyle w:val="Hyperlink"/>
            <w:rFonts w:hint="cs"/>
            <w:rtl/>
          </w:rPr>
          <w:t>کامنت ها مثال اول</w:t>
        </w:r>
      </w:hyperlink>
    </w:p>
    <w:p w14:paraId="71190EA7" w14:textId="09911B0B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 </w:t>
      </w:r>
      <w:r>
        <w:rPr>
          <w:rFonts w:ascii="IRANSansWeb(FaNum) Light" w:hAnsi="IRANSansWeb(FaNum) Light" w:hint="cs"/>
          <w:rtl/>
          <w:lang w:bidi="ar-SA"/>
        </w:rPr>
        <w:t>کاربردها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اصل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کامنت‌ها</w:t>
      </w:r>
    </w:p>
    <w:p w14:paraId="5A3DB042" w14:textId="08C01428" w:rsidR="00AF5FA0" w:rsidRDefault="00AF5FA0" w:rsidP="0018185B">
      <w:pPr>
        <w:pStyle w:val="ListParagraph"/>
        <w:numPr>
          <w:ilvl w:val="0"/>
          <w:numId w:val="17"/>
        </w:numPr>
        <w:rPr>
          <w:rtl/>
          <w:lang w:bidi="ar-SA"/>
        </w:rPr>
      </w:pPr>
      <w:r>
        <w:rPr>
          <w:rtl/>
          <w:lang w:bidi="ar-SA"/>
        </w:rPr>
        <w:t>توض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ح</w:t>
      </w:r>
      <w:r>
        <w:rPr>
          <w:rtl/>
          <w:lang w:bidi="ar-SA"/>
        </w:rPr>
        <w:t xml:space="preserve"> کد (</w:t>
      </w:r>
      <w:r>
        <w:rPr>
          <w:lang w:bidi="ar-SA"/>
        </w:rPr>
        <w:t>Documentation</w:t>
      </w:r>
      <w:r>
        <w:rPr>
          <w:rtl/>
          <w:lang w:bidi="ar-S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6DC" w14:paraId="4259D153" w14:textId="77777777" w:rsidTr="00E846DC">
        <w:tc>
          <w:tcPr>
            <w:tcW w:w="9350" w:type="dxa"/>
            <w:shd w:val="clear" w:color="auto" w:fill="E2EFD9" w:themeFill="accent6" w:themeFillTint="33"/>
          </w:tcPr>
          <w:p w14:paraId="11D5715B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نوار ناوبر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اصل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سا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ت</w:t>
            </w:r>
            <w:r>
              <w:rPr>
                <w:lang w:bidi="ar-SA"/>
              </w:rPr>
              <w:t xml:space="preserve"> --&gt;</w:t>
            </w:r>
          </w:p>
          <w:p w14:paraId="446A7C09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&lt;nav&gt;</w:t>
            </w:r>
          </w:p>
          <w:p w14:paraId="44254627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&lt;ul&gt;</w:t>
            </w:r>
          </w:p>
          <w:p w14:paraId="65011AAF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&lt;li&gt;&lt;a href="/"&gt;</w:t>
            </w:r>
            <w:r>
              <w:rPr>
                <w:rtl/>
                <w:lang w:bidi="ar-SA"/>
              </w:rPr>
              <w:t>خانه</w:t>
            </w:r>
            <w:r>
              <w:rPr>
                <w:lang w:bidi="ar-SA"/>
              </w:rPr>
              <w:t>&lt;/a&gt;&lt;/li&gt;</w:t>
            </w:r>
          </w:p>
          <w:p w14:paraId="7669A794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&lt;li&gt;&lt;a href="/about"&gt;</w:t>
            </w:r>
            <w:r>
              <w:rPr>
                <w:rtl/>
                <w:lang w:bidi="ar-SA"/>
              </w:rPr>
              <w:t>درباره ما</w:t>
            </w:r>
            <w:r>
              <w:rPr>
                <w:lang w:bidi="ar-SA"/>
              </w:rPr>
              <w:t>&lt;/a&gt;&lt;/li&gt;</w:t>
            </w:r>
          </w:p>
          <w:p w14:paraId="4E4ECA35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&lt;/ul&gt;</w:t>
            </w:r>
          </w:p>
          <w:p w14:paraId="3FB02D65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&lt;/nav&gt;</w:t>
            </w:r>
          </w:p>
          <w:p w14:paraId="64CA42DF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3E745448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بخش مقالات</w:t>
            </w:r>
            <w:r>
              <w:rPr>
                <w:lang w:bidi="ar-SA"/>
              </w:rPr>
              <w:t xml:space="preserve"> --&gt;</w:t>
            </w:r>
          </w:p>
          <w:p w14:paraId="0FD21DE2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&lt;section id="articles"&gt;</w:t>
            </w:r>
          </w:p>
          <w:p w14:paraId="0AD124C5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&lt;!-- </w:t>
            </w:r>
            <w:r>
              <w:rPr>
                <w:rtl/>
                <w:lang w:bidi="ar-SA"/>
              </w:rPr>
              <w:t xml:space="preserve">هر مقاله در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ک</w:t>
            </w:r>
            <w:r>
              <w:rPr>
                <w:rtl/>
                <w:lang w:bidi="ar-SA"/>
              </w:rPr>
              <w:t xml:space="preserve"> کارت نما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</w:t>
            </w:r>
            <w:r>
              <w:rPr>
                <w:rtl/>
                <w:lang w:bidi="ar-SA"/>
              </w:rPr>
              <w:t xml:space="preserve"> داده م</w:t>
            </w:r>
            <w:r>
              <w:rPr>
                <w:rFonts w:hint="cs"/>
                <w:rtl/>
                <w:lang w:bidi="ar-SA"/>
              </w:rPr>
              <w:t>ی‌</w:t>
            </w:r>
            <w:r>
              <w:rPr>
                <w:rFonts w:hint="eastAsia"/>
                <w:rtl/>
                <w:lang w:bidi="ar-SA"/>
              </w:rPr>
              <w:t>شود</w:t>
            </w:r>
            <w:r>
              <w:rPr>
                <w:lang w:bidi="ar-SA"/>
              </w:rPr>
              <w:t xml:space="preserve"> --&gt;</w:t>
            </w:r>
          </w:p>
          <w:p w14:paraId="147C5FDA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&lt;article class="card"&gt;</w:t>
            </w:r>
          </w:p>
          <w:p w14:paraId="0275F036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&lt;h3&gt;</w:t>
            </w:r>
            <w:r>
              <w:rPr>
                <w:rtl/>
                <w:lang w:bidi="ar-SA"/>
              </w:rPr>
              <w:t>عنوان مقاله</w:t>
            </w:r>
            <w:r>
              <w:rPr>
                <w:lang w:bidi="ar-SA"/>
              </w:rPr>
              <w:t>&lt;/h3&gt;</w:t>
            </w:r>
          </w:p>
          <w:p w14:paraId="018CFC12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&lt;p&gt;</w:t>
            </w:r>
            <w:r>
              <w:rPr>
                <w:rtl/>
                <w:lang w:bidi="ar-SA"/>
              </w:rPr>
              <w:t>متن مقاله</w:t>
            </w:r>
            <w:r>
              <w:rPr>
                <w:lang w:bidi="ar-SA"/>
              </w:rPr>
              <w:t>...&lt;/p&gt;</w:t>
            </w:r>
          </w:p>
          <w:p w14:paraId="18AEF7B7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&lt;/article&gt;</w:t>
            </w:r>
          </w:p>
          <w:p w14:paraId="10C7216B" w14:textId="0B61E24C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&lt;/section&gt;</w:t>
            </w:r>
          </w:p>
        </w:tc>
      </w:tr>
    </w:tbl>
    <w:p w14:paraId="404DEE69" w14:textId="08B779E7" w:rsidR="00E846DC" w:rsidRDefault="00E846DC" w:rsidP="00524EED">
      <w:pPr>
        <w:pStyle w:val="code"/>
        <w:rPr>
          <w:rtl/>
          <w:lang w:bidi="ar-SA"/>
        </w:rPr>
      </w:pPr>
      <w:hyperlink r:id="rId17" w:history="1">
        <w:r w:rsidRPr="00E846DC">
          <w:rPr>
            <w:rStyle w:val="Hyperlink"/>
            <w:lang w:bidi="ar-SA"/>
          </w:rPr>
          <w:t>Documentation</w:t>
        </w:r>
      </w:hyperlink>
    </w:p>
    <w:p w14:paraId="12681CE1" w14:textId="77777777" w:rsidR="00E846DC" w:rsidRDefault="00E846DC" w:rsidP="00524EED">
      <w:pPr>
        <w:pStyle w:val="code"/>
        <w:rPr>
          <w:rtl/>
          <w:lang w:bidi="ar-SA"/>
        </w:rPr>
      </w:pPr>
    </w:p>
    <w:p w14:paraId="19F3D619" w14:textId="0B2705D9" w:rsidR="00AF5FA0" w:rsidRDefault="00AF5FA0" w:rsidP="0018185B">
      <w:pPr>
        <w:pStyle w:val="ListParagraph"/>
        <w:numPr>
          <w:ilvl w:val="0"/>
          <w:numId w:val="17"/>
        </w:numPr>
        <w:rPr>
          <w:rtl/>
          <w:lang w:bidi="ar-SA"/>
        </w:rPr>
      </w:pPr>
      <w:r>
        <w:rPr>
          <w:rtl/>
          <w:lang w:bidi="ar-SA"/>
        </w:rPr>
        <w:lastRenderedPageBreak/>
        <w:t>غ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رفعال</w:t>
      </w:r>
      <w:r>
        <w:rPr>
          <w:rtl/>
          <w:lang w:bidi="ar-SA"/>
        </w:rPr>
        <w:t xml:space="preserve"> کردن موقت کد (</w:t>
      </w:r>
      <w:r>
        <w:rPr>
          <w:lang w:bidi="ar-SA"/>
        </w:rPr>
        <w:t>Debugging</w:t>
      </w:r>
      <w:r>
        <w:rPr>
          <w:rtl/>
          <w:lang w:bidi="ar-S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6DC" w14:paraId="462CAF2E" w14:textId="77777777" w:rsidTr="00E846DC">
        <w:tc>
          <w:tcPr>
            <w:tcW w:w="9350" w:type="dxa"/>
            <w:shd w:val="clear" w:color="auto" w:fill="E2EFD9" w:themeFill="accent6" w:themeFillTint="33"/>
          </w:tcPr>
          <w:p w14:paraId="5F5356B1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بخش در حال توسعه است</w:t>
            </w:r>
            <w:r>
              <w:rPr>
                <w:lang w:bidi="ar-SA"/>
              </w:rPr>
              <w:t xml:space="preserve"> --&gt;</w:t>
            </w:r>
          </w:p>
          <w:p w14:paraId="1B31AE4A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&lt;!--</w:t>
            </w:r>
          </w:p>
          <w:p w14:paraId="5BF810EB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class="feature"&gt;</w:t>
            </w:r>
          </w:p>
          <w:p w14:paraId="56ADDE83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&lt;p&gt;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و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ژگ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به زود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اضافه م</w:t>
            </w:r>
            <w:r>
              <w:rPr>
                <w:rFonts w:hint="cs"/>
                <w:rtl/>
                <w:lang w:bidi="ar-SA"/>
              </w:rPr>
              <w:t>ی‌</w:t>
            </w:r>
            <w:r>
              <w:rPr>
                <w:rFonts w:hint="eastAsia"/>
                <w:rtl/>
                <w:lang w:bidi="ar-SA"/>
              </w:rPr>
              <w:t>شود</w:t>
            </w:r>
            <w:r>
              <w:rPr>
                <w:lang w:bidi="ar-SA"/>
              </w:rPr>
              <w:t>&lt;/p&gt;</w:t>
            </w:r>
          </w:p>
          <w:p w14:paraId="673E2AF1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&lt;/div&gt;</w:t>
            </w:r>
          </w:p>
          <w:p w14:paraId="57025A35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--&gt;</w:t>
            </w:r>
          </w:p>
          <w:p w14:paraId="104B8A5C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3D079C80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کد قد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که ممکن است بعداً 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از</w:t>
            </w:r>
            <w:r>
              <w:rPr>
                <w:rtl/>
                <w:lang w:bidi="ar-SA"/>
              </w:rPr>
              <w:t xml:space="preserve"> شود</w:t>
            </w:r>
            <w:r>
              <w:rPr>
                <w:lang w:bidi="ar-SA"/>
              </w:rPr>
              <w:t xml:space="preserve"> --&gt;</w:t>
            </w:r>
          </w:p>
          <w:p w14:paraId="680BB35D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&lt;!--</w:t>
            </w:r>
          </w:p>
          <w:p w14:paraId="23ECE0F6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&lt;button class="old-button"&gt;</w:t>
            </w:r>
            <w:r>
              <w:rPr>
                <w:rtl/>
                <w:lang w:bidi="ar-SA"/>
              </w:rPr>
              <w:t>دکمه قد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>&lt;/button&gt;</w:t>
            </w:r>
          </w:p>
          <w:p w14:paraId="051D0A9C" w14:textId="517EFF9A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--&gt;</w:t>
            </w:r>
          </w:p>
        </w:tc>
      </w:tr>
    </w:tbl>
    <w:p w14:paraId="515D80E7" w14:textId="05303DC3" w:rsidR="00E846DC" w:rsidRDefault="00E846DC" w:rsidP="0018185B">
      <w:pPr>
        <w:rPr>
          <w:rtl/>
          <w:lang w:bidi="ar-SA"/>
        </w:rPr>
      </w:pPr>
      <w:hyperlink r:id="rId18" w:history="1">
        <w:r w:rsidRPr="00E846DC">
          <w:rPr>
            <w:rStyle w:val="Hyperlink"/>
            <w:lang w:bidi="ar-SA"/>
          </w:rPr>
          <w:t>Debugging</w:t>
        </w:r>
      </w:hyperlink>
    </w:p>
    <w:p w14:paraId="5804C6D7" w14:textId="0746B6A5" w:rsidR="00AF5FA0" w:rsidRDefault="00AF5FA0" w:rsidP="0018185B">
      <w:pPr>
        <w:pStyle w:val="ListParagraph"/>
        <w:numPr>
          <w:ilvl w:val="0"/>
          <w:numId w:val="17"/>
        </w:numPr>
        <w:rPr>
          <w:rtl/>
          <w:lang w:bidi="ar-SA"/>
        </w:rPr>
      </w:pPr>
      <w:r>
        <w:rPr>
          <w:rtl/>
          <w:lang w:bidi="ar-SA"/>
        </w:rPr>
        <w:t>علامت‌گذار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 سازمانده</w:t>
      </w:r>
      <w:r>
        <w:rPr>
          <w:rFonts w:hint="cs"/>
          <w:rtl/>
          <w:lang w:bidi="ar-SA"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6DC" w14:paraId="332A460E" w14:textId="77777777" w:rsidTr="00E846DC">
        <w:tc>
          <w:tcPr>
            <w:tcW w:w="9350" w:type="dxa"/>
            <w:shd w:val="clear" w:color="auto" w:fill="E2EFD9" w:themeFill="accent6" w:themeFillTint="33"/>
          </w:tcPr>
          <w:p w14:paraId="5FADFF47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&lt;!-- ===== HEADER START ===== --&gt;</w:t>
            </w:r>
          </w:p>
          <w:p w14:paraId="31272966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&lt;header&gt;</w:t>
            </w:r>
          </w:p>
          <w:p w14:paraId="466C0964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&lt;!-- </w:t>
            </w:r>
            <w:r>
              <w:rPr>
                <w:rtl/>
                <w:lang w:bidi="ar-SA"/>
              </w:rPr>
              <w:t>لوگو</w:t>
            </w:r>
            <w:r>
              <w:rPr>
                <w:lang w:bidi="ar-SA"/>
              </w:rPr>
              <w:t xml:space="preserve"> --&gt;</w:t>
            </w:r>
          </w:p>
          <w:p w14:paraId="39B12B47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&lt;div class="logo"&gt;</w:t>
            </w:r>
            <w:r>
              <w:rPr>
                <w:rtl/>
                <w:lang w:bidi="ar-SA"/>
              </w:rPr>
              <w:t>سا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ت</w:t>
            </w:r>
            <w:r>
              <w:rPr>
                <w:rtl/>
                <w:lang w:bidi="ar-SA"/>
              </w:rPr>
              <w:t xml:space="preserve"> من</w:t>
            </w:r>
            <w:r>
              <w:rPr>
                <w:lang w:bidi="ar-SA"/>
              </w:rPr>
              <w:t>&lt;/div&gt;</w:t>
            </w:r>
          </w:p>
          <w:p w14:paraId="5CD6167D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</w:p>
          <w:p w14:paraId="1C298F21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&lt;!-- </w:t>
            </w:r>
            <w:r>
              <w:rPr>
                <w:rtl/>
                <w:lang w:bidi="ar-SA"/>
              </w:rPr>
              <w:t>منو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اصل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0164B70A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&lt;nav&gt;...&lt;/nav&gt;</w:t>
            </w:r>
          </w:p>
          <w:p w14:paraId="0FCEAA24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&lt;/header&gt;</w:t>
            </w:r>
          </w:p>
          <w:p w14:paraId="0661E0B4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&lt;!-- ===== HEADER END ===== --&gt;</w:t>
            </w:r>
          </w:p>
          <w:p w14:paraId="73F60C27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413D238D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&lt;!-- ===== MAIN CONTENT START ===== --&gt;</w:t>
            </w:r>
          </w:p>
          <w:p w14:paraId="61899F54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&lt;main&gt;...&lt;/main&gt;</w:t>
            </w:r>
          </w:p>
          <w:p w14:paraId="4F9F73CC" w14:textId="77B241D0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&lt;!-- ===== MAIN CONTENT END ===== --&gt;</w:t>
            </w:r>
          </w:p>
        </w:tc>
      </w:tr>
    </w:tbl>
    <w:p w14:paraId="52C5BF3F" w14:textId="4CD24438" w:rsidR="00E846DC" w:rsidRDefault="00E846DC" w:rsidP="0018185B">
      <w:pPr>
        <w:rPr>
          <w:rtl/>
          <w:lang w:bidi="ar-SA"/>
        </w:rPr>
      </w:pPr>
      <w:hyperlink r:id="rId19" w:history="1">
        <w:r w:rsidRPr="00E846DC">
          <w:rPr>
            <w:rStyle w:val="Hyperlink"/>
            <w:lang w:bidi="ar-SA"/>
          </w:rPr>
          <w:t>categorized</w:t>
        </w:r>
      </w:hyperlink>
    </w:p>
    <w:p w14:paraId="100521D7" w14:textId="1CDE27F0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نکات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مهم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درباره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کامنت‌ها</w:t>
      </w:r>
    </w:p>
    <w:p w14:paraId="21899000" w14:textId="40A99FAD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نحوه پردازش توسط مرورگر:</w:t>
      </w:r>
    </w:p>
    <w:p w14:paraId="356622B9" w14:textId="295D204C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>- کامنت‌ها جزئ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از </w:t>
      </w:r>
      <w:r>
        <w:rPr>
          <w:lang w:bidi="ar-SA"/>
        </w:rPr>
        <w:t>DOM</w:t>
      </w:r>
      <w:r>
        <w:rPr>
          <w:rtl/>
          <w:lang w:bidi="ar-SA"/>
        </w:rPr>
        <w:t xml:space="preserve">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</w:p>
    <w:p w14:paraId="2A4EDB11" w14:textId="25458722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در </w:t>
      </w:r>
      <w:r>
        <w:rPr>
          <w:lang w:bidi="ar-SA"/>
        </w:rPr>
        <w:t>Render Tree</w:t>
      </w:r>
      <w:r>
        <w:rPr>
          <w:rtl/>
          <w:lang w:bidi="ar-SA"/>
        </w:rPr>
        <w:t xml:space="preserve"> لحاظ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</w:p>
    <w:p w14:paraId="2E36D612" w14:textId="6AE6DC8F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>- بر عملکرد مرورگر تأث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منف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گذارند</w:t>
      </w:r>
    </w:p>
    <w:p w14:paraId="08BF418A" w14:textId="12F405D2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>- در سورس کد صفحه قابل مشاهده هستند</w:t>
      </w:r>
    </w:p>
    <w:p w14:paraId="7CD9C0EF" w14:textId="24E8A82F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بهتر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 w:rsidR="00E846DC">
        <w:rPr>
          <w:rFonts w:hint="cs"/>
          <w:rtl/>
          <w:lang w:bidi="ar-SA"/>
        </w:rPr>
        <w:t xml:space="preserve"> تمرین</w:t>
      </w:r>
      <w:r w:rsidR="00E846DC">
        <w:rPr>
          <w:lang w:bidi="ar-SA"/>
        </w:rPr>
        <w:t xml:space="preserve"> 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6DC" w14:paraId="24B901F3" w14:textId="77777777" w:rsidTr="00E846DC">
        <w:tc>
          <w:tcPr>
            <w:tcW w:w="9350" w:type="dxa"/>
            <w:shd w:val="clear" w:color="auto" w:fill="E2EFD9" w:themeFill="accent6" w:themeFillTint="33"/>
          </w:tcPr>
          <w:p w14:paraId="0CDE7DDE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&lt;!-- </w:t>
            </w:r>
            <w:r>
              <w:rPr>
                <w:rtl/>
                <w:lang w:bidi="ar-SA"/>
              </w:rPr>
              <w:t>خوب: کامنت واضح و مختصر</w:t>
            </w:r>
            <w:r>
              <w:rPr>
                <w:lang w:bidi="ar-SA"/>
              </w:rPr>
              <w:t xml:space="preserve"> --&gt;</w:t>
            </w:r>
          </w:p>
          <w:p w14:paraId="4E8F75CE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منو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کاربر</w:t>
            </w:r>
            <w:r>
              <w:rPr>
                <w:lang w:bidi="ar-SA"/>
              </w:rPr>
              <w:t xml:space="preserve"> --&gt;</w:t>
            </w:r>
          </w:p>
          <w:p w14:paraId="70A7369A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class="user-menu"&gt;...&lt;/div&gt;</w:t>
            </w:r>
          </w:p>
          <w:p w14:paraId="59E698D2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7E819943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بد: کامنت ب</w:t>
            </w:r>
            <w:r>
              <w:rPr>
                <w:rFonts w:hint="cs"/>
                <w:rtl/>
                <w:lang w:bidi="ar-SA"/>
              </w:rPr>
              <w:t>ی‌</w:t>
            </w:r>
            <w:r>
              <w:rPr>
                <w:rFonts w:hint="eastAsia"/>
                <w:rtl/>
                <w:lang w:bidi="ar-SA"/>
              </w:rPr>
              <w:t>معن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4CE18B89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&lt;!-- div --&gt;</w:t>
            </w:r>
          </w:p>
          <w:p w14:paraId="03B2EBB4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&lt;div&gt;...&lt;/div&gt;</w:t>
            </w:r>
          </w:p>
          <w:p w14:paraId="0208FF35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2E334B2E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خوب: کامنت برا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کد پ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ده</w:t>
            </w:r>
            <w:r>
              <w:rPr>
                <w:lang w:bidi="ar-SA"/>
              </w:rPr>
              <w:t xml:space="preserve"> --&gt;</w:t>
            </w:r>
          </w:p>
          <w:p w14:paraId="00D7DCAA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محاسبه ق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مت</w:t>
            </w:r>
            <w:r>
              <w:rPr>
                <w:rtl/>
                <w:lang w:bidi="ar-SA"/>
              </w:rPr>
              <w:t xml:space="preserve"> با درنظرگ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تخف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ف</w:t>
            </w:r>
            <w:r>
              <w:rPr>
                <w:rtl/>
                <w:lang w:bidi="ar-SA"/>
              </w:rPr>
              <w:t xml:space="preserve"> و مال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ات</w:t>
            </w:r>
            <w:r>
              <w:rPr>
                <w:lang w:bidi="ar-SA"/>
              </w:rPr>
              <w:t xml:space="preserve"> --&gt;</w:t>
            </w:r>
          </w:p>
          <w:p w14:paraId="74390BAB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class="price-calculator"&gt;</w:t>
            </w:r>
          </w:p>
          <w:p w14:paraId="4B819BE1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&lt;script&gt;</w:t>
            </w:r>
          </w:p>
          <w:p w14:paraId="4645D663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// </w:t>
            </w:r>
            <w:r>
              <w:rPr>
                <w:rtl/>
                <w:lang w:bidi="ar-SA"/>
              </w:rPr>
              <w:t>کدها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پ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ده</w:t>
            </w:r>
            <w:r>
              <w:rPr>
                <w:lang w:bidi="ar-SA"/>
              </w:rPr>
              <w:t xml:space="preserve"> JavaScript</w:t>
            </w:r>
          </w:p>
          <w:p w14:paraId="003E7108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&lt;/script&gt;</w:t>
            </w:r>
          </w:p>
          <w:p w14:paraId="4FD7CBF9" w14:textId="7682E3F2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&lt;/div&gt;</w:t>
            </w:r>
          </w:p>
        </w:tc>
      </w:tr>
    </w:tbl>
    <w:p w14:paraId="06DB7865" w14:textId="76C47469" w:rsidR="00AF5FA0" w:rsidRDefault="00D16164" w:rsidP="0018185B">
      <w:pPr>
        <w:rPr>
          <w:rtl/>
          <w:lang w:bidi="ar-SA"/>
        </w:rPr>
      </w:pPr>
      <w:hyperlink r:id="rId20" w:history="1">
        <w:r w:rsidRPr="00D16164">
          <w:rPr>
            <w:rStyle w:val="Hyperlink"/>
            <w:lang w:bidi="ar-SA"/>
          </w:rPr>
          <w:t>practices</w:t>
        </w:r>
      </w:hyperlink>
    </w:p>
    <w:p w14:paraId="2CA65D29" w14:textId="592A6F36" w:rsidR="00AF5FA0" w:rsidRDefault="00AF5FA0" w:rsidP="0018185B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کامنت‌ها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شرط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مرورگرها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قد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6164" w14:paraId="367E26B0" w14:textId="77777777" w:rsidTr="00D16164">
        <w:tc>
          <w:tcPr>
            <w:tcW w:w="9350" w:type="dxa"/>
          </w:tcPr>
          <w:p w14:paraId="026AA5D9" w14:textId="77777777" w:rsidR="00D16164" w:rsidRDefault="00D16164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نما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</w:t>
            </w:r>
            <w:r>
              <w:rPr>
                <w:rtl/>
                <w:lang w:bidi="ar-SA"/>
              </w:rPr>
              <w:t xml:space="preserve"> پ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ام</w:t>
            </w:r>
            <w:r>
              <w:rPr>
                <w:rtl/>
                <w:lang w:bidi="ar-SA"/>
              </w:rPr>
              <w:t xml:space="preserve"> برا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کاربران</w:t>
            </w:r>
            <w:r>
              <w:rPr>
                <w:lang w:bidi="ar-SA"/>
              </w:rPr>
              <w:t xml:space="preserve"> IE </w:t>
            </w:r>
            <w:r>
              <w:rPr>
                <w:rtl/>
                <w:lang w:bidi="ar-SA"/>
              </w:rPr>
              <w:t>قد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5069300D" w14:textId="77777777" w:rsidR="00D16164" w:rsidRDefault="00D16164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&lt;!--[if lt IE 9]&gt;</w:t>
            </w:r>
          </w:p>
          <w:p w14:paraId="6E6541BB" w14:textId="77777777" w:rsidR="00D16164" w:rsidRDefault="00D16164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&lt;div class="browser-warning"&gt;</w:t>
            </w:r>
          </w:p>
          <w:p w14:paraId="3D97A010" w14:textId="77777777" w:rsidR="00D16164" w:rsidRDefault="00D16164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  <w:r>
              <w:rPr>
                <w:rtl/>
                <w:lang w:bidi="ar-SA"/>
              </w:rPr>
              <w:t>لطفاً مرورگر خود را آپد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ت</w:t>
            </w:r>
            <w:r>
              <w:rPr>
                <w:rtl/>
                <w:lang w:bidi="ar-SA"/>
              </w:rPr>
              <w:t xml:space="preserve"> کن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</w:p>
          <w:p w14:paraId="7CE46CD6" w14:textId="77777777" w:rsidR="00D16164" w:rsidRDefault="00D16164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&lt;/div&gt;</w:t>
            </w:r>
          </w:p>
          <w:p w14:paraId="37F46973" w14:textId="62304494" w:rsidR="00D16164" w:rsidRDefault="00D16164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&lt;![endif]--&gt;</w:t>
            </w:r>
          </w:p>
        </w:tc>
      </w:tr>
    </w:tbl>
    <w:p w14:paraId="0550B6A7" w14:textId="17147989" w:rsidR="00AF5FA0" w:rsidRDefault="00D16164" w:rsidP="0018185B">
      <w:hyperlink r:id="rId21" w:history="1">
        <w:r w:rsidRPr="00D16164">
          <w:rPr>
            <w:rStyle w:val="Hyperlink"/>
          </w:rPr>
          <w:t>if</w:t>
        </w:r>
      </w:hyperlink>
    </w:p>
    <w:p w14:paraId="4A4165B2" w14:textId="6905018B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نکات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شرفته</w:t>
      </w:r>
    </w:p>
    <w:p w14:paraId="467FBF14" w14:textId="27031EC6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کامنت‌ها در ابزارها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توسعه:</w:t>
      </w:r>
    </w:p>
    <w:p w14:paraId="2DD23A15" w14:textId="77777777" w:rsidR="00AF5FA0" w:rsidRDefault="00AF5FA0" w:rsidP="0018185B">
      <w:pPr>
        <w:rPr>
          <w:rtl/>
          <w:lang w:bidi="ar-SA"/>
        </w:rPr>
      </w:pPr>
      <w:r>
        <w:rPr>
          <w:rFonts w:hint="eastAsia"/>
          <w:rtl/>
          <w:lang w:bidi="ar-SA"/>
        </w:rPr>
        <w:t>کامنت‌ها</w:t>
      </w:r>
      <w:r>
        <w:rPr>
          <w:rtl/>
          <w:lang w:bidi="ar-SA"/>
        </w:rPr>
        <w:t xml:space="preserve"> در </w:t>
      </w:r>
      <w:r>
        <w:rPr>
          <w:lang w:bidi="ar-SA"/>
        </w:rPr>
        <w:t>DevTools</w:t>
      </w:r>
      <w:r>
        <w:rPr>
          <w:rtl/>
          <w:lang w:bidi="ar-SA"/>
        </w:rPr>
        <w:t xml:space="preserve"> مرورگر قابل مشاهده هستند و به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باگ</w:t>
      </w:r>
      <w:r>
        <w:rPr>
          <w:rtl/>
          <w:lang w:bidi="ar-SA"/>
        </w:rPr>
        <w:t xml:space="preserve"> کمک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کنند</w:t>
      </w:r>
      <w:r>
        <w:rPr>
          <w:rtl/>
          <w:lang w:bidi="ar-SA"/>
        </w:rPr>
        <w:t>.</w:t>
      </w:r>
    </w:p>
    <w:p w14:paraId="43FD8206" w14:textId="030D71AD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تأث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بر سئو:</w:t>
      </w:r>
    </w:p>
    <w:p w14:paraId="6F720ACD" w14:textId="77777777" w:rsidR="00AF5FA0" w:rsidRDefault="00AF5FA0" w:rsidP="0018185B">
      <w:pPr>
        <w:rPr>
          <w:rtl/>
          <w:lang w:bidi="ar-SA"/>
        </w:rPr>
      </w:pPr>
      <w:r>
        <w:rPr>
          <w:rFonts w:hint="eastAsia"/>
          <w:rtl/>
          <w:lang w:bidi="ar-SA"/>
        </w:rPr>
        <w:t>کامنت‌ها</w:t>
      </w:r>
      <w:r>
        <w:rPr>
          <w:rtl/>
          <w:lang w:bidi="ar-SA"/>
        </w:rPr>
        <w:t xml:space="preserve"> معمولاً بر سئو تأث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مستق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ندارند، اما کامنت‌ها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اد</w:t>
      </w:r>
      <w:r>
        <w:rPr>
          <w:rtl/>
          <w:lang w:bidi="ar-SA"/>
        </w:rPr>
        <w:t xml:space="preserve"> ممکن است نسبت کد به محتوا را کاهش دهند.</w:t>
      </w:r>
    </w:p>
    <w:p w14:paraId="1C3F3376" w14:textId="462BDAA0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امن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>:</w:t>
      </w:r>
    </w:p>
    <w:p w14:paraId="3FA5F2DC" w14:textId="00190EDC" w:rsidR="00AF5FA0" w:rsidRDefault="00AF5FA0" w:rsidP="0018185B">
      <w:pPr>
        <w:rPr>
          <w:lang w:bidi="ar-SA"/>
        </w:rPr>
      </w:pP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هرگز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اطلاعات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حساس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کامنت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نگذاری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6164" w14:paraId="0020CFAA" w14:textId="77777777" w:rsidTr="00D16164">
        <w:tc>
          <w:tcPr>
            <w:tcW w:w="9350" w:type="dxa"/>
          </w:tcPr>
          <w:p w14:paraId="1240616E" w14:textId="77777777" w:rsidR="00D16164" w:rsidRDefault="00D16164" w:rsidP="0018185B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بد: اطلاعات حساس</w:t>
            </w:r>
            <w:r>
              <w:rPr>
                <w:lang w:bidi="ar-SA"/>
              </w:rPr>
              <w:t xml:space="preserve"> --&gt;</w:t>
            </w:r>
          </w:p>
          <w:p w14:paraId="4AE68131" w14:textId="77777777" w:rsidR="00D16164" w:rsidRDefault="00D16164" w:rsidP="0018185B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ادم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lang w:bidi="ar-SA"/>
              </w:rPr>
              <w:t xml:space="preserve">: admin, </w:t>
            </w:r>
            <w:r>
              <w:rPr>
                <w:rtl/>
                <w:lang w:bidi="ar-SA"/>
              </w:rPr>
              <w:t>رمز: 123456</w:t>
            </w:r>
            <w:r>
              <w:rPr>
                <w:lang w:bidi="ar-SA"/>
              </w:rPr>
              <w:t xml:space="preserve"> --&gt;</w:t>
            </w:r>
          </w:p>
          <w:p w14:paraId="07F7128A" w14:textId="77777777" w:rsidR="00D16164" w:rsidRDefault="00D16164" w:rsidP="0018185B">
            <w:pPr>
              <w:bidi w:val="0"/>
              <w:rPr>
                <w:rtl/>
                <w:lang w:bidi="ar-SA"/>
              </w:rPr>
            </w:pPr>
          </w:p>
          <w:p w14:paraId="2C8EF487" w14:textId="77777777" w:rsidR="00D16164" w:rsidRDefault="00D16164" w:rsidP="0018185B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&lt;!-- </w:t>
            </w:r>
            <w:r>
              <w:rPr>
                <w:rtl/>
                <w:lang w:bidi="ar-SA"/>
              </w:rPr>
              <w:t>بد: کد مخف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2E975EE9" w14:textId="0347A1F5" w:rsidR="00D16164" w:rsidRDefault="00D16164" w:rsidP="0018185B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&lt;!-- API Key: ak_123456789 --&gt;</w:t>
            </w:r>
          </w:p>
        </w:tc>
      </w:tr>
    </w:tbl>
    <w:p w14:paraId="48F46242" w14:textId="74A93232" w:rsidR="00D16164" w:rsidRDefault="00D16164" w:rsidP="0018185B">
      <w:pPr>
        <w:rPr>
          <w:rtl/>
          <w:lang w:bidi="ar-SA"/>
        </w:rPr>
      </w:pPr>
      <w:hyperlink r:id="rId22" w:history="1">
        <w:r w:rsidRPr="00D16164">
          <w:rPr>
            <w:rStyle w:val="Hyperlink"/>
            <w:lang w:bidi="ar-SA"/>
          </w:rPr>
          <w:t>sensetive</w:t>
        </w:r>
      </w:hyperlink>
    </w:p>
    <w:p w14:paraId="2F7FF506" w14:textId="5BAE6960" w:rsidR="00AF5FA0" w:rsidRDefault="00AF5FA0" w:rsidP="0018185B">
      <w:pPr>
        <w:rPr>
          <w:rtl/>
          <w:lang w:bidi="ar-SA"/>
        </w:rPr>
      </w:pPr>
      <w:r>
        <w:rPr>
          <w:rFonts w:hint="cs"/>
          <w:rtl/>
          <w:lang w:bidi="ar-SA"/>
        </w:rPr>
        <w:t>جمع‌بندی</w:t>
      </w:r>
    </w:p>
    <w:p w14:paraId="054CAC5E" w14:textId="77777777" w:rsidR="00AF5FA0" w:rsidRDefault="00AF5FA0" w:rsidP="0018185B">
      <w:pPr>
        <w:rPr>
          <w:rtl/>
          <w:lang w:bidi="ar-SA"/>
        </w:rPr>
      </w:pPr>
      <w:r>
        <w:rPr>
          <w:rFonts w:hint="eastAsia"/>
          <w:rtl/>
          <w:lang w:bidi="ar-SA"/>
        </w:rPr>
        <w:t>کامنت‌ها</w:t>
      </w:r>
      <w:r>
        <w:rPr>
          <w:rtl/>
          <w:lang w:bidi="ar-SA"/>
        </w:rPr>
        <w:t xml:space="preserve"> ابزار قدرتمند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:</w:t>
      </w:r>
    </w:p>
    <w:p w14:paraId="697D3E0E" w14:textId="1592B958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rFonts w:hint="cs"/>
          <w:rtl/>
          <w:lang w:bidi="ar-SA"/>
        </w:rPr>
        <w:t>بهبود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خوانایی</w:t>
      </w:r>
      <w:r>
        <w:rPr>
          <w:rtl/>
          <w:lang w:bidi="ar-SA"/>
        </w:rPr>
        <w:t xml:space="preserve"> کد</w:t>
      </w:r>
    </w:p>
    <w:p w14:paraId="04C289DD" w14:textId="17C87F04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rFonts w:ascii="IRANSansWeb(FaNum) Light" w:hAnsi="IRANSansWeb(FaNum) Light" w:hint="cs"/>
          <w:rtl/>
          <w:lang w:bidi="ar-SA"/>
        </w:rPr>
        <w:t>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باگ</w:t>
      </w:r>
      <w:r>
        <w:rPr>
          <w:rtl/>
          <w:lang w:bidi="ar-SA"/>
        </w:rPr>
        <w:t xml:space="preserve"> راحت‌تر</w:t>
      </w:r>
    </w:p>
    <w:p w14:paraId="362F908B" w14:textId="2F3EDE1F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>-</w:t>
      </w:r>
      <w:r w:rsidR="00D16164">
        <w:rPr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مستندساز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پروژه</w:t>
      </w:r>
    </w:p>
    <w:p w14:paraId="59C8F33F" w14:textId="280DA9FC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rFonts w:ascii="IRANSansWeb(FaNum) Light" w:hAnsi="IRANSansWeb(FaNum) Light" w:hint="cs"/>
          <w:rtl/>
          <w:lang w:bidi="ar-SA"/>
        </w:rPr>
        <w:t>همکار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بهتر</w:t>
      </w:r>
    </w:p>
    <w:p w14:paraId="67DE8494" w14:textId="77777777" w:rsidR="00AF5FA0" w:rsidRDefault="00AF5FA0" w:rsidP="0018185B">
      <w:pPr>
        <w:rPr>
          <w:rtl/>
          <w:lang w:bidi="ar-SA"/>
        </w:rPr>
      </w:pPr>
      <w:r>
        <w:rPr>
          <w:rFonts w:hint="eastAsia"/>
          <w:rtl/>
          <w:lang w:bidi="ar-SA"/>
        </w:rPr>
        <w:t>اما</w:t>
      </w:r>
      <w:r>
        <w:rPr>
          <w:rtl/>
          <w:lang w:bidi="ar-SA"/>
        </w:rPr>
        <w:t xml:space="preserve"> به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اد</w:t>
      </w:r>
      <w:r>
        <w:rPr>
          <w:rtl/>
          <w:lang w:bidi="ar-SA"/>
        </w:rPr>
        <w:t xml:space="preserve"> داشته باش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:</w:t>
      </w:r>
    </w:p>
    <w:p w14:paraId="5E910545" w14:textId="19DC203C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 </w:t>
      </w:r>
      <w:r>
        <w:rPr>
          <w:rFonts w:ascii="IRANSansWeb(FaNum) Light" w:hAnsi="IRANSansWeb(FaNum) Light" w:hint="cs"/>
          <w:rtl/>
          <w:lang w:bidi="ar-SA"/>
        </w:rPr>
        <w:t>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اده‌رو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7C840A4B" w14:textId="2CCD5086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 </w:t>
      </w:r>
      <w:r>
        <w:rPr>
          <w:rFonts w:hint="cs"/>
          <w:rtl/>
          <w:lang w:bidi="ar-SA"/>
        </w:rPr>
        <w:t>اطلاعات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حساس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نگذاری</w:t>
      </w:r>
      <w:r>
        <w:rPr>
          <w:rFonts w:hint="eastAsia"/>
          <w:rtl/>
          <w:lang w:bidi="ar-SA"/>
        </w:rPr>
        <w:t>د</w:t>
      </w:r>
    </w:p>
    <w:p w14:paraId="708BE477" w14:textId="5B96FD65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 </w:t>
      </w:r>
      <w:r>
        <w:rPr>
          <w:rFonts w:ascii="IRANSansWeb(FaNum) Light" w:hAnsi="IRANSansWeb(FaNum) Light" w:hint="cs"/>
          <w:rtl/>
          <w:lang w:bidi="ar-SA"/>
        </w:rPr>
        <w:t>کدها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قد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را حذف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28228D1A" w14:textId="5BE1837C" w:rsidR="00AF5FA0" w:rsidRDefault="00D16164" w:rsidP="0018185B">
      <w:pPr>
        <w:pStyle w:val="Heading2"/>
      </w:pPr>
      <w:hyperlink r:id="rId23" w:history="1">
        <w:bookmarkStart w:id="32" w:name="_Toc211464477"/>
        <w:r w:rsidRPr="00D16164">
          <w:rPr>
            <w:rStyle w:val="Hyperlink"/>
            <w:rFonts w:hint="cs"/>
            <w:rtl/>
          </w:rPr>
          <w:t xml:space="preserve">معرفی </w:t>
        </w:r>
        <w:r w:rsidRPr="00D16164">
          <w:rPr>
            <w:rStyle w:val="Hyperlink"/>
          </w:rPr>
          <w:t>tag</w:t>
        </w:r>
        <w:r w:rsidRPr="00D16164">
          <w:rPr>
            <w:rStyle w:val="Hyperlink"/>
            <w:rFonts w:hint="cs"/>
            <w:rtl/>
          </w:rPr>
          <w:t xml:space="preserve"> ها در </w:t>
        </w:r>
        <w:r w:rsidRPr="00D16164">
          <w:rPr>
            <w:rStyle w:val="Hyperlink"/>
          </w:rPr>
          <w:t>Html</w:t>
        </w:r>
        <w:r w:rsidRPr="00D16164">
          <w:rPr>
            <w:rStyle w:val="Hyperlink"/>
            <w:rFonts w:hint="cs"/>
            <w:rtl/>
          </w:rPr>
          <w:t xml:space="preserve"> و انواع آن (</w:t>
        </w:r>
        <w:r w:rsidRPr="00D16164">
          <w:rPr>
            <w:rStyle w:val="Hyperlink"/>
          </w:rPr>
          <w:t>singel &amp; pairs</w:t>
        </w:r>
        <w:r w:rsidRPr="00D16164">
          <w:rPr>
            <w:rStyle w:val="Hyperlink"/>
            <w:rFonts w:hint="cs"/>
            <w:rtl/>
          </w:rPr>
          <w:t>)</w:t>
        </w:r>
        <w:bookmarkEnd w:id="32"/>
      </w:hyperlink>
    </w:p>
    <w:p w14:paraId="682EDC16" w14:textId="0A11D08B" w:rsidR="00D16164" w:rsidRDefault="00D16164" w:rsidP="0018185B">
      <w:pPr>
        <w:rPr>
          <w:rtl/>
        </w:rPr>
      </w:pPr>
      <w:r>
        <w:t>HTML</w:t>
      </w:r>
      <w:r>
        <w:rPr>
          <w:rtl/>
        </w:rPr>
        <w:t xml:space="preserve"> از تگ‌ها (</w:t>
      </w:r>
      <w:r>
        <w:t>Tags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ساختارده</w:t>
      </w:r>
      <w:r>
        <w:rPr>
          <w:rFonts w:hint="cs"/>
          <w:rtl/>
        </w:rPr>
        <w:t>ی</w:t>
      </w:r>
      <w:r>
        <w:rPr>
          <w:rtl/>
        </w:rPr>
        <w:t xml:space="preserve"> و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تگ‌ها به دو دسته اصل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:</w:t>
      </w:r>
    </w:p>
    <w:p w14:paraId="5F93A07B" w14:textId="6569F011" w:rsidR="00D16164" w:rsidRDefault="00D16164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تگ‌ها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ساختاری</w:t>
      </w:r>
    </w:p>
    <w:p w14:paraId="02702BC5" w14:textId="178A025C" w:rsidR="00D16164" w:rsidRDefault="00D16164" w:rsidP="0018185B">
      <w:pPr>
        <w:rPr>
          <w:rtl/>
        </w:rPr>
      </w:pPr>
      <w:r>
        <w:rPr>
          <w:rtl/>
        </w:rPr>
        <w:t xml:space="preserve"> ۱. تگ‌ها</w:t>
      </w:r>
      <w:r>
        <w:rPr>
          <w:rFonts w:hint="cs"/>
          <w:rtl/>
        </w:rPr>
        <w:t>ی</w:t>
      </w:r>
      <w:r>
        <w:rPr>
          <w:rtl/>
        </w:rPr>
        <w:t xml:space="preserve"> جفت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Paired Tags</w:t>
      </w:r>
      <w:r>
        <w:rPr>
          <w:rtl/>
        </w:rPr>
        <w:t>)</w:t>
      </w:r>
    </w:p>
    <w:p w14:paraId="244BD1E6" w14:textId="77777777" w:rsidR="00D16164" w:rsidRDefault="00D16164" w:rsidP="0018185B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دارا</w:t>
      </w:r>
      <w:r>
        <w:rPr>
          <w:rFonts w:hint="cs"/>
          <w:rtl/>
        </w:rPr>
        <w:t>ی</w:t>
      </w:r>
      <w:r>
        <w:rPr>
          <w:rtl/>
        </w:rPr>
        <w:t xml:space="preserve"> تگ آغاز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 xml:space="preserve"> هستند.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6164" w14:paraId="1C09972D" w14:textId="77777777" w:rsidTr="00D16164">
        <w:tc>
          <w:tcPr>
            <w:tcW w:w="9350" w:type="dxa"/>
          </w:tcPr>
          <w:p w14:paraId="4667ED5B" w14:textId="12F68215" w:rsidR="00D16164" w:rsidRDefault="00CA58B1" w:rsidP="0018185B">
            <w:pPr>
              <w:bidi w:val="0"/>
            </w:pPr>
            <w:r w:rsidRPr="00CA58B1">
              <w:t>&lt;tag&gt;</w:t>
            </w:r>
            <w:r w:rsidRPr="00CA58B1">
              <w:rPr>
                <w:rtl/>
              </w:rPr>
              <w:t>محتوا</w:t>
            </w:r>
            <w:r w:rsidRPr="00CA58B1">
              <w:rPr>
                <w:rFonts w:hint="cs"/>
                <w:rtl/>
              </w:rPr>
              <w:t>ی</w:t>
            </w:r>
            <w:r w:rsidRPr="00CA58B1">
              <w:rPr>
                <w:rtl/>
              </w:rPr>
              <w:t xml:space="preserve"> داخل تگ</w:t>
            </w:r>
            <w:r w:rsidRPr="00CA58B1">
              <w:t>&lt;/tag&gt;</w:t>
            </w:r>
          </w:p>
        </w:tc>
      </w:tr>
    </w:tbl>
    <w:p w14:paraId="20C4D681" w14:textId="0930AC86" w:rsidR="00D16164" w:rsidRDefault="00D16164" w:rsidP="00524EED">
      <w:pPr>
        <w:pStyle w:val="code"/>
        <w:rPr>
          <w:rtl/>
        </w:rPr>
      </w:pPr>
      <w:hyperlink r:id="rId24" w:history="1">
        <w:r w:rsidRPr="00D16164">
          <w:rPr>
            <w:rStyle w:val="Hyperlink"/>
          </w:rPr>
          <w:t>PairedTags</w:t>
        </w:r>
      </w:hyperlink>
    </w:p>
    <w:p w14:paraId="2C40A572" w14:textId="77777777" w:rsidR="00CA58B1" w:rsidRDefault="00CA58B1" w:rsidP="0018185B"/>
    <w:p w14:paraId="5EB7CB02" w14:textId="15E92517" w:rsidR="00D16164" w:rsidRDefault="00D16164" w:rsidP="0018185B">
      <w:r>
        <w:rPr>
          <w:rtl/>
        </w:rPr>
        <w:t>مثال‌ها: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58B1" w14:paraId="2A457E1F" w14:textId="77777777" w:rsidTr="00CA58B1">
        <w:tc>
          <w:tcPr>
            <w:tcW w:w="9350" w:type="dxa"/>
            <w:shd w:val="clear" w:color="auto" w:fill="E2EFD9" w:themeFill="accent6" w:themeFillTint="33"/>
          </w:tcPr>
          <w:p w14:paraId="6C445D3E" w14:textId="77777777" w:rsidR="00CA58B1" w:rsidRPr="00CA58B1" w:rsidRDefault="00CA58B1" w:rsidP="00524EED">
            <w:pPr>
              <w:pStyle w:val="code"/>
              <w:bidi w:val="0"/>
            </w:pPr>
            <w:r w:rsidRPr="00CA58B1">
              <w:t>&lt;p&gt;</w:t>
            </w:r>
            <w:r w:rsidRPr="00CA58B1">
              <w:rPr>
                <w:rtl/>
                <w:lang w:bidi="ar-SA"/>
              </w:rPr>
              <w:t>این یک پاراگراف است</w:t>
            </w:r>
            <w:r w:rsidRPr="00CA58B1">
              <w:t>&lt;/p&gt;</w:t>
            </w:r>
          </w:p>
          <w:p w14:paraId="15BA0498" w14:textId="77777777" w:rsidR="00CA58B1" w:rsidRPr="00CA58B1" w:rsidRDefault="00CA58B1" w:rsidP="00524EED">
            <w:pPr>
              <w:pStyle w:val="code"/>
              <w:bidi w:val="0"/>
            </w:pPr>
            <w:r w:rsidRPr="00CA58B1">
              <w:t>&lt;div&gt;</w:t>
            </w:r>
            <w:r w:rsidRPr="00CA58B1">
              <w:rPr>
                <w:rtl/>
                <w:lang w:bidi="ar-SA"/>
              </w:rPr>
              <w:t>این یک بخش است</w:t>
            </w:r>
            <w:r w:rsidRPr="00CA58B1">
              <w:t>&lt;/div&gt;</w:t>
            </w:r>
          </w:p>
          <w:p w14:paraId="1C4EF272" w14:textId="77777777" w:rsidR="00CA58B1" w:rsidRPr="00CA58B1" w:rsidRDefault="00CA58B1" w:rsidP="00524EED">
            <w:pPr>
              <w:pStyle w:val="code"/>
              <w:bidi w:val="0"/>
            </w:pPr>
            <w:r w:rsidRPr="00CA58B1">
              <w:lastRenderedPageBreak/>
              <w:t>&lt;h1&gt;</w:t>
            </w:r>
            <w:r w:rsidRPr="00CA58B1">
              <w:rPr>
                <w:rtl/>
                <w:lang w:bidi="ar-SA"/>
              </w:rPr>
              <w:t>این یک عنوان است</w:t>
            </w:r>
            <w:r w:rsidRPr="00CA58B1">
              <w:t>&lt;/h1&gt;</w:t>
            </w:r>
          </w:p>
          <w:p w14:paraId="310BBC59" w14:textId="2CC874AC" w:rsidR="00CA58B1" w:rsidRDefault="00CA58B1" w:rsidP="00524EED">
            <w:pPr>
              <w:pStyle w:val="code"/>
              <w:bidi w:val="0"/>
              <w:rPr>
                <w:rtl/>
              </w:rPr>
            </w:pPr>
            <w:r w:rsidRPr="00CA58B1">
              <w:t>&lt;a href="https://example.com"&gt;</w:t>
            </w:r>
            <w:r w:rsidRPr="00CA58B1">
              <w:rPr>
                <w:rtl/>
                <w:lang w:bidi="ar-SA"/>
              </w:rPr>
              <w:t>این یک لینک است</w:t>
            </w:r>
            <w:r w:rsidRPr="00CA58B1">
              <w:t>&lt;/a&gt;</w:t>
            </w:r>
          </w:p>
        </w:tc>
      </w:tr>
    </w:tbl>
    <w:p w14:paraId="7573E3CA" w14:textId="67A5DE06" w:rsidR="00CA58B1" w:rsidRDefault="00CA58B1" w:rsidP="0018185B">
      <w:pPr>
        <w:rPr>
          <w:rtl/>
        </w:rPr>
      </w:pPr>
      <w:hyperlink r:id="rId25" w:history="1">
        <w:r w:rsidRPr="00CA58B1">
          <w:rPr>
            <w:rStyle w:val="Hyperlink"/>
          </w:rPr>
          <w:t>Example</w:t>
        </w:r>
      </w:hyperlink>
    </w:p>
    <w:p w14:paraId="03F6F951" w14:textId="4ABE77CD" w:rsidR="00D16164" w:rsidRDefault="00D16164" w:rsidP="0018185B">
      <w:pPr>
        <w:rPr>
          <w:rtl/>
        </w:rPr>
      </w:pPr>
      <w:r>
        <w:rPr>
          <w:rtl/>
        </w:rPr>
        <w:t xml:space="preserve"> ۲. تگ‌ها</w:t>
      </w:r>
      <w:r>
        <w:rPr>
          <w:rFonts w:hint="cs"/>
          <w:rtl/>
        </w:rPr>
        <w:t>ی</w:t>
      </w:r>
      <w:r>
        <w:rPr>
          <w:rtl/>
        </w:rPr>
        <w:t xml:space="preserve"> تک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Single Tags</w:t>
      </w:r>
      <w:r>
        <w:rPr>
          <w:rtl/>
        </w:rPr>
        <w:t>)</w:t>
      </w:r>
    </w:p>
    <w:p w14:paraId="34C73D24" w14:textId="77777777" w:rsidR="00D16164" w:rsidRDefault="00D16164" w:rsidP="0018185B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فقط تگ آغاز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دارند و محتوا</w:t>
      </w:r>
      <w:r>
        <w:rPr>
          <w:rFonts w:hint="cs"/>
          <w:rtl/>
        </w:rPr>
        <w:t>یی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آنها قرار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58B1" w14:paraId="3137105E" w14:textId="77777777" w:rsidTr="00CA58B1">
        <w:tc>
          <w:tcPr>
            <w:tcW w:w="9350" w:type="dxa"/>
          </w:tcPr>
          <w:p w14:paraId="2936AA7C" w14:textId="2A97C719" w:rsidR="00CA58B1" w:rsidRDefault="00CA58B1" w:rsidP="0018185B">
            <w:pPr>
              <w:bidi w:val="0"/>
            </w:pPr>
            <w:r w:rsidRPr="00CA58B1">
              <w:t>&lt;tag&gt;</w:t>
            </w:r>
          </w:p>
        </w:tc>
      </w:tr>
    </w:tbl>
    <w:p w14:paraId="75D52FA2" w14:textId="44C01BFD" w:rsidR="00CA58B1" w:rsidRDefault="00CA58B1" w:rsidP="0018185B">
      <w:pPr>
        <w:rPr>
          <w:rtl/>
        </w:rPr>
      </w:pPr>
      <w:hyperlink r:id="rId26" w:history="1">
        <w:r w:rsidRPr="00CA58B1">
          <w:rPr>
            <w:rStyle w:val="Hyperlink"/>
          </w:rPr>
          <w:t>Singletag</w:t>
        </w:r>
      </w:hyperlink>
    </w:p>
    <w:p w14:paraId="0D06031F" w14:textId="1B42395F" w:rsidR="00D16164" w:rsidRDefault="00D16164" w:rsidP="0018185B">
      <w:r>
        <w:rPr>
          <w:rtl/>
        </w:rPr>
        <w:t>مثال‌ها: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58B1" w14:paraId="45408D4C" w14:textId="77777777" w:rsidTr="00CA58B1">
        <w:tc>
          <w:tcPr>
            <w:tcW w:w="9350" w:type="dxa"/>
            <w:shd w:val="clear" w:color="auto" w:fill="E2EFD9" w:themeFill="accent6" w:themeFillTint="33"/>
          </w:tcPr>
          <w:p w14:paraId="0118EE8A" w14:textId="77777777" w:rsidR="00CA58B1" w:rsidRDefault="00CA58B1" w:rsidP="00524EED">
            <w:pPr>
              <w:pStyle w:val="code"/>
              <w:bidi w:val="0"/>
              <w:rPr>
                <w:rtl/>
              </w:rPr>
            </w:pPr>
            <w:r>
              <w:t xml:space="preserve">&lt;br&gt;          &lt;!-- </w:t>
            </w:r>
            <w:r>
              <w:rPr>
                <w:rtl/>
              </w:rPr>
              <w:t>خط شکست</w:t>
            </w:r>
            <w:r>
              <w:t xml:space="preserve"> --&gt;</w:t>
            </w:r>
          </w:p>
          <w:p w14:paraId="3483E133" w14:textId="77777777" w:rsidR="00CA58B1" w:rsidRDefault="00CA58B1" w:rsidP="00524EED">
            <w:pPr>
              <w:pStyle w:val="code"/>
              <w:bidi w:val="0"/>
              <w:rPr>
                <w:rtl/>
              </w:rPr>
            </w:pPr>
            <w:r>
              <w:t xml:space="preserve">&lt;hr&gt;          &lt;!-- </w:t>
            </w:r>
            <w:r>
              <w:rPr>
                <w:rtl/>
              </w:rPr>
              <w:t>خط افق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42633CCB" w14:textId="77777777" w:rsidR="00CA58B1" w:rsidRDefault="00CA58B1" w:rsidP="00524EED">
            <w:pPr>
              <w:pStyle w:val="code"/>
              <w:bidi w:val="0"/>
              <w:rPr>
                <w:rtl/>
              </w:rPr>
            </w:pPr>
            <w:r>
              <w:t xml:space="preserve">&lt;img&gt;         &lt;!-- </w:t>
            </w:r>
            <w:r>
              <w:rPr>
                <w:rtl/>
              </w:rPr>
              <w:t>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t xml:space="preserve"> --&gt;</w:t>
            </w:r>
          </w:p>
          <w:p w14:paraId="741FFFDD" w14:textId="77777777" w:rsidR="00CA58B1" w:rsidRDefault="00CA58B1" w:rsidP="00524EED">
            <w:pPr>
              <w:pStyle w:val="code"/>
              <w:bidi w:val="0"/>
              <w:rPr>
                <w:rtl/>
              </w:rPr>
            </w:pPr>
            <w:r>
              <w:t xml:space="preserve">&lt;input&gt;       &lt;!-- </w:t>
            </w:r>
            <w:r>
              <w:rPr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لد</w:t>
            </w:r>
            <w:r>
              <w:rPr>
                <w:rtl/>
              </w:rPr>
              <w:t xml:space="preserve"> ورود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0AA7A7CA" w14:textId="77777777" w:rsidR="00CA58B1" w:rsidRDefault="00CA58B1" w:rsidP="00524EED">
            <w:pPr>
              <w:pStyle w:val="code"/>
              <w:bidi w:val="0"/>
              <w:rPr>
                <w:rtl/>
              </w:rPr>
            </w:pPr>
            <w:r>
              <w:t xml:space="preserve">&lt;meta&gt;        &lt;!-- </w:t>
            </w:r>
            <w:r>
              <w:rPr>
                <w:rtl/>
              </w:rPr>
              <w:t>متاد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تا</w:t>
            </w:r>
            <w:r>
              <w:t xml:space="preserve"> --&gt;</w:t>
            </w:r>
          </w:p>
          <w:p w14:paraId="26FFFAAD" w14:textId="5CDCB670" w:rsidR="00CA58B1" w:rsidRDefault="00CA58B1" w:rsidP="00524EED">
            <w:pPr>
              <w:pStyle w:val="code"/>
              <w:bidi w:val="0"/>
            </w:pPr>
            <w:r>
              <w:t xml:space="preserve">&lt;link&gt;        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خارج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</w:tc>
      </w:tr>
    </w:tbl>
    <w:p w14:paraId="77C3F344" w14:textId="3F82C5CC" w:rsidR="00CA58B1" w:rsidRDefault="00CA58B1" w:rsidP="0018185B">
      <w:pPr>
        <w:rPr>
          <w:rtl/>
        </w:rPr>
      </w:pPr>
      <w:hyperlink r:id="rId27" w:history="1">
        <w:r w:rsidRPr="00CA58B1">
          <w:rPr>
            <w:rStyle w:val="Hyperlink"/>
          </w:rPr>
          <w:t>Samples2</w:t>
        </w:r>
      </w:hyperlink>
    </w:p>
    <w:p w14:paraId="26FC4A52" w14:textId="77777777" w:rsidR="00D16164" w:rsidRDefault="00D16164" w:rsidP="0018185B">
      <w:pPr>
        <w:rPr>
          <w:rtl/>
        </w:rPr>
      </w:pPr>
    </w:p>
    <w:p w14:paraId="37BC0448" w14:textId="0CD7764D" w:rsidR="00D16164" w:rsidRDefault="00D16164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جدول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جفت</w:t>
      </w:r>
      <w:r>
        <w:rPr>
          <w:rFonts w:hint="cs"/>
          <w:rtl/>
        </w:rPr>
        <w:t>ی</w:t>
      </w:r>
      <w:r>
        <w:rPr>
          <w:rtl/>
        </w:rPr>
        <w:t xml:space="preserve"> و تک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58B1" w14:paraId="4D05CCBF" w14:textId="77777777" w:rsidTr="00CA58B1">
        <w:tc>
          <w:tcPr>
            <w:tcW w:w="3116" w:type="dxa"/>
          </w:tcPr>
          <w:p w14:paraId="2649EF3A" w14:textId="68CE7B6B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7D6B57D6" w14:textId="37A79130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جفت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1A15AFCB" w14:textId="24569D32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</w:t>
            </w:r>
            <w:r>
              <w:rPr>
                <w:rFonts w:hint="cs"/>
                <w:rtl/>
              </w:rPr>
              <w:t>ی</w:t>
            </w:r>
          </w:p>
        </w:tc>
      </w:tr>
      <w:tr w:rsidR="00CA58B1" w14:paraId="06B90D63" w14:textId="77777777" w:rsidTr="00CA58B1">
        <w:tc>
          <w:tcPr>
            <w:tcW w:w="3116" w:type="dxa"/>
          </w:tcPr>
          <w:p w14:paraId="4FDE0F67" w14:textId="50835CBF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ساختار</w:t>
            </w:r>
          </w:p>
        </w:tc>
        <w:tc>
          <w:tcPr>
            <w:tcW w:w="3117" w:type="dxa"/>
          </w:tcPr>
          <w:p w14:paraId="4E95330E" w14:textId="65C678EA" w:rsidR="00CA58B1" w:rsidRDefault="00CA58B1" w:rsidP="0018185B">
            <w:pPr>
              <w:bidi w:val="0"/>
            </w:pPr>
            <w:r>
              <w:rPr>
                <w:rtl/>
              </w:rPr>
              <w:t>`</w:t>
            </w:r>
            <w:r>
              <w:t>&lt;tag&gt;</w:t>
            </w:r>
          </w:p>
          <w:p w14:paraId="0CD23C3B" w14:textId="77777777" w:rsidR="00CA58B1" w:rsidRDefault="00CA58B1" w:rsidP="0018185B">
            <w:pPr>
              <w:bidi w:val="0"/>
            </w:pPr>
            <w:r>
              <w:rPr>
                <w:rtl/>
              </w:rPr>
              <w:t>محتوا</w:t>
            </w:r>
          </w:p>
          <w:p w14:paraId="1501BD29" w14:textId="1286706F" w:rsidR="00CA58B1" w:rsidRDefault="00CA58B1" w:rsidP="0018185B">
            <w:pPr>
              <w:bidi w:val="0"/>
              <w:rPr>
                <w:rtl/>
              </w:rPr>
            </w:pPr>
            <w:r>
              <w:t>&lt;</w:t>
            </w:r>
            <w:r>
              <w:rPr>
                <w:rtl/>
              </w:rPr>
              <w:t>/</w:t>
            </w:r>
            <w:r>
              <w:t>tag&gt;`</w:t>
            </w:r>
          </w:p>
        </w:tc>
        <w:tc>
          <w:tcPr>
            <w:tcW w:w="3117" w:type="dxa"/>
          </w:tcPr>
          <w:p w14:paraId="7EC28018" w14:textId="2DAB801A" w:rsidR="00CA58B1" w:rsidRDefault="00CA58B1" w:rsidP="0018185B">
            <w:pPr>
              <w:bidi w:val="0"/>
              <w:rPr>
                <w:rtl/>
              </w:rPr>
            </w:pPr>
            <w:r>
              <w:t>&lt;tag /&gt;</w:t>
            </w:r>
          </w:p>
        </w:tc>
      </w:tr>
      <w:tr w:rsidR="00CA58B1" w14:paraId="1F21BA7C" w14:textId="77777777" w:rsidTr="00CA58B1">
        <w:tc>
          <w:tcPr>
            <w:tcW w:w="3116" w:type="dxa"/>
          </w:tcPr>
          <w:p w14:paraId="53AC6069" w14:textId="7049850B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داخل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16FB90E3" w14:textId="2479A41B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دارد</w:t>
            </w:r>
          </w:p>
        </w:tc>
        <w:tc>
          <w:tcPr>
            <w:tcW w:w="3117" w:type="dxa"/>
          </w:tcPr>
          <w:p w14:paraId="4BF207CA" w14:textId="606C5CD1" w:rsidR="00CA58B1" w:rsidRDefault="00CA58B1" w:rsidP="0018185B">
            <w:r>
              <w:rPr>
                <w:rtl/>
              </w:rPr>
              <w:t>ندارد</w:t>
            </w:r>
          </w:p>
        </w:tc>
      </w:tr>
      <w:tr w:rsidR="00CA58B1" w14:paraId="51F44FB9" w14:textId="77777777" w:rsidTr="00CA58B1">
        <w:tc>
          <w:tcPr>
            <w:tcW w:w="3116" w:type="dxa"/>
          </w:tcPr>
          <w:p w14:paraId="6CB308C9" w14:textId="67CFC12B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تگ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2B64FEC2" w14:textId="11D3AB7A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الزام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5C8E1624" w14:textId="11264506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ندارد</w:t>
            </w:r>
          </w:p>
        </w:tc>
      </w:tr>
      <w:tr w:rsidR="00CA58B1" w14:paraId="3600D76A" w14:textId="77777777" w:rsidTr="00CA58B1">
        <w:tc>
          <w:tcPr>
            <w:tcW w:w="3116" w:type="dxa"/>
          </w:tcPr>
          <w:p w14:paraId="19E86124" w14:textId="7F69AF73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نحوه بستن</w:t>
            </w:r>
          </w:p>
        </w:tc>
        <w:tc>
          <w:tcPr>
            <w:tcW w:w="3117" w:type="dxa"/>
          </w:tcPr>
          <w:p w14:paraId="02E373AE" w14:textId="6B72CF9A" w:rsidR="00CA58B1" w:rsidRDefault="00CA58B1" w:rsidP="0018185B">
            <w:pPr>
              <w:bidi w:val="0"/>
              <w:rPr>
                <w:rtl/>
              </w:rPr>
            </w:pPr>
            <w:r>
              <w:rPr>
                <w:rtl/>
              </w:rPr>
              <w:t>`</w:t>
            </w:r>
            <w:r>
              <w:t>&lt;/tag&gt;</w:t>
            </w:r>
            <w:r>
              <w:rPr>
                <w:rtl/>
              </w:rPr>
              <w:t>`</w:t>
            </w:r>
          </w:p>
        </w:tc>
        <w:tc>
          <w:tcPr>
            <w:tcW w:w="3117" w:type="dxa"/>
          </w:tcPr>
          <w:p w14:paraId="6AD98644" w14:textId="00D62A56" w:rsidR="00CA58B1" w:rsidRDefault="00CA58B1" w:rsidP="0018185B">
            <w:pPr>
              <w:bidi w:val="0"/>
              <w:rPr>
                <w:rtl/>
              </w:rPr>
            </w:pPr>
            <w:r>
              <w:t xml:space="preserve">&lt;tag /&gt; </w:t>
            </w:r>
            <w:r>
              <w:rPr>
                <w:rFonts w:hint="cs"/>
                <w:rtl/>
              </w:rPr>
              <w:t>اختیاری</w:t>
            </w:r>
          </w:p>
        </w:tc>
      </w:tr>
      <w:tr w:rsidR="00CA58B1" w14:paraId="64C76D68" w14:textId="77777777" w:rsidTr="00CA58B1">
        <w:tc>
          <w:tcPr>
            <w:tcW w:w="3116" w:type="dxa"/>
          </w:tcPr>
          <w:p w14:paraId="53D8C382" w14:textId="7C4422D0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3117" w:type="dxa"/>
          </w:tcPr>
          <w:p w14:paraId="0ABD0A8A" w14:textId="77777777" w:rsidR="00CA58B1" w:rsidRDefault="00CA58B1" w:rsidP="0018185B">
            <w:pPr>
              <w:bidi w:val="0"/>
            </w:pPr>
            <w:r>
              <w:t>&lt;p&gt;</w:t>
            </w:r>
          </w:p>
          <w:p w14:paraId="10C53E4B" w14:textId="77777777" w:rsidR="00CA58B1" w:rsidRDefault="00CA58B1" w:rsidP="0018185B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متن پاراگراف</w:t>
            </w:r>
          </w:p>
          <w:p w14:paraId="3DD12A91" w14:textId="26BC6069" w:rsidR="00CA58B1" w:rsidRDefault="00CA58B1" w:rsidP="0018185B">
            <w:pPr>
              <w:bidi w:val="0"/>
              <w:rPr>
                <w:rtl/>
              </w:rPr>
            </w:pPr>
            <w:r>
              <w:t>&lt;/p&gt;</w:t>
            </w:r>
          </w:p>
        </w:tc>
        <w:tc>
          <w:tcPr>
            <w:tcW w:w="3117" w:type="dxa"/>
          </w:tcPr>
          <w:p w14:paraId="41F955BE" w14:textId="77777777" w:rsidR="00CA58B1" w:rsidRDefault="00CA58B1" w:rsidP="0018185B">
            <w:pPr>
              <w:bidi w:val="0"/>
            </w:pPr>
            <w:r>
              <w:t>&lt;br&gt;</w:t>
            </w:r>
          </w:p>
          <w:p w14:paraId="1C5ADC70" w14:textId="68621675" w:rsidR="00CA58B1" w:rsidRDefault="00CA58B1" w:rsidP="0018185B">
            <w:pPr>
              <w:bidi w:val="0"/>
            </w:pPr>
          </w:p>
        </w:tc>
      </w:tr>
    </w:tbl>
    <w:p w14:paraId="42FD057D" w14:textId="77777777" w:rsidR="00D16164" w:rsidRDefault="00D16164" w:rsidP="0018185B">
      <w:pPr>
        <w:rPr>
          <w:rtl/>
        </w:rPr>
      </w:pPr>
    </w:p>
    <w:p w14:paraId="628059CE" w14:textId="3577C47D" w:rsidR="00D16164" w:rsidRDefault="00D16164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دسته‌بند</w:t>
      </w:r>
      <w:r>
        <w:rPr>
          <w:rFonts w:hint="cs"/>
          <w:rtl/>
        </w:rPr>
        <w:t>ی</w:t>
      </w:r>
      <w:r>
        <w:rPr>
          <w:rtl/>
        </w:rPr>
        <w:t xml:space="preserve"> تگ‌ها بر اساس کاربرد</w:t>
      </w:r>
    </w:p>
    <w:p w14:paraId="011245EB" w14:textId="7A3580C1" w:rsidR="00B37826" w:rsidRDefault="00D16164" w:rsidP="0018185B">
      <w:pPr>
        <w:pStyle w:val="Heading2"/>
      </w:pPr>
      <w:r>
        <w:rPr>
          <w:rtl/>
        </w:rPr>
        <w:t xml:space="preserve"> </w:t>
      </w:r>
      <w:hyperlink r:id="rId28" w:history="1">
        <w:bookmarkStart w:id="33" w:name="_Toc211464478"/>
        <w:r w:rsidR="00AF5FA0" w:rsidRPr="00AF5FA0">
          <w:rPr>
            <w:rStyle w:val="Hyperlink"/>
            <w:rFonts w:hint="cs"/>
            <w:rtl/>
          </w:rPr>
          <w:t xml:space="preserve">ساختار تگ ها در </w:t>
        </w:r>
        <w:r w:rsidR="00AF5FA0" w:rsidRPr="00AF5FA0">
          <w:rPr>
            <w:rStyle w:val="Hyperlink"/>
          </w:rPr>
          <w:t>HTML</w:t>
        </w:r>
        <w:bookmarkEnd w:id="33"/>
      </w:hyperlink>
    </w:p>
    <w:p w14:paraId="555E946B" w14:textId="051FF615" w:rsidR="004566AC" w:rsidRDefault="004566AC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درک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 تگ + صفت = عنصر کامل</w:t>
      </w:r>
    </w:p>
    <w:p w14:paraId="03A47235" w14:textId="5A6F20A8" w:rsidR="004566AC" w:rsidRDefault="004566AC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هر تگ </w:t>
      </w:r>
      <w:r>
        <w:t>HTML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آدمک خام است و صفت‌ها مانند لباس‌ها و ابزار هستند که به آن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!</w:t>
      </w:r>
    </w:p>
    <w:p w14:paraId="560299B0" w14:textId="5945A799" w:rsidR="004566AC" w:rsidRDefault="004566AC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ساختار</w:t>
      </w:r>
      <w:r>
        <w:rPr>
          <w:rtl/>
        </w:rPr>
        <w:t xml:space="preserve"> </w:t>
      </w:r>
      <w:r>
        <w:rPr>
          <w:rFonts w:hint="cs"/>
          <w:rtl/>
        </w:rPr>
        <w:t>کلی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66AC" w14:paraId="083D3AE6" w14:textId="77777777" w:rsidTr="004566AC">
        <w:tc>
          <w:tcPr>
            <w:tcW w:w="9350" w:type="dxa"/>
          </w:tcPr>
          <w:p w14:paraId="28882D1D" w14:textId="77777777" w:rsidR="004566AC" w:rsidRPr="004566AC" w:rsidRDefault="004566AC" w:rsidP="0018185B">
            <w:pPr>
              <w:bidi w:val="0"/>
            </w:pPr>
            <w:r w:rsidRPr="004566AC">
              <w:t xml:space="preserve">&lt;!-- attr =&gt; </w:t>
            </w:r>
            <w:r w:rsidRPr="004566AC">
              <w:rPr>
                <w:rtl/>
                <w:lang w:bidi="ar-SA"/>
              </w:rPr>
              <w:t>صفت است</w:t>
            </w:r>
            <w:r w:rsidRPr="004566AC">
              <w:t xml:space="preserve"> --&gt;</w:t>
            </w:r>
          </w:p>
          <w:p w14:paraId="0B377E91" w14:textId="77777777" w:rsidR="004566AC" w:rsidRPr="004566AC" w:rsidRDefault="004566AC" w:rsidP="0018185B">
            <w:pPr>
              <w:bidi w:val="0"/>
            </w:pPr>
            <w:r w:rsidRPr="004566AC">
              <w:t xml:space="preserve">&lt;!-- value =&gt; </w:t>
            </w:r>
            <w:r w:rsidRPr="004566AC">
              <w:rPr>
                <w:rtl/>
                <w:lang w:bidi="ar-SA"/>
              </w:rPr>
              <w:t>مقدار صفت است که درون کوتیشن اجباری درج میشود</w:t>
            </w:r>
            <w:r w:rsidRPr="004566AC">
              <w:t>--&gt;</w:t>
            </w:r>
          </w:p>
          <w:p w14:paraId="6AFF29A9" w14:textId="77777777" w:rsidR="004566AC" w:rsidRPr="004566AC" w:rsidRDefault="004566AC" w:rsidP="0018185B">
            <w:pPr>
              <w:bidi w:val="0"/>
            </w:pPr>
            <w:r w:rsidRPr="004566AC">
              <w:t>&lt;tag attr="value"&gt;</w:t>
            </w:r>
          </w:p>
          <w:p w14:paraId="59EE1FF2" w14:textId="77777777" w:rsidR="004566AC" w:rsidRPr="004566AC" w:rsidRDefault="004566AC" w:rsidP="0018185B">
            <w:pPr>
              <w:bidi w:val="0"/>
            </w:pPr>
            <w:r w:rsidRPr="004566AC">
              <w:t xml:space="preserve">    </w:t>
            </w:r>
            <w:r w:rsidRPr="004566AC">
              <w:rPr>
                <w:rtl/>
                <w:lang w:bidi="ar-SA"/>
              </w:rPr>
              <w:t>محتوای تگ</w:t>
            </w:r>
          </w:p>
          <w:p w14:paraId="1F4C61F4" w14:textId="77777777" w:rsidR="004566AC" w:rsidRPr="004566AC" w:rsidRDefault="004566AC" w:rsidP="0018185B">
            <w:pPr>
              <w:bidi w:val="0"/>
            </w:pPr>
            <w:r w:rsidRPr="004566AC">
              <w:t>&lt;/tag&gt;</w:t>
            </w:r>
          </w:p>
          <w:p w14:paraId="177F4315" w14:textId="3C47C61D" w:rsidR="004566AC" w:rsidRDefault="004566AC" w:rsidP="0018185B">
            <w:pPr>
              <w:bidi w:val="0"/>
            </w:pPr>
          </w:p>
        </w:tc>
      </w:tr>
    </w:tbl>
    <w:p w14:paraId="62BB7540" w14:textId="71AC7989" w:rsidR="004566AC" w:rsidRDefault="004566AC" w:rsidP="0018185B">
      <w:r>
        <w:t xml:space="preserve"> </w:t>
      </w:r>
      <w:hyperlink r:id="rId29" w:history="1">
        <w:r w:rsidRPr="004566AC">
          <w:rPr>
            <w:rStyle w:val="Hyperlink"/>
          </w:rPr>
          <w:t>base</w:t>
        </w:r>
      </w:hyperlink>
    </w:p>
    <w:p w14:paraId="43E50CE5" w14:textId="3CB351A6" w:rsidR="004566AC" w:rsidRDefault="004566AC" w:rsidP="0018185B">
      <w:pPr>
        <w:rPr>
          <w:rtl/>
        </w:rPr>
      </w:pPr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ساختار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صفت‌ها</w:t>
      </w:r>
    </w:p>
    <w:p w14:paraId="09E088F1" w14:textId="5549A6E0" w:rsidR="004566AC" w:rsidRDefault="004566AC" w:rsidP="0018185B"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ملموس: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66AC" w14:paraId="51DBD1FA" w14:textId="77777777" w:rsidTr="004566AC">
        <w:tc>
          <w:tcPr>
            <w:tcW w:w="9350" w:type="dxa"/>
          </w:tcPr>
          <w:p w14:paraId="5BFB46E6" w14:textId="30804117" w:rsidR="004566AC" w:rsidRDefault="00D27701" w:rsidP="0018185B">
            <w:pPr>
              <w:bidi w:val="0"/>
            </w:pPr>
            <w:r w:rsidRPr="00D27701">
              <w:t>&lt;a href="https://google.com"&gt;</w:t>
            </w:r>
            <w:r w:rsidRPr="00D27701">
              <w:rPr>
                <w:rtl/>
              </w:rPr>
              <w:t>برو به گوگل</w:t>
            </w:r>
            <w:r w:rsidRPr="00D27701">
              <w:t>&lt;/a&gt;</w:t>
            </w:r>
          </w:p>
        </w:tc>
      </w:tr>
    </w:tbl>
    <w:p w14:paraId="6120A12A" w14:textId="5F4E1A7A" w:rsidR="004566AC" w:rsidRDefault="00D27701" w:rsidP="0018185B">
      <w:pPr>
        <w:rPr>
          <w:rtl/>
        </w:rPr>
      </w:pPr>
      <w:hyperlink r:id="rId30" w:history="1">
        <w:r w:rsidRPr="00D27701">
          <w:rPr>
            <w:rStyle w:val="Hyperlink"/>
          </w:rPr>
          <w:t>Sample</w:t>
        </w:r>
      </w:hyperlink>
    </w:p>
    <w:p w14:paraId="1C510229" w14:textId="7BC40E98" w:rsidR="004566AC" w:rsidRDefault="004566AC" w:rsidP="0018185B">
      <w:r>
        <w:rPr>
          <w:rtl/>
        </w:rPr>
        <w:t>مثل نوشتن آدرس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بل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701" w14:paraId="33EC186C" w14:textId="77777777" w:rsidTr="00D27701">
        <w:tc>
          <w:tcPr>
            <w:tcW w:w="9350" w:type="dxa"/>
            <w:shd w:val="clear" w:color="auto" w:fill="E2EFD9" w:themeFill="accent6" w:themeFillTint="33"/>
          </w:tcPr>
          <w:p w14:paraId="09755C0A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>&lt;p dir="rtl"&gt;</w:t>
            </w:r>
          </w:p>
          <w:p w14:paraId="7658A16E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 xml:space="preserve">    </w:t>
            </w:r>
            <w:r w:rsidRPr="00D27701">
              <w:rPr>
                <w:rtl/>
                <w:lang w:bidi="ar-SA"/>
              </w:rPr>
              <w:t>این متن راست به چپ است</w:t>
            </w:r>
          </w:p>
          <w:p w14:paraId="4135E2D6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>&lt;/p&gt;</w:t>
            </w:r>
          </w:p>
          <w:p w14:paraId="4B4BF88B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>&lt;p dir="ltr"&gt;</w:t>
            </w:r>
          </w:p>
          <w:p w14:paraId="3C8ACD4E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>    This content is left to right.</w:t>
            </w:r>
          </w:p>
          <w:p w14:paraId="7305787C" w14:textId="24A1E28A" w:rsidR="00D27701" w:rsidRDefault="00D27701" w:rsidP="00524EED">
            <w:pPr>
              <w:pStyle w:val="code"/>
              <w:bidi w:val="0"/>
              <w:rPr>
                <w:rtl/>
              </w:rPr>
            </w:pPr>
            <w:r w:rsidRPr="00D27701">
              <w:t>&lt;/p&gt;</w:t>
            </w:r>
          </w:p>
        </w:tc>
      </w:tr>
    </w:tbl>
    <w:p w14:paraId="687CA5DC" w14:textId="3E1B02CD" w:rsidR="00D27701" w:rsidRDefault="00D27701" w:rsidP="0018185B">
      <w:hyperlink r:id="rId31" w:history="1">
        <w:r w:rsidRPr="00D27701">
          <w:rPr>
            <w:rStyle w:val="Hyperlink"/>
          </w:rPr>
          <w:t>dir</w:t>
        </w:r>
      </w:hyperlink>
    </w:p>
    <w:p w14:paraId="6A8C76BA" w14:textId="049A04F8" w:rsidR="00D27701" w:rsidRDefault="00D27701" w:rsidP="0018185B">
      <w:r>
        <w:rPr>
          <w:rtl/>
        </w:rPr>
        <w:t xml:space="preserve">مثل دادن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اسم به جعبه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701" w14:paraId="1862BE09" w14:textId="77777777" w:rsidTr="00D27701">
        <w:tc>
          <w:tcPr>
            <w:tcW w:w="9350" w:type="dxa"/>
            <w:shd w:val="clear" w:color="auto" w:fill="E2EFD9" w:themeFill="accent6" w:themeFillTint="33"/>
          </w:tcPr>
          <w:p w14:paraId="13EE0793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>&lt;div class="container"&gt;</w:t>
            </w:r>
          </w:p>
          <w:p w14:paraId="2DA55EE8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 xml:space="preserve">    </w:t>
            </w:r>
            <w:r w:rsidRPr="00D27701">
              <w:rPr>
                <w:rtl/>
                <w:lang w:bidi="ar-SA"/>
              </w:rPr>
              <w:t>محتوای داخل کانتینر</w:t>
            </w:r>
          </w:p>
          <w:p w14:paraId="5F81FA0D" w14:textId="7B1FEAEC" w:rsidR="00D27701" w:rsidRDefault="00D27701" w:rsidP="00524EED">
            <w:pPr>
              <w:pStyle w:val="code"/>
              <w:bidi w:val="0"/>
              <w:rPr>
                <w:rtl/>
              </w:rPr>
            </w:pPr>
            <w:r w:rsidRPr="00D27701">
              <w:t>&lt;/div&gt;</w:t>
            </w:r>
          </w:p>
        </w:tc>
      </w:tr>
    </w:tbl>
    <w:p w14:paraId="32A6EBED" w14:textId="38568382" w:rsidR="00D27701" w:rsidRDefault="00D27701" w:rsidP="0018185B">
      <w:pPr>
        <w:rPr>
          <w:rtl/>
        </w:rPr>
      </w:pPr>
      <w:hyperlink r:id="rId32" w:history="1">
        <w:r w:rsidRPr="00D27701">
          <w:rPr>
            <w:rStyle w:val="Hyperlink"/>
          </w:rPr>
          <w:t>container</w:t>
        </w:r>
      </w:hyperlink>
    </w:p>
    <w:p w14:paraId="369F77DD" w14:textId="12711F69" w:rsidR="004566AC" w:rsidRDefault="004566AC" w:rsidP="0018185B">
      <w:r>
        <w:rPr>
          <w:rtl/>
        </w:rPr>
        <w:t xml:space="preserve"> ۲. تگ‌ها</w:t>
      </w:r>
      <w:r>
        <w:rPr>
          <w:rFonts w:hint="cs"/>
          <w:rtl/>
        </w:rPr>
        <w:t>ی</w:t>
      </w:r>
      <w:r>
        <w:rPr>
          <w:rtl/>
        </w:rPr>
        <w:t xml:space="preserve"> تک</w:t>
      </w:r>
      <w:r>
        <w:rPr>
          <w:rFonts w:hint="cs"/>
          <w:rtl/>
        </w:rPr>
        <w:t>ی</w:t>
      </w:r>
      <w:r>
        <w:rPr>
          <w:rtl/>
        </w:rPr>
        <w:t xml:space="preserve"> با صفت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701" w14:paraId="25BBA0F2" w14:textId="77777777" w:rsidTr="00D27701">
        <w:tc>
          <w:tcPr>
            <w:tcW w:w="9350" w:type="dxa"/>
          </w:tcPr>
          <w:p w14:paraId="2B563853" w14:textId="1FD6E08C" w:rsidR="00D27701" w:rsidRDefault="00D27701" w:rsidP="0018185B">
            <w:pPr>
              <w:bidi w:val="0"/>
              <w:rPr>
                <w:rtl/>
              </w:rPr>
            </w:pPr>
            <w:r w:rsidRPr="00D27701">
              <w:t>&lt;tag attr="value"&gt;</w:t>
            </w:r>
          </w:p>
        </w:tc>
      </w:tr>
    </w:tbl>
    <w:p w14:paraId="664355A3" w14:textId="77777777" w:rsidR="00D27701" w:rsidRDefault="00D27701" w:rsidP="0018185B">
      <w:pPr>
        <w:pStyle w:val="Heading2"/>
        <w:rPr>
          <w:rtl/>
        </w:rPr>
      </w:pPr>
      <w:bookmarkStart w:id="34" w:name="_Toc211464479"/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VS Code</w:t>
      </w:r>
      <w:r>
        <w:rPr>
          <w:rtl/>
        </w:rPr>
        <w:t xml:space="preserve"> و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ها</w:t>
      </w:r>
      <w:r>
        <w:rPr>
          <w:rFonts w:hint="cs"/>
          <w:rtl/>
        </w:rPr>
        <w:t xml:space="preserve">ی </w:t>
      </w:r>
      <w:r>
        <w:rPr>
          <w:rFonts w:hint="eastAsia"/>
          <w:rtl/>
        </w:rPr>
        <w:t>آن</w:t>
      </w:r>
      <w:bookmarkEnd w:id="34"/>
    </w:p>
    <w:p w14:paraId="292D14EB" w14:textId="022023F0" w:rsidR="00D27701" w:rsidRDefault="00D27701" w:rsidP="0018185B">
      <w:pPr>
        <w:rPr>
          <w:rtl/>
        </w:rPr>
      </w:pPr>
      <w:r>
        <w:rPr>
          <w:rFonts w:hint="cs"/>
          <w:rtl/>
        </w:rPr>
        <w:lastRenderedPageBreak/>
        <w:t>(</w:t>
      </w:r>
      <w:r>
        <w:t>material icons, material themes , open in browser , prettier ,rainbow brackets , path intellisense</w:t>
      </w:r>
      <w:r>
        <w:rPr>
          <w:rFonts w:hint="cs"/>
          <w:rtl/>
        </w:rPr>
        <w:t>)</w:t>
      </w:r>
    </w:p>
    <w:p w14:paraId="0ED09431" w14:textId="77777777" w:rsidR="00D27701" w:rsidRDefault="00D27701" w:rsidP="0018185B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ژوال</w:t>
      </w:r>
      <w:r>
        <w:rPr>
          <w:rtl/>
        </w:rPr>
        <w:t xml:space="preserve"> استود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کد (</w:t>
      </w:r>
      <w:r>
        <w:t>VS Code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کد سبک‌وزن، قدرتمند و 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 xml:space="preserve"> از ما</w:t>
      </w:r>
      <w:r>
        <w:rPr>
          <w:rFonts w:hint="cs"/>
          <w:rtl/>
        </w:rPr>
        <w:t>ی</w:t>
      </w:r>
      <w:r>
        <w:rPr>
          <w:rFonts w:hint="eastAsia"/>
          <w:rtl/>
        </w:rPr>
        <w:t>کروسافت</w:t>
      </w:r>
      <w:r>
        <w:rPr>
          <w:rtl/>
        </w:rPr>
        <w:t xml:space="preserve"> است که محبوب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در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توسعه‌دهندگان دارد.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به لطف معمار</w:t>
      </w:r>
      <w:r>
        <w:rPr>
          <w:rFonts w:hint="cs"/>
          <w:rtl/>
        </w:rPr>
        <w:t>ی</w:t>
      </w:r>
      <w:r>
        <w:rPr>
          <w:rtl/>
        </w:rPr>
        <w:t xml:space="preserve"> مبتن</w:t>
      </w:r>
      <w:r>
        <w:rPr>
          <w:rFonts w:hint="cs"/>
          <w:rtl/>
        </w:rPr>
        <w:t>ی</w:t>
      </w:r>
      <w:r>
        <w:rPr>
          <w:rtl/>
        </w:rPr>
        <w:t xml:space="preserve"> بر افزونه، امکان 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و گسترش امکانات را تا حد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76EF9E1E" w14:textId="77777777" w:rsidR="00D27701" w:rsidRDefault="00D27701" w:rsidP="0018185B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ادامه، افزونه‌ها</w:t>
      </w:r>
      <w:r>
        <w:rPr>
          <w:rFonts w:hint="cs"/>
          <w:rtl/>
        </w:rPr>
        <w:t>یی</w:t>
      </w:r>
      <w:r>
        <w:rPr>
          <w:rtl/>
        </w:rPr>
        <w:t xml:space="preserve"> که شما نام برد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به طور کامل معرف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کنم</w:t>
      </w:r>
      <w:r>
        <w:rPr>
          <w:rtl/>
        </w:rPr>
        <w:t>.</w:t>
      </w:r>
    </w:p>
    <w:p w14:paraId="31999007" w14:textId="68775217" w:rsidR="00D27701" w:rsidRDefault="00D27701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ظاهر</w:t>
      </w:r>
      <w:r>
        <w:rPr>
          <w:rFonts w:hint="cs"/>
          <w:rtl/>
        </w:rPr>
        <w:t>ی</w:t>
      </w:r>
      <w:r>
        <w:rPr>
          <w:rtl/>
        </w:rPr>
        <w:t xml:space="preserve"> و بصر</w:t>
      </w:r>
      <w:r>
        <w:rPr>
          <w:rFonts w:hint="cs"/>
          <w:rtl/>
        </w:rPr>
        <w:t>ی</w:t>
      </w:r>
    </w:p>
    <w:p w14:paraId="6B3719D5" w14:textId="77777777" w:rsidR="00D27701" w:rsidRDefault="00D27701" w:rsidP="0018185B">
      <w:pPr>
        <w:rPr>
          <w:rtl/>
        </w:rPr>
      </w:pPr>
    </w:p>
    <w:p w14:paraId="3BE6F08C" w14:textId="77777777" w:rsidR="00D27701" w:rsidRDefault="00D27701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دسته از افزونه‌ها به ز</w:t>
      </w:r>
      <w:r>
        <w:rPr>
          <w:rFonts w:hint="cs"/>
          <w:rtl/>
        </w:rPr>
        <w:t>ی</w:t>
      </w:r>
      <w:r>
        <w:rPr>
          <w:rFonts w:hint="eastAsia"/>
          <w:rtl/>
        </w:rPr>
        <w:t>باتر</w:t>
      </w:r>
      <w:r>
        <w:rPr>
          <w:rtl/>
        </w:rPr>
        <w:t xml:space="preserve"> شدن و کاربرد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شدن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7701" w14:paraId="496AC83C" w14:textId="77777777" w:rsidTr="00D27701">
        <w:tc>
          <w:tcPr>
            <w:tcW w:w="4675" w:type="dxa"/>
          </w:tcPr>
          <w:p w14:paraId="403CD4F2" w14:textId="49A8ECB2" w:rsidR="00D27701" w:rsidRDefault="009C583A" w:rsidP="0018185B">
            <w:pPr>
              <w:rPr>
                <w:rtl/>
              </w:rPr>
            </w:pPr>
            <w:r>
              <w:rPr>
                <w:rtl/>
              </w:rPr>
              <w:t>افزونه</w:t>
            </w:r>
          </w:p>
        </w:tc>
        <w:tc>
          <w:tcPr>
            <w:tcW w:w="4675" w:type="dxa"/>
          </w:tcPr>
          <w:p w14:paraId="78C219F5" w14:textId="01C7AB84" w:rsidR="00D27701" w:rsidRDefault="009C583A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9C583A" w14:paraId="76C77BBF" w14:textId="77777777" w:rsidTr="00D27701">
        <w:tc>
          <w:tcPr>
            <w:tcW w:w="4675" w:type="dxa"/>
          </w:tcPr>
          <w:p w14:paraId="2502F131" w14:textId="28CEFF8E" w:rsidR="009C583A" w:rsidRDefault="009C583A" w:rsidP="0018185B">
            <w:r>
              <w:t>Material Icon Theme</w:t>
            </w:r>
          </w:p>
        </w:tc>
        <w:tc>
          <w:tcPr>
            <w:tcW w:w="4675" w:type="dxa"/>
          </w:tcPr>
          <w:p w14:paraId="7CEBA28A" w14:textId="282EADE0" w:rsidR="009C583A" w:rsidRDefault="009C583A" w:rsidP="0018185B">
            <w:pPr>
              <w:rPr>
                <w:rtl/>
              </w:rPr>
            </w:pP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</w:t>
            </w:r>
            <w:r>
              <w:rPr>
                <w:rtl/>
              </w:rPr>
              <w:t xml:space="preserve"> و مدرن بر اساس اصول </w:t>
            </w:r>
            <w:r>
              <w:t>Material Design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ل‌ها</w:t>
            </w:r>
            <w:r>
              <w:rPr>
                <w:rtl/>
              </w:rPr>
              <w:t xml:space="preserve"> و پوشه‌ها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شما درون </w:t>
            </w:r>
            <w:r>
              <w:t>VS Code</w:t>
            </w:r>
            <w:r>
              <w:rPr>
                <w:rtl/>
              </w:rPr>
              <w:t>.</w:t>
            </w:r>
          </w:p>
        </w:tc>
      </w:tr>
      <w:tr w:rsidR="009C583A" w14:paraId="14F5FE9A" w14:textId="77777777" w:rsidTr="00D27701">
        <w:tc>
          <w:tcPr>
            <w:tcW w:w="4675" w:type="dxa"/>
          </w:tcPr>
          <w:p w14:paraId="46A75688" w14:textId="133243B6" w:rsidR="009C583A" w:rsidRDefault="009C583A" w:rsidP="0018185B">
            <w:r>
              <w:t>Material Theme</w:t>
            </w:r>
          </w:p>
        </w:tc>
        <w:tc>
          <w:tcPr>
            <w:tcW w:w="4675" w:type="dxa"/>
          </w:tcPr>
          <w:p w14:paraId="1CAF87B5" w14:textId="5D2D1918" w:rsidR="009C583A" w:rsidRDefault="009C583A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پوسته رنگ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کامل که تمام مح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ط</w:t>
            </w:r>
            <w:r>
              <w:rPr>
                <w:rtl/>
              </w:rPr>
              <w:t xml:space="preserve"> </w:t>
            </w:r>
            <w:r>
              <w:t>VS Code</w:t>
            </w:r>
            <w:r>
              <w:rPr>
                <w:rtl/>
              </w:rPr>
              <w:t xml:space="preserve"> را بر اساس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ال</w:t>
            </w:r>
            <w:r>
              <w:rPr>
                <w:rtl/>
              </w:rPr>
              <w:t xml:space="preserve">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</w:tbl>
    <w:p w14:paraId="25A7018E" w14:textId="77777777" w:rsidR="00D27701" w:rsidRDefault="00D27701" w:rsidP="0018185B">
      <w:pPr>
        <w:rPr>
          <w:rtl/>
        </w:rPr>
      </w:pPr>
    </w:p>
    <w:p w14:paraId="708B673C" w14:textId="69BA7519" w:rsidR="00D27701" w:rsidRDefault="00D27701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بهره‌ور</w:t>
      </w:r>
      <w:r>
        <w:rPr>
          <w:rFonts w:hint="cs"/>
          <w:rtl/>
        </w:rPr>
        <w:t>ی</w:t>
      </w:r>
      <w:r>
        <w:rPr>
          <w:rtl/>
        </w:rPr>
        <w:t xml:space="preserve"> و عملکرد</w:t>
      </w:r>
    </w:p>
    <w:p w14:paraId="58090DA3" w14:textId="77777777" w:rsidR="00D27701" w:rsidRDefault="00D27701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افزونه‌ها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به شما در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ع‌تر،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با خطا</w:t>
      </w:r>
      <w:r>
        <w:rPr>
          <w:rFonts w:hint="cs"/>
          <w:rtl/>
        </w:rPr>
        <w:t>ی</w:t>
      </w:r>
      <w:r>
        <w:rPr>
          <w:rtl/>
        </w:rPr>
        <w:t xml:space="preserve"> کمتر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583A" w14:paraId="5C9B5363" w14:textId="77777777" w:rsidTr="009C583A">
        <w:tc>
          <w:tcPr>
            <w:tcW w:w="4675" w:type="dxa"/>
          </w:tcPr>
          <w:p w14:paraId="2FD03737" w14:textId="2C3D5B86" w:rsidR="009C583A" w:rsidRDefault="009C583A" w:rsidP="0018185B">
            <w:pPr>
              <w:rPr>
                <w:rtl/>
              </w:rPr>
            </w:pPr>
            <w:r>
              <w:rPr>
                <w:rtl/>
              </w:rPr>
              <w:t>افزونه</w:t>
            </w:r>
          </w:p>
        </w:tc>
        <w:tc>
          <w:tcPr>
            <w:tcW w:w="4675" w:type="dxa"/>
          </w:tcPr>
          <w:p w14:paraId="61E3009C" w14:textId="398E3ABD" w:rsidR="009C583A" w:rsidRDefault="009C583A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9C583A" w14:paraId="19C21943" w14:textId="77777777" w:rsidTr="009C583A">
        <w:tc>
          <w:tcPr>
            <w:tcW w:w="4675" w:type="dxa"/>
          </w:tcPr>
          <w:p w14:paraId="4E1693CD" w14:textId="4E4D3912" w:rsidR="009C583A" w:rsidRDefault="009C583A" w:rsidP="0018185B">
            <w:pPr>
              <w:rPr>
                <w:rtl/>
              </w:rPr>
            </w:pPr>
            <w:r>
              <w:t>Prettier</w:t>
            </w:r>
          </w:p>
        </w:tc>
        <w:tc>
          <w:tcPr>
            <w:tcW w:w="4675" w:type="dxa"/>
          </w:tcPr>
          <w:p w14:paraId="5330FF61" w14:textId="47B3FE3C" w:rsidR="009C583A" w:rsidRDefault="009C583A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قالب‌بند (</w:t>
            </w:r>
            <w:r>
              <w:t>Formatter</w:t>
            </w:r>
            <w:r>
              <w:rPr>
                <w:rtl/>
              </w:rPr>
              <w:t>) کد که به صورت خودکار کدها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شما را مرتب و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  <w:tr w:rsidR="009C583A" w14:paraId="7C39A31D" w14:textId="77777777" w:rsidTr="009C583A">
        <w:tc>
          <w:tcPr>
            <w:tcW w:w="4675" w:type="dxa"/>
          </w:tcPr>
          <w:p w14:paraId="2D228159" w14:textId="62454B2D" w:rsidR="009C583A" w:rsidRDefault="009C583A" w:rsidP="0018185B">
            <w:r>
              <w:t>Path Intellisense</w:t>
            </w:r>
          </w:p>
        </w:tc>
        <w:tc>
          <w:tcPr>
            <w:tcW w:w="4675" w:type="dxa"/>
          </w:tcPr>
          <w:p w14:paraId="1FC8FA5E" w14:textId="2A818B31" w:rsidR="009C583A" w:rsidRDefault="009C583A" w:rsidP="0018185B">
            <w:pPr>
              <w:rPr>
                <w:rtl/>
              </w:rPr>
            </w:pPr>
            <w:r>
              <w:rPr>
                <w:rtl/>
              </w:rPr>
              <w:t>هنگام نوشتن آدرس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ل‌ها</w:t>
            </w:r>
            <w:r>
              <w:rPr>
                <w:rtl/>
              </w:rPr>
              <w:t xml:space="preserve"> (مثلاً در تگ `</w:t>
            </w:r>
            <w:r>
              <w:t>img</w:t>
            </w:r>
            <w:r>
              <w:rPr>
                <w:rtl/>
              </w:rPr>
              <w:t xml:space="preserve">`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دستور `</w:t>
            </w:r>
            <w:r>
              <w:t>import</w:t>
            </w:r>
            <w:r>
              <w:rPr>
                <w:rtl/>
              </w:rPr>
              <w:t>`)، به صورت خودکار نام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ل‌ها</w:t>
            </w:r>
            <w:r>
              <w:rPr>
                <w:rtl/>
              </w:rPr>
              <w:t xml:space="preserve"> و پوشه‌ها را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شنهاد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دهد</w:t>
            </w:r>
            <w:r>
              <w:rPr>
                <w:rtl/>
              </w:rPr>
              <w:t>.</w:t>
            </w:r>
          </w:p>
        </w:tc>
      </w:tr>
      <w:tr w:rsidR="009C583A" w14:paraId="53D9563B" w14:textId="77777777" w:rsidTr="009C583A">
        <w:tc>
          <w:tcPr>
            <w:tcW w:w="4675" w:type="dxa"/>
          </w:tcPr>
          <w:p w14:paraId="4FCB51BF" w14:textId="11CB8394" w:rsidR="009C583A" w:rsidRDefault="009C583A" w:rsidP="0018185B">
            <w:r>
              <w:t>Rainbow Brackets</w:t>
            </w:r>
          </w:p>
        </w:tc>
        <w:tc>
          <w:tcPr>
            <w:tcW w:w="4675" w:type="dxa"/>
          </w:tcPr>
          <w:p w14:paraId="460BF596" w14:textId="6F9C0CE2" w:rsidR="009C583A" w:rsidRDefault="009C583A" w:rsidP="0018185B">
            <w:pPr>
              <w:rPr>
                <w:rtl/>
              </w:rPr>
            </w:pPr>
            <w:r>
              <w:rPr>
                <w:rtl/>
              </w:rPr>
              <w:t>پرانتزها، کروشه‌ها و آکولادها را به صورت رنگ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ن‌کمان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رنگ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  <w:tr w:rsidR="009C583A" w14:paraId="6D361779" w14:textId="77777777" w:rsidTr="009C583A">
        <w:tc>
          <w:tcPr>
            <w:tcW w:w="4675" w:type="dxa"/>
          </w:tcPr>
          <w:p w14:paraId="1E0473F3" w14:textId="2EA67880" w:rsidR="009C583A" w:rsidRDefault="009C583A" w:rsidP="0018185B">
            <w:r>
              <w:t>Open in Browser</w:t>
            </w:r>
          </w:p>
        </w:tc>
        <w:tc>
          <w:tcPr>
            <w:tcW w:w="4675" w:type="dxa"/>
          </w:tcPr>
          <w:p w14:paraId="2BE0E175" w14:textId="2CD8B1A7" w:rsidR="009C583A" w:rsidRDefault="009C583A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افزونه امکان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دهد</w:t>
            </w:r>
            <w:r>
              <w:rPr>
                <w:rtl/>
              </w:rPr>
              <w:t xml:space="preserve">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</w:t>
            </w:r>
            <w:r>
              <w:t>HTML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در حال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آن هست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را مستق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ماً</w:t>
            </w:r>
            <w:r>
              <w:rPr>
                <w:rtl/>
              </w:rPr>
              <w:t xml:space="preserve"> و با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</w:t>
            </w:r>
            <w:r>
              <w:rPr>
                <w:rtl/>
              </w:rPr>
              <w:lastRenderedPageBreak/>
              <w:t>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در مرورگر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rPr>
                <w:rtl/>
              </w:rPr>
              <w:t xml:space="preserve">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مرورگر دلخواهتان باز کن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>.</w:t>
            </w:r>
          </w:p>
        </w:tc>
      </w:tr>
    </w:tbl>
    <w:p w14:paraId="6E5D1BDA" w14:textId="77777777" w:rsidR="00D27701" w:rsidRDefault="00D27701" w:rsidP="0018185B">
      <w:pPr>
        <w:rPr>
          <w:rtl/>
        </w:rPr>
      </w:pPr>
    </w:p>
    <w:p w14:paraId="4F276461" w14:textId="35611535" w:rsidR="00D27701" w:rsidRDefault="00D2770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💡</w:t>
      </w:r>
      <w:r>
        <w:rPr>
          <w:rtl/>
        </w:rPr>
        <w:t xml:space="preserve"> </w:t>
      </w:r>
      <w:r>
        <w:rPr>
          <w:rFonts w:hint="cs"/>
          <w:rtl/>
        </w:rPr>
        <w:t>نکات</w:t>
      </w:r>
      <w:r>
        <w:rPr>
          <w:rtl/>
        </w:rPr>
        <w:t xml:space="preserve"> </w:t>
      </w:r>
      <w:r>
        <w:rPr>
          <w:rFonts w:hint="cs"/>
          <w:rtl/>
        </w:rPr>
        <w:t>نصب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</w:p>
    <w:p w14:paraId="3542ACE3" w14:textId="52D6953B" w:rsidR="00D27701" w:rsidRDefault="00D27701" w:rsidP="0018185B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نصب، به تب </w:t>
      </w:r>
      <w:r>
        <w:t>Extensions</w:t>
      </w:r>
      <w:r>
        <w:rPr>
          <w:rtl/>
        </w:rPr>
        <w:t xml:space="preserve"> در </w:t>
      </w:r>
      <w:r>
        <w:t>VS Code</w:t>
      </w:r>
      <w:r>
        <w:rPr>
          <w:rtl/>
        </w:rPr>
        <w:t xml:space="preserve"> رفته (آ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  <w:r>
        <w:rPr>
          <w:rtl/>
        </w:rPr>
        <w:t xml:space="preserve"> چهارگوش در نوار کنار</w:t>
      </w:r>
      <w:r>
        <w:rPr>
          <w:rFonts w:hint="cs"/>
          <w:rtl/>
        </w:rPr>
        <w:t>ی</w:t>
      </w:r>
      <w:r>
        <w:rPr>
          <w:rtl/>
        </w:rPr>
        <w:t>) و نام افزونه را جستجو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9EF5D86" w14:textId="4D7B04ED" w:rsidR="00D27701" w:rsidRDefault="00D27701" w:rsidP="0018185B">
      <w:pPr>
        <w:rPr>
          <w:rtl/>
        </w:rPr>
      </w:pPr>
      <w:r>
        <w:rPr>
          <w:rtl/>
        </w:rPr>
        <w:t xml:space="preserve">- پس از نصب </w:t>
      </w:r>
      <w:r>
        <w:t>Prettier</w:t>
      </w:r>
      <w:r>
        <w:rPr>
          <w:rtl/>
        </w:rPr>
        <w:t>، بهتر است آن را به عنوان فرمت‌کننده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زبان‌ها</w:t>
      </w:r>
      <w:r>
        <w:rPr>
          <w:rFonts w:hint="cs"/>
          <w:rtl/>
        </w:rPr>
        <w:t>ی</w:t>
      </w:r>
      <w:r>
        <w:rPr>
          <w:rtl/>
        </w:rPr>
        <w:t xml:space="preserve"> مورد نظرتان در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</w:t>
      </w:r>
      <w:r>
        <w:t>VS Code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به طور خودکار </w:t>
      </w:r>
      <w:r>
        <w:t>upon save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Fonts w:hint="eastAsia"/>
          <w:rtl/>
        </w:rPr>
        <w:t>تان</w:t>
      </w:r>
      <w:r>
        <w:rPr>
          <w:rtl/>
        </w:rPr>
        <w:t xml:space="preserve"> را مرتب کند.</w:t>
      </w:r>
    </w:p>
    <w:p w14:paraId="4EE3CE72" w14:textId="4E6DE699" w:rsidR="00D27701" w:rsidRDefault="00D27701" w:rsidP="0018185B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Open in Browser</w:t>
      </w:r>
      <w:r>
        <w:rPr>
          <w:rtl/>
        </w:rPr>
        <w:t xml:space="preserve"> معمولاً از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Alt + B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بازکردن در مرورگر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و `</w:t>
      </w:r>
      <w:r>
        <w:t>Shift + Alt + B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انتخاب از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مرورگرها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989CD37" w14:textId="2F48E50B" w:rsidR="009C583A" w:rsidRDefault="009C583A" w:rsidP="0018185B">
      <w:pPr>
        <w:pStyle w:val="Heading2"/>
      </w:pPr>
      <w:hyperlink r:id="rId33" w:history="1">
        <w:bookmarkStart w:id="35" w:name="_Toc211464480"/>
        <w:r w:rsidRPr="006560AA">
          <w:rPr>
            <w:rStyle w:val="Hyperlink"/>
            <w:rFonts w:hint="cs"/>
            <w:rtl/>
          </w:rPr>
          <w:t xml:space="preserve">بررسی ساختار یک سند </w:t>
        </w:r>
        <w:r w:rsidRPr="006560AA">
          <w:rPr>
            <w:rStyle w:val="Hyperlink"/>
          </w:rPr>
          <w:t>Html</w:t>
        </w:r>
        <w:bookmarkEnd w:id="35"/>
      </w:hyperlink>
    </w:p>
    <w:p w14:paraId="7862EA68" w14:textId="1F95C205" w:rsidR="006560AA" w:rsidRDefault="006560AA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t>HTML5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5B0F2AF8" w14:textId="77777777" w:rsidTr="006560AA">
        <w:tc>
          <w:tcPr>
            <w:tcW w:w="9350" w:type="dxa"/>
            <w:shd w:val="clear" w:color="auto" w:fill="E2EFD9" w:themeFill="accent6" w:themeFillTint="33"/>
          </w:tcPr>
          <w:p w14:paraId="7A60F7A0" w14:textId="77777777" w:rsidR="006560AA" w:rsidRDefault="006560AA" w:rsidP="00524EED">
            <w:pPr>
              <w:pStyle w:val="code"/>
              <w:bidi w:val="0"/>
            </w:pPr>
            <w:r>
              <w:t>&lt;!DOCTYPE html&gt;</w:t>
            </w:r>
          </w:p>
          <w:p w14:paraId="7508B9D2" w14:textId="77777777" w:rsidR="006560AA" w:rsidRDefault="006560AA" w:rsidP="00524EED">
            <w:pPr>
              <w:pStyle w:val="code"/>
              <w:bidi w:val="0"/>
            </w:pPr>
            <w:r>
              <w:t>&lt;html lang="fa" dir="rtl"&gt;</w:t>
            </w:r>
          </w:p>
          <w:p w14:paraId="6ACDA180" w14:textId="77777777" w:rsidR="006560AA" w:rsidRDefault="006560AA" w:rsidP="00524EED">
            <w:pPr>
              <w:pStyle w:val="code"/>
              <w:bidi w:val="0"/>
            </w:pPr>
            <w:r>
              <w:t>&lt;head&gt;</w:t>
            </w:r>
          </w:p>
          <w:p w14:paraId="6DB9A136" w14:textId="77777777" w:rsidR="006560AA" w:rsidRDefault="006560AA" w:rsidP="00524EED">
            <w:pPr>
              <w:pStyle w:val="code"/>
              <w:bidi w:val="0"/>
            </w:pPr>
            <w:r>
              <w:t xml:space="preserve">    &lt;meta charset="UTF-8"&gt;</w:t>
            </w:r>
          </w:p>
          <w:p w14:paraId="056A7C3F" w14:textId="77777777" w:rsidR="006560AA" w:rsidRDefault="006560AA" w:rsidP="00524EED">
            <w:pPr>
              <w:pStyle w:val="code"/>
              <w:bidi w:val="0"/>
            </w:pPr>
            <w:r>
              <w:t xml:space="preserve">    &lt;meta name="viewport" content="width=device-width, initial-scale=1.0"&gt;</w:t>
            </w:r>
          </w:p>
          <w:p w14:paraId="612D3874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عنوان صفحه</w:t>
            </w:r>
            <w:r>
              <w:t>&lt;/title&gt;</w:t>
            </w:r>
          </w:p>
          <w:p w14:paraId="1EDBA37E" w14:textId="77777777" w:rsidR="006560AA" w:rsidRDefault="006560AA" w:rsidP="00524EED">
            <w:pPr>
              <w:pStyle w:val="code"/>
              <w:bidi w:val="0"/>
            </w:pPr>
            <w:r>
              <w:t>&lt;/head&gt;</w:t>
            </w:r>
          </w:p>
          <w:p w14:paraId="6B1BDB15" w14:textId="77777777" w:rsidR="006560AA" w:rsidRDefault="006560AA" w:rsidP="00524EED">
            <w:pPr>
              <w:pStyle w:val="code"/>
              <w:bidi w:val="0"/>
            </w:pPr>
            <w:r>
              <w:t>&lt;body&gt;</w:t>
            </w:r>
          </w:p>
          <w:p w14:paraId="26B0AB51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</w:t>
            </w:r>
            <w:r>
              <w:t xml:space="preserve"> --&gt;</w:t>
            </w:r>
          </w:p>
          <w:p w14:paraId="62A91179" w14:textId="77777777" w:rsidR="006560AA" w:rsidRDefault="006560AA" w:rsidP="00524EED">
            <w:pPr>
              <w:pStyle w:val="code"/>
              <w:bidi w:val="0"/>
            </w:pPr>
            <w:r>
              <w:t>&lt;/body&gt;</w:t>
            </w:r>
          </w:p>
          <w:p w14:paraId="0DA70248" w14:textId="0B104100" w:rsidR="006560AA" w:rsidRDefault="006560AA" w:rsidP="00524EED">
            <w:pPr>
              <w:pStyle w:val="code"/>
              <w:bidi w:val="0"/>
            </w:pPr>
            <w:r>
              <w:t>&lt;/html&gt;</w:t>
            </w:r>
          </w:p>
        </w:tc>
      </w:tr>
    </w:tbl>
    <w:p w14:paraId="08CAE8B3" w14:textId="77777777" w:rsidR="006560AA" w:rsidRDefault="006560AA" w:rsidP="0018185B">
      <w:pPr>
        <w:rPr>
          <w:rtl/>
        </w:rPr>
      </w:pPr>
    </w:p>
    <w:p w14:paraId="2A67A5D1" w14:textId="5DE5322C" w:rsidR="006560AA" w:rsidRDefault="006560AA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`&lt;!</w:t>
      </w:r>
      <w:r>
        <w:t>DOCTYPE html</w:t>
      </w:r>
      <w:r>
        <w:rPr>
          <w:rtl/>
        </w:rPr>
        <w:t>&gt;`</w:t>
      </w:r>
    </w:p>
    <w:p w14:paraId="6E9678C0" w14:textId="6D131F3A" w:rsidR="006560AA" w:rsidRDefault="006560AA" w:rsidP="0018185B">
      <w:pPr>
        <w:rPr>
          <w:rtl/>
        </w:rPr>
      </w:pPr>
      <w:r>
        <w:rPr>
          <w:rtl/>
        </w:rPr>
        <w:t xml:space="preserve"> نقش و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</w:t>
      </w:r>
    </w:p>
    <w:p w14:paraId="1DA35364" w14:textId="2A63929D" w:rsidR="006560AA" w:rsidRDefault="006560AA" w:rsidP="0018185B">
      <w:pPr>
        <w:rPr>
          <w:rtl/>
        </w:rPr>
      </w:pPr>
      <w:r>
        <w:rPr>
          <w:rtl/>
        </w:rPr>
        <w:t>-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خط در هر سند </w:t>
      </w:r>
      <w:r>
        <w:t>HTML5</w:t>
      </w:r>
    </w:p>
    <w:p w14:paraId="1DC2DDB3" w14:textId="13136DCA" w:rsidR="006560AA" w:rsidRDefault="006560AA" w:rsidP="0018185B">
      <w:pPr>
        <w:rPr>
          <w:rtl/>
        </w:rPr>
      </w:pPr>
      <w:r>
        <w:rPr>
          <w:rtl/>
        </w:rPr>
        <w:t>-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نوع سند برا</w:t>
      </w:r>
      <w:r>
        <w:rPr>
          <w:rFonts w:hint="cs"/>
          <w:rtl/>
        </w:rPr>
        <w:t>ی</w:t>
      </w:r>
      <w:r>
        <w:rPr>
          <w:rtl/>
        </w:rPr>
        <w:t xml:space="preserve"> مرورگر</w:t>
      </w:r>
    </w:p>
    <w:p w14:paraId="57BFE29C" w14:textId="7E53A21A" w:rsidR="006560AA" w:rsidRDefault="006560AA" w:rsidP="0018185B">
      <w:pPr>
        <w:rPr>
          <w:rtl/>
        </w:rPr>
      </w:pPr>
      <w:r>
        <w:rPr>
          <w:rtl/>
        </w:rPr>
        <w:lastRenderedPageBreak/>
        <w:t>-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از رندر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صفحه</w:t>
      </w:r>
    </w:p>
    <w:p w14:paraId="06033048" w14:textId="1E8557BD" w:rsidR="006560AA" w:rsidRDefault="006560AA" w:rsidP="0018185B">
      <w:pPr>
        <w:rPr>
          <w:rtl/>
        </w:rPr>
      </w:pP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تکامل: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0E70CADB" w14:textId="77777777" w:rsidTr="006560AA">
        <w:tc>
          <w:tcPr>
            <w:tcW w:w="9350" w:type="dxa"/>
            <w:shd w:val="clear" w:color="auto" w:fill="E2EFD9" w:themeFill="accent6" w:themeFillTint="33"/>
          </w:tcPr>
          <w:p w14:paraId="30E5C3CF" w14:textId="77777777" w:rsidR="006560AA" w:rsidRDefault="006560AA" w:rsidP="00524EED">
            <w:pPr>
              <w:pStyle w:val="code"/>
              <w:bidi w:val="0"/>
            </w:pPr>
            <w:r>
              <w:t>&lt;!-- HTML 4.01 Strict --&gt;</w:t>
            </w:r>
          </w:p>
          <w:p w14:paraId="7995AF11" w14:textId="77777777" w:rsidR="006560AA" w:rsidRDefault="006560AA" w:rsidP="00524EED">
            <w:pPr>
              <w:pStyle w:val="code"/>
              <w:bidi w:val="0"/>
            </w:pPr>
            <w:r>
              <w:t xml:space="preserve">&lt;!DOCTYPE HTML PUBLIC "-//W3C//DTD HTML 4.01//EN" </w:t>
            </w:r>
          </w:p>
          <w:p w14:paraId="7E6A1B54" w14:textId="77777777" w:rsidR="006560AA" w:rsidRDefault="006560AA" w:rsidP="00524EED">
            <w:pPr>
              <w:pStyle w:val="code"/>
              <w:bidi w:val="0"/>
            </w:pPr>
            <w:r>
              <w:t>"http://www.w3.org/TR/html4/strict.dtd"&gt;</w:t>
            </w:r>
          </w:p>
          <w:p w14:paraId="47A764F8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</w:p>
          <w:p w14:paraId="7BD956E1" w14:textId="77777777" w:rsidR="006560AA" w:rsidRDefault="006560AA" w:rsidP="00524EED">
            <w:pPr>
              <w:pStyle w:val="code"/>
              <w:bidi w:val="0"/>
            </w:pPr>
            <w:r>
              <w:t>&lt;!-- XHTML 1.0 --&gt;</w:t>
            </w:r>
          </w:p>
          <w:p w14:paraId="5BE6FF4E" w14:textId="77777777" w:rsidR="006560AA" w:rsidRDefault="006560AA" w:rsidP="00524EED">
            <w:pPr>
              <w:pStyle w:val="code"/>
              <w:bidi w:val="0"/>
            </w:pPr>
            <w:r>
              <w:t xml:space="preserve">&lt;!DOCTYPE html PUBLIC "-//W3C//DTD XHTML 1.0 Transitional//EN" </w:t>
            </w:r>
          </w:p>
          <w:p w14:paraId="47DD400F" w14:textId="77777777" w:rsidR="006560AA" w:rsidRDefault="006560AA" w:rsidP="00524EED">
            <w:pPr>
              <w:pStyle w:val="code"/>
              <w:bidi w:val="0"/>
            </w:pPr>
            <w:r>
              <w:t>"http://www.w3.org/TR/xhtml1/DTD/xhtml1-transitional.dtd"&gt;</w:t>
            </w:r>
          </w:p>
          <w:p w14:paraId="0DEF486F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</w:p>
          <w:p w14:paraId="2FBA7AA7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>&lt;!-- HTML5 (</w:t>
            </w:r>
            <w:r>
              <w:rPr>
                <w:rtl/>
              </w:rPr>
              <w:t>ساده شده</w:t>
            </w:r>
            <w:r>
              <w:t>) --&gt;</w:t>
            </w:r>
          </w:p>
          <w:p w14:paraId="7837C440" w14:textId="20003894" w:rsidR="006560AA" w:rsidRDefault="006560AA" w:rsidP="00524EED">
            <w:pPr>
              <w:pStyle w:val="code"/>
              <w:bidi w:val="0"/>
            </w:pPr>
            <w:r>
              <w:t>&lt;!DOCTYPE html&gt;</w:t>
            </w:r>
          </w:p>
        </w:tc>
      </w:tr>
    </w:tbl>
    <w:p w14:paraId="7FDF774D" w14:textId="673FFC23" w:rsidR="006560AA" w:rsidRDefault="006560AA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</w:t>
      </w:r>
      <w:r>
        <w:t>html</w:t>
      </w:r>
      <w:r>
        <w:rPr>
          <w:rtl/>
        </w:rPr>
        <w:t>&gt;`</w:t>
      </w:r>
    </w:p>
    <w:p w14:paraId="3FAF9934" w14:textId="3E568DB3" w:rsidR="006560AA" w:rsidRDefault="006560AA" w:rsidP="0018185B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173D74AC" w14:textId="77777777" w:rsidTr="006560AA">
        <w:tc>
          <w:tcPr>
            <w:tcW w:w="9350" w:type="dxa"/>
          </w:tcPr>
          <w:p w14:paraId="3B145CEB" w14:textId="3362F5FF" w:rsidR="006560AA" w:rsidRDefault="006560AA" w:rsidP="0018185B">
            <w:pPr>
              <w:bidi w:val="0"/>
            </w:pPr>
            <w:r w:rsidRPr="006560AA">
              <w:t>&lt;html lang="fa" dir="rtl"&gt;</w:t>
            </w:r>
          </w:p>
        </w:tc>
      </w:tr>
    </w:tbl>
    <w:p w14:paraId="4DF2AC29" w14:textId="77777777" w:rsidR="006560AA" w:rsidRDefault="006560AA" w:rsidP="0018185B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60AA" w14:paraId="6BD7E043" w14:textId="77777777" w:rsidTr="006560AA">
        <w:tc>
          <w:tcPr>
            <w:tcW w:w="3116" w:type="dxa"/>
          </w:tcPr>
          <w:p w14:paraId="43739740" w14:textId="4C743ABC" w:rsidR="006560AA" w:rsidRDefault="006560AA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447E57A1" w14:textId="0A6C63CF" w:rsidR="006560AA" w:rsidRDefault="006560AA" w:rsidP="0018185B">
            <w:pPr>
              <w:rPr>
                <w:rtl/>
              </w:rPr>
            </w:pPr>
            <w:r>
              <w:rPr>
                <w:rtl/>
              </w:rPr>
              <w:t>مقدار</w:t>
            </w:r>
          </w:p>
        </w:tc>
        <w:tc>
          <w:tcPr>
            <w:tcW w:w="3117" w:type="dxa"/>
          </w:tcPr>
          <w:p w14:paraId="3DF49A7F" w14:textId="3CDB1019" w:rsidR="006560AA" w:rsidRDefault="006560AA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6560AA" w14:paraId="67889357" w14:textId="77777777" w:rsidTr="006560AA">
        <w:tc>
          <w:tcPr>
            <w:tcW w:w="3116" w:type="dxa"/>
          </w:tcPr>
          <w:p w14:paraId="43051807" w14:textId="5AFED50C" w:rsidR="006560AA" w:rsidRDefault="006560AA" w:rsidP="0018185B">
            <w:pPr>
              <w:rPr>
                <w:rtl/>
              </w:rPr>
            </w:pPr>
            <w:r>
              <w:t>lang</w:t>
            </w:r>
          </w:p>
        </w:tc>
        <w:tc>
          <w:tcPr>
            <w:tcW w:w="3117" w:type="dxa"/>
          </w:tcPr>
          <w:p w14:paraId="35778A27" w14:textId="57BF8C71" w:rsidR="006560AA" w:rsidRDefault="006560AA" w:rsidP="0018185B">
            <w:pPr>
              <w:rPr>
                <w:rtl/>
              </w:rPr>
            </w:pPr>
            <w:r>
              <w:t>fa`, `en`, `ar</w:t>
            </w:r>
          </w:p>
        </w:tc>
        <w:tc>
          <w:tcPr>
            <w:tcW w:w="3117" w:type="dxa"/>
          </w:tcPr>
          <w:p w14:paraId="45FBCA31" w14:textId="7C0FE115" w:rsidR="006560AA" w:rsidRDefault="006560AA" w:rsidP="0018185B">
            <w:pPr>
              <w:rPr>
                <w:rtl/>
              </w:rPr>
            </w:pPr>
            <w:r>
              <w:rPr>
                <w:rtl/>
              </w:rPr>
              <w:t>زبان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سند</w:t>
            </w:r>
          </w:p>
        </w:tc>
      </w:tr>
      <w:tr w:rsidR="006560AA" w14:paraId="18BA8451" w14:textId="77777777" w:rsidTr="006560AA">
        <w:tc>
          <w:tcPr>
            <w:tcW w:w="3116" w:type="dxa"/>
          </w:tcPr>
          <w:p w14:paraId="54221E57" w14:textId="60862CD0" w:rsidR="006560AA" w:rsidRDefault="006560AA" w:rsidP="0018185B">
            <w:r>
              <w:t>dir</w:t>
            </w:r>
          </w:p>
        </w:tc>
        <w:tc>
          <w:tcPr>
            <w:tcW w:w="3117" w:type="dxa"/>
          </w:tcPr>
          <w:p w14:paraId="3BF2C1F4" w14:textId="647F1772" w:rsidR="006560AA" w:rsidRDefault="006560AA" w:rsidP="0018185B">
            <w:r>
              <w:t>rtl`, `ltr</w:t>
            </w:r>
          </w:p>
        </w:tc>
        <w:tc>
          <w:tcPr>
            <w:tcW w:w="3117" w:type="dxa"/>
          </w:tcPr>
          <w:p w14:paraId="6B077904" w14:textId="7A1CAD6E" w:rsidR="006560AA" w:rsidRDefault="006560AA" w:rsidP="0018185B">
            <w:pPr>
              <w:rPr>
                <w:rtl/>
              </w:rPr>
            </w:pPr>
            <w:r>
              <w:rPr>
                <w:rtl/>
              </w:rPr>
              <w:t>جهت نوشتار</w:t>
            </w:r>
          </w:p>
        </w:tc>
      </w:tr>
    </w:tbl>
    <w:p w14:paraId="425795BC" w14:textId="77777777" w:rsidR="006560AA" w:rsidRDefault="006560AA" w:rsidP="0018185B">
      <w:pPr>
        <w:rPr>
          <w:rtl/>
        </w:rPr>
      </w:pPr>
    </w:p>
    <w:p w14:paraId="799A6D9E" w14:textId="5CC381F2" w:rsidR="006560AA" w:rsidRDefault="006560AA" w:rsidP="0018185B">
      <w:pPr>
        <w:rPr>
          <w:rtl/>
        </w:rPr>
      </w:pP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`</w:t>
      </w:r>
      <w:r>
        <w:t>lang</w:t>
      </w:r>
      <w:r>
        <w:rPr>
          <w:rtl/>
        </w:rPr>
        <w:t>`:</w:t>
      </w:r>
    </w:p>
    <w:p w14:paraId="346C3059" w14:textId="3BF5F2CC" w:rsidR="006560AA" w:rsidRDefault="006560AA" w:rsidP="0018185B">
      <w:pPr>
        <w:rPr>
          <w:rtl/>
        </w:rPr>
      </w:pPr>
      <w:r>
        <w:rPr>
          <w:rtl/>
        </w:rPr>
        <w:t>- سئو (به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جستجو)</w:t>
      </w:r>
    </w:p>
    <w:p w14:paraId="35879A2E" w14:textId="20E90519" w:rsidR="006560AA" w:rsidRDefault="006560AA" w:rsidP="0018185B">
      <w:pPr>
        <w:rPr>
          <w:rtl/>
        </w:rPr>
      </w:pPr>
      <w:r>
        <w:rPr>
          <w:rtl/>
        </w:rPr>
        <w:t>-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(برا</w:t>
      </w:r>
      <w:r>
        <w:rPr>
          <w:rFonts w:hint="cs"/>
          <w:rtl/>
        </w:rPr>
        <w:t>ی</w:t>
      </w:r>
      <w:r>
        <w:rPr>
          <w:rtl/>
        </w:rPr>
        <w:t xml:space="preserve"> نرم‌افزارها</w:t>
      </w:r>
      <w:r>
        <w:rPr>
          <w:rFonts w:hint="cs"/>
          <w:rtl/>
        </w:rPr>
        <w:t>ی</w:t>
      </w:r>
      <w:r>
        <w:rPr>
          <w:rtl/>
        </w:rPr>
        <w:t xml:space="preserve"> صفحه‌خوان)</w:t>
      </w:r>
    </w:p>
    <w:p w14:paraId="2E329401" w14:textId="00060494" w:rsidR="006560AA" w:rsidRDefault="006560AA" w:rsidP="0018185B">
      <w:pPr>
        <w:rPr>
          <w:rtl/>
        </w:rPr>
      </w:pPr>
      <w:r>
        <w:rPr>
          <w:rtl/>
        </w:rPr>
        <w:t>- ترجمه خودکار مرورگر</w:t>
      </w:r>
    </w:p>
    <w:p w14:paraId="6F7EA539" w14:textId="3B43DA3E" w:rsidR="006560AA" w:rsidRDefault="006560AA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</w:t>
      </w:r>
      <w:r>
        <w:t>head</w:t>
      </w:r>
      <w:r>
        <w:rPr>
          <w:rtl/>
        </w:rPr>
        <w:t>&gt;` - مغز صفحه</w:t>
      </w:r>
    </w:p>
    <w:p w14:paraId="6895602F" w14:textId="77777777" w:rsidR="006560AA" w:rsidRDefault="006560AA" w:rsidP="0018185B">
      <w:pPr>
        <w:rPr>
          <w:rtl/>
        </w:rPr>
      </w:pPr>
    </w:p>
    <w:p w14:paraId="4597DB3E" w14:textId="466E0B3C" w:rsidR="006560AA" w:rsidRDefault="006560AA" w:rsidP="0018185B"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تگ </w:t>
      </w:r>
      <w:r>
        <w:t>head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248ADCCA" w14:textId="77777777" w:rsidTr="006560AA">
        <w:tc>
          <w:tcPr>
            <w:tcW w:w="9350" w:type="dxa"/>
            <w:shd w:val="clear" w:color="auto" w:fill="E2EFD9" w:themeFill="accent6" w:themeFillTint="33"/>
          </w:tcPr>
          <w:p w14:paraId="0D31F12C" w14:textId="77777777" w:rsidR="006560AA" w:rsidRDefault="006560AA" w:rsidP="00524EED">
            <w:pPr>
              <w:pStyle w:val="code"/>
              <w:bidi w:val="0"/>
            </w:pPr>
            <w:r>
              <w:t>&lt;head&gt;</w:t>
            </w:r>
          </w:p>
          <w:p w14:paraId="4FFDD816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اطلاعات متا</w:t>
            </w:r>
            <w:r>
              <w:t xml:space="preserve"> --&gt;</w:t>
            </w:r>
          </w:p>
          <w:p w14:paraId="5857992F" w14:textId="77777777" w:rsidR="006560AA" w:rsidRDefault="006560AA" w:rsidP="00524EED">
            <w:pPr>
              <w:pStyle w:val="code"/>
              <w:bidi w:val="0"/>
            </w:pPr>
            <w:r>
              <w:t xml:space="preserve">    &lt;meta charset="UTF-8"&gt;</w:t>
            </w:r>
          </w:p>
          <w:p w14:paraId="339C8E12" w14:textId="77777777" w:rsidR="006560AA" w:rsidRDefault="006560AA" w:rsidP="00524EED">
            <w:pPr>
              <w:pStyle w:val="code"/>
              <w:bidi w:val="0"/>
            </w:pPr>
            <w:r>
              <w:lastRenderedPageBreak/>
              <w:t xml:space="preserve">    &lt;meta name="viewport" content="width=device-width, initial-scale=1.0"&gt;</w:t>
            </w:r>
          </w:p>
          <w:p w14:paraId="180314E5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49454C30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عنوان و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t xml:space="preserve"> --&gt;</w:t>
            </w:r>
          </w:p>
          <w:p w14:paraId="0288B3B8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فروشگاه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t>&lt;/title&gt;</w:t>
            </w:r>
          </w:p>
          <w:p w14:paraId="51634AFF" w14:textId="77777777" w:rsidR="006560AA" w:rsidRDefault="006560AA" w:rsidP="00524EED">
            <w:pPr>
              <w:pStyle w:val="code"/>
              <w:bidi w:val="0"/>
            </w:pPr>
            <w:r>
              <w:t xml:space="preserve">    &lt;link rel="stylesheet" href="styles.css"&gt;</w:t>
            </w:r>
          </w:p>
          <w:p w14:paraId="6940F878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7C8910A5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اسکر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پت‌ها</w:t>
            </w:r>
            <w:r>
              <w:t xml:space="preserve"> --&gt;</w:t>
            </w:r>
          </w:p>
          <w:p w14:paraId="31509037" w14:textId="77777777" w:rsidR="006560AA" w:rsidRDefault="006560AA" w:rsidP="00524EED">
            <w:pPr>
              <w:pStyle w:val="code"/>
              <w:bidi w:val="0"/>
            </w:pPr>
            <w:r>
              <w:t xml:space="preserve">    &lt;script src="script.js"&gt;&lt;/script&gt;</w:t>
            </w:r>
          </w:p>
          <w:p w14:paraId="56F23292" w14:textId="7AB954A2" w:rsidR="006560AA" w:rsidRDefault="006560AA" w:rsidP="00524EED">
            <w:pPr>
              <w:pStyle w:val="code"/>
              <w:bidi w:val="0"/>
            </w:pPr>
            <w:r>
              <w:t>&lt;/head&gt;</w:t>
            </w:r>
          </w:p>
        </w:tc>
      </w:tr>
    </w:tbl>
    <w:p w14:paraId="7055DB55" w14:textId="77777777" w:rsidR="006560AA" w:rsidRDefault="006560AA" w:rsidP="0018185B">
      <w:pPr>
        <w:rPr>
          <w:rtl/>
        </w:rPr>
      </w:pPr>
    </w:p>
    <w:p w14:paraId="12EB899C" w14:textId="5F9D2A5E" w:rsidR="006560AA" w:rsidRDefault="006560AA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متا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ضرور</w:t>
      </w:r>
      <w:r>
        <w:rPr>
          <w:rFonts w:hint="cs"/>
          <w:rtl/>
        </w:rPr>
        <w:t>ی</w:t>
      </w:r>
    </w:p>
    <w:p w14:paraId="4886F4FC" w14:textId="521DD1F7" w:rsidR="006560AA" w:rsidRDefault="006560AA" w:rsidP="0018185B">
      <w:pPr>
        <w:pStyle w:val="ListParagraph"/>
        <w:numPr>
          <w:ilvl w:val="0"/>
          <w:numId w:val="19"/>
        </w:numPr>
      </w:pPr>
      <w:r>
        <w:rPr>
          <w:rtl/>
        </w:rPr>
        <w:t>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encoding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42B60E45" w14:textId="77777777" w:rsidTr="006560AA">
        <w:tc>
          <w:tcPr>
            <w:tcW w:w="9350" w:type="dxa"/>
          </w:tcPr>
          <w:p w14:paraId="0EBB4E43" w14:textId="360CF87B" w:rsidR="006560AA" w:rsidRDefault="006560AA" w:rsidP="0018185B">
            <w:pPr>
              <w:bidi w:val="0"/>
            </w:pPr>
            <w:r w:rsidRPr="006560AA">
              <w:t>&lt;meta charset="UTF-8"&gt;</w:t>
            </w:r>
          </w:p>
        </w:tc>
      </w:tr>
    </w:tbl>
    <w:p w14:paraId="66B1E7FD" w14:textId="77777777" w:rsidR="006560AA" w:rsidRDefault="006560AA" w:rsidP="0018185B">
      <w:pPr>
        <w:bidi w:val="0"/>
      </w:pPr>
    </w:p>
    <w:p w14:paraId="5FC843DC" w14:textId="77777777" w:rsidR="006560AA" w:rsidRDefault="006560AA" w:rsidP="0018185B">
      <w:pPr>
        <w:rPr>
          <w:rtl/>
        </w:rPr>
      </w:pPr>
      <w:r>
        <w:rPr>
          <w:rtl/>
        </w:rPr>
        <w:t>-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زبان فارس</w:t>
      </w:r>
      <w:r>
        <w:rPr>
          <w:rFonts w:hint="cs"/>
          <w:rtl/>
        </w:rPr>
        <w:t>ی</w:t>
      </w:r>
    </w:p>
    <w:p w14:paraId="20E03880" w14:textId="77777777" w:rsidR="006560AA" w:rsidRDefault="006560AA" w:rsidP="0018185B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کاراکترها</w:t>
      </w:r>
    </w:p>
    <w:p w14:paraId="522C6205" w14:textId="5E226321" w:rsidR="006560AA" w:rsidRDefault="006560AA" w:rsidP="0018185B">
      <w:r>
        <w:rPr>
          <w:rtl/>
        </w:rPr>
        <w:t xml:space="preserve"> ۲.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t>viewport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3D3E16D9" w14:textId="77777777" w:rsidTr="006560AA">
        <w:tc>
          <w:tcPr>
            <w:tcW w:w="9350" w:type="dxa"/>
          </w:tcPr>
          <w:p w14:paraId="2AEF668E" w14:textId="06EF696E" w:rsidR="006560AA" w:rsidRDefault="006560AA" w:rsidP="0018185B">
            <w:pPr>
              <w:bidi w:val="0"/>
            </w:pPr>
            <w:r w:rsidRPr="006560AA">
              <w:t>&lt;meta name="viewport" content="width=device-width, initial-scale=1.0"&gt;</w:t>
            </w:r>
          </w:p>
        </w:tc>
      </w:tr>
    </w:tbl>
    <w:p w14:paraId="21757465" w14:textId="77777777" w:rsidR="006560AA" w:rsidRDefault="006560AA" w:rsidP="0018185B">
      <w:pPr>
        <w:rPr>
          <w:rtl/>
        </w:rPr>
      </w:pPr>
    </w:p>
    <w:p w14:paraId="0B2A13BA" w14:textId="42683C50" w:rsidR="006560AA" w:rsidRDefault="006560AA" w:rsidP="0018185B">
      <w:pPr>
        <w:rPr>
          <w:rtl/>
        </w:rPr>
      </w:pPr>
      <w:r>
        <w:rPr>
          <w:rtl/>
        </w:rPr>
        <w:t>-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کردن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68438C40" w14:textId="77777777" w:rsidR="006560AA" w:rsidRDefault="006560AA" w:rsidP="0018185B">
      <w:pPr>
        <w:rPr>
          <w:rtl/>
        </w:rPr>
      </w:pPr>
      <w:r>
        <w:rPr>
          <w:rtl/>
        </w:rPr>
        <w:t>-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اندازه برا</w:t>
      </w:r>
      <w:r>
        <w:rPr>
          <w:rFonts w:hint="cs"/>
          <w:rtl/>
        </w:rPr>
        <w:t>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7BB4BFB9" w14:textId="7C228BDC" w:rsidR="006560AA" w:rsidRDefault="006560AA" w:rsidP="0018185B">
      <w:r>
        <w:rPr>
          <w:rtl/>
        </w:rPr>
        <w:t xml:space="preserve"> ۳. توض</w:t>
      </w:r>
      <w:r>
        <w:rPr>
          <w:rFonts w:hint="cs"/>
          <w:rtl/>
        </w:rPr>
        <w:t>ی</w:t>
      </w:r>
      <w:r>
        <w:rPr>
          <w:rFonts w:hint="eastAsia"/>
          <w:rtl/>
        </w:rPr>
        <w:t>حات</w:t>
      </w:r>
      <w:r>
        <w:rPr>
          <w:rtl/>
        </w:rPr>
        <w:t xml:space="preserve"> صفحه: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0F47" w14:paraId="7462656A" w14:textId="77777777" w:rsidTr="00690F47">
        <w:tc>
          <w:tcPr>
            <w:tcW w:w="9350" w:type="dxa"/>
          </w:tcPr>
          <w:p w14:paraId="2EA46924" w14:textId="16BC5DE6" w:rsidR="00690F47" w:rsidRDefault="00690F47" w:rsidP="0018185B">
            <w:pPr>
              <w:bidi w:val="0"/>
            </w:pPr>
            <w:r w:rsidRPr="00690F47">
              <w:t>&lt;meta name="viewport" content="width=device-width, initial-scale=1.0"&gt;</w:t>
            </w:r>
          </w:p>
        </w:tc>
      </w:tr>
    </w:tbl>
    <w:p w14:paraId="7FC90A8E" w14:textId="77777777" w:rsidR="006560AA" w:rsidRDefault="006560AA" w:rsidP="0018185B">
      <w:pPr>
        <w:bidi w:val="0"/>
        <w:rPr>
          <w:rtl/>
        </w:rPr>
      </w:pPr>
    </w:p>
    <w:p w14:paraId="38F31563" w14:textId="7730DC60" w:rsidR="006560AA" w:rsidRDefault="006560AA" w:rsidP="0018185B">
      <w:pPr>
        <w:rPr>
          <w:rtl/>
        </w:rPr>
      </w:pPr>
      <w:r>
        <w:rPr>
          <w:rtl/>
        </w:rPr>
        <w:t>- تاث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بر سئو</w:t>
      </w:r>
    </w:p>
    <w:p w14:paraId="608836F4" w14:textId="77777777" w:rsidR="006560AA" w:rsidRDefault="006560AA" w:rsidP="0018185B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در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</w:p>
    <w:p w14:paraId="77516056" w14:textId="504126CD" w:rsidR="006560AA" w:rsidRDefault="006560AA" w:rsidP="0018185B">
      <w:r>
        <w:rPr>
          <w:rtl/>
        </w:rPr>
        <w:t xml:space="preserve"> ۴.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0F47" w14:paraId="58D57B85" w14:textId="77777777" w:rsidTr="00690F47">
        <w:tc>
          <w:tcPr>
            <w:tcW w:w="9350" w:type="dxa"/>
          </w:tcPr>
          <w:p w14:paraId="773F776D" w14:textId="33BF6544" w:rsidR="00690F47" w:rsidRDefault="00690F47" w:rsidP="0018185B">
            <w:pPr>
              <w:bidi w:val="0"/>
            </w:pPr>
            <w:r w:rsidRPr="00690F47">
              <w:t>&lt;meta name="viewport" content="width=device-width, initial-scale=1.0"&gt;</w:t>
            </w:r>
          </w:p>
        </w:tc>
      </w:tr>
    </w:tbl>
    <w:p w14:paraId="163AA61D" w14:textId="2D66B355" w:rsidR="006560AA" w:rsidRDefault="006560AA" w:rsidP="0018185B">
      <w:pPr>
        <w:pStyle w:val="ListParagraph"/>
        <w:numPr>
          <w:ilvl w:val="0"/>
          <w:numId w:val="17"/>
        </w:numPr>
      </w:pPr>
      <w:r>
        <w:rPr>
          <w:rtl/>
        </w:rPr>
        <w:lastRenderedPageBreak/>
        <w:t>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صفحه: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0F47" w14:paraId="241C2CEB" w14:textId="77777777" w:rsidTr="00690F47">
        <w:tc>
          <w:tcPr>
            <w:tcW w:w="9350" w:type="dxa"/>
          </w:tcPr>
          <w:p w14:paraId="15B38C5B" w14:textId="5539898A" w:rsidR="00690F47" w:rsidRDefault="00690F47" w:rsidP="0018185B">
            <w:pPr>
              <w:bidi w:val="0"/>
            </w:pPr>
            <w:r w:rsidRPr="00690F47">
              <w:t>&lt;meta name="author" content="</w:t>
            </w:r>
            <w:r w:rsidRPr="00690F47">
              <w:rPr>
                <w:rtl/>
              </w:rPr>
              <w:t>نام شما</w:t>
            </w:r>
            <w:r w:rsidRPr="00690F47">
              <w:t>"&gt;</w:t>
            </w:r>
          </w:p>
        </w:tc>
      </w:tr>
    </w:tbl>
    <w:p w14:paraId="4CCB46C4" w14:textId="77777777" w:rsidR="00690F47" w:rsidRDefault="00690F47" w:rsidP="0018185B">
      <w:pPr>
        <w:bidi w:val="0"/>
      </w:pPr>
    </w:p>
    <w:p w14:paraId="5B5A299D" w14:textId="5A94B1F6" w:rsidR="006560AA" w:rsidRDefault="006560AA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</w:t>
      </w:r>
      <w:r>
        <w:t>title</w:t>
      </w:r>
      <w:r>
        <w:rPr>
          <w:rtl/>
        </w:rPr>
        <w:t>&gt;`</w:t>
      </w:r>
    </w:p>
    <w:p w14:paraId="42F8C2E7" w14:textId="6E028F01" w:rsidR="006560AA" w:rsidRDefault="006560AA" w:rsidP="0018185B">
      <w:pPr>
        <w:rPr>
          <w:rtl/>
        </w:rPr>
      </w:pP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</w:t>
      </w:r>
    </w:p>
    <w:p w14:paraId="5C59F833" w14:textId="3D77EC2B" w:rsidR="006560AA" w:rsidRDefault="006560AA" w:rsidP="0018185B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در تب مرورگر</w:t>
      </w:r>
    </w:p>
    <w:p w14:paraId="0293A608" w14:textId="2F8FE111" w:rsidR="006560AA" w:rsidRDefault="006560AA" w:rsidP="0018185B">
      <w:pPr>
        <w:rPr>
          <w:rtl/>
        </w:rPr>
      </w:pPr>
      <w:r>
        <w:rPr>
          <w:rtl/>
        </w:rPr>
        <w:t>- عنوان در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</w:p>
    <w:p w14:paraId="75552ACA" w14:textId="24C4F155" w:rsidR="006560AA" w:rsidRDefault="006560AA" w:rsidP="0018185B">
      <w:pPr>
        <w:rPr>
          <w:rtl/>
        </w:rPr>
      </w:pPr>
      <w:r>
        <w:rPr>
          <w:rtl/>
        </w:rPr>
        <w:t>-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در بوکمارک‌ها</w:t>
      </w:r>
    </w:p>
    <w:p w14:paraId="39502CE5" w14:textId="0C0DDA30" w:rsidR="006560AA" w:rsidRDefault="006560AA" w:rsidP="0018185B"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خوب و بد: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1D5777B2" w14:textId="77777777" w:rsidTr="008B5B8E">
        <w:tc>
          <w:tcPr>
            <w:tcW w:w="9350" w:type="dxa"/>
            <w:shd w:val="clear" w:color="auto" w:fill="E2EFD9" w:themeFill="accent6" w:themeFillTint="33"/>
          </w:tcPr>
          <w:p w14:paraId="414DC2B6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بد: بدون عنوان</w:t>
            </w:r>
            <w:r>
              <w:t xml:space="preserve"> --&gt;</w:t>
            </w:r>
          </w:p>
          <w:p w14:paraId="5F33A7AB" w14:textId="77777777" w:rsidR="008B5B8E" w:rsidRDefault="008B5B8E" w:rsidP="00524EED">
            <w:pPr>
              <w:pStyle w:val="code"/>
              <w:bidi w:val="0"/>
            </w:pPr>
            <w:r>
              <w:t>&lt;title&gt;&lt;/title&gt;</w:t>
            </w:r>
          </w:p>
          <w:p w14:paraId="5BB42602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</w:p>
          <w:p w14:paraId="2923013B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بد: عنوان عموم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3EF2FA7E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>&lt;title&gt;</w:t>
            </w:r>
            <w:r>
              <w:rPr>
                <w:rtl/>
              </w:rPr>
              <w:t>صفحه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t>&lt;/title&gt;</w:t>
            </w:r>
          </w:p>
          <w:p w14:paraId="0A80873F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</w:p>
          <w:p w14:paraId="7FD13CB2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خوب: توص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خاص</w:t>
            </w:r>
            <w:r>
              <w:t xml:space="preserve"> --&gt;</w:t>
            </w:r>
          </w:p>
          <w:p w14:paraId="5647D8DD" w14:textId="19127D71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>&lt;title&gt;</w:t>
            </w:r>
            <w:r>
              <w:rPr>
                <w:rtl/>
              </w:rPr>
              <w:t>فروشگاه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کالا</w:t>
            </w:r>
            <w:r>
              <w:rPr>
                <w:rtl/>
              </w:rPr>
              <w:t xml:space="preserve"> - خر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آنلا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t>&lt;/title&gt;</w:t>
            </w:r>
          </w:p>
        </w:tc>
      </w:tr>
    </w:tbl>
    <w:p w14:paraId="11F422F7" w14:textId="77777777" w:rsidR="008B5B8E" w:rsidRDefault="008B5B8E" w:rsidP="0018185B"/>
    <w:p w14:paraId="0ECD7AE5" w14:textId="61799FCB" w:rsidR="006560AA" w:rsidRDefault="006560AA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</w:t>
      </w:r>
      <w:r>
        <w:t>body</w:t>
      </w:r>
      <w:r>
        <w:rPr>
          <w:rtl/>
        </w:rPr>
        <w:t>&gt;` - بدنه اصل</w:t>
      </w:r>
      <w:r>
        <w:rPr>
          <w:rFonts w:hint="cs"/>
          <w:rtl/>
        </w:rPr>
        <w:t>ی</w:t>
      </w:r>
    </w:p>
    <w:p w14:paraId="4C9EA249" w14:textId="632F57AA" w:rsidR="006560AA" w:rsidRDefault="006560AA" w:rsidP="0018185B">
      <w:r>
        <w:rPr>
          <w:rtl/>
        </w:rPr>
        <w:t xml:space="preserve"> ساختار معمول: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76643259" w14:textId="77777777" w:rsidTr="008B5B8E">
        <w:tc>
          <w:tcPr>
            <w:tcW w:w="9350" w:type="dxa"/>
            <w:shd w:val="clear" w:color="auto" w:fill="E2EFD9" w:themeFill="accent6" w:themeFillTint="33"/>
          </w:tcPr>
          <w:p w14:paraId="2769E90A" w14:textId="77777777" w:rsidR="008B5B8E" w:rsidRDefault="008B5B8E" w:rsidP="00524EED">
            <w:pPr>
              <w:pStyle w:val="code"/>
              <w:bidi w:val="0"/>
            </w:pPr>
            <w:r>
              <w:t>&lt;body&gt;</w:t>
            </w:r>
          </w:p>
          <w:p w14:paraId="251DFE8C" w14:textId="77777777" w:rsidR="008B5B8E" w:rsidRDefault="008B5B8E" w:rsidP="00524EED">
            <w:pPr>
              <w:pStyle w:val="code"/>
              <w:bidi w:val="0"/>
            </w:pPr>
            <w:r>
              <w:t xml:space="preserve">    &lt;header&gt;</w:t>
            </w:r>
          </w:p>
          <w:p w14:paraId="0ABB1981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tl/>
              </w:rPr>
              <w:t>هدر صفحه</w:t>
            </w:r>
            <w:r>
              <w:t xml:space="preserve"> --&gt;</w:t>
            </w:r>
          </w:p>
          <w:p w14:paraId="46CE18C5" w14:textId="77777777" w:rsidR="008B5B8E" w:rsidRDefault="008B5B8E" w:rsidP="00524EED">
            <w:pPr>
              <w:pStyle w:val="code"/>
              <w:bidi w:val="0"/>
            </w:pPr>
            <w:r>
              <w:t xml:space="preserve">    &lt;/header&gt;</w:t>
            </w:r>
          </w:p>
          <w:p w14:paraId="6B990C2A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697495DA" w14:textId="77777777" w:rsidR="008B5B8E" w:rsidRDefault="008B5B8E" w:rsidP="00524EED">
            <w:pPr>
              <w:pStyle w:val="code"/>
              <w:bidi w:val="0"/>
            </w:pPr>
            <w:r>
              <w:t xml:space="preserve">    &lt;nav&gt;</w:t>
            </w:r>
          </w:p>
          <w:p w14:paraId="38A5A9EE" w14:textId="010FEADD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tl/>
              </w:rPr>
              <w:t>منو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4674F237" w14:textId="77777777" w:rsidR="008B5B8E" w:rsidRDefault="008B5B8E" w:rsidP="00524EED">
            <w:pPr>
              <w:pStyle w:val="code"/>
              <w:bidi w:val="0"/>
            </w:pPr>
            <w:r>
              <w:t xml:space="preserve">    &lt;/nav&gt;</w:t>
            </w:r>
          </w:p>
          <w:p w14:paraId="0F7D1142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4C0BCC52" w14:textId="77777777" w:rsidR="008B5B8E" w:rsidRDefault="008B5B8E" w:rsidP="00524EED">
            <w:pPr>
              <w:pStyle w:val="code"/>
              <w:bidi w:val="0"/>
            </w:pPr>
            <w:r>
              <w:t xml:space="preserve">    &lt;main&gt;</w:t>
            </w:r>
          </w:p>
          <w:p w14:paraId="7BAA3A3B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4C88DE79" w14:textId="77777777" w:rsidR="008B5B8E" w:rsidRDefault="008B5B8E" w:rsidP="00524EED">
            <w:pPr>
              <w:pStyle w:val="code"/>
              <w:bidi w:val="0"/>
            </w:pPr>
            <w:r>
              <w:t xml:space="preserve">        &lt;article&gt;</w:t>
            </w:r>
          </w:p>
          <w:p w14:paraId="39CB974F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tl/>
              </w:rPr>
              <w:t xml:space="preserve">مقاله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پست</w:t>
            </w:r>
            <w:r>
              <w:t xml:space="preserve"> --&gt;</w:t>
            </w:r>
          </w:p>
          <w:p w14:paraId="527872E3" w14:textId="77777777" w:rsidR="008B5B8E" w:rsidRDefault="008B5B8E" w:rsidP="00524EED">
            <w:pPr>
              <w:pStyle w:val="code"/>
              <w:bidi w:val="0"/>
            </w:pPr>
            <w:r>
              <w:t xml:space="preserve">        &lt;/article&gt;</w:t>
            </w:r>
          </w:p>
          <w:p w14:paraId="71DC495A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AF6E833" w14:textId="77777777" w:rsidR="008B5B8E" w:rsidRDefault="008B5B8E" w:rsidP="00524EED">
            <w:pPr>
              <w:pStyle w:val="code"/>
              <w:bidi w:val="0"/>
            </w:pPr>
            <w:r>
              <w:lastRenderedPageBreak/>
              <w:t xml:space="preserve">        &lt;aside&gt;</w:t>
            </w:r>
          </w:p>
          <w:p w14:paraId="5D36B295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166DF7F7" w14:textId="77777777" w:rsidR="008B5B8E" w:rsidRDefault="008B5B8E" w:rsidP="00524EED">
            <w:pPr>
              <w:pStyle w:val="code"/>
              <w:bidi w:val="0"/>
            </w:pPr>
            <w:r>
              <w:t xml:space="preserve">        &lt;/aside&gt;</w:t>
            </w:r>
          </w:p>
          <w:p w14:paraId="13CE7F8C" w14:textId="77777777" w:rsidR="008B5B8E" w:rsidRDefault="008B5B8E" w:rsidP="00524EED">
            <w:pPr>
              <w:pStyle w:val="code"/>
              <w:bidi w:val="0"/>
            </w:pPr>
            <w:r>
              <w:t xml:space="preserve">    &lt;/main&gt;</w:t>
            </w:r>
          </w:p>
          <w:p w14:paraId="73FFD5E7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8BDFA07" w14:textId="77777777" w:rsidR="008B5B8E" w:rsidRDefault="008B5B8E" w:rsidP="00524EED">
            <w:pPr>
              <w:pStyle w:val="code"/>
              <w:bidi w:val="0"/>
            </w:pPr>
            <w:r>
              <w:t xml:space="preserve">    &lt;footer&gt;</w:t>
            </w:r>
          </w:p>
          <w:p w14:paraId="6B2DA2CD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tl/>
              </w:rPr>
              <w:t>پاورق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50CB7E85" w14:textId="77777777" w:rsidR="008B5B8E" w:rsidRDefault="008B5B8E" w:rsidP="00524EED">
            <w:pPr>
              <w:pStyle w:val="code"/>
              <w:bidi w:val="0"/>
            </w:pPr>
            <w:r>
              <w:t xml:space="preserve">    &lt;/footer&gt;</w:t>
            </w:r>
          </w:p>
          <w:p w14:paraId="7865D9DF" w14:textId="29C18B76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>&lt;/body&gt;</w:t>
            </w:r>
          </w:p>
        </w:tc>
      </w:tr>
    </w:tbl>
    <w:p w14:paraId="7EB48A2B" w14:textId="75EE30AC" w:rsidR="006560AA" w:rsidRDefault="006560AA" w:rsidP="0018185B">
      <w:pPr>
        <w:rPr>
          <w:rtl/>
        </w:rPr>
      </w:pPr>
      <w:r>
        <w:rPr>
          <w:rtl/>
        </w:rPr>
        <w:lastRenderedPageBreak/>
        <w:t>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HTML5</w:t>
      </w:r>
      <w:r>
        <w:rPr>
          <w:rtl/>
        </w:rPr>
        <w:t xml:space="preserve"> در </w:t>
      </w:r>
      <w:r>
        <w:t>body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5B8E" w14:paraId="7ADE7E6C" w14:textId="77777777" w:rsidTr="008B5B8E">
        <w:tc>
          <w:tcPr>
            <w:tcW w:w="4675" w:type="dxa"/>
          </w:tcPr>
          <w:p w14:paraId="62884883" w14:textId="4FD23C3D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تگ</w:t>
            </w:r>
          </w:p>
        </w:tc>
        <w:tc>
          <w:tcPr>
            <w:tcW w:w="4675" w:type="dxa"/>
          </w:tcPr>
          <w:p w14:paraId="2152A707" w14:textId="2426154F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</w:tr>
      <w:tr w:rsidR="008B5B8E" w14:paraId="5F82997A" w14:textId="77777777" w:rsidTr="008B5B8E">
        <w:tc>
          <w:tcPr>
            <w:tcW w:w="4675" w:type="dxa"/>
          </w:tcPr>
          <w:p w14:paraId="33BD1BE6" w14:textId="52A56C90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header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78E40AE3" w14:textId="6D7A8E78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 xml:space="preserve">سربرگ صفحه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بخش</w:t>
            </w:r>
          </w:p>
        </w:tc>
      </w:tr>
      <w:tr w:rsidR="008B5B8E" w14:paraId="18EDA6D0" w14:textId="77777777" w:rsidTr="008B5B8E">
        <w:tc>
          <w:tcPr>
            <w:tcW w:w="4675" w:type="dxa"/>
          </w:tcPr>
          <w:p w14:paraId="29193C1B" w14:textId="26A8D481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nav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48239A92" w14:textId="7E060B4F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ناوبر</w:t>
            </w:r>
            <w:r>
              <w:rPr>
                <w:rFonts w:hint="cs"/>
                <w:rtl/>
              </w:rPr>
              <w:t>ی</w:t>
            </w:r>
          </w:p>
        </w:tc>
      </w:tr>
      <w:tr w:rsidR="008B5B8E" w14:paraId="14F20C5C" w14:textId="77777777" w:rsidTr="008B5B8E">
        <w:tc>
          <w:tcPr>
            <w:tcW w:w="4675" w:type="dxa"/>
          </w:tcPr>
          <w:p w14:paraId="047459DD" w14:textId="0C959CD1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main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7EA82DCD" w14:textId="3633F5F3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کبار</w:t>
            </w:r>
            <w:r>
              <w:rPr>
                <w:rtl/>
              </w:rPr>
              <w:t xml:space="preserve"> استفاده)</w:t>
            </w:r>
          </w:p>
        </w:tc>
      </w:tr>
      <w:tr w:rsidR="008B5B8E" w14:paraId="786308C6" w14:textId="77777777" w:rsidTr="008B5B8E">
        <w:tc>
          <w:tcPr>
            <w:tcW w:w="4675" w:type="dxa"/>
          </w:tcPr>
          <w:p w14:paraId="2205400E" w14:textId="00A44474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article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3E770E0E" w14:textId="558AAA4B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مستقل (پست، مقاله)</w:t>
            </w:r>
          </w:p>
        </w:tc>
      </w:tr>
      <w:tr w:rsidR="008B5B8E" w14:paraId="7322A9F0" w14:textId="77777777" w:rsidTr="008B5B8E">
        <w:tc>
          <w:tcPr>
            <w:tcW w:w="4675" w:type="dxa"/>
          </w:tcPr>
          <w:p w14:paraId="692A3994" w14:textId="09A4D917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section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13EFD748" w14:textId="301BDDF7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بخش 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محتوا</w:t>
            </w:r>
          </w:p>
        </w:tc>
      </w:tr>
      <w:tr w:rsidR="008B5B8E" w14:paraId="626D463E" w14:textId="77777777" w:rsidTr="008B5B8E">
        <w:tc>
          <w:tcPr>
            <w:tcW w:w="4675" w:type="dxa"/>
          </w:tcPr>
          <w:p w14:paraId="41FFF3DD" w14:textId="32F0E002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aside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133B3BAE" w14:textId="30B33972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</w:p>
        </w:tc>
      </w:tr>
      <w:tr w:rsidR="008B5B8E" w14:paraId="6B9E8DA2" w14:textId="77777777" w:rsidTr="008B5B8E">
        <w:tc>
          <w:tcPr>
            <w:tcW w:w="4675" w:type="dxa"/>
          </w:tcPr>
          <w:p w14:paraId="6C606514" w14:textId="0B1D5D42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footer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4912A707" w14:textId="0E5C0CAC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پاورق</w:t>
            </w:r>
            <w:r>
              <w:rPr>
                <w:rFonts w:hint="cs"/>
                <w:rtl/>
              </w:rPr>
              <w:t>ی</w:t>
            </w:r>
          </w:p>
        </w:tc>
      </w:tr>
    </w:tbl>
    <w:p w14:paraId="6F25886F" w14:textId="77777777" w:rsidR="006560AA" w:rsidRDefault="006560AA" w:rsidP="0018185B">
      <w:pPr>
        <w:rPr>
          <w:rtl/>
        </w:rPr>
      </w:pPr>
    </w:p>
    <w:p w14:paraId="5E58057F" w14:textId="595CE6CC" w:rsidR="006560AA" w:rsidRDefault="006560AA" w:rsidP="0018185B"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کامل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</w:t>
      </w:r>
      <w:r>
        <w:t>HTML5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18780A45" w14:textId="77777777" w:rsidTr="00C1733E">
        <w:tc>
          <w:tcPr>
            <w:tcW w:w="9350" w:type="dxa"/>
            <w:shd w:val="clear" w:color="auto" w:fill="E2EFD9" w:themeFill="accent6" w:themeFillTint="33"/>
          </w:tcPr>
          <w:p w14:paraId="0D147720" w14:textId="77777777" w:rsidR="008B5B8E" w:rsidRDefault="008B5B8E" w:rsidP="00C1733E">
            <w:pPr>
              <w:pStyle w:val="code"/>
              <w:bidi w:val="0"/>
            </w:pPr>
            <w:r>
              <w:t>&lt;!DOCTYPE html&gt;</w:t>
            </w:r>
          </w:p>
          <w:p w14:paraId="652AB767" w14:textId="77777777" w:rsidR="008B5B8E" w:rsidRDefault="008B5B8E" w:rsidP="00C1733E">
            <w:pPr>
              <w:pStyle w:val="code"/>
              <w:bidi w:val="0"/>
            </w:pPr>
            <w:r>
              <w:t>&lt;html lang="fa" dir="rtl"&gt;</w:t>
            </w:r>
          </w:p>
          <w:p w14:paraId="32CACDC6" w14:textId="77777777" w:rsidR="008B5B8E" w:rsidRDefault="008B5B8E" w:rsidP="00C1733E">
            <w:pPr>
              <w:pStyle w:val="code"/>
              <w:bidi w:val="0"/>
            </w:pPr>
            <w:r>
              <w:t>&lt;head&gt;</w:t>
            </w:r>
          </w:p>
          <w:p w14:paraId="2944F93A" w14:textId="77777777" w:rsidR="008B5B8E" w:rsidRDefault="008B5B8E" w:rsidP="00C1733E">
            <w:pPr>
              <w:pStyle w:val="code"/>
              <w:bidi w:val="0"/>
            </w:pPr>
            <w:r>
              <w:t xml:space="preserve">    &lt;meta charset="UTF-8"&gt;</w:t>
            </w:r>
          </w:p>
          <w:p w14:paraId="5619E6CF" w14:textId="77777777" w:rsidR="008B5B8E" w:rsidRDefault="008B5B8E" w:rsidP="00C1733E">
            <w:pPr>
              <w:pStyle w:val="code"/>
              <w:bidi w:val="0"/>
            </w:pPr>
            <w:r>
              <w:t xml:space="preserve">    &lt;meta name="viewport" content="width=device-width, initial-scale=1.0"&gt;</w:t>
            </w:r>
          </w:p>
          <w:p w14:paraId="3AB86AA4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&lt;meta name="description" content="</w:t>
            </w:r>
            <w:r>
              <w:rPr>
                <w:rtl/>
              </w:rPr>
              <w:t>وبلاگ شخص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مقالات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t>"&gt;</w:t>
            </w:r>
          </w:p>
          <w:p w14:paraId="4FDFEE71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&lt;meta name="keywords" content="</w:t>
            </w:r>
            <w:r>
              <w:rPr>
                <w:rtl/>
              </w:rPr>
              <w:t>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, وب, آموزش</w:t>
            </w:r>
            <w:r>
              <w:t>, HTML5"&gt;</w:t>
            </w:r>
          </w:p>
          <w:p w14:paraId="5CCB4F39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&lt;meta name="author" content="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t>"&gt;</w:t>
            </w:r>
          </w:p>
          <w:p w14:paraId="7EAB264E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وبلاگ شخص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</w:t>
            </w:r>
            <w:r>
              <w:t>&lt;/title&gt;</w:t>
            </w:r>
          </w:p>
          <w:p w14:paraId="06E96E0F" w14:textId="77777777" w:rsidR="008B5B8E" w:rsidRDefault="008B5B8E" w:rsidP="00C1733E">
            <w:pPr>
              <w:pStyle w:val="code"/>
              <w:bidi w:val="0"/>
            </w:pPr>
            <w:r>
              <w:t xml:space="preserve">    &lt;link rel="stylesheet" href="css/styles.css"&gt;</w:t>
            </w:r>
          </w:p>
          <w:p w14:paraId="442FE255" w14:textId="77777777" w:rsidR="008B5B8E" w:rsidRDefault="008B5B8E" w:rsidP="00C1733E">
            <w:pPr>
              <w:pStyle w:val="code"/>
              <w:bidi w:val="0"/>
            </w:pPr>
            <w:r>
              <w:t>&lt;/head&gt;</w:t>
            </w:r>
          </w:p>
          <w:p w14:paraId="7C0AA926" w14:textId="77777777" w:rsidR="008B5B8E" w:rsidRDefault="008B5B8E" w:rsidP="00C1733E">
            <w:pPr>
              <w:pStyle w:val="code"/>
              <w:bidi w:val="0"/>
            </w:pPr>
            <w:r>
              <w:t>&lt;body&gt;</w:t>
            </w:r>
          </w:p>
          <w:p w14:paraId="40080194" w14:textId="77777777" w:rsidR="008B5B8E" w:rsidRDefault="008B5B8E" w:rsidP="00C1733E">
            <w:pPr>
              <w:pStyle w:val="code"/>
              <w:bidi w:val="0"/>
            </w:pPr>
            <w:r>
              <w:t xml:space="preserve">    &lt;header&gt;</w:t>
            </w:r>
          </w:p>
          <w:p w14:paraId="0E315E77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tl/>
              </w:rPr>
              <w:t>وبلاگ شخص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t>&lt;/h1&gt;</w:t>
            </w:r>
          </w:p>
          <w:p w14:paraId="1701AA97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tl/>
              </w:rPr>
              <w:t>مقالات آموزش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</w:t>
            </w:r>
            <w:r>
              <w:t>&lt;/p&gt;</w:t>
            </w:r>
          </w:p>
          <w:p w14:paraId="35FA0E8A" w14:textId="77777777" w:rsidR="008B5B8E" w:rsidRDefault="008B5B8E" w:rsidP="00C1733E">
            <w:pPr>
              <w:pStyle w:val="code"/>
              <w:bidi w:val="0"/>
            </w:pPr>
            <w:r>
              <w:t xml:space="preserve">    &lt;/header&gt;</w:t>
            </w:r>
          </w:p>
          <w:p w14:paraId="550C9A00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5F7CD1FB" w14:textId="77777777" w:rsidR="008B5B8E" w:rsidRDefault="008B5B8E" w:rsidP="00C1733E">
            <w:pPr>
              <w:pStyle w:val="code"/>
              <w:bidi w:val="0"/>
            </w:pPr>
            <w:r>
              <w:lastRenderedPageBreak/>
              <w:t xml:space="preserve">    &lt;nav&gt;</w:t>
            </w:r>
          </w:p>
          <w:p w14:paraId="52907E2C" w14:textId="77777777" w:rsidR="008B5B8E" w:rsidRDefault="008B5B8E" w:rsidP="00C1733E">
            <w:pPr>
              <w:pStyle w:val="code"/>
              <w:bidi w:val="0"/>
            </w:pPr>
            <w:r>
              <w:t xml:space="preserve">        &lt;ul&gt;</w:t>
            </w:r>
          </w:p>
          <w:p w14:paraId="0C453EB8" w14:textId="1D10136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    &lt;li&gt;&lt;a href="home"&gt;</w:t>
            </w:r>
            <w:r>
              <w:rPr>
                <w:rtl/>
              </w:rPr>
              <w:t>خانه</w:t>
            </w:r>
            <w:r>
              <w:t>&lt;/a&gt;&lt;/li&gt;</w:t>
            </w:r>
          </w:p>
          <w:p w14:paraId="5783DF6D" w14:textId="0CC52A31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    &lt;li&gt;&lt;a href="articles"&gt;</w:t>
            </w:r>
            <w:r>
              <w:rPr>
                <w:rtl/>
              </w:rPr>
              <w:t>مقالات</w:t>
            </w:r>
            <w:r>
              <w:t>&lt;/a&gt;&lt;/li&gt;</w:t>
            </w:r>
          </w:p>
          <w:p w14:paraId="791F367B" w14:textId="02F05021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    &lt;li&gt;&lt;a href="about"&gt;</w:t>
            </w:r>
            <w:r>
              <w:rPr>
                <w:rtl/>
              </w:rPr>
              <w:t>درباره من</w:t>
            </w:r>
            <w:r>
              <w:t>&lt;/a&gt;&lt;/li&gt;</w:t>
            </w:r>
          </w:p>
          <w:p w14:paraId="3D79FD60" w14:textId="77777777" w:rsidR="008B5B8E" w:rsidRDefault="008B5B8E" w:rsidP="00C1733E">
            <w:pPr>
              <w:pStyle w:val="code"/>
              <w:bidi w:val="0"/>
            </w:pPr>
            <w:r>
              <w:t xml:space="preserve">        &lt;/ul&gt;</w:t>
            </w:r>
          </w:p>
          <w:p w14:paraId="0BFA2CE9" w14:textId="77777777" w:rsidR="008B5B8E" w:rsidRDefault="008B5B8E" w:rsidP="00C1733E">
            <w:pPr>
              <w:pStyle w:val="code"/>
              <w:bidi w:val="0"/>
            </w:pPr>
            <w:r>
              <w:t xml:space="preserve">    &lt;/nav&gt;</w:t>
            </w:r>
          </w:p>
          <w:p w14:paraId="1799A2BD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7C04FA0F" w14:textId="77777777" w:rsidR="008B5B8E" w:rsidRDefault="008B5B8E" w:rsidP="00C1733E">
            <w:pPr>
              <w:pStyle w:val="code"/>
              <w:bidi w:val="0"/>
            </w:pPr>
            <w:r>
              <w:t xml:space="preserve">    &lt;main&gt;</w:t>
            </w:r>
          </w:p>
          <w:p w14:paraId="65FA03A3" w14:textId="77777777" w:rsidR="008B5B8E" w:rsidRDefault="008B5B8E" w:rsidP="00C1733E">
            <w:pPr>
              <w:pStyle w:val="code"/>
              <w:bidi w:val="0"/>
            </w:pPr>
            <w:r>
              <w:t xml:space="preserve">        &lt;article&gt;</w:t>
            </w:r>
          </w:p>
          <w:p w14:paraId="436A7D86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tl/>
              </w:rPr>
              <w:t>آموزش</w:t>
            </w:r>
            <w:r>
              <w:t xml:space="preserve"> HTML5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مبتد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t>&lt;/h2&gt;</w:t>
            </w:r>
          </w:p>
          <w:p w14:paraId="675E5A70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مقاله</w:t>
            </w:r>
            <w:r>
              <w:t>...&lt;/p&gt;</w:t>
            </w:r>
          </w:p>
          <w:p w14:paraId="29C075F2" w14:textId="77777777" w:rsidR="008B5B8E" w:rsidRDefault="008B5B8E" w:rsidP="00C1733E">
            <w:pPr>
              <w:pStyle w:val="code"/>
              <w:bidi w:val="0"/>
            </w:pPr>
            <w:r>
              <w:t xml:space="preserve">        &lt;/article&gt;</w:t>
            </w:r>
          </w:p>
          <w:p w14:paraId="57799709" w14:textId="77777777" w:rsidR="008B5B8E" w:rsidRDefault="008B5B8E" w:rsidP="00C1733E">
            <w:pPr>
              <w:pStyle w:val="code"/>
              <w:bidi w:val="0"/>
            </w:pPr>
            <w:r>
              <w:t xml:space="preserve">    &lt;/main&gt;</w:t>
            </w:r>
          </w:p>
          <w:p w14:paraId="6EA4111A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273114AC" w14:textId="77777777" w:rsidR="008B5B8E" w:rsidRDefault="008B5B8E" w:rsidP="00C1733E">
            <w:pPr>
              <w:pStyle w:val="code"/>
              <w:bidi w:val="0"/>
            </w:pPr>
            <w:r>
              <w:t xml:space="preserve">    &lt;footer&gt;</w:t>
            </w:r>
          </w:p>
          <w:p w14:paraId="20F2D8A3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&lt;p&gt;© 2024 </w:t>
            </w:r>
            <w:r>
              <w:rPr>
                <w:rtl/>
              </w:rPr>
              <w:t>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حقوق محفوظ است</w:t>
            </w:r>
            <w:r>
              <w:t>.&lt;/p&gt;</w:t>
            </w:r>
          </w:p>
          <w:p w14:paraId="1F6DAA00" w14:textId="77777777" w:rsidR="008B5B8E" w:rsidRDefault="008B5B8E" w:rsidP="00C1733E">
            <w:pPr>
              <w:pStyle w:val="code"/>
              <w:bidi w:val="0"/>
            </w:pPr>
            <w:r>
              <w:t xml:space="preserve">    &lt;/footer&gt;</w:t>
            </w:r>
          </w:p>
          <w:p w14:paraId="4D1F9219" w14:textId="77777777" w:rsidR="008B5B8E" w:rsidRDefault="008B5B8E" w:rsidP="00C1733E">
            <w:pPr>
              <w:pStyle w:val="code"/>
              <w:bidi w:val="0"/>
            </w:pPr>
            <w:r>
              <w:t>&lt;/body&gt;</w:t>
            </w:r>
          </w:p>
          <w:p w14:paraId="3067C833" w14:textId="4F34A997" w:rsidR="008B5B8E" w:rsidRDefault="008B5B8E" w:rsidP="00C1733E">
            <w:pPr>
              <w:pStyle w:val="code"/>
              <w:bidi w:val="0"/>
            </w:pPr>
            <w:r>
              <w:t>&lt;/html&gt;</w:t>
            </w:r>
          </w:p>
        </w:tc>
      </w:tr>
    </w:tbl>
    <w:p w14:paraId="44A35BF1" w14:textId="70524FA1" w:rsidR="008B5B8E" w:rsidRDefault="008B5B8E" w:rsidP="00524EED">
      <w:pPr>
        <w:pStyle w:val="code"/>
        <w:rPr>
          <w:rtl/>
        </w:rPr>
      </w:pPr>
      <w:hyperlink r:id="rId34" w:history="1">
        <w:r w:rsidRPr="008B5B8E">
          <w:rPr>
            <w:rStyle w:val="Hyperlink"/>
          </w:rPr>
          <w:t>full</w:t>
        </w:r>
      </w:hyperlink>
    </w:p>
    <w:p w14:paraId="7019B5A9" w14:textId="77777777" w:rsidR="00C1733E" w:rsidRDefault="00C1733E" w:rsidP="0018185B"/>
    <w:p w14:paraId="5BB5F861" w14:textId="01DC00DC" w:rsidR="006560AA" w:rsidRDefault="006560AA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6B49EAC8" w14:textId="02CCAB0A" w:rsidR="006560AA" w:rsidRDefault="006560AA" w:rsidP="0018185B">
      <w:pPr>
        <w:rPr>
          <w:rtl/>
        </w:rPr>
      </w:pP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روش‌ها:</w:t>
      </w:r>
    </w:p>
    <w:p w14:paraId="0DC0F4B8" w14:textId="4EA8B0AB" w:rsidR="006560AA" w:rsidRDefault="006560AA" w:rsidP="0018185B">
      <w:pPr>
        <w:rPr>
          <w:rtl/>
        </w:rPr>
      </w:pPr>
      <w:r>
        <w:rPr>
          <w:rtl/>
        </w:rPr>
        <w:t>1.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با `&lt;!</w:t>
      </w:r>
      <w:r>
        <w:t>DOCTYPE html</w:t>
      </w:r>
      <w:r>
        <w:rPr>
          <w:rtl/>
        </w:rPr>
        <w:t>&gt;` شروع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E78E646" w14:textId="4B4FEADB" w:rsidR="006560AA" w:rsidRDefault="006560AA" w:rsidP="0018185B">
      <w:pPr>
        <w:rPr>
          <w:rtl/>
        </w:rPr>
      </w:pPr>
      <w:r>
        <w:rPr>
          <w:rtl/>
        </w:rPr>
        <w:t>2. زبان و جهت صفحه را مشخص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F26E472" w14:textId="7BA9BBCC" w:rsidR="006560AA" w:rsidRDefault="006560AA" w:rsidP="0018185B">
      <w:pPr>
        <w:rPr>
          <w:rtl/>
        </w:rPr>
      </w:pPr>
      <w:r>
        <w:rPr>
          <w:rtl/>
        </w:rPr>
        <w:t xml:space="preserve">3. </w:t>
      </w:r>
      <w:r>
        <w:t>viewport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5216BB29" w14:textId="5E954441" w:rsidR="006560AA" w:rsidRDefault="006560AA" w:rsidP="0018185B">
      <w:pPr>
        <w:rPr>
          <w:rtl/>
        </w:rPr>
      </w:pPr>
      <w:r>
        <w:rPr>
          <w:rtl/>
        </w:rPr>
        <w:t>4.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t>HTML5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D16F440" w14:textId="7F3791E7" w:rsidR="006560AA" w:rsidRDefault="006560AA" w:rsidP="0018185B">
      <w:pPr>
        <w:rPr>
          <w:rtl/>
        </w:rPr>
      </w:pPr>
      <w:r>
        <w:rPr>
          <w:rtl/>
        </w:rPr>
        <w:t>5. عنوان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tl/>
        </w:rPr>
        <w:t xml:space="preserve"> و منحصر به فرد انتخاب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F8AFDF8" w14:textId="0CE8A3D6" w:rsidR="006560AA" w:rsidRDefault="006560AA" w:rsidP="0018185B">
      <w:r>
        <w:rPr>
          <w:rtl/>
        </w:rPr>
        <w:t xml:space="preserve"> خطاها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6C206A8E" w14:textId="77777777" w:rsidTr="00C1733E">
        <w:tc>
          <w:tcPr>
            <w:tcW w:w="9350" w:type="dxa"/>
            <w:shd w:val="clear" w:color="auto" w:fill="E2EFD9" w:themeFill="accent6" w:themeFillTint="33"/>
          </w:tcPr>
          <w:p w14:paraId="02FA740E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tl/>
              </w:rPr>
              <w:t>فراموش کردن</w:t>
            </w:r>
            <w:r>
              <w:t xml:space="preserve"> DOCTYPE --&gt;</w:t>
            </w:r>
          </w:p>
          <w:p w14:paraId="5D42FF05" w14:textId="77777777" w:rsidR="008B5B8E" w:rsidRDefault="008B5B8E" w:rsidP="00C1733E">
            <w:pPr>
              <w:pStyle w:val="code"/>
              <w:bidi w:val="0"/>
            </w:pPr>
            <w:r>
              <w:t>&lt;html&gt;</w:t>
            </w:r>
          </w:p>
          <w:p w14:paraId="6E3E5D06" w14:textId="77777777" w:rsidR="008B5B8E" w:rsidRDefault="008B5B8E" w:rsidP="00C1733E">
            <w:pPr>
              <w:pStyle w:val="code"/>
              <w:bidi w:val="0"/>
            </w:pPr>
            <w:r>
              <w:t>&lt;head&gt;...&lt;/head&gt;</w:t>
            </w:r>
          </w:p>
          <w:p w14:paraId="6983A9D6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</w:p>
          <w:p w14:paraId="7B175DEA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tl/>
              </w:rPr>
              <w:t>قرار دادن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قابل مشاهده در</w:t>
            </w:r>
            <w:r>
              <w:t xml:space="preserve"> head --&gt;</w:t>
            </w:r>
          </w:p>
          <w:p w14:paraId="4A7ADEC8" w14:textId="77777777" w:rsidR="008B5B8E" w:rsidRDefault="008B5B8E" w:rsidP="00C1733E">
            <w:pPr>
              <w:pStyle w:val="code"/>
              <w:bidi w:val="0"/>
            </w:pPr>
            <w:r>
              <w:t>&lt;head&gt;</w:t>
            </w:r>
          </w:p>
          <w:p w14:paraId="66C17366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درست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t>!&lt;/h1&gt;</w:t>
            </w:r>
          </w:p>
          <w:p w14:paraId="2674FA9B" w14:textId="77777777" w:rsidR="008B5B8E" w:rsidRDefault="008B5B8E" w:rsidP="00C1733E">
            <w:pPr>
              <w:pStyle w:val="code"/>
              <w:bidi w:val="0"/>
            </w:pPr>
            <w:r>
              <w:lastRenderedPageBreak/>
              <w:t>&lt;/head&gt;</w:t>
            </w:r>
          </w:p>
          <w:p w14:paraId="70BECB05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</w:p>
          <w:p w14:paraId="627F804A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tl/>
              </w:rPr>
              <w:t>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تگ</w:t>
            </w:r>
            <w:r>
              <w:t xml:space="preserve"> main --&gt;</w:t>
            </w:r>
          </w:p>
          <w:p w14:paraId="5069924A" w14:textId="77777777" w:rsidR="008B5B8E" w:rsidRDefault="008B5B8E" w:rsidP="00C1733E">
            <w:pPr>
              <w:pStyle w:val="code"/>
              <w:bidi w:val="0"/>
            </w:pPr>
            <w:r>
              <w:t>&lt;main&gt;...&lt;/main&gt;</w:t>
            </w:r>
          </w:p>
          <w:p w14:paraId="27470F3D" w14:textId="7D1E00F0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>&lt;main&gt;...&lt;/main&gt;</w:t>
            </w:r>
          </w:p>
        </w:tc>
      </w:tr>
    </w:tbl>
    <w:p w14:paraId="6E89B078" w14:textId="77777777" w:rsidR="008B5B8E" w:rsidRDefault="008B5B8E" w:rsidP="0018185B"/>
    <w:p w14:paraId="71C15F03" w14:textId="5D49AD49" w:rsidR="006560AA" w:rsidRDefault="008B5B8E" w:rsidP="00685D12">
      <w:pPr>
        <w:pStyle w:val="Heading2"/>
      </w:pPr>
      <w:bookmarkStart w:id="36" w:name="_Toc211464481"/>
      <w:r w:rsidRPr="008B5B8E">
        <w:rPr>
          <w:rtl/>
        </w:rPr>
        <w:t>معرف</w:t>
      </w:r>
      <w:r w:rsidRPr="008B5B8E">
        <w:rPr>
          <w:rFonts w:hint="cs"/>
          <w:rtl/>
        </w:rPr>
        <w:t>ی</w:t>
      </w:r>
      <w:r w:rsidRPr="008B5B8E">
        <w:rPr>
          <w:rtl/>
        </w:rPr>
        <w:t xml:space="preserve"> </w:t>
      </w:r>
      <w:r w:rsidRPr="008B5B8E">
        <w:t>BOM</w:t>
      </w:r>
      <w:r w:rsidRPr="008B5B8E">
        <w:rPr>
          <w:rtl/>
        </w:rPr>
        <w:t xml:space="preserve"> و </w:t>
      </w:r>
      <w:r w:rsidRPr="008B5B8E">
        <w:t>DOM</w:t>
      </w:r>
      <w:bookmarkEnd w:id="36"/>
    </w:p>
    <w:p w14:paraId="479D7920" w14:textId="70FF54F4" w:rsidR="008B5B8E" w:rsidRDefault="008B5B8E" w:rsidP="0018185B">
      <w:pPr>
        <w:rPr>
          <w:rtl/>
        </w:rPr>
      </w:pPr>
      <w:r>
        <w:t>BOM - Browser Object Model</w:t>
      </w:r>
      <w:r>
        <w:rPr>
          <w:rtl/>
        </w:rPr>
        <w:t xml:space="preserve"> (مدل ش</w:t>
      </w:r>
      <w:r>
        <w:rPr>
          <w:rFonts w:hint="cs"/>
          <w:rtl/>
        </w:rPr>
        <w:t>ی</w:t>
      </w:r>
      <w:r>
        <w:rPr>
          <w:rFonts w:hint="eastAsia"/>
          <w:rtl/>
        </w:rPr>
        <w:t>ءگرا</w:t>
      </w:r>
      <w:r>
        <w:rPr>
          <w:rFonts w:hint="cs"/>
          <w:rtl/>
        </w:rPr>
        <w:t>ی</w:t>
      </w:r>
      <w:r>
        <w:rPr>
          <w:rtl/>
        </w:rPr>
        <w:t xml:space="preserve"> مرورگر)</w:t>
      </w:r>
    </w:p>
    <w:p w14:paraId="519A28F0" w14:textId="7D9B609D" w:rsidR="008B5B8E" w:rsidRDefault="008B5B8E" w:rsidP="0018185B">
      <w:pPr>
        <w:rPr>
          <w:rtl/>
        </w:rPr>
      </w:pPr>
      <w:r>
        <w:rPr>
          <w:rtl/>
        </w:rPr>
        <w:t xml:space="preserve"> مفهوم کل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2216504" w14:textId="76FB5C77" w:rsidR="008B5B8E" w:rsidRDefault="008B5B8E" w:rsidP="0018185B">
      <w:pPr>
        <w:rPr>
          <w:rtl/>
        </w:rPr>
      </w:pPr>
      <w:r>
        <w:t>BOM</w:t>
      </w:r>
      <w:r>
        <w:rPr>
          <w:rtl/>
        </w:rPr>
        <w:t xml:space="preserve"> مربوط به مرورگر است و به شما امکان کنترل پنجره مرورگر، تب‌ها، تار</w:t>
      </w:r>
      <w:r>
        <w:rPr>
          <w:rFonts w:hint="cs"/>
          <w:rtl/>
        </w:rPr>
        <w:t>ی</w:t>
      </w:r>
      <w:r>
        <w:rPr>
          <w:rFonts w:hint="eastAsia"/>
          <w:rtl/>
        </w:rPr>
        <w:t>خچه</w:t>
      </w:r>
      <w:r>
        <w:rPr>
          <w:rtl/>
        </w:rPr>
        <w:t xml:space="preserve"> و...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BF8CCE0" w14:textId="4DB40702" w:rsidR="008B5B8E" w:rsidRDefault="008B5B8E" w:rsidP="0018185B">
      <w:r>
        <w:rPr>
          <w:rtl/>
        </w:rPr>
        <w:t xml:space="preserve"> ساختار سلسله مراتب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BOM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45E6109E" w14:textId="77777777" w:rsidTr="00C1733E">
        <w:tc>
          <w:tcPr>
            <w:tcW w:w="9350" w:type="dxa"/>
            <w:shd w:val="clear" w:color="auto" w:fill="E2EFD9" w:themeFill="accent6" w:themeFillTint="33"/>
          </w:tcPr>
          <w:p w14:paraId="4C0D8B1E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>window (</w:t>
            </w:r>
            <w:r>
              <w:rPr>
                <w:rtl/>
              </w:rPr>
              <w:t>پنجره مرورگر</w:t>
            </w:r>
            <w:r>
              <w:t>)</w:t>
            </w:r>
          </w:p>
          <w:p w14:paraId="3E9ECF7F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rPr>
                <w:rFonts w:ascii="MS Mincho" w:eastAsia="MS Mincho" w:hAnsi="MS Mincho" w:cs="MS Mincho" w:hint="eastAsia"/>
              </w:rPr>
              <w:t>├──</w:t>
            </w:r>
            <w:r>
              <w:t xml:space="preserve"> navigator (</w:t>
            </w:r>
            <w:r>
              <w:rPr>
                <w:rtl/>
              </w:rPr>
              <w:t>اطلاعات مرورگر</w:t>
            </w:r>
            <w:r>
              <w:t>)</w:t>
            </w:r>
          </w:p>
          <w:p w14:paraId="6D8B0D8E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rPr>
                <w:rFonts w:ascii="MS Mincho" w:eastAsia="MS Mincho" w:hAnsi="MS Mincho" w:cs="MS Mincho" w:hint="eastAsia"/>
              </w:rPr>
              <w:t>├──</w:t>
            </w:r>
            <w:r>
              <w:t xml:space="preserve"> location (</w:t>
            </w:r>
            <w:r>
              <w:rPr>
                <w:rtl/>
              </w:rPr>
              <w:t>آدرس صفحه</w:t>
            </w:r>
            <w:r>
              <w:t>)</w:t>
            </w:r>
          </w:p>
          <w:p w14:paraId="0A93F94D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rPr>
                <w:rFonts w:ascii="MS Mincho" w:eastAsia="MS Mincho" w:hAnsi="MS Mincho" w:cs="MS Mincho" w:hint="eastAsia"/>
              </w:rPr>
              <w:t>├──</w:t>
            </w:r>
            <w:r>
              <w:t xml:space="preserve"> history (</w:t>
            </w:r>
            <w:r>
              <w:rPr>
                <w:rtl/>
              </w:rPr>
              <w:t>تار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خچه</w:t>
            </w:r>
            <w:r>
              <w:t>)</w:t>
            </w:r>
          </w:p>
          <w:p w14:paraId="69CFA40F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rPr>
                <w:rFonts w:ascii="MS Mincho" w:eastAsia="MS Mincho" w:hAnsi="MS Mincho" w:cs="MS Mincho" w:hint="eastAsia"/>
              </w:rPr>
              <w:t>├──</w:t>
            </w:r>
            <w:r>
              <w:t xml:space="preserve"> screen (</w:t>
            </w:r>
            <w:r>
              <w:rPr>
                <w:rtl/>
              </w:rPr>
              <w:t>اطلاعات صفحه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t>)</w:t>
            </w:r>
          </w:p>
          <w:p w14:paraId="17D79E71" w14:textId="5DD5D047" w:rsidR="008B5B8E" w:rsidRDefault="008B5B8E" w:rsidP="00C1733E">
            <w:pPr>
              <w:pStyle w:val="code"/>
              <w:bidi w:val="0"/>
            </w:pPr>
            <w:r>
              <w:rPr>
                <w:rFonts w:ascii="MS Mincho" w:eastAsia="MS Mincho" w:hAnsi="MS Mincho" w:cs="MS Mincho" w:hint="eastAsia"/>
              </w:rPr>
              <w:t>└──</w:t>
            </w:r>
            <w:r>
              <w:t xml:space="preserve"> document (</w:t>
            </w:r>
            <w:r>
              <w:rPr>
                <w:rtl/>
              </w:rPr>
              <w:t>سند</w:t>
            </w:r>
            <w:r>
              <w:t xml:space="preserve"> HTML - </w:t>
            </w:r>
            <w:r>
              <w:rPr>
                <w:rtl/>
              </w:rPr>
              <w:t>که خود</w:t>
            </w:r>
            <w:r>
              <w:t xml:space="preserve"> DOM </w:t>
            </w:r>
            <w:r>
              <w:rPr>
                <w:rtl/>
              </w:rPr>
              <w:t>است</w:t>
            </w:r>
            <w:r>
              <w:t>)</w:t>
            </w:r>
          </w:p>
        </w:tc>
      </w:tr>
    </w:tbl>
    <w:p w14:paraId="4C9CE5E1" w14:textId="77777777" w:rsidR="008B5B8E" w:rsidRDefault="008B5B8E" w:rsidP="0018185B">
      <w:pPr>
        <w:bidi w:val="0"/>
        <w:rPr>
          <w:rtl/>
        </w:rPr>
      </w:pPr>
    </w:p>
    <w:p w14:paraId="7F97900C" w14:textId="2C45ABC6" w:rsidR="008B5B8E" w:rsidRDefault="008B5B8E" w:rsidP="0018185B">
      <w:pPr>
        <w:rPr>
          <w:rtl/>
        </w:rPr>
      </w:pPr>
      <w:r>
        <w:rPr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BOM</w:t>
      </w:r>
      <w:r>
        <w:rPr>
          <w:rtl/>
        </w:rPr>
        <w:t>:</w:t>
      </w:r>
    </w:p>
    <w:p w14:paraId="22B36DBD" w14:textId="4B24DCA1" w:rsidR="008B5B8E" w:rsidRDefault="008B5B8E" w:rsidP="0018185B">
      <w:pPr>
        <w:pStyle w:val="ListParagraph"/>
        <w:numPr>
          <w:ilvl w:val="0"/>
          <w:numId w:val="20"/>
        </w:numPr>
      </w:pPr>
      <w:r>
        <w:t>window</w:t>
      </w:r>
      <w:r>
        <w:rPr>
          <w:rtl/>
        </w:rPr>
        <w:t xml:space="preserve"> - ش</w:t>
      </w:r>
      <w:r>
        <w:rPr>
          <w:rFonts w:hint="cs"/>
          <w:rtl/>
        </w:rPr>
        <w:t>ی</w:t>
      </w:r>
      <w:r>
        <w:rPr>
          <w:rFonts w:hint="eastAsia"/>
          <w:rtl/>
        </w:rPr>
        <w:t>ء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7DF11B15" w14:textId="77777777" w:rsidTr="000A6F86">
        <w:tc>
          <w:tcPr>
            <w:tcW w:w="9350" w:type="dxa"/>
            <w:shd w:val="clear" w:color="auto" w:fill="E2EFD9" w:themeFill="accent6" w:themeFillTint="33"/>
          </w:tcPr>
          <w:p w14:paraId="463ED132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باز کردن پنجره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72EC3351" w14:textId="77777777" w:rsidR="000A6F86" w:rsidRDefault="000A6F86" w:rsidP="00524EED">
            <w:pPr>
              <w:pStyle w:val="code"/>
              <w:bidi w:val="0"/>
            </w:pPr>
            <w:r>
              <w:t>window.open('https://example.com', '_blank');</w:t>
            </w:r>
          </w:p>
          <w:p w14:paraId="6A79A78E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</w:p>
          <w:p w14:paraId="581DD99C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بستن پنجره جار</w:t>
            </w:r>
            <w:r>
              <w:rPr>
                <w:rFonts w:hint="cs"/>
                <w:rtl/>
              </w:rPr>
              <w:t>ی</w:t>
            </w:r>
          </w:p>
          <w:p w14:paraId="0C322C83" w14:textId="77777777" w:rsidR="000A6F86" w:rsidRDefault="000A6F86" w:rsidP="00524EED">
            <w:pPr>
              <w:pStyle w:val="code"/>
              <w:bidi w:val="0"/>
            </w:pPr>
            <w:r>
              <w:t>window.close();</w:t>
            </w:r>
          </w:p>
          <w:p w14:paraId="7BE25436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</w:p>
          <w:p w14:paraId="34C5856B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اندازه پنجره</w:t>
            </w:r>
          </w:p>
          <w:p w14:paraId="189C1FA2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console.log(window.innerWidth);  // </w:t>
            </w:r>
            <w:r>
              <w:rPr>
                <w:rtl/>
              </w:rPr>
              <w:t>عرض داخل</w:t>
            </w:r>
            <w:r>
              <w:rPr>
                <w:rFonts w:hint="cs"/>
                <w:rtl/>
              </w:rPr>
              <w:t>ی</w:t>
            </w:r>
          </w:p>
          <w:p w14:paraId="312BF209" w14:textId="38764173" w:rsidR="008B5B8E" w:rsidRDefault="000A6F86" w:rsidP="00524EED">
            <w:pPr>
              <w:pStyle w:val="code"/>
              <w:bidi w:val="0"/>
            </w:pPr>
            <w:r>
              <w:t xml:space="preserve">console.log(window.innerHeight); // </w:t>
            </w:r>
            <w:r>
              <w:rPr>
                <w:rtl/>
              </w:rPr>
              <w:t>ارتفاع داخل</w:t>
            </w:r>
            <w:r>
              <w:rPr>
                <w:rFonts w:hint="cs"/>
                <w:rtl/>
              </w:rPr>
              <w:t>ی</w:t>
            </w:r>
          </w:p>
        </w:tc>
      </w:tr>
    </w:tbl>
    <w:p w14:paraId="32F6C86D" w14:textId="77777777" w:rsidR="008B5B8E" w:rsidRDefault="008B5B8E" w:rsidP="0018185B">
      <w:pPr>
        <w:rPr>
          <w:rtl/>
        </w:rPr>
      </w:pPr>
    </w:p>
    <w:p w14:paraId="4073D27E" w14:textId="0DAC6B7B" w:rsidR="008B5B8E" w:rsidRDefault="008B5B8E" w:rsidP="0018185B">
      <w:pPr>
        <w:pStyle w:val="ListParagraph"/>
        <w:numPr>
          <w:ilvl w:val="0"/>
          <w:numId w:val="20"/>
        </w:numPr>
      </w:pPr>
      <w:r>
        <w:t>navigator</w:t>
      </w:r>
      <w:r>
        <w:rPr>
          <w:rtl/>
        </w:rPr>
        <w:t xml:space="preserve"> - اطلاعات مرورگر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F86" w14:paraId="2A509260" w14:textId="77777777" w:rsidTr="000A6F86">
        <w:tc>
          <w:tcPr>
            <w:tcW w:w="9350" w:type="dxa"/>
            <w:shd w:val="clear" w:color="auto" w:fill="E2EFD9" w:themeFill="accent6" w:themeFillTint="33"/>
          </w:tcPr>
          <w:p w14:paraId="1191EAF5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console.log(navigator.userAgent);    // </w:t>
            </w:r>
            <w:r>
              <w:rPr>
                <w:rtl/>
              </w:rPr>
              <w:t>شناسه مرورگر</w:t>
            </w:r>
          </w:p>
          <w:p w14:paraId="25EF850F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console.log(navigator.language);     // </w:t>
            </w:r>
            <w:r>
              <w:rPr>
                <w:rtl/>
              </w:rPr>
              <w:t>زبان مرورگر</w:t>
            </w:r>
          </w:p>
          <w:p w14:paraId="20DF1C62" w14:textId="70D051EF" w:rsidR="000A6F86" w:rsidRDefault="000A6F86" w:rsidP="00524EED">
            <w:pPr>
              <w:pStyle w:val="code"/>
              <w:bidi w:val="0"/>
            </w:pPr>
            <w:r>
              <w:t xml:space="preserve">console.log(navigator.onLine);       // </w:t>
            </w:r>
            <w:r>
              <w:rPr>
                <w:rtl/>
              </w:rPr>
              <w:t>وضع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اتصال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</w:p>
        </w:tc>
      </w:tr>
    </w:tbl>
    <w:p w14:paraId="3D55550B" w14:textId="77777777" w:rsidR="000A6F86" w:rsidRDefault="000A6F86" w:rsidP="0018185B">
      <w:pPr>
        <w:bidi w:val="0"/>
      </w:pPr>
    </w:p>
    <w:p w14:paraId="377A7513" w14:textId="0517C7C4" w:rsidR="008B5B8E" w:rsidRDefault="008B5B8E" w:rsidP="0018185B">
      <w:pPr>
        <w:pStyle w:val="ListParagraph"/>
        <w:numPr>
          <w:ilvl w:val="0"/>
          <w:numId w:val="20"/>
        </w:numPr>
      </w:pPr>
      <w:r>
        <w:t>location</w:t>
      </w:r>
      <w:r>
        <w:rPr>
          <w:rtl/>
        </w:rPr>
        <w:t xml:space="preserve"> -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آدرس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0A6F86" w14:paraId="56492A78" w14:textId="77777777" w:rsidTr="00F246B1">
        <w:tc>
          <w:tcPr>
            <w:tcW w:w="9355" w:type="dxa"/>
            <w:shd w:val="clear" w:color="auto" w:fill="E2EFD9" w:themeFill="accent6" w:themeFillTint="33"/>
          </w:tcPr>
          <w:p w14:paraId="4EC8F4F7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  <w:p w14:paraId="0E6A8BB0" w14:textId="77777777" w:rsidR="000A6F86" w:rsidRDefault="000A6F86" w:rsidP="00524EED">
            <w:pPr>
              <w:pStyle w:val="code"/>
              <w:bidi w:val="0"/>
            </w:pPr>
            <w:r>
              <w:t>location.href = 'https://google.com';</w:t>
            </w:r>
          </w:p>
          <w:p w14:paraId="287D9E41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</w:p>
          <w:p w14:paraId="762CE9BE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رفرش صفحه</w:t>
            </w:r>
          </w:p>
          <w:p w14:paraId="34101ED4" w14:textId="77777777" w:rsidR="000A6F86" w:rsidRDefault="000A6F86" w:rsidP="00524EED">
            <w:pPr>
              <w:pStyle w:val="code"/>
              <w:bidi w:val="0"/>
            </w:pPr>
            <w:r>
              <w:t>location.reload();</w:t>
            </w:r>
          </w:p>
          <w:p w14:paraId="697B67C8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</w:p>
          <w:p w14:paraId="3E494969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اطلاعات آدرس</w:t>
            </w:r>
          </w:p>
          <w:p w14:paraId="1C920E40" w14:textId="77777777" w:rsidR="000A6F86" w:rsidRDefault="000A6F86" w:rsidP="00524EED">
            <w:pPr>
              <w:pStyle w:val="code"/>
              <w:bidi w:val="0"/>
            </w:pPr>
            <w:r>
              <w:t>console.log(location.protocol); // https:</w:t>
            </w:r>
          </w:p>
          <w:p w14:paraId="2A395D35" w14:textId="77777777" w:rsidR="000A6F86" w:rsidRDefault="000A6F86" w:rsidP="00524EED">
            <w:pPr>
              <w:pStyle w:val="code"/>
              <w:bidi w:val="0"/>
            </w:pPr>
            <w:r>
              <w:t>console.log(location.hostname); // example.com</w:t>
            </w:r>
          </w:p>
          <w:p w14:paraId="0AC8D968" w14:textId="75B97751" w:rsidR="000A6F86" w:rsidRDefault="000A6F86" w:rsidP="00524EED">
            <w:pPr>
              <w:pStyle w:val="code"/>
              <w:bidi w:val="0"/>
            </w:pPr>
            <w:r>
              <w:t>console.log(location.pathname); // /page.html</w:t>
            </w:r>
          </w:p>
        </w:tc>
      </w:tr>
    </w:tbl>
    <w:p w14:paraId="67A4C09E" w14:textId="77777777" w:rsidR="000A6F86" w:rsidRDefault="000A6F86" w:rsidP="0018185B"/>
    <w:p w14:paraId="106B0502" w14:textId="1F1DB473" w:rsidR="008B5B8E" w:rsidRDefault="008B5B8E" w:rsidP="0018185B">
      <w:pPr>
        <w:pStyle w:val="ListParagraph"/>
        <w:numPr>
          <w:ilvl w:val="0"/>
          <w:numId w:val="20"/>
        </w:numPr>
      </w:pPr>
      <w:r>
        <w:t>history</w:t>
      </w:r>
      <w:r>
        <w:rPr>
          <w:rtl/>
        </w:rPr>
        <w:t xml:space="preserve"> -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تار</w:t>
      </w:r>
      <w:r>
        <w:rPr>
          <w:rFonts w:hint="cs"/>
          <w:rtl/>
        </w:rPr>
        <w:t>ی</w:t>
      </w:r>
      <w:r>
        <w:rPr>
          <w:rFonts w:hint="eastAsia"/>
          <w:rtl/>
        </w:rPr>
        <w:t>خچه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F86" w14:paraId="3E6C04F5" w14:textId="77777777" w:rsidTr="000A6F86">
        <w:tc>
          <w:tcPr>
            <w:tcW w:w="9350" w:type="dxa"/>
            <w:shd w:val="clear" w:color="auto" w:fill="E2EFD9" w:themeFill="accent6" w:themeFillTint="33"/>
          </w:tcPr>
          <w:p w14:paraId="6E5CE74F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بازگشت به صفحه قبل</w:t>
            </w:r>
          </w:p>
          <w:p w14:paraId="7D22AD5E" w14:textId="77777777" w:rsidR="000A6F86" w:rsidRDefault="000A6F86" w:rsidP="00524EED">
            <w:pPr>
              <w:pStyle w:val="code"/>
              <w:bidi w:val="0"/>
            </w:pPr>
            <w:r>
              <w:t>history.back();</w:t>
            </w:r>
          </w:p>
          <w:p w14:paraId="3661F01A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</w:p>
          <w:p w14:paraId="6644E026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رفتن به صفحه بعد</w:t>
            </w:r>
          </w:p>
          <w:p w14:paraId="7B57EF50" w14:textId="77777777" w:rsidR="000A6F86" w:rsidRDefault="000A6F86" w:rsidP="00524EED">
            <w:pPr>
              <w:pStyle w:val="code"/>
              <w:bidi w:val="0"/>
            </w:pPr>
            <w:r>
              <w:t>history.forward();</w:t>
            </w:r>
          </w:p>
          <w:p w14:paraId="7784C446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</w:p>
          <w:p w14:paraId="3B6AA725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رفتن به چند صفحه قبل/بعد</w:t>
            </w:r>
          </w:p>
          <w:p w14:paraId="7BCB398E" w14:textId="059AF7B5" w:rsidR="000A6F86" w:rsidRDefault="000A6F86" w:rsidP="00524EED">
            <w:pPr>
              <w:pStyle w:val="code"/>
              <w:bidi w:val="0"/>
            </w:pPr>
            <w:r>
              <w:t xml:space="preserve">history.go(-2); // </w:t>
            </w:r>
            <w:r>
              <w:rPr>
                <w:rtl/>
              </w:rPr>
              <w:t>دو صفحه قبل</w:t>
            </w:r>
          </w:p>
        </w:tc>
      </w:tr>
    </w:tbl>
    <w:p w14:paraId="26F84FE4" w14:textId="77777777" w:rsidR="000A6F86" w:rsidRDefault="000A6F86" w:rsidP="0018185B"/>
    <w:p w14:paraId="17F49C0B" w14:textId="71746901" w:rsidR="008B5B8E" w:rsidRDefault="008B5B8E" w:rsidP="0018185B">
      <w:pPr>
        <w:pStyle w:val="ListParagraph"/>
        <w:numPr>
          <w:ilvl w:val="0"/>
          <w:numId w:val="20"/>
        </w:numPr>
      </w:pPr>
      <w:r>
        <w:t>screen</w:t>
      </w:r>
      <w:r>
        <w:rPr>
          <w:rtl/>
        </w:rPr>
        <w:t xml:space="preserve"> - اطلاعات نما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F86" w14:paraId="1D9381E0" w14:textId="77777777" w:rsidTr="000A6F86">
        <w:tc>
          <w:tcPr>
            <w:tcW w:w="9350" w:type="dxa"/>
            <w:shd w:val="clear" w:color="auto" w:fill="E2EFD9" w:themeFill="accent6" w:themeFillTint="33"/>
          </w:tcPr>
          <w:p w14:paraId="272DA767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console.log(screen.width);    // </w:t>
            </w:r>
            <w:r>
              <w:rPr>
                <w:rtl/>
              </w:rPr>
              <w:t>عرض کل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شگر</w:t>
            </w:r>
          </w:p>
          <w:p w14:paraId="1D7BD829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console.log(screen.height);   // </w:t>
            </w:r>
            <w:r>
              <w:rPr>
                <w:rtl/>
              </w:rPr>
              <w:t>ارتفاع کل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شگر</w:t>
            </w:r>
          </w:p>
          <w:p w14:paraId="7D576A3C" w14:textId="33206A26" w:rsidR="000A6F86" w:rsidRDefault="000A6F86" w:rsidP="00524EED">
            <w:pPr>
              <w:pStyle w:val="code"/>
              <w:bidi w:val="0"/>
            </w:pPr>
            <w:r>
              <w:t xml:space="preserve">console.log(screen.colorDepth); // </w:t>
            </w:r>
            <w:r>
              <w:rPr>
                <w:rtl/>
              </w:rPr>
              <w:t>عمق رنگ</w:t>
            </w:r>
          </w:p>
        </w:tc>
      </w:tr>
    </w:tbl>
    <w:p w14:paraId="5571DB08" w14:textId="77777777" w:rsidR="008B5B8E" w:rsidRDefault="008B5B8E" w:rsidP="0018185B">
      <w:pPr>
        <w:rPr>
          <w:rtl/>
        </w:rPr>
      </w:pPr>
    </w:p>
    <w:p w14:paraId="0BEC9EE5" w14:textId="66F2CD24" w:rsidR="008B5B8E" w:rsidRDefault="008B5B8E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37" w:name="_Toc211464482"/>
      <w:r>
        <w:t>DOM - Document Object Model</w:t>
      </w:r>
      <w:r>
        <w:rPr>
          <w:rtl/>
        </w:rPr>
        <w:t xml:space="preserve"> (مدل ش</w:t>
      </w:r>
      <w:r>
        <w:rPr>
          <w:rFonts w:hint="cs"/>
          <w:rtl/>
        </w:rPr>
        <w:t>ی</w:t>
      </w:r>
      <w:r>
        <w:rPr>
          <w:rFonts w:hint="eastAsia"/>
          <w:rtl/>
        </w:rPr>
        <w:t>ءگرا</w:t>
      </w:r>
      <w:r>
        <w:rPr>
          <w:rFonts w:hint="cs"/>
          <w:rtl/>
        </w:rPr>
        <w:t>ی</w:t>
      </w:r>
      <w:r>
        <w:rPr>
          <w:rtl/>
        </w:rPr>
        <w:t xml:space="preserve"> سند)</w:t>
      </w:r>
      <w:bookmarkEnd w:id="37"/>
    </w:p>
    <w:p w14:paraId="67A5383F" w14:textId="30DC3945" w:rsidR="008B5B8E" w:rsidRDefault="008B5B8E" w:rsidP="0018185B">
      <w:pPr>
        <w:rPr>
          <w:rtl/>
        </w:rPr>
      </w:pPr>
      <w:r>
        <w:rPr>
          <w:rtl/>
        </w:rPr>
        <w:t xml:space="preserve"> مفهوم کل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486BA6D9" w14:textId="7BE5A0B8" w:rsidR="008B5B8E" w:rsidRDefault="008B5B8E" w:rsidP="0018185B">
      <w:pPr>
        <w:rPr>
          <w:rtl/>
        </w:rPr>
      </w:pPr>
      <w:r>
        <w:t>DOM</w:t>
      </w:r>
      <w:r>
        <w:rPr>
          <w:rtl/>
        </w:rPr>
        <w:t xml:space="preserve"> مربوط به سند </w:t>
      </w:r>
      <w:r>
        <w:t>HTML</w:t>
      </w:r>
      <w:r>
        <w:rPr>
          <w:rtl/>
        </w:rPr>
        <w:t xml:space="preserve"> است و به شما امکان دسترس</w:t>
      </w:r>
      <w:r>
        <w:rPr>
          <w:rFonts w:hint="cs"/>
          <w:rtl/>
        </w:rPr>
        <w:t>ی</w:t>
      </w:r>
      <w:r>
        <w:rPr>
          <w:rtl/>
        </w:rPr>
        <w:t xml:space="preserve"> و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صفحه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656162E6" w14:textId="33197074" w:rsidR="008B5B8E" w:rsidRDefault="008B5B8E" w:rsidP="0018185B">
      <w:r>
        <w:rPr>
          <w:rtl/>
        </w:rPr>
        <w:t xml:space="preserve"> ساختار درخت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DOM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F86" w14:paraId="1E8F4397" w14:textId="77777777" w:rsidTr="00F246B1">
        <w:tc>
          <w:tcPr>
            <w:tcW w:w="9350" w:type="dxa"/>
            <w:shd w:val="clear" w:color="auto" w:fill="E2EFD9" w:themeFill="accent6" w:themeFillTint="33"/>
          </w:tcPr>
          <w:p w14:paraId="7B33111D" w14:textId="77777777" w:rsidR="000A6F86" w:rsidRDefault="000A6F86" w:rsidP="00F246B1">
            <w:pPr>
              <w:pStyle w:val="code"/>
              <w:bidi w:val="0"/>
              <w:rPr>
                <w:rtl/>
              </w:rPr>
            </w:pPr>
            <w:r>
              <w:lastRenderedPageBreak/>
              <w:t>document (</w:t>
            </w:r>
            <w:r>
              <w:rPr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شه</w:t>
            </w:r>
            <w:r>
              <w:t>)</w:t>
            </w:r>
          </w:p>
          <w:p w14:paraId="712484D6" w14:textId="77777777" w:rsidR="000A6F86" w:rsidRDefault="000A6F86" w:rsidP="00F246B1">
            <w:pPr>
              <w:pStyle w:val="code"/>
              <w:bidi w:val="0"/>
            </w:pPr>
            <w:r>
              <w:t>├── html</w:t>
            </w:r>
          </w:p>
          <w:p w14:paraId="2108F6F6" w14:textId="77777777" w:rsidR="000A6F86" w:rsidRDefault="000A6F86" w:rsidP="00F246B1">
            <w:pPr>
              <w:pStyle w:val="code"/>
              <w:bidi w:val="0"/>
            </w:pPr>
            <w:r>
              <w:t xml:space="preserve">    ├── head</w:t>
            </w:r>
          </w:p>
          <w:p w14:paraId="6FF70086" w14:textId="77777777" w:rsidR="000A6F86" w:rsidRDefault="000A6F86" w:rsidP="00F246B1">
            <w:pPr>
              <w:pStyle w:val="code"/>
              <w:bidi w:val="0"/>
            </w:pPr>
            <w:r>
              <w:t xml:space="preserve">    │   ├── title</w:t>
            </w:r>
          </w:p>
          <w:p w14:paraId="71DC079E" w14:textId="77777777" w:rsidR="000A6F86" w:rsidRDefault="000A6F86" w:rsidP="00F246B1">
            <w:pPr>
              <w:pStyle w:val="code"/>
              <w:bidi w:val="0"/>
            </w:pPr>
            <w:r>
              <w:t xml:space="preserve">    │   └── meta</w:t>
            </w:r>
          </w:p>
          <w:p w14:paraId="211D2AD1" w14:textId="77777777" w:rsidR="000A6F86" w:rsidRDefault="000A6F86" w:rsidP="00F246B1">
            <w:pPr>
              <w:pStyle w:val="code"/>
              <w:bidi w:val="0"/>
            </w:pPr>
            <w:r>
              <w:t xml:space="preserve">    └── body</w:t>
            </w:r>
          </w:p>
          <w:p w14:paraId="7700557C" w14:textId="77777777" w:rsidR="000A6F86" w:rsidRDefault="000A6F86" w:rsidP="00F246B1">
            <w:pPr>
              <w:pStyle w:val="code"/>
              <w:bidi w:val="0"/>
            </w:pPr>
            <w:r>
              <w:t xml:space="preserve">        ├── h1</w:t>
            </w:r>
          </w:p>
          <w:p w14:paraId="62DC73C6" w14:textId="77777777" w:rsidR="000A6F86" w:rsidRDefault="000A6F86" w:rsidP="00F246B1">
            <w:pPr>
              <w:pStyle w:val="code"/>
              <w:bidi w:val="0"/>
            </w:pPr>
            <w:r>
              <w:t xml:space="preserve">        ├── p</w:t>
            </w:r>
          </w:p>
          <w:p w14:paraId="19BA63B1" w14:textId="3E526B57" w:rsidR="000A6F86" w:rsidRDefault="000A6F86" w:rsidP="00F246B1">
            <w:pPr>
              <w:pStyle w:val="code"/>
              <w:bidi w:val="0"/>
            </w:pPr>
            <w:r>
              <w:t xml:space="preserve">        └── div</w:t>
            </w:r>
          </w:p>
        </w:tc>
      </w:tr>
    </w:tbl>
    <w:p w14:paraId="6FB84553" w14:textId="4E6259B6" w:rsidR="008B5B8E" w:rsidRDefault="008B5B8E" w:rsidP="0018185B">
      <w:pPr>
        <w:rPr>
          <w:rtl/>
        </w:rPr>
      </w:pPr>
      <w:r>
        <w:rPr>
          <w:rtl/>
        </w:rPr>
        <w:t>انواع اصل</w:t>
      </w:r>
      <w:r>
        <w:rPr>
          <w:rFonts w:hint="cs"/>
          <w:rtl/>
        </w:rPr>
        <w:t>ی</w:t>
      </w:r>
      <w:r>
        <w:rPr>
          <w:rtl/>
        </w:rPr>
        <w:t xml:space="preserve"> نودها در </w:t>
      </w:r>
      <w:r>
        <w:t>DOM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6F86" w14:paraId="4248B73D" w14:textId="77777777" w:rsidTr="000A6F86">
        <w:tc>
          <w:tcPr>
            <w:tcW w:w="3116" w:type="dxa"/>
          </w:tcPr>
          <w:p w14:paraId="6A04315E" w14:textId="5A49C331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نوع نود</w:t>
            </w:r>
          </w:p>
        </w:tc>
        <w:tc>
          <w:tcPr>
            <w:tcW w:w="3117" w:type="dxa"/>
          </w:tcPr>
          <w:p w14:paraId="3DE6E021" w14:textId="5893E3FB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3117" w:type="dxa"/>
          </w:tcPr>
          <w:p w14:paraId="5D312AED" w14:textId="34A8D7A8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0A6F86" w14:paraId="0C48B9F9" w14:textId="77777777" w:rsidTr="000A6F86">
        <w:tc>
          <w:tcPr>
            <w:tcW w:w="3116" w:type="dxa"/>
          </w:tcPr>
          <w:p w14:paraId="65187BB8" w14:textId="2CAA2626" w:rsidR="000A6F86" w:rsidRDefault="000A6F86" w:rsidP="0018185B">
            <w:pPr>
              <w:rPr>
                <w:rtl/>
              </w:rPr>
            </w:pPr>
            <w:r>
              <w:t>Element</w:t>
            </w:r>
          </w:p>
        </w:tc>
        <w:tc>
          <w:tcPr>
            <w:tcW w:w="3117" w:type="dxa"/>
          </w:tcPr>
          <w:p w14:paraId="774F2C64" w14:textId="2C1DA5F8" w:rsidR="000A6F86" w:rsidRDefault="000A6F86" w:rsidP="0018185B">
            <w:pPr>
              <w:bidi w:val="0"/>
            </w:pPr>
            <w:r>
              <w:t>P , div</w:t>
            </w:r>
          </w:p>
        </w:tc>
        <w:tc>
          <w:tcPr>
            <w:tcW w:w="3117" w:type="dxa"/>
          </w:tcPr>
          <w:p w14:paraId="3366DD68" w14:textId="794CBD87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HTML</w:t>
            </w:r>
          </w:p>
        </w:tc>
      </w:tr>
      <w:tr w:rsidR="000A6F86" w14:paraId="1BB83CFF" w14:textId="77777777" w:rsidTr="000A6F86">
        <w:tc>
          <w:tcPr>
            <w:tcW w:w="3116" w:type="dxa"/>
          </w:tcPr>
          <w:p w14:paraId="314BF1BC" w14:textId="3B328A76" w:rsidR="000A6F86" w:rsidRDefault="000A6F86" w:rsidP="0018185B">
            <w:r>
              <w:t>Attribute</w:t>
            </w:r>
          </w:p>
        </w:tc>
        <w:tc>
          <w:tcPr>
            <w:tcW w:w="3117" w:type="dxa"/>
          </w:tcPr>
          <w:p w14:paraId="49858D37" w14:textId="60A4D02E" w:rsidR="000A6F86" w:rsidRDefault="000A6F86" w:rsidP="0018185B">
            <w:pPr>
              <w:bidi w:val="0"/>
            </w:pPr>
            <w:r>
              <w:t>class="red"</w:t>
            </w:r>
          </w:p>
        </w:tc>
        <w:tc>
          <w:tcPr>
            <w:tcW w:w="3117" w:type="dxa"/>
          </w:tcPr>
          <w:p w14:paraId="2387619B" w14:textId="2EA43BCE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تگ‌ها</w:t>
            </w:r>
          </w:p>
        </w:tc>
      </w:tr>
      <w:tr w:rsidR="000A6F86" w14:paraId="02F0E428" w14:textId="77777777" w:rsidTr="000A6F86">
        <w:tc>
          <w:tcPr>
            <w:tcW w:w="3116" w:type="dxa"/>
          </w:tcPr>
          <w:p w14:paraId="4FF59220" w14:textId="1189D91C" w:rsidR="000A6F86" w:rsidRDefault="000A6F86" w:rsidP="0018185B">
            <w:r>
              <w:t>Text</w:t>
            </w:r>
          </w:p>
        </w:tc>
        <w:tc>
          <w:tcPr>
            <w:tcW w:w="3117" w:type="dxa"/>
          </w:tcPr>
          <w:p w14:paraId="1AF3B250" w14:textId="38D98415" w:rsidR="000A6F86" w:rsidRDefault="000A6F86" w:rsidP="0018185B">
            <w:pPr>
              <w:bidi w:val="0"/>
            </w:pPr>
            <w:r>
              <w:rPr>
                <w:rtl/>
              </w:rPr>
              <w:t>سلام دن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</w:p>
        </w:tc>
        <w:tc>
          <w:tcPr>
            <w:tcW w:w="3117" w:type="dxa"/>
          </w:tcPr>
          <w:p w14:paraId="120C74FE" w14:textId="0C94F671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متن داخل تگ‌ها</w:t>
            </w:r>
          </w:p>
        </w:tc>
      </w:tr>
      <w:tr w:rsidR="000A6F86" w14:paraId="29AA7760" w14:textId="77777777" w:rsidTr="000A6F86">
        <w:tc>
          <w:tcPr>
            <w:tcW w:w="3116" w:type="dxa"/>
          </w:tcPr>
          <w:p w14:paraId="167633CA" w14:textId="4B6203A6" w:rsidR="000A6F86" w:rsidRDefault="000A6F86" w:rsidP="0018185B">
            <w:r>
              <w:t>Comment</w:t>
            </w:r>
          </w:p>
        </w:tc>
        <w:tc>
          <w:tcPr>
            <w:tcW w:w="3117" w:type="dxa"/>
          </w:tcPr>
          <w:p w14:paraId="4FAD7F55" w14:textId="57632107" w:rsidR="000A6F86" w:rsidRDefault="000A6F86" w:rsidP="0018185B">
            <w:pPr>
              <w:bidi w:val="0"/>
              <w:rPr>
                <w:rtl/>
              </w:rPr>
            </w:pPr>
            <w:r>
              <w:rPr>
                <w:rtl/>
              </w:rPr>
              <w:t>`&lt;!-- کامنت --&gt;`</w:t>
            </w:r>
          </w:p>
        </w:tc>
        <w:tc>
          <w:tcPr>
            <w:tcW w:w="3117" w:type="dxa"/>
          </w:tcPr>
          <w:p w14:paraId="4DFACD80" w14:textId="01D1C958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کامنت‌ها</w:t>
            </w:r>
          </w:p>
        </w:tc>
      </w:tr>
    </w:tbl>
    <w:p w14:paraId="582C0506" w14:textId="77777777" w:rsidR="008B5B8E" w:rsidRDefault="008B5B8E" w:rsidP="0018185B"/>
    <w:p w14:paraId="02D53E1E" w14:textId="63BE07BB" w:rsidR="0048533E" w:rsidRDefault="0048533E" w:rsidP="0018185B">
      <w:pPr>
        <w:pStyle w:val="Heading2"/>
      </w:pPr>
      <w:bookmarkStart w:id="38" w:name="_Toc211464483"/>
      <w:r>
        <w:rPr>
          <w:rFonts w:hint="cs"/>
          <w:rtl/>
        </w:rPr>
        <w:t xml:space="preserve">نمایش درخت </w:t>
      </w:r>
      <w:r>
        <w:t>Html</w:t>
      </w:r>
      <w:bookmarkEnd w:id="38"/>
    </w:p>
    <w:p w14:paraId="71C16062" w14:textId="3DCD7FC0" w:rsidR="0048533E" w:rsidRDefault="0048533E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درخت</w:t>
      </w:r>
      <w:r>
        <w:rPr>
          <w:rtl/>
        </w:rPr>
        <w:t xml:space="preserve"> </w:t>
      </w:r>
      <w:r>
        <w:t>DOM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43DD4FAF" w14:textId="24CCCE78" w:rsidR="0048533E" w:rsidRDefault="0048533E" w:rsidP="0018185B">
      <w:pPr>
        <w:rPr>
          <w:rtl/>
        </w:rPr>
      </w:pPr>
      <w:r>
        <w:t>DOM Tree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سلسله مراتب</w:t>
      </w:r>
      <w:r>
        <w:rPr>
          <w:rFonts w:hint="cs"/>
          <w:rtl/>
        </w:rPr>
        <w:t>ی</w:t>
      </w:r>
      <w:r>
        <w:rPr>
          <w:rtl/>
        </w:rPr>
        <w:t xml:space="preserve"> و درخت</w:t>
      </w:r>
      <w:r>
        <w:rPr>
          <w:rFonts w:hint="cs"/>
          <w:rtl/>
        </w:rPr>
        <w:t>ی</w:t>
      </w:r>
      <w:r>
        <w:rPr>
          <w:rtl/>
        </w:rPr>
        <w:t xml:space="preserve"> از ساختار </w:t>
      </w:r>
      <w:r>
        <w:t>HTML</w:t>
      </w:r>
      <w:r>
        <w:rPr>
          <w:rtl/>
        </w:rPr>
        <w:t xml:space="preserve"> صفحه است که مرورگر آن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>.</w:t>
      </w:r>
    </w:p>
    <w:p w14:paraId="642DAB8C" w14:textId="0C661719" w:rsidR="0048533E" w:rsidRDefault="0048533E" w:rsidP="0018185B">
      <w:r>
        <w:rPr>
          <w:rtl/>
        </w:rPr>
        <w:t xml:space="preserve"> مثال ساده: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68C2461A" w14:textId="77777777" w:rsidTr="0048533E">
        <w:tc>
          <w:tcPr>
            <w:tcW w:w="9350" w:type="dxa"/>
            <w:shd w:val="clear" w:color="auto" w:fill="E2EFD9" w:themeFill="accent6" w:themeFillTint="33"/>
          </w:tcPr>
          <w:p w14:paraId="5AD94F66" w14:textId="77777777" w:rsidR="0048533E" w:rsidRDefault="0048533E" w:rsidP="00524EED">
            <w:pPr>
              <w:pStyle w:val="code"/>
              <w:bidi w:val="0"/>
            </w:pPr>
            <w:r>
              <w:t>&lt;!DOCTYPE html&gt;</w:t>
            </w:r>
          </w:p>
          <w:p w14:paraId="5DC7EC39" w14:textId="77777777" w:rsidR="0048533E" w:rsidRDefault="0048533E" w:rsidP="00524EED">
            <w:pPr>
              <w:pStyle w:val="code"/>
              <w:bidi w:val="0"/>
            </w:pPr>
            <w:r>
              <w:t>&lt;html&gt;</w:t>
            </w:r>
          </w:p>
          <w:p w14:paraId="59BE1D53" w14:textId="77777777" w:rsidR="0048533E" w:rsidRDefault="0048533E" w:rsidP="00524EED">
            <w:pPr>
              <w:pStyle w:val="code"/>
              <w:bidi w:val="0"/>
            </w:pPr>
            <w:r>
              <w:t>&lt;head&gt;</w:t>
            </w:r>
          </w:p>
          <w:p w14:paraId="6D77D217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صفحه من</w:t>
            </w:r>
            <w:r>
              <w:t>&lt;/title&gt;</w:t>
            </w:r>
          </w:p>
          <w:p w14:paraId="28C3AD80" w14:textId="77777777" w:rsidR="0048533E" w:rsidRDefault="0048533E" w:rsidP="00524EED">
            <w:pPr>
              <w:pStyle w:val="code"/>
              <w:bidi w:val="0"/>
            </w:pPr>
            <w:r>
              <w:t>&lt;/head&gt;</w:t>
            </w:r>
          </w:p>
          <w:p w14:paraId="75E3C5C3" w14:textId="77777777" w:rsidR="0048533E" w:rsidRDefault="0048533E" w:rsidP="00524EED">
            <w:pPr>
              <w:pStyle w:val="code"/>
              <w:bidi w:val="0"/>
            </w:pPr>
            <w:r>
              <w:t>&lt;body&gt;</w:t>
            </w:r>
          </w:p>
          <w:p w14:paraId="3E26C7DF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tl/>
              </w:rPr>
              <w:t>سلام دن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t>&lt;/h1&gt;</w:t>
            </w:r>
          </w:p>
          <w:p w14:paraId="70CE7D91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پاراگراف است</w:t>
            </w:r>
            <w:r>
              <w:t>&lt;/p&gt;</w:t>
            </w:r>
          </w:p>
          <w:p w14:paraId="3CB40F6C" w14:textId="77777777" w:rsidR="0048533E" w:rsidRDefault="0048533E" w:rsidP="00524EED">
            <w:pPr>
              <w:pStyle w:val="code"/>
              <w:bidi w:val="0"/>
            </w:pPr>
            <w:r>
              <w:t>&lt;/body&gt;</w:t>
            </w:r>
          </w:p>
          <w:p w14:paraId="2B57F798" w14:textId="62C083DD" w:rsidR="0048533E" w:rsidRDefault="0048533E" w:rsidP="00524EED">
            <w:pPr>
              <w:pStyle w:val="code"/>
              <w:bidi w:val="0"/>
            </w:pPr>
            <w:r>
              <w:t>&lt;/html&gt;</w:t>
            </w:r>
          </w:p>
        </w:tc>
      </w:tr>
    </w:tbl>
    <w:p w14:paraId="68B86832" w14:textId="77777777" w:rsidR="0048533E" w:rsidRDefault="0048533E" w:rsidP="0018185B">
      <w:pPr>
        <w:rPr>
          <w:rtl/>
        </w:rPr>
      </w:pPr>
    </w:p>
    <w:p w14:paraId="05823523" w14:textId="6F4ADA21" w:rsidR="0048533E" w:rsidRDefault="0048533E" w:rsidP="0018185B">
      <w:r>
        <w:rPr>
          <w:rtl/>
        </w:rPr>
        <w:t xml:space="preserve"> درخت </w:t>
      </w:r>
      <w:r>
        <w:t>DOM</w:t>
      </w:r>
      <w:r>
        <w:rPr>
          <w:rtl/>
        </w:rPr>
        <w:t xml:space="preserve"> مربوطه: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57AA75E1" w14:textId="77777777" w:rsidTr="00F246B1">
        <w:tc>
          <w:tcPr>
            <w:tcW w:w="9350" w:type="dxa"/>
            <w:shd w:val="clear" w:color="auto" w:fill="E2EFD9" w:themeFill="accent6" w:themeFillTint="33"/>
          </w:tcPr>
          <w:p w14:paraId="7F13C791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>document (</w:t>
            </w:r>
            <w:r>
              <w:rPr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شه</w:t>
            </w:r>
            <w:r>
              <w:t>)</w:t>
            </w:r>
          </w:p>
          <w:p w14:paraId="34DC1504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lastRenderedPageBreak/>
              <w:t>│</w:t>
            </w:r>
          </w:p>
          <w:p w14:paraId="7A1F0EBF" w14:textId="77777777" w:rsidR="0048533E" w:rsidRDefault="0048533E" w:rsidP="00F246B1">
            <w:pPr>
              <w:pStyle w:val="code"/>
              <w:bidi w:val="0"/>
            </w:pPr>
            <w:r>
              <w:t>├── &lt;!DOCTYPE html&gt;</w:t>
            </w:r>
          </w:p>
          <w:p w14:paraId="14859C7E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>│</w:t>
            </w:r>
          </w:p>
          <w:p w14:paraId="64D13ED9" w14:textId="77777777" w:rsidR="0048533E" w:rsidRDefault="0048533E" w:rsidP="00F246B1">
            <w:pPr>
              <w:pStyle w:val="code"/>
              <w:bidi w:val="0"/>
            </w:pPr>
            <w:r>
              <w:t>└── &lt;html&gt;</w:t>
            </w:r>
          </w:p>
          <w:p w14:paraId="4A650A0F" w14:textId="77777777" w:rsidR="0048533E" w:rsidRDefault="0048533E" w:rsidP="00F246B1">
            <w:pPr>
              <w:pStyle w:val="code"/>
              <w:bidi w:val="0"/>
            </w:pPr>
            <w:r>
              <w:t xml:space="preserve">    ├── &lt;head&gt;</w:t>
            </w:r>
          </w:p>
          <w:p w14:paraId="213FCBA0" w14:textId="77777777" w:rsidR="0048533E" w:rsidRDefault="0048533E" w:rsidP="00F246B1">
            <w:pPr>
              <w:pStyle w:val="code"/>
              <w:bidi w:val="0"/>
            </w:pPr>
            <w:r>
              <w:t xml:space="preserve">    │   └── &lt;title&gt;</w:t>
            </w:r>
          </w:p>
          <w:p w14:paraId="27737B5D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│       └── "</w:t>
            </w:r>
            <w:r>
              <w:rPr>
                <w:rtl/>
              </w:rPr>
              <w:t>صفحه من" (متن)</w:t>
            </w:r>
          </w:p>
          <w:p w14:paraId="14506825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│</w:t>
            </w:r>
          </w:p>
          <w:p w14:paraId="6BB8003F" w14:textId="77777777" w:rsidR="0048533E" w:rsidRDefault="0048533E" w:rsidP="00F246B1">
            <w:pPr>
              <w:pStyle w:val="code"/>
              <w:bidi w:val="0"/>
            </w:pPr>
            <w:r>
              <w:t xml:space="preserve">    └── &lt;body&gt;</w:t>
            </w:r>
          </w:p>
          <w:p w14:paraId="0CEE628E" w14:textId="77777777" w:rsidR="0048533E" w:rsidRDefault="0048533E" w:rsidP="00F246B1">
            <w:pPr>
              <w:pStyle w:val="code"/>
              <w:bidi w:val="0"/>
            </w:pPr>
            <w:r>
              <w:t xml:space="preserve">        ├── &lt;h1&gt;</w:t>
            </w:r>
          </w:p>
          <w:p w14:paraId="3047AA31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   └── "</w:t>
            </w:r>
            <w:r>
              <w:rPr>
                <w:rtl/>
              </w:rPr>
              <w:t>سلام دن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>" (متن)</w:t>
            </w:r>
          </w:p>
          <w:p w14:paraId="4858F404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</w:t>
            </w:r>
          </w:p>
          <w:p w14:paraId="17960B9B" w14:textId="77777777" w:rsidR="0048533E" w:rsidRDefault="0048533E" w:rsidP="00F246B1">
            <w:pPr>
              <w:pStyle w:val="code"/>
              <w:bidi w:val="0"/>
            </w:pPr>
            <w:r>
              <w:t xml:space="preserve">        └── &lt;p&gt;</w:t>
            </w:r>
          </w:p>
          <w:p w14:paraId="10FD120F" w14:textId="7247FE1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    └── "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پاراگراف است" (متن)</w:t>
            </w:r>
          </w:p>
        </w:tc>
      </w:tr>
    </w:tbl>
    <w:p w14:paraId="778285BE" w14:textId="77777777" w:rsidR="0048533E" w:rsidRDefault="0048533E" w:rsidP="0018185B"/>
    <w:p w14:paraId="728CA3E6" w14:textId="190F3575" w:rsidR="0048533E" w:rsidRDefault="0048533E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ساختار</w:t>
      </w:r>
      <w:r>
        <w:rPr>
          <w:rtl/>
        </w:rPr>
        <w:t xml:space="preserve"> </w:t>
      </w:r>
      <w:r>
        <w:rPr>
          <w:rFonts w:hint="cs"/>
          <w:rtl/>
        </w:rPr>
        <w:t>کامل</w:t>
      </w:r>
      <w:r>
        <w:rPr>
          <w:rtl/>
        </w:rPr>
        <w:t xml:space="preserve"> </w:t>
      </w:r>
      <w:r>
        <w:rPr>
          <w:rFonts w:hint="cs"/>
          <w:rtl/>
        </w:rPr>
        <w:t>درخت</w:t>
      </w:r>
      <w:r>
        <w:rPr>
          <w:rtl/>
        </w:rPr>
        <w:t xml:space="preserve"> </w:t>
      </w:r>
      <w:r>
        <w:t>DOM</w:t>
      </w:r>
    </w:p>
    <w:p w14:paraId="64688D2D" w14:textId="1AA8F0E0" w:rsidR="0048533E" w:rsidRDefault="0048533E" w:rsidP="0018185B">
      <w:r>
        <w:rPr>
          <w:rtl/>
        </w:rPr>
        <w:t xml:space="preserve"> مثال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ده‌تر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296A2EB7" w14:textId="77777777" w:rsidTr="0048533E">
        <w:tc>
          <w:tcPr>
            <w:tcW w:w="9350" w:type="dxa"/>
            <w:shd w:val="clear" w:color="auto" w:fill="E2EFD9" w:themeFill="accent6" w:themeFillTint="33"/>
          </w:tcPr>
          <w:p w14:paraId="61B1A791" w14:textId="77777777" w:rsidR="0048533E" w:rsidRDefault="0048533E" w:rsidP="00524EED">
            <w:pPr>
              <w:pStyle w:val="code"/>
              <w:bidi w:val="0"/>
            </w:pPr>
            <w:r>
              <w:t>&lt;!DOCTYPE html&gt;</w:t>
            </w:r>
          </w:p>
          <w:p w14:paraId="77765EAF" w14:textId="77777777" w:rsidR="0048533E" w:rsidRDefault="0048533E" w:rsidP="00524EED">
            <w:pPr>
              <w:pStyle w:val="code"/>
              <w:bidi w:val="0"/>
            </w:pPr>
            <w:r>
              <w:t>&lt;html lang="fa"&gt;</w:t>
            </w:r>
          </w:p>
          <w:p w14:paraId="131B46D4" w14:textId="77777777" w:rsidR="0048533E" w:rsidRDefault="0048533E" w:rsidP="00524EED">
            <w:pPr>
              <w:pStyle w:val="code"/>
              <w:bidi w:val="0"/>
            </w:pPr>
            <w:r>
              <w:t>&lt;head&gt;</w:t>
            </w:r>
          </w:p>
          <w:p w14:paraId="1878F22F" w14:textId="77777777" w:rsidR="0048533E" w:rsidRDefault="0048533E" w:rsidP="00524EED">
            <w:pPr>
              <w:pStyle w:val="code"/>
              <w:bidi w:val="0"/>
            </w:pPr>
            <w:r>
              <w:t xml:space="preserve">    &lt;meta charset="UTF-8"&gt;</w:t>
            </w:r>
          </w:p>
          <w:p w14:paraId="72EFAD45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فروشگاه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t>&lt;/title&gt;</w:t>
            </w:r>
          </w:p>
          <w:p w14:paraId="6FD712BF" w14:textId="77777777" w:rsidR="0048533E" w:rsidRDefault="0048533E" w:rsidP="00524EED">
            <w:pPr>
              <w:pStyle w:val="code"/>
              <w:bidi w:val="0"/>
            </w:pPr>
            <w:r>
              <w:t>&lt;/head&gt;</w:t>
            </w:r>
          </w:p>
          <w:p w14:paraId="28F70BC5" w14:textId="77777777" w:rsidR="0048533E" w:rsidRDefault="0048533E" w:rsidP="00524EED">
            <w:pPr>
              <w:pStyle w:val="code"/>
              <w:bidi w:val="0"/>
            </w:pPr>
            <w:r>
              <w:t>&lt;body&gt;</w:t>
            </w:r>
          </w:p>
          <w:p w14:paraId="288B4B13" w14:textId="77777777" w:rsidR="0048533E" w:rsidRDefault="0048533E" w:rsidP="00524EED">
            <w:pPr>
              <w:pStyle w:val="code"/>
              <w:bidi w:val="0"/>
            </w:pPr>
            <w:r>
              <w:t xml:space="preserve">    &lt;header class="main-header"&gt;</w:t>
            </w:r>
          </w:p>
          <w:p w14:paraId="02CBEED3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    &lt;h1 id="site-title"&gt;</w:t>
            </w:r>
            <w:r>
              <w:rPr>
                <w:rtl/>
              </w:rPr>
              <w:t>فروشگاه من</w:t>
            </w:r>
            <w:r>
              <w:t>&lt;/h1&gt;</w:t>
            </w:r>
          </w:p>
          <w:p w14:paraId="6495BCBD" w14:textId="77777777" w:rsidR="0048533E" w:rsidRDefault="0048533E" w:rsidP="00524EED">
            <w:pPr>
              <w:pStyle w:val="code"/>
              <w:bidi w:val="0"/>
            </w:pPr>
            <w:r>
              <w:t xml:space="preserve">        &lt;nav&gt;</w:t>
            </w:r>
          </w:p>
          <w:p w14:paraId="5F767F52" w14:textId="77777777" w:rsidR="0048533E" w:rsidRDefault="0048533E" w:rsidP="00524EED">
            <w:pPr>
              <w:pStyle w:val="code"/>
              <w:bidi w:val="0"/>
            </w:pPr>
            <w:r>
              <w:t xml:space="preserve">            &lt;ul&gt;</w:t>
            </w:r>
          </w:p>
          <w:p w14:paraId="5FFF4368" w14:textId="552083FC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href="home"&gt;</w:t>
            </w:r>
            <w:r>
              <w:rPr>
                <w:rtl/>
              </w:rPr>
              <w:t>خانه</w:t>
            </w:r>
            <w:r>
              <w:t>&lt;/a&gt;&lt;/li&gt;</w:t>
            </w:r>
          </w:p>
          <w:p w14:paraId="5EC9C5B8" w14:textId="5B743B34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href="products"&gt;</w:t>
            </w:r>
            <w:r>
              <w:rPr>
                <w:rtl/>
              </w:rPr>
              <w:t>محصولات</w:t>
            </w:r>
            <w:r>
              <w:t>&lt;/a&gt;&lt;/li&gt;</w:t>
            </w:r>
          </w:p>
          <w:p w14:paraId="7DB314FB" w14:textId="77777777" w:rsidR="0048533E" w:rsidRDefault="0048533E" w:rsidP="00524EED">
            <w:pPr>
              <w:pStyle w:val="code"/>
              <w:bidi w:val="0"/>
            </w:pPr>
            <w:r>
              <w:t xml:space="preserve">            &lt;/ul&gt;</w:t>
            </w:r>
          </w:p>
          <w:p w14:paraId="5A38EC06" w14:textId="77777777" w:rsidR="0048533E" w:rsidRDefault="0048533E" w:rsidP="00524EED">
            <w:pPr>
              <w:pStyle w:val="code"/>
              <w:bidi w:val="0"/>
            </w:pPr>
            <w:r>
              <w:t xml:space="preserve">        &lt;/nav&gt;</w:t>
            </w:r>
          </w:p>
          <w:p w14:paraId="54C39259" w14:textId="77777777" w:rsidR="0048533E" w:rsidRDefault="0048533E" w:rsidP="00524EED">
            <w:pPr>
              <w:pStyle w:val="code"/>
              <w:bidi w:val="0"/>
            </w:pPr>
            <w:r>
              <w:t xml:space="preserve">    &lt;/header&gt;</w:t>
            </w:r>
          </w:p>
          <w:p w14:paraId="6DD236F2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492E138" w14:textId="77777777" w:rsidR="0048533E" w:rsidRDefault="0048533E" w:rsidP="00524EED">
            <w:pPr>
              <w:pStyle w:val="code"/>
              <w:bidi w:val="0"/>
            </w:pPr>
            <w:r>
              <w:t xml:space="preserve">    &lt;main&gt;</w:t>
            </w:r>
          </w:p>
          <w:p w14:paraId="01D6EC34" w14:textId="77777777" w:rsidR="0048533E" w:rsidRDefault="0048533E" w:rsidP="00524EED">
            <w:pPr>
              <w:pStyle w:val="code"/>
              <w:bidi w:val="0"/>
            </w:pPr>
            <w:r>
              <w:t xml:space="preserve">        &lt;article&gt;</w:t>
            </w:r>
          </w:p>
          <w:p w14:paraId="2D30259D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tl/>
              </w:rPr>
              <w:t>محصولات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ژه</w:t>
            </w:r>
            <w:r>
              <w:t>&lt;/h2&gt;</w:t>
            </w:r>
          </w:p>
          <w:p w14:paraId="2B1FBDA6" w14:textId="77777777" w:rsidR="0048533E" w:rsidRDefault="0048533E" w:rsidP="00524EED">
            <w:pPr>
              <w:pStyle w:val="code"/>
              <w:bidi w:val="0"/>
            </w:pPr>
            <w:r>
              <w:t xml:space="preserve">            &lt;div class="product"&gt;</w:t>
            </w:r>
          </w:p>
          <w:p w14:paraId="7BBB49F7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            &lt;img src="product1.jpg" alt="</w:t>
            </w:r>
            <w:r>
              <w:rPr>
                <w:rtl/>
              </w:rPr>
              <w:t>محصول ۱</w:t>
            </w:r>
            <w:r>
              <w:t>"&gt;</w:t>
            </w:r>
          </w:p>
          <w:p w14:paraId="5B117F91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حات</w:t>
            </w:r>
            <w:r>
              <w:rPr>
                <w:rtl/>
              </w:rPr>
              <w:t xml:space="preserve"> محصول</w:t>
            </w:r>
            <w:r>
              <w:t>&lt;/p&gt;</w:t>
            </w:r>
          </w:p>
          <w:p w14:paraId="4957BAD0" w14:textId="77777777" w:rsidR="0048533E" w:rsidRDefault="0048533E" w:rsidP="00524EED">
            <w:pPr>
              <w:pStyle w:val="code"/>
              <w:bidi w:val="0"/>
            </w:pPr>
            <w:r>
              <w:t xml:space="preserve">            &lt;/div&gt;</w:t>
            </w:r>
          </w:p>
          <w:p w14:paraId="45A68EEF" w14:textId="77777777" w:rsidR="0048533E" w:rsidRDefault="0048533E" w:rsidP="00524EED">
            <w:pPr>
              <w:pStyle w:val="code"/>
              <w:bidi w:val="0"/>
            </w:pPr>
            <w:r>
              <w:t xml:space="preserve">        &lt;/article&gt;</w:t>
            </w:r>
          </w:p>
          <w:p w14:paraId="21C64AB5" w14:textId="77777777" w:rsidR="0048533E" w:rsidRDefault="0048533E" w:rsidP="00524EED">
            <w:pPr>
              <w:pStyle w:val="code"/>
              <w:bidi w:val="0"/>
            </w:pPr>
            <w:r>
              <w:t xml:space="preserve">    &lt;/main&gt;</w:t>
            </w:r>
          </w:p>
          <w:p w14:paraId="4F2CBA19" w14:textId="77777777" w:rsidR="0048533E" w:rsidRDefault="0048533E" w:rsidP="00524EED">
            <w:pPr>
              <w:pStyle w:val="code"/>
              <w:bidi w:val="0"/>
            </w:pPr>
            <w:r>
              <w:t>&lt;/body&gt;</w:t>
            </w:r>
          </w:p>
          <w:p w14:paraId="30578A87" w14:textId="01EC41B4" w:rsidR="0048533E" w:rsidRDefault="0048533E" w:rsidP="00524EED">
            <w:pPr>
              <w:pStyle w:val="code"/>
              <w:bidi w:val="0"/>
            </w:pPr>
            <w:r>
              <w:lastRenderedPageBreak/>
              <w:t>&lt;/html&gt;</w:t>
            </w:r>
          </w:p>
        </w:tc>
      </w:tr>
    </w:tbl>
    <w:p w14:paraId="2E51AB38" w14:textId="77777777" w:rsidR="0048533E" w:rsidRDefault="0048533E" w:rsidP="0018185B">
      <w:pPr>
        <w:rPr>
          <w:rtl/>
        </w:rPr>
      </w:pPr>
    </w:p>
    <w:p w14:paraId="0E225206" w14:textId="4CEA0277" w:rsidR="0048533E" w:rsidRDefault="0048533E" w:rsidP="0018185B">
      <w:r>
        <w:rPr>
          <w:rtl/>
        </w:rPr>
        <w:t xml:space="preserve"> درخت </w:t>
      </w:r>
      <w:r>
        <w:t>DOM</w:t>
      </w:r>
      <w:r>
        <w:rPr>
          <w:rtl/>
        </w:rPr>
        <w:t xml:space="preserve"> کامل: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09137C32" w14:textId="77777777" w:rsidTr="00F246B1">
        <w:tc>
          <w:tcPr>
            <w:tcW w:w="9350" w:type="dxa"/>
            <w:shd w:val="clear" w:color="auto" w:fill="E2EFD9" w:themeFill="accent6" w:themeFillTint="33"/>
          </w:tcPr>
          <w:p w14:paraId="15C0D791" w14:textId="77777777" w:rsidR="0048533E" w:rsidRDefault="0048533E" w:rsidP="00F246B1">
            <w:pPr>
              <w:pStyle w:val="code"/>
              <w:bidi w:val="0"/>
            </w:pPr>
            <w:r>
              <w:t>document</w:t>
            </w:r>
          </w:p>
          <w:p w14:paraId="221A8781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>│</w:t>
            </w:r>
          </w:p>
          <w:p w14:paraId="6ECD31AF" w14:textId="77777777" w:rsidR="0048533E" w:rsidRDefault="0048533E" w:rsidP="00F246B1">
            <w:pPr>
              <w:pStyle w:val="code"/>
              <w:bidi w:val="0"/>
            </w:pPr>
            <w:r>
              <w:t>├── &lt;!DOCTYPE html&gt;</w:t>
            </w:r>
          </w:p>
          <w:p w14:paraId="50F7EDE6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>│</w:t>
            </w:r>
          </w:p>
          <w:p w14:paraId="526E7CFA" w14:textId="77777777" w:rsidR="0048533E" w:rsidRDefault="0048533E" w:rsidP="00F246B1">
            <w:pPr>
              <w:pStyle w:val="code"/>
              <w:bidi w:val="0"/>
            </w:pPr>
            <w:r>
              <w:t>└── &lt;html lang="fa"&gt;</w:t>
            </w:r>
          </w:p>
          <w:p w14:paraId="73BD564A" w14:textId="77777777" w:rsidR="0048533E" w:rsidRDefault="0048533E" w:rsidP="00F246B1">
            <w:pPr>
              <w:pStyle w:val="code"/>
              <w:bidi w:val="0"/>
            </w:pPr>
            <w:r>
              <w:t xml:space="preserve">    ├── &lt;head&gt;</w:t>
            </w:r>
          </w:p>
          <w:p w14:paraId="41A43C0F" w14:textId="77777777" w:rsidR="0048533E" w:rsidRDefault="0048533E" w:rsidP="00F246B1">
            <w:pPr>
              <w:pStyle w:val="code"/>
              <w:bidi w:val="0"/>
            </w:pPr>
            <w:r>
              <w:t xml:space="preserve">    │   ├── &lt;meta charset="UTF-8"&gt;</w:t>
            </w:r>
          </w:p>
          <w:p w14:paraId="54A0E9EF" w14:textId="77777777" w:rsidR="0048533E" w:rsidRDefault="0048533E" w:rsidP="00F246B1">
            <w:pPr>
              <w:pStyle w:val="code"/>
              <w:bidi w:val="0"/>
            </w:pPr>
            <w:r>
              <w:t xml:space="preserve">    │   └── &lt;title&gt;</w:t>
            </w:r>
          </w:p>
          <w:p w14:paraId="3C3B5189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│       └── "</w:t>
            </w:r>
            <w:r>
              <w:rPr>
                <w:rtl/>
              </w:rPr>
              <w:t>فروشگاه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t>"</w:t>
            </w:r>
          </w:p>
          <w:p w14:paraId="4AB3DB32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│</w:t>
            </w:r>
          </w:p>
          <w:p w14:paraId="70ECF29D" w14:textId="77777777" w:rsidR="0048533E" w:rsidRDefault="0048533E" w:rsidP="00F246B1">
            <w:pPr>
              <w:pStyle w:val="code"/>
              <w:bidi w:val="0"/>
            </w:pPr>
            <w:r>
              <w:t xml:space="preserve">    └── &lt;body&gt;</w:t>
            </w:r>
          </w:p>
          <w:p w14:paraId="4D246EFD" w14:textId="77777777" w:rsidR="0048533E" w:rsidRDefault="0048533E" w:rsidP="00F246B1">
            <w:pPr>
              <w:pStyle w:val="code"/>
              <w:bidi w:val="0"/>
            </w:pPr>
            <w:r>
              <w:t xml:space="preserve">        ├── &lt;header class="main-header"&gt;</w:t>
            </w:r>
          </w:p>
          <w:p w14:paraId="09C2C6CA" w14:textId="77777777" w:rsidR="0048533E" w:rsidRDefault="0048533E" w:rsidP="00F246B1">
            <w:pPr>
              <w:pStyle w:val="code"/>
              <w:bidi w:val="0"/>
            </w:pPr>
            <w:r>
              <w:t xml:space="preserve">        │   ├── &lt;h1 id="site-title"&gt;</w:t>
            </w:r>
          </w:p>
          <w:p w14:paraId="1050F5EC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   │   └── "</w:t>
            </w:r>
            <w:r>
              <w:rPr>
                <w:rtl/>
              </w:rPr>
              <w:t>فروشگاه من</w:t>
            </w:r>
            <w:r>
              <w:t>"</w:t>
            </w:r>
          </w:p>
          <w:p w14:paraId="0CF71D9A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   │</w:t>
            </w:r>
          </w:p>
          <w:p w14:paraId="7F375FA1" w14:textId="77777777" w:rsidR="0048533E" w:rsidRDefault="0048533E" w:rsidP="00F246B1">
            <w:pPr>
              <w:pStyle w:val="code"/>
              <w:bidi w:val="0"/>
            </w:pPr>
            <w:r>
              <w:t xml:space="preserve">        │   └── &lt;nav&gt;</w:t>
            </w:r>
          </w:p>
          <w:p w14:paraId="0A5C96A8" w14:textId="77777777" w:rsidR="0048533E" w:rsidRDefault="0048533E" w:rsidP="00F246B1">
            <w:pPr>
              <w:pStyle w:val="code"/>
              <w:bidi w:val="0"/>
            </w:pPr>
            <w:r>
              <w:t xml:space="preserve">        │       └── &lt;ul&gt;</w:t>
            </w:r>
          </w:p>
          <w:p w14:paraId="1D0C658D" w14:textId="77777777" w:rsidR="0048533E" w:rsidRDefault="0048533E" w:rsidP="00F246B1">
            <w:pPr>
              <w:pStyle w:val="code"/>
              <w:bidi w:val="0"/>
            </w:pPr>
            <w:r>
              <w:t xml:space="preserve">        │           ├── &lt;li&gt;</w:t>
            </w:r>
          </w:p>
          <w:p w14:paraId="7FA0A6BD" w14:textId="15101FDF" w:rsidR="0048533E" w:rsidRDefault="0048533E" w:rsidP="00F246B1">
            <w:pPr>
              <w:pStyle w:val="code"/>
              <w:bidi w:val="0"/>
            </w:pPr>
            <w:r>
              <w:t xml:space="preserve">        │           │   └── &lt;a href="home"&gt;</w:t>
            </w:r>
          </w:p>
          <w:p w14:paraId="51299CAA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           │       └── "</w:t>
            </w:r>
            <w:r>
              <w:rPr>
                <w:rtl/>
              </w:rPr>
              <w:t>خانه</w:t>
            </w:r>
            <w:r>
              <w:t>"</w:t>
            </w:r>
          </w:p>
          <w:p w14:paraId="446C1746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           │</w:t>
            </w:r>
          </w:p>
          <w:p w14:paraId="01C5B964" w14:textId="77777777" w:rsidR="0048533E" w:rsidRDefault="0048533E" w:rsidP="00F246B1">
            <w:pPr>
              <w:pStyle w:val="code"/>
              <w:bidi w:val="0"/>
            </w:pPr>
            <w:r>
              <w:t xml:space="preserve">        │           └── &lt;li&gt;</w:t>
            </w:r>
          </w:p>
          <w:p w14:paraId="1965E674" w14:textId="26A369A8" w:rsidR="0048533E" w:rsidRDefault="0048533E" w:rsidP="00F246B1">
            <w:pPr>
              <w:pStyle w:val="code"/>
              <w:bidi w:val="0"/>
            </w:pPr>
            <w:r>
              <w:t xml:space="preserve">        │               └── &lt;a href="products"&gt;</w:t>
            </w:r>
          </w:p>
          <w:p w14:paraId="7546C1A9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                   └── "</w:t>
            </w:r>
            <w:r>
              <w:rPr>
                <w:rtl/>
              </w:rPr>
              <w:t>محصولات</w:t>
            </w:r>
            <w:r>
              <w:t>"</w:t>
            </w:r>
          </w:p>
          <w:p w14:paraId="36807937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</w:t>
            </w:r>
          </w:p>
          <w:p w14:paraId="79B70087" w14:textId="77777777" w:rsidR="0048533E" w:rsidRDefault="0048533E" w:rsidP="00F246B1">
            <w:pPr>
              <w:pStyle w:val="code"/>
              <w:bidi w:val="0"/>
            </w:pPr>
            <w:r>
              <w:t xml:space="preserve">        └── &lt;main&gt;</w:t>
            </w:r>
          </w:p>
          <w:p w14:paraId="7C9C3B2B" w14:textId="77777777" w:rsidR="0048533E" w:rsidRDefault="0048533E" w:rsidP="00F246B1">
            <w:pPr>
              <w:pStyle w:val="code"/>
              <w:bidi w:val="0"/>
            </w:pPr>
            <w:r>
              <w:t xml:space="preserve">            └── &lt;article&gt;</w:t>
            </w:r>
          </w:p>
          <w:p w14:paraId="1096D1D7" w14:textId="77777777" w:rsidR="0048533E" w:rsidRDefault="0048533E" w:rsidP="00F246B1">
            <w:pPr>
              <w:pStyle w:val="code"/>
              <w:bidi w:val="0"/>
            </w:pPr>
            <w:r>
              <w:t xml:space="preserve">                ├── &lt;h2&gt;</w:t>
            </w:r>
          </w:p>
          <w:p w14:paraId="04FCEA45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        │   └── "</w:t>
            </w:r>
            <w:r>
              <w:rPr>
                <w:rtl/>
              </w:rPr>
              <w:t>محصولات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ژه</w:t>
            </w:r>
            <w:r>
              <w:t>"</w:t>
            </w:r>
          </w:p>
          <w:p w14:paraId="75B3FF47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        │</w:t>
            </w:r>
          </w:p>
          <w:p w14:paraId="15553910" w14:textId="77777777" w:rsidR="0048533E" w:rsidRDefault="0048533E" w:rsidP="00F246B1">
            <w:pPr>
              <w:pStyle w:val="code"/>
              <w:bidi w:val="0"/>
            </w:pPr>
            <w:r>
              <w:t xml:space="preserve">                └── &lt;div class="product"&gt;</w:t>
            </w:r>
          </w:p>
          <w:p w14:paraId="017ACE71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            ├── &lt;img src="product1.jpg" alt="</w:t>
            </w:r>
            <w:r>
              <w:rPr>
                <w:rtl/>
              </w:rPr>
              <w:t>محصول ۱</w:t>
            </w:r>
            <w:r>
              <w:t>"&gt;</w:t>
            </w:r>
          </w:p>
          <w:p w14:paraId="5F4E7E4B" w14:textId="77777777" w:rsidR="0048533E" w:rsidRDefault="0048533E" w:rsidP="00F246B1">
            <w:pPr>
              <w:pStyle w:val="code"/>
              <w:bidi w:val="0"/>
            </w:pPr>
            <w:r>
              <w:t xml:space="preserve">                    └── &lt;p&gt;</w:t>
            </w:r>
          </w:p>
          <w:p w14:paraId="205C1EBA" w14:textId="614FFAC2" w:rsidR="0048533E" w:rsidRDefault="0048533E" w:rsidP="00F246B1">
            <w:pPr>
              <w:pStyle w:val="code"/>
              <w:bidi w:val="0"/>
            </w:pPr>
            <w:r>
              <w:t xml:space="preserve">                        └── "</w:t>
            </w: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حات</w:t>
            </w:r>
            <w:r>
              <w:rPr>
                <w:rtl/>
              </w:rPr>
              <w:t xml:space="preserve"> محصول</w:t>
            </w:r>
            <w:r>
              <w:t>"</w:t>
            </w:r>
          </w:p>
        </w:tc>
      </w:tr>
    </w:tbl>
    <w:p w14:paraId="7303D3EC" w14:textId="77777777" w:rsidR="0048533E" w:rsidRDefault="0048533E" w:rsidP="0018185B">
      <w:pPr>
        <w:bidi w:val="0"/>
        <w:rPr>
          <w:rtl/>
        </w:rPr>
      </w:pPr>
    </w:p>
    <w:p w14:paraId="3C361F9C" w14:textId="078B0BEA" w:rsidR="0048533E" w:rsidRDefault="0048533E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انواع</w:t>
      </w:r>
      <w:r>
        <w:rPr>
          <w:rtl/>
        </w:rPr>
        <w:t xml:space="preserve"> </w:t>
      </w:r>
      <w:r>
        <w:t>Node</w:t>
      </w:r>
      <w:r>
        <w:rPr>
          <w:rtl/>
        </w:rPr>
        <w:t xml:space="preserve"> در درخت </w:t>
      </w:r>
      <w:r>
        <w:t>DOM</w:t>
      </w:r>
    </w:p>
    <w:p w14:paraId="34CB1650" w14:textId="1D467A3F" w:rsidR="0048533E" w:rsidRDefault="0048533E" w:rsidP="0018185B">
      <w:pPr>
        <w:pStyle w:val="ListParagraph"/>
        <w:numPr>
          <w:ilvl w:val="0"/>
          <w:numId w:val="21"/>
        </w:numPr>
      </w:pPr>
      <w:r>
        <w:t>Element Node</w:t>
      </w:r>
      <w:r>
        <w:rPr>
          <w:rtl/>
        </w:rPr>
        <w:t xml:space="preserve"> (گره عنصر)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48533E" w14:paraId="4F53BA2B" w14:textId="77777777" w:rsidTr="00F246B1">
        <w:tc>
          <w:tcPr>
            <w:tcW w:w="9355" w:type="dxa"/>
          </w:tcPr>
          <w:p w14:paraId="79C9D740" w14:textId="488494F2" w:rsidR="0048533E" w:rsidRDefault="0048533E" w:rsidP="0018185B">
            <w:pPr>
              <w:pStyle w:val="ListParagraph"/>
              <w:bidi w:val="0"/>
            </w:pPr>
            <w:r w:rsidRPr="0048533E">
              <w:t>&lt;div&gt;, &lt;p&gt;, &lt;span&gt;, &lt;img&gt;</w:t>
            </w:r>
          </w:p>
        </w:tc>
      </w:tr>
    </w:tbl>
    <w:p w14:paraId="4C882028" w14:textId="77777777" w:rsidR="0048533E" w:rsidRDefault="0048533E" w:rsidP="0018185B">
      <w:pPr>
        <w:pStyle w:val="ListParagraph"/>
        <w:bidi w:val="0"/>
        <w:rPr>
          <w:rtl/>
        </w:rPr>
      </w:pPr>
    </w:p>
    <w:p w14:paraId="2A41F4DF" w14:textId="46F2E77D" w:rsidR="0048533E" w:rsidRDefault="0048533E" w:rsidP="0018185B">
      <w:pPr>
        <w:pStyle w:val="ListParagraph"/>
        <w:numPr>
          <w:ilvl w:val="0"/>
          <w:numId w:val="21"/>
        </w:numPr>
        <w:rPr>
          <w:rtl/>
        </w:rPr>
      </w:pPr>
      <w:r>
        <w:t>Text Node</w:t>
      </w:r>
      <w:r>
        <w:rPr>
          <w:rtl/>
        </w:rPr>
        <w:t xml:space="preserve"> (گره متن)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278D6FDC" w14:textId="77777777" w:rsidTr="0048533E">
        <w:tc>
          <w:tcPr>
            <w:tcW w:w="9350" w:type="dxa"/>
          </w:tcPr>
          <w:p w14:paraId="767CA9DD" w14:textId="2CE08B7F" w:rsidR="0048533E" w:rsidRDefault="0048533E" w:rsidP="0018185B">
            <w:pPr>
              <w:bidi w:val="0"/>
            </w:pPr>
            <w:r w:rsidRPr="0048533E">
              <w:t>"</w:t>
            </w:r>
            <w:r w:rsidRPr="0048533E">
              <w:rPr>
                <w:rtl/>
              </w:rPr>
              <w:t>ا</w:t>
            </w:r>
            <w:r w:rsidRPr="0048533E">
              <w:rPr>
                <w:rFonts w:hint="cs"/>
                <w:rtl/>
              </w:rPr>
              <w:t>ی</w:t>
            </w:r>
            <w:r w:rsidRPr="0048533E">
              <w:rPr>
                <w:rFonts w:hint="eastAsia"/>
                <w:rtl/>
              </w:rPr>
              <w:t>ن</w:t>
            </w:r>
            <w:r w:rsidRPr="0048533E">
              <w:rPr>
                <w:rtl/>
              </w:rPr>
              <w:t xml:space="preserve"> </w:t>
            </w:r>
            <w:r w:rsidRPr="0048533E">
              <w:rPr>
                <w:rFonts w:hint="cs"/>
                <w:rtl/>
              </w:rPr>
              <w:t>ی</w:t>
            </w:r>
            <w:r w:rsidRPr="0048533E">
              <w:rPr>
                <w:rFonts w:hint="eastAsia"/>
                <w:rtl/>
              </w:rPr>
              <w:t>ک</w:t>
            </w:r>
            <w:r w:rsidRPr="0048533E">
              <w:rPr>
                <w:rtl/>
              </w:rPr>
              <w:t xml:space="preserve"> متن است</w:t>
            </w:r>
            <w:r w:rsidRPr="0048533E">
              <w:t>"</w:t>
            </w:r>
          </w:p>
        </w:tc>
      </w:tr>
    </w:tbl>
    <w:p w14:paraId="796BB76E" w14:textId="77777777" w:rsidR="0048533E" w:rsidRDefault="0048533E" w:rsidP="0018185B">
      <w:pPr>
        <w:rPr>
          <w:rtl/>
        </w:rPr>
      </w:pPr>
    </w:p>
    <w:p w14:paraId="3468F9C9" w14:textId="5828CB28" w:rsidR="0048533E" w:rsidRDefault="0048533E" w:rsidP="0018185B">
      <w:pPr>
        <w:pStyle w:val="ListParagraph"/>
        <w:numPr>
          <w:ilvl w:val="0"/>
          <w:numId w:val="21"/>
        </w:numPr>
      </w:pPr>
      <w:r>
        <w:t>Attribute Node</w:t>
      </w:r>
      <w:r>
        <w:rPr>
          <w:rtl/>
        </w:rPr>
        <w:t xml:space="preserve"> (گره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307D879A" w14:textId="77777777" w:rsidTr="0048533E">
        <w:tc>
          <w:tcPr>
            <w:tcW w:w="9350" w:type="dxa"/>
          </w:tcPr>
          <w:p w14:paraId="1C0CC20F" w14:textId="68C7CF0B" w:rsidR="0048533E" w:rsidRDefault="0048533E" w:rsidP="0018185B">
            <w:pPr>
              <w:bidi w:val="0"/>
            </w:pPr>
            <w:r w:rsidRPr="0048533E">
              <w:t>class="header", id="title", src="image.jpg"</w:t>
            </w:r>
          </w:p>
        </w:tc>
      </w:tr>
    </w:tbl>
    <w:p w14:paraId="179C0998" w14:textId="77777777" w:rsidR="0048533E" w:rsidRDefault="0048533E" w:rsidP="0018185B">
      <w:pPr>
        <w:bidi w:val="0"/>
      </w:pPr>
    </w:p>
    <w:p w14:paraId="13D4735B" w14:textId="134AA041" w:rsidR="0048533E" w:rsidRDefault="0048533E" w:rsidP="0018185B">
      <w:pPr>
        <w:pStyle w:val="ListParagraph"/>
        <w:numPr>
          <w:ilvl w:val="0"/>
          <w:numId w:val="21"/>
        </w:numPr>
      </w:pPr>
      <w:r>
        <w:t>Comment Node</w:t>
      </w:r>
      <w:r>
        <w:rPr>
          <w:rtl/>
        </w:rPr>
        <w:t xml:space="preserve"> (گره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7D58DFF4" w14:textId="77777777" w:rsidTr="0048533E">
        <w:tc>
          <w:tcPr>
            <w:tcW w:w="9350" w:type="dxa"/>
          </w:tcPr>
          <w:p w14:paraId="789EC0D7" w14:textId="7239FCD7" w:rsidR="0048533E" w:rsidRDefault="0048533E" w:rsidP="0018185B">
            <w:pPr>
              <w:bidi w:val="0"/>
            </w:pPr>
            <w:r w:rsidRPr="0048533E">
              <w:t xml:space="preserve">&lt;!-- </w:t>
            </w:r>
            <w:r w:rsidRPr="0048533E">
              <w:rPr>
                <w:rtl/>
              </w:rPr>
              <w:t>ا</w:t>
            </w:r>
            <w:r w:rsidRPr="0048533E">
              <w:rPr>
                <w:rFonts w:hint="cs"/>
                <w:rtl/>
              </w:rPr>
              <w:t>ی</w:t>
            </w:r>
            <w:r w:rsidRPr="0048533E">
              <w:rPr>
                <w:rFonts w:hint="eastAsia"/>
                <w:rtl/>
              </w:rPr>
              <w:t>ن</w:t>
            </w:r>
            <w:r w:rsidRPr="0048533E">
              <w:rPr>
                <w:rtl/>
              </w:rPr>
              <w:t xml:space="preserve"> </w:t>
            </w:r>
            <w:r w:rsidRPr="0048533E">
              <w:rPr>
                <w:rFonts w:hint="cs"/>
                <w:rtl/>
              </w:rPr>
              <w:t>ی</w:t>
            </w:r>
            <w:r w:rsidRPr="0048533E">
              <w:rPr>
                <w:rFonts w:hint="eastAsia"/>
                <w:rtl/>
              </w:rPr>
              <w:t>ک</w:t>
            </w:r>
            <w:r w:rsidRPr="0048533E">
              <w:rPr>
                <w:rtl/>
              </w:rPr>
              <w:t xml:space="preserve"> توض</w:t>
            </w:r>
            <w:r w:rsidRPr="0048533E">
              <w:rPr>
                <w:rFonts w:hint="cs"/>
                <w:rtl/>
              </w:rPr>
              <w:t>ی</w:t>
            </w:r>
            <w:r w:rsidRPr="0048533E">
              <w:rPr>
                <w:rFonts w:hint="eastAsia"/>
                <w:rtl/>
              </w:rPr>
              <w:t>ح</w:t>
            </w:r>
            <w:r w:rsidRPr="0048533E">
              <w:rPr>
                <w:rtl/>
              </w:rPr>
              <w:t xml:space="preserve"> است</w:t>
            </w:r>
            <w:r w:rsidRPr="0048533E">
              <w:t xml:space="preserve"> --&gt;</w:t>
            </w:r>
          </w:p>
        </w:tc>
      </w:tr>
    </w:tbl>
    <w:p w14:paraId="28EFD1A6" w14:textId="77777777" w:rsidR="0048533E" w:rsidRDefault="0048533E" w:rsidP="0018185B">
      <w:pPr>
        <w:bidi w:val="0"/>
      </w:pPr>
    </w:p>
    <w:p w14:paraId="4D572C90" w14:textId="18B42633" w:rsidR="0048533E" w:rsidRDefault="0048533E" w:rsidP="0018185B">
      <w:r>
        <w:rPr>
          <w:rFonts w:ascii="IRANSansWeb(FaNum) Light" w:hAnsi="IRANSansWeb(FaNum) Light" w:hint="cs"/>
          <w:rtl/>
        </w:rPr>
        <w:t>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درخت </w:t>
      </w:r>
      <w:r>
        <w:t>DOM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0DC80BF9" w14:textId="77777777" w:rsidTr="00152701">
        <w:tc>
          <w:tcPr>
            <w:tcW w:w="9350" w:type="dxa"/>
            <w:shd w:val="clear" w:color="auto" w:fill="E2EFD9" w:themeFill="accent6" w:themeFillTint="33"/>
          </w:tcPr>
          <w:p w14:paraId="3C0FFB06" w14:textId="360965A6" w:rsidR="0048533E" w:rsidRDefault="0048533E" w:rsidP="00152701">
            <w:pPr>
              <w:pStyle w:val="code"/>
              <w:bidi w:val="0"/>
              <w:jc w:val="center"/>
            </w:pPr>
            <w:r>
              <w:t>document</w:t>
            </w:r>
          </w:p>
          <w:p w14:paraId="4C1DDCA9" w14:textId="218D5E55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│</w:t>
            </w:r>
          </w:p>
          <w:p w14:paraId="30A7242D" w14:textId="4768B23A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┌──────┴──────┐</w:t>
            </w:r>
          </w:p>
          <w:p w14:paraId="17239197" w14:textId="168A42A0" w:rsidR="0048533E" w:rsidRDefault="0048533E" w:rsidP="00152701">
            <w:pPr>
              <w:pStyle w:val="code"/>
              <w:bidi w:val="0"/>
              <w:jc w:val="center"/>
            </w:pPr>
            <w:r>
              <w:t>&lt;!DOCTYPE&gt;      &lt;html&gt;</w:t>
            </w:r>
          </w:p>
          <w:p w14:paraId="4A950D05" w14:textId="512AA8A6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│</w:t>
            </w:r>
          </w:p>
          <w:p w14:paraId="53215760" w14:textId="6C94CECE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┌──────┴──────┐</w:t>
            </w:r>
          </w:p>
          <w:p w14:paraId="4121E08E" w14:textId="236B34DE" w:rsidR="0048533E" w:rsidRDefault="0048533E" w:rsidP="00152701">
            <w:pPr>
              <w:pStyle w:val="code"/>
              <w:bidi w:val="0"/>
              <w:jc w:val="center"/>
            </w:pPr>
            <w:r>
              <w:t>&lt;head&gt;           &lt;body&gt;</w:t>
            </w:r>
          </w:p>
          <w:p w14:paraId="4BB089E4" w14:textId="58B28A8E" w:rsidR="0048533E" w:rsidRDefault="00152701" w:rsidP="00152701">
            <w:pPr>
              <w:pStyle w:val="code"/>
              <w:bidi w:val="0"/>
              <w:jc w:val="center"/>
              <w:rPr>
                <w:rtl/>
              </w:rPr>
            </w:pPr>
            <w:r>
              <w:t xml:space="preserve">   </w:t>
            </w:r>
            <w:r w:rsidR="0048533E">
              <w:t xml:space="preserve">│ </w:t>
            </w:r>
            <w:r>
              <w:t xml:space="preserve">  </w:t>
            </w:r>
            <w:r w:rsidR="0048533E">
              <w:t xml:space="preserve">           │</w:t>
            </w:r>
          </w:p>
          <w:p w14:paraId="4EA6D5A8" w14:textId="1AA4C077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┌──────┴──────┐   ┌───┴───┐</w:t>
            </w:r>
          </w:p>
          <w:p w14:paraId="715F6219" w14:textId="3D784928" w:rsidR="0048533E" w:rsidRDefault="0048533E" w:rsidP="00152701">
            <w:pPr>
              <w:pStyle w:val="code"/>
              <w:bidi w:val="0"/>
              <w:jc w:val="center"/>
            </w:pPr>
            <w:r>
              <w:t>&lt;meta charset&gt; &lt;title&gt; &lt;header&gt; &lt;main&gt;</w:t>
            </w:r>
          </w:p>
          <w:p w14:paraId="734351A4" w14:textId="4A9B58A6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│        │</w:t>
            </w:r>
          </w:p>
          <w:p w14:paraId="789FE474" w14:textId="44A4BF55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┌───┴───┐    │</w:t>
            </w:r>
          </w:p>
          <w:p w14:paraId="290C3B4A" w14:textId="7F4CF059" w:rsidR="0048533E" w:rsidRDefault="0048533E" w:rsidP="00152701">
            <w:pPr>
              <w:pStyle w:val="code"/>
              <w:bidi w:val="0"/>
              <w:jc w:val="center"/>
            </w:pPr>
            <w:r>
              <w:t>&lt;h1&gt;     &lt;nav&gt; &lt;article&gt;</w:t>
            </w:r>
          </w:p>
          <w:p w14:paraId="554B572E" w14:textId="45AD89AE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│         │     │</w:t>
            </w:r>
          </w:p>
          <w:p w14:paraId="465C5C9F" w14:textId="2D87C216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"</w:t>
            </w:r>
            <w:r>
              <w:rPr>
                <w:rtl/>
              </w:rPr>
              <w:t>فروشگاه من</w:t>
            </w:r>
            <w:r>
              <w:t>" &lt;ul&gt; ┌─┴─┐</w:t>
            </w:r>
          </w:p>
          <w:p w14:paraId="605A2297" w14:textId="4C2D92B8" w:rsidR="0048533E" w:rsidRDefault="0048533E" w:rsidP="00152701">
            <w:pPr>
              <w:pStyle w:val="code"/>
              <w:bidi w:val="0"/>
              <w:jc w:val="center"/>
            </w:pPr>
            <w:r>
              <w:t>│ &lt;h2&gt; &lt;div&gt;</w:t>
            </w:r>
          </w:p>
          <w:p w14:paraId="7CEDEB18" w14:textId="0B6276B0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┌─┴─┐  │   │</w:t>
            </w:r>
          </w:p>
          <w:p w14:paraId="4E60FBAB" w14:textId="5B6FE93F" w:rsidR="0048533E" w:rsidRDefault="0048533E" w:rsidP="00152701">
            <w:pPr>
              <w:pStyle w:val="code"/>
              <w:bidi w:val="0"/>
              <w:jc w:val="center"/>
            </w:pPr>
            <w:r>
              <w:t>&lt;li&gt;&lt;li&gt; │ ┌─┴─┐</w:t>
            </w:r>
          </w:p>
          <w:p w14:paraId="79A3A403" w14:textId="6F53EF46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│   │   │ │   │</w:t>
            </w:r>
          </w:p>
          <w:p w14:paraId="15D7FF94" w14:textId="020F4506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&lt;a&gt; &lt;a&gt; "</w:t>
            </w:r>
            <w:r>
              <w:rPr>
                <w:rtl/>
              </w:rPr>
              <w:t>محصولات</w:t>
            </w:r>
            <w:r>
              <w:t>" &lt;img&gt; &lt;p&gt;</w:t>
            </w:r>
          </w:p>
          <w:p w14:paraId="1A74873E" w14:textId="1ED79C92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│   │           │     │</w:t>
            </w:r>
          </w:p>
          <w:p w14:paraId="03750B07" w14:textId="509E5905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"</w:t>
            </w:r>
            <w:r>
              <w:rPr>
                <w:rtl/>
              </w:rPr>
              <w:t xml:space="preserve">خانه" "محصولات"   </w:t>
            </w:r>
            <w:r>
              <w:rPr>
                <w:rFonts w:ascii="MS Mincho" w:eastAsia="MS Mincho" w:hAnsi="MS Mincho" w:cs="MS Mincho" w:hint="eastAsia"/>
                <w:rtl/>
              </w:rPr>
              <w:t>│</w:t>
            </w:r>
            <w:r>
              <w:rPr>
                <w:rtl/>
              </w:rPr>
              <w:t xml:space="preserve">  "</w:t>
            </w:r>
            <w:r>
              <w:rPr>
                <w:rFonts w:ascii="IRANSansWeb(FaNum) Light" w:hAnsi="IRANSansWeb(FaNum) Light" w:hint="cs"/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حات</w:t>
            </w:r>
            <w:r>
              <w:t>"</w:t>
            </w:r>
          </w:p>
          <w:p w14:paraId="3C34B32E" w14:textId="65C9E656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│</w:t>
            </w:r>
          </w:p>
          <w:p w14:paraId="5787BF70" w14:textId="0D966310" w:rsidR="0048533E" w:rsidRDefault="0048533E" w:rsidP="00152701">
            <w:pPr>
              <w:pStyle w:val="code"/>
              <w:bidi w:val="0"/>
              <w:jc w:val="center"/>
            </w:pPr>
            <w:r>
              <w:t>"</w:t>
            </w:r>
            <w:r>
              <w:rPr>
                <w:rtl/>
              </w:rPr>
              <w:t>محصول ۱</w:t>
            </w:r>
            <w:r>
              <w:t>" (alt)</w:t>
            </w:r>
          </w:p>
        </w:tc>
      </w:tr>
    </w:tbl>
    <w:p w14:paraId="4C53E170" w14:textId="77777777" w:rsidR="0048533E" w:rsidRDefault="0048533E" w:rsidP="0018185B"/>
    <w:p w14:paraId="0ECFBDBC" w14:textId="57F2F294" w:rsidR="00F5122B" w:rsidRDefault="00F5122B" w:rsidP="0018185B">
      <w:pPr>
        <w:pStyle w:val="Heading2"/>
      </w:pPr>
      <w:bookmarkStart w:id="39" w:name="_بررسی_مهفوم_Semantic"/>
      <w:bookmarkStart w:id="40" w:name="_Toc211464484"/>
      <w:bookmarkEnd w:id="39"/>
      <w:r>
        <w:rPr>
          <w:rFonts w:hint="cs"/>
          <w:rtl/>
        </w:rPr>
        <w:lastRenderedPageBreak/>
        <w:t xml:space="preserve">بررسی مهفوم </w:t>
      </w:r>
      <w:r>
        <w:t>Semantic</w:t>
      </w:r>
      <w:bookmarkEnd w:id="40"/>
    </w:p>
    <w:p w14:paraId="335A572A" w14:textId="709DFB1F" w:rsidR="00F5122B" w:rsidRDefault="00F5122B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کتاب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به جا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را فقط «فصل» بنام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از بخش‌ها</w:t>
      </w:r>
      <w:r>
        <w:rPr>
          <w:rFonts w:hint="cs"/>
          <w:rtl/>
        </w:rPr>
        <w:t>ی</w:t>
      </w:r>
      <w:r>
        <w:rPr>
          <w:rtl/>
        </w:rPr>
        <w:t xml:space="preserve"> معنادار</w:t>
      </w:r>
      <w:r>
        <w:rPr>
          <w:rFonts w:hint="cs"/>
          <w:rtl/>
        </w:rPr>
        <w:t>ی</w:t>
      </w:r>
      <w:r>
        <w:rPr>
          <w:rtl/>
        </w:rPr>
        <w:t xml:space="preserve"> مانند «پ</w:t>
      </w:r>
      <w:r>
        <w:rPr>
          <w:rFonts w:hint="cs"/>
          <w:rtl/>
        </w:rPr>
        <w:t>ی</w:t>
      </w:r>
      <w:r>
        <w:rPr>
          <w:rFonts w:hint="eastAsia"/>
          <w:rtl/>
        </w:rPr>
        <w:t>شگفتار»</w:t>
      </w:r>
      <w:r>
        <w:rPr>
          <w:rtl/>
        </w:rPr>
        <w:t>، «فهرست»، «فصل‌ها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»</w:t>
      </w:r>
      <w:r>
        <w:rPr>
          <w:rtl/>
        </w:rPr>
        <w:t>، «نت</w:t>
      </w:r>
      <w:r>
        <w:rPr>
          <w:rFonts w:hint="cs"/>
          <w:rtl/>
        </w:rPr>
        <w:t>ی</w:t>
      </w:r>
      <w:r>
        <w:rPr>
          <w:rFonts w:hint="eastAsia"/>
          <w:rtl/>
        </w:rPr>
        <w:t>جه‌گ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»</w:t>
      </w:r>
      <w:r>
        <w:rPr>
          <w:rtl/>
        </w:rPr>
        <w:t xml:space="preserve"> و «نما</w:t>
      </w:r>
      <w:r>
        <w:rPr>
          <w:rFonts w:hint="cs"/>
          <w:rtl/>
        </w:rPr>
        <w:t>ی</w:t>
      </w:r>
      <w:r>
        <w:rPr>
          <w:rFonts w:hint="eastAsia"/>
          <w:rtl/>
        </w:rPr>
        <w:t>ه»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در </w:t>
      </w:r>
      <w:r>
        <w:t>HTML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را برا</w:t>
      </w:r>
      <w:r>
        <w:rPr>
          <w:rFonts w:hint="cs"/>
          <w:rtl/>
        </w:rPr>
        <w:t>ی</w:t>
      </w:r>
      <w:r>
        <w:rPr>
          <w:rtl/>
        </w:rPr>
        <w:t xml:space="preserve"> صفحات وب </w:t>
      </w:r>
      <w:r>
        <w:rPr>
          <w:rFonts w:hint="eastAsia"/>
          <w:rtl/>
        </w:rPr>
        <w:t>انجام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. آن‌ها به مرورگرها،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مانند گوگل و توسعه‌دهندگان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تا معنا</w:t>
      </w:r>
      <w:r>
        <w:rPr>
          <w:rFonts w:hint="cs"/>
          <w:rtl/>
        </w:rPr>
        <w:t>ی</w:t>
      </w:r>
      <w:r>
        <w:rPr>
          <w:rtl/>
        </w:rPr>
        <w:t xml:space="preserve"> هر بخش از صفحه را به سرعت درک کنند، نه فقط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آن بخش چگونه به نظر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رسد</w:t>
      </w:r>
      <w:r>
        <w:rPr>
          <w:rtl/>
        </w:rPr>
        <w:t>.</w:t>
      </w:r>
    </w:p>
    <w:p w14:paraId="3250D76C" w14:textId="77777777" w:rsidR="00F5122B" w:rsidRDefault="00F5122B" w:rsidP="0018185B">
      <w:pPr>
        <w:rPr>
          <w:rtl/>
        </w:rPr>
      </w:pPr>
      <w:r>
        <w:rPr>
          <w:rFonts w:hint="eastAsia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عبارتند از:</w:t>
      </w:r>
    </w:p>
    <w:p w14:paraId="62652831" w14:textId="61930EA3" w:rsidR="00F5122B" w:rsidRDefault="00F5122B" w:rsidP="0018185B">
      <w:pPr>
        <w:rPr>
          <w:rtl/>
        </w:rPr>
      </w:pPr>
      <w:r>
        <w:rPr>
          <w:rtl/>
        </w:rPr>
        <w:t xml:space="preserve">   سئو</w:t>
      </w:r>
      <w:r>
        <w:rPr>
          <w:rFonts w:hint="cs"/>
          <w:rtl/>
        </w:rPr>
        <w:t>ی</w:t>
      </w:r>
      <w:r>
        <w:rPr>
          <w:rtl/>
        </w:rPr>
        <w:t xml:space="preserve"> بهتر: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محتوا</w:t>
      </w:r>
      <w:r>
        <w:rPr>
          <w:rFonts w:hint="cs"/>
          <w:rtl/>
        </w:rPr>
        <w:t>ی</w:t>
      </w:r>
      <w:r>
        <w:rPr>
          <w:rtl/>
        </w:rPr>
        <w:t xml:space="preserve"> صفحه شما را بهتر درک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5DC3D776" w14:textId="6609F614" w:rsidR="00F5122B" w:rsidRDefault="00F5122B" w:rsidP="0018185B">
      <w:pPr>
        <w:rPr>
          <w:rtl/>
        </w:rPr>
      </w:pPr>
      <w:r>
        <w:rPr>
          <w:rtl/>
        </w:rPr>
        <w:t xml:space="preserve"> 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ascii="MS Gothic" w:eastAsia="MS Gothic" w:hAnsi="MS Gothic" w:cs="MS Gothic" w:hint="cs"/>
          <w:rtl/>
        </w:rPr>
        <w:t>: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کاربران</w:t>
      </w:r>
      <w:r>
        <w:rPr>
          <w:rFonts w:hint="cs"/>
          <w:rtl/>
        </w:rPr>
        <w:t>ی</w:t>
      </w:r>
      <w:r>
        <w:rPr>
          <w:rtl/>
        </w:rPr>
        <w:t xml:space="preserve"> که از نرم‌افزارها</w:t>
      </w:r>
      <w:r>
        <w:rPr>
          <w:rFonts w:hint="cs"/>
          <w:rtl/>
        </w:rPr>
        <w:t>ی</w:t>
      </w:r>
      <w:r>
        <w:rPr>
          <w:rtl/>
        </w:rPr>
        <w:t xml:space="preserve"> صفحه‌خوان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کنند،</w:t>
      </w:r>
      <w:r>
        <w:rPr>
          <w:rtl/>
        </w:rPr>
        <w:t xml:space="preserve"> درک ساختار صفحه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D2DA6C7" w14:textId="273259B9" w:rsidR="00F5122B" w:rsidRDefault="00F5122B" w:rsidP="0018185B">
      <w:pPr>
        <w:rPr>
          <w:rtl/>
        </w:rPr>
      </w:pPr>
      <w:r>
        <w:rPr>
          <w:rtl/>
        </w:rPr>
        <w:t xml:space="preserve">   کد خوانا و قابل نگهدار</w:t>
      </w:r>
      <w:r>
        <w:rPr>
          <w:rFonts w:hint="cs"/>
          <w:rtl/>
        </w:rPr>
        <w:t>ی</w:t>
      </w:r>
      <w:r>
        <w:rPr>
          <w:rtl/>
        </w:rPr>
        <w:t>: سازمانده</w:t>
      </w:r>
      <w:r>
        <w:rPr>
          <w:rFonts w:hint="cs"/>
          <w:rtl/>
        </w:rPr>
        <w:t>ی</w:t>
      </w:r>
      <w:r>
        <w:rPr>
          <w:rtl/>
        </w:rPr>
        <w:t xml:space="preserve"> و فهم کد 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توسعه‌دهندگان،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در پروژه‌ها</w:t>
      </w:r>
      <w:r>
        <w:rPr>
          <w:rFonts w:hint="cs"/>
          <w:rtl/>
        </w:rPr>
        <w:t>ی</w:t>
      </w:r>
      <w:r>
        <w:rPr>
          <w:rtl/>
        </w:rPr>
        <w:t xml:space="preserve"> بزرگ، ساده‌تر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15EAE73" w14:textId="1217DD6D" w:rsidR="00F5122B" w:rsidRDefault="00F5122B" w:rsidP="0018185B">
      <w:pPr>
        <w:rPr>
          <w:rtl/>
        </w:rPr>
      </w:pPr>
      <w:r>
        <w:rPr>
          <w:rtl/>
        </w:rPr>
        <w:t xml:space="preserve"> جدول کامل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سمانتیک: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581D" w14:paraId="0BC3BD81" w14:textId="77777777" w:rsidTr="00A8581D">
        <w:tc>
          <w:tcPr>
            <w:tcW w:w="4675" w:type="dxa"/>
          </w:tcPr>
          <w:p w14:paraId="373DBE43" w14:textId="015472EA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نام تگ</w:t>
            </w:r>
          </w:p>
        </w:tc>
        <w:tc>
          <w:tcPr>
            <w:tcW w:w="4675" w:type="dxa"/>
          </w:tcPr>
          <w:p w14:paraId="56B8D4AC" w14:textId="51A0D902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کاربرد</w:t>
            </w:r>
          </w:p>
        </w:tc>
      </w:tr>
      <w:tr w:rsidR="00A8581D" w14:paraId="3383DC6B" w14:textId="77777777" w:rsidTr="00A8581D">
        <w:tc>
          <w:tcPr>
            <w:tcW w:w="4675" w:type="dxa"/>
          </w:tcPr>
          <w:p w14:paraId="3B4F6EA0" w14:textId="26BCE01E" w:rsidR="00A8581D" w:rsidRDefault="00A8581D" w:rsidP="0018185B">
            <w:pPr>
              <w:rPr>
                <w:rtl/>
              </w:rPr>
            </w:pPr>
            <w:r>
              <w:t>article</w:t>
            </w:r>
          </w:p>
        </w:tc>
        <w:tc>
          <w:tcPr>
            <w:tcW w:w="4675" w:type="dxa"/>
          </w:tcPr>
          <w:p w14:paraId="7153B641" w14:textId="32475B9B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مستقل و خودکفا را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کند،</w:t>
            </w:r>
            <w:r>
              <w:rPr>
                <w:rtl/>
              </w:rPr>
              <w:t xml:space="preserve"> مانند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پست وبلاگ، مقاله خبر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نظر کاربر.</w:t>
            </w:r>
          </w:p>
        </w:tc>
      </w:tr>
      <w:tr w:rsidR="00A8581D" w14:paraId="66E4738D" w14:textId="77777777" w:rsidTr="00A8581D">
        <w:tc>
          <w:tcPr>
            <w:tcW w:w="4675" w:type="dxa"/>
          </w:tcPr>
          <w:p w14:paraId="0CD8A6FE" w14:textId="74B8C94A" w:rsidR="00A8581D" w:rsidRDefault="00A8581D" w:rsidP="0018185B">
            <w:r>
              <w:t>aside</w:t>
            </w:r>
          </w:p>
        </w:tc>
        <w:tc>
          <w:tcPr>
            <w:tcW w:w="4675" w:type="dxa"/>
          </w:tcPr>
          <w:p w14:paraId="6E8B08FB" w14:textId="2D6EEA8A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را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که جدا از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است، مانند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نوار کنار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دبار</w:t>
            </w:r>
            <w:r>
              <w:rPr>
                <w:rtl/>
              </w:rPr>
              <w:t>).</w:t>
            </w:r>
          </w:p>
        </w:tc>
      </w:tr>
      <w:tr w:rsidR="00A8581D" w14:paraId="59F21886" w14:textId="77777777" w:rsidTr="00A8581D">
        <w:tc>
          <w:tcPr>
            <w:tcW w:w="4675" w:type="dxa"/>
          </w:tcPr>
          <w:p w14:paraId="26C8138E" w14:textId="545CF99E" w:rsidR="00A8581D" w:rsidRDefault="00A8581D" w:rsidP="0018185B">
            <w:r>
              <w:t>details</w:t>
            </w:r>
          </w:p>
        </w:tc>
        <w:tc>
          <w:tcPr>
            <w:tcW w:w="4675" w:type="dxa"/>
          </w:tcPr>
          <w:p w14:paraId="64A2F085" w14:textId="7DD5EDFD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جزئ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اضاف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مشخص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که کاربر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تواند</w:t>
            </w:r>
            <w:r>
              <w:rPr>
                <w:rtl/>
              </w:rPr>
              <w:t xml:space="preserve"> به صورت اخت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را باز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بسته کند (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جت</w:t>
            </w:r>
            <w:r>
              <w:rPr>
                <w:rtl/>
              </w:rPr>
              <w:t xml:space="preserve"> تعامل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).</w:t>
            </w:r>
          </w:p>
        </w:tc>
      </w:tr>
      <w:tr w:rsidR="00A8581D" w14:paraId="491F71E1" w14:textId="77777777" w:rsidTr="00A8581D">
        <w:tc>
          <w:tcPr>
            <w:tcW w:w="4675" w:type="dxa"/>
          </w:tcPr>
          <w:p w14:paraId="371D3051" w14:textId="42795903" w:rsidR="00A8581D" w:rsidRDefault="00A8581D" w:rsidP="0018185B">
            <w:r>
              <w:t>figcaption</w:t>
            </w:r>
          </w:p>
        </w:tc>
        <w:tc>
          <w:tcPr>
            <w:tcW w:w="4675" w:type="dxa"/>
          </w:tcPr>
          <w:p w14:paraId="75D36039" w14:textId="388C28A9" w:rsidR="00A8581D" w:rsidRDefault="00A8581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عنوان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عنصر `&lt;</w:t>
            </w:r>
            <w:r>
              <w:t>figure</w:t>
            </w:r>
            <w:r>
              <w:rPr>
                <w:rtl/>
              </w:rPr>
              <w:t>&gt;`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(توض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عکس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نمودار).</w:t>
            </w:r>
          </w:p>
        </w:tc>
      </w:tr>
      <w:tr w:rsidR="00A8581D" w14:paraId="53434380" w14:textId="77777777" w:rsidTr="00A8581D">
        <w:tc>
          <w:tcPr>
            <w:tcW w:w="4675" w:type="dxa"/>
          </w:tcPr>
          <w:p w14:paraId="5A4462C8" w14:textId="3665CCCF" w:rsidR="00A8581D" w:rsidRDefault="00A8581D" w:rsidP="0018185B">
            <w:r>
              <w:t>figure</w:t>
            </w:r>
          </w:p>
        </w:tc>
        <w:tc>
          <w:tcPr>
            <w:tcW w:w="4675" w:type="dxa"/>
          </w:tcPr>
          <w:p w14:paraId="0C8E89A5" w14:textId="001C4E8F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خود-</w:t>
            </w:r>
            <w:r>
              <w:t>contained</w:t>
            </w:r>
            <w:r>
              <w:rPr>
                <w:rtl/>
              </w:rPr>
              <w:t xml:space="preserve"> مانند عکس، نمودار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قطعه کد را مشخص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  <w:tr w:rsidR="00A8581D" w14:paraId="48C28ED5" w14:textId="77777777" w:rsidTr="00A8581D">
        <w:tc>
          <w:tcPr>
            <w:tcW w:w="4675" w:type="dxa"/>
          </w:tcPr>
          <w:p w14:paraId="279FAA49" w14:textId="5342648C" w:rsidR="00A8581D" w:rsidRDefault="00A8581D" w:rsidP="0018185B">
            <w:r>
              <w:lastRenderedPageBreak/>
              <w:t>footer</w:t>
            </w:r>
          </w:p>
        </w:tc>
        <w:tc>
          <w:tcPr>
            <w:tcW w:w="4675" w:type="dxa"/>
          </w:tcPr>
          <w:p w14:paraId="33546C11" w14:textId="41CE1714" w:rsidR="00A8581D" w:rsidRDefault="00A8581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پاورق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بخش خاص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معمولاً شامل اطلاعات تماس، حق تکث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و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مرتبط است.</w:t>
            </w:r>
          </w:p>
        </w:tc>
      </w:tr>
      <w:tr w:rsidR="00A8581D" w14:paraId="04D6CE21" w14:textId="77777777" w:rsidTr="00A8581D">
        <w:tc>
          <w:tcPr>
            <w:tcW w:w="4675" w:type="dxa"/>
          </w:tcPr>
          <w:p w14:paraId="7BF0BC52" w14:textId="3FAE6FB3" w:rsidR="00A8581D" w:rsidRDefault="00A8581D" w:rsidP="0018185B">
            <w:r>
              <w:t>header</w:t>
            </w:r>
          </w:p>
        </w:tc>
        <w:tc>
          <w:tcPr>
            <w:tcW w:w="4675" w:type="dxa"/>
          </w:tcPr>
          <w:p w14:paraId="5D75A20E" w14:textId="2FBD7DBC" w:rsidR="00A8581D" w:rsidRDefault="00A8581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سربرگ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بخش خاص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اغلب شامل لوگو، عنوان و 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A8581D" w14:paraId="6AA50DD5" w14:textId="77777777" w:rsidTr="00A8581D">
        <w:tc>
          <w:tcPr>
            <w:tcW w:w="4675" w:type="dxa"/>
          </w:tcPr>
          <w:p w14:paraId="1DF9BB60" w14:textId="52A5E8EF" w:rsidR="00A8581D" w:rsidRDefault="00A8581D" w:rsidP="0018185B">
            <w:r>
              <w:t>main</w:t>
            </w:r>
          </w:p>
        </w:tc>
        <w:tc>
          <w:tcPr>
            <w:tcW w:w="4675" w:type="dxa"/>
          </w:tcPr>
          <w:p w14:paraId="1096220D" w14:textId="4B4E99EA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منحصربه‌فرد سند را مشخص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تگ 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در هر صفحه فقط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بار استفاده شود</w:t>
            </w:r>
          </w:p>
        </w:tc>
      </w:tr>
      <w:tr w:rsidR="00A8581D" w14:paraId="4CA7644C" w14:textId="77777777" w:rsidTr="00A8581D">
        <w:tc>
          <w:tcPr>
            <w:tcW w:w="4675" w:type="dxa"/>
          </w:tcPr>
          <w:p w14:paraId="66C44F6A" w14:textId="25D43849" w:rsidR="00A8581D" w:rsidRDefault="00A8581D" w:rsidP="0018185B">
            <w:r>
              <w:t>Mark</w:t>
            </w:r>
          </w:p>
        </w:tc>
        <w:tc>
          <w:tcPr>
            <w:tcW w:w="4675" w:type="dxa"/>
          </w:tcPr>
          <w:p w14:paraId="14278F0B" w14:textId="5D0A2893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متن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که 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ها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علامت‌گذار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شود،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  <w:tr w:rsidR="00A8581D" w14:paraId="73718F03" w14:textId="77777777" w:rsidTr="00A8581D">
        <w:tc>
          <w:tcPr>
            <w:tcW w:w="4675" w:type="dxa"/>
          </w:tcPr>
          <w:p w14:paraId="1ABB0BC1" w14:textId="275BC6FB" w:rsidR="00A8581D" w:rsidRDefault="00A8581D" w:rsidP="0018185B">
            <w:r>
              <w:t>nav</w:t>
            </w:r>
          </w:p>
        </w:tc>
        <w:tc>
          <w:tcPr>
            <w:tcW w:w="4675" w:type="dxa"/>
          </w:tcPr>
          <w:p w14:paraId="14BEB6A5" w14:textId="2785A097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بخش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صفحه که حاو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ناوبر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 را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کند،</w:t>
            </w:r>
            <w:r>
              <w:rPr>
                <w:rtl/>
              </w:rPr>
              <w:t xml:space="preserve"> مانند 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>.</w:t>
            </w:r>
          </w:p>
        </w:tc>
      </w:tr>
      <w:tr w:rsidR="00A8581D" w14:paraId="75BCC120" w14:textId="77777777" w:rsidTr="00A8581D">
        <w:tc>
          <w:tcPr>
            <w:tcW w:w="4675" w:type="dxa"/>
          </w:tcPr>
          <w:p w14:paraId="73F891EE" w14:textId="759E1E95" w:rsidR="00A8581D" w:rsidRDefault="00A8581D" w:rsidP="0018185B">
            <w:r>
              <w:t>section</w:t>
            </w:r>
          </w:p>
        </w:tc>
        <w:tc>
          <w:tcPr>
            <w:tcW w:w="4675" w:type="dxa"/>
          </w:tcPr>
          <w:p w14:paraId="22035ABD" w14:textId="2AF23519" w:rsidR="00A8581D" w:rsidRDefault="00A8581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بخش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سند را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معمولاً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گروه‌بند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مرتبط حول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موضوع واحد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A8581D" w14:paraId="2EA7E9D5" w14:textId="77777777" w:rsidTr="00A8581D">
        <w:tc>
          <w:tcPr>
            <w:tcW w:w="4675" w:type="dxa"/>
          </w:tcPr>
          <w:p w14:paraId="38FAFBB4" w14:textId="0FD227FB" w:rsidR="00A8581D" w:rsidRDefault="00A8581D" w:rsidP="0018185B">
            <w:r>
              <w:t>summary</w:t>
            </w:r>
          </w:p>
        </w:tc>
        <w:tc>
          <w:tcPr>
            <w:tcW w:w="4675" w:type="dxa"/>
          </w:tcPr>
          <w:p w14:paraId="0F96FE56" w14:textId="259771EC" w:rsidR="00A8581D" w:rsidRDefault="00A8581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عنوان قابل مشاهده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عنصر `&lt;</w:t>
            </w:r>
            <w:r>
              <w:t>details</w:t>
            </w:r>
            <w:r>
              <w:rPr>
                <w:rtl/>
              </w:rPr>
              <w:t>&gt;`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 که کاربر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  <w:r>
              <w:rPr>
                <w:rtl/>
              </w:rPr>
              <w:t xml:space="preserve"> و با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آن، جزئ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باز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بسته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A8581D" w14:paraId="4D4F23CA" w14:textId="77777777" w:rsidTr="00A8581D">
        <w:tc>
          <w:tcPr>
            <w:tcW w:w="4675" w:type="dxa"/>
          </w:tcPr>
          <w:p w14:paraId="17E3128C" w14:textId="12F2ED8C" w:rsidR="00A8581D" w:rsidRDefault="00A8581D" w:rsidP="0018185B">
            <w:r>
              <w:t>time</w:t>
            </w:r>
          </w:p>
        </w:tc>
        <w:tc>
          <w:tcPr>
            <w:tcW w:w="4675" w:type="dxa"/>
          </w:tcPr>
          <w:p w14:paraId="7D4B5029" w14:textId="3BF91860" w:rsidR="00A8581D" w:rsidRDefault="00A8581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زمان (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تار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خ</w:t>
            </w:r>
            <w:r>
              <w:rPr>
                <w:rtl/>
              </w:rPr>
              <w:t>) را به صورت قابل خواندن توسط ماش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</w:tbl>
    <w:p w14:paraId="300DF992" w14:textId="75BF1859" w:rsidR="00F5122B" w:rsidRDefault="00F5122B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چگونه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6FD40C51" w14:textId="45FA6927" w:rsidR="00F5122B" w:rsidRDefault="00F5122B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شروع، سع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پروژه بعد</w:t>
      </w:r>
      <w:r>
        <w:rPr>
          <w:rFonts w:hint="cs"/>
          <w:rtl/>
        </w:rPr>
        <w:t>ی</w:t>
      </w:r>
      <w:r>
        <w:rPr>
          <w:rtl/>
        </w:rPr>
        <w:t xml:space="preserve"> خود به جا</w:t>
      </w:r>
      <w:r>
        <w:rPr>
          <w:rFonts w:hint="cs"/>
          <w:rtl/>
        </w:rPr>
        <w:t>ی</w:t>
      </w:r>
      <w:r>
        <w:rPr>
          <w:rtl/>
        </w:rPr>
        <w:t xml:space="preserve"> تک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 تگ‌ها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مانند `&lt;</w:t>
      </w:r>
      <w:r>
        <w:t>div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مناسب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مثال، ساختار اصل</w:t>
      </w:r>
      <w:r>
        <w:rPr>
          <w:rFonts w:hint="cs"/>
          <w:rtl/>
        </w:rPr>
        <w:t>ی</w:t>
      </w:r>
      <w:r>
        <w:rPr>
          <w:rtl/>
        </w:rPr>
        <w:t xml:space="preserve"> صفحه خود را با `</w:t>
      </w:r>
      <w:r>
        <w:t>header</w:t>
      </w:r>
      <w:r>
        <w:rPr>
          <w:rtl/>
        </w:rPr>
        <w:t xml:space="preserve">، </w:t>
      </w:r>
      <w:r>
        <w:t>main</w:t>
      </w:r>
      <w:r>
        <w:rPr>
          <w:rtl/>
        </w:rPr>
        <w:t>` و `&lt;</w:t>
      </w:r>
      <w:r>
        <w:t>footer</w:t>
      </w:r>
      <w:r>
        <w:rPr>
          <w:rtl/>
        </w:rPr>
        <w:t>&gt;` بچ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منوها را داخل `&lt;</w:t>
      </w:r>
      <w:r>
        <w:t>nav</w:t>
      </w:r>
      <w:r>
        <w:rPr>
          <w:rtl/>
        </w:rPr>
        <w:t>&gt;`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34E960FC" w14:textId="77777777" w:rsidR="00F5122B" w:rsidRDefault="00F5122B" w:rsidP="0018185B">
      <w:pPr>
        <w:rPr>
          <w:rtl/>
        </w:rPr>
      </w:pPr>
    </w:p>
    <w:p w14:paraId="783A6A33" w14:textId="77777777" w:rsidR="00F5122B" w:rsidRDefault="00F5122B" w:rsidP="0018185B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در ابتدا ممکن است کم</w:t>
      </w:r>
      <w:r>
        <w:rPr>
          <w:rFonts w:hint="cs"/>
          <w:rtl/>
        </w:rPr>
        <w:t>ی</w:t>
      </w: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داشته باشد، اما به مرور کدها</w:t>
      </w:r>
      <w:r>
        <w:rPr>
          <w:rFonts w:hint="cs"/>
          <w:rtl/>
        </w:rPr>
        <w:t>ی</w:t>
      </w:r>
      <w:r>
        <w:rPr>
          <w:rtl/>
        </w:rPr>
        <w:t xml:space="preserve"> شما حرفه‌ا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و سازمان‌</w:t>
      </w:r>
      <w:r>
        <w:rPr>
          <w:rFonts w:hint="cs"/>
          <w:rtl/>
        </w:rPr>
        <w:t>ی</w:t>
      </w:r>
      <w:r>
        <w:rPr>
          <w:rFonts w:hint="eastAsia"/>
          <w:rtl/>
        </w:rPr>
        <w:t>افته‌تر</w:t>
      </w:r>
      <w:r>
        <w:rPr>
          <w:rtl/>
        </w:rPr>
        <w:t xml:space="preserve"> خواهند شد.</w:t>
      </w:r>
    </w:p>
    <w:p w14:paraId="7EDE6204" w14:textId="0B872732" w:rsidR="00AC3F44" w:rsidRDefault="00AC3F44" w:rsidP="00685D12">
      <w:pPr>
        <w:pStyle w:val="Heading2"/>
      </w:pPr>
      <w:hyperlink r:id="rId35" w:history="1">
        <w:bookmarkStart w:id="41" w:name="_Toc211464485"/>
        <w:r w:rsidRPr="00AC3F44">
          <w:rPr>
            <w:rStyle w:val="Hyperlink"/>
            <w:rFonts w:hint="cs"/>
            <w:rtl/>
          </w:rPr>
          <w:t xml:space="preserve">تگهای </w:t>
        </w:r>
        <w:r w:rsidRPr="00AC3F44">
          <w:rPr>
            <w:rStyle w:val="Hyperlink"/>
          </w:rPr>
          <w:t>HTML</w:t>
        </w:r>
        <w:bookmarkEnd w:id="41"/>
      </w:hyperlink>
    </w:p>
    <w:p w14:paraId="5F84D7F9" w14:textId="3AC3E0A0" w:rsidR="00204A01" w:rsidRDefault="00204A01" w:rsidP="0018185B">
      <w:pPr>
        <w:pStyle w:val="Heading2"/>
      </w:pPr>
      <w:hyperlink r:id="rId36" w:history="1">
        <w:bookmarkStart w:id="42" w:name="_Toc211464486"/>
        <w:r w:rsidRPr="00AC3F44">
          <w:rPr>
            <w:rStyle w:val="Hyperlink"/>
            <w:rFonts w:hint="cs"/>
            <w:rtl/>
          </w:rPr>
          <w:t xml:space="preserve">معرفی تگ </w:t>
        </w:r>
        <w:r w:rsidRPr="00AC3F44">
          <w:rPr>
            <w:rStyle w:val="Hyperlink"/>
          </w:rPr>
          <w:t>p</w:t>
        </w:r>
        <w:r w:rsidRPr="00AC3F44">
          <w:rPr>
            <w:rStyle w:val="Hyperlink"/>
            <w:rFonts w:hint="cs"/>
            <w:rtl/>
          </w:rPr>
          <w:t xml:space="preserve"> و </w:t>
        </w:r>
        <w:r w:rsidRPr="00AC3F44">
          <w:rPr>
            <w:rStyle w:val="Hyperlink"/>
          </w:rPr>
          <w:t>display</w:t>
        </w:r>
        <w:r w:rsidRPr="00AC3F44">
          <w:rPr>
            <w:rStyle w:val="Hyperlink"/>
            <w:rFonts w:hint="cs"/>
            <w:rtl/>
          </w:rPr>
          <w:t xml:space="preserve"> آن</w:t>
        </w:r>
        <w:bookmarkEnd w:id="42"/>
      </w:hyperlink>
    </w:p>
    <w:p w14:paraId="783399E6" w14:textId="4DE9F290" w:rsidR="00AC3F44" w:rsidRDefault="00AC3F44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</w:t>
      </w:r>
      <w:r>
        <w:t>p</w:t>
      </w:r>
      <w:r>
        <w:rPr>
          <w:rtl/>
        </w:rPr>
        <w:t>&gt;` (پاراگراف)</w:t>
      </w:r>
    </w:p>
    <w:p w14:paraId="2359E4F4" w14:textId="57E83448" w:rsidR="00AC3F44" w:rsidRDefault="00AC3F44" w:rsidP="0018185B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ساده:</w:t>
      </w:r>
    </w:p>
    <w:p w14:paraId="4AB13231" w14:textId="03367962" w:rsidR="00AC3F44" w:rsidRDefault="00AC3F44" w:rsidP="0018185B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p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پاراگراف‌ها</w:t>
      </w:r>
      <w:r>
        <w:rPr>
          <w:rFonts w:hint="cs"/>
          <w:rtl/>
        </w:rPr>
        <w:t>ی</w:t>
      </w:r>
      <w:r>
        <w:rPr>
          <w:rtl/>
        </w:rPr>
        <w:t xml:space="preserve"> متن</w:t>
      </w:r>
      <w:r>
        <w:rPr>
          <w:rFonts w:hint="cs"/>
          <w:rtl/>
        </w:rPr>
        <w:t>ی</w:t>
      </w:r>
      <w:r>
        <w:rPr>
          <w:rtl/>
        </w:rPr>
        <w:t xml:space="preserve"> در صفحات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5C89461" w14:textId="32A7BB2B" w:rsidR="00AC3F44" w:rsidRDefault="00AC3F44" w:rsidP="0018185B">
      <w:r>
        <w:rPr>
          <w:rtl/>
        </w:rPr>
        <w:t xml:space="preserve"> 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3F44" w14:paraId="12AF095E" w14:textId="77777777" w:rsidTr="00AC3F44">
        <w:tc>
          <w:tcPr>
            <w:tcW w:w="9350" w:type="dxa"/>
            <w:shd w:val="clear" w:color="auto" w:fill="E2EFD9" w:themeFill="accent6" w:themeFillTint="33"/>
          </w:tcPr>
          <w:p w14:paraId="15AD60E0" w14:textId="77777777" w:rsidR="00AC3F44" w:rsidRDefault="00AC3F44" w:rsidP="00524EED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پاراگراف نمونه است</w:t>
            </w:r>
            <w:r>
              <w:t>.&lt;/p&gt;</w:t>
            </w:r>
          </w:p>
          <w:p w14:paraId="3ECB274A" w14:textId="376A41A0" w:rsidR="00AC3F44" w:rsidRDefault="00AC3F44" w:rsidP="00524EED">
            <w:pPr>
              <w:pStyle w:val="code"/>
              <w:bidi w:val="0"/>
            </w:pPr>
            <w:r>
              <w:t>&lt;p&gt;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پاراگراف دوم است</w:t>
            </w:r>
            <w:r>
              <w:t>.&lt;/p&gt;</w:t>
            </w:r>
          </w:p>
        </w:tc>
      </w:tr>
    </w:tbl>
    <w:p w14:paraId="30C61F64" w14:textId="6FD76C3D" w:rsidR="00AC3F44" w:rsidRDefault="001C7967" w:rsidP="0018185B">
      <w:hyperlink r:id="rId37" w:history="1">
        <w:r w:rsidRPr="001C7967">
          <w:rPr>
            <w:rStyle w:val="Hyperlink"/>
          </w:rPr>
          <w:t>p</w:t>
        </w:r>
      </w:hyperlink>
    </w:p>
    <w:p w14:paraId="3EBF6D9E" w14:textId="565FD27E" w:rsidR="00A618B7" w:rsidRDefault="00A618B7" w:rsidP="0018185B">
      <w:pPr>
        <w:pStyle w:val="Heading2"/>
      </w:pPr>
      <w:hyperlink r:id="rId38" w:history="1">
        <w:bookmarkStart w:id="43" w:name="_Toc211464487"/>
        <w:r w:rsidRPr="00A618B7">
          <w:rPr>
            <w:rStyle w:val="Hyperlink"/>
            <w:rFonts w:hint="cs"/>
            <w:rtl/>
          </w:rPr>
          <w:t xml:space="preserve">معرفی تگ های </w:t>
        </w:r>
        <w:r w:rsidRPr="00A618B7">
          <w:rPr>
            <w:rStyle w:val="Hyperlink"/>
          </w:rPr>
          <w:t>Heading</w:t>
        </w:r>
        <w:bookmarkEnd w:id="43"/>
      </w:hyperlink>
    </w:p>
    <w:p w14:paraId="6D03B574" w14:textId="2DACA938" w:rsidR="00A618B7" w:rsidRDefault="00A618B7" w:rsidP="0018185B">
      <w:pPr>
        <w:rPr>
          <w:rtl/>
        </w:rPr>
      </w:pP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Heading</w:t>
      </w:r>
      <w:r>
        <w:rPr>
          <w:rtl/>
        </w:rPr>
        <w:t xml:space="preserve"> (عنوان‌بند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468391A" w14:textId="249542A2" w:rsidR="00A618B7" w:rsidRDefault="00A618B7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Heading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2B29096D" w14:textId="2071CAF4" w:rsidR="00A618B7" w:rsidRDefault="00A618B7" w:rsidP="0018185B">
      <w:pPr>
        <w:rPr>
          <w:rtl/>
        </w:rPr>
      </w:pPr>
      <w:r>
        <w:rPr>
          <w:rFonts w:hint="eastAsia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Heading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عنوان‌بند</w:t>
      </w:r>
      <w:r>
        <w:rPr>
          <w:rFonts w:hint="cs"/>
          <w:rtl/>
        </w:rPr>
        <w:t>ی</w:t>
      </w:r>
      <w:r>
        <w:rPr>
          <w:rtl/>
        </w:rPr>
        <w:t xml:space="preserve"> و ساختارده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صفحه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از `</w:t>
      </w:r>
      <w:r>
        <w:t>h1</w:t>
      </w:r>
      <w:r>
        <w:rPr>
          <w:rtl/>
        </w:rPr>
        <w:t>` تا `</w:t>
      </w:r>
      <w:r>
        <w:t>h6</w:t>
      </w:r>
      <w:r>
        <w:rPr>
          <w:rtl/>
        </w:rPr>
        <w:t>` وجود دارند.</w:t>
      </w:r>
    </w:p>
    <w:p w14:paraId="2DAEB3F5" w14:textId="09458107" w:rsidR="00A618B7" w:rsidRDefault="00A618B7" w:rsidP="0018185B">
      <w:r>
        <w:rPr>
          <w:rtl/>
        </w:rPr>
        <w:t xml:space="preserve"> سطوح مختلف </w:t>
      </w:r>
      <w:r>
        <w:t>Heading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18B7" w14:paraId="32051700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794DDDE4" w14:textId="77777777" w:rsidR="00A618B7" w:rsidRPr="00A618B7" w:rsidRDefault="00A618B7" w:rsidP="004E2469">
            <w:pPr>
              <w:pStyle w:val="code"/>
              <w:bidi w:val="0"/>
            </w:pPr>
            <w:r w:rsidRPr="00A618B7">
              <w:t>    &lt;h1&gt;</w:t>
            </w:r>
            <w:r w:rsidRPr="00A618B7">
              <w:rPr>
                <w:rtl/>
                <w:lang w:bidi="ar-SA"/>
              </w:rPr>
              <w:t>مهمترین عنوان (سطح 1)</w:t>
            </w:r>
            <w:r w:rsidRPr="00A618B7">
              <w:t>&lt;/h1&gt;</w:t>
            </w:r>
          </w:p>
          <w:p w14:paraId="3B4662CC" w14:textId="77777777" w:rsidR="00A618B7" w:rsidRPr="00A618B7" w:rsidRDefault="00A618B7" w:rsidP="004E2469">
            <w:pPr>
              <w:pStyle w:val="code"/>
              <w:bidi w:val="0"/>
            </w:pPr>
            <w:r w:rsidRPr="00A618B7">
              <w:t>    &lt;h2&gt;</w:t>
            </w:r>
            <w:r w:rsidRPr="00A618B7">
              <w:rPr>
                <w:rtl/>
                <w:lang w:bidi="ar-SA"/>
              </w:rPr>
              <w:t>عنوان سطح 2</w:t>
            </w:r>
            <w:r w:rsidRPr="00A618B7">
              <w:t>&lt;/h2&gt;</w:t>
            </w:r>
          </w:p>
          <w:p w14:paraId="16490667" w14:textId="77777777" w:rsidR="00A618B7" w:rsidRPr="00A618B7" w:rsidRDefault="00A618B7" w:rsidP="004E2469">
            <w:pPr>
              <w:pStyle w:val="code"/>
              <w:bidi w:val="0"/>
            </w:pPr>
            <w:r w:rsidRPr="00A618B7">
              <w:t>    &lt;h3&gt;</w:t>
            </w:r>
            <w:r w:rsidRPr="00A618B7">
              <w:rPr>
                <w:rtl/>
                <w:lang w:bidi="ar-SA"/>
              </w:rPr>
              <w:t>عنوان سطح 3</w:t>
            </w:r>
            <w:r w:rsidRPr="00A618B7">
              <w:t>&lt;/h3&gt;</w:t>
            </w:r>
          </w:p>
          <w:p w14:paraId="0A874C2D" w14:textId="77777777" w:rsidR="00A618B7" w:rsidRPr="00A618B7" w:rsidRDefault="00A618B7" w:rsidP="004E2469">
            <w:pPr>
              <w:pStyle w:val="code"/>
              <w:bidi w:val="0"/>
            </w:pPr>
            <w:r w:rsidRPr="00A618B7">
              <w:t>    &lt;h4&gt;</w:t>
            </w:r>
            <w:r w:rsidRPr="00A618B7">
              <w:rPr>
                <w:rtl/>
                <w:lang w:bidi="ar-SA"/>
              </w:rPr>
              <w:t>عنوان سطح 4</w:t>
            </w:r>
            <w:r w:rsidRPr="00A618B7">
              <w:t>&lt;/h4&gt;</w:t>
            </w:r>
          </w:p>
          <w:p w14:paraId="03821B04" w14:textId="77777777" w:rsidR="00A618B7" w:rsidRPr="00A618B7" w:rsidRDefault="00A618B7" w:rsidP="004E2469">
            <w:pPr>
              <w:pStyle w:val="code"/>
              <w:bidi w:val="0"/>
            </w:pPr>
            <w:r w:rsidRPr="00A618B7">
              <w:t>    &lt;h5&gt;</w:t>
            </w:r>
            <w:r w:rsidRPr="00A618B7">
              <w:rPr>
                <w:rtl/>
                <w:lang w:bidi="ar-SA"/>
              </w:rPr>
              <w:t>عنوان سطح 5</w:t>
            </w:r>
            <w:r w:rsidRPr="00A618B7">
              <w:t>&lt;/h5&gt;</w:t>
            </w:r>
          </w:p>
          <w:p w14:paraId="042246DC" w14:textId="392B9540" w:rsidR="00A618B7" w:rsidRDefault="00A618B7" w:rsidP="004E2469">
            <w:pPr>
              <w:pStyle w:val="code"/>
              <w:bidi w:val="0"/>
            </w:pPr>
            <w:r w:rsidRPr="00A618B7">
              <w:t>    &lt;h6&gt;</w:t>
            </w:r>
            <w:r w:rsidRPr="00A618B7">
              <w:rPr>
                <w:rtl/>
                <w:lang w:bidi="ar-SA"/>
              </w:rPr>
              <w:t>کمترین اهمیت (سطح 6)</w:t>
            </w:r>
            <w:r w:rsidRPr="00A618B7">
              <w:t>&lt;/h6&gt;</w:t>
            </w:r>
          </w:p>
        </w:tc>
      </w:tr>
    </w:tbl>
    <w:p w14:paraId="14A2F019" w14:textId="76093F01" w:rsidR="00A618B7" w:rsidRDefault="00A618B7" w:rsidP="0018185B">
      <w:hyperlink r:id="rId39" w:history="1">
        <w:r w:rsidRPr="00A618B7">
          <w:rPr>
            <w:rStyle w:val="Hyperlink"/>
          </w:rPr>
          <w:t>Levels</w:t>
        </w:r>
      </w:hyperlink>
    </w:p>
    <w:p w14:paraId="59E44CD5" w14:textId="5ABE520F" w:rsidR="00A618B7" w:rsidRDefault="00A618B7" w:rsidP="0018185B">
      <w:r>
        <w:rPr>
          <w:rFonts w:hint="cs"/>
          <w:rtl/>
        </w:rPr>
        <w:t>جدول</w:t>
      </w:r>
      <w:r>
        <w:rPr>
          <w:rtl/>
        </w:rPr>
        <w:t xml:space="preserve"> </w:t>
      </w:r>
      <w:r>
        <w:rPr>
          <w:rFonts w:hint="cs"/>
          <w:rtl/>
        </w:rPr>
        <w:t>مشخصات</w:t>
      </w:r>
      <w:r>
        <w:rPr>
          <w:rtl/>
        </w:rPr>
        <w:t xml:space="preserve"> </w:t>
      </w:r>
      <w:r>
        <w:rPr>
          <w:rFonts w:hint="cs"/>
          <w:rtl/>
        </w:rPr>
        <w:t>تگ‌های</w:t>
      </w:r>
      <w:r>
        <w:rPr>
          <w:rtl/>
        </w:rPr>
        <w:t xml:space="preserve"> </w:t>
      </w:r>
      <w:r>
        <w:t>Heading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618B7" w14:paraId="4782DF47" w14:textId="77777777" w:rsidTr="00A618B7">
        <w:tc>
          <w:tcPr>
            <w:tcW w:w="2337" w:type="dxa"/>
          </w:tcPr>
          <w:p w14:paraId="61923938" w14:textId="57D60B01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تگ</w:t>
            </w:r>
          </w:p>
        </w:tc>
        <w:tc>
          <w:tcPr>
            <w:tcW w:w="2337" w:type="dxa"/>
          </w:tcPr>
          <w:p w14:paraId="41A9F787" w14:textId="3B7CC5CF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اندازه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</w:tc>
        <w:tc>
          <w:tcPr>
            <w:tcW w:w="2338" w:type="dxa"/>
          </w:tcPr>
          <w:p w14:paraId="3089DC3F" w14:textId="39D811B2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  <w:tc>
          <w:tcPr>
            <w:tcW w:w="2338" w:type="dxa"/>
          </w:tcPr>
          <w:p w14:paraId="33D32D70" w14:textId="14AA6800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اهم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سئو</w:t>
            </w:r>
          </w:p>
        </w:tc>
      </w:tr>
      <w:tr w:rsidR="00A618B7" w14:paraId="3FCD2487" w14:textId="77777777" w:rsidTr="00A618B7">
        <w:tc>
          <w:tcPr>
            <w:tcW w:w="2337" w:type="dxa"/>
          </w:tcPr>
          <w:p w14:paraId="54FF4050" w14:textId="325CB961" w:rsidR="00A618B7" w:rsidRDefault="00A618B7" w:rsidP="0018185B">
            <w:pPr>
              <w:rPr>
                <w:rtl/>
              </w:rPr>
            </w:pPr>
            <w:r>
              <w:t>h1</w:t>
            </w:r>
          </w:p>
        </w:tc>
        <w:tc>
          <w:tcPr>
            <w:tcW w:w="2337" w:type="dxa"/>
          </w:tcPr>
          <w:p w14:paraId="5F532224" w14:textId="5F2D54B5" w:rsidR="00A618B7" w:rsidRDefault="00A618B7" w:rsidP="0018185B">
            <w:pPr>
              <w:rPr>
                <w:rtl/>
              </w:rPr>
            </w:pPr>
            <w:r>
              <w:t>2em</w:t>
            </w:r>
          </w:p>
        </w:tc>
        <w:tc>
          <w:tcPr>
            <w:tcW w:w="2338" w:type="dxa"/>
          </w:tcPr>
          <w:p w14:paraId="13519A32" w14:textId="5939B61D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عنوان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</w:t>
            </w:r>
          </w:p>
        </w:tc>
        <w:tc>
          <w:tcPr>
            <w:tcW w:w="2338" w:type="dxa"/>
          </w:tcPr>
          <w:p w14:paraId="3C951ED8" w14:textId="3C181757" w:rsidR="00A618B7" w:rsidRDefault="00A618B7" w:rsidP="0018185B">
            <w:pPr>
              <w:rPr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⭐⭐⭐⭐⭐</w:t>
            </w:r>
          </w:p>
        </w:tc>
      </w:tr>
      <w:tr w:rsidR="00A618B7" w14:paraId="0084A417" w14:textId="77777777" w:rsidTr="00A618B7">
        <w:tc>
          <w:tcPr>
            <w:tcW w:w="2337" w:type="dxa"/>
          </w:tcPr>
          <w:p w14:paraId="61FC5B0C" w14:textId="7C702E30" w:rsidR="00A618B7" w:rsidRDefault="00A618B7" w:rsidP="0018185B">
            <w:r>
              <w:t>h2</w:t>
            </w:r>
          </w:p>
        </w:tc>
        <w:tc>
          <w:tcPr>
            <w:tcW w:w="2337" w:type="dxa"/>
          </w:tcPr>
          <w:p w14:paraId="293DB799" w14:textId="3000AB9A" w:rsidR="00A618B7" w:rsidRDefault="00A618B7" w:rsidP="0018185B">
            <w:r>
              <w:t>1.5em</w:t>
            </w:r>
          </w:p>
        </w:tc>
        <w:tc>
          <w:tcPr>
            <w:tcW w:w="2338" w:type="dxa"/>
          </w:tcPr>
          <w:p w14:paraId="3FB93310" w14:textId="626E86C5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3EE8B56B" w14:textId="24720FAA" w:rsidR="00A618B7" w:rsidRDefault="00A618B7" w:rsidP="0018185B">
            <w:pPr>
              <w:rPr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⭐⭐⭐⭐</w:t>
            </w:r>
          </w:p>
        </w:tc>
      </w:tr>
      <w:tr w:rsidR="00A618B7" w14:paraId="6681AE83" w14:textId="77777777" w:rsidTr="00A618B7">
        <w:tc>
          <w:tcPr>
            <w:tcW w:w="2337" w:type="dxa"/>
          </w:tcPr>
          <w:p w14:paraId="775B59D8" w14:textId="37AECAB5" w:rsidR="00A618B7" w:rsidRDefault="00A618B7" w:rsidP="0018185B">
            <w:r>
              <w:t>h3</w:t>
            </w:r>
          </w:p>
        </w:tc>
        <w:tc>
          <w:tcPr>
            <w:tcW w:w="2337" w:type="dxa"/>
          </w:tcPr>
          <w:p w14:paraId="0692B865" w14:textId="00F89EA4" w:rsidR="00A618B7" w:rsidRDefault="00A618B7" w:rsidP="0018185B">
            <w:r>
              <w:t>1.17em</w:t>
            </w:r>
          </w:p>
        </w:tc>
        <w:tc>
          <w:tcPr>
            <w:tcW w:w="2338" w:type="dxa"/>
          </w:tcPr>
          <w:p w14:paraId="45B8B729" w14:textId="7D90B3D9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ربخش‌ها</w:t>
            </w:r>
          </w:p>
        </w:tc>
        <w:tc>
          <w:tcPr>
            <w:tcW w:w="2338" w:type="dxa"/>
          </w:tcPr>
          <w:p w14:paraId="5A5769C6" w14:textId="22CAD817" w:rsidR="00A618B7" w:rsidRDefault="00A618B7" w:rsidP="0018185B">
            <w:pPr>
              <w:rPr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⭐⭐⭐</w:t>
            </w:r>
          </w:p>
        </w:tc>
      </w:tr>
      <w:tr w:rsidR="00A618B7" w14:paraId="13F2336B" w14:textId="77777777" w:rsidTr="00A618B7">
        <w:tc>
          <w:tcPr>
            <w:tcW w:w="2337" w:type="dxa"/>
          </w:tcPr>
          <w:p w14:paraId="56DC3BCB" w14:textId="4BCE2611" w:rsidR="00A618B7" w:rsidRDefault="00A618B7" w:rsidP="0018185B">
            <w:r>
              <w:t>h4</w:t>
            </w:r>
          </w:p>
        </w:tc>
        <w:tc>
          <w:tcPr>
            <w:tcW w:w="2337" w:type="dxa"/>
          </w:tcPr>
          <w:p w14:paraId="59EECC90" w14:textId="086AB4B7" w:rsidR="00A618B7" w:rsidRDefault="00A618B7" w:rsidP="0018185B">
            <w:r>
              <w:t>1em</w:t>
            </w:r>
          </w:p>
        </w:tc>
        <w:tc>
          <w:tcPr>
            <w:tcW w:w="2338" w:type="dxa"/>
          </w:tcPr>
          <w:p w14:paraId="392A86C8" w14:textId="4C3FE276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عناو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فرع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2F8171A9" w14:textId="0FB42FFA" w:rsidR="00A618B7" w:rsidRDefault="00A618B7" w:rsidP="0018185B">
            <w:pPr>
              <w:rPr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⭐⭐</w:t>
            </w:r>
          </w:p>
        </w:tc>
      </w:tr>
      <w:tr w:rsidR="00A618B7" w14:paraId="0EA7A75B" w14:textId="77777777" w:rsidTr="00A618B7">
        <w:tc>
          <w:tcPr>
            <w:tcW w:w="2337" w:type="dxa"/>
          </w:tcPr>
          <w:p w14:paraId="0CB92B8F" w14:textId="2073EF5C" w:rsidR="00A618B7" w:rsidRDefault="00A618B7" w:rsidP="0018185B">
            <w:r>
              <w:t>h5</w:t>
            </w:r>
          </w:p>
        </w:tc>
        <w:tc>
          <w:tcPr>
            <w:tcW w:w="2337" w:type="dxa"/>
          </w:tcPr>
          <w:p w14:paraId="36C8C106" w14:textId="0C65A61A" w:rsidR="00A618B7" w:rsidRDefault="00A618B7" w:rsidP="0018185B">
            <w:r>
              <w:t>0.83em</w:t>
            </w:r>
          </w:p>
        </w:tc>
        <w:tc>
          <w:tcPr>
            <w:tcW w:w="2338" w:type="dxa"/>
          </w:tcPr>
          <w:p w14:paraId="4EA1E63C" w14:textId="2D0A45E6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عناو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کوچک</w:t>
            </w:r>
          </w:p>
        </w:tc>
        <w:tc>
          <w:tcPr>
            <w:tcW w:w="2338" w:type="dxa"/>
          </w:tcPr>
          <w:p w14:paraId="340A6A95" w14:textId="33FB20DD" w:rsidR="00A618B7" w:rsidRDefault="00A618B7" w:rsidP="0018185B">
            <w:pPr>
              <w:rPr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⭐</w:t>
            </w:r>
          </w:p>
        </w:tc>
      </w:tr>
      <w:tr w:rsidR="00A618B7" w14:paraId="6CD78CDD" w14:textId="77777777" w:rsidTr="00A618B7">
        <w:tc>
          <w:tcPr>
            <w:tcW w:w="2337" w:type="dxa"/>
          </w:tcPr>
          <w:p w14:paraId="2A8D58D9" w14:textId="6F2DD474" w:rsidR="00A618B7" w:rsidRDefault="00A618B7" w:rsidP="0018185B">
            <w:r>
              <w:lastRenderedPageBreak/>
              <w:t>h6</w:t>
            </w:r>
          </w:p>
        </w:tc>
        <w:tc>
          <w:tcPr>
            <w:tcW w:w="2337" w:type="dxa"/>
          </w:tcPr>
          <w:p w14:paraId="0B963914" w14:textId="1DB414A3" w:rsidR="00A618B7" w:rsidRDefault="00A618B7" w:rsidP="0018185B">
            <w:r>
              <w:t>0.67em</w:t>
            </w:r>
          </w:p>
        </w:tc>
        <w:tc>
          <w:tcPr>
            <w:tcW w:w="2338" w:type="dxa"/>
          </w:tcPr>
          <w:p w14:paraId="1D18693E" w14:textId="4B40D9E5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کمتر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2338" w:type="dxa"/>
          </w:tcPr>
          <w:p w14:paraId="4C8A331C" w14:textId="5B95EADA" w:rsidR="00A618B7" w:rsidRDefault="00A618B7" w:rsidP="0018185B">
            <w:pPr>
              <w:rPr>
                <w:rFonts w:ascii="Segoe UI Emoji" w:hAnsi="Segoe UI Emoji" w:cs="Segoe UI Emoji"/>
                <w:rtl/>
              </w:rPr>
            </w:pPr>
            <w:r w:rsidRPr="00A618B7">
              <w:rPr>
                <w:rFonts w:ascii="Segoe UI Symbol" w:hAnsi="Segoe UI Symbol" w:cs="Segoe UI Symbol" w:hint="cs"/>
                <w:rtl/>
              </w:rPr>
              <w:t>☆</w:t>
            </w:r>
          </w:p>
        </w:tc>
      </w:tr>
    </w:tbl>
    <w:p w14:paraId="210DF3D8" w14:textId="77777777" w:rsidR="00A618B7" w:rsidRDefault="00A618B7" w:rsidP="0018185B">
      <w:pPr>
        <w:rPr>
          <w:rtl/>
        </w:rPr>
      </w:pPr>
    </w:p>
    <w:p w14:paraId="3D07186B" w14:textId="4DA704B2" w:rsidR="00A618B7" w:rsidRDefault="00A618B7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Heading</w:t>
      </w:r>
      <w:r>
        <w:rPr>
          <w:rtl/>
        </w:rPr>
        <w:t>ها</w:t>
      </w:r>
    </w:p>
    <w:p w14:paraId="4D7929EB" w14:textId="2FA8FDC3" w:rsidR="00A618B7" w:rsidRDefault="00A618B7" w:rsidP="0018185B">
      <w:pPr>
        <w:pStyle w:val="ListParagraph"/>
        <w:numPr>
          <w:ilvl w:val="0"/>
          <w:numId w:val="23"/>
        </w:numPr>
      </w:pPr>
      <w:r>
        <w:rPr>
          <w:rtl/>
        </w:rPr>
        <w:t>سلسله مراتب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8840"/>
      </w:tblGrid>
      <w:tr w:rsidR="000B638D" w14:paraId="770048AA" w14:textId="77777777" w:rsidTr="004E2469">
        <w:tc>
          <w:tcPr>
            <w:tcW w:w="8840" w:type="dxa"/>
            <w:shd w:val="clear" w:color="auto" w:fill="E2EFD9" w:themeFill="accent6" w:themeFillTint="33"/>
          </w:tcPr>
          <w:p w14:paraId="73CB9EE5" w14:textId="77777777" w:rsidR="000B638D" w:rsidRPr="000B638D" w:rsidRDefault="000B638D" w:rsidP="004E2469">
            <w:pPr>
              <w:pStyle w:val="code"/>
              <w:bidi w:val="0"/>
            </w:pPr>
            <w:r w:rsidRPr="000B638D">
              <w:t>    &lt;h1&gt;</w:t>
            </w:r>
            <w:r w:rsidRPr="000B638D">
              <w:rPr>
                <w:rtl/>
                <w:lang w:bidi="ar-SA"/>
              </w:rPr>
              <w:t>فروشگاه اینترنتی دیجی‌کالا</w:t>
            </w:r>
            <w:r w:rsidRPr="000B638D">
              <w:t>&lt;/h1&gt;</w:t>
            </w:r>
          </w:p>
          <w:p w14:paraId="659BACC0" w14:textId="77777777" w:rsidR="000B638D" w:rsidRPr="000B638D" w:rsidRDefault="000B638D" w:rsidP="004E2469">
            <w:pPr>
              <w:pStyle w:val="code"/>
              <w:bidi w:val="0"/>
            </w:pPr>
            <w:r w:rsidRPr="000B638D">
              <w:t>    &lt;h2&gt;</w:t>
            </w:r>
            <w:r w:rsidRPr="000B638D">
              <w:rPr>
                <w:rtl/>
                <w:lang w:bidi="ar-SA"/>
              </w:rPr>
              <w:t>دسته‌بندی محصولات</w:t>
            </w:r>
            <w:r w:rsidRPr="000B638D">
              <w:t>&lt;/h2&gt;</w:t>
            </w:r>
          </w:p>
          <w:p w14:paraId="203F41CE" w14:textId="77777777" w:rsidR="000B638D" w:rsidRPr="000B638D" w:rsidRDefault="000B638D" w:rsidP="004E2469">
            <w:pPr>
              <w:pStyle w:val="code"/>
              <w:bidi w:val="0"/>
            </w:pPr>
            <w:r w:rsidRPr="000B638D">
              <w:t>    &lt;h3&gt;</w:t>
            </w:r>
            <w:r w:rsidRPr="000B638D">
              <w:rPr>
                <w:rtl/>
                <w:lang w:bidi="ar-SA"/>
              </w:rPr>
              <w:t>لوازم الکترونیکی</w:t>
            </w:r>
            <w:r w:rsidRPr="000B638D">
              <w:t>&lt;/h3&gt;</w:t>
            </w:r>
          </w:p>
          <w:p w14:paraId="35CC3F92" w14:textId="77777777" w:rsidR="000B638D" w:rsidRPr="000B638D" w:rsidRDefault="000B638D" w:rsidP="004E2469">
            <w:pPr>
              <w:pStyle w:val="code"/>
              <w:bidi w:val="0"/>
            </w:pPr>
            <w:r w:rsidRPr="000B638D">
              <w:t>    &lt;h4&gt;</w:t>
            </w:r>
            <w:r w:rsidRPr="000B638D">
              <w:rPr>
                <w:rtl/>
                <w:lang w:bidi="ar-SA"/>
              </w:rPr>
              <w:t>موبایل و تبلت</w:t>
            </w:r>
            <w:r w:rsidRPr="000B638D">
              <w:t>&lt;/h4&gt;</w:t>
            </w:r>
          </w:p>
          <w:p w14:paraId="77AFA5AB" w14:textId="77777777" w:rsidR="000B638D" w:rsidRPr="000B638D" w:rsidRDefault="000B638D" w:rsidP="004E2469">
            <w:pPr>
              <w:pStyle w:val="code"/>
              <w:bidi w:val="0"/>
            </w:pPr>
            <w:r w:rsidRPr="000B638D">
              <w:t>    &lt;h5&gt;</w:t>
            </w:r>
            <w:r w:rsidRPr="000B638D">
              <w:rPr>
                <w:rtl/>
                <w:lang w:bidi="ar-SA"/>
              </w:rPr>
              <w:t>گوشی‌های سامسونگ</w:t>
            </w:r>
            <w:r w:rsidRPr="000B638D">
              <w:t>&lt;/h5&gt;</w:t>
            </w:r>
          </w:p>
          <w:p w14:paraId="287384F6" w14:textId="77777777" w:rsidR="000B638D" w:rsidRPr="000B638D" w:rsidRDefault="000B638D" w:rsidP="004E2469">
            <w:pPr>
              <w:pStyle w:val="code"/>
              <w:bidi w:val="0"/>
            </w:pPr>
            <w:r w:rsidRPr="000B638D">
              <w:t>    &lt;h6&gt;</w:t>
            </w:r>
            <w:r w:rsidRPr="000B638D">
              <w:rPr>
                <w:rtl/>
                <w:lang w:bidi="ar-SA"/>
              </w:rPr>
              <w:t>مدل گلکسی</w:t>
            </w:r>
            <w:r w:rsidRPr="000B638D">
              <w:t xml:space="preserve"> S24&lt;/h6&gt;</w:t>
            </w:r>
          </w:p>
          <w:p w14:paraId="6F7F056E" w14:textId="77777777" w:rsidR="000B638D" w:rsidRDefault="000B638D" w:rsidP="004E2469">
            <w:pPr>
              <w:pStyle w:val="code"/>
              <w:bidi w:val="0"/>
            </w:pPr>
          </w:p>
        </w:tc>
      </w:tr>
    </w:tbl>
    <w:p w14:paraId="1ADD1CDD" w14:textId="4B119B9C" w:rsidR="00A618B7" w:rsidRDefault="000B638D" w:rsidP="0018185B">
      <w:pPr>
        <w:pStyle w:val="ListParagraph"/>
      </w:pPr>
      <w:hyperlink r:id="rId40" w:history="1">
        <w:r w:rsidRPr="000B638D">
          <w:rPr>
            <w:rStyle w:val="Hyperlink"/>
          </w:rPr>
          <w:t>hierarchy</w:t>
        </w:r>
      </w:hyperlink>
    </w:p>
    <w:p w14:paraId="6DAE522E" w14:textId="77777777" w:rsidR="000B638D" w:rsidRDefault="000B638D" w:rsidP="0018185B">
      <w:pPr>
        <w:pStyle w:val="ListParagraph"/>
        <w:rPr>
          <w:rtl/>
        </w:rPr>
      </w:pPr>
    </w:p>
    <w:p w14:paraId="1E7940A6" w14:textId="5393ACAA" w:rsidR="00A618B7" w:rsidRDefault="00A618B7" w:rsidP="0018185B">
      <w:pPr>
        <w:rPr>
          <w:rtl/>
        </w:rPr>
      </w:pPr>
      <w:r>
        <w:rPr>
          <w:rtl/>
        </w:rPr>
        <w:t xml:space="preserve">۲. </w:t>
      </w:r>
      <w:r>
        <w:t>display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: </w:t>
      </w:r>
      <w:r>
        <w:t>block</w:t>
      </w:r>
    </w:p>
    <w:p w14:paraId="2CB1EC22" w14:textId="77777777" w:rsidR="00A618B7" w:rsidRDefault="00A618B7" w:rsidP="0018185B">
      <w:pPr>
        <w:rPr>
          <w:rtl/>
        </w:rPr>
      </w:pPr>
      <w:r>
        <w:rPr>
          <w:rtl/>
        </w:rPr>
        <w:t xml:space="preserve">- هر </w:t>
      </w:r>
      <w:r>
        <w:t>Heading</w:t>
      </w:r>
      <w:r>
        <w:rPr>
          <w:rtl/>
        </w:rPr>
        <w:t xml:space="preserve"> در خط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شروع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0BCA74C" w14:textId="77777777" w:rsidR="00A618B7" w:rsidRDefault="00A618B7" w:rsidP="0018185B">
      <w:pPr>
        <w:rPr>
          <w:rtl/>
        </w:rPr>
      </w:pPr>
      <w:r>
        <w:rPr>
          <w:rtl/>
        </w:rPr>
        <w:t>- فاصله بالا و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خودکار دارد</w:t>
      </w:r>
    </w:p>
    <w:p w14:paraId="206AEB5F" w14:textId="77777777" w:rsidR="00A618B7" w:rsidRDefault="00A618B7" w:rsidP="0018185B">
      <w:pPr>
        <w:rPr>
          <w:rtl/>
        </w:rPr>
      </w:pPr>
      <w:r>
        <w:rPr>
          <w:rtl/>
        </w:rPr>
        <w:t>- عرض کامل والد را اشغال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0D47068" w14:textId="77777777" w:rsidR="00A618B7" w:rsidRDefault="00A618B7" w:rsidP="0018185B">
      <w:pPr>
        <w:rPr>
          <w:rtl/>
        </w:rPr>
      </w:pPr>
    </w:p>
    <w:p w14:paraId="30E917E7" w14:textId="06DB9A30" w:rsidR="00A618B7" w:rsidRDefault="00A618B7" w:rsidP="0018185B">
      <w:pPr>
        <w:rPr>
          <w:rtl/>
        </w:rPr>
      </w:pPr>
      <w:r>
        <w:rPr>
          <w:rtl/>
        </w:rPr>
        <w:t xml:space="preserve"> ۳. </w:t>
      </w:r>
      <w:r>
        <w:t>font-weight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: </w:t>
      </w:r>
      <w:r>
        <w:t>bold</w:t>
      </w:r>
    </w:p>
    <w:p w14:paraId="5B0F313D" w14:textId="23441BC1" w:rsidR="00A618B7" w:rsidRDefault="00A618B7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</w:t>
      </w:r>
      <w:r>
        <w:rPr>
          <w:rFonts w:hint="cs"/>
          <w:rtl/>
        </w:rPr>
        <w:t>ی</w:t>
      </w:r>
      <w:r>
        <w:rPr>
          <w:rtl/>
        </w:rPr>
        <w:t xml:space="preserve"> استفاده</w:t>
      </w:r>
    </w:p>
    <w:p w14:paraId="7F229F44" w14:textId="3AC5F8A7" w:rsidR="00A618B7" w:rsidRDefault="00A618B7" w:rsidP="0018185B">
      <w:r>
        <w:rPr>
          <w:rtl/>
        </w:rPr>
        <w:t xml:space="preserve"> ساختار درست: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38D" w14:paraId="701845B8" w14:textId="77777777" w:rsidTr="000B638D">
        <w:tc>
          <w:tcPr>
            <w:tcW w:w="9350" w:type="dxa"/>
            <w:shd w:val="clear" w:color="auto" w:fill="E2EFD9" w:themeFill="accent6" w:themeFillTint="33"/>
          </w:tcPr>
          <w:p w14:paraId="075CD97A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&lt;h1&gt;</w:t>
            </w:r>
            <w:r w:rsidRPr="000B638D">
              <w:rPr>
                <w:rtl/>
                <w:lang w:bidi="ar-SA"/>
              </w:rPr>
              <w:t>عنوان اصلی صفحه</w:t>
            </w:r>
            <w:r w:rsidRPr="000B638D">
              <w:t>&lt;/h1&gt;</w:t>
            </w:r>
          </w:p>
          <w:p w14:paraId="100FCB68" w14:textId="77777777" w:rsidR="000B638D" w:rsidRPr="000B638D" w:rsidRDefault="000B638D" w:rsidP="00524EED">
            <w:pPr>
              <w:pStyle w:val="code"/>
              <w:bidi w:val="0"/>
            </w:pPr>
          </w:p>
          <w:p w14:paraId="48FB0898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&lt;h2&gt;</w:t>
            </w:r>
            <w:r w:rsidRPr="000B638D">
              <w:rPr>
                <w:rtl/>
                <w:lang w:bidi="ar-SA"/>
              </w:rPr>
              <w:t>مقدمه</w:t>
            </w:r>
            <w:r w:rsidRPr="000B638D">
              <w:t>&lt;/h2&gt;</w:t>
            </w:r>
          </w:p>
          <w:p w14:paraId="61858D11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&lt;p&gt;</w:t>
            </w:r>
            <w:r w:rsidRPr="000B638D">
              <w:rPr>
                <w:rtl/>
                <w:lang w:bidi="ar-SA"/>
              </w:rPr>
              <w:t>متن مقدمه</w:t>
            </w:r>
            <w:r w:rsidRPr="000B638D">
              <w:t>...&lt;/p&gt;</w:t>
            </w:r>
          </w:p>
          <w:p w14:paraId="5B819F3D" w14:textId="77777777" w:rsidR="000B638D" w:rsidRPr="000B638D" w:rsidRDefault="000B638D" w:rsidP="00524EED">
            <w:pPr>
              <w:pStyle w:val="code"/>
              <w:bidi w:val="0"/>
            </w:pPr>
          </w:p>
          <w:p w14:paraId="16C6CDBD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&lt;h2&gt;</w:t>
            </w:r>
            <w:r w:rsidRPr="000B638D">
              <w:rPr>
                <w:rtl/>
                <w:lang w:bidi="ar-SA"/>
              </w:rPr>
              <w:t>محصولات</w:t>
            </w:r>
            <w:r w:rsidRPr="000B638D">
              <w:t>&lt;/h2&gt;</w:t>
            </w:r>
          </w:p>
          <w:p w14:paraId="63CF98AF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&lt;h3&gt;</w:t>
            </w:r>
            <w:r w:rsidRPr="000B638D">
              <w:rPr>
                <w:rtl/>
                <w:lang w:bidi="ar-SA"/>
              </w:rPr>
              <w:t>محصولات الکترونیکی</w:t>
            </w:r>
            <w:r w:rsidRPr="000B638D">
              <w:t>&lt;/h3&gt;</w:t>
            </w:r>
          </w:p>
          <w:p w14:paraId="2E21674A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&lt;h4&gt;</w:t>
            </w:r>
            <w:r w:rsidRPr="000B638D">
              <w:rPr>
                <w:rtl/>
                <w:lang w:bidi="ar-SA"/>
              </w:rPr>
              <w:t>لپ‌تاپ</w:t>
            </w:r>
            <w:r w:rsidRPr="000B638D">
              <w:t>&lt;/h4&gt;</w:t>
            </w:r>
          </w:p>
          <w:p w14:paraId="52844312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&lt;p&gt;</w:t>
            </w:r>
            <w:r w:rsidRPr="000B638D">
              <w:rPr>
                <w:rtl/>
                <w:lang w:bidi="ar-SA"/>
              </w:rPr>
              <w:t>متن درباره لپ‌تاپ</w:t>
            </w:r>
            <w:r w:rsidRPr="000B638D">
              <w:t>...&lt;/p&gt;</w:t>
            </w:r>
          </w:p>
          <w:p w14:paraId="370DE46E" w14:textId="77777777" w:rsidR="000B638D" w:rsidRPr="000B638D" w:rsidRDefault="000B638D" w:rsidP="00524EED">
            <w:pPr>
              <w:pStyle w:val="code"/>
              <w:bidi w:val="0"/>
            </w:pPr>
          </w:p>
          <w:p w14:paraId="2B01101A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&lt;h2&gt;</w:t>
            </w:r>
            <w:r w:rsidRPr="000B638D">
              <w:rPr>
                <w:rtl/>
                <w:lang w:bidi="ar-SA"/>
              </w:rPr>
              <w:t>نتیجه‌گیری</w:t>
            </w:r>
            <w:r w:rsidRPr="000B638D">
              <w:t>&lt;/h2&gt;</w:t>
            </w:r>
          </w:p>
          <w:p w14:paraId="62D37B80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lastRenderedPageBreak/>
              <w:t>    &lt;p&gt;</w:t>
            </w:r>
            <w:r w:rsidRPr="000B638D">
              <w:rPr>
                <w:rtl/>
                <w:lang w:bidi="ar-SA"/>
              </w:rPr>
              <w:t>متن نتیجه‌گیری</w:t>
            </w:r>
            <w:r w:rsidRPr="000B638D">
              <w:t>...&lt;/p&gt;</w:t>
            </w:r>
          </w:p>
          <w:p w14:paraId="38C81D49" w14:textId="77777777" w:rsidR="000B638D" w:rsidRDefault="000B638D" w:rsidP="00524EED">
            <w:pPr>
              <w:pStyle w:val="code"/>
              <w:bidi w:val="0"/>
            </w:pPr>
          </w:p>
        </w:tc>
      </w:tr>
    </w:tbl>
    <w:p w14:paraId="0F75A2E4" w14:textId="77777777" w:rsidR="000B638D" w:rsidRDefault="000B638D" w:rsidP="0018185B"/>
    <w:p w14:paraId="42028587" w14:textId="6CFBB5AD" w:rsidR="00A618B7" w:rsidRDefault="00A618B7" w:rsidP="0018185B">
      <w:r>
        <w:rPr>
          <w:rFonts w:ascii="Segoe UI Emoji" w:hAnsi="Segoe UI Emoji" w:cs="Segoe UI Emoji" w:hint="cs"/>
          <w:rtl/>
        </w:rPr>
        <w:t>❌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نادرست: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38D" w14:paraId="570D8997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4A75713C" w14:textId="77777777" w:rsidR="000B638D" w:rsidRDefault="000B638D" w:rsidP="004E2469">
            <w:pPr>
              <w:pStyle w:val="code"/>
              <w:bidi w:val="0"/>
            </w:pPr>
            <w:r w:rsidRPr="000B638D">
              <w:t>   &lt;h1&gt;</w:t>
            </w:r>
            <w:r w:rsidRPr="000B638D">
              <w:rPr>
                <w:rtl/>
                <w:lang w:bidi="ar-SA"/>
              </w:rPr>
              <w:t>عنوان اصلی صفحه</w:t>
            </w:r>
            <w:r w:rsidRPr="000B638D">
              <w:t>&lt;/h1&gt;</w:t>
            </w:r>
          </w:p>
          <w:p w14:paraId="51B242F4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rPr>
                <w:rtl/>
              </w:rPr>
              <w:t>&lt;!-- اشتباه: پرش سطح --&gt;</w:t>
            </w:r>
          </w:p>
          <w:p w14:paraId="1876506E" w14:textId="77777777" w:rsidR="000B638D" w:rsidRPr="000B638D" w:rsidRDefault="000B638D" w:rsidP="004E2469">
            <w:pPr>
              <w:pStyle w:val="code"/>
              <w:bidi w:val="0"/>
            </w:pPr>
            <w:r w:rsidRPr="000B638D">
              <w:t> &lt;h3&gt;</w:t>
            </w:r>
            <w:r w:rsidRPr="000B638D">
              <w:rPr>
                <w:rtl/>
                <w:lang w:bidi="ar-SA"/>
              </w:rPr>
              <w:t>محصولات الکترونیکی</w:t>
            </w:r>
            <w:r w:rsidRPr="000B638D">
              <w:t>&lt;/h3&gt;</w:t>
            </w:r>
          </w:p>
          <w:p w14:paraId="3E1558DF" w14:textId="77777777" w:rsidR="000B638D" w:rsidRDefault="000B638D" w:rsidP="004E2469">
            <w:pPr>
              <w:pStyle w:val="code"/>
              <w:bidi w:val="0"/>
            </w:pPr>
          </w:p>
          <w:p w14:paraId="02EDBBF0" w14:textId="77777777" w:rsidR="000B638D" w:rsidRDefault="000B638D" w:rsidP="004E2469">
            <w:pPr>
              <w:pStyle w:val="code"/>
              <w:bidi w:val="0"/>
            </w:pPr>
          </w:p>
          <w:p w14:paraId="580F1E62" w14:textId="7919417B" w:rsidR="000B638D" w:rsidRDefault="000B638D" w:rsidP="004E2469">
            <w:pPr>
              <w:pStyle w:val="code"/>
              <w:bidi w:val="0"/>
            </w:pPr>
            <w:r w:rsidRPr="000B638D">
              <w:t>   &lt;h1</w:t>
            </w:r>
            <w:r>
              <w:t xml:space="preserve"> style=”font-size:4em”</w:t>
            </w:r>
            <w:r w:rsidRPr="000B638D">
              <w:t>&gt;</w:t>
            </w:r>
            <w:r w:rsidRPr="000B638D">
              <w:rPr>
                <w:rtl/>
                <w:lang w:bidi="ar-SA"/>
              </w:rPr>
              <w:t>عنوان اصلی صفحه</w:t>
            </w:r>
            <w:r w:rsidRPr="000B638D">
              <w:t>&lt;/h1&gt;</w:t>
            </w:r>
          </w:p>
        </w:tc>
      </w:tr>
    </w:tbl>
    <w:p w14:paraId="4876EC1D" w14:textId="3E239B98" w:rsidR="000B638D" w:rsidRDefault="000B638D" w:rsidP="0018185B">
      <w:pPr>
        <w:rPr>
          <w:rtl/>
        </w:rPr>
      </w:pPr>
      <w:r>
        <w:rPr>
          <w:rFonts w:hint="cs"/>
          <w:rtl/>
        </w:rPr>
        <w:t xml:space="preserve">نباید هدینگ </w:t>
      </w:r>
      <w:r>
        <w:t>H2</w:t>
      </w:r>
      <w:r>
        <w:rPr>
          <w:rFonts w:hint="cs"/>
          <w:rtl/>
        </w:rPr>
        <w:t xml:space="preserve"> جا می‌افتاد در بخش بعد نباید صرفاً برای بزرگ کردن متن از هدینگ استفاده کرد. </w:t>
      </w:r>
    </w:p>
    <w:p w14:paraId="28BBF139" w14:textId="31EFE5D9" w:rsidR="00A618B7" w:rsidRDefault="00A618B7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سئو (</w:t>
      </w:r>
      <w:r>
        <w:t>SEO</w:t>
      </w:r>
      <w:r>
        <w:rPr>
          <w:rtl/>
        </w:rPr>
        <w:t>)</w:t>
      </w:r>
    </w:p>
    <w:p w14:paraId="254B9270" w14:textId="28A84634" w:rsidR="00A618B7" w:rsidRDefault="00A618B7" w:rsidP="0018185B">
      <w:pPr>
        <w:rPr>
          <w:rtl/>
        </w:rPr>
      </w:pP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 برا</w:t>
      </w:r>
      <w:r>
        <w:rPr>
          <w:rFonts w:hint="cs"/>
          <w:rtl/>
        </w:rPr>
        <w:t>ی</w:t>
      </w:r>
      <w:r>
        <w:rPr>
          <w:rtl/>
        </w:rPr>
        <w:t xml:space="preserve"> سئو: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38D" w14:paraId="14F0CD12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2601B04D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درست: ساختار منطق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29D53F0F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>&lt;h1&gt;</w:t>
            </w:r>
            <w:r>
              <w:rPr>
                <w:rtl/>
              </w:rPr>
              <w:t>آموزش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</w:t>
            </w:r>
            <w:r>
              <w:t>&lt;/h1&gt;</w:t>
            </w:r>
          </w:p>
          <w:p w14:paraId="74E0E80E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>&lt;h2&gt;</w:t>
            </w:r>
            <w:r>
              <w:rPr>
                <w:rtl/>
              </w:rPr>
              <w:t>آموزش</w:t>
            </w:r>
            <w:r>
              <w:t xml:space="preserve"> HTML&lt;/h2&gt;</w:t>
            </w:r>
          </w:p>
          <w:p w14:paraId="73335778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>&lt;h3&gt;</w:t>
            </w:r>
            <w:r>
              <w:rPr>
                <w:rtl/>
              </w:rPr>
              <w:t>تگ‌ها</w:t>
            </w:r>
            <w:r>
              <w:rPr>
                <w:rFonts w:hint="cs"/>
                <w:rtl/>
              </w:rPr>
              <w:t>ی</w:t>
            </w:r>
            <w:r>
              <w:t xml:space="preserve"> Heading&lt;/h3&gt;</w:t>
            </w:r>
          </w:p>
          <w:p w14:paraId="13AF9680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>&lt;h2&gt;</w:t>
            </w:r>
            <w:r>
              <w:rPr>
                <w:rtl/>
              </w:rPr>
              <w:t>آموزش</w:t>
            </w:r>
            <w:r>
              <w:t xml:space="preserve"> CSS&lt;/h2&gt;</w:t>
            </w:r>
          </w:p>
          <w:p w14:paraId="522D625F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>&lt;h3&gt;</w:t>
            </w: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متن</w:t>
            </w:r>
            <w:r>
              <w:t>&lt;/h3&gt;</w:t>
            </w:r>
          </w:p>
          <w:p w14:paraId="3223C75B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</w:p>
          <w:p w14:paraId="21A3B6AB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استفاده از کلمات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20A371F9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>&lt;h1&gt;</w:t>
            </w:r>
            <w:r>
              <w:rPr>
                <w:rtl/>
              </w:rPr>
              <w:t>خر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لباس ورزش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ارزان - فروشگاه آنلا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t>&lt;/h1&gt;</w:t>
            </w:r>
          </w:p>
          <w:p w14:paraId="53D45C96" w14:textId="39582B9C" w:rsidR="000B638D" w:rsidRDefault="000B638D" w:rsidP="004E2469">
            <w:pPr>
              <w:pStyle w:val="code"/>
              <w:bidi w:val="0"/>
            </w:pPr>
            <w:r>
              <w:t>&lt;h2&gt;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rPr>
                <w:rtl/>
              </w:rPr>
              <w:t xml:space="preserve"> لباس‌ها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ورزش</w:t>
            </w:r>
            <w:r>
              <w:rPr>
                <w:rFonts w:hint="cs"/>
                <w:rtl/>
              </w:rPr>
              <w:t>ی</w:t>
            </w:r>
            <w:r>
              <w:t>&lt;/h2&gt;</w:t>
            </w:r>
          </w:p>
        </w:tc>
      </w:tr>
    </w:tbl>
    <w:p w14:paraId="6340C84F" w14:textId="0C596580" w:rsidR="000B638D" w:rsidRDefault="000B638D" w:rsidP="0018185B">
      <w:hyperlink r:id="rId41" w:history="1">
        <w:r w:rsidRPr="000B638D">
          <w:rPr>
            <w:rStyle w:val="Hyperlink"/>
          </w:rPr>
          <w:t>SEO</w:t>
        </w:r>
      </w:hyperlink>
    </w:p>
    <w:p w14:paraId="1915C604" w14:textId="1A76FD32" w:rsidR="000B638D" w:rsidRDefault="0026494C" w:rsidP="0018185B">
      <w:pPr>
        <w:pStyle w:val="Heading2"/>
      </w:pPr>
      <w:hyperlink r:id="rId42" w:history="1">
        <w:bookmarkStart w:id="44" w:name="_Toc211464488"/>
        <w:r w:rsidRPr="003222A4">
          <w:rPr>
            <w:rStyle w:val="Hyperlink"/>
            <w:rFonts w:hint="cs"/>
            <w:rtl/>
          </w:rPr>
          <w:t xml:space="preserve">معرفی تگ </w:t>
        </w:r>
        <w:r w:rsidRPr="003222A4">
          <w:rPr>
            <w:rStyle w:val="Hyperlink"/>
          </w:rPr>
          <w:t>hr</w:t>
        </w:r>
        <w:r w:rsidRPr="003222A4">
          <w:rPr>
            <w:rStyle w:val="Hyperlink"/>
            <w:rFonts w:hint="cs"/>
            <w:rtl/>
          </w:rPr>
          <w:t xml:space="preserve"> و نحوه </w:t>
        </w:r>
        <w:r w:rsidRPr="003222A4">
          <w:rPr>
            <w:rStyle w:val="Hyperlink"/>
          </w:rPr>
          <w:t>Display</w:t>
        </w:r>
        <w:r w:rsidRPr="003222A4">
          <w:rPr>
            <w:rStyle w:val="Hyperlink"/>
            <w:rFonts w:hint="cs"/>
            <w:rtl/>
          </w:rPr>
          <w:t xml:space="preserve"> آن</w:t>
        </w:r>
        <w:bookmarkEnd w:id="44"/>
      </w:hyperlink>
    </w:p>
    <w:p w14:paraId="37F809CE" w14:textId="77777777" w:rsidR="0026494C" w:rsidRDefault="0026494C" w:rsidP="0018185B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hr</w:t>
      </w:r>
      <w:r>
        <w:rPr>
          <w:rtl/>
        </w:rPr>
        <w:t xml:space="preserve">&gt;` (مخفف </w:t>
      </w:r>
      <w:r>
        <w:t>Horizontal Rule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ساده اما کاربرد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t>HTML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افق</w:t>
      </w:r>
      <w:r>
        <w:rPr>
          <w:rFonts w:hint="cs"/>
          <w:rtl/>
        </w:rPr>
        <w:t>ی</w:t>
      </w:r>
      <w:r>
        <w:rPr>
          <w:rtl/>
        </w:rPr>
        <w:t xml:space="preserve"> در صفحه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DEDB0D5" w14:textId="78BA0F9C" w:rsidR="0026494C" w:rsidRDefault="0026494C" w:rsidP="0018185B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62A5AA94" w14:textId="77777777" w:rsidR="0026494C" w:rsidRDefault="0026494C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</w:t>
      </w:r>
      <w:r>
        <w:t>self-closing</w:t>
      </w:r>
      <w:r>
        <w:rPr>
          <w:rtl/>
        </w:rPr>
        <w:t xml:space="preserve"> است (ن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تگ 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 xml:space="preserve"> ندارد)</w:t>
      </w:r>
    </w:p>
    <w:p w14:paraId="088DC962" w14:textId="77777777" w:rsidR="0026494C" w:rsidRDefault="0026494C" w:rsidP="0018185B">
      <w:pPr>
        <w:rPr>
          <w:rtl/>
        </w:rPr>
      </w:pPr>
      <w:r>
        <w:rPr>
          <w:rtl/>
        </w:rPr>
        <w:t>- به صورت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افق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273715E" w14:textId="77777777" w:rsidR="0026494C" w:rsidRDefault="0026494C" w:rsidP="0018185B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جداساز</w:t>
      </w:r>
      <w:r>
        <w:rPr>
          <w:rFonts w:hint="cs"/>
          <w:rtl/>
        </w:rPr>
        <w:t>ی</w:t>
      </w:r>
      <w:r>
        <w:rPr>
          <w:rtl/>
        </w:rPr>
        <w:t xml:space="preserve"> محتوا و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وقفه بصر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2B4F5305" w14:textId="17898BC4" w:rsidR="0026494C" w:rsidRDefault="0026494C" w:rsidP="0018185B">
      <w:pPr>
        <w:rPr>
          <w:rtl/>
        </w:rPr>
      </w:pPr>
      <w:r>
        <w:rPr>
          <w:rtl/>
        </w:rPr>
        <w:t>مثال ساده: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94C" w14:paraId="30609A26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46C2D9E4" w14:textId="77777777" w:rsidR="0026494C" w:rsidRPr="004E2469" w:rsidRDefault="0026494C" w:rsidP="004E2469">
            <w:pPr>
              <w:pStyle w:val="code"/>
              <w:bidi w:val="0"/>
              <w:rPr>
                <w:szCs w:val="24"/>
                <w:rtl/>
              </w:rPr>
            </w:pPr>
            <w:r w:rsidRPr="004E2469">
              <w:lastRenderedPageBreak/>
              <w:t>&lt;p&gt;</w:t>
            </w:r>
            <w:r w:rsidRPr="004E2469">
              <w:rPr>
                <w:szCs w:val="24"/>
                <w:rtl/>
              </w:rPr>
              <w:t>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rFonts w:hint="eastAsia"/>
                <w:szCs w:val="24"/>
                <w:rtl/>
              </w:rPr>
              <w:t>ن</w:t>
            </w:r>
            <w:r w:rsidRPr="004E2469">
              <w:rPr>
                <w:szCs w:val="24"/>
                <w:rtl/>
              </w:rPr>
              <w:t xml:space="preserve"> محتوا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szCs w:val="24"/>
                <w:rtl/>
              </w:rPr>
              <w:t xml:space="preserve"> بالا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szCs w:val="24"/>
                <w:rtl/>
              </w:rPr>
              <w:t xml:space="preserve"> خط است</w:t>
            </w:r>
            <w:r w:rsidRPr="004E2469">
              <w:t>.&lt;/p&gt;</w:t>
            </w:r>
          </w:p>
          <w:p w14:paraId="3C2DE176" w14:textId="77777777" w:rsidR="0026494C" w:rsidRPr="004E2469" w:rsidRDefault="0026494C" w:rsidP="004E2469">
            <w:pPr>
              <w:pStyle w:val="code"/>
              <w:bidi w:val="0"/>
            </w:pPr>
            <w:r w:rsidRPr="004E2469">
              <w:t>&lt;hr&gt;</w:t>
            </w:r>
          </w:p>
          <w:p w14:paraId="66FA6E26" w14:textId="472F3958" w:rsidR="0026494C" w:rsidRPr="004E2469" w:rsidRDefault="0026494C" w:rsidP="004E2469">
            <w:pPr>
              <w:pStyle w:val="code"/>
              <w:bidi w:val="0"/>
            </w:pPr>
            <w:r w:rsidRPr="004E2469">
              <w:t>&lt;p&gt;</w:t>
            </w:r>
            <w:r w:rsidRPr="004E2469">
              <w:rPr>
                <w:szCs w:val="24"/>
                <w:rtl/>
              </w:rPr>
              <w:t>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rFonts w:hint="eastAsia"/>
                <w:szCs w:val="24"/>
                <w:rtl/>
              </w:rPr>
              <w:t>ن</w:t>
            </w:r>
            <w:r w:rsidRPr="004E2469">
              <w:rPr>
                <w:szCs w:val="24"/>
                <w:rtl/>
              </w:rPr>
              <w:t xml:space="preserve"> محتوا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szCs w:val="24"/>
                <w:rtl/>
              </w:rPr>
              <w:t xml:space="preserve"> پا</w:t>
            </w:r>
            <w:r w:rsidRPr="004E2469">
              <w:rPr>
                <w:rFonts w:hint="cs"/>
                <w:szCs w:val="24"/>
                <w:rtl/>
              </w:rPr>
              <w:t>یی</w:t>
            </w:r>
            <w:r w:rsidRPr="004E2469">
              <w:rPr>
                <w:rFonts w:hint="eastAsia"/>
                <w:szCs w:val="24"/>
                <w:rtl/>
              </w:rPr>
              <w:t>ن</w:t>
            </w:r>
            <w:r w:rsidRPr="004E2469">
              <w:rPr>
                <w:szCs w:val="24"/>
                <w:rtl/>
              </w:rPr>
              <w:t xml:space="preserve"> خط است</w:t>
            </w:r>
            <w:r w:rsidRPr="004E2469">
              <w:t>.&lt;/p&gt;</w:t>
            </w:r>
          </w:p>
        </w:tc>
      </w:tr>
    </w:tbl>
    <w:p w14:paraId="1D30BD23" w14:textId="6BD2BC25" w:rsidR="0026494C" w:rsidRDefault="0026494C" w:rsidP="0018185B">
      <w:hyperlink r:id="rId43" w:history="1">
        <w:r w:rsidRPr="0026494C">
          <w:rPr>
            <w:rStyle w:val="Hyperlink"/>
          </w:rPr>
          <w:t>semple</w:t>
        </w:r>
      </w:hyperlink>
    </w:p>
    <w:p w14:paraId="4BC4C28A" w14:textId="3C95D42A" w:rsidR="0026494C" w:rsidRDefault="0026494C" w:rsidP="0018185B">
      <w:pPr>
        <w:rPr>
          <w:rtl/>
        </w:rPr>
      </w:pPr>
      <w:r>
        <w:rPr>
          <w:rtl/>
        </w:rPr>
        <w:t>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CSS</w:t>
      </w:r>
      <w:r>
        <w:rPr>
          <w:rtl/>
        </w:rPr>
        <w:t>:</w:t>
      </w:r>
    </w:p>
    <w:p w14:paraId="6F571CAB" w14:textId="77777777" w:rsidR="0026494C" w:rsidRDefault="0026494C" w:rsidP="0018185B"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ظاهر تگ `&lt;</w:t>
      </w:r>
      <w:r>
        <w:t>hr</w:t>
      </w:r>
      <w:r>
        <w:rPr>
          <w:rtl/>
        </w:rPr>
        <w:t xml:space="preserve">&gt;` را با </w:t>
      </w:r>
      <w:r>
        <w:t>CSS</w:t>
      </w:r>
      <w:r>
        <w:rPr>
          <w:rtl/>
        </w:rPr>
        <w:t xml:space="preserve"> سفارش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94C" w14:paraId="582EDF68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2718EE50" w14:textId="77777777" w:rsidR="003222A4" w:rsidRPr="003222A4" w:rsidRDefault="003222A4" w:rsidP="004E2469">
            <w:pPr>
              <w:pStyle w:val="code"/>
              <w:bidi w:val="0"/>
            </w:pPr>
            <w:r w:rsidRPr="003222A4">
              <w:t>hr {</w:t>
            </w:r>
          </w:p>
          <w:p w14:paraId="027B2E2F" w14:textId="77777777" w:rsidR="003222A4" w:rsidRPr="003222A4" w:rsidRDefault="003222A4" w:rsidP="004E2469">
            <w:pPr>
              <w:pStyle w:val="code"/>
              <w:bidi w:val="0"/>
            </w:pPr>
            <w:r w:rsidRPr="003222A4">
              <w:t xml:space="preserve">  border: none;</w:t>
            </w:r>
          </w:p>
          <w:p w14:paraId="4AA7809D" w14:textId="77777777" w:rsidR="003222A4" w:rsidRPr="003222A4" w:rsidRDefault="003222A4" w:rsidP="004E2469">
            <w:pPr>
              <w:pStyle w:val="code"/>
              <w:bidi w:val="0"/>
            </w:pPr>
            <w:r w:rsidRPr="003222A4">
              <w:t xml:space="preserve">  height: 2px;</w:t>
            </w:r>
          </w:p>
          <w:p w14:paraId="16FDE214" w14:textId="77777777" w:rsidR="003222A4" w:rsidRPr="003222A4" w:rsidRDefault="003222A4" w:rsidP="004E2469">
            <w:pPr>
              <w:pStyle w:val="code"/>
              <w:bidi w:val="0"/>
            </w:pPr>
            <w:r w:rsidRPr="003222A4">
              <w:t xml:space="preserve">  background-color: #333;</w:t>
            </w:r>
          </w:p>
          <w:p w14:paraId="24D6D7FC" w14:textId="77777777" w:rsidR="003222A4" w:rsidRPr="003222A4" w:rsidRDefault="003222A4" w:rsidP="004E2469">
            <w:pPr>
              <w:pStyle w:val="code"/>
              <w:bidi w:val="0"/>
            </w:pPr>
            <w:r w:rsidRPr="003222A4">
              <w:t xml:space="preserve">  margin: 20px 0;</w:t>
            </w:r>
          </w:p>
          <w:p w14:paraId="6128934B" w14:textId="77777777" w:rsidR="003222A4" w:rsidRPr="003222A4" w:rsidRDefault="003222A4" w:rsidP="004E2469">
            <w:pPr>
              <w:pStyle w:val="code"/>
              <w:bidi w:val="0"/>
            </w:pPr>
            <w:r w:rsidRPr="003222A4">
              <w:t>}</w:t>
            </w:r>
          </w:p>
          <w:p w14:paraId="096DE675" w14:textId="77777777" w:rsidR="0026494C" w:rsidRDefault="0026494C" w:rsidP="004E2469">
            <w:pPr>
              <w:pStyle w:val="code"/>
              <w:bidi w:val="0"/>
            </w:pPr>
          </w:p>
        </w:tc>
      </w:tr>
    </w:tbl>
    <w:p w14:paraId="2193CDD0" w14:textId="125FF57C" w:rsidR="0026494C" w:rsidRDefault="003222A4" w:rsidP="0018185B">
      <w:hyperlink r:id="rId44" w:history="1">
        <w:r w:rsidRPr="003222A4">
          <w:rPr>
            <w:rStyle w:val="Hyperlink"/>
          </w:rPr>
          <w:t>Style</w:t>
        </w:r>
      </w:hyperlink>
    </w:p>
    <w:p w14:paraId="3E1BB4B7" w14:textId="20C8F3F5" w:rsidR="0026494C" w:rsidRDefault="0026494C" w:rsidP="0018185B">
      <w:pPr>
        <w:rPr>
          <w:rtl/>
        </w:rPr>
      </w:pPr>
      <w:r>
        <w:rPr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p w14:paraId="47F0A4A0" w14:textId="77777777" w:rsidR="0026494C" w:rsidRDefault="0026494C" w:rsidP="0018185B">
      <w:pPr>
        <w:rPr>
          <w:rtl/>
        </w:rPr>
      </w:pPr>
      <w:r>
        <w:rPr>
          <w:rtl/>
        </w:rPr>
        <w:t>- جداساز</w:t>
      </w:r>
      <w:r>
        <w:rPr>
          <w:rFonts w:hint="cs"/>
          <w:rtl/>
        </w:rPr>
        <w:t>ی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مختلف محتوا</w:t>
      </w:r>
    </w:p>
    <w:p w14:paraId="75E86749" w14:textId="77777777" w:rsidR="0026494C" w:rsidRDefault="0026494C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وقفه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مطالب</w:t>
      </w:r>
    </w:p>
    <w:p w14:paraId="6FCF6190" w14:textId="77777777" w:rsidR="0026494C" w:rsidRDefault="0026494C" w:rsidP="0018185B">
      <w:pPr>
        <w:rPr>
          <w:rtl/>
        </w:rPr>
      </w:pPr>
      <w:r>
        <w:rPr>
          <w:rtl/>
        </w:rPr>
        <w:t>- تفک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مقاله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پست</w:t>
      </w:r>
    </w:p>
    <w:p w14:paraId="5306B7D5" w14:textId="5BD9498B" w:rsidR="0026494C" w:rsidRDefault="0026494C" w:rsidP="0018185B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در </w:t>
      </w:r>
      <w:r>
        <w:t>HTML5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کرده و نشان‌دهنده "تغ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موضوع" در محتوا است.</w:t>
      </w:r>
    </w:p>
    <w:bookmarkStart w:id="45" w:name="_معرفی_لیست‌های_ترتیبی"/>
    <w:bookmarkEnd w:id="45"/>
    <w:p w14:paraId="56555BF6" w14:textId="13E9F795" w:rsidR="003222A4" w:rsidRDefault="003222A4" w:rsidP="0018185B">
      <w:pPr>
        <w:pStyle w:val="Heading2"/>
        <w:rPr>
          <w:rtl/>
        </w:rPr>
      </w:pPr>
      <w:r>
        <w:fldChar w:fldCharType="begin"/>
      </w:r>
      <w:r>
        <w:instrText>HYPERLINK "webdesign/html/tags/lists"</w:instrText>
      </w:r>
      <w:r>
        <w:fldChar w:fldCharType="separate"/>
      </w:r>
      <w:bookmarkStart w:id="46" w:name="_Toc211464489"/>
      <w:r w:rsidRPr="003222A4">
        <w:rPr>
          <w:rStyle w:val="Hyperlink"/>
          <w:rFonts w:hint="cs"/>
          <w:rtl/>
        </w:rPr>
        <w:t xml:space="preserve">معرفی لیست‌های ترتیبی و غیر ترتیبی و </w:t>
      </w:r>
      <w:r w:rsidRPr="003222A4">
        <w:rPr>
          <w:rStyle w:val="Hyperlink"/>
        </w:rPr>
        <w:t>display</w:t>
      </w:r>
      <w:r w:rsidRPr="003222A4">
        <w:rPr>
          <w:rStyle w:val="Hyperlink"/>
          <w:rFonts w:hint="cs"/>
          <w:rtl/>
        </w:rPr>
        <w:t xml:space="preserve"> آنها</w:t>
      </w:r>
      <w:bookmarkEnd w:id="46"/>
      <w:r>
        <w:fldChar w:fldCharType="end"/>
      </w:r>
    </w:p>
    <w:p w14:paraId="2B891B0B" w14:textId="70C3C63E" w:rsidR="003222A4" w:rsidRDefault="003222A4" w:rsidP="0018185B">
      <w:pPr>
        <w:rPr>
          <w:rtl/>
        </w:rPr>
      </w:pP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(Unordered Lists) - ul</w:t>
      </w:r>
    </w:p>
    <w:p w14:paraId="1DE3F2D6" w14:textId="77777777" w:rsidR="003222A4" w:rsidRDefault="003222A4" w:rsidP="0018185B">
      <w:pPr>
        <w:rPr>
          <w:rtl/>
        </w:rPr>
      </w:pP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یی</w:t>
      </w:r>
      <w:r>
        <w:rPr>
          <w:rtl/>
        </w:rPr>
        <w:t xml:space="preserve"> که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آن مهم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و معمولاً با علامت‌ها</w:t>
      </w:r>
      <w:r>
        <w:rPr>
          <w:rFonts w:hint="cs"/>
          <w:rtl/>
        </w:rPr>
        <w:t>یی</w:t>
      </w:r>
      <w:r>
        <w:rPr>
          <w:rtl/>
        </w:rPr>
        <w:t xml:space="preserve"> مانند نقطه، دا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مربع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7327DBC0" w14:textId="163B17FE" w:rsidR="003222A4" w:rsidRDefault="003222A4" w:rsidP="0018185B">
      <w:r>
        <w:rPr>
          <w:rtl/>
        </w:rPr>
        <w:t xml:space="preserve"> 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22A4" w14:paraId="3E6046C6" w14:textId="77777777" w:rsidTr="003222A4">
        <w:tc>
          <w:tcPr>
            <w:tcW w:w="9350" w:type="dxa"/>
            <w:shd w:val="clear" w:color="auto" w:fill="E2EFD9" w:themeFill="accent6" w:themeFillTint="33"/>
          </w:tcPr>
          <w:p w14:paraId="6E4C29F1" w14:textId="77777777" w:rsidR="003222A4" w:rsidRDefault="003222A4" w:rsidP="00524EED">
            <w:pPr>
              <w:pStyle w:val="code"/>
              <w:bidi w:val="0"/>
            </w:pPr>
            <w:r>
              <w:t>&lt;ul&gt;</w:t>
            </w:r>
          </w:p>
          <w:p w14:paraId="7AF1FC3B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اول</w:t>
            </w:r>
            <w:r>
              <w:t>&lt;/li&gt;</w:t>
            </w:r>
          </w:p>
          <w:p w14:paraId="3066630A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دوم</w:t>
            </w:r>
            <w:r>
              <w:t>&lt;/li&gt;</w:t>
            </w:r>
          </w:p>
          <w:p w14:paraId="62F236FF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سوم</w:t>
            </w:r>
            <w:r>
              <w:t>&lt;/li&gt;</w:t>
            </w:r>
          </w:p>
          <w:p w14:paraId="299B1ACF" w14:textId="0134AF9B" w:rsidR="003222A4" w:rsidRDefault="003222A4" w:rsidP="00524EED">
            <w:pPr>
              <w:pStyle w:val="code"/>
              <w:bidi w:val="0"/>
            </w:pPr>
            <w:r>
              <w:t>&lt;/ul&gt;</w:t>
            </w:r>
          </w:p>
        </w:tc>
      </w:tr>
    </w:tbl>
    <w:p w14:paraId="457BDFF0" w14:textId="708648C9" w:rsidR="003222A4" w:rsidRDefault="003222A4" w:rsidP="0018185B">
      <w:hyperlink r:id="rId45" w:history="1">
        <w:r w:rsidRPr="003222A4">
          <w:rPr>
            <w:rStyle w:val="Hyperlink"/>
          </w:rPr>
          <w:t>ul</w:t>
        </w:r>
      </w:hyperlink>
    </w:p>
    <w:p w14:paraId="1AFF99B5" w14:textId="77777777" w:rsidR="003222A4" w:rsidRDefault="003222A4" w:rsidP="0018185B">
      <w:pPr>
        <w:rPr>
          <w:rtl/>
        </w:rPr>
      </w:pPr>
    </w:p>
    <w:p w14:paraId="516CD586" w14:textId="4D4553D9" w:rsidR="003222A4" w:rsidRDefault="003222A4" w:rsidP="0018185B">
      <w:pPr>
        <w:rPr>
          <w:rtl/>
        </w:rPr>
      </w:pPr>
      <w:r>
        <w:rPr>
          <w:rtl/>
        </w:rPr>
        <w:t>انواع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نشانگر: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22A4" w14:paraId="6D6FB353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05C04992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&lt;ul style="list-style-type: disc;"&gt;   &lt;!-- 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rPr>
                <w:rtl/>
              </w:rPr>
              <w:t xml:space="preserve"> - نقطه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اه</w:t>
            </w:r>
            <w:r>
              <w:t xml:space="preserve"> --&gt;</w:t>
            </w:r>
          </w:p>
          <w:p w14:paraId="3CD3122C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با نقطه</w:t>
            </w:r>
            <w:r>
              <w:t>&lt;/li&gt;</w:t>
            </w:r>
          </w:p>
          <w:p w14:paraId="086CFB4D" w14:textId="77777777" w:rsidR="003222A4" w:rsidRDefault="003222A4" w:rsidP="00524EED">
            <w:pPr>
              <w:pStyle w:val="code"/>
              <w:bidi w:val="0"/>
            </w:pPr>
            <w:r>
              <w:t>&lt;/ul&gt;</w:t>
            </w:r>
          </w:p>
          <w:p w14:paraId="57F1803A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</w:p>
          <w:p w14:paraId="66D1274E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&lt;ul style="list-style-type: circle;"&gt; &lt;!-- </w:t>
            </w:r>
            <w:r>
              <w:rPr>
                <w:rtl/>
              </w:rPr>
              <w:t>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توخال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00DDCD4E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با 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t>&lt;/li&gt;</w:t>
            </w:r>
          </w:p>
          <w:p w14:paraId="5819E760" w14:textId="77777777" w:rsidR="003222A4" w:rsidRDefault="003222A4" w:rsidP="00524EED">
            <w:pPr>
              <w:pStyle w:val="code"/>
              <w:bidi w:val="0"/>
            </w:pPr>
            <w:r>
              <w:t>&lt;/ul&gt;</w:t>
            </w:r>
          </w:p>
          <w:p w14:paraId="74CE36FF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</w:p>
          <w:p w14:paraId="2620DA3C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&lt;ul style="list-style-type: square;"&gt; &lt;!-- </w:t>
            </w:r>
            <w:r>
              <w:rPr>
                <w:rtl/>
              </w:rPr>
              <w:t>مربع</w:t>
            </w:r>
            <w:r>
              <w:t xml:space="preserve"> --&gt;</w:t>
            </w:r>
          </w:p>
          <w:p w14:paraId="5561048A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با مربع</w:t>
            </w:r>
            <w:r>
              <w:t>&lt;/li&gt;</w:t>
            </w:r>
          </w:p>
          <w:p w14:paraId="05F80CAF" w14:textId="77777777" w:rsidR="003222A4" w:rsidRDefault="003222A4" w:rsidP="00524EED">
            <w:pPr>
              <w:pStyle w:val="code"/>
              <w:bidi w:val="0"/>
            </w:pPr>
            <w:r>
              <w:t>&lt;/ul&gt;</w:t>
            </w:r>
          </w:p>
          <w:p w14:paraId="180B544B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</w:p>
          <w:p w14:paraId="05AD7600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&lt;ul style="list-style-type: none;"&gt;   &lt;!-- </w:t>
            </w:r>
            <w:r>
              <w:rPr>
                <w:rtl/>
              </w:rPr>
              <w:t>بدون نشانگر</w:t>
            </w:r>
            <w:r>
              <w:t xml:space="preserve"> --&gt;</w:t>
            </w:r>
          </w:p>
          <w:p w14:paraId="6A948CAE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بدون نشانگر</w:t>
            </w:r>
            <w:r>
              <w:t>&lt;/li&gt;</w:t>
            </w:r>
          </w:p>
          <w:p w14:paraId="67B387DA" w14:textId="5FE5CF44" w:rsidR="003222A4" w:rsidRDefault="003222A4" w:rsidP="00524EED">
            <w:pPr>
              <w:pStyle w:val="code"/>
              <w:bidi w:val="0"/>
            </w:pPr>
            <w:r>
              <w:t>&lt;/ul&gt;</w:t>
            </w:r>
          </w:p>
        </w:tc>
      </w:tr>
    </w:tbl>
    <w:p w14:paraId="7FB4ED59" w14:textId="7CDF806A" w:rsidR="003222A4" w:rsidRDefault="003222A4" w:rsidP="0018185B">
      <w:pPr>
        <w:rPr>
          <w:rtl/>
        </w:rPr>
      </w:pPr>
      <w:hyperlink r:id="rId46" w:history="1">
        <w:r w:rsidRPr="003222A4">
          <w:rPr>
            <w:rStyle w:val="Hyperlink"/>
          </w:rPr>
          <w:t>ul-style</w:t>
        </w:r>
      </w:hyperlink>
    </w:p>
    <w:p w14:paraId="77302429" w14:textId="77777777" w:rsidR="003222A4" w:rsidRDefault="003222A4" w:rsidP="0018185B">
      <w:pPr>
        <w:rPr>
          <w:rtl/>
        </w:rPr>
      </w:pPr>
    </w:p>
    <w:p w14:paraId="74C3DA35" w14:textId="70C0702D" w:rsidR="003222A4" w:rsidRDefault="003222A4" w:rsidP="0018185B">
      <w:pPr>
        <w:rPr>
          <w:rtl/>
        </w:rPr>
      </w:pPr>
      <w:r>
        <w:rPr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</w:t>
      </w:r>
      <w:r>
        <w:rPr>
          <w:rtl/>
        </w:rPr>
        <w:t xml:space="preserve">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(Ordered Lists) - ol</w:t>
      </w:r>
    </w:p>
    <w:p w14:paraId="7521C053" w14:textId="77777777" w:rsidR="003222A4" w:rsidRDefault="003222A4" w:rsidP="0018185B">
      <w:pPr>
        <w:rPr>
          <w:rtl/>
        </w:rPr>
      </w:pP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یی</w:t>
      </w:r>
      <w:r>
        <w:rPr>
          <w:rtl/>
        </w:rPr>
        <w:t xml:space="preserve"> که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tl/>
        </w:rPr>
        <w:t xml:space="preserve"> مهم است و با اعداد، حروف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اعداد روم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5807B51E" w14:textId="6FFB43B1" w:rsidR="003222A4" w:rsidRDefault="003222A4" w:rsidP="0018185B">
      <w:pPr>
        <w:rPr>
          <w:rtl/>
        </w:rPr>
      </w:pPr>
      <w:r>
        <w:rPr>
          <w:rtl/>
        </w:rPr>
        <w:t>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22A4" w14:paraId="59D315BF" w14:textId="77777777" w:rsidTr="00184052">
        <w:tc>
          <w:tcPr>
            <w:tcW w:w="9350" w:type="dxa"/>
            <w:shd w:val="clear" w:color="auto" w:fill="E2EFD9" w:themeFill="accent6" w:themeFillTint="33"/>
          </w:tcPr>
          <w:p w14:paraId="3B2D593C" w14:textId="77777777" w:rsidR="00184052" w:rsidRDefault="00184052" w:rsidP="00524EED">
            <w:pPr>
              <w:pStyle w:val="code"/>
              <w:bidi w:val="0"/>
            </w:pPr>
            <w:r>
              <w:t>&lt;ol&gt;</w:t>
            </w:r>
          </w:p>
          <w:p w14:paraId="55C52524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اول</w:t>
            </w:r>
            <w:r>
              <w:t>&lt;/li&gt;</w:t>
            </w:r>
          </w:p>
          <w:p w14:paraId="072EC7D3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دوم</w:t>
            </w:r>
            <w:r>
              <w:t>&lt;/li&gt;</w:t>
            </w:r>
          </w:p>
          <w:p w14:paraId="28B492CA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سوم</w:t>
            </w:r>
            <w:r>
              <w:t>&lt;/li&gt;</w:t>
            </w:r>
          </w:p>
          <w:p w14:paraId="65827BC5" w14:textId="32701E82" w:rsidR="003222A4" w:rsidRDefault="00184052" w:rsidP="00524EED">
            <w:pPr>
              <w:pStyle w:val="code"/>
              <w:bidi w:val="0"/>
            </w:pPr>
            <w:r>
              <w:t>&lt;/ol&gt;</w:t>
            </w:r>
          </w:p>
        </w:tc>
      </w:tr>
    </w:tbl>
    <w:p w14:paraId="3BDD008D" w14:textId="17F39FB5" w:rsidR="003222A4" w:rsidRDefault="00184052" w:rsidP="0018185B">
      <w:hyperlink r:id="rId47" w:history="1">
        <w:r w:rsidRPr="00184052">
          <w:rPr>
            <w:rStyle w:val="Hyperlink"/>
          </w:rPr>
          <w:t>ol</w:t>
        </w:r>
      </w:hyperlink>
    </w:p>
    <w:p w14:paraId="5FC86AD2" w14:textId="23EB4010" w:rsidR="003222A4" w:rsidRDefault="003222A4" w:rsidP="0018185B">
      <w:r>
        <w:rPr>
          <w:rtl/>
        </w:rPr>
        <w:t>انواع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شماره‌گذار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4052" w14:paraId="75395427" w14:textId="77777777" w:rsidTr="00184052">
        <w:tc>
          <w:tcPr>
            <w:tcW w:w="9350" w:type="dxa"/>
            <w:shd w:val="clear" w:color="auto" w:fill="E2EFD9" w:themeFill="accent6" w:themeFillTint="33"/>
          </w:tcPr>
          <w:p w14:paraId="3A3A6DFD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&lt;ol type="1"&gt;   &lt;!-- 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rPr>
                <w:rtl/>
              </w:rPr>
              <w:t xml:space="preserve"> - اعداد</w:t>
            </w:r>
            <w:r>
              <w:t xml:space="preserve"> (1, 2, 3) --&gt;</w:t>
            </w:r>
          </w:p>
          <w:p w14:paraId="6E9A5E95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عدد</w:t>
            </w:r>
            <w:r>
              <w:rPr>
                <w:rFonts w:hint="cs"/>
                <w:rtl/>
              </w:rPr>
              <w:t>ی</w:t>
            </w:r>
            <w:r>
              <w:t>&lt;/li&gt;</w:t>
            </w:r>
          </w:p>
          <w:p w14:paraId="332B7038" w14:textId="77777777" w:rsidR="00184052" w:rsidRDefault="00184052" w:rsidP="00524EED">
            <w:pPr>
              <w:pStyle w:val="code"/>
              <w:bidi w:val="0"/>
            </w:pPr>
            <w:r>
              <w:t>&lt;/ol&gt;</w:t>
            </w:r>
          </w:p>
          <w:p w14:paraId="247CD203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</w:p>
          <w:p w14:paraId="6391835F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&lt;ol type="A"&gt;   &lt;!-- </w:t>
            </w:r>
            <w:r>
              <w:rPr>
                <w:rtl/>
              </w:rPr>
              <w:t>حروف بزرگ انگل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t xml:space="preserve"> (A, B, C) --&gt;</w:t>
            </w:r>
          </w:p>
          <w:p w14:paraId="6069BBE3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حرف بزرگ</w:t>
            </w:r>
            <w:r>
              <w:t>&lt;/li&gt;</w:t>
            </w:r>
          </w:p>
          <w:p w14:paraId="5359CE47" w14:textId="77777777" w:rsidR="00184052" w:rsidRDefault="00184052" w:rsidP="00524EED">
            <w:pPr>
              <w:pStyle w:val="code"/>
              <w:bidi w:val="0"/>
            </w:pPr>
            <w:r>
              <w:t>&lt;/ol&gt;</w:t>
            </w:r>
          </w:p>
          <w:p w14:paraId="374B5954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</w:p>
          <w:p w14:paraId="60AEB5B1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&lt;ol type="a"&gt;   &lt;!-- </w:t>
            </w:r>
            <w:r>
              <w:rPr>
                <w:rtl/>
              </w:rPr>
              <w:t>حروف کوچک انگل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t xml:space="preserve"> (a, b, c) --&gt;</w:t>
            </w:r>
          </w:p>
          <w:p w14:paraId="297D40C3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حرف کوچک</w:t>
            </w:r>
            <w:r>
              <w:t>&lt;/li&gt;</w:t>
            </w:r>
          </w:p>
          <w:p w14:paraId="452A3D2D" w14:textId="77777777" w:rsidR="00184052" w:rsidRDefault="00184052" w:rsidP="00524EED">
            <w:pPr>
              <w:pStyle w:val="code"/>
              <w:bidi w:val="0"/>
            </w:pPr>
            <w:r>
              <w:t>&lt;/ol&gt;</w:t>
            </w:r>
          </w:p>
          <w:p w14:paraId="0079B401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</w:p>
          <w:p w14:paraId="57FB36DF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&lt;ol type="I"&gt;   &lt;!-- </w:t>
            </w:r>
            <w:r>
              <w:rPr>
                <w:rtl/>
              </w:rPr>
              <w:t>اعداد روم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بزرگ</w:t>
            </w:r>
            <w:r>
              <w:t xml:space="preserve"> (I, II, III) --&gt;</w:t>
            </w:r>
          </w:p>
          <w:p w14:paraId="5B74DECE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روم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بزرگ</w:t>
            </w:r>
            <w:r>
              <w:t>&lt;/li&gt;</w:t>
            </w:r>
          </w:p>
          <w:p w14:paraId="2D946951" w14:textId="77777777" w:rsidR="00184052" w:rsidRDefault="00184052" w:rsidP="00524EED">
            <w:pPr>
              <w:pStyle w:val="code"/>
              <w:bidi w:val="0"/>
            </w:pPr>
            <w:r>
              <w:t>&lt;/ol&gt;</w:t>
            </w:r>
          </w:p>
          <w:p w14:paraId="31991228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</w:p>
          <w:p w14:paraId="585A582E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&lt;ol type="i"&gt;   &lt;!-- </w:t>
            </w:r>
            <w:r>
              <w:rPr>
                <w:rtl/>
              </w:rPr>
              <w:t>اعداد روم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کوچک</w:t>
            </w:r>
            <w:r>
              <w:t xml:space="preserve"> (i, ii, iii) --&gt;</w:t>
            </w:r>
          </w:p>
          <w:p w14:paraId="1CF5B9C6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روم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کوچک</w:t>
            </w:r>
            <w:r>
              <w:t>&lt;/li&gt;</w:t>
            </w:r>
          </w:p>
          <w:p w14:paraId="54A2663F" w14:textId="19E4AB56" w:rsidR="00184052" w:rsidRDefault="00184052" w:rsidP="00524EED">
            <w:pPr>
              <w:pStyle w:val="code"/>
              <w:bidi w:val="0"/>
            </w:pPr>
            <w:r>
              <w:t>&lt;/ol&gt;</w:t>
            </w:r>
          </w:p>
        </w:tc>
      </w:tr>
    </w:tbl>
    <w:p w14:paraId="788947AB" w14:textId="1DA59B52" w:rsidR="00184052" w:rsidRPr="00184052" w:rsidRDefault="00184052" w:rsidP="0018185B">
      <w:hyperlink r:id="rId48" w:history="1">
        <w:r w:rsidRPr="00184052">
          <w:rPr>
            <w:rStyle w:val="Hyperlink"/>
          </w:rPr>
          <w:t>ol-style</w:t>
        </w:r>
      </w:hyperlink>
    </w:p>
    <w:p w14:paraId="0EB750EB" w14:textId="0577C0A3" w:rsidR="003222A4" w:rsidRDefault="003222A4" w:rsidP="0018185B">
      <w:pPr>
        <w:rPr>
          <w:rtl/>
        </w:rPr>
      </w:pPr>
      <w:r>
        <w:rPr>
          <w:rtl/>
        </w:rPr>
        <w:t>شروع از شماره خاص: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4052" w14:paraId="10F4D712" w14:textId="77777777" w:rsidTr="00184052">
        <w:tc>
          <w:tcPr>
            <w:tcW w:w="9350" w:type="dxa"/>
            <w:shd w:val="clear" w:color="auto" w:fill="E2EFD9" w:themeFill="accent6" w:themeFillTint="33"/>
          </w:tcPr>
          <w:p w14:paraId="04C6435C" w14:textId="77777777" w:rsidR="00184052" w:rsidRDefault="00184052" w:rsidP="00524EED">
            <w:pPr>
              <w:pStyle w:val="code"/>
              <w:bidi w:val="0"/>
            </w:pPr>
            <w:r>
              <w:t>&lt;ol start="5"&gt;</w:t>
            </w:r>
          </w:p>
          <w:p w14:paraId="4512D360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پنجم خواهد بود</w:t>
            </w:r>
            <w:r>
              <w:t>&lt;/li&gt;</w:t>
            </w:r>
          </w:p>
          <w:p w14:paraId="7E43D121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ششم</w:t>
            </w:r>
            <w:r>
              <w:t>&lt;/li&gt;</w:t>
            </w:r>
          </w:p>
          <w:p w14:paraId="0ABAD53B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هفتم</w:t>
            </w:r>
            <w:r>
              <w:t>&lt;/li&gt;</w:t>
            </w:r>
          </w:p>
          <w:p w14:paraId="4BF4FF59" w14:textId="3C92DDD3" w:rsidR="00184052" w:rsidRDefault="00184052" w:rsidP="00524EED">
            <w:pPr>
              <w:pStyle w:val="code"/>
              <w:bidi w:val="0"/>
            </w:pPr>
            <w:r>
              <w:t>&lt;/ol&gt;</w:t>
            </w:r>
          </w:p>
        </w:tc>
      </w:tr>
    </w:tbl>
    <w:p w14:paraId="4C869334" w14:textId="61339BDD" w:rsidR="00184052" w:rsidRDefault="00184052" w:rsidP="00524EED">
      <w:pPr>
        <w:pStyle w:val="code"/>
      </w:pPr>
      <w:hyperlink r:id="rId49" w:history="1">
        <w:r w:rsidRPr="00184052">
          <w:rPr>
            <w:rStyle w:val="Hyperlink"/>
          </w:rPr>
          <w:t>Ol Count</w:t>
        </w:r>
      </w:hyperlink>
    </w:p>
    <w:p w14:paraId="4AAB46F3" w14:textId="77777777" w:rsidR="00184052" w:rsidRDefault="00184052" w:rsidP="0018185B"/>
    <w:p w14:paraId="1530CA75" w14:textId="3B446A35" w:rsidR="003222A4" w:rsidRDefault="003222A4" w:rsidP="0018185B">
      <w:pPr>
        <w:rPr>
          <w:rtl/>
        </w:rPr>
      </w:pP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</w:t>
      </w:r>
      <w:r>
        <w:rPr>
          <w:rtl/>
        </w:rPr>
        <w:t xml:space="preserve"> تو در تو (</w:t>
      </w:r>
      <w:r>
        <w:t>Nested Lists</w:t>
      </w:r>
      <w:r>
        <w:rPr>
          <w:rtl/>
        </w:rPr>
        <w:t>):</w:t>
      </w:r>
    </w:p>
    <w:p w14:paraId="535A3595" w14:textId="77777777" w:rsidR="003222A4" w:rsidRDefault="003222A4" w:rsidP="0018185B">
      <w:pPr>
        <w:rPr>
          <w:rtl/>
        </w:rPr>
      </w:pP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tl/>
        </w:rPr>
        <w:t xml:space="preserve"> را درون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قرار داد: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4052" w14:paraId="2A498FC7" w14:textId="77777777" w:rsidTr="00184052">
        <w:tc>
          <w:tcPr>
            <w:tcW w:w="9350" w:type="dxa"/>
            <w:shd w:val="clear" w:color="auto" w:fill="E2EFD9" w:themeFill="accent6" w:themeFillTint="33"/>
          </w:tcPr>
          <w:p w14:paraId="0B272071" w14:textId="77777777" w:rsidR="00184052" w:rsidRDefault="00184052" w:rsidP="00524EED">
            <w:pPr>
              <w:pStyle w:val="code"/>
              <w:bidi w:val="0"/>
            </w:pPr>
            <w:r>
              <w:t>&lt;ul&gt;</w:t>
            </w:r>
          </w:p>
          <w:p w14:paraId="77144C7D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وه‌ها</w:t>
            </w:r>
          </w:p>
          <w:p w14:paraId="60C75583" w14:textId="77777777" w:rsidR="00184052" w:rsidRDefault="00184052" w:rsidP="00524EED">
            <w:pPr>
              <w:pStyle w:val="code"/>
              <w:bidi w:val="0"/>
            </w:pPr>
            <w:r>
              <w:t xml:space="preserve">    &lt;ul&gt;</w:t>
            </w:r>
          </w:p>
          <w:p w14:paraId="5A287767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    &lt;li&gt;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t>&lt;/li&gt;</w:t>
            </w:r>
          </w:p>
          <w:p w14:paraId="5D798B13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    &lt;li&gt;</w:t>
            </w:r>
            <w:r>
              <w:rPr>
                <w:rtl/>
              </w:rPr>
              <w:t>پرتقال</w:t>
            </w:r>
            <w:r>
              <w:t>&lt;/li&gt;</w:t>
            </w:r>
          </w:p>
          <w:p w14:paraId="1AD93DE2" w14:textId="77777777" w:rsidR="00184052" w:rsidRDefault="00184052" w:rsidP="00524EED">
            <w:pPr>
              <w:pStyle w:val="code"/>
              <w:bidi w:val="0"/>
            </w:pPr>
            <w:r>
              <w:t xml:space="preserve">    &lt;/ul&gt;</w:t>
            </w:r>
          </w:p>
          <w:p w14:paraId="1B27C2BF" w14:textId="77777777" w:rsidR="00184052" w:rsidRDefault="00184052" w:rsidP="00524EED">
            <w:pPr>
              <w:pStyle w:val="code"/>
              <w:bidi w:val="0"/>
            </w:pPr>
            <w:r>
              <w:t xml:space="preserve">  &lt;/li&gt;</w:t>
            </w:r>
          </w:p>
          <w:p w14:paraId="5F66E357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سبز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</w:p>
          <w:p w14:paraId="092C652A" w14:textId="77777777" w:rsidR="00184052" w:rsidRDefault="00184052" w:rsidP="00524EED">
            <w:pPr>
              <w:pStyle w:val="code"/>
              <w:bidi w:val="0"/>
            </w:pPr>
            <w:r>
              <w:t xml:space="preserve">    &lt;ol&gt;</w:t>
            </w:r>
          </w:p>
          <w:p w14:paraId="0731A699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    &lt;li&gt;</w:t>
            </w:r>
            <w:r>
              <w:rPr>
                <w:rtl/>
              </w:rPr>
              <w:t>هو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t>&lt;/li&gt;</w:t>
            </w:r>
          </w:p>
          <w:p w14:paraId="16D0E0C0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    &lt;li&gt;</w:t>
            </w:r>
            <w:r>
              <w:rPr>
                <w:rtl/>
              </w:rPr>
              <w:t>کلم</w:t>
            </w:r>
            <w:r>
              <w:t>&lt;/li&gt;</w:t>
            </w:r>
          </w:p>
          <w:p w14:paraId="664ADCD2" w14:textId="77777777" w:rsidR="00184052" w:rsidRDefault="00184052" w:rsidP="00524EED">
            <w:pPr>
              <w:pStyle w:val="code"/>
              <w:bidi w:val="0"/>
            </w:pPr>
            <w:r>
              <w:t xml:space="preserve">    &lt;/ol&gt;</w:t>
            </w:r>
          </w:p>
          <w:p w14:paraId="61065188" w14:textId="77777777" w:rsidR="00184052" w:rsidRDefault="00184052" w:rsidP="00524EED">
            <w:pPr>
              <w:pStyle w:val="code"/>
              <w:bidi w:val="0"/>
            </w:pPr>
            <w:r>
              <w:t xml:space="preserve">  &lt;/li&gt;</w:t>
            </w:r>
          </w:p>
          <w:p w14:paraId="6479A8B2" w14:textId="4A72C82A" w:rsidR="00184052" w:rsidRDefault="00184052" w:rsidP="00524EED">
            <w:pPr>
              <w:pStyle w:val="code"/>
              <w:bidi w:val="0"/>
            </w:pPr>
            <w:r>
              <w:t>&lt;/ul&gt;</w:t>
            </w:r>
          </w:p>
        </w:tc>
      </w:tr>
    </w:tbl>
    <w:p w14:paraId="46C682F9" w14:textId="07577EEE" w:rsidR="003222A4" w:rsidRDefault="00184052" w:rsidP="0018185B">
      <w:hyperlink r:id="rId50" w:history="1">
        <w:r w:rsidRPr="00184052">
          <w:rPr>
            <w:rStyle w:val="Hyperlink"/>
          </w:rPr>
          <w:t>NestedLists</w:t>
        </w:r>
      </w:hyperlink>
    </w:p>
    <w:p w14:paraId="30ACB3FF" w14:textId="7DC08D06" w:rsidR="00972529" w:rsidRDefault="00972529" w:rsidP="0018185B">
      <w:pPr>
        <w:pStyle w:val="Heading2"/>
      </w:pPr>
      <w:bookmarkStart w:id="47" w:name="_Toc211464490"/>
      <w:r>
        <w:rPr>
          <w:rFonts w:hint="cs"/>
          <w:rtl/>
        </w:rPr>
        <w:t xml:space="preserve">آموزش </w:t>
      </w:r>
      <w:r>
        <w:t>EMMET</w:t>
      </w:r>
      <w:bookmarkEnd w:id="47"/>
    </w:p>
    <w:p w14:paraId="16B1A094" w14:textId="77777777" w:rsidR="000C6B59" w:rsidRDefault="000C6B59" w:rsidP="0018185B">
      <w:pPr>
        <w:rPr>
          <w:rtl/>
        </w:rPr>
      </w:pPr>
      <w:r>
        <w:rPr>
          <w:rtl/>
        </w:rPr>
        <w:lastRenderedPageBreak/>
        <w:t>امت (</w:t>
      </w:r>
      <w:r>
        <w:t>Emmet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قدرتمند 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 وب است که با استفاده از اختصارات ساده (شب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</w:t>
      </w:r>
      <w:r>
        <w:t>CSS</w:t>
      </w:r>
      <w:r>
        <w:rPr>
          <w:rtl/>
        </w:rPr>
        <w:t>)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</w:t>
      </w:r>
      <w:r>
        <w:t>CSS</w:t>
      </w:r>
      <w:r>
        <w:rPr>
          <w:rtl/>
        </w:rPr>
        <w:t xml:space="preserve"> را با سرعت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بالا</w:t>
      </w:r>
      <w:r>
        <w:rPr>
          <w:rFonts w:hint="cs"/>
          <w:rtl/>
        </w:rPr>
        <w:t>یی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 به صورت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در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شگرها</w:t>
      </w:r>
      <w:r>
        <w:rPr>
          <w:rFonts w:hint="cs"/>
          <w:rtl/>
        </w:rPr>
        <w:t>ی</w:t>
      </w:r>
      <w:r>
        <w:rPr>
          <w:rtl/>
        </w:rPr>
        <w:t xml:space="preserve"> محبوب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t>VS Code</w:t>
      </w:r>
      <w:r>
        <w:rPr>
          <w:rtl/>
        </w:rPr>
        <w:t xml:space="preserve"> وجود دارد و کار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را لذت‌بخش‌تر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7C0B932C" w14:textId="77777777" w:rsidR="000C6B59" w:rsidRDefault="000C6B59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شروع کار با امت، ابتدا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ساختار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</w:t>
      </w:r>
      <w:r>
        <w:t>HTML</w:t>
      </w:r>
      <w:r>
        <w:rPr>
          <w:rtl/>
        </w:rPr>
        <w:t xml:space="preserve"> را سر</w:t>
      </w:r>
      <w:r>
        <w:rPr>
          <w:rFonts w:hint="cs"/>
          <w:rtl/>
        </w:rPr>
        <w:t>ی</w:t>
      </w:r>
      <w:r>
        <w:rPr>
          <w:rFonts w:hint="eastAsia"/>
          <w:rtl/>
        </w:rPr>
        <w:t>عاً</w:t>
      </w:r>
      <w:r>
        <w:rPr>
          <w:rtl/>
        </w:rPr>
        <w:t xml:space="preserve"> بساز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سپس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عملگرها</w:t>
      </w:r>
      <w:r>
        <w:rPr>
          <w:rFonts w:hint="cs"/>
          <w:rtl/>
        </w:rPr>
        <w:t>ی</w:t>
      </w:r>
      <w:r>
        <w:rPr>
          <w:rtl/>
        </w:rPr>
        <w:t xml:space="preserve"> مختلف، المان‌ها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ده‌تر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3F5CD7F" w14:textId="3203C0A8" w:rsidR="000C6B59" w:rsidRDefault="000C6B5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شروع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فور</w:t>
      </w:r>
      <w:r>
        <w:rPr>
          <w:rFonts w:hint="cs"/>
          <w:rtl/>
        </w:rPr>
        <w:t>ی</w:t>
      </w:r>
      <w:r>
        <w:rPr>
          <w:rtl/>
        </w:rPr>
        <w:t xml:space="preserve"> با امت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6B59" w14:paraId="40E0D5DB" w14:textId="77777777" w:rsidTr="000C6B59">
        <w:tc>
          <w:tcPr>
            <w:tcW w:w="3116" w:type="dxa"/>
          </w:tcPr>
          <w:p w14:paraId="1BA4E402" w14:textId="3E5E7D2B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  <w:tc>
          <w:tcPr>
            <w:tcW w:w="3117" w:type="dxa"/>
          </w:tcPr>
          <w:p w14:paraId="1FCBD15B" w14:textId="42627374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 xml:space="preserve">عبارت </w:t>
            </w:r>
            <w:r>
              <w:t>Emmet</w:t>
            </w:r>
          </w:p>
        </w:tc>
        <w:tc>
          <w:tcPr>
            <w:tcW w:w="3117" w:type="dxa"/>
          </w:tcPr>
          <w:p w14:paraId="692B657A" w14:textId="40D758C5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(پس از فشردن </w:t>
            </w:r>
            <w:r>
              <w:t>Tab</w:t>
            </w:r>
            <w:r>
              <w:rPr>
                <w:rtl/>
              </w:rPr>
              <w:t>)</w:t>
            </w:r>
          </w:p>
        </w:tc>
      </w:tr>
      <w:tr w:rsidR="000C6B59" w14:paraId="14F4147E" w14:textId="77777777" w:rsidTr="000C6B59">
        <w:tc>
          <w:tcPr>
            <w:tcW w:w="3116" w:type="dxa"/>
          </w:tcPr>
          <w:p w14:paraId="516F74B0" w14:textId="154C4173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ساختار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</w:t>
            </w:r>
            <w:r>
              <w:t>HTML</w:t>
            </w:r>
          </w:p>
        </w:tc>
        <w:tc>
          <w:tcPr>
            <w:tcW w:w="3117" w:type="dxa"/>
          </w:tcPr>
          <w:p w14:paraId="3BDC55FC" w14:textId="685A20DF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!</w:t>
            </w:r>
          </w:p>
        </w:tc>
        <w:tc>
          <w:tcPr>
            <w:tcW w:w="3117" w:type="dxa"/>
          </w:tcPr>
          <w:p w14:paraId="0EDB7A6B" w14:textId="5186C176" w:rsidR="000C6B59" w:rsidRDefault="000C6B5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سند </w:t>
            </w:r>
            <w:r>
              <w:t>HTML5</w:t>
            </w:r>
            <w:r>
              <w:rPr>
                <w:rtl/>
              </w:rPr>
              <w:t xml:space="preserve"> کامل با 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</w:tr>
      <w:tr w:rsidR="000C6B59" w14:paraId="55AA933D" w14:textId="77777777" w:rsidTr="000C6B59">
        <w:tc>
          <w:tcPr>
            <w:tcW w:w="3116" w:type="dxa"/>
          </w:tcPr>
          <w:p w14:paraId="4D99D823" w14:textId="088373C0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تکرار المان</w:t>
            </w:r>
          </w:p>
        </w:tc>
        <w:tc>
          <w:tcPr>
            <w:tcW w:w="3117" w:type="dxa"/>
          </w:tcPr>
          <w:p w14:paraId="22058FF5" w14:textId="6B5DF2A7" w:rsidR="000C6B59" w:rsidRDefault="000C6B59" w:rsidP="0018185B">
            <w:pPr>
              <w:rPr>
                <w:rtl/>
              </w:rPr>
            </w:pPr>
            <w:r>
              <w:t>ul&gt;li*5</w:t>
            </w:r>
          </w:p>
        </w:tc>
        <w:tc>
          <w:tcPr>
            <w:tcW w:w="3117" w:type="dxa"/>
          </w:tcPr>
          <w:p w14:paraId="4A706A4B" w14:textId="10073A98" w:rsidR="000C6B59" w:rsidRDefault="000C6B5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با 5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</w:p>
        </w:tc>
      </w:tr>
      <w:tr w:rsidR="000C6B59" w14:paraId="6E6B6F4F" w14:textId="77777777" w:rsidTr="000C6B59">
        <w:tc>
          <w:tcPr>
            <w:tcW w:w="3116" w:type="dxa"/>
          </w:tcPr>
          <w:p w14:paraId="32BE9716" w14:textId="5369A0D9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افزا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عدد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ندکس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4B6FB36" w14:textId="405B77B6" w:rsidR="000C6B59" w:rsidRDefault="000C6B59" w:rsidP="0018185B">
            <w:r>
              <w:t>ul&gt;li.item$*3</w:t>
            </w:r>
          </w:p>
        </w:tc>
        <w:tc>
          <w:tcPr>
            <w:tcW w:w="3117" w:type="dxa"/>
          </w:tcPr>
          <w:p w14:paraId="0AD026C1" w14:textId="68D704F7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با کلاس‌ها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`</w:t>
            </w:r>
            <w:r>
              <w:t>item1`, `item2`, `item3</w:t>
            </w:r>
            <w:r>
              <w:rPr>
                <w:rtl/>
              </w:rPr>
              <w:t>`</w:t>
            </w:r>
          </w:p>
        </w:tc>
      </w:tr>
      <w:tr w:rsidR="000C6B59" w14:paraId="4DE6FB72" w14:textId="77777777" w:rsidTr="000C6B59">
        <w:tc>
          <w:tcPr>
            <w:tcW w:w="3116" w:type="dxa"/>
          </w:tcPr>
          <w:p w14:paraId="5F64B2EF" w14:textId="48615D5D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متن لورم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پسوم</w:t>
            </w:r>
          </w:p>
        </w:tc>
        <w:tc>
          <w:tcPr>
            <w:tcW w:w="3117" w:type="dxa"/>
          </w:tcPr>
          <w:p w14:paraId="353174CF" w14:textId="7F875EE9" w:rsidR="000C6B59" w:rsidRDefault="000C6B59" w:rsidP="0018185B">
            <w:r>
              <w:t>p&gt;lorem20</w:t>
            </w:r>
          </w:p>
        </w:tc>
        <w:tc>
          <w:tcPr>
            <w:tcW w:w="3117" w:type="dxa"/>
          </w:tcPr>
          <w:p w14:paraId="455AF7F3" w14:textId="3BC48025" w:rsidR="000C6B59" w:rsidRDefault="000C6B5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پاراگراف حاو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20 کلمه متن تصادف</w:t>
            </w:r>
            <w:r>
              <w:rPr>
                <w:rFonts w:hint="cs"/>
                <w:rtl/>
              </w:rPr>
              <w:t>ی</w:t>
            </w:r>
          </w:p>
        </w:tc>
      </w:tr>
    </w:tbl>
    <w:p w14:paraId="66F0268B" w14:textId="77777777" w:rsidR="000C6B59" w:rsidRDefault="000C6B59" w:rsidP="0018185B">
      <w:pPr>
        <w:rPr>
          <w:rtl/>
        </w:rPr>
      </w:pPr>
    </w:p>
    <w:p w14:paraId="1F4F63DF" w14:textId="2E3A6BF2" w:rsidR="000C6B59" w:rsidRDefault="000C6B5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عملگرها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ساختارده</w:t>
      </w:r>
      <w:r>
        <w:rPr>
          <w:rFonts w:hint="cs"/>
          <w:rtl/>
        </w:rPr>
        <w:t>ی</w:t>
      </w:r>
    </w:p>
    <w:p w14:paraId="43B729A5" w14:textId="77777777" w:rsidR="000C6B59" w:rsidRDefault="000C6B59" w:rsidP="0018185B">
      <w:pPr>
        <w:rPr>
          <w:rtl/>
        </w:rPr>
      </w:pPr>
      <w:r>
        <w:rPr>
          <w:rFonts w:hint="eastAsia"/>
          <w:rtl/>
        </w:rPr>
        <w:t>درک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عملگرها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امت است:</w:t>
      </w:r>
    </w:p>
    <w:p w14:paraId="04B1F99C" w14:textId="19E48EBE" w:rsidR="000C6B59" w:rsidRDefault="000C6B59" w:rsidP="0018185B">
      <w:pPr>
        <w:rPr>
          <w:rtl/>
        </w:rPr>
      </w:pPr>
      <w:r>
        <w:t>&gt;</w:t>
      </w:r>
      <w:r>
        <w:rPr>
          <w:rtl/>
        </w:rPr>
        <w:t xml:space="preserve"> (فرزند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): المان سمت راست را داخل المان سمت چپ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مثال: `</w:t>
      </w:r>
      <w:r>
        <w:t>nav&gt;ul&gt;li</w:t>
      </w:r>
      <w:r>
        <w:rPr>
          <w:rtl/>
        </w:rPr>
        <w:t>`</w:t>
      </w:r>
    </w:p>
    <w:p w14:paraId="3AC19596" w14:textId="717B2760" w:rsidR="000C6B59" w:rsidRDefault="000C6B59" w:rsidP="0018185B">
      <w:pPr>
        <w:rPr>
          <w:rtl/>
        </w:rPr>
      </w:pPr>
      <w:r>
        <w:rPr>
          <w:rtl/>
        </w:rPr>
        <w:t xml:space="preserve">+ (خواهر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هم‌سطح): المان‌ها را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سطح کنار هم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مثال: `</w:t>
      </w:r>
      <w:r>
        <w:t>div+p+span</w:t>
      </w:r>
      <w:r>
        <w:rPr>
          <w:rtl/>
        </w:rPr>
        <w:t>`</w:t>
      </w:r>
    </w:p>
    <w:p w14:paraId="2F947302" w14:textId="21F8BBD0" w:rsidR="000C6B59" w:rsidRDefault="000C6B59" w:rsidP="0018185B">
      <w:pPr>
        <w:rPr>
          <w:rtl/>
        </w:rPr>
      </w:pPr>
      <w:r>
        <w:rPr>
          <w:rtl/>
        </w:rPr>
        <w:t xml:space="preserve">^ (بالا رفتن از سطح):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سطح در ساختار کد به بالا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گردد</w:t>
      </w:r>
      <w:r>
        <w:rPr>
          <w:rtl/>
        </w:rPr>
        <w:t>. مثال: `</w:t>
      </w:r>
      <w:r>
        <w:t>div&gt;p^span</w:t>
      </w:r>
      <w:r>
        <w:rPr>
          <w:rtl/>
        </w:rPr>
        <w:t>` (اسپن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فرزند 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).</w:t>
      </w:r>
    </w:p>
    <w:p w14:paraId="6D0CF38F" w14:textId="36A3A102" w:rsidR="000C6B59" w:rsidRDefault="000C6B59" w:rsidP="0018185B">
      <w:pPr>
        <w:rPr>
          <w:rtl/>
        </w:rPr>
      </w:pPr>
      <w:r>
        <w:rPr>
          <w:rtl/>
        </w:rPr>
        <w:t>() (گروه‌بند</w:t>
      </w:r>
      <w:r>
        <w:rPr>
          <w:rFonts w:hint="cs"/>
          <w:rtl/>
        </w:rPr>
        <w:t>ی</w:t>
      </w:r>
      <w:r>
        <w:rPr>
          <w:rtl/>
        </w:rPr>
        <w:t>): بخش</w:t>
      </w:r>
      <w:r>
        <w:rPr>
          <w:rFonts w:hint="cs"/>
          <w:rtl/>
        </w:rPr>
        <w:t>ی</w:t>
      </w:r>
      <w:r>
        <w:rPr>
          <w:rtl/>
        </w:rPr>
        <w:t xml:space="preserve"> از عبارت را گروه‌بند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اولو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دهد. مثال: `</w:t>
      </w:r>
      <w:r>
        <w:t>(div&gt;h2)+p</w:t>
      </w:r>
      <w:r>
        <w:rPr>
          <w:rtl/>
        </w:rPr>
        <w:t>`</w:t>
      </w:r>
    </w:p>
    <w:p w14:paraId="24E89B01" w14:textId="77777777" w:rsidR="000C6B59" w:rsidRDefault="000C6B59" w:rsidP="0018185B">
      <w:pPr>
        <w:rPr>
          <w:rtl/>
        </w:rPr>
      </w:pPr>
    </w:p>
    <w:p w14:paraId="0A8F3821" w14:textId="5CA93214" w:rsidR="000C6B59" w:rsidRDefault="000C6B59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افزودن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کلاس،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آ</w:t>
      </w:r>
      <w:r>
        <w:rPr>
          <w:rFonts w:hint="cs"/>
          <w:rtl/>
        </w:rPr>
        <w:t>ی‌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و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</w:p>
    <w:p w14:paraId="3368F765" w14:textId="77777777" w:rsidR="000C6B59" w:rsidRDefault="000C6B59" w:rsidP="0018185B">
      <w:r>
        <w:rPr>
          <w:rFonts w:hint="eastAsia"/>
          <w:rtl/>
        </w:rPr>
        <w:t>امت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syntax</w:t>
      </w:r>
      <w:r>
        <w:rPr>
          <w:rtl/>
        </w:rPr>
        <w:t xml:space="preserve">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</w:t>
      </w:r>
      <w:r>
        <w:t>CSS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افزودن </w:t>
      </w:r>
      <w:r>
        <w:t>attributes</w:t>
      </w:r>
      <w:r>
        <w:rPr>
          <w:rtl/>
        </w:rPr>
        <w:t xml:space="preserve"> دارد:</w:t>
      </w:r>
    </w:p>
    <w:p w14:paraId="40E5E92A" w14:textId="40E9CBA5" w:rsidR="000C6B59" w:rsidRDefault="000C6B59" w:rsidP="0018185B">
      <w:pPr>
        <w:rPr>
          <w:rtl/>
        </w:rPr>
      </w:pPr>
      <w:r>
        <w:rPr>
          <w:rtl/>
        </w:rPr>
        <w:lastRenderedPageBreak/>
        <w:t xml:space="preserve">   کلاس (.): برا</w:t>
      </w:r>
      <w:r>
        <w:rPr>
          <w:rFonts w:hint="cs"/>
          <w:rtl/>
        </w:rPr>
        <w:t>ی</w:t>
      </w:r>
      <w:r>
        <w:rPr>
          <w:rtl/>
        </w:rPr>
        <w:t xml:space="preserve"> افزودن کلاس از نقطه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مثال: `</w:t>
      </w:r>
      <w:r>
        <w:t>div.container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p.text.large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کلاس.</w:t>
      </w:r>
    </w:p>
    <w:p w14:paraId="4F2EC680" w14:textId="232E35A2" w:rsidR="000C6B59" w:rsidRDefault="000C6B59" w:rsidP="0018185B">
      <w:pPr>
        <w:rPr>
          <w:rtl/>
        </w:rPr>
      </w:pPr>
      <w:r>
        <w:rPr>
          <w:rtl/>
        </w:rPr>
        <w:t xml:space="preserve">  آ</w:t>
      </w:r>
      <w:r>
        <w:rPr>
          <w:rFonts w:hint="cs"/>
          <w:rtl/>
        </w:rPr>
        <w:t>ی‌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(#): برا</w:t>
      </w:r>
      <w:r>
        <w:rPr>
          <w:rFonts w:hint="cs"/>
          <w:rtl/>
        </w:rPr>
        <w:t>ی</w:t>
      </w:r>
      <w:r>
        <w:rPr>
          <w:rtl/>
        </w:rPr>
        <w:t xml:space="preserve"> افزودن آ</w:t>
      </w:r>
      <w:r>
        <w:rPr>
          <w:rFonts w:hint="cs"/>
          <w:rtl/>
        </w:rPr>
        <w:t>ی‌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از نماد `#`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مثال: `</w:t>
      </w:r>
      <w:r>
        <w:t>div#header</w:t>
      </w:r>
      <w:r>
        <w:rPr>
          <w:rtl/>
        </w:rPr>
        <w:t>`</w:t>
      </w:r>
    </w:p>
    <w:p w14:paraId="5081F8F6" w14:textId="3FF24A50" w:rsidR="000C6B59" w:rsidRDefault="000C6B59" w:rsidP="0018185B">
      <w:pPr>
        <w:rPr>
          <w:rtl/>
        </w:rPr>
      </w:pPr>
      <w:r>
        <w:rPr>
          <w:rtl/>
        </w:rPr>
        <w:t xml:space="preserve"> 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سفارش</w:t>
      </w:r>
      <w:r>
        <w:rPr>
          <w:rFonts w:hint="cs"/>
          <w:rtl/>
        </w:rPr>
        <w:t>ی</w:t>
      </w:r>
      <w:r>
        <w:rPr>
          <w:rtl/>
        </w:rPr>
        <w:t xml:space="preserve"> ([ ]):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را داخل کروشه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مثال: `</w:t>
      </w:r>
      <w:r>
        <w:t>img[src="image.jpg" alt="description"]</w:t>
      </w:r>
      <w:r>
        <w:rPr>
          <w:rtl/>
        </w:rPr>
        <w:t>`</w:t>
      </w:r>
    </w:p>
    <w:p w14:paraId="2538D4C1" w14:textId="4D19ADE3" w:rsidR="000C6B59" w:rsidRDefault="000C6B59" w:rsidP="0018185B">
      <w:pPr>
        <w:rPr>
          <w:rtl/>
        </w:rPr>
      </w:pPr>
      <w:r>
        <w:rPr>
          <w:rtl/>
        </w:rPr>
        <w:t xml:space="preserve">   متن ({ }): محتوا</w:t>
      </w:r>
      <w:r>
        <w:rPr>
          <w:rFonts w:hint="cs"/>
          <w:rtl/>
        </w:rPr>
        <w:t>ی</w:t>
      </w:r>
      <w:r>
        <w:rPr>
          <w:rtl/>
        </w:rPr>
        <w:t xml:space="preserve"> متن</w:t>
      </w:r>
      <w:r>
        <w:rPr>
          <w:rFonts w:hint="cs"/>
          <w:rtl/>
        </w:rPr>
        <w:t>ی</w:t>
      </w:r>
      <w:r>
        <w:rPr>
          <w:rtl/>
        </w:rPr>
        <w:t xml:space="preserve"> را داخل آکولاد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مثال: `</w:t>
      </w:r>
      <w:r>
        <w:t>a</w:t>
      </w:r>
      <w:r>
        <w:rPr>
          <w:rtl/>
        </w:rPr>
        <w:t>{کل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}`</w:t>
      </w:r>
    </w:p>
    <w:p w14:paraId="1046AC5C" w14:textId="77777777" w:rsidR="000C6B59" w:rsidRDefault="000C6B59" w:rsidP="0018185B">
      <w:pPr>
        <w:rPr>
          <w:rtl/>
        </w:rPr>
      </w:pPr>
    </w:p>
    <w:p w14:paraId="024EFA66" w14:textId="4E94B28C" w:rsidR="000C6B59" w:rsidRDefault="000C6B5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انبرها</w:t>
      </w:r>
      <w:r>
        <w:rPr>
          <w:rFonts w:hint="cs"/>
          <w:rtl/>
        </w:rPr>
        <w:t>ی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CSS</w:t>
      </w:r>
    </w:p>
    <w:p w14:paraId="2AE8DEA4" w14:textId="77777777" w:rsidR="000C6B59" w:rsidRDefault="000C6B59" w:rsidP="0018185B">
      <w:pPr>
        <w:rPr>
          <w:rtl/>
        </w:rPr>
      </w:pPr>
      <w:r>
        <w:rPr>
          <w:rFonts w:hint="eastAsia"/>
          <w:rtl/>
        </w:rPr>
        <w:t>امت</w:t>
      </w:r>
      <w:r>
        <w:rPr>
          <w:rtl/>
        </w:rPr>
        <w:t xml:space="preserve"> فقط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و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انبرها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Fonts w:hint="cs"/>
          <w:rtl/>
        </w:rPr>
        <w:t>ی</w:t>
      </w:r>
      <w:r>
        <w:rPr>
          <w:rtl/>
        </w:rPr>
        <w:t xml:space="preserve"> دارد. معمولاً حروف اول </w:t>
      </w:r>
      <w:r>
        <w:t>property</w:t>
      </w:r>
      <w:r>
        <w:rPr>
          <w:rtl/>
        </w:rPr>
        <w:t>ها به همراه مقدارشان است: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6B59" w14:paraId="127C3786" w14:textId="77777777" w:rsidTr="000C6B59">
        <w:tc>
          <w:tcPr>
            <w:tcW w:w="9350" w:type="dxa"/>
            <w:shd w:val="clear" w:color="auto" w:fill="E2EFD9" w:themeFill="accent6" w:themeFillTint="33"/>
          </w:tcPr>
          <w:p w14:paraId="2384CAC0" w14:textId="77777777" w:rsidR="000C6B59" w:rsidRPr="000C6B59" w:rsidRDefault="000C6B59" w:rsidP="00524EED">
            <w:pPr>
              <w:pStyle w:val="code"/>
              <w:bidi w:val="0"/>
            </w:pPr>
            <w:r w:rsidRPr="000C6B59">
              <w:t>m10 </w:t>
            </w:r>
            <w:r w:rsidRPr="000C6B59">
              <w:rPr>
                <w:rFonts w:ascii="Times New Roman" w:hAnsi="Times New Roman" w:cs="Times New Roman"/>
              </w:rPr>
              <w:t>→</w:t>
            </w:r>
            <w:r w:rsidRPr="000C6B59">
              <w:rPr>
                <w:rFonts w:cs="Roboto Light"/>
              </w:rPr>
              <w:t> </w:t>
            </w:r>
            <w:r w:rsidRPr="000C6B59">
              <w:t>margin: 10px;</w:t>
            </w:r>
          </w:p>
          <w:p w14:paraId="3862FD9E" w14:textId="77777777" w:rsidR="000C6B59" w:rsidRPr="000C6B59" w:rsidRDefault="000C6B59" w:rsidP="00524EED">
            <w:pPr>
              <w:pStyle w:val="code"/>
              <w:bidi w:val="0"/>
            </w:pPr>
            <w:r w:rsidRPr="000C6B59">
              <w:t>p20-30 </w:t>
            </w:r>
            <w:r w:rsidRPr="000C6B59">
              <w:rPr>
                <w:rFonts w:ascii="Times New Roman" w:hAnsi="Times New Roman" w:cs="Times New Roman"/>
              </w:rPr>
              <w:t>→</w:t>
            </w:r>
            <w:r w:rsidRPr="000C6B59">
              <w:rPr>
                <w:rFonts w:cs="Roboto Light"/>
              </w:rPr>
              <w:t> </w:t>
            </w:r>
            <w:r w:rsidRPr="000C6B59">
              <w:t>padding: 20px 30px;</w:t>
            </w:r>
          </w:p>
          <w:p w14:paraId="48A87662" w14:textId="77777777" w:rsidR="000C6B59" w:rsidRPr="000C6B59" w:rsidRDefault="000C6B59" w:rsidP="00524EED">
            <w:pPr>
              <w:pStyle w:val="code"/>
              <w:bidi w:val="0"/>
            </w:pPr>
            <w:r w:rsidRPr="000C6B59">
              <w:t>w50p </w:t>
            </w:r>
            <w:r w:rsidRPr="000C6B59">
              <w:rPr>
                <w:rFonts w:ascii="Times New Roman" w:hAnsi="Times New Roman" w:cs="Times New Roman"/>
              </w:rPr>
              <w:t>→</w:t>
            </w:r>
            <w:r w:rsidRPr="000C6B59">
              <w:rPr>
                <w:rFonts w:cs="Roboto Light"/>
              </w:rPr>
              <w:t> </w:t>
            </w:r>
            <w:r w:rsidRPr="000C6B59">
              <w:t>width: 50%;</w:t>
            </w:r>
          </w:p>
          <w:p w14:paraId="01D25B3B" w14:textId="77777777" w:rsidR="000C6B59" w:rsidRPr="000C6B59" w:rsidRDefault="000C6B59" w:rsidP="00524EED">
            <w:pPr>
              <w:pStyle w:val="code"/>
              <w:bidi w:val="0"/>
            </w:pPr>
            <w:r w:rsidRPr="000C6B59">
              <w:t>bgc#f00 </w:t>
            </w:r>
            <w:r w:rsidRPr="000C6B59">
              <w:rPr>
                <w:rFonts w:ascii="Times New Roman" w:hAnsi="Times New Roman" w:cs="Times New Roman"/>
              </w:rPr>
              <w:t>→</w:t>
            </w:r>
            <w:r w:rsidRPr="000C6B59">
              <w:rPr>
                <w:rFonts w:cs="Roboto Light"/>
              </w:rPr>
              <w:t> </w:t>
            </w:r>
            <w:r w:rsidRPr="000C6B59">
              <w:t>background-color: #ff0000;</w:t>
            </w:r>
          </w:p>
          <w:p w14:paraId="7E02A0CD" w14:textId="77777777" w:rsidR="000C6B59" w:rsidRPr="000C6B59" w:rsidRDefault="000C6B59" w:rsidP="00524EED">
            <w:pPr>
              <w:pStyle w:val="code"/>
              <w:bidi w:val="0"/>
            </w:pPr>
            <w:r w:rsidRPr="000C6B59">
              <w:t>df </w:t>
            </w:r>
            <w:r w:rsidRPr="000C6B59">
              <w:rPr>
                <w:rFonts w:ascii="Times New Roman" w:hAnsi="Times New Roman" w:cs="Times New Roman"/>
              </w:rPr>
              <w:t>→</w:t>
            </w:r>
            <w:r w:rsidRPr="000C6B59">
              <w:rPr>
                <w:rFonts w:cs="Roboto Light"/>
              </w:rPr>
              <w:t> </w:t>
            </w:r>
            <w:r w:rsidRPr="000C6B59">
              <w:t>display: flex;</w:t>
            </w:r>
          </w:p>
          <w:p w14:paraId="152DA0BD" w14:textId="27FA6166" w:rsidR="000C6B59" w:rsidRDefault="000C6B59" w:rsidP="00524EED">
            <w:pPr>
              <w:pStyle w:val="code"/>
              <w:bidi w:val="0"/>
            </w:pPr>
            <w:r w:rsidRPr="000C6B59">
              <w:t>tac </w:t>
            </w:r>
            <w:r w:rsidRPr="000C6B59">
              <w:rPr>
                <w:rFonts w:ascii="Times New Roman" w:hAnsi="Times New Roman" w:cs="Times New Roman"/>
              </w:rPr>
              <w:t>→</w:t>
            </w:r>
            <w:r w:rsidRPr="000C6B59">
              <w:rPr>
                <w:rFonts w:cs="Roboto Light"/>
              </w:rPr>
              <w:t> </w:t>
            </w:r>
            <w:r w:rsidRPr="000C6B59">
              <w:t>text-align: center;</w:t>
            </w:r>
          </w:p>
        </w:tc>
      </w:tr>
    </w:tbl>
    <w:p w14:paraId="15964544" w14:textId="1101C1E1" w:rsidR="000C6B59" w:rsidRDefault="000C6B5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تسلط</w:t>
      </w:r>
    </w:p>
    <w:p w14:paraId="40EBFF72" w14:textId="5025010B" w:rsidR="000C6B59" w:rsidRDefault="000C6B59" w:rsidP="0018185B">
      <w:pPr>
        <w:rPr>
          <w:rtl/>
        </w:rPr>
      </w:pPr>
      <w:r>
        <w:rPr>
          <w:rFonts w:hint="eastAsia"/>
          <w:rtl/>
        </w:rPr>
        <w:t>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راه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امت،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مستمر است. شروع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کردن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اختصارات در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خود (مانند </w:t>
      </w:r>
      <w:r>
        <w:t>VS Code</w:t>
      </w:r>
      <w:r>
        <w:rPr>
          <w:rtl/>
        </w:rPr>
        <w:t>) و د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جادو</w:t>
      </w:r>
      <w:r>
        <w:rPr>
          <w:rFonts w:hint="cs"/>
          <w:rtl/>
        </w:rPr>
        <w:t>یی</w:t>
      </w:r>
      <w:r>
        <w:rPr>
          <w:rtl/>
        </w:rPr>
        <w:t xml:space="preserve"> آن. به مرور، سرعت شما در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به طور چشمگ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خواهد 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>.</w:t>
      </w:r>
    </w:p>
    <w:p w14:paraId="458CFE20" w14:textId="77777777" w:rsidR="00DE068F" w:rsidRDefault="00DE068F" w:rsidP="00DE068F">
      <w:pPr>
        <w:rPr>
          <w:rtl/>
        </w:rPr>
      </w:pPr>
      <w:r>
        <w:rPr>
          <w:rtl/>
        </w:rPr>
        <w:t>برگهٔ راهنما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Emmet</w:t>
      </w:r>
      <w:r>
        <w:rPr>
          <w:rtl/>
        </w:rPr>
        <w:t xml:space="preserve"> به شما کمک م</w:t>
      </w:r>
      <w:r>
        <w:rPr>
          <w:rFonts w:hint="cs"/>
          <w:rtl/>
        </w:rPr>
        <w:t>ی</w:t>
      </w:r>
      <w:r>
        <w:rPr>
          <w:rFonts w:hint="eastAsia"/>
          <w:rtl/>
        </w:rPr>
        <w:t>کند</w:t>
      </w:r>
      <w:r>
        <w:rPr>
          <w:rtl/>
        </w:rPr>
        <w:t xml:space="preserve"> تا با استفاده از خلاصهنو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Abbreviations</w:t>
      </w:r>
      <w:r>
        <w:rPr>
          <w:rtl/>
        </w:rPr>
        <w:t>)، کدها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</w:t>
      </w:r>
      <w:r>
        <w:t>CSS</w:t>
      </w:r>
      <w:r>
        <w:rPr>
          <w:rtl/>
        </w:rPr>
        <w:t xml:space="preserve"> را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عتر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در ادامه، دستورات اصل</w:t>
      </w:r>
      <w:r>
        <w:rPr>
          <w:rFonts w:hint="cs"/>
          <w:rtl/>
        </w:rPr>
        <w:t>ی</w:t>
      </w:r>
      <w:r>
        <w:rPr>
          <w:rtl/>
        </w:rPr>
        <w:t xml:space="preserve"> بههمراه مثالها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شما آوردهام.</w:t>
      </w:r>
    </w:p>
    <w:p w14:paraId="44CBDF91" w14:textId="5554DD51" w:rsidR="00DE068F" w:rsidRDefault="00DE068F" w:rsidP="00DE068F">
      <w:pPr>
        <w:rPr>
          <w:rtl/>
        </w:rPr>
      </w:pPr>
      <w:r>
        <w:rPr>
          <w:rtl/>
        </w:rPr>
        <w:t>دستورات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t>Emmet</w:t>
      </w:r>
    </w:p>
    <w:p w14:paraId="7FC826DB" w14:textId="77777777" w:rsidR="00DE068F" w:rsidRDefault="00DE068F" w:rsidP="00DE068F">
      <w:pPr>
        <w:rPr>
          <w:rtl/>
        </w:rPr>
      </w:pPr>
      <w:r>
        <w:rPr>
          <w:rFonts w:hint="eastAsia"/>
          <w:rtl/>
        </w:rPr>
        <w:t>جدول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نتکس</w:t>
      </w:r>
      <w:r>
        <w:rPr>
          <w:rtl/>
        </w:rPr>
        <w:t xml:space="preserve"> </w:t>
      </w:r>
      <w:r>
        <w:t>Emmet</w:t>
      </w:r>
      <w:r>
        <w:rPr>
          <w:rtl/>
        </w:rPr>
        <w:t xml:space="preserve"> را نشان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tl/>
        </w:rPr>
        <w:t xml:space="preserve"> شروع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به آنها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3C87A4EE" w14:textId="77777777" w:rsidR="00DE068F" w:rsidRDefault="00DE068F" w:rsidP="00DE068F">
      <w:pPr>
        <w:rPr>
          <w:rtl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417"/>
        <w:gridCol w:w="1417"/>
        <w:gridCol w:w="6516"/>
      </w:tblGrid>
      <w:tr w:rsidR="002155C7" w:rsidRPr="00DE068F" w14:paraId="42A002EC" w14:textId="77777777" w:rsidTr="002155C7">
        <w:tc>
          <w:tcPr>
            <w:tcW w:w="1417" w:type="dxa"/>
          </w:tcPr>
          <w:p w14:paraId="45EB9CE8" w14:textId="0F58014C" w:rsidR="00DE068F" w:rsidRPr="00DE068F" w:rsidRDefault="00DE068F" w:rsidP="00B17F1A">
            <w:pPr>
              <w:rPr>
                <w:rtl/>
              </w:rPr>
            </w:pPr>
            <w:r w:rsidRPr="00DE068F">
              <w:rPr>
                <w:rtl/>
              </w:rPr>
              <w:t xml:space="preserve">دستور و نماد </w:t>
            </w:r>
          </w:p>
        </w:tc>
        <w:tc>
          <w:tcPr>
            <w:tcW w:w="1417" w:type="dxa"/>
          </w:tcPr>
          <w:p w14:paraId="7AEF3A9B" w14:textId="77777777" w:rsidR="00DE068F" w:rsidRPr="00DE068F" w:rsidRDefault="00DE068F" w:rsidP="00B17F1A">
            <w:pPr>
              <w:rPr>
                <w:rtl/>
              </w:rPr>
            </w:pPr>
            <w:r w:rsidRPr="00DE068F">
              <w:rPr>
                <w:rtl/>
              </w:rPr>
              <w:t xml:space="preserve"> کاربرد </w:t>
            </w:r>
          </w:p>
        </w:tc>
        <w:tc>
          <w:tcPr>
            <w:tcW w:w="6516" w:type="dxa"/>
          </w:tcPr>
          <w:p w14:paraId="46A853B4" w14:textId="77777777" w:rsidR="00DE068F" w:rsidRPr="00DE068F" w:rsidRDefault="00DE068F" w:rsidP="00B17F1A">
            <w:pPr>
              <w:rPr>
                <w:rtl/>
              </w:rPr>
            </w:pPr>
            <w:r w:rsidRPr="00DE068F">
              <w:rPr>
                <w:rtl/>
              </w:rPr>
              <w:t xml:space="preserve"> مثال و خروج</w:t>
            </w:r>
            <w:r w:rsidRPr="00DE068F">
              <w:rPr>
                <w:rFonts w:hint="cs"/>
                <w:rtl/>
              </w:rPr>
              <w:t>ی</w:t>
            </w:r>
            <w:r w:rsidRPr="00DE068F">
              <w:rPr>
                <w:rtl/>
              </w:rPr>
              <w:t xml:space="preserve"> </w:t>
            </w:r>
          </w:p>
        </w:tc>
      </w:tr>
      <w:tr w:rsidR="002155C7" w:rsidRPr="00DE068F" w14:paraId="1D1C1B79" w14:textId="77777777" w:rsidTr="002155C7">
        <w:tc>
          <w:tcPr>
            <w:tcW w:w="1417" w:type="dxa"/>
          </w:tcPr>
          <w:p w14:paraId="7B55E932" w14:textId="13778803" w:rsidR="00DE068F" w:rsidRPr="00DE068F" w:rsidRDefault="00DE068F" w:rsidP="00DE068F">
            <w:pPr>
              <w:pStyle w:val="code"/>
              <w:bidi w:val="0"/>
              <w:rPr>
                <w:rtl/>
              </w:rPr>
            </w:pPr>
            <w:r w:rsidRPr="00DE068F">
              <w:rPr>
                <w:rtl/>
              </w:rPr>
              <w:lastRenderedPageBreak/>
              <w:t xml:space="preserve"> &gt;</w:t>
            </w:r>
          </w:p>
        </w:tc>
        <w:tc>
          <w:tcPr>
            <w:tcW w:w="1417" w:type="dxa"/>
          </w:tcPr>
          <w:p w14:paraId="29E02A30" w14:textId="2BA4DEA0" w:rsidR="00DE068F" w:rsidRPr="00DE068F" w:rsidRDefault="00DE068F" w:rsidP="00B17F1A">
            <w:pPr>
              <w:rPr>
                <w:rtl/>
              </w:rPr>
            </w:pPr>
            <w:r w:rsidRPr="00DE068F">
              <w:rPr>
                <w:rtl/>
              </w:rPr>
              <w:t xml:space="preserve"> ا</w:t>
            </w:r>
            <w:r w:rsidRPr="00DE068F">
              <w:rPr>
                <w:rFonts w:hint="cs"/>
                <w:rtl/>
              </w:rPr>
              <w:t>ی</w:t>
            </w:r>
            <w:r w:rsidRPr="00DE068F">
              <w:rPr>
                <w:rFonts w:hint="eastAsia"/>
                <w:rtl/>
              </w:rPr>
              <w:t>جاد</w:t>
            </w:r>
            <w:r w:rsidRPr="00DE068F">
              <w:rPr>
                <w:rtl/>
              </w:rPr>
              <w:t xml:space="preserve"> عنصر فرزند </w:t>
            </w:r>
          </w:p>
        </w:tc>
        <w:tc>
          <w:tcPr>
            <w:tcW w:w="6516" w:type="dxa"/>
          </w:tcPr>
          <w:p w14:paraId="17BF3334" w14:textId="098DA345" w:rsidR="00DE068F" w:rsidRPr="00DE068F" w:rsidRDefault="00DE068F" w:rsidP="00DE068F">
            <w:pPr>
              <w:pStyle w:val="code"/>
              <w:bidi w:val="0"/>
              <w:rPr>
                <w:rtl/>
              </w:rPr>
            </w:pPr>
            <w:r w:rsidRPr="00DE068F">
              <w:rPr>
                <w:rFonts w:cs="IRANSansWeb(FaNum) Light"/>
                <w:rtl/>
              </w:rPr>
              <w:t xml:space="preserve"> </w:t>
            </w:r>
            <w:r w:rsidRPr="00DE068F">
              <w:t xml:space="preserve">nav&gt;ul&gt;li → </w:t>
            </w:r>
            <w:r>
              <w:t xml:space="preserve"> &lt;nav&gt;</w:t>
            </w:r>
            <w:r w:rsidRPr="00DE068F">
              <w:t>&lt;ul&gt;&lt;li&gt;&lt;/li&gt;&lt;/ul</w:t>
            </w:r>
            <w:r>
              <w:t>&gt;&lt;/nav&gt;</w:t>
            </w:r>
          </w:p>
        </w:tc>
      </w:tr>
      <w:tr w:rsidR="002155C7" w:rsidRPr="00DE068F" w14:paraId="0BA58642" w14:textId="77777777" w:rsidTr="002155C7">
        <w:tc>
          <w:tcPr>
            <w:tcW w:w="1417" w:type="dxa"/>
          </w:tcPr>
          <w:p w14:paraId="7B849815" w14:textId="37E73BC6" w:rsidR="00DE068F" w:rsidRPr="00DE068F" w:rsidRDefault="00DE068F" w:rsidP="008158D6">
            <w:pPr>
              <w:pStyle w:val="code"/>
              <w:bidi w:val="0"/>
              <w:rPr>
                <w:rtl/>
              </w:rPr>
            </w:pPr>
            <w:r w:rsidRPr="00DE068F">
              <w:rPr>
                <w:rtl/>
              </w:rPr>
              <w:t xml:space="preserve">+ </w:t>
            </w:r>
          </w:p>
        </w:tc>
        <w:tc>
          <w:tcPr>
            <w:tcW w:w="1417" w:type="dxa"/>
          </w:tcPr>
          <w:p w14:paraId="28CB4D33" w14:textId="32DE5E82" w:rsidR="00DE068F" w:rsidRPr="00DE068F" w:rsidRDefault="00DE068F" w:rsidP="00B17F1A">
            <w:pPr>
              <w:rPr>
                <w:rtl/>
              </w:rPr>
            </w:pPr>
            <w:r w:rsidRPr="00DE068F">
              <w:rPr>
                <w:rtl/>
              </w:rPr>
              <w:t xml:space="preserve"> ا</w:t>
            </w:r>
            <w:r w:rsidRPr="00DE068F">
              <w:rPr>
                <w:rFonts w:hint="cs"/>
                <w:rtl/>
              </w:rPr>
              <w:t>ی</w:t>
            </w:r>
            <w:r w:rsidRPr="00DE068F">
              <w:rPr>
                <w:rFonts w:hint="eastAsia"/>
                <w:rtl/>
              </w:rPr>
              <w:t>جاد</w:t>
            </w:r>
            <w:r w:rsidRPr="00DE068F">
              <w:rPr>
                <w:rtl/>
              </w:rPr>
              <w:t xml:space="preserve"> عنصر همسطح </w:t>
            </w:r>
          </w:p>
        </w:tc>
        <w:tc>
          <w:tcPr>
            <w:tcW w:w="6516" w:type="dxa"/>
          </w:tcPr>
          <w:p w14:paraId="1A5D62D7" w14:textId="2211DE50" w:rsidR="00DE068F" w:rsidRPr="00DE068F" w:rsidRDefault="00DE068F" w:rsidP="00DE068F">
            <w:pPr>
              <w:pStyle w:val="code"/>
              <w:bidi w:val="0"/>
              <w:rPr>
                <w:rtl/>
              </w:rPr>
            </w:pPr>
            <w:r w:rsidRPr="00DE068F">
              <w:t>div+p+bq  → &lt;div&gt;&lt;/div&gt;&lt;p&gt;&lt;/p&gt;&lt;blockquote&gt;&lt;/blockquote</w:t>
            </w:r>
            <w:r>
              <w:rPr>
                <w:rFonts w:cs="IRANSansWeb(FaNum) Light"/>
              </w:rPr>
              <w:t>&gt;</w:t>
            </w:r>
            <w:r w:rsidRPr="00DE068F">
              <w:rPr>
                <w:rFonts w:cs="IRANSansWeb(FaNum) Light"/>
                <w:rtl/>
              </w:rPr>
              <w:t xml:space="preserve"> </w:t>
            </w:r>
          </w:p>
        </w:tc>
      </w:tr>
      <w:tr w:rsidR="002155C7" w:rsidRPr="00DE068F" w14:paraId="7C3A7C5F" w14:textId="77777777" w:rsidTr="002155C7">
        <w:tc>
          <w:tcPr>
            <w:tcW w:w="1417" w:type="dxa"/>
          </w:tcPr>
          <w:p w14:paraId="2DCD11CF" w14:textId="274B12B1" w:rsidR="00DE068F" w:rsidRPr="00DE068F" w:rsidRDefault="00DE068F" w:rsidP="008158D6">
            <w:pPr>
              <w:pStyle w:val="code"/>
              <w:bidi w:val="0"/>
              <w:rPr>
                <w:rtl/>
              </w:rPr>
            </w:pPr>
            <w:r w:rsidRPr="00DE068F">
              <w:rPr>
                <w:rtl/>
              </w:rPr>
              <w:t xml:space="preserve">* </w:t>
            </w:r>
          </w:p>
        </w:tc>
        <w:tc>
          <w:tcPr>
            <w:tcW w:w="1417" w:type="dxa"/>
          </w:tcPr>
          <w:p w14:paraId="2F30FD34" w14:textId="03AD6655" w:rsidR="00DE068F" w:rsidRPr="00DE068F" w:rsidRDefault="00DE068F" w:rsidP="00B17F1A">
            <w:pPr>
              <w:rPr>
                <w:rtl/>
              </w:rPr>
            </w:pPr>
            <w:r w:rsidRPr="00DE068F">
              <w:rPr>
                <w:rtl/>
              </w:rPr>
              <w:t xml:space="preserve"> تکرارعنصر </w:t>
            </w:r>
          </w:p>
        </w:tc>
        <w:tc>
          <w:tcPr>
            <w:tcW w:w="6516" w:type="dxa"/>
          </w:tcPr>
          <w:p w14:paraId="056E86EA" w14:textId="2F7E3D17" w:rsidR="00DE068F" w:rsidRPr="00DE068F" w:rsidRDefault="00DE068F" w:rsidP="008158D6">
            <w:pPr>
              <w:pStyle w:val="code"/>
              <w:bidi w:val="0"/>
              <w:rPr>
                <w:rtl/>
              </w:rPr>
            </w:pPr>
            <w:r w:rsidRPr="00DE068F">
              <w:rPr>
                <w:rFonts w:cs="IRANSansWeb(FaNum) Light"/>
                <w:rtl/>
              </w:rPr>
              <w:t xml:space="preserve"> </w:t>
            </w:r>
            <w:r w:rsidR="008158D6">
              <w:rPr>
                <w:rFonts w:cs="IRANSansWeb(FaNum) Light"/>
              </w:rPr>
              <w:t>&lt;</w:t>
            </w:r>
            <w:r w:rsidRPr="00DE068F">
              <w:t>ul&gt;li*3 → &lt;ul&gt;&lt;li&gt;&lt;/li&gt;&lt;li&gt;&lt;/li&gt;&lt;li&gt;&lt;/li&gt;&lt;/ul</w:t>
            </w:r>
            <w:r w:rsidR="008158D6">
              <w:rPr>
                <w:rFonts w:cs="IRANSansWeb(FaNum) Light"/>
              </w:rPr>
              <w:t>&gt;</w:t>
            </w:r>
          </w:p>
        </w:tc>
      </w:tr>
      <w:tr w:rsidR="002155C7" w:rsidRPr="00DE068F" w14:paraId="536DB40C" w14:textId="77777777" w:rsidTr="002155C7">
        <w:tc>
          <w:tcPr>
            <w:tcW w:w="1417" w:type="dxa"/>
          </w:tcPr>
          <w:p w14:paraId="72F18550" w14:textId="46BE8396" w:rsidR="00DE068F" w:rsidRPr="00DE068F" w:rsidRDefault="00DE068F" w:rsidP="008158D6">
            <w:pPr>
              <w:pStyle w:val="code"/>
              <w:bidi w:val="0"/>
              <w:rPr>
                <w:rtl/>
              </w:rPr>
            </w:pPr>
            <w:r w:rsidRPr="00DE068F">
              <w:rPr>
                <w:rtl/>
              </w:rPr>
              <w:t xml:space="preserve"> ^ </w:t>
            </w:r>
          </w:p>
        </w:tc>
        <w:tc>
          <w:tcPr>
            <w:tcW w:w="1417" w:type="dxa"/>
          </w:tcPr>
          <w:p w14:paraId="369441E7" w14:textId="5CD87F55" w:rsidR="00DE068F" w:rsidRPr="00DE068F" w:rsidRDefault="00DE068F" w:rsidP="00B17F1A">
            <w:pPr>
              <w:rPr>
                <w:rtl/>
              </w:rPr>
            </w:pPr>
            <w:r w:rsidRPr="00DE068F">
              <w:rPr>
                <w:rtl/>
              </w:rPr>
              <w:t xml:space="preserve"> بالا رفتن</w:t>
            </w:r>
            <w:r w:rsidR="008158D6">
              <w:t xml:space="preserve"> </w:t>
            </w:r>
            <w:r w:rsidRPr="00DE068F">
              <w:rPr>
                <w:rFonts w:hint="cs"/>
                <w:rtl/>
              </w:rPr>
              <w:t>ی</w:t>
            </w:r>
            <w:r w:rsidRPr="00DE068F">
              <w:rPr>
                <w:rFonts w:hint="eastAsia"/>
                <w:rtl/>
              </w:rPr>
              <w:t>ک</w:t>
            </w:r>
            <w:r w:rsidRPr="00DE068F">
              <w:rPr>
                <w:rtl/>
              </w:rPr>
              <w:t xml:space="preserve"> سطح </w:t>
            </w:r>
          </w:p>
        </w:tc>
        <w:tc>
          <w:tcPr>
            <w:tcW w:w="6516" w:type="dxa"/>
          </w:tcPr>
          <w:p w14:paraId="70B10DDC" w14:textId="32FB5AFB" w:rsidR="00DE068F" w:rsidRPr="00DE068F" w:rsidRDefault="00DE068F" w:rsidP="008158D6">
            <w:pPr>
              <w:pStyle w:val="code"/>
              <w:bidi w:val="0"/>
              <w:rPr>
                <w:rtl/>
              </w:rPr>
            </w:pPr>
            <w:r w:rsidRPr="00DE068F">
              <w:rPr>
                <w:rFonts w:cs="IRANSansWeb(FaNum) Light"/>
                <w:rtl/>
              </w:rPr>
              <w:t xml:space="preserve"> </w:t>
            </w:r>
            <w:r w:rsidRPr="00DE068F">
              <w:t>div&gt;p&gt;span+em^bq  → &lt;div&gt;&lt;p&gt;&lt;span&gt;&lt;/span&gt;&lt;em&gt;&lt;/em&gt;&lt;/p&gt;&lt;blockquote&gt;&lt;/blockquote&gt;&lt;/div</w:t>
            </w:r>
            <w:r w:rsidR="008158D6">
              <w:rPr>
                <w:rFonts w:cs="IRANSansWeb(FaNum) Light"/>
              </w:rPr>
              <w:t>&gt;</w:t>
            </w:r>
            <w:r w:rsidRPr="00DE068F">
              <w:rPr>
                <w:rFonts w:cs="IRANSansWeb(FaNum) Light"/>
                <w:rtl/>
              </w:rPr>
              <w:t xml:space="preserve"> </w:t>
            </w:r>
          </w:p>
        </w:tc>
      </w:tr>
      <w:tr w:rsidR="002155C7" w:rsidRPr="00DE068F" w14:paraId="7F4C7926" w14:textId="77777777" w:rsidTr="002155C7">
        <w:trPr>
          <w:trHeight w:val="1195"/>
        </w:trPr>
        <w:tc>
          <w:tcPr>
            <w:tcW w:w="1417" w:type="dxa"/>
          </w:tcPr>
          <w:p w14:paraId="21256D58" w14:textId="090B446A" w:rsidR="00DE068F" w:rsidRPr="00DE068F" w:rsidRDefault="00DE068F" w:rsidP="008158D6">
            <w:pPr>
              <w:pStyle w:val="code"/>
              <w:bidi w:val="0"/>
              <w:rPr>
                <w:rtl/>
              </w:rPr>
            </w:pPr>
            <w:r w:rsidRPr="00DE068F">
              <w:rPr>
                <w:rtl/>
              </w:rPr>
              <w:t xml:space="preserve"> ()</w:t>
            </w:r>
          </w:p>
        </w:tc>
        <w:tc>
          <w:tcPr>
            <w:tcW w:w="1417" w:type="dxa"/>
          </w:tcPr>
          <w:p w14:paraId="33E08583" w14:textId="757A4AE9" w:rsidR="00DE068F" w:rsidRPr="00DE068F" w:rsidRDefault="00DE068F" w:rsidP="00B17F1A">
            <w:pPr>
              <w:rPr>
                <w:rtl/>
              </w:rPr>
            </w:pPr>
            <w:r w:rsidRPr="00DE068F">
              <w:rPr>
                <w:rtl/>
              </w:rPr>
              <w:t>گروه</w:t>
            </w:r>
            <w:r w:rsidR="008158D6">
              <w:rPr>
                <w:rFonts w:hint="cs"/>
                <w:rtl/>
              </w:rPr>
              <w:t>‌</w:t>
            </w:r>
            <w:r w:rsidRPr="00DE068F">
              <w:rPr>
                <w:rtl/>
              </w:rPr>
              <w:t>بند</w:t>
            </w:r>
            <w:r w:rsidRPr="00DE068F">
              <w:rPr>
                <w:rFonts w:hint="cs"/>
                <w:rtl/>
              </w:rPr>
              <w:t>ی</w:t>
            </w:r>
            <w:r w:rsidR="008158D6">
              <w:t xml:space="preserve"> </w:t>
            </w:r>
            <w:r w:rsidRPr="00DE068F">
              <w:rPr>
                <w:rtl/>
              </w:rPr>
              <w:t xml:space="preserve"> دستورات </w:t>
            </w:r>
          </w:p>
        </w:tc>
        <w:tc>
          <w:tcPr>
            <w:tcW w:w="6516" w:type="dxa"/>
          </w:tcPr>
          <w:p w14:paraId="476EC370" w14:textId="478C4C95" w:rsidR="00DE068F" w:rsidRPr="00DE068F" w:rsidRDefault="00DE068F" w:rsidP="008158D6">
            <w:pPr>
              <w:pStyle w:val="code"/>
              <w:bidi w:val="0"/>
              <w:rPr>
                <w:rtl/>
              </w:rPr>
            </w:pPr>
            <w:r w:rsidRPr="00DE068F">
              <w:t>div&gt;(header&gt;ul&gt;li*2&gt;a)+footer&gt;p</w:t>
            </w:r>
            <w:r w:rsidRPr="00DE068F">
              <w:rPr>
                <w:rFonts w:cs="IRANSansWeb(FaNum) Light"/>
                <w:rtl/>
              </w:rPr>
              <w:t xml:space="preserve"> </w:t>
            </w:r>
            <w:r w:rsidR="008158D6">
              <w:rPr>
                <w:rFonts w:cs="IRANSansWeb(FaNum) Light"/>
              </w:rPr>
              <w:t>-&gt;</w:t>
            </w:r>
            <w:r w:rsidR="008158D6">
              <w:t xml:space="preserve"> </w:t>
            </w:r>
            <w:r w:rsidR="008158D6" w:rsidRPr="008158D6">
              <w:rPr>
                <w:rFonts w:cs="IRANSansWeb(FaNum) Light"/>
              </w:rPr>
              <w:t>&lt;div</w:t>
            </w:r>
            <w:r w:rsidR="008158D6">
              <w:rPr>
                <w:rFonts w:cs="IRANSansWeb(FaNum) Light"/>
              </w:rPr>
              <w:t>&gt;&lt;</w:t>
            </w:r>
            <w:r w:rsidR="008158D6" w:rsidRPr="008158D6">
              <w:rPr>
                <w:rFonts w:cs="IRANSansWeb(FaNum) Light"/>
              </w:rPr>
              <w:t>header</w:t>
            </w:r>
            <w:r w:rsidR="008158D6">
              <w:rPr>
                <w:rFonts w:cs="IRANSansWeb(FaNum) Light"/>
              </w:rPr>
              <w:t>&gt;&lt;</w:t>
            </w:r>
            <w:r w:rsidR="008158D6" w:rsidRPr="008158D6">
              <w:rPr>
                <w:rFonts w:cs="IRANSansWeb(FaNum) Light"/>
              </w:rPr>
              <w:t>ul</w:t>
            </w:r>
            <w:r w:rsidR="008158D6">
              <w:rPr>
                <w:rFonts w:cs="IRANSansWeb(FaNum) Light"/>
              </w:rPr>
              <w:t>&gt;&lt;</w:t>
            </w:r>
            <w:r w:rsidR="008158D6" w:rsidRPr="008158D6">
              <w:rPr>
                <w:rFonts w:cs="IRANSansWeb(FaNum) Light"/>
              </w:rPr>
              <w:t>li&gt;&lt;a href=""&gt;&lt;/a&gt;&lt;/li</w:t>
            </w:r>
            <w:r w:rsidR="008158D6">
              <w:rPr>
                <w:rFonts w:cs="IRANSansWeb(FaNum) Light"/>
              </w:rPr>
              <w:t>&gt;&lt;</w:t>
            </w:r>
            <w:r w:rsidR="008158D6" w:rsidRPr="008158D6">
              <w:rPr>
                <w:rFonts w:cs="IRANSansWeb(FaNum) Light"/>
              </w:rPr>
              <w:t>li&gt;&lt;a href="</w:t>
            </w:r>
            <w:r w:rsidR="008158D6">
              <w:rPr>
                <w:rFonts w:cs="IRANSansWeb(FaNum) Light"/>
              </w:rPr>
              <w:t>#</w:t>
            </w:r>
            <w:r w:rsidR="008158D6" w:rsidRPr="008158D6">
              <w:rPr>
                <w:rFonts w:cs="IRANSansWeb(FaNum) Light"/>
              </w:rPr>
              <w:t>"&gt;&lt;/a&gt;&lt;/li</w:t>
            </w:r>
            <w:r w:rsidR="008158D6">
              <w:rPr>
                <w:rFonts w:cs="IRANSansWeb(FaNum) Light"/>
              </w:rPr>
              <w:t>&gt;&lt;/</w:t>
            </w:r>
            <w:r w:rsidR="008158D6" w:rsidRPr="008158D6">
              <w:rPr>
                <w:rFonts w:cs="IRANSansWeb(FaNum) Light"/>
              </w:rPr>
              <w:t>ul</w:t>
            </w:r>
            <w:r w:rsidR="008158D6">
              <w:rPr>
                <w:rFonts w:cs="IRANSansWeb(FaNum) Light"/>
              </w:rPr>
              <w:t>&gt;&lt;/</w:t>
            </w:r>
            <w:r w:rsidR="008158D6" w:rsidRPr="008158D6">
              <w:rPr>
                <w:rFonts w:cs="IRANSansWeb(FaNum) Light"/>
              </w:rPr>
              <w:t>header</w:t>
            </w:r>
            <w:r w:rsidR="008158D6">
              <w:rPr>
                <w:rFonts w:cs="IRANSansWeb(FaNum) Light"/>
              </w:rPr>
              <w:t>&gt;&lt;</w:t>
            </w:r>
            <w:r w:rsidR="008158D6" w:rsidRPr="008158D6">
              <w:rPr>
                <w:rFonts w:cs="IRANSansWeb(FaNum) Light"/>
              </w:rPr>
              <w:t>footer</w:t>
            </w:r>
            <w:r w:rsidR="008158D6">
              <w:rPr>
                <w:rFonts w:cs="IRANSansWeb(FaNum) Light"/>
              </w:rPr>
              <w:t>&gt;&lt;</w:t>
            </w:r>
            <w:r w:rsidR="008158D6" w:rsidRPr="008158D6">
              <w:rPr>
                <w:rFonts w:cs="IRANSansWeb(FaNum) Light"/>
              </w:rPr>
              <w:t>p&gt;&lt;/p</w:t>
            </w:r>
            <w:r w:rsidR="008158D6">
              <w:rPr>
                <w:rFonts w:cs="IRANSansWeb(FaNum) Light"/>
              </w:rPr>
              <w:t>&gt;&lt;</w:t>
            </w:r>
            <w:r w:rsidR="008158D6" w:rsidRPr="008158D6">
              <w:rPr>
                <w:rFonts w:cs="IRANSansWeb(FaNum) Light"/>
                <w:rtl/>
              </w:rPr>
              <w:t>/</w:t>
            </w:r>
            <w:r w:rsidR="008158D6" w:rsidRPr="008158D6">
              <w:rPr>
                <w:rFonts w:cs="IRANSansWeb(FaNum) Light"/>
              </w:rPr>
              <w:t>footer</w:t>
            </w:r>
            <w:r w:rsidR="008158D6">
              <w:rPr>
                <w:rFonts w:cs="IRANSansWeb(FaNum) Light"/>
              </w:rPr>
              <w:t>&gt;</w:t>
            </w:r>
            <w:r w:rsidR="008158D6" w:rsidRPr="008158D6">
              <w:rPr>
                <w:rFonts w:cs="IRANSansWeb(FaNum) Light"/>
              </w:rPr>
              <w:t>&lt;/div&gt;</w:t>
            </w:r>
          </w:p>
        </w:tc>
      </w:tr>
      <w:tr w:rsidR="002155C7" w:rsidRPr="00DE068F" w14:paraId="7046B3E1" w14:textId="77777777" w:rsidTr="002155C7">
        <w:tc>
          <w:tcPr>
            <w:tcW w:w="1417" w:type="dxa"/>
          </w:tcPr>
          <w:p w14:paraId="06951AAA" w14:textId="72603E84" w:rsidR="00DE068F" w:rsidRPr="00DE068F" w:rsidRDefault="00DE068F" w:rsidP="008158D6">
            <w:pPr>
              <w:pStyle w:val="code"/>
              <w:rPr>
                <w:rtl/>
              </w:rPr>
            </w:pPr>
            <w:r w:rsidRPr="00DE068F">
              <w:rPr>
                <w:rtl/>
              </w:rPr>
              <w:t>.</w:t>
            </w:r>
            <w:r w:rsidR="008158D6">
              <w:t xml:space="preserve">  </w:t>
            </w:r>
            <w:r w:rsidRPr="00DE068F">
              <w:rPr>
                <w:rtl/>
              </w:rPr>
              <w:t xml:space="preserve">و # </w:t>
            </w:r>
          </w:p>
        </w:tc>
        <w:tc>
          <w:tcPr>
            <w:tcW w:w="1417" w:type="dxa"/>
          </w:tcPr>
          <w:p w14:paraId="212CADB2" w14:textId="29311C00" w:rsidR="00DE068F" w:rsidRPr="00DE068F" w:rsidRDefault="00DE068F" w:rsidP="00B17F1A">
            <w:pPr>
              <w:rPr>
                <w:rtl/>
              </w:rPr>
            </w:pPr>
            <w:r w:rsidRPr="00DE068F">
              <w:rPr>
                <w:rtl/>
              </w:rPr>
              <w:t xml:space="preserve"> افزودن کلاس</w:t>
            </w:r>
            <w:r w:rsidR="008158D6">
              <w:t xml:space="preserve"> </w:t>
            </w:r>
            <w:r w:rsidRPr="00DE068F">
              <w:rPr>
                <w:rtl/>
              </w:rPr>
              <w:t>و آ</w:t>
            </w:r>
            <w:r w:rsidRPr="00DE068F">
              <w:rPr>
                <w:rFonts w:hint="cs"/>
                <w:rtl/>
              </w:rPr>
              <w:t>ی</w:t>
            </w:r>
            <w:r w:rsidRPr="00DE068F">
              <w:rPr>
                <w:rtl/>
              </w:rPr>
              <w:t xml:space="preserve"> د</w:t>
            </w:r>
            <w:r w:rsidRPr="00DE068F">
              <w:rPr>
                <w:rFonts w:hint="cs"/>
                <w:rtl/>
              </w:rPr>
              <w:t>ی</w:t>
            </w:r>
          </w:p>
        </w:tc>
        <w:tc>
          <w:tcPr>
            <w:tcW w:w="6516" w:type="dxa"/>
          </w:tcPr>
          <w:p w14:paraId="4A105982" w14:textId="66BC53C2" w:rsidR="00DE068F" w:rsidRPr="00DE068F" w:rsidRDefault="00DE068F" w:rsidP="008158D6">
            <w:pPr>
              <w:pStyle w:val="code"/>
              <w:bidi w:val="0"/>
              <w:rPr>
                <w:rtl/>
              </w:rPr>
            </w:pPr>
            <w:r w:rsidRPr="00DE068F">
              <w:t>form#search.wide → &lt;form id="search" class="wide"&gt;&lt;/form</w:t>
            </w:r>
            <w:r w:rsidR="008158D6">
              <w:rPr>
                <w:rFonts w:cs="IRANSansWeb(FaNum) Light"/>
              </w:rPr>
              <w:t>&gt;</w:t>
            </w:r>
            <w:r w:rsidRPr="00DE068F">
              <w:rPr>
                <w:rFonts w:cs="IRANSansWeb(FaNum) Light"/>
                <w:rtl/>
              </w:rPr>
              <w:t xml:space="preserve"> </w:t>
            </w:r>
          </w:p>
        </w:tc>
      </w:tr>
      <w:tr w:rsidR="002155C7" w:rsidRPr="00DE068F" w14:paraId="2F9722EF" w14:textId="77777777" w:rsidTr="002155C7">
        <w:tc>
          <w:tcPr>
            <w:tcW w:w="1417" w:type="dxa"/>
          </w:tcPr>
          <w:p w14:paraId="5128DF60" w14:textId="62EDBD0F" w:rsidR="00DE068F" w:rsidRPr="00DE068F" w:rsidRDefault="00DE068F" w:rsidP="008158D6">
            <w:pPr>
              <w:pStyle w:val="code"/>
              <w:bidi w:val="0"/>
              <w:rPr>
                <w:rtl/>
              </w:rPr>
            </w:pPr>
            <w:r w:rsidRPr="00DE068F">
              <w:rPr>
                <w:rtl/>
              </w:rPr>
              <w:t xml:space="preserve">[] </w:t>
            </w:r>
          </w:p>
        </w:tc>
        <w:tc>
          <w:tcPr>
            <w:tcW w:w="1417" w:type="dxa"/>
          </w:tcPr>
          <w:p w14:paraId="280E3CB8" w14:textId="6FA3C68E" w:rsidR="00DE068F" w:rsidRPr="00DE068F" w:rsidRDefault="00DE068F" w:rsidP="00B17F1A">
            <w:r w:rsidRPr="00DE068F">
              <w:rPr>
                <w:rtl/>
              </w:rPr>
              <w:t xml:space="preserve"> افزودن و</w:t>
            </w:r>
            <w:r w:rsidRPr="00DE068F">
              <w:rPr>
                <w:rFonts w:hint="cs"/>
                <w:rtl/>
              </w:rPr>
              <w:t>ی</w:t>
            </w:r>
            <w:r w:rsidRPr="00DE068F">
              <w:rPr>
                <w:rFonts w:hint="eastAsia"/>
                <w:rtl/>
              </w:rPr>
              <w:t>ژگ</w:t>
            </w:r>
            <w:r w:rsidRPr="00DE068F">
              <w:rPr>
                <w:rFonts w:hint="cs"/>
                <w:rtl/>
              </w:rPr>
              <w:t>ی</w:t>
            </w:r>
            <w:r w:rsidRPr="00DE068F">
              <w:rPr>
                <w:rtl/>
              </w:rPr>
              <w:t xml:space="preserve"> </w:t>
            </w:r>
            <w:r w:rsidRPr="00DE068F">
              <w:t xml:space="preserve">(Attribute) </w:t>
            </w:r>
          </w:p>
        </w:tc>
        <w:tc>
          <w:tcPr>
            <w:tcW w:w="6516" w:type="dxa"/>
          </w:tcPr>
          <w:p w14:paraId="453C2653" w14:textId="09AC4526" w:rsidR="00DE068F" w:rsidRPr="00DE068F" w:rsidRDefault="00DE068F" w:rsidP="008158D6">
            <w:pPr>
              <w:pStyle w:val="code"/>
              <w:bidi w:val="0"/>
              <w:rPr>
                <w:rtl/>
              </w:rPr>
            </w:pPr>
            <w:r w:rsidRPr="00DE068F">
              <w:t xml:space="preserve"> p[title="Hello"]→ &lt;p title="Hello"&gt;&lt;/p</w:t>
            </w:r>
            <w:r w:rsidR="008158D6">
              <w:rPr>
                <w:rFonts w:cs="IRANSansWeb(FaNum) Light"/>
              </w:rPr>
              <w:t>&gt;</w:t>
            </w:r>
            <w:r w:rsidRPr="00DE068F">
              <w:rPr>
                <w:rFonts w:cs="IRANSansWeb(FaNum) Light"/>
                <w:rtl/>
              </w:rPr>
              <w:t xml:space="preserve"> </w:t>
            </w:r>
          </w:p>
        </w:tc>
      </w:tr>
      <w:tr w:rsidR="002155C7" w:rsidRPr="00DE068F" w14:paraId="3E98FB99" w14:textId="77777777" w:rsidTr="002155C7">
        <w:tc>
          <w:tcPr>
            <w:tcW w:w="1417" w:type="dxa"/>
          </w:tcPr>
          <w:p w14:paraId="45C26F49" w14:textId="5C7429B7" w:rsidR="00DE068F" w:rsidRPr="00DE068F" w:rsidRDefault="00DE068F" w:rsidP="008158D6">
            <w:pPr>
              <w:pStyle w:val="code"/>
              <w:bidi w:val="0"/>
              <w:rPr>
                <w:rtl/>
              </w:rPr>
            </w:pPr>
            <w:r w:rsidRPr="00DE068F">
              <w:rPr>
                <w:rtl/>
              </w:rPr>
              <w:t>{}</w:t>
            </w:r>
          </w:p>
        </w:tc>
        <w:tc>
          <w:tcPr>
            <w:tcW w:w="1417" w:type="dxa"/>
          </w:tcPr>
          <w:p w14:paraId="4F3428AC" w14:textId="3E1D0F3A" w:rsidR="00DE068F" w:rsidRPr="00DE068F" w:rsidRDefault="00DE068F" w:rsidP="00B17F1A">
            <w:pPr>
              <w:rPr>
                <w:rtl/>
              </w:rPr>
            </w:pPr>
            <w:r w:rsidRPr="00DE068F">
              <w:rPr>
                <w:rtl/>
              </w:rPr>
              <w:t xml:space="preserve"> افزودن متن</w:t>
            </w:r>
          </w:p>
        </w:tc>
        <w:tc>
          <w:tcPr>
            <w:tcW w:w="6516" w:type="dxa"/>
          </w:tcPr>
          <w:p w14:paraId="1F093091" w14:textId="23CB50A4" w:rsidR="00DE068F" w:rsidRPr="00DE068F" w:rsidRDefault="00DE068F" w:rsidP="008158D6">
            <w:pPr>
              <w:bidi w:val="0"/>
              <w:rPr>
                <w:rtl/>
              </w:rPr>
            </w:pPr>
            <w:r w:rsidRPr="00DE068F">
              <w:rPr>
                <w:rtl/>
              </w:rPr>
              <w:t xml:space="preserve"> </w:t>
            </w:r>
            <w:r w:rsidRPr="00DE068F">
              <w:t>a{Click me} → &lt;a href=""&gt;Click me&lt;/a</w:t>
            </w:r>
            <w:r w:rsidR="008158D6">
              <w:t>&gt;</w:t>
            </w:r>
            <w:r w:rsidRPr="00DE068F">
              <w:rPr>
                <w:rtl/>
              </w:rPr>
              <w:t xml:space="preserve"> </w:t>
            </w:r>
          </w:p>
        </w:tc>
      </w:tr>
      <w:tr w:rsidR="002155C7" w:rsidRPr="00DE068F" w14:paraId="08777B24" w14:textId="77777777" w:rsidTr="002155C7">
        <w:tc>
          <w:tcPr>
            <w:tcW w:w="1417" w:type="dxa"/>
          </w:tcPr>
          <w:p w14:paraId="3698E663" w14:textId="7D1389BD" w:rsidR="00DE068F" w:rsidRPr="00DE068F" w:rsidRDefault="00DE068F" w:rsidP="008158D6">
            <w:pPr>
              <w:pStyle w:val="code"/>
              <w:bidi w:val="0"/>
              <w:rPr>
                <w:rtl/>
              </w:rPr>
            </w:pPr>
            <w:r w:rsidRPr="00DE068F">
              <w:rPr>
                <w:rtl/>
              </w:rPr>
              <w:t xml:space="preserve">$ </w:t>
            </w:r>
          </w:p>
        </w:tc>
        <w:tc>
          <w:tcPr>
            <w:tcW w:w="1417" w:type="dxa"/>
          </w:tcPr>
          <w:p w14:paraId="22CB2993" w14:textId="4139B0BA" w:rsidR="00DE068F" w:rsidRPr="00DE068F" w:rsidRDefault="00DE068F" w:rsidP="00B17F1A">
            <w:pPr>
              <w:rPr>
                <w:rtl/>
              </w:rPr>
            </w:pPr>
            <w:r w:rsidRPr="00DE068F">
              <w:rPr>
                <w:rtl/>
              </w:rPr>
              <w:t>شماره</w:t>
            </w:r>
            <w:r w:rsidR="008158D6">
              <w:rPr>
                <w:rFonts w:hint="cs"/>
                <w:rtl/>
              </w:rPr>
              <w:t>‌</w:t>
            </w:r>
            <w:r w:rsidRPr="00DE068F">
              <w:rPr>
                <w:rtl/>
              </w:rPr>
              <w:t>گذار</w:t>
            </w:r>
            <w:r w:rsidRPr="00DE068F">
              <w:rPr>
                <w:rFonts w:hint="cs"/>
                <w:rtl/>
              </w:rPr>
              <w:t>ی</w:t>
            </w:r>
            <w:r w:rsidR="008158D6">
              <w:t xml:space="preserve"> </w:t>
            </w:r>
            <w:r w:rsidRPr="00DE068F">
              <w:rPr>
                <w:rtl/>
              </w:rPr>
              <w:t xml:space="preserve"> خودکار </w:t>
            </w:r>
          </w:p>
        </w:tc>
        <w:tc>
          <w:tcPr>
            <w:tcW w:w="6516" w:type="dxa"/>
          </w:tcPr>
          <w:p w14:paraId="6706BC6C" w14:textId="0B5CD7C3" w:rsidR="00DE068F" w:rsidRPr="00DE068F" w:rsidRDefault="00DE068F" w:rsidP="008158D6">
            <w:pPr>
              <w:pStyle w:val="code"/>
              <w:bidi w:val="0"/>
              <w:rPr>
                <w:rtl/>
              </w:rPr>
            </w:pPr>
            <w:r w:rsidRPr="00DE068F">
              <w:rPr>
                <w:rFonts w:cs="IRANSansWeb(FaNum) Light"/>
                <w:rtl/>
              </w:rPr>
              <w:t xml:space="preserve"> </w:t>
            </w:r>
            <w:r w:rsidRPr="00DE068F">
              <w:t>ul&gt;li.item$*3 → &lt;li class="item1"&gt;&lt;/li&gt;&lt;li class="item2"&gt;&lt;/li&gt;&lt;li class="item3"&gt;&lt;/li</w:t>
            </w:r>
            <w:r w:rsidR="008158D6">
              <w:rPr>
                <w:rFonts w:cs="IRANSansWeb(FaNum) Light"/>
              </w:rPr>
              <w:t>&gt;</w:t>
            </w:r>
            <w:r w:rsidRPr="00DE068F">
              <w:rPr>
                <w:rFonts w:cs="IRANSansWeb(FaNum) Light"/>
                <w:rtl/>
              </w:rPr>
              <w:t xml:space="preserve"> </w:t>
            </w:r>
          </w:p>
        </w:tc>
      </w:tr>
    </w:tbl>
    <w:p w14:paraId="3C9E51F2" w14:textId="77777777" w:rsidR="00DE068F" w:rsidRDefault="00DE068F" w:rsidP="00DE068F">
      <w:pPr>
        <w:rPr>
          <w:rtl/>
        </w:rPr>
      </w:pPr>
    </w:p>
    <w:p w14:paraId="20BA897B" w14:textId="0AD90C44" w:rsidR="00DE068F" w:rsidRDefault="00DE068F" w:rsidP="00DE068F">
      <w:pPr>
        <w:rPr>
          <w:rtl/>
        </w:rPr>
      </w:pPr>
      <w:r>
        <w:rPr>
          <w:rFonts w:ascii="IRANSansWeb(FaNum) Light" w:hAnsi="IRANSansWeb(FaNum) Light" w:hint="cs"/>
          <w:rtl/>
        </w:rPr>
        <w:t>ترفندها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مثالها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</w:p>
    <w:p w14:paraId="390DF345" w14:textId="77777777" w:rsidR="00DE068F" w:rsidRDefault="00DE068F" w:rsidP="00DE068F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کارا</w:t>
      </w:r>
      <w:r>
        <w:rPr>
          <w:rFonts w:hint="cs"/>
          <w:rtl/>
        </w:rPr>
        <w:t>یی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ترفندها را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664EFFE" w14:textId="159C3873" w:rsidR="00DE068F" w:rsidRDefault="00DE068F" w:rsidP="00DE068F">
      <w:pPr>
        <w:rPr>
          <w:rtl/>
        </w:rPr>
      </w:pPr>
      <w:r>
        <w:rPr>
          <w:rtl/>
        </w:rPr>
        <w:t>-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ساختار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t>HTML</w:t>
      </w:r>
      <w:r>
        <w:rPr>
          <w:rtl/>
        </w:rPr>
        <w:t>: با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 w:rsidR="002155C7">
        <w:rPr>
          <w:rFonts w:hint="cs"/>
          <w:rtl/>
        </w:rPr>
        <w:t xml:space="preserve"> </w:t>
      </w:r>
      <w:r>
        <w:rPr>
          <w:rtl/>
        </w:rPr>
        <w:t>! و زدن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Tab</w:t>
      </w:r>
      <w:r>
        <w:rPr>
          <w:rtl/>
        </w:rPr>
        <w:t xml:space="preserve">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کامل </w:t>
      </w:r>
      <w:r>
        <w:t>HTML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شما ساخته م</w:t>
      </w:r>
      <w:r>
        <w:rPr>
          <w:rFonts w:hint="cs"/>
          <w:rtl/>
        </w:rPr>
        <w:t>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957B446" w14:textId="4FB95798" w:rsidR="00DE068F" w:rsidRDefault="00DE068F" w:rsidP="00DE068F">
      <w:pPr>
        <w:rPr>
          <w:rtl/>
        </w:rPr>
      </w:pPr>
      <w:r>
        <w:rPr>
          <w:rtl/>
        </w:rPr>
        <w:t>-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متن ب</w:t>
      </w:r>
      <w:r>
        <w:rPr>
          <w:rFonts w:hint="cs"/>
          <w:rtl/>
        </w:rPr>
        <w:t>ی‌</w:t>
      </w:r>
      <w:r>
        <w:rPr>
          <w:rFonts w:hint="eastAsia"/>
          <w:rtl/>
        </w:rPr>
        <w:t>معنا</w:t>
      </w:r>
      <w:r>
        <w:rPr>
          <w:rFonts w:hint="cs"/>
          <w:rtl/>
        </w:rPr>
        <w:t>ی</w:t>
      </w:r>
      <w:r>
        <w:rPr>
          <w:rtl/>
        </w:rPr>
        <w:t xml:space="preserve"> لورم ا</w:t>
      </w:r>
      <w:r>
        <w:rPr>
          <w:rFonts w:hint="cs"/>
          <w:rtl/>
        </w:rPr>
        <w:t>ی</w:t>
      </w:r>
      <w:r>
        <w:rPr>
          <w:rFonts w:hint="eastAsia"/>
          <w:rtl/>
        </w:rPr>
        <w:t>پسوم</w:t>
      </w:r>
      <w:r>
        <w:rPr>
          <w:rtl/>
        </w:rPr>
        <w:t xml:space="preserve">: از دستور </w:t>
      </w:r>
      <w:r>
        <w:t>lorem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کنترل تعداد کلمات، عدد مورد نظر را کنار آن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`</w:t>
      </w:r>
      <w:r>
        <w:t>lorem10</w:t>
      </w:r>
      <w:r>
        <w:rPr>
          <w:rtl/>
        </w:rPr>
        <w:t>`).</w:t>
      </w:r>
    </w:p>
    <w:p w14:paraId="24ABA278" w14:textId="15B5937F" w:rsidR="00DE068F" w:rsidRDefault="00DE068F" w:rsidP="00DE068F">
      <w:pPr>
        <w:rPr>
          <w:rtl/>
        </w:rPr>
      </w:pPr>
      <w:r>
        <w:rPr>
          <w:rtl/>
        </w:rPr>
        <w:t>- شمارهگذار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شمارهگذار</w:t>
      </w:r>
      <w:r>
        <w:rPr>
          <w:rFonts w:hint="cs"/>
          <w:rtl/>
        </w:rPr>
        <w:t>ی</w:t>
      </w:r>
      <w:r>
        <w:rPr>
          <w:rtl/>
        </w:rPr>
        <w:t xml:space="preserve"> معکوس از `$@-` و برا</w:t>
      </w:r>
      <w:r>
        <w:rPr>
          <w:rFonts w:hint="cs"/>
          <w:rtl/>
        </w:rPr>
        <w:t>ی</w:t>
      </w:r>
      <w:r>
        <w:rPr>
          <w:rtl/>
        </w:rPr>
        <w:t xml:space="preserve"> شروع از عدد خاص</w:t>
      </w:r>
      <w:r>
        <w:rPr>
          <w:rFonts w:hint="cs"/>
          <w:rtl/>
        </w:rPr>
        <w:t>ی</w:t>
      </w:r>
      <w:r>
        <w:rPr>
          <w:rtl/>
        </w:rPr>
        <w:t xml:space="preserve"> از `$@3`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`</w:t>
      </w:r>
      <w:r>
        <w:t>ul&gt;li.item$@3*5</w:t>
      </w:r>
      <w:r>
        <w:rPr>
          <w:rtl/>
        </w:rPr>
        <w:t>`).</w:t>
      </w:r>
    </w:p>
    <w:p w14:paraId="6784A28B" w14:textId="634584C0" w:rsidR="00DE068F" w:rsidRDefault="00DE068F" w:rsidP="00DE068F">
      <w:pPr>
        <w:rPr>
          <w:rtl/>
        </w:rPr>
      </w:pPr>
      <w:r>
        <w:rPr>
          <w:rtl/>
        </w:rPr>
        <w:lastRenderedPageBreak/>
        <w:t>- نامگذار</w:t>
      </w:r>
      <w:r>
        <w:rPr>
          <w:rFonts w:hint="cs"/>
          <w:rtl/>
        </w:rPr>
        <w:t>ی</w:t>
      </w:r>
      <w:r>
        <w:rPr>
          <w:rtl/>
        </w:rPr>
        <w:t xml:space="preserve"> خودکار تگها: </w:t>
      </w:r>
      <w:r>
        <w:t>Emmet</w:t>
      </w:r>
      <w:r>
        <w:rPr>
          <w:rtl/>
        </w:rPr>
        <w:t xml:space="preserve"> بهطور هوشمند تگ مناسب را انتخاب م</w:t>
      </w:r>
      <w:r>
        <w:rPr>
          <w:rFonts w:hint="cs"/>
          <w:rtl/>
        </w:rPr>
        <w:t>ی</w:t>
      </w:r>
      <w:r>
        <w:rPr>
          <w:rFonts w:hint="eastAsia"/>
          <w:rtl/>
        </w:rPr>
        <w:t>کند</w:t>
      </w:r>
      <w:r>
        <w:rPr>
          <w:rtl/>
        </w:rPr>
        <w:t>. مثلاً نوشتن `</w:t>
      </w:r>
      <w:r w:rsidR="002155C7">
        <w:t>.</w:t>
      </w:r>
      <w:r>
        <w:t>container</w:t>
      </w:r>
      <w:r>
        <w:rPr>
          <w:rtl/>
        </w:rPr>
        <w:t>` بهطور پ</w:t>
      </w:r>
      <w:r>
        <w:rPr>
          <w:rFonts w:hint="cs"/>
          <w:rtl/>
        </w:rPr>
        <w:t>ی</w:t>
      </w:r>
      <w:r>
        <w:rPr>
          <w:rFonts w:hint="eastAsia"/>
          <w:rtl/>
        </w:rPr>
        <w:t>شفرش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`&lt;</w:t>
      </w:r>
      <w:r>
        <w:t>div</w:t>
      </w:r>
      <w:r>
        <w:rPr>
          <w:rtl/>
        </w:rPr>
        <w:t>&gt;` م</w:t>
      </w:r>
      <w:r>
        <w:rPr>
          <w:rFonts w:hint="cs"/>
          <w:rtl/>
        </w:rPr>
        <w:t>ی</w:t>
      </w:r>
      <w:r>
        <w:rPr>
          <w:rFonts w:hint="eastAsia"/>
          <w:rtl/>
        </w:rPr>
        <w:t>سازد،</w:t>
      </w:r>
      <w:r>
        <w:rPr>
          <w:rtl/>
        </w:rPr>
        <w:t xml:space="preserve"> اما اگر داخل `&lt;</w:t>
      </w:r>
      <w:r>
        <w:t>ul</w:t>
      </w:r>
      <w:r>
        <w:rPr>
          <w:rtl/>
        </w:rPr>
        <w:t xml:space="preserve">&gt;` باشد،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`&lt;</w:t>
      </w:r>
      <w:r>
        <w:t>li</w:t>
      </w:r>
      <w:r>
        <w:rPr>
          <w:rtl/>
        </w:rPr>
        <w:t>&gt;`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A0918D6" w14:textId="771E0422" w:rsidR="00DE068F" w:rsidRDefault="00DE068F" w:rsidP="00DE068F">
      <w:pPr>
        <w:rPr>
          <w:rtl/>
        </w:rPr>
      </w:pPr>
      <w:r>
        <w:rPr>
          <w:rFonts w:ascii="IRANSansWeb(FaNum) Light" w:hAnsi="IRANSansWeb(FaNum) Light" w:hint="cs"/>
          <w:rtl/>
        </w:rPr>
        <w:t>راهانداز</w:t>
      </w:r>
      <w:r>
        <w:rPr>
          <w:rFonts w:hint="cs"/>
          <w:rtl/>
        </w:rPr>
        <w:t>ی</w:t>
      </w:r>
      <w:r>
        <w:rPr>
          <w:rtl/>
        </w:rPr>
        <w:t xml:space="preserve"> و استفاده</w:t>
      </w:r>
    </w:p>
    <w:p w14:paraId="1F8C7DDB" w14:textId="44DEF136" w:rsidR="00DE068F" w:rsidRDefault="00DE068F" w:rsidP="00DE068F">
      <w:pPr>
        <w:rPr>
          <w:rtl/>
        </w:rPr>
      </w:pPr>
      <w:r>
        <w:rPr>
          <w:rtl/>
        </w:rPr>
        <w:t>- فعالساز</w:t>
      </w:r>
      <w:r>
        <w:rPr>
          <w:rFonts w:hint="cs"/>
          <w:rtl/>
        </w:rPr>
        <w:t>ی</w:t>
      </w:r>
      <w:r>
        <w:rPr>
          <w:rtl/>
        </w:rPr>
        <w:t xml:space="preserve">: </w:t>
      </w:r>
      <w:r>
        <w:t>Emmet</w:t>
      </w:r>
      <w:r>
        <w:rPr>
          <w:rtl/>
        </w:rPr>
        <w:t xml:space="preserve"> به</w:t>
      </w:r>
      <w:r w:rsidR="002155C7">
        <w:rPr>
          <w:rFonts w:hint="cs"/>
          <w:rtl/>
        </w:rPr>
        <w:t>‌</w:t>
      </w:r>
      <w:r>
        <w:rPr>
          <w:rtl/>
        </w:rPr>
        <w:t>طور پ</w:t>
      </w:r>
      <w:r>
        <w:rPr>
          <w:rFonts w:hint="cs"/>
          <w:rtl/>
        </w:rPr>
        <w:t>ی</w:t>
      </w:r>
      <w:r>
        <w:rPr>
          <w:rFonts w:hint="eastAsia"/>
          <w:rtl/>
        </w:rPr>
        <w:t>شفرض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شگرها</w:t>
      </w:r>
      <w:r>
        <w:rPr>
          <w:rFonts w:hint="cs"/>
          <w:rtl/>
        </w:rPr>
        <w:t>ی</w:t>
      </w:r>
      <w:r>
        <w:rPr>
          <w:rtl/>
        </w:rPr>
        <w:t xml:space="preserve"> مدرن مانند </w:t>
      </w:r>
      <w:r>
        <w:t>VS Code</w:t>
      </w:r>
      <w:r w:rsidR="002155C7">
        <w:rPr>
          <w:rFonts w:hint="cs"/>
          <w:rtl/>
        </w:rPr>
        <w:t xml:space="preserve"> </w:t>
      </w:r>
      <w:r>
        <w:rPr>
          <w:rtl/>
        </w:rPr>
        <w:t xml:space="preserve">و </w:t>
      </w:r>
      <w:r>
        <w:t>Sublime Text</w:t>
      </w:r>
      <w:r>
        <w:rPr>
          <w:rtl/>
        </w:rPr>
        <w:t xml:space="preserve"> نصب و فعال است. برا</w:t>
      </w:r>
      <w:r>
        <w:rPr>
          <w:rFonts w:hint="cs"/>
          <w:rtl/>
        </w:rPr>
        <w:t>ی</w:t>
      </w:r>
      <w:r>
        <w:rPr>
          <w:rtl/>
        </w:rPr>
        <w:t xml:space="preserve">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افزونه مربوطه را از مارکتپل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خود نصب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BC4EEDB" w14:textId="70BFE1F8" w:rsidR="00DE068F" w:rsidRDefault="00DE068F" w:rsidP="00DE068F">
      <w:pPr>
        <w:rPr>
          <w:rtl/>
        </w:rPr>
      </w:pPr>
      <w:r>
        <w:rPr>
          <w:rtl/>
        </w:rPr>
        <w:t>- طر</w:t>
      </w:r>
      <w:r>
        <w:rPr>
          <w:rFonts w:hint="cs"/>
          <w:rtl/>
        </w:rPr>
        <w:t>ی</w:t>
      </w:r>
      <w:r>
        <w:rPr>
          <w:rFonts w:hint="eastAsia"/>
          <w:rtl/>
        </w:rPr>
        <w:t>قه</w:t>
      </w:r>
      <w:r>
        <w:rPr>
          <w:rtl/>
        </w:rPr>
        <w:t xml:space="preserve"> استفاده: پس از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خلاصه دستور (مثلاً </w:t>
      </w:r>
      <w:r>
        <w:t>ul&gt;li*5</w:t>
      </w:r>
      <w:r>
        <w:rPr>
          <w:rtl/>
        </w:rPr>
        <w:t>)،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Tab</w:t>
      </w:r>
      <w:r>
        <w:rPr>
          <w:rtl/>
        </w:rPr>
        <w:t xml:space="preserve"> را بفشار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کد کامل به</w:t>
      </w:r>
      <w:r w:rsidR="002155C7">
        <w:rPr>
          <w:rFonts w:hint="cs"/>
          <w:rtl/>
        </w:rPr>
        <w:t>‌</w:t>
      </w:r>
      <w:r>
        <w:rPr>
          <w:rtl/>
        </w:rPr>
        <w:t>طور خودکار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شود.</w:t>
      </w:r>
    </w:p>
    <w:p w14:paraId="34141FD5" w14:textId="77777777" w:rsidR="00DE068F" w:rsidRDefault="00DE068F" w:rsidP="0018185B"/>
    <w:p w14:paraId="02194A05" w14:textId="7E381CBD" w:rsidR="000C6B59" w:rsidRDefault="000C6B59" w:rsidP="0018185B">
      <w:pPr>
        <w:pStyle w:val="Heading2"/>
      </w:pPr>
      <w:hyperlink r:id="rId51" w:history="1">
        <w:bookmarkStart w:id="48" w:name="_Toc211464491"/>
        <w:r w:rsidRPr="00803A40">
          <w:rPr>
            <w:rStyle w:val="Hyperlink"/>
            <w:rtl/>
          </w:rPr>
          <w:t>معرف</w:t>
        </w:r>
        <w:r w:rsidRPr="00803A40">
          <w:rPr>
            <w:rStyle w:val="Hyperlink"/>
            <w:rFonts w:hint="cs"/>
            <w:rtl/>
          </w:rPr>
          <w:t>ی</w:t>
        </w:r>
        <w:r w:rsidRPr="00803A40">
          <w:rPr>
            <w:rStyle w:val="Hyperlink"/>
            <w:rtl/>
          </w:rPr>
          <w:t xml:space="preserve"> </w:t>
        </w:r>
        <w:r w:rsidRPr="00803A40">
          <w:rPr>
            <w:rStyle w:val="Hyperlink"/>
          </w:rPr>
          <w:t>attribute</w:t>
        </w:r>
        <w:r w:rsidRPr="00803A40">
          <w:rPr>
            <w:rStyle w:val="Hyperlink"/>
            <w:rtl/>
          </w:rPr>
          <w:t xml:space="preserve"> ها</w:t>
        </w:r>
        <w:r w:rsidRPr="00803A40">
          <w:rPr>
            <w:rStyle w:val="Hyperlink"/>
            <w:rFonts w:hint="cs"/>
            <w:rtl/>
          </w:rPr>
          <w:t>ی</w:t>
        </w:r>
        <w:r w:rsidRPr="00803A40">
          <w:rPr>
            <w:rStyle w:val="Hyperlink"/>
            <w:rtl/>
          </w:rPr>
          <w:t xml:space="preserve"> تگ ها</w:t>
        </w:r>
        <w:r w:rsidRPr="00803A40">
          <w:rPr>
            <w:rStyle w:val="Hyperlink"/>
            <w:rFonts w:hint="cs"/>
            <w:rtl/>
          </w:rPr>
          <w:t>ی</w:t>
        </w:r>
        <w:r w:rsidRPr="00803A40">
          <w:rPr>
            <w:rStyle w:val="Hyperlink"/>
            <w:rtl/>
          </w:rPr>
          <w:t xml:space="preserve"> </w:t>
        </w:r>
        <w:r w:rsidRPr="00803A40">
          <w:rPr>
            <w:rStyle w:val="Hyperlink"/>
          </w:rPr>
          <w:t>HTML</w:t>
        </w:r>
        <w:bookmarkEnd w:id="48"/>
      </w:hyperlink>
      <w:r>
        <w:rPr>
          <w:rtl/>
        </w:rPr>
        <w:t xml:space="preserve"> </w:t>
      </w:r>
    </w:p>
    <w:p w14:paraId="6CF37301" w14:textId="659A480F" w:rsidR="00803A40" w:rsidRDefault="00803A40" w:rsidP="0018185B">
      <w:pPr>
        <w:rPr>
          <w:rtl/>
        </w:rPr>
      </w:pPr>
      <w:r>
        <w:rPr>
          <w:rFonts w:hint="cs"/>
          <w:rtl/>
        </w:rPr>
        <w:t>فهرست</w:t>
      </w:r>
      <w:r>
        <w:rPr>
          <w:rtl/>
        </w:rPr>
        <w:t xml:space="preserve"> </w:t>
      </w:r>
      <w:r>
        <w:rPr>
          <w:rFonts w:hint="cs"/>
          <w:rtl/>
        </w:rPr>
        <w:t>مطالب</w:t>
      </w:r>
    </w:p>
    <w:p w14:paraId="528FD417" w14:textId="34C41514" w:rsidR="00803A40" w:rsidRPr="00803A40" w:rsidRDefault="00803A40" w:rsidP="0018185B">
      <w:pPr>
        <w:rPr>
          <w:rtl/>
        </w:rPr>
      </w:pPr>
      <w:hyperlink w:anchor="_مفهوم_Attribute_ها" w:history="1">
        <w:r w:rsidRPr="00803A40">
          <w:rPr>
            <w:rStyle w:val="Hyperlink"/>
            <w:rtl/>
          </w:rPr>
          <w:t>مفهوم-</w:t>
        </w:r>
        <w:r w:rsidRPr="00803A40">
          <w:rPr>
            <w:rStyle w:val="Hyperlink"/>
          </w:rPr>
          <w:t>attribute</w:t>
        </w:r>
        <w:r w:rsidRPr="00803A40">
          <w:rPr>
            <w:rStyle w:val="Hyperlink"/>
            <w:rtl/>
          </w:rPr>
          <w:t>-ها</w:t>
        </w:r>
      </w:hyperlink>
    </w:p>
    <w:p w14:paraId="72C85164" w14:textId="31455B1E" w:rsidR="00803A40" w:rsidRPr="00803A40" w:rsidRDefault="00803A40" w:rsidP="0018185B">
      <w:pPr>
        <w:rPr>
          <w:rtl/>
        </w:rPr>
      </w:pPr>
      <w:hyperlink w:anchor="_انواع_Attribute_ها" w:history="1">
        <w:r w:rsidRPr="00803A40">
          <w:rPr>
            <w:rStyle w:val="Hyperlink"/>
            <w:rFonts w:hint="cs"/>
            <w:rtl/>
          </w:rPr>
          <w:t>ا</w:t>
        </w:r>
        <w:r w:rsidRPr="00803A40">
          <w:rPr>
            <w:rStyle w:val="Hyperlink"/>
            <w:rtl/>
          </w:rPr>
          <w:t>نواع-</w:t>
        </w:r>
        <w:r w:rsidRPr="00803A40">
          <w:rPr>
            <w:rStyle w:val="Hyperlink"/>
          </w:rPr>
          <w:t>attribute</w:t>
        </w:r>
        <w:r w:rsidRPr="00803A40">
          <w:rPr>
            <w:rStyle w:val="Hyperlink"/>
            <w:rtl/>
          </w:rPr>
          <w:t>-ها</w:t>
        </w:r>
      </w:hyperlink>
    </w:p>
    <w:p w14:paraId="09E75DC5" w14:textId="5E5C4A92" w:rsidR="00803A40" w:rsidRPr="00803A40" w:rsidRDefault="00803A40" w:rsidP="0018185B">
      <w:pPr>
        <w:rPr>
          <w:rtl/>
        </w:rPr>
      </w:pPr>
      <w:hyperlink w:anchor="_1._Attribute_های" w:history="1">
        <w:r w:rsidRPr="00E06535">
          <w:rPr>
            <w:rStyle w:val="Hyperlink"/>
          </w:rPr>
          <w:t>attribute</w:t>
        </w:r>
        <w:r w:rsidRPr="00E06535">
          <w:rPr>
            <w:rStyle w:val="Hyperlink"/>
            <w:rtl/>
          </w:rPr>
          <w:t>-ها</w:t>
        </w:r>
        <w:r w:rsidRPr="00E06535">
          <w:rPr>
            <w:rStyle w:val="Hyperlink"/>
            <w:rFonts w:hint="cs"/>
            <w:rtl/>
          </w:rPr>
          <w:t>ی</w:t>
        </w:r>
        <w:r w:rsidRPr="00E06535">
          <w:rPr>
            <w:rStyle w:val="Hyperlink"/>
            <w:rtl/>
          </w:rPr>
          <w:t>-جهان</w:t>
        </w:r>
        <w:r w:rsidRPr="00E06535">
          <w:rPr>
            <w:rStyle w:val="Hyperlink"/>
            <w:rFonts w:hint="cs"/>
            <w:rtl/>
          </w:rPr>
          <w:t>ی</w:t>
        </w:r>
      </w:hyperlink>
    </w:p>
    <w:p w14:paraId="0C050C89" w14:textId="3ADA6882" w:rsidR="00803A40" w:rsidRPr="00803A40" w:rsidRDefault="00803A40" w:rsidP="0018185B">
      <w:pPr>
        <w:rPr>
          <w:rtl/>
        </w:rPr>
      </w:pPr>
      <w:hyperlink w:anchor="_2._Attribute_های" w:history="1">
        <w:r w:rsidRPr="00E06535">
          <w:rPr>
            <w:rStyle w:val="Hyperlink"/>
          </w:rPr>
          <w:t>attribute</w:t>
        </w:r>
        <w:r w:rsidRPr="00E06535">
          <w:rPr>
            <w:rStyle w:val="Hyperlink"/>
            <w:rtl/>
          </w:rPr>
          <w:t>-ها</w:t>
        </w:r>
        <w:r w:rsidRPr="00E06535">
          <w:rPr>
            <w:rStyle w:val="Hyperlink"/>
            <w:rFonts w:hint="cs"/>
            <w:rtl/>
          </w:rPr>
          <w:t>ی</w:t>
        </w:r>
        <w:r w:rsidRPr="00E06535">
          <w:rPr>
            <w:rStyle w:val="Hyperlink"/>
            <w:rtl/>
          </w:rPr>
          <w:t>-خاص-تگ‌ها</w:t>
        </w:r>
      </w:hyperlink>
    </w:p>
    <w:p w14:paraId="38BE9F90" w14:textId="32655A24" w:rsidR="00803A40" w:rsidRPr="00803A40" w:rsidRDefault="00803A40" w:rsidP="0018185B">
      <w:pPr>
        <w:rPr>
          <w:rtl/>
        </w:rPr>
      </w:pPr>
      <w:r w:rsidRPr="00803A40">
        <w:rPr>
          <w:rtl/>
        </w:rPr>
        <w:t>نکات-مهم</w:t>
      </w:r>
    </w:p>
    <w:p w14:paraId="7CABBA33" w14:textId="68BEC14F" w:rsidR="00803A40" w:rsidRDefault="00803A40" w:rsidP="0018185B">
      <w:pPr>
        <w:pStyle w:val="Heading3"/>
        <w:rPr>
          <w:rtl/>
        </w:rPr>
      </w:pPr>
      <w:bookmarkStart w:id="49" w:name="_مفهوم_Attribute_ها"/>
      <w:bookmarkStart w:id="50" w:name="_Toc211464492"/>
      <w:bookmarkEnd w:id="49"/>
      <w:r>
        <w:rPr>
          <w:rtl/>
        </w:rPr>
        <w:t xml:space="preserve">مفهوم </w:t>
      </w:r>
      <w:r>
        <w:t>Attribute</w:t>
      </w:r>
      <w:r>
        <w:rPr>
          <w:rtl/>
        </w:rPr>
        <w:t xml:space="preserve"> ها</w:t>
      </w:r>
      <w:bookmarkEnd w:id="50"/>
    </w:p>
    <w:p w14:paraId="71E5842A" w14:textId="77777777" w:rsidR="00803A40" w:rsidRDefault="00803A40" w:rsidP="0018185B">
      <w:pPr>
        <w:rPr>
          <w:rtl/>
        </w:rPr>
      </w:pPr>
      <w:r>
        <w:t>Attribute</w:t>
      </w:r>
      <w:r>
        <w:rPr>
          <w:rtl/>
        </w:rPr>
        <w:t xml:space="preserve"> ها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  <w:r>
        <w:rPr>
          <w:rtl/>
        </w:rPr>
        <w:t xml:space="preserve"> هستند که به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اضافه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تا رفتار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ظاهر آنها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دهند.</w:t>
      </w:r>
    </w:p>
    <w:p w14:paraId="2553B896" w14:textId="2517EA49" w:rsidR="00803A40" w:rsidRDefault="00803A40" w:rsidP="0018185B">
      <w:pPr>
        <w:rPr>
          <w:rtl/>
        </w:rPr>
      </w:pPr>
      <w:r>
        <w:rPr>
          <w:rtl/>
        </w:rPr>
        <w:t>ساختار کل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3A40" w14:paraId="221909BC" w14:textId="77777777" w:rsidTr="00803A40">
        <w:tc>
          <w:tcPr>
            <w:tcW w:w="9350" w:type="dxa"/>
            <w:shd w:val="clear" w:color="auto" w:fill="E2EFD9" w:themeFill="accent6" w:themeFillTint="33"/>
          </w:tcPr>
          <w:p w14:paraId="567D5B01" w14:textId="3393C6E0" w:rsidR="00803A40" w:rsidRDefault="00803A40" w:rsidP="00524EED">
            <w:pPr>
              <w:pStyle w:val="code"/>
              <w:bidi w:val="0"/>
            </w:pPr>
            <w:r w:rsidRPr="00803A40">
              <w:t>&lt;tag attribute="value"&gt;</w:t>
            </w:r>
            <w:r w:rsidRPr="00803A40">
              <w:rPr>
                <w:rtl/>
              </w:rPr>
              <w:t>محتوا</w:t>
            </w:r>
            <w:r w:rsidRPr="00803A40">
              <w:t>&lt;/tag&gt;</w:t>
            </w:r>
          </w:p>
        </w:tc>
      </w:tr>
    </w:tbl>
    <w:p w14:paraId="54E27E05" w14:textId="51D4BE5F" w:rsidR="00803A40" w:rsidRDefault="00E06535" w:rsidP="0018185B">
      <w:hyperlink r:id="rId52" w:history="1">
        <w:r w:rsidRPr="00E06535">
          <w:rPr>
            <w:rStyle w:val="Hyperlink"/>
          </w:rPr>
          <w:t>base</w:t>
        </w:r>
      </w:hyperlink>
    </w:p>
    <w:p w14:paraId="5288A168" w14:textId="41CAAD4A" w:rsidR="00803A40" w:rsidRDefault="00803A40" w:rsidP="0018185B">
      <w:pPr>
        <w:pStyle w:val="Heading3"/>
        <w:rPr>
          <w:rtl/>
        </w:rPr>
      </w:pPr>
      <w:bookmarkStart w:id="51" w:name="_انواع_Attribute_ها"/>
      <w:bookmarkStart w:id="52" w:name="_Toc211464493"/>
      <w:bookmarkEnd w:id="51"/>
      <w:r>
        <w:rPr>
          <w:rtl/>
        </w:rPr>
        <w:t xml:space="preserve">انواع </w:t>
      </w:r>
      <w:r>
        <w:t>Attribute</w:t>
      </w:r>
      <w:r>
        <w:rPr>
          <w:rtl/>
        </w:rPr>
        <w:t xml:space="preserve"> ها</w:t>
      </w:r>
      <w:bookmarkEnd w:id="52"/>
    </w:p>
    <w:p w14:paraId="7C04742B" w14:textId="3FB3CFC1" w:rsidR="00803A40" w:rsidRDefault="00803A40" w:rsidP="0018185B">
      <w:pPr>
        <w:pStyle w:val="Heading3"/>
        <w:rPr>
          <w:rtl/>
        </w:rPr>
      </w:pPr>
      <w:bookmarkStart w:id="53" w:name="_1._Attribute_های"/>
      <w:bookmarkStart w:id="54" w:name="_Toc211464494"/>
      <w:bookmarkEnd w:id="53"/>
      <w:r>
        <w:rPr>
          <w:rtl/>
        </w:rPr>
        <w:lastRenderedPageBreak/>
        <w:t xml:space="preserve">1. </w:t>
      </w:r>
      <w:r>
        <w:t>Attribute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Global Attributes</w:t>
      </w:r>
      <w:r>
        <w:rPr>
          <w:rtl/>
        </w:rPr>
        <w:t>)</w:t>
      </w:r>
      <w:bookmarkEnd w:id="54"/>
    </w:p>
    <w:p w14:paraId="51E97E72" w14:textId="77777777" w:rsidR="00803A40" w:rsidRDefault="00803A4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Attribute</w:t>
      </w:r>
      <w:r>
        <w:rPr>
          <w:rtl/>
        </w:rPr>
        <w:t xml:space="preserve"> ها برا</w:t>
      </w:r>
      <w:r>
        <w:rPr>
          <w:rFonts w:hint="cs"/>
          <w:rtl/>
        </w:rPr>
        <w:t>ی</w:t>
      </w:r>
      <w:r>
        <w:rPr>
          <w:rtl/>
        </w:rPr>
        <w:t xml:space="preserve"> تمام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قابل استفاده هستند: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6535" w14:paraId="7E09D5B7" w14:textId="77777777" w:rsidTr="00E06535">
        <w:tc>
          <w:tcPr>
            <w:tcW w:w="9350" w:type="dxa"/>
            <w:shd w:val="clear" w:color="auto" w:fill="E2EFD9" w:themeFill="accent6" w:themeFillTint="33"/>
          </w:tcPr>
          <w:p w14:paraId="6F546A94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&lt;!-- class -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ل‌ده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14899512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>&lt;div class="container main-class"&gt;</w:t>
            </w:r>
            <w:r>
              <w:rPr>
                <w:rtl/>
              </w:rPr>
              <w:t>محتوا</w:t>
            </w:r>
            <w:r>
              <w:t>&lt;/div&gt;</w:t>
            </w:r>
          </w:p>
          <w:p w14:paraId="7D289D31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1A234FD9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&lt;!-- id - </w:t>
            </w:r>
            <w:r>
              <w:rPr>
                <w:rtl/>
              </w:rPr>
              <w:t xml:space="preserve">شناسه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کتا</w:t>
            </w:r>
            <w:r>
              <w:t xml:space="preserve"> --&gt;</w:t>
            </w:r>
          </w:p>
          <w:p w14:paraId="57BAF2CD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>&lt;section id="main-section"&gt;</w:t>
            </w:r>
            <w:r>
              <w:rPr>
                <w:rtl/>
              </w:rPr>
              <w:t>بخش اصل</w:t>
            </w:r>
            <w:r>
              <w:rPr>
                <w:rFonts w:hint="cs"/>
                <w:rtl/>
              </w:rPr>
              <w:t>ی</w:t>
            </w:r>
            <w:r>
              <w:t>&lt;/section&gt;</w:t>
            </w:r>
          </w:p>
          <w:p w14:paraId="3A017A70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65C2FDF7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&lt;!-- style - </w:t>
            </w: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 xml:space="preserve"> inline --&gt;</w:t>
            </w:r>
          </w:p>
          <w:p w14:paraId="0495E06C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>&lt;p style="color: blue; font-size: 16px;"&gt;</w:t>
            </w:r>
            <w:r>
              <w:rPr>
                <w:rtl/>
              </w:rPr>
              <w:t>متن رنگ</w:t>
            </w:r>
            <w:r>
              <w:rPr>
                <w:rFonts w:hint="cs"/>
                <w:rtl/>
              </w:rPr>
              <w:t>ی</w:t>
            </w:r>
            <w:r>
              <w:t>&lt;/p&gt;</w:t>
            </w:r>
          </w:p>
          <w:p w14:paraId="04CF5419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20D9F3CA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&lt;!-- title - </w:t>
            </w:r>
            <w:r>
              <w:rPr>
                <w:rtl/>
              </w:rPr>
              <w:t>راهنما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ابزار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646A4267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>&lt;a href="#" title="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است"&gt;ل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t>&lt;/a&gt;</w:t>
            </w:r>
          </w:p>
          <w:p w14:paraId="5B826832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34E42CE4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&lt;!-- data-* - </w:t>
            </w:r>
            <w:r>
              <w:rPr>
                <w:rtl/>
              </w:rPr>
              <w:t>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داده‌ها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سفارش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309B01CB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>&lt;div data-user-id="123" data-role="admin"&gt;</w:t>
            </w:r>
            <w:r>
              <w:rPr>
                <w:rtl/>
              </w:rPr>
              <w:t>کاربر</w:t>
            </w:r>
            <w:r>
              <w:t>&lt;/div&gt;</w:t>
            </w:r>
          </w:p>
          <w:p w14:paraId="45A08FDA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3BBB867F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&lt;!-- aria-* - </w:t>
            </w:r>
            <w:r>
              <w:rPr>
                <w:rtl/>
              </w:rPr>
              <w:t>دسترس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پذ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4B00F027" w14:textId="242389FC" w:rsidR="00E06535" w:rsidRDefault="00E06535" w:rsidP="00524EED">
            <w:pPr>
              <w:pStyle w:val="code"/>
              <w:bidi w:val="0"/>
            </w:pPr>
            <w:r>
              <w:t>&lt;button aria-label="</w:t>
            </w:r>
            <w:r>
              <w:rPr>
                <w:rtl/>
              </w:rPr>
              <w:t>بستن پنجره</w:t>
            </w:r>
            <w:r>
              <w:t>"&gt;×&lt;/button&gt;</w:t>
            </w:r>
          </w:p>
        </w:tc>
      </w:tr>
    </w:tbl>
    <w:p w14:paraId="05A4B9C1" w14:textId="4702E3D5" w:rsidR="00803A40" w:rsidRDefault="00E06535" w:rsidP="0018185B">
      <w:hyperlink r:id="rId53" w:history="1">
        <w:r w:rsidRPr="00E06535">
          <w:rPr>
            <w:rStyle w:val="Hyperlink"/>
          </w:rPr>
          <w:t>Global</w:t>
        </w:r>
      </w:hyperlink>
    </w:p>
    <w:p w14:paraId="6CF6CAF6" w14:textId="2F4E05BC" w:rsidR="00803A40" w:rsidRDefault="00803A40" w:rsidP="0018185B">
      <w:pPr>
        <w:pStyle w:val="Heading3"/>
        <w:rPr>
          <w:rtl/>
        </w:rPr>
      </w:pPr>
      <w:bookmarkStart w:id="55" w:name="_2._Attribute_های"/>
      <w:bookmarkStart w:id="56" w:name="_Toc211464495"/>
      <w:bookmarkEnd w:id="55"/>
      <w:r>
        <w:rPr>
          <w:rtl/>
        </w:rPr>
        <w:t xml:space="preserve">2. </w:t>
      </w:r>
      <w:r>
        <w:t>Attribute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خاص تگ‌ها</w:t>
      </w:r>
      <w:bookmarkEnd w:id="56"/>
    </w:p>
    <w:p w14:paraId="58E381FF" w14:textId="51F21346" w:rsidR="00803A40" w:rsidRDefault="00803A40" w:rsidP="0018185B"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فرم: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6535" w14:paraId="6DCF903F" w14:textId="77777777" w:rsidTr="00E06535">
        <w:tc>
          <w:tcPr>
            <w:tcW w:w="9350" w:type="dxa"/>
            <w:shd w:val="clear" w:color="auto" w:fill="E2EFD9" w:themeFill="accent6" w:themeFillTint="33"/>
          </w:tcPr>
          <w:p w14:paraId="6DE21BEA" w14:textId="77777777" w:rsidR="00E06535" w:rsidRDefault="00E06535" w:rsidP="00524EED">
            <w:pPr>
              <w:pStyle w:val="code"/>
              <w:bidi w:val="0"/>
            </w:pPr>
            <w:r>
              <w:t>&lt;!-- input --&gt;</w:t>
            </w:r>
          </w:p>
          <w:p w14:paraId="1655D580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>&lt;input type="text" name="username" placeholder="</w:t>
            </w:r>
            <w:r>
              <w:rPr>
                <w:rtl/>
              </w:rPr>
              <w:t>نام کاربر</w:t>
            </w:r>
            <w:r>
              <w:rPr>
                <w:rFonts w:hint="cs"/>
                <w:rtl/>
              </w:rPr>
              <w:t>ی</w:t>
            </w:r>
            <w:r>
              <w:t>" required&gt;</w:t>
            </w:r>
          </w:p>
          <w:p w14:paraId="75EC3BC8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02BE4EE9" w14:textId="77777777" w:rsidR="00E06535" w:rsidRDefault="00E06535" w:rsidP="00524EED">
            <w:pPr>
              <w:pStyle w:val="code"/>
              <w:bidi w:val="0"/>
            </w:pPr>
            <w:r>
              <w:t>&lt;!-- select --&gt;</w:t>
            </w:r>
          </w:p>
          <w:p w14:paraId="59E5FFCF" w14:textId="77777777" w:rsidR="00E06535" w:rsidRDefault="00E06535" w:rsidP="00524EED">
            <w:pPr>
              <w:pStyle w:val="code"/>
              <w:bidi w:val="0"/>
            </w:pPr>
            <w:r>
              <w:t>&lt;select multiple size="3"&gt;</w:t>
            </w:r>
          </w:p>
          <w:p w14:paraId="679386C2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    &lt;option value="1"&gt;</w:t>
            </w:r>
            <w:r>
              <w:rPr>
                <w:rtl/>
              </w:rPr>
              <w:t>گز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۱</w:t>
            </w:r>
            <w:r>
              <w:t>&lt;/option&gt;</w:t>
            </w:r>
          </w:p>
          <w:p w14:paraId="21A5BA2A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    &lt;option value="2" selected&gt;</w:t>
            </w:r>
            <w:r>
              <w:rPr>
                <w:rtl/>
              </w:rPr>
              <w:t>گز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۲</w:t>
            </w:r>
            <w:r>
              <w:t>&lt;/option&gt;</w:t>
            </w:r>
          </w:p>
          <w:p w14:paraId="6DE39022" w14:textId="77777777" w:rsidR="00E06535" w:rsidRDefault="00E06535" w:rsidP="00524EED">
            <w:pPr>
              <w:pStyle w:val="code"/>
              <w:bidi w:val="0"/>
            </w:pPr>
            <w:r>
              <w:t>&lt;/select&gt;</w:t>
            </w:r>
          </w:p>
          <w:p w14:paraId="4E1D4F01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556CAD82" w14:textId="77777777" w:rsidR="00E06535" w:rsidRDefault="00E06535" w:rsidP="00524EED">
            <w:pPr>
              <w:pStyle w:val="code"/>
              <w:bidi w:val="0"/>
            </w:pPr>
            <w:r>
              <w:t>&lt;!-- textarea --&gt;</w:t>
            </w:r>
          </w:p>
          <w:p w14:paraId="781C394F" w14:textId="45492D64" w:rsidR="00E06535" w:rsidRDefault="00E06535" w:rsidP="00524EED">
            <w:pPr>
              <w:pStyle w:val="code"/>
              <w:bidi w:val="0"/>
            </w:pPr>
            <w:r>
              <w:t>&lt;textarea rows="4" cols="50" maxlength="200"&gt;&lt;/textarea&gt;</w:t>
            </w:r>
          </w:p>
        </w:tc>
      </w:tr>
    </w:tbl>
    <w:p w14:paraId="0EC8020D" w14:textId="451C45B8" w:rsidR="00803A40" w:rsidRDefault="00E06535" w:rsidP="0018185B">
      <w:pPr>
        <w:rPr>
          <w:rtl/>
        </w:rPr>
      </w:pPr>
      <w:hyperlink r:id="rId54" w:history="1">
        <w:r w:rsidRPr="00E06535">
          <w:rPr>
            <w:rStyle w:val="Hyperlink"/>
          </w:rPr>
          <w:t>form</w:t>
        </w:r>
      </w:hyperlink>
    </w:p>
    <w:p w14:paraId="2A035A95" w14:textId="6E771FB5" w:rsidR="00803A40" w:rsidRDefault="00803A40" w:rsidP="0018185B">
      <w:r>
        <w:rPr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رسانه: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6535" w14:paraId="6B79BCED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63B3CAD5" w14:textId="77777777" w:rsidR="00E06535" w:rsidRDefault="00E06535" w:rsidP="004E2469">
            <w:pPr>
              <w:pStyle w:val="code"/>
              <w:bidi w:val="0"/>
            </w:pPr>
            <w:r>
              <w:t>&lt;!-- img --&gt;</w:t>
            </w:r>
          </w:p>
          <w:p w14:paraId="03792F17" w14:textId="77777777" w:rsidR="00E06535" w:rsidRDefault="00E06535" w:rsidP="004E2469">
            <w:pPr>
              <w:pStyle w:val="code"/>
              <w:bidi w:val="0"/>
              <w:rPr>
                <w:rtl/>
              </w:rPr>
            </w:pPr>
            <w:r>
              <w:t>&lt;img src="image.jpg" alt="</w:t>
            </w: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t>" width="300" height="200" loading="lazy"&gt;</w:t>
            </w:r>
          </w:p>
          <w:p w14:paraId="5B10336F" w14:textId="77777777" w:rsidR="00E06535" w:rsidRDefault="00E06535" w:rsidP="004E2469">
            <w:pPr>
              <w:pStyle w:val="code"/>
              <w:bidi w:val="0"/>
              <w:rPr>
                <w:rtl/>
              </w:rPr>
            </w:pPr>
          </w:p>
          <w:p w14:paraId="17921E5D" w14:textId="77777777" w:rsidR="00E06535" w:rsidRDefault="00E06535" w:rsidP="004E2469">
            <w:pPr>
              <w:pStyle w:val="code"/>
              <w:bidi w:val="0"/>
            </w:pPr>
            <w:r>
              <w:t>&lt;!-- video --&gt;</w:t>
            </w:r>
          </w:p>
          <w:p w14:paraId="5BA3A4FC" w14:textId="77777777" w:rsidR="00E06535" w:rsidRDefault="00E06535" w:rsidP="004E2469">
            <w:pPr>
              <w:pStyle w:val="code"/>
              <w:bidi w:val="0"/>
            </w:pPr>
            <w:r>
              <w:t>&lt;video controls autoplay muted loop&gt;</w:t>
            </w:r>
          </w:p>
          <w:p w14:paraId="2FFD312A" w14:textId="77777777" w:rsidR="00E06535" w:rsidRDefault="00E06535" w:rsidP="004E2469">
            <w:pPr>
              <w:pStyle w:val="code"/>
              <w:bidi w:val="0"/>
            </w:pPr>
            <w:r>
              <w:t xml:space="preserve">    &lt;source src="video.mp4" type="video/mp4"&gt;</w:t>
            </w:r>
          </w:p>
          <w:p w14:paraId="1F53D507" w14:textId="77777777" w:rsidR="00E06535" w:rsidRDefault="00E06535" w:rsidP="004E2469">
            <w:pPr>
              <w:pStyle w:val="code"/>
              <w:bidi w:val="0"/>
            </w:pPr>
            <w:r>
              <w:t>&lt;/video&gt;</w:t>
            </w:r>
          </w:p>
          <w:p w14:paraId="6E202CEE" w14:textId="77777777" w:rsidR="00E06535" w:rsidRDefault="00E06535" w:rsidP="004E2469">
            <w:pPr>
              <w:pStyle w:val="code"/>
              <w:bidi w:val="0"/>
              <w:rPr>
                <w:rtl/>
              </w:rPr>
            </w:pPr>
          </w:p>
          <w:p w14:paraId="636899EC" w14:textId="77777777" w:rsidR="00E06535" w:rsidRDefault="00E06535" w:rsidP="004E2469">
            <w:pPr>
              <w:pStyle w:val="code"/>
              <w:bidi w:val="0"/>
            </w:pPr>
            <w:r>
              <w:t>&lt;!-- audio --&gt;</w:t>
            </w:r>
          </w:p>
          <w:p w14:paraId="3EE5EF7E" w14:textId="77777777" w:rsidR="00E06535" w:rsidRDefault="00E06535" w:rsidP="004E2469">
            <w:pPr>
              <w:pStyle w:val="code"/>
              <w:bidi w:val="0"/>
            </w:pPr>
            <w:r>
              <w:t>&lt;audio controls preload="metadata"&gt;</w:t>
            </w:r>
          </w:p>
          <w:p w14:paraId="162178D0" w14:textId="77777777" w:rsidR="00E06535" w:rsidRDefault="00E06535" w:rsidP="004E2469">
            <w:pPr>
              <w:pStyle w:val="code"/>
              <w:bidi w:val="0"/>
            </w:pPr>
            <w:r>
              <w:t xml:space="preserve">    &lt;source src="audio.mp3" type="audio/mpeg"&gt;</w:t>
            </w:r>
          </w:p>
          <w:p w14:paraId="5913E65F" w14:textId="1D247458" w:rsidR="00E06535" w:rsidRDefault="00E06535" w:rsidP="004E2469">
            <w:pPr>
              <w:pStyle w:val="code"/>
              <w:bidi w:val="0"/>
            </w:pPr>
            <w:r>
              <w:t>&lt;/audio&gt;</w:t>
            </w:r>
          </w:p>
        </w:tc>
      </w:tr>
    </w:tbl>
    <w:p w14:paraId="3BA0E490" w14:textId="49B13405" w:rsidR="00E06535" w:rsidRDefault="00F27E41" w:rsidP="0018185B">
      <w:hyperlink r:id="rId55" w:history="1">
        <w:r w:rsidRPr="00F27E41">
          <w:rPr>
            <w:rStyle w:val="Hyperlink"/>
          </w:rPr>
          <w:t>Media</w:t>
        </w:r>
      </w:hyperlink>
    </w:p>
    <w:p w14:paraId="5771579E" w14:textId="44C6F569" w:rsidR="00803A40" w:rsidRDefault="00803A40" w:rsidP="0018185B"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و ناوبر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D77" w14:paraId="4F0211EF" w14:textId="77777777" w:rsidTr="00883D77">
        <w:tc>
          <w:tcPr>
            <w:tcW w:w="9350" w:type="dxa"/>
            <w:shd w:val="clear" w:color="auto" w:fill="E2EFD9" w:themeFill="accent6" w:themeFillTint="33"/>
          </w:tcPr>
          <w:p w14:paraId="2E7F41F7" w14:textId="77777777" w:rsidR="00883D77" w:rsidRPr="00883D77" w:rsidRDefault="00883D77" w:rsidP="00524EED">
            <w:pPr>
              <w:pStyle w:val="code"/>
              <w:bidi w:val="0"/>
            </w:pPr>
            <w:r w:rsidRPr="00883D77">
              <w:t>    &lt;!-- a --&gt;</w:t>
            </w:r>
          </w:p>
          <w:p w14:paraId="63126E94" w14:textId="77777777" w:rsidR="00883D77" w:rsidRPr="00883D77" w:rsidRDefault="00883D77" w:rsidP="00524EED">
            <w:pPr>
              <w:pStyle w:val="code"/>
              <w:bidi w:val="0"/>
            </w:pPr>
            <w:r w:rsidRPr="00883D77">
              <w:t>    &lt;a href="page.html" target="_blank" rel="noopener noreferrer"&gt;</w:t>
            </w:r>
            <w:r w:rsidRPr="00883D77">
              <w:rPr>
                <w:rtl/>
                <w:lang w:bidi="ar-SA"/>
              </w:rPr>
              <w:t>لینک خارجی</w:t>
            </w:r>
            <w:r w:rsidRPr="00883D77">
              <w:t>&lt;/a&gt;</w:t>
            </w:r>
          </w:p>
          <w:p w14:paraId="55291967" w14:textId="77777777" w:rsidR="00883D77" w:rsidRPr="00883D77" w:rsidRDefault="00883D77" w:rsidP="00524EED">
            <w:pPr>
              <w:pStyle w:val="code"/>
              <w:bidi w:val="0"/>
            </w:pPr>
          </w:p>
          <w:p w14:paraId="24C06501" w14:textId="77777777" w:rsidR="00883D77" w:rsidRPr="00883D77" w:rsidRDefault="00883D77" w:rsidP="00524EED">
            <w:pPr>
              <w:pStyle w:val="code"/>
              <w:bidi w:val="0"/>
            </w:pPr>
            <w:r w:rsidRPr="00883D77">
              <w:t>    &lt;!-- link --&gt;</w:t>
            </w:r>
          </w:p>
          <w:p w14:paraId="187482DB" w14:textId="70D3CCE3" w:rsidR="00883D77" w:rsidRPr="00883D77" w:rsidRDefault="00883D77" w:rsidP="00524EED">
            <w:pPr>
              <w:pStyle w:val="code"/>
              <w:bidi w:val="0"/>
            </w:pPr>
            <w:r w:rsidRPr="00883D77">
              <w:t>    &lt;link rel="stylesheet" href="style.css" media="screen and (min-width: 768px)"&gt;</w:t>
            </w:r>
          </w:p>
          <w:p w14:paraId="2A81C227" w14:textId="77777777" w:rsidR="00883D77" w:rsidRDefault="00883D77" w:rsidP="0018185B">
            <w:pPr>
              <w:bidi w:val="0"/>
            </w:pPr>
          </w:p>
        </w:tc>
      </w:tr>
    </w:tbl>
    <w:p w14:paraId="6259A13E" w14:textId="4D5A2E25" w:rsidR="00883D77" w:rsidRDefault="00883D77" w:rsidP="0018185B">
      <w:pPr>
        <w:rPr>
          <w:rtl/>
        </w:rPr>
      </w:pPr>
      <w:hyperlink r:id="rId56" w:history="1">
        <w:r w:rsidRPr="00883D77">
          <w:rPr>
            <w:rStyle w:val="Hyperlink"/>
          </w:rPr>
          <w:t>a</w:t>
        </w:r>
      </w:hyperlink>
    </w:p>
    <w:p w14:paraId="66736F10" w14:textId="4BB99FA6" w:rsidR="00803A40" w:rsidRDefault="00803A40" w:rsidP="0018185B">
      <w:r>
        <w:rPr>
          <w:rtl/>
        </w:rPr>
        <w:t xml:space="preserve"> </w:t>
      </w:r>
      <w:r>
        <w:t>Attribute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مهم</w:t>
      </w:r>
    </w:p>
    <w:p w14:paraId="31DA9196" w14:textId="354B0D30" w:rsidR="00803A40" w:rsidRDefault="00803A40" w:rsidP="0018185B">
      <w:pPr>
        <w:pStyle w:val="ListParagraph"/>
        <w:numPr>
          <w:ilvl w:val="0"/>
          <w:numId w:val="25"/>
        </w:numPr>
      </w:pPr>
      <w:r>
        <w:rPr>
          <w:rtl/>
        </w:rPr>
        <w:t>کلاس و آ</w:t>
      </w:r>
      <w:r>
        <w:rPr>
          <w:rFonts w:hint="cs"/>
          <w:rtl/>
        </w:rPr>
        <w:t>ی‌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D77" w14:paraId="1B03B9B9" w14:textId="77777777" w:rsidTr="00883D77">
        <w:tc>
          <w:tcPr>
            <w:tcW w:w="9350" w:type="dxa"/>
          </w:tcPr>
          <w:p w14:paraId="632B9BC5" w14:textId="4E268B36" w:rsidR="00883D77" w:rsidRDefault="00883D77" w:rsidP="0018185B">
            <w:pPr>
              <w:bidi w:val="0"/>
            </w:pPr>
            <w:r w:rsidRPr="00883D77">
              <w:t xml:space="preserve">    &lt;div class="box warning active" id="main-box"&gt;</w:t>
            </w:r>
            <w:r w:rsidRPr="00883D77">
              <w:rPr>
                <w:rtl/>
              </w:rPr>
              <w:t>محتوا</w:t>
            </w:r>
            <w:r w:rsidRPr="00883D77">
              <w:t>&lt;/div&gt;</w:t>
            </w:r>
          </w:p>
        </w:tc>
      </w:tr>
    </w:tbl>
    <w:p w14:paraId="44EF8EEE" w14:textId="77777777" w:rsidR="00883D77" w:rsidRDefault="00883D77" w:rsidP="0018185B">
      <w:pPr>
        <w:bidi w:val="0"/>
      </w:pPr>
    </w:p>
    <w:p w14:paraId="28B3DC28" w14:textId="263D83A4" w:rsidR="00803A40" w:rsidRDefault="00803A40" w:rsidP="0018185B">
      <w:pPr>
        <w:pStyle w:val="ListParagraph"/>
        <w:numPr>
          <w:ilvl w:val="0"/>
          <w:numId w:val="25"/>
        </w:numPr>
      </w:pPr>
      <w:r>
        <w:rPr>
          <w:rtl/>
        </w:rPr>
        <w:t>داده‌ها</w:t>
      </w:r>
      <w:r>
        <w:rPr>
          <w:rFonts w:hint="cs"/>
          <w:rtl/>
        </w:rPr>
        <w:t>ی</w:t>
      </w:r>
      <w:r>
        <w:rPr>
          <w:rtl/>
        </w:rPr>
        <w:t xml:space="preserve"> سفارش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data</w:t>
      </w:r>
      <w:r>
        <w:rPr>
          <w:rtl/>
        </w:rPr>
        <w:t>-*):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D77" w14:paraId="1F3CD88F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01004B3A" w14:textId="77777777" w:rsidR="00883D77" w:rsidRPr="00883D77" w:rsidRDefault="00883D77" w:rsidP="004E2469">
            <w:pPr>
              <w:pStyle w:val="code"/>
              <w:bidi w:val="0"/>
            </w:pPr>
            <w:r w:rsidRPr="00883D77">
              <w:t>    &lt;div data-product-id="456" data-price="29.99" data-category="electronics"&gt;</w:t>
            </w:r>
          </w:p>
          <w:p w14:paraId="035296D0" w14:textId="77777777" w:rsidR="00883D77" w:rsidRPr="00883D77" w:rsidRDefault="00883D77" w:rsidP="004E2469">
            <w:pPr>
              <w:pStyle w:val="code"/>
              <w:bidi w:val="0"/>
            </w:pPr>
            <w:r w:rsidRPr="00883D77">
              <w:t xml:space="preserve">        </w:t>
            </w:r>
            <w:r w:rsidRPr="00883D77">
              <w:rPr>
                <w:rtl/>
                <w:lang w:bidi="ar-SA"/>
              </w:rPr>
              <w:t>محصول</w:t>
            </w:r>
          </w:p>
          <w:p w14:paraId="14E9F435" w14:textId="77777777" w:rsidR="00883D77" w:rsidRDefault="00883D77" w:rsidP="004E2469">
            <w:pPr>
              <w:pStyle w:val="code"/>
              <w:bidi w:val="0"/>
            </w:pPr>
            <w:r w:rsidRPr="00883D77">
              <w:t>    &lt;/div&gt;</w:t>
            </w:r>
          </w:p>
          <w:p w14:paraId="6D35546E" w14:textId="77777777" w:rsidR="00883D77" w:rsidRPr="00883D77" w:rsidRDefault="00883D77" w:rsidP="004E2469">
            <w:pPr>
              <w:pStyle w:val="code"/>
              <w:bidi w:val="0"/>
            </w:pPr>
            <w:r w:rsidRPr="00883D77">
              <w:t xml:space="preserve">    &lt;!-- </w:t>
            </w:r>
            <w:r w:rsidRPr="00883D77">
              <w:rPr>
                <w:rtl/>
                <w:lang w:bidi="ar-SA"/>
              </w:rPr>
              <w:t>دسترسی در</w:t>
            </w:r>
            <w:r w:rsidRPr="00883D77">
              <w:t xml:space="preserve"> JavaScript --&gt;</w:t>
            </w:r>
          </w:p>
          <w:p w14:paraId="31F50260" w14:textId="77777777" w:rsidR="00883D77" w:rsidRPr="00883D77" w:rsidRDefault="00883D77" w:rsidP="004E2469">
            <w:pPr>
              <w:pStyle w:val="code"/>
              <w:bidi w:val="0"/>
            </w:pPr>
            <w:r w:rsidRPr="00883D77">
              <w:t>    &lt;script&gt;</w:t>
            </w:r>
          </w:p>
          <w:p w14:paraId="1F68E93B" w14:textId="77777777" w:rsidR="00883D77" w:rsidRPr="00883D77" w:rsidRDefault="00883D77" w:rsidP="004E2469">
            <w:pPr>
              <w:pStyle w:val="code"/>
              <w:bidi w:val="0"/>
            </w:pPr>
            <w:r w:rsidRPr="00883D77">
              <w:t>        const element = document.querySelector('div');</w:t>
            </w:r>
          </w:p>
          <w:p w14:paraId="16C8336F" w14:textId="77777777" w:rsidR="00883D77" w:rsidRPr="00883D77" w:rsidRDefault="00883D77" w:rsidP="004E2469">
            <w:pPr>
              <w:pStyle w:val="code"/>
              <w:bidi w:val="0"/>
            </w:pPr>
            <w:r w:rsidRPr="00883D77">
              <w:t>        console.log(element.dataset.productId); // "456"</w:t>
            </w:r>
          </w:p>
          <w:p w14:paraId="11DB2591" w14:textId="22E33208" w:rsidR="00883D77" w:rsidRDefault="00883D77" w:rsidP="004E2469">
            <w:pPr>
              <w:pStyle w:val="code"/>
              <w:bidi w:val="0"/>
            </w:pPr>
            <w:r w:rsidRPr="00883D77">
              <w:t>    &lt;/script&gt;</w:t>
            </w:r>
          </w:p>
        </w:tc>
      </w:tr>
    </w:tbl>
    <w:p w14:paraId="1CC63452" w14:textId="77777777" w:rsidR="00883D77" w:rsidRDefault="00883D77" w:rsidP="0018185B">
      <w:pPr>
        <w:bidi w:val="0"/>
      </w:pPr>
    </w:p>
    <w:p w14:paraId="4472ECD7" w14:textId="4CA5410C" w:rsidR="00803A40" w:rsidRDefault="00803A40" w:rsidP="0018185B">
      <w:pPr>
        <w:pStyle w:val="ListParagraph"/>
        <w:numPr>
          <w:ilvl w:val="0"/>
          <w:numId w:val="25"/>
        </w:num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D77" w14:paraId="7C9DAAB4" w14:textId="77777777" w:rsidTr="00883D77">
        <w:tc>
          <w:tcPr>
            <w:tcW w:w="9350" w:type="dxa"/>
          </w:tcPr>
          <w:p w14:paraId="548DCD6F" w14:textId="77777777" w:rsidR="00883D77" w:rsidRPr="00883D77" w:rsidRDefault="00883D77" w:rsidP="004E2469">
            <w:pPr>
              <w:pStyle w:val="code"/>
              <w:bidi w:val="0"/>
            </w:pPr>
            <w:r w:rsidRPr="00883D77">
              <w:lastRenderedPageBreak/>
              <w:t>    &lt;button aria-expanded="false" aria-controls="menu"&gt;</w:t>
            </w:r>
            <w:r w:rsidRPr="00883D77">
              <w:rPr>
                <w:rtl/>
                <w:lang w:bidi="ar-SA"/>
              </w:rPr>
              <w:t>منو</w:t>
            </w:r>
            <w:r w:rsidRPr="00883D77">
              <w:t>&lt;/button&gt;</w:t>
            </w:r>
          </w:p>
          <w:p w14:paraId="70D6D45B" w14:textId="49FBA92D" w:rsidR="00883D77" w:rsidRDefault="00883D77" w:rsidP="004E2469">
            <w:pPr>
              <w:pStyle w:val="code"/>
              <w:bidi w:val="0"/>
            </w:pPr>
            <w:r w:rsidRPr="00883D77">
              <w:t>    &lt;div id="menu" aria-hidden="true"&gt;</w:t>
            </w:r>
            <w:r w:rsidRPr="00883D77">
              <w:rPr>
                <w:rtl/>
                <w:lang w:bidi="ar-SA"/>
              </w:rPr>
              <w:t>محتوای منو</w:t>
            </w:r>
            <w:r w:rsidRPr="00883D77">
              <w:t>&lt;/div&gt;</w:t>
            </w:r>
          </w:p>
        </w:tc>
      </w:tr>
    </w:tbl>
    <w:p w14:paraId="62680C1B" w14:textId="64D50312" w:rsidR="00883D77" w:rsidRDefault="00883D77" w:rsidP="0018185B">
      <w:hyperlink r:id="rId57" w:history="1">
        <w:r w:rsidRPr="00883D77">
          <w:rPr>
            <w:rStyle w:val="Hyperlink"/>
          </w:rPr>
          <w:t>Global2</w:t>
        </w:r>
      </w:hyperlink>
    </w:p>
    <w:p w14:paraId="7E54D901" w14:textId="2F650BB8" w:rsidR="00803A40" w:rsidRDefault="00803A40" w:rsidP="0018185B">
      <w:pPr>
        <w:rPr>
          <w:rtl/>
        </w:rPr>
      </w:pPr>
      <w:r>
        <w:rPr>
          <w:rtl/>
        </w:rPr>
        <w:t>نکات مهم</w:t>
      </w:r>
    </w:p>
    <w:p w14:paraId="1F4C70D2" w14:textId="20D100E0" w:rsidR="00803A40" w:rsidRDefault="00803A40" w:rsidP="0018185B">
      <w:pPr>
        <w:pStyle w:val="ListParagraph"/>
        <w:numPr>
          <w:ilvl w:val="0"/>
          <w:numId w:val="26"/>
        </w:numPr>
      </w:pPr>
      <w:r>
        <w:rPr>
          <w:rtl/>
        </w:rPr>
        <w:t>نوشتن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مقدار </w:t>
      </w:r>
      <w:r>
        <w:t>Attribute</w:t>
      </w:r>
      <w:r>
        <w:rPr>
          <w:rtl/>
        </w:rPr>
        <w:t xml:space="preserve"> 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D77" w14:paraId="04A2B3FA" w14:textId="77777777" w:rsidTr="00883D77">
        <w:tc>
          <w:tcPr>
            <w:tcW w:w="9350" w:type="dxa"/>
            <w:shd w:val="clear" w:color="auto" w:fill="E2EFD9" w:themeFill="accent6" w:themeFillTint="33"/>
          </w:tcPr>
          <w:p w14:paraId="4D86C760" w14:textId="77777777" w:rsidR="00883D77" w:rsidRPr="004E2469" w:rsidRDefault="00883D77" w:rsidP="004E2469">
            <w:pPr>
              <w:pStyle w:val="code"/>
              <w:bidi w:val="0"/>
              <w:rPr>
                <w:szCs w:val="24"/>
                <w:rtl/>
              </w:rPr>
            </w:pPr>
            <w:r w:rsidRPr="004E2469">
              <w:rPr>
                <w:szCs w:val="24"/>
                <w:rtl/>
              </w:rPr>
              <w:t>&lt;!-- صح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rFonts w:hint="eastAsia"/>
                <w:szCs w:val="24"/>
                <w:rtl/>
              </w:rPr>
              <w:t>ح</w:t>
            </w:r>
            <w:r w:rsidRPr="004E2469">
              <w:rPr>
                <w:szCs w:val="24"/>
                <w:rtl/>
              </w:rPr>
              <w:t xml:space="preserve"> --&gt;</w:t>
            </w:r>
          </w:p>
          <w:p w14:paraId="469B85D7" w14:textId="31AC3248" w:rsidR="00883D77" w:rsidRPr="004E2469" w:rsidRDefault="004E2469" w:rsidP="004E2469">
            <w:pPr>
              <w:pStyle w:val="code"/>
              <w:bidi w:val="0"/>
              <w:rPr>
                <w:szCs w:val="24"/>
                <w:rtl/>
              </w:rPr>
            </w:pPr>
            <w:r>
              <w:rPr>
                <w:szCs w:val="24"/>
              </w:rPr>
              <w:t>&lt;</w:t>
            </w:r>
            <w:r w:rsidR="00883D77" w:rsidRPr="004E2469">
              <w:t>input type="text" value</w:t>
            </w:r>
            <w:r>
              <w:t>=</w:t>
            </w:r>
            <w:r w:rsidR="00883D77" w:rsidRPr="004E2469">
              <w:rPr>
                <w:szCs w:val="24"/>
                <w:rtl/>
              </w:rPr>
              <w:t>"مقدار پ</w:t>
            </w:r>
            <w:r w:rsidR="00883D77" w:rsidRPr="004E2469">
              <w:rPr>
                <w:rFonts w:hint="cs"/>
                <w:szCs w:val="24"/>
                <w:rtl/>
              </w:rPr>
              <w:t>ی</w:t>
            </w:r>
            <w:r w:rsidR="00883D77" w:rsidRPr="004E2469">
              <w:rPr>
                <w:rFonts w:hint="eastAsia"/>
                <w:szCs w:val="24"/>
                <w:rtl/>
              </w:rPr>
              <w:t>ش‌فرض</w:t>
            </w:r>
            <w:r w:rsidR="00883D77" w:rsidRPr="004E2469">
              <w:rPr>
                <w:szCs w:val="24"/>
                <w:rtl/>
              </w:rPr>
              <w:t>"</w:t>
            </w:r>
            <w:r>
              <w:rPr>
                <w:szCs w:val="24"/>
              </w:rPr>
              <w:t>&gt;</w:t>
            </w:r>
          </w:p>
          <w:p w14:paraId="576A6C62" w14:textId="77777777" w:rsidR="00883D77" w:rsidRPr="004E2469" w:rsidRDefault="00883D77" w:rsidP="004E2469">
            <w:pPr>
              <w:pStyle w:val="code"/>
              <w:bidi w:val="0"/>
              <w:rPr>
                <w:szCs w:val="24"/>
                <w:rtl/>
              </w:rPr>
            </w:pPr>
          </w:p>
          <w:p w14:paraId="28CCDF4B" w14:textId="77777777" w:rsidR="00883D77" w:rsidRPr="004E2469" w:rsidRDefault="00883D77" w:rsidP="004E2469">
            <w:pPr>
              <w:pStyle w:val="code"/>
              <w:bidi w:val="0"/>
              <w:rPr>
                <w:szCs w:val="24"/>
                <w:rtl/>
              </w:rPr>
            </w:pPr>
            <w:r w:rsidRPr="004E2469">
              <w:rPr>
                <w:szCs w:val="24"/>
                <w:rtl/>
              </w:rPr>
              <w:t>&lt;!-- اشتباه --&gt;</w:t>
            </w:r>
          </w:p>
          <w:p w14:paraId="569F051B" w14:textId="0483390E" w:rsidR="00883D77" w:rsidRPr="004E2469" w:rsidRDefault="004E2469" w:rsidP="004E2469">
            <w:pPr>
              <w:pStyle w:val="code"/>
              <w:bidi w:val="0"/>
              <w:rPr>
                <w:szCs w:val="24"/>
                <w:rtl/>
              </w:rPr>
            </w:pPr>
            <w:r>
              <w:t>&lt;</w:t>
            </w:r>
            <w:r w:rsidR="00883D77" w:rsidRPr="004E2469">
              <w:t>input type=text value</w:t>
            </w:r>
            <w:r>
              <w:t>=</w:t>
            </w:r>
            <w:r w:rsidR="00883D77" w:rsidRPr="004E2469">
              <w:rPr>
                <w:szCs w:val="24"/>
                <w:rtl/>
              </w:rPr>
              <w:t>مقدار پ</w:t>
            </w:r>
            <w:r w:rsidR="00883D77" w:rsidRPr="004E2469">
              <w:rPr>
                <w:rFonts w:hint="cs"/>
                <w:szCs w:val="24"/>
                <w:rtl/>
              </w:rPr>
              <w:t>ی</w:t>
            </w:r>
            <w:r w:rsidR="00883D77" w:rsidRPr="004E2469">
              <w:rPr>
                <w:rFonts w:hint="eastAsia"/>
                <w:szCs w:val="24"/>
                <w:rtl/>
              </w:rPr>
              <w:t>ش‌فرض</w:t>
            </w:r>
            <w:r>
              <w:rPr>
                <w:szCs w:val="24"/>
              </w:rPr>
              <w:t>&gt;</w:t>
            </w:r>
          </w:p>
          <w:p w14:paraId="43B7FE47" w14:textId="77777777" w:rsidR="00883D77" w:rsidRPr="004E2469" w:rsidRDefault="00883D77" w:rsidP="004E2469">
            <w:pPr>
              <w:pStyle w:val="code"/>
              <w:bidi w:val="0"/>
            </w:pPr>
          </w:p>
        </w:tc>
      </w:tr>
    </w:tbl>
    <w:p w14:paraId="6043B704" w14:textId="77777777" w:rsidR="00883D77" w:rsidRDefault="00883D77" w:rsidP="0018185B">
      <w:pPr>
        <w:bidi w:val="0"/>
      </w:pPr>
    </w:p>
    <w:p w14:paraId="52D86B4A" w14:textId="3DC550DA" w:rsidR="00803A40" w:rsidRDefault="00803A40" w:rsidP="0018185B">
      <w:pPr>
        <w:pStyle w:val="ListParagraph"/>
        <w:numPr>
          <w:ilvl w:val="0"/>
          <w:numId w:val="26"/>
        </w:numPr>
      </w:pPr>
      <w:r>
        <w:t>Attribute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بول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D77" w14:paraId="7DC96ADF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3BA7CD3F" w14:textId="77777777" w:rsidR="00883D77" w:rsidRPr="004E2469" w:rsidRDefault="00883D77" w:rsidP="004E2469">
            <w:pPr>
              <w:pStyle w:val="code"/>
              <w:bidi w:val="0"/>
              <w:rPr>
                <w:szCs w:val="24"/>
                <w:rtl/>
              </w:rPr>
            </w:pPr>
            <w:r w:rsidRPr="004E2469">
              <w:rPr>
                <w:szCs w:val="24"/>
                <w:rtl/>
              </w:rPr>
              <w:t>&lt;!-- 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rFonts w:hint="eastAsia"/>
                <w:szCs w:val="24"/>
                <w:rtl/>
              </w:rPr>
              <w:t>ن‌ها</w:t>
            </w:r>
            <w:r w:rsidRPr="004E2469">
              <w:rPr>
                <w:szCs w:val="24"/>
                <w:rtl/>
              </w:rPr>
              <w:t xml:space="preserve"> معادل هستند --&gt;</w:t>
            </w:r>
          </w:p>
          <w:p w14:paraId="2F79BF75" w14:textId="20173F79" w:rsidR="00883D77" w:rsidRPr="004E2469" w:rsidRDefault="00883D77" w:rsidP="004E2469">
            <w:pPr>
              <w:pStyle w:val="code"/>
              <w:bidi w:val="0"/>
            </w:pPr>
            <w:r w:rsidRPr="004E2469">
              <w:t>&lt;input disabled&gt;</w:t>
            </w:r>
          </w:p>
          <w:p w14:paraId="6CB2AF9C" w14:textId="3CF4A13C" w:rsidR="00883D77" w:rsidRPr="004E2469" w:rsidRDefault="00883D77" w:rsidP="004E2469">
            <w:pPr>
              <w:pStyle w:val="code"/>
              <w:bidi w:val="0"/>
            </w:pPr>
            <w:r w:rsidRPr="004E2469">
              <w:t>&lt;input disabled="disabled</w:t>
            </w:r>
            <w:r w:rsidRPr="004E2469">
              <w:rPr>
                <w:szCs w:val="24"/>
                <w:rtl/>
              </w:rPr>
              <w:t>"</w:t>
            </w:r>
            <w:r w:rsidRPr="004E2469">
              <w:t>&gt;</w:t>
            </w:r>
          </w:p>
          <w:p w14:paraId="1E07F826" w14:textId="35B396D3" w:rsidR="00883D77" w:rsidRPr="004E2469" w:rsidRDefault="00883D77" w:rsidP="004E2469">
            <w:pPr>
              <w:pStyle w:val="code"/>
              <w:bidi w:val="0"/>
            </w:pPr>
            <w:r w:rsidRPr="004E2469">
              <w:t>&lt;input disabled&gt;</w:t>
            </w:r>
          </w:p>
          <w:p w14:paraId="32C782AD" w14:textId="77777777" w:rsidR="00883D77" w:rsidRPr="004E2469" w:rsidRDefault="00883D77" w:rsidP="004E2469">
            <w:pPr>
              <w:pStyle w:val="code"/>
              <w:bidi w:val="0"/>
              <w:rPr>
                <w:szCs w:val="24"/>
                <w:rtl/>
              </w:rPr>
            </w:pPr>
          </w:p>
          <w:p w14:paraId="2AECFB85" w14:textId="50745BA1" w:rsidR="00883D77" w:rsidRPr="004E2469" w:rsidRDefault="00883D77" w:rsidP="004E2469">
            <w:pPr>
              <w:pStyle w:val="code"/>
              <w:bidi w:val="0"/>
              <w:rPr>
                <w:szCs w:val="24"/>
                <w:rtl/>
              </w:rPr>
            </w:pPr>
            <w:r w:rsidRPr="004E2469">
              <w:t>&lt;</w:t>
            </w:r>
            <w:r w:rsidR="00874470" w:rsidRPr="004E2469">
              <w:t xml:space="preserve">!-- </w:t>
            </w:r>
            <w:r w:rsidRPr="004E2469">
              <w:t>Attribute</w:t>
            </w:r>
            <w:r w:rsidRPr="004E2469">
              <w:rPr>
                <w:szCs w:val="24"/>
                <w:rtl/>
              </w:rPr>
              <w:t xml:space="preserve"> ها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szCs w:val="24"/>
                <w:rtl/>
              </w:rPr>
              <w:t xml:space="preserve"> بول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rFonts w:hint="eastAsia"/>
                <w:szCs w:val="24"/>
                <w:rtl/>
              </w:rPr>
              <w:t>ن</w:t>
            </w:r>
            <w:r w:rsidRPr="004E2469">
              <w:rPr>
                <w:szCs w:val="24"/>
                <w:rtl/>
              </w:rPr>
              <w:t xml:space="preserve"> را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rFonts w:hint="eastAsia"/>
                <w:szCs w:val="24"/>
                <w:rtl/>
              </w:rPr>
              <w:t>ج</w:t>
            </w:r>
            <w:r w:rsidRPr="004E2469">
              <w:rPr>
                <w:szCs w:val="24"/>
                <w:rtl/>
              </w:rPr>
              <w:t xml:space="preserve"> </w:t>
            </w:r>
            <w:r w:rsidR="00874470" w:rsidRPr="004E2469">
              <w:t>--&gt;</w:t>
            </w:r>
          </w:p>
          <w:p w14:paraId="6079DA88" w14:textId="029E140D" w:rsidR="00883D77" w:rsidRPr="004E2469" w:rsidRDefault="00874470" w:rsidP="004E2469">
            <w:pPr>
              <w:pStyle w:val="code"/>
              <w:bidi w:val="0"/>
            </w:pPr>
            <w:r w:rsidRPr="004E2469">
              <w:t>&lt;</w:t>
            </w:r>
            <w:r w:rsidR="00883D77" w:rsidRPr="004E2469">
              <w:t>video controls autoplay muted loop&gt;&lt;/video</w:t>
            </w:r>
            <w:r w:rsidRPr="004E2469">
              <w:t>&gt;</w:t>
            </w:r>
          </w:p>
          <w:p w14:paraId="3DC17C9B" w14:textId="554BB6C2" w:rsidR="00883D77" w:rsidRPr="004E2469" w:rsidRDefault="00874470" w:rsidP="004E2469">
            <w:pPr>
              <w:pStyle w:val="code"/>
              <w:bidi w:val="0"/>
            </w:pPr>
            <w:r w:rsidRPr="004E2469">
              <w:t>&lt;</w:t>
            </w:r>
            <w:r w:rsidR="00883D77" w:rsidRPr="004E2469">
              <w:t>select multiple&gt;&lt;/select</w:t>
            </w:r>
            <w:r w:rsidRPr="004E2469">
              <w:t>&gt;</w:t>
            </w:r>
          </w:p>
          <w:p w14:paraId="10D2B07D" w14:textId="409B62E8" w:rsidR="00883D77" w:rsidRPr="004E2469" w:rsidRDefault="00874470" w:rsidP="004E2469">
            <w:pPr>
              <w:pStyle w:val="code"/>
              <w:bidi w:val="0"/>
            </w:pPr>
            <w:r w:rsidRPr="004E2469">
              <w:t>&lt;</w:t>
            </w:r>
            <w:r w:rsidR="00883D77" w:rsidRPr="004E2469">
              <w:t>form novalidate&gt;&lt;/form</w:t>
            </w:r>
            <w:r w:rsidRPr="004E2469">
              <w:t>&gt;</w:t>
            </w:r>
          </w:p>
        </w:tc>
      </w:tr>
    </w:tbl>
    <w:p w14:paraId="3A97AC05" w14:textId="77777777" w:rsidR="00883D77" w:rsidRDefault="00883D77" w:rsidP="0018185B">
      <w:pPr>
        <w:bidi w:val="0"/>
      </w:pPr>
    </w:p>
    <w:p w14:paraId="419BEDCC" w14:textId="7642A471" w:rsidR="00803A40" w:rsidRDefault="00803A40" w:rsidP="0018185B">
      <w:pPr>
        <w:pStyle w:val="ListParagraph"/>
        <w:numPr>
          <w:ilvl w:val="0"/>
          <w:numId w:val="26"/>
        </w:numPr>
      </w:pPr>
      <w:r>
        <w:rPr>
          <w:rtl/>
        </w:rPr>
        <w:t>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</w:t>
      </w:r>
      <w:r>
        <w:t>Attribute</w:t>
      </w:r>
      <w:r>
        <w:rPr>
          <w:rtl/>
        </w:rPr>
        <w:t xml:space="preserve"> 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4470" w14:paraId="24F82055" w14:textId="77777777" w:rsidTr="00874470">
        <w:tc>
          <w:tcPr>
            <w:tcW w:w="9350" w:type="dxa"/>
            <w:shd w:val="clear" w:color="auto" w:fill="E2EFD9" w:themeFill="accent6" w:themeFillTint="33"/>
          </w:tcPr>
          <w:p w14:paraId="513B9C2F" w14:textId="77777777" w:rsidR="00874470" w:rsidRPr="00874470" w:rsidRDefault="00874470" w:rsidP="00524EED">
            <w:pPr>
              <w:pStyle w:val="code"/>
              <w:bidi w:val="0"/>
              <w:rPr>
                <w:rtl/>
              </w:rPr>
            </w:pPr>
            <w:r w:rsidRPr="00874470">
              <w:rPr>
                <w:rtl/>
              </w:rPr>
              <w:t>&lt;!-- توص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Fonts w:hint="eastAsia"/>
                <w:rtl/>
              </w:rPr>
              <w:t>ه</w:t>
            </w:r>
            <w:r w:rsidRPr="00874470">
              <w:rPr>
                <w:rtl/>
              </w:rPr>
              <w:t xml:space="preserve"> شده: ترت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Fonts w:hint="eastAsia"/>
                <w:rtl/>
              </w:rPr>
              <w:t>ب</w:t>
            </w:r>
            <w:r w:rsidRPr="00874470">
              <w:rPr>
                <w:rtl/>
              </w:rPr>
              <w:t xml:space="preserve"> منطق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tl/>
              </w:rPr>
              <w:t xml:space="preserve"> --&gt;</w:t>
            </w:r>
          </w:p>
          <w:p w14:paraId="76E38F90" w14:textId="03AE5C3C" w:rsidR="00874470" w:rsidRPr="00874470" w:rsidRDefault="00874470" w:rsidP="00524EED">
            <w:pPr>
              <w:pStyle w:val="code"/>
              <w:bidi w:val="0"/>
              <w:rPr>
                <w:szCs w:val="28"/>
                <w:rtl/>
              </w:rPr>
            </w:pPr>
            <w:r w:rsidRPr="00874470">
              <w:t>&lt;img src="image.jpg" alt</w:t>
            </w:r>
            <w:r w:rsidRPr="00874470">
              <w:rPr>
                <w:szCs w:val="28"/>
                <w:rtl/>
              </w:rPr>
              <w:t>="توض</w:t>
            </w:r>
            <w:r w:rsidRPr="00874470">
              <w:rPr>
                <w:rFonts w:hint="cs"/>
                <w:szCs w:val="28"/>
                <w:rtl/>
              </w:rPr>
              <w:t>ی</w:t>
            </w:r>
            <w:r w:rsidRPr="00874470">
              <w:rPr>
                <w:rFonts w:hint="eastAsia"/>
                <w:szCs w:val="28"/>
                <w:rtl/>
              </w:rPr>
              <w:t>ح</w:t>
            </w:r>
            <w:r w:rsidRPr="00874470">
              <w:rPr>
                <w:szCs w:val="28"/>
                <w:rtl/>
              </w:rPr>
              <w:t xml:space="preserve">" </w:t>
            </w:r>
            <w:r w:rsidRPr="00874470">
              <w:t>width="300" height="200" class="img-responsive</w:t>
            </w:r>
            <w:r w:rsidRPr="00874470">
              <w:rPr>
                <w:szCs w:val="28"/>
                <w:rtl/>
              </w:rPr>
              <w:t>"</w:t>
            </w:r>
            <w:r w:rsidRPr="00874470">
              <w:t>&gt;</w:t>
            </w:r>
          </w:p>
          <w:p w14:paraId="13077503" w14:textId="77777777" w:rsidR="00874470" w:rsidRPr="00874470" w:rsidRDefault="00874470" w:rsidP="00524EED">
            <w:pPr>
              <w:pStyle w:val="code"/>
              <w:bidi w:val="0"/>
              <w:rPr>
                <w:rtl/>
              </w:rPr>
            </w:pPr>
          </w:p>
          <w:p w14:paraId="2020A492" w14:textId="77777777" w:rsidR="00874470" w:rsidRPr="00874470" w:rsidRDefault="00874470" w:rsidP="00524EED">
            <w:pPr>
              <w:pStyle w:val="code"/>
              <w:bidi w:val="0"/>
              <w:rPr>
                <w:rtl/>
              </w:rPr>
            </w:pPr>
            <w:r w:rsidRPr="00874470">
              <w:rPr>
                <w:rtl/>
              </w:rPr>
              <w:t xml:space="preserve">&lt;!-- بهتر است </w:t>
            </w:r>
            <w:r w:rsidRPr="00874470">
              <w:t>class</w:t>
            </w:r>
            <w:r w:rsidRPr="00874470">
              <w:rPr>
                <w:rtl/>
              </w:rPr>
              <w:t xml:space="preserve"> و </w:t>
            </w:r>
            <w:r w:rsidRPr="00874470">
              <w:t>id</w:t>
            </w:r>
            <w:r w:rsidRPr="00874470">
              <w:rPr>
                <w:rtl/>
              </w:rPr>
              <w:t xml:space="preserve"> در ابتدا 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Fonts w:hint="eastAsia"/>
                <w:rtl/>
              </w:rPr>
              <w:t>ا</w:t>
            </w:r>
            <w:r w:rsidRPr="00874470">
              <w:rPr>
                <w:rtl/>
              </w:rPr>
              <w:t xml:space="preserve"> انتها باشند --&gt;</w:t>
            </w:r>
          </w:p>
          <w:p w14:paraId="1F563C86" w14:textId="43EEF468" w:rsidR="00874470" w:rsidRPr="00874470" w:rsidRDefault="00874470" w:rsidP="00524EED">
            <w:pPr>
              <w:pStyle w:val="code"/>
              <w:bidi w:val="0"/>
            </w:pPr>
            <w:r w:rsidRPr="00874470">
              <w:t>&lt;div id="container" class="main-wrapper" data-role="page</w:t>
            </w:r>
            <w:r w:rsidRPr="00874470">
              <w:rPr>
                <w:szCs w:val="28"/>
                <w:rtl/>
              </w:rPr>
              <w:t>"</w:t>
            </w:r>
            <w:r w:rsidRPr="00874470">
              <w:t>&gt;</w:t>
            </w:r>
          </w:p>
          <w:p w14:paraId="5AD7D44B" w14:textId="77777777" w:rsidR="00874470" w:rsidRPr="00874470" w:rsidRDefault="00874470" w:rsidP="00524EED">
            <w:pPr>
              <w:pStyle w:val="code"/>
              <w:bidi w:val="0"/>
            </w:pPr>
          </w:p>
        </w:tc>
      </w:tr>
    </w:tbl>
    <w:p w14:paraId="2577D11E" w14:textId="77777777" w:rsidR="00803A40" w:rsidRDefault="00803A40" w:rsidP="0018185B">
      <w:pPr>
        <w:rPr>
          <w:rtl/>
        </w:rPr>
      </w:pPr>
    </w:p>
    <w:p w14:paraId="009E2539" w14:textId="4C1A4CE2" w:rsidR="00803A40" w:rsidRDefault="00803A40" w:rsidP="0018185B">
      <w:pPr>
        <w:pStyle w:val="ListParagraph"/>
        <w:numPr>
          <w:ilvl w:val="0"/>
          <w:numId w:val="26"/>
        </w:numPr>
      </w:pPr>
      <w:r>
        <w:rPr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عملکرد: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4470" w14:paraId="1BAB98D9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00AC8EF6" w14:textId="77777777" w:rsidR="00874470" w:rsidRDefault="00874470" w:rsidP="00524EED">
            <w:pPr>
              <w:pStyle w:val="code"/>
              <w:bidi w:val="0"/>
            </w:pPr>
          </w:p>
          <w:p w14:paraId="76F51B87" w14:textId="11BB4547" w:rsidR="00874470" w:rsidRDefault="00874470" w:rsidP="00524EED">
            <w:pPr>
              <w:pStyle w:val="code"/>
              <w:bidi w:val="0"/>
              <w:rPr>
                <w:rtl/>
              </w:rPr>
            </w:pPr>
            <w:r>
              <w:t>&lt;!--</w:t>
            </w:r>
            <w:r>
              <w:rPr>
                <w:rtl/>
              </w:rPr>
              <w:t xml:space="preserve"> امن: جلوگ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حملات </w:t>
            </w:r>
            <w:r>
              <w:t>tabnabbing</w:t>
            </w:r>
            <w:r>
              <w:rPr>
                <w:rtl/>
              </w:rPr>
              <w:t xml:space="preserve"> --</w:t>
            </w:r>
            <w:r>
              <w:t>&gt;</w:t>
            </w:r>
          </w:p>
          <w:p w14:paraId="342DF1AC" w14:textId="6F1CCA6C" w:rsidR="00874470" w:rsidRDefault="00874470" w:rsidP="00524EED">
            <w:pPr>
              <w:pStyle w:val="code"/>
              <w:bidi w:val="0"/>
            </w:pPr>
            <w:r>
              <w:lastRenderedPageBreak/>
              <w:t>&lt;a href="https://example.com" target="_blank" rel="noopener noreferrer</w:t>
            </w:r>
            <w:r>
              <w:rPr>
                <w:rtl/>
              </w:rPr>
              <w:t>"</w:t>
            </w:r>
            <w:r>
              <w:t>&gt;</w:t>
            </w:r>
          </w:p>
          <w:p w14:paraId="619D1A97" w14:textId="77777777" w:rsidR="00874470" w:rsidRDefault="00874470" w:rsidP="00524EED">
            <w:pPr>
              <w:pStyle w:val="code"/>
              <w:bidi w:val="0"/>
              <w:rPr>
                <w:rtl/>
              </w:rPr>
            </w:pPr>
            <w:r>
              <w:rPr>
                <w:rtl/>
              </w:rPr>
              <w:t xml:space="preserve">   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امن</w:t>
            </w:r>
          </w:p>
          <w:p w14:paraId="6311FB27" w14:textId="4EBF2A2C" w:rsidR="00874470" w:rsidRDefault="00874470" w:rsidP="00524EED">
            <w:pPr>
              <w:pStyle w:val="code"/>
              <w:bidi w:val="0"/>
            </w:pPr>
            <w:r>
              <w:t>&lt;</w:t>
            </w:r>
            <w:r>
              <w:rPr>
                <w:rtl/>
              </w:rPr>
              <w:t>/</w:t>
            </w:r>
            <w:r>
              <w:t>a&gt;</w:t>
            </w:r>
          </w:p>
          <w:p w14:paraId="43DD0160" w14:textId="77777777" w:rsidR="00874470" w:rsidRDefault="00874470" w:rsidP="00524EED">
            <w:pPr>
              <w:pStyle w:val="code"/>
              <w:bidi w:val="0"/>
              <w:rPr>
                <w:rtl/>
              </w:rPr>
            </w:pPr>
          </w:p>
          <w:p w14:paraId="108AA388" w14:textId="29AEE9FF" w:rsidR="00874470" w:rsidRDefault="00874470" w:rsidP="00524EED">
            <w:pPr>
              <w:pStyle w:val="code"/>
              <w:bidi w:val="0"/>
              <w:rPr>
                <w:rtl/>
              </w:rPr>
            </w:pPr>
            <w:r>
              <w:t>&lt;!</w:t>
            </w:r>
            <w:r>
              <w:rPr>
                <w:rtl/>
              </w:rPr>
              <w:t xml:space="preserve"> به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بارگذار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--</w:t>
            </w:r>
            <w:r>
              <w:t>--&gt;</w:t>
            </w:r>
          </w:p>
          <w:p w14:paraId="31B06236" w14:textId="4D440DF0" w:rsidR="00874470" w:rsidRDefault="00874470" w:rsidP="00524EED">
            <w:pPr>
              <w:pStyle w:val="code"/>
              <w:bidi w:val="0"/>
              <w:rPr>
                <w:rtl/>
              </w:rPr>
            </w:pPr>
            <w:r>
              <w:t>&lt;img src="image.jpg" alt</w:t>
            </w:r>
            <w:r>
              <w:rPr>
                <w:rtl/>
              </w:rPr>
              <w:t>="تصو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" </w:t>
            </w:r>
            <w:r>
              <w:t xml:space="preserve"> loading="lazy" decoding="async</w:t>
            </w:r>
            <w:r>
              <w:rPr>
                <w:rtl/>
              </w:rPr>
              <w:t>"</w:t>
            </w:r>
            <w:r>
              <w:t>&gt;</w:t>
            </w:r>
          </w:p>
          <w:p w14:paraId="325901EC" w14:textId="77777777" w:rsidR="00874470" w:rsidRDefault="00874470" w:rsidP="00524EED">
            <w:pPr>
              <w:pStyle w:val="code"/>
              <w:bidi w:val="0"/>
            </w:pPr>
          </w:p>
        </w:tc>
      </w:tr>
    </w:tbl>
    <w:p w14:paraId="3F5E813B" w14:textId="77777777" w:rsidR="00803A40" w:rsidRDefault="00803A40" w:rsidP="0018185B">
      <w:pPr>
        <w:rPr>
          <w:rtl/>
        </w:rPr>
      </w:pPr>
    </w:p>
    <w:p w14:paraId="279086B5" w14:textId="03647926" w:rsidR="00803A40" w:rsidRDefault="00803A40" w:rsidP="0018185B">
      <w:pPr>
        <w:pStyle w:val="ListParagraph"/>
        <w:numPr>
          <w:ilvl w:val="0"/>
          <w:numId w:val="26"/>
        </w:num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HTML5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4470" w14:paraId="3708B3C7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55EB7520" w14:textId="3A1C31EA" w:rsidR="00874470" w:rsidRPr="00874470" w:rsidRDefault="00874470" w:rsidP="00524EED">
            <w:pPr>
              <w:pStyle w:val="code"/>
              <w:bidi w:val="0"/>
              <w:rPr>
                <w:rtl/>
              </w:rPr>
            </w:pPr>
            <w:r w:rsidRPr="00874470">
              <w:t>&lt;!</w:t>
            </w:r>
            <w:r w:rsidRPr="00874470">
              <w:rPr>
                <w:rtl/>
              </w:rPr>
              <w:t xml:space="preserve"> ذخ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Fonts w:hint="eastAsia"/>
                <w:rtl/>
              </w:rPr>
              <w:t>ره‌ساز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tl/>
              </w:rPr>
              <w:t xml:space="preserve"> محل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tl/>
              </w:rPr>
              <w:t xml:space="preserve"> --</w:t>
            </w:r>
            <w:r w:rsidRPr="00874470">
              <w:t>--&gt;</w:t>
            </w:r>
          </w:p>
          <w:p w14:paraId="44F9379F" w14:textId="6FE00AA2" w:rsidR="00874470" w:rsidRPr="00874470" w:rsidRDefault="00874470" w:rsidP="00524EED">
            <w:pPr>
              <w:pStyle w:val="code"/>
              <w:bidi w:val="0"/>
            </w:pPr>
            <w:r w:rsidRPr="00874470">
              <w:t>&lt;input type="text" list="suggestions</w:t>
            </w:r>
            <w:r w:rsidRPr="00874470">
              <w:rPr>
                <w:szCs w:val="28"/>
                <w:rtl/>
              </w:rPr>
              <w:t>"</w:t>
            </w:r>
            <w:r w:rsidRPr="00874470">
              <w:t>&gt;</w:t>
            </w:r>
          </w:p>
          <w:p w14:paraId="27D7B74A" w14:textId="57FE79B4" w:rsidR="00874470" w:rsidRPr="00874470" w:rsidRDefault="00874470" w:rsidP="00524EED">
            <w:pPr>
              <w:pStyle w:val="code"/>
              <w:bidi w:val="0"/>
            </w:pPr>
            <w:r w:rsidRPr="00874470">
              <w:t>&lt;datalist id="suggestions</w:t>
            </w:r>
            <w:r w:rsidRPr="00874470">
              <w:rPr>
                <w:szCs w:val="28"/>
                <w:rtl/>
              </w:rPr>
              <w:t>"</w:t>
            </w:r>
            <w:r w:rsidRPr="00874470">
              <w:t>&gt;</w:t>
            </w:r>
          </w:p>
          <w:p w14:paraId="199F5446" w14:textId="2E4B94E7" w:rsidR="00874470" w:rsidRPr="00874470" w:rsidRDefault="00874470" w:rsidP="00524EED">
            <w:pPr>
              <w:pStyle w:val="code"/>
              <w:bidi w:val="0"/>
              <w:rPr>
                <w:szCs w:val="28"/>
                <w:rtl/>
              </w:rPr>
            </w:pPr>
            <w:r w:rsidRPr="00874470">
              <w:rPr>
                <w:szCs w:val="28"/>
                <w:rtl/>
              </w:rPr>
              <w:t xml:space="preserve">    </w:t>
            </w:r>
            <w:r w:rsidRPr="00874470">
              <w:t>&lt;option value=</w:t>
            </w:r>
            <w:r w:rsidRPr="00874470">
              <w:rPr>
                <w:szCs w:val="28"/>
                <w:rtl/>
              </w:rPr>
              <w:t>"تهران"</w:t>
            </w:r>
            <w:r w:rsidRPr="00874470">
              <w:t>&gt;</w:t>
            </w:r>
          </w:p>
          <w:p w14:paraId="1070B25C" w14:textId="12AFB4AF" w:rsidR="00874470" w:rsidRPr="00874470" w:rsidRDefault="00874470" w:rsidP="00524EED">
            <w:pPr>
              <w:pStyle w:val="code"/>
              <w:bidi w:val="0"/>
              <w:rPr>
                <w:szCs w:val="28"/>
                <w:rtl/>
              </w:rPr>
            </w:pPr>
            <w:r w:rsidRPr="00874470">
              <w:rPr>
                <w:szCs w:val="28"/>
                <w:rtl/>
              </w:rPr>
              <w:t xml:space="preserve">    </w:t>
            </w:r>
            <w:r w:rsidRPr="00874470">
              <w:t>&lt;option value=</w:t>
            </w:r>
            <w:r w:rsidRPr="00874470">
              <w:rPr>
                <w:szCs w:val="28"/>
                <w:rtl/>
              </w:rPr>
              <w:t>"مشهد"</w:t>
            </w:r>
            <w:r w:rsidRPr="00874470">
              <w:t>&gt;</w:t>
            </w:r>
          </w:p>
          <w:p w14:paraId="4E773E5A" w14:textId="588CA209" w:rsidR="00874470" w:rsidRPr="00874470" w:rsidRDefault="00874470" w:rsidP="00524EED">
            <w:pPr>
              <w:pStyle w:val="code"/>
              <w:bidi w:val="0"/>
            </w:pPr>
            <w:r w:rsidRPr="00874470">
              <w:t>&lt;</w:t>
            </w:r>
            <w:r w:rsidRPr="00874470">
              <w:rPr>
                <w:szCs w:val="28"/>
                <w:rtl/>
              </w:rPr>
              <w:t>/</w:t>
            </w:r>
            <w:r w:rsidRPr="00874470">
              <w:t>datalist&gt;</w:t>
            </w:r>
          </w:p>
          <w:p w14:paraId="4F9FCEBF" w14:textId="77777777" w:rsidR="00874470" w:rsidRPr="00874470" w:rsidRDefault="00874470" w:rsidP="00524EED">
            <w:pPr>
              <w:pStyle w:val="code"/>
              <w:bidi w:val="0"/>
              <w:rPr>
                <w:rtl/>
              </w:rPr>
            </w:pPr>
          </w:p>
          <w:p w14:paraId="40CB5D3D" w14:textId="77777777" w:rsidR="00874470" w:rsidRPr="00874470" w:rsidRDefault="00874470" w:rsidP="00524EED">
            <w:pPr>
              <w:pStyle w:val="code"/>
              <w:bidi w:val="0"/>
              <w:rPr>
                <w:rtl/>
              </w:rPr>
            </w:pPr>
            <w:r w:rsidRPr="00874470">
              <w:rPr>
                <w:rtl/>
              </w:rPr>
              <w:t>&lt;!-- اعتبارسنج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tl/>
              </w:rPr>
              <w:t xml:space="preserve"> --&gt;</w:t>
            </w:r>
          </w:p>
          <w:p w14:paraId="78823A6F" w14:textId="5D08A0F7" w:rsidR="00874470" w:rsidRPr="00874470" w:rsidRDefault="00874470" w:rsidP="00524EED">
            <w:pPr>
              <w:pStyle w:val="code"/>
              <w:bidi w:val="0"/>
            </w:pPr>
            <w:r w:rsidRPr="00874470">
              <w:t>&lt;input type="email" required pattern="[a-z0-9._%+-]+@[a-z0-9.-]+\.[a-z]</w:t>
            </w:r>
            <w:r w:rsidRPr="00874470">
              <w:rPr>
                <w:szCs w:val="28"/>
                <w:rtl/>
              </w:rPr>
              <w:t>{2,}$"&gt;</w:t>
            </w:r>
          </w:p>
        </w:tc>
      </w:tr>
    </w:tbl>
    <w:p w14:paraId="3E5B53EC" w14:textId="71BBFF5D" w:rsidR="00803A40" w:rsidRDefault="00803A40" w:rsidP="0018185B">
      <w:pPr>
        <w:rPr>
          <w:rtl/>
        </w:rPr>
      </w:pP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</w:t>
      </w:r>
    </w:p>
    <w:p w14:paraId="7424EF8D" w14:textId="40AE8000" w:rsidR="00803A40" w:rsidRDefault="00803A40" w:rsidP="0018185B">
      <w:pPr>
        <w:rPr>
          <w:rtl/>
        </w:rPr>
      </w:pPr>
      <w:r>
        <w:rPr>
          <w:rtl/>
        </w:rPr>
        <w:t xml:space="preserve">1. استفاده معنادار از </w:t>
      </w:r>
      <w:r>
        <w:t>id</w:t>
      </w:r>
      <w:r>
        <w:rPr>
          <w:rtl/>
        </w:rPr>
        <w:t xml:space="preserve">: هر </w:t>
      </w:r>
      <w:r>
        <w:t>id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صفحه </w:t>
      </w:r>
      <w:r>
        <w:rPr>
          <w:rFonts w:hint="cs"/>
          <w:rtl/>
        </w:rPr>
        <w:t>ی</w:t>
      </w:r>
      <w:r>
        <w:rPr>
          <w:rFonts w:hint="eastAsia"/>
          <w:rtl/>
        </w:rPr>
        <w:t>کتا</w:t>
      </w:r>
      <w:r>
        <w:rPr>
          <w:rtl/>
        </w:rPr>
        <w:t xml:space="preserve"> باشد</w:t>
      </w:r>
    </w:p>
    <w:p w14:paraId="4806F82C" w14:textId="186045AE" w:rsidR="00803A40" w:rsidRDefault="00803A40" w:rsidP="0018185B">
      <w:pPr>
        <w:rPr>
          <w:rtl/>
        </w:rPr>
      </w:pPr>
      <w:r>
        <w:rPr>
          <w:rtl/>
        </w:rPr>
        <w:t>2. نام‌گذار</w:t>
      </w:r>
      <w:r>
        <w:rPr>
          <w:rFonts w:hint="cs"/>
          <w:rtl/>
        </w:rPr>
        <w:t>ی</w:t>
      </w:r>
      <w:r>
        <w:rPr>
          <w:rtl/>
        </w:rPr>
        <w:t xml:space="preserve"> مناسب </w:t>
      </w:r>
      <w:r>
        <w:t>class</w:t>
      </w:r>
      <w:r>
        <w:rPr>
          <w:rtl/>
        </w:rPr>
        <w:t xml:space="preserve">: استفاده از </w:t>
      </w:r>
      <w:r>
        <w:t>naming convention</w:t>
      </w:r>
      <w:r>
        <w:rPr>
          <w:rtl/>
        </w:rPr>
        <w:t xml:space="preserve"> مانند </w:t>
      </w:r>
      <w:r>
        <w:t>BEM</w:t>
      </w:r>
    </w:p>
    <w:p w14:paraId="4E6B84E1" w14:textId="057EEAF3" w:rsidR="00803A40" w:rsidRDefault="00803A40" w:rsidP="0018185B">
      <w:pPr>
        <w:rPr>
          <w:rtl/>
        </w:rPr>
      </w:pPr>
      <w:r>
        <w:rPr>
          <w:rtl/>
        </w:rPr>
        <w:t>3. اولو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class</w:t>
      </w:r>
      <w:r>
        <w:rPr>
          <w:rtl/>
        </w:rPr>
        <w:t>: به جا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style inline</w:t>
      </w:r>
      <w:r>
        <w:rPr>
          <w:rtl/>
        </w:rPr>
        <w:t xml:space="preserve"> از </w:t>
      </w:r>
      <w:r>
        <w:t>class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DD57DDD" w14:textId="1BC58300" w:rsidR="00803A40" w:rsidRDefault="00803A40" w:rsidP="0018185B">
      <w:pPr>
        <w:rPr>
          <w:rtl/>
        </w:rPr>
      </w:pPr>
      <w:r>
        <w:rPr>
          <w:rtl/>
        </w:rPr>
        <w:t>4. 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: استفاده از </w:t>
      </w:r>
      <w:r>
        <w:t>aria</w:t>
      </w:r>
      <w:r>
        <w:rPr>
          <w:rtl/>
        </w:rPr>
        <w:t>-* برا</w:t>
      </w:r>
      <w:r>
        <w:rPr>
          <w:rFonts w:hint="cs"/>
          <w:rtl/>
        </w:rPr>
        <w:t>ی</w:t>
      </w:r>
      <w:r>
        <w:rPr>
          <w:rtl/>
        </w:rPr>
        <w:t xml:space="preserve"> کاربران معلول</w:t>
      </w:r>
    </w:p>
    <w:p w14:paraId="524A3DC2" w14:textId="62094E10" w:rsidR="00803A40" w:rsidRDefault="00803A40" w:rsidP="0018185B">
      <w:r>
        <w:rPr>
          <w:rtl/>
        </w:rPr>
        <w:t>5.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سئو: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</w:t>
      </w:r>
      <w:r>
        <w:t>alt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2CC44853" w14:textId="6FB042CE" w:rsidR="005D3518" w:rsidRDefault="005D3518" w:rsidP="0018185B">
      <w:pPr>
        <w:pStyle w:val="Heading2"/>
      </w:pPr>
      <w:hyperlink w:anchor="_معرفی_لیست‌های_ترتیبی" w:history="1">
        <w:bookmarkStart w:id="57" w:name="_Toc211464496"/>
        <w:r w:rsidRPr="005D3518">
          <w:rPr>
            <w:rStyle w:val="Hyperlink"/>
            <w:rFonts w:hint="cs"/>
            <w:rtl/>
          </w:rPr>
          <w:t>آموزش لیست</w:t>
        </w:r>
        <w:r w:rsidR="0016259F">
          <w:rPr>
            <w:rStyle w:val="Hyperlink"/>
            <w:rFonts w:hint="cs"/>
            <w:rtl/>
          </w:rPr>
          <w:t>‌</w:t>
        </w:r>
        <w:r w:rsidRPr="005D3518">
          <w:rPr>
            <w:rStyle w:val="Hyperlink"/>
            <w:rFonts w:hint="cs"/>
            <w:rtl/>
          </w:rPr>
          <w:t xml:space="preserve">های </w:t>
        </w:r>
        <w:r w:rsidRPr="005D3518">
          <w:rPr>
            <w:rStyle w:val="Hyperlink"/>
          </w:rPr>
          <w:t>Nested</w:t>
        </w:r>
        <w:bookmarkEnd w:id="57"/>
      </w:hyperlink>
    </w:p>
    <w:p w14:paraId="26D5F6F8" w14:textId="08482EC7" w:rsidR="005D3518" w:rsidRDefault="005D3518" w:rsidP="00685D12">
      <w:pPr>
        <w:pStyle w:val="Heading2"/>
      </w:pPr>
      <w:bookmarkStart w:id="58" w:name="_معرفی_پلاگین_Live"/>
      <w:bookmarkStart w:id="59" w:name="_Toc211464497"/>
      <w:bookmarkEnd w:id="58"/>
      <w:r>
        <w:rPr>
          <w:rFonts w:hint="cs"/>
          <w:rtl/>
        </w:rPr>
        <w:t xml:space="preserve">معرفی پلاگین </w:t>
      </w:r>
      <w:r>
        <w:t xml:space="preserve">Live server </w:t>
      </w:r>
      <w:r>
        <w:rPr>
          <w:rFonts w:hint="cs"/>
          <w:rtl/>
        </w:rPr>
        <w:t xml:space="preserve"> در </w:t>
      </w:r>
      <w:r>
        <w:t>Vs code</w:t>
      </w:r>
      <w:bookmarkEnd w:id="59"/>
    </w:p>
    <w:p w14:paraId="2E0A7544" w14:textId="77777777" w:rsidR="00960E3E" w:rsidRDefault="00960E3E" w:rsidP="0018185B">
      <w:pPr>
        <w:rPr>
          <w:rtl/>
        </w:rPr>
      </w:pPr>
      <w:r>
        <w:rPr>
          <w:rtl/>
        </w:rPr>
        <w:t>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Live Server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افزونه محبوب در </w:t>
      </w:r>
      <w:r>
        <w:t>VS Code</w:t>
      </w:r>
      <w:r>
        <w:rPr>
          <w:rtl/>
        </w:rPr>
        <w:t xml:space="preserve"> است که با راه‌انداز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توسعه محل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«بارگذار</w:t>
      </w:r>
      <w:r>
        <w:rPr>
          <w:rFonts w:hint="cs"/>
          <w:rtl/>
        </w:rPr>
        <w:t>ی</w:t>
      </w:r>
      <w:r>
        <w:rPr>
          <w:rtl/>
        </w:rPr>
        <w:t xml:space="preserve"> مجدد زنده» (</w:t>
      </w:r>
      <w:r>
        <w:t>Live Reload</w:t>
      </w:r>
      <w:r>
        <w:rPr>
          <w:rtl/>
        </w:rPr>
        <w:t>) را برا</w:t>
      </w:r>
      <w:r>
        <w:rPr>
          <w:rFonts w:hint="cs"/>
          <w:rtl/>
        </w:rPr>
        <w:t>ی</w:t>
      </w:r>
      <w:r>
        <w:rPr>
          <w:rtl/>
        </w:rPr>
        <w:t xml:space="preserve"> شما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به آن معناست که با هر بار </w:t>
      </w:r>
      <w:r>
        <w:rPr>
          <w:rtl/>
        </w:rPr>
        <w:lastRenderedPageBreak/>
        <w:t>ذخ</w:t>
      </w:r>
      <w:r>
        <w:rPr>
          <w:rFonts w:hint="cs"/>
          <w:rtl/>
        </w:rPr>
        <w:t>ی</w:t>
      </w:r>
      <w:r>
        <w:rPr>
          <w:rFonts w:hint="eastAsia"/>
          <w:rtl/>
        </w:rPr>
        <w:t>ره‌ساز</w:t>
      </w:r>
      <w:r>
        <w:rPr>
          <w:rFonts w:hint="cs"/>
          <w:rtl/>
        </w:rPr>
        <w:t>ی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، </w:t>
      </w:r>
      <w:r>
        <w:t>CSS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JavaScript</w:t>
      </w:r>
      <w:r>
        <w:rPr>
          <w:rtl/>
        </w:rPr>
        <w:t>، صفحه مرورگر شما به طور خودکار به‌روزرسان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را بلافاصله مشاهده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06067705" w14:textId="556120C0" w:rsidR="00960E3E" w:rsidRDefault="00960E3E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نحوه</w:t>
      </w:r>
      <w:r>
        <w:rPr>
          <w:rtl/>
        </w:rPr>
        <w:t xml:space="preserve"> </w:t>
      </w:r>
      <w:r>
        <w:rPr>
          <w:rFonts w:hint="cs"/>
          <w:rtl/>
        </w:rPr>
        <w:t>نصب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راه‌اندازی</w:t>
      </w:r>
    </w:p>
    <w:p w14:paraId="36E75156" w14:textId="77777777" w:rsidR="00960E3E" w:rsidRDefault="00960E3E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نصب و شروع استفاده از </w:t>
      </w:r>
      <w:r>
        <w:t>Live Server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مراحل را دنبال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12DE279A" w14:textId="7597DDFB" w:rsidR="00960E3E" w:rsidRDefault="00960E3E" w:rsidP="0018185B">
      <w:pPr>
        <w:rPr>
          <w:rtl/>
        </w:rPr>
      </w:pPr>
      <w:r>
        <w:rPr>
          <w:rtl/>
        </w:rPr>
        <w:t xml:space="preserve">1.  باز کردن پنل </w:t>
      </w:r>
      <w:r>
        <w:t>Extensions</w:t>
      </w:r>
      <w:r>
        <w:rPr>
          <w:rtl/>
        </w:rPr>
        <w:t xml:space="preserve">: در </w:t>
      </w:r>
      <w:r>
        <w:t>VS Code</w:t>
      </w:r>
      <w:r>
        <w:rPr>
          <w:rtl/>
        </w:rPr>
        <w:t>، رو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  <w:r>
        <w:rPr>
          <w:rtl/>
        </w:rPr>
        <w:t xml:space="preserve"> </w:t>
      </w:r>
      <w:r>
        <w:t>Extensions</w:t>
      </w:r>
      <w:r>
        <w:rPr>
          <w:rtl/>
        </w:rPr>
        <w:t xml:space="preserve"> در نوار کنار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از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Ctrl+Shift+X</w:t>
      </w:r>
      <w:r>
        <w:rPr>
          <w:rtl/>
        </w:rPr>
        <w:t>` (در 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</w:t>
      </w:r>
      <w:r>
        <w:rPr>
          <w:rtl/>
        </w:rPr>
        <w:t>/ل</w:t>
      </w:r>
      <w:r>
        <w:rPr>
          <w:rFonts w:hint="cs"/>
          <w:rtl/>
        </w:rPr>
        <w:t>ی</w:t>
      </w:r>
      <w:r>
        <w:rPr>
          <w:rFonts w:hint="eastAsia"/>
          <w:rtl/>
        </w:rPr>
        <w:t>نوکس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Cmd+Shift+X</w:t>
      </w:r>
      <w:r>
        <w:rPr>
          <w:rtl/>
        </w:rPr>
        <w:t>` (در مک)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6FA20381" w14:textId="12289146" w:rsidR="00960E3E" w:rsidRDefault="00960E3E" w:rsidP="0018185B">
      <w:pPr>
        <w:rPr>
          <w:rtl/>
        </w:rPr>
      </w:pPr>
      <w:r>
        <w:rPr>
          <w:rtl/>
        </w:rPr>
        <w:t>2.  جستجو و نصب: در نوار جستجو، عبارت "</w:t>
      </w:r>
      <w:r>
        <w:t>Live Server</w:t>
      </w:r>
      <w:r>
        <w:rPr>
          <w:rtl/>
        </w:rPr>
        <w:t>" را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مربوط به</w:t>
      </w:r>
      <w:r>
        <w:t>Ritwick Dey</w:t>
      </w:r>
      <w:r>
        <w:rPr>
          <w:rtl/>
        </w:rPr>
        <w:t xml:space="preserve">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کرده و رو</w:t>
      </w:r>
      <w:r>
        <w:rPr>
          <w:rFonts w:hint="cs"/>
          <w:rtl/>
        </w:rPr>
        <w:t>ی</w:t>
      </w:r>
      <w:r>
        <w:rPr>
          <w:rtl/>
        </w:rPr>
        <w:t xml:space="preserve"> دکمه </w:t>
      </w:r>
      <w:r>
        <w:t>Install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356D4D6C" w14:textId="194B76AA" w:rsidR="00960E3E" w:rsidRDefault="00960E3E" w:rsidP="0018185B">
      <w:pPr>
        <w:rPr>
          <w:rtl/>
        </w:rPr>
      </w:pPr>
      <w:r>
        <w:rPr>
          <w:rtl/>
        </w:rPr>
        <w:t>3.  راه‌انداز</w:t>
      </w:r>
      <w:r>
        <w:rPr>
          <w:rFonts w:hint="cs"/>
          <w:rtl/>
        </w:rPr>
        <w:t>ی</w:t>
      </w:r>
      <w:r>
        <w:rPr>
          <w:rtl/>
        </w:rPr>
        <w:t xml:space="preserve"> سرور: پس از نصب، برا</w:t>
      </w:r>
      <w:r>
        <w:rPr>
          <w:rFonts w:hint="cs"/>
          <w:rtl/>
        </w:rPr>
        <w:t>ی</w:t>
      </w:r>
      <w:r>
        <w:rPr>
          <w:rtl/>
        </w:rPr>
        <w:t xml:space="preserve"> شروع به کار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روش‌ها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انتخاب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3D3FEEE4" w14:textId="6436DE26" w:rsidR="00960E3E" w:rsidRDefault="00960E3E" w:rsidP="0018185B">
      <w:pPr>
        <w:rPr>
          <w:rtl/>
        </w:rPr>
      </w:pPr>
      <w:r>
        <w:rPr>
          <w:rtl/>
        </w:rPr>
        <w:t xml:space="preserve">      رو</w:t>
      </w:r>
      <w:r>
        <w:rPr>
          <w:rFonts w:hint="cs"/>
          <w:rtl/>
        </w:rPr>
        <w:t>ی</w:t>
      </w:r>
      <w:r>
        <w:rPr>
          <w:rtl/>
        </w:rPr>
        <w:t xml:space="preserve"> دکمه "</w:t>
      </w:r>
      <w:r>
        <w:t>Go Live</w:t>
      </w:r>
      <w:r>
        <w:rPr>
          <w:rtl/>
        </w:rPr>
        <w:t>" که در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سمت راست پنجره </w:t>
      </w:r>
      <w:r>
        <w:t>VS Code</w:t>
      </w:r>
      <w:r>
        <w:rPr>
          <w:rtl/>
        </w:rPr>
        <w:t xml:space="preserve"> (نوار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 ظاهر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58BC85AE" w14:textId="45260212" w:rsidR="00960E3E" w:rsidRDefault="00960E3E" w:rsidP="0018185B">
      <w:pPr>
        <w:rPr>
          <w:rtl/>
        </w:rPr>
      </w:pPr>
      <w:r>
        <w:rPr>
          <w:rtl/>
        </w:rPr>
        <w:t xml:space="preserve">   رو</w:t>
      </w:r>
      <w:r>
        <w:rPr>
          <w:rFonts w:hint="cs"/>
          <w:rtl/>
        </w:rPr>
        <w:t>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مورد نظر خود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راست کرده و 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"</w:t>
      </w:r>
      <w:r>
        <w:t>Open with Live Server</w:t>
      </w:r>
      <w:r>
        <w:rPr>
          <w:rtl/>
        </w:rPr>
        <w:t>" را انتخاب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536150C8" w14:textId="65D0E15C" w:rsidR="00960E3E" w:rsidRDefault="00960E3E" w:rsidP="0018185B">
      <w:pPr>
        <w:rPr>
          <w:rtl/>
        </w:rPr>
      </w:pPr>
      <w:r>
        <w:rPr>
          <w:rtl/>
        </w:rPr>
        <w:t xml:space="preserve">     از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Alt+L, Alt+O</w:t>
      </w:r>
      <w:r>
        <w:rPr>
          <w:rtl/>
        </w:rPr>
        <w:t>` (در 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Cmd+L, Cmd+O</w:t>
      </w:r>
      <w:r>
        <w:rPr>
          <w:rtl/>
        </w:rPr>
        <w:t>` (در مک)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557446BF" w14:textId="77777777" w:rsidR="00960E3E" w:rsidRDefault="00960E3E" w:rsidP="0018185B">
      <w:pPr>
        <w:rPr>
          <w:rtl/>
        </w:rPr>
      </w:pPr>
      <w:r>
        <w:rPr>
          <w:rFonts w:hint="eastAsia"/>
          <w:rtl/>
        </w:rPr>
        <w:t>پس</w:t>
      </w:r>
      <w:r>
        <w:rPr>
          <w:rtl/>
        </w:rPr>
        <w:t xml:space="preserve"> از انجام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مراحل، صفحه پروژه شما در مرورگر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ش‌فرضتان</w:t>
      </w:r>
      <w:r>
        <w:rPr>
          <w:rtl/>
        </w:rPr>
        <w:t xml:space="preserve"> (معمولاً رو</w:t>
      </w:r>
      <w:r>
        <w:rPr>
          <w:rFonts w:hint="cs"/>
          <w:rtl/>
        </w:rPr>
        <w:t>ی</w:t>
      </w:r>
      <w:r>
        <w:rPr>
          <w:rtl/>
        </w:rPr>
        <w:t xml:space="preserve"> آدرس `</w:t>
      </w:r>
      <w:r>
        <w:t>http://127.0.0.1:5500</w:t>
      </w:r>
      <w:r>
        <w:rPr>
          <w:rtl/>
        </w:rPr>
        <w:t>`) باز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.</w:t>
      </w:r>
    </w:p>
    <w:p w14:paraId="4BE1848F" w14:textId="0A9D354D" w:rsidR="00960E3E" w:rsidRDefault="00960E3E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و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1DC14E22" w14:textId="77777777" w:rsidR="00960E3E" w:rsidRDefault="00960E3E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افزونه امکانات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شما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:</w:t>
      </w:r>
    </w:p>
    <w:p w14:paraId="5ACB2C0E" w14:textId="2A5E763A" w:rsidR="00960E3E" w:rsidRDefault="00960E3E" w:rsidP="0018185B">
      <w:pPr>
        <w:rPr>
          <w:rtl/>
        </w:rPr>
      </w:pPr>
      <w:r>
        <w:rPr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workspace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چندگانه: اگر رو</w:t>
      </w:r>
      <w:r>
        <w:rPr>
          <w:rFonts w:hint="cs"/>
          <w:rtl/>
        </w:rPr>
        <w:t>ی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پروژه به طور همزمان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t>Live Server</w:t>
      </w:r>
      <w:r>
        <w:rPr>
          <w:rtl/>
        </w:rPr>
        <w:t xml:space="preserve"> به خوب</w:t>
      </w:r>
      <w:r>
        <w:rPr>
          <w:rFonts w:hint="cs"/>
          <w:rtl/>
        </w:rPr>
        <w:t>ی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.</w:t>
      </w:r>
    </w:p>
    <w:p w14:paraId="3F6607E0" w14:textId="2DADE3D6" w:rsidR="00960E3E" w:rsidRDefault="00960E3E" w:rsidP="0018185B">
      <w:pPr>
        <w:rPr>
          <w:rtl/>
        </w:rPr>
      </w:pPr>
      <w:r>
        <w:rPr>
          <w:rtl/>
        </w:rPr>
        <w:t>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سفارش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>: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شماره پورت، مرورگر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و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سرور را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</w:t>
      </w:r>
      <w:r>
        <w:t>VS Code (`File &gt; Preferences &gt; Settings`)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484900B4" w14:textId="5E2BD873" w:rsidR="00960E3E" w:rsidRDefault="00960E3E" w:rsidP="0018185B">
      <w:pPr>
        <w:rPr>
          <w:rtl/>
        </w:rPr>
      </w:pPr>
      <w:r>
        <w:rPr>
          <w:rtl/>
        </w:rPr>
        <w:t>اتصال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شبکه محل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WLAN</w:t>
      </w:r>
      <w:r>
        <w:rPr>
          <w:rtl/>
        </w:rPr>
        <w:t>): با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مناسب،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پروژه خود را از دستگاه‌ها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(مانند تلفن همراه) در همان شبکه </w:t>
      </w:r>
      <w:r>
        <w:t>Wi-Fi</w:t>
      </w:r>
      <w:r>
        <w:rPr>
          <w:rtl/>
        </w:rPr>
        <w:t xml:space="preserve"> مشاهده و تست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33ACDB8C" w14:textId="531B8DC4" w:rsidR="00960E3E" w:rsidRDefault="00960E3E" w:rsidP="0018185B">
      <w:pPr>
        <w:rPr>
          <w:rtl/>
        </w:rPr>
      </w:pPr>
      <w:r>
        <w:rPr>
          <w:rtl/>
        </w:rPr>
        <w:lastRenderedPageBreak/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د</w:t>
      </w:r>
      <w:r>
        <w:rPr>
          <w:rFonts w:hint="cs"/>
          <w:rtl/>
        </w:rPr>
        <w:t>ی</w:t>
      </w:r>
      <w:r>
        <w:rPr>
          <w:rFonts w:hint="eastAsia"/>
          <w:rtl/>
        </w:rPr>
        <w:t>باگ</w:t>
      </w:r>
      <w:r>
        <w:rPr>
          <w:rtl/>
        </w:rPr>
        <w:t xml:space="preserve"> کردن مرورگر کروم: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امکان ع</w:t>
      </w:r>
      <w:r>
        <w:rPr>
          <w:rFonts w:hint="cs"/>
          <w:rtl/>
        </w:rPr>
        <w:t>ی</w:t>
      </w:r>
      <w:r>
        <w:rPr>
          <w:rFonts w:hint="eastAsia"/>
          <w:rtl/>
        </w:rPr>
        <w:t>ب‌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Fonts w:hint="eastAsia"/>
          <w:rtl/>
        </w:rPr>
        <w:t>تان</w:t>
      </w:r>
      <w:r>
        <w:rPr>
          <w:rtl/>
        </w:rPr>
        <w:t xml:space="preserve"> را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 xml:space="preserve"> .</w:t>
      </w:r>
    </w:p>
    <w:p w14:paraId="1105DF11" w14:textId="013009A5" w:rsidR="00960E3E" w:rsidRDefault="00960E3E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راهنمای</w:t>
      </w:r>
      <w:r>
        <w:rPr>
          <w:rtl/>
        </w:rPr>
        <w:t xml:space="preserve"> ع</w:t>
      </w:r>
      <w:r>
        <w:rPr>
          <w:rFonts w:hint="cs"/>
          <w:rtl/>
        </w:rPr>
        <w:t>ی</w:t>
      </w:r>
      <w:r>
        <w:rPr>
          <w:rFonts w:hint="eastAsia"/>
          <w:rtl/>
        </w:rPr>
        <w:t>ب‌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</w:p>
    <w:p w14:paraId="4606E0D3" w14:textId="77777777" w:rsidR="00960E3E" w:rsidRDefault="00960E3E" w:rsidP="0018185B">
      <w:pPr>
        <w:rPr>
          <w:rtl/>
        </w:rPr>
      </w:pPr>
      <w:r>
        <w:rPr>
          <w:rFonts w:hint="eastAsia"/>
          <w:rtl/>
        </w:rPr>
        <w:t>اگر</w:t>
      </w:r>
      <w:r>
        <w:rPr>
          <w:rtl/>
        </w:rPr>
        <w:t xml:space="preserve"> با مشکل مواجه شد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راهکارها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کمک‌کننده باشند:</w:t>
      </w:r>
    </w:p>
    <w:p w14:paraId="42F9EA27" w14:textId="3DC725CD" w:rsidR="00960E3E" w:rsidRDefault="00960E3E" w:rsidP="0018185B">
      <w:pPr>
        <w:rPr>
          <w:rtl/>
        </w:rPr>
      </w:pPr>
      <w:r>
        <w:rPr>
          <w:rtl/>
        </w:rPr>
        <w:t>دکمه "</w:t>
      </w:r>
      <w:r>
        <w:t>Go Live</w:t>
      </w:r>
      <w:r>
        <w:rPr>
          <w:rtl/>
        </w:rPr>
        <w:t>"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t>:</w:t>
      </w:r>
      <w:r>
        <w:rPr>
          <w:rtl/>
        </w:rPr>
        <w:t xml:space="preserve"> مطمئن شو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پوشه پروژه (</w:t>
      </w:r>
      <w:r>
        <w:t>Workspace</w:t>
      </w:r>
      <w:r>
        <w:rPr>
          <w:rtl/>
        </w:rPr>
        <w:t>) باز کرده‌ا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نه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مجزا. در صورت ن</w:t>
      </w:r>
      <w:r>
        <w:rPr>
          <w:rFonts w:hint="cs"/>
          <w:rtl/>
        </w:rPr>
        <w:t>ی</w:t>
      </w:r>
      <w:r>
        <w:rPr>
          <w:rFonts w:hint="eastAsia"/>
          <w:rtl/>
        </w:rPr>
        <w:t>از،</w:t>
      </w:r>
      <w:r>
        <w:rPr>
          <w:rtl/>
        </w:rPr>
        <w:t xml:space="preserve"> از منو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File</w:t>
      </w:r>
      <w:r>
        <w:rPr>
          <w:rtl/>
        </w:rPr>
        <w:t>` 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`</w:t>
      </w:r>
      <w:r>
        <w:t>Open Folder</w:t>
      </w:r>
      <w:r>
        <w:rPr>
          <w:rtl/>
        </w:rPr>
        <w:t>` را انتخاب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0898B0B7" w14:textId="2C695F1B" w:rsidR="00960E3E" w:rsidRDefault="00960E3E" w:rsidP="0018185B">
      <w:pPr>
        <w:rPr>
          <w:rtl/>
        </w:rPr>
      </w:pPr>
      <w:r>
        <w:rPr>
          <w:rtl/>
        </w:rPr>
        <w:t>سرور شروع به کار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: </w:t>
      </w:r>
      <w:r>
        <w:t>VS Code</w:t>
      </w:r>
      <w:r>
        <w:rPr>
          <w:rtl/>
        </w:rPr>
        <w:t xml:space="preserve"> را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بار </w:t>
      </w:r>
      <w:r>
        <w:t>restart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افزونه‌ها</w:t>
      </w:r>
      <w:r>
        <w:rPr>
          <w:rFonts w:hint="cs"/>
          <w:rtl/>
        </w:rPr>
        <w:t>ی</w:t>
      </w:r>
      <w:r>
        <w:rPr>
          <w:rtl/>
        </w:rPr>
        <w:t xml:space="preserve"> مشابه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(مانند "</w:t>
      </w:r>
      <w:r>
        <w:t>Live Preview</w:t>
      </w:r>
      <w:r>
        <w:rPr>
          <w:rtl/>
        </w:rPr>
        <w:t>") که ممکن است تداخل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کنند، غ</w:t>
      </w:r>
      <w:r>
        <w:rPr>
          <w:rFonts w:hint="cs"/>
          <w:rtl/>
        </w:rPr>
        <w:t>ی</w:t>
      </w:r>
      <w:r>
        <w:rPr>
          <w:rFonts w:hint="eastAsia"/>
          <w:rtl/>
        </w:rPr>
        <w:t>رفعال</w:t>
      </w:r>
      <w:r>
        <w:rPr>
          <w:rtl/>
        </w:rPr>
        <w:t xml:space="preserve"> باشند .</w:t>
      </w:r>
    </w:p>
    <w:p w14:paraId="64C00816" w14:textId="0AA443E9" w:rsidR="00960E3E" w:rsidRDefault="00960E3E" w:rsidP="0018185B">
      <w:pPr>
        <w:rPr>
          <w:rtl/>
        </w:rPr>
      </w:pPr>
      <w:r>
        <w:rPr>
          <w:rtl/>
        </w:rPr>
        <w:t>مرورگر به‌طور خودکار به‌روزرسان</w:t>
      </w:r>
      <w:r>
        <w:rPr>
          <w:rFonts w:hint="cs"/>
          <w:rtl/>
        </w:rPr>
        <w:t>ی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: مطمئن شو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پس از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خود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(`</w:t>
      </w:r>
      <w:r>
        <w:t>Ctrl+S</w:t>
      </w:r>
      <w:r>
        <w:rPr>
          <w:rtl/>
        </w:rPr>
        <w:t>`) کرده‌ا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325286B8" w14:textId="17F51442" w:rsidR="00960E3E" w:rsidRDefault="00960E3E" w:rsidP="00E32F8B">
      <w:pPr>
        <w:pStyle w:val="bold"/>
        <w:rPr>
          <w:rtl/>
        </w:rPr>
      </w:pPr>
      <w:r>
        <w:rPr>
          <w:rFonts w:hint="cs"/>
          <w:rtl/>
        </w:rPr>
        <w:t>جمع‌بندی</w:t>
      </w:r>
    </w:p>
    <w:p w14:paraId="60B492F9" w14:textId="77777777" w:rsidR="00960E3E" w:rsidRDefault="00960E3E" w:rsidP="0018185B">
      <w:pPr>
        <w:rPr>
          <w:rtl/>
        </w:rPr>
      </w:pPr>
      <w:r>
        <w:rPr>
          <w:rFonts w:hint="eastAsia"/>
          <w:rtl/>
        </w:rPr>
        <w:t>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Live Server</w:t>
      </w:r>
      <w:r>
        <w:rPr>
          <w:rtl/>
        </w:rPr>
        <w:t xml:space="preserve"> با حذف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بارگذار</w:t>
      </w:r>
      <w:r>
        <w:rPr>
          <w:rFonts w:hint="cs"/>
          <w:rtl/>
        </w:rPr>
        <w:t>ی</w:t>
      </w:r>
      <w:r>
        <w:rPr>
          <w:rtl/>
        </w:rPr>
        <w:t xml:space="preserve"> مجدد دست</w:t>
      </w:r>
      <w:r>
        <w:rPr>
          <w:rFonts w:hint="cs"/>
          <w:rtl/>
        </w:rPr>
        <w:t>ی</w:t>
      </w:r>
      <w:r>
        <w:rPr>
          <w:rtl/>
        </w:rPr>
        <w:t xml:space="preserve"> مرورگر،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ضرور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ابزارها 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 </w:t>
      </w:r>
      <w:r>
        <w:t>front-end</w:t>
      </w:r>
      <w:r>
        <w:rPr>
          <w:rtl/>
        </w:rPr>
        <w:t xml:space="preserve"> به حساب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افزونه روند توسعه را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و روان‌تر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.</w:t>
      </w:r>
    </w:p>
    <w:p w14:paraId="49730334" w14:textId="31A187C6" w:rsidR="00891ADD" w:rsidRDefault="0018185B" w:rsidP="0018185B">
      <w:pPr>
        <w:pStyle w:val="Heading2"/>
        <w:rPr>
          <w:rtl/>
        </w:rPr>
      </w:pPr>
      <w:hyperlink r:id="rId58" w:history="1">
        <w:bookmarkStart w:id="60" w:name="_Toc211464498"/>
        <w:r w:rsidRPr="0018185B">
          <w:rPr>
            <w:rStyle w:val="Hyperlink"/>
            <w:rFonts w:hint="cs"/>
            <w:rtl/>
          </w:rPr>
          <w:t xml:space="preserve">معرفی تگ </w:t>
        </w:r>
        <w:r w:rsidRPr="0018185B">
          <w:rPr>
            <w:rStyle w:val="Hyperlink"/>
          </w:rPr>
          <w:t>blockqoute</w:t>
        </w:r>
        <w:r w:rsidRPr="0018185B">
          <w:rPr>
            <w:rStyle w:val="Hyperlink"/>
            <w:rFonts w:hint="cs"/>
            <w:rtl/>
          </w:rPr>
          <w:t xml:space="preserve"> و </w:t>
        </w:r>
        <w:r w:rsidRPr="0018185B">
          <w:rPr>
            <w:rStyle w:val="Hyperlink"/>
          </w:rPr>
          <w:t>dislay</w:t>
        </w:r>
        <w:r w:rsidRPr="0018185B">
          <w:rPr>
            <w:rStyle w:val="Hyperlink"/>
            <w:rFonts w:hint="cs"/>
            <w:rtl/>
          </w:rPr>
          <w:t>آن</w:t>
        </w:r>
        <w:bookmarkEnd w:id="60"/>
      </w:hyperlink>
    </w:p>
    <w:p w14:paraId="439E21AE" w14:textId="08FC1C37" w:rsidR="0018185B" w:rsidRDefault="0018185B" w:rsidP="0018185B">
      <w:pPr>
        <w:rPr>
          <w:rtl/>
        </w:rPr>
      </w:pPr>
      <w:r>
        <w:rPr>
          <w:rtl/>
        </w:rPr>
        <w:t>تگ `&lt;</w:t>
      </w:r>
      <w:r>
        <w:t>blockquote</w:t>
      </w:r>
      <w:r>
        <w:rPr>
          <w:rtl/>
        </w:rPr>
        <w:t>&gt;`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35361744" w14:textId="203AA1E2" w:rsidR="0018185B" w:rsidRDefault="0018185B" w:rsidP="0018185B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blockquote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سطح بلاک در </w:t>
      </w:r>
      <w:r>
        <w:t>HTML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نقل قول کردن بخش‌ها</w:t>
      </w:r>
      <w:r>
        <w:rPr>
          <w:rFonts w:hint="cs"/>
          <w:rtl/>
        </w:rPr>
        <w:t>ی</w:t>
      </w:r>
      <w:r>
        <w:rPr>
          <w:rtl/>
        </w:rPr>
        <w:t xml:space="preserve"> بزرگ</w:t>
      </w:r>
      <w:r>
        <w:rPr>
          <w:rFonts w:hint="cs"/>
          <w:rtl/>
        </w:rPr>
        <w:t>ی</w:t>
      </w:r>
      <w:r>
        <w:rPr>
          <w:rtl/>
        </w:rPr>
        <w:t xml:space="preserve"> از متن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منبع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به مرورگرها،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خوانندگان صفحه م</w:t>
      </w:r>
      <w:r>
        <w:rPr>
          <w:rFonts w:hint="cs"/>
          <w:rtl/>
        </w:rPr>
        <w:t>ی‌</w:t>
      </w:r>
      <w:r>
        <w:rPr>
          <w:rFonts w:hint="eastAsia"/>
          <w:rtl/>
        </w:rPr>
        <w:t>فهماند</w:t>
      </w:r>
      <w:r>
        <w:rPr>
          <w:rtl/>
        </w:rPr>
        <w:t xml:space="preserve"> که محتوا</w:t>
      </w:r>
      <w:r>
        <w:rPr>
          <w:rFonts w:hint="cs"/>
          <w:rtl/>
        </w:rPr>
        <w:t>ی</w:t>
      </w:r>
      <w:r>
        <w:rPr>
          <w:rtl/>
        </w:rPr>
        <w:t xml:space="preserve"> داخل آن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نقل قول است.</w:t>
      </w:r>
    </w:p>
    <w:p w14:paraId="5351A2F7" w14:textId="5F05E749" w:rsidR="0018185B" w:rsidRDefault="0018185B" w:rsidP="0018185B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و ظاهر</w:t>
      </w:r>
      <w:r>
        <w:rPr>
          <w:rFonts w:hint="cs"/>
          <w:rtl/>
        </w:rPr>
        <w:t>ی</w:t>
      </w:r>
    </w:p>
    <w:p w14:paraId="6F89BBAD" w14:textId="77777777" w:rsidR="0018185B" w:rsidRDefault="0018185B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طور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ش‌فرض،</w:t>
      </w:r>
      <w:r>
        <w:rPr>
          <w:rtl/>
        </w:rPr>
        <w:t xml:space="preserve"> مرورگرها معمولاً محتوا</w:t>
      </w:r>
      <w:r>
        <w:rPr>
          <w:rFonts w:hint="cs"/>
          <w:rtl/>
        </w:rPr>
        <w:t>ی</w:t>
      </w:r>
      <w:r>
        <w:rPr>
          <w:rtl/>
        </w:rPr>
        <w:t xml:space="preserve"> داخل `&lt;</w:t>
      </w:r>
      <w:r>
        <w:t>blockquote</w:t>
      </w:r>
      <w:r>
        <w:rPr>
          <w:rtl/>
        </w:rPr>
        <w:t>&gt;` را به صورت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:</w:t>
      </w:r>
    </w:p>
    <w:p w14:paraId="11F1CC78" w14:textId="0086D043" w:rsidR="0018185B" w:rsidRDefault="0018185B" w:rsidP="0018185B">
      <w:pPr>
        <w:rPr>
          <w:rtl/>
        </w:rPr>
      </w:pPr>
      <w:r>
        <w:rPr>
          <w:rtl/>
        </w:rPr>
        <w:t xml:space="preserve">   تورفتگ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Indentation</w:t>
      </w:r>
      <w:r>
        <w:rPr>
          <w:rtl/>
        </w:rPr>
        <w:t>) از هر دو سمت راست و چپ.</w:t>
      </w:r>
    </w:p>
    <w:p w14:paraId="043DCB60" w14:textId="4EF04DAA" w:rsidR="0018185B" w:rsidRDefault="0018185B" w:rsidP="0018185B">
      <w:pPr>
        <w:rPr>
          <w:rtl/>
        </w:rPr>
      </w:pPr>
      <w:r>
        <w:rPr>
          <w:rtl/>
        </w:rPr>
        <w:t xml:space="preserve">   گاه</w:t>
      </w:r>
      <w:r>
        <w:rPr>
          <w:rFonts w:hint="cs"/>
          <w:rtl/>
        </w:rPr>
        <w:t>ی</w:t>
      </w:r>
      <w:r>
        <w:rPr>
          <w:rtl/>
        </w:rPr>
        <w:t xml:space="preserve"> اوقات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(</w:t>
      </w:r>
      <w:r>
        <w:t>Margin</w:t>
      </w:r>
      <w:r>
        <w:rPr>
          <w:rtl/>
        </w:rPr>
        <w:t>) در بالا و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به آن اضافه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51AFC2B1" w14:textId="73E05CDB" w:rsidR="0018185B" w:rsidRDefault="0018185B" w:rsidP="0018185B">
      <w:pPr>
        <w:rPr>
          <w:rtl/>
        </w:rPr>
      </w:pPr>
      <w:r>
        <w:rPr>
          <w:rtl/>
        </w:rPr>
        <w:t xml:space="preserve">   ممکن است از 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</w:t>
      </w:r>
      <w:r>
        <w:t>Italic</w:t>
      </w:r>
      <w:r>
        <w:rPr>
          <w:rtl/>
        </w:rPr>
        <w:t>)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استفاده کنند.</w:t>
      </w:r>
    </w:p>
    <w:p w14:paraId="770F83C2" w14:textId="77777777" w:rsidR="0018185B" w:rsidRPr="0018185B" w:rsidRDefault="0018185B" w:rsidP="0018185B">
      <w:pPr>
        <w:rPr>
          <w:rtl/>
        </w:rPr>
      </w:pPr>
      <w:r w:rsidRPr="0018185B">
        <w:rPr>
          <w:rFonts w:hint="eastAsia"/>
          <w:rtl/>
        </w:rPr>
        <w:lastRenderedPageBreak/>
        <w:t>البته</w:t>
      </w:r>
      <w:r w:rsidRPr="0018185B">
        <w:rPr>
          <w:rtl/>
        </w:rPr>
        <w:t xml:space="preserve"> شما م</w:t>
      </w:r>
      <w:r w:rsidRPr="0018185B">
        <w:rPr>
          <w:rFonts w:hint="cs"/>
          <w:rtl/>
        </w:rPr>
        <w:t>ی‌</w:t>
      </w:r>
      <w:r w:rsidRPr="0018185B">
        <w:rPr>
          <w:rFonts w:hint="eastAsia"/>
          <w:rtl/>
        </w:rPr>
        <w:t>توان</w:t>
      </w:r>
      <w:r w:rsidRPr="0018185B">
        <w:rPr>
          <w:rFonts w:hint="cs"/>
          <w:rtl/>
        </w:rPr>
        <w:t>ی</w:t>
      </w:r>
      <w:r w:rsidRPr="0018185B">
        <w:rPr>
          <w:rFonts w:hint="eastAsia"/>
          <w:rtl/>
        </w:rPr>
        <w:t>د</w:t>
      </w:r>
      <w:r w:rsidRPr="0018185B">
        <w:rPr>
          <w:rtl/>
        </w:rPr>
        <w:t xml:space="preserve"> با </w:t>
      </w:r>
      <w:r w:rsidRPr="0018185B">
        <w:t>CSS</w:t>
      </w:r>
      <w:r w:rsidRPr="0018185B">
        <w:rPr>
          <w:rtl/>
        </w:rPr>
        <w:t xml:space="preserve"> ا</w:t>
      </w:r>
      <w:r w:rsidRPr="0018185B">
        <w:rPr>
          <w:rFonts w:hint="cs"/>
          <w:rtl/>
        </w:rPr>
        <w:t>ی</w:t>
      </w:r>
      <w:r w:rsidRPr="0018185B">
        <w:rPr>
          <w:rFonts w:hint="eastAsia"/>
          <w:rtl/>
        </w:rPr>
        <w:t>ن</w:t>
      </w:r>
      <w:r w:rsidRPr="0018185B">
        <w:rPr>
          <w:rtl/>
        </w:rPr>
        <w:t xml:space="preserve"> ظاهر پ</w:t>
      </w:r>
      <w:r w:rsidRPr="0018185B">
        <w:rPr>
          <w:rFonts w:hint="cs"/>
          <w:rtl/>
        </w:rPr>
        <w:t>ی</w:t>
      </w:r>
      <w:r w:rsidRPr="0018185B">
        <w:rPr>
          <w:rFonts w:hint="eastAsia"/>
          <w:rtl/>
        </w:rPr>
        <w:t>ش‌فرض</w:t>
      </w:r>
      <w:r w:rsidRPr="0018185B">
        <w:rPr>
          <w:rtl/>
        </w:rPr>
        <w:t xml:space="preserve"> را کاملاً تغ</w:t>
      </w:r>
      <w:r w:rsidRPr="0018185B">
        <w:rPr>
          <w:rFonts w:hint="cs"/>
          <w:rtl/>
        </w:rPr>
        <w:t>یی</w:t>
      </w:r>
      <w:r w:rsidRPr="0018185B">
        <w:rPr>
          <w:rFonts w:hint="eastAsia"/>
          <w:rtl/>
        </w:rPr>
        <w:t>ر</w:t>
      </w:r>
      <w:r w:rsidRPr="0018185B">
        <w:rPr>
          <w:rtl/>
        </w:rPr>
        <w:t xml:space="preserve"> ده</w:t>
      </w:r>
      <w:r w:rsidRPr="0018185B">
        <w:rPr>
          <w:rFonts w:hint="cs"/>
          <w:rtl/>
        </w:rPr>
        <w:t>ی</w:t>
      </w:r>
      <w:r w:rsidRPr="0018185B">
        <w:rPr>
          <w:rFonts w:hint="eastAsia"/>
          <w:rtl/>
        </w:rPr>
        <w:t>د</w:t>
      </w:r>
      <w:r w:rsidRPr="0018185B">
        <w:rPr>
          <w:rtl/>
        </w:rPr>
        <w:t>.</w:t>
      </w:r>
    </w:p>
    <w:p w14:paraId="4A318177" w14:textId="2B629F8B" w:rsidR="0018185B" w:rsidRPr="0018185B" w:rsidRDefault="0018185B" w:rsidP="0018185B">
      <w:r w:rsidRPr="0018185B">
        <w:rPr>
          <w:rtl/>
        </w:rPr>
        <w:t xml:space="preserve"> نحوه استفاده (</w:t>
      </w:r>
      <w:r w:rsidRPr="0018185B">
        <w:t>Syntax</w:t>
      </w:r>
      <w:r w:rsidRPr="0018185B"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185B" w14:paraId="57643FE3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6EA56CA9" w14:textId="77777777" w:rsidR="0018185B" w:rsidRPr="0018185B" w:rsidRDefault="0018185B" w:rsidP="00524EED">
            <w:pPr>
              <w:pStyle w:val="code"/>
              <w:bidi w:val="0"/>
            </w:pPr>
            <w:r w:rsidRPr="0018185B">
              <w:t>&lt;blockquote&gt;</w:t>
            </w:r>
          </w:p>
          <w:p w14:paraId="5B468C00" w14:textId="77777777" w:rsidR="0018185B" w:rsidRPr="0018185B" w:rsidRDefault="0018185B" w:rsidP="00524EED">
            <w:pPr>
              <w:pStyle w:val="code"/>
              <w:bidi w:val="0"/>
              <w:rPr>
                <w:rtl/>
              </w:rPr>
            </w:pPr>
            <w:r w:rsidRPr="0018185B">
              <w:t xml:space="preserve">    </w:t>
            </w:r>
            <w:r w:rsidRPr="0018185B">
              <w:rPr>
                <w:rtl/>
              </w:rPr>
              <w:t>ا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نجا</w:t>
            </w:r>
            <w:r w:rsidRPr="0018185B">
              <w:rPr>
                <w:rtl/>
              </w:rPr>
              <w:t xml:space="preserve"> متن نقل قول شده قرار م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tl/>
              </w:rPr>
              <w:t xml:space="preserve"> گ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رد</w:t>
            </w:r>
            <w:r w:rsidRPr="0018185B">
              <w:rPr>
                <w:rtl/>
              </w:rPr>
              <w:t>. ا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ن</w:t>
            </w:r>
            <w:r w:rsidRPr="0018185B">
              <w:rPr>
                <w:rtl/>
              </w:rPr>
              <w:t xml:space="preserve"> م</w:t>
            </w:r>
            <w:r w:rsidRPr="0018185B">
              <w:rPr>
                <w:rFonts w:hint="cs"/>
                <w:rtl/>
              </w:rPr>
              <w:t>ی‌</w:t>
            </w:r>
            <w:r w:rsidRPr="0018185B">
              <w:rPr>
                <w:rFonts w:hint="eastAsia"/>
                <w:rtl/>
              </w:rPr>
              <w:t>تواند</w:t>
            </w:r>
            <w:r w:rsidRPr="0018185B">
              <w:rPr>
                <w:rtl/>
              </w:rPr>
              <w:t xml:space="preserve"> 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ک</w:t>
            </w:r>
            <w:r w:rsidRPr="0018185B">
              <w:rPr>
                <w:rtl/>
              </w:rPr>
              <w:t xml:space="preserve"> پاراگراف، چند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ن</w:t>
            </w:r>
            <w:r w:rsidRPr="0018185B">
              <w:rPr>
                <w:rtl/>
              </w:rPr>
              <w:t xml:space="preserve"> پاراگراف 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ا</w:t>
            </w:r>
            <w:r w:rsidRPr="0018185B">
              <w:rPr>
                <w:rtl/>
              </w:rPr>
              <w:t xml:space="preserve"> هر محتوا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tl/>
              </w:rPr>
              <w:t xml:space="preserve"> د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گر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tl/>
              </w:rPr>
              <w:t xml:space="preserve"> باشد</w:t>
            </w:r>
            <w:r w:rsidRPr="0018185B">
              <w:t>.</w:t>
            </w:r>
          </w:p>
          <w:p w14:paraId="42ABE45B" w14:textId="3C75B889" w:rsidR="0018185B" w:rsidRPr="0018185B" w:rsidRDefault="0018185B" w:rsidP="00524EED">
            <w:pPr>
              <w:pStyle w:val="code"/>
              <w:bidi w:val="0"/>
            </w:pPr>
            <w:r w:rsidRPr="0018185B">
              <w:t>&lt;/blockquote&gt;</w:t>
            </w:r>
          </w:p>
        </w:tc>
      </w:tr>
    </w:tbl>
    <w:p w14:paraId="75217740" w14:textId="594DBB87" w:rsidR="0018185B" w:rsidRDefault="0018185B" w:rsidP="0018185B">
      <w:hyperlink r:id="rId59" w:history="1">
        <w:r w:rsidRPr="0018185B">
          <w:rPr>
            <w:rStyle w:val="Hyperlink"/>
          </w:rPr>
          <w:t>Syntax</w:t>
        </w:r>
      </w:hyperlink>
    </w:p>
    <w:p w14:paraId="322BEFE8" w14:textId="1C5BB9C4" w:rsidR="0018185B" w:rsidRDefault="0018185B" w:rsidP="0018185B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مهم: `</w:t>
      </w:r>
      <w:r>
        <w:t>cite</w:t>
      </w:r>
      <w:r>
        <w:rPr>
          <w:rtl/>
        </w:rPr>
        <w:t>`</w:t>
      </w:r>
    </w:p>
    <w:p w14:paraId="2EE0C52C" w14:textId="03582170" w:rsidR="0018185B" w:rsidRDefault="0018185B" w:rsidP="0018185B"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blockquote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به نام `</w:t>
      </w:r>
      <w:r>
        <w:t>cite</w:t>
      </w:r>
      <w:r>
        <w:rPr>
          <w:rtl/>
        </w:rPr>
        <w:t>` دارد.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اشاره به آدرس منبع (</w:t>
      </w:r>
      <w:r>
        <w:t>URL</w:t>
      </w:r>
      <w:r>
        <w:rPr>
          <w:rtl/>
        </w:rPr>
        <w:t>) نقل قول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ابزارها</w:t>
      </w:r>
      <w:r>
        <w:rPr>
          <w:rFonts w:hint="cs"/>
          <w:rtl/>
        </w:rPr>
        <w:t>ی</w:t>
      </w:r>
      <w:r>
        <w:rPr>
          <w:rtl/>
        </w:rPr>
        <w:t xml:space="preserve"> خاص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است، اما در ظاهر صفحه به کاربر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185B" w14:paraId="3434BA02" w14:textId="77777777" w:rsidTr="0018185B">
        <w:tc>
          <w:tcPr>
            <w:tcW w:w="9350" w:type="dxa"/>
            <w:shd w:val="clear" w:color="auto" w:fill="E2EFD9" w:themeFill="accent6" w:themeFillTint="33"/>
          </w:tcPr>
          <w:p w14:paraId="0DA76467" w14:textId="77777777" w:rsidR="0018185B" w:rsidRPr="0018185B" w:rsidRDefault="0018185B" w:rsidP="00524EED">
            <w:pPr>
              <w:pStyle w:val="code"/>
              <w:bidi w:val="0"/>
            </w:pPr>
            <w:r w:rsidRPr="0018185B">
              <w:t>&lt;blockquote cite="https://example.com/source-page"&gt;</w:t>
            </w:r>
          </w:p>
          <w:p w14:paraId="69C37744" w14:textId="77777777" w:rsidR="0018185B" w:rsidRPr="0018185B" w:rsidRDefault="0018185B" w:rsidP="00524EED">
            <w:pPr>
              <w:pStyle w:val="code"/>
              <w:bidi w:val="0"/>
            </w:pPr>
            <w:r w:rsidRPr="0018185B">
              <w:t xml:space="preserve">    </w:t>
            </w:r>
            <w:r w:rsidRPr="0018185B">
              <w:rPr>
                <w:rtl/>
                <w:lang w:bidi="ar-SA"/>
              </w:rPr>
              <w:t>این یک نقل قول بسیار معروف از یک وب‌سایت است</w:t>
            </w:r>
            <w:r w:rsidRPr="0018185B">
              <w:t>.</w:t>
            </w:r>
          </w:p>
          <w:p w14:paraId="0AC36038" w14:textId="77777777" w:rsidR="0018185B" w:rsidRPr="0018185B" w:rsidRDefault="0018185B" w:rsidP="00524EED">
            <w:pPr>
              <w:pStyle w:val="code"/>
              <w:bidi w:val="0"/>
            </w:pPr>
            <w:r w:rsidRPr="0018185B">
              <w:t>&lt;/blockquote&gt;</w:t>
            </w:r>
          </w:p>
          <w:p w14:paraId="0A45D623" w14:textId="77777777" w:rsidR="0018185B" w:rsidRDefault="0018185B" w:rsidP="00524EED">
            <w:pPr>
              <w:pStyle w:val="code"/>
              <w:bidi w:val="0"/>
            </w:pPr>
          </w:p>
        </w:tc>
      </w:tr>
    </w:tbl>
    <w:p w14:paraId="3DE24249" w14:textId="6C3FB2F2" w:rsidR="0018185B" w:rsidRDefault="0018185B" w:rsidP="0018185B">
      <w:pPr>
        <w:rPr>
          <w:rtl/>
        </w:rPr>
      </w:pPr>
      <w:hyperlink r:id="rId60" w:history="1">
        <w:r w:rsidRPr="0018185B">
          <w:rPr>
            <w:rStyle w:val="Hyperlink"/>
          </w:rPr>
          <w:t>cite</w:t>
        </w:r>
      </w:hyperlink>
    </w:p>
    <w:p w14:paraId="79FEC0CD" w14:textId="24A3533A" w:rsidR="0018185B" w:rsidRDefault="0018185B" w:rsidP="0018185B">
      <w:pPr>
        <w:rPr>
          <w:rtl/>
        </w:rPr>
      </w:pPr>
      <w:r>
        <w:rPr>
          <w:rtl/>
        </w:rPr>
        <w:t>1.  نقل قول بلند: از `&lt;</w:t>
      </w:r>
      <w:r>
        <w:t>blockquote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نقل قول‌ها</w:t>
      </w:r>
      <w:r>
        <w:rPr>
          <w:rFonts w:hint="cs"/>
          <w:rtl/>
        </w:rPr>
        <w:t>ی</w:t>
      </w:r>
      <w:r>
        <w:rPr>
          <w:rtl/>
        </w:rPr>
        <w:t xml:space="preserve"> چندخط</w:t>
      </w:r>
      <w:r>
        <w:rPr>
          <w:rFonts w:hint="cs"/>
          <w:rtl/>
        </w:rPr>
        <w:t>ی</w:t>
      </w:r>
      <w:r>
        <w:rPr>
          <w:rtl/>
        </w:rPr>
        <w:t xml:space="preserve"> و نسبتاً بلند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نقل قول‌ها</w:t>
      </w:r>
      <w:r>
        <w:rPr>
          <w:rFonts w:hint="cs"/>
          <w:rtl/>
        </w:rPr>
        <w:t>ی</w:t>
      </w:r>
      <w:r>
        <w:rPr>
          <w:rtl/>
        </w:rPr>
        <w:t xml:space="preserve"> کوتاه و درون خط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از تگ `&lt;</w:t>
      </w:r>
      <w:r>
        <w:t>q</w:t>
      </w:r>
      <w:r>
        <w:rPr>
          <w:rtl/>
        </w:rPr>
        <w:t>&gt;`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D375F20" w14:textId="649E4764" w:rsidR="0018185B" w:rsidRDefault="0018185B" w:rsidP="0018185B">
      <w:pPr>
        <w:rPr>
          <w:rtl/>
        </w:rPr>
      </w:pPr>
      <w:r>
        <w:rPr>
          <w:rtl/>
        </w:rPr>
        <w:t>2.  منبع‌گذار</w:t>
      </w:r>
      <w:r>
        <w:rPr>
          <w:rFonts w:hint="cs"/>
          <w:rtl/>
        </w:rPr>
        <w:t>ی</w:t>
      </w:r>
      <w:r>
        <w:rPr>
          <w:rtl/>
        </w:rPr>
        <w:t>: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سع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منبع نقل قول را مشخص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cite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آدرس منبع و از تگ `&lt;</w:t>
      </w:r>
      <w:r>
        <w:t>cite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ذکر نام منبع (مثلاً نام کتاب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>)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معمولاً نام منبع را بعد از بسته شدن تگ `&lt;</w:t>
      </w:r>
      <w:r>
        <w:t>blockquote</w:t>
      </w:r>
      <w:r>
        <w:rPr>
          <w:rtl/>
        </w:rPr>
        <w:t>&gt;` م</w:t>
      </w:r>
      <w:r>
        <w:rPr>
          <w:rFonts w:hint="cs"/>
          <w:rtl/>
        </w:rPr>
        <w:t>ی‌</w:t>
      </w:r>
      <w:r>
        <w:rPr>
          <w:rFonts w:hint="eastAsia"/>
          <w:rtl/>
        </w:rPr>
        <w:t>آورند</w:t>
      </w:r>
      <w:r>
        <w:rPr>
          <w:rtl/>
        </w:rPr>
        <w:t>.</w:t>
      </w:r>
    </w:p>
    <w:p w14:paraId="60C7B8BB" w14:textId="6DD568C7" w:rsidR="0018185B" w:rsidRDefault="0018185B" w:rsidP="0018185B">
      <w:pPr>
        <w:rPr>
          <w:rtl/>
        </w:rPr>
      </w:pPr>
      <w:r>
        <w:rPr>
          <w:rtl/>
        </w:rPr>
        <w:t>مثال کامل و استاندارد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185B" w14:paraId="03F7C6C6" w14:textId="77777777" w:rsidTr="009F0A0A">
        <w:tc>
          <w:tcPr>
            <w:tcW w:w="9350" w:type="dxa"/>
            <w:shd w:val="clear" w:color="auto" w:fill="E2EFD9" w:themeFill="accent6" w:themeFillTint="33"/>
          </w:tcPr>
          <w:p w14:paraId="6690093E" w14:textId="77777777" w:rsidR="009F0A0A" w:rsidRPr="009F0A0A" w:rsidRDefault="009F0A0A" w:rsidP="00524EED">
            <w:pPr>
              <w:pStyle w:val="code"/>
              <w:bidi w:val="0"/>
            </w:pPr>
            <w:r w:rsidRPr="009F0A0A">
              <w:t>    &lt;blockquote cite="https://fa.wikipedia.org/wiki/%D8%B3%D8%B9%D8%AF%DB%8C"&gt;</w:t>
            </w:r>
          </w:p>
          <w:p w14:paraId="3EBF738E" w14:textId="77777777" w:rsidR="009F0A0A" w:rsidRPr="009F0A0A" w:rsidRDefault="009F0A0A" w:rsidP="00524EED">
            <w:pPr>
              <w:pStyle w:val="code"/>
              <w:bidi w:val="0"/>
            </w:pPr>
            <w:r w:rsidRPr="009F0A0A">
              <w:t>        &lt;p&gt;</w:t>
            </w:r>
            <w:r w:rsidRPr="009F0A0A">
              <w:rPr>
                <w:rtl/>
                <w:lang w:bidi="ar-SA"/>
              </w:rPr>
              <w:t>بنی آدم اعضای یک پیکرند که در آفرینش ز یک گوهرند</w:t>
            </w:r>
            <w:r w:rsidRPr="009F0A0A">
              <w:t>&lt;br&gt;</w:t>
            </w:r>
          </w:p>
          <w:p w14:paraId="51C0D4DE" w14:textId="77777777" w:rsidR="009F0A0A" w:rsidRPr="009F0A0A" w:rsidRDefault="009F0A0A" w:rsidP="00524EED">
            <w:pPr>
              <w:pStyle w:val="code"/>
              <w:bidi w:val="0"/>
            </w:pPr>
            <w:r w:rsidRPr="009F0A0A">
              <w:t xml:space="preserve">            </w:t>
            </w:r>
            <w:r w:rsidRPr="009F0A0A">
              <w:rPr>
                <w:rtl/>
                <w:lang w:bidi="ar-SA"/>
              </w:rPr>
              <w:t>چو عضوی به درد آورَد روزگار، دگر عضوها را نمانَد قرار</w:t>
            </w:r>
            <w:r w:rsidRPr="009F0A0A">
              <w:t>&lt;/p&gt;</w:t>
            </w:r>
          </w:p>
          <w:p w14:paraId="6DB33105" w14:textId="77777777" w:rsidR="009F0A0A" w:rsidRPr="009F0A0A" w:rsidRDefault="009F0A0A" w:rsidP="00524EED">
            <w:pPr>
              <w:pStyle w:val="code"/>
              <w:bidi w:val="0"/>
            </w:pPr>
            <w:r w:rsidRPr="009F0A0A">
              <w:t>    &lt;/blockquote&gt;</w:t>
            </w:r>
          </w:p>
          <w:p w14:paraId="0E6C8DFF" w14:textId="77777777" w:rsidR="009F0A0A" w:rsidRPr="009F0A0A" w:rsidRDefault="009F0A0A" w:rsidP="00524EED">
            <w:pPr>
              <w:pStyle w:val="code"/>
              <w:bidi w:val="0"/>
            </w:pPr>
            <w:r w:rsidRPr="009F0A0A">
              <w:t>    &lt;p&gt;— &lt;cite&gt;</w:t>
            </w:r>
            <w:r w:rsidRPr="009F0A0A">
              <w:rPr>
                <w:rtl/>
                <w:lang w:bidi="ar-SA"/>
              </w:rPr>
              <w:t>سعدی شیرازی</w:t>
            </w:r>
            <w:r w:rsidRPr="009F0A0A">
              <w:t>&lt;/cite&gt;&lt;/p&gt;</w:t>
            </w:r>
          </w:p>
          <w:p w14:paraId="28208E17" w14:textId="77777777" w:rsidR="0018185B" w:rsidRDefault="0018185B" w:rsidP="00524EED">
            <w:pPr>
              <w:pStyle w:val="code"/>
              <w:bidi w:val="0"/>
            </w:pPr>
          </w:p>
        </w:tc>
      </w:tr>
    </w:tbl>
    <w:p w14:paraId="0E0C44CD" w14:textId="5061131D" w:rsidR="0018185B" w:rsidRPr="00524EED" w:rsidRDefault="009F0A0A" w:rsidP="00524EED">
      <w:pPr>
        <w:pStyle w:val="code"/>
        <w:rPr>
          <w:szCs w:val="24"/>
          <w:rtl/>
        </w:rPr>
      </w:pPr>
      <w:hyperlink r:id="rId61" w:history="1">
        <w:r w:rsidRPr="00524EED">
          <w:rPr>
            <w:rStyle w:val="Hyperlink"/>
            <w:color w:val="auto"/>
            <w:u w:val="none"/>
          </w:rPr>
          <w:t>full</w:t>
        </w:r>
      </w:hyperlink>
    </w:p>
    <w:p w14:paraId="70225F45" w14:textId="4F2C06B4" w:rsidR="009F0A0A" w:rsidRDefault="00524EED" w:rsidP="00524EED">
      <w:pPr>
        <w:pStyle w:val="Heading2"/>
        <w:rPr>
          <w:rtl/>
        </w:rPr>
      </w:pPr>
      <w:bookmarkStart w:id="61" w:name="_Toc211464499"/>
      <w:r>
        <w:rPr>
          <w:rFonts w:hint="cs"/>
          <w:rtl/>
        </w:rPr>
        <w:t xml:space="preserve">تگ </w:t>
      </w:r>
      <w:r>
        <w:t>Pre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61"/>
    </w:p>
    <w:p w14:paraId="7FFCBD4A" w14:textId="1CE14A92" w:rsidR="00524EED" w:rsidRDefault="00524EED" w:rsidP="00524EED">
      <w:pPr>
        <w:rPr>
          <w:rtl/>
        </w:rPr>
      </w:pPr>
      <w:r>
        <w:rPr>
          <w:rtl/>
        </w:rPr>
        <w:t>تگ `&lt;</w:t>
      </w:r>
      <w:r>
        <w:t>pre</w:t>
      </w:r>
      <w:r>
        <w:rPr>
          <w:rtl/>
        </w:rPr>
        <w:t>&gt;`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1BB5BA74" w14:textId="6FBDEAA5" w:rsidR="00524EED" w:rsidRDefault="00524EED" w:rsidP="00524EED">
      <w:pPr>
        <w:rPr>
          <w:rtl/>
        </w:rPr>
      </w:pPr>
      <w:r>
        <w:rPr>
          <w:rFonts w:hint="eastAsia"/>
          <w:rtl/>
        </w:rPr>
        <w:lastRenderedPageBreak/>
        <w:t>تگ</w:t>
      </w:r>
      <w:r>
        <w:rPr>
          <w:rtl/>
        </w:rPr>
        <w:t xml:space="preserve"> `&lt;</w:t>
      </w:r>
      <w:r>
        <w:t>pre</w:t>
      </w:r>
      <w:r>
        <w:rPr>
          <w:rtl/>
        </w:rPr>
        <w:t xml:space="preserve">&gt;` مخفف </w:t>
      </w:r>
      <w:r>
        <w:t>Preformatted Text</w:t>
      </w:r>
      <w:r>
        <w:rPr>
          <w:rtl/>
        </w:rPr>
        <w:t xml:space="preserve"> به معنا</w:t>
      </w:r>
      <w:r>
        <w:rPr>
          <w:rFonts w:hint="cs"/>
          <w:rtl/>
        </w:rPr>
        <w:t>ی</w:t>
      </w:r>
      <w:r>
        <w:rPr>
          <w:rtl/>
        </w:rPr>
        <w:t xml:space="preserve"> "متن از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قالب‌بند</w:t>
      </w:r>
      <w:r>
        <w:rPr>
          <w:rFonts w:hint="cs"/>
          <w:rtl/>
        </w:rPr>
        <w:t>ی</w:t>
      </w:r>
      <w:r>
        <w:rPr>
          <w:rtl/>
        </w:rPr>
        <w:t xml:space="preserve"> شده"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متن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فضاها، تو رفتگ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و شکستن خطوط در آن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همانطور که در کد </w:t>
      </w:r>
      <w:r>
        <w:t>HTML</w:t>
      </w:r>
      <w:r>
        <w:rPr>
          <w:rtl/>
        </w:rPr>
        <w:t xml:space="preserve"> نوشته شده است، حفظ شود.</w:t>
      </w:r>
    </w:p>
    <w:p w14:paraId="32C2C383" w14:textId="74F9DF41" w:rsidR="00524EED" w:rsidRDefault="00524EED" w:rsidP="00524EED">
      <w:pPr>
        <w:rPr>
          <w:rtl/>
        </w:rPr>
      </w:pPr>
      <w:r>
        <w:rPr>
          <w:rtl/>
        </w:rPr>
        <w:t>مشکل اصل</w:t>
      </w:r>
      <w:r>
        <w:rPr>
          <w:rFonts w:hint="cs"/>
          <w:rtl/>
        </w:rPr>
        <w:t>ی</w:t>
      </w:r>
      <w:r>
        <w:rPr>
          <w:rtl/>
        </w:rPr>
        <w:t xml:space="preserve"> که `&lt;</w:t>
      </w:r>
      <w:r>
        <w:t>pre</w:t>
      </w:r>
      <w:r>
        <w:rPr>
          <w:rtl/>
        </w:rPr>
        <w:t>&gt;` حل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68F1846F" w14:textId="77777777" w:rsidR="00524EED" w:rsidRDefault="00524EED" w:rsidP="00524EED">
      <w:r>
        <w:rPr>
          <w:rFonts w:hint="eastAsia"/>
          <w:rtl/>
        </w:rPr>
        <w:t>به</w:t>
      </w:r>
      <w:r>
        <w:rPr>
          <w:rtl/>
        </w:rPr>
        <w:t xml:space="preserve"> طور معمول، </w:t>
      </w:r>
      <w:r>
        <w:t>HTML</w:t>
      </w:r>
      <w:r>
        <w:rPr>
          <w:rtl/>
        </w:rPr>
        <w:t xml:space="preserve"> فضاها</w:t>
      </w:r>
      <w:r>
        <w:rPr>
          <w:rFonts w:hint="cs"/>
          <w:rtl/>
        </w:rPr>
        <w:t>ی</w:t>
      </w:r>
      <w:r>
        <w:rPr>
          <w:rtl/>
        </w:rPr>
        <w:t xml:space="preserve"> خال</w:t>
      </w:r>
      <w:r>
        <w:rPr>
          <w:rFonts w:hint="cs"/>
          <w:rtl/>
        </w:rPr>
        <w:t>ی</w:t>
      </w:r>
      <w:r>
        <w:rPr>
          <w:rtl/>
        </w:rPr>
        <w:t xml:space="preserve"> متوال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Space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پشت سر هم) و </w:t>
      </w:r>
      <w:r>
        <w:t>Enter</w:t>
      </w:r>
      <w:r>
        <w:rPr>
          <w:rtl/>
        </w:rPr>
        <w:t>ها را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4EED" w14:paraId="60EC8A85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23A321B2" w14:textId="77777777" w:rsidR="00524EED" w:rsidRDefault="00524EED" w:rsidP="004E2469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  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   متن</w:t>
            </w:r>
          </w:p>
          <w:p w14:paraId="44507198" w14:textId="77777777" w:rsidR="00524EED" w:rsidRDefault="00524EED" w:rsidP="004E2469">
            <w:pPr>
              <w:pStyle w:val="code"/>
              <w:bidi w:val="0"/>
              <w:rPr>
                <w:rtl/>
              </w:rPr>
            </w:pPr>
            <w:r>
              <w:t xml:space="preserve">   </w:t>
            </w:r>
            <w:r>
              <w:rPr>
                <w:rtl/>
              </w:rPr>
              <w:t>معمول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است</w:t>
            </w:r>
            <w:r>
              <w:t>.</w:t>
            </w:r>
          </w:p>
          <w:p w14:paraId="5D22BC71" w14:textId="77777777" w:rsidR="00524EED" w:rsidRDefault="00524EED" w:rsidP="004E2469">
            <w:pPr>
              <w:pStyle w:val="code"/>
              <w:bidi w:val="0"/>
              <w:rPr>
                <w:rtl/>
              </w:rPr>
            </w:pPr>
            <w:r>
              <w:t xml:space="preserve">   </w:t>
            </w:r>
            <w:r>
              <w:rPr>
                <w:rtl/>
              </w:rPr>
              <w:t>فضاها و خطوط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ناد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tl/>
              </w:rPr>
              <w:t xml:space="preserve"> گرفته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t>.</w:t>
            </w:r>
          </w:p>
          <w:p w14:paraId="2D138546" w14:textId="18A42E4B" w:rsidR="00524EED" w:rsidRDefault="00524EED" w:rsidP="004E2469">
            <w:pPr>
              <w:pStyle w:val="code"/>
              <w:bidi w:val="0"/>
            </w:pPr>
            <w:r>
              <w:t>&lt;/p&gt;</w:t>
            </w:r>
          </w:p>
        </w:tc>
      </w:tr>
    </w:tbl>
    <w:p w14:paraId="7A887E3E" w14:textId="77777777" w:rsidR="00524EED" w:rsidRDefault="00524EED" w:rsidP="00524EED">
      <w:pPr>
        <w:rPr>
          <w:rtl/>
        </w:rPr>
      </w:pPr>
    </w:p>
    <w:p w14:paraId="07C596D7" w14:textId="0B692617" w:rsidR="00524EED" w:rsidRDefault="00524EED" w:rsidP="00524EED">
      <w:hyperlink r:id="rId62" w:history="1">
        <w:r w:rsidRPr="00524EED">
          <w:rPr>
            <w:rStyle w:val="Hyperlink"/>
            <w:rFonts w:hint="eastAsia"/>
            <w:rtl/>
          </w:rPr>
          <w:t>اما</w:t>
        </w:r>
        <w:r w:rsidRPr="00524EED">
          <w:rPr>
            <w:rStyle w:val="Hyperlink"/>
            <w:rtl/>
          </w:rPr>
          <w:t xml:space="preserve"> با استفاده از `&lt;</w:t>
        </w:r>
        <w:r w:rsidRPr="00524EED">
          <w:rPr>
            <w:rStyle w:val="Hyperlink"/>
          </w:rPr>
          <w:t>pre</w:t>
        </w:r>
        <w:r w:rsidRPr="00524EED">
          <w:rPr>
            <w:rStyle w:val="Hyperlink"/>
            <w:rtl/>
          </w:rPr>
          <w:t>&gt;`: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4EED" w14:paraId="4C88AEF0" w14:textId="77777777" w:rsidTr="00524EED">
        <w:tc>
          <w:tcPr>
            <w:tcW w:w="9350" w:type="dxa"/>
            <w:shd w:val="clear" w:color="auto" w:fill="E2EFD9" w:themeFill="accent6" w:themeFillTint="33"/>
          </w:tcPr>
          <w:p w14:paraId="43FA6D79" w14:textId="77777777" w:rsidR="00524EED" w:rsidRPr="00524EED" w:rsidRDefault="00524EED" w:rsidP="00524EED">
            <w:pPr>
              <w:pStyle w:val="code"/>
              <w:bidi w:val="0"/>
            </w:pPr>
            <w:r w:rsidRPr="00524EED">
              <w:t>    &lt;pre&gt;</w:t>
            </w:r>
            <w:r w:rsidRPr="00524EED">
              <w:rPr>
                <w:rtl/>
                <w:lang w:bidi="ar-SA"/>
              </w:rPr>
              <w:t>این    یک    متن</w:t>
            </w:r>
          </w:p>
          <w:p w14:paraId="79469A56" w14:textId="77777777" w:rsidR="00524EED" w:rsidRPr="00524EED" w:rsidRDefault="00524EED" w:rsidP="00524EED">
            <w:pPr>
              <w:pStyle w:val="code"/>
              <w:bidi w:val="0"/>
            </w:pPr>
            <w:r w:rsidRPr="00524EED">
              <w:t xml:space="preserve">            </w:t>
            </w:r>
            <w:r w:rsidRPr="00524EED">
              <w:rPr>
                <w:rtl/>
                <w:lang w:bidi="ar-SA"/>
              </w:rPr>
              <w:t>از پیش قالب‌بندی شده است</w:t>
            </w:r>
            <w:r w:rsidRPr="00524EED">
              <w:t>.</w:t>
            </w:r>
          </w:p>
          <w:p w14:paraId="249BDE37" w14:textId="77777777" w:rsidR="00524EED" w:rsidRPr="00524EED" w:rsidRDefault="00524EED" w:rsidP="00524EED">
            <w:pPr>
              <w:pStyle w:val="code"/>
              <w:bidi w:val="0"/>
            </w:pPr>
            <w:r w:rsidRPr="00524EED">
              <w:t xml:space="preserve">            </w:t>
            </w:r>
            <w:r w:rsidRPr="00524EED">
              <w:rPr>
                <w:rtl/>
                <w:lang w:bidi="ar-SA"/>
              </w:rPr>
              <w:t>فضاها و خطوط جدید حفظ می‌شوند</w:t>
            </w:r>
            <w:r w:rsidRPr="00524EED">
              <w:t>.</w:t>
            </w:r>
          </w:p>
          <w:p w14:paraId="0AA898F5" w14:textId="77777777" w:rsidR="00524EED" w:rsidRPr="00524EED" w:rsidRDefault="00524EED" w:rsidP="00524EED">
            <w:pPr>
              <w:pStyle w:val="code"/>
              <w:bidi w:val="0"/>
            </w:pPr>
            <w:r w:rsidRPr="00524EED">
              <w:t>    &lt;/pre&gt;</w:t>
            </w:r>
          </w:p>
          <w:p w14:paraId="2DDE845D" w14:textId="77777777" w:rsidR="00524EED" w:rsidRDefault="00524EED" w:rsidP="00524EED">
            <w:pPr>
              <w:pStyle w:val="code"/>
              <w:bidi w:val="0"/>
            </w:pPr>
          </w:p>
        </w:tc>
      </w:tr>
    </w:tbl>
    <w:p w14:paraId="75B937E8" w14:textId="138E8EA8" w:rsidR="00524EED" w:rsidRDefault="00524EED" w:rsidP="00524EED">
      <w:pPr>
        <w:rPr>
          <w:rtl/>
        </w:rPr>
      </w:pPr>
      <w:hyperlink r:id="rId63" w:history="1">
        <w:r w:rsidRPr="00524EED">
          <w:rPr>
            <w:rStyle w:val="Hyperlink"/>
          </w:rPr>
          <w:t>index</w:t>
        </w:r>
      </w:hyperlink>
    </w:p>
    <w:p w14:paraId="1B593FBF" w14:textId="083299DD" w:rsidR="00524EED" w:rsidRDefault="00524EED" w:rsidP="00524EED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ظاهر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</w:p>
    <w:p w14:paraId="7BD7CF96" w14:textId="77777777" w:rsidR="00524EED" w:rsidRDefault="00524EED" w:rsidP="00524EED">
      <w:pPr>
        <w:rPr>
          <w:rtl/>
        </w:rPr>
      </w:pPr>
      <w:r>
        <w:rPr>
          <w:rFonts w:hint="eastAsia"/>
          <w:rtl/>
        </w:rPr>
        <w:t>مرورگرها</w:t>
      </w:r>
      <w:r>
        <w:rPr>
          <w:rtl/>
        </w:rPr>
        <w:t xml:space="preserve"> معمولاً محتوا</w:t>
      </w:r>
      <w:r>
        <w:rPr>
          <w:rFonts w:hint="cs"/>
          <w:rtl/>
        </w:rPr>
        <w:t>ی</w:t>
      </w:r>
      <w:r>
        <w:rPr>
          <w:rtl/>
        </w:rPr>
        <w:t xml:space="preserve"> داخل `&lt;</w:t>
      </w:r>
      <w:r>
        <w:t>pre</w:t>
      </w:r>
      <w:r>
        <w:rPr>
          <w:rtl/>
        </w:rPr>
        <w:t>&gt;` را با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:</w:t>
      </w:r>
    </w:p>
    <w:p w14:paraId="2143B830" w14:textId="6486D083" w:rsidR="00524EED" w:rsidRDefault="00524EED" w:rsidP="00524EED">
      <w:pPr>
        <w:rPr>
          <w:rtl/>
        </w:rPr>
      </w:pPr>
      <w:r>
        <w:rPr>
          <w:rtl/>
        </w:rPr>
        <w:t xml:space="preserve">   فونت مونواسپ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(</w:t>
      </w:r>
      <w:r>
        <w:t>Monospace</w:t>
      </w:r>
      <w:r>
        <w:rPr>
          <w:rtl/>
        </w:rPr>
        <w:t>): مانند `</w:t>
      </w:r>
      <w:r>
        <w:t>Courier New</w:t>
      </w:r>
      <w:r>
        <w:rPr>
          <w:rtl/>
        </w:rPr>
        <w:t xml:space="preserve">` - که در آن همه کاراکترها عرض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Fonts w:hint="cs"/>
          <w:rtl/>
        </w:rPr>
        <w:t>ی</w:t>
      </w:r>
      <w:r>
        <w:rPr>
          <w:rtl/>
        </w:rPr>
        <w:t xml:space="preserve"> دارند.</w:t>
      </w:r>
    </w:p>
    <w:p w14:paraId="3DFDC54E" w14:textId="05DD0B5F" w:rsidR="00524EED" w:rsidRDefault="00524EED" w:rsidP="00524EED">
      <w:pPr>
        <w:rPr>
          <w:rtl/>
        </w:rPr>
      </w:pPr>
      <w:r>
        <w:rPr>
          <w:rtl/>
        </w:rPr>
        <w:t xml:space="preserve">   حفظ فضا</w:t>
      </w:r>
      <w:r>
        <w:rPr>
          <w:rFonts w:hint="cs"/>
          <w:rtl/>
        </w:rPr>
        <w:t>ی</w:t>
      </w:r>
      <w:r>
        <w:rPr>
          <w:rtl/>
        </w:rPr>
        <w:t xml:space="preserve"> سف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: تمام </w:t>
      </w:r>
      <w:r>
        <w:t>Space</w:t>
      </w:r>
      <w:r>
        <w:rPr>
          <w:rtl/>
        </w:rPr>
        <w:t xml:space="preserve">ها، </w:t>
      </w:r>
      <w:r>
        <w:t>Tab</w:t>
      </w:r>
      <w:r>
        <w:rPr>
          <w:rtl/>
        </w:rPr>
        <w:t>ها و خطوط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4B872032" w14:textId="4379D2FC" w:rsidR="00524EED" w:rsidRDefault="00524EED" w:rsidP="00524EED">
      <w:pPr>
        <w:rPr>
          <w:rtl/>
        </w:rPr>
      </w:pPr>
      <w:r>
        <w:rPr>
          <w:rtl/>
        </w:rPr>
        <w:t xml:space="preserve">  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به صورت بلوک: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سطح بلاک است.</w:t>
      </w:r>
    </w:p>
    <w:p w14:paraId="15C8F729" w14:textId="09EC777F" w:rsidR="00524EED" w:rsidRDefault="00524EED" w:rsidP="00524EED">
      <w:pPr>
        <w:rPr>
          <w:rtl/>
        </w:rPr>
      </w:pPr>
      <w:r>
        <w:rPr>
          <w:rtl/>
        </w:rPr>
        <w:t xml:space="preserve"> کاربردها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pre</w:t>
      </w:r>
      <w:r>
        <w:rPr>
          <w:rtl/>
        </w:rPr>
        <w:t>&gt;`</w:t>
      </w:r>
    </w:p>
    <w:p w14:paraId="02E889FE" w14:textId="2910C33B" w:rsidR="00524EED" w:rsidRDefault="00524EED" w:rsidP="00524EED">
      <w:pPr>
        <w:rPr>
          <w:rtl/>
        </w:rPr>
      </w:pPr>
      <w:r>
        <w:rPr>
          <w:rtl/>
        </w:rPr>
        <w:t>1. 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Fonts w:hint="cs"/>
          <w:rtl/>
        </w:rPr>
        <w:t>ی</w:t>
      </w:r>
      <w:r>
        <w:rPr>
          <w:rtl/>
        </w:rPr>
        <w:t xml:space="preserve"> (را</w:t>
      </w:r>
      <w:r>
        <w:rPr>
          <w:rFonts w:hint="cs"/>
          <w:rtl/>
        </w:rPr>
        <w:t>ی</w:t>
      </w:r>
      <w:r>
        <w:rPr>
          <w:rFonts w:hint="eastAsia"/>
          <w:rtl/>
        </w:rPr>
        <w:t>ج‌تر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کاربرد)</w:t>
      </w:r>
    </w:p>
    <w:p w14:paraId="2E028CF2" w14:textId="3BCADAE7" w:rsidR="00524EED" w:rsidRDefault="00524EED" w:rsidP="00524EED">
      <w:pPr>
        <w:rPr>
          <w:rtl/>
        </w:rPr>
      </w:pPr>
      <w:r>
        <w:rPr>
          <w:rtl/>
        </w:rPr>
        <w:t>2. 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شعر و متون ادب</w:t>
      </w:r>
      <w:r>
        <w:rPr>
          <w:rFonts w:hint="cs"/>
          <w:rtl/>
        </w:rPr>
        <w:t>ی</w:t>
      </w:r>
      <w:r>
        <w:rPr>
          <w:rtl/>
        </w:rPr>
        <w:t xml:space="preserve"> که فرمت خاص</w:t>
      </w:r>
      <w:r>
        <w:rPr>
          <w:rFonts w:hint="cs"/>
          <w:rtl/>
        </w:rPr>
        <w:t>ی</w:t>
      </w:r>
      <w:r>
        <w:rPr>
          <w:rtl/>
        </w:rPr>
        <w:t xml:space="preserve"> دارند</w:t>
      </w:r>
    </w:p>
    <w:p w14:paraId="32E5F82F" w14:textId="5E92A3E8" w:rsidR="00524EED" w:rsidRDefault="00524EED" w:rsidP="00524EED">
      <w:pPr>
        <w:rPr>
          <w:rtl/>
        </w:rPr>
      </w:pPr>
      <w:r>
        <w:rPr>
          <w:rtl/>
        </w:rPr>
        <w:t>3. 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خروج</w:t>
      </w:r>
      <w:r>
        <w:rPr>
          <w:rFonts w:hint="cs"/>
          <w:rtl/>
        </w:rPr>
        <w:t>ی</w:t>
      </w:r>
      <w:r>
        <w:rPr>
          <w:rtl/>
        </w:rPr>
        <w:t xml:space="preserve"> برنامه‌ها (</w:t>
      </w:r>
      <w:r>
        <w:t>Command Line Output</w:t>
      </w:r>
      <w:r>
        <w:rPr>
          <w:rtl/>
        </w:rPr>
        <w:t>)</w:t>
      </w:r>
    </w:p>
    <w:p w14:paraId="3B6EEC81" w14:textId="301C6FF0" w:rsidR="00524EED" w:rsidRDefault="00524EED" w:rsidP="00524EED">
      <w:pPr>
        <w:rPr>
          <w:rtl/>
        </w:rPr>
      </w:pPr>
      <w:r>
        <w:rPr>
          <w:rtl/>
        </w:rPr>
        <w:lastRenderedPageBreak/>
        <w:t>4. 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t>ASCII Art</w:t>
      </w:r>
      <w:r>
        <w:rPr>
          <w:rtl/>
        </w:rPr>
        <w:t xml:space="preserve"> (نقاش</w:t>
      </w:r>
      <w:r>
        <w:rPr>
          <w:rFonts w:hint="cs"/>
          <w:rtl/>
        </w:rPr>
        <w:t>ی</w:t>
      </w:r>
      <w:r>
        <w:rPr>
          <w:rtl/>
        </w:rPr>
        <w:t xml:space="preserve"> با کاراکترها)</w:t>
      </w:r>
    </w:p>
    <w:p w14:paraId="245AB1EE" w14:textId="6D01AEC7" w:rsidR="00524EED" w:rsidRDefault="00524EED" w:rsidP="00524EED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</w:p>
    <w:p w14:paraId="39F97946" w14:textId="7B51E641" w:rsidR="00524EED" w:rsidRDefault="00524EED" w:rsidP="00524EED">
      <w:r>
        <w:rPr>
          <w:rtl/>
        </w:rPr>
        <w:t xml:space="preserve"> مثال ۱: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کد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2B0F" w14:paraId="4875EDD3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3DAAD7C4" w14:textId="77777777" w:rsidR="00C12B0F" w:rsidRDefault="00C12B0F" w:rsidP="004E2469">
            <w:pPr>
              <w:pStyle w:val="code"/>
              <w:bidi w:val="0"/>
            </w:pPr>
            <w:r>
              <w:t>&lt;pre&gt;</w:t>
            </w:r>
          </w:p>
          <w:p w14:paraId="5E246187" w14:textId="77777777" w:rsidR="00C12B0F" w:rsidRDefault="00C12B0F" w:rsidP="004E2469">
            <w:pPr>
              <w:pStyle w:val="code"/>
              <w:bidi w:val="0"/>
            </w:pPr>
            <w:r>
              <w:t>function helloWorld() {</w:t>
            </w:r>
          </w:p>
          <w:p w14:paraId="34BE6464" w14:textId="77777777" w:rsidR="00C12B0F" w:rsidRDefault="00C12B0F" w:rsidP="004E2469">
            <w:pPr>
              <w:pStyle w:val="code"/>
              <w:bidi w:val="0"/>
            </w:pPr>
            <w:r>
              <w:t xml:space="preserve">    console.log("Hello World!");</w:t>
            </w:r>
          </w:p>
          <w:p w14:paraId="071E1CD5" w14:textId="77777777" w:rsidR="00C12B0F" w:rsidRDefault="00C12B0F" w:rsidP="004E2469">
            <w:pPr>
              <w:pStyle w:val="code"/>
              <w:bidi w:val="0"/>
            </w:pPr>
            <w:r>
              <w:t xml:space="preserve">    for (let i = 0; i &lt; 5; i++) {</w:t>
            </w:r>
          </w:p>
          <w:p w14:paraId="2944DC51" w14:textId="77777777" w:rsidR="00C12B0F" w:rsidRDefault="00C12B0F" w:rsidP="004E2469">
            <w:pPr>
              <w:pStyle w:val="code"/>
              <w:bidi w:val="0"/>
            </w:pPr>
            <w:r>
              <w:t xml:space="preserve">        console.log("Number: " + i);</w:t>
            </w:r>
          </w:p>
          <w:p w14:paraId="51C4C719" w14:textId="77777777" w:rsidR="00C12B0F" w:rsidRDefault="00C12B0F" w:rsidP="004E2469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0516E25A" w14:textId="77777777" w:rsidR="00C12B0F" w:rsidRDefault="00C12B0F" w:rsidP="004E2469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5D0706E" w14:textId="59F6491F" w:rsidR="00C12B0F" w:rsidRDefault="00C12B0F" w:rsidP="004E2469">
            <w:pPr>
              <w:pStyle w:val="code"/>
              <w:bidi w:val="0"/>
            </w:pPr>
            <w:r>
              <w:t>&lt;/pre&gt;</w:t>
            </w:r>
          </w:p>
        </w:tc>
      </w:tr>
    </w:tbl>
    <w:p w14:paraId="36564593" w14:textId="42002DEA" w:rsidR="00C12B0F" w:rsidRDefault="00C12B0F" w:rsidP="00C12B0F">
      <w:hyperlink r:id="rId64" w:history="1">
        <w:r w:rsidRPr="00C12B0F">
          <w:rPr>
            <w:rStyle w:val="Hyperlink"/>
          </w:rPr>
          <w:t>programing</w:t>
        </w:r>
      </w:hyperlink>
    </w:p>
    <w:p w14:paraId="6E2F62FE" w14:textId="0C52DE1B" w:rsidR="00524EED" w:rsidRDefault="00524EED" w:rsidP="00524EED">
      <w:r>
        <w:rPr>
          <w:rtl/>
        </w:rPr>
        <w:t xml:space="preserve"> مثال ۲: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شعر با فرمت اصل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2B0F" w14:paraId="534CD796" w14:textId="77777777" w:rsidTr="00C12B0F">
        <w:tc>
          <w:tcPr>
            <w:tcW w:w="9350" w:type="dxa"/>
          </w:tcPr>
          <w:p w14:paraId="62FCF48F" w14:textId="77777777" w:rsidR="00C12B0F" w:rsidRDefault="00C12B0F" w:rsidP="00C12B0F">
            <w:pPr>
              <w:bidi w:val="0"/>
            </w:pPr>
            <w:r>
              <w:t>&lt;pre&gt;</w:t>
            </w:r>
          </w:p>
          <w:p w14:paraId="1D3F0950" w14:textId="77777777" w:rsidR="00C12B0F" w:rsidRDefault="00C12B0F" w:rsidP="00C12B0F">
            <w:pPr>
              <w:bidi w:val="0"/>
              <w:rPr>
                <w:rtl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tl/>
              </w:rPr>
              <w:t>غزل شماره ۱ سعد</w:t>
            </w:r>
            <w:r>
              <w:rPr>
                <w:rFonts w:hint="cs"/>
                <w:rtl/>
              </w:rPr>
              <w:t>ی</w:t>
            </w:r>
          </w:p>
          <w:p w14:paraId="1655031A" w14:textId="77777777" w:rsidR="00C12B0F" w:rsidRDefault="00C12B0F" w:rsidP="00C12B0F">
            <w:pPr>
              <w:bidi w:val="0"/>
              <w:rPr>
                <w:rtl/>
              </w:rPr>
            </w:pPr>
          </w:p>
          <w:p w14:paraId="5664C965" w14:textId="77777777" w:rsidR="00C12B0F" w:rsidRDefault="00C12B0F" w:rsidP="00C12B0F">
            <w:pPr>
              <w:bidi w:val="0"/>
              <w:rPr>
                <w:rtl/>
              </w:rPr>
            </w:pPr>
            <w:r>
              <w:rPr>
                <w:rFonts w:hint="eastAsia"/>
                <w:rtl/>
              </w:rPr>
              <w:t>بنى</w:t>
            </w:r>
            <w:r>
              <w:rPr>
                <w:rtl/>
              </w:rPr>
              <w:t xml:space="preserve"> آدم اعضا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کرند</w:t>
            </w:r>
          </w:p>
          <w:p w14:paraId="738F166F" w14:textId="77777777" w:rsidR="00C12B0F" w:rsidRDefault="00C12B0F" w:rsidP="00C12B0F">
            <w:pPr>
              <w:bidi w:val="0"/>
              <w:rPr>
                <w:rtl/>
              </w:rPr>
            </w:pPr>
            <w:r>
              <w:rPr>
                <w:rFonts w:hint="eastAsia"/>
                <w:rtl/>
              </w:rPr>
              <w:t>که</w:t>
            </w:r>
            <w:r>
              <w:rPr>
                <w:rtl/>
              </w:rPr>
              <w:t xml:space="preserve"> در آفر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نش</w:t>
            </w:r>
            <w:r>
              <w:rPr>
                <w:rtl/>
              </w:rPr>
              <w:t xml:space="preserve"> ز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گوهرند</w:t>
            </w:r>
          </w:p>
          <w:p w14:paraId="535C8BFF" w14:textId="77777777" w:rsidR="00C12B0F" w:rsidRDefault="00C12B0F" w:rsidP="00C12B0F">
            <w:pPr>
              <w:bidi w:val="0"/>
              <w:rPr>
                <w:rtl/>
              </w:rPr>
            </w:pPr>
          </w:p>
          <w:p w14:paraId="2073903A" w14:textId="77777777" w:rsidR="00C12B0F" w:rsidRDefault="00C12B0F" w:rsidP="00C12B0F">
            <w:pPr>
              <w:bidi w:val="0"/>
              <w:rPr>
                <w:rtl/>
              </w:rPr>
            </w:pPr>
            <w:r>
              <w:rPr>
                <w:rFonts w:hint="eastAsia"/>
                <w:rtl/>
              </w:rPr>
              <w:t>چو</w:t>
            </w:r>
            <w:r>
              <w:rPr>
                <w:rtl/>
              </w:rPr>
              <w:t xml:space="preserve"> عضوى به درد آورد روزگار</w:t>
            </w:r>
          </w:p>
          <w:p w14:paraId="0C70CBB4" w14:textId="77777777" w:rsidR="00C12B0F" w:rsidRDefault="00C12B0F" w:rsidP="00C12B0F">
            <w:pPr>
              <w:bidi w:val="0"/>
              <w:rPr>
                <w:rtl/>
              </w:rPr>
            </w:pPr>
            <w:r>
              <w:rPr>
                <w:rFonts w:hint="eastAsia"/>
                <w:rtl/>
              </w:rPr>
              <w:t>دگر</w:t>
            </w:r>
            <w:r>
              <w:rPr>
                <w:rtl/>
              </w:rPr>
              <w:t xml:space="preserve"> عضوها را نماند قرار</w:t>
            </w:r>
          </w:p>
          <w:p w14:paraId="6611C8AF" w14:textId="5E436891" w:rsidR="00C12B0F" w:rsidRDefault="00C12B0F" w:rsidP="00C12B0F">
            <w:pPr>
              <w:bidi w:val="0"/>
            </w:pPr>
            <w:r>
              <w:t>&lt;/pre&gt;</w:t>
            </w:r>
          </w:p>
        </w:tc>
      </w:tr>
    </w:tbl>
    <w:p w14:paraId="688BFE0D" w14:textId="64ED5579" w:rsidR="00C12B0F" w:rsidRDefault="00C12B0F" w:rsidP="00C12B0F">
      <w:pPr>
        <w:rPr>
          <w:rtl/>
        </w:rPr>
      </w:pPr>
      <w:hyperlink r:id="rId65" w:history="1">
        <w:r w:rsidRPr="00C12B0F">
          <w:rPr>
            <w:rStyle w:val="Hyperlink"/>
          </w:rPr>
          <w:t>poem</w:t>
        </w:r>
      </w:hyperlink>
    </w:p>
    <w:p w14:paraId="497C7D4A" w14:textId="118A51BF" w:rsidR="00524EED" w:rsidRDefault="00524EED" w:rsidP="00524EED">
      <w:pPr>
        <w:rPr>
          <w:rtl/>
        </w:rPr>
      </w:pPr>
      <w:r>
        <w:rPr>
          <w:rtl/>
        </w:rPr>
        <w:t>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با تگ `&lt;</w:t>
      </w:r>
      <w:r>
        <w:t>code</w:t>
      </w:r>
      <w:r>
        <w:rPr>
          <w:rtl/>
        </w:rPr>
        <w:t>&gt;`</w:t>
      </w:r>
    </w:p>
    <w:p w14:paraId="5C291AE8" w14:textId="77777777" w:rsidR="00524EED" w:rsidRDefault="00524EED" w:rsidP="00524EED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کد،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تگ `&lt;</w:t>
      </w:r>
      <w:r>
        <w:t>pre</w:t>
      </w:r>
      <w:r>
        <w:rPr>
          <w:rtl/>
        </w:rPr>
        <w:t>&gt;` را با تگ `&lt;</w:t>
      </w:r>
      <w:r>
        <w:t>code</w:t>
      </w:r>
      <w:r>
        <w:rPr>
          <w:rtl/>
        </w:rPr>
        <w:t>&gt;`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تگ `&lt;</w:t>
      </w:r>
      <w:r>
        <w:t>code</w:t>
      </w:r>
      <w:r>
        <w:rPr>
          <w:rtl/>
        </w:rPr>
        <w:t>&gt;` معنا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 دارد و به مرورگر و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</w:t>
      </w:r>
      <w:r>
        <w:rPr>
          <w:rFonts w:hint="cs"/>
          <w:rtl/>
        </w:rPr>
        <w:t>ی‌</w:t>
      </w:r>
      <w:r>
        <w:rPr>
          <w:rFonts w:hint="eastAsia"/>
          <w:rtl/>
        </w:rPr>
        <w:t>فهماند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محتوا "کد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Fonts w:hint="cs"/>
          <w:rtl/>
        </w:rPr>
        <w:t>ی</w:t>
      </w:r>
      <w:r>
        <w:rPr>
          <w:rtl/>
        </w:rPr>
        <w:t>" است.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2B0F" w14:paraId="2A783789" w14:textId="77777777" w:rsidTr="00C12B0F">
        <w:tc>
          <w:tcPr>
            <w:tcW w:w="9350" w:type="dxa"/>
            <w:shd w:val="clear" w:color="auto" w:fill="E2EFD9" w:themeFill="accent6" w:themeFillTint="33"/>
          </w:tcPr>
          <w:p w14:paraId="1207C06B" w14:textId="77777777" w:rsidR="00C12B0F" w:rsidRDefault="00C12B0F" w:rsidP="00C12B0F">
            <w:pPr>
              <w:pStyle w:val="code"/>
              <w:bidi w:val="0"/>
            </w:pPr>
            <w:r>
              <w:t>&lt;pre&gt;&lt;code&gt;</w:t>
            </w:r>
          </w:p>
          <w:p w14:paraId="4E6D771A" w14:textId="77777777" w:rsidR="00C12B0F" w:rsidRDefault="00C12B0F" w:rsidP="00C12B0F">
            <w:pPr>
              <w:pStyle w:val="code"/>
              <w:bidi w:val="0"/>
            </w:pPr>
            <w:r>
              <w:t>function calculate(a, b) {</w:t>
            </w:r>
          </w:p>
          <w:p w14:paraId="587EFD0E" w14:textId="77777777" w:rsidR="00C12B0F" w:rsidRDefault="00C12B0F" w:rsidP="00C12B0F">
            <w:pPr>
              <w:pStyle w:val="code"/>
              <w:bidi w:val="0"/>
            </w:pPr>
            <w:r>
              <w:t xml:space="preserve">    return a + b;</w:t>
            </w:r>
          </w:p>
          <w:p w14:paraId="1ABEEF69" w14:textId="77777777" w:rsidR="00C12B0F" w:rsidRDefault="00C12B0F" w:rsidP="00C12B0F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9F34325" w14:textId="77777777" w:rsidR="00C12B0F" w:rsidRDefault="00C12B0F" w:rsidP="00C12B0F">
            <w:pPr>
              <w:pStyle w:val="code"/>
              <w:bidi w:val="0"/>
            </w:pPr>
            <w:r>
              <w:t>let result = calculate(5, 3);</w:t>
            </w:r>
          </w:p>
          <w:p w14:paraId="7463BE87" w14:textId="77777777" w:rsidR="00C12B0F" w:rsidRDefault="00C12B0F" w:rsidP="00C12B0F">
            <w:pPr>
              <w:pStyle w:val="code"/>
              <w:bidi w:val="0"/>
            </w:pPr>
            <w:r>
              <w:t>console.log(result); // Output: 8</w:t>
            </w:r>
          </w:p>
          <w:p w14:paraId="1D499224" w14:textId="319123F3" w:rsidR="00C12B0F" w:rsidRDefault="00C12B0F" w:rsidP="00C12B0F">
            <w:pPr>
              <w:pStyle w:val="code"/>
              <w:bidi w:val="0"/>
            </w:pPr>
            <w:r>
              <w:t>&lt;/code&gt;&lt;/pre&gt;</w:t>
            </w:r>
          </w:p>
        </w:tc>
      </w:tr>
    </w:tbl>
    <w:p w14:paraId="2FFA20FB" w14:textId="439EEE80" w:rsidR="00524EED" w:rsidRDefault="00C12B0F" w:rsidP="00C12B0F">
      <w:hyperlink r:id="rId66" w:history="1">
        <w:r w:rsidRPr="00C12B0F">
          <w:rPr>
            <w:rStyle w:val="Hyperlink"/>
          </w:rPr>
          <w:t>code</w:t>
        </w:r>
      </w:hyperlink>
    </w:p>
    <w:p w14:paraId="4A10E712" w14:textId="7EED89E9" w:rsidR="00BD3BE4" w:rsidRDefault="00BD3BE4" w:rsidP="00685D12">
      <w:pPr>
        <w:pStyle w:val="Heading2"/>
        <w:rPr>
          <w:rtl/>
        </w:rPr>
      </w:pPr>
      <w:bookmarkStart w:id="62" w:name="_Toc211464500"/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Webstorm</w:t>
      </w:r>
      <w:r>
        <w:rPr>
          <w:rtl/>
        </w:rPr>
        <w:t xml:space="preserve"> و نحوه نصب و کرک آن</w:t>
      </w:r>
      <w:bookmarkEnd w:id="62"/>
    </w:p>
    <w:p w14:paraId="057D77E8" w14:textId="1673C5CB" w:rsidR="00BD3BE4" w:rsidRDefault="00BD3BE4" w:rsidP="00BD3BE4">
      <w:pPr>
        <w:rPr>
          <w:rtl/>
        </w:rPr>
      </w:pPr>
      <w:r>
        <w:rPr>
          <w:rtl/>
        </w:rPr>
        <w:t>معرف</w:t>
      </w:r>
      <w:r w:rsidR="004D0E19">
        <w:rPr>
          <w:rFonts w:hint="cs"/>
          <w:rtl/>
        </w:rPr>
        <w:t>ی</w:t>
      </w:r>
      <w:r>
        <w:rPr>
          <w:rtl/>
        </w:rPr>
        <w:t xml:space="preserve">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Webstorm</w:t>
      </w:r>
      <w:r>
        <w:rPr>
          <w:rtl/>
        </w:rPr>
        <w:t xml:space="preserve"> و استفاده از</w:t>
      </w:r>
    </w:p>
    <w:p w14:paraId="00183512" w14:textId="7C423747" w:rsidR="00C12B0F" w:rsidRDefault="00BD3BE4" w:rsidP="00BD3BE4">
      <w:pPr>
        <w:rPr>
          <w:rtl/>
        </w:rPr>
      </w:pPr>
      <w:r>
        <w:rPr>
          <w:rFonts w:hint="eastAsia"/>
          <w:rtl/>
        </w:rPr>
        <w:t>آن</w:t>
      </w:r>
      <w:r>
        <w:rPr>
          <w:rtl/>
        </w:rPr>
        <w:t xml:space="preserve"> ها </w:t>
      </w:r>
      <w:r>
        <w:rPr>
          <w:rFonts w:hint="cs"/>
          <w:rtl/>
        </w:rPr>
        <w:t>(</w:t>
      </w:r>
      <w:r>
        <w:t>atom material icons, material theme ui lite, rainbow brackets</w:t>
      </w:r>
      <w:r>
        <w:rPr>
          <w:rtl/>
        </w:rPr>
        <w:t xml:space="preserve"> </w:t>
      </w:r>
      <w:r>
        <w:rPr>
          <w:rFonts w:hint="cs"/>
          <w:rtl/>
        </w:rPr>
        <w:t xml:space="preserve">) </w:t>
      </w:r>
    </w:p>
    <w:p w14:paraId="314ED23C" w14:textId="7E53E394" w:rsidR="004D0E19" w:rsidRDefault="004D0E19" w:rsidP="004D0E19">
      <w:pPr>
        <w:rPr>
          <w:rtl/>
        </w:rPr>
      </w:pPr>
      <w:r>
        <w:t>WebStorm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توسعه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کپارچه</w:t>
      </w:r>
      <w:r>
        <w:rPr>
          <w:rtl/>
        </w:rPr>
        <w:t xml:space="preserve"> (</w:t>
      </w:r>
      <w:r>
        <w:t>IDE</w:t>
      </w:r>
      <w:r>
        <w:rPr>
          <w:rtl/>
        </w:rPr>
        <w:t>) تخصص</w:t>
      </w:r>
      <w:r>
        <w:rPr>
          <w:rFonts w:hint="cs"/>
          <w:rtl/>
        </w:rPr>
        <w:t>ی</w:t>
      </w:r>
      <w:r>
        <w:rPr>
          <w:rtl/>
        </w:rPr>
        <w:t xml:space="preserve"> و قدرتمند برا</w:t>
      </w:r>
      <w:r>
        <w:rPr>
          <w:rFonts w:hint="cs"/>
          <w:rtl/>
        </w:rPr>
        <w:t>ی</w:t>
      </w:r>
      <w:r>
        <w:rPr>
          <w:rtl/>
        </w:rPr>
        <w:t xml:space="preserve"> برنامهنو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وب است که توسط شرکت </w:t>
      </w:r>
      <w:r>
        <w:t>JetBrains</w:t>
      </w:r>
      <w:r>
        <w:rPr>
          <w:rtl/>
        </w:rPr>
        <w:t xml:space="preserve"> توسعه داده شده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نرمافزار از زبانها و فناور</w:t>
      </w:r>
      <w:r>
        <w:rPr>
          <w:rFonts w:hint="cs"/>
          <w:rtl/>
        </w:rPr>
        <w:t>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مدرن وب مانند </w:t>
      </w:r>
      <w:r>
        <w:t>JavaScript</w:t>
      </w:r>
      <w:r>
        <w:rPr>
          <w:rtl/>
        </w:rPr>
        <w:t xml:space="preserve">، </w:t>
      </w:r>
      <w:r>
        <w:t>TypeScript</w:t>
      </w:r>
      <w:r>
        <w:rPr>
          <w:rtl/>
        </w:rPr>
        <w:t xml:space="preserve">، </w:t>
      </w:r>
      <w:r>
        <w:t>HTML</w:t>
      </w:r>
      <w:r>
        <w:rPr>
          <w:rtl/>
        </w:rPr>
        <w:t xml:space="preserve">، </w:t>
      </w:r>
      <w:r>
        <w:t>CSS</w:t>
      </w:r>
      <w:r>
        <w:rPr>
          <w:rtl/>
        </w:rPr>
        <w:t xml:space="preserve"> و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</w:t>
      </w:r>
      <w:r>
        <w:rPr>
          <w:rFonts w:hint="cs"/>
          <w:rtl/>
        </w:rPr>
        <w:t>ی</w:t>
      </w:r>
      <w:r>
        <w:rPr>
          <w:rFonts w:hint="eastAsia"/>
          <w:rtl/>
        </w:rPr>
        <w:t>مورکها</w:t>
      </w:r>
      <w:r>
        <w:rPr>
          <w:rFonts w:hint="cs"/>
          <w:rtl/>
        </w:rPr>
        <w:t>ی</w:t>
      </w:r>
      <w:r>
        <w:rPr>
          <w:rtl/>
        </w:rPr>
        <w:t xml:space="preserve"> محبوب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t>React</w:t>
      </w:r>
      <w:r>
        <w:rPr>
          <w:rtl/>
        </w:rPr>
        <w:t xml:space="preserve">، </w:t>
      </w:r>
      <w:r>
        <w:t>Angular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t>Vue.js</w:t>
      </w:r>
      <w:r>
        <w:rPr>
          <w:rtl/>
        </w:rPr>
        <w:t xml:space="preserve"> و </w:t>
      </w:r>
      <w:r>
        <w:t>Node.js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کامل م</w:t>
      </w:r>
      <w:r>
        <w:rPr>
          <w:rFonts w:hint="cs"/>
          <w:rtl/>
        </w:rPr>
        <w:t>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510C5B7" w14:textId="77777777" w:rsidR="004D0E19" w:rsidRDefault="004D0E19" w:rsidP="004D0E19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ادامه به معرف</w:t>
      </w:r>
      <w:r>
        <w:rPr>
          <w:rFonts w:hint="cs"/>
          <w:rtl/>
        </w:rPr>
        <w:t>ی</w:t>
      </w:r>
      <w:r>
        <w:rPr>
          <w:rtl/>
        </w:rPr>
        <w:t xml:space="preserve"> امکانات، روش نصب و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نها</w:t>
      </w:r>
      <w:r>
        <w:rPr>
          <w:rFonts w:hint="cs"/>
          <w:rtl/>
        </w:rPr>
        <w:t>ی</w:t>
      </w:r>
      <w:r>
        <w:rPr>
          <w:rtl/>
        </w:rPr>
        <w:t xml:space="preserve"> محبوب آن م</w:t>
      </w:r>
      <w:r>
        <w:rPr>
          <w:rFonts w:hint="cs"/>
          <w:rtl/>
        </w:rPr>
        <w:t>ی</w:t>
      </w:r>
      <w:r>
        <w:rPr>
          <w:rFonts w:hint="eastAsia"/>
          <w:rtl/>
        </w:rPr>
        <w:t>پردازم</w:t>
      </w:r>
      <w:r>
        <w:rPr>
          <w:rtl/>
        </w:rPr>
        <w:t>.</w:t>
      </w:r>
    </w:p>
    <w:p w14:paraId="0A9A6C61" w14:textId="0D328245" w:rsidR="004D0E19" w:rsidRDefault="004D0E19" w:rsidP="004D0E19">
      <w:pPr>
        <w:rPr>
          <w:rtl/>
        </w:rPr>
      </w:pPr>
      <w:r>
        <w:rPr>
          <w:rFonts w:ascii="IRANSansWeb(FaNum) Light" w:hAnsi="IRANSansWeb(FaNum) Light" w:hint="cs"/>
          <w:rtl/>
        </w:rPr>
        <w:t>امکانات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WebStorm</w:t>
      </w:r>
    </w:p>
    <w:p w14:paraId="613C69BA" w14:textId="77777777" w:rsidR="004D0E19" w:rsidRDefault="004D0E19" w:rsidP="004D0E19">
      <w:pPr>
        <w:rPr>
          <w:rtl/>
        </w:rPr>
      </w:pPr>
      <w:r>
        <w:t>WebStorm</w:t>
      </w:r>
      <w:r>
        <w:rPr>
          <w:rtl/>
        </w:rPr>
        <w:t xml:space="preserve"> با بهرهگ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از هوش مصنوع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ابزارها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شرفتها</w:t>
      </w:r>
      <w:r>
        <w:rPr>
          <w:rFonts w:hint="cs"/>
          <w:rtl/>
        </w:rPr>
        <w:t>ی</w:t>
      </w:r>
      <w:r>
        <w:rPr>
          <w:rtl/>
        </w:rPr>
        <w:t xml:space="preserve"> را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توسعهدهندگان قرار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 xml:space="preserve"> که روند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را کارآمدتر م</w:t>
      </w:r>
      <w:r>
        <w:rPr>
          <w:rFonts w:hint="cs"/>
          <w:rtl/>
        </w:rPr>
        <w:t>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FF4B56D" w14:textId="0FDA5BB1" w:rsidR="004D0E19" w:rsidRDefault="004D0E19" w:rsidP="004D0E19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هوشمند: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با تجز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پروژه،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شنهادات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تکم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خودکار کد (</w:t>
      </w:r>
      <w:r>
        <w:t>autocomplete</w:t>
      </w:r>
      <w:r>
        <w:rPr>
          <w:rtl/>
        </w:rPr>
        <w:t>)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 xml:space="preserve"> و خطاها را بهصورت زنده و در ح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کردن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79E0E69E" w14:textId="0FE6AD55" w:rsidR="004D0E19" w:rsidRDefault="004D0E19" w:rsidP="004D0E19">
      <w:pPr>
        <w:rPr>
          <w:rtl/>
        </w:rPr>
      </w:pPr>
      <w:r>
        <w:rPr>
          <w:rtl/>
        </w:rPr>
        <w:t>- اشکالزدا</w:t>
      </w:r>
      <w:r>
        <w:rPr>
          <w:rFonts w:hint="cs"/>
          <w:rtl/>
        </w:rPr>
        <w:t>یی</w:t>
      </w:r>
      <w:r>
        <w:rPr>
          <w:rtl/>
        </w:rPr>
        <w:t xml:space="preserve"> و تست واحد: </w:t>
      </w:r>
      <w:r>
        <w:t>WebStorm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باگر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سمت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tl/>
        </w:rPr>
        <w:t xml:space="preserve"> و برنامهها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Node.js</w:t>
      </w:r>
      <w:r>
        <w:rPr>
          <w:rtl/>
        </w:rPr>
        <w:t xml:space="preserve"> است.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 ابزارها</w:t>
      </w:r>
      <w:r>
        <w:rPr>
          <w:rFonts w:hint="cs"/>
          <w:rtl/>
        </w:rPr>
        <w:t>ی</w:t>
      </w:r>
      <w:r>
        <w:rPr>
          <w:rtl/>
        </w:rPr>
        <w:t xml:space="preserve"> تست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t>Karma</w:t>
      </w:r>
      <w:r>
        <w:rPr>
          <w:rtl/>
        </w:rPr>
        <w:t xml:space="preserve"> و </w:t>
      </w:r>
      <w:r>
        <w:t>Mocha</w:t>
      </w:r>
      <w:r>
        <w:rPr>
          <w:rtl/>
        </w:rPr>
        <w:t xml:space="preserve"> ادغام م</w:t>
      </w:r>
      <w:r>
        <w:rPr>
          <w:rFonts w:hint="cs"/>
          <w:rtl/>
        </w:rPr>
        <w:t>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3FC3B4D" w14:textId="61E4EAE0" w:rsidR="004D0E19" w:rsidRDefault="004D0E19" w:rsidP="004D0E19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 xml:space="preserve"> با ابزارها</w:t>
      </w:r>
      <w:r>
        <w:rPr>
          <w:rFonts w:hint="cs"/>
          <w:rtl/>
        </w:rPr>
        <w:t>ی</w:t>
      </w:r>
      <w:r>
        <w:rPr>
          <w:rtl/>
        </w:rPr>
        <w:t xml:space="preserve"> توسعه: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نرمافزار از س</w:t>
      </w:r>
      <w:r>
        <w:rPr>
          <w:rFonts w:hint="cs"/>
          <w:rtl/>
        </w:rPr>
        <w:t>ی</w:t>
      </w:r>
      <w:r>
        <w:rPr>
          <w:rFonts w:hint="eastAsia"/>
          <w:rtl/>
        </w:rPr>
        <w:t>ستمها</w:t>
      </w:r>
      <w:r>
        <w:rPr>
          <w:rFonts w:hint="cs"/>
          <w:rtl/>
        </w:rPr>
        <w:t>ی</w:t>
      </w:r>
      <w:r>
        <w:rPr>
          <w:rtl/>
        </w:rPr>
        <w:t xml:space="preserve"> کنترل نسخه مانند </w:t>
      </w:r>
      <w:r>
        <w:t>Git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کند</w:t>
      </w:r>
      <w:r>
        <w:rPr>
          <w:rtl/>
        </w:rPr>
        <w:t xml:space="preserve"> و امکان اجرا</w:t>
      </w:r>
      <w:r>
        <w:rPr>
          <w:rFonts w:hint="cs"/>
          <w:rtl/>
        </w:rPr>
        <w:t>ی</w:t>
      </w:r>
      <w:r>
        <w:rPr>
          <w:rtl/>
        </w:rPr>
        <w:t xml:space="preserve"> وظا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t>Grunt</w:t>
      </w:r>
      <w:r>
        <w:rPr>
          <w:rtl/>
        </w:rPr>
        <w:t xml:space="preserve">، </w:t>
      </w:r>
      <w:r>
        <w:t>Gulp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npm</w:t>
      </w:r>
      <w:r>
        <w:rPr>
          <w:rtl/>
        </w:rPr>
        <w:t xml:space="preserve"> را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از داخل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</w:t>
      </w:r>
      <w:r>
        <w:t>IDE</w:t>
      </w:r>
      <w:r>
        <w:rPr>
          <w:rtl/>
        </w:rPr>
        <w:t xml:space="preserve"> فراهم م</w:t>
      </w:r>
      <w:r>
        <w:rPr>
          <w:rFonts w:hint="cs"/>
          <w:rtl/>
        </w:rPr>
        <w:t>ی</w:t>
      </w:r>
      <w:r>
        <w:rPr>
          <w:rFonts w:hint="eastAsia"/>
          <w:rtl/>
        </w:rPr>
        <w:t>سازد</w:t>
      </w:r>
      <w:r>
        <w:rPr>
          <w:rtl/>
        </w:rPr>
        <w:t>.</w:t>
      </w:r>
    </w:p>
    <w:p w14:paraId="3E7BD536" w14:textId="195548C6" w:rsidR="004D0E19" w:rsidRDefault="004D0E19" w:rsidP="004D0E19">
      <w:pPr>
        <w:rPr>
          <w:rtl/>
        </w:rPr>
      </w:pPr>
      <w:r>
        <w:rPr>
          <w:rtl/>
        </w:rPr>
        <w:t>-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فر</w:t>
      </w:r>
      <w:r>
        <w:rPr>
          <w:rFonts w:hint="cs"/>
          <w:rtl/>
        </w:rPr>
        <w:t>ی</w:t>
      </w:r>
      <w:r>
        <w:rPr>
          <w:rFonts w:hint="eastAsia"/>
          <w:rtl/>
        </w:rPr>
        <w:t>مورکها</w:t>
      </w:r>
      <w:r>
        <w:rPr>
          <w:rFonts w:hint="cs"/>
          <w:rtl/>
        </w:rPr>
        <w:t>ی</w:t>
      </w:r>
      <w:r>
        <w:rPr>
          <w:rtl/>
        </w:rPr>
        <w:t xml:space="preserve"> مدرن: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IDE</w:t>
      </w:r>
      <w:r>
        <w:rPr>
          <w:rtl/>
        </w:rPr>
        <w:t xml:space="preserve"> کمکها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ژها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توسعه 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مورکها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>
        <w:t>Angular</w:t>
      </w:r>
      <w:r>
        <w:rPr>
          <w:rtl/>
        </w:rPr>
        <w:t xml:space="preserve">، </w:t>
      </w:r>
      <w:r>
        <w:t>React</w:t>
      </w:r>
      <w:r>
        <w:rPr>
          <w:rtl/>
        </w:rPr>
        <w:t xml:space="preserve">، و </w:t>
      </w:r>
      <w:r>
        <w:t>Meteor</w:t>
      </w:r>
      <w:r>
        <w:rPr>
          <w:rtl/>
        </w:rPr>
        <w:t xml:space="preserve">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71ADDEAF" w14:textId="7B0638BD" w:rsidR="004D0E19" w:rsidRDefault="004D0E19" w:rsidP="004D0E19">
      <w:pPr>
        <w:rPr>
          <w:rtl/>
        </w:rPr>
      </w:pPr>
      <w:r>
        <w:rPr>
          <w:rFonts w:ascii="IRANSansWeb(FaNum) Light" w:hAnsi="IRANSansWeb(FaNum) Light" w:hint="cs"/>
          <w:rtl/>
        </w:rPr>
        <w:t>روش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نصب</w:t>
      </w:r>
      <w:r>
        <w:rPr>
          <w:rtl/>
        </w:rPr>
        <w:t xml:space="preserve"> </w:t>
      </w:r>
      <w:r>
        <w:t>WebStorm</w:t>
      </w:r>
    </w:p>
    <w:p w14:paraId="3644E027" w14:textId="0669A997" w:rsidR="004D0E19" w:rsidRDefault="004D0E19" w:rsidP="004D0E19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نصب </w:t>
      </w:r>
      <w:r>
        <w:t>WebStorm</w:t>
      </w:r>
      <w:r>
        <w:rPr>
          <w:rtl/>
        </w:rPr>
        <w:t>، بهتر است 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نسخه رسم</w:t>
      </w:r>
      <w:r>
        <w:rPr>
          <w:rFonts w:hint="cs"/>
          <w:rtl/>
        </w:rPr>
        <w:t>ی</w:t>
      </w:r>
      <w:r>
        <w:rPr>
          <w:rtl/>
        </w:rPr>
        <w:t xml:space="preserve"> آن را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از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JetBrains</w:t>
      </w:r>
      <w:r>
        <w:rPr>
          <w:rtl/>
        </w:rPr>
        <w:t xml:space="preserve"> دانلود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توجه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استفاده از نسخه</w:t>
      </w:r>
      <w:r>
        <w:rPr>
          <w:rFonts w:hint="cs"/>
          <w:rtl/>
        </w:rPr>
        <w:t>‌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کرک شده که در برخ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ررسم</w:t>
      </w:r>
      <w:r>
        <w:rPr>
          <w:rFonts w:hint="cs"/>
          <w:rtl/>
        </w:rPr>
        <w:t>ی</w:t>
      </w:r>
      <w:r>
        <w:rPr>
          <w:rtl/>
        </w:rPr>
        <w:t xml:space="preserve">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تواند</w:t>
      </w:r>
      <w:r>
        <w:rPr>
          <w:rtl/>
        </w:rPr>
        <w:t xml:space="preserve"> همراه با خطرات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مانند نصب بدافزار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عدم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باشد.</w:t>
      </w:r>
    </w:p>
    <w:p w14:paraId="4AF73C93" w14:textId="60D051B7" w:rsidR="004D0E19" w:rsidRDefault="004D0E19" w:rsidP="004D0E19">
      <w:pPr>
        <w:rPr>
          <w:rtl/>
        </w:rPr>
      </w:pPr>
      <w:r>
        <w:rPr>
          <w:rFonts w:hint="eastAsia"/>
          <w:rtl/>
        </w:rPr>
        <w:lastRenderedPageBreak/>
        <w:t>شرکت</w:t>
      </w:r>
      <w:r>
        <w:rPr>
          <w:rtl/>
        </w:rPr>
        <w:t xml:space="preserve"> </w:t>
      </w:r>
      <w:r>
        <w:t>JetBrains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دانشجو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و توسعهدهندگان فعال، لا</w:t>
      </w:r>
      <w:r>
        <w:rPr>
          <w:rFonts w:hint="cs"/>
          <w:rtl/>
        </w:rPr>
        <w:t>ی</w:t>
      </w:r>
      <w:r>
        <w:rPr>
          <w:rFonts w:hint="eastAsia"/>
          <w:rtl/>
        </w:rPr>
        <w:t>سنس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دورهها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 xml:space="preserve">trial </w:t>
      </w:r>
      <w:r>
        <w:rPr>
          <w:rtl/>
        </w:rPr>
        <w:t>در نظر گرفته است که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روشها به مراتب ا</w:t>
      </w:r>
      <w:r>
        <w:rPr>
          <w:rFonts w:hint="cs"/>
          <w:rtl/>
        </w:rPr>
        <w:t>ی</w:t>
      </w:r>
      <w:r>
        <w:rPr>
          <w:rFonts w:hint="eastAsia"/>
          <w:rtl/>
        </w:rPr>
        <w:t>منتر</w:t>
      </w:r>
      <w:r>
        <w:rPr>
          <w:rtl/>
        </w:rPr>
        <w:t xml:space="preserve"> و مطمئنتر است.</w:t>
      </w:r>
    </w:p>
    <w:p w14:paraId="4A1C4602" w14:textId="647017F7" w:rsidR="004D0E19" w:rsidRDefault="004D0E19" w:rsidP="00E32F8B">
      <w:pPr>
        <w:pStyle w:val="bold"/>
        <w:rPr>
          <w:rtl/>
        </w:rPr>
      </w:pPr>
      <w:r>
        <w:rPr>
          <w:rFonts w:hint="cs"/>
          <w:rtl/>
        </w:rPr>
        <w:t>معرفی</w:t>
      </w:r>
      <w:r>
        <w:rPr>
          <w:rtl/>
        </w:rPr>
        <w:t xml:space="preserve">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محبوب</w:t>
      </w:r>
    </w:p>
    <w:p w14:paraId="39B692C5" w14:textId="53D3CB4F" w:rsidR="004D0E19" w:rsidRDefault="004D0E19" w:rsidP="004D0E19">
      <w:pPr>
        <w:rPr>
          <w:rtl/>
        </w:rPr>
      </w:pPr>
      <w:r>
        <w:rPr>
          <w:rFonts w:hint="eastAsia"/>
          <w:rtl/>
        </w:rPr>
        <w:t>نصب</w:t>
      </w:r>
      <w:r>
        <w:rPr>
          <w:rtl/>
        </w:rPr>
        <w:t xml:space="preserve">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 </w:t>
      </w:r>
      <w:r>
        <w:t>WebStorm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ساده است. از منو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File &gt; Settings</w:t>
      </w:r>
      <w:r>
        <w:rPr>
          <w:rtl/>
        </w:rPr>
        <w:t xml:space="preserve"> (در 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</w:t>
      </w:r>
      <w:r>
        <w:rPr>
          <w:rtl/>
        </w:rPr>
        <w:t>/ل</w:t>
      </w:r>
      <w:r>
        <w:rPr>
          <w:rFonts w:hint="cs"/>
          <w:rtl/>
        </w:rPr>
        <w:t>ی</w:t>
      </w:r>
      <w:r>
        <w:rPr>
          <w:rFonts w:hint="eastAsia"/>
          <w:rtl/>
        </w:rPr>
        <w:t>نوکس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WebStorm &gt; Preferences</w:t>
      </w:r>
      <w:r>
        <w:rPr>
          <w:rtl/>
        </w:rPr>
        <w:t xml:space="preserve"> (در مک) به بخش </w:t>
      </w:r>
      <w:r>
        <w:t>Plugins</w:t>
      </w:r>
      <w:r>
        <w:rPr>
          <w:rtl/>
        </w:rPr>
        <w:t xml:space="preserve"> برو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سپس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زبانه </w:t>
      </w:r>
      <w:r>
        <w:t>Marketplace</w:t>
      </w:r>
      <w:r>
        <w:rPr>
          <w:rFonts w:hint="cs"/>
          <w:rtl/>
        </w:rPr>
        <w:t xml:space="preserve"> </w:t>
      </w:r>
      <w:r>
        <w:rPr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جستجو و نصب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8735258" w14:textId="77777777" w:rsidR="004D0E19" w:rsidRDefault="004D0E19" w:rsidP="004D0E19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جدول </w:t>
      </w:r>
      <w:r>
        <w:t>below</w:t>
      </w:r>
      <w:r>
        <w:rPr>
          <w:rtl/>
        </w:rPr>
        <w:t xml:space="preserve"> سه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محبوب درخواست</w:t>
      </w:r>
      <w:r>
        <w:rPr>
          <w:rFonts w:hint="cs"/>
          <w:rtl/>
        </w:rPr>
        <w:t>ی</w:t>
      </w:r>
      <w:r>
        <w:rPr>
          <w:rtl/>
        </w:rPr>
        <w:t xml:space="preserve"> شما معرف</w:t>
      </w:r>
      <w:r>
        <w:rPr>
          <w:rFonts w:hint="cs"/>
          <w:rtl/>
        </w:rPr>
        <w:t>ی</w:t>
      </w:r>
      <w:r>
        <w:rPr>
          <w:rtl/>
        </w:rPr>
        <w:t xml:space="preserve"> شده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0E19" w14:paraId="748EF01F" w14:textId="77777777" w:rsidTr="004D0E19">
        <w:tc>
          <w:tcPr>
            <w:tcW w:w="3116" w:type="dxa"/>
          </w:tcPr>
          <w:p w14:paraId="54E10388" w14:textId="232074EA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نام پلاگ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</w:p>
        </w:tc>
        <w:tc>
          <w:tcPr>
            <w:tcW w:w="3117" w:type="dxa"/>
          </w:tcPr>
          <w:p w14:paraId="57515730" w14:textId="58104816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کاربرد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668AC405" w14:textId="7C0FFEA8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</w:p>
        </w:tc>
      </w:tr>
      <w:tr w:rsidR="004D0E19" w14:paraId="3F2C9FA9" w14:textId="77777777" w:rsidTr="004D0E19">
        <w:tc>
          <w:tcPr>
            <w:tcW w:w="3116" w:type="dxa"/>
          </w:tcPr>
          <w:p w14:paraId="5550A877" w14:textId="2A32BA64" w:rsidR="004D0E19" w:rsidRDefault="004D0E19" w:rsidP="004D0E19">
            <w:pPr>
              <w:rPr>
                <w:rtl/>
              </w:rPr>
            </w:pPr>
            <w:r>
              <w:t>Material Theme UI</w:t>
            </w:r>
          </w:p>
        </w:tc>
        <w:tc>
          <w:tcPr>
            <w:tcW w:w="3117" w:type="dxa"/>
          </w:tcPr>
          <w:p w14:paraId="125BB1D4" w14:textId="4EF970FE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ظاهر کل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IDE</w:t>
            </w:r>
            <w:r>
              <w:rPr>
                <w:rtl/>
              </w:rPr>
              <w:t xml:space="preserve"> به سبک </w:t>
            </w:r>
            <w:r>
              <w:t>Material Design</w:t>
            </w:r>
          </w:p>
        </w:tc>
        <w:tc>
          <w:tcPr>
            <w:tcW w:w="3117" w:type="dxa"/>
          </w:tcPr>
          <w:p w14:paraId="62C1C843" w14:textId="4CADE62B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ارائه 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تم مختلف (دارک و روشن)، 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شکل دکمهها و تبها، قابل تنظ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tl/>
              </w:rPr>
              <w:t xml:space="preserve"> بودن عمق رنگها و المانها.</w:t>
            </w:r>
          </w:p>
        </w:tc>
      </w:tr>
      <w:tr w:rsidR="004D0E19" w14:paraId="4EA057EF" w14:textId="77777777" w:rsidTr="004D0E19">
        <w:tc>
          <w:tcPr>
            <w:tcW w:w="3116" w:type="dxa"/>
          </w:tcPr>
          <w:p w14:paraId="103BC4DD" w14:textId="716A87AB" w:rsidR="004D0E19" w:rsidRDefault="004D0E19" w:rsidP="004D0E19">
            <w:pPr>
              <w:rPr>
                <w:rtl/>
              </w:rPr>
            </w:pPr>
            <w:r>
              <w:t>Atom Material Icons</w:t>
            </w:r>
          </w:p>
        </w:tc>
        <w:tc>
          <w:tcPr>
            <w:tcW w:w="3117" w:type="dxa"/>
          </w:tcPr>
          <w:p w14:paraId="5FFC0888" w14:textId="5DF6E7CE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اضافه کردن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کونها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</w:t>
            </w:r>
            <w:r>
              <w:rPr>
                <w:rtl/>
              </w:rPr>
              <w:t xml:space="preserve"> و معنادار به کنار نام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لها</w:t>
            </w:r>
            <w:r>
              <w:rPr>
                <w:rtl/>
              </w:rPr>
              <w:t xml:space="preserve"> و پوشهها در ساختار پروژه</w:t>
            </w:r>
          </w:p>
        </w:tc>
        <w:tc>
          <w:tcPr>
            <w:tcW w:w="3117" w:type="dxa"/>
          </w:tcPr>
          <w:p w14:paraId="62E036BA" w14:textId="44FDED80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کمک به شناسا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سر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عتر</w:t>
            </w:r>
            <w:r>
              <w:rPr>
                <w:rtl/>
              </w:rPr>
              <w:t xml:space="preserve"> نوع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(مثلاً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کامپوننت، 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)، کاهش خستگ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چشم.</w:t>
            </w:r>
          </w:p>
        </w:tc>
      </w:tr>
      <w:tr w:rsidR="004D0E19" w14:paraId="1E324DB8" w14:textId="77777777" w:rsidTr="004D0E19">
        <w:tc>
          <w:tcPr>
            <w:tcW w:w="3116" w:type="dxa"/>
          </w:tcPr>
          <w:p w14:paraId="47232737" w14:textId="1F1961F0" w:rsidR="004D0E19" w:rsidRDefault="004D0E19" w:rsidP="004D0E19">
            <w:pPr>
              <w:rPr>
                <w:rtl/>
              </w:rPr>
            </w:pPr>
            <w:r>
              <w:t>Rainbow Brackets</w:t>
            </w:r>
          </w:p>
        </w:tc>
        <w:tc>
          <w:tcPr>
            <w:tcW w:w="3117" w:type="dxa"/>
          </w:tcPr>
          <w:p w14:paraId="2AA44F2F" w14:textId="036499B0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رنگآم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پرانتزها، کروشهها و آکولادها با رنگها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مختلف بهصورت جفت</w:t>
            </w:r>
          </w:p>
        </w:tc>
        <w:tc>
          <w:tcPr>
            <w:tcW w:w="3117" w:type="dxa"/>
          </w:tcPr>
          <w:p w14:paraId="7C7E8E9E" w14:textId="438D66A6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دنبال کردن پرانتزها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تودرتو در کد بس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tl/>
              </w:rPr>
              <w:t xml:space="preserve"> آسانتر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شود،</w:t>
            </w:r>
            <w:r>
              <w:rPr>
                <w:rtl/>
              </w:rPr>
              <w:t xml:space="preserve"> قابل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شخص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رنگها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رفعال</w:t>
            </w:r>
            <w:r>
              <w:rPr>
                <w:rtl/>
              </w:rPr>
              <w:t xml:space="preserve"> کردن آن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زبانها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خاص</w:t>
            </w:r>
          </w:p>
        </w:tc>
      </w:tr>
    </w:tbl>
    <w:p w14:paraId="07D3852A" w14:textId="6DE84BB1" w:rsidR="004D0E19" w:rsidRDefault="004D0E19" w:rsidP="004D0E19">
      <w:pPr>
        <w:rPr>
          <w:rtl/>
        </w:rPr>
      </w:pPr>
      <w:r>
        <w:rPr>
          <w:rFonts w:ascii="IRANSansWeb(FaNum) Light" w:hAnsi="IRANSansWeb(FaNum) Light" w:hint="cs"/>
          <w:rtl/>
        </w:rPr>
        <w:t>جمع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بند</w:t>
      </w:r>
      <w:r>
        <w:rPr>
          <w:rFonts w:hint="cs"/>
          <w:rtl/>
        </w:rPr>
        <w:t>ی</w:t>
      </w:r>
    </w:p>
    <w:p w14:paraId="58A85FC4" w14:textId="70CB44F6" w:rsidR="004D0E19" w:rsidRDefault="004D0E19" w:rsidP="004D0E19">
      <w:pPr>
        <w:rPr>
          <w:rtl/>
        </w:rPr>
      </w:pPr>
      <w:r>
        <w:t>WebStorm</w:t>
      </w:r>
      <w:r>
        <w:rPr>
          <w:rtl/>
        </w:rPr>
        <w:t xml:space="preserve"> با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قدرتمند خود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تواند</w:t>
      </w:r>
      <w:r>
        <w:rPr>
          <w:rtl/>
        </w:rPr>
        <w:t xml:space="preserve"> تجربه توسعه وب را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لذتبخشتر و حرفها</w:t>
      </w:r>
      <w:r>
        <w:rPr>
          <w:rFonts w:hint="cs"/>
          <w:rtl/>
        </w:rPr>
        <w:t>ی</w:t>
      </w:r>
      <w:r>
        <w:rPr>
          <w:rFonts w:hint="eastAsia"/>
          <w:rtl/>
        </w:rPr>
        <w:t>تر</w:t>
      </w:r>
      <w:r>
        <w:rPr>
          <w:rtl/>
        </w:rPr>
        <w:t xml:space="preserve"> کند. استفاده از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نها</w:t>
      </w:r>
      <w:r>
        <w:rPr>
          <w:rFonts w:hint="cs"/>
          <w:rtl/>
        </w:rPr>
        <w:t>ی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Fonts w:hint="eastAsia"/>
          <w:rtl/>
        </w:rPr>
        <w:t>شده،</w:t>
      </w:r>
      <w:r>
        <w:rPr>
          <w:rtl/>
        </w:rPr>
        <w:t xml:space="preserve"> بهو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</w:t>
      </w:r>
      <w:r>
        <w:t>Material Theme UI</w:t>
      </w:r>
      <w:r>
        <w:rPr>
          <w:rtl/>
        </w:rPr>
        <w:t xml:space="preserve"> و </w:t>
      </w:r>
      <w:r>
        <w:t>Rainbow Brackets</w:t>
      </w:r>
      <w:r>
        <w:rPr>
          <w:rtl/>
        </w:rPr>
        <w:t>،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تجربه را از نظر بصر</w:t>
      </w:r>
      <w:r>
        <w:rPr>
          <w:rFonts w:hint="cs"/>
          <w:rtl/>
        </w:rPr>
        <w:t>ی</w:t>
      </w:r>
      <w:r>
        <w:rPr>
          <w:rtl/>
        </w:rPr>
        <w:t xml:space="preserve"> و کارا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t>further further</w:t>
      </w:r>
      <w:r>
        <w:rPr>
          <w:rtl/>
        </w:rPr>
        <w:t xml:space="preserve"> ارتقا دهد.</w:t>
      </w:r>
    </w:p>
    <w:p w14:paraId="1074EBE3" w14:textId="6649A2BC" w:rsidR="004D0E19" w:rsidRDefault="002C3AA4" w:rsidP="002C3AA4">
      <w:pPr>
        <w:pStyle w:val="Heading2"/>
      </w:pPr>
      <w:bookmarkStart w:id="63" w:name="_Toc211464501"/>
      <w:r>
        <w:rPr>
          <w:rFonts w:hint="cs"/>
          <w:rtl/>
        </w:rPr>
        <w:t xml:space="preserve">بررسی تفاوت‌های </w:t>
      </w:r>
      <w:r>
        <w:t>HTML4</w:t>
      </w:r>
      <w:r>
        <w:rPr>
          <w:rFonts w:hint="cs"/>
          <w:rtl/>
        </w:rPr>
        <w:t xml:space="preserve"> و </w:t>
      </w:r>
      <w:r>
        <w:t>HTML5</w:t>
      </w:r>
      <w:bookmarkEnd w:id="63"/>
    </w:p>
    <w:p w14:paraId="4FCD6910" w14:textId="77777777" w:rsidR="006A79C1" w:rsidRDefault="006A79C1" w:rsidP="006A79C1">
      <w:pPr>
        <w:rPr>
          <w:rtl/>
        </w:rPr>
      </w:pPr>
      <w:r>
        <w:rPr>
          <w:rtl/>
        </w:rPr>
        <w:t>تفاوت‌ها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HTML4</w:t>
      </w:r>
      <w:r>
        <w:rPr>
          <w:rtl/>
        </w:rPr>
        <w:t xml:space="preserve"> و </w:t>
      </w:r>
      <w:r>
        <w:t>HTML5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گسترده و اساس</w:t>
      </w:r>
      <w:r>
        <w:rPr>
          <w:rFonts w:hint="cs"/>
          <w:rtl/>
        </w:rPr>
        <w:t>ی</w:t>
      </w:r>
      <w:r>
        <w:rPr>
          <w:rtl/>
        </w:rPr>
        <w:t xml:space="preserve"> است. </w:t>
      </w:r>
      <w:r>
        <w:t>HTML5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انقلاب در توسعه وب به حساب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نه تنها تگ‌ها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اضافه کرد، بلکه رو</w:t>
      </w:r>
      <w:r>
        <w:rPr>
          <w:rFonts w:hint="cs"/>
          <w:rtl/>
        </w:rPr>
        <w:t>ی</w:t>
      </w:r>
      <w:r>
        <w:rPr>
          <w:rFonts w:hint="eastAsia"/>
          <w:rtl/>
        </w:rPr>
        <w:t>کرد</w:t>
      </w:r>
      <w:r>
        <w:rPr>
          <w:rtl/>
        </w:rPr>
        <w:t xml:space="preserve"> توسعه وب را به کل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داد.</w:t>
      </w:r>
    </w:p>
    <w:p w14:paraId="59D04F79" w14:textId="0EF9436B" w:rsidR="006A79C1" w:rsidRDefault="006A79C1" w:rsidP="006A79C1">
      <w:pPr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تفاوت‌ها</w:t>
      </w:r>
      <w:r>
        <w:rPr>
          <w:rFonts w:hint="cs"/>
          <w:rtl/>
        </w:rPr>
        <w:t>ی</w:t>
      </w:r>
      <w:r>
        <w:rPr>
          <w:rtl/>
        </w:rPr>
        <w:t xml:space="preserve"> ساختار</w:t>
      </w:r>
      <w:r>
        <w:rPr>
          <w:rFonts w:hint="cs"/>
          <w:rtl/>
        </w:rPr>
        <w:t>ی</w:t>
      </w:r>
      <w:r>
        <w:rPr>
          <w:rtl/>
        </w:rPr>
        <w:t xml:space="preserve"> و فلسف</w:t>
      </w:r>
      <w:r>
        <w:rPr>
          <w:rFonts w:hint="cs"/>
          <w:rtl/>
        </w:rPr>
        <w:t>ی</w:t>
      </w:r>
    </w:p>
    <w:p w14:paraId="51895782" w14:textId="14E26AE3" w:rsidR="006A79C1" w:rsidRDefault="006A79C1" w:rsidP="006A79C1">
      <w:r>
        <w:t>HTML4</w:t>
      </w:r>
      <w:r>
        <w:rPr>
          <w:rtl/>
        </w:rPr>
        <w:t>:</w:t>
      </w:r>
    </w:p>
    <w:p w14:paraId="1CEF0413" w14:textId="77777777" w:rsidR="006A79C1" w:rsidRDefault="006A79C1" w:rsidP="006A79C1">
      <w:pPr>
        <w:rPr>
          <w:rtl/>
        </w:rPr>
      </w:pPr>
      <w:r>
        <w:rPr>
          <w:rtl/>
        </w:rPr>
        <w:t>-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بر رو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محتوا متمرکز بود</w:t>
      </w:r>
    </w:p>
    <w:p w14:paraId="187C0B52" w14:textId="77777777" w:rsidR="006A79C1" w:rsidRDefault="006A79C1" w:rsidP="006A79C1">
      <w:pPr>
        <w:rPr>
          <w:rtl/>
        </w:rPr>
      </w:pPr>
      <w:r>
        <w:rPr>
          <w:rtl/>
        </w:rPr>
        <w:t>-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(مثل </w:t>
      </w:r>
      <w:r>
        <w:t>Flash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مالت</w:t>
      </w:r>
      <w:r>
        <w:rPr>
          <w:rFonts w:hint="cs"/>
          <w:rtl/>
        </w:rPr>
        <w:t>ی‌</w:t>
      </w: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69CB0807" w14:textId="77777777" w:rsidR="006A79C1" w:rsidRDefault="006A79C1" w:rsidP="006A79C1">
      <w:pPr>
        <w:rPr>
          <w:rtl/>
        </w:rPr>
      </w:pPr>
      <w:r>
        <w:rPr>
          <w:rtl/>
        </w:rPr>
        <w:t>- ساختار سند کمتر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</w:t>
      </w:r>
    </w:p>
    <w:p w14:paraId="6E5DC319" w14:textId="3D4ADE0C" w:rsidR="006A79C1" w:rsidRDefault="006A79C1" w:rsidP="006A79C1">
      <w:r>
        <w:t>HTML5</w:t>
      </w:r>
      <w:r>
        <w:rPr>
          <w:rtl/>
        </w:rPr>
        <w:t>:</w:t>
      </w:r>
    </w:p>
    <w:p w14:paraId="1E1278C4" w14:textId="77777777" w:rsidR="006A79C1" w:rsidRDefault="006A79C1" w:rsidP="006A79C1">
      <w:pPr>
        <w:rPr>
          <w:rtl/>
        </w:rPr>
      </w:pPr>
      <w:r>
        <w:rPr>
          <w:rtl/>
        </w:rPr>
        <w:t>- رو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محتوا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دارد</w:t>
      </w:r>
    </w:p>
    <w:p w14:paraId="45AFB338" w14:textId="77777777" w:rsidR="006A79C1" w:rsidRDefault="006A79C1" w:rsidP="006A79C1">
      <w:pPr>
        <w:rPr>
          <w:rtl/>
        </w:rPr>
      </w:pPr>
      <w:r>
        <w:rPr>
          <w:rtl/>
        </w:rPr>
        <w:t>-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مالت</w:t>
      </w:r>
      <w:r>
        <w:rPr>
          <w:rFonts w:hint="cs"/>
          <w:rtl/>
        </w:rPr>
        <w:t>ی‌</w:t>
      </w: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</w:p>
    <w:p w14:paraId="007B5825" w14:textId="77777777" w:rsidR="006A79C1" w:rsidRDefault="006A79C1" w:rsidP="006A79C1">
      <w:pPr>
        <w:rPr>
          <w:rtl/>
        </w:rPr>
      </w:pPr>
      <w:r>
        <w:rPr>
          <w:rtl/>
        </w:rPr>
        <w:t>- طراح</w:t>
      </w:r>
      <w:r>
        <w:rPr>
          <w:rFonts w:hint="cs"/>
          <w:rtl/>
        </w:rPr>
        <w:t>ی</w:t>
      </w:r>
      <w:r>
        <w:rPr>
          <w:rtl/>
        </w:rPr>
        <w:t xml:space="preserve"> شده برا</w:t>
      </w:r>
      <w:r>
        <w:rPr>
          <w:rFonts w:hint="cs"/>
          <w:rtl/>
        </w:rPr>
        <w:t>ی</w:t>
      </w:r>
      <w:r>
        <w:rPr>
          <w:rtl/>
        </w:rPr>
        <w:t xml:space="preserve"> برنامه‌ها</w:t>
      </w:r>
      <w:r>
        <w:rPr>
          <w:rFonts w:hint="cs"/>
          <w:rtl/>
        </w:rPr>
        <w:t>ی</w:t>
      </w:r>
      <w:r>
        <w:rPr>
          <w:rtl/>
        </w:rPr>
        <w:t xml:space="preserve"> تحت وب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</w:p>
    <w:p w14:paraId="16F12D08" w14:textId="77777777" w:rsidR="006A79C1" w:rsidRDefault="006A79C1" w:rsidP="006A79C1">
      <w:pPr>
        <w:rPr>
          <w:rtl/>
        </w:rPr>
      </w:pPr>
    </w:p>
    <w:p w14:paraId="3D59381E" w14:textId="5F2C1053" w:rsidR="006A79C1" w:rsidRDefault="006A79C1" w:rsidP="006A79C1">
      <w:pPr>
        <w:rPr>
          <w:rtl/>
        </w:rPr>
      </w:pPr>
      <w:r>
        <w:rPr>
          <w:rFonts w:ascii="IRANSansWeb(FaNum) Light" w:hAnsi="IRANSansWeb(FaNum) Light" w:hint="cs"/>
          <w:rtl/>
        </w:rPr>
        <w:t>جدول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سه‌ا</w:t>
      </w:r>
      <w:r>
        <w:rPr>
          <w:rFonts w:hint="cs"/>
          <w:rtl/>
        </w:rPr>
        <w:t>ی</w:t>
      </w:r>
      <w:r>
        <w:rPr>
          <w:rtl/>
        </w:rPr>
        <w:t xml:space="preserve"> تفاوت‌ها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79C1" w14:paraId="456AE628" w14:textId="77777777" w:rsidTr="006A79C1">
        <w:tc>
          <w:tcPr>
            <w:tcW w:w="3116" w:type="dxa"/>
          </w:tcPr>
          <w:p w14:paraId="0D67582B" w14:textId="161EC8FD" w:rsidR="006A79C1" w:rsidRDefault="006A79C1" w:rsidP="006A79C1">
            <w:pPr>
              <w:rPr>
                <w:rtl/>
              </w:rPr>
            </w:pPr>
            <w:r w:rsidRPr="00E400D7">
              <w:rPr>
                <w:rtl/>
              </w:rPr>
              <w:t>و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Fonts w:hint="eastAsia"/>
                <w:rtl/>
              </w:rPr>
              <w:t>ژگ</w:t>
            </w:r>
            <w:r w:rsidRPr="00E400D7"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50AE17DA" w14:textId="6C09E282" w:rsidR="006A79C1" w:rsidRDefault="006A79C1" w:rsidP="006A79C1">
            <w:pPr>
              <w:rPr>
                <w:rtl/>
              </w:rPr>
            </w:pPr>
            <w:r w:rsidRPr="00D0146F">
              <w:t>HTML4</w:t>
            </w:r>
          </w:p>
        </w:tc>
        <w:tc>
          <w:tcPr>
            <w:tcW w:w="3117" w:type="dxa"/>
          </w:tcPr>
          <w:p w14:paraId="41D5E2CF" w14:textId="7FEA72CB" w:rsidR="006A79C1" w:rsidRDefault="006A79C1" w:rsidP="006A79C1">
            <w:pPr>
              <w:rPr>
                <w:rtl/>
              </w:rPr>
            </w:pPr>
            <w:r w:rsidRPr="00FF7E1C">
              <w:t>HTML5</w:t>
            </w:r>
          </w:p>
        </w:tc>
      </w:tr>
      <w:tr w:rsidR="006A79C1" w14:paraId="076139AF" w14:textId="77777777" w:rsidTr="006A79C1">
        <w:tc>
          <w:tcPr>
            <w:tcW w:w="3116" w:type="dxa"/>
          </w:tcPr>
          <w:p w14:paraId="1D125384" w14:textId="53994ADB" w:rsidR="006A79C1" w:rsidRDefault="006A79C1" w:rsidP="006A79C1">
            <w:pPr>
              <w:rPr>
                <w:rtl/>
              </w:rPr>
            </w:pPr>
            <w:r w:rsidRPr="00E400D7">
              <w:rPr>
                <w:rFonts w:hint="eastAsia"/>
                <w:rtl/>
              </w:rPr>
              <w:t>تگ‌ها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tl/>
              </w:rPr>
              <w:t xml:space="preserve"> معنا</w:t>
            </w:r>
            <w:r w:rsidRPr="00E400D7">
              <w:rPr>
                <w:rFonts w:hint="cs"/>
                <w:rtl/>
              </w:rPr>
              <w:t>یی</w:t>
            </w:r>
          </w:p>
        </w:tc>
        <w:tc>
          <w:tcPr>
            <w:tcW w:w="3117" w:type="dxa"/>
          </w:tcPr>
          <w:p w14:paraId="631AC305" w14:textId="01DD3BEC" w:rsidR="006A79C1" w:rsidRDefault="006A79C1" w:rsidP="006A79C1">
            <w:r w:rsidRPr="00D0146F">
              <w:rPr>
                <w:rtl/>
              </w:rPr>
              <w:t>محدود</w:t>
            </w:r>
            <w:r w:rsidRPr="00D0146F">
              <w:t xml:space="preserve"> (div, span)</w:t>
            </w:r>
          </w:p>
        </w:tc>
        <w:tc>
          <w:tcPr>
            <w:tcW w:w="3117" w:type="dxa"/>
          </w:tcPr>
          <w:p w14:paraId="14B88F61" w14:textId="0083ACAE" w:rsidR="006A79C1" w:rsidRDefault="006A79C1" w:rsidP="006A79C1">
            <w:r w:rsidRPr="00FF7E1C">
              <w:rPr>
                <w:rtl/>
              </w:rPr>
              <w:t>گسترده</w:t>
            </w:r>
            <w:r w:rsidRPr="00FF7E1C">
              <w:t xml:space="preserve"> (header, footer, section, article)</w:t>
            </w:r>
          </w:p>
        </w:tc>
      </w:tr>
      <w:tr w:rsidR="006A79C1" w14:paraId="529EEC9F" w14:textId="77777777" w:rsidTr="006A79C1">
        <w:tc>
          <w:tcPr>
            <w:tcW w:w="3116" w:type="dxa"/>
          </w:tcPr>
          <w:p w14:paraId="19AE9916" w14:textId="46D8D650" w:rsidR="006A79C1" w:rsidRDefault="006A79C1" w:rsidP="006A79C1">
            <w:pPr>
              <w:rPr>
                <w:rtl/>
              </w:rPr>
            </w:pPr>
            <w:r w:rsidRPr="00E400D7">
              <w:rPr>
                <w:rFonts w:hint="eastAsia"/>
                <w:rtl/>
              </w:rPr>
              <w:t>پشت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Fonts w:hint="eastAsia"/>
                <w:rtl/>
              </w:rPr>
              <w:t>بان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tl/>
              </w:rPr>
              <w:t xml:space="preserve"> مالت</w:t>
            </w:r>
            <w:r w:rsidRPr="00E400D7">
              <w:rPr>
                <w:rFonts w:hint="cs"/>
                <w:rtl/>
              </w:rPr>
              <w:t>ی‌</w:t>
            </w:r>
            <w:r w:rsidRPr="00E400D7">
              <w:rPr>
                <w:rFonts w:hint="eastAsia"/>
                <w:rtl/>
              </w:rPr>
              <w:t>مد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Fonts w:hint="eastAsia"/>
                <w:rtl/>
              </w:rPr>
              <w:t>ا</w:t>
            </w:r>
          </w:p>
        </w:tc>
        <w:tc>
          <w:tcPr>
            <w:tcW w:w="3117" w:type="dxa"/>
          </w:tcPr>
          <w:p w14:paraId="5A33936B" w14:textId="6D6A93C4" w:rsidR="006A79C1" w:rsidRDefault="006A79C1" w:rsidP="006A79C1">
            <w:pPr>
              <w:rPr>
                <w:rtl/>
              </w:rPr>
            </w:pPr>
            <w:r w:rsidRPr="00D0146F">
              <w:rPr>
                <w:rtl/>
              </w:rPr>
              <w:t>ن</w:t>
            </w:r>
            <w:r w:rsidRPr="00D0146F">
              <w:rPr>
                <w:rFonts w:hint="cs"/>
                <w:rtl/>
              </w:rPr>
              <w:t>ی</w:t>
            </w:r>
            <w:r w:rsidRPr="00D0146F">
              <w:rPr>
                <w:rFonts w:hint="eastAsia"/>
                <w:rtl/>
              </w:rPr>
              <w:t>از</w:t>
            </w:r>
            <w:r w:rsidRPr="00D0146F">
              <w:rPr>
                <w:rtl/>
              </w:rPr>
              <w:t xml:space="preserve"> به</w:t>
            </w:r>
            <w:r w:rsidRPr="00D0146F">
              <w:t xml:space="preserve"> Flash/Silverlight</w:t>
            </w:r>
          </w:p>
        </w:tc>
        <w:tc>
          <w:tcPr>
            <w:tcW w:w="3117" w:type="dxa"/>
          </w:tcPr>
          <w:p w14:paraId="07AB5314" w14:textId="2952DEE2" w:rsidR="006A79C1" w:rsidRDefault="006A79C1" w:rsidP="006A79C1">
            <w:pPr>
              <w:rPr>
                <w:rtl/>
              </w:rPr>
            </w:pPr>
            <w:r w:rsidRPr="00FF7E1C">
              <w:t xml:space="preserve">audio, video </w:t>
            </w:r>
            <w:r w:rsidRPr="00FF7E1C">
              <w:rPr>
                <w:rtl/>
              </w:rPr>
              <w:t>تگ‌ها</w:t>
            </w:r>
            <w:r w:rsidRPr="00FF7E1C">
              <w:rPr>
                <w:rFonts w:hint="cs"/>
                <w:rtl/>
              </w:rPr>
              <w:t>ی</w:t>
            </w:r>
            <w:r w:rsidRPr="00FF7E1C">
              <w:rPr>
                <w:rtl/>
              </w:rPr>
              <w:t xml:space="preserve"> داخل</w:t>
            </w:r>
            <w:r w:rsidRPr="00FF7E1C">
              <w:rPr>
                <w:rFonts w:hint="cs"/>
                <w:rtl/>
              </w:rPr>
              <w:t>ی</w:t>
            </w:r>
          </w:p>
        </w:tc>
      </w:tr>
      <w:tr w:rsidR="006A79C1" w14:paraId="0C5A8665" w14:textId="77777777" w:rsidTr="006A79C1">
        <w:tc>
          <w:tcPr>
            <w:tcW w:w="3116" w:type="dxa"/>
          </w:tcPr>
          <w:p w14:paraId="4123AD0A" w14:textId="04006A8A" w:rsidR="006A79C1" w:rsidRDefault="006A79C1" w:rsidP="006A79C1">
            <w:pPr>
              <w:rPr>
                <w:rtl/>
              </w:rPr>
            </w:pPr>
            <w:r w:rsidRPr="00E400D7">
              <w:rPr>
                <w:rFonts w:hint="eastAsia"/>
                <w:rtl/>
              </w:rPr>
              <w:t>ذخ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Fonts w:hint="eastAsia"/>
                <w:rtl/>
              </w:rPr>
              <w:t>ره‌ساز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tl/>
              </w:rPr>
              <w:t xml:space="preserve"> داده</w:t>
            </w:r>
          </w:p>
        </w:tc>
        <w:tc>
          <w:tcPr>
            <w:tcW w:w="3117" w:type="dxa"/>
          </w:tcPr>
          <w:p w14:paraId="10B22BF5" w14:textId="2CB3AB22" w:rsidR="006A79C1" w:rsidRPr="006A79C1" w:rsidRDefault="006A79C1" w:rsidP="006A79C1">
            <w:pPr>
              <w:rPr>
                <w:rtl/>
              </w:rPr>
            </w:pPr>
            <w:r w:rsidRPr="00D0146F">
              <w:t xml:space="preserve">Cookie </w:t>
            </w:r>
            <w:r w:rsidRPr="00D0146F">
              <w:rPr>
                <w:rtl/>
              </w:rPr>
              <w:t>فقط</w:t>
            </w:r>
          </w:p>
        </w:tc>
        <w:tc>
          <w:tcPr>
            <w:tcW w:w="3117" w:type="dxa"/>
          </w:tcPr>
          <w:p w14:paraId="1E4D08E2" w14:textId="6B3D42D0" w:rsidR="006A79C1" w:rsidRPr="006A79C1" w:rsidRDefault="006A79C1" w:rsidP="006A79C1">
            <w:r w:rsidRPr="00FF7E1C">
              <w:t>LocalStorage, SessionStorage</w:t>
            </w:r>
          </w:p>
        </w:tc>
      </w:tr>
      <w:tr w:rsidR="006A79C1" w14:paraId="64404ADC" w14:textId="77777777" w:rsidTr="006A79C1">
        <w:tc>
          <w:tcPr>
            <w:tcW w:w="3116" w:type="dxa"/>
          </w:tcPr>
          <w:p w14:paraId="32918441" w14:textId="1F03F598" w:rsidR="006A79C1" w:rsidRPr="006A79C1" w:rsidRDefault="006A79C1" w:rsidP="006A79C1">
            <w:pPr>
              <w:rPr>
                <w:rtl/>
              </w:rPr>
            </w:pPr>
            <w:r w:rsidRPr="00E400D7">
              <w:rPr>
                <w:rFonts w:hint="eastAsia"/>
                <w:rtl/>
              </w:rPr>
              <w:t>فرم‌ها</w:t>
            </w:r>
          </w:p>
        </w:tc>
        <w:tc>
          <w:tcPr>
            <w:tcW w:w="3117" w:type="dxa"/>
          </w:tcPr>
          <w:p w14:paraId="138B9100" w14:textId="03B9049B" w:rsidR="006A79C1" w:rsidRPr="006A79C1" w:rsidRDefault="006A79C1" w:rsidP="006A79C1">
            <w:pPr>
              <w:rPr>
                <w:rtl/>
              </w:rPr>
            </w:pPr>
            <w:r w:rsidRPr="00D0146F">
              <w:t>input type</w:t>
            </w:r>
            <w:r w:rsidRPr="00D0146F">
              <w:rPr>
                <w:rtl/>
              </w:rPr>
              <w:t>ها</w:t>
            </w:r>
            <w:r w:rsidRPr="00D0146F">
              <w:rPr>
                <w:rFonts w:hint="cs"/>
                <w:rtl/>
              </w:rPr>
              <w:t>ی</w:t>
            </w:r>
            <w:r w:rsidRPr="00D0146F">
              <w:rPr>
                <w:rtl/>
              </w:rPr>
              <w:t xml:space="preserve"> محدود</w:t>
            </w:r>
          </w:p>
        </w:tc>
        <w:tc>
          <w:tcPr>
            <w:tcW w:w="3117" w:type="dxa"/>
          </w:tcPr>
          <w:p w14:paraId="6C46693D" w14:textId="2839270A" w:rsidR="006A79C1" w:rsidRPr="006A79C1" w:rsidRDefault="006A79C1" w:rsidP="006A79C1">
            <w:r w:rsidRPr="00FF7E1C">
              <w:t xml:space="preserve">email, url, date, range, color </w:t>
            </w:r>
            <w:r w:rsidRPr="00FF7E1C">
              <w:rPr>
                <w:rtl/>
              </w:rPr>
              <w:t>و</w:t>
            </w:r>
            <w:r w:rsidRPr="00FF7E1C">
              <w:t>...</w:t>
            </w:r>
          </w:p>
        </w:tc>
      </w:tr>
      <w:tr w:rsidR="006A79C1" w14:paraId="55AB0785" w14:textId="77777777" w:rsidTr="006A79C1">
        <w:tc>
          <w:tcPr>
            <w:tcW w:w="3116" w:type="dxa"/>
          </w:tcPr>
          <w:p w14:paraId="7051C234" w14:textId="75F18A4D" w:rsidR="006A79C1" w:rsidRPr="006A79C1" w:rsidRDefault="006A79C1" w:rsidP="006A79C1">
            <w:pPr>
              <w:rPr>
                <w:rtl/>
              </w:rPr>
            </w:pPr>
            <w:r w:rsidRPr="00E400D7">
              <w:rPr>
                <w:rFonts w:hint="eastAsia"/>
                <w:rtl/>
              </w:rPr>
              <w:t>گراف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Fonts w:hint="eastAsia"/>
                <w:rtl/>
              </w:rPr>
              <w:t>ک</w:t>
            </w:r>
          </w:p>
        </w:tc>
        <w:tc>
          <w:tcPr>
            <w:tcW w:w="3117" w:type="dxa"/>
          </w:tcPr>
          <w:p w14:paraId="0B943D9B" w14:textId="6BF26C32" w:rsidR="006A79C1" w:rsidRPr="006A79C1" w:rsidRDefault="006A79C1" w:rsidP="006A79C1">
            <w:pPr>
              <w:rPr>
                <w:rtl/>
              </w:rPr>
            </w:pPr>
            <w:r w:rsidRPr="00D0146F">
              <w:rPr>
                <w:rFonts w:hint="eastAsia"/>
                <w:rtl/>
              </w:rPr>
              <w:t>ن</w:t>
            </w:r>
            <w:r w:rsidRPr="00D0146F">
              <w:rPr>
                <w:rFonts w:hint="cs"/>
                <w:rtl/>
              </w:rPr>
              <w:t>ی</w:t>
            </w:r>
            <w:r w:rsidRPr="00D0146F">
              <w:rPr>
                <w:rFonts w:hint="eastAsia"/>
                <w:rtl/>
              </w:rPr>
              <w:t>از</w:t>
            </w:r>
            <w:r w:rsidRPr="00D0146F">
              <w:rPr>
                <w:rtl/>
              </w:rPr>
              <w:t xml:space="preserve"> به پلاگ</w:t>
            </w:r>
            <w:r w:rsidRPr="00D0146F">
              <w:rPr>
                <w:rFonts w:hint="cs"/>
                <w:rtl/>
              </w:rPr>
              <w:t>ی</w:t>
            </w:r>
            <w:r w:rsidRPr="00D0146F">
              <w:rPr>
                <w:rFonts w:hint="eastAsia"/>
                <w:rtl/>
              </w:rPr>
              <w:t>ن</w:t>
            </w:r>
          </w:p>
        </w:tc>
        <w:tc>
          <w:tcPr>
            <w:tcW w:w="3117" w:type="dxa"/>
          </w:tcPr>
          <w:p w14:paraId="510C0866" w14:textId="339B7FAD" w:rsidR="006A79C1" w:rsidRPr="006A79C1" w:rsidRDefault="006A79C1" w:rsidP="006A79C1">
            <w:r w:rsidRPr="00FF7E1C">
              <w:t xml:space="preserve">Canvas, SVG </w:t>
            </w:r>
            <w:r w:rsidRPr="00FF7E1C">
              <w:rPr>
                <w:rtl/>
              </w:rPr>
              <w:t>داخل</w:t>
            </w:r>
            <w:r w:rsidRPr="00FF7E1C">
              <w:rPr>
                <w:rFonts w:hint="cs"/>
                <w:rtl/>
              </w:rPr>
              <w:t>ی</w:t>
            </w:r>
          </w:p>
        </w:tc>
      </w:tr>
      <w:tr w:rsidR="006A79C1" w14:paraId="17163786" w14:textId="77777777" w:rsidTr="006A79C1">
        <w:tc>
          <w:tcPr>
            <w:tcW w:w="3116" w:type="dxa"/>
          </w:tcPr>
          <w:p w14:paraId="7F347B0C" w14:textId="4E53B41E" w:rsidR="006A79C1" w:rsidRPr="006A79C1" w:rsidRDefault="006A79C1" w:rsidP="006A79C1">
            <w:pPr>
              <w:rPr>
                <w:rtl/>
              </w:rPr>
            </w:pPr>
            <w:r w:rsidRPr="00E400D7">
              <w:t>API</w:t>
            </w:r>
            <w:r w:rsidRPr="00E400D7">
              <w:rPr>
                <w:rtl/>
              </w:rPr>
              <w:t>ها</w:t>
            </w:r>
          </w:p>
        </w:tc>
        <w:tc>
          <w:tcPr>
            <w:tcW w:w="3117" w:type="dxa"/>
          </w:tcPr>
          <w:p w14:paraId="1B617439" w14:textId="4E2DBBB7" w:rsidR="006A79C1" w:rsidRPr="006A79C1" w:rsidRDefault="006A79C1" w:rsidP="006A79C1">
            <w:pPr>
              <w:rPr>
                <w:rtl/>
              </w:rPr>
            </w:pPr>
            <w:r w:rsidRPr="00D0146F">
              <w:rPr>
                <w:rFonts w:hint="eastAsia"/>
                <w:rtl/>
              </w:rPr>
              <w:t>بس</w:t>
            </w:r>
            <w:r w:rsidRPr="00D0146F">
              <w:rPr>
                <w:rFonts w:hint="cs"/>
                <w:rtl/>
              </w:rPr>
              <w:t>ی</w:t>
            </w:r>
            <w:r w:rsidRPr="00D0146F">
              <w:rPr>
                <w:rFonts w:hint="eastAsia"/>
                <w:rtl/>
              </w:rPr>
              <w:t>ار</w:t>
            </w:r>
            <w:r w:rsidRPr="00D0146F">
              <w:rPr>
                <w:rtl/>
              </w:rPr>
              <w:t xml:space="preserve"> محدود</w:t>
            </w:r>
          </w:p>
        </w:tc>
        <w:tc>
          <w:tcPr>
            <w:tcW w:w="3117" w:type="dxa"/>
          </w:tcPr>
          <w:p w14:paraId="04B461BD" w14:textId="6F7DEFE7" w:rsidR="006A79C1" w:rsidRPr="006A79C1" w:rsidRDefault="006A79C1" w:rsidP="006A79C1">
            <w:r w:rsidRPr="00FF7E1C">
              <w:t xml:space="preserve">Geolocation, Drag&amp;Drop, Web Workers </w:t>
            </w:r>
            <w:r w:rsidRPr="00FF7E1C">
              <w:rPr>
                <w:rtl/>
              </w:rPr>
              <w:t>و</w:t>
            </w:r>
            <w:r w:rsidRPr="00FF7E1C">
              <w:t>...</w:t>
            </w:r>
          </w:p>
        </w:tc>
      </w:tr>
    </w:tbl>
    <w:p w14:paraId="67EE3C6E" w14:textId="77777777" w:rsidR="006A79C1" w:rsidRDefault="006A79C1" w:rsidP="006A79C1">
      <w:pPr>
        <w:rPr>
          <w:rtl/>
        </w:rPr>
      </w:pPr>
    </w:p>
    <w:p w14:paraId="313E6DAA" w14:textId="0E9E8E62" w:rsidR="006A79C1" w:rsidRDefault="006A79C1" w:rsidP="006A79C1">
      <w:pPr>
        <w:rPr>
          <w:rtl/>
        </w:rPr>
      </w:pPr>
      <w:r>
        <w:rPr>
          <w:rtl/>
        </w:rPr>
        <w:t>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HTML5</w:t>
      </w:r>
    </w:p>
    <w:p w14:paraId="3AF5A5BB" w14:textId="52DC43D4" w:rsidR="006A79C1" w:rsidRDefault="006A79C1" w:rsidP="006A79C1">
      <w:pPr>
        <w:pStyle w:val="ListParagraph"/>
        <w:numPr>
          <w:ilvl w:val="0"/>
          <w:numId w:val="27"/>
        </w:numPr>
        <w:rPr>
          <w:rtl/>
        </w:rPr>
      </w:pPr>
      <w:r>
        <w:rPr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 Tags</w:t>
      </w:r>
      <w:r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9C1" w14:paraId="6D0B57C2" w14:textId="77777777" w:rsidTr="006A79C1">
        <w:tc>
          <w:tcPr>
            <w:tcW w:w="9350" w:type="dxa"/>
            <w:shd w:val="clear" w:color="auto" w:fill="E2EFD9" w:themeFill="accent6" w:themeFillTint="33"/>
          </w:tcPr>
          <w:p w14:paraId="24863203" w14:textId="77777777" w:rsidR="006A79C1" w:rsidRDefault="006A79C1" w:rsidP="006A79C1">
            <w:pPr>
              <w:pStyle w:val="code"/>
              <w:bidi w:val="0"/>
            </w:pPr>
            <w:r>
              <w:t>&lt;!-- HTML4 --&gt;</w:t>
            </w:r>
          </w:p>
          <w:p w14:paraId="4B395702" w14:textId="77777777" w:rsidR="006A79C1" w:rsidRDefault="006A79C1" w:rsidP="006A79C1">
            <w:pPr>
              <w:pStyle w:val="code"/>
              <w:bidi w:val="0"/>
            </w:pPr>
            <w:r>
              <w:t>&lt;div id="header"&gt;</w:t>
            </w:r>
          </w:p>
          <w:p w14:paraId="71CBD139" w14:textId="77777777" w:rsidR="006A79C1" w:rsidRDefault="006A79C1" w:rsidP="006A79C1">
            <w:pPr>
              <w:pStyle w:val="code"/>
              <w:bidi w:val="0"/>
            </w:pPr>
            <w:r>
              <w:t>&lt;div id="nav"&gt;</w:t>
            </w:r>
          </w:p>
          <w:p w14:paraId="33266E52" w14:textId="77777777" w:rsidR="006A79C1" w:rsidRDefault="006A79C1" w:rsidP="006A79C1">
            <w:pPr>
              <w:pStyle w:val="code"/>
              <w:bidi w:val="0"/>
            </w:pPr>
            <w:r>
              <w:lastRenderedPageBreak/>
              <w:t>&lt;div class="article"&gt;</w:t>
            </w:r>
          </w:p>
          <w:p w14:paraId="646307F1" w14:textId="77777777" w:rsidR="006A79C1" w:rsidRDefault="006A79C1" w:rsidP="006A79C1">
            <w:pPr>
              <w:pStyle w:val="code"/>
              <w:bidi w:val="0"/>
              <w:rPr>
                <w:rtl/>
              </w:rPr>
            </w:pPr>
          </w:p>
          <w:p w14:paraId="4634A5AE" w14:textId="77777777" w:rsidR="006A79C1" w:rsidRDefault="006A79C1" w:rsidP="006A79C1">
            <w:pPr>
              <w:pStyle w:val="code"/>
              <w:bidi w:val="0"/>
            </w:pPr>
            <w:r>
              <w:t>&lt;!-- HTML5 --&gt;</w:t>
            </w:r>
          </w:p>
          <w:p w14:paraId="6CC4EB16" w14:textId="77777777" w:rsidR="006A79C1" w:rsidRDefault="006A79C1" w:rsidP="006A79C1">
            <w:pPr>
              <w:pStyle w:val="code"/>
              <w:bidi w:val="0"/>
            </w:pPr>
            <w:r>
              <w:t>&lt;header&gt;</w:t>
            </w:r>
          </w:p>
          <w:p w14:paraId="597B93E4" w14:textId="77777777" w:rsidR="006A79C1" w:rsidRDefault="006A79C1" w:rsidP="006A79C1">
            <w:pPr>
              <w:pStyle w:val="code"/>
              <w:bidi w:val="0"/>
            </w:pPr>
            <w:r>
              <w:t>&lt;nav&gt;</w:t>
            </w:r>
          </w:p>
          <w:p w14:paraId="74E5770E" w14:textId="77777777" w:rsidR="006A79C1" w:rsidRDefault="006A79C1" w:rsidP="006A79C1">
            <w:pPr>
              <w:pStyle w:val="code"/>
              <w:bidi w:val="0"/>
            </w:pPr>
            <w:r>
              <w:t>&lt;article&gt;</w:t>
            </w:r>
          </w:p>
          <w:p w14:paraId="22153D23" w14:textId="77777777" w:rsidR="006A79C1" w:rsidRDefault="006A79C1" w:rsidP="006A79C1">
            <w:pPr>
              <w:pStyle w:val="code"/>
              <w:bidi w:val="0"/>
            </w:pPr>
            <w:r>
              <w:t>&lt;section&gt;</w:t>
            </w:r>
          </w:p>
          <w:p w14:paraId="23D734AB" w14:textId="77777777" w:rsidR="006A79C1" w:rsidRDefault="006A79C1" w:rsidP="006A79C1">
            <w:pPr>
              <w:pStyle w:val="code"/>
              <w:bidi w:val="0"/>
            </w:pPr>
            <w:r>
              <w:t>&lt;aside&gt;</w:t>
            </w:r>
          </w:p>
          <w:p w14:paraId="5E653E13" w14:textId="120C4C81" w:rsidR="006A79C1" w:rsidRDefault="006A79C1" w:rsidP="006A79C1">
            <w:pPr>
              <w:pStyle w:val="code"/>
              <w:bidi w:val="0"/>
            </w:pPr>
            <w:r>
              <w:t>&lt;footer&gt;</w:t>
            </w:r>
          </w:p>
        </w:tc>
      </w:tr>
    </w:tbl>
    <w:p w14:paraId="0B9AF601" w14:textId="77777777" w:rsidR="006A79C1" w:rsidRDefault="006A79C1" w:rsidP="006A79C1">
      <w:pPr>
        <w:bidi w:val="0"/>
      </w:pPr>
    </w:p>
    <w:p w14:paraId="20AAC165" w14:textId="108892B3" w:rsidR="006A79C1" w:rsidRDefault="006A79C1" w:rsidP="006A79C1">
      <w:pPr>
        <w:pStyle w:val="ListParagraph"/>
        <w:numPr>
          <w:ilvl w:val="0"/>
          <w:numId w:val="16"/>
        </w:numPr>
      </w:pPr>
      <w:r>
        <w:rPr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مالت</w:t>
      </w:r>
      <w:r>
        <w:rPr>
          <w:rFonts w:hint="cs"/>
          <w:rtl/>
        </w:rPr>
        <w:t>ی‌</w:t>
      </w: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9C1" w14:paraId="0231E427" w14:textId="77777777" w:rsidTr="006A79C1">
        <w:tc>
          <w:tcPr>
            <w:tcW w:w="9350" w:type="dxa"/>
            <w:shd w:val="clear" w:color="auto" w:fill="E2EFD9" w:themeFill="accent6" w:themeFillTint="33"/>
          </w:tcPr>
          <w:p w14:paraId="20155B0F" w14:textId="77777777" w:rsidR="006A79C1" w:rsidRDefault="006A79C1" w:rsidP="006A79C1">
            <w:pPr>
              <w:pStyle w:val="code"/>
              <w:bidi w:val="0"/>
            </w:pPr>
            <w:r>
              <w:t>&lt;video controls width="250"&gt;</w:t>
            </w:r>
          </w:p>
          <w:p w14:paraId="6E531C39" w14:textId="77777777" w:rsidR="006A79C1" w:rsidRDefault="006A79C1" w:rsidP="006A79C1">
            <w:pPr>
              <w:pStyle w:val="code"/>
              <w:bidi w:val="0"/>
            </w:pPr>
            <w:r>
              <w:t xml:space="preserve">    &lt;source src="video.mp4" type="video/mp4"&gt;</w:t>
            </w:r>
          </w:p>
          <w:p w14:paraId="056EA561" w14:textId="77777777" w:rsidR="006A79C1" w:rsidRDefault="006A79C1" w:rsidP="006A79C1">
            <w:pPr>
              <w:pStyle w:val="code"/>
              <w:bidi w:val="0"/>
            </w:pPr>
            <w:r>
              <w:t>&lt;/video&gt;</w:t>
            </w:r>
          </w:p>
          <w:p w14:paraId="00CB38A8" w14:textId="77777777" w:rsidR="006A79C1" w:rsidRDefault="006A79C1" w:rsidP="006A79C1">
            <w:pPr>
              <w:pStyle w:val="code"/>
              <w:bidi w:val="0"/>
              <w:rPr>
                <w:rtl/>
              </w:rPr>
            </w:pPr>
          </w:p>
          <w:p w14:paraId="0F494446" w14:textId="77777777" w:rsidR="006A79C1" w:rsidRDefault="006A79C1" w:rsidP="006A79C1">
            <w:pPr>
              <w:pStyle w:val="code"/>
              <w:bidi w:val="0"/>
            </w:pPr>
            <w:r>
              <w:t>&lt;audio controls&gt;</w:t>
            </w:r>
          </w:p>
          <w:p w14:paraId="08CCF099" w14:textId="77777777" w:rsidR="006A79C1" w:rsidRDefault="006A79C1" w:rsidP="006A79C1">
            <w:pPr>
              <w:pStyle w:val="code"/>
              <w:bidi w:val="0"/>
            </w:pPr>
            <w:r>
              <w:t xml:space="preserve">    &lt;source src="audio.mp3" type="audio/mpeg"&gt;</w:t>
            </w:r>
          </w:p>
          <w:p w14:paraId="5CDF6BA8" w14:textId="3936E148" w:rsidR="006A79C1" w:rsidRDefault="006A79C1" w:rsidP="006A79C1">
            <w:pPr>
              <w:pStyle w:val="code"/>
              <w:bidi w:val="0"/>
            </w:pPr>
            <w:r>
              <w:t>&lt;/audio&gt;</w:t>
            </w:r>
          </w:p>
        </w:tc>
      </w:tr>
    </w:tbl>
    <w:p w14:paraId="73990BD3" w14:textId="77777777" w:rsidR="006A79C1" w:rsidRDefault="006A79C1" w:rsidP="006A79C1">
      <w:pPr>
        <w:bidi w:val="0"/>
      </w:pPr>
    </w:p>
    <w:p w14:paraId="74A7E5CF" w14:textId="7FC75DB5" w:rsidR="006A79C1" w:rsidRDefault="006A79C1" w:rsidP="006A79C1">
      <w:pPr>
        <w:pStyle w:val="ListParagraph"/>
        <w:numPr>
          <w:ilvl w:val="0"/>
          <w:numId w:val="16"/>
        </w:numPr>
      </w:pPr>
      <w:r>
        <w:rPr>
          <w:rtl/>
        </w:rPr>
        <w:t>کنترل‌ها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 xml:space="preserve"> فرم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9C1" w14:paraId="6BC8628E" w14:textId="77777777" w:rsidTr="006A79C1">
        <w:tc>
          <w:tcPr>
            <w:tcW w:w="9350" w:type="dxa"/>
            <w:shd w:val="clear" w:color="auto" w:fill="E2EFD9" w:themeFill="accent6" w:themeFillTint="33"/>
          </w:tcPr>
          <w:p w14:paraId="3B1C6E9F" w14:textId="77777777" w:rsidR="006A79C1" w:rsidRDefault="006A79C1" w:rsidP="006A79C1">
            <w:pPr>
              <w:pStyle w:val="code"/>
              <w:bidi w:val="0"/>
            </w:pPr>
            <w:r>
              <w:t>&lt;input type="email" required&gt;</w:t>
            </w:r>
          </w:p>
          <w:p w14:paraId="4CCCA88C" w14:textId="77777777" w:rsidR="006A79C1" w:rsidRDefault="006A79C1" w:rsidP="006A79C1">
            <w:pPr>
              <w:pStyle w:val="code"/>
              <w:bidi w:val="0"/>
            </w:pPr>
            <w:r>
              <w:t>&lt;input type="url"&gt;</w:t>
            </w:r>
          </w:p>
          <w:p w14:paraId="626AD414" w14:textId="77777777" w:rsidR="006A79C1" w:rsidRDefault="006A79C1" w:rsidP="006A79C1">
            <w:pPr>
              <w:pStyle w:val="code"/>
              <w:bidi w:val="0"/>
            </w:pPr>
            <w:r>
              <w:t>&lt;input type="date"&gt;</w:t>
            </w:r>
          </w:p>
          <w:p w14:paraId="3756FF93" w14:textId="77777777" w:rsidR="006A79C1" w:rsidRDefault="006A79C1" w:rsidP="006A79C1">
            <w:pPr>
              <w:pStyle w:val="code"/>
              <w:bidi w:val="0"/>
            </w:pPr>
            <w:r>
              <w:t>&lt;input type="color"&gt;</w:t>
            </w:r>
          </w:p>
          <w:p w14:paraId="51740A9F" w14:textId="1F976AFE" w:rsidR="006A79C1" w:rsidRDefault="006A79C1" w:rsidP="006A79C1">
            <w:pPr>
              <w:pStyle w:val="code"/>
              <w:bidi w:val="0"/>
            </w:pPr>
            <w:r>
              <w:t>&lt;input type="range" min="0" max="100"&gt;</w:t>
            </w:r>
          </w:p>
        </w:tc>
      </w:tr>
    </w:tbl>
    <w:p w14:paraId="1053F414" w14:textId="77777777" w:rsidR="006A79C1" w:rsidRDefault="006A79C1" w:rsidP="006A79C1">
      <w:pPr>
        <w:bidi w:val="0"/>
      </w:pPr>
    </w:p>
    <w:p w14:paraId="0B6EC568" w14:textId="450FD6CC" w:rsidR="006A79C1" w:rsidRDefault="006A79C1" w:rsidP="006A79C1">
      <w:pPr>
        <w:pStyle w:val="ListParagraph"/>
        <w:numPr>
          <w:ilvl w:val="0"/>
          <w:numId w:val="16"/>
        </w:numPr>
      </w:pPr>
      <w:r>
        <w:t>Canvas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9C1" w14:paraId="588D77FE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49157DF2" w14:textId="053F36C6" w:rsidR="006A79C1" w:rsidRDefault="006A79C1" w:rsidP="004E2469">
            <w:pPr>
              <w:pStyle w:val="code"/>
              <w:bidi w:val="0"/>
            </w:pPr>
            <w:r w:rsidRPr="006A79C1">
              <w:t>&lt;canvas id="myCanvas" width="200" height="100"&gt;&lt;/canvas&gt;</w:t>
            </w:r>
          </w:p>
        </w:tc>
      </w:tr>
    </w:tbl>
    <w:p w14:paraId="3AA406C1" w14:textId="77777777" w:rsidR="006A79C1" w:rsidRDefault="006A79C1" w:rsidP="006A79C1">
      <w:pPr>
        <w:bidi w:val="0"/>
      </w:pPr>
    </w:p>
    <w:p w14:paraId="53E91450" w14:textId="1BEF1EA7" w:rsidR="006A79C1" w:rsidRDefault="006A79C1" w:rsidP="006A79C1">
      <w:pPr>
        <w:rPr>
          <w:rtl/>
        </w:rPr>
      </w:pPr>
      <w:r>
        <w:rPr>
          <w:rFonts w:ascii="IRANSansWeb(FaNum) Light" w:hAnsi="IRANSansWeb(FaNum) Light" w:hint="cs"/>
          <w:rtl/>
        </w:rPr>
        <w:t>تفاوت‌ها</w:t>
      </w:r>
      <w:r>
        <w:rPr>
          <w:rFonts w:hint="cs"/>
          <w:rtl/>
        </w:rPr>
        <w:t>ی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مهم</w:t>
      </w:r>
    </w:p>
    <w:p w14:paraId="04172918" w14:textId="7B055F1A" w:rsidR="006A79C1" w:rsidRDefault="006A79C1" w:rsidP="006A79C1">
      <w:r>
        <w:t>Doctype</w:t>
      </w:r>
      <w:r>
        <w:rPr>
          <w:rtl/>
        </w:rPr>
        <w:t xml:space="preserve"> ساده‌تر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9C1" w14:paraId="7F206B4C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7189BD3C" w14:textId="77777777" w:rsidR="006A79C1" w:rsidRDefault="006A79C1" w:rsidP="006A79C1">
            <w:pPr>
              <w:pStyle w:val="code"/>
              <w:bidi w:val="0"/>
            </w:pPr>
            <w:r>
              <w:t>&lt;!-- HTML4 --&gt;</w:t>
            </w:r>
          </w:p>
          <w:p w14:paraId="4C2D9863" w14:textId="77777777" w:rsidR="006A79C1" w:rsidRDefault="006A79C1" w:rsidP="006A79C1">
            <w:pPr>
              <w:pStyle w:val="code"/>
              <w:bidi w:val="0"/>
            </w:pPr>
            <w:r>
              <w:t xml:space="preserve">&lt;!DOCTYPE HTML PUBLIC "-//W3C//DTD HTML 4.01 Transitional//EN" </w:t>
            </w:r>
          </w:p>
          <w:p w14:paraId="0C3BF5E5" w14:textId="77777777" w:rsidR="006A79C1" w:rsidRDefault="006A79C1" w:rsidP="006A79C1">
            <w:pPr>
              <w:pStyle w:val="code"/>
              <w:bidi w:val="0"/>
            </w:pPr>
            <w:r>
              <w:t>"http://www.w3.org/TR/html4/loose.dtd"&gt;</w:t>
            </w:r>
          </w:p>
          <w:p w14:paraId="73550331" w14:textId="77777777" w:rsidR="006A79C1" w:rsidRDefault="006A79C1" w:rsidP="006A79C1">
            <w:pPr>
              <w:pStyle w:val="code"/>
              <w:bidi w:val="0"/>
              <w:rPr>
                <w:rtl/>
              </w:rPr>
            </w:pPr>
          </w:p>
          <w:p w14:paraId="1F686710" w14:textId="77777777" w:rsidR="006A79C1" w:rsidRDefault="006A79C1" w:rsidP="006A79C1">
            <w:pPr>
              <w:pStyle w:val="code"/>
              <w:bidi w:val="0"/>
            </w:pPr>
            <w:r>
              <w:t>&lt;!-- HTML5 --&gt;</w:t>
            </w:r>
          </w:p>
          <w:p w14:paraId="36769AE1" w14:textId="034698D3" w:rsidR="006A79C1" w:rsidRDefault="006A79C1" w:rsidP="006A79C1">
            <w:pPr>
              <w:pStyle w:val="code"/>
              <w:bidi w:val="0"/>
            </w:pPr>
            <w:r>
              <w:t>&lt;!DOCTYPE html&gt;</w:t>
            </w:r>
          </w:p>
        </w:tc>
      </w:tr>
    </w:tbl>
    <w:p w14:paraId="582C56B4" w14:textId="166A005E" w:rsidR="006A79C1" w:rsidRDefault="006A79C1" w:rsidP="006A79C1">
      <w:r>
        <w:rPr>
          <w:rtl/>
        </w:rPr>
        <w:t xml:space="preserve"> کدگذار</w:t>
      </w:r>
      <w:r>
        <w:rPr>
          <w:rFonts w:hint="cs"/>
          <w:rtl/>
        </w:rPr>
        <w:t>ی</w:t>
      </w:r>
      <w:r>
        <w:rPr>
          <w:rtl/>
        </w:rPr>
        <w:t xml:space="preserve"> کاراکتر ساده‌تر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9C1" w14:paraId="7C132621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216F0D0F" w14:textId="77777777" w:rsidR="00DA54EC" w:rsidRDefault="00DA54EC" w:rsidP="00DA54EC">
            <w:pPr>
              <w:pStyle w:val="code"/>
              <w:bidi w:val="0"/>
            </w:pPr>
            <w:r>
              <w:lastRenderedPageBreak/>
              <w:t>&lt;!-- HTML4 --&gt;</w:t>
            </w:r>
          </w:p>
          <w:p w14:paraId="3C54BCA2" w14:textId="77777777" w:rsidR="00DA54EC" w:rsidRDefault="00DA54EC" w:rsidP="00DA54EC">
            <w:pPr>
              <w:pStyle w:val="code"/>
              <w:bidi w:val="0"/>
            </w:pPr>
            <w:r>
              <w:t>&lt;meta http-equiv="Content-Type" content="text/html; charset=UTF-8"&gt;</w:t>
            </w:r>
          </w:p>
          <w:p w14:paraId="19D577EF" w14:textId="77777777" w:rsidR="00DA54EC" w:rsidRDefault="00DA54EC" w:rsidP="00DA54EC">
            <w:pPr>
              <w:pStyle w:val="code"/>
              <w:bidi w:val="0"/>
              <w:rPr>
                <w:rtl/>
              </w:rPr>
            </w:pPr>
          </w:p>
          <w:p w14:paraId="2D66C093" w14:textId="77777777" w:rsidR="00DA54EC" w:rsidRDefault="00DA54EC" w:rsidP="00DA54EC">
            <w:pPr>
              <w:pStyle w:val="code"/>
              <w:bidi w:val="0"/>
            </w:pPr>
            <w:r>
              <w:t>&lt;!-- HTML5 --&gt;</w:t>
            </w:r>
          </w:p>
          <w:p w14:paraId="0F3B96C1" w14:textId="59F69C72" w:rsidR="006A79C1" w:rsidRDefault="00DA54EC" w:rsidP="00DA54EC">
            <w:pPr>
              <w:pStyle w:val="code"/>
              <w:bidi w:val="0"/>
            </w:pPr>
            <w:r>
              <w:t>&lt;meta charset="UTF-8"&gt;</w:t>
            </w:r>
          </w:p>
        </w:tc>
      </w:tr>
    </w:tbl>
    <w:p w14:paraId="7C758F71" w14:textId="4E38A4BB" w:rsidR="006A79C1" w:rsidRDefault="006A79C1" w:rsidP="006A79C1">
      <w:pPr>
        <w:rPr>
          <w:rtl/>
        </w:rPr>
      </w:pPr>
      <w:r>
        <w:rPr>
          <w:rFonts w:ascii="IRANSansWeb(FaNum) Light" w:hAnsi="IRANSansWeb(FaNum) Light" w:hint="cs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HTML5</w:t>
      </w:r>
    </w:p>
    <w:p w14:paraId="1AA6E57C" w14:textId="35AA01FD" w:rsidR="006A79C1" w:rsidRDefault="006A79C1" w:rsidP="006A79C1">
      <w:pPr>
        <w:rPr>
          <w:rtl/>
        </w:rPr>
      </w:pPr>
      <w:r>
        <w:rPr>
          <w:rtl/>
        </w:rPr>
        <w:t xml:space="preserve"> 1. سازگار</w:t>
      </w:r>
      <w:r>
        <w:rPr>
          <w:rFonts w:hint="cs"/>
          <w:rtl/>
        </w:rPr>
        <w:t>ی</w:t>
      </w:r>
      <w:r>
        <w:rPr>
          <w:rtl/>
        </w:rPr>
        <w:t xml:space="preserve"> بهتر با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0FBE7781" w14:textId="77777777" w:rsidR="006A79C1" w:rsidRDefault="006A79C1" w:rsidP="006A79C1">
      <w:pPr>
        <w:rPr>
          <w:rtl/>
        </w:rPr>
      </w:pPr>
      <w:r>
        <w:rPr>
          <w:rtl/>
        </w:rPr>
        <w:t>- طراح</w:t>
      </w:r>
      <w:r>
        <w:rPr>
          <w:rFonts w:hint="cs"/>
          <w:rtl/>
        </w:rPr>
        <w:t>ی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آسان‌تر</w:t>
      </w:r>
    </w:p>
    <w:p w14:paraId="18FB3ED9" w14:textId="77777777" w:rsidR="006A79C1" w:rsidRDefault="006A79C1" w:rsidP="006A79C1">
      <w:pPr>
        <w:rPr>
          <w:rtl/>
        </w:rPr>
      </w:pPr>
      <w:r>
        <w:rPr>
          <w:rtl/>
        </w:rPr>
        <w:t>- عملکرد بهتر در دستگاه‌ها</w:t>
      </w:r>
      <w:r>
        <w:rPr>
          <w:rFonts w:hint="cs"/>
          <w:rtl/>
        </w:rPr>
        <w:t>ی</w:t>
      </w:r>
      <w:r>
        <w:rPr>
          <w:rtl/>
        </w:rPr>
        <w:t xml:space="preserve"> لمس</w:t>
      </w:r>
      <w:r>
        <w:rPr>
          <w:rFonts w:hint="cs"/>
          <w:rtl/>
        </w:rPr>
        <w:t>ی</w:t>
      </w:r>
    </w:p>
    <w:p w14:paraId="0C3BD5BF" w14:textId="7262414B" w:rsidR="006A79C1" w:rsidRDefault="006A79C1" w:rsidP="006A79C1">
      <w:pPr>
        <w:rPr>
          <w:rtl/>
        </w:rPr>
      </w:pPr>
      <w:r>
        <w:rPr>
          <w:rtl/>
        </w:rPr>
        <w:t xml:space="preserve"> 2. عملکرد بالاتر</w:t>
      </w:r>
    </w:p>
    <w:p w14:paraId="6E83B835" w14:textId="77777777" w:rsidR="006A79C1" w:rsidRDefault="006A79C1" w:rsidP="006A79C1">
      <w:pPr>
        <w:rPr>
          <w:rtl/>
        </w:rPr>
      </w:pPr>
      <w:r>
        <w:rPr>
          <w:rtl/>
        </w:rPr>
        <w:t>-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کمتر به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</w:p>
    <w:p w14:paraId="4E3EAF75" w14:textId="77777777" w:rsidR="006A79C1" w:rsidRDefault="006A79C1" w:rsidP="006A79C1">
      <w:pPr>
        <w:rPr>
          <w:rtl/>
        </w:rPr>
      </w:pPr>
      <w:r>
        <w:rPr>
          <w:rtl/>
        </w:rPr>
        <w:t>- بارگذار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صفحات</w:t>
      </w:r>
    </w:p>
    <w:p w14:paraId="3DB592AD" w14:textId="5C3BEF58" w:rsidR="006A79C1" w:rsidRDefault="006A79C1" w:rsidP="006A79C1">
      <w:pPr>
        <w:rPr>
          <w:rtl/>
        </w:rPr>
      </w:pPr>
      <w:r>
        <w:rPr>
          <w:rtl/>
        </w:rPr>
        <w:t xml:space="preserve"> 3. تجربه کاربر</w:t>
      </w:r>
      <w:r>
        <w:rPr>
          <w:rFonts w:hint="cs"/>
          <w:rtl/>
        </w:rPr>
        <w:t>ی</w:t>
      </w:r>
      <w:r>
        <w:rPr>
          <w:rtl/>
        </w:rPr>
        <w:t xml:space="preserve"> بهتر</w:t>
      </w:r>
    </w:p>
    <w:p w14:paraId="79C8DC86" w14:textId="77777777" w:rsidR="006A79C1" w:rsidRDefault="006A79C1" w:rsidP="006A79C1">
      <w:pPr>
        <w:rPr>
          <w:rtl/>
        </w:rPr>
      </w:pPr>
      <w:r>
        <w:rPr>
          <w:rtl/>
        </w:rPr>
        <w:t>- برنامه‌ها</w:t>
      </w:r>
      <w:r>
        <w:rPr>
          <w:rFonts w:hint="cs"/>
          <w:rtl/>
        </w:rPr>
        <w:t>ی</w:t>
      </w:r>
      <w:r>
        <w:rPr>
          <w:rtl/>
        </w:rPr>
        <w:t xml:space="preserve"> تحت وب غن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(</w:t>
      </w:r>
      <w:r>
        <w:t>Rich Web Applications</w:t>
      </w:r>
      <w:r>
        <w:rPr>
          <w:rtl/>
        </w:rPr>
        <w:t>)</w:t>
      </w:r>
    </w:p>
    <w:p w14:paraId="29C0ED2D" w14:textId="77777777" w:rsidR="006A79C1" w:rsidRDefault="006A79C1" w:rsidP="006A79C1">
      <w:pPr>
        <w:rPr>
          <w:rtl/>
        </w:rPr>
      </w:pPr>
      <w:r>
        <w:rPr>
          <w:rtl/>
        </w:rPr>
        <w:t>-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کار آفلا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644C4F13" w14:textId="3868CE46" w:rsidR="006A79C1" w:rsidRDefault="006A79C1" w:rsidP="006A79C1">
      <w:pPr>
        <w:rPr>
          <w:rtl/>
        </w:rPr>
      </w:pPr>
      <w:r>
        <w:rPr>
          <w:rtl/>
        </w:rPr>
        <w:t xml:space="preserve"> 4. استانداردها</w:t>
      </w:r>
      <w:r>
        <w:rPr>
          <w:rFonts w:hint="cs"/>
          <w:rtl/>
        </w:rPr>
        <w:t>ی</w:t>
      </w:r>
      <w:r>
        <w:rPr>
          <w:rtl/>
        </w:rPr>
        <w:t xml:space="preserve"> باز</w:t>
      </w:r>
    </w:p>
    <w:p w14:paraId="5E826AAF" w14:textId="27BE1AFD" w:rsidR="006A79C1" w:rsidRDefault="006A79C1" w:rsidP="006A79C1">
      <w:pPr>
        <w:rPr>
          <w:rtl/>
        </w:rPr>
      </w:pPr>
      <w:r>
        <w:rPr>
          <w:rtl/>
        </w:rPr>
        <w:t xml:space="preserve"> وابستگ</w:t>
      </w:r>
      <w:r>
        <w:rPr>
          <w:rFonts w:hint="cs"/>
          <w:rtl/>
        </w:rPr>
        <w:t>ی</w:t>
      </w:r>
      <w:r>
        <w:rPr>
          <w:rtl/>
        </w:rPr>
        <w:t xml:space="preserve"> کمتر به شرکت‌ها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</w:p>
    <w:p w14:paraId="4C43B329" w14:textId="431E214B" w:rsidR="006A79C1" w:rsidRDefault="006A79C1" w:rsidP="006A79C1">
      <w:pPr>
        <w:rPr>
          <w:rtl/>
        </w:rPr>
      </w:pPr>
      <w:r>
        <w:rPr>
          <w:rtl/>
        </w:rPr>
        <w:t xml:space="preserve"> جامعه توسعه‌دهنده بزرگ</w:t>
      </w:r>
    </w:p>
    <w:p w14:paraId="2B7C55B2" w14:textId="433F5E4C" w:rsidR="006A79C1" w:rsidRDefault="006A79C1" w:rsidP="006A79C1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چالش‌ها</w:t>
      </w:r>
      <w:r>
        <w:rPr>
          <w:rFonts w:hint="cs"/>
          <w:rtl/>
        </w:rPr>
        <w:t>ی</w:t>
      </w:r>
      <w:r>
        <w:rPr>
          <w:rtl/>
        </w:rPr>
        <w:t xml:space="preserve"> مهاجرت از </w:t>
      </w:r>
      <w:r>
        <w:t>HTML4</w:t>
      </w:r>
      <w:r>
        <w:rPr>
          <w:rtl/>
        </w:rPr>
        <w:t xml:space="preserve"> به </w:t>
      </w:r>
      <w:r>
        <w:t>HTML5</w:t>
      </w:r>
    </w:p>
    <w:p w14:paraId="2E4CEDBB" w14:textId="16138372" w:rsidR="006A79C1" w:rsidRDefault="006A79C1" w:rsidP="006A79C1">
      <w:pPr>
        <w:rPr>
          <w:rtl/>
        </w:rPr>
      </w:pPr>
      <w:r>
        <w:rPr>
          <w:rtl/>
        </w:rPr>
        <w:t xml:space="preserve"> سازگار</w:t>
      </w:r>
      <w:r>
        <w:rPr>
          <w:rFonts w:hint="cs"/>
          <w:rtl/>
        </w:rPr>
        <w:t>ی</w:t>
      </w:r>
      <w:r>
        <w:rPr>
          <w:rtl/>
        </w:rPr>
        <w:t xml:space="preserve"> با مرورگرها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</w:p>
    <w:p w14:paraId="5848E1FE" w14:textId="77777777" w:rsidR="006A79C1" w:rsidRDefault="006A79C1" w:rsidP="006A79C1">
      <w:pPr>
        <w:rPr>
          <w:rtl/>
        </w:rPr>
      </w:pPr>
      <w:r>
        <w:rPr>
          <w:rtl/>
        </w:rPr>
        <w:t>-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</w:t>
      </w:r>
      <w:r>
        <w:t>polyfill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برخ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</w:p>
    <w:p w14:paraId="7F12BCEA" w14:textId="77777777" w:rsidR="006A79C1" w:rsidRDefault="006A79C1" w:rsidP="006A79C1">
      <w:pPr>
        <w:rPr>
          <w:rtl/>
        </w:rPr>
      </w:pPr>
      <w:r>
        <w:rPr>
          <w:rtl/>
        </w:rPr>
        <w:t>- تست گسترده در مرورگرها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7A8789E6" w14:textId="67FE30B0" w:rsidR="006A79C1" w:rsidRDefault="006A79C1" w:rsidP="006A79C1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CC2320B" w14:textId="77777777" w:rsidR="006A79C1" w:rsidRDefault="006A79C1" w:rsidP="006A79C1">
      <w:pPr>
        <w:rPr>
          <w:rtl/>
        </w:rPr>
      </w:pPr>
      <w:r>
        <w:rPr>
          <w:rtl/>
        </w:rPr>
        <w:t xml:space="preserve">- </w:t>
      </w:r>
      <w:r>
        <w:t>API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JavaScript</w:t>
      </w:r>
    </w:p>
    <w:p w14:paraId="0106A2A5" w14:textId="77777777" w:rsidR="006A79C1" w:rsidRDefault="006A79C1" w:rsidP="006A79C1">
      <w:pPr>
        <w:rPr>
          <w:rtl/>
        </w:rPr>
      </w:pPr>
      <w:r>
        <w:rPr>
          <w:rtl/>
        </w:rPr>
        <w:lastRenderedPageBreak/>
        <w:t>-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رهمزمان</w:t>
      </w:r>
      <w:r>
        <w:rPr>
          <w:rtl/>
        </w:rPr>
        <w:t xml:space="preserve"> (</w:t>
      </w:r>
      <w:r>
        <w:t>Async</w:t>
      </w:r>
      <w:r>
        <w:rPr>
          <w:rtl/>
        </w:rPr>
        <w:t>)</w:t>
      </w:r>
    </w:p>
    <w:p w14:paraId="19B52E66" w14:textId="6D5C6C83" w:rsidR="006A79C1" w:rsidRDefault="006A79C1" w:rsidP="006A79C1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🚀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6046D8F0" w14:textId="7886B012" w:rsidR="006A79C1" w:rsidRDefault="006A79C1" w:rsidP="006A79C1">
      <w:pPr>
        <w:rPr>
          <w:rtl/>
        </w:rPr>
      </w:pPr>
      <w:r>
        <w:t>HTML5</w:t>
      </w:r>
      <w:r>
        <w:rPr>
          <w:rtl/>
        </w:rPr>
        <w:t xml:space="preserve"> نه تنها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بروزرسان</w:t>
      </w:r>
      <w:r>
        <w:rPr>
          <w:rFonts w:hint="cs"/>
          <w:rtl/>
        </w:rPr>
        <w:t>ی</w:t>
      </w:r>
      <w:r>
        <w:rPr>
          <w:rtl/>
        </w:rPr>
        <w:t xml:space="preserve"> ساده، بلکه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تحول اساس</w:t>
      </w:r>
      <w:r>
        <w:rPr>
          <w:rFonts w:hint="cs"/>
          <w:rtl/>
        </w:rPr>
        <w:t>ی</w:t>
      </w:r>
      <w:r>
        <w:rPr>
          <w:rtl/>
        </w:rPr>
        <w:t xml:space="preserve"> در توسعه وب بود. امروزه </w:t>
      </w:r>
      <w:r>
        <w:t>HTML5</w:t>
      </w:r>
      <w:r>
        <w:rPr>
          <w:rtl/>
        </w:rPr>
        <w:t xml:space="preserve"> استاندارد اصل</w:t>
      </w:r>
      <w:r>
        <w:rPr>
          <w:rFonts w:hint="cs"/>
          <w:rtl/>
        </w:rPr>
        <w:t>ی</w:t>
      </w:r>
      <w:r>
        <w:rPr>
          <w:rtl/>
        </w:rPr>
        <w:t xml:space="preserve"> توسعه وب است و تمام پروژه‌ها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استاندارد توسعه داده شوند.</w:t>
      </w:r>
    </w:p>
    <w:p w14:paraId="4B11FEBF" w14:textId="0163857D" w:rsidR="006A79C1" w:rsidRDefault="006A79C1" w:rsidP="006A79C1">
      <w:r>
        <w:rPr>
          <w:rtl/>
        </w:rPr>
        <w:t>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توص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پروژه‌ها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حتماً از </w:t>
      </w:r>
      <w:r>
        <w:t>HTML5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اگر پروژه‌ها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HTML4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به تدر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آن‌ها را به </w:t>
      </w:r>
      <w:r>
        <w:t>HTML5</w:t>
      </w:r>
      <w:r>
        <w:rPr>
          <w:rtl/>
        </w:rPr>
        <w:t xml:space="preserve"> مهاجرت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783F12B" w14:textId="4A964B00" w:rsidR="00DA54EC" w:rsidRDefault="00B35BC1" w:rsidP="00685D12">
      <w:pPr>
        <w:pStyle w:val="Heading2"/>
      </w:pPr>
      <w:bookmarkStart w:id="64" w:name="_Toc211464502"/>
      <w:r>
        <w:rPr>
          <w:rFonts w:hint="cs"/>
          <w:rtl/>
        </w:rPr>
        <w:t xml:space="preserve">معرفی </w:t>
      </w:r>
      <w:r>
        <w:t>Doctype</w:t>
      </w:r>
      <w:bookmarkEnd w:id="64"/>
    </w:p>
    <w:p w14:paraId="31682348" w14:textId="029AC2AA" w:rsidR="00B35BC1" w:rsidRDefault="00B35BC1" w:rsidP="00B35BC1">
      <w:r>
        <w:rPr>
          <w:rtl/>
        </w:rPr>
        <w:t xml:space="preserve">حتماً! در ادامه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کامل و ساختار</w:t>
      </w:r>
      <w:r>
        <w:rPr>
          <w:rFonts w:hint="cs"/>
          <w:rtl/>
        </w:rPr>
        <w:t>ی</w:t>
      </w:r>
      <w:r>
        <w:rPr>
          <w:rFonts w:hint="eastAsia"/>
          <w:rtl/>
        </w:rPr>
        <w:t>افته</w:t>
      </w:r>
      <w:r>
        <w:rPr>
          <w:rtl/>
        </w:rPr>
        <w:t xml:space="preserve"> از `</w:t>
      </w:r>
      <w:r>
        <w:t>Doctype</w:t>
      </w:r>
      <w:r>
        <w:rPr>
          <w:rtl/>
        </w:rPr>
        <w:t xml:space="preserve">` در </w:t>
      </w:r>
      <w:r>
        <w:t>HTML</w:t>
      </w:r>
      <w:r>
        <w:rPr>
          <w:rtl/>
        </w:rPr>
        <w:t xml:space="preserve">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دهم</w:t>
      </w:r>
      <w:r>
        <w:rPr>
          <w:rtl/>
        </w:rPr>
        <w:t>.</w:t>
      </w:r>
    </w:p>
    <w:p w14:paraId="031E5EE6" w14:textId="78281C7F" w:rsidR="00B35BC1" w:rsidRDefault="00B35BC1" w:rsidP="00B35BC1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Doctype</w:t>
      </w:r>
      <w:r>
        <w:rPr>
          <w:rtl/>
        </w:rPr>
        <w:t xml:space="preserve"> (نوع سند)</w:t>
      </w:r>
    </w:p>
    <w:p w14:paraId="7920008D" w14:textId="5519A761" w:rsidR="00B35BC1" w:rsidRDefault="00B35BC1" w:rsidP="00B35BC1">
      <w:pPr>
        <w:rPr>
          <w:rtl/>
        </w:rPr>
      </w:pPr>
      <w:r>
        <w:t>Doctype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Document Type Declaration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دستورالعمل ضرور</w:t>
      </w:r>
      <w:r>
        <w:rPr>
          <w:rFonts w:hint="cs"/>
          <w:rtl/>
        </w:rPr>
        <w:t>ی</w:t>
      </w:r>
      <w:r>
        <w:rPr>
          <w:rtl/>
        </w:rPr>
        <w:t xml:space="preserve"> در ابتدا</w:t>
      </w:r>
      <w:r>
        <w:rPr>
          <w:rFonts w:hint="cs"/>
          <w:rtl/>
        </w:rPr>
        <w:t>ی</w:t>
      </w:r>
      <w:r>
        <w:rPr>
          <w:rtl/>
        </w:rPr>
        <w:t xml:space="preserve"> سندها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</w:t>
      </w:r>
      <w:r>
        <w:t>XHTML</w:t>
      </w:r>
      <w:r>
        <w:rPr>
          <w:rtl/>
        </w:rPr>
        <w:t xml:space="preserve"> است. وظ</w:t>
      </w:r>
      <w:r>
        <w:rPr>
          <w:rFonts w:hint="cs"/>
          <w:rtl/>
        </w:rPr>
        <w:t>ی</w:t>
      </w:r>
      <w:r>
        <w:rPr>
          <w:rFonts w:hint="eastAsia"/>
          <w:rtl/>
        </w:rPr>
        <w:t>فه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آن اعلام نوع سند و نسخه زبان نشانه‌گذار</w:t>
      </w:r>
      <w:r>
        <w:rPr>
          <w:rFonts w:hint="cs"/>
          <w:rtl/>
        </w:rPr>
        <w:t>ی</w:t>
      </w:r>
      <w:r>
        <w:rPr>
          <w:rtl/>
        </w:rPr>
        <w:t xml:space="preserve"> (مانند </w:t>
      </w:r>
      <w:r>
        <w:t>HTML5</w:t>
      </w:r>
      <w:r>
        <w:rPr>
          <w:rtl/>
        </w:rPr>
        <w:t>) به مرورگر وب است.</w:t>
      </w:r>
    </w:p>
    <w:p w14:paraId="4078108E" w14:textId="6E02C8E0" w:rsidR="00B35BC1" w:rsidRDefault="00B35BC1" w:rsidP="00B35BC1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Doctype</w:t>
      </w:r>
      <w:r>
        <w:rPr>
          <w:rtl/>
        </w:rPr>
        <w:t>: فعال کردن حالت استاندارد (</w:t>
      </w:r>
      <w:r>
        <w:t>Standards Mode</w:t>
      </w:r>
      <w:r>
        <w:rPr>
          <w:rtl/>
        </w:rPr>
        <w:t>)</w:t>
      </w:r>
    </w:p>
    <w:p w14:paraId="3A9A4778" w14:textId="77777777" w:rsidR="00B35BC1" w:rsidRDefault="00B35BC1" w:rsidP="00B35BC1">
      <w:pPr>
        <w:rPr>
          <w:rtl/>
        </w:rPr>
      </w:pPr>
      <w:r>
        <w:rPr>
          <w:rFonts w:hint="eastAsia"/>
          <w:rtl/>
        </w:rPr>
        <w:t>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وظ</w:t>
      </w:r>
      <w:r>
        <w:rPr>
          <w:rFonts w:hint="cs"/>
          <w:rtl/>
        </w:rPr>
        <w:t>ی</w:t>
      </w:r>
      <w:r>
        <w:rPr>
          <w:rFonts w:hint="eastAsia"/>
          <w:rtl/>
        </w:rPr>
        <w:t>فه</w:t>
      </w:r>
      <w:r>
        <w:rPr>
          <w:rtl/>
        </w:rPr>
        <w:t xml:space="preserve"> `</w:t>
      </w:r>
      <w:r>
        <w:t>Doctype</w:t>
      </w:r>
      <w:r>
        <w:rPr>
          <w:rtl/>
        </w:rPr>
        <w:t>`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به مرورگر بگو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سند شما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بر اساس کدام مجموعه از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(استانداردها)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شود.</w:t>
      </w:r>
    </w:p>
    <w:p w14:paraId="67C41ECD" w14:textId="3FAFA4C7" w:rsidR="00B35BC1" w:rsidRDefault="00B35BC1" w:rsidP="00B35BC1">
      <w:pPr>
        <w:rPr>
          <w:rtl/>
        </w:rPr>
      </w:pPr>
      <w:r>
        <w:rPr>
          <w:rtl/>
        </w:rPr>
        <w:t xml:space="preserve">   بدون </w:t>
      </w:r>
      <w:r>
        <w:t>Doctype</w:t>
      </w:r>
      <w:r>
        <w:rPr>
          <w:rtl/>
        </w:rPr>
        <w:t>: مرورگر وارد حالت شگفت‌انگ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(</w:t>
      </w:r>
      <w:r>
        <w:t>Quirks Mode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حالت، مرورگر برا</w:t>
      </w:r>
      <w:r>
        <w:rPr>
          <w:rFonts w:hint="cs"/>
          <w:rtl/>
        </w:rPr>
        <w:t>ی</w:t>
      </w:r>
      <w:r>
        <w:rPr>
          <w:rtl/>
        </w:rPr>
        <w:t xml:space="preserve"> سازگار</w:t>
      </w:r>
      <w:r>
        <w:rPr>
          <w:rFonts w:hint="cs"/>
          <w:rtl/>
        </w:rPr>
        <w:t>ی</w:t>
      </w:r>
      <w:r>
        <w:rPr>
          <w:rtl/>
        </w:rPr>
        <w:t xml:space="preserve"> با صفحات وب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(مربوط به دهه 90 و اوا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2000) رفتار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tl/>
        </w:rPr>
        <w:t xml:space="preserve"> و لا</w:t>
      </w:r>
      <w:r>
        <w:rPr>
          <w:rFonts w:hint="cs"/>
          <w:rtl/>
        </w:rPr>
        <w:t>ی</w:t>
      </w:r>
      <w:r>
        <w:rPr>
          <w:rFonts w:hint="eastAsia"/>
          <w:rtl/>
        </w:rPr>
        <w:t>ه‌بند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Layout</w:t>
      </w:r>
      <w:r>
        <w:rPr>
          <w:rtl/>
        </w:rPr>
        <w:t>) صفحه شما به طور نادرست و غ</w:t>
      </w:r>
      <w:r>
        <w:rPr>
          <w:rFonts w:hint="cs"/>
          <w:rtl/>
        </w:rPr>
        <w:t>ی</w:t>
      </w:r>
      <w:r>
        <w:rPr>
          <w:rFonts w:hint="eastAsia"/>
          <w:rtl/>
        </w:rPr>
        <w:t>رقابل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شود.</w:t>
      </w:r>
    </w:p>
    <w:p w14:paraId="69DE8D37" w14:textId="50514A9F" w:rsidR="00B35BC1" w:rsidRDefault="00B35BC1" w:rsidP="00B35BC1">
      <w:pPr>
        <w:rPr>
          <w:rtl/>
        </w:rPr>
      </w:pPr>
      <w:r>
        <w:rPr>
          <w:rtl/>
        </w:rPr>
        <w:t xml:space="preserve">   با </w:t>
      </w:r>
      <w:r>
        <w:t>Doctype</w:t>
      </w:r>
      <w:r>
        <w:rPr>
          <w:rtl/>
        </w:rPr>
        <w:t xml:space="preserve">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: مرورگر وارد حالت استاندارد (</w:t>
      </w:r>
      <w:r>
        <w:t>Standards Mode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حالت، مرورگر سند </w:t>
      </w:r>
      <w:r>
        <w:t>HTML</w:t>
      </w:r>
      <w:r>
        <w:rPr>
          <w:rtl/>
        </w:rPr>
        <w:t xml:space="preserve"> و </w:t>
      </w:r>
      <w:r>
        <w:t>CSS</w:t>
      </w:r>
      <w:r>
        <w:rPr>
          <w:rtl/>
        </w:rPr>
        <w:t xml:space="preserve"> شما را مطابق با استانداردها</w:t>
      </w:r>
      <w:r>
        <w:rPr>
          <w:rFonts w:hint="cs"/>
          <w:rtl/>
        </w:rPr>
        <w:t>ی</w:t>
      </w:r>
      <w:r>
        <w:rPr>
          <w:rtl/>
        </w:rPr>
        <w:t xml:space="preserve"> مدرن و مشخص‌شده پردازش و رندر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امر تضم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صفحه شما در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شکل و به در</w:t>
      </w:r>
      <w:r>
        <w:rPr>
          <w:rFonts w:hint="eastAsia"/>
          <w:rtl/>
        </w:rPr>
        <w:t>ست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7CA76FF5" w14:textId="12F77F6F" w:rsidR="00B35BC1" w:rsidRDefault="00B35BC1" w:rsidP="00B35BC1">
      <w:pPr>
        <w:rPr>
          <w:rtl/>
        </w:rPr>
      </w:pPr>
      <w:r>
        <w:rPr>
          <w:rtl/>
        </w:rPr>
        <w:t xml:space="preserve">نحوه نوشتن </w:t>
      </w:r>
      <w:r>
        <w:t>Doctype</w:t>
      </w:r>
    </w:p>
    <w:p w14:paraId="297B333A" w14:textId="5B395BD8" w:rsidR="00B35BC1" w:rsidRDefault="00B35BC1" w:rsidP="00B35BC1">
      <w:pPr>
        <w:rPr>
          <w:rtl/>
        </w:rPr>
      </w:pPr>
      <w:r>
        <w:rPr>
          <w:rFonts w:hint="eastAsia"/>
          <w:rtl/>
        </w:rPr>
        <w:t>نحوه</w:t>
      </w:r>
      <w:r>
        <w:rPr>
          <w:rtl/>
        </w:rPr>
        <w:t xml:space="preserve"> نوشتن `</w:t>
      </w:r>
      <w:r>
        <w:t>Doctype</w:t>
      </w:r>
      <w:r>
        <w:rPr>
          <w:rtl/>
        </w:rPr>
        <w:t>` در نسخه‌ها</w:t>
      </w:r>
      <w:r>
        <w:rPr>
          <w:rFonts w:hint="cs"/>
          <w:rtl/>
        </w:rPr>
        <w:t>ی</w:t>
      </w:r>
      <w:r>
        <w:rPr>
          <w:rtl/>
        </w:rPr>
        <w:t xml:space="preserve"> مختلف </w:t>
      </w:r>
      <w:r>
        <w:t>HTML</w:t>
      </w:r>
      <w:r>
        <w:rPr>
          <w:rtl/>
        </w:rPr>
        <w:t xml:space="preserve"> متفاوت بود و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طولان</w:t>
      </w:r>
      <w:r>
        <w:rPr>
          <w:rFonts w:hint="cs"/>
          <w:rtl/>
        </w:rPr>
        <w:t>ی</w:t>
      </w:r>
      <w:r>
        <w:rPr>
          <w:rtl/>
        </w:rPr>
        <w:t xml:space="preserve"> و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بود، اما در </w:t>
      </w:r>
      <w:r>
        <w:t>HTML5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به شدت ساده شده است.</w:t>
      </w:r>
    </w:p>
    <w:p w14:paraId="37CCCA39" w14:textId="7BC8F6AE" w:rsidR="00B35BC1" w:rsidRDefault="00B35BC1" w:rsidP="00B35BC1">
      <w:pPr>
        <w:rPr>
          <w:rtl/>
        </w:rPr>
      </w:pPr>
      <w:r>
        <w:rPr>
          <w:rtl/>
        </w:rPr>
        <w:lastRenderedPageBreak/>
        <w:t xml:space="preserve"> </w:t>
      </w:r>
      <w:r>
        <w:t>Doctype</w:t>
      </w:r>
      <w:r>
        <w:rPr>
          <w:rtl/>
        </w:rPr>
        <w:t xml:space="preserve"> در </w:t>
      </w:r>
      <w:r>
        <w:t>HTML5</w:t>
      </w:r>
    </w:p>
    <w:p w14:paraId="54304B9A" w14:textId="1107311A" w:rsidR="00B35BC1" w:rsidRDefault="00B35BC1" w:rsidP="00B35BC1"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t>HTML5</w:t>
      </w:r>
      <w:r>
        <w:rPr>
          <w:rtl/>
        </w:rPr>
        <w:t>، تنها کار</w:t>
      </w:r>
      <w:r>
        <w:rPr>
          <w:rFonts w:hint="cs"/>
          <w:rtl/>
        </w:rPr>
        <w:t>ی</w:t>
      </w:r>
      <w:r>
        <w:rPr>
          <w:rtl/>
        </w:rPr>
        <w:t xml:space="preserve"> که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در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خط سند </w:t>
      </w:r>
      <w:r>
        <w:t>HTML</w:t>
      </w:r>
      <w:r>
        <w:rPr>
          <w:rtl/>
        </w:rPr>
        <w:t xml:space="preserve"> خود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5BC1" w14:paraId="52486A02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5BA133AD" w14:textId="73E45161" w:rsidR="00B35BC1" w:rsidRDefault="00B35BC1" w:rsidP="004E2469">
            <w:pPr>
              <w:pStyle w:val="code"/>
              <w:bidi w:val="0"/>
            </w:pPr>
            <w:r w:rsidRPr="00B35BC1">
              <w:t>&lt;!DOCTYPE html&gt;</w:t>
            </w:r>
          </w:p>
        </w:tc>
      </w:tr>
    </w:tbl>
    <w:p w14:paraId="332826B8" w14:textId="77777777" w:rsidR="00B35BC1" w:rsidRDefault="00B35BC1" w:rsidP="00B35BC1">
      <w:pPr>
        <w:bidi w:val="0"/>
        <w:rPr>
          <w:rtl/>
        </w:rPr>
      </w:pPr>
    </w:p>
    <w:p w14:paraId="46DE811E" w14:textId="26995DE1" w:rsidR="00B35BC1" w:rsidRDefault="00B35BC1" w:rsidP="00B35BC1">
      <w:pPr>
        <w:rPr>
          <w:rtl/>
        </w:rPr>
      </w:pPr>
      <w:r>
        <w:rPr>
          <w:rtl/>
        </w:rPr>
        <w:t xml:space="preserve">مثال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کامل </w:t>
      </w:r>
      <w:r>
        <w:t>HTML5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5BC1" w14:paraId="515C85B3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4475FA42" w14:textId="77777777" w:rsidR="00B35BC1" w:rsidRDefault="00B35BC1" w:rsidP="004E2469">
            <w:pPr>
              <w:pStyle w:val="code"/>
              <w:bidi w:val="0"/>
            </w:pPr>
            <w:r>
              <w:t>&lt;!DOCTYPE html&gt;</w:t>
            </w:r>
          </w:p>
          <w:p w14:paraId="7D0E8EFD" w14:textId="77777777" w:rsidR="00B35BC1" w:rsidRDefault="00B35BC1" w:rsidP="004E2469">
            <w:pPr>
              <w:pStyle w:val="code"/>
              <w:bidi w:val="0"/>
            </w:pPr>
            <w:r>
              <w:t>&lt;html lang="fa" dir="rtl"&gt;</w:t>
            </w:r>
          </w:p>
          <w:p w14:paraId="32907805" w14:textId="77777777" w:rsidR="00B35BC1" w:rsidRDefault="00B35BC1" w:rsidP="004E2469">
            <w:pPr>
              <w:pStyle w:val="code"/>
              <w:bidi w:val="0"/>
            </w:pPr>
            <w:r>
              <w:t>&lt;head&gt;</w:t>
            </w:r>
          </w:p>
          <w:p w14:paraId="6B59383F" w14:textId="77777777" w:rsidR="00B35BC1" w:rsidRDefault="00B35BC1" w:rsidP="004E2469">
            <w:pPr>
              <w:pStyle w:val="code"/>
              <w:bidi w:val="0"/>
            </w:pPr>
            <w:r>
              <w:t xml:space="preserve">    &lt;meta charset="UTF-8"&gt;</w:t>
            </w:r>
          </w:p>
          <w:p w14:paraId="58CFC052" w14:textId="77777777" w:rsidR="00B35BC1" w:rsidRDefault="00B35BC1" w:rsidP="004E2469">
            <w:pPr>
              <w:pStyle w:val="code"/>
              <w:bidi w:val="0"/>
            </w:pPr>
            <w:r>
              <w:t xml:space="preserve">    &lt;meta name="viewport" content="width=device-width, initial-scale=1.0"&gt;</w:t>
            </w:r>
          </w:p>
          <w:p w14:paraId="3511F84F" w14:textId="77777777" w:rsidR="00B35BC1" w:rsidRDefault="00B35BC1" w:rsidP="004E2469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عنوان صفحه</w:t>
            </w:r>
            <w:r>
              <w:t>&lt;/title&gt;</w:t>
            </w:r>
          </w:p>
          <w:p w14:paraId="0D6FC578" w14:textId="77777777" w:rsidR="00B35BC1" w:rsidRDefault="00B35BC1" w:rsidP="004E2469">
            <w:pPr>
              <w:pStyle w:val="code"/>
              <w:bidi w:val="0"/>
            </w:pPr>
            <w:r>
              <w:t>&lt;/head&gt;</w:t>
            </w:r>
          </w:p>
          <w:p w14:paraId="13F74D1C" w14:textId="77777777" w:rsidR="00B35BC1" w:rsidRDefault="00B35BC1" w:rsidP="004E2469">
            <w:pPr>
              <w:pStyle w:val="code"/>
              <w:bidi w:val="0"/>
            </w:pPr>
            <w:r>
              <w:t>&lt;body&gt;</w:t>
            </w:r>
          </w:p>
          <w:p w14:paraId="1155EDB6" w14:textId="77777777" w:rsidR="00B35BC1" w:rsidRDefault="00B35BC1" w:rsidP="004E2469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tl/>
              </w:rPr>
              <w:t>سلام دن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t>!&lt;/h1&gt;</w:t>
            </w:r>
          </w:p>
          <w:p w14:paraId="288D1DFC" w14:textId="77777777" w:rsidR="00B35BC1" w:rsidRDefault="00B35BC1" w:rsidP="004E2469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پاراگراف است</w:t>
            </w:r>
            <w:r>
              <w:t>.&lt;/p&gt;</w:t>
            </w:r>
          </w:p>
          <w:p w14:paraId="48C40F3C" w14:textId="77777777" w:rsidR="00B35BC1" w:rsidRDefault="00B35BC1" w:rsidP="004E2469">
            <w:pPr>
              <w:pStyle w:val="code"/>
              <w:bidi w:val="0"/>
            </w:pPr>
            <w:r>
              <w:t>&lt;/body&gt;</w:t>
            </w:r>
          </w:p>
          <w:p w14:paraId="6AD39087" w14:textId="24893D9A" w:rsidR="00B35BC1" w:rsidRDefault="00B35BC1" w:rsidP="004E2469">
            <w:pPr>
              <w:pStyle w:val="code"/>
              <w:bidi w:val="0"/>
            </w:pPr>
            <w:r>
              <w:t>&lt;/html&gt;</w:t>
            </w:r>
          </w:p>
        </w:tc>
      </w:tr>
    </w:tbl>
    <w:p w14:paraId="610C2507" w14:textId="77777777" w:rsidR="00B35BC1" w:rsidRDefault="00B35BC1" w:rsidP="00B35BC1">
      <w:pPr>
        <w:bidi w:val="0"/>
        <w:rPr>
          <w:rtl/>
        </w:rPr>
      </w:pPr>
    </w:p>
    <w:p w14:paraId="01E25EEB" w14:textId="4BAA3F59" w:rsidR="00B35BC1" w:rsidRDefault="00B35BC1" w:rsidP="00B35BC1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Doctype</w:t>
      </w:r>
      <w:r>
        <w:rPr>
          <w:rtl/>
        </w:rPr>
        <w:t xml:space="preserve"> در </w:t>
      </w:r>
      <w:r>
        <w:t>HTML5</w:t>
      </w:r>
      <w:r>
        <w:rPr>
          <w:rtl/>
        </w:rPr>
        <w:t>:</w:t>
      </w:r>
    </w:p>
    <w:p w14:paraId="64600070" w14:textId="42FF7495" w:rsidR="00B35BC1" w:rsidRDefault="00B35BC1" w:rsidP="00B35BC1">
      <w:pPr>
        <w:rPr>
          <w:rtl/>
        </w:rPr>
      </w:pPr>
      <w:r>
        <w:rPr>
          <w:rtl/>
        </w:rPr>
        <w:t xml:space="preserve">  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کوتاه و ساده است.</w:t>
      </w:r>
    </w:p>
    <w:p w14:paraId="51FDA2D4" w14:textId="5D285CE8" w:rsidR="00B35BC1" w:rsidRDefault="00B35BC1" w:rsidP="00B35BC1">
      <w:pPr>
        <w:rPr>
          <w:rtl/>
        </w:rPr>
      </w:pPr>
      <w:r>
        <w:rPr>
          <w:rtl/>
        </w:rPr>
        <w:t xml:space="preserve">   به حروف بزرگ و کوچک حساس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(</w:t>
      </w:r>
      <w:r>
        <w:t>Case-insensitive</w:t>
      </w:r>
      <w:r>
        <w:rPr>
          <w:rtl/>
        </w:rPr>
        <w:t>)، اما معمولاً با حروف بزرگ نوشته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(`&lt;!</w:t>
      </w:r>
      <w:r>
        <w:t>DOCTYPE html</w:t>
      </w:r>
      <w:r>
        <w:rPr>
          <w:rtl/>
        </w:rPr>
        <w:t>&gt;`).</w:t>
      </w:r>
    </w:p>
    <w:p w14:paraId="0A5C7D34" w14:textId="708115E2" w:rsidR="00B35BC1" w:rsidRDefault="00B35BC1" w:rsidP="00B35BC1">
      <w:pPr>
        <w:rPr>
          <w:rtl/>
        </w:rPr>
      </w:pPr>
      <w:r>
        <w:rPr>
          <w:rtl/>
        </w:rPr>
        <w:t xml:space="preserve">   تنها کار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فعال کردن حالت استاندارد در مرورگر است.</w:t>
      </w:r>
    </w:p>
    <w:p w14:paraId="5BC3E1E4" w14:textId="1F0A89D5" w:rsidR="00B35BC1" w:rsidRDefault="00B35BC1" w:rsidP="00B35BC1">
      <w:pPr>
        <w:rPr>
          <w:rtl/>
        </w:rPr>
      </w:pPr>
      <w:r>
        <w:rPr>
          <w:rtl/>
        </w:rPr>
        <w:t>نمونه‌ها</w:t>
      </w:r>
      <w:r>
        <w:rPr>
          <w:rFonts w:hint="cs"/>
          <w:rtl/>
        </w:rPr>
        <w:t>یی</w:t>
      </w:r>
      <w:r>
        <w:rPr>
          <w:rtl/>
        </w:rPr>
        <w:t xml:space="preserve"> از </w:t>
      </w:r>
      <w:r>
        <w:t>Doctype</w:t>
      </w:r>
      <w:r>
        <w:rPr>
          <w:rtl/>
        </w:rPr>
        <w:t xml:space="preserve"> در نسخه‌ها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</w:t>
      </w:r>
      <w:r>
        <w:t>XHTML</w:t>
      </w:r>
    </w:p>
    <w:p w14:paraId="01874E98" w14:textId="77777777" w:rsidR="00B35BC1" w:rsidRDefault="00B35BC1" w:rsidP="00B35BC1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درک بهتر سادگ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HTML5</w:t>
      </w:r>
      <w:r>
        <w:rPr>
          <w:rtl/>
        </w:rPr>
        <w:t>، در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`</w:t>
      </w:r>
      <w:r>
        <w:t>Doctype</w:t>
      </w:r>
      <w:r>
        <w:rPr>
          <w:rtl/>
        </w:rPr>
        <w:t>`ها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نسخه‌ها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065A9E6F" w14:textId="4193D848" w:rsidR="00B35BC1" w:rsidRDefault="00B35BC1" w:rsidP="00B35BC1">
      <w:r>
        <w:rPr>
          <w:rtl/>
        </w:rPr>
        <w:t xml:space="preserve"> </w:t>
      </w:r>
      <w:r>
        <w:t>HTML 4.01 Strict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5BC1" w14:paraId="751D5846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053FA158" w14:textId="1877D243" w:rsidR="00B35BC1" w:rsidRDefault="00B35BC1" w:rsidP="004E2469">
            <w:pPr>
              <w:pStyle w:val="code"/>
              <w:bidi w:val="0"/>
            </w:pPr>
            <w:r w:rsidRPr="00B35BC1">
              <w:t>&lt;!DOCTYPE HTML PUBLIC "-//W3C//DTD HTML 4.01//EN" "http://www.w3.org/TR/html4/strict.dtd"&gt;</w:t>
            </w:r>
          </w:p>
        </w:tc>
      </w:tr>
    </w:tbl>
    <w:p w14:paraId="75444C4E" w14:textId="543B2DCC" w:rsidR="00B35BC1" w:rsidRDefault="00B35BC1" w:rsidP="00B35BC1">
      <w:r>
        <w:t>XHTML 1.0 Transitional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5BC1" w14:paraId="58AA0805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15041518" w14:textId="4E9E6034" w:rsidR="00B35BC1" w:rsidRDefault="00685D12" w:rsidP="004E2469">
            <w:pPr>
              <w:pStyle w:val="code"/>
              <w:bidi w:val="0"/>
            </w:pPr>
            <w:r w:rsidRPr="00685D12">
              <w:t>&lt;!DOCTYPE html PUBLIC "-//W3C//DTD XHTML 1.0 Transitional//EN" "http://www.w3.org/TR/xhtml1/DTD/xhtml1-transitional.dtd"&gt;</w:t>
            </w:r>
          </w:p>
        </w:tc>
      </w:tr>
    </w:tbl>
    <w:p w14:paraId="58305501" w14:textId="77777777" w:rsidR="00B35BC1" w:rsidRDefault="00B35BC1" w:rsidP="00B35BC1">
      <w:pPr>
        <w:bidi w:val="0"/>
        <w:rPr>
          <w:rtl/>
        </w:rPr>
      </w:pPr>
    </w:p>
    <w:p w14:paraId="7F37B130" w14:textId="719A6882" w:rsidR="00B35BC1" w:rsidRDefault="00B35BC1" w:rsidP="00B35BC1">
      <w:pPr>
        <w:rPr>
          <w:rtl/>
        </w:rPr>
      </w:pPr>
      <w:r>
        <w:rPr>
          <w:rFonts w:hint="eastAsia"/>
          <w:rtl/>
        </w:rPr>
        <w:t>همانطور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تعار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شامل ارجاع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DTD</w:t>
      </w:r>
      <w:r>
        <w:rPr>
          <w:rtl/>
        </w:rPr>
        <w:t xml:space="preserve"> (تعر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نوع سند) خارج</w:t>
      </w:r>
      <w:r>
        <w:rPr>
          <w:rFonts w:hint="cs"/>
          <w:rtl/>
        </w:rPr>
        <w:t>ی</w:t>
      </w:r>
      <w:r>
        <w:rPr>
          <w:rtl/>
        </w:rPr>
        <w:t xml:space="preserve"> بودند که مشخصات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مجاز را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کرد</w:t>
      </w:r>
      <w:r>
        <w:rPr>
          <w:rtl/>
        </w:rPr>
        <w:t xml:space="preserve">. خوشبختانه در </w:t>
      </w:r>
      <w:r>
        <w:t>HTML5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.</w:t>
      </w:r>
    </w:p>
    <w:p w14:paraId="0725B9B7" w14:textId="7525C85F" w:rsidR="00B35BC1" w:rsidRDefault="00B35BC1" w:rsidP="00B35BC1">
      <w:pPr>
        <w:rPr>
          <w:rtl/>
        </w:rPr>
      </w:pP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و خلاصه</w:t>
      </w:r>
    </w:p>
    <w:p w14:paraId="6AEB28AA" w14:textId="5CDD7BD8" w:rsidR="00B35BC1" w:rsidRDefault="00B35BC1" w:rsidP="00B35BC1">
      <w:pPr>
        <w:rPr>
          <w:rtl/>
        </w:rPr>
      </w:pPr>
      <w:r>
        <w:rPr>
          <w:rtl/>
        </w:rPr>
        <w:t>1.  اجبار</w:t>
      </w:r>
      <w:r>
        <w:rPr>
          <w:rFonts w:hint="cs"/>
          <w:rtl/>
        </w:rPr>
        <w:t>ی</w:t>
      </w:r>
      <w:r>
        <w:rPr>
          <w:rtl/>
        </w:rPr>
        <w:t xml:space="preserve"> است: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`&lt;!</w:t>
      </w:r>
      <w:r>
        <w:t>DOCTYPE html</w:t>
      </w:r>
      <w:r>
        <w:rPr>
          <w:rtl/>
        </w:rPr>
        <w:t xml:space="preserve">&gt;` را در خط اول سند </w:t>
      </w:r>
      <w:r>
        <w:t>HTML</w:t>
      </w:r>
      <w:r>
        <w:rPr>
          <w:rtl/>
        </w:rPr>
        <w:t xml:space="preserve"> خود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A83F4D9" w14:textId="6508E22B" w:rsidR="00B35BC1" w:rsidRDefault="00B35BC1" w:rsidP="00B35BC1">
      <w:pPr>
        <w:rPr>
          <w:rtl/>
        </w:rPr>
      </w:pPr>
      <w:r>
        <w:rPr>
          <w:rtl/>
        </w:rPr>
        <w:t xml:space="preserve">2. 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بار: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`</w:t>
      </w:r>
      <w:r>
        <w:t>Doctype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هر صفحه مجاز است.</w:t>
      </w:r>
    </w:p>
    <w:p w14:paraId="135502AD" w14:textId="19F6DFB3" w:rsidR="00B35BC1" w:rsidRDefault="00B35BC1" w:rsidP="00B35BC1">
      <w:pPr>
        <w:rPr>
          <w:rtl/>
        </w:rPr>
      </w:pPr>
      <w:r>
        <w:rPr>
          <w:rtl/>
        </w:rPr>
        <w:t>3.  هدف اصل</w:t>
      </w:r>
      <w:r>
        <w:rPr>
          <w:rFonts w:hint="cs"/>
          <w:rtl/>
        </w:rPr>
        <w:t>ی</w:t>
      </w:r>
      <w:r>
        <w:rPr>
          <w:rtl/>
        </w:rPr>
        <w:t>: فعال کردن حالت استاندارد (</w:t>
      </w:r>
      <w:r>
        <w:t>Standards Mode</w:t>
      </w:r>
      <w:r>
        <w:rPr>
          <w:rtl/>
        </w:rPr>
        <w:t>) در مرورگر برا</w:t>
      </w:r>
      <w:r>
        <w:rPr>
          <w:rFonts w:hint="cs"/>
          <w:rtl/>
        </w:rPr>
        <w:t>ی</w:t>
      </w:r>
      <w:r>
        <w:rPr>
          <w:rtl/>
        </w:rPr>
        <w:t xml:space="preserve"> رندر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صفحه.</w:t>
      </w:r>
    </w:p>
    <w:p w14:paraId="3F545228" w14:textId="60BD5EA8" w:rsidR="00B35BC1" w:rsidRDefault="00B35BC1" w:rsidP="00B35BC1">
      <w:pPr>
        <w:rPr>
          <w:rtl/>
        </w:rPr>
      </w:pPr>
      <w:r>
        <w:rPr>
          <w:rtl/>
        </w:rPr>
        <w:t>4.  ساده‌ساز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t>HTML5</w:t>
      </w:r>
      <w:r>
        <w:rPr>
          <w:rtl/>
        </w:rPr>
        <w:t xml:space="preserve">: نوشتن آن در </w:t>
      </w:r>
      <w:r>
        <w:t>HTML5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آسان شده 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ادآور</w:t>
      </w:r>
      <w:r>
        <w:rPr>
          <w:rFonts w:hint="cs"/>
          <w:rtl/>
        </w:rPr>
        <w:t>ی</w:t>
      </w:r>
      <w:r>
        <w:rPr>
          <w:rtl/>
        </w:rPr>
        <w:t xml:space="preserve"> آدرس‌ها</w:t>
      </w:r>
      <w:r>
        <w:rPr>
          <w:rFonts w:hint="cs"/>
          <w:rtl/>
        </w:rPr>
        <w:t>ی</w:t>
      </w:r>
      <w:r>
        <w:rPr>
          <w:rtl/>
        </w:rPr>
        <w:t xml:space="preserve"> طولان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.</w:t>
      </w:r>
    </w:p>
    <w:p w14:paraId="20E0A1EC" w14:textId="5050ADF7" w:rsidR="00B35BC1" w:rsidRDefault="00B35BC1" w:rsidP="00B35BC1">
      <w:pPr>
        <w:rPr>
          <w:rtl/>
        </w:rPr>
      </w:pPr>
      <w:r>
        <w:rPr>
          <w:rtl/>
        </w:rPr>
        <w:t>5. 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</w:t>
      </w:r>
      <w:r>
        <w:t>HTML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 `</w:t>
      </w:r>
      <w:r>
        <w:t>Doctype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معمول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مانند `&lt;</w:t>
      </w:r>
      <w:r>
        <w:t>html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`&lt;</w:t>
      </w:r>
      <w:r>
        <w:t>body</w:t>
      </w:r>
      <w:r>
        <w:rPr>
          <w:rtl/>
        </w:rPr>
        <w:t>&gt;` ن</w:t>
      </w:r>
      <w:r>
        <w:rPr>
          <w:rFonts w:hint="cs"/>
          <w:rtl/>
        </w:rPr>
        <w:t>ی</w:t>
      </w:r>
      <w:r>
        <w:rPr>
          <w:rFonts w:hint="eastAsia"/>
          <w:rtl/>
        </w:rPr>
        <w:t>ست؛</w:t>
      </w:r>
      <w:r>
        <w:rPr>
          <w:rtl/>
        </w:rPr>
        <w:t xml:space="preserve"> بلکه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اعلام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(</w:t>
      </w:r>
      <w:r>
        <w:t>Declaration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مرورگر است.</w:t>
      </w:r>
    </w:p>
    <w:p w14:paraId="231123ED" w14:textId="684EB11E" w:rsidR="00B35BC1" w:rsidRPr="00B35BC1" w:rsidRDefault="00B35BC1" w:rsidP="00B35BC1">
      <w:r>
        <w:rPr>
          <w:rFonts w:hint="eastAsia"/>
          <w:rtl/>
        </w:rPr>
        <w:t>با</w:t>
      </w:r>
      <w:r>
        <w:rPr>
          <w:rtl/>
        </w:rPr>
        <w:t xml:space="preserve"> 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نکته ساده اما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خود در مرورگرها</w:t>
      </w:r>
      <w:r>
        <w:rPr>
          <w:rFonts w:hint="cs"/>
          <w:rtl/>
        </w:rPr>
        <w:t>ی</w:t>
      </w:r>
      <w:r>
        <w:rPr>
          <w:rtl/>
        </w:rPr>
        <w:t xml:space="preserve"> مختلف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حاصل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96993B1" w14:textId="6CB8F75F" w:rsidR="00685D12" w:rsidRDefault="00685D12" w:rsidP="00685D12">
      <w:pPr>
        <w:pStyle w:val="Heading2"/>
      </w:pPr>
      <w:hyperlink w:anchor="_بررسی_مهفوم_Semantic" w:history="1">
        <w:bookmarkStart w:id="65" w:name="_Toc211464503"/>
        <w:r w:rsidRPr="00685D12">
          <w:rPr>
            <w:rStyle w:val="Hyperlink"/>
          </w:rPr>
          <w:t>Semantic</w:t>
        </w:r>
        <w:bookmarkEnd w:id="65"/>
      </w:hyperlink>
    </w:p>
    <w:p w14:paraId="2F8D8710" w14:textId="0C34B2C5" w:rsidR="00685D12" w:rsidRDefault="00685D12" w:rsidP="00685D12">
      <w:pPr>
        <w:pStyle w:val="Heading2"/>
        <w:rPr>
          <w:rtl/>
        </w:rPr>
      </w:pPr>
      <w:bookmarkStart w:id="66" w:name="_Toc211464504"/>
      <w:r>
        <w:rPr>
          <w:rFonts w:hint="cs"/>
          <w:rtl/>
        </w:rPr>
        <w:t xml:space="preserve">معرفی تگ </w:t>
      </w:r>
      <w:r>
        <w:t>main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66"/>
    </w:p>
    <w:p w14:paraId="21CC020F" w14:textId="77777777" w:rsidR="00685D12" w:rsidRDefault="00685D12" w:rsidP="00685D12">
      <w:pPr>
        <w:rPr>
          <w:rtl/>
        </w:rPr>
      </w:pPr>
      <w:r>
        <w:rPr>
          <w:rtl/>
        </w:rPr>
        <w:t xml:space="preserve">حتماً! در ادامه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کامل و ساختار</w:t>
      </w:r>
      <w:r>
        <w:rPr>
          <w:rFonts w:hint="cs"/>
          <w:rtl/>
        </w:rPr>
        <w:t>ی</w:t>
      </w:r>
      <w:r>
        <w:rPr>
          <w:rFonts w:hint="eastAsia"/>
          <w:rtl/>
        </w:rPr>
        <w:t>افته</w:t>
      </w:r>
      <w:r>
        <w:rPr>
          <w:rtl/>
        </w:rPr>
        <w:t xml:space="preserve"> از تگ `&lt;</w:t>
      </w:r>
      <w:r>
        <w:t>main</w:t>
      </w:r>
      <w:r>
        <w:rPr>
          <w:rtl/>
        </w:rPr>
        <w:t xml:space="preserve">&gt;` در </w:t>
      </w:r>
      <w:r>
        <w:t>HTML</w:t>
      </w:r>
      <w:r>
        <w:rPr>
          <w:rtl/>
        </w:rPr>
        <w:t xml:space="preserve">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دهم</w:t>
      </w:r>
      <w:r>
        <w:rPr>
          <w:rtl/>
        </w:rPr>
        <w:t>.</w:t>
      </w:r>
    </w:p>
    <w:p w14:paraId="5493DD08" w14:textId="6AB63C39" w:rsidR="00685D12" w:rsidRDefault="00685D12" w:rsidP="00685D12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main</w:t>
      </w:r>
      <w:r>
        <w:rPr>
          <w:rtl/>
        </w:rPr>
        <w:t>&gt;`</w:t>
      </w:r>
    </w:p>
    <w:p w14:paraId="7A7B4FFC" w14:textId="1FF522C0" w:rsidR="00685D12" w:rsidRDefault="00685D12" w:rsidP="00685D12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main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و محور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</w:t>
      </w:r>
      <w:r>
        <w:t>HTML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C3D23A7" w14:textId="3C349035" w:rsidR="00685D12" w:rsidRDefault="00685D12" w:rsidP="00685D12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main</w:t>
      </w:r>
      <w:r>
        <w:rPr>
          <w:rtl/>
        </w:rPr>
        <w:t>&gt;`</w:t>
      </w:r>
    </w:p>
    <w:p w14:paraId="0F37333A" w14:textId="1DA0AF59" w:rsidR="00685D12" w:rsidRDefault="00685D12" w:rsidP="00685D12">
      <w:pPr>
        <w:rPr>
          <w:rtl/>
        </w:rPr>
      </w:pPr>
      <w:r>
        <w:rPr>
          <w:rFonts w:hint="eastAsia"/>
          <w:rtl/>
        </w:rPr>
        <w:t>محتوا</w:t>
      </w:r>
      <w:r>
        <w:rPr>
          <w:rFonts w:hint="cs"/>
          <w:rtl/>
        </w:rPr>
        <w:t>یی</w:t>
      </w:r>
      <w:r>
        <w:rPr>
          <w:rtl/>
        </w:rPr>
        <w:t xml:space="preserve"> که درون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به محتوا</w:t>
      </w:r>
      <w:r>
        <w:rPr>
          <w:rFonts w:hint="cs"/>
          <w:rtl/>
        </w:rPr>
        <w:t>ی</w:t>
      </w:r>
      <w:r>
        <w:rPr>
          <w:rtl/>
        </w:rPr>
        <w:t xml:space="preserve"> مرکز</w:t>
      </w:r>
      <w:r>
        <w:rPr>
          <w:rFonts w:hint="cs"/>
          <w:rtl/>
        </w:rPr>
        <w:t>ی</w:t>
      </w:r>
      <w:r>
        <w:rPr>
          <w:rtl/>
        </w:rPr>
        <w:t xml:space="preserve"> صفحه مرتبط باشد و محتوا</w:t>
      </w:r>
      <w:r>
        <w:rPr>
          <w:rFonts w:hint="cs"/>
          <w:rtl/>
        </w:rPr>
        <w:t>ی</w:t>
      </w:r>
      <w:r>
        <w:rPr>
          <w:rtl/>
        </w:rPr>
        <w:t xml:space="preserve"> تکرار</w:t>
      </w:r>
      <w:r>
        <w:rPr>
          <w:rFonts w:hint="cs"/>
          <w:rtl/>
        </w:rPr>
        <w:t>ی</w:t>
      </w:r>
      <w:r>
        <w:rPr>
          <w:rtl/>
        </w:rPr>
        <w:t xml:space="preserve"> (مانند نوار کنار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هدر، فوتر، منو</w:t>
      </w:r>
      <w:r>
        <w:rPr>
          <w:rFonts w:hint="cs"/>
          <w:rtl/>
        </w:rPr>
        <w:t>)</w:t>
      </w:r>
      <w:r>
        <w:rPr>
          <w:rtl/>
        </w:rPr>
        <w:t xml:space="preserve">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آن قرار بگ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5A3F22B3" w14:textId="0E9A791F" w:rsidR="00685D12" w:rsidRDefault="00685D12" w:rsidP="00685D12">
      <w:pPr>
        <w:rPr>
          <w:rtl/>
        </w:rPr>
      </w:pPr>
      <w:r>
        <w:rPr>
          <w:rtl/>
        </w:rPr>
        <w:lastRenderedPageBreak/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main</w:t>
      </w:r>
      <w:r>
        <w:rPr>
          <w:rtl/>
        </w:rPr>
        <w:t>&gt;`</w:t>
      </w:r>
    </w:p>
    <w:p w14:paraId="30CB7B4C" w14:textId="21D24727" w:rsidR="00685D12" w:rsidRDefault="00685D12" w:rsidP="00685D12">
      <w:pPr>
        <w:rPr>
          <w:rtl/>
        </w:rPr>
      </w:pPr>
      <w:r>
        <w:rPr>
          <w:rtl/>
        </w:rPr>
        <w:t>1.  عنصر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</w:t>
      </w:r>
    </w:p>
    <w:p w14:paraId="0945D320" w14:textId="77777777" w:rsidR="00685D12" w:rsidRDefault="00685D12" w:rsidP="00685D12">
      <w:pPr>
        <w:rPr>
          <w:rtl/>
        </w:rPr>
      </w:pPr>
      <w:r>
        <w:rPr>
          <w:rtl/>
        </w:rPr>
        <w:t xml:space="preserve">    - به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مرورگرها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ساختار صفحه را بهتر درک کنند.</w:t>
      </w:r>
    </w:p>
    <w:p w14:paraId="56C13529" w14:textId="4E1175BB" w:rsidR="00685D12" w:rsidRDefault="00685D12" w:rsidP="00685D12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مهم است و به صفحه‌خوان‌ها (</w:t>
      </w:r>
      <w:r>
        <w:t>Screen Readers</w:t>
      </w:r>
      <w:r>
        <w:rPr>
          <w:rtl/>
        </w:rPr>
        <w:t>)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Fonts w:hint="cs"/>
          <w:rtl/>
        </w:rPr>
        <w:t xml:space="preserve"> پیدا</w:t>
      </w:r>
      <w:r>
        <w:rPr>
          <w:rtl/>
        </w:rPr>
        <w:t xml:space="preserve"> کنند.</w:t>
      </w:r>
    </w:p>
    <w:p w14:paraId="114BCD50" w14:textId="2D4FFB17" w:rsidR="00685D12" w:rsidRDefault="00685D12" w:rsidP="00685D12">
      <w:pPr>
        <w:rPr>
          <w:rtl/>
        </w:rPr>
      </w:pPr>
      <w:r>
        <w:rPr>
          <w:rtl/>
        </w:rPr>
        <w:t xml:space="preserve">2.  </w:t>
      </w:r>
      <w:r>
        <w:rPr>
          <w:rFonts w:hint="cs"/>
          <w:rtl/>
        </w:rPr>
        <w:t>ی</w:t>
      </w:r>
      <w:r>
        <w:rPr>
          <w:rFonts w:hint="eastAsia"/>
          <w:rtl/>
        </w:rPr>
        <w:t>گانه</w:t>
      </w:r>
      <w:r>
        <w:rPr>
          <w:rtl/>
        </w:rPr>
        <w:t xml:space="preserve"> در صفحه (</w:t>
      </w:r>
      <w:r>
        <w:t>Unique</w:t>
      </w:r>
      <w:r>
        <w:rPr>
          <w:rtl/>
        </w:rPr>
        <w:t>):</w:t>
      </w:r>
    </w:p>
    <w:p w14:paraId="241042DE" w14:textId="04FE187C" w:rsidR="00685D12" w:rsidRDefault="00685D12" w:rsidP="00685D12">
      <w:pPr>
        <w:rPr>
          <w:rtl/>
        </w:rPr>
      </w:pPr>
      <w:r>
        <w:rPr>
          <w:rtl/>
        </w:rPr>
        <w:t xml:space="preserve">    - تگ `&lt;</w:t>
      </w:r>
      <w:r>
        <w:t>main</w:t>
      </w:r>
      <w:r>
        <w:rPr>
          <w:rtl/>
        </w:rPr>
        <w:t>&gt;`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هر صفحه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بار استفاده شود.</w:t>
      </w:r>
    </w:p>
    <w:p w14:paraId="1EE1F918" w14:textId="77777777" w:rsidR="00685D12" w:rsidRDefault="00685D12" w:rsidP="00685D12">
      <w:pPr>
        <w:rPr>
          <w:rtl/>
        </w:rPr>
      </w:pPr>
      <w:r>
        <w:rPr>
          <w:rtl/>
        </w:rPr>
        <w:t xml:space="preserve">    - برخلاف تگ‌ها</w:t>
      </w:r>
      <w:r>
        <w:rPr>
          <w:rFonts w:hint="cs"/>
          <w:rtl/>
        </w:rPr>
        <w:t>یی</w:t>
      </w:r>
      <w:r>
        <w:rPr>
          <w:rtl/>
        </w:rPr>
        <w:t xml:space="preserve"> مانند `&lt;</w:t>
      </w:r>
      <w:r>
        <w:t>header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`&lt;</w:t>
      </w:r>
      <w:r>
        <w:t>footer</w:t>
      </w:r>
      <w:r>
        <w:rPr>
          <w:rtl/>
        </w:rPr>
        <w:t>&gt;`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بار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ظاهر شوند.</w:t>
      </w:r>
    </w:p>
    <w:p w14:paraId="5E1DDB45" w14:textId="77777777" w:rsidR="00685D12" w:rsidRDefault="00685D12" w:rsidP="00685D12">
      <w:pPr>
        <w:rPr>
          <w:rtl/>
        </w:rPr>
      </w:pPr>
    </w:p>
    <w:p w14:paraId="3A71BFD5" w14:textId="283C9EC6" w:rsidR="00685D12" w:rsidRDefault="00685D12" w:rsidP="00685D12">
      <w:pPr>
        <w:rPr>
          <w:rtl/>
        </w:rPr>
      </w:pPr>
      <w:r>
        <w:rPr>
          <w:rtl/>
        </w:rPr>
        <w:t>3.  والد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`&lt;</w:t>
      </w:r>
      <w:r>
        <w:t>body</w:t>
      </w:r>
      <w:r>
        <w:rPr>
          <w:rtl/>
        </w:rPr>
        <w:t>&gt;`:</w:t>
      </w:r>
    </w:p>
    <w:p w14:paraId="38D91915" w14:textId="697D83EB" w:rsidR="00685D12" w:rsidRDefault="00685D12" w:rsidP="00685D12">
      <w:pPr>
        <w:rPr>
          <w:rtl/>
        </w:rPr>
      </w:pPr>
      <w:r>
        <w:rPr>
          <w:rtl/>
        </w:rPr>
        <w:t xml:space="preserve">    - تگ `&lt;</w:t>
      </w:r>
      <w:r>
        <w:t>main</w:t>
      </w:r>
      <w:r>
        <w:rPr>
          <w:rtl/>
        </w:rPr>
        <w:t>&gt;`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درون تگ `&lt;</w:t>
      </w:r>
      <w:r>
        <w:t>body</w:t>
      </w:r>
      <w:r>
        <w:rPr>
          <w:rtl/>
        </w:rPr>
        <w:t>&gt;`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7BA41823" w14:textId="77777777" w:rsidR="00685D12" w:rsidRDefault="00685D12" w:rsidP="00685D12">
      <w:pPr>
        <w:rPr>
          <w:rtl/>
        </w:rPr>
      </w:pPr>
      <w:r>
        <w:rPr>
          <w:rtl/>
        </w:rPr>
        <w:t xml:space="preserve">    -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درون تگ‌ها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مانند `&lt;</w:t>
      </w:r>
      <w:r>
        <w:t>article&gt;`, `&lt;aside&gt;`, `&lt;div&gt;`, `&lt;footer&gt;`, `&lt;header</w:t>
      </w:r>
      <w:r>
        <w:rPr>
          <w:rtl/>
        </w:rPr>
        <w:t xml:space="preserve">&gt;`,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`&lt;</w:t>
      </w:r>
      <w:r>
        <w:t>nav</w:t>
      </w:r>
      <w:r>
        <w:rPr>
          <w:rtl/>
        </w:rPr>
        <w:t>&gt;` قرار بگ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5394EFA3" w14:textId="787080CD" w:rsidR="00685D12" w:rsidRDefault="00685D12" w:rsidP="00685D12">
      <w:pPr>
        <w:rPr>
          <w:rtl/>
        </w:rPr>
      </w:pPr>
      <w:r>
        <w:rPr>
          <w:rtl/>
        </w:rPr>
        <w:t>نحوه استفاده از تگ `&lt;</w:t>
      </w:r>
      <w:r>
        <w:t>main</w:t>
      </w:r>
      <w:r>
        <w:rPr>
          <w:rtl/>
        </w:rPr>
        <w:t>&gt;`</w:t>
      </w:r>
    </w:p>
    <w:p w14:paraId="676C26E6" w14:textId="29EB1E4A" w:rsidR="00685D12" w:rsidRDefault="00685D12" w:rsidP="00685D12">
      <w:pPr>
        <w:rPr>
          <w:rtl/>
        </w:rPr>
      </w:pPr>
      <w:r>
        <w:rPr>
          <w:rtl/>
        </w:rPr>
        <w:t>مثال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E81" w14:paraId="2FFBEF01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11CD9376" w14:textId="77777777" w:rsidR="00A85E81" w:rsidRDefault="00A85E81" w:rsidP="00A85E81">
            <w:pPr>
              <w:pStyle w:val="code"/>
              <w:bidi w:val="0"/>
            </w:pPr>
            <w:r>
              <w:t>&lt;!DOCTYPE html&gt;</w:t>
            </w:r>
          </w:p>
          <w:p w14:paraId="169ED3E9" w14:textId="77777777" w:rsidR="00A85E81" w:rsidRDefault="00A85E81" w:rsidP="00A85E81">
            <w:pPr>
              <w:pStyle w:val="code"/>
              <w:bidi w:val="0"/>
            </w:pPr>
            <w:r>
              <w:t>&lt;html lang="fa" dir="rtl"&gt;</w:t>
            </w:r>
          </w:p>
          <w:p w14:paraId="66345467" w14:textId="77777777" w:rsidR="00A85E81" w:rsidRDefault="00A85E81" w:rsidP="00A85E81">
            <w:pPr>
              <w:pStyle w:val="code"/>
              <w:bidi w:val="0"/>
            </w:pPr>
            <w:r>
              <w:t>&lt;head&gt;</w:t>
            </w:r>
          </w:p>
          <w:p w14:paraId="0096ED8E" w14:textId="77777777" w:rsidR="00A85E81" w:rsidRDefault="00A85E81" w:rsidP="00A85E81">
            <w:pPr>
              <w:pStyle w:val="code"/>
              <w:bidi w:val="0"/>
            </w:pPr>
            <w:r>
              <w:t xml:space="preserve">    &lt;meta charset="UTF-8"&gt;</w:t>
            </w:r>
          </w:p>
          <w:p w14:paraId="392416E9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وبلاگ من</w:t>
            </w:r>
            <w:r>
              <w:t>&lt;/title&gt;</w:t>
            </w:r>
          </w:p>
          <w:p w14:paraId="388FB692" w14:textId="77777777" w:rsidR="00A85E81" w:rsidRDefault="00A85E81" w:rsidP="00A85E81">
            <w:pPr>
              <w:pStyle w:val="code"/>
              <w:bidi w:val="0"/>
            </w:pPr>
            <w:r>
              <w:t>&lt;/head&gt;</w:t>
            </w:r>
          </w:p>
          <w:p w14:paraId="7C5BE0BE" w14:textId="77777777" w:rsidR="00A85E81" w:rsidRDefault="00A85E81" w:rsidP="00A85E81">
            <w:pPr>
              <w:pStyle w:val="code"/>
              <w:bidi w:val="0"/>
            </w:pPr>
            <w:r>
              <w:t>&lt;body&gt;</w:t>
            </w:r>
          </w:p>
          <w:p w14:paraId="6BC9D3D4" w14:textId="77777777" w:rsidR="00A85E81" w:rsidRDefault="00A85E81" w:rsidP="00A85E81">
            <w:pPr>
              <w:pStyle w:val="code"/>
              <w:bidi w:val="0"/>
            </w:pPr>
            <w:r>
              <w:t xml:space="preserve">    &lt;header&gt;</w:t>
            </w:r>
          </w:p>
          <w:p w14:paraId="38D06121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آموزش</w:t>
            </w:r>
            <w:r>
              <w:rPr>
                <w:rFonts w:cs="IRANSansWeb(FaNum) Light" w:hint="cs"/>
                <w:rtl/>
              </w:rPr>
              <w:t>ی</w:t>
            </w:r>
            <w:r>
              <w:t>&lt;/h1&gt;</w:t>
            </w:r>
          </w:p>
          <w:p w14:paraId="2D2B053B" w14:textId="31512422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&lt;nav&gt;&lt;/nav&gt;</w:t>
            </w:r>
          </w:p>
          <w:p w14:paraId="667484E5" w14:textId="77777777" w:rsidR="00A85E81" w:rsidRDefault="00A85E81" w:rsidP="00A85E81">
            <w:pPr>
              <w:pStyle w:val="code"/>
              <w:bidi w:val="0"/>
            </w:pPr>
            <w:r>
              <w:t xml:space="preserve">    &lt;/header&gt;</w:t>
            </w:r>
          </w:p>
          <w:p w14:paraId="1F1B2494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</w:p>
          <w:p w14:paraId="6F56FE01" w14:textId="77777777" w:rsidR="00A85E81" w:rsidRDefault="00A85E81" w:rsidP="00A85E81">
            <w:pPr>
              <w:pStyle w:val="code"/>
              <w:bidi w:val="0"/>
            </w:pPr>
            <w:r>
              <w:t xml:space="preserve">    &lt;main&gt;</w:t>
            </w:r>
          </w:p>
          <w:p w14:paraId="775B6E10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&lt;h1&gt;</w:t>
            </w:r>
            <w:r>
              <w:rPr>
                <w:rFonts w:cs="IRANSansWeb(FaNum) Light"/>
                <w:rtl/>
              </w:rPr>
              <w:t>عنوان مقاله اصل</w:t>
            </w:r>
            <w:r>
              <w:rPr>
                <w:rFonts w:cs="IRANSansWeb(FaNum) Light" w:hint="cs"/>
                <w:rtl/>
              </w:rPr>
              <w:t>ی</w:t>
            </w:r>
            <w:r>
              <w:t>&lt;/h1&gt;</w:t>
            </w:r>
          </w:p>
          <w:p w14:paraId="099A45D7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پاراگراف 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صفحه است</w:t>
            </w:r>
            <w:r>
              <w:t>.&lt;/p&gt;</w:t>
            </w:r>
          </w:p>
          <w:p w14:paraId="7E75FD7A" w14:textId="77777777" w:rsidR="00A85E81" w:rsidRDefault="00A85E81" w:rsidP="00A85E81">
            <w:pPr>
              <w:pStyle w:val="code"/>
              <w:bidi w:val="0"/>
            </w:pPr>
            <w:r>
              <w:t xml:space="preserve">        &lt;article&gt;</w:t>
            </w:r>
          </w:p>
          <w:p w14:paraId="0F8A3041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Fonts w:cs="IRANSansWeb(FaNum) Light"/>
                <w:rtl/>
              </w:rPr>
              <w:t>مقالات مرتبط</w:t>
            </w:r>
            <w:r>
              <w:t>&lt;/h2&gt;</w:t>
            </w:r>
          </w:p>
          <w:p w14:paraId="4369D5B3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مقاله</w:t>
            </w:r>
            <w:r>
              <w:t>...&lt;/p&gt;</w:t>
            </w:r>
          </w:p>
          <w:p w14:paraId="4E3814AF" w14:textId="77777777" w:rsidR="00A85E81" w:rsidRDefault="00A85E81" w:rsidP="00A85E81">
            <w:pPr>
              <w:pStyle w:val="code"/>
              <w:bidi w:val="0"/>
            </w:pPr>
            <w:r>
              <w:t xml:space="preserve">        &lt;/article&gt;</w:t>
            </w:r>
          </w:p>
          <w:p w14:paraId="587E638D" w14:textId="77777777" w:rsidR="00A85E81" w:rsidRDefault="00A85E81" w:rsidP="00A85E81">
            <w:pPr>
              <w:pStyle w:val="code"/>
              <w:bidi w:val="0"/>
            </w:pPr>
            <w:r>
              <w:t xml:space="preserve">    &lt;/main&gt;</w:t>
            </w:r>
          </w:p>
          <w:p w14:paraId="03BDFA3C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</w:p>
          <w:p w14:paraId="2A357364" w14:textId="77777777" w:rsidR="00A85E81" w:rsidRDefault="00A85E81" w:rsidP="00A85E81">
            <w:pPr>
              <w:pStyle w:val="code"/>
              <w:bidi w:val="0"/>
            </w:pPr>
            <w:r>
              <w:t xml:space="preserve">    &lt;aside&gt;</w:t>
            </w:r>
          </w:p>
          <w:p w14:paraId="5F988184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نوار کنار</w:t>
            </w:r>
            <w:r>
              <w:rPr>
                <w:rFonts w:cs="IRANSansWeb(FaNum) Light" w:hint="cs"/>
                <w:rtl/>
              </w:rPr>
              <w:t>ی</w:t>
            </w:r>
            <w:r>
              <w:t>&lt;/h2&gt;</w:t>
            </w:r>
          </w:p>
          <w:p w14:paraId="78AD9C03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تبل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غات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</w:t>
            </w:r>
            <w:r>
              <w:rPr>
                <w:rFonts w:cs="IRANSansWeb(FaNum) Light"/>
                <w:rtl/>
              </w:rPr>
              <w:t xml:space="preserve"> 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مرتبط</w:t>
            </w:r>
            <w:r>
              <w:t>&lt;/p&gt;</w:t>
            </w:r>
          </w:p>
          <w:p w14:paraId="374710FB" w14:textId="77777777" w:rsidR="00A85E81" w:rsidRDefault="00A85E81" w:rsidP="00A85E81">
            <w:pPr>
              <w:pStyle w:val="code"/>
              <w:bidi w:val="0"/>
            </w:pPr>
            <w:r>
              <w:t xml:space="preserve">    &lt;/aside&gt;</w:t>
            </w:r>
          </w:p>
          <w:p w14:paraId="3C634A9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</w:p>
          <w:p w14:paraId="48327CA5" w14:textId="77777777" w:rsidR="00A85E81" w:rsidRDefault="00A85E81" w:rsidP="00A85E81">
            <w:pPr>
              <w:pStyle w:val="code"/>
              <w:bidi w:val="0"/>
            </w:pPr>
            <w:r>
              <w:t xml:space="preserve">    &lt;footer&gt;</w:t>
            </w:r>
          </w:p>
          <w:p w14:paraId="53E49956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کپ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© 2023</w:t>
            </w:r>
            <w:r>
              <w:t>&lt;/p&gt;</w:t>
            </w:r>
          </w:p>
          <w:p w14:paraId="03DB5874" w14:textId="77777777" w:rsidR="00A85E81" w:rsidRDefault="00A85E81" w:rsidP="00A85E81">
            <w:pPr>
              <w:pStyle w:val="code"/>
              <w:bidi w:val="0"/>
            </w:pPr>
            <w:r>
              <w:t xml:space="preserve">    &lt;/footer&gt;</w:t>
            </w:r>
          </w:p>
          <w:p w14:paraId="10DD1650" w14:textId="77777777" w:rsidR="00A85E81" w:rsidRDefault="00A85E81" w:rsidP="00A85E81">
            <w:pPr>
              <w:pStyle w:val="code"/>
              <w:bidi w:val="0"/>
            </w:pPr>
            <w:r>
              <w:t>&lt;/body&gt;</w:t>
            </w:r>
          </w:p>
          <w:p w14:paraId="0E38B171" w14:textId="0CADA912" w:rsidR="00A85E81" w:rsidRDefault="00A85E81" w:rsidP="00A85E81">
            <w:pPr>
              <w:pStyle w:val="code"/>
              <w:bidi w:val="0"/>
            </w:pPr>
            <w:r>
              <w:t>&lt;/html&gt;</w:t>
            </w:r>
          </w:p>
        </w:tc>
      </w:tr>
    </w:tbl>
    <w:p w14:paraId="5A1DF19D" w14:textId="39F26355" w:rsidR="00685D12" w:rsidRDefault="00685D12" w:rsidP="00685D12">
      <w:pPr>
        <w:rPr>
          <w:rtl/>
        </w:rPr>
      </w:pPr>
      <w:r>
        <w:rPr>
          <w:rtl/>
        </w:rPr>
        <w:lastRenderedPageBreak/>
        <w:t>مثال نادرست (استفاده دو بار از `&lt;</w:t>
      </w:r>
      <w:r>
        <w:t>main</w:t>
      </w:r>
      <w:r>
        <w:rPr>
          <w:rtl/>
        </w:rPr>
        <w:t>&gt;`):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E81" w14:paraId="0A56D015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63BA2D23" w14:textId="77777777" w:rsidR="00A85E81" w:rsidRDefault="00A85E81" w:rsidP="00A85E81">
            <w:pPr>
              <w:pStyle w:val="code"/>
              <w:bidi w:val="0"/>
            </w:pPr>
            <w:r>
              <w:t>&lt;body&gt;</w:t>
            </w:r>
          </w:p>
          <w:p w14:paraId="786296CA" w14:textId="77777777" w:rsidR="00A85E81" w:rsidRDefault="00A85E81" w:rsidP="00A85E81">
            <w:pPr>
              <w:pStyle w:val="code"/>
              <w:bidi w:val="0"/>
            </w:pPr>
            <w:r>
              <w:t xml:space="preserve">    &lt;main&gt;</w:t>
            </w:r>
          </w:p>
          <w:p w14:paraId="793FC5FB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>&lt;/h1&gt;</w:t>
            </w:r>
          </w:p>
          <w:p w14:paraId="1E9B1F1A" w14:textId="77777777" w:rsidR="00A85E81" w:rsidRDefault="00A85E81" w:rsidP="00A85E81">
            <w:pPr>
              <w:pStyle w:val="code"/>
              <w:bidi w:val="0"/>
            </w:pPr>
            <w:r>
              <w:t xml:space="preserve">    &lt;/main&gt;</w:t>
            </w:r>
          </w:p>
          <w:p w14:paraId="4004F818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</w:p>
          <w:p w14:paraId="19AE8DC8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&lt;main&gt; &lt;!-- </w:t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Fonts w:cs="IRANSansWeb(FaNum) Light"/>
                <w:rtl/>
              </w:rPr>
              <w:t>نادرست</w:t>
            </w:r>
            <w:r>
              <w:t>! --&gt;</w:t>
            </w:r>
          </w:p>
          <w:p w14:paraId="5881FC0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گر</w:t>
            </w:r>
            <w:r>
              <w:t>&lt;/h1&gt;</w:t>
            </w:r>
          </w:p>
          <w:p w14:paraId="0DAFB374" w14:textId="77777777" w:rsidR="00A85E81" w:rsidRDefault="00A85E81" w:rsidP="00A85E81">
            <w:pPr>
              <w:pStyle w:val="code"/>
              <w:bidi w:val="0"/>
            </w:pPr>
            <w:r>
              <w:t xml:space="preserve">    &lt;/main&gt;</w:t>
            </w:r>
          </w:p>
          <w:p w14:paraId="19451582" w14:textId="2884211D" w:rsidR="00A85E81" w:rsidRDefault="00A85E81" w:rsidP="00A85E81">
            <w:pPr>
              <w:pStyle w:val="code"/>
              <w:bidi w:val="0"/>
            </w:pPr>
            <w:r>
              <w:t>&lt;/body&gt;</w:t>
            </w:r>
          </w:p>
        </w:tc>
      </w:tr>
    </w:tbl>
    <w:p w14:paraId="75EB7B11" w14:textId="663C6605" w:rsidR="00685D12" w:rsidRDefault="00685D12" w:rsidP="00685D12">
      <w:pPr>
        <w:rPr>
          <w:rtl/>
        </w:rPr>
      </w:pPr>
      <w:r>
        <w:rPr>
          <w:rtl/>
        </w:rPr>
        <w:t xml:space="preserve"> تفاوت `&lt;</w:t>
      </w:r>
      <w:r>
        <w:t>main</w:t>
      </w:r>
      <w:r>
        <w:rPr>
          <w:rtl/>
        </w:rPr>
        <w:t>&gt;` با تگ‌ها</w:t>
      </w:r>
      <w:r>
        <w:rPr>
          <w:rFonts w:hint="cs"/>
          <w:rtl/>
        </w:rPr>
        <w:t>ی</w:t>
      </w:r>
      <w:r>
        <w:rPr>
          <w:rtl/>
        </w:rPr>
        <w:t xml:space="preserve"> مشابه</w:t>
      </w:r>
    </w:p>
    <w:p w14:paraId="131B7A1C" w14:textId="5D3DB3B9" w:rsidR="00685D12" w:rsidRDefault="00685D12" w:rsidP="00685D12">
      <w:pPr>
        <w:rPr>
          <w:rtl/>
        </w:rPr>
      </w:pP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تگ `&lt;</w:t>
      </w:r>
      <w:r>
        <w:t>main</w:t>
      </w:r>
      <w:r>
        <w:rPr>
          <w:rtl/>
        </w:rPr>
        <w:t>&gt;`</w:t>
      </w:r>
    </w:p>
    <w:p w14:paraId="442A931D" w14:textId="4E928BE4" w:rsidR="00685D12" w:rsidRDefault="00685D12" w:rsidP="00685D12">
      <w:pPr>
        <w:rPr>
          <w:rtl/>
        </w:rPr>
      </w:pPr>
      <w:r>
        <w:rPr>
          <w:rtl/>
        </w:rPr>
        <w:t>1.  سئو (</w:t>
      </w:r>
      <w:r>
        <w:t>SEO</w:t>
      </w:r>
      <w:r>
        <w:rPr>
          <w:rtl/>
        </w:rPr>
        <w:t xml:space="preserve">): </w:t>
      </w:r>
    </w:p>
    <w:p w14:paraId="305A8658" w14:textId="77777777" w:rsidR="00685D12" w:rsidRDefault="00685D12" w:rsidP="00685D12">
      <w:pPr>
        <w:rPr>
          <w:rtl/>
        </w:rPr>
      </w:pPr>
      <w:r>
        <w:rPr>
          <w:rtl/>
        </w:rPr>
        <w:t xml:space="preserve">    - به موتورها</w:t>
      </w:r>
      <w:r>
        <w:rPr>
          <w:rFonts w:hint="cs"/>
          <w:rtl/>
        </w:rPr>
        <w:t>ی</w:t>
      </w:r>
      <w:r>
        <w:rPr>
          <w:rtl/>
        </w:rPr>
        <w:t xml:space="preserve"> جستجو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صفحه را بهتر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دهند</w:t>
      </w:r>
    </w:p>
    <w:p w14:paraId="14F5C906" w14:textId="0FABA454" w:rsidR="00685D12" w:rsidRDefault="00685D12" w:rsidP="00685D12">
      <w:pPr>
        <w:rPr>
          <w:rtl/>
        </w:rPr>
      </w:pPr>
      <w:r>
        <w:rPr>
          <w:rtl/>
        </w:rPr>
        <w:t>2.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</w:t>
      </w:r>
    </w:p>
    <w:p w14:paraId="342DA6F9" w14:textId="77777777" w:rsidR="00685D12" w:rsidRDefault="00685D12" w:rsidP="00685D12">
      <w:pPr>
        <w:rPr>
          <w:rtl/>
        </w:rPr>
      </w:pPr>
      <w:r>
        <w:rPr>
          <w:rtl/>
        </w:rPr>
        <w:t xml:space="preserve">    - صفحه‌خوان‌ها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کاربر را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به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کنند</w:t>
      </w:r>
    </w:p>
    <w:p w14:paraId="566B7659" w14:textId="77777777" w:rsidR="00685D12" w:rsidRDefault="00685D12" w:rsidP="00685D12">
      <w:pPr>
        <w:rPr>
          <w:rtl/>
        </w:rPr>
      </w:pPr>
      <w:r>
        <w:rPr>
          <w:rtl/>
        </w:rPr>
        <w:t xml:space="preserve">    - تجربه کاربر</w:t>
      </w:r>
      <w:r>
        <w:rPr>
          <w:rFonts w:hint="cs"/>
          <w:rtl/>
        </w:rPr>
        <w:t>ی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افراد دارا</w:t>
      </w:r>
      <w:r>
        <w:rPr>
          <w:rFonts w:hint="cs"/>
          <w:rtl/>
        </w:rPr>
        <w:t>ی</w:t>
      </w:r>
      <w:r>
        <w:rPr>
          <w:rtl/>
        </w:rPr>
        <w:t xml:space="preserve"> 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1935B64" w14:textId="144FBF20" w:rsidR="00685D12" w:rsidRDefault="00685D12" w:rsidP="00685D12">
      <w:pPr>
        <w:rPr>
          <w:rtl/>
        </w:rPr>
      </w:pPr>
      <w:r>
        <w:rPr>
          <w:rtl/>
        </w:rPr>
        <w:lastRenderedPageBreak/>
        <w:t>3.  خوانا</w:t>
      </w:r>
      <w:r>
        <w:rPr>
          <w:rFonts w:hint="cs"/>
          <w:rtl/>
        </w:rPr>
        <w:t>یی</w:t>
      </w:r>
      <w:r>
        <w:rPr>
          <w:rtl/>
        </w:rPr>
        <w:t xml:space="preserve"> کد:</w:t>
      </w:r>
    </w:p>
    <w:p w14:paraId="5D25CFE3" w14:textId="77777777" w:rsidR="00685D12" w:rsidRDefault="00685D12" w:rsidP="00685D12">
      <w:pPr>
        <w:rPr>
          <w:rtl/>
        </w:rPr>
      </w:pPr>
      <w:r>
        <w:rPr>
          <w:rtl/>
        </w:rPr>
        <w:t xml:space="preserve">    - کد </w:t>
      </w:r>
      <w:r>
        <w:t>HTML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قابل درک‌تر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EA51906" w14:textId="77777777" w:rsidR="00685D12" w:rsidRDefault="00685D12" w:rsidP="00685D12">
      <w:pPr>
        <w:rPr>
          <w:rtl/>
        </w:rPr>
      </w:pPr>
      <w:r>
        <w:rPr>
          <w:rtl/>
        </w:rPr>
        <w:t xml:space="preserve">    - نگهدار</w:t>
      </w:r>
      <w:r>
        <w:rPr>
          <w:rFonts w:hint="cs"/>
          <w:rtl/>
        </w:rPr>
        <w:t>ی</w:t>
      </w:r>
      <w:r>
        <w:rPr>
          <w:rtl/>
        </w:rPr>
        <w:t xml:space="preserve"> و توسعه صفحه را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A847863" w14:textId="60FCFE0B" w:rsidR="00685D12" w:rsidRDefault="00685D12" w:rsidP="00685D12">
      <w:pPr>
        <w:rPr>
          <w:rtl/>
        </w:rPr>
      </w:pPr>
      <w:r>
        <w:rPr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مرورگرها</w:t>
      </w:r>
    </w:p>
    <w:p w14:paraId="649834FC" w14:textId="5B7021EE" w:rsidR="00685D12" w:rsidRDefault="00685D12" w:rsidP="00685D12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main</w:t>
      </w:r>
      <w:r>
        <w:rPr>
          <w:rtl/>
        </w:rPr>
        <w:t>&gt;` در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 به طور کامل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:</w:t>
      </w:r>
    </w:p>
    <w:p w14:paraId="38A9A23F" w14:textId="1D4E0916" w:rsidR="00685D12" w:rsidRDefault="00A85E81" w:rsidP="00A85E81">
      <w:pPr>
        <w:pStyle w:val="Heading2"/>
        <w:rPr>
          <w:rtl/>
        </w:rPr>
      </w:pPr>
      <w:bookmarkStart w:id="67" w:name="_Toc211464505"/>
      <w:r>
        <w:rPr>
          <w:rFonts w:hint="cs"/>
          <w:rtl/>
        </w:rPr>
        <w:t xml:space="preserve">تگ </w:t>
      </w:r>
      <w:r>
        <w:t xml:space="preserve">Header 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67"/>
    </w:p>
    <w:p w14:paraId="5B071898" w14:textId="3E99DAB5" w:rsidR="00A85E81" w:rsidRDefault="00A85E81" w:rsidP="00A85E81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header</w:t>
      </w:r>
      <w:r>
        <w:rPr>
          <w:rtl/>
        </w:rPr>
        <w:t>&gt;`</w:t>
      </w:r>
    </w:p>
    <w:p w14:paraId="5FEB1234" w14:textId="5AAB98C2" w:rsidR="00A85E81" w:rsidRDefault="00A85E81" w:rsidP="00A85E81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header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سرصفحه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</w:t>
      </w:r>
      <w:r>
        <w:t>introductory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E6AF01E" w14:textId="6B84E8F5" w:rsidR="00A85E81" w:rsidRDefault="00A85E81" w:rsidP="00A85E81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header</w:t>
      </w:r>
      <w:r>
        <w:rPr>
          <w:rtl/>
        </w:rPr>
        <w:t>&gt;`</w:t>
      </w:r>
    </w:p>
    <w:p w14:paraId="1B86AB7C" w14:textId="77777777" w:rsidR="00A85E81" w:rsidRDefault="00A85E81" w:rsidP="00A85E81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معمولاً شامل محتوا</w:t>
      </w:r>
      <w:r>
        <w:rPr>
          <w:rFonts w:hint="cs"/>
          <w:rtl/>
        </w:rPr>
        <w:t>ی</w:t>
      </w:r>
      <w:r>
        <w:rPr>
          <w:rtl/>
        </w:rPr>
        <w:t xml:space="preserve"> مقدمات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عناو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لوگو، ناوبر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Navigation</w:t>
      </w:r>
      <w:r>
        <w:rPr>
          <w:rtl/>
        </w:rPr>
        <w:t>) و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اطلاعات مربوط به معرف</w:t>
      </w:r>
      <w:r>
        <w:rPr>
          <w:rFonts w:hint="cs"/>
          <w:rtl/>
        </w:rPr>
        <w:t>ی</w:t>
      </w:r>
      <w:r>
        <w:rPr>
          <w:rtl/>
        </w:rPr>
        <w:t xml:space="preserve"> آن بخش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صفحه است.</w:t>
      </w:r>
    </w:p>
    <w:p w14:paraId="07F3BA38" w14:textId="69DA0CB2" w:rsidR="00A85E81" w:rsidRDefault="00A85E81" w:rsidP="00A85E81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header</w:t>
      </w:r>
      <w:r>
        <w:rPr>
          <w:rtl/>
        </w:rPr>
        <w:t>&gt;`</w:t>
      </w:r>
    </w:p>
    <w:p w14:paraId="058D4A62" w14:textId="79D82E66" w:rsidR="00A85E81" w:rsidRDefault="00A85E81" w:rsidP="00A85E81">
      <w:pPr>
        <w:rPr>
          <w:rtl/>
        </w:rPr>
      </w:pPr>
      <w:r>
        <w:rPr>
          <w:rtl/>
        </w:rPr>
        <w:t>1.  عنصر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</w:t>
      </w:r>
    </w:p>
    <w:p w14:paraId="186B3BF0" w14:textId="77777777" w:rsidR="00A85E81" w:rsidRDefault="00A85E81" w:rsidP="00A85E81">
      <w:pPr>
        <w:rPr>
          <w:rtl/>
        </w:rPr>
      </w:pPr>
      <w:r>
        <w:rPr>
          <w:rtl/>
        </w:rPr>
        <w:t xml:space="preserve">    - ساختار صفحه را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مرورگرها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64E731B7" w14:textId="77777777" w:rsidR="00A85E81" w:rsidRDefault="00A85E81" w:rsidP="00A85E81">
      <w:pPr>
        <w:rPr>
          <w:rtl/>
        </w:rPr>
      </w:pPr>
      <w:r>
        <w:rPr>
          <w:rtl/>
        </w:rPr>
        <w:t xml:space="preserve">    - به صفحه‌خوان‌ها (</w:t>
      </w:r>
      <w:r>
        <w:t>Screen Readers</w:t>
      </w:r>
      <w:r>
        <w:rPr>
          <w:rtl/>
        </w:rPr>
        <w:t>) در درک بهتر ساختار صفحه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6B5AFC40" w14:textId="3A6760DF" w:rsidR="00A85E81" w:rsidRDefault="00A85E81" w:rsidP="00A85E81">
      <w:pPr>
        <w:rPr>
          <w:rtl/>
        </w:rPr>
      </w:pPr>
      <w:r>
        <w:rPr>
          <w:rtl/>
        </w:rPr>
        <w:t>2.  قابل استفاده چندباره:</w:t>
      </w:r>
    </w:p>
    <w:p w14:paraId="1C8C1D03" w14:textId="22A938B4" w:rsidR="00A85E81" w:rsidRDefault="00A85E81" w:rsidP="00A85E81">
      <w:pPr>
        <w:rPr>
          <w:rtl/>
        </w:rPr>
      </w:pPr>
      <w:r>
        <w:rPr>
          <w:rtl/>
        </w:rPr>
        <w:t xml:space="preserve">    - برخلاف تگ `&lt;</w:t>
      </w:r>
      <w:r>
        <w:t>main</w:t>
      </w:r>
      <w:r>
        <w:rPr>
          <w:rtl/>
        </w:rPr>
        <w:t>&gt;`،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`&lt;</w:t>
      </w:r>
      <w:r>
        <w:t>header</w:t>
      </w:r>
      <w:r>
        <w:rPr>
          <w:rtl/>
        </w:rPr>
        <w:t xml:space="preserve">&gt;`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641B602" w14:textId="77777777" w:rsidR="00A85E81" w:rsidRDefault="00A85E81" w:rsidP="00A85E81">
      <w:pPr>
        <w:rPr>
          <w:rtl/>
        </w:rPr>
      </w:pPr>
      <w:r>
        <w:rPr>
          <w:rtl/>
        </w:rPr>
        <w:t xml:space="preserve">    - هر تگ `&lt;</w:t>
      </w:r>
      <w:r>
        <w:t>header</w:t>
      </w:r>
      <w:r>
        <w:rPr>
          <w:rtl/>
        </w:rPr>
        <w:t xml:space="preserve">&gt;` مخصوص بخش </w:t>
      </w:r>
      <w:r>
        <w:t>parent</w:t>
      </w:r>
      <w:r>
        <w:rPr>
          <w:rtl/>
        </w:rPr>
        <w:t xml:space="preserve"> خود است</w:t>
      </w:r>
    </w:p>
    <w:p w14:paraId="5BDC0551" w14:textId="49C1C568" w:rsidR="00A85E81" w:rsidRDefault="00A85E81" w:rsidP="00A85E81">
      <w:pPr>
        <w:rPr>
          <w:rtl/>
        </w:rPr>
      </w:pPr>
      <w:r>
        <w:rPr>
          <w:rtl/>
        </w:rPr>
        <w:t>3.  والدها</w:t>
      </w:r>
      <w:r>
        <w:rPr>
          <w:rFonts w:hint="cs"/>
          <w:rtl/>
        </w:rPr>
        <w:t>ی</w:t>
      </w:r>
      <w:r>
        <w:rPr>
          <w:rtl/>
        </w:rPr>
        <w:t xml:space="preserve"> مجاز:</w:t>
      </w:r>
    </w:p>
    <w:p w14:paraId="22C4E2DF" w14:textId="77777777" w:rsidR="00A85E81" w:rsidRDefault="00A85E81" w:rsidP="00A85E81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در تگ‌ها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:</w:t>
      </w:r>
    </w:p>
    <w:p w14:paraId="764054CF" w14:textId="77777777" w:rsidR="00A85E81" w:rsidRDefault="00A85E81" w:rsidP="00A85E81">
      <w:pPr>
        <w:rPr>
          <w:rtl/>
        </w:rPr>
      </w:pPr>
      <w:r>
        <w:rPr>
          <w:rtl/>
        </w:rPr>
        <w:t xml:space="preserve">        -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در `&lt;</w:t>
      </w:r>
      <w:r>
        <w:t>body</w:t>
      </w:r>
      <w:r>
        <w:rPr>
          <w:rtl/>
        </w:rPr>
        <w:t>&gt;` (برا</w:t>
      </w:r>
      <w:r>
        <w:rPr>
          <w:rFonts w:hint="cs"/>
          <w:rtl/>
        </w:rPr>
        <w:t>ی</w:t>
      </w:r>
      <w:r>
        <w:rPr>
          <w:rtl/>
        </w:rPr>
        <w:t xml:space="preserve"> هدر اصل</w:t>
      </w:r>
      <w:r>
        <w:rPr>
          <w:rFonts w:hint="cs"/>
          <w:rtl/>
        </w:rPr>
        <w:t>ی</w:t>
      </w:r>
      <w:r>
        <w:rPr>
          <w:rtl/>
        </w:rPr>
        <w:t xml:space="preserve"> صفحه)</w:t>
      </w:r>
    </w:p>
    <w:p w14:paraId="1D027433" w14:textId="77777777" w:rsidR="00A85E81" w:rsidRDefault="00A85E81" w:rsidP="00A85E81">
      <w:pPr>
        <w:rPr>
          <w:rtl/>
        </w:rPr>
      </w:pPr>
      <w:r>
        <w:rPr>
          <w:rtl/>
        </w:rPr>
        <w:lastRenderedPageBreak/>
        <w:t xml:space="preserve">        - درون `&lt;</w:t>
      </w:r>
      <w:r>
        <w:t>article</w:t>
      </w:r>
      <w:r>
        <w:rPr>
          <w:rtl/>
        </w:rPr>
        <w:t>&gt;`</w:t>
      </w:r>
    </w:p>
    <w:p w14:paraId="02308AB1" w14:textId="77777777" w:rsidR="00A85E81" w:rsidRDefault="00A85E81" w:rsidP="00A85E81">
      <w:pPr>
        <w:rPr>
          <w:rtl/>
        </w:rPr>
      </w:pPr>
      <w:r>
        <w:rPr>
          <w:rtl/>
        </w:rPr>
        <w:t xml:space="preserve">        - درون `&lt;</w:t>
      </w:r>
      <w:r>
        <w:t>section</w:t>
      </w:r>
      <w:r>
        <w:rPr>
          <w:rtl/>
        </w:rPr>
        <w:t>&gt;`</w:t>
      </w:r>
    </w:p>
    <w:p w14:paraId="1B456AB1" w14:textId="77777777" w:rsidR="00A85E81" w:rsidRDefault="00A85E81" w:rsidP="00A85E81">
      <w:pPr>
        <w:rPr>
          <w:rtl/>
        </w:rPr>
      </w:pPr>
      <w:r>
        <w:rPr>
          <w:rtl/>
        </w:rPr>
        <w:t xml:space="preserve">        - درون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block-level</w:t>
      </w:r>
    </w:p>
    <w:p w14:paraId="35B9B407" w14:textId="7265C33C" w:rsidR="00A85E81" w:rsidRDefault="00A85E81" w:rsidP="00A85E81">
      <w:pPr>
        <w:rPr>
          <w:rtl/>
        </w:rPr>
      </w:pPr>
      <w:r>
        <w:rPr>
          <w:rtl/>
        </w:rPr>
        <w:t>نحوه استفاده از تگ `&lt;</w:t>
      </w:r>
      <w:r>
        <w:t>header</w:t>
      </w:r>
      <w:r>
        <w:rPr>
          <w:rtl/>
        </w:rPr>
        <w:t>&gt;`</w:t>
      </w:r>
    </w:p>
    <w:p w14:paraId="129153B3" w14:textId="0FCB4945" w:rsidR="00A85E81" w:rsidRDefault="00A85E81" w:rsidP="00A85E81">
      <w:pPr>
        <w:rPr>
          <w:rtl/>
        </w:rPr>
      </w:pPr>
      <w:r>
        <w:rPr>
          <w:rtl/>
        </w:rPr>
        <w:t>مثال ۱: هدر اصل</w:t>
      </w:r>
      <w:r>
        <w:rPr>
          <w:rFonts w:hint="cs"/>
          <w:rtl/>
        </w:rPr>
        <w:t>ی</w:t>
      </w:r>
      <w:r>
        <w:rPr>
          <w:rtl/>
        </w:rPr>
        <w:t xml:space="preserve"> صفحه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E81" w14:paraId="11EB8522" w14:textId="77777777" w:rsidTr="00A85E81">
        <w:tc>
          <w:tcPr>
            <w:tcW w:w="9350" w:type="dxa"/>
            <w:shd w:val="clear" w:color="auto" w:fill="C5E0B3" w:themeFill="accent6" w:themeFillTint="66"/>
          </w:tcPr>
          <w:p w14:paraId="433E68B6" w14:textId="77777777" w:rsidR="00A85E81" w:rsidRDefault="00A85E81" w:rsidP="00A85E81">
            <w:pPr>
              <w:pStyle w:val="code"/>
              <w:bidi w:val="0"/>
            </w:pPr>
            <w:r>
              <w:t>&lt;!DOCTYPE html&gt;</w:t>
            </w:r>
          </w:p>
          <w:p w14:paraId="4C43F97D" w14:textId="77777777" w:rsidR="00A85E81" w:rsidRDefault="00A85E81" w:rsidP="00A85E81">
            <w:pPr>
              <w:pStyle w:val="code"/>
              <w:bidi w:val="0"/>
            </w:pPr>
            <w:r>
              <w:t>&lt;html lang="fa" dir="rtl"&gt;</w:t>
            </w:r>
          </w:p>
          <w:p w14:paraId="66C71569" w14:textId="77777777" w:rsidR="00A85E81" w:rsidRDefault="00A85E81" w:rsidP="00A85E81">
            <w:pPr>
              <w:pStyle w:val="code"/>
              <w:bidi w:val="0"/>
            </w:pPr>
            <w:r>
              <w:t>&lt;head&gt;</w:t>
            </w:r>
          </w:p>
          <w:p w14:paraId="7E8D57A6" w14:textId="77777777" w:rsidR="00A85E81" w:rsidRDefault="00A85E81" w:rsidP="00A85E81">
            <w:pPr>
              <w:pStyle w:val="code"/>
              <w:bidi w:val="0"/>
            </w:pPr>
            <w:r>
              <w:t xml:space="preserve">    &lt;meta charset="UTF-8"&gt;</w:t>
            </w:r>
          </w:p>
          <w:p w14:paraId="0F687AD6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فروشگاه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نترنت</w:t>
            </w:r>
            <w:r>
              <w:rPr>
                <w:rFonts w:cs="IRANSansWeb(FaNum) Light" w:hint="cs"/>
                <w:rtl/>
              </w:rPr>
              <w:t>ی</w:t>
            </w:r>
            <w:r>
              <w:t>&lt;/title&gt;</w:t>
            </w:r>
          </w:p>
          <w:p w14:paraId="363D1D37" w14:textId="77777777" w:rsidR="00A85E81" w:rsidRDefault="00A85E81" w:rsidP="00A85E81">
            <w:pPr>
              <w:pStyle w:val="code"/>
              <w:bidi w:val="0"/>
            </w:pPr>
            <w:r>
              <w:t>&lt;/head&gt;</w:t>
            </w:r>
          </w:p>
          <w:p w14:paraId="619686AB" w14:textId="77777777" w:rsidR="00A85E81" w:rsidRDefault="00A85E81" w:rsidP="00A85E81">
            <w:pPr>
              <w:pStyle w:val="code"/>
              <w:bidi w:val="0"/>
            </w:pPr>
            <w:r>
              <w:t>&lt;body&gt;</w:t>
            </w:r>
          </w:p>
          <w:p w14:paraId="66B93718" w14:textId="77777777" w:rsidR="00A85E81" w:rsidRDefault="00A85E81" w:rsidP="00A85E81">
            <w:pPr>
              <w:pStyle w:val="code"/>
              <w:bidi w:val="0"/>
            </w:pPr>
            <w:r>
              <w:t xml:space="preserve">    &lt;header&gt;</w:t>
            </w:r>
          </w:p>
          <w:p w14:paraId="6A837FEA" w14:textId="77777777" w:rsidR="00A85E81" w:rsidRDefault="00A85E81" w:rsidP="00A85E81">
            <w:pPr>
              <w:pStyle w:val="code"/>
              <w:bidi w:val="0"/>
            </w:pPr>
            <w:r>
              <w:t xml:space="preserve">        &lt;div class="logo"&gt;</w:t>
            </w:r>
          </w:p>
          <w:p w14:paraId="51CF18E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&lt;img src="logo.png" alt="</w:t>
            </w:r>
            <w:r>
              <w:rPr>
                <w:rFonts w:cs="IRANSansWeb(FaNum) Light"/>
                <w:rtl/>
              </w:rPr>
              <w:t>لوگو فروشگاه</w:t>
            </w:r>
            <w:r>
              <w:t>"&gt;</w:t>
            </w:r>
          </w:p>
          <w:p w14:paraId="10FC7C5E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&lt;h1&gt;</w:t>
            </w:r>
            <w:r>
              <w:rPr>
                <w:rFonts w:cs="IRANSansWeb(FaNum) Light"/>
                <w:rtl/>
              </w:rPr>
              <w:t>فروشگاه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نترنت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ما</w:t>
            </w:r>
            <w:r>
              <w:t>&lt;/h1&gt;</w:t>
            </w:r>
          </w:p>
          <w:p w14:paraId="413BD912" w14:textId="77777777" w:rsidR="00A85E81" w:rsidRDefault="00A85E81" w:rsidP="00A85E81">
            <w:pPr>
              <w:pStyle w:val="code"/>
              <w:bidi w:val="0"/>
            </w:pPr>
            <w:r>
              <w:t xml:space="preserve">        &lt;/div&gt;</w:t>
            </w:r>
          </w:p>
          <w:p w14:paraId="300366D9" w14:textId="77777777" w:rsidR="00A85E81" w:rsidRDefault="00A85E81" w:rsidP="00A85E81">
            <w:pPr>
              <w:pStyle w:val="code"/>
              <w:bidi w:val="0"/>
            </w:pPr>
            <w:r>
              <w:t xml:space="preserve">        &lt;nav&gt;</w:t>
            </w:r>
          </w:p>
          <w:p w14:paraId="0D8D6E79" w14:textId="77777777" w:rsidR="00A85E81" w:rsidRDefault="00A85E81" w:rsidP="00A85E81">
            <w:pPr>
              <w:pStyle w:val="code"/>
              <w:bidi w:val="0"/>
            </w:pPr>
            <w:r>
              <w:t xml:space="preserve">            &lt;ul&gt;</w:t>
            </w:r>
          </w:p>
          <w:p w14:paraId="05D3D10E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href="/"&gt;</w:t>
            </w:r>
            <w:r>
              <w:rPr>
                <w:rFonts w:cs="IRANSansWeb(FaNum) Light"/>
                <w:rtl/>
              </w:rPr>
              <w:t>خانه</w:t>
            </w:r>
            <w:r>
              <w:t>&lt;/a&gt;&lt;/li&gt;</w:t>
            </w:r>
          </w:p>
          <w:p w14:paraId="2A07C94C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href="/products"&gt;</w:t>
            </w:r>
            <w:r>
              <w:rPr>
                <w:rFonts w:cs="IRANSansWeb(FaNum) Light"/>
                <w:rtl/>
              </w:rPr>
              <w:t>محصولات</w:t>
            </w:r>
            <w:r>
              <w:t>&lt;/a&gt;&lt;/li&gt;</w:t>
            </w:r>
          </w:p>
          <w:p w14:paraId="07C23FD4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href="/about"&gt;</w:t>
            </w:r>
            <w:r>
              <w:rPr>
                <w:rFonts w:cs="IRANSansWeb(FaNum) Light"/>
                <w:rtl/>
              </w:rPr>
              <w:t>درباره ما</w:t>
            </w:r>
            <w:r>
              <w:t>&lt;/a&gt;&lt;/li&gt;</w:t>
            </w:r>
          </w:p>
          <w:p w14:paraId="42176BFA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href="/contact"&gt;</w:t>
            </w:r>
            <w:r>
              <w:rPr>
                <w:rFonts w:cs="IRANSansWeb(FaNum) Light"/>
                <w:rtl/>
              </w:rPr>
              <w:t>تماس با ما</w:t>
            </w:r>
            <w:r>
              <w:t>&lt;/a&gt;&lt;/li&gt;</w:t>
            </w:r>
          </w:p>
          <w:p w14:paraId="179625FF" w14:textId="77777777" w:rsidR="00A85E81" w:rsidRDefault="00A85E81" w:rsidP="00A85E81">
            <w:pPr>
              <w:pStyle w:val="code"/>
              <w:bidi w:val="0"/>
            </w:pPr>
            <w:r>
              <w:t xml:space="preserve">            &lt;/ul&gt;</w:t>
            </w:r>
          </w:p>
          <w:p w14:paraId="763C68BF" w14:textId="77777777" w:rsidR="00A85E81" w:rsidRDefault="00A85E81" w:rsidP="00A85E81">
            <w:pPr>
              <w:pStyle w:val="code"/>
              <w:bidi w:val="0"/>
            </w:pPr>
            <w:r>
              <w:t xml:space="preserve">        &lt;/nav&gt;</w:t>
            </w:r>
          </w:p>
          <w:p w14:paraId="068B61AC" w14:textId="77777777" w:rsidR="00A85E81" w:rsidRDefault="00A85E81" w:rsidP="00A85E81">
            <w:pPr>
              <w:pStyle w:val="code"/>
              <w:bidi w:val="0"/>
            </w:pPr>
            <w:r>
              <w:t xml:space="preserve">    &lt;/header&gt;</w:t>
            </w:r>
          </w:p>
          <w:p w14:paraId="2C2EC7B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</w:p>
          <w:p w14:paraId="19B1B013" w14:textId="77777777" w:rsidR="00A85E81" w:rsidRDefault="00A85E81" w:rsidP="00A85E81">
            <w:pPr>
              <w:pStyle w:val="code"/>
              <w:bidi w:val="0"/>
            </w:pPr>
            <w:r>
              <w:t xml:space="preserve">    &lt;main&gt;</w:t>
            </w:r>
          </w:p>
          <w:p w14:paraId="50BC7988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محصولات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ژه</w:t>
            </w:r>
            <w:r>
              <w:t>&lt;/h2&gt;</w:t>
            </w:r>
          </w:p>
          <w:p w14:paraId="698F2BD3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34911A31" w14:textId="77777777" w:rsidR="00A85E81" w:rsidRDefault="00A85E81" w:rsidP="00A85E81">
            <w:pPr>
              <w:pStyle w:val="code"/>
              <w:bidi w:val="0"/>
            </w:pPr>
            <w:r>
              <w:t xml:space="preserve">    &lt;/main&gt;</w:t>
            </w:r>
          </w:p>
          <w:p w14:paraId="3DA689CA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</w:p>
          <w:p w14:paraId="3900E8DE" w14:textId="77777777" w:rsidR="00A85E81" w:rsidRDefault="00A85E81" w:rsidP="00A85E81">
            <w:pPr>
              <w:pStyle w:val="code"/>
              <w:bidi w:val="0"/>
            </w:pPr>
            <w:r>
              <w:t xml:space="preserve">    &lt;footer&gt;</w:t>
            </w:r>
          </w:p>
          <w:p w14:paraId="72F2685C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تمام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حقوق محفوظ است</w:t>
            </w:r>
            <w:r>
              <w:t>&lt;/p&gt;</w:t>
            </w:r>
          </w:p>
          <w:p w14:paraId="589A77D9" w14:textId="77777777" w:rsidR="00A85E81" w:rsidRDefault="00A85E81" w:rsidP="00A85E81">
            <w:pPr>
              <w:pStyle w:val="code"/>
              <w:bidi w:val="0"/>
            </w:pPr>
            <w:r>
              <w:t xml:space="preserve">    &lt;/footer&gt;</w:t>
            </w:r>
          </w:p>
          <w:p w14:paraId="38F4A55C" w14:textId="77777777" w:rsidR="00A85E81" w:rsidRDefault="00A85E81" w:rsidP="00A85E81">
            <w:pPr>
              <w:pStyle w:val="code"/>
              <w:bidi w:val="0"/>
            </w:pPr>
            <w:r>
              <w:t>&lt;/body&gt;</w:t>
            </w:r>
          </w:p>
          <w:p w14:paraId="2B2A5429" w14:textId="1C7898FC" w:rsidR="00A85E81" w:rsidRDefault="00A85E81" w:rsidP="00A85E81">
            <w:pPr>
              <w:pStyle w:val="code"/>
              <w:bidi w:val="0"/>
            </w:pPr>
            <w:r>
              <w:t>&lt;/html&gt;</w:t>
            </w:r>
          </w:p>
        </w:tc>
      </w:tr>
    </w:tbl>
    <w:p w14:paraId="5BBC7DFB" w14:textId="1C196845" w:rsidR="00A85E81" w:rsidRDefault="00A85E81" w:rsidP="00A85E81">
      <w:pPr>
        <w:rPr>
          <w:rtl/>
        </w:rPr>
      </w:pPr>
      <w:r>
        <w:rPr>
          <w:rtl/>
        </w:rPr>
        <w:t xml:space="preserve"> مثال ۲: هدر برا</w:t>
      </w:r>
      <w:r>
        <w:rPr>
          <w:rFonts w:hint="cs"/>
          <w:rtl/>
        </w:rPr>
        <w:t>ی</w:t>
      </w:r>
      <w:r>
        <w:rPr>
          <w:rtl/>
        </w:rPr>
        <w:t xml:space="preserve"> مقاله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E81" w14:paraId="6D321B77" w14:textId="77777777" w:rsidTr="00A85E81">
        <w:tc>
          <w:tcPr>
            <w:tcW w:w="9350" w:type="dxa"/>
            <w:shd w:val="clear" w:color="auto" w:fill="C5E0B3" w:themeFill="accent6" w:themeFillTint="66"/>
          </w:tcPr>
          <w:p w14:paraId="168F3CC1" w14:textId="77777777" w:rsidR="00A85E81" w:rsidRDefault="00A85E81" w:rsidP="00A85E81">
            <w:pPr>
              <w:pStyle w:val="code"/>
              <w:bidi w:val="0"/>
            </w:pPr>
            <w:r>
              <w:lastRenderedPageBreak/>
              <w:t>&lt;article&gt;</w:t>
            </w:r>
          </w:p>
          <w:p w14:paraId="101A6EE4" w14:textId="77777777" w:rsidR="00A85E81" w:rsidRDefault="00A85E81" w:rsidP="00A85E81">
            <w:pPr>
              <w:pStyle w:val="code"/>
              <w:bidi w:val="0"/>
            </w:pPr>
            <w:r>
              <w:t xml:space="preserve">    &lt;header&gt;</w:t>
            </w:r>
          </w:p>
          <w:p w14:paraId="611CCBD6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عنوان مقاله</w:t>
            </w:r>
            <w:r>
              <w:t>&lt;/h2&gt;</w:t>
            </w:r>
          </w:p>
          <w:p w14:paraId="28C4B4A0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t>: &lt;span&gt;</w:t>
            </w:r>
            <w:r>
              <w:rPr>
                <w:rFonts w:cs="IRANSansWeb(FaNum) Light"/>
                <w:rtl/>
              </w:rPr>
              <w:t>محمد رضا</w:t>
            </w:r>
            <w:r>
              <w:rPr>
                <w:rFonts w:cs="IRANSansWeb(FaNum) Light" w:hint="cs"/>
                <w:rtl/>
              </w:rPr>
              <w:t>یی</w:t>
            </w:r>
            <w:r>
              <w:t>&lt;/span&gt;&lt;/p&gt;</w:t>
            </w:r>
          </w:p>
          <w:p w14:paraId="1D521679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 xml:space="preserve"> انتشار</w:t>
            </w:r>
            <w:r>
              <w:t>: &lt;time datetime="2023-10-01"&gt;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&lt;/time&gt;&lt;/p&gt;</w:t>
            </w:r>
          </w:p>
          <w:p w14:paraId="7134EA35" w14:textId="77777777" w:rsidR="00A85E81" w:rsidRDefault="00A85E81" w:rsidP="00A85E81">
            <w:pPr>
              <w:pStyle w:val="code"/>
              <w:bidi w:val="0"/>
            </w:pPr>
            <w:r>
              <w:t xml:space="preserve">    &lt;/header&gt;</w:t>
            </w:r>
          </w:p>
          <w:p w14:paraId="1609F3A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16D640F1" w14:textId="77777777" w:rsidR="00A85E81" w:rsidRDefault="00A85E81" w:rsidP="00A85E81">
            <w:pPr>
              <w:pStyle w:val="code"/>
              <w:bidi w:val="0"/>
            </w:pPr>
            <w:r>
              <w:t xml:space="preserve">    &lt;div class="content"&gt;</w:t>
            </w:r>
          </w:p>
          <w:p w14:paraId="34861227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مقاله است</w:t>
            </w:r>
            <w:r>
              <w:t>...&lt;/p&gt;</w:t>
            </w:r>
          </w:p>
          <w:p w14:paraId="16732947" w14:textId="77777777" w:rsidR="00A85E81" w:rsidRDefault="00A85E81" w:rsidP="00A85E81">
            <w:pPr>
              <w:pStyle w:val="code"/>
              <w:bidi w:val="0"/>
            </w:pPr>
            <w:r>
              <w:t xml:space="preserve">    &lt;/div&gt;</w:t>
            </w:r>
          </w:p>
          <w:p w14:paraId="4BE361F7" w14:textId="5B034ABB" w:rsidR="00A85E81" w:rsidRDefault="00A85E81" w:rsidP="00A85E81">
            <w:pPr>
              <w:pStyle w:val="code"/>
              <w:bidi w:val="0"/>
            </w:pPr>
            <w:r>
              <w:t>&lt;/article&gt;</w:t>
            </w:r>
          </w:p>
        </w:tc>
      </w:tr>
    </w:tbl>
    <w:p w14:paraId="26DC2A73" w14:textId="77777777" w:rsidR="00A85E81" w:rsidRDefault="00A85E81" w:rsidP="00A85E81">
      <w:pPr>
        <w:rPr>
          <w:rtl/>
        </w:rPr>
      </w:pPr>
    </w:p>
    <w:p w14:paraId="675546AE" w14:textId="26C844FA" w:rsidR="00A85E81" w:rsidRDefault="00A85E81" w:rsidP="00A85E81">
      <w:pPr>
        <w:rPr>
          <w:rtl/>
        </w:rPr>
      </w:pPr>
      <w:r>
        <w:rPr>
          <w:rtl/>
        </w:rPr>
        <w:t xml:space="preserve"> مثال ۳: هدر برا</w:t>
      </w:r>
      <w:r>
        <w:rPr>
          <w:rFonts w:hint="cs"/>
          <w:rtl/>
        </w:rPr>
        <w:t>ی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E81" w14:paraId="41109365" w14:textId="77777777" w:rsidTr="00A85E81">
        <w:tc>
          <w:tcPr>
            <w:tcW w:w="9350" w:type="dxa"/>
            <w:shd w:val="clear" w:color="auto" w:fill="C5E0B3" w:themeFill="accent6" w:themeFillTint="66"/>
          </w:tcPr>
          <w:p w14:paraId="613E0985" w14:textId="77777777" w:rsidR="00A85E81" w:rsidRDefault="00A85E81" w:rsidP="00A85E81">
            <w:pPr>
              <w:pStyle w:val="code"/>
              <w:bidi w:val="0"/>
            </w:pPr>
            <w:r>
              <w:t>&lt;section&gt;</w:t>
            </w:r>
          </w:p>
          <w:p w14:paraId="240024AF" w14:textId="77777777" w:rsidR="00A85E81" w:rsidRDefault="00A85E81" w:rsidP="00A85E81">
            <w:pPr>
              <w:pStyle w:val="code"/>
              <w:bidi w:val="0"/>
            </w:pPr>
            <w:r>
              <w:t xml:space="preserve">    &lt;header&gt;</w:t>
            </w:r>
          </w:p>
          <w:p w14:paraId="348C2099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بخش نظرات</w:t>
            </w:r>
            <w:r>
              <w:t>&lt;/h3&gt;</w:t>
            </w:r>
          </w:p>
          <w:p w14:paraId="7ECB4AF2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نظرات کاربران درباره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محصول</w:t>
            </w:r>
            <w:r>
              <w:t>&lt;/p&gt;</w:t>
            </w:r>
          </w:p>
          <w:p w14:paraId="58071D0D" w14:textId="77777777" w:rsidR="00A85E81" w:rsidRDefault="00A85E81" w:rsidP="00A85E81">
            <w:pPr>
              <w:pStyle w:val="code"/>
              <w:bidi w:val="0"/>
            </w:pPr>
            <w:r>
              <w:t xml:space="preserve">    &lt;/header&gt;</w:t>
            </w:r>
          </w:p>
          <w:p w14:paraId="23F24E5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21B55367" w14:textId="77777777" w:rsidR="00A85E81" w:rsidRDefault="00A85E81" w:rsidP="00A85E81">
            <w:pPr>
              <w:pStyle w:val="code"/>
              <w:bidi w:val="0"/>
            </w:pPr>
            <w:r>
              <w:t xml:space="preserve">    &lt;div class="comments"&gt;</w:t>
            </w:r>
          </w:p>
          <w:p w14:paraId="444D556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ست</w:t>
            </w:r>
            <w:r>
              <w:rPr>
                <w:rFonts w:cs="IRANSansWeb(FaNum) Light"/>
                <w:rtl/>
              </w:rPr>
              <w:t xml:space="preserve"> نظرات</w:t>
            </w:r>
            <w:r>
              <w:t xml:space="preserve"> --&gt;</w:t>
            </w:r>
          </w:p>
          <w:p w14:paraId="65D353F2" w14:textId="77777777" w:rsidR="00A85E81" w:rsidRDefault="00A85E81" w:rsidP="00A85E81">
            <w:pPr>
              <w:pStyle w:val="code"/>
              <w:bidi w:val="0"/>
            </w:pPr>
            <w:r>
              <w:t xml:space="preserve">    &lt;/div&gt;</w:t>
            </w:r>
          </w:p>
          <w:p w14:paraId="6DCBDE00" w14:textId="774855D5" w:rsidR="00A85E81" w:rsidRDefault="00A85E81" w:rsidP="00A85E81">
            <w:pPr>
              <w:pStyle w:val="code"/>
              <w:bidi w:val="0"/>
            </w:pPr>
            <w:r>
              <w:t>&lt;/section&gt;</w:t>
            </w:r>
          </w:p>
        </w:tc>
      </w:tr>
    </w:tbl>
    <w:p w14:paraId="45DB8702" w14:textId="6D289EC5" w:rsidR="00A85E81" w:rsidRDefault="00A85E81" w:rsidP="00A85E81">
      <w:pPr>
        <w:rPr>
          <w:rtl/>
        </w:rPr>
      </w:pPr>
      <w:r>
        <w:rPr>
          <w:rtl/>
        </w:rPr>
        <w:t xml:space="preserve"> </w:t>
      </w:r>
    </w:p>
    <w:p w14:paraId="11D72E1F" w14:textId="20211DA6" w:rsidR="00A85E81" w:rsidRDefault="00A85E81" w:rsidP="00A85E81">
      <w:pPr>
        <w:rPr>
          <w:rtl/>
        </w:rPr>
      </w:pP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مجاز در `&lt;</w:t>
      </w:r>
      <w:r>
        <w:t>header</w:t>
      </w:r>
      <w:r>
        <w:rPr>
          <w:rtl/>
        </w:rPr>
        <w:t>&gt;`</w:t>
      </w:r>
    </w:p>
    <w:p w14:paraId="36EA7DC0" w14:textId="77777777" w:rsidR="00A85E81" w:rsidRDefault="00A85E81" w:rsidP="00A85E81">
      <w:pPr>
        <w:rPr>
          <w:rtl/>
        </w:rPr>
      </w:pP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عناصر را در تگ `&lt;</w:t>
      </w:r>
      <w:r>
        <w:t>header</w:t>
      </w:r>
      <w:r>
        <w:rPr>
          <w:rtl/>
        </w:rPr>
        <w:t>&gt;`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27AE6A1B" w14:textId="77777777" w:rsidR="00A85E81" w:rsidRDefault="00A85E81" w:rsidP="00A85E81">
      <w:pPr>
        <w:rPr>
          <w:rtl/>
        </w:rPr>
      </w:pPr>
      <w:r>
        <w:rPr>
          <w:rtl/>
        </w:rPr>
        <w:t>- عنوان‌ها (`&lt;</w:t>
      </w:r>
      <w:r>
        <w:t>h1</w:t>
      </w:r>
      <w:r>
        <w:rPr>
          <w:rtl/>
        </w:rPr>
        <w:t>&gt;` تا `&lt;</w:t>
      </w:r>
      <w:r>
        <w:t>h6</w:t>
      </w:r>
      <w:r>
        <w:rPr>
          <w:rtl/>
        </w:rPr>
        <w:t>&gt;`)</w:t>
      </w:r>
    </w:p>
    <w:p w14:paraId="69294E8B" w14:textId="77777777" w:rsidR="00A85E81" w:rsidRDefault="00A85E81" w:rsidP="00A85E81">
      <w:pPr>
        <w:rPr>
          <w:rtl/>
        </w:rPr>
      </w:pPr>
      <w:r>
        <w:rPr>
          <w:rtl/>
        </w:rPr>
        <w:t xml:space="preserve">- لوگو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70B7284C" w14:textId="77777777" w:rsidR="00A85E81" w:rsidRDefault="00A85E81" w:rsidP="00A85E81">
      <w:pPr>
        <w:rPr>
          <w:rtl/>
        </w:rPr>
      </w:pPr>
      <w:r>
        <w:rPr>
          <w:rtl/>
        </w:rPr>
        <w:t>- ناوبر</w:t>
      </w:r>
      <w:r>
        <w:rPr>
          <w:rFonts w:hint="cs"/>
          <w:rtl/>
        </w:rPr>
        <w:t>ی</w:t>
      </w:r>
      <w:r>
        <w:rPr>
          <w:rtl/>
        </w:rPr>
        <w:t xml:space="preserve"> (`&lt;</w:t>
      </w:r>
      <w:r>
        <w:t>nav</w:t>
      </w:r>
      <w:r>
        <w:rPr>
          <w:rtl/>
        </w:rPr>
        <w:t>&gt;`)</w:t>
      </w:r>
    </w:p>
    <w:p w14:paraId="3D91EAD7" w14:textId="77777777" w:rsidR="00A85E81" w:rsidRDefault="00A85E81" w:rsidP="00A85E81">
      <w:pPr>
        <w:rPr>
          <w:rtl/>
        </w:rPr>
      </w:pPr>
      <w:r>
        <w:rPr>
          <w:rtl/>
        </w:rPr>
        <w:t>- فرم جستجو</w:t>
      </w:r>
    </w:p>
    <w:p w14:paraId="21EAFE11" w14:textId="77777777" w:rsidR="00A85E81" w:rsidRDefault="00A85E81" w:rsidP="00A85E81">
      <w:pPr>
        <w:rPr>
          <w:rtl/>
        </w:rPr>
      </w:pPr>
      <w:r>
        <w:rPr>
          <w:rtl/>
        </w:rPr>
        <w:t>- اطلاعات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تار</w:t>
      </w:r>
      <w:r>
        <w:rPr>
          <w:rFonts w:hint="cs"/>
          <w:rtl/>
        </w:rPr>
        <w:t>ی</w:t>
      </w:r>
      <w:r>
        <w:rPr>
          <w:rFonts w:hint="eastAsia"/>
          <w:rtl/>
        </w:rPr>
        <w:t>خ</w:t>
      </w:r>
    </w:p>
    <w:p w14:paraId="4F21A259" w14:textId="77777777" w:rsidR="00A85E81" w:rsidRDefault="00A85E81" w:rsidP="00A85E81">
      <w:pPr>
        <w:rPr>
          <w:rtl/>
        </w:rPr>
      </w:pPr>
      <w:r>
        <w:rPr>
          <w:rtl/>
        </w:rPr>
        <w:lastRenderedPageBreak/>
        <w:t>- جدول محتوا (برا</w:t>
      </w:r>
      <w:r>
        <w:rPr>
          <w:rFonts w:hint="cs"/>
          <w:rtl/>
        </w:rPr>
        <w:t>ی</w:t>
      </w:r>
      <w:r>
        <w:rPr>
          <w:rtl/>
        </w:rPr>
        <w:t xml:space="preserve"> مقالات طولان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27AD35D" w14:textId="21DCF5BE" w:rsidR="00A85E81" w:rsidRDefault="00A85E81" w:rsidP="00A85E81">
      <w:pPr>
        <w:rPr>
          <w:rtl/>
        </w:rPr>
      </w:pPr>
      <w:r>
        <w:rPr>
          <w:rtl/>
        </w:rPr>
        <w:t>نکات مهم در استفاده از `&lt;</w:t>
      </w:r>
      <w:r>
        <w:t>header</w:t>
      </w:r>
      <w:r>
        <w:rPr>
          <w:rtl/>
        </w:rPr>
        <w:t>&gt;`</w:t>
      </w:r>
    </w:p>
    <w:p w14:paraId="4A850074" w14:textId="7F89C0B1" w:rsidR="00A85E81" w:rsidRDefault="00A85E81" w:rsidP="00A85E81">
      <w:pPr>
        <w:rPr>
          <w:rtl/>
        </w:rPr>
      </w:pPr>
      <w:r>
        <w:rPr>
          <w:rtl/>
        </w:rPr>
        <w:t>1.  اجبار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 استفاده از `&lt;</w:t>
      </w:r>
      <w:r>
        <w:t>header</w:t>
      </w:r>
      <w:r>
        <w:rPr>
          <w:rtl/>
        </w:rPr>
        <w:t>&gt;` اجبار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ست،</w:t>
      </w:r>
      <w:r>
        <w:rPr>
          <w:rtl/>
        </w:rPr>
        <w:t xml:space="preserve"> اما توص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6B6F366F" w14:textId="6B5BDF36" w:rsidR="00A85E81" w:rsidRDefault="00A85E81" w:rsidP="00A85E81">
      <w:pPr>
        <w:rPr>
          <w:rtl/>
        </w:rPr>
      </w:pPr>
      <w:r>
        <w:rPr>
          <w:rtl/>
        </w:rPr>
        <w:t>2. 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`&lt;</w:t>
      </w:r>
      <w:r>
        <w:t>div</w:t>
      </w:r>
      <w:r>
        <w:rPr>
          <w:rtl/>
        </w:rPr>
        <w:t>&gt;`: به جا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div class="header</w:t>
      </w:r>
      <w:r>
        <w:rPr>
          <w:rtl/>
        </w:rPr>
        <w:t>"&gt;` از `&lt;</w:t>
      </w:r>
      <w:r>
        <w:t>header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488276D" w14:textId="12E51D63" w:rsidR="00A85E81" w:rsidRDefault="00A85E81" w:rsidP="00A85E81">
      <w:pPr>
        <w:rPr>
          <w:rtl/>
        </w:rPr>
      </w:pPr>
      <w:r>
        <w:rPr>
          <w:rtl/>
        </w:rPr>
        <w:t>3. 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>: معمولاً در بالا</w:t>
      </w:r>
      <w:r>
        <w:rPr>
          <w:rFonts w:hint="cs"/>
          <w:rtl/>
        </w:rPr>
        <w:t>ی</w:t>
      </w:r>
      <w:r>
        <w:rPr>
          <w:rtl/>
        </w:rPr>
        <w:t xml:space="preserve"> 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اما از نظر </w:t>
      </w:r>
      <w:r>
        <w:t>HTML</w:t>
      </w:r>
      <w:r>
        <w:rPr>
          <w:rtl/>
        </w:rPr>
        <w:t xml:space="preserve"> اجبار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165D580B" w14:textId="2ABB5F79" w:rsidR="00A85E81" w:rsidRDefault="00A85E81" w:rsidP="00A85E81">
      <w:pPr>
        <w:rPr>
          <w:rtl/>
        </w:rPr>
      </w:pPr>
      <w:r>
        <w:rPr>
          <w:rtl/>
        </w:rPr>
        <w:t>4.  تودرتو نباشد: تگ‌ها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header</w:t>
      </w:r>
      <w:r>
        <w:rPr>
          <w:rtl/>
        </w:rPr>
        <w:t>&gt;`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درون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</w:p>
    <w:p w14:paraId="16075080" w14:textId="4FE40151" w:rsidR="00A85E81" w:rsidRDefault="00A85E81" w:rsidP="00A85E81">
      <w:pPr>
        <w:rPr>
          <w:rtl/>
        </w:rPr>
      </w:pPr>
      <w:r>
        <w:rPr>
          <w:rtl/>
        </w:rPr>
        <w:t>5.  پشت سر هم نباشد: تگ‌ها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header</w:t>
      </w:r>
      <w:r>
        <w:rPr>
          <w:rtl/>
        </w:rPr>
        <w:t>&gt;`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پس از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</w:p>
    <w:p w14:paraId="7B8A91AF" w14:textId="481D640F" w:rsidR="00A85E81" w:rsidRDefault="00A85E81" w:rsidP="00A85E81">
      <w:pPr>
        <w:rPr>
          <w:rtl/>
        </w:rPr>
      </w:pPr>
      <w:r>
        <w:rPr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مرورگرها</w:t>
      </w:r>
    </w:p>
    <w:p w14:paraId="448B8B21" w14:textId="1C2E762D" w:rsidR="00A85E81" w:rsidRDefault="00A85E81" w:rsidP="00A85E81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header</w:t>
      </w:r>
      <w:r>
        <w:rPr>
          <w:rtl/>
        </w:rPr>
        <w:t>&gt;` در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 به طور کامل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Fonts w:hint="cs"/>
          <w:rtl/>
        </w:rPr>
        <w:t>.</w:t>
      </w:r>
    </w:p>
    <w:p w14:paraId="066630BF" w14:textId="3E7A7A48" w:rsidR="00A85E81" w:rsidRDefault="00A85E81" w:rsidP="00A85E81">
      <w:pPr>
        <w:rPr>
          <w:rtl/>
        </w:rPr>
      </w:pPr>
      <w:r>
        <w:rPr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تگ `&lt;</w:t>
      </w:r>
      <w:r>
        <w:t>header</w:t>
      </w:r>
      <w:r>
        <w:rPr>
          <w:rtl/>
        </w:rPr>
        <w:t>&gt;`</w:t>
      </w:r>
    </w:p>
    <w:p w14:paraId="6216F4D2" w14:textId="766B56B4" w:rsidR="00A85E81" w:rsidRDefault="00A85E81" w:rsidP="00A85E81">
      <w:pPr>
        <w:rPr>
          <w:rtl/>
        </w:rPr>
      </w:pPr>
      <w:r>
        <w:rPr>
          <w:rtl/>
        </w:rPr>
        <w:t>1.  سئو (</w:t>
      </w:r>
      <w:r>
        <w:t>SEO</w:t>
      </w:r>
      <w:r>
        <w:rPr>
          <w:rtl/>
        </w:rPr>
        <w:t>):</w:t>
      </w:r>
    </w:p>
    <w:p w14:paraId="25BAF694" w14:textId="77777777" w:rsidR="00A85E81" w:rsidRDefault="00A85E81" w:rsidP="00A85E81">
      <w:pPr>
        <w:rPr>
          <w:rtl/>
        </w:rPr>
      </w:pPr>
      <w:r>
        <w:rPr>
          <w:rtl/>
        </w:rPr>
        <w:t xml:space="preserve">    - به موتورها</w:t>
      </w:r>
      <w:r>
        <w:rPr>
          <w:rFonts w:hint="cs"/>
          <w:rtl/>
        </w:rPr>
        <w:t>ی</w:t>
      </w:r>
      <w:r>
        <w:rPr>
          <w:rtl/>
        </w:rPr>
        <w:t xml:space="preserve"> جستجو در درک ساختار صفحه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09260E3" w14:textId="77777777" w:rsidR="00A85E81" w:rsidRDefault="00A85E81" w:rsidP="00A85E81">
      <w:pPr>
        <w:rPr>
          <w:rtl/>
        </w:rPr>
      </w:pPr>
      <w:r>
        <w:rPr>
          <w:rtl/>
        </w:rPr>
        <w:t xml:space="preserve">    - محتوا</w:t>
      </w:r>
      <w:r>
        <w:rPr>
          <w:rFonts w:hint="cs"/>
          <w:rtl/>
        </w:rPr>
        <w:t>ی</w:t>
      </w:r>
      <w:r>
        <w:rPr>
          <w:rtl/>
        </w:rPr>
        <w:t xml:space="preserve"> مهم را برجسته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01AB377" w14:textId="4BE7A295" w:rsidR="00A85E81" w:rsidRDefault="00A85E81" w:rsidP="00A85E81">
      <w:pPr>
        <w:rPr>
          <w:rtl/>
        </w:rPr>
      </w:pPr>
      <w:r>
        <w:rPr>
          <w:rtl/>
        </w:rPr>
        <w:t>2.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</w:t>
      </w:r>
    </w:p>
    <w:p w14:paraId="3B6392DB" w14:textId="77777777" w:rsidR="00A85E81" w:rsidRDefault="00A85E81" w:rsidP="00A85E81">
      <w:pPr>
        <w:rPr>
          <w:rtl/>
        </w:rPr>
      </w:pPr>
      <w:r>
        <w:rPr>
          <w:rtl/>
        </w:rPr>
        <w:t xml:space="preserve">    - صفحه‌خوان‌ها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کاربر را به بخش‌ها</w:t>
      </w:r>
      <w:r>
        <w:rPr>
          <w:rFonts w:hint="cs"/>
          <w:rtl/>
        </w:rPr>
        <w:t>ی</w:t>
      </w:r>
      <w:r>
        <w:rPr>
          <w:rtl/>
        </w:rPr>
        <w:t xml:space="preserve"> مختلف 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کنند</w:t>
      </w:r>
    </w:p>
    <w:p w14:paraId="76059EFE" w14:textId="77777777" w:rsidR="00A85E81" w:rsidRDefault="00A85E81" w:rsidP="00A85E81">
      <w:pPr>
        <w:rPr>
          <w:rtl/>
        </w:rPr>
      </w:pPr>
      <w:r>
        <w:rPr>
          <w:rtl/>
        </w:rPr>
        <w:t xml:space="preserve">    - </w:t>
      </w:r>
      <w:r>
        <w:t>navigation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صفحه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0189ABA" w14:textId="284230BA" w:rsidR="00A85E81" w:rsidRDefault="00A85E81" w:rsidP="00A85E81">
      <w:pPr>
        <w:rPr>
          <w:rtl/>
        </w:rPr>
      </w:pPr>
      <w:r>
        <w:rPr>
          <w:rtl/>
        </w:rPr>
        <w:t>3.  خوانا</w:t>
      </w:r>
      <w:r>
        <w:rPr>
          <w:rFonts w:hint="cs"/>
          <w:rtl/>
        </w:rPr>
        <w:t>یی</w:t>
      </w:r>
      <w:r>
        <w:rPr>
          <w:rtl/>
        </w:rPr>
        <w:t xml:space="preserve"> کد:</w:t>
      </w:r>
    </w:p>
    <w:p w14:paraId="0AF4A9D7" w14:textId="77777777" w:rsidR="00A85E81" w:rsidRDefault="00A85E81" w:rsidP="00A85E81">
      <w:pPr>
        <w:rPr>
          <w:rtl/>
        </w:rPr>
      </w:pPr>
      <w:r>
        <w:rPr>
          <w:rtl/>
        </w:rPr>
        <w:t xml:space="preserve">    - کد </w:t>
      </w:r>
      <w:r>
        <w:t>HTML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148E59AB" w14:textId="794AE556" w:rsidR="00685D12" w:rsidRDefault="00A85E81" w:rsidP="00A85E81">
      <w:pPr>
        <w:rPr>
          <w:rtl/>
        </w:rPr>
      </w:pPr>
      <w:r>
        <w:rPr>
          <w:rtl/>
        </w:rPr>
        <w:t xml:space="preserve">    - نگهدار</w:t>
      </w:r>
      <w:r>
        <w:rPr>
          <w:rFonts w:hint="cs"/>
          <w:rtl/>
        </w:rPr>
        <w:t>ی</w:t>
      </w:r>
      <w:r>
        <w:rPr>
          <w:rtl/>
        </w:rPr>
        <w:t xml:space="preserve"> و توسعه پروژه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2D52885F" w14:textId="0D2B4568" w:rsidR="00A85E81" w:rsidRDefault="00A85E81" w:rsidP="00A85E81">
      <w:pPr>
        <w:pStyle w:val="Heading2"/>
        <w:rPr>
          <w:rtl/>
        </w:rPr>
      </w:pPr>
      <w:bookmarkStart w:id="68" w:name="_Toc211464506"/>
      <w:r>
        <w:rPr>
          <w:rFonts w:hint="cs"/>
          <w:rtl/>
        </w:rPr>
        <w:t xml:space="preserve">تگ </w:t>
      </w:r>
      <w:r>
        <w:t>Footer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68"/>
    </w:p>
    <w:p w14:paraId="59D52FE4" w14:textId="0534ED18" w:rsidR="00E70E80" w:rsidRDefault="00E70E80" w:rsidP="00E70E80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footer</w:t>
      </w:r>
      <w:r>
        <w:rPr>
          <w:rtl/>
        </w:rPr>
        <w:t>&gt;`</w:t>
      </w:r>
    </w:p>
    <w:p w14:paraId="74A28456" w14:textId="78E05482" w:rsidR="00E70E80" w:rsidRDefault="00E70E80" w:rsidP="00E70E80">
      <w:pPr>
        <w:rPr>
          <w:rtl/>
        </w:rPr>
      </w:pPr>
      <w:r>
        <w:rPr>
          <w:rFonts w:hint="eastAsia"/>
          <w:rtl/>
        </w:rPr>
        <w:lastRenderedPageBreak/>
        <w:t>تگ</w:t>
      </w:r>
      <w:r>
        <w:rPr>
          <w:rtl/>
        </w:rPr>
        <w:t xml:space="preserve"> `&lt;</w:t>
      </w:r>
      <w:r>
        <w:t>footer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پاصفحه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7A0D270" w14:textId="56AF2248" w:rsidR="00E70E80" w:rsidRDefault="00E70E80" w:rsidP="00E70E80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footer</w:t>
      </w:r>
      <w:r>
        <w:rPr>
          <w:rtl/>
        </w:rPr>
        <w:t>&gt;`</w:t>
      </w:r>
    </w:p>
    <w:p w14:paraId="1131695D" w14:textId="77777777" w:rsidR="00E70E80" w:rsidRDefault="00E70E80" w:rsidP="00E70E80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معمولاً شامل اطلاعات تکم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حقوق قانون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مرتبط، اطلاعات تماس و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مربوط به 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بخش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صفحه است.</w:t>
      </w:r>
    </w:p>
    <w:p w14:paraId="633DC373" w14:textId="50A66026" w:rsidR="00E70E80" w:rsidRDefault="00E70E80" w:rsidP="00E70E80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footer</w:t>
      </w:r>
      <w:r>
        <w:rPr>
          <w:rtl/>
        </w:rPr>
        <w:t>&gt;`</w:t>
      </w:r>
    </w:p>
    <w:p w14:paraId="730BDCDD" w14:textId="0E0CF347" w:rsidR="00E70E80" w:rsidRDefault="00E70E80" w:rsidP="00E70E80">
      <w:pPr>
        <w:rPr>
          <w:rtl/>
        </w:rPr>
      </w:pPr>
      <w:r>
        <w:rPr>
          <w:rtl/>
        </w:rPr>
        <w:t>1.  عنصر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</w:t>
      </w:r>
    </w:p>
    <w:p w14:paraId="2924F057" w14:textId="77777777" w:rsidR="00E70E80" w:rsidRDefault="00E70E80" w:rsidP="00E70E80">
      <w:pPr>
        <w:rPr>
          <w:rtl/>
        </w:rPr>
      </w:pPr>
      <w:r>
        <w:rPr>
          <w:rtl/>
        </w:rPr>
        <w:t xml:space="preserve">    - ساختار صفحه را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مرورگرها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924FC5F" w14:textId="77777777" w:rsidR="00E70E80" w:rsidRDefault="00E70E80" w:rsidP="00E70E80">
      <w:pPr>
        <w:rPr>
          <w:rtl/>
        </w:rPr>
      </w:pPr>
      <w:r>
        <w:rPr>
          <w:rtl/>
        </w:rPr>
        <w:t xml:space="preserve">    - به صفحه‌خوان‌ها (</w:t>
      </w:r>
      <w:r>
        <w:t>Screen Readers</w:t>
      </w:r>
      <w:r>
        <w:rPr>
          <w:rtl/>
        </w:rPr>
        <w:t>) در درک بهتر ساختار صفحه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2A2950E" w14:textId="4D4457CA" w:rsidR="00E70E80" w:rsidRDefault="00E70E80" w:rsidP="00E70E80">
      <w:pPr>
        <w:rPr>
          <w:rtl/>
        </w:rPr>
      </w:pPr>
      <w:r>
        <w:rPr>
          <w:rtl/>
        </w:rPr>
        <w:t>2.  قابل استفاده چندباره:</w:t>
      </w:r>
    </w:p>
    <w:p w14:paraId="623D2E73" w14:textId="6B284CC0" w:rsidR="00E70E80" w:rsidRDefault="00E70E80" w:rsidP="00E70E80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`&lt;</w:t>
      </w:r>
      <w:r>
        <w:t>footer</w:t>
      </w:r>
      <w:r>
        <w:rPr>
          <w:rtl/>
        </w:rPr>
        <w:t xml:space="preserve">&gt;`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602BCF10" w14:textId="77777777" w:rsidR="00E70E80" w:rsidRDefault="00E70E80" w:rsidP="00E70E80">
      <w:pPr>
        <w:rPr>
          <w:rtl/>
        </w:rPr>
      </w:pPr>
      <w:r>
        <w:rPr>
          <w:rtl/>
        </w:rPr>
        <w:t xml:space="preserve">    - هر تگ `&lt;</w:t>
      </w:r>
      <w:r>
        <w:t>footer</w:t>
      </w:r>
      <w:r>
        <w:rPr>
          <w:rtl/>
        </w:rPr>
        <w:t xml:space="preserve">&gt;` مخصوص بخش </w:t>
      </w:r>
      <w:r>
        <w:t>parent</w:t>
      </w:r>
      <w:r>
        <w:rPr>
          <w:rtl/>
        </w:rPr>
        <w:t xml:space="preserve"> خود است</w:t>
      </w:r>
    </w:p>
    <w:p w14:paraId="7F1418E5" w14:textId="43B1DB82" w:rsidR="00E70E80" w:rsidRDefault="00E70E80" w:rsidP="00E70E80">
      <w:pPr>
        <w:rPr>
          <w:rtl/>
        </w:rPr>
      </w:pPr>
      <w:r>
        <w:rPr>
          <w:rtl/>
        </w:rPr>
        <w:t>3.  والدها</w:t>
      </w:r>
      <w:r>
        <w:rPr>
          <w:rFonts w:hint="cs"/>
          <w:rtl/>
        </w:rPr>
        <w:t>ی</w:t>
      </w:r>
      <w:r>
        <w:rPr>
          <w:rtl/>
        </w:rPr>
        <w:t xml:space="preserve"> مجاز:</w:t>
      </w:r>
    </w:p>
    <w:p w14:paraId="410C0F03" w14:textId="77777777" w:rsidR="00E70E80" w:rsidRDefault="00E70E80" w:rsidP="00E70E80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در تگ‌ها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:</w:t>
      </w:r>
    </w:p>
    <w:p w14:paraId="06A8CFD1" w14:textId="77777777" w:rsidR="00E70E80" w:rsidRDefault="00E70E80" w:rsidP="00E70E80">
      <w:pPr>
        <w:rPr>
          <w:rtl/>
        </w:rPr>
      </w:pPr>
      <w:r>
        <w:rPr>
          <w:rtl/>
        </w:rPr>
        <w:t xml:space="preserve">        -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در `&lt;</w:t>
      </w:r>
      <w:r>
        <w:t>body</w:t>
      </w:r>
      <w:r>
        <w:rPr>
          <w:rtl/>
        </w:rPr>
        <w:t>&gt;` (برا</w:t>
      </w:r>
      <w:r>
        <w:rPr>
          <w:rFonts w:hint="cs"/>
          <w:rtl/>
        </w:rPr>
        <w:t>ی</w:t>
      </w:r>
      <w:r>
        <w:rPr>
          <w:rtl/>
        </w:rPr>
        <w:t xml:space="preserve"> فوتر اصل</w:t>
      </w:r>
      <w:r>
        <w:rPr>
          <w:rFonts w:hint="cs"/>
          <w:rtl/>
        </w:rPr>
        <w:t>ی</w:t>
      </w:r>
      <w:r>
        <w:rPr>
          <w:rtl/>
        </w:rPr>
        <w:t xml:space="preserve"> صفحه)</w:t>
      </w:r>
    </w:p>
    <w:p w14:paraId="153943B8" w14:textId="77777777" w:rsidR="00E70E80" w:rsidRDefault="00E70E80" w:rsidP="00E70E80">
      <w:pPr>
        <w:rPr>
          <w:rtl/>
        </w:rPr>
      </w:pPr>
      <w:r>
        <w:rPr>
          <w:rtl/>
        </w:rPr>
        <w:t xml:space="preserve">        - درون `&lt;</w:t>
      </w:r>
      <w:r>
        <w:t>article</w:t>
      </w:r>
      <w:r>
        <w:rPr>
          <w:rtl/>
        </w:rPr>
        <w:t>&gt;`</w:t>
      </w:r>
    </w:p>
    <w:p w14:paraId="50E7A590" w14:textId="77777777" w:rsidR="00E70E80" w:rsidRDefault="00E70E80" w:rsidP="00E70E80">
      <w:pPr>
        <w:rPr>
          <w:rtl/>
        </w:rPr>
      </w:pPr>
      <w:r>
        <w:rPr>
          <w:rtl/>
        </w:rPr>
        <w:t xml:space="preserve">        - درون `&lt;</w:t>
      </w:r>
      <w:r>
        <w:t>section</w:t>
      </w:r>
      <w:r>
        <w:rPr>
          <w:rtl/>
        </w:rPr>
        <w:t>&gt;`</w:t>
      </w:r>
    </w:p>
    <w:p w14:paraId="61C7563C" w14:textId="77777777" w:rsidR="00E70E80" w:rsidRDefault="00E70E80" w:rsidP="00E70E80">
      <w:pPr>
        <w:rPr>
          <w:rtl/>
        </w:rPr>
      </w:pPr>
      <w:r>
        <w:rPr>
          <w:rtl/>
        </w:rPr>
        <w:t xml:space="preserve">        - درون `&lt;</w:t>
      </w:r>
      <w:r>
        <w:t>nav</w:t>
      </w:r>
      <w:r>
        <w:rPr>
          <w:rtl/>
        </w:rPr>
        <w:t>&gt;`</w:t>
      </w:r>
    </w:p>
    <w:p w14:paraId="37441C3B" w14:textId="77777777" w:rsidR="00E70E80" w:rsidRDefault="00E70E80" w:rsidP="00E70E80">
      <w:pPr>
        <w:rPr>
          <w:rtl/>
        </w:rPr>
      </w:pPr>
      <w:r>
        <w:rPr>
          <w:rtl/>
        </w:rPr>
        <w:t xml:space="preserve">        - درون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block-level</w:t>
      </w:r>
    </w:p>
    <w:p w14:paraId="38C8963F" w14:textId="7FB53529" w:rsidR="00E70E80" w:rsidRDefault="00E70E80" w:rsidP="00E70E80">
      <w:pPr>
        <w:rPr>
          <w:rtl/>
        </w:rPr>
      </w:pPr>
      <w:r>
        <w:rPr>
          <w:rtl/>
        </w:rPr>
        <w:t xml:space="preserve"> نحوه استفاده از تگ `&lt;</w:t>
      </w:r>
      <w:r>
        <w:t>footer</w:t>
      </w:r>
      <w:r>
        <w:rPr>
          <w:rtl/>
        </w:rPr>
        <w:t>&gt;`</w:t>
      </w:r>
    </w:p>
    <w:p w14:paraId="53DEA2C1" w14:textId="16E828BD" w:rsidR="00E70E80" w:rsidRDefault="00E70E80" w:rsidP="00E70E80">
      <w:pPr>
        <w:rPr>
          <w:rtl/>
        </w:rPr>
      </w:pPr>
      <w:r>
        <w:rPr>
          <w:rtl/>
        </w:rPr>
        <w:t xml:space="preserve"> مثال ۱: فوتر اصل</w:t>
      </w:r>
      <w:r>
        <w:rPr>
          <w:rFonts w:hint="cs"/>
          <w:rtl/>
        </w:rPr>
        <w:t>ی</w:t>
      </w:r>
      <w:r>
        <w:rPr>
          <w:rtl/>
        </w:rPr>
        <w:t xml:space="preserve"> صفحه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0E80" w14:paraId="27B29D9F" w14:textId="77777777" w:rsidTr="00E70E80">
        <w:tc>
          <w:tcPr>
            <w:tcW w:w="9350" w:type="dxa"/>
            <w:shd w:val="clear" w:color="auto" w:fill="C5E0B3" w:themeFill="accent6" w:themeFillTint="66"/>
          </w:tcPr>
          <w:p w14:paraId="7DA44EE2" w14:textId="77777777" w:rsidR="00E70E80" w:rsidRDefault="00E70E80" w:rsidP="00E70E80">
            <w:pPr>
              <w:pStyle w:val="code"/>
              <w:bidi w:val="0"/>
            </w:pPr>
            <w:r>
              <w:t>&lt;!DOCTYPE html&gt;</w:t>
            </w:r>
          </w:p>
          <w:p w14:paraId="237334E8" w14:textId="77777777" w:rsidR="00E70E80" w:rsidRDefault="00E70E80" w:rsidP="00E70E80">
            <w:pPr>
              <w:pStyle w:val="code"/>
              <w:bidi w:val="0"/>
            </w:pPr>
            <w:r>
              <w:t>&lt;html lang="fa" dir="rtl"&gt;</w:t>
            </w:r>
          </w:p>
          <w:p w14:paraId="15C1650D" w14:textId="77777777" w:rsidR="00E70E80" w:rsidRDefault="00E70E80" w:rsidP="00E70E80">
            <w:pPr>
              <w:pStyle w:val="code"/>
              <w:bidi w:val="0"/>
            </w:pPr>
            <w:r>
              <w:t>&lt;head&gt;</w:t>
            </w:r>
          </w:p>
          <w:p w14:paraId="374E631D" w14:textId="77777777" w:rsidR="00E70E80" w:rsidRDefault="00E70E80" w:rsidP="00E70E80">
            <w:pPr>
              <w:pStyle w:val="code"/>
              <w:bidi w:val="0"/>
            </w:pPr>
            <w:r>
              <w:lastRenderedPageBreak/>
              <w:t xml:space="preserve">    &lt;meta charset="UTF-8"&gt;</w:t>
            </w:r>
          </w:p>
          <w:p w14:paraId="553D1CA3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فروشگاه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نترنت</w:t>
            </w:r>
            <w:r>
              <w:rPr>
                <w:rFonts w:cs="IRANSansWeb(FaNum) Light" w:hint="cs"/>
                <w:rtl/>
              </w:rPr>
              <w:t>ی</w:t>
            </w:r>
            <w:r>
              <w:t>&lt;/title&gt;</w:t>
            </w:r>
          </w:p>
          <w:p w14:paraId="24806F89" w14:textId="77777777" w:rsidR="00E70E80" w:rsidRDefault="00E70E80" w:rsidP="00E70E80">
            <w:pPr>
              <w:pStyle w:val="code"/>
              <w:bidi w:val="0"/>
            </w:pPr>
            <w:r>
              <w:t>&lt;/head&gt;</w:t>
            </w:r>
          </w:p>
          <w:p w14:paraId="6E4397D5" w14:textId="77777777" w:rsidR="00E70E80" w:rsidRDefault="00E70E80" w:rsidP="00E70E80">
            <w:pPr>
              <w:pStyle w:val="code"/>
              <w:bidi w:val="0"/>
            </w:pPr>
            <w:r>
              <w:t>&lt;body&gt;</w:t>
            </w:r>
          </w:p>
          <w:p w14:paraId="3224C802" w14:textId="77777777" w:rsidR="00E70E80" w:rsidRDefault="00E70E80" w:rsidP="00E70E80">
            <w:pPr>
              <w:pStyle w:val="code"/>
              <w:bidi w:val="0"/>
            </w:pPr>
            <w:r>
              <w:t xml:space="preserve">    &lt;header&gt;</w:t>
            </w:r>
          </w:p>
          <w:p w14:paraId="4819B17E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هدر صفحه</w:t>
            </w:r>
            <w:r>
              <w:t xml:space="preserve"> --&gt;</w:t>
            </w:r>
          </w:p>
          <w:p w14:paraId="1CBB1487" w14:textId="77777777" w:rsidR="00E70E80" w:rsidRDefault="00E70E80" w:rsidP="00E70E80">
            <w:pPr>
              <w:pStyle w:val="code"/>
              <w:bidi w:val="0"/>
            </w:pPr>
            <w:r>
              <w:t xml:space="preserve">    &lt;/header&gt;</w:t>
            </w:r>
          </w:p>
          <w:p w14:paraId="500F4C25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</w:p>
          <w:p w14:paraId="75E8FDC1" w14:textId="77777777" w:rsidR="00E70E80" w:rsidRDefault="00E70E80" w:rsidP="00E70E80">
            <w:pPr>
              <w:pStyle w:val="code"/>
              <w:bidi w:val="0"/>
            </w:pPr>
            <w:r>
              <w:t xml:space="preserve">    &lt;main&gt;</w:t>
            </w:r>
          </w:p>
          <w:p w14:paraId="065BDEE9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0D83459F" w14:textId="77777777" w:rsidR="00E70E80" w:rsidRDefault="00E70E80" w:rsidP="00E70E80">
            <w:pPr>
              <w:pStyle w:val="code"/>
              <w:bidi w:val="0"/>
            </w:pPr>
            <w:r>
              <w:t xml:space="preserve">    &lt;/main&gt;</w:t>
            </w:r>
          </w:p>
          <w:p w14:paraId="0012A85A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</w:p>
          <w:p w14:paraId="66D13206" w14:textId="77777777" w:rsidR="00E70E80" w:rsidRDefault="00E70E80" w:rsidP="00E70E80">
            <w:pPr>
              <w:pStyle w:val="code"/>
              <w:bidi w:val="0"/>
            </w:pPr>
            <w:r>
              <w:t xml:space="preserve">    &lt;footer&gt;</w:t>
            </w:r>
          </w:p>
          <w:p w14:paraId="02790C44" w14:textId="77777777" w:rsidR="00E70E80" w:rsidRDefault="00E70E80" w:rsidP="00E70E80">
            <w:pPr>
              <w:pStyle w:val="code"/>
              <w:bidi w:val="0"/>
            </w:pPr>
            <w:r>
              <w:t xml:space="preserve">        &lt;div class="footer-content"&gt;</w:t>
            </w:r>
          </w:p>
          <w:p w14:paraId="78D84605" w14:textId="77777777" w:rsidR="00E70E80" w:rsidRDefault="00E70E80" w:rsidP="00E70E80">
            <w:pPr>
              <w:pStyle w:val="code"/>
              <w:bidi w:val="0"/>
            </w:pPr>
            <w:r>
              <w:t xml:space="preserve">            &lt;div class="footer-section"&gt;</w:t>
            </w:r>
          </w:p>
          <w:p w14:paraId="1C032C4D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درباره ما</w:t>
            </w:r>
            <w:r>
              <w:t>&lt;/h3&gt;</w:t>
            </w:r>
          </w:p>
          <w:p w14:paraId="40C7418A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 xml:space="preserve">ما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فروشگاه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نترنت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معتبر با سال‌ها تجربه هست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t>.&lt;/p&gt;</w:t>
            </w:r>
          </w:p>
          <w:p w14:paraId="372A347C" w14:textId="77777777" w:rsidR="00E70E80" w:rsidRDefault="00E70E80" w:rsidP="00E70E80">
            <w:pPr>
              <w:pStyle w:val="code"/>
              <w:bidi w:val="0"/>
            </w:pPr>
            <w:r>
              <w:t xml:space="preserve">            &lt;/div&gt;</w:t>
            </w:r>
          </w:p>
          <w:p w14:paraId="692C3B5B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60EE08BE" w14:textId="77777777" w:rsidR="00E70E80" w:rsidRDefault="00E70E80" w:rsidP="00E70E80">
            <w:pPr>
              <w:pStyle w:val="code"/>
              <w:bidi w:val="0"/>
            </w:pPr>
            <w:r>
              <w:t xml:space="preserve">            &lt;div class="footer-section"&gt;</w:t>
            </w:r>
          </w:p>
          <w:p w14:paraId="26D25670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ع</w:t>
            </w:r>
            <w:r>
              <w:t>&lt;/h3&gt;</w:t>
            </w:r>
          </w:p>
          <w:p w14:paraId="6E4AD25D" w14:textId="77777777" w:rsidR="00E70E80" w:rsidRDefault="00E70E80" w:rsidP="00E70E80">
            <w:pPr>
              <w:pStyle w:val="code"/>
              <w:bidi w:val="0"/>
            </w:pPr>
            <w:r>
              <w:t xml:space="preserve">                &lt;ul&gt;</w:t>
            </w:r>
          </w:p>
          <w:p w14:paraId="47752528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    &lt;li&gt;&lt;a href="/about"&gt;</w:t>
            </w:r>
            <w:r>
              <w:rPr>
                <w:rFonts w:cs="IRANSansWeb(FaNum) Light"/>
                <w:rtl/>
              </w:rPr>
              <w:t>درباره ما</w:t>
            </w:r>
            <w:r>
              <w:t>&lt;/a&gt;&lt;/li&gt;</w:t>
            </w:r>
          </w:p>
          <w:p w14:paraId="741F549B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    &lt;li&gt;&lt;a href="/contact"&gt;</w:t>
            </w:r>
            <w:r>
              <w:rPr>
                <w:rFonts w:cs="IRANSansWeb(FaNum) Light"/>
                <w:rtl/>
              </w:rPr>
              <w:t>تماس با ما</w:t>
            </w:r>
            <w:r>
              <w:t>&lt;/a&gt;&lt;/li&gt;</w:t>
            </w:r>
          </w:p>
          <w:p w14:paraId="70FDBFC8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    &lt;li&gt;&lt;a href="/privacy"&gt;</w:t>
            </w:r>
            <w:r>
              <w:rPr>
                <w:rFonts w:cs="IRANSansWeb(FaNum) Light"/>
                <w:rtl/>
              </w:rPr>
              <w:t>حر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/>
                <w:rtl/>
              </w:rPr>
              <w:t xml:space="preserve"> خصوص</w:t>
            </w:r>
            <w:r>
              <w:rPr>
                <w:rFonts w:cs="IRANSansWeb(FaNum) Light" w:hint="cs"/>
                <w:rtl/>
              </w:rPr>
              <w:t>ی</w:t>
            </w:r>
            <w:r>
              <w:t>&lt;/a&gt;&lt;/li&gt;</w:t>
            </w:r>
          </w:p>
          <w:p w14:paraId="51B35710" w14:textId="77777777" w:rsidR="00E70E80" w:rsidRDefault="00E70E80" w:rsidP="00E70E80">
            <w:pPr>
              <w:pStyle w:val="code"/>
              <w:bidi w:val="0"/>
            </w:pPr>
            <w:r>
              <w:t xml:space="preserve">                &lt;/ul&gt;</w:t>
            </w:r>
          </w:p>
          <w:p w14:paraId="681FE0F2" w14:textId="77777777" w:rsidR="00E70E80" w:rsidRDefault="00E70E80" w:rsidP="00E70E80">
            <w:pPr>
              <w:pStyle w:val="code"/>
              <w:bidi w:val="0"/>
            </w:pPr>
            <w:r>
              <w:t xml:space="preserve">            &lt;/div&gt;</w:t>
            </w:r>
          </w:p>
          <w:p w14:paraId="2A057F7A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2FF843D0" w14:textId="77777777" w:rsidR="00E70E80" w:rsidRDefault="00E70E80" w:rsidP="00E70E80">
            <w:pPr>
              <w:pStyle w:val="code"/>
              <w:bidi w:val="0"/>
            </w:pPr>
            <w:r>
              <w:t xml:space="preserve">            &lt;div class="footer-section"&gt;</w:t>
            </w:r>
          </w:p>
          <w:p w14:paraId="624E49E4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تماس با ما</w:t>
            </w:r>
            <w:r>
              <w:t>&lt;/h3&gt;</w:t>
            </w:r>
          </w:p>
          <w:p w14:paraId="7075AD08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 info@example.com&lt;/p&gt;</w:t>
            </w:r>
          </w:p>
          <w:p w14:paraId="6D7BF9C0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تلفن: ۰۲۱-۱۲۳۴۵۶۷۸</w:t>
            </w:r>
            <w:r>
              <w:t>&lt;/p&gt;</w:t>
            </w:r>
          </w:p>
          <w:p w14:paraId="48291FAE" w14:textId="77777777" w:rsidR="00E70E80" w:rsidRDefault="00E70E80" w:rsidP="00E70E80">
            <w:pPr>
              <w:pStyle w:val="code"/>
              <w:bidi w:val="0"/>
            </w:pPr>
            <w:r>
              <w:t xml:space="preserve">            &lt;/div&gt;</w:t>
            </w:r>
          </w:p>
          <w:p w14:paraId="6CB12376" w14:textId="77777777" w:rsidR="00E70E80" w:rsidRDefault="00E70E80" w:rsidP="00E70E80">
            <w:pPr>
              <w:pStyle w:val="code"/>
              <w:bidi w:val="0"/>
            </w:pPr>
            <w:r>
              <w:t xml:space="preserve">        &lt;/div&gt;</w:t>
            </w:r>
          </w:p>
          <w:p w14:paraId="62AA4A1F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9EA629A" w14:textId="77777777" w:rsidR="00E70E80" w:rsidRDefault="00E70E80" w:rsidP="00E70E80">
            <w:pPr>
              <w:pStyle w:val="code"/>
              <w:bidi w:val="0"/>
            </w:pPr>
            <w:r>
              <w:t xml:space="preserve">        &lt;div class="footer-bottom"&gt;</w:t>
            </w:r>
          </w:p>
          <w:p w14:paraId="6FD57187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&lt;p&gt;&amp;copy; </w:t>
            </w:r>
            <w:r>
              <w:rPr>
                <w:rFonts w:cs="IRANSansWeb(FaNum) Light"/>
                <w:rtl/>
              </w:rPr>
              <w:t>۱۴۰۲</w:t>
            </w:r>
            <w:r>
              <w:t xml:space="preserve"> - </w:t>
            </w:r>
            <w:r>
              <w:rPr>
                <w:rFonts w:cs="IRANSansWeb(FaNum) Light"/>
                <w:rtl/>
              </w:rPr>
              <w:t>تمام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حقوق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فروشگاه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نترنت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ما محفوظ است</w:t>
            </w:r>
            <w:r>
              <w:t>.&lt;/p&gt;</w:t>
            </w:r>
          </w:p>
          <w:p w14:paraId="6A714219" w14:textId="77777777" w:rsidR="00E70E80" w:rsidRDefault="00E70E80" w:rsidP="00E70E80">
            <w:pPr>
              <w:pStyle w:val="code"/>
              <w:bidi w:val="0"/>
            </w:pPr>
            <w:r>
              <w:t xml:space="preserve">        &lt;/div&gt;</w:t>
            </w:r>
          </w:p>
          <w:p w14:paraId="1601B53E" w14:textId="77777777" w:rsidR="00E70E80" w:rsidRDefault="00E70E80" w:rsidP="00E70E80">
            <w:pPr>
              <w:pStyle w:val="code"/>
              <w:bidi w:val="0"/>
            </w:pPr>
            <w:r>
              <w:t xml:space="preserve">    &lt;/footer&gt;</w:t>
            </w:r>
          </w:p>
          <w:p w14:paraId="5A92BE2C" w14:textId="77777777" w:rsidR="00E70E80" w:rsidRDefault="00E70E80" w:rsidP="00E70E80">
            <w:pPr>
              <w:pStyle w:val="code"/>
              <w:bidi w:val="0"/>
            </w:pPr>
            <w:r>
              <w:t>&lt;/body&gt;</w:t>
            </w:r>
          </w:p>
          <w:p w14:paraId="07AA34A7" w14:textId="4A969618" w:rsidR="00E70E80" w:rsidRDefault="00E70E80" w:rsidP="00E70E80">
            <w:pPr>
              <w:pStyle w:val="code"/>
              <w:bidi w:val="0"/>
            </w:pPr>
            <w:r>
              <w:t>&lt;/html&gt;</w:t>
            </w:r>
          </w:p>
        </w:tc>
      </w:tr>
    </w:tbl>
    <w:p w14:paraId="5685C738" w14:textId="3ED4B8F0" w:rsidR="00E70E80" w:rsidRDefault="00E70E80" w:rsidP="00E70E80">
      <w:pPr>
        <w:rPr>
          <w:rtl/>
        </w:rPr>
      </w:pPr>
      <w:r>
        <w:rPr>
          <w:rtl/>
        </w:rPr>
        <w:lastRenderedPageBreak/>
        <w:t>مثال ۲: فوتر برا</w:t>
      </w:r>
      <w:r>
        <w:rPr>
          <w:rFonts w:hint="cs"/>
          <w:rtl/>
        </w:rPr>
        <w:t>ی</w:t>
      </w:r>
      <w:r>
        <w:rPr>
          <w:rtl/>
        </w:rPr>
        <w:t xml:space="preserve"> مقاله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0E80" w14:paraId="04C32E16" w14:textId="77777777" w:rsidTr="00E70E80">
        <w:tc>
          <w:tcPr>
            <w:tcW w:w="9350" w:type="dxa"/>
            <w:shd w:val="clear" w:color="auto" w:fill="C5E0B3" w:themeFill="accent6" w:themeFillTint="66"/>
          </w:tcPr>
          <w:p w14:paraId="46E72974" w14:textId="77777777" w:rsidR="00E70E80" w:rsidRDefault="00E70E80" w:rsidP="00E70E80">
            <w:pPr>
              <w:pStyle w:val="code"/>
              <w:bidi w:val="0"/>
            </w:pPr>
            <w:r>
              <w:lastRenderedPageBreak/>
              <w:t>&lt;article&gt;</w:t>
            </w:r>
          </w:p>
          <w:p w14:paraId="2D2E10CC" w14:textId="77777777" w:rsidR="00E70E80" w:rsidRDefault="00E70E80" w:rsidP="00E70E80">
            <w:pPr>
              <w:pStyle w:val="code"/>
              <w:bidi w:val="0"/>
            </w:pPr>
            <w:r>
              <w:t xml:space="preserve">    &lt;header&gt;</w:t>
            </w:r>
          </w:p>
          <w:p w14:paraId="5B472ACA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عنوان مقاله</w:t>
            </w:r>
            <w:r>
              <w:t>&lt;/h2&gt;</w:t>
            </w:r>
          </w:p>
          <w:p w14:paraId="54416890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rPr>
                <w:rFonts w:cs="IRANSansWeb(FaNum) Light"/>
                <w:rtl/>
              </w:rPr>
              <w:t>: محمد رضا</w:t>
            </w:r>
            <w:r>
              <w:rPr>
                <w:rFonts w:cs="IRANSansWeb(FaNum) Light" w:hint="cs"/>
                <w:rtl/>
              </w:rPr>
              <w:t>یی</w:t>
            </w:r>
            <w:r>
              <w:t>&lt;/p&gt;</w:t>
            </w:r>
          </w:p>
          <w:p w14:paraId="6C554CB4" w14:textId="77777777" w:rsidR="00E70E80" w:rsidRDefault="00E70E80" w:rsidP="00E70E80">
            <w:pPr>
              <w:pStyle w:val="code"/>
              <w:bidi w:val="0"/>
            </w:pPr>
            <w:r>
              <w:t xml:space="preserve">    &lt;/header&gt;</w:t>
            </w:r>
          </w:p>
          <w:p w14:paraId="1F6C80EA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209A5DA9" w14:textId="77777777" w:rsidR="00E70E80" w:rsidRDefault="00E70E80" w:rsidP="00E70E80">
            <w:pPr>
              <w:pStyle w:val="code"/>
              <w:bidi w:val="0"/>
            </w:pPr>
            <w:r>
              <w:t xml:space="preserve">    &lt;div class="content"&gt;</w:t>
            </w:r>
          </w:p>
          <w:p w14:paraId="5D07EF44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مقاله است</w:t>
            </w:r>
            <w:r>
              <w:t>...&lt;/p&gt;</w:t>
            </w:r>
          </w:p>
          <w:p w14:paraId="1472D980" w14:textId="77777777" w:rsidR="00E70E80" w:rsidRDefault="00E70E80" w:rsidP="00E70E80">
            <w:pPr>
              <w:pStyle w:val="code"/>
              <w:bidi w:val="0"/>
            </w:pPr>
            <w:r>
              <w:t xml:space="preserve">    &lt;/div&gt;</w:t>
            </w:r>
          </w:p>
          <w:p w14:paraId="150EB628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706EC7E9" w14:textId="77777777" w:rsidR="00E70E80" w:rsidRDefault="00E70E80" w:rsidP="00E70E80">
            <w:pPr>
              <w:pStyle w:val="code"/>
              <w:bidi w:val="0"/>
            </w:pPr>
            <w:r>
              <w:t xml:space="preserve">    &lt;footer&gt;</w:t>
            </w:r>
          </w:p>
          <w:p w14:paraId="64F83C5D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 xml:space="preserve"> انتشار</w:t>
            </w:r>
            <w:r>
              <w:t>: &lt;time datetime="2023-10-01"&gt;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&lt;/time&gt;&lt;/p&gt;</w:t>
            </w:r>
          </w:p>
          <w:p w14:paraId="2230AC68" w14:textId="77777777" w:rsidR="00E70E80" w:rsidRDefault="00E70E80" w:rsidP="00E70E80">
            <w:pPr>
              <w:pStyle w:val="code"/>
              <w:bidi w:val="0"/>
            </w:pPr>
            <w:r>
              <w:t xml:space="preserve">        &lt;div class="article-tags"&gt;</w:t>
            </w:r>
          </w:p>
          <w:p w14:paraId="4052C57B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برچسب‌ها</w:t>
            </w:r>
            <w:r>
              <w:t>:&lt;/span&gt;</w:t>
            </w:r>
          </w:p>
          <w:p w14:paraId="426EE643" w14:textId="77777777" w:rsidR="00E70E80" w:rsidRDefault="00E70E80" w:rsidP="00E70E80">
            <w:pPr>
              <w:pStyle w:val="code"/>
              <w:bidi w:val="0"/>
            </w:pPr>
            <w:r>
              <w:t xml:space="preserve">            &lt;a href="/tag/html"&gt;HTML&lt;/a&gt;</w:t>
            </w:r>
          </w:p>
          <w:p w14:paraId="3384655E" w14:textId="77777777" w:rsidR="00E70E80" w:rsidRDefault="00E70E80" w:rsidP="00E70E80">
            <w:pPr>
              <w:pStyle w:val="code"/>
              <w:bidi w:val="0"/>
            </w:pPr>
            <w:r>
              <w:t xml:space="preserve">            &lt;a href="/tag/css"&gt;CSS&lt;/a&gt;</w:t>
            </w:r>
          </w:p>
          <w:p w14:paraId="7931967F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&lt;a href="/tag/web"&gt;</w:t>
            </w:r>
            <w:r>
              <w:rPr>
                <w:rFonts w:cs="IRANSansWeb(FaNum) Light"/>
                <w:rtl/>
              </w:rPr>
              <w:t>وب</w:t>
            </w:r>
            <w:r>
              <w:t>&lt;/a&gt;</w:t>
            </w:r>
          </w:p>
          <w:p w14:paraId="7E676DAF" w14:textId="77777777" w:rsidR="00E70E80" w:rsidRDefault="00E70E80" w:rsidP="00E70E80">
            <w:pPr>
              <w:pStyle w:val="code"/>
              <w:bidi w:val="0"/>
            </w:pPr>
            <w:r>
              <w:t xml:space="preserve">        &lt;/div&gt;</w:t>
            </w:r>
          </w:p>
          <w:p w14:paraId="60E7D3F9" w14:textId="77777777" w:rsidR="00E70E80" w:rsidRDefault="00E70E80" w:rsidP="00E70E80">
            <w:pPr>
              <w:pStyle w:val="code"/>
              <w:bidi w:val="0"/>
            </w:pPr>
            <w:r>
              <w:t xml:space="preserve">    &lt;/footer&gt;</w:t>
            </w:r>
          </w:p>
          <w:p w14:paraId="7884411F" w14:textId="38BBEBF9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>&lt;/article&gt;</w:t>
            </w:r>
          </w:p>
        </w:tc>
      </w:tr>
    </w:tbl>
    <w:p w14:paraId="217714B0" w14:textId="0B1D1382" w:rsidR="00E70E80" w:rsidRDefault="00E70E80" w:rsidP="00E70E80">
      <w:pPr>
        <w:rPr>
          <w:rtl/>
        </w:rPr>
      </w:pPr>
      <w:r>
        <w:rPr>
          <w:rtl/>
        </w:rPr>
        <w:t>مثال ۳: فوتر برا</w:t>
      </w:r>
      <w:r>
        <w:rPr>
          <w:rFonts w:hint="cs"/>
          <w:rtl/>
        </w:rPr>
        <w:t>ی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0E80" w14:paraId="1609EADF" w14:textId="77777777" w:rsidTr="00E70E80">
        <w:tc>
          <w:tcPr>
            <w:tcW w:w="9350" w:type="dxa"/>
            <w:shd w:val="clear" w:color="auto" w:fill="C5E0B3" w:themeFill="accent6" w:themeFillTint="66"/>
          </w:tcPr>
          <w:p w14:paraId="4C28B50C" w14:textId="77777777" w:rsidR="00E70E80" w:rsidRDefault="00E70E80" w:rsidP="00E70E80">
            <w:pPr>
              <w:pStyle w:val="code"/>
              <w:bidi w:val="0"/>
            </w:pPr>
            <w:r>
              <w:t>&lt;section&gt;</w:t>
            </w:r>
          </w:p>
          <w:p w14:paraId="50B65B0F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&lt;h3&gt;</w:t>
            </w:r>
            <w:r>
              <w:rPr>
                <w:rFonts w:cs="IRANSansWeb(FaNum) Light"/>
                <w:rtl/>
              </w:rPr>
              <w:t>نظرات کاربران</w:t>
            </w:r>
            <w:r>
              <w:t>&lt;/h3&gt;</w:t>
            </w:r>
          </w:p>
          <w:p w14:paraId="7ED03625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14BA38A2" w14:textId="77777777" w:rsidR="00E70E80" w:rsidRDefault="00E70E80" w:rsidP="00E70E80">
            <w:pPr>
              <w:pStyle w:val="code"/>
              <w:bidi w:val="0"/>
            </w:pPr>
            <w:r>
              <w:t xml:space="preserve">    &lt;div class="comment"&gt;</w:t>
            </w:r>
          </w:p>
          <w:p w14:paraId="471B56D3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نظر نمونه است</w:t>
            </w:r>
            <w:r>
              <w:t>.&lt;/p&gt;</w:t>
            </w:r>
          </w:p>
          <w:p w14:paraId="7EDEAA6D" w14:textId="77777777" w:rsidR="00E70E80" w:rsidRDefault="00E70E80" w:rsidP="00E70E80">
            <w:pPr>
              <w:pStyle w:val="code"/>
              <w:bidi w:val="0"/>
            </w:pPr>
            <w:r>
              <w:t xml:space="preserve">        &lt;footer&gt;</w:t>
            </w:r>
          </w:p>
          <w:p w14:paraId="3F3D0644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rPr>
                <w:rFonts w:cs="IRANSansWeb(FaNum) Light"/>
                <w:rtl/>
              </w:rPr>
              <w:t>: عل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محمد</w:t>
            </w:r>
            <w:r>
              <w:rPr>
                <w:rFonts w:cs="IRANSansWeb(FaNum) Light" w:hint="cs"/>
                <w:rtl/>
              </w:rPr>
              <w:t>ی</w:t>
            </w:r>
            <w:r>
              <w:t>&lt;/span&gt;</w:t>
            </w:r>
          </w:p>
          <w:p w14:paraId="2326437C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>: ۱۴۰۲/۰۷/۱۵</w:t>
            </w:r>
            <w:r>
              <w:t>&lt;/span&gt;</w:t>
            </w:r>
          </w:p>
          <w:p w14:paraId="0DF7AB4A" w14:textId="77777777" w:rsidR="00E70E80" w:rsidRDefault="00E70E80" w:rsidP="00E70E80">
            <w:pPr>
              <w:pStyle w:val="code"/>
              <w:bidi w:val="0"/>
            </w:pPr>
            <w:r>
              <w:t xml:space="preserve">        &lt;/footer&gt;</w:t>
            </w:r>
          </w:p>
          <w:p w14:paraId="7172F50B" w14:textId="77777777" w:rsidR="00E70E80" w:rsidRDefault="00E70E80" w:rsidP="00E70E80">
            <w:pPr>
              <w:pStyle w:val="code"/>
              <w:bidi w:val="0"/>
            </w:pPr>
            <w:r>
              <w:t xml:space="preserve">    &lt;/div&gt;</w:t>
            </w:r>
          </w:p>
          <w:p w14:paraId="622FABEB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59E33933" w14:textId="77777777" w:rsidR="00E70E80" w:rsidRDefault="00E70E80" w:rsidP="00E70E80">
            <w:pPr>
              <w:pStyle w:val="code"/>
              <w:bidi w:val="0"/>
            </w:pPr>
            <w:r>
              <w:t xml:space="preserve">    &lt;div class="comment"&gt;</w:t>
            </w:r>
          </w:p>
          <w:p w14:paraId="7D1649C4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نظر 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گر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.&lt;/p&gt;</w:t>
            </w:r>
          </w:p>
          <w:p w14:paraId="5B18E827" w14:textId="77777777" w:rsidR="00E70E80" w:rsidRDefault="00E70E80" w:rsidP="00E70E80">
            <w:pPr>
              <w:pStyle w:val="code"/>
              <w:bidi w:val="0"/>
            </w:pPr>
            <w:r>
              <w:t xml:space="preserve">        &lt;footer&gt;</w:t>
            </w:r>
          </w:p>
          <w:p w14:paraId="658EF50F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rPr>
                <w:rFonts w:cs="IRANSansWeb(FaNum) Light"/>
                <w:rtl/>
              </w:rPr>
              <w:t>: زهرا کر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t>&lt;/span&gt;</w:t>
            </w:r>
          </w:p>
          <w:p w14:paraId="385C38EF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>: ۱۴۰۲/۰۷/۱۶</w:t>
            </w:r>
            <w:r>
              <w:t>&lt;/span&gt;</w:t>
            </w:r>
          </w:p>
          <w:p w14:paraId="450105A9" w14:textId="77777777" w:rsidR="00E70E80" w:rsidRDefault="00E70E80" w:rsidP="00E70E80">
            <w:pPr>
              <w:pStyle w:val="code"/>
              <w:bidi w:val="0"/>
            </w:pPr>
            <w:r>
              <w:t xml:space="preserve">        &lt;/footer&gt;</w:t>
            </w:r>
          </w:p>
          <w:p w14:paraId="53430041" w14:textId="77777777" w:rsidR="00E70E80" w:rsidRDefault="00E70E80" w:rsidP="00E70E80">
            <w:pPr>
              <w:pStyle w:val="code"/>
              <w:bidi w:val="0"/>
            </w:pPr>
            <w:r>
              <w:t xml:space="preserve">    &lt;/div&gt;</w:t>
            </w:r>
          </w:p>
          <w:p w14:paraId="7A1F18DE" w14:textId="4C6DB1FA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>&lt;/section&gt;</w:t>
            </w:r>
          </w:p>
        </w:tc>
      </w:tr>
    </w:tbl>
    <w:p w14:paraId="1491A189" w14:textId="4F79EAE0" w:rsidR="00E70E80" w:rsidRDefault="00E70E80" w:rsidP="00E70E80">
      <w:pPr>
        <w:rPr>
          <w:rtl/>
        </w:rPr>
      </w:pPr>
      <w:r>
        <w:rPr>
          <w:rtl/>
        </w:rPr>
        <w:lastRenderedPageBreak/>
        <w:t>محتوا</w:t>
      </w:r>
      <w:r>
        <w:rPr>
          <w:rFonts w:hint="cs"/>
          <w:rtl/>
        </w:rPr>
        <w:t>ی</w:t>
      </w:r>
      <w:r>
        <w:rPr>
          <w:rtl/>
        </w:rPr>
        <w:t xml:space="preserve"> مجاز در `&lt;</w:t>
      </w:r>
      <w:r>
        <w:t>footer</w:t>
      </w:r>
      <w:r>
        <w:rPr>
          <w:rtl/>
        </w:rPr>
        <w:t>&gt;`</w:t>
      </w:r>
    </w:p>
    <w:p w14:paraId="2DFF7BFC" w14:textId="77777777" w:rsidR="00E70E80" w:rsidRDefault="00E70E80" w:rsidP="00E70E80">
      <w:pPr>
        <w:rPr>
          <w:rtl/>
        </w:rPr>
      </w:pP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عناصر را در تگ `&lt;</w:t>
      </w:r>
      <w:r>
        <w:t>footer</w:t>
      </w:r>
      <w:r>
        <w:rPr>
          <w:rtl/>
        </w:rPr>
        <w:t>&gt;`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7B6D9A99" w14:textId="77777777" w:rsidR="00E70E80" w:rsidRDefault="00E70E80" w:rsidP="00E70E80">
      <w:pPr>
        <w:rPr>
          <w:rtl/>
        </w:rPr>
      </w:pPr>
      <w:r>
        <w:rPr>
          <w:rtl/>
        </w:rPr>
        <w:t>- اطلاعات تماس</w:t>
      </w:r>
    </w:p>
    <w:p w14:paraId="36D0D213" w14:textId="77777777" w:rsidR="00E70E80" w:rsidRDefault="00E70E80" w:rsidP="00E70E80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مرتبط</w:t>
      </w:r>
    </w:p>
    <w:p w14:paraId="0417EB5D" w14:textId="77777777" w:rsidR="00E70E80" w:rsidRDefault="00E70E80" w:rsidP="00E70E80">
      <w:pPr>
        <w:rPr>
          <w:rtl/>
        </w:rPr>
      </w:pPr>
      <w:r>
        <w:rPr>
          <w:rtl/>
        </w:rPr>
        <w:t>- اطلاعات حقوق قانون</w:t>
      </w:r>
      <w:r>
        <w:rPr>
          <w:rFonts w:hint="cs"/>
          <w:rtl/>
        </w:rPr>
        <w:t>ی</w:t>
      </w:r>
      <w:r>
        <w:rPr>
          <w:rtl/>
        </w:rPr>
        <w:t xml:space="preserve"> (کپ</w:t>
      </w:r>
      <w:r>
        <w:rPr>
          <w:rFonts w:hint="cs"/>
          <w:rtl/>
        </w:rPr>
        <w:t>ی‌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</w:t>
      </w:r>
    </w:p>
    <w:p w14:paraId="24ACF4B3" w14:textId="77777777" w:rsidR="00E70E80" w:rsidRDefault="00E70E80" w:rsidP="00E70E80">
      <w:pPr>
        <w:rPr>
          <w:rtl/>
        </w:rPr>
      </w:pPr>
      <w:r>
        <w:rPr>
          <w:rtl/>
        </w:rPr>
        <w:t>- اطلاعات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(در مقالات)</w:t>
      </w:r>
    </w:p>
    <w:p w14:paraId="1A344D6C" w14:textId="77777777" w:rsidR="00E70E80" w:rsidRDefault="00E70E80" w:rsidP="00E70E80">
      <w:pPr>
        <w:rPr>
          <w:rtl/>
        </w:rPr>
      </w:pPr>
      <w:r>
        <w:rPr>
          <w:rtl/>
        </w:rPr>
        <w:t>- نقشه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638AEC44" w14:textId="77777777" w:rsidR="00E70E80" w:rsidRDefault="00E70E80" w:rsidP="00E70E80">
      <w:pPr>
        <w:rPr>
          <w:rtl/>
        </w:rPr>
      </w:pPr>
      <w:r>
        <w:rPr>
          <w:rtl/>
        </w:rPr>
        <w:t>- دکمه‌ها</w:t>
      </w:r>
      <w:r>
        <w:rPr>
          <w:rFonts w:hint="cs"/>
          <w:rtl/>
        </w:rPr>
        <w:t>ی</w:t>
      </w:r>
      <w:r>
        <w:rPr>
          <w:rtl/>
        </w:rPr>
        <w:t xml:space="preserve"> اشتراک‌گذار</w:t>
      </w:r>
      <w:r>
        <w:rPr>
          <w:rFonts w:hint="cs"/>
          <w:rtl/>
        </w:rPr>
        <w:t>ی</w:t>
      </w:r>
      <w:r>
        <w:rPr>
          <w:rtl/>
        </w:rPr>
        <w:t xml:space="preserve"> در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6396EA35" w14:textId="77777777" w:rsidR="00E70E80" w:rsidRDefault="00E70E80" w:rsidP="00E70E80">
      <w:pPr>
        <w:rPr>
          <w:rtl/>
        </w:rPr>
      </w:pPr>
      <w:r>
        <w:rPr>
          <w:rtl/>
        </w:rPr>
        <w:t>- فرم ثبت‌نامه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2FA3D69C" w14:textId="77777777" w:rsidR="00E70E80" w:rsidRDefault="00E70E80" w:rsidP="00E70E80">
      <w:pPr>
        <w:rPr>
          <w:rtl/>
        </w:rPr>
      </w:pPr>
      <w:r>
        <w:rPr>
          <w:rtl/>
        </w:rPr>
        <w:t>- اطلاعات تار</w:t>
      </w:r>
      <w:r>
        <w:rPr>
          <w:rFonts w:hint="cs"/>
          <w:rtl/>
        </w:rPr>
        <w:t>ی</w:t>
      </w:r>
      <w:r>
        <w:rPr>
          <w:rFonts w:hint="eastAsia"/>
          <w:rtl/>
        </w:rPr>
        <w:t>خ</w:t>
      </w:r>
      <w:r>
        <w:rPr>
          <w:rtl/>
        </w:rPr>
        <w:t xml:space="preserve"> و زمان</w:t>
      </w:r>
    </w:p>
    <w:p w14:paraId="255E3F28" w14:textId="789B42D5" w:rsidR="00E70E80" w:rsidRDefault="00E70E80" w:rsidP="00E70E80">
      <w:pPr>
        <w:rPr>
          <w:rtl/>
        </w:rPr>
      </w:pPr>
      <w:r>
        <w:rPr>
          <w:rtl/>
        </w:rPr>
        <w:t xml:space="preserve"> نکات مهم در استفاده از `&lt;</w:t>
      </w:r>
      <w:r>
        <w:t>footer</w:t>
      </w:r>
      <w:r>
        <w:rPr>
          <w:rtl/>
        </w:rPr>
        <w:t>&gt;`</w:t>
      </w:r>
    </w:p>
    <w:p w14:paraId="2638E335" w14:textId="1DD96624" w:rsidR="00E70E80" w:rsidRDefault="00E70E80" w:rsidP="00E70E80">
      <w:pPr>
        <w:rPr>
          <w:rtl/>
        </w:rPr>
      </w:pPr>
      <w:r>
        <w:rPr>
          <w:rtl/>
        </w:rPr>
        <w:t>1.  اجبار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 استفاده از `&lt;</w:t>
      </w:r>
      <w:r>
        <w:t>footer</w:t>
      </w:r>
      <w:r>
        <w:rPr>
          <w:rtl/>
        </w:rPr>
        <w:t>&gt;` اجبار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ست،</w:t>
      </w:r>
      <w:r>
        <w:rPr>
          <w:rtl/>
        </w:rPr>
        <w:t xml:space="preserve"> اما توص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6F71319B" w14:textId="2E9F3515" w:rsidR="00E70E80" w:rsidRDefault="00E70E80" w:rsidP="00E70E80">
      <w:pPr>
        <w:rPr>
          <w:rtl/>
        </w:rPr>
      </w:pPr>
      <w:r>
        <w:rPr>
          <w:rtl/>
        </w:rPr>
        <w:t>2. 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`&lt;</w:t>
      </w:r>
      <w:r>
        <w:t>div</w:t>
      </w:r>
      <w:r>
        <w:rPr>
          <w:rtl/>
        </w:rPr>
        <w:t>&gt;`: به جا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div class="footer</w:t>
      </w:r>
      <w:r>
        <w:rPr>
          <w:rtl/>
        </w:rPr>
        <w:t>"&gt;` از `&lt;</w:t>
      </w:r>
      <w:r>
        <w:t>footer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648900D7" w14:textId="7BF07B0B" w:rsidR="00E70E80" w:rsidRDefault="00E70E80" w:rsidP="00E70E80">
      <w:pPr>
        <w:rPr>
          <w:rtl/>
        </w:rPr>
      </w:pPr>
      <w:r>
        <w:rPr>
          <w:rtl/>
        </w:rPr>
        <w:t>3. 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>: معمولاً در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اما از نظر </w:t>
      </w:r>
      <w:r>
        <w:t>HTML</w:t>
      </w:r>
      <w:r>
        <w:rPr>
          <w:rtl/>
        </w:rPr>
        <w:t xml:space="preserve"> اجبار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76F229EB" w14:textId="3BC1563D" w:rsidR="00E70E80" w:rsidRDefault="00E70E80" w:rsidP="00E70E80">
      <w:pPr>
        <w:rPr>
          <w:rtl/>
        </w:rPr>
      </w:pPr>
      <w:r>
        <w:rPr>
          <w:rtl/>
        </w:rPr>
        <w:t>4.  اطلاعات تماس: برا</w:t>
      </w:r>
      <w:r>
        <w:rPr>
          <w:rFonts w:hint="cs"/>
          <w:rtl/>
        </w:rPr>
        <w:t>ی</w:t>
      </w:r>
      <w:r>
        <w:rPr>
          <w:rtl/>
        </w:rPr>
        <w:t xml:space="preserve"> اطلاعات تماس از تگ `&lt;</w:t>
      </w:r>
      <w:r>
        <w:t>address</w:t>
      </w:r>
      <w:r>
        <w:rPr>
          <w:rtl/>
        </w:rPr>
        <w:t>&gt;` درون `&lt;</w:t>
      </w:r>
      <w:r>
        <w:t>footer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33F1934" w14:textId="08D1A91D" w:rsidR="00E70E80" w:rsidRDefault="00E70E80" w:rsidP="00E70E80">
      <w:pPr>
        <w:rPr>
          <w:rtl/>
        </w:rPr>
      </w:pPr>
      <w:r>
        <w:rPr>
          <w:rtl/>
        </w:rPr>
        <w:t>5.  تودرتو نباشد: تگ‌ها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footer</w:t>
      </w:r>
      <w:r>
        <w:rPr>
          <w:rtl/>
        </w:rPr>
        <w:t>&gt;`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درون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</w:p>
    <w:p w14:paraId="08CCA5F5" w14:textId="4C8444FB" w:rsidR="00E70E80" w:rsidRDefault="00E70E80" w:rsidP="00E70E80">
      <w:pPr>
        <w:rPr>
          <w:rtl/>
        </w:rPr>
      </w:pPr>
      <w:r>
        <w:rPr>
          <w:rtl/>
        </w:rPr>
        <w:t>مثال با تگ `&lt;</w:t>
      </w:r>
      <w:r>
        <w:t>address</w:t>
      </w:r>
      <w:r>
        <w:rPr>
          <w:rtl/>
        </w:rPr>
        <w:t>&gt;`: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0E80" w14:paraId="08A5BD5A" w14:textId="77777777" w:rsidTr="00E70E80">
        <w:tc>
          <w:tcPr>
            <w:tcW w:w="9350" w:type="dxa"/>
            <w:shd w:val="clear" w:color="auto" w:fill="C5E0B3" w:themeFill="accent6" w:themeFillTint="66"/>
          </w:tcPr>
          <w:p w14:paraId="475B5FD4" w14:textId="77777777" w:rsidR="00E70E80" w:rsidRDefault="00E70E80" w:rsidP="00E70E80">
            <w:pPr>
              <w:pStyle w:val="code"/>
              <w:bidi w:val="0"/>
            </w:pPr>
            <w:r>
              <w:t>&lt;footer&gt;</w:t>
            </w:r>
          </w:p>
          <w:p w14:paraId="17781F76" w14:textId="77777777" w:rsidR="00E70E80" w:rsidRDefault="00E70E80" w:rsidP="00E70E80">
            <w:pPr>
              <w:pStyle w:val="code"/>
              <w:bidi w:val="0"/>
            </w:pPr>
            <w:r>
              <w:t xml:space="preserve">    &lt;address&gt;</w:t>
            </w:r>
          </w:p>
          <w:p w14:paraId="765BA45E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آدرس: تهران، خ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ابان</w:t>
            </w:r>
            <w:r>
              <w:rPr>
                <w:rFonts w:cs="IRANSansWeb(FaNum) Light"/>
                <w:rtl/>
              </w:rPr>
              <w:t xml:space="preserve"> ول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عصر،</w:t>
            </w:r>
            <w:r>
              <w:rPr>
                <w:rFonts w:cs="IRANSansWeb(FaNum) Light"/>
                <w:rtl/>
              </w:rPr>
              <w:t xml:space="preserve"> پلاک ۱۲۳</w:t>
            </w:r>
            <w:r>
              <w:t>&lt;/p&gt;</w:t>
            </w:r>
          </w:p>
          <w:p w14:paraId="34BD9453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تلفن</w:t>
            </w:r>
            <w:r>
              <w:t>: &lt;a href="tel:+982112345678"&gt;</w:t>
            </w:r>
            <w:r>
              <w:rPr>
                <w:rFonts w:cs="IRANSansWeb(FaNum) Light"/>
                <w:rtl/>
              </w:rPr>
              <w:t>۰۲۱-۱۲۳۴۵۶۷۸</w:t>
            </w:r>
            <w:r>
              <w:t>&lt;/a&gt;&lt;/p&gt;</w:t>
            </w:r>
          </w:p>
          <w:p w14:paraId="67EFF676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 &lt;a href="mailto:info@example.com"&gt;info@example.com&lt;/a&gt;&lt;/p&gt;</w:t>
            </w:r>
          </w:p>
          <w:p w14:paraId="7BCF038D" w14:textId="77777777" w:rsidR="00E70E80" w:rsidRDefault="00E70E80" w:rsidP="00E70E80">
            <w:pPr>
              <w:pStyle w:val="code"/>
              <w:bidi w:val="0"/>
            </w:pPr>
            <w:r>
              <w:t xml:space="preserve">    &lt;/address&gt;</w:t>
            </w:r>
          </w:p>
          <w:p w14:paraId="2D9A045A" w14:textId="4FC82DA2" w:rsidR="00E70E80" w:rsidRDefault="00E70E80" w:rsidP="00E70E80">
            <w:pPr>
              <w:pStyle w:val="code"/>
              <w:bidi w:val="0"/>
            </w:pPr>
            <w:r>
              <w:t>&lt;/footer&gt;</w:t>
            </w:r>
          </w:p>
        </w:tc>
      </w:tr>
    </w:tbl>
    <w:p w14:paraId="300CCEA3" w14:textId="3CA2804E" w:rsidR="00E70E80" w:rsidRDefault="00E70E80" w:rsidP="00E70E80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footer</w:t>
      </w:r>
      <w:r>
        <w:rPr>
          <w:rtl/>
        </w:rPr>
        <w:t>&gt;` در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 به طور کامل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Fonts w:hint="cs"/>
          <w:rtl/>
        </w:rPr>
        <w:t>.</w:t>
      </w:r>
    </w:p>
    <w:p w14:paraId="2899542A" w14:textId="3C12641E" w:rsidR="00E70E80" w:rsidRDefault="00E70E80" w:rsidP="00E70E80">
      <w:pPr>
        <w:pStyle w:val="Heading2"/>
        <w:rPr>
          <w:rtl/>
        </w:rPr>
      </w:pPr>
      <w:bookmarkStart w:id="69" w:name="_Toc211464507"/>
      <w:r>
        <w:rPr>
          <w:rFonts w:hint="cs"/>
          <w:rtl/>
        </w:rPr>
        <w:lastRenderedPageBreak/>
        <w:t xml:space="preserve">تگ </w:t>
      </w:r>
      <w:r>
        <w:t>Section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69"/>
    </w:p>
    <w:p w14:paraId="77F830CB" w14:textId="647425E5" w:rsidR="000003A9" w:rsidRDefault="000003A9" w:rsidP="000003A9">
      <w:pPr>
        <w:rPr>
          <w:rtl/>
        </w:rPr>
      </w:pP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section</w:t>
      </w:r>
      <w:r>
        <w:rPr>
          <w:rtl/>
        </w:rPr>
        <w:t>&gt;`</w:t>
      </w:r>
    </w:p>
    <w:p w14:paraId="26E50518" w14:textId="39AF3B8E" w:rsidR="000003A9" w:rsidRDefault="000003A9" w:rsidP="000003A9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section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مرتبط به هم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هر </w:t>
      </w:r>
      <w:r>
        <w:t>section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موضوع مستقل و مشخص داشته باشد.</w:t>
      </w:r>
    </w:p>
    <w:p w14:paraId="3A363A5F" w14:textId="517309B2" w:rsidR="000003A9" w:rsidRDefault="000003A9" w:rsidP="000003A9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section</w:t>
      </w:r>
      <w:r>
        <w:rPr>
          <w:rtl/>
        </w:rPr>
        <w:t>&gt;`</w:t>
      </w:r>
    </w:p>
    <w:p w14:paraId="7D332F82" w14:textId="77777777" w:rsidR="000003A9" w:rsidRDefault="000003A9" w:rsidP="000003A9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برا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م‌بند</w:t>
      </w:r>
      <w:r>
        <w:rPr>
          <w:rFonts w:hint="cs"/>
          <w:rtl/>
        </w:rPr>
        <w:t>ی</w:t>
      </w:r>
      <w:r>
        <w:rPr>
          <w:rtl/>
        </w:rPr>
        <w:t xml:space="preserve"> منطق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صفحه به بخش‌ها</w:t>
      </w:r>
      <w:r>
        <w:rPr>
          <w:rFonts w:hint="cs"/>
          <w:rtl/>
        </w:rPr>
        <w:t>ی</w:t>
      </w:r>
      <w:r>
        <w:rPr>
          <w:rtl/>
        </w:rPr>
        <w:t xml:space="preserve"> مجزا که هر کدام مفهوم مستقل دارند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F2A164D" w14:textId="68EA7425" w:rsidR="000003A9" w:rsidRDefault="000003A9" w:rsidP="000003A9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section</w:t>
      </w:r>
      <w:r>
        <w:rPr>
          <w:rtl/>
        </w:rPr>
        <w:t>&gt;`</w:t>
      </w:r>
    </w:p>
    <w:p w14:paraId="0126923D" w14:textId="353CFAE4" w:rsidR="000003A9" w:rsidRDefault="000003A9" w:rsidP="000003A9">
      <w:pPr>
        <w:rPr>
          <w:rtl/>
        </w:rPr>
      </w:pPr>
      <w:r>
        <w:rPr>
          <w:rtl/>
        </w:rPr>
        <w:t>1.  عنصر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</w:t>
      </w:r>
    </w:p>
    <w:p w14:paraId="3FC4CE88" w14:textId="77777777" w:rsidR="000003A9" w:rsidRDefault="000003A9" w:rsidP="000003A9">
      <w:pPr>
        <w:rPr>
          <w:rtl/>
        </w:rPr>
      </w:pPr>
      <w:r>
        <w:rPr>
          <w:rtl/>
        </w:rPr>
        <w:t xml:space="preserve">    - ساختار صفحه را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مرورگرها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C33FCDD" w14:textId="77777777" w:rsidR="000003A9" w:rsidRDefault="000003A9" w:rsidP="000003A9">
      <w:pPr>
        <w:rPr>
          <w:rtl/>
        </w:rPr>
      </w:pPr>
      <w:r>
        <w:rPr>
          <w:rtl/>
        </w:rPr>
        <w:t xml:space="preserve">    - به سازمانده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مرتبط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3B59E45E" w14:textId="4D3F700D" w:rsidR="000003A9" w:rsidRDefault="000003A9" w:rsidP="000003A9">
      <w:pPr>
        <w:rPr>
          <w:rtl/>
        </w:rPr>
      </w:pPr>
      <w:r>
        <w:rPr>
          <w:rtl/>
        </w:rPr>
        <w:t>2.  قابل استفاده چندباره:</w:t>
      </w:r>
    </w:p>
    <w:p w14:paraId="029ABBE6" w14:textId="2F746489" w:rsidR="000003A9" w:rsidRDefault="000003A9" w:rsidP="000003A9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`&lt;</w:t>
      </w:r>
      <w:r>
        <w:t>section</w:t>
      </w:r>
      <w:r>
        <w:rPr>
          <w:rtl/>
        </w:rPr>
        <w:t xml:space="preserve">&gt;`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527208E" w14:textId="77777777" w:rsidR="000003A9" w:rsidRDefault="000003A9" w:rsidP="000003A9">
      <w:pPr>
        <w:rPr>
          <w:rtl/>
        </w:rPr>
      </w:pPr>
      <w:r>
        <w:rPr>
          <w:rtl/>
        </w:rPr>
        <w:t xml:space="preserve">    - هر </w:t>
      </w:r>
      <w:r>
        <w:t>section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عنوان (`&lt;</w:t>
      </w:r>
      <w:r>
        <w:t>h1&gt;`-`&lt;h6</w:t>
      </w:r>
      <w:r>
        <w:rPr>
          <w:rtl/>
        </w:rPr>
        <w:t>&gt;`) داشته باشد</w:t>
      </w:r>
    </w:p>
    <w:p w14:paraId="4DA5F8A3" w14:textId="35D2BF80" w:rsidR="000003A9" w:rsidRDefault="000003A9" w:rsidP="000003A9">
      <w:pPr>
        <w:rPr>
          <w:rtl/>
        </w:rPr>
      </w:pPr>
      <w:r>
        <w:rPr>
          <w:rtl/>
        </w:rPr>
        <w:t>3. 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مستقل:</w:t>
      </w:r>
    </w:p>
    <w:p w14:paraId="73405BAE" w14:textId="77777777" w:rsidR="000003A9" w:rsidRDefault="000003A9" w:rsidP="000003A9">
      <w:pPr>
        <w:rPr>
          <w:rtl/>
        </w:rPr>
      </w:pPr>
      <w:r>
        <w:rPr>
          <w:rtl/>
        </w:rPr>
        <w:t xml:space="preserve">    - هر </w:t>
      </w:r>
      <w:r>
        <w:t>section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 و قابل تفک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sections</w:t>
      </w:r>
      <w:r>
        <w:rPr>
          <w:rtl/>
        </w:rPr>
        <w:t xml:space="preserve"> داشته باشد</w:t>
      </w:r>
    </w:p>
    <w:p w14:paraId="1AE1196A" w14:textId="1E4A4522" w:rsidR="000003A9" w:rsidRDefault="000003A9" w:rsidP="000003A9">
      <w:pPr>
        <w:rPr>
          <w:rtl/>
        </w:rPr>
      </w:pPr>
      <w:r>
        <w:rPr>
          <w:rtl/>
        </w:rPr>
        <w:t>نحوه استفاده از تگ `&lt;</w:t>
      </w:r>
      <w:r>
        <w:t>section</w:t>
      </w:r>
      <w:r>
        <w:rPr>
          <w:rtl/>
        </w:rPr>
        <w:t>&gt;`</w:t>
      </w:r>
    </w:p>
    <w:p w14:paraId="2898C108" w14:textId="4A202496" w:rsidR="000003A9" w:rsidRDefault="000003A9" w:rsidP="000003A9">
      <w:pPr>
        <w:rPr>
          <w:rtl/>
        </w:rPr>
      </w:pPr>
      <w:r>
        <w:rPr>
          <w:rtl/>
        </w:rPr>
        <w:t>مثال ۱: صفحه اصل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sections</w:t>
      </w:r>
      <w:r>
        <w:rPr>
          <w:rtl/>
        </w:rPr>
        <w:t xml:space="preserve"> مختلف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03A9" w14:paraId="29D5652D" w14:textId="77777777" w:rsidTr="000003A9">
        <w:tc>
          <w:tcPr>
            <w:tcW w:w="9350" w:type="dxa"/>
            <w:shd w:val="clear" w:color="auto" w:fill="C5E0B3" w:themeFill="accent6" w:themeFillTint="66"/>
          </w:tcPr>
          <w:p w14:paraId="1153C53E" w14:textId="77777777" w:rsidR="000003A9" w:rsidRDefault="000003A9" w:rsidP="000003A9">
            <w:pPr>
              <w:pStyle w:val="code"/>
              <w:bidi w:val="0"/>
            </w:pPr>
            <w:r>
              <w:t>&lt;!DOCTYPE html&gt;</w:t>
            </w:r>
          </w:p>
          <w:p w14:paraId="55C29AB0" w14:textId="77777777" w:rsidR="000003A9" w:rsidRDefault="000003A9" w:rsidP="000003A9">
            <w:pPr>
              <w:pStyle w:val="code"/>
              <w:bidi w:val="0"/>
            </w:pPr>
            <w:r>
              <w:t>&lt;html lang="fa" dir="rtl"&gt;</w:t>
            </w:r>
          </w:p>
          <w:p w14:paraId="25B53080" w14:textId="77777777" w:rsidR="000003A9" w:rsidRDefault="000003A9" w:rsidP="000003A9">
            <w:pPr>
              <w:pStyle w:val="code"/>
              <w:bidi w:val="0"/>
            </w:pPr>
            <w:r>
              <w:t>&lt;head&gt;</w:t>
            </w:r>
          </w:p>
          <w:p w14:paraId="33125AD2" w14:textId="77777777" w:rsidR="000003A9" w:rsidRDefault="000003A9" w:rsidP="000003A9">
            <w:pPr>
              <w:pStyle w:val="code"/>
              <w:bidi w:val="0"/>
            </w:pPr>
            <w:r>
              <w:t xml:space="preserve">    &lt;meta charset="UTF-8"&gt;</w:t>
            </w:r>
          </w:p>
          <w:p w14:paraId="6232E63B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شرکت طراح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وب</w:t>
            </w:r>
            <w:r>
              <w:t>&lt;/title&gt;</w:t>
            </w:r>
          </w:p>
          <w:p w14:paraId="55B74B43" w14:textId="77777777" w:rsidR="000003A9" w:rsidRDefault="000003A9" w:rsidP="000003A9">
            <w:pPr>
              <w:pStyle w:val="code"/>
              <w:bidi w:val="0"/>
            </w:pPr>
            <w:r>
              <w:t>&lt;/head&gt;</w:t>
            </w:r>
          </w:p>
          <w:p w14:paraId="73CF1D68" w14:textId="77777777" w:rsidR="000003A9" w:rsidRDefault="000003A9" w:rsidP="000003A9">
            <w:pPr>
              <w:pStyle w:val="code"/>
              <w:bidi w:val="0"/>
            </w:pPr>
            <w:r>
              <w:t>&lt;body&gt;</w:t>
            </w:r>
          </w:p>
          <w:p w14:paraId="6BA81757" w14:textId="77777777" w:rsidR="000003A9" w:rsidRDefault="000003A9" w:rsidP="000003A9">
            <w:pPr>
              <w:pStyle w:val="code"/>
              <w:bidi w:val="0"/>
            </w:pPr>
            <w:r>
              <w:t xml:space="preserve">    &lt;header&gt;</w:t>
            </w:r>
          </w:p>
          <w:p w14:paraId="2A94487D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&lt;h1&gt;</w:t>
            </w:r>
            <w:r>
              <w:rPr>
                <w:rFonts w:cs="IRANSansWeb(FaNum) Light"/>
                <w:rtl/>
              </w:rPr>
              <w:t>شرکت طراح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وب ما</w:t>
            </w:r>
            <w:r>
              <w:t>&lt;/h1&gt;</w:t>
            </w:r>
          </w:p>
          <w:p w14:paraId="15AD9BD6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&lt;nav&gt;&lt;!-- </w:t>
            </w:r>
            <w:r>
              <w:rPr>
                <w:rFonts w:cs="IRANSansWeb(FaNum) Light"/>
                <w:rtl/>
              </w:rPr>
              <w:t>منو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ناوبر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--&gt;&lt;/nav&gt;</w:t>
            </w:r>
          </w:p>
          <w:p w14:paraId="40400B9A" w14:textId="77777777" w:rsidR="000003A9" w:rsidRDefault="000003A9" w:rsidP="000003A9">
            <w:pPr>
              <w:pStyle w:val="code"/>
              <w:bidi w:val="0"/>
            </w:pPr>
            <w:r>
              <w:t xml:space="preserve">    &lt;/header&gt;</w:t>
            </w:r>
          </w:p>
          <w:p w14:paraId="7409E8E3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3B38336B" w14:textId="77777777" w:rsidR="000003A9" w:rsidRDefault="000003A9" w:rsidP="000003A9">
            <w:pPr>
              <w:pStyle w:val="code"/>
              <w:bidi w:val="0"/>
            </w:pPr>
            <w:r>
              <w:t xml:space="preserve">    &lt;main&gt;</w:t>
            </w:r>
          </w:p>
          <w:p w14:paraId="76195986" w14:textId="77777777" w:rsidR="000003A9" w:rsidRDefault="000003A9" w:rsidP="000003A9">
            <w:pPr>
              <w:pStyle w:val="code"/>
              <w:bidi w:val="0"/>
            </w:pPr>
            <w:r>
              <w:t xml:space="preserve">        &lt;section id="intro"&gt;</w:t>
            </w:r>
          </w:p>
          <w:p w14:paraId="458C58B9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Fonts w:cs="IRANSansWeb(FaNum) Light"/>
                <w:rtl/>
              </w:rPr>
              <w:t>درباره ما</w:t>
            </w:r>
            <w:r>
              <w:t>&lt;/h2&gt;</w:t>
            </w:r>
          </w:p>
          <w:p w14:paraId="3434928A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 xml:space="preserve">ما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شرکت طراح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وب با ۱۰ سال تجربه هست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t>...&lt;/p&gt;</w:t>
            </w:r>
          </w:p>
          <w:p w14:paraId="5FE69019" w14:textId="77777777" w:rsidR="000003A9" w:rsidRDefault="000003A9" w:rsidP="000003A9">
            <w:pPr>
              <w:pStyle w:val="code"/>
              <w:bidi w:val="0"/>
            </w:pPr>
            <w:r>
              <w:t xml:space="preserve">        &lt;/section&gt;</w:t>
            </w:r>
          </w:p>
          <w:p w14:paraId="2B32F25D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5C88A71C" w14:textId="77777777" w:rsidR="000003A9" w:rsidRDefault="000003A9" w:rsidP="000003A9">
            <w:pPr>
              <w:pStyle w:val="code"/>
              <w:bidi w:val="0"/>
            </w:pPr>
            <w:r>
              <w:t xml:space="preserve">        &lt;section id="services"&gt;</w:t>
            </w:r>
          </w:p>
          <w:p w14:paraId="017FC866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Fonts w:cs="IRANSansWeb(FaNum) Light"/>
                <w:rtl/>
              </w:rPr>
              <w:t>خدمات ما</w:t>
            </w:r>
            <w:r>
              <w:t>&lt;/h2&gt;</w:t>
            </w:r>
          </w:p>
          <w:p w14:paraId="1E37A1C3" w14:textId="77777777" w:rsidR="000003A9" w:rsidRDefault="000003A9" w:rsidP="000003A9">
            <w:pPr>
              <w:pStyle w:val="code"/>
              <w:bidi w:val="0"/>
            </w:pPr>
            <w:r>
              <w:t xml:space="preserve">            &lt;div class="service"&gt;</w:t>
            </w:r>
          </w:p>
          <w:p w14:paraId="57456BDD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طراح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وبسا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>&lt;/h3&gt;</w:t>
            </w:r>
          </w:p>
          <w:p w14:paraId="1D47E13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طراح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وبسا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مدرن و 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سپانس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t>&lt;/p&gt;</w:t>
            </w:r>
          </w:p>
          <w:p w14:paraId="699756DD" w14:textId="77777777" w:rsidR="000003A9" w:rsidRDefault="000003A9" w:rsidP="000003A9">
            <w:pPr>
              <w:pStyle w:val="code"/>
              <w:bidi w:val="0"/>
            </w:pPr>
            <w:r>
              <w:t xml:space="preserve">            &lt;/div&gt;</w:t>
            </w:r>
          </w:p>
          <w:p w14:paraId="6DEC475B" w14:textId="77777777" w:rsidR="000003A9" w:rsidRDefault="000003A9" w:rsidP="000003A9">
            <w:pPr>
              <w:pStyle w:val="code"/>
              <w:bidi w:val="0"/>
            </w:pPr>
            <w:r>
              <w:t xml:space="preserve">            &lt;div class="service"&gt;</w:t>
            </w:r>
          </w:p>
          <w:p w14:paraId="1C7A5D8E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سئو و به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نه‌ساز</w:t>
            </w:r>
            <w:r>
              <w:rPr>
                <w:rFonts w:cs="IRANSansWeb(FaNum) Light" w:hint="cs"/>
                <w:rtl/>
              </w:rPr>
              <w:t>ی</w:t>
            </w:r>
            <w:r>
              <w:t>&lt;/h3&gt;</w:t>
            </w:r>
          </w:p>
          <w:p w14:paraId="1D63CEDB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بهبود رتبه در موتورها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جستجو</w:t>
            </w:r>
            <w:r>
              <w:t>&lt;/p&gt;</w:t>
            </w:r>
          </w:p>
          <w:p w14:paraId="190358DD" w14:textId="77777777" w:rsidR="000003A9" w:rsidRDefault="000003A9" w:rsidP="000003A9">
            <w:pPr>
              <w:pStyle w:val="code"/>
              <w:bidi w:val="0"/>
            </w:pPr>
            <w:r>
              <w:t xml:space="preserve">            &lt;/div&gt;</w:t>
            </w:r>
          </w:p>
          <w:p w14:paraId="3074DDB1" w14:textId="77777777" w:rsidR="000003A9" w:rsidRDefault="000003A9" w:rsidP="000003A9">
            <w:pPr>
              <w:pStyle w:val="code"/>
              <w:bidi w:val="0"/>
            </w:pPr>
            <w:r>
              <w:t xml:space="preserve">        &lt;/section&gt;</w:t>
            </w:r>
          </w:p>
          <w:p w14:paraId="0E69AD1D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0722F4E6" w14:textId="77777777" w:rsidR="000003A9" w:rsidRDefault="000003A9" w:rsidP="000003A9">
            <w:pPr>
              <w:pStyle w:val="code"/>
              <w:bidi w:val="0"/>
            </w:pPr>
            <w:r>
              <w:t xml:space="preserve">        &lt;section id="portfolio"&gt;</w:t>
            </w:r>
          </w:p>
          <w:p w14:paraId="6319DA58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Fonts w:cs="IRANSansWeb(FaNum) Light"/>
                <w:rtl/>
              </w:rPr>
              <w:t>نمونه کارها</w:t>
            </w:r>
            <w:r>
              <w:t>&lt;/h2&gt;</w:t>
            </w:r>
          </w:p>
          <w:p w14:paraId="71DA440C" w14:textId="77777777" w:rsidR="000003A9" w:rsidRDefault="000003A9" w:rsidP="000003A9">
            <w:pPr>
              <w:pStyle w:val="code"/>
              <w:bidi w:val="0"/>
            </w:pPr>
            <w:r>
              <w:t xml:space="preserve">            &lt;article&gt;</w:t>
            </w:r>
          </w:p>
          <w:p w14:paraId="5D7177A5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پروژه ۱</w:t>
            </w:r>
            <w:r>
              <w:t>&lt;/h3&gt;</w:t>
            </w:r>
          </w:p>
          <w:p w14:paraId="6507D55F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توض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حات</w:t>
            </w:r>
            <w:r>
              <w:rPr>
                <w:rFonts w:cs="IRANSansWeb(FaNum) Light"/>
                <w:rtl/>
              </w:rPr>
              <w:t xml:space="preserve"> پروژه اول</w:t>
            </w:r>
            <w:r>
              <w:t>...&lt;/p&gt;</w:t>
            </w:r>
          </w:p>
          <w:p w14:paraId="789194F2" w14:textId="77777777" w:rsidR="000003A9" w:rsidRDefault="000003A9" w:rsidP="000003A9">
            <w:pPr>
              <w:pStyle w:val="code"/>
              <w:bidi w:val="0"/>
            </w:pPr>
            <w:r>
              <w:t xml:space="preserve">            &lt;/article&gt;</w:t>
            </w:r>
          </w:p>
          <w:p w14:paraId="040BF64A" w14:textId="77777777" w:rsidR="000003A9" w:rsidRDefault="000003A9" w:rsidP="000003A9">
            <w:pPr>
              <w:pStyle w:val="code"/>
              <w:bidi w:val="0"/>
            </w:pPr>
            <w:r>
              <w:t xml:space="preserve">            &lt;article&gt;</w:t>
            </w:r>
          </w:p>
          <w:p w14:paraId="59F4176C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پروژه ۲</w:t>
            </w:r>
            <w:r>
              <w:t>&lt;/h3&gt;</w:t>
            </w:r>
          </w:p>
          <w:p w14:paraId="04338053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توض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حات</w:t>
            </w:r>
            <w:r>
              <w:rPr>
                <w:rFonts w:cs="IRANSansWeb(FaNum) Light"/>
                <w:rtl/>
              </w:rPr>
              <w:t xml:space="preserve"> پروژه دوم</w:t>
            </w:r>
            <w:r>
              <w:t>...&lt;/p&gt;</w:t>
            </w:r>
          </w:p>
          <w:p w14:paraId="46CEADD1" w14:textId="77777777" w:rsidR="000003A9" w:rsidRDefault="000003A9" w:rsidP="000003A9">
            <w:pPr>
              <w:pStyle w:val="code"/>
              <w:bidi w:val="0"/>
            </w:pPr>
            <w:r>
              <w:t xml:space="preserve">            &lt;/article&gt;</w:t>
            </w:r>
          </w:p>
          <w:p w14:paraId="01EF1793" w14:textId="77777777" w:rsidR="000003A9" w:rsidRDefault="000003A9" w:rsidP="000003A9">
            <w:pPr>
              <w:pStyle w:val="code"/>
              <w:bidi w:val="0"/>
            </w:pPr>
            <w:r>
              <w:t xml:space="preserve">        &lt;/section&gt;</w:t>
            </w:r>
          </w:p>
          <w:p w14:paraId="4C68246A" w14:textId="77777777" w:rsidR="000003A9" w:rsidRDefault="000003A9" w:rsidP="000003A9">
            <w:pPr>
              <w:pStyle w:val="code"/>
              <w:bidi w:val="0"/>
            </w:pPr>
            <w:r>
              <w:t xml:space="preserve">    &lt;/main&gt;</w:t>
            </w:r>
          </w:p>
          <w:p w14:paraId="5249D153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74F02D53" w14:textId="77777777" w:rsidR="000003A9" w:rsidRDefault="000003A9" w:rsidP="000003A9">
            <w:pPr>
              <w:pStyle w:val="code"/>
              <w:bidi w:val="0"/>
            </w:pPr>
            <w:r>
              <w:t xml:space="preserve">    &lt;footer&gt;</w:t>
            </w:r>
          </w:p>
          <w:p w14:paraId="3D07B0A1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فوتر صفحه</w:t>
            </w:r>
            <w:r>
              <w:t xml:space="preserve"> --&gt;</w:t>
            </w:r>
          </w:p>
          <w:p w14:paraId="6B0FE47B" w14:textId="77777777" w:rsidR="000003A9" w:rsidRDefault="000003A9" w:rsidP="000003A9">
            <w:pPr>
              <w:pStyle w:val="code"/>
              <w:bidi w:val="0"/>
            </w:pPr>
            <w:r>
              <w:t xml:space="preserve">    &lt;/footer&gt;</w:t>
            </w:r>
          </w:p>
          <w:p w14:paraId="5BBD3446" w14:textId="77777777" w:rsidR="000003A9" w:rsidRDefault="000003A9" w:rsidP="000003A9">
            <w:pPr>
              <w:pStyle w:val="code"/>
              <w:bidi w:val="0"/>
            </w:pPr>
            <w:r>
              <w:t>&lt;/body&gt;</w:t>
            </w:r>
          </w:p>
          <w:p w14:paraId="0F57794E" w14:textId="048B495C" w:rsidR="000003A9" w:rsidRDefault="000003A9" w:rsidP="000003A9">
            <w:pPr>
              <w:pStyle w:val="code"/>
              <w:bidi w:val="0"/>
            </w:pPr>
            <w:r>
              <w:t>&lt;/html&gt;</w:t>
            </w:r>
          </w:p>
        </w:tc>
      </w:tr>
    </w:tbl>
    <w:p w14:paraId="076ACD84" w14:textId="11D92E6F" w:rsidR="000003A9" w:rsidRDefault="000003A9" w:rsidP="000003A9">
      <w:pPr>
        <w:rPr>
          <w:rtl/>
        </w:rPr>
      </w:pPr>
      <w:r>
        <w:rPr>
          <w:rtl/>
        </w:rPr>
        <w:lastRenderedPageBreak/>
        <w:t>مثال ۲: بخش‌ها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مقاله طولان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03A9" w14:paraId="3C134FD1" w14:textId="77777777" w:rsidTr="000003A9">
        <w:tc>
          <w:tcPr>
            <w:tcW w:w="9350" w:type="dxa"/>
            <w:shd w:val="clear" w:color="auto" w:fill="C5E0B3" w:themeFill="accent6" w:themeFillTint="66"/>
          </w:tcPr>
          <w:p w14:paraId="6B365899" w14:textId="77777777" w:rsidR="000003A9" w:rsidRDefault="000003A9" w:rsidP="000003A9">
            <w:pPr>
              <w:pStyle w:val="code"/>
              <w:bidi w:val="0"/>
            </w:pPr>
            <w:r>
              <w:lastRenderedPageBreak/>
              <w:t>&lt;article&gt;</w:t>
            </w:r>
          </w:p>
          <w:p w14:paraId="1EF1C365" w14:textId="77777777" w:rsidR="000003A9" w:rsidRDefault="000003A9" w:rsidP="000003A9">
            <w:pPr>
              <w:pStyle w:val="code"/>
              <w:bidi w:val="0"/>
            </w:pPr>
            <w:r>
              <w:t xml:space="preserve">    &lt;header&gt;</w:t>
            </w:r>
          </w:p>
          <w:p w14:paraId="3BE1BD0D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آموزش کامل</w:t>
            </w:r>
            <w:r>
              <w:t xml:space="preserve"> HTML5&lt;/h1&gt;</w:t>
            </w:r>
          </w:p>
          <w:p w14:paraId="5E1E80E0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rPr>
                <w:rFonts w:cs="IRANSansWeb(FaNum) Light"/>
                <w:rtl/>
              </w:rPr>
              <w:t>: محمد رضا</w:t>
            </w:r>
            <w:r>
              <w:rPr>
                <w:rFonts w:cs="IRANSansWeb(FaNum) Light" w:hint="cs"/>
                <w:rtl/>
              </w:rPr>
              <w:t>یی</w:t>
            </w:r>
            <w:r>
              <w:t>&lt;/p&gt;</w:t>
            </w:r>
          </w:p>
          <w:p w14:paraId="5342F375" w14:textId="77777777" w:rsidR="000003A9" w:rsidRDefault="000003A9" w:rsidP="000003A9">
            <w:pPr>
              <w:pStyle w:val="code"/>
              <w:bidi w:val="0"/>
            </w:pPr>
            <w:r>
              <w:t xml:space="preserve">    &lt;/header&gt;</w:t>
            </w:r>
          </w:p>
          <w:p w14:paraId="4A82A06D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10515609" w14:textId="77777777" w:rsidR="000003A9" w:rsidRDefault="000003A9" w:rsidP="000003A9">
            <w:pPr>
              <w:pStyle w:val="code"/>
              <w:bidi w:val="0"/>
            </w:pPr>
            <w:r>
              <w:t xml:space="preserve">    &lt;section id="introduction"&gt;</w:t>
            </w:r>
          </w:p>
          <w:p w14:paraId="1B5E41FB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مقدمه</w:t>
            </w:r>
            <w:r>
              <w:t>&lt;/h2&gt;</w:t>
            </w:r>
          </w:p>
          <w:p w14:paraId="0A160231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&lt;p&gt;HTML5 </w:t>
            </w:r>
            <w:r>
              <w:rPr>
                <w:rFonts w:cs="IRANSansWeb(FaNum) Light"/>
                <w:rtl/>
              </w:rPr>
              <w:t>آخر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نسخه از زبان نشانه‌گذار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ابرمتن است</w:t>
            </w:r>
            <w:r>
              <w:t>...&lt;/p&gt;</w:t>
            </w:r>
          </w:p>
          <w:p w14:paraId="095EDAA2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16F6419C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003FBF77" w14:textId="77777777" w:rsidR="000003A9" w:rsidRDefault="000003A9" w:rsidP="000003A9">
            <w:pPr>
              <w:pStyle w:val="code"/>
              <w:bidi w:val="0"/>
            </w:pPr>
            <w:r>
              <w:t xml:space="preserve">    &lt;section id="semantic-elements"&gt;</w:t>
            </w:r>
          </w:p>
          <w:p w14:paraId="28A0D7C7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تگ‌ها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معنا</w:t>
            </w:r>
            <w:r>
              <w:rPr>
                <w:rFonts w:cs="IRANSansWeb(FaNum) Light" w:hint="cs"/>
                <w:rtl/>
              </w:rPr>
              <w:t>یی</w:t>
            </w:r>
            <w:r>
              <w:t>&lt;/h2&gt;</w:t>
            </w:r>
          </w:p>
          <w:p w14:paraId="3D82B2D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تگ‌ها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معنا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/>
                <w:rtl/>
              </w:rPr>
              <w:t xml:space="preserve"> به درک بهتر ساختار صفحه کمک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کنند</w:t>
            </w:r>
            <w:r>
              <w:t>...&lt;/p&gt;</w:t>
            </w:r>
          </w:p>
          <w:p w14:paraId="5A134675" w14:textId="77777777" w:rsidR="000003A9" w:rsidRDefault="000003A9" w:rsidP="000003A9">
            <w:pPr>
              <w:pStyle w:val="code"/>
              <w:bidi w:val="0"/>
            </w:pPr>
            <w:r>
              <w:t xml:space="preserve">        &lt;ul&gt;</w:t>
            </w:r>
          </w:p>
          <w:p w14:paraId="3082CF5F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&lt;li&gt;</w:t>
            </w:r>
            <w:r>
              <w:rPr>
                <w:rFonts w:cs="IRANSansWeb(FaNum) Light"/>
                <w:rtl/>
              </w:rPr>
              <w:t>تگ</w:t>
            </w:r>
            <w:r>
              <w:t xml:space="preserve"> section&lt;/li&gt;</w:t>
            </w:r>
          </w:p>
          <w:p w14:paraId="255A3353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&lt;li&gt;</w:t>
            </w:r>
            <w:r>
              <w:rPr>
                <w:rFonts w:cs="IRANSansWeb(FaNum) Light"/>
                <w:rtl/>
              </w:rPr>
              <w:t>تگ</w:t>
            </w:r>
            <w:r>
              <w:t xml:space="preserve"> article&lt;/li&gt;</w:t>
            </w:r>
          </w:p>
          <w:p w14:paraId="106FB96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&lt;li&gt;</w:t>
            </w:r>
            <w:r>
              <w:rPr>
                <w:rFonts w:cs="IRANSansWeb(FaNum) Light"/>
                <w:rtl/>
              </w:rPr>
              <w:t>تگ</w:t>
            </w:r>
            <w:r>
              <w:t xml:space="preserve"> header&lt;/li&gt;</w:t>
            </w:r>
          </w:p>
          <w:p w14:paraId="2927FAAF" w14:textId="77777777" w:rsidR="000003A9" w:rsidRDefault="000003A9" w:rsidP="000003A9">
            <w:pPr>
              <w:pStyle w:val="code"/>
              <w:bidi w:val="0"/>
            </w:pPr>
            <w:r>
              <w:t xml:space="preserve">        &lt;/ul&gt;</w:t>
            </w:r>
          </w:p>
          <w:p w14:paraId="7DC8DEBE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1E1610B1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4F8B1EE8" w14:textId="77777777" w:rsidR="000003A9" w:rsidRDefault="000003A9" w:rsidP="000003A9">
            <w:pPr>
              <w:pStyle w:val="code"/>
              <w:bidi w:val="0"/>
            </w:pPr>
            <w:r>
              <w:t xml:space="preserve">    &lt;section id="multimedia"&gt;</w:t>
            </w:r>
          </w:p>
          <w:p w14:paraId="272D847F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المان‌ها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چندرسانه‌ا</w:t>
            </w:r>
            <w:r>
              <w:rPr>
                <w:rFonts w:cs="IRANSansWeb(FaNum) Light" w:hint="cs"/>
                <w:rtl/>
              </w:rPr>
              <w:t>ی</w:t>
            </w:r>
            <w:r>
              <w:t>&lt;/h2&gt;</w:t>
            </w:r>
          </w:p>
          <w:p w14:paraId="1840CA4A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&lt;p&gt;HTML5 </w:t>
            </w:r>
            <w:r>
              <w:rPr>
                <w:rFonts w:cs="IRANSansWeb(FaNum) Light"/>
                <w:rtl/>
              </w:rPr>
              <w:t>قابل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چندرسانه‌ا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قدرتمند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ارائه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دهد</w:t>
            </w:r>
            <w:r>
              <w:t>...&lt;/p&gt;</w:t>
            </w:r>
          </w:p>
          <w:p w14:paraId="089D3DAC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5E4C9C41" w14:textId="13539939" w:rsidR="000003A9" w:rsidRDefault="000003A9" w:rsidP="000003A9">
            <w:pPr>
              <w:pStyle w:val="code"/>
              <w:bidi w:val="0"/>
            </w:pPr>
            <w:r>
              <w:t>&lt;/article&gt;</w:t>
            </w:r>
          </w:p>
        </w:tc>
      </w:tr>
    </w:tbl>
    <w:p w14:paraId="275AF99A" w14:textId="77777777" w:rsidR="000003A9" w:rsidRDefault="000003A9" w:rsidP="000003A9">
      <w:pPr>
        <w:bidi w:val="0"/>
      </w:pPr>
    </w:p>
    <w:p w14:paraId="77FFAD6F" w14:textId="23BEDF65" w:rsidR="000003A9" w:rsidRDefault="000003A9" w:rsidP="000003A9">
      <w:pPr>
        <w:rPr>
          <w:rtl/>
        </w:rPr>
      </w:pPr>
      <w:r>
        <w:rPr>
          <w:rtl/>
        </w:rPr>
        <w:t>مثال ۳: بخش‌ها</w:t>
      </w:r>
      <w:r>
        <w:rPr>
          <w:rFonts w:hint="cs"/>
          <w:rtl/>
        </w:rPr>
        <w:t>ی</w:t>
      </w:r>
      <w:r>
        <w:rPr>
          <w:rtl/>
        </w:rPr>
        <w:t xml:space="preserve"> مختلف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محصول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03A9" w14:paraId="7ADDD96A" w14:textId="77777777" w:rsidTr="000003A9">
        <w:tc>
          <w:tcPr>
            <w:tcW w:w="9350" w:type="dxa"/>
            <w:shd w:val="clear" w:color="auto" w:fill="C5E0B3" w:themeFill="accent6" w:themeFillTint="66"/>
          </w:tcPr>
          <w:p w14:paraId="49752015" w14:textId="77777777" w:rsidR="000003A9" w:rsidRDefault="000003A9" w:rsidP="000003A9">
            <w:pPr>
              <w:pStyle w:val="code"/>
              <w:bidi w:val="0"/>
            </w:pPr>
            <w:r>
              <w:t>&lt;main&gt;</w:t>
            </w:r>
          </w:p>
          <w:p w14:paraId="2D5CA2FE" w14:textId="77777777" w:rsidR="000003A9" w:rsidRDefault="000003A9" w:rsidP="000003A9">
            <w:pPr>
              <w:pStyle w:val="code"/>
              <w:bidi w:val="0"/>
            </w:pPr>
            <w:r>
              <w:t xml:space="preserve">    &lt;section class="product-gallery"&gt;</w:t>
            </w:r>
          </w:p>
          <w:p w14:paraId="55E5AA30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&lt;h2 class="visually-hidden"&gt;</w:t>
            </w:r>
            <w:r>
              <w:rPr>
                <w:rFonts w:cs="IRANSansWeb(FaNum) Light"/>
                <w:rtl/>
              </w:rPr>
              <w:t>گالر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محصول</w:t>
            </w:r>
            <w:r>
              <w:t>&lt;/h2&gt;</w:t>
            </w:r>
          </w:p>
          <w:p w14:paraId="66BECAF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تصاو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 xml:space="preserve"> محصول</w:t>
            </w:r>
            <w:r>
              <w:t xml:space="preserve"> --&gt;</w:t>
            </w:r>
          </w:p>
          <w:p w14:paraId="407CD279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0FA35203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078DFFB4" w14:textId="77777777" w:rsidR="000003A9" w:rsidRDefault="000003A9" w:rsidP="000003A9">
            <w:pPr>
              <w:pStyle w:val="code"/>
              <w:bidi w:val="0"/>
            </w:pPr>
            <w:r>
              <w:t xml:space="preserve">    &lt;section class="product-info"&gt;</w:t>
            </w:r>
          </w:p>
          <w:p w14:paraId="6D976239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لپ‌تپ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سوس</w:t>
            </w:r>
            <w:r>
              <w:t xml:space="preserve"> ROG&lt;/h1&gt;</w:t>
            </w:r>
          </w:p>
          <w:p w14:paraId="63A009A2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لپ‌تپ 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نگ</w:t>
            </w:r>
            <w:r>
              <w:rPr>
                <w:rFonts w:cs="IRANSansWeb(FaNum) Light"/>
                <w:rtl/>
              </w:rPr>
              <w:t xml:space="preserve"> با پردازنده</w:t>
            </w:r>
            <w:r>
              <w:t xml:space="preserve"> Core i7&lt;/p&gt;</w:t>
            </w:r>
          </w:p>
          <w:p w14:paraId="0D9E7F78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&lt;div class="price"&gt;</w:t>
            </w:r>
            <w:r>
              <w:rPr>
                <w:rFonts w:cs="IRANSansWeb(FaNum) Light"/>
                <w:rtl/>
              </w:rPr>
              <w:t>۱۵,۰۰۰,۰۰۰</w:t>
            </w:r>
            <w:r>
              <w:t xml:space="preserve"> </w:t>
            </w:r>
            <w:r>
              <w:rPr>
                <w:rFonts w:cs="IRANSansWeb(FaNum) Light"/>
                <w:rtl/>
              </w:rPr>
              <w:t>تومان</w:t>
            </w:r>
            <w:r>
              <w:t>&lt;/div&gt;</w:t>
            </w:r>
          </w:p>
          <w:p w14:paraId="148CDC7D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7AF35C3B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652645CF" w14:textId="77777777" w:rsidR="000003A9" w:rsidRDefault="000003A9" w:rsidP="000003A9">
            <w:pPr>
              <w:pStyle w:val="code"/>
              <w:bidi w:val="0"/>
            </w:pPr>
            <w:r>
              <w:lastRenderedPageBreak/>
              <w:t xml:space="preserve">    &lt;section class="product-specs"&gt;</w:t>
            </w:r>
          </w:p>
          <w:p w14:paraId="0850F22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مشخصات فن</w:t>
            </w:r>
            <w:r>
              <w:rPr>
                <w:rFonts w:cs="IRANSansWeb(FaNum) Light" w:hint="cs"/>
                <w:rtl/>
              </w:rPr>
              <w:t>ی</w:t>
            </w:r>
            <w:r>
              <w:t>&lt;/h2&gt;</w:t>
            </w:r>
          </w:p>
          <w:p w14:paraId="2465FDAF" w14:textId="77777777" w:rsidR="000003A9" w:rsidRDefault="000003A9" w:rsidP="000003A9">
            <w:pPr>
              <w:pStyle w:val="code"/>
              <w:bidi w:val="0"/>
            </w:pPr>
            <w:r>
              <w:t xml:space="preserve">        &lt;table&gt;</w:t>
            </w:r>
          </w:p>
          <w:p w14:paraId="77C1FBA9" w14:textId="77777777" w:rsidR="000003A9" w:rsidRDefault="000003A9" w:rsidP="000003A9">
            <w:pPr>
              <w:pStyle w:val="code"/>
              <w:bidi w:val="0"/>
            </w:pPr>
            <w:r>
              <w:t xml:space="preserve">            &lt;tr&gt;</w:t>
            </w:r>
          </w:p>
          <w:p w14:paraId="67E08179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&lt;th&gt;</w:t>
            </w:r>
            <w:r>
              <w:rPr>
                <w:rFonts w:cs="IRANSansWeb(FaNum) Light"/>
                <w:rtl/>
              </w:rPr>
              <w:t>پردازنده</w:t>
            </w:r>
            <w:r>
              <w:t>&lt;/th&gt;</w:t>
            </w:r>
          </w:p>
          <w:p w14:paraId="2AD3DB32" w14:textId="77777777" w:rsidR="000003A9" w:rsidRDefault="000003A9" w:rsidP="000003A9">
            <w:pPr>
              <w:pStyle w:val="code"/>
              <w:bidi w:val="0"/>
            </w:pPr>
            <w:r>
              <w:t xml:space="preserve">                &lt;td&gt;Intel Core i7&lt;/td&gt;</w:t>
            </w:r>
          </w:p>
          <w:p w14:paraId="1C8CD7A5" w14:textId="77777777" w:rsidR="000003A9" w:rsidRDefault="000003A9" w:rsidP="000003A9">
            <w:pPr>
              <w:pStyle w:val="code"/>
              <w:bidi w:val="0"/>
            </w:pPr>
            <w:r>
              <w:t xml:space="preserve">            &lt;/tr&gt;</w:t>
            </w:r>
          </w:p>
          <w:p w14:paraId="62399D8C" w14:textId="77777777" w:rsidR="000003A9" w:rsidRDefault="000003A9" w:rsidP="000003A9">
            <w:pPr>
              <w:pStyle w:val="code"/>
              <w:bidi w:val="0"/>
            </w:pPr>
            <w:r>
              <w:t xml:space="preserve">            &lt;tr&gt;</w:t>
            </w:r>
          </w:p>
          <w:p w14:paraId="575DDE12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&lt;th&gt;</w:t>
            </w:r>
            <w:r>
              <w:rPr>
                <w:rFonts w:cs="IRANSansWeb(FaNum) Light"/>
                <w:rtl/>
              </w:rPr>
              <w:t>رم</w:t>
            </w:r>
            <w:r>
              <w:t>&lt;/th&gt;</w:t>
            </w:r>
          </w:p>
          <w:p w14:paraId="471D4D0D" w14:textId="77777777" w:rsidR="000003A9" w:rsidRDefault="000003A9" w:rsidP="000003A9">
            <w:pPr>
              <w:pStyle w:val="code"/>
              <w:bidi w:val="0"/>
            </w:pPr>
            <w:r>
              <w:t xml:space="preserve">                &lt;td&gt;16GB&lt;/td&gt;</w:t>
            </w:r>
          </w:p>
          <w:p w14:paraId="4A21D6DF" w14:textId="77777777" w:rsidR="000003A9" w:rsidRDefault="000003A9" w:rsidP="000003A9">
            <w:pPr>
              <w:pStyle w:val="code"/>
              <w:bidi w:val="0"/>
            </w:pPr>
            <w:r>
              <w:t xml:space="preserve">            &lt;/tr&gt;</w:t>
            </w:r>
          </w:p>
          <w:p w14:paraId="0F3CF91D" w14:textId="77777777" w:rsidR="000003A9" w:rsidRDefault="000003A9" w:rsidP="000003A9">
            <w:pPr>
              <w:pStyle w:val="code"/>
              <w:bidi w:val="0"/>
            </w:pPr>
            <w:r>
              <w:t xml:space="preserve">        &lt;/table&gt;</w:t>
            </w:r>
          </w:p>
          <w:p w14:paraId="312D87AE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3ABAF641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3185DF80" w14:textId="77777777" w:rsidR="000003A9" w:rsidRDefault="000003A9" w:rsidP="000003A9">
            <w:pPr>
              <w:pStyle w:val="code"/>
              <w:bidi w:val="0"/>
            </w:pPr>
            <w:r>
              <w:t xml:space="preserve">    &lt;section class="customer-reviews"&gt;</w:t>
            </w:r>
          </w:p>
          <w:p w14:paraId="77DBFAB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نظرات مشتر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t>&lt;/h2&gt;</w:t>
            </w:r>
          </w:p>
          <w:p w14:paraId="4D2DB6FD" w14:textId="77777777" w:rsidR="000003A9" w:rsidRDefault="000003A9" w:rsidP="000003A9">
            <w:pPr>
              <w:pStyle w:val="code"/>
              <w:bidi w:val="0"/>
            </w:pPr>
            <w:r>
              <w:t xml:space="preserve">        &lt;article class="review"&gt;</w:t>
            </w:r>
          </w:p>
          <w:p w14:paraId="6DD1DB7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عال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 قدرتمند</w:t>
            </w:r>
            <w:r>
              <w:t>&lt;/h3&gt;</w:t>
            </w:r>
          </w:p>
          <w:p w14:paraId="26DCDF49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لپ‌تپ واقعاً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نگ</w:t>
            </w:r>
            <w:r>
              <w:rPr>
                <w:rFonts w:cs="IRANSansWeb(FaNum) Light"/>
                <w:rtl/>
              </w:rPr>
              <w:t xml:space="preserve"> عال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t>...&lt;/p&gt;</w:t>
            </w:r>
          </w:p>
          <w:p w14:paraId="026ECDF6" w14:textId="77777777" w:rsidR="000003A9" w:rsidRDefault="000003A9" w:rsidP="000003A9">
            <w:pPr>
              <w:pStyle w:val="code"/>
              <w:bidi w:val="0"/>
            </w:pPr>
            <w:r>
              <w:t xml:space="preserve">        &lt;/article&gt;</w:t>
            </w:r>
          </w:p>
          <w:p w14:paraId="6FE0130E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19C021D0" w14:textId="0248053D" w:rsidR="000003A9" w:rsidRDefault="000003A9" w:rsidP="000003A9">
            <w:pPr>
              <w:pStyle w:val="code"/>
              <w:bidi w:val="0"/>
            </w:pPr>
            <w:r>
              <w:t>&lt;/main&gt;</w:t>
            </w:r>
          </w:p>
        </w:tc>
      </w:tr>
    </w:tbl>
    <w:p w14:paraId="2C8A8904" w14:textId="7F02A2D4" w:rsidR="000003A9" w:rsidRDefault="000003A9" w:rsidP="000003A9">
      <w:pPr>
        <w:rPr>
          <w:rtl/>
        </w:rPr>
      </w:pPr>
      <w:r>
        <w:rPr>
          <w:rtl/>
        </w:rPr>
        <w:lastRenderedPageBreak/>
        <w:t>تفاوت `&lt;</w:t>
      </w:r>
      <w:r>
        <w:t>section</w:t>
      </w:r>
      <w:r>
        <w:rPr>
          <w:rtl/>
        </w:rPr>
        <w:t>&gt;` با تگ‌ها</w:t>
      </w:r>
      <w:r>
        <w:rPr>
          <w:rFonts w:hint="cs"/>
          <w:rtl/>
        </w:rPr>
        <w:t>ی</w:t>
      </w:r>
      <w:r>
        <w:rPr>
          <w:rtl/>
        </w:rPr>
        <w:t xml:space="preserve"> مشابه</w:t>
      </w:r>
    </w:p>
    <w:p w14:paraId="6547E34B" w14:textId="4C4FBF27" w:rsidR="000003A9" w:rsidRDefault="000003A9" w:rsidP="000003A9">
      <w:r>
        <w:rPr>
          <w:rtl/>
        </w:rPr>
        <w:t xml:space="preserve"> &lt;</w:t>
      </w:r>
      <w:r>
        <w:t>section&gt;` vs `&lt;article</w:t>
      </w:r>
      <w:r>
        <w:rPr>
          <w:rtl/>
        </w:rPr>
        <w:t>&gt;`</w:t>
      </w:r>
    </w:p>
    <w:p w14:paraId="11E7B3B4" w14:textId="0510D4F7" w:rsidR="000003A9" w:rsidRDefault="000003A9" w:rsidP="000003A9">
      <w:pPr>
        <w:rPr>
          <w:rtl/>
        </w:rPr>
      </w:pPr>
      <w:r>
        <w:rPr>
          <w:rtl/>
        </w:rPr>
        <w:t>- &lt;</w:t>
      </w:r>
      <w:r>
        <w:t>article</w:t>
      </w:r>
      <w:r>
        <w:rPr>
          <w:rtl/>
        </w:rPr>
        <w:t>&gt;`: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 و قابل انتشار مجدا (مانند پست وبلاگ، خبر)</w:t>
      </w:r>
    </w:p>
    <w:p w14:paraId="00E5B2BF" w14:textId="723658D5" w:rsidR="000003A9" w:rsidRDefault="000003A9" w:rsidP="000003A9">
      <w:pPr>
        <w:rPr>
          <w:rtl/>
        </w:rPr>
      </w:pPr>
      <w:r>
        <w:rPr>
          <w:rtl/>
        </w:rPr>
        <w:t>- &lt;</w:t>
      </w:r>
      <w:r>
        <w:t>section</w:t>
      </w:r>
      <w:r>
        <w:rPr>
          <w:rtl/>
        </w:rPr>
        <w:t>&gt;`: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مرتبط (ن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</w:t>
      </w:r>
      <w:r>
        <w:t>context</w:t>
      </w:r>
      <w:r>
        <w:rPr>
          <w:rtl/>
        </w:rPr>
        <w:t xml:space="preserve"> صفحه دارد)</w:t>
      </w:r>
    </w:p>
    <w:p w14:paraId="72ABB21C" w14:textId="171EDF3A" w:rsidR="000003A9" w:rsidRDefault="000003A9" w:rsidP="000003A9">
      <w:pPr>
        <w:rPr>
          <w:rtl/>
        </w:rPr>
      </w:pPr>
      <w:r>
        <w:rPr>
          <w:rtl/>
        </w:rPr>
        <w:t>موارد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`&lt;</w:t>
      </w:r>
      <w:r>
        <w:t>section</w:t>
      </w:r>
      <w:r>
        <w:rPr>
          <w:rtl/>
        </w:rPr>
        <w:t>&gt;`</w:t>
      </w:r>
    </w:p>
    <w:p w14:paraId="1416A20C" w14:textId="26483A25" w:rsidR="000003A9" w:rsidRDefault="000003A9" w:rsidP="000003A9">
      <w:pPr>
        <w:rPr>
          <w:rtl/>
        </w:rPr>
      </w:pPr>
      <w:r>
        <w:rPr>
          <w:rtl/>
        </w:rPr>
        <w:t>1.  فصل‌ها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مقاله</w:t>
      </w:r>
    </w:p>
    <w:p w14:paraId="43535291" w14:textId="525D4190" w:rsidR="000003A9" w:rsidRDefault="000003A9" w:rsidP="000003A9">
      <w:pPr>
        <w:rPr>
          <w:rtl/>
        </w:rPr>
      </w:pPr>
      <w:r>
        <w:rPr>
          <w:rtl/>
        </w:rPr>
        <w:t>2.  بخش‌ها</w:t>
      </w:r>
      <w:r>
        <w:rPr>
          <w:rFonts w:hint="cs"/>
          <w:rtl/>
        </w:rPr>
        <w:t>ی</w:t>
      </w:r>
      <w:r>
        <w:rPr>
          <w:rtl/>
        </w:rPr>
        <w:t xml:space="preserve"> مختلف صفحه اصل</w:t>
      </w:r>
      <w:r>
        <w:rPr>
          <w:rFonts w:hint="cs"/>
          <w:rtl/>
        </w:rPr>
        <w:t>ی</w:t>
      </w:r>
    </w:p>
    <w:p w14:paraId="6E9364F5" w14:textId="1590CF2E" w:rsidR="000003A9" w:rsidRDefault="000003A9" w:rsidP="000003A9">
      <w:pPr>
        <w:rPr>
          <w:rtl/>
        </w:rPr>
      </w:pPr>
      <w:r>
        <w:rPr>
          <w:rtl/>
        </w:rPr>
        <w:t>3.  تب‌ها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</w:p>
    <w:p w14:paraId="2794F481" w14:textId="23BA916E" w:rsidR="000003A9" w:rsidRDefault="000003A9" w:rsidP="000003A9">
      <w:pPr>
        <w:rPr>
          <w:rtl/>
        </w:rPr>
      </w:pPr>
      <w:r>
        <w:rPr>
          <w:rtl/>
        </w:rPr>
        <w:t>4.  بخش‌ها</w:t>
      </w:r>
      <w:r>
        <w:rPr>
          <w:rFonts w:hint="cs"/>
          <w:rtl/>
        </w:rPr>
        <w:t>ی</w:t>
      </w:r>
      <w:r>
        <w:rPr>
          <w:rtl/>
        </w:rPr>
        <w:t xml:space="preserve"> مختلف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برنامه تحت وب</w:t>
      </w:r>
    </w:p>
    <w:p w14:paraId="0945DF2A" w14:textId="6594C57E" w:rsidR="000003A9" w:rsidRDefault="000003A9" w:rsidP="000003A9">
      <w:pPr>
        <w:rPr>
          <w:rtl/>
        </w:rPr>
      </w:pPr>
      <w:r>
        <w:rPr>
          <w:rtl/>
        </w:rPr>
        <w:t>نکات مهم در استفاده از `&lt;</w:t>
      </w:r>
      <w:r>
        <w:t>section</w:t>
      </w:r>
      <w:r>
        <w:rPr>
          <w:rtl/>
        </w:rPr>
        <w:t>&gt;`</w:t>
      </w:r>
    </w:p>
    <w:p w14:paraId="0375C1A0" w14:textId="07B56E96" w:rsidR="000003A9" w:rsidRDefault="000003A9" w:rsidP="000003A9">
      <w:pPr>
        <w:pStyle w:val="ListParagraph"/>
        <w:numPr>
          <w:ilvl w:val="0"/>
          <w:numId w:val="28"/>
        </w:numPr>
      </w:pPr>
      <w:r>
        <w:rPr>
          <w:rtl/>
        </w:rPr>
        <w:t>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عنوان داشته باشد: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0003A9" w14:paraId="19F1908D" w14:textId="77777777" w:rsidTr="006034ED">
        <w:tc>
          <w:tcPr>
            <w:tcW w:w="9355" w:type="dxa"/>
            <w:shd w:val="clear" w:color="auto" w:fill="C5E0B3" w:themeFill="accent6" w:themeFillTint="66"/>
          </w:tcPr>
          <w:p w14:paraId="656F0F46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&lt;!-- </w:t>
            </w:r>
            <w:r>
              <w:rPr>
                <w:rFonts w:cs="IRANSansWeb(FaNum) Light"/>
                <w:rtl/>
              </w:rPr>
              <w:t>صح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ح</w:t>
            </w:r>
            <w:r>
              <w:t xml:space="preserve"> --&gt;</w:t>
            </w:r>
          </w:p>
          <w:p w14:paraId="70A9CCBD" w14:textId="77777777" w:rsidR="005241A4" w:rsidRDefault="005241A4" w:rsidP="005241A4">
            <w:pPr>
              <w:pStyle w:val="code"/>
              <w:bidi w:val="0"/>
            </w:pPr>
            <w:r>
              <w:t>&lt;section&gt;</w:t>
            </w:r>
          </w:p>
          <w:p w14:paraId="3D206679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Fonts w:cs="IRANSansWeb(FaNum) Light"/>
                <w:rtl/>
              </w:rPr>
              <w:t>عنوان بخش</w:t>
            </w:r>
            <w:r>
              <w:t>&lt;/h2&gt;</w:t>
            </w:r>
          </w:p>
          <w:p w14:paraId="1F07F485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بخش</w:t>
            </w:r>
            <w:r>
              <w:t>...&lt;/p&gt;</w:t>
            </w:r>
          </w:p>
          <w:p w14:paraId="0F3C4D83" w14:textId="77777777" w:rsidR="005241A4" w:rsidRDefault="005241A4" w:rsidP="005241A4">
            <w:pPr>
              <w:pStyle w:val="code"/>
              <w:bidi w:val="0"/>
            </w:pPr>
            <w:r>
              <w:t>&lt;/section&gt;</w:t>
            </w:r>
          </w:p>
          <w:p w14:paraId="1776611A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</w:p>
          <w:p w14:paraId="3377D300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cs="IRANSansWeb(FaNum) Light"/>
                <w:rtl/>
              </w:rPr>
              <w:t>نادرست</w:t>
            </w:r>
            <w:r>
              <w:t xml:space="preserve"> --&gt;</w:t>
            </w:r>
          </w:p>
          <w:p w14:paraId="16E67574" w14:textId="77777777" w:rsidR="005241A4" w:rsidRDefault="005241A4" w:rsidP="005241A4">
            <w:pPr>
              <w:pStyle w:val="code"/>
              <w:bidi w:val="0"/>
            </w:pPr>
            <w:r>
              <w:t>&lt;section&gt;</w:t>
            </w:r>
          </w:p>
          <w:p w14:paraId="22349D70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بدون عنوان</w:t>
            </w:r>
            <w:r>
              <w:t>...&lt;/p&gt;</w:t>
            </w:r>
          </w:p>
          <w:p w14:paraId="73E4572F" w14:textId="5788914D" w:rsidR="000003A9" w:rsidRDefault="005241A4" w:rsidP="005241A4">
            <w:pPr>
              <w:pStyle w:val="code"/>
              <w:bidi w:val="0"/>
            </w:pPr>
            <w:r>
              <w:t>&lt;/section&gt;</w:t>
            </w:r>
          </w:p>
        </w:tc>
      </w:tr>
    </w:tbl>
    <w:p w14:paraId="33F5B7D0" w14:textId="400B5793" w:rsidR="000003A9" w:rsidRDefault="000003A9" w:rsidP="000003A9">
      <w:pPr>
        <w:rPr>
          <w:rtl/>
        </w:rPr>
      </w:pPr>
      <w:r>
        <w:rPr>
          <w:rtl/>
        </w:rPr>
        <w:t>2.  برا</w:t>
      </w:r>
      <w:r>
        <w:rPr>
          <w:rFonts w:hint="cs"/>
          <w:rtl/>
        </w:rPr>
        <w:t>ی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استفاده نشود:</w:t>
      </w:r>
    </w:p>
    <w:p w14:paraId="749986B1" w14:textId="77777777" w:rsidR="000003A9" w:rsidRDefault="000003A9" w:rsidP="000003A9">
      <w:pPr>
        <w:rPr>
          <w:rtl/>
        </w:rPr>
      </w:pPr>
      <w:r>
        <w:rPr>
          <w:rtl/>
        </w:rPr>
        <w:t xml:space="preserve">    - از `&lt;</w:t>
      </w:r>
      <w:r>
        <w:t>div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0D1363A" w14:textId="77777777" w:rsidR="000003A9" w:rsidRDefault="000003A9" w:rsidP="000003A9">
      <w:pPr>
        <w:rPr>
          <w:rtl/>
        </w:rPr>
      </w:pPr>
      <w:r>
        <w:rPr>
          <w:rtl/>
        </w:rPr>
        <w:t xml:space="preserve">    - از `&lt;</w:t>
      </w:r>
      <w:r>
        <w:t>section</w:t>
      </w:r>
      <w:r>
        <w:rPr>
          <w:rtl/>
        </w:rPr>
        <w:t>&gt;` فقط برا</w:t>
      </w:r>
      <w:r>
        <w:rPr>
          <w:rFonts w:hint="cs"/>
          <w:rtl/>
        </w:rPr>
        <w:t>ی</w:t>
      </w:r>
      <w:r>
        <w:rPr>
          <w:rtl/>
        </w:rPr>
        <w:t xml:space="preserve"> معناساز</w:t>
      </w:r>
      <w:r>
        <w:rPr>
          <w:rFonts w:hint="cs"/>
          <w:rtl/>
        </w:rPr>
        <w:t>ی</w:t>
      </w:r>
      <w:r>
        <w:rPr>
          <w:rtl/>
        </w:rPr>
        <w:t xml:space="preserve"> محتوا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7724663" w14:textId="37892555" w:rsidR="000003A9" w:rsidRDefault="000003A9" w:rsidP="000003A9">
      <w:r>
        <w:rPr>
          <w:rtl/>
        </w:rPr>
        <w:t>3.  تودرتو بودن مجاز: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41A4" w14:paraId="7267CDEA" w14:textId="77777777" w:rsidTr="006034ED">
        <w:tc>
          <w:tcPr>
            <w:tcW w:w="9350" w:type="dxa"/>
            <w:shd w:val="clear" w:color="auto" w:fill="E2EFD9" w:themeFill="accent6" w:themeFillTint="33"/>
          </w:tcPr>
          <w:p w14:paraId="5588DC02" w14:textId="77777777" w:rsidR="005241A4" w:rsidRDefault="005241A4" w:rsidP="005241A4">
            <w:pPr>
              <w:pStyle w:val="code"/>
              <w:bidi w:val="0"/>
            </w:pPr>
            <w:r>
              <w:t>&lt;section&gt;</w:t>
            </w:r>
          </w:p>
          <w:p w14:paraId="7E6D1EC7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Fonts w:cs="IRANSansWeb(FaNum) Light"/>
                <w:rtl/>
              </w:rPr>
              <w:t>بخش اصل</w:t>
            </w:r>
            <w:r>
              <w:rPr>
                <w:rFonts w:cs="IRANSansWeb(FaNum) Light" w:hint="cs"/>
                <w:rtl/>
              </w:rPr>
              <w:t>ی</w:t>
            </w:r>
            <w:r>
              <w:t>&lt;/h2&gt;</w:t>
            </w:r>
          </w:p>
          <w:p w14:paraId="3B42A145" w14:textId="77777777" w:rsidR="005241A4" w:rsidRDefault="005241A4" w:rsidP="005241A4">
            <w:pPr>
              <w:pStyle w:val="code"/>
              <w:bidi w:val="0"/>
            </w:pPr>
            <w:r>
              <w:t xml:space="preserve">    &lt;section&gt;</w:t>
            </w:r>
          </w:p>
          <w:p w14:paraId="063199FA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ربخش</w:t>
            </w:r>
            <w:r>
              <w:rPr>
                <w:rFonts w:cs="IRANSansWeb(FaNum) Light"/>
                <w:rtl/>
              </w:rPr>
              <w:t xml:space="preserve"> اول</w:t>
            </w:r>
            <w:r>
              <w:t>&lt;/h3&gt;</w:t>
            </w:r>
          </w:p>
          <w:p w14:paraId="37ECD15B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ربخش</w:t>
            </w:r>
            <w:r>
              <w:t>...&lt;/p&gt;</w:t>
            </w:r>
          </w:p>
          <w:p w14:paraId="1328591E" w14:textId="77777777" w:rsidR="005241A4" w:rsidRDefault="005241A4" w:rsidP="005241A4">
            <w:pPr>
              <w:pStyle w:val="code"/>
              <w:bidi w:val="0"/>
            </w:pPr>
            <w:r>
              <w:t xml:space="preserve">    &lt;/section&gt;</w:t>
            </w:r>
          </w:p>
          <w:p w14:paraId="44D9CBAF" w14:textId="0DEF8B33" w:rsidR="005241A4" w:rsidRDefault="005241A4" w:rsidP="005241A4">
            <w:pPr>
              <w:pStyle w:val="code"/>
              <w:bidi w:val="0"/>
            </w:pPr>
            <w:r>
              <w:t>&lt;/section&gt;</w:t>
            </w:r>
          </w:p>
        </w:tc>
      </w:tr>
    </w:tbl>
    <w:p w14:paraId="70B6327D" w14:textId="3E9F4CAD" w:rsidR="000003A9" w:rsidRDefault="000003A9" w:rsidP="000003A9">
      <w:pPr>
        <w:rPr>
          <w:rtl/>
        </w:rPr>
      </w:pPr>
    </w:p>
    <w:p w14:paraId="77FAB118" w14:textId="35F1F30A" w:rsidR="000003A9" w:rsidRDefault="000003A9" w:rsidP="000003A9"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section</w:t>
      </w:r>
      <w:r>
        <w:rPr>
          <w:rtl/>
        </w:rPr>
        <w:t>&gt;` در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 به طور کامل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 w:rsidR="005241A4">
        <w:t>.</w:t>
      </w:r>
    </w:p>
    <w:p w14:paraId="19FB4928" w14:textId="5C1FC95D" w:rsidR="005241A4" w:rsidRDefault="005241A4" w:rsidP="005241A4">
      <w:pPr>
        <w:pStyle w:val="Heading2"/>
        <w:rPr>
          <w:rtl/>
        </w:rPr>
      </w:pPr>
      <w:bookmarkStart w:id="70" w:name="_Toc211464508"/>
      <w:r>
        <w:rPr>
          <w:rFonts w:hint="cs"/>
          <w:rtl/>
        </w:rPr>
        <w:t xml:space="preserve">تگ </w:t>
      </w:r>
      <w:r>
        <w:t>article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70"/>
    </w:p>
    <w:p w14:paraId="2BE149B8" w14:textId="2F3CDBE5" w:rsidR="00D810ED" w:rsidRDefault="00D810ED" w:rsidP="00D810ED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article</w:t>
      </w:r>
      <w:r>
        <w:rPr>
          <w:rtl/>
        </w:rPr>
        <w:t>&gt;`</w:t>
      </w:r>
    </w:p>
    <w:p w14:paraId="33C5B95B" w14:textId="6188BEED" w:rsidR="00D810ED" w:rsidRDefault="00D810ED" w:rsidP="00D810ED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article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 و خودکفا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محتوا</w:t>
      </w:r>
      <w:r>
        <w:rPr>
          <w:rFonts w:hint="cs"/>
          <w:rtl/>
        </w:rPr>
        <w:t>ی</w:t>
      </w:r>
      <w:r>
        <w:rPr>
          <w:rtl/>
        </w:rPr>
        <w:t xml:space="preserve"> داخل `&lt;</w:t>
      </w:r>
      <w:r>
        <w:t>article</w:t>
      </w:r>
      <w:r>
        <w:rPr>
          <w:rtl/>
        </w:rPr>
        <w:t>&gt;`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تنها</w:t>
      </w:r>
      <w:r>
        <w:rPr>
          <w:rFonts w:hint="cs"/>
          <w:rtl/>
        </w:rPr>
        <w:t>یی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کامل داشته باشد و قابل انتشار مجدد باشد.</w:t>
      </w:r>
    </w:p>
    <w:p w14:paraId="061E37DB" w14:textId="5FE7DD0E" w:rsidR="00D810ED" w:rsidRDefault="00D810ED" w:rsidP="00D810ED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article</w:t>
      </w:r>
      <w:r>
        <w:rPr>
          <w:rtl/>
        </w:rPr>
        <w:t>&gt;`</w:t>
      </w:r>
    </w:p>
    <w:p w14:paraId="6130F05F" w14:textId="77777777" w:rsidR="00D810ED" w:rsidRDefault="00D810ED" w:rsidP="00D810ED">
      <w:pPr>
        <w:rPr>
          <w:rtl/>
        </w:rPr>
      </w:pPr>
      <w:r>
        <w:rPr>
          <w:rFonts w:hint="eastAsia"/>
          <w:rtl/>
        </w:rPr>
        <w:lastRenderedPageBreak/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 تنها</w:t>
      </w:r>
      <w:r>
        <w:rPr>
          <w:rFonts w:hint="cs"/>
          <w:rtl/>
        </w:rPr>
        <w:t>یی</w:t>
      </w:r>
      <w:r>
        <w:rPr>
          <w:rtl/>
        </w:rPr>
        <w:t xml:space="preserve"> و خارج از </w:t>
      </w:r>
      <w:r>
        <w:t>context</w:t>
      </w:r>
      <w:r>
        <w:rPr>
          <w:rtl/>
        </w:rPr>
        <w:t xml:space="preserve"> صفحه فعل</w:t>
      </w:r>
      <w:r>
        <w:rPr>
          <w:rFonts w:hint="cs"/>
          <w:rtl/>
        </w:rPr>
        <w:t>ی</w:t>
      </w:r>
      <w:r>
        <w:rPr>
          <w:rtl/>
        </w:rPr>
        <w:t xml:space="preserve"> معنا داشته باشد و قابل انتشار در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باشد.</w:t>
      </w:r>
    </w:p>
    <w:p w14:paraId="012D1F58" w14:textId="4B4D8BB8" w:rsidR="00D810ED" w:rsidRDefault="00D810ED" w:rsidP="00D810ED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article</w:t>
      </w:r>
      <w:r>
        <w:rPr>
          <w:rtl/>
        </w:rPr>
        <w:t>&gt;`</w:t>
      </w:r>
    </w:p>
    <w:p w14:paraId="2A568044" w14:textId="77195E7D" w:rsidR="00D810ED" w:rsidRDefault="00D810ED" w:rsidP="00D810ED">
      <w:pPr>
        <w:rPr>
          <w:rtl/>
        </w:rPr>
      </w:pPr>
      <w:r>
        <w:rPr>
          <w:rtl/>
        </w:rPr>
        <w:t>1.  محتوا</w:t>
      </w:r>
      <w:r>
        <w:rPr>
          <w:rFonts w:hint="cs"/>
          <w:rtl/>
        </w:rPr>
        <w:t>ی</w:t>
      </w:r>
      <w:r>
        <w:rPr>
          <w:rtl/>
        </w:rPr>
        <w:t xml:space="preserve"> مستقل (</w:t>
      </w:r>
      <w:r>
        <w:t>Self-contained</w:t>
      </w:r>
      <w:r>
        <w:rPr>
          <w:rtl/>
        </w:rPr>
        <w:t>):</w:t>
      </w:r>
    </w:p>
    <w:p w14:paraId="53838A3E" w14:textId="77777777" w:rsidR="00D810ED" w:rsidRDefault="00D810ED" w:rsidP="00D810ED">
      <w:pPr>
        <w:rPr>
          <w:rtl/>
        </w:rPr>
      </w:pPr>
      <w:r>
        <w:rPr>
          <w:rtl/>
        </w:rPr>
        <w:t xml:space="preserve">    - محتوا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تنها</w:t>
      </w:r>
      <w:r>
        <w:rPr>
          <w:rFonts w:hint="cs"/>
          <w:rtl/>
        </w:rPr>
        <w:t>یی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کامل داشته باشد</w:t>
      </w:r>
    </w:p>
    <w:p w14:paraId="785B48AF" w14:textId="77777777" w:rsidR="00D810ED" w:rsidRDefault="00D810ED" w:rsidP="00D810ED">
      <w:pPr>
        <w:rPr>
          <w:rtl/>
        </w:rPr>
      </w:pPr>
      <w:r>
        <w:rPr>
          <w:rtl/>
        </w:rPr>
        <w:t xml:space="preserve">    - قابل درک باشد حت</w:t>
      </w:r>
      <w:r>
        <w:rPr>
          <w:rFonts w:hint="cs"/>
          <w:rtl/>
        </w:rPr>
        <w:t>ی</w:t>
      </w:r>
      <w:r>
        <w:rPr>
          <w:rtl/>
        </w:rPr>
        <w:t xml:space="preserve"> اگر از بق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صفحه جدا شود</w:t>
      </w:r>
    </w:p>
    <w:p w14:paraId="635B4794" w14:textId="0C5083AE" w:rsidR="00D810ED" w:rsidRDefault="00D810ED" w:rsidP="00D810ED">
      <w:pPr>
        <w:rPr>
          <w:rtl/>
        </w:rPr>
      </w:pPr>
      <w:r>
        <w:rPr>
          <w:rtl/>
        </w:rPr>
        <w:t>2.  قابل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مجدد:</w:t>
      </w:r>
    </w:p>
    <w:p w14:paraId="3FD5D993" w14:textId="77777777" w:rsidR="00D810ED" w:rsidRDefault="00D810ED" w:rsidP="00D810ED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در </w:t>
      </w:r>
      <w:r>
        <w:t>RSS feeds</w:t>
      </w:r>
      <w:r>
        <w:rPr>
          <w:rtl/>
        </w:rPr>
        <w:t>،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tl/>
        </w:rPr>
        <w:t xml:space="preserve"> استفاده شود</w:t>
      </w:r>
    </w:p>
    <w:p w14:paraId="0A08A9F5" w14:textId="77777777" w:rsidR="00D810ED" w:rsidRDefault="00D810ED" w:rsidP="00D810ED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سند</w:t>
      </w:r>
      <w:r>
        <w:rPr>
          <w:rFonts w:hint="cs"/>
          <w:rtl/>
        </w:rPr>
        <w:t>ی</w:t>
      </w:r>
      <w:r>
        <w:rPr>
          <w:rFonts w:hint="eastAsia"/>
          <w:rtl/>
        </w:rPr>
        <w:t>کاس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(</w:t>
      </w:r>
      <w:r>
        <w:t>Syndication</w:t>
      </w:r>
      <w:r>
        <w:rPr>
          <w:rtl/>
        </w:rPr>
        <w:t>) مناسب است</w:t>
      </w:r>
    </w:p>
    <w:p w14:paraId="2E5D937C" w14:textId="134F91F3" w:rsidR="00D810ED" w:rsidRDefault="00D810ED" w:rsidP="00D810ED">
      <w:pPr>
        <w:rPr>
          <w:rtl/>
        </w:rPr>
      </w:pPr>
      <w:r>
        <w:rPr>
          <w:rtl/>
        </w:rPr>
        <w:t>3.  قابل استفاده چندباره:</w:t>
      </w:r>
    </w:p>
    <w:p w14:paraId="56EFD98E" w14:textId="5BA18D9F" w:rsidR="00D810ED" w:rsidRDefault="00D810ED" w:rsidP="00D810ED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`&lt;</w:t>
      </w:r>
      <w:r>
        <w:t>article</w:t>
      </w:r>
      <w:r>
        <w:rPr>
          <w:rtl/>
        </w:rPr>
        <w:t xml:space="preserve">&gt;`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A7A10CD" w14:textId="77777777" w:rsidR="00D810ED" w:rsidRDefault="00D810ED" w:rsidP="00D810ED">
      <w:pPr>
        <w:rPr>
          <w:rtl/>
        </w:rPr>
      </w:pPr>
      <w:r>
        <w:rPr>
          <w:rtl/>
        </w:rPr>
        <w:t xml:space="preserve">    - هر </w:t>
      </w:r>
      <w:r>
        <w:t>article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 و مجزا</w:t>
      </w:r>
      <w:r>
        <w:rPr>
          <w:rFonts w:hint="cs"/>
          <w:rtl/>
        </w:rPr>
        <w:t>یی</w:t>
      </w:r>
      <w:r>
        <w:rPr>
          <w:rtl/>
        </w:rPr>
        <w:t xml:space="preserve"> دارد</w:t>
      </w:r>
    </w:p>
    <w:p w14:paraId="59547A92" w14:textId="6F470232" w:rsidR="00D810ED" w:rsidRDefault="00D810ED" w:rsidP="00D810ED">
      <w:pPr>
        <w:rPr>
          <w:rtl/>
        </w:rPr>
      </w:pPr>
      <w:r>
        <w:rPr>
          <w:rtl/>
        </w:rPr>
        <w:t>نحوه استفاده از تگ `&lt;</w:t>
      </w:r>
      <w:r>
        <w:t>article</w:t>
      </w:r>
      <w:r>
        <w:rPr>
          <w:rtl/>
        </w:rPr>
        <w:t>&gt;`</w:t>
      </w:r>
    </w:p>
    <w:p w14:paraId="291DDF43" w14:textId="516F3A06" w:rsidR="00D810ED" w:rsidRDefault="00D810ED" w:rsidP="00D810ED">
      <w:pPr>
        <w:rPr>
          <w:rtl/>
        </w:rPr>
      </w:pPr>
      <w:r>
        <w:rPr>
          <w:rtl/>
        </w:rPr>
        <w:t>مثال ۱: پست‌ها</w:t>
      </w:r>
      <w:r>
        <w:rPr>
          <w:rFonts w:hint="cs"/>
          <w:rtl/>
        </w:rPr>
        <w:t>ی</w:t>
      </w:r>
      <w:r>
        <w:rPr>
          <w:rtl/>
        </w:rPr>
        <w:t xml:space="preserve"> وبلاگ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0ED" w14:paraId="188B0020" w14:textId="77777777" w:rsidTr="00D810ED">
        <w:tc>
          <w:tcPr>
            <w:tcW w:w="9350" w:type="dxa"/>
            <w:shd w:val="clear" w:color="auto" w:fill="C5E0B3" w:themeFill="accent6" w:themeFillTint="66"/>
          </w:tcPr>
          <w:p w14:paraId="7EEFB35C" w14:textId="77777777" w:rsidR="00D810ED" w:rsidRDefault="00D810ED" w:rsidP="00D810ED">
            <w:pPr>
              <w:pStyle w:val="code"/>
              <w:bidi w:val="0"/>
            </w:pPr>
            <w:r>
              <w:t>&lt;!DOCTYPE html&gt;</w:t>
            </w:r>
          </w:p>
          <w:p w14:paraId="4CC0D2CD" w14:textId="77777777" w:rsidR="00D810ED" w:rsidRDefault="00D810ED" w:rsidP="00D810ED">
            <w:pPr>
              <w:pStyle w:val="code"/>
              <w:bidi w:val="0"/>
            </w:pPr>
            <w:r>
              <w:t>&lt;html lang="fa" dir="rtl"&gt;</w:t>
            </w:r>
          </w:p>
          <w:p w14:paraId="1C63CF20" w14:textId="77777777" w:rsidR="00D810ED" w:rsidRDefault="00D810ED" w:rsidP="00D810ED">
            <w:pPr>
              <w:pStyle w:val="code"/>
              <w:bidi w:val="0"/>
            </w:pPr>
            <w:r>
              <w:t>&lt;head&gt;</w:t>
            </w:r>
          </w:p>
          <w:p w14:paraId="3C0DD17F" w14:textId="77777777" w:rsidR="00D810ED" w:rsidRDefault="00D810ED" w:rsidP="00D810ED">
            <w:pPr>
              <w:pStyle w:val="code"/>
              <w:bidi w:val="0"/>
            </w:pPr>
            <w:r>
              <w:t xml:space="preserve">    &lt;meta charset="UTF-8"&gt;</w:t>
            </w:r>
          </w:p>
          <w:p w14:paraId="792ACAED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وبلاگ آموزش</w:t>
            </w:r>
            <w:r>
              <w:rPr>
                <w:rFonts w:cs="IRANSansWeb(FaNum) Light" w:hint="cs"/>
                <w:rtl/>
              </w:rPr>
              <w:t>ی</w:t>
            </w:r>
            <w:r>
              <w:t>&lt;/title&gt;</w:t>
            </w:r>
          </w:p>
          <w:p w14:paraId="79B7E579" w14:textId="77777777" w:rsidR="00D810ED" w:rsidRDefault="00D810ED" w:rsidP="00D810ED">
            <w:pPr>
              <w:pStyle w:val="code"/>
              <w:bidi w:val="0"/>
            </w:pPr>
            <w:r>
              <w:t>&lt;/head&gt;</w:t>
            </w:r>
          </w:p>
          <w:p w14:paraId="1EEB4B12" w14:textId="77777777" w:rsidR="00D810ED" w:rsidRDefault="00D810ED" w:rsidP="00D810ED">
            <w:pPr>
              <w:pStyle w:val="code"/>
              <w:bidi w:val="0"/>
            </w:pPr>
            <w:r>
              <w:t>&lt;body&gt;</w:t>
            </w:r>
          </w:p>
          <w:p w14:paraId="43ABAB9C" w14:textId="77777777" w:rsidR="00D810ED" w:rsidRDefault="00D810ED" w:rsidP="00D810ED">
            <w:pPr>
              <w:pStyle w:val="code"/>
              <w:bidi w:val="0"/>
            </w:pPr>
            <w:r>
              <w:t xml:space="preserve">    &lt;header&gt;</w:t>
            </w:r>
          </w:p>
          <w:p w14:paraId="2BE350BF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وبلاگ آموزش برنامه‌نو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</w:t>
            </w:r>
            <w:r>
              <w:rPr>
                <w:rFonts w:cs="IRANSansWeb(FaNum) Light" w:hint="cs"/>
                <w:rtl/>
              </w:rPr>
              <w:t>ی</w:t>
            </w:r>
            <w:r>
              <w:t>&lt;/h1&gt;</w:t>
            </w:r>
          </w:p>
          <w:p w14:paraId="4A9D7764" w14:textId="77777777" w:rsidR="00D810ED" w:rsidRDefault="00D810ED" w:rsidP="00D810ED">
            <w:pPr>
              <w:pStyle w:val="code"/>
              <w:bidi w:val="0"/>
            </w:pPr>
            <w:r>
              <w:t xml:space="preserve">    &lt;/header&gt;</w:t>
            </w:r>
          </w:p>
          <w:p w14:paraId="15FA2686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</w:p>
          <w:p w14:paraId="38A4AB70" w14:textId="77777777" w:rsidR="00D810ED" w:rsidRDefault="00D810ED" w:rsidP="00D810ED">
            <w:pPr>
              <w:pStyle w:val="code"/>
              <w:bidi w:val="0"/>
            </w:pPr>
            <w:r>
              <w:t xml:space="preserve">    &lt;main&gt;</w:t>
            </w:r>
          </w:p>
          <w:p w14:paraId="2051A97A" w14:textId="77777777" w:rsidR="00D810ED" w:rsidRDefault="00D810ED" w:rsidP="00D810ED">
            <w:pPr>
              <w:pStyle w:val="code"/>
              <w:bidi w:val="0"/>
            </w:pPr>
            <w:r>
              <w:t xml:space="preserve">        &lt;article class="blog-post"&gt;</w:t>
            </w:r>
          </w:p>
          <w:p w14:paraId="77DF733A" w14:textId="77777777" w:rsidR="00D810ED" w:rsidRDefault="00D810ED" w:rsidP="00D810ED">
            <w:pPr>
              <w:pStyle w:val="code"/>
              <w:bidi w:val="0"/>
            </w:pPr>
            <w:r>
              <w:t xml:space="preserve">            &lt;header&gt;</w:t>
            </w:r>
          </w:p>
          <w:p w14:paraId="525463F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&lt;h2&gt;</w:t>
            </w:r>
            <w:r>
              <w:rPr>
                <w:rFonts w:cs="IRANSansWeb(FaNum) Light"/>
                <w:rtl/>
              </w:rPr>
              <w:t>آموزش کامل تگ‌ها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HTML5&lt;/h2&gt;</w:t>
            </w:r>
          </w:p>
          <w:p w14:paraId="0A8BEA27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&lt;p&gt;</w:t>
            </w:r>
          </w:p>
          <w:p w14:paraId="34A2917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            &lt;time datetime="2023-10-01"&gt;</w:t>
            </w:r>
            <w:r>
              <w:rPr>
                <w:rFonts w:cs="IRANSansWeb(FaNum) Light"/>
                <w:rtl/>
              </w:rPr>
              <w:t>۱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مهر ۱۴۰۲</w:t>
            </w:r>
            <w:r>
              <w:t xml:space="preserve">&lt;/time&gt; | </w:t>
            </w:r>
          </w:p>
          <w:p w14:paraId="5BB35E04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t>: &lt;span&gt;</w:t>
            </w:r>
            <w:r>
              <w:rPr>
                <w:rFonts w:cs="IRANSansWeb(FaNum) Light"/>
                <w:rtl/>
              </w:rPr>
              <w:t>محمد رضا</w:t>
            </w:r>
            <w:r>
              <w:rPr>
                <w:rFonts w:cs="IRANSansWeb(FaNum) Light" w:hint="cs"/>
                <w:rtl/>
              </w:rPr>
              <w:t>یی</w:t>
            </w:r>
            <w:r>
              <w:t>&lt;/span&gt;</w:t>
            </w:r>
          </w:p>
          <w:p w14:paraId="0B2AACDA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&lt;/p&gt;</w:t>
            </w:r>
          </w:p>
          <w:p w14:paraId="7F35E229" w14:textId="77777777" w:rsidR="00D810ED" w:rsidRDefault="00D810ED" w:rsidP="00D810ED">
            <w:pPr>
              <w:pStyle w:val="code"/>
              <w:bidi w:val="0"/>
            </w:pPr>
            <w:r>
              <w:t xml:space="preserve">            &lt;/header&gt;</w:t>
            </w:r>
          </w:p>
          <w:p w14:paraId="51323D39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0F639724" w14:textId="77777777" w:rsidR="00D810ED" w:rsidRDefault="00D810ED" w:rsidP="00D810ED">
            <w:pPr>
              <w:pStyle w:val="code"/>
              <w:bidi w:val="0"/>
            </w:pPr>
            <w:r>
              <w:t xml:space="preserve">            &lt;section&gt;</w:t>
            </w:r>
          </w:p>
          <w:p w14:paraId="7AA9F4F9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مقدمه</w:t>
            </w:r>
            <w:r>
              <w:t>&lt;/h3&gt;</w:t>
            </w:r>
          </w:p>
          <w:p w14:paraId="6527FDCC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&lt;p&gt;HTML5 </w:t>
            </w:r>
            <w:r>
              <w:rPr>
                <w:rFonts w:cs="IRANSansWeb(FaNum) Light"/>
                <w:rtl/>
              </w:rPr>
              <w:t>آخر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نسخه از زبان نشانه‌گذار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ابرمتن است که</w:t>
            </w:r>
            <w:r>
              <w:t>...&lt;/p&gt;</w:t>
            </w:r>
          </w:p>
          <w:p w14:paraId="4A40795D" w14:textId="77777777" w:rsidR="00D810ED" w:rsidRDefault="00D810ED" w:rsidP="00D810ED">
            <w:pPr>
              <w:pStyle w:val="code"/>
              <w:bidi w:val="0"/>
            </w:pPr>
            <w:r>
              <w:t xml:space="preserve">            &lt;/section&gt;</w:t>
            </w:r>
          </w:p>
          <w:p w14:paraId="267CC119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1B08AD88" w14:textId="77777777" w:rsidR="00D810ED" w:rsidRDefault="00D810ED" w:rsidP="00D810ED">
            <w:pPr>
              <w:pStyle w:val="code"/>
              <w:bidi w:val="0"/>
            </w:pPr>
            <w:r>
              <w:t xml:space="preserve">            &lt;section&gt;</w:t>
            </w:r>
          </w:p>
          <w:p w14:paraId="36F5FEE4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تگ‌ها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معنا</w:t>
            </w:r>
            <w:r>
              <w:rPr>
                <w:rFonts w:cs="IRANSansWeb(FaNum) Light" w:hint="cs"/>
                <w:rtl/>
              </w:rPr>
              <w:t>یی</w:t>
            </w:r>
            <w:r>
              <w:t>&lt;/h3&gt;</w:t>
            </w:r>
          </w:p>
          <w:p w14:paraId="16404B6B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تگ‌ها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معنا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/>
                <w:rtl/>
              </w:rPr>
              <w:t xml:space="preserve"> به درک بهتر ساختار صفحه کمک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کنند</w:t>
            </w:r>
            <w:r>
              <w:t>...&lt;/p&gt;</w:t>
            </w:r>
          </w:p>
          <w:p w14:paraId="3B9A1280" w14:textId="77777777" w:rsidR="00D810ED" w:rsidRDefault="00D810ED" w:rsidP="00D810ED">
            <w:pPr>
              <w:pStyle w:val="code"/>
              <w:bidi w:val="0"/>
            </w:pPr>
            <w:r>
              <w:t xml:space="preserve">            &lt;/section&gt;</w:t>
            </w:r>
          </w:p>
          <w:p w14:paraId="20C48F0B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2FB06AF8" w14:textId="77777777" w:rsidR="00D810ED" w:rsidRDefault="00D810ED" w:rsidP="00D810ED">
            <w:pPr>
              <w:pStyle w:val="code"/>
              <w:bidi w:val="0"/>
            </w:pPr>
            <w:r>
              <w:t xml:space="preserve">            &lt;footer&gt;</w:t>
            </w:r>
          </w:p>
          <w:p w14:paraId="1E047AFF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&lt;div class="tags"&gt;</w:t>
            </w:r>
          </w:p>
          <w:p w14:paraId="2CEF4661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&lt;span&gt;</w:t>
            </w:r>
            <w:r>
              <w:rPr>
                <w:rFonts w:cs="IRANSansWeb(FaNum) Light"/>
                <w:rtl/>
              </w:rPr>
              <w:t>برچسب‌ها</w:t>
            </w:r>
            <w:r>
              <w:t>: &lt;/span&gt;</w:t>
            </w:r>
          </w:p>
          <w:p w14:paraId="726BC47D" w14:textId="77777777" w:rsidR="00D810ED" w:rsidRDefault="00D810ED" w:rsidP="00D810ED">
            <w:pPr>
              <w:pStyle w:val="code"/>
              <w:bidi w:val="0"/>
            </w:pPr>
            <w:r>
              <w:t xml:space="preserve">                    &lt;a href="/tag/html"&gt;HTML&lt;/a&gt;</w:t>
            </w:r>
          </w:p>
          <w:p w14:paraId="2B5DD3AA" w14:textId="77777777" w:rsidR="00D810ED" w:rsidRDefault="00D810ED" w:rsidP="00D810ED">
            <w:pPr>
              <w:pStyle w:val="code"/>
              <w:bidi w:val="0"/>
            </w:pPr>
            <w:r>
              <w:t xml:space="preserve">                    &lt;a href="/tag/html5"&gt;HTML5&lt;/a&gt;</w:t>
            </w:r>
          </w:p>
          <w:p w14:paraId="498DFC1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&lt;a href="/tag/web"&gt;</w:t>
            </w:r>
            <w:r>
              <w:rPr>
                <w:rFonts w:cs="IRANSansWeb(FaNum) Light"/>
                <w:rtl/>
              </w:rPr>
              <w:t>وب</w:t>
            </w:r>
            <w:r>
              <w:t>&lt;/a&gt;</w:t>
            </w:r>
          </w:p>
          <w:p w14:paraId="670D0EAA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&lt;/div&gt;</w:t>
            </w:r>
          </w:p>
          <w:p w14:paraId="7AF889D0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&lt;div class="comments"&gt;</w:t>
            </w:r>
          </w:p>
          <w:p w14:paraId="2BCBECA5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&lt;h4&gt;</w:t>
            </w:r>
            <w:r>
              <w:rPr>
                <w:rFonts w:cs="IRANSansWeb(FaNum) Light"/>
                <w:rtl/>
              </w:rPr>
              <w:t>نظرات</w:t>
            </w:r>
            <w:r>
              <w:t xml:space="preserve"> (</w:t>
            </w:r>
            <w:r>
              <w:rPr>
                <w:rFonts w:cs="IRANSansWeb(FaNum) Light"/>
                <w:rtl/>
              </w:rPr>
              <w:t>۵</w:t>
            </w:r>
            <w:r>
              <w:t>)&lt;/h4&gt;</w:t>
            </w:r>
          </w:p>
          <w:p w14:paraId="494247FD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&lt;!-- 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ست</w:t>
            </w:r>
            <w:r>
              <w:rPr>
                <w:rFonts w:cs="IRANSansWeb(FaNum) Light"/>
                <w:rtl/>
              </w:rPr>
              <w:t xml:space="preserve"> نظرات</w:t>
            </w:r>
            <w:r>
              <w:t xml:space="preserve"> --&gt;</w:t>
            </w:r>
          </w:p>
          <w:p w14:paraId="0ED08AC8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&lt;/div&gt;</w:t>
            </w:r>
          </w:p>
          <w:p w14:paraId="7168D446" w14:textId="77777777" w:rsidR="00D810ED" w:rsidRDefault="00D810ED" w:rsidP="00D810ED">
            <w:pPr>
              <w:pStyle w:val="code"/>
              <w:bidi w:val="0"/>
            </w:pPr>
            <w:r>
              <w:t xml:space="preserve">            &lt;/footer&gt;</w:t>
            </w:r>
          </w:p>
          <w:p w14:paraId="5DA4756B" w14:textId="77777777" w:rsidR="00D810ED" w:rsidRDefault="00D810ED" w:rsidP="00D810ED">
            <w:pPr>
              <w:pStyle w:val="code"/>
              <w:bidi w:val="0"/>
            </w:pPr>
            <w:r>
              <w:t xml:space="preserve">        &lt;/article&gt;</w:t>
            </w:r>
          </w:p>
          <w:p w14:paraId="09396A9B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</w:p>
          <w:p w14:paraId="7ABB82E3" w14:textId="77777777" w:rsidR="00D810ED" w:rsidRDefault="00D810ED" w:rsidP="00D810ED">
            <w:pPr>
              <w:pStyle w:val="code"/>
              <w:bidi w:val="0"/>
            </w:pPr>
            <w:r>
              <w:t xml:space="preserve">        &lt;article class="blog-post"&gt;</w:t>
            </w:r>
          </w:p>
          <w:p w14:paraId="069942B8" w14:textId="77777777" w:rsidR="00D810ED" w:rsidRDefault="00D810ED" w:rsidP="00D810ED">
            <w:pPr>
              <w:pStyle w:val="code"/>
              <w:bidi w:val="0"/>
            </w:pPr>
            <w:r>
              <w:t xml:space="preserve">            &lt;header&gt;</w:t>
            </w:r>
          </w:p>
          <w:p w14:paraId="40A130E2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&lt;h2&gt;</w:t>
            </w:r>
            <w:r>
              <w:rPr>
                <w:rFonts w:cs="IRANSansWeb(FaNum) Light"/>
                <w:rtl/>
              </w:rPr>
              <w:t>آموزش</w:t>
            </w:r>
            <w:r>
              <w:t xml:space="preserve"> Flexbox </w:t>
            </w:r>
            <w:r>
              <w:rPr>
                <w:rFonts w:cs="IRANSansWeb(FaNum) Light"/>
                <w:rtl/>
              </w:rPr>
              <w:t>در</w:t>
            </w:r>
            <w:r>
              <w:t xml:space="preserve"> CSS&lt;/h2&gt;</w:t>
            </w:r>
          </w:p>
          <w:p w14:paraId="02DD361B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&lt;p&gt;</w:t>
            </w:r>
          </w:p>
          <w:p w14:paraId="7B7161C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&lt;time datetime="2023-09-25"&gt;</w:t>
            </w:r>
            <w:r>
              <w:rPr>
                <w:rFonts w:cs="IRANSansWeb(FaNum) Light"/>
                <w:rtl/>
              </w:rPr>
              <w:t>۲۵</w:t>
            </w:r>
            <w:r>
              <w:t xml:space="preserve"> </w:t>
            </w:r>
            <w:r>
              <w:rPr>
                <w:rFonts w:cs="IRANSansWeb(FaNum) Light"/>
                <w:rtl/>
              </w:rPr>
              <w:t>شهر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ور</w:t>
            </w:r>
            <w:r>
              <w:rPr>
                <w:rFonts w:cs="IRANSansWeb(FaNum) Light"/>
                <w:rtl/>
              </w:rPr>
              <w:t xml:space="preserve"> ۱۴۰۲</w:t>
            </w:r>
            <w:r>
              <w:t xml:space="preserve">&lt;/time&gt; | </w:t>
            </w:r>
          </w:p>
          <w:p w14:paraId="47C1036F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t>: &lt;span&gt;</w:t>
            </w:r>
            <w:r>
              <w:rPr>
                <w:rFonts w:cs="IRANSansWeb(FaNum) Light"/>
                <w:rtl/>
              </w:rPr>
              <w:t>زهرا کر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t>&lt;/span&gt;</w:t>
            </w:r>
          </w:p>
          <w:p w14:paraId="52AD98B5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&lt;/p&gt;</w:t>
            </w:r>
          </w:p>
          <w:p w14:paraId="68C83A5B" w14:textId="77777777" w:rsidR="00D810ED" w:rsidRDefault="00D810ED" w:rsidP="00D810ED">
            <w:pPr>
              <w:pStyle w:val="code"/>
              <w:bidi w:val="0"/>
            </w:pPr>
            <w:r>
              <w:t xml:space="preserve">            &lt;/header&gt;</w:t>
            </w:r>
          </w:p>
          <w:p w14:paraId="6473B6C2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&lt;p&gt;Flexbox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روش مدرن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دمان</w:t>
            </w:r>
            <w:r>
              <w:rPr>
                <w:rFonts w:cs="IRANSansWeb(FaNum) Light"/>
                <w:rtl/>
              </w:rPr>
              <w:t xml:space="preserve"> در</w:t>
            </w:r>
            <w:r>
              <w:t xml:space="preserve"> CSS </w:t>
            </w:r>
            <w:r>
              <w:rPr>
                <w:rFonts w:cs="IRANSansWeb(FaNum) Light"/>
                <w:rtl/>
              </w:rPr>
              <w:t>است</w:t>
            </w:r>
            <w:r>
              <w:t>...&lt;/p&gt;</w:t>
            </w:r>
          </w:p>
          <w:p w14:paraId="46371A6D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کامل مقاله</w:t>
            </w:r>
            <w:r>
              <w:t xml:space="preserve"> --&gt;</w:t>
            </w:r>
          </w:p>
          <w:p w14:paraId="4AFD9B4B" w14:textId="77777777" w:rsidR="00D810ED" w:rsidRDefault="00D810ED" w:rsidP="00D810ED">
            <w:pPr>
              <w:pStyle w:val="code"/>
              <w:bidi w:val="0"/>
            </w:pPr>
            <w:r>
              <w:t xml:space="preserve">        &lt;/article&gt;</w:t>
            </w:r>
          </w:p>
          <w:p w14:paraId="7E3B61F6" w14:textId="77777777" w:rsidR="00D810ED" w:rsidRDefault="00D810ED" w:rsidP="00D810ED">
            <w:pPr>
              <w:pStyle w:val="code"/>
              <w:bidi w:val="0"/>
            </w:pPr>
            <w:r>
              <w:lastRenderedPageBreak/>
              <w:t xml:space="preserve">    &lt;/main&gt;</w:t>
            </w:r>
          </w:p>
          <w:p w14:paraId="472A12C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</w:p>
          <w:p w14:paraId="341F323D" w14:textId="77777777" w:rsidR="00D810ED" w:rsidRDefault="00D810ED" w:rsidP="00D810ED">
            <w:pPr>
              <w:pStyle w:val="code"/>
              <w:bidi w:val="0"/>
            </w:pPr>
            <w:r>
              <w:t xml:space="preserve">    &lt;footer&gt;</w:t>
            </w:r>
          </w:p>
          <w:p w14:paraId="2BD70EC0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فوتر 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 xml:space="preserve"> --&gt;</w:t>
            </w:r>
          </w:p>
          <w:p w14:paraId="745DA540" w14:textId="77777777" w:rsidR="00D810ED" w:rsidRDefault="00D810ED" w:rsidP="00D810ED">
            <w:pPr>
              <w:pStyle w:val="code"/>
              <w:bidi w:val="0"/>
            </w:pPr>
            <w:r>
              <w:t xml:space="preserve">    &lt;/footer&gt;</w:t>
            </w:r>
          </w:p>
          <w:p w14:paraId="47998FB8" w14:textId="77777777" w:rsidR="00D810ED" w:rsidRDefault="00D810ED" w:rsidP="00D810ED">
            <w:pPr>
              <w:pStyle w:val="code"/>
              <w:bidi w:val="0"/>
            </w:pPr>
            <w:r>
              <w:t>&lt;/body&gt;</w:t>
            </w:r>
          </w:p>
          <w:p w14:paraId="49FD614F" w14:textId="692B6F44" w:rsidR="00D810ED" w:rsidRDefault="00D810ED" w:rsidP="00D810ED">
            <w:pPr>
              <w:pStyle w:val="code"/>
              <w:bidi w:val="0"/>
            </w:pPr>
            <w:r>
              <w:t>&lt;/html&gt;</w:t>
            </w:r>
          </w:p>
        </w:tc>
      </w:tr>
    </w:tbl>
    <w:p w14:paraId="4C206D98" w14:textId="77777777" w:rsidR="00D810ED" w:rsidRDefault="00D810ED" w:rsidP="00D810ED">
      <w:pPr>
        <w:bidi w:val="0"/>
        <w:rPr>
          <w:rtl/>
        </w:rPr>
      </w:pPr>
    </w:p>
    <w:p w14:paraId="7BFF2D57" w14:textId="0964A166" w:rsidR="00D810ED" w:rsidRDefault="00D810ED" w:rsidP="00D810ED">
      <w:pPr>
        <w:rPr>
          <w:rtl/>
        </w:rPr>
      </w:pPr>
      <w:r>
        <w:rPr>
          <w:rtl/>
        </w:rPr>
        <w:t>مثال ۲: اخبار و مطالب خبر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0ED" w14:paraId="09C46830" w14:textId="77777777" w:rsidTr="00D810ED">
        <w:tc>
          <w:tcPr>
            <w:tcW w:w="9350" w:type="dxa"/>
            <w:shd w:val="clear" w:color="auto" w:fill="C5E0B3" w:themeFill="accent6" w:themeFillTint="66"/>
          </w:tcPr>
          <w:p w14:paraId="0E94416C" w14:textId="77777777" w:rsidR="00D810ED" w:rsidRDefault="00D810ED" w:rsidP="00D810ED">
            <w:pPr>
              <w:pStyle w:val="code"/>
              <w:bidi w:val="0"/>
            </w:pPr>
            <w:r>
              <w:t>&lt;section class="news-feed"&gt;</w:t>
            </w:r>
          </w:p>
          <w:p w14:paraId="689E7FC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Fonts w:cs="IRANSansWeb(FaNum) Light"/>
                <w:rtl/>
              </w:rPr>
              <w:t>آخر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اخبار</w:t>
            </w:r>
            <w:r>
              <w:t>&lt;/h2&gt;</w:t>
            </w:r>
          </w:p>
          <w:p w14:paraId="23991AA9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43A09AAA" w14:textId="77777777" w:rsidR="00D810ED" w:rsidRDefault="00D810ED" w:rsidP="00D810ED">
            <w:pPr>
              <w:pStyle w:val="code"/>
              <w:bidi w:val="0"/>
            </w:pPr>
            <w:r>
              <w:t xml:space="preserve">    &lt;article class="news-item"&gt;</w:t>
            </w:r>
          </w:p>
          <w:p w14:paraId="035A3A5D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انتشار نسخه جد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/>
                <w:rtl/>
              </w:rPr>
              <w:t xml:space="preserve"> مرورگر فا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رفاکس</w:t>
            </w:r>
            <w:r>
              <w:t>&lt;/h3&gt;</w:t>
            </w:r>
          </w:p>
          <w:p w14:paraId="377DA3A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شرکت موز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لا</w:t>
            </w:r>
            <w:r>
              <w:rPr>
                <w:rFonts w:cs="IRANSansWeb(FaNum) Light"/>
                <w:rtl/>
              </w:rPr>
              <w:t xml:space="preserve"> امروز نسخه ۱۲۰ مرورگر فا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رفاکس</w:t>
            </w:r>
            <w:r>
              <w:rPr>
                <w:rFonts w:cs="IRANSansWeb(FaNum) Light"/>
                <w:rtl/>
              </w:rPr>
              <w:t xml:space="preserve"> را منتشر کرد</w:t>
            </w:r>
            <w:r>
              <w:t>...&lt;/p&gt;</w:t>
            </w:r>
          </w:p>
          <w:p w14:paraId="69FC1B67" w14:textId="77777777" w:rsidR="00D810ED" w:rsidRDefault="00D810ED" w:rsidP="00D810ED">
            <w:pPr>
              <w:pStyle w:val="code"/>
              <w:bidi w:val="0"/>
            </w:pPr>
            <w:r>
              <w:t xml:space="preserve">        &lt;footer&gt;</w:t>
            </w:r>
          </w:p>
          <w:p w14:paraId="07B4212D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منبع: خبرگزار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فناور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&lt;/span&gt; | </w:t>
            </w:r>
          </w:p>
          <w:p w14:paraId="24697E43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&lt;time datetime="2023-10-15"&gt;</w:t>
            </w:r>
            <w:r>
              <w:rPr>
                <w:rFonts w:cs="IRANSansWeb(FaNum) Light"/>
                <w:rtl/>
              </w:rPr>
              <w:t>۱۵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</w:t>
            </w:r>
          </w:p>
          <w:p w14:paraId="7E1D8BAE" w14:textId="77777777" w:rsidR="00D810ED" w:rsidRDefault="00D810ED" w:rsidP="00D810ED">
            <w:pPr>
              <w:pStyle w:val="code"/>
              <w:bidi w:val="0"/>
            </w:pPr>
            <w:r>
              <w:t xml:space="preserve">        &lt;/footer&gt;</w:t>
            </w:r>
          </w:p>
          <w:p w14:paraId="4E848D05" w14:textId="77777777" w:rsidR="00D810ED" w:rsidRDefault="00D810ED" w:rsidP="00D810ED">
            <w:pPr>
              <w:pStyle w:val="code"/>
              <w:bidi w:val="0"/>
            </w:pPr>
            <w:r>
              <w:t xml:space="preserve">    &lt;/article&gt;</w:t>
            </w:r>
          </w:p>
          <w:p w14:paraId="4E22C791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274EDBD8" w14:textId="77777777" w:rsidR="00D810ED" w:rsidRDefault="00D810ED" w:rsidP="00D810ED">
            <w:pPr>
              <w:pStyle w:val="code"/>
              <w:bidi w:val="0"/>
            </w:pPr>
            <w:r>
              <w:t xml:space="preserve">    &lt;article class="news-item"&gt;</w:t>
            </w:r>
          </w:p>
          <w:p w14:paraId="1754C2F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کنفرانس وب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ران</w:t>
            </w:r>
            <w:r>
              <w:rPr>
                <w:rFonts w:cs="IRANSansWeb(FaNum) Light"/>
                <w:rtl/>
              </w:rPr>
              <w:t xml:space="preserve"> ۱۴۰۲</w:t>
            </w:r>
            <w:r>
              <w:t>&lt;/h3&gt;</w:t>
            </w:r>
          </w:p>
          <w:p w14:paraId="29C83AE0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کنفرانس سالانه توسعه دهندگان وب در 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 xml:space="preserve"> ۲۰ آبان برگزار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شود</w:t>
            </w:r>
            <w:r>
              <w:t>...&lt;/p&gt;</w:t>
            </w:r>
          </w:p>
          <w:p w14:paraId="01875F3F" w14:textId="77777777" w:rsidR="00D810ED" w:rsidRDefault="00D810ED" w:rsidP="00D810ED">
            <w:pPr>
              <w:pStyle w:val="code"/>
              <w:bidi w:val="0"/>
            </w:pPr>
            <w:r>
              <w:t xml:space="preserve">        &lt;footer&gt;</w:t>
            </w:r>
          </w:p>
          <w:p w14:paraId="415DAC62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منبع: انجمن برنامه‌نو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سان</w:t>
            </w:r>
            <w:r>
              <w:rPr>
                <w:rFonts w:cs="IRANSansWeb(FaNum) Light"/>
                <w:rtl/>
              </w:rPr>
              <w:t xml:space="preserve">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ران</w:t>
            </w:r>
            <w:r>
              <w:t xml:space="preserve">&lt;/span&gt; | </w:t>
            </w:r>
          </w:p>
          <w:p w14:paraId="41AB03CB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&lt;time datetime="2023-10-10"&gt;</w:t>
            </w:r>
            <w:r>
              <w:rPr>
                <w:rFonts w:cs="IRANSansWeb(FaNum) Light"/>
                <w:rtl/>
              </w:rPr>
              <w:t>۱۰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</w:t>
            </w:r>
          </w:p>
          <w:p w14:paraId="58BD6008" w14:textId="77777777" w:rsidR="00D810ED" w:rsidRDefault="00D810ED" w:rsidP="00D810ED">
            <w:pPr>
              <w:pStyle w:val="code"/>
              <w:bidi w:val="0"/>
            </w:pPr>
            <w:r>
              <w:t xml:space="preserve">        &lt;/footer&gt;</w:t>
            </w:r>
          </w:p>
          <w:p w14:paraId="7419F236" w14:textId="77777777" w:rsidR="00D810ED" w:rsidRDefault="00D810ED" w:rsidP="00D810ED">
            <w:pPr>
              <w:pStyle w:val="code"/>
              <w:bidi w:val="0"/>
            </w:pPr>
            <w:r>
              <w:t xml:space="preserve">    &lt;/article&gt;</w:t>
            </w:r>
          </w:p>
          <w:p w14:paraId="419B9C35" w14:textId="226E039F" w:rsidR="00D810ED" w:rsidRDefault="00D810ED" w:rsidP="00D810ED">
            <w:pPr>
              <w:pStyle w:val="code"/>
              <w:bidi w:val="0"/>
            </w:pPr>
            <w:r>
              <w:t>&lt;/section&gt;</w:t>
            </w:r>
          </w:p>
        </w:tc>
      </w:tr>
    </w:tbl>
    <w:p w14:paraId="077B4F1B" w14:textId="77777777" w:rsidR="00D810ED" w:rsidRDefault="00D810ED" w:rsidP="00D810ED">
      <w:pPr>
        <w:bidi w:val="0"/>
      </w:pPr>
    </w:p>
    <w:p w14:paraId="5CAD51DF" w14:textId="7A52AFA6" w:rsidR="00D810ED" w:rsidRDefault="00D810ED" w:rsidP="00D810ED">
      <w:pPr>
        <w:rPr>
          <w:rtl/>
        </w:rPr>
      </w:pPr>
      <w:r>
        <w:rPr>
          <w:rtl/>
        </w:rPr>
        <w:t>مثال ۳: نظرات کاربران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0ED" w14:paraId="7C1C3146" w14:textId="77777777" w:rsidTr="00D810ED">
        <w:tc>
          <w:tcPr>
            <w:tcW w:w="9350" w:type="dxa"/>
            <w:shd w:val="clear" w:color="auto" w:fill="C5E0B3" w:themeFill="accent6" w:themeFillTint="66"/>
          </w:tcPr>
          <w:p w14:paraId="0D2C396C" w14:textId="77777777" w:rsidR="00D810ED" w:rsidRDefault="00D810ED" w:rsidP="00D810ED">
            <w:pPr>
              <w:pStyle w:val="code"/>
              <w:bidi w:val="0"/>
            </w:pPr>
            <w:r>
              <w:t>&lt;section class="user-comments"&gt;</w:t>
            </w:r>
          </w:p>
          <w:p w14:paraId="74A3A2A6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Fonts w:cs="IRANSansWeb(FaNum) Light"/>
                <w:rtl/>
              </w:rPr>
              <w:t>نظرات کاربران</w:t>
            </w:r>
            <w:r>
              <w:t>&lt;/h2&gt;</w:t>
            </w:r>
          </w:p>
          <w:p w14:paraId="44A39FE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543A6CCF" w14:textId="77777777" w:rsidR="00D810ED" w:rsidRDefault="00D810ED" w:rsidP="00D810ED">
            <w:pPr>
              <w:pStyle w:val="code"/>
              <w:bidi w:val="0"/>
            </w:pPr>
            <w:r>
              <w:t xml:space="preserve">    &lt;article class="comment"&gt;</w:t>
            </w:r>
          </w:p>
          <w:p w14:paraId="606D1FC2" w14:textId="77777777" w:rsidR="00D810ED" w:rsidRDefault="00D810ED" w:rsidP="00D810ED">
            <w:pPr>
              <w:pStyle w:val="code"/>
              <w:bidi w:val="0"/>
            </w:pPr>
            <w:r>
              <w:t xml:space="preserve">        &lt;header&gt;</w:t>
            </w:r>
          </w:p>
          <w:p w14:paraId="5568382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تجربه استفاده از محصول</w:t>
            </w:r>
            <w:r>
              <w:t>&lt;/h3&gt;</w:t>
            </w:r>
          </w:p>
          <w:p w14:paraId="1A3F38D7" w14:textId="77777777" w:rsidR="00D810ED" w:rsidRDefault="00D810ED" w:rsidP="00D810ED">
            <w:pPr>
              <w:pStyle w:val="code"/>
              <w:bidi w:val="0"/>
            </w:pPr>
            <w:r>
              <w:t xml:space="preserve">            &lt;div class="comment-meta"&gt;</w:t>
            </w:r>
          </w:p>
          <w:p w14:paraId="06744F93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        &lt;span&gt;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rPr>
                <w:rFonts w:cs="IRANSansWeb(FaNum) Light"/>
                <w:rtl/>
              </w:rPr>
              <w:t>: عل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محمد</w:t>
            </w:r>
            <w:r>
              <w:rPr>
                <w:rFonts w:cs="IRANSansWeb(FaNum) Light" w:hint="cs"/>
                <w:rtl/>
              </w:rPr>
              <w:t>ی</w:t>
            </w:r>
            <w:r>
              <w:t>&lt;/span&gt;</w:t>
            </w:r>
          </w:p>
          <w:p w14:paraId="371D681C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&lt;time datetime="2023-10-05"&gt;</w:t>
            </w:r>
            <w:r>
              <w:rPr>
                <w:rFonts w:cs="IRANSansWeb(FaNum) Light"/>
                <w:rtl/>
              </w:rPr>
              <w:t>۵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</w:t>
            </w:r>
          </w:p>
          <w:p w14:paraId="7E2FCC5D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&lt;div class="rating"&gt;</w:t>
            </w:r>
            <w:r>
              <w:rPr>
                <w:rFonts w:ascii="Segoe UI Symbol" w:hAnsi="Segoe UI Symbol" w:cs="Segoe UI Symbol"/>
              </w:rPr>
              <w:t>★★★★☆</w:t>
            </w:r>
            <w:r>
              <w:t>&lt;/div&gt;</w:t>
            </w:r>
          </w:p>
          <w:p w14:paraId="0AC015F5" w14:textId="77777777" w:rsidR="00D810ED" w:rsidRDefault="00D810ED" w:rsidP="00D810ED">
            <w:pPr>
              <w:pStyle w:val="code"/>
              <w:bidi w:val="0"/>
            </w:pPr>
            <w:r>
              <w:t xml:space="preserve">            &lt;/div&gt;</w:t>
            </w:r>
          </w:p>
          <w:p w14:paraId="06170963" w14:textId="77777777" w:rsidR="00D810ED" w:rsidRDefault="00D810ED" w:rsidP="00D810ED">
            <w:pPr>
              <w:pStyle w:val="code"/>
              <w:bidi w:val="0"/>
            </w:pPr>
            <w:r>
              <w:t xml:space="preserve">        &lt;/header&gt;</w:t>
            </w:r>
          </w:p>
          <w:p w14:paraId="3CCFC2FA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محصول واقعاً عال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است. ک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ساخت فوق‌العاده‌ا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دارد</w:t>
            </w:r>
            <w:r>
              <w:t>...&lt;/p&gt;</w:t>
            </w:r>
          </w:p>
          <w:p w14:paraId="0977CA83" w14:textId="77777777" w:rsidR="00D810ED" w:rsidRDefault="00D810ED" w:rsidP="00D810ED">
            <w:pPr>
              <w:pStyle w:val="code"/>
              <w:bidi w:val="0"/>
            </w:pPr>
            <w:r>
              <w:t xml:space="preserve">        &lt;footer&gt;</w:t>
            </w:r>
          </w:p>
          <w:p w14:paraId="53A0C753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&lt;button&gt;</w:t>
            </w:r>
            <w:r>
              <w:rPr>
                <w:rFonts w:cs="IRANSansWeb(FaNum) Light"/>
                <w:rtl/>
              </w:rPr>
              <w:t>پاسخ</w:t>
            </w:r>
            <w:r>
              <w:t>&lt;/button&gt;</w:t>
            </w:r>
          </w:p>
          <w:p w14:paraId="5A0B9CC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&lt;button&gt;</w:t>
            </w:r>
            <w:r>
              <w:rPr>
                <w:rFonts w:cs="IRANSansWeb(FaNum) Light"/>
                <w:rtl/>
              </w:rPr>
              <w:t>پسند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دم</w:t>
            </w:r>
            <w:r>
              <w:t>&lt;/button&gt;</w:t>
            </w:r>
          </w:p>
          <w:p w14:paraId="0A8A9880" w14:textId="77777777" w:rsidR="00D810ED" w:rsidRDefault="00D810ED" w:rsidP="00D810ED">
            <w:pPr>
              <w:pStyle w:val="code"/>
              <w:bidi w:val="0"/>
            </w:pPr>
            <w:r>
              <w:t xml:space="preserve">        &lt;/footer&gt;</w:t>
            </w:r>
          </w:p>
          <w:p w14:paraId="020912F0" w14:textId="77777777" w:rsidR="00D810ED" w:rsidRDefault="00D810ED" w:rsidP="00D810ED">
            <w:pPr>
              <w:pStyle w:val="code"/>
              <w:bidi w:val="0"/>
            </w:pPr>
            <w:r>
              <w:t xml:space="preserve">    &lt;/article&gt;</w:t>
            </w:r>
          </w:p>
          <w:p w14:paraId="312829A6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6CD2A271" w14:textId="77777777" w:rsidR="00D810ED" w:rsidRDefault="00D810ED" w:rsidP="00D810ED">
            <w:pPr>
              <w:pStyle w:val="code"/>
              <w:bidi w:val="0"/>
            </w:pPr>
            <w:r>
              <w:t xml:space="preserve">    &lt;article class="comment"&gt;</w:t>
            </w:r>
          </w:p>
          <w:p w14:paraId="67AEB16C" w14:textId="77777777" w:rsidR="00D810ED" w:rsidRDefault="00D810ED" w:rsidP="00D810ED">
            <w:pPr>
              <w:pStyle w:val="code"/>
              <w:bidi w:val="0"/>
            </w:pPr>
            <w:r>
              <w:t xml:space="preserve">        &lt;header&gt;</w:t>
            </w:r>
          </w:p>
          <w:p w14:paraId="33D97D7D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شنهاد</w:t>
            </w:r>
            <w:r>
              <w:rPr>
                <w:rFonts w:cs="IRANSansWeb(FaNum) Light"/>
                <w:rtl/>
              </w:rPr>
              <w:t xml:space="preserve"> بهبود</w:t>
            </w:r>
            <w:r>
              <w:t>&lt;/h3&gt;</w:t>
            </w:r>
          </w:p>
          <w:p w14:paraId="39AFE48D" w14:textId="77777777" w:rsidR="00D810ED" w:rsidRDefault="00D810ED" w:rsidP="00D810ED">
            <w:pPr>
              <w:pStyle w:val="code"/>
              <w:bidi w:val="0"/>
            </w:pPr>
            <w:r>
              <w:t xml:space="preserve">            &lt;div class="comment-meta"&gt;</w:t>
            </w:r>
          </w:p>
          <w:p w14:paraId="2BDFBB4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&lt;span&gt;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rPr>
                <w:rFonts w:cs="IRANSansWeb(FaNum) Light"/>
                <w:rtl/>
              </w:rPr>
              <w:t>: سارا احمد</w:t>
            </w:r>
            <w:r>
              <w:rPr>
                <w:rFonts w:cs="IRANSansWeb(FaNum) Light" w:hint="cs"/>
                <w:rtl/>
              </w:rPr>
              <w:t>ی</w:t>
            </w:r>
            <w:r>
              <w:t>&lt;/span&gt;</w:t>
            </w:r>
          </w:p>
          <w:p w14:paraId="41208CA0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&lt;time datetime="2023-10-04"&gt;</w:t>
            </w:r>
            <w:r>
              <w:rPr>
                <w:rFonts w:cs="IRANSansWeb(FaNum) Light"/>
                <w:rtl/>
              </w:rPr>
              <w:t>۴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</w:t>
            </w:r>
          </w:p>
          <w:p w14:paraId="18BFBD4E" w14:textId="77777777" w:rsidR="00D810ED" w:rsidRDefault="00D810ED" w:rsidP="00D810ED">
            <w:pPr>
              <w:pStyle w:val="code"/>
              <w:bidi w:val="0"/>
            </w:pPr>
            <w:r>
              <w:t xml:space="preserve">            &lt;/div&gt;</w:t>
            </w:r>
          </w:p>
          <w:p w14:paraId="0ECE1163" w14:textId="77777777" w:rsidR="00D810ED" w:rsidRDefault="00D810ED" w:rsidP="00D810ED">
            <w:pPr>
              <w:pStyle w:val="code"/>
              <w:bidi w:val="0"/>
            </w:pPr>
            <w:r>
              <w:t xml:space="preserve">        &lt;/header&gt;</w:t>
            </w:r>
          </w:p>
          <w:p w14:paraId="127DB159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محصول خوب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است اما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تواند</w:t>
            </w:r>
            <w:r>
              <w:rPr>
                <w:rFonts w:cs="IRANSansWeb(FaNum) Light"/>
                <w:rtl/>
              </w:rPr>
              <w:t xml:space="preserve"> در بخش رابط کاربر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بهبود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ابد</w:t>
            </w:r>
            <w:r>
              <w:t>...&lt;/p&gt;</w:t>
            </w:r>
          </w:p>
          <w:p w14:paraId="7B096783" w14:textId="77777777" w:rsidR="00D810ED" w:rsidRDefault="00D810ED" w:rsidP="00D810ED">
            <w:pPr>
              <w:pStyle w:val="code"/>
              <w:bidi w:val="0"/>
            </w:pPr>
            <w:r>
              <w:t xml:space="preserve">    &lt;/article&gt;</w:t>
            </w:r>
          </w:p>
          <w:p w14:paraId="282A5C1B" w14:textId="32D51808" w:rsidR="00D810ED" w:rsidRDefault="00D810ED" w:rsidP="00D810ED">
            <w:pPr>
              <w:pStyle w:val="code"/>
              <w:bidi w:val="0"/>
            </w:pPr>
            <w:r>
              <w:t>&lt;/section&gt;</w:t>
            </w:r>
          </w:p>
        </w:tc>
      </w:tr>
    </w:tbl>
    <w:p w14:paraId="002ABE71" w14:textId="77777777" w:rsidR="00D810ED" w:rsidRDefault="00D810ED" w:rsidP="00D810ED">
      <w:pPr>
        <w:bidi w:val="0"/>
        <w:rPr>
          <w:rtl/>
        </w:rPr>
      </w:pPr>
    </w:p>
    <w:p w14:paraId="264EC500" w14:textId="554376B9" w:rsidR="00D810ED" w:rsidRDefault="00D810ED" w:rsidP="00D810ED">
      <w:pPr>
        <w:rPr>
          <w:rtl/>
        </w:rPr>
      </w:pPr>
      <w:r>
        <w:rPr>
          <w:rtl/>
        </w:rPr>
        <w:t>مثال ۴: محصولات در فروشگاه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0ED" w14:paraId="1344054A" w14:textId="77777777" w:rsidTr="00D810ED">
        <w:tc>
          <w:tcPr>
            <w:tcW w:w="9350" w:type="dxa"/>
            <w:shd w:val="clear" w:color="auto" w:fill="C5E0B3" w:themeFill="accent6" w:themeFillTint="66"/>
          </w:tcPr>
          <w:p w14:paraId="2573D03C" w14:textId="77777777" w:rsidR="00D810ED" w:rsidRDefault="00D810ED" w:rsidP="00D810ED">
            <w:pPr>
              <w:pStyle w:val="code"/>
              <w:bidi w:val="0"/>
            </w:pPr>
            <w:r>
              <w:t>&lt;section class="products"&gt;</w:t>
            </w:r>
          </w:p>
          <w:p w14:paraId="670847F0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Fonts w:cs="IRANSansWeb(FaNum) Light"/>
                <w:rtl/>
              </w:rPr>
              <w:t>محصولات پرطرفدار</w:t>
            </w:r>
            <w:r>
              <w:t>&lt;/h2&gt;</w:t>
            </w:r>
          </w:p>
          <w:p w14:paraId="43BCC09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B354B1B" w14:textId="77777777" w:rsidR="00D810ED" w:rsidRDefault="00D810ED" w:rsidP="00D810ED">
            <w:pPr>
              <w:pStyle w:val="code"/>
              <w:bidi w:val="0"/>
            </w:pPr>
            <w:r>
              <w:t xml:space="preserve">    &lt;article class="product"&gt;</w:t>
            </w:r>
          </w:p>
          <w:p w14:paraId="068F1404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&lt;img src="laptop.jpg" alt="</w:t>
            </w:r>
            <w:r>
              <w:rPr>
                <w:rFonts w:cs="IRANSansWeb(FaNum) Light"/>
                <w:rtl/>
              </w:rPr>
              <w:t>لپ‌تپ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سوس</w:t>
            </w:r>
            <w:r>
              <w:t>"&gt;</w:t>
            </w:r>
          </w:p>
          <w:p w14:paraId="39FFA2B0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لپ‌تپ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سوس</w:t>
            </w:r>
            <w:r>
              <w:t xml:space="preserve"> ROG&lt;/h3&gt;</w:t>
            </w:r>
          </w:p>
          <w:p w14:paraId="1F110D7C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لپ‌تپ 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نگ</w:t>
            </w:r>
            <w:r>
              <w:rPr>
                <w:rFonts w:cs="IRANSansWeb(FaNum) Light"/>
                <w:rtl/>
              </w:rPr>
              <w:t xml:space="preserve"> با پردازنده</w:t>
            </w:r>
            <w:r>
              <w:t xml:space="preserve"> Core i7 </w:t>
            </w:r>
            <w:r>
              <w:rPr>
                <w:rFonts w:cs="IRANSansWeb(FaNum) Light"/>
                <w:rtl/>
              </w:rPr>
              <w:t>و کارت گراف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t xml:space="preserve"> RTX 4060&lt;/p&gt;</w:t>
            </w:r>
          </w:p>
          <w:p w14:paraId="6C3F15D3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&lt;div class="price"&gt;</w:t>
            </w:r>
            <w:r>
              <w:rPr>
                <w:rFonts w:cs="IRANSansWeb(FaNum) Light"/>
                <w:rtl/>
              </w:rPr>
              <w:t>۲۵,۰۰۰,۰۰۰</w:t>
            </w:r>
            <w:r>
              <w:t xml:space="preserve"> </w:t>
            </w:r>
            <w:r>
              <w:rPr>
                <w:rFonts w:cs="IRANSansWeb(FaNum) Light"/>
                <w:rtl/>
              </w:rPr>
              <w:t>تومان</w:t>
            </w:r>
            <w:r>
              <w:t>&lt;/div&gt;</w:t>
            </w:r>
          </w:p>
          <w:p w14:paraId="4B35404E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&lt;button&gt;</w:t>
            </w:r>
            <w:r>
              <w:rPr>
                <w:rFonts w:cs="IRANSansWeb(FaNum) Light"/>
                <w:rtl/>
              </w:rPr>
              <w:t>افزودن به سبد خر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&lt;/button&gt;</w:t>
            </w:r>
          </w:p>
          <w:p w14:paraId="54F0C587" w14:textId="77777777" w:rsidR="00D810ED" w:rsidRDefault="00D810ED" w:rsidP="00D810ED">
            <w:pPr>
              <w:pStyle w:val="code"/>
              <w:bidi w:val="0"/>
            </w:pPr>
            <w:r>
              <w:t xml:space="preserve">    &lt;/article&gt;</w:t>
            </w:r>
          </w:p>
          <w:p w14:paraId="33D6BA0A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4FABDDFC" w14:textId="77777777" w:rsidR="00D810ED" w:rsidRDefault="00D810ED" w:rsidP="00D810ED">
            <w:pPr>
              <w:pStyle w:val="code"/>
              <w:bidi w:val="0"/>
            </w:pPr>
            <w:r>
              <w:t xml:space="preserve">    &lt;article class="product"&gt;</w:t>
            </w:r>
          </w:p>
          <w:p w14:paraId="0F6FE9E9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&lt;img src="phone.jpg" alt="</w:t>
            </w:r>
            <w:r>
              <w:rPr>
                <w:rFonts w:cs="IRANSansWeb(FaNum) Light"/>
                <w:rtl/>
              </w:rPr>
              <w:t>گوش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سامسونگ</w:t>
            </w:r>
            <w:r>
              <w:t>"&gt;</w:t>
            </w:r>
          </w:p>
          <w:p w14:paraId="536D4F8F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گوش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سامسونگ</w:t>
            </w:r>
            <w:r>
              <w:t xml:space="preserve"> Galaxy S23&lt;/h3&gt;</w:t>
            </w:r>
          </w:p>
          <w:p w14:paraId="2391F87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&lt;p&gt;</w:t>
            </w:r>
            <w:r>
              <w:rPr>
                <w:rFonts w:cs="IRANSansWeb(FaNum) Light"/>
                <w:rtl/>
              </w:rPr>
              <w:t>گوش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هوشمند با دورب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۲۰۰ مگاپ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کسل</w:t>
            </w:r>
            <w:r>
              <w:rPr>
                <w:rFonts w:cs="IRANSansWeb(FaNum) Light"/>
                <w:rtl/>
              </w:rPr>
              <w:t xml:space="preserve"> و پردازنده اسنپدراگون</w:t>
            </w:r>
            <w:r>
              <w:t>&lt;/p&gt;</w:t>
            </w:r>
          </w:p>
          <w:p w14:paraId="31F5CD11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&lt;div class="price"&gt;</w:t>
            </w:r>
            <w:r>
              <w:rPr>
                <w:rFonts w:cs="IRANSansWeb(FaNum) Light"/>
                <w:rtl/>
              </w:rPr>
              <w:t>۱۵,۰۰۰,۰۰۰</w:t>
            </w:r>
            <w:r>
              <w:t xml:space="preserve"> </w:t>
            </w:r>
            <w:r>
              <w:rPr>
                <w:rFonts w:cs="IRANSansWeb(FaNum) Light"/>
                <w:rtl/>
              </w:rPr>
              <w:t>تومان</w:t>
            </w:r>
            <w:r>
              <w:t>&lt;/div&gt;</w:t>
            </w:r>
          </w:p>
          <w:p w14:paraId="3DC8C4DE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&lt;button&gt;</w:t>
            </w:r>
            <w:r>
              <w:rPr>
                <w:rFonts w:cs="IRANSansWeb(FaNum) Light"/>
                <w:rtl/>
              </w:rPr>
              <w:t>افزودن به سبد خر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&lt;/button&gt;</w:t>
            </w:r>
          </w:p>
          <w:p w14:paraId="5A353B42" w14:textId="77777777" w:rsidR="00D810ED" w:rsidRDefault="00D810ED" w:rsidP="00D810ED">
            <w:pPr>
              <w:pStyle w:val="code"/>
              <w:bidi w:val="0"/>
            </w:pPr>
            <w:r>
              <w:t xml:space="preserve">    &lt;/article&gt;</w:t>
            </w:r>
          </w:p>
          <w:p w14:paraId="4AFE27A7" w14:textId="472F3F2C" w:rsidR="00D810ED" w:rsidRDefault="00D810ED" w:rsidP="00D810ED">
            <w:pPr>
              <w:pStyle w:val="code"/>
              <w:bidi w:val="0"/>
            </w:pPr>
            <w:r>
              <w:t>&lt;/section&gt;</w:t>
            </w:r>
          </w:p>
        </w:tc>
      </w:tr>
    </w:tbl>
    <w:p w14:paraId="36E8678B" w14:textId="77777777" w:rsidR="00D810ED" w:rsidRDefault="00D810ED" w:rsidP="00D810ED">
      <w:pPr>
        <w:bidi w:val="0"/>
        <w:rPr>
          <w:rtl/>
        </w:rPr>
      </w:pPr>
    </w:p>
    <w:p w14:paraId="5779F817" w14:textId="1A0BAC0B" w:rsidR="00D810ED" w:rsidRDefault="00D810ED" w:rsidP="00D810ED">
      <w:pPr>
        <w:rPr>
          <w:rtl/>
        </w:rPr>
      </w:pPr>
      <w:r>
        <w:rPr>
          <w:rtl/>
        </w:rPr>
        <w:t>تفاوت `&lt;</w:t>
      </w:r>
      <w:r>
        <w:t>article</w:t>
      </w:r>
      <w:r>
        <w:rPr>
          <w:rtl/>
        </w:rPr>
        <w:t>&gt;` با تگ‌ها</w:t>
      </w:r>
      <w:r>
        <w:rPr>
          <w:rFonts w:hint="cs"/>
          <w:rtl/>
        </w:rPr>
        <w:t>ی</w:t>
      </w:r>
      <w:r>
        <w:rPr>
          <w:rtl/>
        </w:rPr>
        <w:t xml:space="preserve"> مشابه</w:t>
      </w:r>
    </w:p>
    <w:p w14:paraId="1E827F92" w14:textId="2A4C6145" w:rsidR="00D810ED" w:rsidRDefault="00D810ED" w:rsidP="00D810ED">
      <w:r>
        <w:rPr>
          <w:rtl/>
        </w:rPr>
        <w:t xml:space="preserve"> &lt;</w:t>
      </w:r>
      <w:r>
        <w:t>article&gt;` vs `&lt;section</w:t>
      </w:r>
      <w:r>
        <w:rPr>
          <w:rtl/>
        </w:rPr>
        <w:t>&gt;`</w:t>
      </w:r>
    </w:p>
    <w:p w14:paraId="0F64C89A" w14:textId="73FFBEE4" w:rsidR="00D810ED" w:rsidRDefault="00D810ED" w:rsidP="00D810ED">
      <w:pPr>
        <w:rPr>
          <w:rtl/>
        </w:rPr>
      </w:pPr>
      <w:r>
        <w:rPr>
          <w:rtl/>
        </w:rPr>
        <w:t>- &lt;</w:t>
      </w:r>
      <w:r>
        <w:t>article</w:t>
      </w:r>
      <w:r>
        <w:rPr>
          <w:rtl/>
        </w:rPr>
        <w:t>&gt;`: محتوا</w:t>
      </w:r>
      <w:r>
        <w:rPr>
          <w:rFonts w:hint="cs"/>
          <w:rtl/>
        </w:rPr>
        <w:t>ی</w:t>
      </w:r>
      <w:r>
        <w:rPr>
          <w:rtl/>
        </w:rPr>
        <w:t xml:space="preserve"> مستقل و کامل (مانند پست وبلاگ، خبر)</w:t>
      </w:r>
    </w:p>
    <w:p w14:paraId="28707724" w14:textId="1FE15A73" w:rsidR="00D810ED" w:rsidRDefault="00D810ED" w:rsidP="00D810ED">
      <w:pPr>
        <w:rPr>
          <w:rtl/>
        </w:rPr>
      </w:pPr>
      <w:r>
        <w:rPr>
          <w:rtl/>
        </w:rPr>
        <w:t>- &lt;</w:t>
      </w:r>
      <w:r>
        <w:t>section</w:t>
      </w:r>
      <w:r>
        <w:rPr>
          <w:rtl/>
        </w:rPr>
        <w:t>&gt;`: گروه‌بند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مرتبط (ن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</w:t>
      </w:r>
      <w:r>
        <w:t>context</w:t>
      </w:r>
      <w:r>
        <w:rPr>
          <w:rtl/>
        </w:rPr>
        <w:t xml:space="preserve"> صفحه دارد)</w:t>
      </w:r>
    </w:p>
    <w:p w14:paraId="34475F69" w14:textId="781CA569" w:rsidR="00D810ED" w:rsidRDefault="00D810ED" w:rsidP="00D810ED">
      <w:r>
        <w:rPr>
          <w:rtl/>
        </w:rPr>
        <w:t>&lt;</w:t>
      </w:r>
      <w:r>
        <w:t>article&gt;` vs `&lt;div</w:t>
      </w:r>
      <w:r>
        <w:rPr>
          <w:rtl/>
        </w:rPr>
        <w:t>&gt;`</w:t>
      </w:r>
    </w:p>
    <w:p w14:paraId="31240D98" w14:textId="12E14B25" w:rsidR="00D810ED" w:rsidRDefault="00D810ED" w:rsidP="00D810ED">
      <w:pPr>
        <w:rPr>
          <w:rtl/>
        </w:rPr>
      </w:pPr>
      <w:r>
        <w:rPr>
          <w:rtl/>
        </w:rPr>
        <w:t>- &lt;</w:t>
      </w:r>
      <w:r>
        <w:t>div</w:t>
      </w:r>
      <w:r>
        <w:rPr>
          <w:rtl/>
        </w:rPr>
        <w:t>&gt;`: تگ غ</w:t>
      </w:r>
      <w:r>
        <w:rPr>
          <w:rFonts w:hint="cs"/>
          <w:rtl/>
        </w:rPr>
        <w:t>ی</w:t>
      </w:r>
      <w:r>
        <w:rPr>
          <w:rFonts w:hint="eastAsia"/>
          <w:rtl/>
        </w:rPr>
        <w:t>رمعنا</w:t>
      </w:r>
      <w:r>
        <w:rPr>
          <w:rFonts w:hint="cs"/>
          <w:rtl/>
        </w:rPr>
        <w:t>یی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</w:p>
    <w:p w14:paraId="4F2A60E0" w14:textId="44277C72" w:rsidR="00D810ED" w:rsidRDefault="00D810ED" w:rsidP="00D810ED">
      <w:pPr>
        <w:rPr>
          <w:rtl/>
        </w:rPr>
      </w:pPr>
      <w:r>
        <w:rPr>
          <w:rtl/>
        </w:rPr>
        <w:t>- &lt;</w:t>
      </w:r>
      <w:r>
        <w:t>article</w:t>
      </w:r>
      <w:r>
        <w:rPr>
          <w:rtl/>
        </w:rPr>
        <w:t>&gt;`: تگ معنا</w:t>
      </w:r>
      <w:r>
        <w:rPr>
          <w:rFonts w:hint="cs"/>
          <w:rtl/>
        </w:rPr>
        <w:t>یی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 و کامل</w:t>
      </w:r>
    </w:p>
    <w:p w14:paraId="27D3575B" w14:textId="77777777" w:rsidR="00D810ED" w:rsidRDefault="00D810ED" w:rsidP="00D810ED">
      <w:pPr>
        <w:rPr>
          <w:rtl/>
        </w:rPr>
      </w:pPr>
    </w:p>
    <w:p w14:paraId="58B06C99" w14:textId="5C56B4A7" w:rsidR="00D810ED" w:rsidRDefault="00D810ED" w:rsidP="00D810ED">
      <w:r>
        <w:rPr>
          <w:rtl/>
        </w:rPr>
        <w:t xml:space="preserve">ساختار معمول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`&lt;</w:t>
      </w:r>
      <w:r>
        <w:t>article</w:t>
      </w:r>
      <w:r>
        <w:rPr>
          <w:rtl/>
        </w:rPr>
        <w:t>&gt;`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0ED" w14:paraId="3AC4FE4D" w14:textId="77777777" w:rsidTr="00D402F1">
        <w:tc>
          <w:tcPr>
            <w:tcW w:w="9350" w:type="dxa"/>
            <w:shd w:val="clear" w:color="auto" w:fill="C5E0B3" w:themeFill="accent6" w:themeFillTint="66"/>
          </w:tcPr>
          <w:p w14:paraId="05295BAD" w14:textId="77777777" w:rsidR="00D402F1" w:rsidRDefault="00D402F1" w:rsidP="00D402F1">
            <w:pPr>
              <w:pStyle w:val="code"/>
              <w:bidi w:val="0"/>
            </w:pPr>
            <w:r>
              <w:t>&lt;article&gt;</w:t>
            </w:r>
          </w:p>
          <w:p w14:paraId="1EAEAA88" w14:textId="77777777" w:rsidR="00D402F1" w:rsidRDefault="00D402F1" w:rsidP="00D402F1">
            <w:pPr>
              <w:pStyle w:val="code"/>
              <w:bidi w:val="0"/>
            </w:pPr>
            <w:r>
              <w:t xml:space="preserve">    &lt;header&gt;</w:t>
            </w:r>
          </w:p>
          <w:p w14:paraId="2DD0F419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عنوان مقاله</w:t>
            </w:r>
            <w:r>
              <w:t>&lt;/h2&gt;</w:t>
            </w:r>
          </w:p>
          <w:p w14:paraId="44311F5D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اطلاعات متا (نو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سنده،</w:t>
            </w:r>
            <w:r>
              <w:rPr>
                <w:rFonts w:cs="IRANSansWeb(FaNum) Light"/>
                <w:rtl/>
              </w:rPr>
              <w:t xml:space="preserve"> 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خ،</w:t>
            </w:r>
            <w:r>
              <w:rPr>
                <w:rFonts w:cs="IRANSansWeb(FaNum) Light"/>
                <w:rtl/>
              </w:rPr>
              <w:t xml:space="preserve"> دسته‌بند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>)</w:t>
            </w:r>
            <w:r>
              <w:t>&lt;/p&gt;</w:t>
            </w:r>
          </w:p>
          <w:p w14:paraId="2B8CFE6D" w14:textId="77777777" w:rsidR="00D402F1" w:rsidRDefault="00D402F1" w:rsidP="00D402F1">
            <w:pPr>
              <w:pStyle w:val="code"/>
              <w:bidi w:val="0"/>
            </w:pPr>
            <w:r>
              <w:t xml:space="preserve">    &lt;/header&gt;</w:t>
            </w:r>
          </w:p>
          <w:p w14:paraId="5B097044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1424C449" w14:textId="77777777" w:rsidR="00D402F1" w:rsidRDefault="00D402F1" w:rsidP="00D402F1">
            <w:pPr>
              <w:pStyle w:val="code"/>
              <w:bidi w:val="0"/>
            </w:pPr>
            <w:r>
              <w:t xml:space="preserve">    &lt;section&gt;</w:t>
            </w:r>
          </w:p>
          <w:p w14:paraId="618AE75B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بخش اول</w:t>
            </w:r>
            <w:r>
              <w:t>&lt;/h3&gt;</w:t>
            </w:r>
          </w:p>
          <w:p w14:paraId="28DA68CC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بخش اول</w:t>
            </w:r>
            <w:r>
              <w:t>...&lt;/p&gt;</w:t>
            </w:r>
          </w:p>
          <w:p w14:paraId="5DF332AC" w14:textId="77777777" w:rsidR="00D402F1" w:rsidRDefault="00D402F1" w:rsidP="00D402F1">
            <w:pPr>
              <w:pStyle w:val="code"/>
              <w:bidi w:val="0"/>
            </w:pPr>
            <w:r>
              <w:t xml:space="preserve">    &lt;/section&gt;</w:t>
            </w:r>
          </w:p>
          <w:p w14:paraId="55EBE526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55C2B586" w14:textId="77777777" w:rsidR="00D402F1" w:rsidRDefault="00D402F1" w:rsidP="00D402F1">
            <w:pPr>
              <w:pStyle w:val="code"/>
              <w:bidi w:val="0"/>
            </w:pPr>
            <w:r>
              <w:t xml:space="preserve">    &lt;section&gt;</w:t>
            </w:r>
          </w:p>
          <w:p w14:paraId="29BAC3E7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بخش دوم</w:t>
            </w:r>
            <w:r>
              <w:t>&lt;/h3&gt;</w:t>
            </w:r>
          </w:p>
          <w:p w14:paraId="7CFA2FCF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بخش دوم</w:t>
            </w:r>
            <w:r>
              <w:t>...&lt;/p&gt;</w:t>
            </w:r>
          </w:p>
          <w:p w14:paraId="25090F90" w14:textId="77777777" w:rsidR="00D402F1" w:rsidRDefault="00D402F1" w:rsidP="00D402F1">
            <w:pPr>
              <w:pStyle w:val="code"/>
              <w:bidi w:val="0"/>
            </w:pPr>
            <w:r>
              <w:t xml:space="preserve">    &lt;/section&gt;</w:t>
            </w:r>
          </w:p>
          <w:p w14:paraId="67A6C86C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0463D185" w14:textId="77777777" w:rsidR="00D402F1" w:rsidRDefault="00D402F1" w:rsidP="00D402F1">
            <w:pPr>
              <w:pStyle w:val="code"/>
              <w:bidi w:val="0"/>
            </w:pPr>
            <w:r>
              <w:t xml:space="preserve">    &lt;footer&gt;</w:t>
            </w:r>
          </w:p>
          <w:p w14:paraId="04699F94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&lt;p&gt;</w:t>
            </w:r>
            <w:r>
              <w:rPr>
                <w:rFonts w:cs="IRANSansWeb(FaNum) Light"/>
                <w:rtl/>
              </w:rPr>
              <w:t>اطلاعات تکم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(برچسب‌ها، آمار، 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مرتبط)</w:t>
            </w:r>
            <w:r>
              <w:t>&lt;/p&gt;</w:t>
            </w:r>
          </w:p>
          <w:p w14:paraId="631BB672" w14:textId="77777777" w:rsidR="00D402F1" w:rsidRDefault="00D402F1" w:rsidP="00D402F1">
            <w:pPr>
              <w:pStyle w:val="code"/>
              <w:bidi w:val="0"/>
            </w:pPr>
            <w:r>
              <w:t xml:space="preserve">    &lt;/footer&gt;</w:t>
            </w:r>
          </w:p>
          <w:p w14:paraId="2FC885E2" w14:textId="393330C5" w:rsidR="00D810ED" w:rsidRDefault="00D402F1" w:rsidP="00D402F1">
            <w:pPr>
              <w:pStyle w:val="code"/>
              <w:bidi w:val="0"/>
            </w:pPr>
            <w:r>
              <w:t>&lt;/article&gt;</w:t>
            </w:r>
          </w:p>
        </w:tc>
      </w:tr>
    </w:tbl>
    <w:p w14:paraId="0CE82A06" w14:textId="5D87609A" w:rsidR="00D810ED" w:rsidRDefault="00D810ED" w:rsidP="00D810ED">
      <w:pPr>
        <w:rPr>
          <w:rtl/>
        </w:rPr>
      </w:pPr>
      <w:r>
        <w:rPr>
          <w:rtl/>
        </w:rPr>
        <w:lastRenderedPageBreak/>
        <w:t>موارد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`&lt;</w:t>
      </w:r>
      <w:r>
        <w:t>article</w:t>
      </w:r>
      <w:r>
        <w:rPr>
          <w:rtl/>
        </w:rPr>
        <w:t>&gt;`</w:t>
      </w:r>
    </w:p>
    <w:p w14:paraId="511DA477" w14:textId="14449B0E" w:rsidR="00D810ED" w:rsidRDefault="00D810ED" w:rsidP="00D810ED">
      <w:pPr>
        <w:rPr>
          <w:rtl/>
        </w:rPr>
      </w:pPr>
      <w:r>
        <w:rPr>
          <w:rtl/>
        </w:rPr>
        <w:t>1.  پست‌ها</w:t>
      </w:r>
      <w:r>
        <w:rPr>
          <w:rFonts w:hint="cs"/>
          <w:rtl/>
        </w:rPr>
        <w:t>ی</w:t>
      </w:r>
      <w:r>
        <w:rPr>
          <w:rtl/>
        </w:rPr>
        <w:t xml:space="preserve"> وبلاگ</w:t>
      </w:r>
    </w:p>
    <w:p w14:paraId="793B3F05" w14:textId="58D4C0F0" w:rsidR="00D810ED" w:rsidRDefault="00D810ED" w:rsidP="00D810ED">
      <w:pPr>
        <w:rPr>
          <w:rtl/>
        </w:rPr>
      </w:pPr>
      <w:r>
        <w:rPr>
          <w:rtl/>
        </w:rPr>
        <w:t>2.  اخبار و مقالات خبر</w:t>
      </w:r>
      <w:r>
        <w:rPr>
          <w:rFonts w:hint="cs"/>
          <w:rtl/>
        </w:rPr>
        <w:t>ی</w:t>
      </w:r>
    </w:p>
    <w:p w14:paraId="70EDA231" w14:textId="4D8BD4D7" w:rsidR="00D810ED" w:rsidRDefault="00D810ED" w:rsidP="00D810ED">
      <w:pPr>
        <w:rPr>
          <w:rtl/>
        </w:rPr>
      </w:pPr>
      <w:r>
        <w:rPr>
          <w:rtl/>
        </w:rPr>
        <w:t>3.  نظرات کاربران</w:t>
      </w:r>
    </w:p>
    <w:p w14:paraId="677429E9" w14:textId="77B99BAF" w:rsidR="00D810ED" w:rsidRDefault="00D810ED" w:rsidP="00D810ED">
      <w:pPr>
        <w:rPr>
          <w:rtl/>
        </w:rPr>
      </w:pPr>
      <w:r>
        <w:rPr>
          <w:rtl/>
        </w:rPr>
        <w:t>4.  پست‌ها</w:t>
      </w:r>
      <w:r>
        <w:rPr>
          <w:rFonts w:hint="cs"/>
          <w:rtl/>
        </w:rPr>
        <w:t>ی</w:t>
      </w:r>
      <w:r>
        <w:rPr>
          <w:rtl/>
        </w:rPr>
        <w:t xml:space="preserve"> فروم</w:t>
      </w:r>
    </w:p>
    <w:p w14:paraId="6E78B013" w14:textId="75FEE393" w:rsidR="00D810ED" w:rsidRDefault="00D810ED" w:rsidP="00D810ED">
      <w:pPr>
        <w:rPr>
          <w:rtl/>
        </w:rPr>
      </w:pPr>
      <w:r>
        <w:rPr>
          <w:rtl/>
        </w:rPr>
        <w:t>5.  و</w:t>
      </w:r>
      <w:r>
        <w:rPr>
          <w:rFonts w:hint="cs"/>
          <w:rtl/>
        </w:rPr>
        <w:t>ی</w:t>
      </w:r>
      <w:r>
        <w:rPr>
          <w:rFonts w:hint="eastAsia"/>
          <w:rtl/>
        </w:rPr>
        <w:t>جت‌ها</w:t>
      </w:r>
      <w:r>
        <w:rPr>
          <w:rFonts w:hint="cs"/>
          <w:rtl/>
        </w:rPr>
        <w:t>ی</w:t>
      </w:r>
      <w:r>
        <w:rPr>
          <w:rtl/>
        </w:rPr>
        <w:t xml:space="preserve"> مستقل</w:t>
      </w:r>
    </w:p>
    <w:p w14:paraId="2707C057" w14:textId="5803C479" w:rsidR="00D810ED" w:rsidRDefault="00D810ED" w:rsidP="00D810ED">
      <w:pPr>
        <w:rPr>
          <w:rtl/>
        </w:rPr>
      </w:pPr>
      <w:r>
        <w:rPr>
          <w:rtl/>
        </w:rPr>
        <w:t>6.  کارت‌ها</w:t>
      </w:r>
      <w:r>
        <w:rPr>
          <w:rFonts w:hint="cs"/>
          <w:rtl/>
        </w:rPr>
        <w:t>ی</w:t>
      </w:r>
      <w:r>
        <w:rPr>
          <w:rtl/>
        </w:rPr>
        <w:t xml:space="preserve"> محصول</w:t>
      </w:r>
    </w:p>
    <w:p w14:paraId="57954CB7" w14:textId="48BAC7B4" w:rsidR="00D810ED" w:rsidRDefault="00D810ED" w:rsidP="00D810ED">
      <w:pPr>
        <w:rPr>
          <w:rtl/>
        </w:rPr>
      </w:pPr>
      <w:r>
        <w:rPr>
          <w:rtl/>
        </w:rPr>
        <w:t xml:space="preserve"> نکات مهم در استفاده از `&lt;</w:t>
      </w:r>
      <w:r>
        <w:t>article</w:t>
      </w:r>
      <w:r>
        <w:rPr>
          <w:rtl/>
        </w:rPr>
        <w:t>&gt;`</w:t>
      </w:r>
    </w:p>
    <w:p w14:paraId="24EBF008" w14:textId="5494EAD2" w:rsidR="00D810ED" w:rsidRDefault="00D810ED" w:rsidP="00D402F1">
      <w:pPr>
        <w:pStyle w:val="ListParagraph"/>
        <w:numPr>
          <w:ilvl w:val="0"/>
          <w:numId w:val="29"/>
        </w:numPr>
      </w:pPr>
      <w:r>
        <w:rPr>
          <w:rtl/>
        </w:rPr>
        <w:t>عنوان داشته باشد: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2F1" w14:paraId="54433C26" w14:textId="77777777" w:rsidTr="00D402F1">
        <w:tc>
          <w:tcPr>
            <w:tcW w:w="9350" w:type="dxa"/>
            <w:shd w:val="clear" w:color="auto" w:fill="C5E0B3" w:themeFill="accent6" w:themeFillTint="66"/>
          </w:tcPr>
          <w:p w14:paraId="139B733F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صح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t xml:space="preserve"> --&gt;</w:t>
            </w:r>
          </w:p>
          <w:p w14:paraId="4DA0EBA9" w14:textId="77777777" w:rsidR="00D402F1" w:rsidRDefault="00D402F1" w:rsidP="00D402F1">
            <w:pPr>
              <w:pStyle w:val="code"/>
              <w:bidi w:val="0"/>
            </w:pPr>
            <w:r>
              <w:t>&lt;article&gt;</w:t>
            </w:r>
          </w:p>
          <w:p w14:paraId="317D9FF1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tl/>
              </w:rPr>
              <w:t>عنوان مقاله</w:t>
            </w:r>
            <w:r>
              <w:t>&lt;/h2&gt;</w:t>
            </w:r>
          </w:p>
          <w:p w14:paraId="3B6DA975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مقاله</w:t>
            </w:r>
            <w:r>
              <w:t>...&lt;/p&gt;</w:t>
            </w:r>
          </w:p>
          <w:p w14:paraId="4092A14F" w14:textId="790ABD39" w:rsidR="00D402F1" w:rsidRDefault="00D402F1" w:rsidP="00D402F1">
            <w:pPr>
              <w:pStyle w:val="code"/>
              <w:bidi w:val="0"/>
            </w:pPr>
            <w:r>
              <w:t>&lt;/article&gt;</w:t>
            </w:r>
          </w:p>
        </w:tc>
      </w:tr>
    </w:tbl>
    <w:p w14:paraId="5A2B9235" w14:textId="77777777" w:rsidR="00D402F1" w:rsidRDefault="00D402F1" w:rsidP="00D402F1">
      <w:pPr>
        <w:bidi w:val="0"/>
      </w:pPr>
    </w:p>
    <w:p w14:paraId="4BC8DEEE" w14:textId="4B413BB7" w:rsidR="00D810ED" w:rsidRDefault="00D810ED" w:rsidP="00D402F1">
      <w:pPr>
        <w:pStyle w:val="ListParagraph"/>
        <w:numPr>
          <w:ilvl w:val="0"/>
          <w:numId w:val="29"/>
        </w:numPr>
      </w:pPr>
      <w:r>
        <w:rPr>
          <w:rtl/>
        </w:rPr>
        <w:t>تودرتو بودن مجاز: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2F1" w14:paraId="56009810" w14:textId="77777777" w:rsidTr="00D402F1">
        <w:tc>
          <w:tcPr>
            <w:tcW w:w="9350" w:type="dxa"/>
            <w:shd w:val="clear" w:color="auto" w:fill="C5E0B3" w:themeFill="accent6" w:themeFillTint="66"/>
          </w:tcPr>
          <w:p w14:paraId="6E48BDE9" w14:textId="77777777" w:rsidR="00D402F1" w:rsidRDefault="00D402F1" w:rsidP="00D402F1">
            <w:pPr>
              <w:pStyle w:val="code"/>
              <w:bidi w:val="0"/>
            </w:pPr>
            <w:r>
              <w:t>&lt;article&gt;</w:t>
            </w:r>
          </w:p>
          <w:p w14:paraId="77AA8A1A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tl/>
              </w:rPr>
              <w:t>مقاله اصل</w:t>
            </w:r>
            <w:r>
              <w:rPr>
                <w:rFonts w:hint="cs"/>
                <w:rtl/>
              </w:rPr>
              <w:t>ی</w:t>
            </w:r>
            <w:r>
              <w:t>&lt;/h2&gt;</w:t>
            </w:r>
          </w:p>
          <w:p w14:paraId="64810E64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tl/>
              </w:rPr>
              <w:t>مقدمه</w:t>
            </w:r>
            <w:r>
              <w:t>...&lt;/p&gt;</w:t>
            </w:r>
          </w:p>
          <w:p w14:paraId="4611F169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967363E" w14:textId="77777777" w:rsidR="00D402F1" w:rsidRDefault="00D402F1" w:rsidP="00D402F1">
            <w:pPr>
              <w:pStyle w:val="code"/>
              <w:bidi w:val="0"/>
            </w:pPr>
            <w:r>
              <w:t xml:space="preserve">    &lt;article&gt;</w:t>
            </w:r>
          </w:p>
          <w:p w14:paraId="4798ADFB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tl/>
              </w:rPr>
              <w:t>نظر خواننده</w:t>
            </w:r>
            <w:r>
              <w:t>&lt;/h3&gt;</w:t>
            </w:r>
          </w:p>
          <w:p w14:paraId="47575EA2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tl/>
              </w:rPr>
              <w:t>متن نظر</w:t>
            </w:r>
            <w:r>
              <w:t>...&lt;/p&gt;</w:t>
            </w:r>
          </w:p>
          <w:p w14:paraId="7DD64EA1" w14:textId="77777777" w:rsidR="00D402F1" w:rsidRDefault="00D402F1" w:rsidP="00D402F1">
            <w:pPr>
              <w:pStyle w:val="code"/>
              <w:bidi w:val="0"/>
            </w:pPr>
            <w:r>
              <w:t xml:space="preserve">    &lt;/article&gt;</w:t>
            </w:r>
          </w:p>
          <w:p w14:paraId="4A41B66F" w14:textId="21937844" w:rsidR="00D402F1" w:rsidRDefault="00D402F1" w:rsidP="00D402F1">
            <w:pPr>
              <w:pStyle w:val="code"/>
              <w:bidi w:val="0"/>
            </w:pPr>
            <w:r>
              <w:t>&lt;/article&gt;</w:t>
            </w:r>
          </w:p>
        </w:tc>
      </w:tr>
    </w:tbl>
    <w:p w14:paraId="53B974F9" w14:textId="45BBCD1E" w:rsidR="00D810ED" w:rsidRDefault="00D810ED" w:rsidP="00D810ED">
      <w:pPr>
        <w:rPr>
          <w:rtl/>
        </w:rPr>
      </w:pPr>
      <w:r>
        <w:rPr>
          <w:rtl/>
        </w:rPr>
        <w:t>3.  قابل شناسا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0CC9484E" w14:textId="77777777" w:rsidR="00D810ED" w:rsidRDefault="00D810ED" w:rsidP="00D810ED">
      <w:pPr>
        <w:rPr>
          <w:rtl/>
        </w:rPr>
      </w:pPr>
      <w:r>
        <w:rPr>
          <w:rtl/>
        </w:rPr>
        <w:t xml:space="preserve">    - بهتر است از </w:t>
      </w:r>
      <w:r>
        <w:t>id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class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شناسا</w:t>
      </w:r>
      <w:r>
        <w:rPr>
          <w:rFonts w:hint="cs"/>
          <w:rtl/>
        </w:rPr>
        <w:t>یی</w:t>
      </w:r>
      <w:r>
        <w:rPr>
          <w:rtl/>
        </w:rPr>
        <w:t xml:space="preserve"> استفاده شود</w:t>
      </w:r>
    </w:p>
    <w:p w14:paraId="20E795A1" w14:textId="77777777" w:rsidR="00D810ED" w:rsidRDefault="00D810ED" w:rsidP="00D810ED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سند</w:t>
      </w:r>
      <w:r>
        <w:rPr>
          <w:rFonts w:hint="cs"/>
          <w:rtl/>
        </w:rPr>
        <w:t>ی</w:t>
      </w:r>
      <w:r>
        <w:rPr>
          <w:rFonts w:hint="eastAsia"/>
          <w:rtl/>
        </w:rPr>
        <w:t>کاس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در </w:t>
      </w:r>
      <w:r>
        <w:t>RSS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</w:t>
      </w:r>
    </w:p>
    <w:p w14:paraId="6CEC58EC" w14:textId="491F0CFB" w:rsidR="00D810ED" w:rsidRDefault="00D810ED" w:rsidP="00D810ED">
      <w:pPr>
        <w:rPr>
          <w:rtl/>
        </w:rPr>
      </w:pPr>
      <w:r>
        <w:rPr>
          <w:rtl/>
        </w:rPr>
        <w:lastRenderedPageBreak/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مرورگرها</w:t>
      </w:r>
    </w:p>
    <w:p w14:paraId="485CAED2" w14:textId="0CC40337" w:rsidR="00D810ED" w:rsidRDefault="00D810ED" w:rsidP="00D810ED">
      <w:pPr>
        <w:rPr>
          <w:rtl/>
        </w:rPr>
      </w:pPr>
      <w:r>
        <w:rPr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تگ `&lt;</w:t>
      </w:r>
      <w:r>
        <w:t>article</w:t>
      </w:r>
      <w:r>
        <w:rPr>
          <w:rtl/>
        </w:rPr>
        <w:t>&gt;`</w:t>
      </w:r>
    </w:p>
    <w:p w14:paraId="1CD19454" w14:textId="07CBC463" w:rsidR="00D810ED" w:rsidRDefault="00D810ED" w:rsidP="00D810ED">
      <w:pPr>
        <w:rPr>
          <w:rtl/>
        </w:rPr>
      </w:pPr>
      <w:r>
        <w:rPr>
          <w:rtl/>
        </w:rPr>
        <w:t>1.  سئو (</w:t>
      </w:r>
      <w:r>
        <w:t>SEO</w:t>
      </w:r>
      <w:r>
        <w:rPr>
          <w:rtl/>
        </w:rPr>
        <w:t>):</w:t>
      </w:r>
    </w:p>
    <w:p w14:paraId="2F34151C" w14:textId="77777777" w:rsidR="00D810ED" w:rsidRDefault="00D810ED" w:rsidP="00D810ED">
      <w:pPr>
        <w:rPr>
          <w:rtl/>
        </w:rPr>
      </w:pPr>
      <w:r>
        <w:rPr>
          <w:rtl/>
        </w:rPr>
        <w:t xml:space="preserve">    -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محتوا</w:t>
      </w:r>
      <w:r>
        <w:rPr>
          <w:rFonts w:hint="cs"/>
          <w:rtl/>
        </w:rPr>
        <w:t>ی</w:t>
      </w:r>
      <w:r>
        <w:rPr>
          <w:rtl/>
        </w:rPr>
        <w:t xml:space="preserve"> مستقل را بهتر درک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7C1AAEA8" w14:textId="77777777" w:rsidR="00D810ED" w:rsidRDefault="00D810ED" w:rsidP="00D810ED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featured snippets</w:t>
      </w:r>
      <w:r>
        <w:rPr>
          <w:rtl/>
        </w:rPr>
        <w:t xml:space="preserve"> و </w:t>
      </w:r>
      <w:r>
        <w:t>rich results</w:t>
      </w:r>
      <w:r>
        <w:rPr>
          <w:rtl/>
        </w:rPr>
        <w:t xml:space="preserve"> مناسب است</w:t>
      </w:r>
    </w:p>
    <w:p w14:paraId="16CBB4D4" w14:textId="565EBBA0" w:rsidR="00D810ED" w:rsidRDefault="00D810ED" w:rsidP="00D810ED">
      <w:pPr>
        <w:rPr>
          <w:rtl/>
        </w:rPr>
      </w:pPr>
      <w:r>
        <w:rPr>
          <w:rtl/>
        </w:rPr>
        <w:t>2.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</w:t>
      </w:r>
    </w:p>
    <w:p w14:paraId="1FE4D91F" w14:textId="77777777" w:rsidR="00D810ED" w:rsidRDefault="00D810ED" w:rsidP="00D810ED">
      <w:pPr>
        <w:rPr>
          <w:rtl/>
        </w:rPr>
      </w:pPr>
      <w:r>
        <w:rPr>
          <w:rtl/>
        </w:rPr>
        <w:t xml:space="preserve">    - صفحه‌خوان‌ها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article‌</w:t>
      </w:r>
      <w:r>
        <w:rPr>
          <w:rtl/>
        </w:rPr>
        <w:t>ها پ</w:t>
      </w:r>
      <w:r>
        <w:rPr>
          <w:rFonts w:hint="cs"/>
          <w:rtl/>
        </w:rPr>
        <w:t>ی</w:t>
      </w:r>
      <w:r>
        <w:rPr>
          <w:rFonts w:hint="eastAsia"/>
          <w:rtl/>
        </w:rPr>
        <w:t>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کنند</w:t>
      </w:r>
    </w:p>
    <w:p w14:paraId="296A4544" w14:textId="77777777" w:rsidR="00D810ED" w:rsidRDefault="00D810ED" w:rsidP="00D810ED">
      <w:pPr>
        <w:rPr>
          <w:rtl/>
        </w:rPr>
      </w:pPr>
      <w:r>
        <w:rPr>
          <w:rtl/>
        </w:rPr>
        <w:t xml:space="preserve">    - ساختار برا</w:t>
      </w:r>
      <w:r>
        <w:rPr>
          <w:rFonts w:hint="cs"/>
          <w:rtl/>
        </w:rPr>
        <w:t>ی</w:t>
      </w:r>
      <w:r>
        <w:rPr>
          <w:rtl/>
        </w:rPr>
        <w:t xml:space="preserve"> کاربران ناب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tl/>
        </w:rPr>
        <w:t xml:space="preserve">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5157E0F0" w14:textId="384186F2" w:rsidR="00D810ED" w:rsidRDefault="00D810ED" w:rsidP="00D810ED">
      <w:pPr>
        <w:rPr>
          <w:rtl/>
        </w:rPr>
      </w:pPr>
      <w:r>
        <w:rPr>
          <w:rtl/>
        </w:rPr>
        <w:t xml:space="preserve">3.  </w:t>
      </w:r>
      <w:r w:rsidR="00D402F1">
        <w:rPr>
          <w:rFonts w:hint="cs"/>
          <w:rtl/>
        </w:rPr>
        <w:t>انتشار مجدد</w:t>
      </w:r>
      <w:r>
        <w:rPr>
          <w:rtl/>
        </w:rPr>
        <w:t>:</w:t>
      </w:r>
    </w:p>
    <w:p w14:paraId="335D2809" w14:textId="77777777" w:rsidR="00D810ED" w:rsidRDefault="00D810ED" w:rsidP="00D810ED">
      <w:pPr>
        <w:rPr>
          <w:rtl/>
        </w:rPr>
      </w:pPr>
      <w:r>
        <w:rPr>
          <w:rtl/>
        </w:rPr>
        <w:t xml:space="preserve">    - قابل استفاده در </w:t>
      </w:r>
      <w:r>
        <w:t>RSS feeds</w:t>
      </w:r>
    </w:p>
    <w:p w14:paraId="17D5BABD" w14:textId="77777777" w:rsidR="00D810ED" w:rsidRDefault="00D810ED" w:rsidP="00D810ED">
      <w:pPr>
        <w:rPr>
          <w:rtl/>
        </w:rPr>
      </w:pPr>
      <w:r>
        <w:rPr>
          <w:rtl/>
        </w:rPr>
        <w:t xml:space="preserve">    - قابل اشتراک‌گذار</w:t>
      </w:r>
      <w:r>
        <w:rPr>
          <w:rFonts w:hint="cs"/>
          <w:rtl/>
        </w:rPr>
        <w:t>ی</w:t>
      </w:r>
      <w:r>
        <w:rPr>
          <w:rtl/>
        </w:rPr>
        <w:t xml:space="preserve"> در پلتفرم‌ها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564C1067" w14:textId="4447CF6C" w:rsidR="00D810ED" w:rsidRDefault="00D810ED" w:rsidP="00D810ED">
      <w:pPr>
        <w:rPr>
          <w:rtl/>
        </w:rPr>
      </w:pPr>
      <w:r>
        <w:rPr>
          <w:rtl/>
        </w:rPr>
        <w:t>4.  خوانا</w:t>
      </w:r>
      <w:r>
        <w:rPr>
          <w:rFonts w:hint="cs"/>
          <w:rtl/>
        </w:rPr>
        <w:t>یی</w:t>
      </w:r>
      <w:r>
        <w:rPr>
          <w:rtl/>
        </w:rPr>
        <w:t xml:space="preserve"> کد:</w:t>
      </w:r>
    </w:p>
    <w:p w14:paraId="3F1E3222" w14:textId="77777777" w:rsidR="00D810ED" w:rsidRDefault="00D810ED" w:rsidP="00D810ED">
      <w:pPr>
        <w:rPr>
          <w:rtl/>
        </w:rPr>
      </w:pPr>
      <w:r>
        <w:rPr>
          <w:rtl/>
        </w:rPr>
        <w:t xml:space="preserve">    - کد </w:t>
      </w:r>
      <w:r>
        <w:t>HTML</w:t>
      </w:r>
      <w:r>
        <w:rPr>
          <w:rtl/>
        </w:rPr>
        <w:t xml:space="preserve"> سازمان‌</w:t>
      </w:r>
      <w:r>
        <w:rPr>
          <w:rFonts w:hint="cs"/>
          <w:rtl/>
        </w:rPr>
        <w:t>ی</w:t>
      </w:r>
      <w:r>
        <w:rPr>
          <w:rFonts w:hint="eastAsia"/>
          <w:rtl/>
        </w:rPr>
        <w:t>افته‌تر</w:t>
      </w:r>
      <w:r>
        <w:rPr>
          <w:rtl/>
        </w:rPr>
        <w:t xml:space="preserve"> و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55E7CA16" w14:textId="7CE400C8" w:rsidR="00D810ED" w:rsidRDefault="00D810ED" w:rsidP="00D810ED">
      <w:pPr>
        <w:rPr>
          <w:rtl/>
        </w:rPr>
      </w:pPr>
      <w:r>
        <w:rPr>
          <w:rtl/>
        </w:rPr>
        <w:t>چه زمان</w:t>
      </w:r>
      <w:r>
        <w:rPr>
          <w:rFonts w:hint="cs"/>
          <w:rtl/>
        </w:rPr>
        <w:t>ی</w:t>
      </w:r>
      <w:r>
        <w:rPr>
          <w:rtl/>
        </w:rPr>
        <w:t xml:space="preserve"> از `&lt;</w:t>
      </w:r>
      <w:r>
        <w:t>article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207C52F9" w14:textId="524F374B" w:rsidR="00D810ED" w:rsidRDefault="00D810ED" w:rsidP="00D810ED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محتوا مستقل است</w:t>
      </w:r>
    </w:p>
    <w:p w14:paraId="5C87E04A" w14:textId="2BFBFCAC" w:rsidR="00D810ED" w:rsidRDefault="00D810ED" w:rsidP="00D810ED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محتوا قابل انتشار مجدد است</w:t>
      </w:r>
    </w:p>
    <w:p w14:paraId="63B45BCF" w14:textId="48F46744" w:rsidR="00D810ED" w:rsidRDefault="00D810ED" w:rsidP="00D810ED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محتوا به تنها</w:t>
      </w:r>
      <w:r>
        <w:rPr>
          <w:rFonts w:hint="cs"/>
          <w:rtl/>
        </w:rPr>
        <w:t>یی</w:t>
      </w:r>
      <w:r>
        <w:rPr>
          <w:rtl/>
        </w:rPr>
        <w:t xml:space="preserve"> معنا دارد</w:t>
      </w:r>
    </w:p>
    <w:p w14:paraId="55BCBAF2" w14:textId="21D13164" w:rsidR="00D810ED" w:rsidRDefault="00D810ED" w:rsidP="00D810ED">
      <w:pPr>
        <w:rPr>
          <w:rtl/>
        </w:rPr>
      </w:pPr>
      <w:r>
        <w:rPr>
          <w:rtl/>
        </w:rPr>
        <w:t>چه زمان</w:t>
      </w:r>
      <w:r>
        <w:rPr>
          <w:rFonts w:hint="cs"/>
          <w:rtl/>
        </w:rPr>
        <w:t>ی</w:t>
      </w:r>
      <w:r>
        <w:rPr>
          <w:rtl/>
        </w:rPr>
        <w:t xml:space="preserve"> از `&lt;</w:t>
      </w:r>
      <w:r>
        <w:t>article</w:t>
      </w:r>
      <w:r>
        <w:rPr>
          <w:rtl/>
        </w:rPr>
        <w:t>&gt;` استفاده نکن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33A12758" w14:textId="77777777" w:rsidR="00D810ED" w:rsidRDefault="00D810ED" w:rsidP="00D810ED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وابسته به </w:t>
      </w:r>
      <w:r>
        <w:t>context</w:t>
      </w:r>
      <w:r>
        <w:rPr>
          <w:rtl/>
        </w:rPr>
        <w:t xml:space="preserve"> صفحه (از `&lt;</w:t>
      </w:r>
      <w:r>
        <w:t>section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</w:t>
      </w:r>
    </w:p>
    <w:p w14:paraId="486F3A6D" w14:textId="77777777" w:rsidR="00D810ED" w:rsidRDefault="00D810ED" w:rsidP="00D810ED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(از `&lt;</w:t>
      </w:r>
      <w:r>
        <w:t>div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</w:t>
      </w:r>
    </w:p>
    <w:p w14:paraId="5BDCCD5E" w14:textId="126D70C3" w:rsidR="00D810ED" w:rsidRDefault="00D810ED" w:rsidP="00D810ED">
      <w:pPr>
        <w:rPr>
          <w:rtl/>
        </w:rPr>
      </w:pPr>
      <w:r>
        <w:rPr>
          <w:rtl/>
        </w:rPr>
        <w:t>خلاصه نکات مهم</w:t>
      </w:r>
    </w:p>
    <w:p w14:paraId="0C36AC0C" w14:textId="6DF4F24A" w:rsidR="00D810ED" w:rsidRDefault="00D810ED" w:rsidP="00D810ED">
      <w:pPr>
        <w:rPr>
          <w:rtl/>
        </w:rPr>
      </w:pPr>
      <w:r>
        <w:rPr>
          <w:rtl/>
        </w:rPr>
        <w:t>- تگ `&lt;</w:t>
      </w:r>
      <w:r>
        <w:t>article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 و خودکفا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28730C9F" w14:textId="3BC42DF4" w:rsidR="00D810ED" w:rsidRDefault="00D810ED" w:rsidP="00D810ED">
      <w:pPr>
        <w:rPr>
          <w:rtl/>
        </w:rPr>
      </w:pPr>
      <w:r>
        <w:rPr>
          <w:rtl/>
        </w:rPr>
        <w:lastRenderedPageBreak/>
        <w:t>-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تنها</w:t>
      </w:r>
      <w:r>
        <w:rPr>
          <w:rFonts w:hint="cs"/>
          <w:rtl/>
        </w:rPr>
        <w:t>یی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کامل داشته باشد</w:t>
      </w:r>
    </w:p>
    <w:p w14:paraId="60B7F572" w14:textId="2562CAA0" w:rsidR="00D810ED" w:rsidRDefault="00D810ED" w:rsidP="00D810ED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بار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استفاده شود</w:t>
      </w:r>
    </w:p>
    <w:p w14:paraId="0C4FED69" w14:textId="6E9156A9" w:rsidR="00D810ED" w:rsidRDefault="00D810ED" w:rsidP="00D810ED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قابل انتشار مجدد مناسب است</w:t>
      </w:r>
    </w:p>
    <w:p w14:paraId="71538432" w14:textId="6A67A117" w:rsidR="00D810ED" w:rsidRDefault="00D810ED" w:rsidP="00D810ED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معنا</w:t>
      </w:r>
      <w:r>
        <w:rPr>
          <w:rFonts w:hint="cs"/>
          <w:rtl/>
        </w:rPr>
        <w:t>یی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سئو و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</w:t>
      </w:r>
    </w:p>
    <w:p w14:paraId="2C037511" w14:textId="0D3F32C1" w:rsidR="00D810ED" w:rsidRDefault="00D810ED" w:rsidP="00D810ED">
      <w:pPr>
        <w:rPr>
          <w:rtl/>
        </w:rPr>
      </w:pPr>
      <w:r>
        <w:rPr>
          <w:rtl/>
        </w:rPr>
        <w:t>- معمولاً شامل عنوان، محتوا و اطلاعات متا است</w:t>
      </w:r>
    </w:p>
    <w:p w14:paraId="03BFF274" w14:textId="1C04829E" w:rsidR="00D810ED" w:rsidRDefault="00D810ED" w:rsidP="00D810ED">
      <w:pPr>
        <w:rPr>
          <w:rtl/>
        </w:rPr>
      </w:pPr>
      <w:r>
        <w:rPr>
          <w:rFonts w:hint="eastAsia"/>
          <w:rtl/>
        </w:rPr>
        <w:t>با</w:t>
      </w:r>
      <w:r>
        <w:rPr>
          <w:rtl/>
        </w:rPr>
        <w:t xml:space="preserve">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تگ `&lt;</w:t>
      </w:r>
      <w:r>
        <w:t>article</w:t>
      </w:r>
      <w:r>
        <w:rPr>
          <w:rtl/>
        </w:rPr>
        <w:t>&gt;`، محتوا</w:t>
      </w:r>
      <w:r>
        <w:rPr>
          <w:rFonts w:hint="cs"/>
          <w:rtl/>
        </w:rPr>
        <w:t>ی</w:t>
      </w:r>
      <w:r>
        <w:rPr>
          <w:rtl/>
        </w:rPr>
        <w:t xml:space="preserve"> شما ساختار معنا</w:t>
      </w:r>
      <w:r>
        <w:rPr>
          <w:rFonts w:hint="cs"/>
          <w:rtl/>
        </w:rPr>
        <w:t>یی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کرده و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کاربران قابل درک‌تر خواهد بود.</w:t>
      </w:r>
    </w:p>
    <w:p w14:paraId="067FBB06" w14:textId="10957E03" w:rsidR="00D402F1" w:rsidRDefault="00D402F1" w:rsidP="00D402F1">
      <w:pPr>
        <w:pStyle w:val="Heading2"/>
        <w:rPr>
          <w:rtl/>
        </w:rPr>
      </w:pPr>
      <w:bookmarkStart w:id="71" w:name="_Toc211464509"/>
      <w:r>
        <w:rPr>
          <w:rFonts w:hint="cs"/>
          <w:rtl/>
        </w:rPr>
        <w:t xml:space="preserve">معرفی تگ </w:t>
      </w:r>
      <w:r>
        <w:t>aside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71"/>
    </w:p>
    <w:p w14:paraId="645FED2D" w14:textId="77777777" w:rsidR="00D402F1" w:rsidRDefault="00D402F1" w:rsidP="00D402F1">
      <w:pPr>
        <w:rPr>
          <w:rtl/>
        </w:rPr>
      </w:pPr>
      <w:r>
        <w:rPr>
          <w:rtl/>
        </w:rPr>
        <w:t>مثال</w:t>
      </w:r>
    </w:p>
    <w:p w14:paraId="4F1AB562" w14:textId="77777777" w:rsidR="00D402F1" w:rsidRDefault="00D402F1" w:rsidP="00D402F1">
      <w:pPr>
        <w:rPr>
          <w:rtl/>
        </w:rPr>
      </w:pPr>
      <w:r>
        <w:rPr>
          <w:rtl/>
        </w:rPr>
        <w:t>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مقدار</w:t>
      </w:r>
      <w:r>
        <w:rPr>
          <w:rFonts w:hint="cs"/>
          <w:rtl/>
        </w:rPr>
        <w:t>ی</w:t>
      </w:r>
      <w:r>
        <w:rPr>
          <w:rtl/>
        </w:rPr>
        <w:t xml:space="preserve"> محتوا جدا از محتوا</w:t>
      </w:r>
      <w:r>
        <w:rPr>
          <w:rFonts w:hint="cs"/>
          <w:rtl/>
        </w:rPr>
        <w:t>یی</w:t>
      </w:r>
      <w:r>
        <w:rPr>
          <w:rtl/>
        </w:rPr>
        <w:t xml:space="preserve"> که در آن قرار گرفته است: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5227" w14:paraId="55524951" w14:textId="77777777" w:rsidTr="006034ED">
        <w:tc>
          <w:tcPr>
            <w:tcW w:w="9350" w:type="dxa"/>
            <w:shd w:val="clear" w:color="auto" w:fill="E2EFD9" w:themeFill="accent6" w:themeFillTint="33"/>
          </w:tcPr>
          <w:p w14:paraId="5BC5EBF9" w14:textId="3468D645" w:rsidR="00953AA5" w:rsidRDefault="00953AA5" w:rsidP="003D7A23">
            <w:pPr>
              <w:pStyle w:val="code"/>
              <w:bidi w:val="0"/>
            </w:pPr>
            <w:r>
              <w:t>&lt;p&gt;My family and I visited The Epcot center this summer. The weather was nice, and Epcot was amazing! I had a great summer together with my family!&lt;/p&gt;</w:t>
            </w:r>
          </w:p>
          <w:p w14:paraId="379484DE" w14:textId="77777777" w:rsidR="00953AA5" w:rsidRDefault="00953AA5" w:rsidP="003D7A23">
            <w:pPr>
              <w:pStyle w:val="code"/>
              <w:bidi w:val="0"/>
              <w:rPr>
                <w:rtl/>
              </w:rPr>
            </w:pPr>
          </w:p>
          <w:p w14:paraId="57BA12DC" w14:textId="3602F58E" w:rsidR="00953AA5" w:rsidRDefault="00953AA5" w:rsidP="003D7A23">
            <w:pPr>
              <w:pStyle w:val="code"/>
              <w:bidi w:val="0"/>
            </w:pPr>
            <w:r>
              <w:t>&lt;aside&gt;</w:t>
            </w:r>
          </w:p>
          <w:p w14:paraId="18727670" w14:textId="4589316E" w:rsidR="00953AA5" w:rsidRDefault="003D7A23" w:rsidP="003D7A23">
            <w:pPr>
              <w:pStyle w:val="code"/>
              <w:bidi w:val="0"/>
            </w:pPr>
            <w:r>
              <w:t>&lt;</w:t>
            </w:r>
            <w:r w:rsidR="00953AA5">
              <w:t>h4&gt;Epcot Center&lt;/h4</w:t>
            </w:r>
            <w:r>
              <w:t>&gt;</w:t>
            </w:r>
          </w:p>
          <w:p w14:paraId="7A366B78" w14:textId="4C024244" w:rsidR="00953AA5" w:rsidRDefault="003D7A23" w:rsidP="003D7A23">
            <w:pPr>
              <w:pStyle w:val="code"/>
              <w:bidi w:val="0"/>
            </w:pPr>
            <w:r>
              <w:t>&lt;</w:t>
            </w:r>
            <w:r w:rsidR="00953AA5">
              <w:t>p&gt;Epcot is a theme park at Walt Disney World Resort featuring exciting attractions, international pavilions, award-winning fireworks and seasonal special events.&lt;/p</w:t>
            </w:r>
            <w:r>
              <w:t>&gt;</w:t>
            </w:r>
          </w:p>
          <w:p w14:paraId="14C5D10F" w14:textId="3C07B0DC" w:rsidR="00953AA5" w:rsidRDefault="003D7A23" w:rsidP="003D7A23">
            <w:pPr>
              <w:pStyle w:val="code"/>
              <w:bidi w:val="0"/>
            </w:pPr>
            <w:r>
              <w:t>&lt;</w:t>
            </w:r>
            <w:r w:rsidR="00953AA5">
              <w:rPr>
                <w:rtl/>
              </w:rPr>
              <w:t>/</w:t>
            </w:r>
            <w:r w:rsidR="00953AA5">
              <w:t>aside</w:t>
            </w:r>
            <w:r>
              <w:t>&gt;</w:t>
            </w:r>
          </w:p>
          <w:p w14:paraId="5B332D00" w14:textId="77777777" w:rsidR="000B5227" w:rsidRDefault="000B5227" w:rsidP="003D7A23">
            <w:pPr>
              <w:pStyle w:val="code"/>
              <w:bidi w:val="0"/>
              <w:rPr>
                <w:rtl/>
              </w:rPr>
            </w:pPr>
          </w:p>
        </w:tc>
      </w:tr>
    </w:tbl>
    <w:p w14:paraId="4EAD48DE" w14:textId="77777777" w:rsidR="00D402F1" w:rsidRDefault="00D402F1" w:rsidP="003D7A23">
      <w:pPr>
        <w:rPr>
          <w:rtl/>
        </w:rPr>
      </w:pPr>
    </w:p>
    <w:p w14:paraId="7156F84A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نمونه‌ها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«خودتان امتحان کن</w:t>
      </w:r>
      <w:r>
        <w:rPr>
          <w:rFonts w:hint="cs"/>
          <w:rtl/>
        </w:rPr>
        <w:t>ی</w:t>
      </w:r>
      <w:r>
        <w:rPr>
          <w:rFonts w:hint="eastAsia"/>
          <w:rtl/>
        </w:rPr>
        <w:t>د»</w:t>
      </w:r>
      <w:r>
        <w:rPr>
          <w:rtl/>
        </w:rPr>
        <w:t xml:space="preserve"> در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آمده است.</w:t>
      </w:r>
    </w:p>
    <w:p w14:paraId="3C820005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و کاربرد</w:t>
      </w:r>
    </w:p>
    <w:p w14:paraId="624788CB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&lt;</w:t>
      </w:r>
      <w:r>
        <w:t>aside</w:t>
      </w:r>
      <w:r>
        <w:rPr>
          <w:rtl/>
        </w:rPr>
        <w:t>&gt;تگ، جدا از محتوا</w:t>
      </w:r>
      <w:r>
        <w:rPr>
          <w:rFonts w:hint="cs"/>
          <w:rtl/>
        </w:rPr>
        <w:t>یی</w:t>
      </w:r>
      <w:r>
        <w:rPr>
          <w:rtl/>
        </w:rPr>
        <w:t xml:space="preserve"> که در آن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را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CF22861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محتوا</w:t>
      </w:r>
      <w:r>
        <w:rPr>
          <w:rFonts w:hint="cs"/>
          <w:rtl/>
        </w:rPr>
        <w:t>ی</w:t>
      </w:r>
      <w:r>
        <w:rPr>
          <w:rtl/>
        </w:rPr>
        <w:t xml:space="preserve"> کنار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طور غ</w:t>
      </w:r>
      <w:r>
        <w:rPr>
          <w:rFonts w:hint="cs"/>
          <w:rtl/>
        </w:rPr>
        <w:t>ی</w:t>
      </w:r>
      <w:r>
        <w:rPr>
          <w:rFonts w:hint="eastAsia"/>
          <w:rtl/>
        </w:rPr>
        <w:t>رمستق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با محتوا</w:t>
      </w:r>
      <w:r>
        <w:rPr>
          <w:rFonts w:hint="cs"/>
          <w:rtl/>
        </w:rPr>
        <w:t>ی</w:t>
      </w:r>
      <w:r>
        <w:rPr>
          <w:rtl/>
        </w:rPr>
        <w:t xml:space="preserve"> اطراف مرتبط باشد.</w:t>
      </w:r>
    </w:p>
    <w:p w14:paraId="213E0ED5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نکته</w:t>
      </w:r>
      <w:r>
        <w:rPr>
          <w:rtl/>
        </w:rPr>
        <w:t>: محتوا &lt;</w:t>
      </w:r>
      <w:r>
        <w:t>aside</w:t>
      </w:r>
      <w:r>
        <w:rPr>
          <w:rtl/>
        </w:rPr>
        <w:t xml:space="preserve">&gt;اغلب به عنوان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نوار کنار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78B4A6E5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lastRenderedPageBreak/>
        <w:t>نکته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&lt;</w:t>
      </w:r>
      <w:r>
        <w:t>aside</w:t>
      </w:r>
      <w:r>
        <w:rPr>
          <w:rtl/>
        </w:rPr>
        <w:t>&gt;عنصر در مرورگر به صورت خاص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</w:t>
      </w:r>
      <w:r>
        <w:t>CSS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به &lt;</w:t>
      </w:r>
      <w:r>
        <w:t>aside</w:t>
      </w:r>
      <w:r>
        <w:rPr>
          <w:rtl/>
        </w:rPr>
        <w:t>&gt; عنصر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(به مثال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مراجعه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).</w:t>
      </w:r>
    </w:p>
    <w:p w14:paraId="131A1FAA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سراسر</w:t>
      </w:r>
      <w:r>
        <w:rPr>
          <w:rFonts w:hint="cs"/>
          <w:rtl/>
        </w:rPr>
        <w:t>ی</w:t>
      </w:r>
    </w:p>
    <w:p w14:paraId="6C3D7387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&lt;</w:t>
      </w:r>
      <w:r>
        <w:t>aside</w:t>
      </w:r>
      <w:r>
        <w:rPr>
          <w:rtl/>
        </w:rPr>
        <w:t>&gt;تگ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سراسر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Global Attributes</w:t>
      </w:r>
      <w:r>
        <w:rPr>
          <w:rtl/>
        </w:rPr>
        <w:t xml:space="preserve">) در </w:t>
      </w:r>
      <w:r>
        <w:t>HTML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.</w:t>
      </w:r>
    </w:p>
    <w:p w14:paraId="0ACC2B53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داد</w:t>
      </w:r>
    </w:p>
    <w:p w14:paraId="55A6D56F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&lt;</w:t>
      </w:r>
      <w:r>
        <w:t>aside</w:t>
      </w:r>
      <w:r>
        <w:rPr>
          <w:rtl/>
        </w:rPr>
        <w:t>&gt;تگ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داد</w:t>
      </w:r>
      <w:r>
        <w:rPr>
          <w:rtl/>
        </w:rPr>
        <w:t xml:space="preserve"> در </w:t>
      </w:r>
      <w:r>
        <w:t>HTML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.</w:t>
      </w:r>
    </w:p>
    <w:p w14:paraId="2D9D0CD8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تبل</w:t>
      </w:r>
      <w:r>
        <w:rPr>
          <w:rFonts w:hint="cs"/>
          <w:rtl/>
        </w:rPr>
        <w:t>ی</w:t>
      </w:r>
      <w:r>
        <w:rPr>
          <w:rFonts w:hint="eastAsia"/>
          <w:rtl/>
        </w:rPr>
        <w:t>غات</w:t>
      </w:r>
    </w:p>
    <w:p w14:paraId="621B24C1" w14:textId="77777777" w:rsidR="00D402F1" w:rsidRDefault="00D402F1" w:rsidP="00D402F1">
      <w:r>
        <w:rPr>
          <w:rFonts w:hint="eastAsia"/>
          <w:rtl/>
        </w:rPr>
        <w:t>حذف</w:t>
      </w:r>
      <w:r>
        <w:rPr>
          <w:rtl/>
        </w:rPr>
        <w:t xml:space="preserve"> تبل</w:t>
      </w:r>
      <w:r>
        <w:rPr>
          <w:rFonts w:hint="cs"/>
          <w:rtl/>
        </w:rPr>
        <w:t>ی</w:t>
      </w:r>
      <w:r>
        <w:rPr>
          <w:rFonts w:hint="eastAsia"/>
          <w:rtl/>
        </w:rPr>
        <w:t>غات</w:t>
      </w:r>
    </w:p>
    <w:p w14:paraId="77F17255" w14:textId="37A14ECD" w:rsidR="003D7A23" w:rsidRDefault="003D7A23" w:rsidP="003D7A23">
      <w:pPr>
        <w:pStyle w:val="Heading2"/>
        <w:rPr>
          <w:rtl/>
        </w:rPr>
      </w:pPr>
      <w:bookmarkStart w:id="72" w:name="_Toc211464510"/>
      <w:r>
        <w:rPr>
          <w:rFonts w:hint="cs"/>
          <w:rtl/>
        </w:rPr>
        <w:t xml:space="preserve">معرفی تگ </w:t>
      </w:r>
      <w:r>
        <w:t>nav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72"/>
    </w:p>
    <w:p w14:paraId="3398A2FE" w14:textId="23C4D4A9" w:rsidR="003D7A23" w:rsidRDefault="003D7A23" w:rsidP="003D7A23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nav</w:t>
      </w:r>
      <w:r>
        <w:rPr>
          <w:rtl/>
        </w:rPr>
        <w:t>&gt;`</w:t>
      </w:r>
    </w:p>
    <w:p w14:paraId="1CD71189" w14:textId="4F97522A" w:rsidR="003D7A23" w:rsidRDefault="003D7A23" w:rsidP="003D7A23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nav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بخش ناوبر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Navigation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منو</w:t>
      </w:r>
      <w:r>
        <w:rPr>
          <w:rFonts w:hint="cs"/>
          <w:rtl/>
        </w:rPr>
        <w:t>ی</w:t>
      </w:r>
      <w:r>
        <w:rPr>
          <w:rtl/>
        </w:rPr>
        <w:t xml:space="preserve"> راهبر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2FA830B" w14:textId="43F8FDEC" w:rsidR="003D7A23" w:rsidRDefault="003D7A23" w:rsidP="003D7A23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nav</w:t>
      </w:r>
      <w:r>
        <w:rPr>
          <w:rtl/>
        </w:rPr>
        <w:t>&gt;`</w:t>
      </w:r>
    </w:p>
    <w:p w14:paraId="1940801E" w14:textId="77777777" w:rsidR="003D7A23" w:rsidRDefault="003D7A23" w:rsidP="003D7A23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مهم ناوبر</w:t>
      </w:r>
      <w:r>
        <w:rPr>
          <w:rFonts w:hint="cs"/>
          <w:rtl/>
        </w:rPr>
        <w:t>ی</w:t>
      </w:r>
      <w:r>
        <w:rPr>
          <w:rtl/>
        </w:rPr>
        <w:t xml:space="preserve"> که کاربران برا</w:t>
      </w:r>
      <w:r>
        <w:rPr>
          <w:rFonts w:hint="cs"/>
          <w:rtl/>
        </w:rPr>
        <w:t>ی</w:t>
      </w:r>
      <w:r>
        <w:rPr>
          <w:rtl/>
        </w:rPr>
        <w:t xml:space="preserve"> حرکت در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از آنها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شده است.</w:t>
      </w:r>
    </w:p>
    <w:p w14:paraId="643BEEB3" w14:textId="37A9F055" w:rsidR="003D7A23" w:rsidRDefault="003D7A23" w:rsidP="003D7A23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nav</w:t>
      </w:r>
      <w:r>
        <w:rPr>
          <w:rtl/>
        </w:rPr>
        <w:t>&gt;`</w:t>
      </w:r>
    </w:p>
    <w:p w14:paraId="64C01852" w14:textId="2B2FEB84" w:rsidR="003D7A23" w:rsidRDefault="003D7A23" w:rsidP="003D7A23">
      <w:pPr>
        <w:rPr>
          <w:rtl/>
        </w:rPr>
      </w:pPr>
      <w:r>
        <w:rPr>
          <w:rtl/>
        </w:rPr>
        <w:t>1.  عنصر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</w:t>
      </w:r>
    </w:p>
    <w:p w14:paraId="3871EDD6" w14:textId="77777777" w:rsidR="003D7A23" w:rsidRDefault="003D7A23" w:rsidP="003D7A23">
      <w:pPr>
        <w:rPr>
          <w:rtl/>
        </w:rPr>
      </w:pPr>
      <w:r>
        <w:rPr>
          <w:rtl/>
        </w:rPr>
        <w:t xml:space="preserve">    - ساختار صفحه را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مرورگرها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5BE01BD" w14:textId="77777777" w:rsidR="003D7A23" w:rsidRDefault="003D7A23" w:rsidP="003D7A23">
      <w:pPr>
        <w:rPr>
          <w:rtl/>
        </w:rPr>
      </w:pPr>
      <w:r>
        <w:rPr>
          <w:rtl/>
        </w:rPr>
        <w:t xml:space="preserve">    - به صفحه‌خوان‌ها (</w:t>
      </w:r>
      <w:r>
        <w:t>Screen Readers</w:t>
      </w:r>
      <w:r>
        <w:rPr>
          <w:rtl/>
        </w:rPr>
        <w:t>) در شناسا</w:t>
      </w:r>
      <w:r>
        <w:rPr>
          <w:rFonts w:hint="cs"/>
          <w:rtl/>
        </w:rPr>
        <w:t>یی</w:t>
      </w:r>
      <w:r>
        <w:rPr>
          <w:rtl/>
        </w:rPr>
        <w:t xml:space="preserve"> بخش ناوبر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71F6F05" w14:textId="68CE62A9" w:rsidR="003D7A23" w:rsidRDefault="003D7A23" w:rsidP="003D7A23">
      <w:pPr>
        <w:rPr>
          <w:rtl/>
        </w:rPr>
      </w:pPr>
      <w:r>
        <w:rPr>
          <w:rtl/>
        </w:rPr>
        <w:t>2.  برا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مهم:</w:t>
      </w:r>
    </w:p>
    <w:p w14:paraId="2BF2D2CF" w14:textId="77777777" w:rsidR="003D7A23" w:rsidRDefault="003D7A23" w:rsidP="003D7A23">
      <w:pPr>
        <w:rPr>
          <w:rtl/>
        </w:rPr>
      </w:pPr>
      <w:r>
        <w:rPr>
          <w:rtl/>
        </w:rPr>
        <w:t xml:space="preserve">    - فقط برا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1D8E0753" w14:textId="77777777" w:rsidR="003D7A23" w:rsidRDefault="003D7A23" w:rsidP="003D7A23">
      <w:pPr>
        <w:rPr>
          <w:rtl/>
        </w:rPr>
      </w:pPr>
      <w:r>
        <w:rPr>
          <w:rtl/>
        </w:rPr>
        <w:t xml:space="preserve">    - نه برا</w:t>
      </w:r>
      <w:r>
        <w:rPr>
          <w:rFonts w:hint="cs"/>
          <w:rtl/>
        </w:rPr>
        <w:t>ی</w:t>
      </w:r>
      <w:r>
        <w:rPr>
          <w:rtl/>
        </w:rPr>
        <w:t xml:space="preserve"> همه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موجود در صفحه</w:t>
      </w:r>
    </w:p>
    <w:p w14:paraId="776F04ED" w14:textId="2A091798" w:rsidR="003D7A23" w:rsidRDefault="003D7A23" w:rsidP="003D7A23">
      <w:pPr>
        <w:rPr>
          <w:rtl/>
        </w:rPr>
      </w:pPr>
      <w:r>
        <w:rPr>
          <w:rtl/>
        </w:rPr>
        <w:lastRenderedPageBreak/>
        <w:t>3.  قابل استفاده چندباره:</w:t>
      </w:r>
    </w:p>
    <w:p w14:paraId="791CDD9F" w14:textId="6E599D2A" w:rsidR="003D7A23" w:rsidRDefault="003D7A23" w:rsidP="003D7A23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`&lt;</w:t>
      </w:r>
      <w:r>
        <w:t>nav</w:t>
      </w:r>
      <w:r>
        <w:rPr>
          <w:rtl/>
        </w:rPr>
        <w:t xml:space="preserve">&gt;`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636F21C2" w14:textId="77777777" w:rsidR="003D7A23" w:rsidRDefault="003D7A23" w:rsidP="003D7A23">
      <w:pPr>
        <w:rPr>
          <w:rtl/>
        </w:rPr>
      </w:pPr>
      <w:r>
        <w:rPr>
          <w:rtl/>
        </w:rPr>
        <w:t xml:space="preserve">    - هر </w:t>
      </w:r>
      <w:r>
        <w:t>nav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گروه متفاوت</w:t>
      </w:r>
      <w:r>
        <w:rPr>
          <w:rFonts w:hint="cs"/>
          <w:rtl/>
        </w:rPr>
        <w:t>ی</w:t>
      </w:r>
      <w:r>
        <w:rPr>
          <w:rtl/>
        </w:rPr>
        <w:t xml:space="preserve"> از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</w:p>
    <w:p w14:paraId="70947D3E" w14:textId="71D63005" w:rsidR="003D7A23" w:rsidRDefault="003D7A23" w:rsidP="003D7A23">
      <w:pPr>
        <w:rPr>
          <w:rtl/>
        </w:rPr>
      </w:pPr>
      <w:r>
        <w:rPr>
          <w:rtl/>
        </w:rPr>
        <w:t>نحوه استفاده از تگ `&lt;</w:t>
      </w:r>
      <w:r>
        <w:t>nav</w:t>
      </w:r>
      <w:r>
        <w:rPr>
          <w:rtl/>
        </w:rPr>
        <w:t>&gt;`</w:t>
      </w:r>
    </w:p>
    <w:p w14:paraId="0565430E" w14:textId="0D582F8C" w:rsidR="003D7A23" w:rsidRDefault="003D7A23" w:rsidP="003D7A23">
      <w:pPr>
        <w:rPr>
          <w:rtl/>
        </w:rPr>
      </w:pPr>
      <w:r>
        <w:rPr>
          <w:rtl/>
        </w:rPr>
        <w:t>مثال ۱: منو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1F954FAF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473ABE44" w14:textId="77777777" w:rsidR="00453F97" w:rsidRDefault="00453F97" w:rsidP="00453F97">
            <w:pPr>
              <w:pStyle w:val="code"/>
              <w:bidi w:val="0"/>
            </w:pPr>
            <w:r>
              <w:t>&lt;!DOCTYPE html&gt;</w:t>
            </w:r>
          </w:p>
          <w:p w14:paraId="33A21F14" w14:textId="77777777" w:rsidR="00453F97" w:rsidRDefault="00453F97" w:rsidP="00453F97">
            <w:pPr>
              <w:pStyle w:val="code"/>
              <w:bidi w:val="0"/>
            </w:pPr>
            <w:r>
              <w:t>&lt;html lang="fa" dir="rtl"&gt;</w:t>
            </w:r>
          </w:p>
          <w:p w14:paraId="6D8F1D14" w14:textId="77777777" w:rsidR="00453F97" w:rsidRDefault="00453F97" w:rsidP="00453F97">
            <w:pPr>
              <w:pStyle w:val="code"/>
              <w:bidi w:val="0"/>
            </w:pPr>
            <w:r>
              <w:t>&lt;head&gt;</w:t>
            </w:r>
          </w:p>
          <w:p w14:paraId="265B67CD" w14:textId="77777777" w:rsidR="00453F97" w:rsidRDefault="00453F97" w:rsidP="00453F97">
            <w:pPr>
              <w:pStyle w:val="code"/>
              <w:bidi w:val="0"/>
            </w:pPr>
            <w:r>
              <w:t xml:space="preserve">    &lt;meta charset="UTF-8"&gt;</w:t>
            </w:r>
          </w:p>
          <w:p w14:paraId="1BA9EDBB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فروشگاه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نترنت</w:t>
            </w:r>
            <w:r>
              <w:rPr>
                <w:rFonts w:cs="IRANSansWeb(FaNum) Light" w:hint="cs"/>
                <w:rtl/>
              </w:rPr>
              <w:t>ی</w:t>
            </w:r>
            <w:r>
              <w:t>&lt;/title&gt;</w:t>
            </w:r>
          </w:p>
          <w:p w14:paraId="6111D2A2" w14:textId="77777777" w:rsidR="00453F97" w:rsidRDefault="00453F97" w:rsidP="00453F97">
            <w:pPr>
              <w:pStyle w:val="code"/>
              <w:bidi w:val="0"/>
            </w:pPr>
            <w:r>
              <w:t>&lt;/head&gt;</w:t>
            </w:r>
          </w:p>
          <w:p w14:paraId="03CA776F" w14:textId="77777777" w:rsidR="00453F97" w:rsidRDefault="00453F97" w:rsidP="00453F97">
            <w:pPr>
              <w:pStyle w:val="code"/>
              <w:bidi w:val="0"/>
            </w:pPr>
            <w:r>
              <w:t>&lt;body&gt;</w:t>
            </w:r>
          </w:p>
          <w:p w14:paraId="095483FE" w14:textId="77777777" w:rsidR="00453F97" w:rsidRDefault="00453F97" w:rsidP="00453F97">
            <w:pPr>
              <w:pStyle w:val="code"/>
              <w:bidi w:val="0"/>
            </w:pPr>
            <w:r>
              <w:t xml:space="preserve">    &lt;header&gt;</w:t>
            </w:r>
          </w:p>
          <w:p w14:paraId="0A585043" w14:textId="77777777" w:rsidR="00453F97" w:rsidRDefault="00453F97" w:rsidP="00453F97">
            <w:pPr>
              <w:pStyle w:val="code"/>
              <w:bidi w:val="0"/>
            </w:pPr>
            <w:r>
              <w:t xml:space="preserve">        &lt;div class="logo"&gt;</w:t>
            </w:r>
          </w:p>
          <w:p w14:paraId="790BDB8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&lt;h1&gt;</w:t>
            </w:r>
            <w:r>
              <w:rPr>
                <w:rFonts w:cs="IRANSansWeb(FaNum) Light"/>
                <w:rtl/>
              </w:rPr>
              <w:t>فروشگاه ما</w:t>
            </w:r>
            <w:r>
              <w:t>&lt;/h1&gt;</w:t>
            </w:r>
          </w:p>
          <w:p w14:paraId="56F1A4EE" w14:textId="77777777" w:rsidR="00453F97" w:rsidRDefault="00453F97" w:rsidP="00453F97">
            <w:pPr>
              <w:pStyle w:val="code"/>
              <w:bidi w:val="0"/>
            </w:pPr>
            <w:r>
              <w:t xml:space="preserve">        &lt;/div&gt;</w:t>
            </w:r>
          </w:p>
          <w:p w14:paraId="0F51250B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706BDA9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&lt;nav aria-label="</w:t>
            </w:r>
            <w:r>
              <w:rPr>
                <w:rFonts w:cs="IRANSansWeb(FaNum) Light"/>
                <w:rtl/>
              </w:rPr>
              <w:t>منو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>"&gt;</w:t>
            </w:r>
          </w:p>
          <w:p w14:paraId="18A6CBBF" w14:textId="77777777" w:rsidR="00453F97" w:rsidRDefault="00453F97" w:rsidP="00453F97">
            <w:pPr>
              <w:pStyle w:val="code"/>
              <w:bidi w:val="0"/>
            </w:pPr>
            <w:r>
              <w:t xml:space="preserve">            &lt;ul&gt;</w:t>
            </w:r>
          </w:p>
          <w:p w14:paraId="51E31F93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href="/"&gt;</w:t>
            </w:r>
            <w:r>
              <w:rPr>
                <w:rFonts w:cs="IRANSansWeb(FaNum) Light"/>
                <w:rtl/>
              </w:rPr>
              <w:t>خانه</w:t>
            </w:r>
            <w:r>
              <w:t>&lt;/a&gt;&lt;/li&gt;</w:t>
            </w:r>
          </w:p>
          <w:p w14:paraId="113F254B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href="/products"&gt;</w:t>
            </w:r>
            <w:r>
              <w:rPr>
                <w:rFonts w:cs="IRANSansWeb(FaNum) Light"/>
                <w:rtl/>
              </w:rPr>
              <w:t>محصولات</w:t>
            </w:r>
            <w:r>
              <w:t>&lt;/a&gt;&lt;/li&gt;</w:t>
            </w:r>
          </w:p>
          <w:p w14:paraId="3E866E63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href="/about"&gt;</w:t>
            </w:r>
            <w:r>
              <w:rPr>
                <w:rFonts w:cs="IRANSansWeb(FaNum) Light"/>
                <w:rtl/>
              </w:rPr>
              <w:t>درباره ما</w:t>
            </w:r>
            <w:r>
              <w:t>&lt;/a&gt;&lt;/li&gt;</w:t>
            </w:r>
          </w:p>
          <w:p w14:paraId="4645920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href="/contact"&gt;</w:t>
            </w:r>
            <w:r>
              <w:rPr>
                <w:rFonts w:cs="IRANSansWeb(FaNum) Light"/>
                <w:rtl/>
              </w:rPr>
              <w:t>تماس با ما</w:t>
            </w:r>
            <w:r>
              <w:t>&lt;/a&gt;&lt;/li&gt;</w:t>
            </w:r>
          </w:p>
          <w:p w14:paraId="75FFC3A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href="/blog"&gt;</w:t>
            </w:r>
            <w:r>
              <w:rPr>
                <w:rFonts w:cs="IRANSansWeb(FaNum) Light"/>
                <w:rtl/>
              </w:rPr>
              <w:t>بلاگ</w:t>
            </w:r>
            <w:r>
              <w:t>&lt;/a&gt;&lt;/li&gt;</w:t>
            </w:r>
          </w:p>
          <w:p w14:paraId="70019E7A" w14:textId="77777777" w:rsidR="00453F97" w:rsidRDefault="00453F97" w:rsidP="00453F97">
            <w:pPr>
              <w:pStyle w:val="code"/>
              <w:bidi w:val="0"/>
            </w:pPr>
            <w:r>
              <w:t xml:space="preserve">            &lt;/ul&gt;</w:t>
            </w:r>
          </w:p>
          <w:p w14:paraId="0929B32C" w14:textId="77777777" w:rsidR="00453F97" w:rsidRDefault="00453F97" w:rsidP="00453F97">
            <w:pPr>
              <w:pStyle w:val="code"/>
              <w:bidi w:val="0"/>
            </w:pPr>
            <w:r>
              <w:t xml:space="preserve">        &lt;/nav&gt;</w:t>
            </w:r>
          </w:p>
          <w:p w14:paraId="1FCB5469" w14:textId="77777777" w:rsidR="00453F97" w:rsidRDefault="00453F97" w:rsidP="00453F97">
            <w:pPr>
              <w:pStyle w:val="code"/>
              <w:bidi w:val="0"/>
            </w:pPr>
            <w:r>
              <w:t xml:space="preserve">    &lt;/header&gt;</w:t>
            </w:r>
          </w:p>
          <w:p w14:paraId="5672072D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</w:p>
          <w:p w14:paraId="6F8A2AAD" w14:textId="77777777" w:rsidR="00453F97" w:rsidRDefault="00453F97" w:rsidP="00453F97">
            <w:pPr>
              <w:pStyle w:val="code"/>
              <w:bidi w:val="0"/>
            </w:pPr>
            <w:r>
              <w:t xml:space="preserve">    &lt;main&gt;</w:t>
            </w:r>
          </w:p>
          <w:p w14:paraId="22942D2E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محصولات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ژه</w:t>
            </w:r>
            <w:r>
              <w:t>&lt;/h2&gt;</w:t>
            </w:r>
          </w:p>
          <w:p w14:paraId="2995FAC7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79C27F8D" w14:textId="77777777" w:rsidR="00453F97" w:rsidRDefault="00453F97" w:rsidP="00453F97">
            <w:pPr>
              <w:pStyle w:val="code"/>
              <w:bidi w:val="0"/>
            </w:pPr>
            <w:r>
              <w:t xml:space="preserve">    &lt;/main&gt;</w:t>
            </w:r>
          </w:p>
          <w:p w14:paraId="35A44D91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</w:p>
          <w:p w14:paraId="7B408B90" w14:textId="77777777" w:rsidR="00453F97" w:rsidRDefault="00453F97" w:rsidP="00453F97">
            <w:pPr>
              <w:pStyle w:val="code"/>
              <w:bidi w:val="0"/>
            </w:pPr>
            <w:r>
              <w:t xml:space="preserve">    &lt;footer&gt;</w:t>
            </w:r>
          </w:p>
          <w:p w14:paraId="763715FC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&lt;nav aria-label="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فوتر</w:t>
            </w:r>
            <w:r>
              <w:t>"&gt;</w:t>
            </w:r>
          </w:p>
          <w:p w14:paraId="3A535C5C" w14:textId="77777777" w:rsidR="00453F97" w:rsidRDefault="00453F97" w:rsidP="00453F97">
            <w:pPr>
              <w:pStyle w:val="code"/>
              <w:bidi w:val="0"/>
            </w:pPr>
            <w:r>
              <w:t xml:space="preserve">            &lt;ul&gt;</w:t>
            </w:r>
          </w:p>
          <w:p w14:paraId="2B0AF9FC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href="/privacy"&gt;</w:t>
            </w:r>
            <w:r>
              <w:rPr>
                <w:rFonts w:cs="IRANSansWeb(FaNum) Light"/>
                <w:rtl/>
              </w:rPr>
              <w:t>حر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/>
                <w:rtl/>
              </w:rPr>
              <w:t xml:space="preserve"> خصوص</w:t>
            </w:r>
            <w:r>
              <w:rPr>
                <w:rFonts w:cs="IRANSansWeb(FaNum) Light" w:hint="cs"/>
                <w:rtl/>
              </w:rPr>
              <w:t>ی</w:t>
            </w:r>
            <w:r>
              <w:t>&lt;/a&gt;&lt;/li&gt;</w:t>
            </w:r>
          </w:p>
          <w:p w14:paraId="5F24F3BD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        &lt;li&gt;&lt;a href="/terms"&gt;</w:t>
            </w:r>
            <w:r>
              <w:rPr>
                <w:rFonts w:cs="IRANSansWeb(FaNum) Light"/>
                <w:rtl/>
              </w:rPr>
              <w:t>قوان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t>&lt;/a&gt;&lt;/li&gt;</w:t>
            </w:r>
          </w:p>
          <w:p w14:paraId="27A78688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href="/sitemap"&gt;</w:t>
            </w:r>
            <w:r>
              <w:rPr>
                <w:rFonts w:cs="IRANSansWeb(FaNum) Light"/>
                <w:rtl/>
              </w:rPr>
              <w:t>نقشه 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>&lt;/a&gt;&lt;/li&gt;</w:t>
            </w:r>
          </w:p>
          <w:p w14:paraId="60E0E652" w14:textId="77777777" w:rsidR="00453F97" w:rsidRDefault="00453F97" w:rsidP="00453F97">
            <w:pPr>
              <w:pStyle w:val="code"/>
              <w:bidi w:val="0"/>
            </w:pPr>
            <w:r>
              <w:t xml:space="preserve">            &lt;/ul&gt;</w:t>
            </w:r>
          </w:p>
          <w:p w14:paraId="2EF0CC9B" w14:textId="77777777" w:rsidR="00453F97" w:rsidRDefault="00453F97" w:rsidP="00453F97">
            <w:pPr>
              <w:pStyle w:val="code"/>
              <w:bidi w:val="0"/>
            </w:pPr>
            <w:r>
              <w:t xml:space="preserve">        &lt;/nav&gt;</w:t>
            </w:r>
          </w:p>
          <w:p w14:paraId="66E6109A" w14:textId="77777777" w:rsidR="00453F97" w:rsidRDefault="00453F97" w:rsidP="00453F97">
            <w:pPr>
              <w:pStyle w:val="code"/>
              <w:bidi w:val="0"/>
            </w:pPr>
            <w:r>
              <w:t xml:space="preserve">    &lt;/footer&gt;</w:t>
            </w:r>
          </w:p>
          <w:p w14:paraId="2317C9ED" w14:textId="77777777" w:rsidR="00453F97" w:rsidRDefault="00453F97" w:rsidP="00453F97">
            <w:pPr>
              <w:pStyle w:val="code"/>
              <w:bidi w:val="0"/>
            </w:pPr>
            <w:r>
              <w:t>&lt;/body&gt;</w:t>
            </w:r>
          </w:p>
          <w:p w14:paraId="5B77D78E" w14:textId="62AA44BD" w:rsidR="00453F97" w:rsidRDefault="00453F97" w:rsidP="00453F97">
            <w:pPr>
              <w:pStyle w:val="code"/>
              <w:bidi w:val="0"/>
            </w:pPr>
            <w:r>
              <w:t>&lt;/html&gt;</w:t>
            </w:r>
          </w:p>
        </w:tc>
      </w:tr>
    </w:tbl>
    <w:p w14:paraId="4B434FC6" w14:textId="283A6775" w:rsidR="003D7A23" w:rsidRDefault="003D7A23" w:rsidP="003D7A23">
      <w:pPr>
        <w:rPr>
          <w:rtl/>
        </w:rPr>
      </w:pPr>
      <w:r>
        <w:rPr>
          <w:rtl/>
        </w:rPr>
        <w:lastRenderedPageBreak/>
        <w:t>مثال ۲: منو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dropdown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6999A890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0878A3FA" w14:textId="77777777" w:rsidR="00453F97" w:rsidRDefault="00453F97" w:rsidP="00453F97">
            <w:pPr>
              <w:pStyle w:val="code"/>
              <w:bidi w:val="0"/>
            </w:pPr>
            <w:r>
              <w:t>&lt;nav class="main-navigation"&gt;</w:t>
            </w:r>
          </w:p>
          <w:p w14:paraId="17376366" w14:textId="77777777" w:rsidR="00453F97" w:rsidRDefault="00453F97" w:rsidP="00453F97">
            <w:pPr>
              <w:pStyle w:val="code"/>
              <w:bidi w:val="0"/>
            </w:pPr>
            <w:r>
              <w:t xml:space="preserve">    &lt;ul&gt;</w:t>
            </w:r>
          </w:p>
          <w:p w14:paraId="42ECEEA9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&lt;li&gt;&lt;a href="/"&gt;</w:t>
            </w:r>
            <w:r>
              <w:rPr>
                <w:rFonts w:cs="IRANSansWeb(FaNum) Light"/>
                <w:rtl/>
              </w:rPr>
              <w:t>خانه</w:t>
            </w:r>
            <w:r>
              <w:t>&lt;/a&gt;&lt;/li&gt;</w:t>
            </w:r>
          </w:p>
          <w:p w14:paraId="168CA27D" w14:textId="77777777" w:rsidR="00453F97" w:rsidRDefault="00453F97" w:rsidP="00453F97">
            <w:pPr>
              <w:pStyle w:val="code"/>
              <w:bidi w:val="0"/>
            </w:pPr>
            <w:r>
              <w:t xml:space="preserve">        &lt;li class="dropdown"&gt;</w:t>
            </w:r>
          </w:p>
          <w:p w14:paraId="2C4247C3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&lt;a href="/products"&gt;</w:t>
            </w:r>
            <w:r>
              <w:rPr>
                <w:rFonts w:cs="IRANSansWeb(FaNum) Light"/>
                <w:rtl/>
              </w:rPr>
              <w:t>محصولات</w:t>
            </w:r>
            <w:r>
              <w:t xml:space="preserve"> ▼&lt;/a&gt;</w:t>
            </w:r>
          </w:p>
          <w:p w14:paraId="05C7E015" w14:textId="77777777" w:rsidR="00453F97" w:rsidRDefault="00453F97" w:rsidP="00453F97">
            <w:pPr>
              <w:pStyle w:val="code"/>
              <w:bidi w:val="0"/>
            </w:pPr>
            <w:r>
              <w:t xml:space="preserve">            &lt;ul class="dropdown-menu"&gt;</w:t>
            </w:r>
          </w:p>
          <w:p w14:paraId="5FEC29BE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href="/products/laptops"&gt;</w:t>
            </w:r>
            <w:r>
              <w:rPr>
                <w:rFonts w:cs="IRANSansWeb(FaNum) Light"/>
                <w:rtl/>
              </w:rPr>
              <w:t>لپ‌تپ</w:t>
            </w:r>
            <w:r>
              <w:t>&lt;/a&gt;&lt;/li&gt;</w:t>
            </w:r>
          </w:p>
          <w:p w14:paraId="020A4CFF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href="/products/phones"&gt;</w:t>
            </w:r>
            <w:r>
              <w:rPr>
                <w:rFonts w:cs="IRANSansWeb(FaNum) Light"/>
                <w:rtl/>
              </w:rPr>
              <w:t>موبا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&lt;/a&gt;&lt;/li&gt;</w:t>
            </w:r>
          </w:p>
          <w:p w14:paraId="6038867C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href="/products/tablets"&gt;</w:t>
            </w:r>
            <w:r>
              <w:rPr>
                <w:rFonts w:cs="IRANSansWeb(FaNum) Light"/>
                <w:rtl/>
              </w:rPr>
              <w:t>تبلت</w:t>
            </w:r>
            <w:r>
              <w:t>&lt;/a&gt;&lt;/li&gt;</w:t>
            </w:r>
          </w:p>
          <w:p w14:paraId="738C378F" w14:textId="77777777" w:rsidR="00453F97" w:rsidRDefault="00453F97" w:rsidP="00453F97">
            <w:pPr>
              <w:pStyle w:val="code"/>
              <w:bidi w:val="0"/>
            </w:pPr>
            <w:r>
              <w:t xml:space="preserve">            &lt;/ul&gt;</w:t>
            </w:r>
          </w:p>
          <w:p w14:paraId="653C6B19" w14:textId="77777777" w:rsidR="00453F97" w:rsidRDefault="00453F97" w:rsidP="00453F97">
            <w:pPr>
              <w:pStyle w:val="code"/>
              <w:bidi w:val="0"/>
            </w:pPr>
            <w:r>
              <w:t xml:space="preserve">        &lt;/li&gt;</w:t>
            </w:r>
          </w:p>
          <w:p w14:paraId="59E58B8D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&lt;li&gt;&lt;a href="/services"&gt;</w:t>
            </w:r>
            <w:r>
              <w:rPr>
                <w:rFonts w:cs="IRANSansWeb(FaNum) Light"/>
                <w:rtl/>
              </w:rPr>
              <w:t>خدمات</w:t>
            </w:r>
            <w:r>
              <w:t>&lt;/a&gt;&lt;/li&gt;</w:t>
            </w:r>
          </w:p>
          <w:p w14:paraId="5627888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&lt;li&gt;&lt;a href="/support"&gt;</w:t>
            </w:r>
            <w:r>
              <w:rPr>
                <w:rFonts w:cs="IRANSansWeb(FaNum) Light"/>
                <w:rtl/>
              </w:rPr>
              <w:t>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t>&lt;/a&gt;&lt;/li&gt;</w:t>
            </w:r>
          </w:p>
          <w:p w14:paraId="45AD5086" w14:textId="77777777" w:rsidR="00453F97" w:rsidRDefault="00453F97" w:rsidP="00453F97">
            <w:pPr>
              <w:pStyle w:val="code"/>
              <w:bidi w:val="0"/>
            </w:pPr>
            <w:r>
              <w:t xml:space="preserve">    &lt;/ul&gt;</w:t>
            </w:r>
          </w:p>
          <w:p w14:paraId="73038887" w14:textId="24F70856" w:rsidR="00453F97" w:rsidRDefault="00453F97" w:rsidP="00453F97">
            <w:pPr>
              <w:pStyle w:val="code"/>
              <w:bidi w:val="0"/>
            </w:pPr>
            <w:r>
              <w:t>&lt;/nav&gt;</w:t>
            </w:r>
          </w:p>
        </w:tc>
      </w:tr>
    </w:tbl>
    <w:p w14:paraId="7D50E519" w14:textId="065BFA2C" w:rsidR="003D7A23" w:rsidRDefault="003D7A23" w:rsidP="003D7A23">
      <w:pPr>
        <w:rPr>
          <w:rtl/>
        </w:rPr>
      </w:pPr>
      <w:r>
        <w:rPr>
          <w:rtl/>
        </w:rPr>
        <w:t xml:space="preserve"> مثال ۳: ناوبر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breadcrumb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19FA794C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5A07C887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>&lt;nav aria-label="</w:t>
            </w:r>
            <w:r>
              <w:rPr>
                <w:rFonts w:cs="IRANSansWeb(FaNum) Light"/>
                <w:rtl/>
              </w:rPr>
              <w:t>پ</w:t>
            </w:r>
            <w:r>
              <w:t>agi</w:t>
            </w:r>
            <w:r>
              <w:rPr>
                <w:rFonts w:cs="IRANSansWeb(FaNum) Light"/>
                <w:rtl/>
              </w:rPr>
              <w:t>ناس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ون</w:t>
            </w:r>
            <w:r>
              <w:rPr>
                <w:rFonts w:cs="IRANSansWeb(FaNum) Light"/>
                <w:rtl/>
              </w:rPr>
              <w:t xml:space="preserve"> مقالات</w:t>
            </w:r>
            <w:r>
              <w:t>"&gt;</w:t>
            </w:r>
          </w:p>
          <w:p w14:paraId="77A4C964" w14:textId="77777777" w:rsidR="00453F97" w:rsidRDefault="00453F97" w:rsidP="00453F97">
            <w:pPr>
              <w:pStyle w:val="code"/>
              <w:bidi w:val="0"/>
            </w:pPr>
            <w:r>
              <w:t xml:space="preserve">    &lt;ul class="pagination"&gt;</w:t>
            </w:r>
          </w:p>
          <w:p w14:paraId="07CF062E" w14:textId="77777777" w:rsidR="00453F97" w:rsidRDefault="00453F97" w:rsidP="00453F97">
            <w:pPr>
              <w:pStyle w:val="code"/>
              <w:bidi w:val="0"/>
            </w:pPr>
            <w:r>
              <w:t xml:space="preserve">        &lt;li&gt;&lt;a href="/blog/page1"&gt;</w:t>
            </w:r>
            <w:r>
              <w:rPr>
                <w:rFonts w:cs="IRANSansWeb(FaNum) Light"/>
                <w:rtl/>
              </w:rPr>
              <w:t>۱</w:t>
            </w:r>
            <w:r>
              <w:t>&lt;/a&gt;&lt;/li&gt;</w:t>
            </w:r>
          </w:p>
          <w:p w14:paraId="2C2CC823" w14:textId="77777777" w:rsidR="00453F97" w:rsidRDefault="00453F97" w:rsidP="00453F97">
            <w:pPr>
              <w:pStyle w:val="code"/>
              <w:bidi w:val="0"/>
            </w:pPr>
            <w:r>
              <w:t xml:space="preserve">        &lt;li&gt;&lt;a href="/blog/page2"&gt;</w:t>
            </w:r>
            <w:r>
              <w:rPr>
                <w:rFonts w:cs="IRANSansWeb(FaNum) Light"/>
                <w:rtl/>
              </w:rPr>
              <w:t>۲</w:t>
            </w:r>
            <w:r>
              <w:t>&lt;/a&gt;&lt;/li&gt;</w:t>
            </w:r>
          </w:p>
          <w:p w14:paraId="4D06ADBF" w14:textId="77777777" w:rsidR="00453F97" w:rsidRDefault="00453F97" w:rsidP="00453F97">
            <w:pPr>
              <w:pStyle w:val="code"/>
              <w:bidi w:val="0"/>
            </w:pPr>
            <w:r>
              <w:t xml:space="preserve">        &lt;li&gt;&lt;a href="/blog/page3" aria-current="page"&gt;</w:t>
            </w:r>
            <w:r>
              <w:rPr>
                <w:rFonts w:cs="IRANSansWeb(FaNum) Light"/>
                <w:rtl/>
              </w:rPr>
              <w:t>۳</w:t>
            </w:r>
            <w:r>
              <w:t>&lt;/a&gt;&lt;/li&gt;</w:t>
            </w:r>
          </w:p>
          <w:p w14:paraId="144459B9" w14:textId="77777777" w:rsidR="00453F97" w:rsidRDefault="00453F97" w:rsidP="00453F97">
            <w:pPr>
              <w:pStyle w:val="code"/>
              <w:bidi w:val="0"/>
            </w:pPr>
            <w:r>
              <w:t xml:space="preserve">        &lt;li&gt;&lt;a href="/blog/page4"&gt;</w:t>
            </w:r>
            <w:r>
              <w:rPr>
                <w:rFonts w:cs="IRANSansWeb(FaNum) Light"/>
                <w:rtl/>
              </w:rPr>
              <w:t>۴</w:t>
            </w:r>
            <w:r>
              <w:t>&lt;/a&gt;&lt;/li&gt;</w:t>
            </w:r>
          </w:p>
          <w:p w14:paraId="1D32BFD0" w14:textId="77777777" w:rsidR="00453F97" w:rsidRDefault="00453F97" w:rsidP="00453F97">
            <w:pPr>
              <w:pStyle w:val="code"/>
              <w:bidi w:val="0"/>
            </w:pPr>
            <w:r>
              <w:t xml:space="preserve">        &lt;li&gt;&lt;a href="/blog/page5"&gt;</w:t>
            </w:r>
            <w:r>
              <w:rPr>
                <w:rFonts w:cs="IRANSansWeb(FaNum) Light"/>
                <w:rtl/>
              </w:rPr>
              <w:t>۵</w:t>
            </w:r>
            <w:r>
              <w:t>&lt;/a&gt;&lt;/li&gt;</w:t>
            </w:r>
          </w:p>
          <w:p w14:paraId="3EF54B7B" w14:textId="77777777" w:rsidR="00453F97" w:rsidRDefault="00453F97" w:rsidP="00453F97">
            <w:pPr>
              <w:pStyle w:val="code"/>
              <w:bidi w:val="0"/>
            </w:pPr>
            <w:r>
              <w:t xml:space="preserve">    &lt;/ul&gt;</w:t>
            </w:r>
          </w:p>
          <w:p w14:paraId="66991654" w14:textId="635D7B02" w:rsidR="00453F97" w:rsidRDefault="00453F97" w:rsidP="00453F97">
            <w:pPr>
              <w:pStyle w:val="code"/>
              <w:bidi w:val="0"/>
            </w:pPr>
            <w:r>
              <w:t>&lt;/nav&gt;</w:t>
            </w:r>
          </w:p>
        </w:tc>
      </w:tr>
    </w:tbl>
    <w:p w14:paraId="7122A4E6" w14:textId="3242582B" w:rsidR="003D7A23" w:rsidRDefault="003D7A23" w:rsidP="003D7A23">
      <w:pPr>
        <w:rPr>
          <w:rtl/>
        </w:rPr>
      </w:pPr>
      <w:r>
        <w:rPr>
          <w:rtl/>
        </w:rPr>
        <w:t>مثال ۵: ناوبر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t>sidebar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20EE992D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100F12B5" w14:textId="77777777" w:rsidR="00453F97" w:rsidRDefault="00453F97" w:rsidP="00453F97">
            <w:pPr>
              <w:pStyle w:val="code"/>
              <w:bidi w:val="0"/>
            </w:pPr>
            <w:r>
              <w:t>&lt;aside&gt;</w:t>
            </w:r>
          </w:p>
          <w:p w14:paraId="2D4D6852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&lt;nav aria-label="</w:t>
            </w:r>
            <w:r>
              <w:rPr>
                <w:rFonts w:cs="IRANSansWeb(FaNum) Light"/>
                <w:rtl/>
              </w:rPr>
              <w:t>دسته‌بند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مقالات</w:t>
            </w:r>
            <w:r>
              <w:t>"&gt;</w:t>
            </w:r>
          </w:p>
          <w:p w14:paraId="0DA7DEF8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دسته‌بند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ها</w:t>
            </w:r>
            <w:r>
              <w:t>&lt;/h3&gt;</w:t>
            </w:r>
          </w:p>
          <w:p w14:paraId="7C218703" w14:textId="77777777" w:rsidR="00453F97" w:rsidRDefault="00453F97" w:rsidP="00453F97">
            <w:pPr>
              <w:pStyle w:val="code"/>
              <w:bidi w:val="0"/>
            </w:pPr>
            <w:r>
              <w:lastRenderedPageBreak/>
              <w:t xml:space="preserve">        &lt;ul&gt;</w:t>
            </w:r>
          </w:p>
          <w:p w14:paraId="2D4583C3" w14:textId="77777777" w:rsidR="00453F97" w:rsidRDefault="00453F97" w:rsidP="00453F97">
            <w:pPr>
              <w:pStyle w:val="code"/>
              <w:bidi w:val="0"/>
            </w:pPr>
            <w:r>
              <w:t xml:space="preserve">            &lt;li&gt;&lt;a href="/category/html"&gt;HTML&lt;/a&gt;&lt;/li&gt;</w:t>
            </w:r>
          </w:p>
          <w:p w14:paraId="5EDCAB7A" w14:textId="77777777" w:rsidR="00453F97" w:rsidRDefault="00453F97" w:rsidP="00453F97">
            <w:pPr>
              <w:pStyle w:val="code"/>
              <w:bidi w:val="0"/>
            </w:pPr>
            <w:r>
              <w:t xml:space="preserve">            &lt;li&gt;&lt;a href="/category/css"&gt;CSS&lt;/a&gt;&lt;/li&gt;</w:t>
            </w:r>
          </w:p>
          <w:p w14:paraId="52AB46C7" w14:textId="77777777" w:rsidR="00453F97" w:rsidRDefault="00453F97" w:rsidP="00453F97">
            <w:pPr>
              <w:pStyle w:val="code"/>
              <w:bidi w:val="0"/>
            </w:pPr>
            <w:r>
              <w:t xml:space="preserve">            &lt;li&gt;&lt;a href="/category/javascript"&gt;JavaScript&lt;/a&gt;&lt;/li&gt;</w:t>
            </w:r>
          </w:p>
          <w:p w14:paraId="0FC729DF" w14:textId="77777777" w:rsidR="00453F97" w:rsidRDefault="00453F97" w:rsidP="00453F97">
            <w:pPr>
              <w:pStyle w:val="code"/>
              <w:bidi w:val="0"/>
            </w:pPr>
            <w:r>
              <w:t xml:space="preserve">            &lt;li&gt;&lt;a href="/category/react"&gt;React&lt;/a&gt;&lt;/li&gt;</w:t>
            </w:r>
          </w:p>
          <w:p w14:paraId="669E00DD" w14:textId="77777777" w:rsidR="00453F97" w:rsidRDefault="00453F97" w:rsidP="00453F97">
            <w:pPr>
              <w:pStyle w:val="code"/>
              <w:bidi w:val="0"/>
            </w:pPr>
            <w:r>
              <w:t xml:space="preserve">        &lt;/ul&gt;</w:t>
            </w:r>
          </w:p>
          <w:p w14:paraId="5694089B" w14:textId="77777777" w:rsidR="00453F97" w:rsidRDefault="00453F97" w:rsidP="00453F97">
            <w:pPr>
              <w:pStyle w:val="code"/>
              <w:bidi w:val="0"/>
            </w:pPr>
            <w:r>
              <w:t xml:space="preserve">    &lt;/nav&gt;</w:t>
            </w:r>
          </w:p>
          <w:p w14:paraId="081B18D9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1294FDF3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&lt;nav aria-label="</w:t>
            </w:r>
            <w:r>
              <w:rPr>
                <w:rFonts w:cs="IRANSansWeb(FaNum) Light"/>
                <w:rtl/>
              </w:rPr>
              <w:t>مقالات محبوب</w:t>
            </w:r>
            <w:r>
              <w:t>"&gt;</w:t>
            </w:r>
          </w:p>
          <w:p w14:paraId="78DF00D5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مقالات پرطرفدار</w:t>
            </w:r>
            <w:r>
              <w:t>&lt;/h3&gt;</w:t>
            </w:r>
          </w:p>
          <w:p w14:paraId="1E2FD601" w14:textId="77777777" w:rsidR="00453F97" w:rsidRDefault="00453F97" w:rsidP="00453F97">
            <w:pPr>
              <w:pStyle w:val="code"/>
              <w:bidi w:val="0"/>
            </w:pPr>
            <w:r>
              <w:t xml:space="preserve">        &lt;ul&gt;</w:t>
            </w:r>
          </w:p>
          <w:p w14:paraId="2C31AA20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&lt;li&gt;&lt;a href="/article/1"&gt;</w:t>
            </w:r>
            <w:r>
              <w:rPr>
                <w:rFonts w:cs="IRANSansWeb(FaNum) Light"/>
                <w:rtl/>
              </w:rPr>
              <w:t>آموزش</w:t>
            </w:r>
            <w:r>
              <w:t xml:space="preserve"> Flexbox&lt;/a&gt;&lt;/li&gt;</w:t>
            </w:r>
          </w:p>
          <w:p w14:paraId="0858453A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&lt;li&gt;&lt;a href="/article/2"&gt;</w:t>
            </w:r>
            <w:r>
              <w:rPr>
                <w:rFonts w:cs="IRANSansWeb(FaNum) Light"/>
                <w:rtl/>
              </w:rPr>
              <w:t>آموزش</w:t>
            </w:r>
            <w:r>
              <w:t xml:space="preserve"> Grid&lt;/a&gt;&lt;/li&gt;</w:t>
            </w:r>
          </w:p>
          <w:p w14:paraId="3D646D01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&lt;li&gt;&lt;a href="/article/3"&gt;</w:t>
            </w:r>
            <w:r>
              <w:rPr>
                <w:rFonts w:cs="IRANSansWeb(FaNum) Light"/>
                <w:rtl/>
              </w:rPr>
              <w:t>به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نه‌ساز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سئو</w:t>
            </w:r>
            <w:r>
              <w:t>&lt;/a&gt;&lt;/li&gt;</w:t>
            </w:r>
          </w:p>
          <w:p w14:paraId="50B69C46" w14:textId="77777777" w:rsidR="00453F97" w:rsidRDefault="00453F97" w:rsidP="00453F97">
            <w:pPr>
              <w:pStyle w:val="code"/>
              <w:bidi w:val="0"/>
            </w:pPr>
            <w:r>
              <w:t xml:space="preserve">        &lt;/ul&gt;</w:t>
            </w:r>
          </w:p>
          <w:p w14:paraId="08960C44" w14:textId="77777777" w:rsidR="00453F97" w:rsidRDefault="00453F97" w:rsidP="00453F97">
            <w:pPr>
              <w:pStyle w:val="code"/>
              <w:bidi w:val="0"/>
            </w:pPr>
            <w:r>
              <w:t xml:space="preserve">    &lt;/nav&gt;</w:t>
            </w:r>
          </w:p>
          <w:p w14:paraId="224089AE" w14:textId="7F613037" w:rsidR="00453F97" w:rsidRDefault="00453F97" w:rsidP="00453F97">
            <w:pPr>
              <w:pStyle w:val="code"/>
              <w:bidi w:val="0"/>
            </w:pPr>
            <w:r>
              <w:t>&lt;/aside&gt;</w:t>
            </w:r>
          </w:p>
        </w:tc>
      </w:tr>
    </w:tbl>
    <w:p w14:paraId="591D0011" w14:textId="77777777" w:rsidR="003D7A23" w:rsidRDefault="003D7A23" w:rsidP="00453F97">
      <w:pPr>
        <w:bidi w:val="0"/>
        <w:rPr>
          <w:rtl/>
        </w:rPr>
      </w:pPr>
    </w:p>
    <w:p w14:paraId="08709653" w14:textId="43A679C9" w:rsidR="003D7A23" w:rsidRDefault="003D7A23" w:rsidP="003D7A23">
      <w:pPr>
        <w:rPr>
          <w:rtl/>
        </w:rPr>
      </w:pPr>
      <w:r>
        <w:rPr>
          <w:rtl/>
        </w:rPr>
        <w:t xml:space="preserve"> چه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`&lt;</w:t>
      </w:r>
      <w:r>
        <w:t>nav</w:t>
      </w:r>
      <w:r>
        <w:rPr>
          <w:rtl/>
        </w:rPr>
        <w:t>&gt;`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رند؟</w:t>
      </w:r>
    </w:p>
    <w:p w14:paraId="490CB68C" w14:textId="77777777" w:rsidR="003D7A23" w:rsidRDefault="003D7A23" w:rsidP="003D7A23">
      <w:pPr>
        <w:rPr>
          <w:rtl/>
        </w:rPr>
      </w:pPr>
      <w:r>
        <w:rPr>
          <w:rtl/>
        </w:rPr>
        <w:t>- منو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7C3E6DD" w14:textId="77777777" w:rsidR="003D7A23" w:rsidRDefault="003D7A23" w:rsidP="003D7A23">
      <w:pPr>
        <w:rPr>
          <w:rtl/>
        </w:rPr>
      </w:pPr>
      <w:r>
        <w:rPr>
          <w:rtl/>
        </w:rPr>
        <w:t>- منو</w:t>
      </w:r>
      <w:r>
        <w:rPr>
          <w:rFonts w:hint="cs"/>
          <w:rtl/>
        </w:rPr>
        <w:t>ی</w:t>
      </w:r>
      <w:r>
        <w:rPr>
          <w:rtl/>
        </w:rPr>
        <w:t xml:space="preserve"> فوتر</w:t>
      </w:r>
    </w:p>
    <w:p w14:paraId="017C6323" w14:textId="77777777" w:rsidR="003D7A23" w:rsidRDefault="003D7A23" w:rsidP="003D7A23">
      <w:pPr>
        <w:rPr>
          <w:rtl/>
        </w:rPr>
      </w:pPr>
      <w:r>
        <w:rPr>
          <w:rtl/>
        </w:rPr>
        <w:t>- منو</w:t>
      </w:r>
      <w:r>
        <w:rPr>
          <w:rFonts w:hint="cs"/>
          <w:rtl/>
        </w:rPr>
        <w:t>ی</w:t>
      </w:r>
      <w:r>
        <w:rPr>
          <w:rtl/>
        </w:rPr>
        <w:t xml:space="preserve"> دسته‌بند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</w:p>
    <w:p w14:paraId="770C510F" w14:textId="77777777" w:rsidR="003D7A23" w:rsidRDefault="003D7A23" w:rsidP="003D7A23">
      <w:r>
        <w:rPr>
          <w:rtl/>
        </w:rPr>
        <w:t xml:space="preserve">- </w:t>
      </w:r>
      <w:r>
        <w:t>Breadcrumb</w:t>
      </w:r>
    </w:p>
    <w:p w14:paraId="2E8E9709" w14:textId="77777777" w:rsidR="003D7A23" w:rsidRDefault="003D7A23" w:rsidP="003D7A23">
      <w:pPr>
        <w:rPr>
          <w:rtl/>
        </w:rPr>
      </w:pPr>
      <w:r>
        <w:rPr>
          <w:rtl/>
        </w:rPr>
        <w:t>- منو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(</w:t>
      </w:r>
      <w:r>
        <w:t>Quick Links</w:t>
      </w:r>
      <w:r>
        <w:rPr>
          <w:rtl/>
        </w:rPr>
        <w:t>)</w:t>
      </w:r>
    </w:p>
    <w:p w14:paraId="06946159" w14:textId="56153273" w:rsidR="003D7A23" w:rsidRDefault="003D7A23" w:rsidP="003D7A23">
      <w:pPr>
        <w:rPr>
          <w:rtl/>
        </w:rPr>
      </w:pPr>
      <w:r>
        <w:rPr>
          <w:rtl/>
        </w:rPr>
        <w:t>نامناسب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nav</w:t>
      </w:r>
      <w:r w:rsidR="00453F97">
        <w:t xml:space="preserve"> </w:t>
      </w:r>
      <w:r w:rsidR="00453F97">
        <w:rPr>
          <w:rFonts w:hint="cs"/>
          <w:rtl/>
        </w:rPr>
        <w:t xml:space="preserve"> : </w:t>
      </w:r>
    </w:p>
    <w:p w14:paraId="05674F34" w14:textId="77777777" w:rsidR="003D7A23" w:rsidRDefault="003D7A23" w:rsidP="003D7A23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موجود در متن مقاله</w:t>
      </w:r>
    </w:p>
    <w:p w14:paraId="67563662" w14:textId="77777777" w:rsidR="003D7A23" w:rsidRDefault="003D7A23" w:rsidP="003D7A23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تبل</w:t>
      </w:r>
      <w:r>
        <w:rPr>
          <w:rFonts w:hint="cs"/>
          <w:rtl/>
        </w:rPr>
        <w:t>ی</w:t>
      </w:r>
      <w:r>
        <w:rPr>
          <w:rFonts w:hint="eastAsia"/>
          <w:rtl/>
        </w:rPr>
        <w:t>غات</w:t>
      </w:r>
      <w:r>
        <w:rPr>
          <w:rFonts w:hint="cs"/>
          <w:rtl/>
        </w:rPr>
        <w:t>ی</w:t>
      </w:r>
    </w:p>
    <w:p w14:paraId="71714C27" w14:textId="77777777" w:rsidR="003D7A23" w:rsidRDefault="003D7A23" w:rsidP="003D7A23">
      <w:pPr>
        <w:rPr>
          <w:rtl/>
        </w:rPr>
      </w:pPr>
      <w:r>
        <w:rPr>
          <w:rtl/>
        </w:rPr>
        <w:t>- دکمه‌ها</w:t>
      </w:r>
      <w:r>
        <w:rPr>
          <w:rFonts w:hint="cs"/>
          <w:rtl/>
        </w:rPr>
        <w:t>ی</w:t>
      </w:r>
      <w:r>
        <w:rPr>
          <w:rtl/>
        </w:rPr>
        <w:t xml:space="preserve"> اشتراک‌گذار</w:t>
      </w:r>
      <w:r>
        <w:rPr>
          <w:rFonts w:hint="cs"/>
          <w:rtl/>
        </w:rPr>
        <w:t>ی</w:t>
      </w:r>
      <w:r>
        <w:rPr>
          <w:rtl/>
        </w:rPr>
        <w:t xml:space="preserve"> در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22836C5B" w14:textId="77777777" w:rsidR="003D7A23" w:rsidRDefault="003D7A23" w:rsidP="003D7A23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فرع</w:t>
      </w:r>
      <w:r>
        <w:rPr>
          <w:rFonts w:hint="cs"/>
          <w:rtl/>
        </w:rPr>
        <w:t>ی</w:t>
      </w:r>
      <w:r>
        <w:rPr>
          <w:rtl/>
        </w:rPr>
        <w:t xml:space="preserve"> و کم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F9E84C7" w14:textId="20C98083" w:rsidR="003D7A23" w:rsidRDefault="003D7A23" w:rsidP="003D7A23">
      <w:pPr>
        <w:rPr>
          <w:rtl/>
        </w:rPr>
      </w:pPr>
      <w:r>
        <w:rPr>
          <w:rtl/>
        </w:rPr>
        <w:t>نکات مهم در استفاده از `&lt;</w:t>
      </w:r>
      <w:r>
        <w:t>nav</w:t>
      </w:r>
      <w:r>
        <w:rPr>
          <w:rtl/>
        </w:rPr>
        <w:t>&gt;`</w:t>
      </w:r>
    </w:p>
    <w:p w14:paraId="10E54500" w14:textId="1DB150AE" w:rsidR="003D7A23" w:rsidRDefault="003D7A23" w:rsidP="00453F97">
      <w:pPr>
        <w:pStyle w:val="ListParagraph"/>
        <w:numPr>
          <w:ilvl w:val="0"/>
          <w:numId w:val="30"/>
        </w:numPr>
        <w:rPr>
          <w:rtl/>
        </w:rPr>
      </w:pPr>
      <w:r>
        <w:rPr>
          <w:rtl/>
        </w:rPr>
        <w:lastRenderedPageBreak/>
        <w:t>استفاده از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6CE6F7CC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13A12B5C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صح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t xml:space="preserve"> --&gt;</w:t>
            </w:r>
          </w:p>
          <w:p w14:paraId="290929B0" w14:textId="77777777" w:rsidR="00453F97" w:rsidRDefault="00453F97" w:rsidP="00453F97">
            <w:pPr>
              <w:pStyle w:val="code"/>
              <w:bidi w:val="0"/>
            </w:pPr>
            <w:r>
              <w:t>&lt;nav&gt;</w:t>
            </w:r>
          </w:p>
          <w:p w14:paraId="5F91006E" w14:textId="77777777" w:rsidR="00453F97" w:rsidRDefault="00453F97" w:rsidP="00453F97">
            <w:pPr>
              <w:pStyle w:val="code"/>
              <w:bidi w:val="0"/>
            </w:pPr>
            <w:r>
              <w:t xml:space="preserve">    &lt;ul&gt;</w:t>
            </w:r>
          </w:p>
          <w:p w14:paraId="58CA5E57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&lt;li&gt;&lt;a href="/"&gt;</w:t>
            </w:r>
            <w:r>
              <w:rPr>
                <w:rtl/>
              </w:rPr>
              <w:t>خانه</w:t>
            </w:r>
            <w:r>
              <w:t>&lt;/a&gt;&lt;/li&gt;</w:t>
            </w:r>
          </w:p>
          <w:p w14:paraId="66921C6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&lt;li&gt;&lt;a href="/about"&gt;</w:t>
            </w:r>
            <w:r>
              <w:rPr>
                <w:rtl/>
              </w:rPr>
              <w:t>درباره</w:t>
            </w:r>
            <w:r>
              <w:t>&lt;/a&gt;&lt;/li&gt;</w:t>
            </w:r>
          </w:p>
          <w:p w14:paraId="0E586B5F" w14:textId="77777777" w:rsidR="00453F97" w:rsidRDefault="00453F97" w:rsidP="00453F97">
            <w:pPr>
              <w:pStyle w:val="code"/>
              <w:bidi w:val="0"/>
            </w:pPr>
            <w:r>
              <w:t xml:space="preserve">    &lt;/ul&gt;</w:t>
            </w:r>
          </w:p>
          <w:p w14:paraId="711BC7B7" w14:textId="77777777" w:rsidR="00453F97" w:rsidRDefault="00453F97" w:rsidP="00453F97">
            <w:pPr>
              <w:pStyle w:val="code"/>
              <w:bidi w:val="0"/>
            </w:pPr>
            <w:r>
              <w:t>&lt;/nav&gt;</w:t>
            </w:r>
          </w:p>
          <w:p w14:paraId="51C9BE20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</w:p>
          <w:p w14:paraId="438FBB33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کمتر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ده‌آل</w:t>
            </w:r>
            <w:r>
              <w:t xml:space="preserve"> --&gt;</w:t>
            </w:r>
          </w:p>
          <w:p w14:paraId="7C0D6ABE" w14:textId="77777777" w:rsidR="00453F97" w:rsidRDefault="00453F97" w:rsidP="00453F97">
            <w:pPr>
              <w:pStyle w:val="code"/>
              <w:bidi w:val="0"/>
            </w:pPr>
            <w:r>
              <w:t>&lt;nav&gt;</w:t>
            </w:r>
          </w:p>
          <w:p w14:paraId="29C4E559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&lt;a href="/"&gt;</w:t>
            </w:r>
            <w:r>
              <w:rPr>
                <w:rtl/>
              </w:rPr>
              <w:t>خانه</w:t>
            </w:r>
            <w:r>
              <w:t>&lt;/a&gt;</w:t>
            </w:r>
          </w:p>
          <w:p w14:paraId="019F579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&lt;a href="/about"&gt;</w:t>
            </w:r>
            <w:r>
              <w:rPr>
                <w:rtl/>
              </w:rPr>
              <w:t>درباره</w:t>
            </w:r>
            <w:r>
              <w:t>&lt;/a&gt;</w:t>
            </w:r>
          </w:p>
          <w:p w14:paraId="4DCA81EB" w14:textId="58EFB735" w:rsidR="00453F97" w:rsidRDefault="00453F97" w:rsidP="00453F97">
            <w:pPr>
              <w:pStyle w:val="code"/>
              <w:bidi w:val="0"/>
            </w:pPr>
            <w:r>
              <w:t>&lt;/nav&gt;</w:t>
            </w:r>
          </w:p>
        </w:tc>
      </w:tr>
    </w:tbl>
    <w:p w14:paraId="38C21290" w14:textId="43C0B9A0" w:rsidR="003D7A23" w:rsidRDefault="003D7A23" w:rsidP="00453F97">
      <w:pPr>
        <w:pStyle w:val="ListParagraph"/>
        <w:numPr>
          <w:ilvl w:val="0"/>
          <w:numId w:val="30"/>
        </w:numPr>
      </w:pPr>
      <w:r>
        <w:rPr>
          <w:rtl/>
        </w:rPr>
        <w:t>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5B1F6935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5279936A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استفاده از</w:t>
            </w:r>
            <w:r>
              <w:t xml:space="preserve"> aria-label --&gt;</w:t>
            </w:r>
          </w:p>
          <w:p w14:paraId="1D193DA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>&lt;nav aria-label="</w:t>
            </w:r>
            <w:r>
              <w:rPr>
                <w:rtl/>
              </w:rPr>
              <w:t>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t>"&gt;</w:t>
            </w:r>
          </w:p>
          <w:p w14:paraId="6C5ED19C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t xml:space="preserve"> --&gt;</w:t>
            </w:r>
          </w:p>
          <w:p w14:paraId="0C9C3261" w14:textId="77777777" w:rsidR="00453F97" w:rsidRDefault="00453F97" w:rsidP="00453F97">
            <w:pPr>
              <w:pStyle w:val="code"/>
              <w:bidi w:val="0"/>
            </w:pPr>
            <w:r>
              <w:t>&lt;/nav&gt;</w:t>
            </w:r>
          </w:p>
          <w:p w14:paraId="5F456B82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</w:p>
          <w:p w14:paraId="053A43E1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استفاده از</w:t>
            </w:r>
            <w:r>
              <w:t xml:space="preserve"> aria-labelledby --&gt;</w:t>
            </w:r>
          </w:p>
          <w:p w14:paraId="274AC690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>&lt;h2 id="main-nav"&gt;</w:t>
            </w:r>
            <w:r>
              <w:rPr>
                <w:rtl/>
              </w:rPr>
              <w:t>ناوبر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t>&lt;/h2&gt;</w:t>
            </w:r>
          </w:p>
          <w:p w14:paraId="7AB04226" w14:textId="77777777" w:rsidR="00453F97" w:rsidRDefault="00453F97" w:rsidP="00453F97">
            <w:pPr>
              <w:pStyle w:val="code"/>
              <w:bidi w:val="0"/>
            </w:pPr>
            <w:r>
              <w:t>&lt;nav aria-labelledby="main-nav"&gt;</w:t>
            </w:r>
          </w:p>
          <w:p w14:paraId="56E6A2B7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t xml:space="preserve"> --&gt;</w:t>
            </w:r>
          </w:p>
          <w:p w14:paraId="7D1649F0" w14:textId="68FD2A82" w:rsidR="00453F97" w:rsidRDefault="00453F97" w:rsidP="00453F97">
            <w:pPr>
              <w:pStyle w:val="code"/>
              <w:bidi w:val="0"/>
            </w:pPr>
            <w:r>
              <w:t>&lt;/nav&gt;</w:t>
            </w:r>
          </w:p>
        </w:tc>
      </w:tr>
    </w:tbl>
    <w:p w14:paraId="4D4A40D1" w14:textId="071C2E15" w:rsidR="003D7A23" w:rsidRDefault="003D7A23" w:rsidP="003D7A23">
      <w:pPr>
        <w:rPr>
          <w:rtl/>
        </w:rPr>
      </w:pPr>
      <w:r>
        <w:rPr>
          <w:rtl/>
        </w:rPr>
        <w:t>3. 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34A56AB8" w14:textId="77777777" w:rsidR="003D7A23" w:rsidRDefault="003D7A23" w:rsidP="003D7A23">
      <w:pPr>
        <w:rPr>
          <w:rtl/>
        </w:rPr>
      </w:pPr>
      <w:r>
        <w:rPr>
          <w:rtl/>
        </w:rPr>
        <w:t xml:space="preserve">    - معمولاً در `&lt;</w:t>
      </w:r>
      <w:r>
        <w:t>header</w:t>
      </w:r>
      <w:r>
        <w:rPr>
          <w:rtl/>
        </w:rPr>
        <w:t>&gt;`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</w:p>
    <w:p w14:paraId="48FBD1AF" w14:textId="034F4024" w:rsidR="003D7A23" w:rsidRDefault="003D7A23" w:rsidP="003D7A23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در </w:t>
      </w:r>
      <w:r>
        <w:t>footer&gt;`</w:t>
      </w:r>
      <w:r>
        <w:rPr>
          <w:rtl/>
        </w:rPr>
        <w:t xml:space="preserve">، </w:t>
      </w:r>
      <w:r>
        <w:t>`&lt;aside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در `&lt;</w:t>
      </w:r>
      <w:r>
        <w:t>body</w:t>
      </w:r>
      <w:r>
        <w:rPr>
          <w:rtl/>
        </w:rPr>
        <w:t>&gt;` باشد</w:t>
      </w:r>
    </w:p>
    <w:p w14:paraId="08F16607" w14:textId="187F5430" w:rsidR="003D7A23" w:rsidRDefault="003D7A23" w:rsidP="003D7A23">
      <w:pPr>
        <w:rPr>
          <w:rtl/>
        </w:rPr>
      </w:pP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تگ `&lt;</w:t>
      </w:r>
      <w:r>
        <w:t>nav</w:t>
      </w:r>
      <w:r>
        <w:rPr>
          <w:rtl/>
        </w:rPr>
        <w:t>&gt;`</w:t>
      </w:r>
    </w:p>
    <w:p w14:paraId="50F06CA9" w14:textId="446256A4" w:rsidR="003D7A23" w:rsidRDefault="003D7A23" w:rsidP="003D7A23">
      <w:pPr>
        <w:rPr>
          <w:rtl/>
        </w:rPr>
      </w:pPr>
      <w:r>
        <w:rPr>
          <w:rtl/>
        </w:rPr>
        <w:t>1.  سئو (</w:t>
      </w:r>
      <w:r>
        <w:t>SEO</w:t>
      </w:r>
      <w:r>
        <w:rPr>
          <w:rtl/>
        </w:rPr>
        <w:t>):</w:t>
      </w:r>
    </w:p>
    <w:p w14:paraId="3285742D" w14:textId="77777777" w:rsidR="003D7A23" w:rsidRDefault="003D7A23" w:rsidP="003D7A23">
      <w:pPr>
        <w:rPr>
          <w:rtl/>
        </w:rPr>
      </w:pPr>
      <w:r>
        <w:rPr>
          <w:rtl/>
        </w:rPr>
        <w:t xml:space="preserve">    - موتورها</w:t>
      </w:r>
      <w:r>
        <w:rPr>
          <w:rFonts w:hint="cs"/>
          <w:rtl/>
        </w:rPr>
        <w:t>ی</w:t>
      </w:r>
      <w:r>
        <w:rPr>
          <w:rtl/>
        </w:rPr>
        <w:t xml:space="preserve"> جستجو ساختار ناوبر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بهتر درک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44C6A196" w14:textId="77777777" w:rsidR="003D7A23" w:rsidRDefault="003D7A23" w:rsidP="003D7A23">
      <w:pPr>
        <w:rPr>
          <w:rtl/>
        </w:rPr>
      </w:pPr>
      <w:r>
        <w:rPr>
          <w:rtl/>
        </w:rPr>
        <w:t xml:space="preserve">    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مهم برا</w:t>
      </w:r>
      <w:r>
        <w:rPr>
          <w:rFonts w:hint="cs"/>
          <w:rtl/>
        </w:rPr>
        <w:t>ی</w:t>
      </w:r>
      <w:r>
        <w:rPr>
          <w:rtl/>
        </w:rPr>
        <w:t xml:space="preserve"> خزنده‌ها شناسا</w:t>
      </w:r>
      <w:r>
        <w:rPr>
          <w:rFonts w:hint="cs"/>
          <w:rtl/>
        </w:rPr>
        <w:t>یی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7AF8E75F" w14:textId="2A88935A" w:rsidR="003D7A23" w:rsidRDefault="003D7A23" w:rsidP="003D7A23">
      <w:pPr>
        <w:rPr>
          <w:rtl/>
        </w:rPr>
      </w:pPr>
      <w:r>
        <w:rPr>
          <w:rtl/>
        </w:rPr>
        <w:t>2.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</w:t>
      </w:r>
    </w:p>
    <w:p w14:paraId="39D1308E" w14:textId="77777777" w:rsidR="003D7A23" w:rsidRDefault="003D7A23" w:rsidP="003D7A23">
      <w:pPr>
        <w:rPr>
          <w:rtl/>
        </w:rPr>
      </w:pPr>
      <w:r>
        <w:rPr>
          <w:rtl/>
        </w:rPr>
        <w:t xml:space="preserve">    - صفحه‌خوان‌ها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کاربر را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 منو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  <w:r>
        <w:rPr>
          <w:rtl/>
        </w:rPr>
        <w:t xml:space="preserve"> 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کنند</w:t>
      </w:r>
    </w:p>
    <w:p w14:paraId="294099F8" w14:textId="77777777" w:rsidR="003D7A23" w:rsidRDefault="003D7A23" w:rsidP="003D7A23">
      <w:pPr>
        <w:rPr>
          <w:rtl/>
        </w:rPr>
      </w:pPr>
      <w:r>
        <w:rPr>
          <w:rtl/>
        </w:rPr>
        <w:lastRenderedPageBreak/>
        <w:t xml:space="preserve">    - کاربران ناب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tl/>
        </w:rPr>
        <w:t xml:space="preserve"> به راحت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در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کنند</w:t>
      </w:r>
    </w:p>
    <w:p w14:paraId="21925BFE" w14:textId="49233999" w:rsidR="003D7A23" w:rsidRDefault="003D7A23" w:rsidP="003D7A23">
      <w:pPr>
        <w:rPr>
          <w:rtl/>
        </w:rPr>
      </w:pPr>
      <w:r>
        <w:rPr>
          <w:rtl/>
        </w:rPr>
        <w:t>3.  خوانا</w:t>
      </w:r>
      <w:r>
        <w:rPr>
          <w:rFonts w:hint="cs"/>
          <w:rtl/>
        </w:rPr>
        <w:t>یی</w:t>
      </w:r>
      <w:r>
        <w:rPr>
          <w:rtl/>
        </w:rPr>
        <w:t xml:space="preserve"> کد:</w:t>
      </w:r>
    </w:p>
    <w:p w14:paraId="06DFF1D9" w14:textId="77777777" w:rsidR="003D7A23" w:rsidRDefault="003D7A23" w:rsidP="003D7A23">
      <w:pPr>
        <w:rPr>
          <w:rtl/>
        </w:rPr>
      </w:pPr>
      <w:r>
        <w:rPr>
          <w:rtl/>
        </w:rPr>
        <w:t xml:space="preserve">    - کد </w:t>
      </w:r>
      <w:r>
        <w:t>HTML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584DCBC0" w14:textId="77777777" w:rsidR="003D7A23" w:rsidRDefault="003D7A23" w:rsidP="003D7A23">
      <w:pPr>
        <w:rPr>
          <w:rtl/>
        </w:rPr>
      </w:pPr>
      <w:r>
        <w:rPr>
          <w:rtl/>
        </w:rPr>
        <w:t xml:space="preserve">    - توسعه و نگهدار</w:t>
      </w:r>
      <w:r>
        <w:rPr>
          <w:rFonts w:hint="cs"/>
          <w:rtl/>
        </w:rPr>
        <w:t>ی</w:t>
      </w:r>
      <w:r>
        <w:rPr>
          <w:rtl/>
        </w:rPr>
        <w:t xml:space="preserve"> پروژه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62285D7F" w14:textId="10888E94" w:rsidR="003D7A23" w:rsidRDefault="003D7A23" w:rsidP="003D7A23">
      <w:pPr>
        <w:rPr>
          <w:rtl/>
        </w:rPr>
      </w:pPr>
      <w:r>
        <w:rPr>
          <w:rtl/>
        </w:rPr>
        <w:t>4.  تجربه کاربر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4197BF95" w14:textId="77777777" w:rsidR="003D7A23" w:rsidRDefault="003D7A23" w:rsidP="003D7A23">
      <w:pPr>
        <w:rPr>
          <w:rtl/>
        </w:rPr>
      </w:pPr>
      <w:r>
        <w:rPr>
          <w:rtl/>
        </w:rPr>
        <w:t xml:space="preserve">    - مرورگرها و دستگاه‌ها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رفتارها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کنند</w:t>
      </w:r>
    </w:p>
    <w:p w14:paraId="1DF8D547" w14:textId="3220EC6C" w:rsidR="003D7A23" w:rsidRDefault="003D7A23" w:rsidP="003D7A23">
      <w:pPr>
        <w:rPr>
          <w:rtl/>
        </w:rPr>
      </w:pPr>
      <w:r>
        <w:rPr>
          <w:rtl/>
        </w:rPr>
        <w:t>نمونه کامل با ساختار استاندارد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14A47F40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3CBF812D" w14:textId="77777777" w:rsidR="00453F97" w:rsidRDefault="00453F97" w:rsidP="00453F97">
            <w:pPr>
              <w:pStyle w:val="code"/>
              <w:bidi w:val="0"/>
            </w:pPr>
            <w:r>
              <w:t>&lt;!DOCTYPE html&gt;</w:t>
            </w:r>
          </w:p>
          <w:p w14:paraId="19CB64A1" w14:textId="77777777" w:rsidR="00453F97" w:rsidRDefault="00453F97" w:rsidP="00453F97">
            <w:pPr>
              <w:pStyle w:val="code"/>
              <w:bidi w:val="0"/>
            </w:pPr>
            <w:r>
              <w:t>&lt;html lang="fa" dir="rtl"&gt;</w:t>
            </w:r>
          </w:p>
          <w:p w14:paraId="2AE040B1" w14:textId="77777777" w:rsidR="00453F97" w:rsidRDefault="00453F97" w:rsidP="00453F97">
            <w:pPr>
              <w:pStyle w:val="code"/>
              <w:bidi w:val="0"/>
            </w:pPr>
            <w:r>
              <w:t>&lt;head&gt;</w:t>
            </w:r>
          </w:p>
          <w:p w14:paraId="781E95B9" w14:textId="77777777" w:rsidR="00453F97" w:rsidRDefault="00453F97" w:rsidP="00453F97">
            <w:pPr>
              <w:pStyle w:val="code"/>
              <w:bidi w:val="0"/>
            </w:pPr>
            <w:r>
              <w:t xml:space="preserve">    &lt;meta charset="UTF-8"&gt;</w:t>
            </w:r>
          </w:p>
          <w:p w14:paraId="4862C8BA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آموزش</w:t>
            </w:r>
            <w:r>
              <w:rPr>
                <w:rFonts w:cs="IRANSansWeb(FaNum) Light" w:hint="cs"/>
                <w:rtl/>
              </w:rPr>
              <w:t>ی</w:t>
            </w:r>
            <w:r>
              <w:t>&lt;/title&gt;</w:t>
            </w:r>
          </w:p>
          <w:p w14:paraId="10BB5E6A" w14:textId="77777777" w:rsidR="00453F97" w:rsidRDefault="00453F97" w:rsidP="00453F97">
            <w:pPr>
              <w:pStyle w:val="code"/>
              <w:bidi w:val="0"/>
            </w:pPr>
            <w:r>
              <w:t>&lt;/head&gt;</w:t>
            </w:r>
          </w:p>
          <w:p w14:paraId="7F21CFFC" w14:textId="77777777" w:rsidR="00453F97" w:rsidRDefault="00453F97" w:rsidP="00453F97">
            <w:pPr>
              <w:pStyle w:val="code"/>
              <w:bidi w:val="0"/>
            </w:pPr>
            <w:r>
              <w:t>&lt;body&gt;</w:t>
            </w:r>
          </w:p>
          <w:p w14:paraId="4F3501B0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&lt;a href="#main-content" class="skip-link"&gt;</w:t>
            </w:r>
            <w:r>
              <w:rPr>
                <w:rFonts w:cs="IRANSansWeb(FaNum) Light"/>
                <w:rtl/>
              </w:rPr>
              <w:t>پرش به 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>&lt;/a&gt;</w:t>
            </w:r>
          </w:p>
          <w:p w14:paraId="3F8EA29E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5E014D88" w14:textId="77777777" w:rsidR="00453F97" w:rsidRDefault="00453F97" w:rsidP="00453F97">
            <w:pPr>
              <w:pStyle w:val="code"/>
              <w:bidi w:val="0"/>
            </w:pPr>
            <w:r>
              <w:t xml:space="preserve">    &lt;header&gt;</w:t>
            </w:r>
          </w:p>
          <w:p w14:paraId="730834D8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&lt;nav aria-label="</w:t>
            </w:r>
            <w:r>
              <w:rPr>
                <w:rFonts w:cs="IRANSansWeb(FaNum) Light"/>
                <w:rtl/>
              </w:rPr>
              <w:t>منو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>"&gt;</w:t>
            </w:r>
          </w:p>
          <w:p w14:paraId="1CE02587" w14:textId="77777777" w:rsidR="00453F97" w:rsidRDefault="00453F97" w:rsidP="00453F97">
            <w:pPr>
              <w:pStyle w:val="code"/>
              <w:bidi w:val="0"/>
            </w:pPr>
            <w:r>
              <w:t xml:space="preserve">            &lt;ul&gt;</w:t>
            </w:r>
          </w:p>
          <w:p w14:paraId="5E0C649D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href="/" aria-current="page"&gt;</w:t>
            </w:r>
            <w:r>
              <w:rPr>
                <w:rFonts w:cs="IRANSansWeb(FaNum) Light"/>
                <w:rtl/>
              </w:rPr>
              <w:t>خانه</w:t>
            </w:r>
            <w:r>
              <w:t>&lt;/a&gt;&lt;/li&gt;</w:t>
            </w:r>
          </w:p>
          <w:p w14:paraId="1C7CBA32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href="/courses"&gt;</w:t>
            </w:r>
            <w:r>
              <w:rPr>
                <w:rFonts w:cs="IRANSansWeb(FaNum) Light"/>
                <w:rtl/>
              </w:rPr>
              <w:t>دوره‌ها</w:t>
            </w:r>
            <w:r>
              <w:t>&lt;/a&gt;&lt;/li&gt;</w:t>
            </w:r>
          </w:p>
          <w:p w14:paraId="77FFDDDD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href="/blog"&gt;</w:t>
            </w:r>
            <w:r>
              <w:rPr>
                <w:rFonts w:cs="IRANSansWeb(FaNum) Light"/>
                <w:rtl/>
              </w:rPr>
              <w:t>بلاگ</w:t>
            </w:r>
            <w:r>
              <w:t>&lt;/a&gt;&lt;/li&gt;</w:t>
            </w:r>
          </w:p>
          <w:p w14:paraId="2DEF4EFD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href="/about"&gt;</w:t>
            </w:r>
            <w:r>
              <w:rPr>
                <w:rFonts w:cs="IRANSansWeb(FaNum) Light"/>
                <w:rtl/>
              </w:rPr>
              <w:t>درباره ما</w:t>
            </w:r>
            <w:r>
              <w:t>&lt;/a&gt;&lt;/li&gt;</w:t>
            </w:r>
          </w:p>
          <w:p w14:paraId="50B6025F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href="/contact"&gt;</w:t>
            </w:r>
            <w:r>
              <w:rPr>
                <w:rFonts w:cs="IRANSansWeb(FaNum) Light"/>
                <w:rtl/>
              </w:rPr>
              <w:t>تماس</w:t>
            </w:r>
            <w:r>
              <w:t>&lt;/a&gt;&lt;/li&gt;</w:t>
            </w:r>
          </w:p>
          <w:p w14:paraId="7185D4C5" w14:textId="77777777" w:rsidR="00453F97" w:rsidRDefault="00453F97" w:rsidP="00453F97">
            <w:pPr>
              <w:pStyle w:val="code"/>
              <w:bidi w:val="0"/>
            </w:pPr>
            <w:r>
              <w:t xml:space="preserve">            &lt;/ul&gt;</w:t>
            </w:r>
          </w:p>
          <w:p w14:paraId="364076BD" w14:textId="77777777" w:rsidR="00453F97" w:rsidRDefault="00453F97" w:rsidP="00453F97">
            <w:pPr>
              <w:pStyle w:val="code"/>
              <w:bidi w:val="0"/>
            </w:pPr>
            <w:r>
              <w:t xml:space="preserve">        &lt;/nav&gt;</w:t>
            </w:r>
          </w:p>
          <w:p w14:paraId="6217FD29" w14:textId="77777777" w:rsidR="00453F97" w:rsidRDefault="00453F97" w:rsidP="00453F97">
            <w:pPr>
              <w:pStyle w:val="code"/>
              <w:bidi w:val="0"/>
            </w:pPr>
            <w:r>
              <w:t xml:space="preserve">    &lt;/header&gt;</w:t>
            </w:r>
          </w:p>
          <w:p w14:paraId="4D57F931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</w:p>
          <w:p w14:paraId="42FFAAD6" w14:textId="77777777" w:rsidR="00453F97" w:rsidRDefault="00453F97" w:rsidP="00453F97">
            <w:pPr>
              <w:pStyle w:val="code"/>
              <w:bidi w:val="0"/>
            </w:pPr>
            <w:r>
              <w:t xml:space="preserve">    &lt;main id="main-content"&gt;</w:t>
            </w:r>
          </w:p>
          <w:p w14:paraId="6549AC01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5658A184" w14:textId="77777777" w:rsidR="00453F97" w:rsidRDefault="00453F97" w:rsidP="00453F97">
            <w:pPr>
              <w:pStyle w:val="code"/>
              <w:bidi w:val="0"/>
            </w:pPr>
            <w:r>
              <w:t xml:space="preserve">    &lt;/main&gt;</w:t>
            </w:r>
          </w:p>
          <w:p w14:paraId="21392829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</w:p>
          <w:p w14:paraId="28C67341" w14:textId="77777777" w:rsidR="00453F97" w:rsidRDefault="00453F97" w:rsidP="00453F97">
            <w:pPr>
              <w:pStyle w:val="code"/>
              <w:bidi w:val="0"/>
            </w:pPr>
            <w:r>
              <w:t xml:space="preserve">    &lt;footer&gt;</w:t>
            </w:r>
          </w:p>
          <w:p w14:paraId="60404D97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&lt;nav aria-label="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فوتر</w:t>
            </w:r>
            <w:r>
              <w:t>"&gt;</w:t>
            </w:r>
          </w:p>
          <w:p w14:paraId="1DED96EA" w14:textId="77777777" w:rsidR="00453F97" w:rsidRDefault="00453F97" w:rsidP="00453F97">
            <w:pPr>
              <w:pStyle w:val="code"/>
              <w:bidi w:val="0"/>
            </w:pPr>
            <w:r>
              <w:t xml:space="preserve">            &lt;ul&gt;</w:t>
            </w:r>
          </w:p>
          <w:p w14:paraId="3EC3488E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        &lt;li&gt;&lt;a href="/privacy"&gt;</w:t>
            </w:r>
            <w:r>
              <w:rPr>
                <w:rFonts w:cs="IRANSansWeb(FaNum) Light"/>
                <w:rtl/>
              </w:rPr>
              <w:t>حر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/>
                <w:rtl/>
              </w:rPr>
              <w:t xml:space="preserve"> خصوص</w:t>
            </w:r>
            <w:r>
              <w:rPr>
                <w:rFonts w:cs="IRANSansWeb(FaNum) Light" w:hint="cs"/>
                <w:rtl/>
              </w:rPr>
              <w:t>ی</w:t>
            </w:r>
            <w:r>
              <w:t>&lt;/a&gt;&lt;/li&gt;</w:t>
            </w:r>
          </w:p>
          <w:p w14:paraId="64C3363E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href="/terms"&gt;</w:t>
            </w:r>
            <w:r>
              <w:rPr>
                <w:rFonts w:cs="IRANSansWeb(FaNum) Light"/>
                <w:rtl/>
              </w:rPr>
              <w:t>قوان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t>&lt;/a&gt;&lt;/li&gt;</w:t>
            </w:r>
          </w:p>
          <w:p w14:paraId="3004CD61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href="/help"&gt;</w:t>
            </w:r>
            <w:r>
              <w:rPr>
                <w:rFonts w:cs="IRANSansWeb(FaNum) Light"/>
                <w:rtl/>
              </w:rPr>
              <w:t>راهنما</w:t>
            </w:r>
            <w:r>
              <w:t>&lt;/a&gt;&lt;/li&gt;</w:t>
            </w:r>
          </w:p>
          <w:p w14:paraId="4347C872" w14:textId="77777777" w:rsidR="00453F97" w:rsidRDefault="00453F97" w:rsidP="00453F97">
            <w:pPr>
              <w:pStyle w:val="code"/>
              <w:bidi w:val="0"/>
            </w:pPr>
            <w:r>
              <w:t xml:space="preserve">            &lt;/ul&gt;</w:t>
            </w:r>
          </w:p>
          <w:p w14:paraId="33E19ED2" w14:textId="77777777" w:rsidR="00453F97" w:rsidRDefault="00453F97" w:rsidP="00453F97">
            <w:pPr>
              <w:pStyle w:val="code"/>
              <w:bidi w:val="0"/>
            </w:pPr>
            <w:r>
              <w:t xml:space="preserve">        &lt;/nav&gt;</w:t>
            </w:r>
          </w:p>
          <w:p w14:paraId="7196BD38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EE612DE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&lt;nav aria-label="</w:t>
            </w:r>
            <w:r>
              <w:rPr>
                <w:rFonts w:cs="IRANSansWeb(FaNum) Light"/>
                <w:rtl/>
              </w:rPr>
              <w:t>شبکه‌ها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اجتماع</w:t>
            </w:r>
            <w:r>
              <w:rPr>
                <w:rFonts w:cs="IRANSansWeb(FaNum) Light" w:hint="cs"/>
                <w:rtl/>
              </w:rPr>
              <w:t>ی</w:t>
            </w:r>
            <w:r>
              <w:t>"&gt;</w:t>
            </w:r>
          </w:p>
          <w:p w14:paraId="1B6E9C80" w14:textId="77777777" w:rsidR="00453F97" w:rsidRDefault="00453F97" w:rsidP="00453F97">
            <w:pPr>
              <w:pStyle w:val="code"/>
              <w:bidi w:val="0"/>
            </w:pPr>
            <w:r>
              <w:t xml:space="preserve">            &lt;ul&gt;</w:t>
            </w:r>
          </w:p>
          <w:p w14:paraId="7D76A9C5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href="#"&gt;</w:t>
            </w:r>
            <w:r>
              <w:rPr>
                <w:rFonts w:cs="IRANSansWeb(FaNum) Light"/>
                <w:rtl/>
              </w:rPr>
              <w:t>تو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 w:hint="eastAsia"/>
                <w:rtl/>
              </w:rPr>
              <w:t>تر</w:t>
            </w:r>
            <w:r>
              <w:t>&lt;/a&gt;&lt;/li&gt;</w:t>
            </w:r>
          </w:p>
          <w:p w14:paraId="4C5BF183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href="#"&gt;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نستاگرام</w:t>
            </w:r>
            <w:r>
              <w:t>&lt;/a&gt;&lt;/li&gt;</w:t>
            </w:r>
          </w:p>
          <w:p w14:paraId="7E4D0DAC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href="#"&gt;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t>&lt;/a&gt;&lt;/li&gt;</w:t>
            </w:r>
          </w:p>
          <w:p w14:paraId="6D126C94" w14:textId="77777777" w:rsidR="00453F97" w:rsidRDefault="00453F97" w:rsidP="00453F97">
            <w:pPr>
              <w:pStyle w:val="code"/>
              <w:bidi w:val="0"/>
            </w:pPr>
            <w:r>
              <w:t xml:space="preserve">            &lt;/ul&gt;</w:t>
            </w:r>
          </w:p>
          <w:p w14:paraId="76DC5596" w14:textId="77777777" w:rsidR="00453F97" w:rsidRDefault="00453F97" w:rsidP="00453F97">
            <w:pPr>
              <w:pStyle w:val="code"/>
              <w:bidi w:val="0"/>
            </w:pPr>
            <w:r>
              <w:t xml:space="preserve">        &lt;/nav&gt;</w:t>
            </w:r>
          </w:p>
          <w:p w14:paraId="7DCC4404" w14:textId="77777777" w:rsidR="00453F97" w:rsidRDefault="00453F97" w:rsidP="00453F97">
            <w:pPr>
              <w:pStyle w:val="code"/>
              <w:bidi w:val="0"/>
            </w:pPr>
            <w:r>
              <w:t xml:space="preserve">    &lt;/footer&gt;</w:t>
            </w:r>
          </w:p>
          <w:p w14:paraId="205A3648" w14:textId="77777777" w:rsidR="00453F97" w:rsidRDefault="00453F97" w:rsidP="00453F97">
            <w:pPr>
              <w:pStyle w:val="code"/>
              <w:bidi w:val="0"/>
            </w:pPr>
            <w:r>
              <w:t>&lt;/body&gt;</w:t>
            </w:r>
          </w:p>
          <w:p w14:paraId="6F6BC654" w14:textId="3FE12021" w:rsidR="00453F97" w:rsidRDefault="00453F97" w:rsidP="00453F97">
            <w:pPr>
              <w:pStyle w:val="code"/>
              <w:bidi w:val="0"/>
            </w:pPr>
            <w:r>
              <w:t>&lt;/html&gt;</w:t>
            </w:r>
          </w:p>
        </w:tc>
      </w:tr>
    </w:tbl>
    <w:p w14:paraId="6E1AB5B8" w14:textId="77777777" w:rsidR="003D7A23" w:rsidRDefault="003D7A23" w:rsidP="00453F97">
      <w:pPr>
        <w:bidi w:val="0"/>
        <w:rPr>
          <w:rtl/>
        </w:rPr>
      </w:pPr>
    </w:p>
    <w:p w14:paraId="6C1D2761" w14:textId="1D8B27B2" w:rsidR="003D7A23" w:rsidRDefault="003D7A23" w:rsidP="003D7A23">
      <w:pPr>
        <w:rPr>
          <w:rtl/>
        </w:rPr>
      </w:pPr>
      <w:r>
        <w:rPr>
          <w:rtl/>
        </w:rPr>
        <w:t>خلاصه نکات مهم</w:t>
      </w:r>
    </w:p>
    <w:p w14:paraId="08C1FA0A" w14:textId="3EEF7FF5" w:rsidR="003D7A23" w:rsidRDefault="003D7A23" w:rsidP="003D7A23">
      <w:pPr>
        <w:rPr>
          <w:rtl/>
        </w:rPr>
      </w:pPr>
      <w:r>
        <w:rPr>
          <w:rtl/>
        </w:rPr>
        <w:t>- تگ `&lt;</w:t>
      </w:r>
      <w:r>
        <w:t>nav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بخش ناوبر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14A20CAE" w14:textId="551CA2F7" w:rsidR="003D7A23" w:rsidRDefault="003D7A23" w:rsidP="003D7A23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بار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استفاده شود</w:t>
      </w:r>
    </w:p>
    <w:p w14:paraId="27CD27C9" w14:textId="05D95411" w:rsidR="003D7A23" w:rsidRDefault="003D7A23" w:rsidP="003D7A23">
      <w:pPr>
        <w:rPr>
          <w:rtl/>
        </w:rPr>
      </w:pPr>
      <w:r>
        <w:rPr>
          <w:rtl/>
        </w:rPr>
        <w:t>- فقط برا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مهم ناوبر</w:t>
      </w:r>
      <w:r>
        <w:rPr>
          <w:rFonts w:hint="cs"/>
          <w:rtl/>
        </w:rPr>
        <w:t>ی</w:t>
      </w:r>
      <w:r>
        <w:rPr>
          <w:rtl/>
        </w:rPr>
        <w:t xml:space="preserve"> استفاده شود</w:t>
      </w:r>
    </w:p>
    <w:p w14:paraId="047C02D2" w14:textId="6A040B96" w:rsidR="003D7A23" w:rsidRDefault="003D7A23" w:rsidP="003D7A23">
      <w:pPr>
        <w:rPr>
          <w:rtl/>
        </w:rPr>
      </w:pPr>
      <w:r>
        <w:rPr>
          <w:rtl/>
        </w:rPr>
        <w:t>- حتماً از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tl/>
        </w:rPr>
        <w:t xml:space="preserve"> (`&lt;</w:t>
      </w:r>
      <w:r>
        <w:t>ul&gt;`, `&lt;ol</w:t>
      </w:r>
      <w:r>
        <w:rPr>
          <w:rtl/>
        </w:rPr>
        <w:t>&gt;`) برا</w:t>
      </w:r>
      <w:r>
        <w:rPr>
          <w:rFonts w:hint="cs"/>
          <w:rtl/>
        </w:rPr>
        <w:t>ی</w:t>
      </w:r>
      <w:r>
        <w:rPr>
          <w:rtl/>
        </w:rPr>
        <w:t xml:space="preserve"> ساختار داخل</w:t>
      </w:r>
      <w:r>
        <w:rPr>
          <w:rFonts w:hint="cs"/>
          <w:rtl/>
        </w:rPr>
        <w:t>ی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484D9A1" w14:textId="28BA7B9D" w:rsidR="003D7A23" w:rsidRDefault="003D7A23" w:rsidP="003D7A23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از `</w:t>
      </w:r>
      <w:r>
        <w:t>aria-label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aria-labelledby</w:t>
      </w:r>
      <w:r>
        <w:rPr>
          <w:rtl/>
        </w:rPr>
        <w:t>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79DB6D4" w14:textId="49159F19" w:rsidR="003D7A23" w:rsidRDefault="003D7A23" w:rsidP="003D7A23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معنا</w:t>
      </w:r>
      <w:r>
        <w:rPr>
          <w:rFonts w:hint="cs"/>
          <w:rtl/>
        </w:rPr>
        <w:t>یی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سئو و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</w:t>
      </w:r>
    </w:p>
    <w:p w14:paraId="2FA7F527" w14:textId="5A881794" w:rsidR="003D7A23" w:rsidRDefault="003D7A23" w:rsidP="003D7A23">
      <w:r>
        <w:rPr>
          <w:rFonts w:hint="eastAsia"/>
          <w:rtl/>
        </w:rPr>
        <w:t>با</w:t>
      </w:r>
      <w:r>
        <w:rPr>
          <w:rtl/>
        </w:rPr>
        <w:t xml:space="preserve">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تگ `&lt;</w:t>
      </w:r>
      <w:r>
        <w:t>nav</w:t>
      </w:r>
      <w:r>
        <w:rPr>
          <w:rtl/>
        </w:rPr>
        <w:t>&gt;`، ساختار ناوبر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جستجو، مرورگرها و کاربران به خصوص افراد دارا</w:t>
      </w:r>
      <w:r>
        <w:rPr>
          <w:rFonts w:hint="cs"/>
          <w:rtl/>
        </w:rPr>
        <w:t>ی</w:t>
      </w:r>
      <w:r>
        <w:rPr>
          <w:rtl/>
        </w:rPr>
        <w:t xml:space="preserve"> 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9765E74" w14:textId="5FB8FCB1" w:rsidR="00592C4F" w:rsidRDefault="00592C4F" w:rsidP="00592C4F">
      <w:pPr>
        <w:pStyle w:val="Heading2"/>
        <w:rPr>
          <w:rtl/>
        </w:rPr>
      </w:pPr>
      <w:hyperlink r:id="rId67" w:history="1">
        <w:bookmarkStart w:id="73" w:name="_Toc211464511"/>
        <w:r w:rsidRPr="008B1E83">
          <w:rPr>
            <w:rStyle w:val="Hyperlink"/>
            <w:rFonts w:hint="cs"/>
            <w:rtl/>
          </w:rPr>
          <w:t xml:space="preserve">معرفی تگ </w:t>
        </w:r>
        <w:r w:rsidRPr="008B1E83">
          <w:rPr>
            <w:rStyle w:val="Hyperlink"/>
          </w:rPr>
          <w:t>address</w:t>
        </w:r>
        <w:r w:rsidRPr="008B1E83">
          <w:rPr>
            <w:rStyle w:val="Hyperlink"/>
            <w:rFonts w:hint="cs"/>
            <w:rtl/>
          </w:rPr>
          <w:t xml:space="preserve"> و </w:t>
        </w:r>
        <w:r w:rsidRPr="008B1E83">
          <w:rPr>
            <w:rStyle w:val="Hyperlink"/>
          </w:rPr>
          <w:t>display</w:t>
        </w:r>
        <w:r w:rsidRPr="008B1E83">
          <w:rPr>
            <w:rStyle w:val="Hyperlink"/>
            <w:rFonts w:hint="cs"/>
            <w:rtl/>
          </w:rPr>
          <w:t xml:space="preserve"> آن</w:t>
        </w:r>
        <w:bookmarkEnd w:id="73"/>
      </w:hyperlink>
    </w:p>
    <w:p w14:paraId="15F7FDFA" w14:textId="51405619" w:rsidR="008B1E83" w:rsidRDefault="008B1E83" w:rsidP="008B1E83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address</w:t>
      </w:r>
      <w:r>
        <w:rPr>
          <w:rtl/>
        </w:rPr>
        <w:t>&gt;`</w:t>
      </w:r>
    </w:p>
    <w:p w14:paraId="0A565664" w14:textId="2E5D2DAB" w:rsidR="008B1E83" w:rsidRDefault="008B1E83" w:rsidP="008B1E83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address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ارائه اطلاعات تماس مربوط به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سنده،</w:t>
      </w:r>
      <w:r>
        <w:rPr>
          <w:rtl/>
        </w:rPr>
        <w:t xml:space="preserve"> صاحب مقاله،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صاحب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86FC77F" w14:textId="5DDAAD27" w:rsidR="008B1E83" w:rsidRDefault="008B1E83" w:rsidP="008B1E83">
      <w:pPr>
        <w:rPr>
          <w:rtl/>
        </w:rPr>
      </w:pPr>
      <w:r>
        <w:rPr>
          <w:rtl/>
        </w:rPr>
        <w:lastRenderedPageBreak/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address</w:t>
      </w:r>
      <w:r>
        <w:rPr>
          <w:rtl/>
        </w:rPr>
        <w:t>&gt;`</w:t>
      </w:r>
    </w:p>
    <w:p w14:paraId="5E5735F3" w14:textId="77777777" w:rsidR="008B1E83" w:rsidRDefault="008B1E83" w:rsidP="008B1E83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برا</w:t>
      </w:r>
      <w:r>
        <w:rPr>
          <w:rFonts w:hint="cs"/>
          <w:rtl/>
        </w:rPr>
        <w:t>ی</w:t>
      </w:r>
      <w:r>
        <w:rPr>
          <w:rtl/>
        </w:rPr>
        <w:t xml:space="preserve"> مشخص کردن اطلاعات تماس مربوط به بخش </w:t>
      </w:r>
      <w:r>
        <w:t>parent</w:t>
      </w:r>
      <w:r>
        <w:rPr>
          <w:rtl/>
        </w:rPr>
        <w:t xml:space="preserve"> خود (مانند `&lt;</w:t>
      </w:r>
      <w:r>
        <w:t>article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`&lt;</w:t>
      </w:r>
      <w:r>
        <w:t>body</w:t>
      </w:r>
      <w:r>
        <w:rPr>
          <w:rtl/>
        </w:rPr>
        <w:t>&gt;`) به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>.</w:t>
      </w:r>
    </w:p>
    <w:p w14:paraId="5F6CE814" w14:textId="3E4349DA" w:rsidR="008B1E83" w:rsidRDefault="008B1E83" w:rsidP="008B1E83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address</w:t>
      </w:r>
      <w:r>
        <w:rPr>
          <w:rtl/>
        </w:rPr>
        <w:t>&gt;`</w:t>
      </w:r>
    </w:p>
    <w:p w14:paraId="3939D34C" w14:textId="70247453" w:rsidR="008B1E83" w:rsidRDefault="008B1E83" w:rsidP="008B1E83">
      <w:pPr>
        <w:rPr>
          <w:rtl/>
        </w:rPr>
      </w:pPr>
      <w:r>
        <w:rPr>
          <w:rtl/>
        </w:rPr>
        <w:t>1.  عنصر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</w:t>
      </w:r>
    </w:p>
    <w:p w14:paraId="7A6BCF04" w14:textId="77777777" w:rsidR="008B1E83" w:rsidRDefault="008B1E83" w:rsidP="008B1E83">
      <w:pPr>
        <w:rPr>
          <w:rtl/>
        </w:rPr>
      </w:pPr>
      <w:r>
        <w:rPr>
          <w:rtl/>
        </w:rPr>
        <w:t xml:space="preserve">    - به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مرورگرها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فهماند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حاو</w:t>
      </w:r>
      <w:r>
        <w:rPr>
          <w:rFonts w:hint="cs"/>
          <w:rtl/>
        </w:rPr>
        <w:t>ی</w:t>
      </w:r>
      <w:r>
        <w:rPr>
          <w:rtl/>
        </w:rPr>
        <w:t xml:space="preserve"> اطلاعات تماس است</w:t>
      </w:r>
    </w:p>
    <w:p w14:paraId="14F1C670" w14:textId="77777777" w:rsidR="008B1E83" w:rsidRDefault="008B1E83" w:rsidP="008B1E83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</w:t>
      </w:r>
    </w:p>
    <w:p w14:paraId="0449EFDC" w14:textId="3A3E6FC6" w:rsidR="008B1E83" w:rsidRDefault="008B1E83" w:rsidP="008B1E83">
      <w:pPr>
        <w:rPr>
          <w:rtl/>
        </w:rPr>
      </w:pPr>
      <w:r>
        <w:rPr>
          <w:rtl/>
        </w:rPr>
        <w:t>2.  محدوده کاربرد:</w:t>
      </w:r>
    </w:p>
    <w:p w14:paraId="23837A0E" w14:textId="69AC9944" w:rsidR="008B1E83" w:rsidRDefault="008B1E83" w:rsidP="008B1E83">
      <w:pPr>
        <w:rPr>
          <w:rtl/>
        </w:rPr>
      </w:pPr>
      <w:r>
        <w:rPr>
          <w:rtl/>
        </w:rPr>
        <w:t xml:space="preserve">    - اطلاعات تماس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مقاله</w:t>
      </w:r>
    </w:p>
    <w:p w14:paraId="05EE283B" w14:textId="6FA28D8C" w:rsidR="008B1E83" w:rsidRDefault="008B1E83" w:rsidP="008B1E83">
      <w:pPr>
        <w:rPr>
          <w:rtl/>
        </w:rPr>
      </w:pPr>
      <w:r>
        <w:rPr>
          <w:rtl/>
        </w:rPr>
        <w:t xml:space="preserve">    - اطلاعات تماس صاحب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صفحه</w:t>
      </w:r>
    </w:p>
    <w:p w14:paraId="1C8A1B4E" w14:textId="1AC70C57" w:rsidR="008B1E83" w:rsidRDefault="008B1E83" w:rsidP="008B1E83">
      <w:pPr>
        <w:rPr>
          <w:rtl/>
        </w:rPr>
      </w:pPr>
      <w:r>
        <w:rPr>
          <w:rtl/>
        </w:rPr>
        <w:t xml:space="preserve">    - اطلاعات تماس سازمان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شرکت</w:t>
      </w:r>
    </w:p>
    <w:p w14:paraId="15D8BE93" w14:textId="37B53D19" w:rsidR="008B1E83" w:rsidRDefault="008B1E83" w:rsidP="008B1E83">
      <w:pPr>
        <w:rPr>
          <w:rtl/>
        </w:rPr>
      </w:pPr>
      <w:r>
        <w:rPr>
          <w:rtl/>
        </w:rPr>
        <w:t>3.  نحوه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>:</w:t>
      </w:r>
    </w:p>
    <w:p w14:paraId="3713B8F0" w14:textId="73D87B04" w:rsidR="008B1E83" w:rsidRDefault="008B1E83" w:rsidP="008B1E83">
      <w:pPr>
        <w:rPr>
          <w:rtl/>
        </w:rPr>
      </w:pPr>
      <w:r>
        <w:rPr>
          <w:rtl/>
        </w:rPr>
        <w:t xml:space="preserve">    - به طور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به صورت 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AAA971F" w14:textId="77777777" w:rsidR="008B1E83" w:rsidRDefault="008B1E83" w:rsidP="008B1E83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با </w:t>
      </w:r>
      <w:r>
        <w:t>CSS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آن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داد</w:t>
      </w:r>
    </w:p>
    <w:p w14:paraId="1BE10D3A" w14:textId="3D97E90F" w:rsidR="008B1E83" w:rsidRDefault="008B1E83" w:rsidP="008B1E83">
      <w:pPr>
        <w:rPr>
          <w:rtl/>
        </w:rPr>
      </w:pPr>
      <w:r>
        <w:rPr>
          <w:rtl/>
        </w:rPr>
        <w:t>نحوه استفاده از تگ `&lt;</w:t>
      </w:r>
      <w:r>
        <w:t>address</w:t>
      </w:r>
      <w:r>
        <w:rPr>
          <w:rtl/>
        </w:rPr>
        <w:t>&gt;`</w:t>
      </w:r>
    </w:p>
    <w:p w14:paraId="5E27BD37" w14:textId="714AA29A" w:rsidR="008B1E83" w:rsidRDefault="008B1E83" w:rsidP="008B1E83">
      <w:r>
        <w:rPr>
          <w:rtl/>
        </w:rPr>
        <w:t xml:space="preserve"> مثال ۱: اطلاعات تماس در فوتر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2CA0C73B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4C6E8987" w14:textId="77777777" w:rsidR="008B1E83" w:rsidRDefault="008B1E83" w:rsidP="008B1E83">
            <w:pPr>
              <w:pStyle w:val="code"/>
              <w:bidi w:val="0"/>
            </w:pPr>
            <w:r>
              <w:t>&lt;!DOCTYPE html&gt;</w:t>
            </w:r>
          </w:p>
          <w:p w14:paraId="479ECB92" w14:textId="77777777" w:rsidR="008B1E83" w:rsidRDefault="008B1E83" w:rsidP="008B1E83">
            <w:pPr>
              <w:pStyle w:val="code"/>
              <w:bidi w:val="0"/>
            </w:pPr>
            <w:r>
              <w:t>&lt;html lang="fa" dir="rtl"&gt;</w:t>
            </w:r>
          </w:p>
          <w:p w14:paraId="31F47D7A" w14:textId="77777777" w:rsidR="008B1E83" w:rsidRDefault="008B1E83" w:rsidP="008B1E83">
            <w:pPr>
              <w:pStyle w:val="code"/>
              <w:bidi w:val="0"/>
            </w:pPr>
            <w:r>
              <w:t>&lt;head&gt;</w:t>
            </w:r>
          </w:p>
          <w:p w14:paraId="0B7E7835" w14:textId="77777777" w:rsidR="008B1E83" w:rsidRDefault="008B1E83" w:rsidP="008B1E83">
            <w:pPr>
              <w:pStyle w:val="code"/>
              <w:bidi w:val="0"/>
            </w:pPr>
            <w:r>
              <w:t xml:space="preserve">    &lt;meta charset="UTF-8"&gt;</w:t>
            </w:r>
          </w:p>
          <w:p w14:paraId="0DD6364A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شرکت فناور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اطلاعات</w:t>
            </w:r>
            <w:r>
              <w:t>&lt;/title&gt;</w:t>
            </w:r>
          </w:p>
          <w:p w14:paraId="6DED6EBA" w14:textId="77777777" w:rsidR="008B1E83" w:rsidRDefault="008B1E83" w:rsidP="008B1E83">
            <w:pPr>
              <w:pStyle w:val="code"/>
              <w:bidi w:val="0"/>
            </w:pPr>
            <w:r>
              <w:t>&lt;/head&gt;</w:t>
            </w:r>
          </w:p>
          <w:p w14:paraId="48BDB81A" w14:textId="77777777" w:rsidR="008B1E83" w:rsidRDefault="008B1E83" w:rsidP="008B1E83">
            <w:pPr>
              <w:pStyle w:val="code"/>
              <w:bidi w:val="0"/>
            </w:pPr>
            <w:r>
              <w:t>&lt;body&gt;</w:t>
            </w:r>
          </w:p>
          <w:p w14:paraId="314C91E4" w14:textId="77777777" w:rsidR="008B1E83" w:rsidRDefault="008B1E83" w:rsidP="008B1E83">
            <w:pPr>
              <w:pStyle w:val="code"/>
              <w:bidi w:val="0"/>
            </w:pPr>
            <w:r>
              <w:t xml:space="preserve">    &lt;header&gt;</w:t>
            </w:r>
          </w:p>
          <w:p w14:paraId="6185A680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شرکت فناور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اطلاعات نوآوران</w:t>
            </w:r>
            <w:r>
              <w:t>&lt;/h1&gt;</w:t>
            </w:r>
          </w:p>
          <w:p w14:paraId="5F517210" w14:textId="77777777" w:rsidR="008B1E83" w:rsidRDefault="008B1E83" w:rsidP="008B1E83">
            <w:pPr>
              <w:pStyle w:val="code"/>
              <w:bidi w:val="0"/>
            </w:pPr>
            <w:r>
              <w:t xml:space="preserve">    &lt;/header&gt;</w:t>
            </w:r>
          </w:p>
          <w:p w14:paraId="5291A96D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</w:p>
          <w:p w14:paraId="391D9DBB" w14:textId="77777777" w:rsidR="008B1E83" w:rsidRDefault="008B1E83" w:rsidP="008B1E83">
            <w:pPr>
              <w:pStyle w:val="code"/>
              <w:bidi w:val="0"/>
            </w:pPr>
            <w:r>
              <w:t xml:space="preserve">    &lt;main&gt;</w:t>
            </w:r>
          </w:p>
          <w:p w14:paraId="4038CE53" w14:textId="77777777" w:rsidR="008B1E83" w:rsidRDefault="008B1E83" w:rsidP="008B1E83">
            <w:pPr>
              <w:pStyle w:val="code"/>
              <w:bidi w:val="0"/>
            </w:pPr>
            <w:r>
              <w:lastRenderedPageBreak/>
              <w:t xml:space="preserve">        &lt;article&gt;</w:t>
            </w:r>
          </w:p>
          <w:p w14:paraId="5E501341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Fonts w:cs="IRANSansWeb(FaNum) Light"/>
                <w:rtl/>
              </w:rPr>
              <w:t>مقاله درباره</w:t>
            </w:r>
            <w:r>
              <w:t xml:space="preserve"> HTML5&lt;/h2&gt;</w:t>
            </w:r>
          </w:p>
          <w:p w14:paraId="40FF7AEE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مقاله</w:t>
            </w:r>
            <w:r>
              <w:t>...&lt;/p&gt;</w:t>
            </w:r>
          </w:p>
          <w:p w14:paraId="241BDFE5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5C690917" w14:textId="77777777" w:rsidR="008B1E83" w:rsidRDefault="008B1E83" w:rsidP="008B1E83">
            <w:pPr>
              <w:pStyle w:val="code"/>
              <w:bidi w:val="0"/>
            </w:pPr>
            <w:r>
              <w:t xml:space="preserve">            &lt;address&gt;</w:t>
            </w:r>
          </w:p>
          <w:p w14:paraId="448E9A5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t>: &lt;a href="mailto:author@example.com"&gt;</w:t>
            </w:r>
            <w:r>
              <w:rPr>
                <w:rFonts w:cs="IRANSansWeb(FaNum) Light"/>
                <w:rtl/>
              </w:rPr>
              <w:t>محمد رضا</w:t>
            </w:r>
            <w:r>
              <w:rPr>
                <w:rFonts w:cs="IRANSansWeb(FaNum) Light" w:hint="cs"/>
                <w:rtl/>
              </w:rPr>
              <w:t>یی</w:t>
            </w:r>
            <w:r>
              <w:t>&lt;/a&gt;&lt;br&gt;</w:t>
            </w:r>
          </w:p>
          <w:p w14:paraId="2DC3AD0F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  <w:r>
              <w:rPr>
                <w:rFonts w:cs="IRANSansWeb(FaNum) Light"/>
                <w:rtl/>
              </w:rPr>
              <w:t>تلفن</w:t>
            </w:r>
            <w:r>
              <w:t>: &lt;a href="tel:+982112345678"&gt;</w:t>
            </w:r>
            <w:r>
              <w:rPr>
                <w:rFonts w:cs="IRANSansWeb(FaNum) Light"/>
                <w:rtl/>
              </w:rPr>
              <w:t>۰۲۱-۱۲۳۴۵۶۷۸</w:t>
            </w:r>
            <w:r>
              <w:t>&lt;/a&gt;</w:t>
            </w:r>
          </w:p>
          <w:p w14:paraId="46D2EDCB" w14:textId="77777777" w:rsidR="008B1E83" w:rsidRDefault="008B1E83" w:rsidP="008B1E83">
            <w:pPr>
              <w:pStyle w:val="code"/>
              <w:bidi w:val="0"/>
            </w:pPr>
            <w:r>
              <w:t xml:space="preserve">            &lt;/address&gt;</w:t>
            </w:r>
          </w:p>
          <w:p w14:paraId="24F95A51" w14:textId="77777777" w:rsidR="008B1E83" w:rsidRDefault="008B1E83" w:rsidP="008B1E83">
            <w:pPr>
              <w:pStyle w:val="code"/>
              <w:bidi w:val="0"/>
            </w:pPr>
            <w:r>
              <w:t xml:space="preserve">        &lt;/article&gt;</w:t>
            </w:r>
          </w:p>
          <w:p w14:paraId="0D0A998A" w14:textId="77777777" w:rsidR="008B1E83" w:rsidRDefault="008B1E83" w:rsidP="008B1E83">
            <w:pPr>
              <w:pStyle w:val="code"/>
              <w:bidi w:val="0"/>
            </w:pPr>
            <w:r>
              <w:t xml:space="preserve">    &lt;/main&gt;</w:t>
            </w:r>
          </w:p>
          <w:p w14:paraId="6AB0FAE1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</w:p>
          <w:p w14:paraId="229568F9" w14:textId="77777777" w:rsidR="008B1E83" w:rsidRDefault="008B1E83" w:rsidP="008B1E83">
            <w:pPr>
              <w:pStyle w:val="code"/>
              <w:bidi w:val="0"/>
            </w:pPr>
            <w:r>
              <w:t xml:space="preserve">    &lt;footer&gt;</w:t>
            </w:r>
          </w:p>
          <w:p w14:paraId="58E8ED20" w14:textId="77777777" w:rsidR="008B1E83" w:rsidRDefault="008B1E83" w:rsidP="008B1E83">
            <w:pPr>
              <w:pStyle w:val="code"/>
              <w:bidi w:val="0"/>
            </w:pPr>
            <w:r>
              <w:t xml:space="preserve">        &lt;address&gt;</w:t>
            </w:r>
          </w:p>
          <w:p w14:paraId="7ADDC834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&lt;strong&gt;</w:t>
            </w:r>
            <w:r>
              <w:rPr>
                <w:rFonts w:cs="IRANSansWeb(FaNum) Light"/>
                <w:rtl/>
              </w:rPr>
              <w:t>شرکت نوآوران</w:t>
            </w:r>
            <w:r>
              <w:t>&lt;/strong&gt;&lt;br&gt;</w:t>
            </w:r>
          </w:p>
          <w:p w14:paraId="29565C17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آدرس: تهران، خ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ابان</w:t>
            </w:r>
            <w:r>
              <w:rPr>
                <w:rFonts w:cs="IRANSansWeb(FaNum) Light"/>
                <w:rtl/>
              </w:rPr>
              <w:t xml:space="preserve"> ول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عصر،</w:t>
            </w:r>
            <w:r>
              <w:rPr>
                <w:rFonts w:cs="IRANSansWeb(FaNum) Light"/>
                <w:rtl/>
              </w:rPr>
              <w:t xml:space="preserve"> پلاک ۱۲۳</w:t>
            </w:r>
            <w:r>
              <w:t>&lt;br&gt;</w:t>
            </w:r>
          </w:p>
          <w:p w14:paraId="7117B917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تلفن</w:t>
            </w:r>
            <w:r>
              <w:t>: &lt;a href="tel:+982112345678"&gt;</w:t>
            </w:r>
            <w:r>
              <w:rPr>
                <w:rFonts w:cs="IRANSansWeb(FaNum) Light"/>
                <w:rtl/>
              </w:rPr>
              <w:t>۰۲۱-۱۲۳۴۵۶۷۸</w:t>
            </w:r>
            <w:r>
              <w:t>&lt;/a&gt;&lt;br&gt;</w:t>
            </w:r>
          </w:p>
          <w:p w14:paraId="3624A649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 &lt;a href="mailto:info@example.com"&gt;info@example.com&lt;/a&gt;&lt;br&gt;</w:t>
            </w:r>
          </w:p>
          <w:p w14:paraId="370C0CF8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وبسا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>: &lt;a href="https://example.com"&gt;example.com&lt;/a&gt;</w:t>
            </w:r>
          </w:p>
          <w:p w14:paraId="645A66C0" w14:textId="77777777" w:rsidR="008B1E83" w:rsidRDefault="008B1E83" w:rsidP="008B1E83">
            <w:pPr>
              <w:pStyle w:val="code"/>
              <w:bidi w:val="0"/>
            </w:pPr>
            <w:r>
              <w:t xml:space="preserve">        &lt;/address&gt;</w:t>
            </w:r>
          </w:p>
          <w:p w14:paraId="7B24B9B9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AF5F694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&lt;p&gt;&amp;copy; </w:t>
            </w:r>
            <w:r>
              <w:rPr>
                <w:rFonts w:cs="IRANSansWeb(FaNum) Light"/>
                <w:rtl/>
              </w:rPr>
              <w:t>۱۴۰۲</w:t>
            </w:r>
            <w:r>
              <w:t xml:space="preserve"> - </w:t>
            </w:r>
            <w:r>
              <w:rPr>
                <w:rFonts w:cs="IRANSansWeb(FaNum) Light"/>
                <w:rtl/>
              </w:rPr>
              <w:t>تمام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حقوق محفوظ است</w:t>
            </w:r>
            <w:r>
              <w:t>.&lt;/p&gt;</w:t>
            </w:r>
          </w:p>
          <w:p w14:paraId="590155B8" w14:textId="77777777" w:rsidR="008B1E83" w:rsidRDefault="008B1E83" w:rsidP="008B1E83">
            <w:pPr>
              <w:pStyle w:val="code"/>
              <w:bidi w:val="0"/>
            </w:pPr>
            <w:r>
              <w:t xml:space="preserve">    &lt;/footer&gt;</w:t>
            </w:r>
          </w:p>
          <w:p w14:paraId="23425866" w14:textId="77777777" w:rsidR="008B1E83" w:rsidRDefault="008B1E83" w:rsidP="008B1E83">
            <w:pPr>
              <w:pStyle w:val="code"/>
              <w:bidi w:val="0"/>
            </w:pPr>
            <w:r>
              <w:t>&lt;/body&gt;</w:t>
            </w:r>
          </w:p>
          <w:p w14:paraId="6497BFAA" w14:textId="434611C1" w:rsidR="008B1E83" w:rsidRDefault="008B1E83" w:rsidP="008B1E83">
            <w:pPr>
              <w:pStyle w:val="code"/>
              <w:bidi w:val="0"/>
            </w:pPr>
            <w:r>
              <w:t>&lt;/html&gt;</w:t>
            </w:r>
          </w:p>
        </w:tc>
      </w:tr>
    </w:tbl>
    <w:p w14:paraId="6E175606" w14:textId="44188073" w:rsidR="008B1E83" w:rsidRDefault="008B1E83" w:rsidP="008B1E83">
      <w:hyperlink r:id="rId68" w:history="1">
        <w:r w:rsidRPr="008B1E83">
          <w:rPr>
            <w:rStyle w:val="Hyperlink"/>
          </w:rPr>
          <w:t>footer</w:t>
        </w:r>
      </w:hyperlink>
    </w:p>
    <w:p w14:paraId="451B6FE1" w14:textId="4EDF784F" w:rsidR="008B1E83" w:rsidRDefault="008B1E83" w:rsidP="008B1E83">
      <w:pPr>
        <w:rPr>
          <w:rtl/>
        </w:rPr>
      </w:pPr>
      <w:r>
        <w:rPr>
          <w:rtl/>
        </w:rPr>
        <w:t xml:space="preserve"> مثال ۲: اطلاعات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در انتها</w:t>
      </w:r>
      <w:r>
        <w:rPr>
          <w:rFonts w:hint="cs"/>
          <w:rtl/>
        </w:rPr>
        <w:t>ی</w:t>
      </w:r>
      <w:r>
        <w:rPr>
          <w:rtl/>
        </w:rPr>
        <w:t xml:space="preserve"> مقاله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7DCCF28E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644E8A2A" w14:textId="77777777" w:rsidR="008B1E83" w:rsidRDefault="008B1E83" w:rsidP="008B1E83">
            <w:pPr>
              <w:pStyle w:val="code"/>
              <w:bidi w:val="0"/>
            </w:pPr>
            <w:r>
              <w:t>&lt;article&gt;</w:t>
            </w:r>
          </w:p>
          <w:p w14:paraId="341751F6" w14:textId="77777777" w:rsidR="008B1E83" w:rsidRDefault="008B1E83" w:rsidP="008B1E83">
            <w:pPr>
              <w:pStyle w:val="code"/>
              <w:bidi w:val="0"/>
            </w:pPr>
            <w:r>
              <w:t xml:space="preserve">    &lt;header&gt;</w:t>
            </w:r>
          </w:p>
          <w:p w14:paraId="7DB02900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آموزش کامل</w:t>
            </w:r>
            <w:r>
              <w:t xml:space="preserve"> HTML5&lt;/h1&gt;</w:t>
            </w:r>
          </w:p>
          <w:p w14:paraId="6A21CEA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 xml:space="preserve"> انتشار</w:t>
            </w:r>
            <w:r>
              <w:t>: &lt;time datetime="2023-10-01"&gt;</w:t>
            </w:r>
            <w:r>
              <w:rPr>
                <w:rFonts w:cs="IRANSansWeb(FaNum) Light"/>
                <w:rtl/>
              </w:rPr>
              <w:t>۱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&lt;/time&gt;&lt;/p&gt;</w:t>
            </w:r>
          </w:p>
          <w:p w14:paraId="2E0194A4" w14:textId="77777777" w:rsidR="008B1E83" w:rsidRDefault="008B1E83" w:rsidP="008B1E83">
            <w:pPr>
              <w:pStyle w:val="code"/>
              <w:bidi w:val="0"/>
            </w:pPr>
            <w:r>
              <w:t xml:space="preserve">    &lt;/header&gt;</w:t>
            </w:r>
          </w:p>
          <w:p w14:paraId="0DB0255B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995DC5D" w14:textId="77777777" w:rsidR="008B1E83" w:rsidRDefault="008B1E83" w:rsidP="008B1E83">
            <w:pPr>
              <w:pStyle w:val="code"/>
              <w:bidi w:val="0"/>
            </w:pPr>
            <w:r>
              <w:t xml:space="preserve">    &lt;section&gt;</w:t>
            </w:r>
          </w:p>
          <w:p w14:paraId="4533C07D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مقدمه</w:t>
            </w:r>
            <w:r>
              <w:t>&lt;/h2&gt;</w:t>
            </w:r>
          </w:p>
          <w:p w14:paraId="6D6C5A0B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مقاله</w:t>
            </w:r>
            <w:r>
              <w:t>...&lt;/p&gt;</w:t>
            </w:r>
          </w:p>
          <w:p w14:paraId="70C741A4" w14:textId="77777777" w:rsidR="008B1E83" w:rsidRDefault="008B1E83" w:rsidP="008B1E83">
            <w:pPr>
              <w:pStyle w:val="code"/>
              <w:bidi w:val="0"/>
            </w:pPr>
            <w:r>
              <w:t xml:space="preserve">    &lt;/section&gt;</w:t>
            </w:r>
          </w:p>
          <w:p w14:paraId="272E3547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</w:t>
            </w:r>
          </w:p>
          <w:p w14:paraId="32BEB2A5" w14:textId="77777777" w:rsidR="008B1E83" w:rsidRDefault="008B1E83" w:rsidP="008B1E83">
            <w:pPr>
              <w:pStyle w:val="code"/>
              <w:bidi w:val="0"/>
            </w:pPr>
            <w:r>
              <w:t xml:space="preserve">    &lt;footer&gt;</w:t>
            </w:r>
          </w:p>
          <w:p w14:paraId="58D83337" w14:textId="77777777" w:rsidR="008B1E83" w:rsidRDefault="008B1E83" w:rsidP="008B1E83">
            <w:pPr>
              <w:pStyle w:val="code"/>
              <w:bidi w:val="0"/>
            </w:pPr>
            <w:r>
              <w:t xml:space="preserve">        &lt;address&gt;</w:t>
            </w:r>
          </w:p>
          <w:p w14:paraId="7931A58F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اطلاعات 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t>&lt;/h3&gt;</w:t>
            </w:r>
          </w:p>
          <w:p w14:paraId="00A96453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نام: محمد رضا</w:t>
            </w:r>
            <w:r>
              <w:rPr>
                <w:rFonts w:cs="IRANSansWeb(FaNum) Light" w:hint="cs"/>
                <w:rtl/>
              </w:rPr>
              <w:t>یی</w:t>
            </w:r>
            <w:r>
              <w:t>&lt;/p&gt;</w:t>
            </w:r>
          </w:p>
          <w:p w14:paraId="7D7A83EA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تخصص: توسعه</w:t>
            </w:r>
            <w:r>
              <w:t xml:space="preserve"> front-end&lt;/p&gt;</w:t>
            </w:r>
          </w:p>
          <w:p w14:paraId="602397F3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 &lt;a href="mailto:m.rezaei@example.com"&gt;m.rezaei@example.com&lt;/a&gt;&lt;/p&gt;</w:t>
            </w:r>
          </w:p>
          <w:p w14:paraId="508938E4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وبسا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>: &lt;a href="https://mrezaei.blog.ir"&gt;mrezaei.blog.ir&lt;/a&gt;&lt;/p&gt;</w:t>
            </w:r>
          </w:p>
          <w:p w14:paraId="3B586715" w14:textId="77777777" w:rsidR="008B1E83" w:rsidRDefault="008B1E83" w:rsidP="008B1E83">
            <w:pPr>
              <w:pStyle w:val="code"/>
              <w:bidi w:val="0"/>
            </w:pPr>
            <w:r>
              <w:t xml:space="preserve">        &lt;/address&gt;</w:t>
            </w:r>
          </w:p>
          <w:p w14:paraId="49776BD1" w14:textId="77777777" w:rsidR="008B1E83" w:rsidRDefault="008B1E83" w:rsidP="008B1E83">
            <w:pPr>
              <w:pStyle w:val="code"/>
              <w:bidi w:val="0"/>
            </w:pPr>
            <w:r>
              <w:t xml:space="preserve">    &lt;/footer&gt;</w:t>
            </w:r>
          </w:p>
          <w:p w14:paraId="07D126DF" w14:textId="05700CF1" w:rsidR="008B1E83" w:rsidRDefault="008B1E83" w:rsidP="008B1E83">
            <w:pPr>
              <w:pStyle w:val="code"/>
              <w:bidi w:val="0"/>
            </w:pPr>
            <w:r>
              <w:t>&lt;/article&gt;</w:t>
            </w:r>
          </w:p>
        </w:tc>
      </w:tr>
    </w:tbl>
    <w:p w14:paraId="140B97A7" w14:textId="5A249318" w:rsidR="008B1E83" w:rsidRDefault="008B1E83" w:rsidP="008B1E83">
      <w:hyperlink r:id="rId69" w:history="1">
        <w:r w:rsidRPr="002B4C76">
          <w:rPr>
            <w:rStyle w:val="Hyperlink"/>
          </w:rPr>
          <w:t>writer</w:t>
        </w:r>
      </w:hyperlink>
    </w:p>
    <w:p w14:paraId="2EF6944F" w14:textId="56C30E62" w:rsidR="008B1E83" w:rsidRDefault="008B1E83" w:rsidP="008B1E83">
      <w:pPr>
        <w:rPr>
          <w:rtl/>
        </w:rPr>
      </w:pPr>
      <w:r>
        <w:rPr>
          <w:rtl/>
        </w:rPr>
        <w:t xml:space="preserve"> مثال ۳: اطلاعات شرکت در صفحه درباره ما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296577A8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72E83368" w14:textId="77777777" w:rsidR="008B1E83" w:rsidRDefault="008B1E83" w:rsidP="008B1E83">
            <w:pPr>
              <w:pStyle w:val="code"/>
              <w:bidi w:val="0"/>
            </w:pPr>
            <w:r>
              <w:t>&lt;main&gt;</w:t>
            </w:r>
          </w:p>
          <w:p w14:paraId="51090BD3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Fonts w:cs="IRANSansWeb(FaNum) Light"/>
                <w:rtl/>
              </w:rPr>
              <w:t>درباره شرکت ما</w:t>
            </w:r>
            <w:r>
              <w:t>&lt;/h1&gt;</w:t>
            </w:r>
          </w:p>
          <w:p w14:paraId="63177EFB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Fonts w:cs="IRANSansWeb(FaNum) Light"/>
                <w:rtl/>
              </w:rPr>
              <w:t>شرکت ما با ۱۰ سال سابقه در 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rPr>
                <w:rFonts w:cs="IRANSansWeb(FaNum) Light"/>
                <w:rtl/>
              </w:rPr>
              <w:t xml:space="preserve"> توسعه وب فعال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>...&lt;/p&gt;</w:t>
            </w:r>
          </w:p>
          <w:p w14:paraId="176F6184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26FCC1DF" w14:textId="77777777" w:rsidR="008B1E83" w:rsidRDefault="008B1E83" w:rsidP="008B1E83">
            <w:pPr>
              <w:pStyle w:val="code"/>
              <w:bidi w:val="0"/>
            </w:pPr>
            <w:r>
              <w:t xml:space="preserve">    &lt;address&gt;</w:t>
            </w:r>
          </w:p>
          <w:p w14:paraId="49A6555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راه‌ها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ارتباط</w:t>
            </w:r>
            <w:r>
              <w:rPr>
                <w:rFonts w:cs="IRANSansWeb(FaNum) Light" w:hint="cs"/>
                <w:rtl/>
              </w:rPr>
              <w:t>ی</w:t>
            </w:r>
            <w:r>
              <w:t>&lt;/h2&gt;</w:t>
            </w:r>
          </w:p>
          <w:p w14:paraId="0D24AF78" w14:textId="77777777" w:rsidR="008B1E83" w:rsidRDefault="008B1E83" w:rsidP="008B1E83">
            <w:pPr>
              <w:pStyle w:val="code"/>
              <w:bidi w:val="0"/>
            </w:pPr>
            <w:r>
              <w:t xml:space="preserve">        &lt;div class="contact-info"&gt;</w:t>
            </w:r>
          </w:p>
          <w:p w14:paraId="536C3F4C" w14:textId="77777777" w:rsidR="008B1E83" w:rsidRDefault="008B1E83" w:rsidP="008B1E83">
            <w:pPr>
              <w:pStyle w:val="code"/>
              <w:bidi w:val="0"/>
            </w:pPr>
            <w:r>
              <w:t xml:space="preserve">            &lt;div class="contact-item"&gt;</w:t>
            </w:r>
          </w:p>
          <w:p w14:paraId="7AC522FE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&lt;strong&gt;</w:t>
            </w:r>
            <w:r>
              <w:rPr>
                <w:rFonts w:cs="IRANSansWeb(FaNum) Light"/>
                <w:rtl/>
              </w:rPr>
              <w:t>آدرس دفتر مرکز</w:t>
            </w:r>
            <w:r>
              <w:rPr>
                <w:rFonts w:cs="IRANSansWeb(FaNum) Light" w:hint="cs"/>
                <w:rtl/>
              </w:rPr>
              <w:t>ی</w:t>
            </w:r>
            <w:r>
              <w:t>:&lt;/strong&gt;</w:t>
            </w:r>
          </w:p>
          <w:p w14:paraId="77DC690D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تهران، 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دان</w:t>
            </w:r>
            <w:r>
              <w:rPr>
                <w:rFonts w:cs="IRANSansWeb(FaNum) Light"/>
                <w:rtl/>
              </w:rPr>
              <w:t xml:space="preserve"> ونک، خ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ابان</w:t>
            </w:r>
            <w:r>
              <w:rPr>
                <w:rFonts w:cs="IRANSansWeb(FaNum) Light"/>
                <w:rtl/>
              </w:rPr>
              <w:t xml:space="preserve"> ملاصدرا، پلاک ۴۵</w:t>
            </w:r>
            <w:r>
              <w:t>&lt;/p&gt;</w:t>
            </w:r>
          </w:p>
          <w:p w14:paraId="5DB6FE73" w14:textId="77777777" w:rsidR="008B1E83" w:rsidRDefault="008B1E83" w:rsidP="008B1E83">
            <w:pPr>
              <w:pStyle w:val="code"/>
              <w:bidi w:val="0"/>
            </w:pPr>
            <w:r>
              <w:t xml:space="preserve">            &lt;/div&gt;</w:t>
            </w:r>
          </w:p>
          <w:p w14:paraId="504C5CD1" w14:textId="77777777" w:rsidR="008B1E83" w:rsidRDefault="008B1E83" w:rsidP="008B1E83">
            <w:pPr>
              <w:pStyle w:val="code"/>
              <w:bidi w:val="0"/>
            </w:pPr>
            <w:r>
              <w:t xml:space="preserve">            &lt;div class="contact-item"&gt;</w:t>
            </w:r>
          </w:p>
          <w:p w14:paraId="1C918C01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&lt;strong&gt;</w:t>
            </w:r>
            <w:r>
              <w:rPr>
                <w:rFonts w:cs="IRANSansWeb(FaNum) Light"/>
                <w:rtl/>
              </w:rPr>
              <w:t>تلفن</w:t>
            </w:r>
            <w:r>
              <w:t>:&lt;/strong&gt;</w:t>
            </w:r>
          </w:p>
          <w:p w14:paraId="16B4C02F" w14:textId="77777777" w:rsidR="008B1E83" w:rsidRDefault="008B1E83" w:rsidP="008B1E83">
            <w:pPr>
              <w:pStyle w:val="code"/>
              <w:bidi w:val="0"/>
            </w:pPr>
            <w:r>
              <w:t xml:space="preserve">                &lt;p&gt;&lt;a href="tel:+982188776655"&gt;</w:t>
            </w:r>
            <w:r>
              <w:rPr>
                <w:rFonts w:cs="IRANSansWeb(FaNum) Light"/>
                <w:rtl/>
              </w:rPr>
              <w:t>۰۲۱-۸۸۷۷۶۶۵۵</w:t>
            </w:r>
            <w:r>
              <w:t>&lt;/a&gt;&lt;/p&gt;</w:t>
            </w:r>
          </w:p>
          <w:p w14:paraId="2F3D78EF" w14:textId="77777777" w:rsidR="008B1E83" w:rsidRDefault="008B1E83" w:rsidP="008B1E83">
            <w:pPr>
              <w:pStyle w:val="code"/>
              <w:bidi w:val="0"/>
            </w:pPr>
            <w:r>
              <w:t xml:space="preserve">            &lt;/div&gt;</w:t>
            </w:r>
          </w:p>
          <w:p w14:paraId="64552298" w14:textId="77777777" w:rsidR="008B1E83" w:rsidRDefault="008B1E83" w:rsidP="008B1E83">
            <w:pPr>
              <w:pStyle w:val="code"/>
              <w:bidi w:val="0"/>
            </w:pPr>
            <w:r>
              <w:t xml:space="preserve">            &lt;div class="contact-item"&gt;</w:t>
            </w:r>
          </w:p>
          <w:p w14:paraId="311CFCC8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&lt;strong&gt;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:&lt;/strong&gt;</w:t>
            </w:r>
          </w:p>
          <w:p w14:paraId="401A5D26" w14:textId="77777777" w:rsidR="008B1E83" w:rsidRDefault="008B1E83" w:rsidP="008B1E83">
            <w:pPr>
              <w:pStyle w:val="code"/>
              <w:bidi w:val="0"/>
            </w:pPr>
            <w:r>
              <w:t xml:space="preserve">                &lt;p&gt;&lt;a href="mailto:contact@company.com"&gt;contact@company.com&lt;/a&gt;&lt;/p&gt;</w:t>
            </w:r>
          </w:p>
          <w:p w14:paraId="4E744223" w14:textId="77777777" w:rsidR="008B1E83" w:rsidRDefault="008B1E83" w:rsidP="008B1E83">
            <w:pPr>
              <w:pStyle w:val="code"/>
              <w:bidi w:val="0"/>
            </w:pPr>
            <w:r>
              <w:t xml:space="preserve">            &lt;/div&gt;</w:t>
            </w:r>
          </w:p>
          <w:p w14:paraId="5D1A0F8E" w14:textId="77777777" w:rsidR="008B1E83" w:rsidRDefault="008B1E83" w:rsidP="008B1E83">
            <w:pPr>
              <w:pStyle w:val="code"/>
              <w:bidi w:val="0"/>
            </w:pPr>
            <w:r>
              <w:t xml:space="preserve">            &lt;div class="contact-item"&gt;</w:t>
            </w:r>
          </w:p>
          <w:p w14:paraId="4BD3A86E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&lt;strong&gt;</w:t>
            </w:r>
            <w:r>
              <w:rPr>
                <w:rFonts w:cs="IRANSansWeb(FaNum) Light"/>
                <w:rtl/>
              </w:rPr>
              <w:t>ساعات کار</w:t>
            </w:r>
            <w:r>
              <w:rPr>
                <w:rFonts w:cs="IRANSansWeb(FaNum) Light" w:hint="cs"/>
                <w:rtl/>
              </w:rPr>
              <w:t>ی</w:t>
            </w:r>
            <w:r>
              <w:t>:&lt;/strong&gt;</w:t>
            </w:r>
          </w:p>
          <w:p w14:paraId="11F168BE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شنبه تا چهارشنبه: ۸:۰۰ تا ۱۷:۰۰</w:t>
            </w:r>
            <w:r>
              <w:t>&lt;/p&gt;</w:t>
            </w:r>
          </w:p>
          <w:p w14:paraId="754C0043" w14:textId="77777777" w:rsidR="008B1E83" w:rsidRDefault="008B1E83" w:rsidP="008B1E83">
            <w:pPr>
              <w:pStyle w:val="code"/>
              <w:bidi w:val="0"/>
            </w:pPr>
            <w:r>
              <w:t xml:space="preserve">            &lt;/div&gt;</w:t>
            </w:r>
          </w:p>
          <w:p w14:paraId="7FB2EFDD" w14:textId="77777777" w:rsidR="008B1E83" w:rsidRDefault="008B1E83" w:rsidP="008B1E83">
            <w:pPr>
              <w:pStyle w:val="code"/>
              <w:bidi w:val="0"/>
            </w:pPr>
            <w:r>
              <w:lastRenderedPageBreak/>
              <w:t xml:space="preserve">        &lt;/div&gt;</w:t>
            </w:r>
          </w:p>
          <w:p w14:paraId="0EA8F649" w14:textId="77777777" w:rsidR="008B1E83" w:rsidRDefault="008B1E83" w:rsidP="008B1E83">
            <w:pPr>
              <w:pStyle w:val="code"/>
              <w:bidi w:val="0"/>
            </w:pPr>
            <w:r>
              <w:t xml:space="preserve">    &lt;/address&gt;</w:t>
            </w:r>
          </w:p>
          <w:p w14:paraId="5092C391" w14:textId="02FD11E2" w:rsidR="008B1E83" w:rsidRDefault="008B1E83" w:rsidP="008B1E83">
            <w:pPr>
              <w:pStyle w:val="code"/>
              <w:bidi w:val="0"/>
            </w:pPr>
            <w:r>
              <w:t>&lt;/main&gt;</w:t>
            </w:r>
          </w:p>
        </w:tc>
      </w:tr>
    </w:tbl>
    <w:p w14:paraId="54E45904" w14:textId="27FFA6C3" w:rsidR="002B4C76" w:rsidRDefault="002B4C76" w:rsidP="008B1E83">
      <w:hyperlink r:id="rId70" w:history="1">
        <w:r w:rsidRPr="002B4C76">
          <w:rPr>
            <w:rStyle w:val="Hyperlink"/>
          </w:rPr>
          <w:t>about</w:t>
        </w:r>
      </w:hyperlink>
    </w:p>
    <w:p w14:paraId="37526D76" w14:textId="482BD703" w:rsidR="008B1E83" w:rsidRDefault="008B1E83" w:rsidP="008B1E83">
      <w:pPr>
        <w:rPr>
          <w:rtl/>
        </w:rPr>
      </w:pPr>
      <w:r>
        <w:rPr>
          <w:rtl/>
        </w:rPr>
        <w:t xml:space="preserve"> مثال ۴: استفاده در کنار تگ‌ها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5DD99506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7A6D6289" w14:textId="77777777" w:rsidR="008B1E83" w:rsidRDefault="008B1E83" w:rsidP="008B1E83">
            <w:pPr>
              <w:pStyle w:val="code"/>
              <w:bidi w:val="0"/>
            </w:pPr>
            <w:r>
              <w:t>&lt;section class="contact-section"&gt;</w:t>
            </w:r>
          </w:p>
          <w:p w14:paraId="516A1DA0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Fonts w:cs="IRANSansWeb(FaNum) Light"/>
                <w:rtl/>
              </w:rPr>
              <w:t>با ما در ارتباط باش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&lt;/h2&gt;</w:t>
            </w:r>
          </w:p>
          <w:p w14:paraId="6EFF66B4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5713F097" w14:textId="77777777" w:rsidR="008B1E83" w:rsidRDefault="008B1E83" w:rsidP="008B1E83">
            <w:pPr>
              <w:pStyle w:val="code"/>
              <w:bidi w:val="0"/>
            </w:pPr>
            <w:r>
              <w:t xml:space="preserve">    &lt;address&gt;</w:t>
            </w:r>
          </w:p>
          <w:p w14:paraId="3301AB98" w14:textId="77777777" w:rsidR="008B1E83" w:rsidRDefault="008B1E83" w:rsidP="008B1E83">
            <w:pPr>
              <w:pStyle w:val="code"/>
              <w:bidi w:val="0"/>
            </w:pPr>
            <w:r>
              <w:t xml:space="preserve">        &lt;div class="contact-method"&gt;</w:t>
            </w:r>
          </w:p>
          <w:p w14:paraId="6220BEC8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فن</w:t>
            </w:r>
            <w:r>
              <w:rPr>
                <w:rFonts w:cs="IRANSansWeb(FaNum) Light" w:hint="cs"/>
                <w:rtl/>
              </w:rPr>
              <w:t>ی</w:t>
            </w:r>
            <w:r>
              <w:t>&lt;/h3&gt;</w:t>
            </w:r>
          </w:p>
          <w:p w14:paraId="1D43F352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 &lt;a href="mailto:support@example.com"&gt;support@example.com&lt;/a&gt;&lt;/p&gt;</w:t>
            </w:r>
          </w:p>
          <w:p w14:paraId="52DA6382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تلفن</w:t>
            </w:r>
            <w:r>
              <w:t>: &lt;a href="tel:+982155667788"&gt;</w:t>
            </w:r>
            <w:r>
              <w:rPr>
                <w:rFonts w:cs="IRANSansWeb(FaNum) Light"/>
                <w:rtl/>
              </w:rPr>
              <w:t>۰۲۱-۵۵۶۶۷۷۸۸</w:t>
            </w:r>
            <w:r>
              <w:t>&lt;/a&gt;&lt;/p&gt;</w:t>
            </w:r>
          </w:p>
          <w:p w14:paraId="1F286073" w14:textId="77777777" w:rsidR="008B1E83" w:rsidRDefault="008B1E83" w:rsidP="008B1E83">
            <w:pPr>
              <w:pStyle w:val="code"/>
              <w:bidi w:val="0"/>
            </w:pPr>
            <w:r>
              <w:t xml:space="preserve">        &lt;/div&gt;</w:t>
            </w:r>
          </w:p>
          <w:p w14:paraId="6B08D6AB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D20557B" w14:textId="77777777" w:rsidR="008B1E83" w:rsidRDefault="008B1E83" w:rsidP="008B1E83">
            <w:pPr>
              <w:pStyle w:val="code"/>
              <w:bidi w:val="0"/>
            </w:pPr>
            <w:r>
              <w:t xml:space="preserve">        &lt;div class="contact-method"&gt;</w:t>
            </w:r>
          </w:p>
          <w:p w14:paraId="6C7C3728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فروش</w:t>
            </w:r>
            <w:r>
              <w:t>&lt;/h3&gt;</w:t>
            </w:r>
          </w:p>
          <w:p w14:paraId="745CF3D0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 &lt;a href="mailto:sales@example.com"&gt;sales@example.com&lt;/a&gt;&lt;/p&gt;</w:t>
            </w:r>
          </w:p>
          <w:p w14:paraId="2D025D30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تلفن</w:t>
            </w:r>
            <w:r>
              <w:t>: &lt;a href="tel:+982199887766"&gt;</w:t>
            </w:r>
            <w:r>
              <w:rPr>
                <w:rFonts w:cs="IRANSansWeb(FaNum) Light"/>
                <w:rtl/>
              </w:rPr>
              <w:t>۰۲۱-۹۹۸۸۷۷۶۶</w:t>
            </w:r>
            <w:r>
              <w:t>&lt;/a&gt;&lt;/p&gt;</w:t>
            </w:r>
          </w:p>
          <w:p w14:paraId="4EBDC032" w14:textId="77777777" w:rsidR="008B1E83" w:rsidRDefault="008B1E83" w:rsidP="008B1E83">
            <w:pPr>
              <w:pStyle w:val="code"/>
              <w:bidi w:val="0"/>
            </w:pPr>
            <w:r>
              <w:t xml:space="preserve">        &lt;/div&gt;</w:t>
            </w:r>
          </w:p>
          <w:p w14:paraId="60831C1F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0DAC8ED" w14:textId="77777777" w:rsidR="008B1E83" w:rsidRDefault="008B1E83" w:rsidP="008B1E83">
            <w:pPr>
              <w:pStyle w:val="code"/>
              <w:bidi w:val="0"/>
            </w:pPr>
            <w:r>
              <w:t xml:space="preserve">        &lt;div class="contact-method"&gt;</w:t>
            </w:r>
          </w:p>
          <w:p w14:paraId="045AE2A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دفتر مرکز</w:t>
            </w:r>
            <w:r>
              <w:rPr>
                <w:rFonts w:cs="IRANSansWeb(FaNum) Light" w:hint="cs"/>
                <w:rtl/>
              </w:rPr>
              <w:t>ی</w:t>
            </w:r>
            <w:r>
              <w:t>&lt;/h3&gt;</w:t>
            </w:r>
          </w:p>
          <w:p w14:paraId="2DB5B6C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آدرس: کرج، بلوار موذن، پلاک ۱۲۳</w:t>
            </w:r>
            <w:r>
              <w:t>&lt;/p&gt;</w:t>
            </w:r>
          </w:p>
          <w:p w14:paraId="2F3193CF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کد پست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>: ۳۱۴۵۶۷۸۹۱۰</w:t>
            </w:r>
            <w:r>
              <w:t>&lt;/p&gt;</w:t>
            </w:r>
          </w:p>
          <w:p w14:paraId="1C0049CA" w14:textId="77777777" w:rsidR="008B1E83" w:rsidRDefault="008B1E83" w:rsidP="008B1E83">
            <w:pPr>
              <w:pStyle w:val="code"/>
              <w:bidi w:val="0"/>
            </w:pPr>
            <w:r>
              <w:t xml:space="preserve">        &lt;/div&gt;</w:t>
            </w:r>
          </w:p>
          <w:p w14:paraId="521B78D6" w14:textId="77777777" w:rsidR="008B1E83" w:rsidRDefault="008B1E83" w:rsidP="008B1E83">
            <w:pPr>
              <w:pStyle w:val="code"/>
              <w:bidi w:val="0"/>
            </w:pPr>
            <w:r>
              <w:t xml:space="preserve">    &lt;/address&gt;</w:t>
            </w:r>
          </w:p>
          <w:p w14:paraId="1410A6BE" w14:textId="02F79B43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>&lt;/section&gt;</w:t>
            </w:r>
          </w:p>
        </w:tc>
      </w:tr>
    </w:tbl>
    <w:p w14:paraId="331E7607" w14:textId="5CD711A4" w:rsidR="002B4C76" w:rsidRDefault="002B4C76" w:rsidP="008B1E83">
      <w:hyperlink r:id="rId71" w:history="1">
        <w:r w:rsidRPr="002B4C76">
          <w:rPr>
            <w:rStyle w:val="Hyperlink"/>
          </w:rPr>
          <w:t>side</w:t>
        </w:r>
      </w:hyperlink>
    </w:p>
    <w:p w14:paraId="184D38A1" w14:textId="15AD4436" w:rsidR="008B1E83" w:rsidRDefault="008B1E83" w:rsidP="008B1E83">
      <w:pPr>
        <w:rPr>
          <w:rtl/>
        </w:rPr>
      </w:pPr>
      <w:r>
        <w:rPr>
          <w:rtl/>
        </w:rPr>
        <w:t>تفاوت `&lt;</w:t>
      </w:r>
      <w:r>
        <w:t>address</w:t>
      </w:r>
      <w:r>
        <w:rPr>
          <w:rtl/>
        </w:rPr>
        <w:t>&gt;` با تگ‌ها</w:t>
      </w:r>
      <w:r>
        <w:rPr>
          <w:rFonts w:hint="cs"/>
          <w:rtl/>
        </w:rPr>
        <w:t>ی</w:t>
      </w:r>
      <w:r>
        <w:rPr>
          <w:rtl/>
        </w:rPr>
        <w:t xml:space="preserve"> مشابه</w:t>
      </w:r>
    </w:p>
    <w:p w14:paraId="522D42BE" w14:textId="5A35BA25" w:rsidR="008B1E83" w:rsidRDefault="008B1E83" w:rsidP="008B1E83">
      <w:r>
        <w:rPr>
          <w:rtl/>
        </w:rPr>
        <w:t>`&lt;</w:t>
      </w:r>
      <w:r>
        <w:t>address&gt;` vs `&lt;p</w:t>
      </w:r>
      <w:r>
        <w:rPr>
          <w:rtl/>
        </w:rPr>
        <w:t>&gt;`</w:t>
      </w:r>
    </w:p>
    <w:p w14:paraId="2D6642D3" w14:textId="014EFE4D" w:rsidR="008B1E83" w:rsidRDefault="008B1E83" w:rsidP="008B1E83">
      <w:pPr>
        <w:rPr>
          <w:rtl/>
        </w:rPr>
      </w:pPr>
      <w:r>
        <w:rPr>
          <w:rtl/>
        </w:rPr>
        <w:t>- &lt;</w:t>
      </w:r>
      <w:r>
        <w:t>p</w:t>
      </w:r>
      <w:r>
        <w:rPr>
          <w:rtl/>
        </w:rPr>
        <w:t>&gt;`: برا</w:t>
      </w:r>
      <w:r>
        <w:rPr>
          <w:rFonts w:hint="cs"/>
          <w:rtl/>
        </w:rPr>
        <w:t>ی</w:t>
      </w:r>
      <w:r>
        <w:rPr>
          <w:rtl/>
        </w:rPr>
        <w:t xml:space="preserve"> پاراگراف‌ها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متن</w:t>
      </w:r>
    </w:p>
    <w:p w14:paraId="471E5D49" w14:textId="668E440F" w:rsidR="008B1E83" w:rsidRDefault="008B1E83" w:rsidP="008B1E83">
      <w:pPr>
        <w:rPr>
          <w:rtl/>
        </w:rPr>
      </w:pPr>
      <w:r>
        <w:rPr>
          <w:rtl/>
        </w:rPr>
        <w:t>- &lt;</w:t>
      </w:r>
      <w:r>
        <w:t>address</w:t>
      </w:r>
      <w:r>
        <w:rPr>
          <w:rtl/>
        </w:rPr>
        <w:t>&gt;`: مخصوص اطلاعات تماس با معنا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</w:p>
    <w:p w14:paraId="216E68C0" w14:textId="5C635950" w:rsidR="008B1E83" w:rsidRDefault="008B1E83" w:rsidP="008B1E83">
      <w:r>
        <w:rPr>
          <w:rtl/>
        </w:rPr>
        <w:lastRenderedPageBreak/>
        <w:t xml:space="preserve"> &lt;</w:t>
      </w:r>
      <w:r>
        <w:t>address&gt;` vs `&lt;div</w:t>
      </w:r>
      <w:r>
        <w:rPr>
          <w:rtl/>
        </w:rPr>
        <w:t>&gt;`</w:t>
      </w:r>
    </w:p>
    <w:p w14:paraId="23B53ED5" w14:textId="4DFCD249" w:rsidR="008B1E83" w:rsidRDefault="008B1E83" w:rsidP="008B1E83">
      <w:pPr>
        <w:rPr>
          <w:rtl/>
        </w:rPr>
      </w:pPr>
      <w:r>
        <w:rPr>
          <w:rtl/>
        </w:rPr>
        <w:t>- &lt;</w:t>
      </w:r>
      <w:r>
        <w:t>div</w:t>
      </w:r>
      <w:r>
        <w:rPr>
          <w:rtl/>
        </w:rPr>
        <w:t>&gt;`: تگ غ</w:t>
      </w:r>
      <w:r>
        <w:rPr>
          <w:rFonts w:hint="cs"/>
          <w:rtl/>
        </w:rPr>
        <w:t>ی</w:t>
      </w:r>
      <w:r>
        <w:rPr>
          <w:rFonts w:hint="eastAsia"/>
          <w:rtl/>
        </w:rPr>
        <w:t>رمعنا</w:t>
      </w:r>
      <w:r>
        <w:rPr>
          <w:rFonts w:hint="cs"/>
          <w:rtl/>
        </w:rPr>
        <w:t>یی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</w:p>
    <w:p w14:paraId="7B3823E1" w14:textId="0DF4E030" w:rsidR="008B1E83" w:rsidRDefault="008B1E83" w:rsidP="008B1E83">
      <w:pPr>
        <w:rPr>
          <w:rtl/>
        </w:rPr>
      </w:pPr>
      <w:r>
        <w:rPr>
          <w:rtl/>
        </w:rPr>
        <w:t>- &lt;</w:t>
      </w:r>
      <w:r>
        <w:t>address</w:t>
      </w:r>
      <w:r>
        <w:rPr>
          <w:rtl/>
        </w:rPr>
        <w:t>&gt;`: تگ معنا</w:t>
      </w:r>
      <w:r>
        <w:rPr>
          <w:rFonts w:hint="cs"/>
          <w:rtl/>
        </w:rPr>
        <w:t>یی</w:t>
      </w:r>
      <w:r>
        <w:rPr>
          <w:rtl/>
        </w:rPr>
        <w:t xml:space="preserve"> مخصوص اطلاعات تماس</w:t>
      </w:r>
    </w:p>
    <w:p w14:paraId="78F9FC95" w14:textId="4CEA2D7C" w:rsidR="008B1E83" w:rsidRDefault="008B1E83" w:rsidP="008B1E83">
      <w:pPr>
        <w:rPr>
          <w:rtl/>
        </w:rPr>
      </w:pPr>
      <w:r>
        <w:rPr>
          <w:rtl/>
        </w:rPr>
        <w:t>چه محتوا</w:t>
      </w:r>
      <w:r>
        <w:rPr>
          <w:rFonts w:hint="cs"/>
          <w:rtl/>
        </w:rPr>
        <w:t>یی</w:t>
      </w:r>
      <w:r>
        <w:rPr>
          <w:rtl/>
        </w:rPr>
        <w:t xml:space="preserve"> در `&lt;</w:t>
      </w:r>
      <w:r>
        <w:t>address</w:t>
      </w:r>
      <w:r>
        <w:rPr>
          <w:rtl/>
        </w:rPr>
        <w:t>&gt;`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رد؟</w:t>
      </w:r>
    </w:p>
    <w:p w14:paraId="429AA725" w14:textId="1341CD75" w:rsidR="008B1E83" w:rsidRDefault="008B1E83" w:rsidP="008B1E83">
      <w:pPr>
        <w:rPr>
          <w:rtl/>
        </w:rPr>
      </w:pPr>
      <w:r>
        <w:rPr>
          <w:rFonts w:ascii="IRANSansWeb(FaNum) Light" w:hAnsi="IRANSansWeb(FaNum) Light" w:hint="cs"/>
          <w:rtl/>
        </w:rPr>
        <w:t>مناسب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address</w:t>
      </w:r>
      <w:r>
        <w:rPr>
          <w:rtl/>
        </w:rPr>
        <w:t>:</w:t>
      </w:r>
    </w:p>
    <w:p w14:paraId="420B0305" w14:textId="77777777" w:rsidR="008B1E83" w:rsidRDefault="008B1E83" w:rsidP="008B1E83">
      <w:pPr>
        <w:rPr>
          <w:rtl/>
        </w:rPr>
      </w:pPr>
      <w:r>
        <w:rPr>
          <w:rtl/>
        </w:rPr>
        <w:t>- آدرس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3B7FA2B8" w14:textId="77777777" w:rsidR="008B1E83" w:rsidRDefault="008B1E83" w:rsidP="008B1E83">
      <w:pPr>
        <w:rPr>
          <w:rtl/>
        </w:rPr>
      </w:pPr>
      <w:r>
        <w:rPr>
          <w:rtl/>
        </w:rPr>
        <w:t>- آدرس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2A9246C2" w14:textId="77777777" w:rsidR="008B1E83" w:rsidRDefault="008B1E83" w:rsidP="008B1E83">
      <w:pPr>
        <w:rPr>
          <w:rtl/>
        </w:rPr>
      </w:pPr>
      <w:r>
        <w:rPr>
          <w:rtl/>
        </w:rPr>
        <w:t>- شماره تلفن</w:t>
      </w:r>
    </w:p>
    <w:p w14:paraId="48B1591E" w14:textId="77777777" w:rsidR="008B1E83" w:rsidRDefault="008B1E83" w:rsidP="008B1E83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به صفحه تماس</w:t>
      </w:r>
    </w:p>
    <w:p w14:paraId="56B4A92A" w14:textId="77777777" w:rsidR="008B1E83" w:rsidRDefault="008B1E83" w:rsidP="008B1E83">
      <w:pPr>
        <w:rPr>
          <w:rtl/>
        </w:rPr>
      </w:pPr>
      <w:r>
        <w:rPr>
          <w:rtl/>
        </w:rPr>
        <w:t>- اطلاعات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</w:p>
    <w:p w14:paraId="6BCAA538" w14:textId="77777777" w:rsidR="008B1E83" w:rsidRDefault="008B1E83" w:rsidP="008B1E83">
      <w:pPr>
        <w:rPr>
          <w:rtl/>
        </w:rPr>
      </w:pPr>
      <w:r>
        <w:rPr>
          <w:rtl/>
        </w:rPr>
        <w:t>- اطلاعات شرکت</w:t>
      </w:r>
    </w:p>
    <w:p w14:paraId="583143F0" w14:textId="77777777" w:rsidR="008B1E83" w:rsidRDefault="008B1E83" w:rsidP="008B1E83">
      <w:pPr>
        <w:rPr>
          <w:rtl/>
        </w:rPr>
      </w:pPr>
      <w:r>
        <w:rPr>
          <w:rtl/>
        </w:rPr>
        <w:t>-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جغراف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</w:p>
    <w:p w14:paraId="5589DF7D" w14:textId="38C939D5" w:rsidR="008B1E83" w:rsidRDefault="008B1E83" w:rsidP="008B1E83">
      <w:pPr>
        <w:rPr>
          <w:rtl/>
        </w:rPr>
      </w:pPr>
      <w:r>
        <w:rPr>
          <w:rFonts w:ascii="IRANSansWeb(FaNum) Light" w:hAnsi="IRANSansWeb(FaNum) Light" w:hint="cs"/>
          <w:rtl/>
        </w:rPr>
        <w:t>نامناسب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address</w:t>
      </w:r>
      <w:r>
        <w:rPr>
          <w:rtl/>
        </w:rPr>
        <w:t>:</w:t>
      </w:r>
    </w:p>
    <w:p w14:paraId="254FA7D6" w14:textId="77777777" w:rsidR="008B1E83" w:rsidRDefault="008B1E83" w:rsidP="008B1E83">
      <w:pPr>
        <w:rPr>
          <w:rtl/>
        </w:rPr>
      </w:pPr>
      <w:r>
        <w:rPr>
          <w:rtl/>
        </w:rPr>
        <w:t>- تار</w:t>
      </w:r>
      <w:r>
        <w:rPr>
          <w:rFonts w:hint="cs"/>
          <w:rtl/>
        </w:rPr>
        <w:t>ی</w:t>
      </w:r>
      <w:r>
        <w:rPr>
          <w:rFonts w:hint="eastAsia"/>
          <w:rtl/>
        </w:rPr>
        <w:t>خ</w:t>
      </w:r>
      <w:r>
        <w:rPr>
          <w:rtl/>
        </w:rPr>
        <w:t xml:space="preserve"> انتشار</w:t>
      </w:r>
    </w:p>
    <w:p w14:paraId="7BE68605" w14:textId="77777777" w:rsidR="008B1E83" w:rsidRDefault="008B1E83" w:rsidP="008B1E83">
      <w:pPr>
        <w:rPr>
          <w:rtl/>
        </w:rPr>
      </w:pPr>
      <w:r>
        <w:rPr>
          <w:rtl/>
        </w:rPr>
        <w:t>- برچسب‌ها</w:t>
      </w:r>
      <w:r>
        <w:rPr>
          <w:rFonts w:hint="cs"/>
          <w:rtl/>
        </w:rPr>
        <w:t>ی</w:t>
      </w:r>
      <w:r>
        <w:rPr>
          <w:rtl/>
        </w:rPr>
        <w:t xml:space="preserve"> مقاله</w:t>
      </w:r>
    </w:p>
    <w:p w14:paraId="55B06061" w14:textId="77777777" w:rsidR="008B1E83" w:rsidRDefault="008B1E83" w:rsidP="008B1E83">
      <w:pPr>
        <w:rPr>
          <w:rtl/>
        </w:rPr>
      </w:pPr>
      <w:r>
        <w:rPr>
          <w:rtl/>
        </w:rPr>
        <w:t>-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</w:p>
    <w:p w14:paraId="6A6E5F19" w14:textId="77777777" w:rsidR="008B1E83" w:rsidRDefault="008B1E83" w:rsidP="008B1E83">
      <w:pPr>
        <w:rPr>
          <w:rtl/>
        </w:rPr>
      </w:pPr>
      <w:r>
        <w:rPr>
          <w:rtl/>
        </w:rPr>
        <w:t>- نظرات کاربران</w:t>
      </w:r>
    </w:p>
    <w:p w14:paraId="27433792" w14:textId="77777777" w:rsidR="008B1E83" w:rsidRDefault="008B1E83" w:rsidP="008B1E83">
      <w:pPr>
        <w:rPr>
          <w:rtl/>
        </w:rPr>
      </w:pPr>
      <w:r>
        <w:rPr>
          <w:rtl/>
        </w:rPr>
        <w:t>- اطلاعات غ</w:t>
      </w:r>
      <w:r>
        <w:rPr>
          <w:rFonts w:hint="cs"/>
          <w:rtl/>
        </w:rPr>
        <w:t>ی</w:t>
      </w:r>
      <w:r>
        <w:rPr>
          <w:rFonts w:hint="eastAsia"/>
          <w:rtl/>
        </w:rPr>
        <w:t>رمرتبط</w:t>
      </w:r>
      <w:r>
        <w:rPr>
          <w:rtl/>
        </w:rPr>
        <w:t xml:space="preserve"> با تماس</w:t>
      </w:r>
    </w:p>
    <w:p w14:paraId="4FB07D87" w14:textId="57247493" w:rsidR="008B1E83" w:rsidRDefault="008B1E83" w:rsidP="008B1E83">
      <w:pPr>
        <w:rPr>
          <w:rtl/>
        </w:rPr>
      </w:pPr>
      <w:r>
        <w:rPr>
          <w:rtl/>
        </w:rPr>
        <w:t>نکات مهم در استفاده از `&lt;</w:t>
      </w:r>
      <w:r>
        <w:t>address</w:t>
      </w:r>
      <w:r>
        <w:rPr>
          <w:rtl/>
        </w:rPr>
        <w:t>&gt;`</w:t>
      </w:r>
    </w:p>
    <w:p w14:paraId="02957B4B" w14:textId="0649510E" w:rsidR="008B1E83" w:rsidRDefault="008B1E83" w:rsidP="008B1E83">
      <w:pPr>
        <w:pStyle w:val="ListParagraph"/>
        <w:numPr>
          <w:ilvl w:val="0"/>
          <w:numId w:val="31"/>
        </w:numPr>
      </w:pPr>
      <w:r>
        <w:rPr>
          <w:rtl/>
        </w:rPr>
        <w:t>محدوده معن</w:t>
      </w:r>
      <w:r>
        <w:rPr>
          <w:rFonts w:hint="cs"/>
          <w:rtl/>
        </w:rPr>
        <w:t>ی‌</w:t>
      </w:r>
      <w:r>
        <w:rPr>
          <w:rFonts w:hint="eastAsia"/>
          <w:rtl/>
        </w:rPr>
        <w:t>ده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0731DD48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0CC99577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صح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- اطلاعات تماس مربوط به مقاله</w:t>
            </w:r>
            <w:r>
              <w:t xml:space="preserve"> --&gt;</w:t>
            </w:r>
          </w:p>
          <w:p w14:paraId="2C77BDCA" w14:textId="77777777" w:rsidR="008B1E83" w:rsidRDefault="008B1E83" w:rsidP="008B1E83">
            <w:pPr>
              <w:pStyle w:val="code"/>
              <w:bidi w:val="0"/>
            </w:pPr>
            <w:r>
              <w:t>&lt;article&gt;</w:t>
            </w:r>
          </w:p>
          <w:p w14:paraId="08B8B3C5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tl/>
              </w:rPr>
              <w:t>مقاله نمونه</w:t>
            </w:r>
            <w:r>
              <w:t>&lt;/h1&gt;</w:t>
            </w:r>
          </w:p>
          <w:p w14:paraId="30D547B0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مقاله</w:t>
            </w:r>
            <w:r>
              <w:t>...&lt;/p&gt;</w:t>
            </w:r>
          </w:p>
          <w:p w14:paraId="012BEA7B" w14:textId="77777777" w:rsidR="008B1E83" w:rsidRDefault="008B1E83" w:rsidP="008B1E83">
            <w:pPr>
              <w:pStyle w:val="code"/>
              <w:bidi w:val="0"/>
            </w:pPr>
            <w:r>
              <w:lastRenderedPageBreak/>
              <w:t xml:space="preserve">    &lt;address&gt;</w:t>
            </w:r>
          </w:p>
          <w:p w14:paraId="0CCF255D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  <w:r>
              <w:rPr>
                <w:rtl/>
              </w:rPr>
              <w:t>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سنده</w:t>
            </w:r>
            <w:r>
              <w:rPr>
                <w:rtl/>
              </w:rPr>
              <w:t>: محمد رضا</w:t>
            </w:r>
            <w:r>
              <w:rPr>
                <w:rFonts w:hint="cs"/>
                <w:rtl/>
              </w:rPr>
              <w:t>یی</w:t>
            </w:r>
            <w:r>
              <w:t>&lt;br&gt;</w:t>
            </w:r>
          </w:p>
          <w:p w14:paraId="01D90881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>: author@example.com</w:t>
            </w:r>
          </w:p>
          <w:p w14:paraId="7E27DFD0" w14:textId="77777777" w:rsidR="008B1E83" w:rsidRDefault="008B1E83" w:rsidP="008B1E83">
            <w:pPr>
              <w:pStyle w:val="code"/>
              <w:bidi w:val="0"/>
            </w:pPr>
            <w:r>
              <w:t xml:space="preserve">    &lt;/address&gt;</w:t>
            </w:r>
          </w:p>
          <w:p w14:paraId="5AC237CB" w14:textId="77777777" w:rsidR="008B1E83" w:rsidRDefault="008B1E83" w:rsidP="008B1E83">
            <w:pPr>
              <w:pStyle w:val="code"/>
              <w:bidi w:val="0"/>
            </w:pPr>
            <w:r>
              <w:t>&lt;/article&gt;</w:t>
            </w:r>
          </w:p>
          <w:p w14:paraId="67E35E68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</w:p>
          <w:p w14:paraId="18A998B2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صح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- اطلاعات تماس مربوط به کل صفحه</w:t>
            </w:r>
            <w:r>
              <w:t xml:space="preserve"> --&gt;</w:t>
            </w:r>
          </w:p>
          <w:p w14:paraId="3D53A122" w14:textId="77777777" w:rsidR="008B1E83" w:rsidRDefault="008B1E83" w:rsidP="008B1E83">
            <w:pPr>
              <w:pStyle w:val="code"/>
              <w:bidi w:val="0"/>
            </w:pPr>
            <w:r>
              <w:t>&lt;body&gt;</w:t>
            </w:r>
          </w:p>
          <w:p w14:paraId="4C595F3B" w14:textId="77777777" w:rsidR="008B1E83" w:rsidRDefault="008B1E83" w:rsidP="008B1E83">
            <w:pPr>
              <w:pStyle w:val="code"/>
              <w:bidi w:val="0"/>
            </w:pPr>
            <w:r>
              <w:t xml:space="preserve">    &lt;main&gt;...&lt;/main&gt;</w:t>
            </w:r>
          </w:p>
          <w:p w14:paraId="1BA73806" w14:textId="77777777" w:rsidR="008B1E83" w:rsidRDefault="008B1E83" w:rsidP="008B1E83">
            <w:pPr>
              <w:pStyle w:val="code"/>
              <w:bidi w:val="0"/>
            </w:pPr>
            <w:r>
              <w:t xml:space="preserve">    &lt;footer&gt;</w:t>
            </w:r>
          </w:p>
          <w:p w14:paraId="791CECA2" w14:textId="77777777" w:rsidR="008B1E83" w:rsidRDefault="008B1E83" w:rsidP="008B1E83">
            <w:pPr>
              <w:pStyle w:val="code"/>
              <w:bidi w:val="0"/>
            </w:pPr>
            <w:r>
              <w:t xml:space="preserve">        &lt;address&gt;</w:t>
            </w:r>
          </w:p>
          <w:p w14:paraId="65AEF45E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tl/>
              </w:rPr>
              <w:t>اطلاعات شرکت</w:t>
            </w:r>
            <w:r>
              <w:t>...</w:t>
            </w:r>
          </w:p>
          <w:p w14:paraId="03E19B2F" w14:textId="77777777" w:rsidR="008B1E83" w:rsidRDefault="008B1E83" w:rsidP="008B1E83">
            <w:pPr>
              <w:pStyle w:val="code"/>
              <w:bidi w:val="0"/>
            </w:pPr>
            <w:r>
              <w:t xml:space="preserve">        &lt;/address&gt;</w:t>
            </w:r>
          </w:p>
          <w:p w14:paraId="010B162C" w14:textId="77777777" w:rsidR="008B1E83" w:rsidRDefault="008B1E83" w:rsidP="008B1E83">
            <w:pPr>
              <w:pStyle w:val="code"/>
              <w:bidi w:val="0"/>
            </w:pPr>
            <w:r>
              <w:t xml:space="preserve">    &lt;/footer&gt;</w:t>
            </w:r>
          </w:p>
          <w:p w14:paraId="1493DA7E" w14:textId="215E3D06" w:rsidR="008B1E83" w:rsidRDefault="008B1E83" w:rsidP="008B1E83">
            <w:pPr>
              <w:pStyle w:val="code"/>
              <w:bidi w:val="0"/>
            </w:pPr>
            <w:r>
              <w:t>&lt;/body&gt;</w:t>
            </w:r>
          </w:p>
        </w:tc>
      </w:tr>
    </w:tbl>
    <w:p w14:paraId="3163EC1F" w14:textId="7DDF1961" w:rsidR="008B1E83" w:rsidRDefault="002B4C76" w:rsidP="008B1E83">
      <w:pPr>
        <w:rPr>
          <w:rtl/>
        </w:rPr>
      </w:pPr>
      <w:hyperlink r:id="rId72" w:history="1">
        <w:r w:rsidRPr="002B4C76">
          <w:rPr>
            <w:rStyle w:val="Hyperlink"/>
          </w:rPr>
          <w:t>correct</w:t>
        </w:r>
      </w:hyperlink>
    </w:p>
    <w:p w14:paraId="61663C86" w14:textId="0E9B2506" w:rsidR="008B1E83" w:rsidRDefault="008B1E83" w:rsidP="008B1E83">
      <w:pPr>
        <w:pStyle w:val="ListParagraph"/>
        <w:numPr>
          <w:ilvl w:val="0"/>
          <w:numId w:val="31"/>
        </w:numPr>
      </w:pPr>
      <w:r>
        <w:rPr>
          <w:rtl/>
        </w:rPr>
        <w:t>استفاده از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قابل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2170F62A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436B906B" w14:textId="77777777" w:rsidR="008B1E83" w:rsidRDefault="008B1E83" w:rsidP="008B1E83">
            <w:pPr>
              <w:pStyle w:val="code"/>
              <w:bidi w:val="0"/>
            </w:pPr>
            <w:r>
              <w:t>&lt;address&gt;</w:t>
            </w:r>
          </w:p>
          <w:p w14:paraId="10903DE1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استفاده از</w:t>
            </w:r>
            <w:r>
              <w:t xml:space="preserve"> mailto </w:t>
            </w:r>
            <w:r>
              <w:rPr>
                <w:rtl/>
              </w:rPr>
              <w:t>و</w:t>
            </w:r>
            <w:r>
              <w:t xml:space="preserve"> tel --&gt;</w:t>
            </w:r>
          </w:p>
          <w:p w14:paraId="08A28E8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>: &lt;a href="mailto:info@example.com"&gt;info@example.com&lt;/a&gt;&lt;br&gt;</w:t>
            </w:r>
          </w:p>
          <w:p w14:paraId="5F425D7B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tl/>
              </w:rPr>
              <w:t>تلفن</w:t>
            </w:r>
            <w:r>
              <w:t>: &lt;a href="tel:+982112345678"&gt;</w:t>
            </w:r>
            <w:r>
              <w:rPr>
                <w:rtl/>
              </w:rPr>
              <w:t>۰۲۱-۱۲۳۴۵۶۷۸</w:t>
            </w:r>
            <w:r>
              <w:t>&lt;/a&gt;&lt;br&gt;</w:t>
            </w:r>
          </w:p>
          <w:p w14:paraId="1009175F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t>: &lt;a href="https://example.com"&gt;example.com&lt;/a&gt;</w:t>
            </w:r>
          </w:p>
          <w:p w14:paraId="2892C3DE" w14:textId="47D24944" w:rsidR="008B1E83" w:rsidRDefault="008B1E83" w:rsidP="008B1E83">
            <w:pPr>
              <w:pStyle w:val="code"/>
              <w:bidi w:val="0"/>
            </w:pPr>
            <w:r>
              <w:t>&lt;/address&gt;</w:t>
            </w:r>
          </w:p>
        </w:tc>
      </w:tr>
    </w:tbl>
    <w:p w14:paraId="22616CE4" w14:textId="7AA88C25" w:rsidR="008B1E83" w:rsidRDefault="002B4C76" w:rsidP="002B4C76">
      <w:hyperlink r:id="rId73" w:history="1">
        <w:r w:rsidRPr="002B4C76">
          <w:rPr>
            <w:rStyle w:val="Hyperlink"/>
          </w:rPr>
          <w:t>link</w:t>
        </w:r>
      </w:hyperlink>
    </w:p>
    <w:p w14:paraId="6FEAD1B1" w14:textId="23B6E179" w:rsidR="008B1E83" w:rsidRDefault="008B1E83" w:rsidP="008B1E83">
      <w:pPr>
        <w:pStyle w:val="ListParagraph"/>
        <w:numPr>
          <w:ilvl w:val="0"/>
          <w:numId w:val="31"/>
        </w:numPr>
      </w:pPr>
      <w:r>
        <w:rPr>
          <w:rtl/>
        </w:rPr>
        <w:t>قالب‌بند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CSS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128833A0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1E42C168" w14:textId="77777777" w:rsidR="008B1E83" w:rsidRDefault="008B1E83" w:rsidP="008B1E83">
            <w:pPr>
              <w:pStyle w:val="code"/>
              <w:bidi w:val="0"/>
            </w:pPr>
            <w:r>
              <w:t>&lt;style&gt;</w:t>
            </w:r>
          </w:p>
          <w:p w14:paraId="02027985" w14:textId="77777777" w:rsidR="008B1E83" w:rsidRDefault="008B1E83" w:rsidP="008B1E83">
            <w:pPr>
              <w:pStyle w:val="code"/>
              <w:bidi w:val="0"/>
            </w:pPr>
            <w:r>
              <w:t xml:space="preserve">    address {</w:t>
            </w:r>
          </w:p>
          <w:p w14:paraId="33FC826A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font-style: normal; /* </w:t>
            </w:r>
            <w:r>
              <w:rPr>
                <w:rtl/>
              </w:rPr>
              <w:t>حذف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تال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 xml:space="preserve"> */</w:t>
            </w:r>
          </w:p>
          <w:p w14:paraId="7923DE98" w14:textId="77777777" w:rsidR="008B1E83" w:rsidRDefault="008B1E83" w:rsidP="008B1E83">
            <w:pPr>
              <w:pStyle w:val="code"/>
              <w:bidi w:val="0"/>
            </w:pPr>
            <w:r>
              <w:t xml:space="preserve">        line-height: 1.6;</w:t>
            </w:r>
          </w:p>
          <w:p w14:paraId="701F6600" w14:textId="77777777" w:rsidR="008B1E83" w:rsidRDefault="008B1E83" w:rsidP="008B1E83">
            <w:pPr>
              <w:pStyle w:val="code"/>
              <w:bidi w:val="0"/>
            </w:pPr>
            <w:r>
              <w:t xml:space="preserve">        background: #f9f9f9;</w:t>
            </w:r>
          </w:p>
          <w:p w14:paraId="7F9906B5" w14:textId="77777777" w:rsidR="008B1E83" w:rsidRDefault="008B1E83" w:rsidP="008B1E83">
            <w:pPr>
              <w:pStyle w:val="code"/>
              <w:bidi w:val="0"/>
            </w:pPr>
            <w:r>
              <w:t xml:space="preserve">        padding: 15px;</w:t>
            </w:r>
          </w:p>
          <w:p w14:paraId="2CA33F92" w14:textId="77777777" w:rsidR="008B1E83" w:rsidRDefault="008B1E83" w:rsidP="008B1E83">
            <w:pPr>
              <w:pStyle w:val="code"/>
              <w:bidi w:val="0"/>
            </w:pPr>
            <w:r>
              <w:t xml:space="preserve">        border-right: 3px solid #007bff;</w:t>
            </w:r>
          </w:p>
          <w:p w14:paraId="0DCA9A9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3099181A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7C3E6C57" w14:textId="77777777" w:rsidR="008B1E83" w:rsidRDefault="008B1E83" w:rsidP="008B1E83">
            <w:pPr>
              <w:pStyle w:val="code"/>
              <w:bidi w:val="0"/>
            </w:pPr>
            <w:r>
              <w:t xml:space="preserve">    address a {</w:t>
            </w:r>
          </w:p>
          <w:p w14:paraId="01CF5014" w14:textId="77777777" w:rsidR="008B1E83" w:rsidRDefault="008B1E83" w:rsidP="008B1E83">
            <w:pPr>
              <w:pStyle w:val="code"/>
              <w:bidi w:val="0"/>
            </w:pPr>
            <w:r>
              <w:t xml:space="preserve">        color: #007bff;</w:t>
            </w:r>
          </w:p>
          <w:p w14:paraId="093FB628" w14:textId="77777777" w:rsidR="008B1E83" w:rsidRDefault="008B1E83" w:rsidP="008B1E83">
            <w:pPr>
              <w:pStyle w:val="code"/>
              <w:bidi w:val="0"/>
            </w:pPr>
            <w:r>
              <w:t xml:space="preserve">        text-decoration: none;</w:t>
            </w:r>
          </w:p>
          <w:p w14:paraId="6C3BDA6C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4F37536A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1887F3AF" w14:textId="77777777" w:rsidR="008B1E83" w:rsidRDefault="008B1E83" w:rsidP="008B1E83">
            <w:pPr>
              <w:pStyle w:val="code"/>
              <w:bidi w:val="0"/>
            </w:pPr>
            <w:r>
              <w:t xml:space="preserve">    address a:hover {</w:t>
            </w:r>
          </w:p>
          <w:p w14:paraId="329C42D0" w14:textId="77777777" w:rsidR="008B1E83" w:rsidRDefault="008B1E83" w:rsidP="008B1E83">
            <w:pPr>
              <w:pStyle w:val="code"/>
              <w:bidi w:val="0"/>
            </w:pPr>
            <w:r>
              <w:t xml:space="preserve">        text-decoration: underline;</w:t>
            </w:r>
          </w:p>
          <w:p w14:paraId="2FBBEEEB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0C0763B1" w14:textId="57C9808A" w:rsidR="008B1E83" w:rsidRDefault="008B1E83" w:rsidP="008B1E83">
            <w:pPr>
              <w:pStyle w:val="code"/>
              <w:bidi w:val="0"/>
            </w:pPr>
            <w:r>
              <w:t>&lt;/style&gt;</w:t>
            </w:r>
          </w:p>
        </w:tc>
      </w:tr>
    </w:tbl>
    <w:p w14:paraId="151D64F6" w14:textId="5A7D3930" w:rsidR="008B1E83" w:rsidRDefault="002B4C76" w:rsidP="002B4C76">
      <w:hyperlink r:id="rId74" w:history="1">
        <w:r w:rsidRPr="002B4C76">
          <w:rPr>
            <w:rStyle w:val="Hyperlink"/>
          </w:rPr>
          <w:t>css</w:t>
        </w:r>
      </w:hyperlink>
    </w:p>
    <w:p w14:paraId="681A8CB9" w14:textId="4D303EA1" w:rsidR="008B1E83" w:rsidRDefault="008B1E83" w:rsidP="008B1E83">
      <w:pPr>
        <w:rPr>
          <w:rtl/>
        </w:rPr>
      </w:pP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تگ `&lt;</w:t>
      </w:r>
      <w:r>
        <w:t>address</w:t>
      </w:r>
      <w:r>
        <w:rPr>
          <w:rtl/>
        </w:rPr>
        <w:t>&gt;`</w:t>
      </w:r>
    </w:p>
    <w:p w14:paraId="4ABA9B0C" w14:textId="46842C6D" w:rsidR="008B1E83" w:rsidRDefault="008B1E83" w:rsidP="008B1E83">
      <w:pPr>
        <w:rPr>
          <w:rtl/>
        </w:rPr>
      </w:pPr>
      <w:r>
        <w:rPr>
          <w:rtl/>
        </w:rPr>
        <w:t>1.  سئو (</w:t>
      </w:r>
      <w:r>
        <w:t>SEO</w:t>
      </w:r>
      <w:r>
        <w:rPr>
          <w:rtl/>
        </w:rPr>
        <w:t>):</w:t>
      </w:r>
    </w:p>
    <w:p w14:paraId="73DAEAB5" w14:textId="77777777" w:rsidR="008B1E83" w:rsidRDefault="008B1E83" w:rsidP="008B1E83">
      <w:pPr>
        <w:rPr>
          <w:rtl/>
        </w:rPr>
      </w:pPr>
      <w:r>
        <w:rPr>
          <w:rtl/>
        </w:rPr>
        <w:t xml:space="preserve">    - موتورها</w:t>
      </w:r>
      <w:r>
        <w:rPr>
          <w:rFonts w:hint="cs"/>
          <w:rtl/>
        </w:rPr>
        <w:t>ی</w:t>
      </w:r>
      <w:r>
        <w:rPr>
          <w:rtl/>
        </w:rPr>
        <w:t xml:space="preserve"> جستجو اطلاعات تماس را به راحت</w:t>
      </w:r>
      <w:r>
        <w:rPr>
          <w:rFonts w:hint="cs"/>
          <w:rtl/>
        </w:rPr>
        <w:t>ی</w:t>
      </w:r>
      <w:r>
        <w:rPr>
          <w:rtl/>
        </w:rPr>
        <w:t xml:space="preserve"> شناسا</w:t>
      </w:r>
      <w:r>
        <w:rPr>
          <w:rFonts w:hint="cs"/>
          <w:rtl/>
        </w:rPr>
        <w:t>یی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306B094E" w14:textId="77777777" w:rsidR="008B1E83" w:rsidRDefault="008B1E83" w:rsidP="008B1E83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کسب‌وکارها</w:t>
      </w:r>
      <w:r>
        <w:rPr>
          <w:rFonts w:hint="cs"/>
          <w:rtl/>
        </w:rPr>
        <w:t>ی</w:t>
      </w:r>
      <w:r>
        <w:rPr>
          <w:rtl/>
        </w:rPr>
        <w:t xml:space="preserve"> محل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</w:t>
      </w:r>
    </w:p>
    <w:p w14:paraId="5856C0F3" w14:textId="10F9CD98" w:rsidR="008B1E83" w:rsidRDefault="008B1E83" w:rsidP="008B1E83">
      <w:pPr>
        <w:rPr>
          <w:rtl/>
        </w:rPr>
      </w:pPr>
      <w:r>
        <w:rPr>
          <w:rtl/>
        </w:rPr>
        <w:t>2.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</w:t>
      </w:r>
    </w:p>
    <w:p w14:paraId="13350E76" w14:textId="77777777" w:rsidR="008B1E83" w:rsidRDefault="008B1E83" w:rsidP="008B1E83">
      <w:pPr>
        <w:rPr>
          <w:rtl/>
        </w:rPr>
      </w:pPr>
      <w:r>
        <w:rPr>
          <w:rtl/>
        </w:rPr>
        <w:t xml:space="preserve">    - صفحه‌خوان‌ها بخش اطلاعات تماس را به درست</w:t>
      </w:r>
      <w:r>
        <w:rPr>
          <w:rFonts w:hint="cs"/>
          <w:rtl/>
        </w:rPr>
        <w:t>ی</w:t>
      </w:r>
      <w:r>
        <w:rPr>
          <w:rtl/>
        </w:rPr>
        <w:t xml:space="preserve"> شناسا</w:t>
      </w:r>
      <w:r>
        <w:rPr>
          <w:rFonts w:hint="cs"/>
          <w:rtl/>
        </w:rPr>
        <w:t>یی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757872B8" w14:textId="77777777" w:rsidR="008B1E83" w:rsidRDefault="008B1E83" w:rsidP="008B1E83">
      <w:pPr>
        <w:rPr>
          <w:rtl/>
        </w:rPr>
      </w:pPr>
      <w:r>
        <w:rPr>
          <w:rtl/>
        </w:rPr>
        <w:t xml:space="preserve">    - کاربران ناب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tl/>
        </w:rPr>
        <w:t xml:space="preserve"> به راحت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اطلاعات تماس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کنند</w:t>
      </w:r>
    </w:p>
    <w:p w14:paraId="354AFC3E" w14:textId="6FDB173D" w:rsidR="008B1E83" w:rsidRDefault="008B1E83" w:rsidP="008B1E83">
      <w:pPr>
        <w:rPr>
          <w:rtl/>
        </w:rPr>
      </w:pPr>
      <w:r>
        <w:rPr>
          <w:rtl/>
        </w:rPr>
        <w:t>3.  معناساز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Semantics</w:t>
      </w:r>
      <w:r>
        <w:rPr>
          <w:rtl/>
        </w:rPr>
        <w:t>):</w:t>
      </w:r>
    </w:p>
    <w:p w14:paraId="18BBB5FC" w14:textId="77777777" w:rsidR="008B1E83" w:rsidRDefault="008B1E83" w:rsidP="008B1E83">
      <w:pPr>
        <w:rPr>
          <w:rtl/>
        </w:rPr>
      </w:pPr>
      <w:r>
        <w:rPr>
          <w:rtl/>
        </w:rPr>
        <w:t xml:space="preserve">    - کد </w:t>
      </w:r>
      <w:r>
        <w:t>HTML</w:t>
      </w:r>
      <w:r>
        <w:rPr>
          <w:rtl/>
        </w:rPr>
        <w:t xml:space="preserve">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tl/>
        </w:rPr>
        <w:t xml:space="preserve"> و قابل درک‌تر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744147C1" w14:textId="77777777" w:rsidR="008B1E83" w:rsidRDefault="008B1E83" w:rsidP="008B1E83">
      <w:pPr>
        <w:rPr>
          <w:rtl/>
        </w:rPr>
      </w:pPr>
      <w:r>
        <w:rPr>
          <w:rtl/>
        </w:rPr>
        <w:t xml:space="preserve">    - توسعه‌دهندگان به راحت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بخش اطلاعات تماس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کنند</w:t>
      </w:r>
    </w:p>
    <w:p w14:paraId="23A2D4A0" w14:textId="73593453" w:rsidR="008B1E83" w:rsidRDefault="008B1E83" w:rsidP="008B1E83">
      <w:pPr>
        <w:rPr>
          <w:rtl/>
        </w:rPr>
      </w:pPr>
      <w:r>
        <w:rPr>
          <w:rtl/>
        </w:rPr>
        <w:t>4.  تجربه کاربر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38C3CE4D" w14:textId="77777777" w:rsidR="008B1E83" w:rsidRDefault="008B1E83" w:rsidP="008B1E83">
      <w:pPr>
        <w:rPr>
          <w:rtl/>
        </w:rPr>
      </w:pPr>
      <w:r>
        <w:rPr>
          <w:rtl/>
        </w:rPr>
        <w:t xml:space="preserve">    - کاربران به راحت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با کسب‌وکار تماس بگ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</w:p>
    <w:p w14:paraId="4ACE2116" w14:textId="77777777" w:rsidR="008B1E83" w:rsidRDefault="008B1E83" w:rsidP="008B1E83">
      <w:pPr>
        <w:rPr>
          <w:rtl/>
        </w:rPr>
      </w:pPr>
      <w:r>
        <w:rPr>
          <w:rtl/>
        </w:rPr>
        <w:t xml:space="preserve">    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mailto</w:t>
      </w:r>
      <w:r>
        <w:rPr>
          <w:rtl/>
        </w:rPr>
        <w:t xml:space="preserve"> و </w:t>
      </w:r>
      <w:r>
        <w:t>tel</w:t>
      </w:r>
      <w:r>
        <w:rPr>
          <w:rtl/>
        </w:rPr>
        <w:t xml:space="preserve"> تجربه تماس را آسان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429E91BE" w14:textId="023A83B6" w:rsidR="008B1E83" w:rsidRDefault="008B1E83" w:rsidP="008B1E83">
      <w:pPr>
        <w:rPr>
          <w:rtl/>
        </w:rPr>
      </w:pPr>
      <w:r>
        <w:rPr>
          <w:rtl/>
        </w:rPr>
        <w:t>نمونه کامل با ساختار استاندارد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4C76" w14:paraId="3F3101D3" w14:textId="77777777" w:rsidTr="002B4C76">
        <w:tc>
          <w:tcPr>
            <w:tcW w:w="9350" w:type="dxa"/>
            <w:shd w:val="clear" w:color="auto" w:fill="E2EFD9" w:themeFill="accent6" w:themeFillTint="33"/>
          </w:tcPr>
          <w:p w14:paraId="78266606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&lt;!DOCTYPE html&gt;</w:t>
            </w:r>
          </w:p>
          <w:p w14:paraId="7424F19B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&lt;html lang="fa" dir="rtl"&gt;</w:t>
            </w:r>
          </w:p>
          <w:p w14:paraId="4855CA35" w14:textId="77777777" w:rsidR="002B4C76" w:rsidRPr="002B4C76" w:rsidRDefault="002B4C76" w:rsidP="002B4C76">
            <w:pPr>
              <w:pStyle w:val="code"/>
              <w:bidi w:val="0"/>
            </w:pPr>
          </w:p>
          <w:p w14:paraId="1E3B39AF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&lt;head&gt;</w:t>
            </w:r>
          </w:p>
          <w:p w14:paraId="6120ADAA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&lt;meta charset="UTF-8"&gt;</w:t>
            </w:r>
          </w:p>
          <w:p w14:paraId="3DB32A59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&lt;meta name="viewport" content="width=device-width, initial-scale=1.0"&gt;</w:t>
            </w:r>
          </w:p>
          <w:p w14:paraId="1D6C7F23" w14:textId="77777777" w:rsidR="002B4C76" w:rsidRPr="002B4C76" w:rsidRDefault="002B4C76" w:rsidP="002B4C76">
            <w:pPr>
              <w:pStyle w:val="code"/>
              <w:bidi w:val="0"/>
            </w:pPr>
          </w:p>
          <w:p w14:paraId="66561D48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&lt;title&gt;</w:t>
            </w:r>
            <w:r w:rsidRPr="002B4C76">
              <w:rPr>
                <w:rtl/>
                <w:lang w:bidi="ar-SA"/>
              </w:rPr>
              <w:t>شرکت طراحی وب</w:t>
            </w:r>
            <w:r w:rsidRPr="002B4C76">
              <w:t>&lt;/title&gt;</w:t>
            </w:r>
          </w:p>
          <w:p w14:paraId="10AE3C82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&lt;style&gt;</w:t>
            </w:r>
          </w:p>
          <w:p w14:paraId="0754098B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.contact-card {</w:t>
            </w:r>
          </w:p>
          <w:p w14:paraId="3DFEC375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background: #f8f9fa;</w:t>
            </w:r>
          </w:p>
          <w:p w14:paraId="719D2E8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border-radius: 8px;</w:t>
            </w:r>
          </w:p>
          <w:p w14:paraId="360FC94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padding: 20px;</w:t>
            </w:r>
          </w:p>
          <w:p w14:paraId="16A8FAD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margin: 20px 0;</w:t>
            </w:r>
          </w:p>
          <w:p w14:paraId="6BACBCDC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lastRenderedPageBreak/>
              <w:t>        }</w:t>
            </w:r>
          </w:p>
          <w:p w14:paraId="5CD63630" w14:textId="77777777" w:rsidR="002B4C76" w:rsidRPr="002B4C76" w:rsidRDefault="002B4C76" w:rsidP="002B4C76">
            <w:pPr>
              <w:pStyle w:val="code"/>
              <w:bidi w:val="0"/>
            </w:pPr>
          </w:p>
          <w:p w14:paraId="20E9A96E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.contact-card h3 {</w:t>
            </w:r>
          </w:p>
          <w:p w14:paraId="3F159A35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color: #333;</w:t>
            </w:r>
          </w:p>
          <w:p w14:paraId="3AC9B467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margin-bottom: 15px;</w:t>
            </w:r>
          </w:p>
          <w:p w14:paraId="671AA26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}</w:t>
            </w:r>
          </w:p>
          <w:p w14:paraId="03D4C168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&lt;/style&gt;</w:t>
            </w:r>
          </w:p>
          <w:p w14:paraId="140C558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&lt;/head&gt;</w:t>
            </w:r>
          </w:p>
          <w:p w14:paraId="383AC07D" w14:textId="77777777" w:rsidR="002B4C76" w:rsidRPr="002B4C76" w:rsidRDefault="002B4C76" w:rsidP="002B4C76">
            <w:pPr>
              <w:pStyle w:val="code"/>
              <w:bidi w:val="0"/>
            </w:pPr>
          </w:p>
          <w:p w14:paraId="40F7531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&lt;body&gt;</w:t>
            </w:r>
          </w:p>
          <w:p w14:paraId="6B3AEDAC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&lt;header&gt;</w:t>
            </w:r>
          </w:p>
          <w:p w14:paraId="4EBCBD4B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&lt;h1&gt;</w:t>
            </w:r>
            <w:r w:rsidRPr="002B4C76">
              <w:rPr>
                <w:rtl/>
                <w:lang w:bidi="ar-SA"/>
              </w:rPr>
              <w:t>شرکت طراحی وب پیشرو</w:t>
            </w:r>
            <w:r w:rsidRPr="002B4C76">
              <w:t>&lt;/h1&gt;</w:t>
            </w:r>
          </w:p>
          <w:p w14:paraId="39B6CFF8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&lt;/header&gt;</w:t>
            </w:r>
          </w:p>
          <w:p w14:paraId="3555423F" w14:textId="77777777" w:rsidR="002B4C76" w:rsidRPr="002B4C76" w:rsidRDefault="002B4C76" w:rsidP="002B4C76">
            <w:pPr>
              <w:pStyle w:val="code"/>
              <w:bidi w:val="0"/>
            </w:pPr>
          </w:p>
          <w:p w14:paraId="22DB4CF8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&lt;main&gt;</w:t>
            </w:r>
          </w:p>
          <w:p w14:paraId="5224970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&lt;article&gt;</w:t>
            </w:r>
          </w:p>
          <w:p w14:paraId="60C254E2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&lt;h2&gt;</w:t>
            </w:r>
            <w:r w:rsidRPr="002B4C76">
              <w:rPr>
                <w:rtl/>
                <w:lang w:bidi="ar-SA"/>
              </w:rPr>
              <w:t>آخرین پروژه ما</w:t>
            </w:r>
            <w:r w:rsidRPr="002B4C76">
              <w:t>&lt;/h2&gt;</w:t>
            </w:r>
          </w:p>
          <w:p w14:paraId="1A3F598A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&lt;p&gt;</w:t>
            </w:r>
            <w:r w:rsidRPr="002B4C76">
              <w:rPr>
                <w:rtl/>
                <w:lang w:bidi="ar-SA"/>
              </w:rPr>
              <w:t>توضیحات پروژه</w:t>
            </w:r>
            <w:r w:rsidRPr="002B4C76">
              <w:t>...&lt;/p&gt;</w:t>
            </w:r>
          </w:p>
          <w:p w14:paraId="0B5ACB24" w14:textId="77777777" w:rsidR="002B4C76" w:rsidRPr="002B4C76" w:rsidRDefault="002B4C76" w:rsidP="002B4C76">
            <w:pPr>
              <w:pStyle w:val="code"/>
              <w:bidi w:val="0"/>
            </w:pPr>
          </w:p>
          <w:p w14:paraId="352FECE9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&lt;div class="contact-card"&gt;</w:t>
            </w:r>
          </w:p>
          <w:p w14:paraId="0AA06F67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&lt;address&gt;</w:t>
            </w:r>
          </w:p>
          <w:p w14:paraId="47DE843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&lt;h3&gt;</w:t>
            </w:r>
            <w:r w:rsidRPr="002B4C76">
              <w:rPr>
                <w:rtl/>
                <w:lang w:bidi="ar-SA"/>
              </w:rPr>
              <w:t>اطلاعات مدیر پروژه</w:t>
            </w:r>
            <w:r w:rsidRPr="002B4C76">
              <w:t>&lt;/h3&gt;</w:t>
            </w:r>
          </w:p>
          <w:p w14:paraId="3E82AB2A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&lt;p&gt;&lt;strong&gt;</w:t>
            </w:r>
            <w:r w:rsidRPr="002B4C76">
              <w:rPr>
                <w:rtl/>
                <w:lang w:bidi="ar-SA"/>
              </w:rPr>
              <w:t>نام</w:t>
            </w:r>
            <w:r w:rsidRPr="002B4C76">
              <w:t xml:space="preserve">:&lt;/strong&gt; </w:t>
            </w:r>
            <w:r w:rsidRPr="002B4C76">
              <w:rPr>
                <w:rtl/>
                <w:lang w:bidi="ar-SA"/>
              </w:rPr>
              <w:t>زهرا محمدی</w:t>
            </w:r>
            <w:r w:rsidRPr="002B4C76">
              <w:t>&lt;/p&gt;</w:t>
            </w:r>
          </w:p>
          <w:p w14:paraId="35ED2FCB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&lt;p&gt;&lt;strong&gt;</w:t>
            </w:r>
            <w:r w:rsidRPr="002B4C76">
              <w:rPr>
                <w:rtl/>
                <w:lang w:bidi="ar-SA"/>
              </w:rPr>
              <w:t>سمت</w:t>
            </w:r>
            <w:r w:rsidRPr="002B4C76">
              <w:t xml:space="preserve">:&lt;/strong&gt; </w:t>
            </w:r>
            <w:r w:rsidRPr="002B4C76">
              <w:rPr>
                <w:rtl/>
                <w:lang w:bidi="ar-SA"/>
              </w:rPr>
              <w:t>مدیر فنی</w:t>
            </w:r>
            <w:r w:rsidRPr="002B4C76">
              <w:t>&lt;/p&gt;</w:t>
            </w:r>
          </w:p>
          <w:p w14:paraId="674F47C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&lt;p&gt;&lt;strong&gt;</w:t>
            </w:r>
            <w:r w:rsidRPr="002B4C76">
              <w:rPr>
                <w:rtl/>
                <w:lang w:bidi="ar-SA"/>
              </w:rPr>
              <w:t>ایمیل</w:t>
            </w:r>
            <w:r w:rsidRPr="002B4C76">
              <w:t>:&lt;/strong&gt;</w:t>
            </w:r>
          </w:p>
          <w:p w14:paraId="67826122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    &lt;a href="mailto:z.mohammadi@example.com"&gt;z.mohammadi@example.com&lt;/a&gt;</w:t>
            </w:r>
          </w:p>
          <w:p w14:paraId="0FD5312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&lt;/p&gt;</w:t>
            </w:r>
          </w:p>
          <w:p w14:paraId="00CAF91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&lt;p&gt;&lt;strong&gt;</w:t>
            </w:r>
            <w:r w:rsidRPr="002B4C76">
              <w:rPr>
                <w:rtl/>
                <w:lang w:bidi="ar-SA"/>
              </w:rPr>
              <w:t>تلفن</w:t>
            </w:r>
            <w:r w:rsidRPr="002B4C76">
              <w:t>:&lt;/strong&gt;</w:t>
            </w:r>
          </w:p>
          <w:p w14:paraId="05C38882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    &lt;a href="tel:+989121234567"&gt;</w:t>
            </w:r>
            <w:r w:rsidRPr="002B4C76">
              <w:rPr>
                <w:rtl/>
              </w:rPr>
              <w:t>۰۹۱۲-۱۲۳-۴۵۶۷</w:t>
            </w:r>
            <w:r w:rsidRPr="002B4C76">
              <w:t>&lt;/a&gt;</w:t>
            </w:r>
          </w:p>
          <w:p w14:paraId="395894D5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&lt;/p&gt;</w:t>
            </w:r>
          </w:p>
          <w:p w14:paraId="165277CC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&lt;/address&gt;</w:t>
            </w:r>
          </w:p>
          <w:p w14:paraId="74CA7B1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&lt;/div&gt;</w:t>
            </w:r>
          </w:p>
          <w:p w14:paraId="16E1F59C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&lt;/article&gt;</w:t>
            </w:r>
          </w:p>
          <w:p w14:paraId="75980EB3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&lt;/main&gt;</w:t>
            </w:r>
          </w:p>
          <w:p w14:paraId="6578EF99" w14:textId="77777777" w:rsidR="002B4C76" w:rsidRPr="002B4C76" w:rsidRDefault="002B4C76" w:rsidP="002B4C76">
            <w:pPr>
              <w:pStyle w:val="code"/>
              <w:bidi w:val="0"/>
            </w:pPr>
          </w:p>
          <w:p w14:paraId="6B8CA31C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&lt;footer&gt;</w:t>
            </w:r>
          </w:p>
          <w:p w14:paraId="0D5A63E8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&lt;div class="footer-content"&gt;</w:t>
            </w:r>
          </w:p>
          <w:p w14:paraId="5FB78323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&lt;address&gt;</w:t>
            </w:r>
          </w:p>
          <w:p w14:paraId="1E2EB6F9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&lt;h3&gt;</w:t>
            </w:r>
            <w:r w:rsidRPr="002B4C76">
              <w:rPr>
                <w:rtl/>
                <w:lang w:bidi="ar-SA"/>
              </w:rPr>
              <w:t>دفتر مرکزی</w:t>
            </w:r>
            <w:r w:rsidRPr="002B4C76">
              <w:t>&lt;/h3&gt;</w:t>
            </w:r>
          </w:p>
          <w:p w14:paraId="012E3F75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&lt;p&gt;</w:t>
            </w:r>
            <w:r w:rsidRPr="002B4C76">
              <w:rPr>
                <w:rtl/>
                <w:lang w:bidi="ar-SA"/>
              </w:rPr>
              <w:t>آدرس: اصفهان، خیابان چهارباغ، مجتمع تجاری قیصر</w:t>
            </w:r>
            <w:r w:rsidRPr="002B4C76">
              <w:t>&lt;/p&gt;</w:t>
            </w:r>
          </w:p>
          <w:p w14:paraId="66452C8A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&lt;p&gt;</w:t>
            </w:r>
            <w:r w:rsidRPr="002B4C76">
              <w:rPr>
                <w:rtl/>
                <w:lang w:bidi="ar-SA"/>
              </w:rPr>
              <w:t>تلفن</w:t>
            </w:r>
            <w:r w:rsidRPr="002B4C76">
              <w:t>: &lt;a href="tel:+983112345678"&gt;</w:t>
            </w:r>
            <w:r w:rsidRPr="002B4C76">
              <w:rPr>
                <w:rtl/>
              </w:rPr>
              <w:t>۰۳۱-۱۲۳۴۵۶۷۸</w:t>
            </w:r>
            <w:r w:rsidRPr="002B4C76">
              <w:t>&lt;/a&gt;&lt;/p&gt;</w:t>
            </w:r>
          </w:p>
          <w:p w14:paraId="06CA9D7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lastRenderedPageBreak/>
              <w:t>                &lt;p&gt;</w:t>
            </w:r>
            <w:r w:rsidRPr="002B4C76">
              <w:rPr>
                <w:rtl/>
                <w:lang w:bidi="ar-SA"/>
              </w:rPr>
              <w:t>ایمیل</w:t>
            </w:r>
            <w:r w:rsidRPr="002B4C76">
              <w:t>: &lt;a href="mailto:info@peshro-web.com"&gt;info@peshro-web.com&lt;/a&gt;&lt;/p&gt;</w:t>
            </w:r>
          </w:p>
          <w:p w14:paraId="260718A0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&lt;p&gt;</w:t>
            </w:r>
            <w:r w:rsidRPr="002B4C76">
              <w:rPr>
                <w:rtl/>
                <w:lang w:bidi="ar-SA"/>
              </w:rPr>
              <w:t xml:space="preserve">ساعات کاری: </w:t>
            </w:r>
            <w:r w:rsidRPr="002B4C76">
              <w:rPr>
                <w:rtl/>
              </w:rPr>
              <w:t>۸:۰۰</w:t>
            </w:r>
            <w:r w:rsidRPr="002B4C76">
              <w:rPr>
                <w:rtl/>
                <w:lang w:bidi="ar-SA"/>
              </w:rPr>
              <w:t xml:space="preserve"> تا </w:t>
            </w:r>
            <w:r w:rsidRPr="002B4C76">
              <w:rPr>
                <w:rtl/>
              </w:rPr>
              <w:t>۱۶:۰۰</w:t>
            </w:r>
            <w:r w:rsidRPr="002B4C76">
              <w:t>&lt;/p&gt;</w:t>
            </w:r>
          </w:p>
          <w:p w14:paraId="79486F6A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&lt;/address&gt;</w:t>
            </w:r>
          </w:p>
          <w:p w14:paraId="6AE725AC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&lt;/div&gt;</w:t>
            </w:r>
          </w:p>
          <w:p w14:paraId="409D348A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&lt;/footer&gt;</w:t>
            </w:r>
          </w:p>
          <w:p w14:paraId="69F5721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&lt;/body&gt;</w:t>
            </w:r>
          </w:p>
          <w:p w14:paraId="0827B687" w14:textId="77777777" w:rsidR="002B4C76" w:rsidRPr="002B4C76" w:rsidRDefault="002B4C76" w:rsidP="002B4C76">
            <w:pPr>
              <w:pStyle w:val="code"/>
              <w:bidi w:val="0"/>
            </w:pPr>
          </w:p>
          <w:p w14:paraId="76921369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&lt;/html&gt;</w:t>
            </w:r>
          </w:p>
          <w:p w14:paraId="39C46A5B" w14:textId="77777777" w:rsidR="002B4C76" w:rsidRDefault="002B4C76" w:rsidP="002B4C76">
            <w:pPr>
              <w:pStyle w:val="code"/>
              <w:bidi w:val="0"/>
            </w:pPr>
          </w:p>
        </w:tc>
      </w:tr>
    </w:tbl>
    <w:p w14:paraId="5849FB71" w14:textId="491F1059" w:rsidR="008B1E83" w:rsidRDefault="002B4C76" w:rsidP="002B4C76">
      <w:hyperlink r:id="rId75" w:history="1">
        <w:r w:rsidRPr="002B4C76">
          <w:rPr>
            <w:rStyle w:val="Hyperlink"/>
          </w:rPr>
          <w:t>stan</w:t>
        </w:r>
      </w:hyperlink>
    </w:p>
    <w:p w14:paraId="710CD3A2" w14:textId="179F89BA" w:rsidR="007704F3" w:rsidRDefault="007704F3" w:rsidP="007704F3">
      <w:pPr>
        <w:pStyle w:val="Heading2"/>
        <w:rPr>
          <w:rtl/>
        </w:rPr>
      </w:pPr>
      <w:hyperlink r:id="rId76" w:history="1">
        <w:bookmarkStart w:id="74" w:name="_Toc211464512"/>
        <w:r w:rsidRPr="006034ED">
          <w:rPr>
            <w:rStyle w:val="Hyperlink"/>
            <w:rFonts w:hint="cs"/>
            <w:rtl/>
          </w:rPr>
          <w:t xml:space="preserve">معرفی تگ </w:t>
        </w:r>
        <w:r w:rsidRPr="006034ED">
          <w:rPr>
            <w:rStyle w:val="Hyperlink"/>
          </w:rPr>
          <w:t>em</w:t>
        </w:r>
        <w:r w:rsidRPr="006034ED">
          <w:rPr>
            <w:rStyle w:val="Hyperlink"/>
            <w:rFonts w:hint="cs"/>
            <w:rtl/>
          </w:rPr>
          <w:t xml:space="preserve"> و </w:t>
        </w:r>
        <w:r w:rsidRPr="006034ED">
          <w:rPr>
            <w:rStyle w:val="Hyperlink"/>
          </w:rPr>
          <w:t>display</w:t>
        </w:r>
        <w:r w:rsidRPr="006034ED">
          <w:rPr>
            <w:rStyle w:val="Hyperlink"/>
            <w:rFonts w:hint="cs"/>
            <w:rtl/>
          </w:rPr>
          <w:t xml:space="preserve"> آن</w:t>
        </w:r>
        <w:bookmarkEnd w:id="74"/>
      </w:hyperlink>
    </w:p>
    <w:p w14:paraId="3DCECD8F" w14:textId="4326B024" w:rsidR="006034ED" w:rsidRDefault="006034ED" w:rsidP="006034ED">
      <w:pPr>
        <w:rPr>
          <w:rtl/>
        </w:rPr>
      </w:pPr>
      <w:r>
        <w:rPr>
          <w:rtl/>
        </w:rPr>
        <w:t>تگ `&lt;</w:t>
      </w:r>
      <w:r>
        <w:t>em</w:t>
      </w:r>
      <w:r>
        <w:rPr>
          <w:rtl/>
        </w:rPr>
        <w:t>&gt;`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34CF97D5" w14:textId="72E1A17C" w:rsidR="006034ED" w:rsidRDefault="006034ED" w:rsidP="006034ED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em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بخش از متن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کلمه `</w:t>
      </w:r>
      <w:r>
        <w:t>em</w:t>
      </w:r>
      <w:r>
        <w:rPr>
          <w:rtl/>
        </w:rPr>
        <w:t xml:space="preserve">` مخفف </w:t>
      </w:r>
      <w:r>
        <w:t>emphasis</w:t>
      </w:r>
      <w:r>
        <w:rPr>
          <w:rtl/>
        </w:rPr>
        <w:t xml:space="preserve"> به معن</w:t>
      </w:r>
      <w:r>
        <w:rPr>
          <w:rFonts w:hint="cs"/>
          <w:rtl/>
        </w:rPr>
        <w:t>ی</w:t>
      </w:r>
      <w:r>
        <w:rPr>
          <w:rtl/>
        </w:rPr>
        <w:t xml:space="preserve"> "تأک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" است.</w:t>
      </w:r>
    </w:p>
    <w:p w14:paraId="7FF2EE53" w14:textId="0FC7E85E" w:rsidR="006034ED" w:rsidRDefault="006034ED" w:rsidP="006034ED">
      <w:pPr>
        <w:rPr>
          <w:rtl/>
        </w:rPr>
      </w:pPr>
      <w:r>
        <w:rPr>
          <w:rtl/>
        </w:rPr>
        <w:t>کاربرد اصل</w:t>
      </w:r>
      <w:r>
        <w:rPr>
          <w:rFonts w:hint="cs"/>
          <w:rtl/>
        </w:rPr>
        <w:t>ی</w:t>
      </w:r>
    </w:p>
    <w:p w14:paraId="1C7936A7" w14:textId="77777777" w:rsidR="006034ED" w:rsidRDefault="006034ED" w:rsidP="006034ED">
      <w:pPr>
        <w:rPr>
          <w:rtl/>
        </w:rPr>
      </w:pPr>
      <w:r>
        <w:rPr>
          <w:rFonts w:hint="eastAsia"/>
          <w:rtl/>
        </w:rPr>
        <w:t>هدف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از استفاده از `&lt;</w:t>
      </w:r>
      <w:r>
        <w:t>em</w:t>
      </w:r>
      <w:r>
        <w:rPr>
          <w:rtl/>
        </w:rPr>
        <w:t>&gt;`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به مرورگر،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خوانندگان صفحه (</w:t>
      </w:r>
      <w:r>
        <w:t>Screen Readers</w:t>
      </w:r>
      <w:r>
        <w:rPr>
          <w:rtl/>
        </w:rPr>
        <w:t>) بفهماند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قسمت از متن دارا</w:t>
      </w:r>
      <w:r>
        <w:rPr>
          <w:rFonts w:hint="cs"/>
          <w:rtl/>
        </w:rPr>
        <w:t>ی</w:t>
      </w: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است و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حالت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خوانده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تفس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شود.</w:t>
      </w:r>
    </w:p>
    <w:p w14:paraId="33D6B054" w14:textId="1EA4480D" w:rsidR="006034ED" w:rsidRDefault="006034ED" w:rsidP="006034ED">
      <w:pPr>
        <w:rPr>
          <w:rtl/>
        </w:rPr>
      </w:pPr>
      <w:r>
        <w:rPr>
          <w:rtl/>
        </w:rPr>
        <w:t>نحوه استفاده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34ED" w14:paraId="14D24D63" w14:textId="77777777" w:rsidTr="006034ED">
        <w:tc>
          <w:tcPr>
            <w:tcW w:w="9350" w:type="dxa"/>
          </w:tcPr>
          <w:p w14:paraId="0EC774A3" w14:textId="3C7358CE" w:rsidR="006034ED" w:rsidRDefault="006034ED" w:rsidP="006034ED">
            <w:pPr>
              <w:bidi w:val="0"/>
            </w:pPr>
            <w:r w:rsidRPr="006034ED">
              <w:t>&lt;p&gt;</w:t>
            </w:r>
            <w:r w:rsidRPr="006034ED">
              <w:rPr>
                <w:rtl/>
              </w:rPr>
              <w:t>ا</w:t>
            </w:r>
            <w:r w:rsidRPr="006034ED">
              <w:rPr>
                <w:rFonts w:hint="cs"/>
                <w:rtl/>
              </w:rPr>
              <w:t>ی</w:t>
            </w:r>
            <w:r w:rsidRPr="006034ED">
              <w:rPr>
                <w:rFonts w:hint="eastAsia"/>
                <w:rtl/>
              </w:rPr>
              <w:t>ن</w:t>
            </w:r>
            <w:r w:rsidRPr="006034ED">
              <w:rPr>
                <w:rtl/>
              </w:rPr>
              <w:t xml:space="preserve"> </w:t>
            </w:r>
            <w:r w:rsidRPr="006034ED">
              <w:rPr>
                <w:rFonts w:hint="cs"/>
                <w:rtl/>
              </w:rPr>
              <w:t>ی</w:t>
            </w:r>
            <w:r w:rsidRPr="006034ED">
              <w:rPr>
                <w:rFonts w:hint="eastAsia"/>
                <w:rtl/>
              </w:rPr>
              <w:t>ک</w:t>
            </w:r>
            <w:r w:rsidRPr="006034ED">
              <w:rPr>
                <w:rtl/>
              </w:rPr>
              <w:t xml:space="preserve"> متن معمول</w:t>
            </w:r>
            <w:r w:rsidRPr="006034ED">
              <w:rPr>
                <w:rFonts w:hint="cs"/>
                <w:rtl/>
              </w:rPr>
              <w:t>ی</w:t>
            </w:r>
            <w:r w:rsidRPr="006034ED">
              <w:rPr>
                <w:rtl/>
              </w:rPr>
              <w:t xml:space="preserve"> است، اما</w:t>
            </w:r>
            <w:r w:rsidRPr="006034ED">
              <w:t xml:space="preserve"> &lt;em&gt;</w:t>
            </w:r>
            <w:r w:rsidRPr="006034ED">
              <w:rPr>
                <w:rtl/>
              </w:rPr>
              <w:t>ا</w:t>
            </w:r>
            <w:r w:rsidRPr="006034ED">
              <w:rPr>
                <w:rFonts w:hint="cs"/>
                <w:rtl/>
              </w:rPr>
              <w:t>ی</w:t>
            </w:r>
            <w:r w:rsidRPr="006034ED">
              <w:rPr>
                <w:rFonts w:hint="eastAsia"/>
                <w:rtl/>
              </w:rPr>
              <w:t>ن</w:t>
            </w:r>
            <w:r w:rsidRPr="006034ED">
              <w:rPr>
                <w:rtl/>
              </w:rPr>
              <w:t xml:space="preserve"> قسمت</w:t>
            </w:r>
            <w:r w:rsidRPr="006034ED">
              <w:t xml:space="preserve">&lt;/em&gt; </w:t>
            </w:r>
            <w:r w:rsidRPr="006034ED">
              <w:rPr>
                <w:rtl/>
              </w:rPr>
              <w:t>بس</w:t>
            </w:r>
            <w:r w:rsidRPr="006034ED">
              <w:rPr>
                <w:rFonts w:hint="cs"/>
                <w:rtl/>
              </w:rPr>
              <w:t>ی</w:t>
            </w:r>
            <w:r w:rsidRPr="006034ED">
              <w:rPr>
                <w:rFonts w:hint="eastAsia"/>
                <w:rtl/>
              </w:rPr>
              <w:t>ار</w:t>
            </w:r>
            <w:r w:rsidRPr="006034ED">
              <w:rPr>
                <w:rtl/>
              </w:rPr>
              <w:t xml:space="preserve"> مهم است</w:t>
            </w:r>
            <w:r w:rsidRPr="006034ED">
              <w:t>.&lt;/p&gt;</w:t>
            </w:r>
          </w:p>
        </w:tc>
      </w:tr>
    </w:tbl>
    <w:p w14:paraId="4E3760F4" w14:textId="3C37C779" w:rsidR="006034ED" w:rsidRDefault="006034ED" w:rsidP="006034ED">
      <w:pPr>
        <w:rPr>
          <w:rtl/>
        </w:rPr>
      </w:pPr>
      <w:hyperlink r:id="rId77" w:history="1">
        <w:r w:rsidRPr="006034ED">
          <w:rPr>
            <w:rStyle w:val="Hyperlink"/>
          </w:rPr>
          <w:t>use</w:t>
        </w:r>
      </w:hyperlink>
    </w:p>
    <w:p w14:paraId="393550F2" w14:textId="3B484EB1" w:rsidR="006034ED" w:rsidRDefault="006034ED" w:rsidP="006034ED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 مرورگر:</w:t>
      </w:r>
    </w:p>
    <w:p w14:paraId="4D6F1480" w14:textId="7AF08532" w:rsidR="006034ED" w:rsidRDefault="006034ED" w:rsidP="006034ED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متن معمول</w:t>
      </w:r>
      <w:r>
        <w:rPr>
          <w:rFonts w:hint="cs"/>
          <w:rtl/>
        </w:rPr>
        <w:t>ی</w:t>
      </w:r>
      <w:r>
        <w:rPr>
          <w:rtl/>
        </w:rPr>
        <w:t xml:space="preserve"> است، اما </w:t>
      </w:r>
      <w:r w:rsidRPr="006034ED">
        <w:rPr>
          <w:i/>
          <w:iCs/>
          <w:rtl/>
        </w:rPr>
        <w:t>ا</w:t>
      </w:r>
      <w:r w:rsidRPr="006034ED">
        <w:rPr>
          <w:rFonts w:hint="cs"/>
          <w:i/>
          <w:iCs/>
          <w:rtl/>
        </w:rPr>
        <w:t>ی</w:t>
      </w:r>
      <w:r w:rsidRPr="006034ED">
        <w:rPr>
          <w:rFonts w:hint="eastAsia"/>
          <w:i/>
          <w:iCs/>
          <w:rtl/>
        </w:rPr>
        <w:t>ن</w:t>
      </w:r>
      <w:r w:rsidRPr="006034ED">
        <w:rPr>
          <w:i/>
          <w:iCs/>
          <w:rtl/>
        </w:rPr>
        <w:t xml:space="preserve"> قسمت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مهم است.</w:t>
      </w:r>
    </w:p>
    <w:p w14:paraId="74349141" w14:textId="02354FFD" w:rsidR="006034ED" w:rsidRDefault="006034ED" w:rsidP="006034ED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ظاهر</w:t>
      </w:r>
      <w:r>
        <w:rPr>
          <w:rFonts w:hint="cs"/>
          <w:rtl/>
        </w:rPr>
        <w:t>ی</w:t>
      </w:r>
      <w:r>
        <w:rPr>
          <w:rtl/>
        </w:rPr>
        <w:t xml:space="preserve"> (پ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مرورگر)</w:t>
      </w:r>
    </w:p>
    <w:p w14:paraId="0A65CCFE" w14:textId="09A9E43E" w:rsidR="006034ED" w:rsidRDefault="006034ED" w:rsidP="006034ED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طور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ش‌فرض،</w:t>
      </w:r>
      <w:r>
        <w:rPr>
          <w:rtl/>
        </w:rPr>
        <w:t xml:space="preserve"> مرورگرها متن داخل `&lt;</w:t>
      </w:r>
      <w:r>
        <w:t>em</w:t>
      </w:r>
      <w:r>
        <w:rPr>
          <w:rtl/>
        </w:rPr>
        <w:t>&gt;` را به صورت مورب (کج)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. اما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است و ماه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تگ، معنا</w:t>
      </w:r>
      <w:r>
        <w:rPr>
          <w:rFonts w:hint="cs"/>
          <w:rtl/>
        </w:rPr>
        <w:t>یی</w:t>
      </w:r>
      <w:r>
        <w:rPr>
          <w:rtl/>
        </w:rPr>
        <w:t xml:space="preserve"> است.</w:t>
      </w:r>
    </w:p>
    <w:p w14:paraId="0A15C5EF" w14:textId="5BE6F24E" w:rsidR="006034ED" w:rsidRDefault="006034ED" w:rsidP="006034ED">
      <w:pPr>
        <w:rPr>
          <w:rtl/>
        </w:rPr>
      </w:pPr>
      <w:r>
        <w:rPr>
          <w:rtl/>
        </w:rPr>
        <w:t xml:space="preserve"> تفاوت `&lt;</w:t>
      </w:r>
      <w:r>
        <w:t>em</w:t>
      </w:r>
      <w:r>
        <w:rPr>
          <w:rtl/>
        </w:rPr>
        <w:t>&gt;` با `&lt;</w:t>
      </w:r>
      <w:r>
        <w:t>i</w:t>
      </w:r>
      <w:r>
        <w:rPr>
          <w:rtl/>
        </w:rPr>
        <w:t>&gt;`</w:t>
      </w:r>
    </w:p>
    <w:p w14:paraId="2B03982D" w14:textId="4ACA1AC2" w:rsidR="006034ED" w:rsidRDefault="006034ED" w:rsidP="006034ED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تفاوت مهم است: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0"/>
        <w:gridCol w:w="5470"/>
      </w:tblGrid>
      <w:tr w:rsidR="006034ED" w:rsidRPr="006034ED" w14:paraId="1EB3B3FD" w14:textId="77777777" w:rsidTr="006034ED">
        <w:tc>
          <w:tcPr>
            <w:tcW w:w="0" w:type="auto"/>
            <w:hideMark/>
          </w:tcPr>
          <w:p w14:paraId="5D6C4E22" w14:textId="60F0F6E4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lastRenderedPageBreak/>
              <w:t>تگ </w:t>
            </w:r>
            <w:r w:rsidRPr="006034ED">
              <w:t>&lt;em&gt;</w:t>
            </w:r>
            <w:r>
              <w:rPr>
                <w:rFonts w:hint="cs"/>
                <w:rtl/>
              </w:rPr>
              <w:t xml:space="preserve"> </w:t>
            </w:r>
            <w:r w:rsidRPr="006034ED">
              <w:rPr>
                <w:rtl/>
                <w:lang w:bidi="ar-SA"/>
              </w:rPr>
              <w:t>تأکید معنایی</w:t>
            </w:r>
          </w:p>
        </w:tc>
        <w:tc>
          <w:tcPr>
            <w:tcW w:w="0" w:type="auto"/>
            <w:hideMark/>
          </w:tcPr>
          <w:p w14:paraId="1EFE5947" w14:textId="4758D98F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t>تگ </w:t>
            </w:r>
            <w:r>
              <w:rPr>
                <w:lang w:bidi="ar-SA"/>
              </w:rPr>
              <w:t xml:space="preserve"> </w:t>
            </w:r>
            <w:r w:rsidRPr="006034ED">
              <w:t>&lt;i&gt; </w:t>
            </w:r>
            <w:r w:rsidRPr="006034ED">
              <w:rPr>
                <w:rtl/>
                <w:lang w:bidi="ar-SA"/>
              </w:rPr>
              <w:t>سبک ظاهری</w:t>
            </w:r>
          </w:p>
        </w:tc>
      </w:tr>
      <w:tr w:rsidR="006034ED" w:rsidRPr="006034ED" w14:paraId="5AD8C5D5" w14:textId="77777777" w:rsidTr="006034ED">
        <w:tc>
          <w:tcPr>
            <w:tcW w:w="0" w:type="auto"/>
            <w:hideMark/>
          </w:tcPr>
          <w:p w14:paraId="6F0CB76A" w14:textId="77777777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t>معنای خاصی به متن اضافه می‌کند (تأکید)</w:t>
            </w:r>
            <w:r w:rsidRPr="006034ED">
              <w:t>.</w:t>
            </w:r>
          </w:p>
        </w:tc>
        <w:tc>
          <w:tcPr>
            <w:tcW w:w="0" w:type="auto"/>
            <w:hideMark/>
          </w:tcPr>
          <w:p w14:paraId="55E55AC9" w14:textId="77777777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t>فقط حالت ظاهری متن را تغییر می‌دهد (مورب)</w:t>
            </w:r>
            <w:r w:rsidRPr="006034ED">
              <w:t>.</w:t>
            </w:r>
          </w:p>
        </w:tc>
      </w:tr>
      <w:tr w:rsidR="006034ED" w:rsidRPr="006034ED" w14:paraId="28893AE5" w14:textId="77777777" w:rsidTr="006034ED">
        <w:tc>
          <w:tcPr>
            <w:tcW w:w="0" w:type="auto"/>
            <w:hideMark/>
          </w:tcPr>
          <w:p w14:paraId="492A5D09" w14:textId="77777777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t>برای خوانندگان صفحه و سئو مهم است</w:t>
            </w:r>
            <w:r w:rsidRPr="006034ED">
              <w:t>.</w:t>
            </w:r>
          </w:p>
        </w:tc>
        <w:tc>
          <w:tcPr>
            <w:tcW w:w="0" w:type="auto"/>
            <w:hideMark/>
          </w:tcPr>
          <w:p w14:paraId="7940083E" w14:textId="77777777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t>فاقد بار معنایی است</w:t>
            </w:r>
            <w:r w:rsidRPr="006034ED">
              <w:t>.</w:t>
            </w:r>
          </w:p>
        </w:tc>
      </w:tr>
      <w:tr w:rsidR="006034ED" w:rsidRPr="006034ED" w14:paraId="3F48AF56" w14:textId="77777777" w:rsidTr="006034ED">
        <w:tc>
          <w:tcPr>
            <w:tcW w:w="0" w:type="auto"/>
            <w:hideMark/>
          </w:tcPr>
          <w:p w14:paraId="33A52D26" w14:textId="77777777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t>مثال: "من </w:t>
            </w:r>
            <w:r w:rsidRPr="006034ED">
              <w:rPr>
                <w:b/>
                <w:bCs/>
                <w:rtl/>
                <w:lang w:bidi="ar-SA"/>
              </w:rPr>
              <w:t>حتما</w:t>
            </w:r>
            <w:r w:rsidRPr="006034ED">
              <w:rPr>
                <w:rtl/>
                <w:lang w:bidi="ar-SA"/>
              </w:rPr>
              <w:t> آنجا خواهم بود</w:t>
            </w:r>
            <w:r w:rsidRPr="006034ED">
              <w:t>."</w:t>
            </w:r>
          </w:p>
        </w:tc>
        <w:tc>
          <w:tcPr>
            <w:tcW w:w="0" w:type="auto"/>
            <w:hideMark/>
          </w:tcPr>
          <w:p w14:paraId="62C1C8FE" w14:textId="77777777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t>مثال: اصطلاحات فنی، کلمات خارجی مانند</w:t>
            </w:r>
            <w:r w:rsidRPr="006034ED">
              <w:t xml:space="preserve"> "&lt;i&gt;et cetera&lt;/i&gt;".</w:t>
            </w:r>
          </w:p>
        </w:tc>
      </w:tr>
    </w:tbl>
    <w:p w14:paraId="660D8EBC" w14:textId="6B452231" w:rsidR="006034ED" w:rsidRDefault="006034ED" w:rsidP="006034ED">
      <w:pPr>
        <w:rPr>
          <w:rtl/>
        </w:rPr>
      </w:pPr>
      <w:r>
        <w:rPr>
          <w:rtl/>
        </w:rPr>
        <w:t>تفاوت `&lt;</w:t>
      </w:r>
      <w:r>
        <w:t>em</w:t>
      </w:r>
      <w:r>
        <w:rPr>
          <w:rtl/>
        </w:rPr>
        <w:t>&gt;` با `&lt;</w:t>
      </w:r>
      <w:r>
        <w:t>strong</w:t>
      </w:r>
      <w:r>
        <w:rPr>
          <w:rtl/>
        </w:rPr>
        <w:t>&gt;`</w:t>
      </w:r>
    </w:p>
    <w:p w14:paraId="27379B48" w14:textId="77777777" w:rsidR="006034ED" w:rsidRDefault="006034ED" w:rsidP="006034ED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دو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هستند اما سطح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آن‌ها متفاوت است:</w:t>
      </w:r>
    </w:p>
    <w:p w14:paraId="6F21D430" w14:textId="38EA52D9" w:rsidR="006034ED" w:rsidRDefault="006034ED" w:rsidP="006034ED">
      <w:pPr>
        <w:rPr>
          <w:rtl/>
        </w:rPr>
      </w:pPr>
      <w:r>
        <w:rPr>
          <w:rtl/>
        </w:rPr>
        <w:t xml:space="preserve">   `&lt;</w:t>
      </w:r>
      <w:r>
        <w:t>em</w:t>
      </w:r>
      <w:r>
        <w:rPr>
          <w:rtl/>
        </w:rPr>
        <w:t>&gt;`: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معمول</w:t>
      </w:r>
      <w:r>
        <w:rPr>
          <w:rFonts w:hint="cs"/>
          <w:rtl/>
        </w:rPr>
        <w:t>ی</w:t>
      </w:r>
      <w:r>
        <w:rPr>
          <w:rtl/>
        </w:rPr>
        <w:t xml:space="preserve"> به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>. مانند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لحن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جمله.</w:t>
      </w:r>
    </w:p>
    <w:p w14:paraId="7FD63ABB" w14:textId="1884C33D" w:rsidR="006034ED" w:rsidRDefault="006034ED" w:rsidP="006034ED">
      <w:pPr>
        <w:rPr>
          <w:rtl/>
        </w:rPr>
      </w:pPr>
      <w:r>
        <w:rPr>
          <w:rtl/>
        </w:rPr>
        <w:t xml:space="preserve">   `&lt;</w:t>
      </w:r>
      <w:r>
        <w:t>strong</w:t>
      </w:r>
      <w:r>
        <w:rPr>
          <w:rtl/>
        </w:rPr>
        <w:t>&gt;`: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قو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نشان دادن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فور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هشدار.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34ED" w14:paraId="3CF15636" w14:textId="77777777" w:rsidTr="006034ED">
        <w:tc>
          <w:tcPr>
            <w:tcW w:w="9350" w:type="dxa"/>
          </w:tcPr>
          <w:p w14:paraId="1CE29EC3" w14:textId="1A2E2349" w:rsidR="006034ED" w:rsidRDefault="006034ED" w:rsidP="006034ED">
            <w:pPr>
              <w:bidi w:val="0"/>
            </w:pPr>
            <w:r w:rsidRPr="006034ED">
              <w:t>&lt;p&gt;</w:t>
            </w:r>
            <w:r w:rsidRPr="006034ED">
              <w:rPr>
                <w:rtl/>
              </w:rPr>
              <w:t>لطفا</w:t>
            </w:r>
            <w:r w:rsidRPr="006034ED">
              <w:t xml:space="preserve"> &lt;em&gt;</w:t>
            </w:r>
            <w:r w:rsidRPr="006034ED">
              <w:rPr>
                <w:rtl/>
              </w:rPr>
              <w:t>قبل از</w:t>
            </w:r>
            <w:r w:rsidRPr="006034ED">
              <w:t xml:space="preserve">&lt;/em&gt; </w:t>
            </w:r>
            <w:r w:rsidRPr="006034ED">
              <w:rPr>
                <w:rtl/>
              </w:rPr>
              <w:t xml:space="preserve">اقدام، </w:t>
            </w:r>
            <w:r w:rsidRPr="006034ED">
              <w:t>&lt;strong&gt;</w:t>
            </w:r>
            <w:r w:rsidRPr="006034ED">
              <w:rPr>
                <w:rtl/>
              </w:rPr>
              <w:t>حتما</w:t>
            </w:r>
            <w:r w:rsidRPr="006034ED">
              <w:t xml:space="preserve">&lt;/strong&gt; </w:t>
            </w:r>
            <w:r w:rsidRPr="006034ED">
              <w:rPr>
                <w:rtl/>
              </w:rPr>
              <w:t>با مد</w:t>
            </w:r>
            <w:r w:rsidRPr="006034ED">
              <w:rPr>
                <w:rFonts w:hint="cs"/>
                <w:rtl/>
              </w:rPr>
              <w:t>ی</w:t>
            </w:r>
            <w:r w:rsidRPr="006034ED">
              <w:rPr>
                <w:rFonts w:hint="eastAsia"/>
                <w:rtl/>
              </w:rPr>
              <w:t>ر</w:t>
            </w:r>
            <w:r w:rsidRPr="006034ED">
              <w:rPr>
                <w:rtl/>
              </w:rPr>
              <w:t xml:space="preserve"> خود مشورت کن</w:t>
            </w:r>
            <w:r w:rsidRPr="006034ED">
              <w:rPr>
                <w:rFonts w:hint="cs"/>
                <w:rtl/>
              </w:rPr>
              <w:t>ی</w:t>
            </w:r>
            <w:r w:rsidRPr="006034ED">
              <w:rPr>
                <w:rFonts w:hint="eastAsia"/>
                <w:rtl/>
              </w:rPr>
              <w:t>د</w:t>
            </w:r>
            <w:r w:rsidRPr="006034ED">
              <w:t>.&lt;/p&gt;</w:t>
            </w:r>
          </w:p>
        </w:tc>
      </w:tr>
    </w:tbl>
    <w:p w14:paraId="21283BB7" w14:textId="6BA090E8" w:rsidR="006034ED" w:rsidRDefault="006034ED" w:rsidP="006034ED">
      <w:hyperlink r:id="rId78" w:history="1">
        <w:r w:rsidRPr="006034ED">
          <w:rPr>
            <w:rStyle w:val="Hyperlink"/>
          </w:rPr>
          <w:t>dif</w:t>
        </w:r>
      </w:hyperlink>
    </w:p>
    <w:p w14:paraId="649EFB0A" w14:textId="409625F8" w:rsidR="006034ED" w:rsidRDefault="006034ED" w:rsidP="006034ED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 مرورگر:</w:t>
      </w:r>
    </w:p>
    <w:p w14:paraId="4211AA0A" w14:textId="3BBC125D" w:rsidR="006034ED" w:rsidRDefault="006034ED" w:rsidP="006034ED">
      <w:pPr>
        <w:rPr>
          <w:rtl/>
        </w:rPr>
      </w:pPr>
      <w:r>
        <w:rPr>
          <w:rtl/>
        </w:rPr>
        <w:t xml:space="preserve">لطفا </w:t>
      </w:r>
      <w:r w:rsidRPr="00763F1C">
        <w:rPr>
          <w:i/>
          <w:iCs/>
          <w:rtl/>
        </w:rPr>
        <w:t>قبل از</w:t>
      </w:r>
      <w:r>
        <w:rPr>
          <w:rtl/>
        </w:rPr>
        <w:t xml:space="preserve"> اقدام، </w:t>
      </w:r>
      <w:r w:rsidRPr="00763F1C">
        <w:rPr>
          <w:b/>
          <w:bCs/>
          <w:rtl/>
        </w:rPr>
        <w:t>حتما</w:t>
      </w:r>
      <w:r>
        <w:rPr>
          <w:rtl/>
        </w:rPr>
        <w:t xml:space="preserve"> با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خود مشورت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1DA57E5" w14:textId="505F6901" w:rsidR="006034ED" w:rsidRDefault="006034ED" w:rsidP="006034ED">
      <w:pPr>
        <w:rPr>
          <w:rtl/>
        </w:rPr>
      </w:pPr>
      <w:r>
        <w:rPr>
          <w:rtl/>
        </w:rPr>
        <w:t>نکات مهم</w:t>
      </w:r>
    </w:p>
    <w:p w14:paraId="5BA64DCB" w14:textId="13FEC198" w:rsidR="006034ED" w:rsidRDefault="006034ED" w:rsidP="00763F1C">
      <w:pPr>
        <w:pStyle w:val="ListParagraph"/>
        <w:numPr>
          <w:ilvl w:val="0"/>
          <w:numId w:val="32"/>
        </w:numPr>
      </w:pPr>
      <w:r>
        <w:rPr>
          <w:rtl/>
        </w:rPr>
        <w:t>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</w:t>
      </w:r>
      <w:r>
        <w:t>CSS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تگ `&lt;</w:t>
      </w:r>
      <w:r>
        <w:t>em</w:t>
      </w:r>
      <w:r>
        <w:rPr>
          <w:rtl/>
        </w:rPr>
        <w:t>&gt;` (مورب)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مثال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آن را به رنگ قرمز، ز</w:t>
      </w:r>
      <w:r>
        <w:rPr>
          <w:rFonts w:hint="cs"/>
          <w:rtl/>
        </w:rPr>
        <w:t>ی</w:t>
      </w:r>
      <w:r>
        <w:rPr>
          <w:rFonts w:hint="eastAsia"/>
          <w:rtl/>
        </w:rPr>
        <w:t>رخط‌دار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خاص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3F1C" w14:paraId="42BDA009" w14:textId="77777777" w:rsidTr="00763F1C">
        <w:tc>
          <w:tcPr>
            <w:tcW w:w="9350" w:type="dxa"/>
            <w:shd w:val="clear" w:color="auto" w:fill="E2EFD9" w:themeFill="accent6" w:themeFillTint="33"/>
          </w:tcPr>
          <w:p w14:paraId="523D5769" w14:textId="77777777" w:rsidR="00763F1C" w:rsidRDefault="00763F1C" w:rsidP="00763F1C">
            <w:pPr>
              <w:pStyle w:val="code"/>
              <w:bidi w:val="0"/>
            </w:pPr>
            <w:r>
              <w:t>em {</w:t>
            </w:r>
          </w:p>
          <w:p w14:paraId="164F4119" w14:textId="77777777" w:rsidR="00763F1C" w:rsidRDefault="00763F1C" w:rsidP="00763F1C">
            <w:pPr>
              <w:pStyle w:val="code"/>
              <w:bidi w:val="0"/>
              <w:rPr>
                <w:rtl/>
              </w:rPr>
            </w:pPr>
            <w:r>
              <w:t xml:space="preserve">  font-style: normal; /* </w:t>
            </w:r>
            <w:r>
              <w:rPr>
                <w:rtl/>
              </w:rPr>
              <w:t>حذف حالت مورب</w:t>
            </w:r>
            <w:r>
              <w:t xml:space="preserve"> */</w:t>
            </w:r>
          </w:p>
          <w:p w14:paraId="79810969" w14:textId="77777777" w:rsidR="00763F1C" w:rsidRDefault="00763F1C" w:rsidP="00763F1C">
            <w:pPr>
              <w:pStyle w:val="code"/>
              <w:bidi w:val="0"/>
            </w:pPr>
            <w:r>
              <w:t xml:space="preserve">  color: red;</w:t>
            </w:r>
          </w:p>
          <w:p w14:paraId="6652FD39" w14:textId="77777777" w:rsidR="00763F1C" w:rsidRDefault="00763F1C" w:rsidP="00763F1C">
            <w:pPr>
              <w:pStyle w:val="code"/>
              <w:bidi w:val="0"/>
            </w:pPr>
            <w:r>
              <w:t xml:space="preserve">  background-color: yellow;</w:t>
            </w:r>
          </w:p>
          <w:p w14:paraId="458CB9B8" w14:textId="18C96C1F" w:rsidR="00763F1C" w:rsidRDefault="00763F1C" w:rsidP="00763F1C">
            <w:pPr>
              <w:pStyle w:val="code"/>
              <w:bidi w:val="0"/>
            </w:pPr>
            <w:r>
              <w:t>}</w:t>
            </w:r>
          </w:p>
        </w:tc>
      </w:tr>
    </w:tbl>
    <w:p w14:paraId="17D9A795" w14:textId="2793AC26" w:rsidR="00763F1C" w:rsidRDefault="00763F1C" w:rsidP="00763F1C">
      <w:hyperlink r:id="rId79" w:history="1">
        <w:r w:rsidRPr="00763F1C">
          <w:rPr>
            <w:rStyle w:val="Hyperlink"/>
          </w:rPr>
          <w:t>style</w:t>
        </w:r>
      </w:hyperlink>
    </w:p>
    <w:p w14:paraId="5804F5C7" w14:textId="304B79F4" w:rsidR="006034ED" w:rsidRDefault="006034ED" w:rsidP="00763F1C">
      <w:pPr>
        <w:pStyle w:val="ListParagraph"/>
        <w:numPr>
          <w:ilvl w:val="0"/>
          <w:numId w:val="32"/>
        </w:numPr>
      </w:pPr>
      <w:r>
        <w:rPr>
          <w:rtl/>
        </w:rPr>
        <w:t>سطح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em</w:t>
      </w:r>
      <w:r>
        <w:rPr>
          <w:rtl/>
        </w:rPr>
        <w:t>&gt;` را درون هم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سطح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3F1C" w14:paraId="629148A9" w14:textId="77777777" w:rsidTr="0042698B">
        <w:tc>
          <w:tcPr>
            <w:tcW w:w="9350" w:type="dxa"/>
            <w:shd w:val="clear" w:color="auto" w:fill="E2EFD9" w:themeFill="accent6" w:themeFillTint="33"/>
          </w:tcPr>
          <w:p w14:paraId="60CE39EE" w14:textId="36C549A0" w:rsidR="00763F1C" w:rsidRDefault="00763F1C" w:rsidP="00763F1C">
            <w:pPr>
              <w:bidi w:val="0"/>
            </w:pPr>
            <w:r w:rsidRPr="00763F1C">
              <w:t>&lt;p&gt;</w:t>
            </w:r>
            <w:r w:rsidRPr="00763F1C">
              <w:rPr>
                <w:rtl/>
              </w:rPr>
              <w:t>ا</w:t>
            </w:r>
            <w:r w:rsidRPr="00763F1C">
              <w:rPr>
                <w:rFonts w:hint="cs"/>
                <w:rtl/>
              </w:rPr>
              <w:t>ی</w:t>
            </w:r>
            <w:r w:rsidRPr="00763F1C">
              <w:rPr>
                <w:rFonts w:hint="eastAsia"/>
                <w:rtl/>
              </w:rPr>
              <w:t>ن</w:t>
            </w:r>
            <w:r w:rsidRPr="00763F1C">
              <w:t xml:space="preserve"> &lt;em&gt;</w:t>
            </w:r>
            <w:r w:rsidRPr="00763F1C">
              <w:rPr>
                <w:rtl/>
              </w:rPr>
              <w:t>بخش خ</w:t>
            </w:r>
            <w:r w:rsidRPr="00763F1C">
              <w:rPr>
                <w:rFonts w:hint="cs"/>
                <w:rtl/>
              </w:rPr>
              <w:t>ی</w:t>
            </w:r>
            <w:r w:rsidRPr="00763F1C">
              <w:rPr>
                <w:rFonts w:hint="eastAsia"/>
                <w:rtl/>
              </w:rPr>
              <w:t>ل</w:t>
            </w:r>
            <w:r w:rsidRPr="00763F1C">
              <w:rPr>
                <w:rFonts w:hint="cs"/>
                <w:rtl/>
              </w:rPr>
              <w:t>ی</w:t>
            </w:r>
            <w:r w:rsidRPr="00763F1C">
              <w:t xml:space="preserve"> &lt;em&gt;</w:t>
            </w:r>
            <w:r w:rsidRPr="00763F1C">
              <w:rPr>
                <w:rtl/>
              </w:rPr>
              <w:t>خ</w:t>
            </w:r>
            <w:r w:rsidRPr="00763F1C">
              <w:rPr>
                <w:rFonts w:hint="cs"/>
                <w:rtl/>
              </w:rPr>
              <w:t>ی</w:t>
            </w:r>
            <w:r w:rsidRPr="00763F1C">
              <w:rPr>
                <w:rFonts w:hint="eastAsia"/>
                <w:rtl/>
              </w:rPr>
              <w:t>ل</w:t>
            </w:r>
            <w:r w:rsidRPr="00763F1C">
              <w:rPr>
                <w:rFonts w:hint="cs"/>
                <w:rtl/>
              </w:rPr>
              <w:t>ی</w:t>
            </w:r>
            <w:r w:rsidRPr="00763F1C">
              <w:t xml:space="preserve">&lt;/em&gt; </w:t>
            </w:r>
            <w:r w:rsidRPr="00763F1C">
              <w:rPr>
                <w:rtl/>
              </w:rPr>
              <w:t>مهم</w:t>
            </w:r>
            <w:r w:rsidRPr="00763F1C">
              <w:t xml:space="preserve">&lt;/em&gt; </w:t>
            </w:r>
            <w:r w:rsidRPr="00763F1C">
              <w:rPr>
                <w:rtl/>
              </w:rPr>
              <w:t>است</w:t>
            </w:r>
            <w:r w:rsidRPr="00763F1C">
              <w:t>.&lt;/p&gt;</w:t>
            </w:r>
          </w:p>
        </w:tc>
      </w:tr>
    </w:tbl>
    <w:p w14:paraId="25EA805F" w14:textId="0CFB1616" w:rsidR="00763F1C" w:rsidRDefault="00763F1C" w:rsidP="00763F1C">
      <w:pPr>
        <w:rPr>
          <w:rtl/>
        </w:rPr>
      </w:pPr>
      <w:hyperlink r:id="rId80" w:history="1">
        <w:r w:rsidRPr="00763F1C">
          <w:rPr>
            <w:rStyle w:val="Hyperlink"/>
          </w:rPr>
          <w:t>Emphasis</w:t>
        </w:r>
      </w:hyperlink>
    </w:p>
    <w:p w14:paraId="2ADA2557" w14:textId="79A367A9" w:rsidR="006034ED" w:rsidRDefault="006034ED" w:rsidP="006034ED">
      <w:pPr>
        <w:rPr>
          <w:rtl/>
        </w:rPr>
      </w:pPr>
      <w:r>
        <w:rPr>
          <w:rtl/>
        </w:rPr>
        <w:lastRenderedPageBreak/>
        <w:t>3.  دسترس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 خوانندگان صفحه (</w:t>
      </w:r>
      <w:r>
        <w:t>Screen Readers</w:t>
      </w:r>
      <w:r>
        <w:rPr>
          <w:rtl/>
        </w:rPr>
        <w:t>) هنگام رس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به متن داخل `&lt;</w:t>
      </w:r>
      <w:r>
        <w:t>em</w:t>
      </w:r>
      <w:r>
        <w:rPr>
          <w:rtl/>
        </w:rPr>
        <w:t>&gt;`، لحن صدا</w:t>
      </w:r>
      <w:r>
        <w:rPr>
          <w:rFonts w:hint="cs"/>
          <w:rtl/>
        </w:rPr>
        <w:t>ی</w:t>
      </w:r>
      <w:r>
        <w:rPr>
          <w:rtl/>
        </w:rPr>
        <w:t xml:space="preserve"> خود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 xml:space="preserve"> و رو</w:t>
      </w:r>
      <w:r>
        <w:rPr>
          <w:rFonts w:hint="cs"/>
          <w:rtl/>
        </w:rPr>
        <w:t>ی</w:t>
      </w:r>
      <w:r>
        <w:rPr>
          <w:rtl/>
        </w:rPr>
        <w:t xml:space="preserve"> آن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و مهم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است.</w:t>
      </w:r>
    </w:p>
    <w:p w14:paraId="18E66A0E" w14:textId="18BDDFBA" w:rsidR="006034ED" w:rsidRDefault="006034ED" w:rsidP="006034ED">
      <w:pPr>
        <w:rPr>
          <w:rtl/>
        </w:rPr>
      </w:pPr>
      <w:r>
        <w:rPr>
          <w:rtl/>
        </w:rPr>
        <w:t>جمع‌بند</w:t>
      </w:r>
      <w:r>
        <w:rPr>
          <w:rFonts w:hint="cs"/>
          <w:rtl/>
        </w:rPr>
        <w:t>ی</w:t>
      </w:r>
    </w:p>
    <w:p w14:paraId="2DC14A8C" w14:textId="70E7E36B" w:rsidR="007704F3" w:rsidRDefault="006034ED" w:rsidP="006034ED">
      <w:r>
        <w:rPr>
          <w:rFonts w:hint="eastAsia"/>
          <w:rtl/>
        </w:rPr>
        <w:t>از</w:t>
      </w:r>
      <w:r>
        <w:rPr>
          <w:rtl/>
        </w:rPr>
        <w:t xml:space="preserve"> تگ `&lt;</w:t>
      </w:r>
      <w:r>
        <w:t>em</w:t>
      </w:r>
      <w:r>
        <w:rPr>
          <w:rtl/>
        </w:rPr>
        <w:t>&gt;` هرگاه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کلمه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عبارت در جمله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بگذار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نه تنها ظاهر متن را ز</w:t>
      </w:r>
      <w:r>
        <w:rPr>
          <w:rFonts w:hint="cs"/>
          <w:rtl/>
        </w:rPr>
        <w:t>ی</w:t>
      </w:r>
      <w:r>
        <w:rPr>
          <w:rFonts w:hint="eastAsia"/>
          <w:rtl/>
        </w:rPr>
        <w:t>باتر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کند،</w:t>
      </w:r>
      <w:r>
        <w:rPr>
          <w:rtl/>
        </w:rPr>
        <w:t xml:space="preserve"> بلکه معنا</w:t>
      </w:r>
      <w:r>
        <w:rPr>
          <w:rFonts w:hint="cs"/>
          <w:rtl/>
        </w:rPr>
        <w:t>ی</w:t>
      </w:r>
      <w:r>
        <w:rPr>
          <w:rtl/>
        </w:rPr>
        <w:t xml:space="preserve"> آن را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غن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کرده و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افراد ناب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tl/>
        </w:rPr>
        <w:t xml:space="preserve"> قابل درک‌تر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>.</w:t>
      </w:r>
    </w:p>
    <w:p w14:paraId="10EA291B" w14:textId="2E8EAA8C" w:rsidR="00763F1C" w:rsidRDefault="0042698B" w:rsidP="0042698B">
      <w:pPr>
        <w:pStyle w:val="Heading2"/>
        <w:rPr>
          <w:rtl/>
        </w:rPr>
      </w:pPr>
      <w:hyperlink r:id="rId81" w:history="1">
        <w:bookmarkStart w:id="75" w:name="_Toc211464513"/>
        <w:r w:rsidRPr="00C73FCA">
          <w:rPr>
            <w:rStyle w:val="Hyperlink"/>
            <w:rFonts w:hint="cs"/>
            <w:rtl/>
          </w:rPr>
          <w:t xml:space="preserve">بررسی تفاوت‌های </w:t>
        </w:r>
        <w:r w:rsidRPr="00C73FCA">
          <w:rPr>
            <w:rStyle w:val="Hyperlink"/>
          </w:rPr>
          <w:t>display</w:t>
        </w:r>
        <w:r w:rsidRPr="00C73FCA">
          <w:rPr>
            <w:rStyle w:val="Hyperlink"/>
            <w:rFonts w:hint="cs"/>
            <w:rtl/>
          </w:rPr>
          <w:t xml:space="preserve"> های </w:t>
        </w:r>
        <w:r w:rsidRPr="00C73FCA">
          <w:rPr>
            <w:rStyle w:val="Hyperlink"/>
          </w:rPr>
          <w:t>Inline</w:t>
        </w:r>
        <w:r w:rsidRPr="00C73FCA">
          <w:rPr>
            <w:rStyle w:val="Hyperlink"/>
            <w:rFonts w:hint="cs"/>
            <w:rtl/>
          </w:rPr>
          <w:t xml:space="preserve"> و </w:t>
        </w:r>
        <w:r w:rsidRPr="00C73FCA">
          <w:rPr>
            <w:rStyle w:val="Hyperlink"/>
          </w:rPr>
          <w:t>block</w:t>
        </w:r>
        <w:bookmarkEnd w:id="75"/>
      </w:hyperlink>
    </w:p>
    <w:p w14:paraId="49011595" w14:textId="5CBA3630" w:rsidR="00485DF6" w:rsidRDefault="00485DF6" w:rsidP="00485DF6">
      <w:pPr>
        <w:rPr>
          <w:rtl/>
        </w:rPr>
      </w:pPr>
      <w:r>
        <w:rPr>
          <w:rtl/>
        </w:rPr>
        <w:t xml:space="preserve">حتما! در ادامه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کامل و ساختار</w:t>
      </w:r>
      <w:r>
        <w:rPr>
          <w:rFonts w:hint="cs"/>
          <w:rtl/>
        </w:rPr>
        <w:t>ی</w:t>
      </w:r>
      <w:r>
        <w:rPr>
          <w:rFonts w:hint="eastAsia"/>
          <w:rtl/>
        </w:rPr>
        <w:t>افته</w:t>
      </w:r>
      <w:r>
        <w:rPr>
          <w:rtl/>
        </w:rPr>
        <w:t xml:space="preserve"> از تفاوت‌ها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المان‌ها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Inline</w:t>
      </w:r>
      <w:r>
        <w:rPr>
          <w:rtl/>
        </w:rPr>
        <w:t xml:space="preserve"> و </w:t>
      </w:r>
      <w:r>
        <w:t>Block</w:t>
      </w:r>
      <w:r>
        <w:rPr>
          <w:rtl/>
        </w:rPr>
        <w:t xml:space="preserve"> در </w:t>
      </w:r>
      <w:r>
        <w:t>CSS</w:t>
      </w:r>
      <w:r>
        <w:rPr>
          <w:rtl/>
        </w:rPr>
        <w:t xml:space="preserve">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A5AF25F" w14:textId="63CFE771" w:rsidR="00485DF6" w:rsidRDefault="00485DF6" w:rsidP="00485DF6">
      <w:pPr>
        <w:rPr>
          <w:rtl/>
        </w:rPr>
      </w:pPr>
      <w:r>
        <w:rPr>
          <w:rtl/>
        </w:rPr>
        <w:t>خلاصه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0FB15291" w14:textId="507D8937" w:rsidR="00485DF6" w:rsidRDefault="00485DF6" w:rsidP="00485DF6">
      <w:pPr>
        <w:rPr>
          <w:rtl/>
        </w:rPr>
      </w:pPr>
      <w:r>
        <w:rPr>
          <w:rtl/>
        </w:rPr>
        <w:t>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بلوک</w:t>
      </w:r>
      <w:r>
        <w:rPr>
          <w:rFonts w:hint="cs"/>
          <w:rtl/>
        </w:rPr>
        <w:t>ی</w:t>
      </w:r>
      <w:r>
        <w:rPr>
          <w:rtl/>
        </w:rPr>
        <w:t xml:space="preserve"> (`</w:t>
      </w:r>
      <w:r>
        <w:t>display: block</w:t>
      </w:r>
      <w:r>
        <w:rPr>
          <w:rtl/>
        </w:rPr>
        <w:t xml:space="preserve">`):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آجر است. کل عرض موجود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و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شروع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آن ارتفاع و عرض بده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جعبه بزرگ آن را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0B93408" w14:textId="6998E9DE" w:rsidR="00485DF6" w:rsidRDefault="00485DF6" w:rsidP="00485DF6">
      <w:pPr>
        <w:rPr>
          <w:rtl/>
        </w:rPr>
      </w:pPr>
      <w:r>
        <w:rPr>
          <w:rtl/>
        </w:rPr>
        <w:t>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درون‌خط</w:t>
      </w:r>
      <w:r>
        <w:rPr>
          <w:rFonts w:hint="cs"/>
          <w:rtl/>
        </w:rPr>
        <w:t>ی</w:t>
      </w:r>
      <w:r>
        <w:rPr>
          <w:rtl/>
        </w:rPr>
        <w:t xml:space="preserve"> (`</w:t>
      </w:r>
      <w:r>
        <w:t>display: inline</w:t>
      </w:r>
      <w:r>
        <w:rPr>
          <w:rtl/>
        </w:rPr>
        <w:t xml:space="preserve">`):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کلمه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پاراگراف است. فقط به اندازه محتوا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فضا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و در کنار عناصر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ارتفاع و عرض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 آن بده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30FA51FC" w14:textId="6C87C98F" w:rsidR="00485DF6" w:rsidRDefault="00485DF6" w:rsidP="00485DF6">
      <w:r>
        <w:rPr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جزئ</w:t>
      </w:r>
      <w:r>
        <w:rPr>
          <w:rFonts w:hint="cs"/>
          <w:rtl/>
        </w:rPr>
        <w:t>ی</w:t>
      </w:r>
      <w:r>
        <w:rPr>
          <w:rtl/>
        </w:rPr>
        <w:t xml:space="preserve"> تفاوت‌ها</w:t>
      </w:r>
    </w:p>
    <w:p w14:paraId="7D5DEE32" w14:textId="77777777" w:rsidR="00485DF6" w:rsidRDefault="00485DF6" w:rsidP="00485DF6">
      <w:pPr>
        <w:rPr>
          <w:rtl/>
        </w:rPr>
      </w:pPr>
    </w:p>
    <w:tbl>
      <w:tblPr>
        <w:tblStyle w:val="TableGrid"/>
        <w:bidiVisual/>
        <w:tblW w:w="9381" w:type="dxa"/>
        <w:tblLook w:val="04A0" w:firstRow="1" w:lastRow="0" w:firstColumn="1" w:lastColumn="0" w:noHBand="0" w:noVBand="1"/>
      </w:tblPr>
      <w:tblGrid>
        <w:gridCol w:w="3127"/>
        <w:gridCol w:w="3127"/>
        <w:gridCol w:w="3127"/>
      </w:tblGrid>
      <w:tr w:rsidR="00485DF6" w:rsidRPr="00485DF6" w14:paraId="75F5E773" w14:textId="77777777" w:rsidTr="00485DF6">
        <w:trPr>
          <w:trHeight w:val="790"/>
        </w:trPr>
        <w:tc>
          <w:tcPr>
            <w:tcW w:w="3127" w:type="dxa"/>
          </w:tcPr>
          <w:p w14:paraId="7AB276F6" w14:textId="77777777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و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ژگ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</w:t>
            </w:r>
          </w:p>
        </w:tc>
        <w:tc>
          <w:tcPr>
            <w:tcW w:w="3127" w:type="dxa"/>
          </w:tcPr>
          <w:p w14:paraId="2B8ABE91" w14:textId="77777777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`</w:t>
            </w:r>
            <w:r w:rsidRPr="00485DF6">
              <w:t>display: block</w:t>
            </w:r>
            <w:r w:rsidRPr="00485DF6">
              <w:rPr>
                <w:rtl/>
              </w:rPr>
              <w:t>` (بلوک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) </w:t>
            </w:r>
          </w:p>
        </w:tc>
        <w:tc>
          <w:tcPr>
            <w:tcW w:w="3127" w:type="dxa"/>
          </w:tcPr>
          <w:p w14:paraId="04BD9C9E" w14:textId="77777777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`</w:t>
            </w:r>
            <w:r w:rsidRPr="00485DF6">
              <w:t>display: inline</w:t>
            </w:r>
            <w:r w:rsidRPr="00485DF6">
              <w:rPr>
                <w:rtl/>
              </w:rPr>
              <w:t>` (درون‌خط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) </w:t>
            </w:r>
          </w:p>
        </w:tc>
      </w:tr>
      <w:tr w:rsidR="00485DF6" w:rsidRPr="00485DF6" w14:paraId="1B9EADB8" w14:textId="77777777" w:rsidTr="00485DF6">
        <w:trPr>
          <w:trHeight w:val="1582"/>
        </w:trPr>
        <w:tc>
          <w:tcPr>
            <w:tcW w:w="3127" w:type="dxa"/>
          </w:tcPr>
          <w:p w14:paraId="413C3A81" w14:textId="1043E8B6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شروع و پا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ان</w:t>
            </w:r>
            <w:r w:rsidRPr="00485DF6">
              <w:rPr>
                <w:rtl/>
              </w:rPr>
              <w:t xml:space="preserve"> </w:t>
            </w:r>
          </w:p>
        </w:tc>
        <w:tc>
          <w:tcPr>
            <w:tcW w:w="3127" w:type="dxa"/>
          </w:tcPr>
          <w:p w14:paraId="3E9D4619" w14:textId="6A8B0F9C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هم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شه</w:t>
            </w:r>
            <w:r w:rsidRPr="00485DF6">
              <w:rPr>
                <w:rtl/>
              </w:rPr>
              <w:t xml:space="preserve"> در 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ک</w:t>
            </w:r>
            <w:r w:rsidRPr="00485DF6">
              <w:rPr>
                <w:rtl/>
              </w:rPr>
              <w:t xml:space="preserve"> خط جد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د</w:t>
            </w:r>
            <w:r w:rsidRPr="00485DF6">
              <w:rPr>
                <w:rtl/>
              </w:rPr>
              <w:t xml:space="preserve"> شروع 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شود</w:t>
            </w:r>
            <w:r w:rsidRPr="00485DF6">
              <w:rPr>
                <w:rtl/>
              </w:rPr>
              <w:t xml:space="preserve">. </w:t>
            </w:r>
          </w:p>
        </w:tc>
        <w:tc>
          <w:tcPr>
            <w:tcW w:w="3127" w:type="dxa"/>
          </w:tcPr>
          <w:p w14:paraId="329701C1" w14:textId="5B40FF96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در جر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ان</w:t>
            </w:r>
            <w:r w:rsidRPr="00485DF6">
              <w:rPr>
                <w:rtl/>
              </w:rPr>
              <w:t xml:space="preserve"> عاد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متن و در کنار عناصر 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گر</w:t>
            </w:r>
            <w:r w:rsidRPr="00485DF6">
              <w:rPr>
                <w:rtl/>
              </w:rPr>
              <w:t xml:space="preserve"> قرار 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رد</w:t>
            </w:r>
            <w:r w:rsidRPr="00485DF6">
              <w:rPr>
                <w:rtl/>
              </w:rPr>
              <w:t xml:space="preserve">. </w:t>
            </w:r>
          </w:p>
        </w:tc>
      </w:tr>
      <w:tr w:rsidR="00485DF6" w:rsidRPr="00485DF6" w14:paraId="17DF4ECC" w14:textId="77777777" w:rsidTr="00485DF6">
        <w:trPr>
          <w:trHeight w:val="1977"/>
        </w:trPr>
        <w:tc>
          <w:tcPr>
            <w:tcW w:w="3127" w:type="dxa"/>
          </w:tcPr>
          <w:p w14:paraId="5B8FDCE8" w14:textId="1B58AB08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lastRenderedPageBreak/>
              <w:t xml:space="preserve"> عرض (</w:t>
            </w:r>
            <w:r w:rsidRPr="00485DF6">
              <w:t>Width</w:t>
            </w:r>
            <w:r w:rsidRPr="00485DF6">
              <w:rPr>
                <w:rtl/>
              </w:rPr>
              <w:t xml:space="preserve">) </w:t>
            </w:r>
          </w:p>
        </w:tc>
        <w:tc>
          <w:tcPr>
            <w:tcW w:w="3127" w:type="dxa"/>
          </w:tcPr>
          <w:p w14:paraId="391AA4F2" w14:textId="06D2681E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به طور پ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ش‌فرض</w:t>
            </w:r>
            <w:r w:rsidRPr="00485DF6">
              <w:rPr>
                <w:rtl/>
              </w:rPr>
              <w:t xml:space="preserve"> کل عرض والد را اشغال 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کند</w:t>
            </w:r>
            <w:r w:rsidRPr="00485DF6">
              <w:rPr>
                <w:rtl/>
              </w:rPr>
              <w:t xml:space="preserve">. </w:t>
            </w:r>
          </w:p>
        </w:tc>
        <w:tc>
          <w:tcPr>
            <w:tcW w:w="3127" w:type="dxa"/>
          </w:tcPr>
          <w:p w14:paraId="4E36AAA2" w14:textId="4794089E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فقط به عرض محتوا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خودش است. تنظ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م</w:t>
            </w:r>
            <w:r w:rsidRPr="00485DF6">
              <w:rPr>
                <w:rtl/>
              </w:rPr>
              <w:t xml:space="preserve"> `</w:t>
            </w:r>
            <w:r w:rsidRPr="00485DF6">
              <w:t>width</w:t>
            </w:r>
            <w:r w:rsidRPr="00485DF6">
              <w:rPr>
                <w:rtl/>
              </w:rPr>
              <w:t>` ب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اثر</w:t>
            </w:r>
            <w:r w:rsidRPr="00485DF6">
              <w:rPr>
                <w:rtl/>
              </w:rPr>
              <w:t xml:space="preserve"> است. </w:t>
            </w:r>
          </w:p>
        </w:tc>
      </w:tr>
      <w:tr w:rsidR="00485DF6" w:rsidRPr="00485DF6" w14:paraId="650B2002" w14:textId="77777777" w:rsidTr="00485DF6">
        <w:trPr>
          <w:trHeight w:val="1977"/>
        </w:trPr>
        <w:tc>
          <w:tcPr>
            <w:tcW w:w="3127" w:type="dxa"/>
          </w:tcPr>
          <w:p w14:paraId="37702836" w14:textId="56D81C3B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ارتفاع (</w:t>
            </w:r>
            <w:r w:rsidRPr="00485DF6">
              <w:t>Height</w:t>
            </w:r>
            <w:r w:rsidRPr="00485DF6">
              <w:rPr>
                <w:rtl/>
              </w:rPr>
              <w:t xml:space="preserve">) </w:t>
            </w:r>
          </w:p>
        </w:tc>
        <w:tc>
          <w:tcPr>
            <w:tcW w:w="3127" w:type="dxa"/>
          </w:tcPr>
          <w:p w14:paraId="64C36C91" w14:textId="77777777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توان</w:t>
            </w:r>
            <w:r w:rsidRPr="00485DF6">
              <w:rPr>
                <w:rtl/>
              </w:rPr>
              <w:t xml:space="preserve"> `</w:t>
            </w:r>
            <w:r w:rsidRPr="00485DF6">
              <w:t>height</w:t>
            </w:r>
            <w:r w:rsidRPr="00485DF6">
              <w:rPr>
                <w:rtl/>
              </w:rPr>
              <w:t>` را تنظ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م</w:t>
            </w:r>
            <w:r w:rsidRPr="00485DF6">
              <w:rPr>
                <w:rtl/>
              </w:rPr>
              <w:t xml:space="preserve"> کرد. </w:t>
            </w:r>
          </w:p>
        </w:tc>
        <w:tc>
          <w:tcPr>
            <w:tcW w:w="3127" w:type="dxa"/>
          </w:tcPr>
          <w:p w14:paraId="3828E56C" w14:textId="77777777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تنظ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م</w:t>
            </w:r>
            <w:r w:rsidRPr="00485DF6">
              <w:rPr>
                <w:rtl/>
              </w:rPr>
              <w:t xml:space="preserve"> `</w:t>
            </w:r>
            <w:r w:rsidRPr="00485DF6">
              <w:t>height</w:t>
            </w:r>
            <w:r w:rsidRPr="00485DF6">
              <w:rPr>
                <w:rtl/>
              </w:rPr>
              <w:t>` ب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اثر</w:t>
            </w:r>
            <w:r w:rsidRPr="00485DF6">
              <w:rPr>
                <w:rtl/>
              </w:rPr>
              <w:t xml:space="preserve"> است. ارتفاع از خط متن (</w:t>
            </w:r>
            <w:r w:rsidRPr="00485DF6">
              <w:t>line-height</w:t>
            </w:r>
            <w:r w:rsidRPr="00485DF6">
              <w:rPr>
                <w:rtl/>
              </w:rPr>
              <w:t>) تأث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</w:t>
            </w:r>
            <w:r w:rsidRPr="00485DF6">
              <w:rPr>
                <w:rtl/>
              </w:rPr>
              <w:t xml:space="preserve"> 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رد</w:t>
            </w:r>
            <w:r w:rsidRPr="00485DF6">
              <w:rPr>
                <w:rtl/>
              </w:rPr>
              <w:t xml:space="preserve">. </w:t>
            </w:r>
          </w:p>
        </w:tc>
      </w:tr>
      <w:tr w:rsidR="00485DF6" w:rsidRPr="00485DF6" w14:paraId="3D661942" w14:textId="77777777" w:rsidTr="00485DF6">
        <w:trPr>
          <w:trHeight w:val="3175"/>
        </w:trPr>
        <w:tc>
          <w:tcPr>
            <w:tcW w:w="3127" w:type="dxa"/>
          </w:tcPr>
          <w:p w14:paraId="51565E6A" w14:textId="4B2E1160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حاش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ه</w:t>
            </w:r>
            <w:r w:rsidRPr="00485DF6">
              <w:rPr>
                <w:rtl/>
              </w:rPr>
              <w:t xml:space="preserve"> (</w:t>
            </w:r>
            <w:r w:rsidRPr="00485DF6">
              <w:t>Margin</w:t>
            </w:r>
            <w:r w:rsidRPr="00485DF6">
              <w:rPr>
                <w:rtl/>
              </w:rPr>
              <w:t xml:space="preserve">) </w:t>
            </w:r>
          </w:p>
        </w:tc>
        <w:tc>
          <w:tcPr>
            <w:tcW w:w="3127" w:type="dxa"/>
          </w:tcPr>
          <w:p w14:paraId="7970DA40" w14:textId="39FD8883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چهار طرف (بالا، راست، پا</w:t>
            </w:r>
            <w:r w:rsidRPr="00485DF6">
              <w:rPr>
                <w:rFonts w:hint="cs"/>
                <w:rtl/>
              </w:rPr>
              <w:t>یی</w:t>
            </w:r>
            <w:r w:rsidRPr="00485DF6">
              <w:rPr>
                <w:rFonts w:hint="eastAsia"/>
                <w:rtl/>
              </w:rPr>
              <w:t>ن،</w:t>
            </w:r>
            <w:r w:rsidRPr="00485DF6">
              <w:rPr>
                <w:rtl/>
              </w:rPr>
              <w:t xml:space="preserve"> چپ) قابل تنظ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م</w:t>
            </w:r>
            <w:r w:rsidRPr="00485DF6">
              <w:rPr>
                <w:rtl/>
              </w:rPr>
              <w:t xml:space="preserve"> است. </w:t>
            </w:r>
          </w:p>
        </w:tc>
        <w:tc>
          <w:tcPr>
            <w:tcW w:w="3127" w:type="dxa"/>
          </w:tcPr>
          <w:p w14:paraId="7971CFF8" w14:textId="74D4CDF1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فقط حاش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ه</w:t>
            </w:r>
            <w:r w:rsidRPr="00485DF6">
              <w:rPr>
                <w:rtl/>
              </w:rPr>
              <w:t xml:space="preserve"> چپ و راست (افق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>) قابل تنظ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م</w:t>
            </w:r>
            <w:r w:rsidRPr="00485DF6">
              <w:rPr>
                <w:rtl/>
              </w:rPr>
              <w:t xml:space="preserve"> است. حاش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ه</w:t>
            </w:r>
            <w:r w:rsidRPr="00485DF6">
              <w:rPr>
                <w:rtl/>
              </w:rPr>
              <w:t xml:space="preserve"> بالا و پا</w:t>
            </w:r>
            <w:r w:rsidRPr="00485DF6">
              <w:rPr>
                <w:rFonts w:hint="cs"/>
                <w:rtl/>
              </w:rPr>
              <w:t>یی</w:t>
            </w:r>
            <w:r w:rsidRPr="00485DF6">
              <w:rPr>
                <w:rFonts w:hint="eastAsia"/>
                <w:rtl/>
              </w:rPr>
              <w:t>ن</w:t>
            </w:r>
            <w:r w:rsidRPr="00485DF6">
              <w:rPr>
                <w:rtl/>
              </w:rPr>
              <w:t xml:space="preserve"> ب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اثر</w:t>
            </w:r>
            <w:r w:rsidRPr="00485DF6">
              <w:rPr>
                <w:rtl/>
              </w:rPr>
              <w:t xml:space="preserve"> است و رو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عناصر 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گر</w:t>
            </w:r>
            <w:r w:rsidRPr="00485DF6">
              <w:rPr>
                <w:rtl/>
              </w:rPr>
              <w:t xml:space="preserve"> تأث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</w:t>
            </w:r>
            <w:r w:rsidRPr="00485DF6">
              <w:rPr>
                <w:rtl/>
              </w:rPr>
              <w:t xml:space="preserve"> نم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گذارد</w:t>
            </w:r>
            <w:r w:rsidRPr="00485DF6">
              <w:rPr>
                <w:rtl/>
              </w:rPr>
              <w:t xml:space="preserve">. </w:t>
            </w:r>
          </w:p>
        </w:tc>
      </w:tr>
      <w:tr w:rsidR="00485DF6" w:rsidRPr="00485DF6" w14:paraId="3EAE88CB" w14:textId="77777777" w:rsidTr="00485DF6">
        <w:trPr>
          <w:trHeight w:val="3164"/>
        </w:trPr>
        <w:tc>
          <w:tcPr>
            <w:tcW w:w="3127" w:type="dxa"/>
          </w:tcPr>
          <w:p w14:paraId="0C4FADCE" w14:textId="0E250E3A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پد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نگ</w:t>
            </w:r>
            <w:r w:rsidRPr="00485DF6">
              <w:rPr>
                <w:rtl/>
              </w:rPr>
              <w:t xml:space="preserve"> (</w:t>
            </w:r>
            <w:r w:rsidRPr="00485DF6">
              <w:t>Padding</w:t>
            </w:r>
            <w:r w:rsidRPr="00485DF6">
              <w:rPr>
                <w:rtl/>
              </w:rPr>
              <w:t xml:space="preserve">) </w:t>
            </w:r>
          </w:p>
        </w:tc>
        <w:tc>
          <w:tcPr>
            <w:tcW w:w="3127" w:type="dxa"/>
          </w:tcPr>
          <w:p w14:paraId="67CB6132" w14:textId="099CE279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چهار طرف قابل تنظ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م</w:t>
            </w:r>
            <w:r w:rsidRPr="00485DF6">
              <w:rPr>
                <w:rtl/>
              </w:rPr>
              <w:t xml:space="preserve"> است. </w:t>
            </w:r>
          </w:p>
        </w:tc>
        <w:tc>
          <w:tcPr>
            <w:tcW w:w="3127" w:type="dxa"/>
          </w:tcPr>
          <w:p w14:paraId="005C9F33" w14:textId="2AD5EF50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چهار طرف قابل تنظ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م</w:t>
            </w:r>
            <w:r w:rsidRPr="00485DF6">
              <w:rPr>
                <w:rtl/>
              </w:rPr>
              <w:t xml:space="preserve"> است، اما پد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نگ</w:t>
            </w:r>
            <w:r w:rsidRPr="00485DF6">
              <w:rPr>
                <w:rtl/>
              </w:rPr>
              <w:t xml:space="preserve"> بالا و پا</w:t>
            </w:r>
            <w:r w:rsidRPr="00485DF6">
              <w:rPr>
                <w:rFonts w:hint="cs"/>
                <w:rtl/>
              </w:rPr>
              <w:t>یی</w:t>
            </w:r>
            <w:r w:rsidRPr="00485DF6">
              <w:rPr>
                <w:rFonts w:hint="eastAsia"/>
                <w:rtl/>
              </w:rPr>
              <w:t>ن</w:t>
            </w:r>
            <w:r w:rsidRPr="00485DF6">
              <w:rPr>
                <w:rtl/>
              </w:rPr>
              <w:t xml:space="preserve"> ممکن است رو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عناصر مجاور همپوشان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(</w:t>
            </w:r>
            <w:r w:rsidRPr="00485DF6">
              <w:t>Overlap</w:t>
            </w:r>
            <w:r w:rsidRPr="00485DF6">
              <w:rPr>
                <w:rtl/>
              </w:rPr>
              <w:t xml:space="preserve">) داشته باشد. </w:t>
            </w:r>
          </w:p>
        </w:tc>
      </w:tr>
      <w:tr w:rsidR="00485DF6" w:rsidRPr="00485DF6" w14:paraId="270F4165" w14:textId="77777777" w:rsidTr="00485DF6">
        <w:trPr>
          <w:trHeight w:val="3175"/>
        </w:trPr>
        <w:tc>
          <w:tcPr>
            <w:tcW w:w="3127" w:type="dxa"/>
          </w:tcPr>
          <w:p w14:paraId="6C1A8CBC" w14:textId="06200335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lastRenderedPageBreak/>
              <w:t xml:space="preserve"> قابل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ت</w:t>
            </w:r>
            <w:r w:rsidRPr="00485DF6">
              <w:rPr>
                <w:rtl/>
              </w:rPr>
              <w:t xml:space="preserve"> قرارگ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درون </w:t>
            </w:r>
          </w:p>
        </w:tc>
        <w:tc>
          <w:tcPr>
            <w:tcW w:w="3127" w:type="dxa"/>
          </w:tcPr>
          <w:p w14:paraId="5196031B" w14:textId="77777777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تواند</w:t>
            </w:r>
            <w:r w:rsidRPr="00485DF6">
              <w:rPr>
                <w:rtl/>
              </w:rPr>
              <w:t xml:space="preserve"> سا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</w:t>
            </w:r>
            <w:r w:rsidRPr="00485DF6">
              <w:rPr>
                <w:rtl/>
              </w:rPr>
              <w:t xml:space="preserve"> عناصر </w:t>
            </w:r>
            <w:r w:rsidRPr="00485DF6">
              <w:t>Block</w:t>
            </w:r>
            <w:r w:rsidRPr="00485DF6">
              <w:rPr>
                <w:rtl/>
              </w:rPr>
              <w:t xml:space="preserve"> و </w:t>
            </w:r>
            <w:r w:rsidRPr="00485DF6">
              <w:t>Inline</w:t>
            </w:r>
            <w:r w:rsidRPr="00485DF6">
              <w:rPr>
                <w:rtl/>
              </w:rPr>
              <w:t xml:space="preserve"> را در خود جا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دهد. </w:t>
            </w:r>
          </w:p>
        </w:tc>
        <w:tc>
          <w:tcPr>
            <w:tcW w:w="3127" w:type="dxa"/>
          </w:tcPr>
          <w:p w14:paraId="0301F190" w14:textId="31177E12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فقط 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تواند</w:t>
            </w:r>
            <w:r w:rsidRPr="00485DF6">
              <w:rPr>
                <w:rtl/>
              </w:rPr>
              <w:t xml:space="preserve"> داده‌ها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متن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و سا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</w:t>
            </w:r>
            <w:r w:rsidRPr="00485DF6">
              <w:rPr>
                <w:rtl/>
              </w:rPr>
              <w:t xml:space="preserve"> عناصر </w:t>
            </w:r>
            <w:r w:rsidRPr="00485DF6">
              <w:t>Inline</w:t>
            </w:r>
            <w:r w:rsidRPr="00485DF6">
              <w:rPr>
                <w:rtl/>
              </w:rPr>
              <w:t xml:space="preserve"> را در خود جا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دهد. نبا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د</w:t>
            </w:r>
            <w:r w:rsidRPr="00485DF6">
              <w:rPr>
                <w:rtl/>
              </w:rPr>
              <w:t xml:space="preserve"> 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ک</w:t>
            </w:r>
            <w:r w:rsidRPr="00485DF6">
              <w:rPr>
                <w:rtl/>
              </w:rPr>
              <w:t xml:space="preserve"> عنصر </w:t>
            </w:r>
            <w:r w:rsidRPr="00485DF6">
              <w:t>Block</w:t>
            </w:r>
            <w:r w:rsidRPr="00485DF6">
              <w:rPr>
                <w:rtl/>
              </w:rPr>
              <w:t xml:space="preserve"> درون 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ک</w:t>
            </w:r>
            <w:r w:rsidRPr="00485DF6">
              <w:rPr>
                <w:rtl/>
              </w:rPr>
              <w:t xml:space="preserve"> عنصر </w:t>
            </w:r>
            <w:r w:rsidRPr="00485DF6">
              <w:t>Inline</w:t>
            </w:r>
            <w:r w:rsidRPr="00485DF6">
              <w:rPr>
                <w:rtl/>
              </w:rPr>
              <w:t xml:space="preserve"> قرار بگ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رد</w:t>
            </w:r>
            <w:r w:rsidRPr="00485DF6">
              <w:rPr>
                <w:rtl/>
              </w:rPr>
              <w:t xml:space="preserve">. </w:t>
            </w:r>
          </w:p>
        </w:tc>
      </w:tr>
    </w:tbl>
    <w:p w14:paraId="1EF5BE2A" w14:textId="77777777" w:rsidR="00485DF6" w:rsidRDefault="00485DF6" w:rsidP="00485DF6">
      <w:pPr>
        <w:rPr>
          <w:rtl/>
        </w:rPr>
      </w:pPr>
    </w:p>
    <w:p w14:paraId="2672FEFA" w14:textId="1D60FBB7" w:rsidR="00485DF6" w:rsidRDefault="00485DF6" w:rsidP="00485DF6">
      <w:r>
        <w:rPr>
          <w:rtl/>
        </w:rPr>
        <w:t xml:space="preserve"> مثال عمل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درک بهتر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DF6" w14:paraId="08FCDC34" w14:textId="77777777" w:rsidTr="00485DF6">
        <w:tc>
          <w:tcPr>
            <w:tcW w:w="9350" w:type="dxa"/>
            <w:shd w:val="clear" w:color="auto" w:fill="E2EFD9" w:themeFill="accent6" w:themeFillTint="33"/>
          </w:tcPr>
          <w:p w14:paraId="69CC032B" w14:textId="77777777" w:rsidR="00485DF6" w:rsidRDefault="00485DF6" w:rsidP="00485DF6">
            <w:pPr>
              <w:pStyle w:val="code"/>
              <w:bidi w:val="0"/>
            </w:pPr>
            <w:r>
              <w:t>&lt;!DOCTYPE html&gt;</w:t>
            </w:r>
          </w:p>
          <w:p w14:paraId="52A2653C" w14:textId="77777777" w:rsidR="00485DF6" w:rsidRDefault="00485DF6" w:rsidP="00485DF6">
            <w:pPr>
              <w:pStyle w:val="code"/>
              <w:bidi w:val="0"/>
            </w:pPr>
            <w:r>
              <w:t>&lt;html&gt;</w:t>
            </w:r>
          </w:p>
          <w:p w14:paraId="3B128424" w14:textId="77777777" w:rsidR="00485DF6" w:rsidRDefault="00485DF6" w:rsidP="00485DF6">
            <w:pPr>
              <w:pStyle w:val="code"/>
              <w:bidi w:val="0"/>
            </w:pPr>
            <w:r>
              <w:t>&lt;head&gt;</w:t>
            </w:r>
          </w:p>
          <w:p w14:paraId="50642EA5" w14:textId="77777777" w:rsidR="00485DF6" w:rsidRDefault="00485DF6" w:rsidP="00485DF6">
            <w:pPr>
              <w:pStyle w:val="code"/>
              <w:bidi w:val="0"/>
            </w:pPr>
            <w:r>
              <w:t>&lt;style&gt;</w:t>
            </w:r>
          </w:p>
          <w:p w14:paraId="2E5E5A6A" w14:textId="77777777" w:rsidR="00485DF6" w:rsidRDefault="00485DF6" w:rsidP="00485DF6">
            <w:pPr>
              <w:pStyle w:val="code"/>
              <w:bidi w:val="0"/>
            </w:pPr>
            <w:r>
              <w:t>.block-example {</w:t>
            </w:r>
          </w:p>
          <w:p w14:paraId="74BF729D" w14:textId="77777777" w:rsidR="00485DF6" w:rsidRDefault="00485DF6" w:rsidP="00485DF6">
            <w:pPr>
              <w:pStyle w:val="code"/>
              <w:bidi w:val="0"/>
            </w:pPr>
            <w:r>
              <w:t xml:space="preserve">  display: block;</w:t>
            </w:r>
          </w:p>
          <w:p w14:paraId="6F9CF6A1" w14:textId="77777777" w:rsidR="00485DF6" w:rsidRDefault="00485DF6" w:rsidP="00485DF6">
            <w:pPr>
              <w:pStyle w:val="code"/>
              <w:bidi w:val="0"/>
            </w:pPr>
            <w:r>
              <w:t xml:space="preserve">  background-color: lightblue;</w:t>
            </w:r>
          </w:p>
          <w:p w14:paraId="73AE7998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margin: 10px 0; /* </w:t>
            </w:r>
            <w:r>
              <w:rPr>
                <w:rFonts w:cs="IRANSansWeb(FaNum) Light"/>
                <w:rtl/>
              </w:rPr>
              <w:t>حاش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 xml:space="preserve"> بالا و پا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دارد</w:t>
            </w:r>
            <w:r>
              <w:t xml:space="preserve"> */</w:t>
            </w:r>
          </w:p>
          <w:p w14:paraId="077BA6D8" w14:textId="77777777" w:rsidR="00485DF6" w:rsidRDefault="00485DF6" w:rsidP="00485DF6">
            <w:pPr>
              <w:pStyle w:val="code"/>
              <w:bidi w:val="0"/>
            </w:pPr>
            <w:r>
              <w:t xml:space="preserve">  padding: 20px;</w:t>
            </w:r>
          </w:p>
          <w:p w14:paraId="2DBC723A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width: 80%; /* </w:t>
            </w:r>
            <w:r>
              <w:rPr>
                <w:rFonts w:cs="IRANSansWeb(FaNum) Light"/>
                <w:rtl/>
              </w:rPr>
              <w:t>عرض قابل تنظ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 xml:space="preserve"> */</w:t>
            </w:r>
          </w:p>
          <w:p w14:paraId="3176F908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height: 50px; /* </w:t>
            </w:r>
            <w:r>
              <w:rPr>
                <w:rFonts w:cs="IRANSansWeb(FaNum) Light"/>
                <w:rtl/>
              </w:rPr>
              <w:t>ارتفاع قابل تنظ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 xml:space="preserve"> */</w:t>
            </w:r>
          </w:p>
          <w:p w14:paraId="3C3C7934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7029CCC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</w:p>
          <w:p w14:paraId="3A46474E" w14:textId="77777777" w:rsidR="00485DF6" w:rsidRDefault="00485DF6" w:rsidP="00485DF6">
            <w:pPr>
              <w:pStyle w:val="code"/>
              <w:bidi w:val="0"/>
            </w:pPr>
            <w:r>
              <w:t>.inline-example {</w:t>
            </w:r>
          </w:p>
          <w:p w14:paraId="352A454B" w14:textId="77777777" w:rsidR="00485DF6" w:rsidRDefault="00485DF6" w:rsidP="00485DF6">
            <w:pPr>
              <w:pStyle w:val="code"/>
              <w:bidi w:val="0"/>
            </w:pPr>
            <w:r>
              <w:t xml:space="preserve">  display: inline;</w:t>
            </w:r>
          </w:p>
          <w:p w14:paraId="31B10C70" w14:textId="77777777" w:rsidR="00485DF6" w:rsidRDefault="00485DF6" w:rsidP="00485DF6">
            <w:pPr>
              <w:pStyle w:val="code"/>
              <w:bidi w:val="0"/>
            </w:pPr>
            <w:r>
              <w:t xml:space="preserve">  background-color: lightcoral;</w:t>
            </w:r>
          </w:p>
          <w:p w14:paraId="7036F562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margin: 0 20px; /* </w:t>
            </w:r>
            <w:r>
              <w:rPr>
                <w:rFonts w:cs="IRANSansWeb(FaNum) Light"/>
                <w:rtl/>
              </w:rPr>
              <w:t>فقط حاش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 xml:space="preserve"> چپ و راست دارد</w:t>
            </w:r>
            <w:r>
              <w:t xml:space="preserve"> */</w:t>
            </w:r>
          </w:p>
          <w:p w14:paraId="0770A27F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padding: 10px 20px; /* </w:t>
            </w:r>
            <w:r>
              <w:rPr>
                <w:rFonts w:cs="IRANSansWeb(FaNum) Light"/>
                <w:rtl/>
              </w:rPr>
              <w:t>پد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نگ</w:t>
            </w:r>
            <w:r>
              <w:rPr>
                <w:rFonts w:cs="IRANSansWeb(FaNum) Light"/>
                <w:rtl/>
              </w:rPr>
              <w:t xml:space="preserve"> بالا و پا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دارد اما ممکن است همپوشان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کند</w:t>
            </w:r>
            <w:r>
              <w:t xml:space="preserve"> */</w:t>
            </w:r>
          </w:p>
          <w:p w14:paraId="07169936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/* width </w:t>
            </w:r>
            <w:r>
              <w:rPr>
                <w:rFonts w:cs="IRANSansWeb(FaNum) Light"/>
                <w:rtl/>
              </w:rPr>
              <w:t>و</w:t>
            </w:r>
            <w:r>
              <w:t xml:space="preserve"> height </w:t>
            </w:r>
            <w:r>
              <w:rPr>
                <w:rFonts w:cs="IRANSansWeb(FaNum) Light"/>
                <w:rtl/>
              </w:rPr>
              <w:t>در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نجا</w:t>
            </w:r>
            <w:r>
              <w:rPr>
                <w:rFonts w:cs="IRANSansWeb(FaNum) Light"/>
                <w:rtl/>
              </w:rPr>
              <w:t xml:space="preserve"> کار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کنند</w:t>
            </w:r>
            <w:r>
              <w:t xml:space="preserve"> */</w:t>
            </w:r>
          </w:p>
          <w:p w14:paraId="09007381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15BC8E4" w14:textId="77777777" w:rsidR="00485DF6" w:rsidRDefault="00485DF6" w:rsidP="00485DF6">
            <w:pPr>
              <w:pStyle w:val="code"/>
              <w:bidi w:val="0"/>
            </w:pPr>
            <w:r>
              <w:t>&lt;/style&gt;</w:t>
            </w:r>
          </w:p>
          <w:p w14:paraId="6936D966" w14:textId="77777777" w:rsidR="00485DF6" w:rsidRDefault="00485DF6" w:rsidP="00485DF6">
            <w:pPr>
              <w:pStyle w:val="code"/>
              <w:bidi w:val="0"/>
            </w:pPr>
            <w:r>
              <w:t>&lt;/head&gt;</w:t>
            </w:r>
          </w:p>
          <w:p w14:paraId="783F0095" w14:textId="77777777" w:rsidR="00485DF6" w:rsidRDefault="00485DF6" w:rsidP="00485DF6">
            <w:pPr>
              <w:pStyle w:val="code"/>
              <w:bidi w:val="0"/>
            </w:pPr>
            <w:r>
              <w:t>&lt;body&gt;</w:t>
            </w:r>
          </w:p>
          <w:p w14:paraId="24064EDD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</w:p>
          <w:p w14:paraId="210C3C25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&lt;div class="block-example"&gt;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بلوک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.&lt;/div&gt;</w:t>
            </w:r>
          </w:p>
          <w:p w14:paraId="6D6C1255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&lt;p class="block-example"&gt;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پاراگراف بلوک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گر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.&lt;/p&gt;</w:t>
            </w:r>
          </w:p>
          <w:p w14:paraId="66083E3D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</w:p>
          <w:p w14:paraId="654891A2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پاراگراف است و</w:t>
            </w:r>
            <w:r>
              <w:t xml:space="preserve"> &lt;span class="inline-example"&gt;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اسپن درون‌خط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&lt;/span&gt; </w:t>
            </w:r>
            <w:r>
              <w:rPr>
                <w:rFonts w:cs="IRANSansWeb(FaNum) Light"/>
                <w:rtl/>
              </w:rPr>
              <w:t>است که در کنار متن قرار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رد</w:t>
            </w:r>
            <w:r>
              <w:t>. &lt;strong class="inline-example"&gt;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المان قو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درون‌خط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گر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.&lt;/strong&gt;&lt;/p&gt;</w:t>
            </w:r>
          </w:p>
          <w:p w14:paraId="2C07EE23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</w:p>
          <w:p w14:paraId="474778F9" w14:textId="77777777" w:rsidR="00485DF6" w:rsidRDefault="00485DF6" w:rsidP="00485DF6">
            <w:pPr>
              <w:pStyle w:val="code"/>
              <w:bidi w:val="0"/>
            </w:pPr>
            <w:r>
              <w:t>&lt;/body&gt;</w:t>
            </w:r>
          </w:p>
          <w:p w14:paraId="741C9E96" w14:textId="1BF8D482" w:rsidR="00485DF6" w:rsidRDefault="00485DF6" w:rsidP="00485DF6">
            <w:pPr>
              <w:pStyle w:val="code"/>
              <w:bidi w:val="0"/>
            </w:pPr>
            <w:r>
              <w:t>&lt;/html&gt;</w:t>
            </w:r>
          </w:p>
        </w:tc>
      </w:tr>
    </w:tbl>
    <w:p w14:paraId="5DC733AE" w14:textId="554AD5BF" w:rsidR="00485DF6" w:rsidRDefault="00C73FCA" w:rsidP="00C73FCA">
      <w:pPr>
        <w:rPr>
          <w:rtl/>
        </w:rPr>
      </w:pPr>
      <w:hyperlink r:id="rId82" w:history="1">
        <w:r w:rsidRPr="00C73FCA">
          <w:rPr>
            <w:rStyle w:val="Hyperlink"/>
          </w:rPr>
          <w:t>simple</w:t>
        </w:r>
      </w:hyperlink>
    </w:p>
    <w:p w14:paraId="779CAD4D" w14:textId="236BABA3" w:rsidR="00485DF6" w:rsidRDefault="00485DF6" w:rsidP="00485DF6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کد بالا:</w:t>
      </w:r>
    </w:p>
    <w:p w14:paraId="413C1B67" w14:textId="77777777" w:rsidR="00485DF6" w:rsidRDefault="00485DF6" w:rsidP="00485DF6">
      <w:pPr>
        <w:rPr>
          <w:rtl/>
        </w:rPr>
      </w:pPr>
      <w:r>
        <w:rPr>
          <w:rtl/>
        </w:rPr>
        <w:t>1.  دو المان `</w:t>
      </w:r>
      <w:r>
        <w:t>div</w:t>
      </w:r>
      <w:r>
        <w:rPr>
          <w:rtl/>
        </w:rPr>
        <w:t>` و `</w:t>
      </w:r>
      <w:r>
        <w:t>p</w:t>
      </w:r>
      <w:r>
        <w:rPr>
          <w:rtl/>
        </w:rPr>
        <w:t>` که `</w:t>
      </w:r>
      <w:r>
        <w:t>block</w:t>
      </w:r>
      <w:r>
        <w:rPr>
          <w:rtl/>
        </w:rPr>
        <w:t xml:space="preserve">` هستند، هر کدام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در کل عرض موجود (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۸۰٪</w:t>
      </w:r>
      <w:r>
        <w:rPr>
          <w:rFonts w:hint="cs"/>
          <w:rtl/>
        </w:rPr>
        <w:t>ی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شده)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و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پد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آن‌ها به وضوح فاصله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9F40800" w14:textId="77777777" w:rsidR="00485DF6" w:rsidRDefault="00485DF6" w:rsidP="00485DF6">
      <w:pPr>
        <w:rPr>
          <w:rtl/>
        </w:rPr>
      </w:pPr>
      <w:r>
        <w:rPr>
          <w:rtl/>
        </w:rPr>
        <w:t>2.  دو المان `</w:t>
      </w:r>
      <w:r>
        <w:t>span</w:t>
      </w:r>
      <w:r>
        <w:rPr>
          <w:rtl/>
        </w:rPr>
        <w:t>` و `</w:t>
      </w:r>
      <w:r>
        <w:t>strong</w:t>
      </w:r>
      <w:r>
        <w:rPr>
          <w:rtl/>
        </w:rPr>
        <w:t>` که `</w:t>
      </w:r>
      <w:r>
        <w:t>inline</w:t>
      </w:r>
      <w:r>
        <w:rPr>
          <w:rtl/>
        </w:rPr>
        <w:t>` هستند، در وسط خط متن قرار گرفته‌اند و فقط حاش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چپ و راست آن‌ها فاصله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پد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بالا و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آن‌ها ممکن است با خطوط متن بالا و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همپوشان</w:t>
      </w:r>
      <w:r>
        <w:rPr>
          <w:rFonts w:hint="cs"/>
          <w:rtl/>
        </w:rPr>
        <w:t>ی</w:t>
      </w:r>
      <w:r>
        <w:rPr>
          <w:rtl/>
        </w:rPr>
        <w:t xml:space="preserve"> داشته باشد.</w:t>
      </w:r>
    </w:p>
    <w:p w14:paraId="61481B95" w14:textId="7D30E983" w:rsidR="00485DF6" w:rsidRDefault="00485DF6" w:rsidP="00485DF6">
      <w:pPr>
        <w:rPr>
          <w:rtl/>
        </w:rPr>
      </w:pPr>
      <w:r>
        <w:rPr>
          <w:rtl/>
        </w:rPr>
        <w:t>حالت سوم: `</w:t>
      </w:r>
      <w:r>
        <w:t>display: inline-block</w:t>
      </w:r>
      <w:r>
        <w:rPr>
          <w:rtl/>
        </w:rPr>
        <w:t>` (ترک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هر دو)</w:t>
      </w:r>
    </w:p>
    <w:p w14:paraId="745B6EEF" w14:textId="77777777" w:rsidR="00485DF6" w:rsidRDefault="00485DF6" w:rsidP="00485DF6">
      <w:pPr>
        <w:rPr>
          <w:rtl/>
        </w:rPr>
      </w:pPr>
      <w:r>
        <w:rPr>
          <w:rFonts w:hint="eastAsia"/>
          <w:rtl/>
        </w:rPr>
        <w:t>گاه</w:t>
      </w:r>
      <w:r>
        <w:rPr>
          <w:rFonts w:hint="cs"/>
          <w:rtl/>
        </w:rPr>
        <w:t>ی</w:t>
      </w:r>
      <w:r>
        <w:rPr>
          <w:rtl/>
        </w:rPr>
        <w:t xml:space="preserve">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هر دو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نجاست</w:t>
      </w:r>
      <w:r>
        <w:rPr>
          <w:rtl/>
        </w:rPr>
        <w:t xml:space="preserve"> که `</w:t>
      </w:r>
      <w:r>
        <w:t>inline-block</w:t>
      </w:r>
      <w:r>
        <w:rPr>
          <w:rtl/>
        </w:rPr>
        <w:t>` به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5261374" w14:textId="5F7F14B1" w:rsidR="00485DF6" w:rsidRDefault="00485DF6" w:rsidP="00485DF6">
      <w:pPr>
        <w:rPr>
          <w:rtl/>
        </w:rPr>
      </w:pPr>
      <w:r>
        <w:rPr>
          <w:rtl/>
        </w:rPr>
        <w:t xml:space="preserve">*   مانند </w:t>
      </w:r>
      <w:r>
        <w:t>Inline</w:t>
      </w:r>
      <w:r>
        <w:rPr>
          <w:rtl/>
        </w:rPr>
        <w:t xml:space="preserve"> است: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و در کنار عناصر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40C503F6" w14:textId="0A4A3DD2" w:rsidR="00485DF6" w:rsidRDefault="00485DF6" w:rsidP="00485DF6">
      <w:pPr>
        <w:rPr>
          <w:rtl/>
        </w:rPr>
      </w:pPr>
      <w:r>
        <w:rPr>
          <w:rtl/>
        </w:rPr>
        <w:t xml:space="preserve">*   مانند </w:t>
      </w:r>
      <w:r>
        <w:t>Block</w:t>
      </w:r>
      <w:r>
        <w:rPr>
          <w:rtl/>
        </w:rPr>
        <w:t xml:space="preserve"> است: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به آن `</w:t>
      </w:r>
      <w:r>
        <w:t>width`</w:t>
      </w:r>
      <w:r>
        <w:rPr>
          <w:rtl/>
        </w:rPr>
        <w:t xml:space="preserve">، </w:t>
      </w:r>
      <w:r>
        <w:t>`height`</w:t>
      </w:r>
      <w:r>
        <w:rPr>
          <w:rtl/>
        </w:rPr>
        <w:t xml:space="preserve">، </w:t>
      </w:r>
      <w:r>
        <w:t>`margin</w:t>
      </w:r>
      <w:r>
        <w:rPr>
          <w:rtl/>
        </w:rPr>
        <w:t>` (از همه جهات) و `</w:t>
      </w:r>
      <w:r>
        <w:t>padding</w:t>
      </w:r>
      <w:r>
        <w:rPr>
          <w:rtl/>
        </w:rPr>
        <w:t>` (از همه جهات) داد بدون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باعث همپوشان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p w14:paraId="65D61436" w14:textId="7054E494" w:rsidR="00485DF6" w:rsidRDefault="00485DF6" w:rsidP="00485DF6">
      <w:r>
        <w:rPr>
          <w:rtl/>
        </w:rPr>
        <w:t>مثال کاربرد</w:t>
      </w:r>
      <w:r>
        <w:rPr>
          <w:rFonts w:hint="cs"/>
          <w:rtl/>
        </w:rPr>
        <w:t>ی</w:t>
      </w:r>
      <w:r>
        <w:rPr>
          <w:rtl/>
        </w:rPr>
        <w:t>: ساخت منو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  <w:r>
        <w:rPr>
          <w:rtl/>
        </w:rPr>
        <w:t xml:space="preserve"> که آ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آن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هستند اما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به آن‌ها اندازه و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داد.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3FCA" w14:paraId="064DF087" w14:textId="77777777" w:rsidTr="00533CF8">
        <w:tc>
          <w:tcPr>
            <w:tcW w:w="9350" w:type="dxa"/>
            <w:shd w:val="clear" w:color="auto" w:fill="E2EFD9" w:themeFill="accent6" w:themeFillTint="33"/>
          </w:tcPr>
          <w:p w14:paraId="6CCAA79A" w14:textId="77777777" w:rsidR="00C73FCA" w:rsidRDefault="00C73FCA" w:rsidP="00533CF8">
            <w:pPr>
              <w:pStyle w:val="code"/>
              <w:bidi w:val="0"/>
            </w:pPr>
            <w:r>
              <w:t>&lt;style&gt;</w:t>
            </w:r>
          </w:p>
          <w:p w14:paraId="358CAD2A" w14:textId="77777777" w:rsidR="00C73FCA" w:rsidRDefault="00C73FCA" w:rsidP="00533CF8">
            <w:pPr>
              <w:pStyle w:val="code"/>
              <w:bidi w:val="0"/>
            </w:pPr>
            <w:r>
              <w:t>.nav-item {</w:t>
            </w:r>
          </w:p>
          <w:p w14:paraId="70DC0596" w14:textId="77777777" w:rsidR="00C73FCA" w:rsidRDefault="00C73FCA" w:rsidP="00533CF8">
            <w:pPr>
              <w:pStyle w:val="code"/>
              <w:bidi w:val="0"/>
              <w:rPr>
                <w:rtl/>
              </w:rPr>
            </w:pPr>
            <w:r>
              <w:t xml:space="preserve">  display: inline-block; /* </w:t>
            </w:r>
            <w:r>
              <w:rPr>
                <w:rFonts w:cs="IRANSansWeb(FaNum) Light"/>
                <w:rtl/>
              </w:rPr>
              <w:t>کل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/>
                <w:rtl/>
              </w:rPr>
              <w:t xml:space="preserve"> جادو</w:t>
            </w:r>
            <w:r>
              <w:rPr>
                <w:rFonts w:cs="IRANSansWeb(FaNum) Light" w:hint="cs"/>
                <w:rtl/>
              </w:rPr>
              <w:t>یی</w:t>
            </w:r>
            <w:r>
              <w:t xml:space="preserve"> */</w:t>
            </w:r>
          </w:p>
          <w:p w14:paraId="43CF49D2" w14:textId="77777777" w:rsidR="00C73FCA" w:rsidRDefault="00C73FCA" w:rsidP="00533CF8">
            <w:pPr>
              <w:pStyle w:val="code"/>
              <w:bidi w:val="0"/>
            </w:pPr>
            <w:r>
              <w:t xml:space="preserve">  width: 100px;</w:t>
            </w:r>
          </w:p>
          <w:p w14:paraId="024FE0B9" w14:textId="77777777" w:rsidR="00C73FCA" w:rsidRDefault="00C73FCA" w:rsidP="00533CF8">
            <w:pPr>
              <w:pStyle w:val="code"/>
              <w:bidi w:val="0"/>
            </w:pPr>
            <w:r>
              <w:t xml:space="preserve">  height: 30px;</w:t>
            </w:r>
          </w:p>
          <w:p w14:paraId="4D6CCE1B" w14:textId="77777777" w:rsidR="00C73FCA" w:rsidRDefault="00C73FCA" w:rsidP="00533CF8">
            <w:pPr>
              <w:pStyle w:val="code"/>
              <w:bidi w:val="0"/>
              <w:rPr>
                <w:rtl/>
              </w:rPr>
            </w:pPr>
            <w:r>
              <w:t xml:space="preserve">  margin: 10px; /* </w:t>
            </w:r>
            <w:r>
              <w:rPr>
                <w:rFonts w:cs="IRANSansWeb(FaNum) Light"/>
                <w:rtl/>
              </w:rPr>
              <w:t>حاش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 xml:space="preserve"> از همه جهات رعا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شود</w:t>
            </w:r>
            <w:r>
              <w:t xml:space="preserve"> */</w:t>
            </w:r>
          </w:p>
          <w:p w14:paraId="622BC4CA" w14:textId="77777777" w:rsidR="00C73FCA" w:rsidRDefault="00C73FCA" w:rsidP="00533CF8">
            <w:pPr>
              <w:pStyle w:val="code"/>
              <w:bidi w:val="0"/>
            </w:pPr>
            <w:r>
              <w:t xml:space="preserve">  padding: 5px;</w:t>
            </w:r>
          </w:p>
          <w:p w14:paraId="44296834" w14:textId="77777777" w:rsidR="00C73FCA" w:rsidRDefault="00C73FCA" w:rsidP="00533CF8">
            <w:pPr>
              <w:pStyle w:val="code"/>
              <w:bidi w:val="0"/>
            </w:pPr>
            <w:r>
              <w:t xml:space="preserve">  background-color: #eee;</w:t>
            </w:r>
          </w:p>
          <w:p w14:paraId="038F5F2C" w14:textId="77777777" w:rsidR="00C73FCA" w:rsidRDefault="00C73FCA" w:rsidP="00533CF8">
            <w:pPr>
              <w:pStyle w:val="code"/>
              <w:bidi w:val="0"/>
            </w:pPr>
            <w:r>
              <w:t xml:space="preserve">  text-align: center;</w:t>
            </w:r>
          </w:p>
          <w:p w14:paraId="2E42CB04" w14:textId="77777777" w:rsidR="00C73FCA" w:rsidRDefault="00C73FCA" w:rsidP="00533CF8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3731C7D" w14:textId="77777777" w:rsidR="00C73FCA" w:rsidRDefault="00C73FCA" w:rsidP="00533CF8">
            <w:pPr>
              <w:pStyle w:val="code"/>
              <w:bidi w:val="0"/>
            </w:pPr>
            <w:r>
              <w:t>&lt;/style&gt;</w:t>
            </w:r>
          </w:p>
          <w:p w14:paraId="0218BE8E" w14:textId="77777777" w:rsidR="00C73FCA" w:rsidRDefault="00C73FCA" w:rsidP="00533CF8">
            <w:pPr>
              <w:pStyle w:val="code"/>
              <w:bidi w:val="0"/>
              <w:rPr>
                <w:rtl/>
              </w:rPr>
            </w:pPr>
          </w:p>
          <w:p w14:paraId="0A530A95" w14:textId="77777777" w:rsidR="00C73FCA" w:rsidRDefault="00C73FCA" w:rsidP="00533CF8">
            <w:pPr>
              <w:pStyle w:val="code"/>
              <w:bidi w:val="0"/>
              <w:rPr>
                <w:rtl/>
              </w:rPr>
            </w:pPr>
            <w:r>
              <w:lastRenderedPageBreak/>
              <w:t>&lt;div class="nav-item"&gt;</w:t>
            </w:r>
            <w:r>
              <w:rPr>
                <w:rFonts w:cs="IRANSansWeb(FaNum) Light"/>
                <w:rtl/>
              </w:rPr>
              <w:t>خانه</w:t>
            </w:r>
            <w:r>
              <w:t>&lt;/div&gt;</w:t>
            </w:r>
          </w:p>
          <w:p w14:paraId="2EC9A410" w14:textId="77777777" w:rsidR="00C73FCA" w:rsidRDefault="00C73FCA" w:rsidP="00533CF8">
            <w:pPr>
              <w:pStyle w:val="code"/>
              <w:bidi w:val="0"/>
              <w:rPr>
                <w:rtl/>
              </w:rPr>
            </w:pPr>
            <w:r>
              <w:t>&lt;div class="nav-item"&gt;</w:t>
            </w:r>
            <w:r>
              <w:rPr>
                <w:rFonts w:cs="IRANSansWeb(FaNum) Light"/>
                <w:rtl/>
              </w:rPr>
              <w:t>محصولات</w:t>
            </w:r>
            <w:r>
              <w:t>&lt;/div&gt;</w:t>
            </w:r>
          </w:p>
          <w:p w14:paraId="2A01134B" w14:textId="08A7D18C" w:rsidR="00C73FCA" w:rsidRDefault="00C73FCA" w:rsidP="00533CF8">
            <w:pPr>
              <w:pStyle w:val="code"/>
              <w:bidi w:val="0"/>
            </w:pPr>
            <w:r>
              <w:t>&lt;div class="nav-item"&gt;</w:t>
            </w:r>
            <w:r>
              <w:rPr>
                <w:rFonts w:cs="IRANSansWeb(FaNum) Light"/>
                <w:rtl/>
              </w:rPr>
              <w:t>تماس با ما</w:t>
            </w:r>
            <w:r>
              <w:t>&lt;/div&gt;</w:t>
            </w:r>
          </w:p>
        </w:tc>
      </w:tr>
    </w:tbl>
    <w:p w14:paraId="0DDE99E8" w14:textId="77777777" w:rsidR="00C73FCA" w:rsidRDefault="00C73FCA" w:rsidP="00C73FCA">
      <w:pPr>
        <w:bidi w:val="0"/>
        <w:rPr>
          <w:rtl/>
        </w:rPr>
      </w:pPr>
    </w:p>
    <w:p w14:paraId="5F498CF6" w14:textId="20A68F84" w:rsidR="00485DF6" w:rsidRDefault="00485DF6" w:rsidP="00485DF6">
      <w:r>
        <w:rPr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1487F7FF" w14:textId="77777777" w:rsidR="00533CF8" w:rsidRDefault="00533CF8" w:rsidP="00485DF6">
      <w:pPr>
        <w:rPr>
          <w:rtl/>
        </w:rPr>
      </w:pPr>
    </w:p>
    <w:p w14:paraId="23B1A45E" w14:textId="77777777" w:rsidR="00485DF6" w:rsidRDefault="00485DF6" w:rsidP="00485DF6">
      <w:pPr>
        <w:rPr>
          <w:rtl/>
        </w:rPr>
      </w:pPr>
    </w:p>
    <w:tbl>
      <w:tblPr>
        <w:tblStyle w:val="TableGrid"/>
        <w:bidiVisual/>
        <w:tblW w:w="9426" w:type="dxa"/>
        <w:tblLook w:val="04A0" w:firstRow="1" w:lastRow="0" w:firstColumn="1" w:lastColumn="0" w:noHBand="0" w:noVBand="1"/>
      </w:tblPr>
      <w:tblGrid>
        <w:gridCol w:w="4712"/>
        <w:gridCol w:w="4714"/>
      </w:tblGrid>
      <w:tr w:rsidR="00533CF8" w:rsidRPr="00533CF8" w14:paraId="7C4A4E77" w14:textId="77777777" w:rsidTr="00533CF8">
        <w:trPr>
          <w:trHeight w:val="791"/>
        </w:trPr>
        <w:tc>
          <w:tcPr>
            <w:tcW w:w="4712" w:type="dxa"/>
          </w:tcPr>
          <w:p w14:paraId="54493EFF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t xml:space="preserve"> وقت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tl/>
              </w:rPr>
              <w:t xml:space="preserve"> که م</w:t>
            </w:r>
            <w:r w:rsidRPr="00533CF8">
              <w:rPr>
                <w:rFonts w:hint="cs"/>
                <w:rtl/>
              </w:rPr>
              <w:t>ی‌</w:t>
            </w:r>
            <w:r w:rsidRPr="00533CF8">
              <w:rPr>
                <w:rFonts w:hint="eastAsia"/>
                <w:rtl/>
              </w:rPr>
              <w:t>خواه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د</w:t>
            </w:r>
            <w:r w:rsidRPr="00533CF8">
              <w:rPr>
                <w:rtl/>
              </w:rPr>
              <w:t xml:space="preserve">... </w:t>
            </w:r>
          </w:p>
        </w:tc>
        <w:tc>
          <w:tcPr>
            <w:tcW w:w="4714" w:type="dxa"/>
          </w:tcPr>
          <w:p w14:paraId="1902AF6E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t xml:space="preserve"> از ا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ن</w:t>
            </w:r>
            <w:r w:rsidRPr="00533CF8">
              <w:rPr>
                <w:rtl/>
              </w:rPr>
              <w:t xml:space="preserve"> نما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ش</w:t>
            </w:r>
            <w:r w:rsidRPr="00533CF8">
              <w:rPr>
                <w:rtl/>
              </w:rPr>
              <w:t xml:space="preserve"> استفاده کن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د</w:t>
            </w:r>
            <w:r w:rsidRPr="00533CF8">
              <w:rPr>
                <w:rtl/>
              </w:rPr>
              <w:t xml:space="preserve"> </w:t>
            </w:r>
          </w:p>
        </w:tc>
      </w:tr>
      <w:tr w:rsidR="00533CF8" w:rsidRPr="00533CF8" w14:paraId="535F5B18" w14:textId="77777777" w:rsidTr="00533CF8">
        <w:trPr>
          <w:trHeight w:val="1980"/>
        </w:trPr>
        <w:tc>
          <w:tcPr>
            <w:tcW w:w="4712" w:type="dxa"/>
          </w:tcPr>
          <w:p w14:paraId="2FB31571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t xml:space="preserve"> 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ک</w:t>
            </w:r>
            <w:r w:rsidRPr="00533CF8">
              <w:rPr>
                <w:rtl/>
              </w:rPr>
              <w:t xml:space="preserve"> المان به عنوان 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ک</w:t>
            </w:r>
            <w:r w:rsidRPr="00533CF8">
              <w:rPr>
                <w:rtl/>
              </w:rPr>
              <w:t xml:space="preserve"> "جعبه" 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ا</w:t>
            </w:r>
            <w:r w:rsidRPr="00533CF8">
              <w:rPr>
                <w:rtl/>
              </w:rPr>
              <w:t xml:space="preserve"> "بخش" مستقل عمل کند (مانند `</w:t>
            </w:r>
            <w:r w:rsidRPr="00533CF8">
              <w:t>div`, `section`, `p`, `h1</w:t>
            </w:r>
            <w:r w:rsidRPr="00533CF8">
              <w:rPr>
                <w:rtl/>
              </w:rPr>
              <w:t xml:space="preserve">`). </w:t>
            </w:r>
          </w:p>
        </w:tc>
        <w:tc>
          <w:tcPr>
            <w:tcW w:w="4714" w:type="dxa"/>
          </w:tcPr>
          <w:p w14:paraId="044A4CF9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t xml:space="preserve"> `</w:t>
            </w:r>
            <w:r w:rsidRPr="00533CF8">
              <w:t>block</w:t>
            </w:r>
            <w:r w:rsidRPr="00533CF8">
              <w:rPr>
                <w:rtl/>
              </w:rPr>
              <w:t xml:space="preserve">` </w:t>
            </w:r>
          </w:p>
        </w:tc>
      </w:tr>
      <w:tr w:rsidR="00533CF8" w:rsidRPr="00533CF8" w14:paraId="73157CCA" w14:textId="77777777" w:rsidTr="00533CF8">
        <w:trPr>
          <w:trHeight w:val="1991"/>
        </w:trPr>
        <w:tc>
          <w:tcPr>
            <w:tcW w:w="4712" w:type="dxa"/>
          </w:tcPr>
          <w:p w14:paraId="21AAC169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t xml:space="preserve"> 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ک</w:t>
            </w:r>
            <w:r w:rsidRPr="00533CF8">
              <w:rPr>
                <w:rtl/>
              </w:rPr>
              <w:t xml:space="preserve"> المان در جر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ان</w:t>
            </w:r>
            <w:r w:rsidRPr="00533CF8">
              <w:rPr>
                <w:rtl/>
              </w:rPr>
              <w:t xml:space="preserve"> متن و بدون شکستن خط باشد (مانند `</w:t>
            </w:r>
            <w:r w:rsidRPr="00533CF8">
              <w:t>span`, `strong`, `a`, `img</w:t>
            </w:r>
            <w:r w:rsidRPr="00533CF8">
              <w:rPr>
                <w:rtl/>
              </w:rPr>
              <w:t xml:space="preserve">`). </w:t>
            </w:r>
          </w:p>
        </w:tc>
        <w:tc>
          <w:tcPr>
            <w:tcW w:w="4714" w:type="dxa"/>
          </w:tcPr>
          <w:p w14:paraId="2ECA8B33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t xml:space="preserve"> `</w:t>
            </w:r>
            <w:r w:rsidRPr="00533CF8">
              <w:t>inline</w:t>
            </w:r>
            <w:r w:rsidRPr="00533CF8">
              <w:rPr>
                <w:rtl/>
              </w:rPr>
              <w:t xml:space="preserve">` </w:t>
            </w:r>
          </w:p>
        </w:tc>
      </w:tr>
      <w:tr w:rsidR="00533CF8" w:rsidRPr="00533CF8" w14:paraId="6995421D" w14:textId="77777777" w:rsidTr="00533CF8">
        <w:trPr>
          <w:trHeight w:val="2772"/>
        </w:trPr>
        <w:tc>
          <w:tcPr>
            <w:tcW w:w="4712" w:type="dxa"/>
          </w:tcPr>
          <w:p w14:paraId="1FB51993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t xml:space="preserve"> 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ک</w:t>
            </w:r>
            <w:r w:rsidRPr="00533CF8">
              <w:rPr>
                <w:rtl/>
              </w:rPr>
              <w:t xml:space="preserve"> المان در کنار عناصر د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گر</w:t>
            </w:r>
            <w:r w:rsidRPr="00533CF8">
              <w:rPr>
                <w:rtl/>
              </w:rPr>
              <w:t xml:space="preserve"> قرار گ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رد</w:t>
            </w:r>
            <w:r w:rsidRPr="00533CF8">
              <w:rPr>
                <w:rtl/>
              </w:rPr>
              <w:t xml:space="preserve"> اما بتوان به آن ارتفاع، عرض و حاش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ه</w:t>
            </w:r>
            <w:r w:rsidRPr="00533CF8">
              <w:rPr>
                <w:rtl/>
              </w:rPr>
              <w:t xml:space="preserve"> دق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ق</w:t>
            </w:r>
            <w:r w:rsidRPr="00533CF8">
              <w:rPr>
                <w:rtl/>
              </w:rPr>
              <w:t xml:space="preserve"> داد (مانند آ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تم‌ها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tl/>
              </w:rPr>
              <w:t xml:space="preserve"> منو، ستون‌ها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tl/>
              </w:rPr>
              <w:t xml:space="preserve"> کوچک). </w:t>
            </w:r>
          </w:p>
        </w:tc>
        <w:tc>
          <w:tcPr>
            <w:tcW w:w="4714" w:type="dxa"/>
          </w:tcPr>
          <w:p w14:paraId="01A2D0DB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t xml:space="preserve"> `</w:t>
            </w:r>
            <w:r w:rsidRPr="00533CF8">
              <w:t>inline-block</w:t>
            </w:r>
            <w:r w:rsidRPr="00533CF8">
              <w:rPr>
                <w:rtl/>
              </w:rPr>
              <w:t xml:space="preserve">` </w:t>
            </w:r>
          </w:p>
        </w:tc>
      </w:tr>
    </w:tbl>
    <w:p w14:paraId="66D129E4" w14:textId="61024A28" w:rsidR="0042698B" w:rsidRDefault="00485DF6" w:rsidP="00485DF6">
      <w:r>
        <w:rPr>
          <w:rFonts w:hint="eastAsia"/>
          <w:rtl/>
        </w:rPr>
        <w:t>با</w:t>
      </w:r>
      <w:r>
        <w:rPr>
          <w:rtl/>
        </w:rPr>
        <w:t xml:space="preserve"> درک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تفاوت‌ها</w:t>
      </w:r>
      <w:r>
        <w:rPr>
          <w:rFonts w:hint="cs"/>
          <w:rtl/>
        </w:rPr>
        <w:t>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کنترل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و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صفحات وب خود 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داشت.</w:t>
      </w:r>
    </w:p>
    <w:p w14:paraId="3C84D76C" w14:textId="011F0684" w:rsidR="00533CF8" w:rsidRDefault="00533CF8" w:rsidP="00533CF8">
      <w:pPr>
        <w:pStyle w:val="Heading2"/>
        <w:rPr>
          <w:rtl/>
        </w:rPr>
      </w:pPr>
      <w:bookmarkStart w:id="76" w:name="_Toc211464514"/>
      <w:r>
        <w:rPr>
          <w:rFonts w:hint="cs"/>
          <w:rtl/>
        </w:rPr>
        <w:t xml:space="preserve">معرفی تگ </w:t>
      </w:r>
      <w:r>
        <w:t>strong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76"/>
    </w:p>
    <w:p w14:paraId="2586050F" w14:textId="442F88DA" w:rsidR="00533CF8" w:rsidRDefault="00533CF8" w:rsidP="00533CF8">
      <w:pPr>
        <w:rPr>
          <w:rtl/>
        </w:rPr>
      </w:pPr>
      <w:r>
        <w:rPr>
          <w:rtl/>
        </w:rPr>
        <w:lastRenderedPageBreak/>
        <w:t xml:space="preserve">حتما! در ادامه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کامل و کاربرد</w:t>
      </w:r>
      <w:r>
        <w:rPr>
          <w:rFonts w:hint="cs"/>
          <w:rtl/>
        </w:rPr>
        <w:t>ی</w:t>
      </w:r>
      <w:r>
        <w:rPr>
          <w:rtl/>
        </w:rPr>
        <w:t xml:space="preserve"> از تگ &lt;</w:t>
      </w:r>
      <w:r>
        <w:t>strong</w:t>
      </w:r>
      <w:r>
        <w:rPr>
          <w:rtl/>
        </w:rPr>
        <w:t>&gt;`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71F69D4F" w14:textId="58CFE9A7" w:rsidR="00533CF8" w:rsidRDefault="00533CF8" w:rsidP="00533CF8">
      <w:pPr>
        <w:rPr>
          <w:rtl/>
        </w:rPr>
      </w:pPr>
      <w:r>
        <w:rPr>
          <w:rtl/>
        </w:rPr>
        <w:t>خلاصه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51D6FA6C" w14:textId="3FE240ED" w:rsidR="00533CF8" w:rsidRDefault="00533CF8" w:rsidP="00533CF8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strong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قو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بخش از متن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به مرورگرها،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خوانندگان صفحه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محتوا</w:t>
      </w:r>
      <w:r>
        <w:rPr>
          <w:rFonts w:hint="cs"/>
          <w:rtl/>
        </w:rPr>
        <w:t>ی</w:t>
      </w:r>
      <w:r>
        <w:rPr>
          <w:rtl/>
        </w:rPr>
        <w:t xml:space="preserve"> درون آن از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</w:t>
      </w:r>
      <w:r>
        <w:rPr>
          <w:rFonts w:hint="cs"/>
          <w:rtl/>
        </w:rPr>
        <w:t>یی</w:t>
      </w:r>
      <w:r>
        <w:rPr>
          <w:rtl/>
        </w:rPr>
        <w:t xml:space="preserve"> برخوردار است.</w:t>
      </w:r>
    </w:p>
    <w:p w14:paraId="45D7B0D6" w14:textId="7A841895" w:rsidR="00533CF8" w:rsidRDefault="00533CF8" w:rsidP="00533CF8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</w:p>
    <w:p w14:paraId="097D0AD9" w14:textId="39A9ED37" w:rsidR="00533CF8" w:rsidRDefault="00533CF8" w:rsidP="00533CF8">
      <w:pPr>
        <w:rPr>
          <w:rtl/>
        </w:rPr>
      </w:pPr>
      <w:r>
        <w:rPr>
          <w:rtl/>
        </w:rPr>
        <w:t>1. 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 هدف اصل</w:t>
      </w:r>
      <w:r>
        <w:rPr>
          <w:rFonts w:hint="cs"/>
          <w:rtl/>
        </w:rPr>
        <w:t>ی</w:t>
      </w:r>
      <w:r>
        <w:rPr>
          <w:rtl/>
        </w:rPr>
        <w:t xml:space="preserve"> آن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"اهم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قو</w:t>
      </w:r>
      <w:r>
        <w:rPr>
          <w:rFonts w:hint="cs"/>
          <w:rtl/>
        </w:rPr>
        <w:t>ی</w:t>
      </w:r>
      <w:r>
        <w:rPr>
          <w:rtl/>
        </w:rPr>
        <w:t>" است، نه فقط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ظاهر</w:t>
      </w:r>
      <w:r>
        <w:rPr>
          <w:rFonts w:hint="cs"/>
          <w:rtl/>
        </w:rPr>
        <w:t>ی</w:t>
      </w:r>
      <w:r>
        <w:rPr>
          <w:rtl/>
        </w:rPr>
        <w:t xml:space="preserve"> متن.</w:t>
      </w:r>
    </w:p>
    <w:p w14:paraId="1D15CF85" w14:textId="3BBCEF05" w:rsidR="00533CF8" w:rsidRDefault="00533CF8" w:rsidP="00533CF8">
      <w:pPr>
        <w:rPr>
          <w:rtl/>
        </w:rPr>
      </w:pPr>
      <w:r>
        <w:rPr>
          <w:rtl/>
        </w:rPr>
        <w:t>2. 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:در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مرورگرها، متن درون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به صورت پررنگ (</w:t>
      </w:r>
      <w:r>
        <w:t>Bold</w:t>
      </w:r>
      <w:r>
        <w:rPr>
          <w:rtl/>
        </w:rPr>
        <w:t>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68C6ECFE" w14:textId="0A3EBFC2" w:rsidR="00533CF8" w:rsidRDefault="00533CF8" w:rsidP="00533CF8">
      <w:pPr>
        <w:rPr>
          <w:rtl/>
        </w:rPr>
      </w:pPr>
      <w:r>
        <w:rPr>
          <w:rtl/>
        </w:rPr>
        <w:t>3.  تودرتو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Nesting</w:t>
      </w:r>
      <w:r>
        <w:rPr>
          <w:rtl/>
        </w:rPr>
        <w:t>):هرچه تعداد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درون هم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باشد،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"اهم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" آن بخش از متن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در نظر گرفته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(اگرچه از نظر بصر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).</w:t>
      </w:r>
    </w:p>
    <w:p w14:paraId="0E15719E" w14:textId="6F7A6D55" w:rsidR="00533CF8" w:rsidRDefault="00533CF8" w:rsidP="00533CF8">
      <w:pPr>
        <w:rPr>
          <w:rtl/>
        </w:rPr>
      </w:pPr>
      <w:r>
        <w:rPr>
          <w:rtl/>
        </w:rPr>
        <w:t xml:space="preserve"> کاربرد و مثال‌ها</w:t>
      </w:r>
    </w:p>
    <w:p w14:paraId="10C831F6" w14:textId="7BB26E61" w:rsidR="00533CF8" w:rsidRDefault="00533CF8" w:rsidP="00533CF8">
      <w:pPr>
        <w:rPr>
          <w:rtl/>
        </w:rPr>
      </w:pPr>
      <w:r>
        <w:rPr>
          <w:rtl/>
        </w:rPr>
        <w:t xml:space="preserve"> مثال ساده: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3CF8" w14:paraId="13AF8211" w14:textId="77777777" w:rsidTr="0067345E">
        <w:tc>
          <w:tcPr>
            <w:tcW w:w="9350" w:type="dxa"/>
            <w:shd w:val="clear" w:color="auto" w:fill="E2EFD9" w:themeFill="accent6" w:themeFillTint="33"/>
          </w:tcPr>
          <w:p w14:paraId="7CBB6ECA" w14:textId="77777777" w:rsidR="00533CF8" w:rsidRDefault="00533CF8" w:rsidP="00533CF8">
            <w:pPr>
              <w:pStyle w:val="code"/>
              <w:bidi w:val="0"/>
            </w:pPr>
            <w:r w:rsidRPr="00533CF8">
              <w:t>&lt;p&gt;</w:t>
            </w:r>
          </w:p>
          <w:p w14:paraId="476A72E3" w14:textId="59C65A5C" w:rsidR="00533CF8" w:rsidRDefault="00533CF8" w:rsidP="00533CF8">
            <w:pPr>
              <w:pStyle w:val="code"/>
              <w:bidi w:val="0"/>
            </w:pPr>
            <w:r>
              <w:tab/>
            </w:r>
            <w:r w:rsidRPr="00533CF8">
              <w:rPr>
                <w:rtl/>
              </w:rPr>
              <w:t>ا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ن</w:t>
            </w:r>
            <w:r w:rsidRPr="00533CF8">
              <w:rPr>
                <w:rtl/>
              </w:rPr>
              <w:t xml:space="preserve"> 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ک</w:t>
            </w:r>
            <w:r w:rsidRPr="00533CF8">
              <w:rPr>
                <w:rtl/>
              </w:rPr>
              <w:t xml:space="preserve"> متن معمول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tl/>
              </w:rPr>
              <w:t xml:space="preserve"> است و</w:t>
            </w:r>
            <w:r w:rsidRPr="00533CF8">
              <w:t xml:space="preserve"> &lt;strong&gt;</w:t>
            </w:r>
            <w:r w:rsidRPr="00533CF8">
              <w:rPr>
                <w:rtl/>
              </w:rPr>
              <w:t>ا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ن</w:t>
            </w:r>
            <w:r w:rsidRPr="00533CF8">
              <w:rPr>
                <w:rtl/>
              </w:rPr>
              <w:t xml:space="preserve"> بخش بس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ار</w:t>
            </w:r>
            <w:r w:rsidRPr="00533CF8">
              <w:rPr>
                <w:rtl/>
              </w:rPr>
              <w:t xml:space="preserve"> مهم است</w:t>
            </w:r>
            <w:r w:rsidRPr="00533CF8">
              <w:t>&lt;/strong&gt;.</w:t>
            </w:r>
          </w:p>
          <w:p w14:paraId="6C36F706" w14:textId="3D963B37" w:rsidR="00533CF8" w:rsidRDefault="00533CF8" w:rsidP="00533CF8">
            <w:pPr>
              <w:pStyle w:val="code"/>
              <w:bidi w:val="0"/>
            </w:pPr>
            <w:r w:rsidRPr="00533CF8">
              <w:t>&lt;/p&gt;</w:t>
            </w:r>
          </w:p>
        </w:tc>
      </w:tr>
    </w:tbl>
    <w:p w14:paraId="6B317538" w14:textId="77777777" w:rsidR="00533CF8" w:rsidRDefault="00533CF8" w:rsidP="00533CF8">
      <w:pPr>
        <w:bidi w:val="0"/>
        <w:rPr>
          <w:rtl/>
        </w:rPr>
      </w:pPr>
    </w:p>
    <w:p w14:paraId="57F722F3" w14:textId="1044C6FB" w:rsidR="00533CF8" w:rsidRDefault="00533CF8" w:rsidP="00533CF8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 مرورگر:</w:t>
      </w:r>
    </w:p>
    <w:p w14:paraId="3F04A144" w14:textId="522287E7" w:rsidR="00533CF8" w:rsidRPr="00586E49" w:rsidRDefault="00533CF8" w:rsidP="00533CF8">
      <w:pPr>
        <w:rPr>
          <w:rStyle w:val="boldChar"/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متن معمول</w:t>
      </w:r>
      <w:r>
        <w:rPr>
          <w:rFonts w:hint="cs"/>
          <w:rtl/>
        </w:rPr>
        <w:t>ی</w:t>
      </w:r>
      <w:r>
        <w:rPr>
          <w:rtl/>
        </w:rPr>
        <w:t xml:space="preserve"> است و </w:t>
      </w:r>
      <w:r w:rsidRPr="00586E49">
        <w:rPr>
          <w:rStyle w:val="boldChar"/>
          <w:rtl/>
        </w:rPr>
        <w:t>ا</w:t>
      </w:r>
      <w:r w:rsidRPr="00586E49">
        <w:rPr>
          <w:rStyle w:val="boldChar"/>
          <w:rFonts w:hint="cs"/>
          <w:rtl/>
        </w:rPr>
        <w:t>ی</w:t>
      </w:r>
      <w:r w:rsidRPr="00586E49">
        <w:rPr>
          <w:rStyle w:val="boldChar"/>
          <w:rFonts w:hint="eastAsia"/>
          <w:rtl/>
        </w:rPr>
        <w:t>ن</w:t>
      </w:r>
      <w:r w:rsidRPr="00586E49">
        <w:rPr>
          <w:rStyle w:val="boldChar"/>
          <w:rtl/>
        </w:rPr>
        <w:t xml:space="preserve"> بخش بس</w:t>
      </w:r>
      <w:r w:rsidRPr="00586E49">
        <w:rPr>
          <w:rStyle w:val="boldChar"/>
          <w:rFonts w:hint="cs"/>
          <w:rtl/>
        </w:rPr>
        <w:t>ی</w:t>
      </w:r>
      <w:r w:rsidRPr="00586E49">
        <w:rPr>
          <w:rStyle w:val="boldChar"/>
          <w:rFonts w:hint="eastAsia"/>
          <w:rtl/>
        </w:rPr>
        <w:t>ار</w:t>
      </w:r>
      <w:r w:rsidRPr="00586E49">
        <w:rPr>
          <w:rStyle w:val="boldChar"/>
          <w:rtl/>
        </w:rPr>
        <w:t xml:space="preserve"> مهم است</w:t>
      </w:r>
    </w:p>
    <w:p w14:paraId="5F2037D6" w14:textId="0471441D" w:rsidR="00533CF8" w:rsidRDefault="00533CF8" w:rsidP="00533CF8">
      <w:pPr>
        <w:rPr>
          <w:rtl/>
        </w:rPr>
      </w:pPr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در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7DACCB1" w14:textId="53B40831" w:rsidR="00533CF8" w:rsidRDefault="00533CF8" w:rsidP="00533CF8">
      <w:r>
        <w:rPr>
          <w:rtl/>
        </w:rPr>
        <w:t>هشدارها</w:t>
      </w:r>
      <w:r>
        <w:rPr>
          <w:rFonts w:hint="cs"/>
          <w:rtl/>
        </w:rPr>
        <w:t>ی</w:t>
      </w:r>
      <w:r>
        <w:rPr>
          <w:rtl/>
        </w:rPr>
        <w:t xml:space="preserve"> مهم: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6E49" w14:paraId="0BAB43EF" w14:textId="77777777" w:rsidTr="0067345E">
        <w:tc>
          <w:tcPr>
            <w:tcW w:w="9350" w:type="dxa"/>
            <w:shd w:val="clear" w:color="auto" w:fill="E2EFD9" w:themeFill="accent6" w:themeFillTint="33"/>
          </w:tcPr>
          <w:p w14:paraId="4BC862BE" w14:textId="77777777" w:rsidR="00586E49" w:rsidRDefault="00586E49" w:rsidP="00586E49">
            <w:pPr>
              <w:bidi w:val="0"/>
            </w:pPr>
            <w:r w:rsidRPr="00586E49">
              <w:t>&lt;p&gt;</w:t>
            </w:r>
          </w:p>
          <w:p w14:paraId="29849209" w14:textId="77777777" w:rsidR="00586E49" w:rsidRDefault="00586E49" w:rsidP="00586E49">
            <w:pPr>
              <w:bidi w:val="0"/>
            </w:pPr>
            <w:r w:rsidRPr="00586E49">
              <w:t>&lt;strong&gt;</w:t>
            </w:r>
            <w:r w:rsidRPr="00586E49">
              <w:rPr>
                <w:rtl/>
              </w:rPr>
              <w:t>هشدار</w:t>
            </w:r>
            <w:r w:rsidRPr="00586E49">
              <w:t xml:space="preserve">:&lt;/strong&gt; </w:t>
            </w:r>
            <w:r w:rsidRPr="00586E49">
              <w:rPr>
                <w:rtl/>
              </w:rPr>
              <w:t>قبل از نصب، از بکاپ گ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ر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اطلاعات خود مطمئن شو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د</w:t>
            </w:r>
            <w:r w:rsidRPr="00586E49">
              <w:t>.</w:t>
            </w:r>
          </w:p>
          <w:p w14:paraId="3DC3629F" w14:textId="6180E957" w:rsidR="00586E49" w:rsidRDefault="00586E49" w:rsidP="00586E49">
            <w:pPr>
              <w:bidi w:val="0"/>
            </w:pPr>
            <w:r w:rsidRPr="00586E49">
              <w:t>&lt;/p&gt;</w:t>
            </w:r>
          </w:p>
        </w:tc>
      </w:tr>
    </w:tbl>
    <w:p w14:paraId="0BC6F176" w14:textId="77777777" w:rsidR="00586E49" w:rsidRDefault="00586E49" w:rsidP="00586E49">
      <w:pPr>
        <w:bidi w:val="0"/>
        <w:rPr>
          <w:rtl/>
        </w:rPr>
      </w:pPr>
    </w:p>
    <w:p w14:paraId="12538902" w14:textId="2A2301C3" w:rsidR="00533CF8" w:rsidRDefault="00533CF8" w:rsidP="00533CF8">
      <w:r>
        <w:rPr>
          <w:rtl/>
        </w:rPr>
        <w:lastRenderedPageBreak/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دواژه‌ها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پاراگراف: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6E49" w14:paraId="2DC174BA" w14:textId="77777777" w:rsidTr="0067345E">
        <w:tc>
          <w:tcPr>
            <w:tcW w:w="9350" w:type="dxa"/>
            <w:shd w:val="clear" w:color="auto" w:fill="E2EFD9" w:themeFill="accent6" w:themeFillTint="33"/>
          </w:tcPr>
          <w:p w14:paraId="6A0FDB58" w14:textId="77777777" w:rsidR="00586E49" w:rsidRDefault="00586E49" w:rsidP="00586E49">
            <w:pPr>
              <w:bidi w:val="0"/>
              <w:ind w:left="360"/>
            </w:pPr>
            <w:r w:rsidRPr="00586E49">
              <w:t>&lt;p&gt;</w:t>
            </w:r>
          </w:p>
          <w:p w14:paraId="32582084" w14:textId="7A774C82" w:rsidR="00586E49" w:rsidRDefault="00586E49" w:rsidP="00586E49">
            <w:pPr>
              <w:bidi w:val="0"/>
              <w:ind w:left="360"/>
            </w:pPr>
            <w:r>
              <w:tab/>
            </w:r>
            <w:r w:rsidRPr="00586E49">
              <w:rPr>
                <w:rtl/>
              </w:rPr>
              <w:t>برا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موفق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ت</w:t>
            </w:r>
            <w:r w:rsidRPr="00586E49">
              <w:rPr>
                <w:rtl/>
              </w:rPr>
              <w:t xml:space="preserve"> در سئو، تول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د</w:t>
            </w:r>
            <w:r w:rsidRPr="00586E49">
              <w:t xml:space="preserve"> &lt;strong&gt;</w:t>
            </w:r>
            <w:r w:rsidRPr="00586E49">
              <w:rPr>
                <w:rtl/>
              </w:rPr>
              <w:t>محتوا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با ک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ف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ت</w:t>
            </w:r>
            <w:r w:rsidRPr="00586E49">
              <w:t xml:space="preserve">&lt;/strong&gt; </w:t>
            </w:r>
            <w:r w:rsidRPr="00586E49">
              <w:rPr>
                <w:rtl/>
              </w:rPr>
              <w:t>و</w:t>
            </w:r>
            <w:r w:rsidRPr="00586E49">
              <w:t xml:space="preserve"> &lt;strong&gt;</w:t>
            </w:r>
            <w:r w:rsidRPr="00586E49">
              <w:rPr>
                <w:rtl/>
              </w:rPr>
              <w:t>ل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نک‌ساز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طب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ع</w:t>
            </w:r>
            <w:r w:rsidRPr="00586E49">
              <w:rPr>
                <w:rFonts w:hint="cs"/>
                <w:rtl/>
              </w:rPr>
              <w:t>ی</w:t>
            </w:r>
            <w:r w:rsidRPr="00586E49">
              <w:t xml:space="preserve">&lt;/strong&gt; </w:t>
            </w:r>
            <w:r w:rsidRPr="00586E49">
              <w:rPr>
                <w:rtl/>
              </w:rPr>
              <w:t>ضرور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است</w:t>
            </w:r>
            <w:r w:rsidRPr="00586E49">
              <w:t>.</w:t>
            </w:r>
          </w:p>
          <w:p w14:paraId="0C9AE7F6" w14:textId="7D5EA11F" w:rsidR="00586E49" w:rsidRDefault="00586E49" w:rsidP="00586E49">
            <w:pPr>
              <w:bidi w:val="0"/>
              <w:ind w:left="360"/>
              <w:rPr>
                <w:rtl/>
              </w:rPr>
            </w:pPr>
            <w:r w:rsidRPr="00586E49">
              <w:t>&lt;/p&gt;</w:t>
            </w:r>
          </w:p>
        </w:tc>
      </w:tr>
    </w:tbl>
    <w:p w14:paraId="61C1F57F" w14:textId="2C6CDC63" w:rsidR="00586E49" w:rsidRDefault="00586E49" w:rsidP="00533CF8">
      <w:pPr>
        <w:rPr>
          <w:rtl/>
        </w:rPr>
      </w:pPr>
      <w:hyperlink r:id="rId83" w:history="1">
        <w:r w:rsidRPr="00586E49">
          <w:rPr>
            <w:rStyle w:val="Hyperlink"/>
          </w:rPr>
          <w:t>key</w:t>
        </w:r>
      </w:hyperlink>
    </w:p>
    <w:p w14:paraId="5AC8FE80" w14:textId="0503DA60" w:rsidR="00533CF8" w:rsidRDefault="00533CF8" w:rsidP="00533CF8">
      <w:r>
        <w:rPr>
          <w:rtl/>
        </w:rPr>
        <w:t>در فرم‌ها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لدها</w:t>
      </w:r>
      <w:r>
        <w:rPr>
          <w:rFonts w:hint="cs"/>
          <w:rtl/>
        </w:rPr>
        <w:t>ی</w:t>
      </w:r>
      <w:r>
        <w:rPr>
          <w:rtl/>
        </w:rPr>
        <w:t xml:space="preserve"> اجبار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6E49" w14:paraId="645D1EB1" w14:textId="77777777" w:rsidTr="00586E49">
        <w:tc>
          <w:tcPr>
            <w:tcW w:w="9350" w:type="dxa"/>
            <w:shd w:val="clear" w:color="auto" w:fill="E2EFD9" w:themeFill="accent6" w:themeFillTint="33"/>
          </w:tcPr>
          <w:p w14:paraId="4AE240CC" w14:textId="77777777" w:rsidR="00586E49" w:rsidRDefault="00586E49" w:rsidP="00586E49">
            <w:pPr>
              <w:pStyle w:val="code"/>
              <w:bidi w:val="0"/>
              <w:rPr>
                <w:rtl/>
              </w:rPr>
            </w:pPr>
            <w:r>
              <w:t>&lt;label for="name"&gt;</w:t>
            </w:r>
            <w:r>
              <w:rPr>
                <w:rFonts w:cs="IRANSansWeb(FaNum) Light"/>
                <w:rtl/>
              </w:rPr>
              <w:t>نام</w:t>
            </w:r>
            <w:r>
              <w:t xml:space="preserve"> &lt;strong&gt;*&lt;/strong&gt;&lt;/label&gt;</w:t>
            </w:r>
          </w:p>
          <w:p w14:paraId="616E6D1F" w14:textId="64DCAC8C" w:rsidR="00586E49" w:rsidRDefault="00586E49" w:rsidP="00586E49">
            <w:pPr>
              <w:pStyle w:val="code"/>
              <w:bidi w:val="0"/>
            </w:pPr>
            <w:r>
              <w:t>&lt;input type="text" id="name" required&gt;</w:t>
            </w:r>
          </w:p>
        </w:tc>
      </w:tr>
    </w:tbl>
    <w:p w14:paraId="65D1A603" w14:textId="77777777" w:rsidR="00586E49" w:rsidRDefault="00586E49" w:rsidP="00586E49">
      <w:pPr>
        <w:bidi w:val="0"/>
        <w:rPr>
          <w:rtl/>
        </w:rPr>
      </w:pPr>
    </w:p>
    <w:p w14:paraId="366B39B3" w14:textId="20A65036" w:rsidR="00533CF8" w:rsidRDefault="00533CF8" w:rsidP="00586E49">
      <w:pPr>
        <w:rPr>
          <w:rtl/>
        </w:rPr>
      </w:pPr>
      <w:r>
        <w:rPr>
          <w:rtl/>
        </w:rPr>
        <w:t xml:space="preserve">     تفاوت `&lt;</w:t>
      </w:r>
      <w:r>
        <w:t>strong</w:t>
      </w:r>
      <w:r>
        <w:rPr>
          <w:rtl/>
        </w:rPr>
        <w:t>&gt;` با `&lt;</w:t>
      </w:r>
      <w:r>
        <w:t>b</w:t>
      </w:r>
      <w:r>
        <w:rPr>
          <w:rtl/>
        </w:rPr>
        <w:t>&gt;` (بس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مهم)</w:t>
      </w:r>
    </w:p>
    <w:p w14:paraId="442B2CED" w14:textId="77777777" w:rsidR="00533CF8" w:rsidRDefault="00533CF8" w:rsidP="00533CF8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تفاوت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و مفهوم</w:t>
      </w:r>
      <w:r>
        <w:rPr>
          <w:rFonts w:hint="cs"/>
          <w:rtl/>
        </w:rPr>
        <w:t>ی</w:t>
      </w:r>
      <w:r>
        <w:rPr>
          <w:rtl/>
        </w:rPr>
        <w:t xml:space="preserve"> است که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توسعه‌دهندگان تازه‌کار در آن اشتباه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476763D4" w14:textId="77777777" w:rsidR="00533CF8" w:rsidRDefault="00533CF8" w:rsidP="00533CF8">
      <w:pPr>
        <w:rPr>
          <w:rtl/>
        </w:rPr>
      </w:pPr>
    </w:p>
    <w:tbl>
      <w:tblPr>
        <w:tblStyle w:val="TableGrid"/>
        <w:bidiVisual/>
        <w:tblW w:w="9572" w:type="dxa"/>
        <w:tblLook w:val="04A0" w:firstRow="1" w:lastRow="0" w:firstColumn="1" w:lastColumn="0" w:noHBand="0" w:noVBand="1"/>
      </w:tblPr>
      <w:tblGrid>
        <w:gridCol w:w="3190"/>
        <w:gridCol w:w="3191"/>
        <w:gridCol w:w="3191"/>
      </w:tblGrid>
      <w:tr w:rsidR="00586E49" w:rsidRPr="00586E49" w14:paraId="01BBDD90" w14:textId="77777777" w:rsidTr="00586E49">
        <w:trPr>
          <w:trHeight w:val="409"/>
        </w:trPr>
        <w:tc>
          <w:tcPr>
            <w:tcW w:w="3190" w:type="dxa"/>
          </w:tcPr>
          <w:p w14:paraId="3AA4591E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و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ژگ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</w:t>
            </w:r>
          </w:p>
        </w:tc>
        <w:tc>
          <w:tcPr>
            <w:tcW w:w="3191" w:type="dxa"/>
          </w:tcPr>
          <w:p w14:paraId="4DFBA293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تگ `&lt;</w:t>
            </w:r>
            <w:r w:rsidRPr="00586E49">
              <w:t>strong</w:t>
            </w:r>
            <w:r w:rsidRPr="00586E49">
              <w:rPr>
                <w:rtl/>
              </w:rPr>
              <w:t xml:space="preserve">&gt;` </w:t>
            </w:r>
          </w:p>
        </w:tc>
        <w:tc>
          <w:tcPr>
            <w:tcW w:w="3191" w:type="dxa"/>
          </w:tcPr>
          <w:p w14:paraId="4998B09A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تگ `&lt;</w:t>
            </w:r>
            <w:r w:rsidRPr="00586E49">
              <w:t>b</w:t>
            </w:r>
            <w:r w:rsidRPr="00586E49">
              <w:rPr>
                <w:rtl/>
              </w:rPr>
              <w:t xml:space="preserve">&gt;` </w:t>
            </w:r>
          </w:p>
        </w:tc>
      </w:tr>
      <w:tr w:rsidR="00586E49" w:rsidRPr="00586E49" w14:paraId="72E26C00" w14:textId="77777777" w:rsidTr="00586E49">
        <w:trPr>
          <w:trHeight w:val="817"/>
        </w:trPr>
        <w:tc>
          <w:tcPr>
            <w:tcW w:w="3190" w:type="dxa"/>
          </w:tcPr>
          <w:p w14:paraId="37104CDD" w14:textId="57CF8441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نوع تگ </w:t>
            </w:r>
          </w:p>
        </w:tc>
        <w:tc>
          <w:tcPr>
            <w:tcW w:w="3191" w:type="dxa"/>
          </w:tcPr>
          <w:p w14:paraId="07619DB8" w14:textId="72FC8652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معنا</w:t>
            </w:r>
            <w:r w:rsidRPr="00586E49">
              <w:rPr>
                <w:rFonts w:hint="cs"/>
                <w:rtl/>
              </w:rPr>
              <w:t>یی</w:t>
            </w:r>
            <w:r w:rsidRPr="00586E49">
              <w:rPr>
                <w:rtl/>
              </w:rPr>
              <w:t xml:space="preserve"> (</w:t>
            </w:r>
            <w:r w:rsidRPr="00586E49">
              <w:t>Semantic</w:t>
            </w:r>
            <w:r w:rsidRPr="00586E49">
              <w:rPr>
                <w:rtl/>
              </w:rPr>
              <w:t xml:space="preserve">) </w:t>
            </w:r>
          </w:p>
        </w:tc>
        <w:tc>
          <w:tcPr>
            <w:tcW w:w="3191" w:type="dxa"/>
          </w:tcPr>
          <w:p w14:paraId="46EC50BE" w14:textId="659F5AB1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ظاهر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(</w:t>
            </w:r>
            <w:r w:rsidRPr="00586E49">
              <w:t>Presentational</w:t>
            </w:r>
            <w:r w:rsidRPr="00586E49">
              <w:rPr>
                <w:rtl/>
              </w:rPr>
              <w:t xml:space="preserve">) </w:t>
            </w:r>
          </w:p>
        </w:tc>
      </w:tr>
      <w:tr w:rsidR="00586E49" w:rsidRPr="00586E49" w14:paraId="755C200B" w14:textId="77777777" w:rsidTr="00586E49">
        <w:trPr>
          <w:trHeight w:val="1227"/>
        </w:trPr>
        <w:tc>
          <w:tcPr>
            <w:tcW w:w="3190" w:type="dxa"/>
          </w:tcPr>
          <w:p w14:paraId="429DBC86" w14:textId="3A653B5A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هدف </w:t>
            </w:r>
          </w:p>
        </w:tc>
        <w:tc>
          <w:tcPr>
            <w:tcW w:w="3191" w:type="dxa"/>
          </w:tcPr>
          <w:p w14:paraId="38562FBB" w14:textId="3BD74B9F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نشان دادن اهم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ت</w:t>
            </w:r>
            <w:r w:rsidRPr="00586E49">
              <w:rPr>
                <w:rtl/>
              </w:rPr>
              <w:t xml:space="preserve"> قو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و ضرورت محتوا. </w:t>
            </w:r>
          </w:p>
        </w:tc>
        <w:tc>
          <w:tcPr>
            <w:tcW w:w="3191" w:type="dxa"/>
          </w:tcPr>
          <w:p w14:paraId="5D71E49C" w14:textId="38DFFC5C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فقط پررنگ کردن متن بدون انتقال مفهوم خاص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. </w:t>
            </w:r>
          </w:p>
        </w:tc>
      </w:tr>
      <w:tr w:rsidR="00586E49" w:rsidRPr="00586E49" w14:paraId="7C2F4334" w14:textId="77777777" w:rsidTr="00586E49">
        <w:trPr>
          <w:trHeight w:val="1636"/>
        </w:trPr>
        <w:tc>
          <w:tcPr>
            <w:tcW w:w="3190" w:type="dxa"/>
          </w:tcPr>
          <w:p w14:paraId="3BCBDB3C" w14:textId="6FCDDB4C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تأث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ر</w:t>
            </w:r>
            <w:r w:rsidRPr="00586E49">
              <w:rPr>
                <w:rtl/>
              </w:rPr>
              <w:t xml:space="preserve"> بر سئو </w:t>
            </w:r>
          </w:p>
        </w:tc>
        <w:tc>
          <w:tcPr>
            <w:tcW w:w="3191" w:type="dxa"/>
          </w:tcPr>
          <w:p w14:paraId="16A65960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دارد. به موتورها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جستجو م</w:t>
            </w:r>
            <w:r w:rsidRPr="00586E49">
              <w:rPr>
                <w:rFonts w:hint="cs"/>
                <w:rtl/>
              </w:rPr>
              <w:t>ی‌</w:t>
            </w:r>
            <w:r w:rsidRPr="00586E49">
              <w:rPr>
                <w:rFonts w:hint="eastAsia"/>
                <w:rtl/>
              </w:rPr>
              <w:t>فهماند</w:t>
            </w:r>
            <w:r w:rsidRPr="00586E49">
              <w:rPr>
                <w:rtl/>
              </w:rPr>
              <w:t xml:space="preserve"> که 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ن</w:t>
            </w:r>
            <w:r w:rsidRPr="00586E49">
              <w:rPr>
                <w:rtl/>
              </w:rPr>
              <w:t xml:space="preserve"> بخش مهم است. </w:t>
            </w:r>
          </w:p>
        </w:tc>
        <w:tc>
          <w:tcPr>
            <w:tcW w:w="3191" w:type="dxa"/>
          </w:tcPr>
          <w:p w14:paraId="06BF83C8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ندارد. موتورها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جستجو به آن وزن معنا</w:t>
            </w:r>
            <w:r w:rsidRPr="00586E49">
              <w:rPr>
                <w:rFonts w:hint="cs"/>
                <w:rtl/>
              </w:rPr>
              <w:t>یی</w:t>
            </w:r>
            <w:r w:rsidRPr="00586E49">
              <w:rPr>
                <w:rtl/>
              </w:rPr>
              <w:t xml:space="preserve"> خاص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نم</w:t>
            </w:r>
            <w:r w:rsidRPr="00586E49">
              <w:rPr>
                <w:rFonts w:hint="cs"/>
                <w:rtl/>
              </w:rPr>
              <w:t>ی‌</w:t>
            </w:r>
            <w:r w:rsidRPr="00586E49">
              <w:rPr>
                <w:rFonts w:hint="eastAsia"/>
                <w:rtl/>
              </w:rPr>
              <w:t>دهند</w:t>
            </w:r>
            <w:r w:rsidRPr="00586E49">
              <w:rPr>
                <w:rtl/>
              </w:rPr>
              <w:t xml:space="preserve">. </w:t>
            </w:r>
          </w:p>
        </w:tc>
      </w:tr>
      <w:tr w:rsidR="00586E49" w:rsidRPr="00586E49" w14:paraId="127F5897" w14:textId="77777777" w:rsidTr="00586E49">
        <w:trPr>
          <w:trHeight w:val="2465"/>
        </w:trPr>
        <w:tc>
          <w:tcPr>
            <w:tcW w:w="3190" w:type="dxa"/>
          </w:tcPr>
          <w:p w14:paraId="35FE1D06" w14:textId="3566BCCC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تأث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ر</w:t>
            </w:r>
            <w:r w:rsidRPr="00586E49">
              <w:rPr>
                <w:rtl/>
              </w:rPr>
              <w:t xml:space="preserve"> بر خوانندگان صفحه </w:t>
            </w:r>
          </w:p>
        </w:tc>
        <w:tc>
          <w:tcPr>
            <w:tcW w:w="3191" w:type="dxa"/>
          </w:tcPr>
          <w:p w14:paraId="70AC52C2" w14:textId="74ADE9B3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دارد. نرم‌افزارها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خواننده صفحه، هنگام برخورد با 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ن</w:t>
            </w:r>
            <w:r w:rsidRPr="00586E49">
              <w:rPr>
                <w:rtl/>
              </w:rPr>
              <w:t xml:space="preserve"> تگ، تغ</w:t>
            </w:r>
            <w:r w:rsidRPr="00586E49">
              <w:rPr>
                <w:rFonts w:hint="cs"/>
                <w:rtl/>
              </w:rPr>
              <w:t>یی</w:t>
            </w:r>
            <w:r w:rsidRPr="00586E49">
              <w:rPr>
                <w:rFonts w:hint="eastAsia"/>
                <w:rtl/>
              </w:rPr>
              <w:t>ر</w:t>
            </w:r>
            <w:r w:rsidRPr="00586E49">
              <w:rPr>
                <w:rtl/>
              </w:rPr>
              <w:t xml:space="preserve"> لحن داده و کلمه را با تأک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د</w:t>
            </w:r>
            <w:r w:rsidRPr="00586E49">
              <w:rPr>
                <w:rtl/>
              </w:rPr>
              <w:t xml:space="preserve"> ب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شتر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م</w:t>
            </w:r>
            <w:r w:rsidRPr="00586E49">
              <w:rPr>
                <w:rFonts w:hint="cs"/>
                <w:rtl/>
              </w:rPr>
              <w:t>ی‌</w:t>
            </w:r>
            <w:r w:rsidRPr="00586E49">
              <w:rPr>
                <w:rFonts w:hint="eastAsia"/>
                <w:rtl/>
              </w:rPr>
              <w:t>خوانند</w:t>
            </w:r>
            <w:r w:rsidRPr="00586E49">
              <w:rPr>
                <w:rtl/>
              </w:rPr>
              <w:t xml:space="preserve">. </w:t>
            </w:r>
          </w:p>
        </w:tc>
        <w:tc>
          <w:tcPr>
            <w:tcW w:w="3191" w:type="dxa"/>
          </w:tcPr>
          <w:p w14:paraId="1DEFC5AE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ندارد. نرم‌افزارها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خواننده صفحه، آن را مانند متن عاد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م</w:t>
            </w:r>
            <w:r w:rsidRPr="00586E49">
              <w:rPr>
                <w:rFonts w:hint="cs"/>
                <w:rtl/>
              </w:rPr>
              <w:t>ی‌</w:t>
            </w:r>
            <w:r w:rsidRPr="00586E49">
              <w:rPr>
                <w:rFonts w:hint="eastAsia"/>
                <w:rtl/>
              </w:rPr>
              <w:t>خوانند</w:t>
            </w:r>
            <w:r w:rsidRPr="00586E49">
              <w:rPr>
                <w:rtl/>
              </w:rPr>
              <w:t xml:space="preserve">. </w:t>
            </w:r>
          </w:p>
        </w:tc>
      </w:tr>
      <w:tr w:rsidR="00586E49" w:rsidRPr="00586E49" w14:paraId="0A027E40" w14:textId="77777777" w:rsidTr="00586E49">
        <w:trPr>
          <w:trHeight w:val="409"/>
        </w:trPr>
        <w:tc>
          <w:tcPr>
            <w:tcW w:w="3190" w:type="dxa"/>
          </w:tcPr>
          <w:p w14:paraId="372DC9EC" w14:textId="37EF3DF2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lastRenderedPageBreak/>
              <w:t xml:space="preserve"> ظاهر پ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ش‌فرض</w:t>
            </w:r>
            <w:r w:rsidRPr="00586E49">
              <w:rPr>
                <w:rtl/>
              </w:rPr>
              <w:t xml:space="preserve"> </w:t>
            </w:r>
          </w:p>
        </w:tc>
        <w:tc>
          <w:tcPr>
            <w:tcW w:w="3191" w:type="dxa"/>
          </w:tcPr>
          <w:p w14:paraId="72A82FAF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پررنگ (</w:t>
            </w:r>
            <w:r w:rsidRPr="00586E49">
              <w:t>Bold</w:t>
            </w:r>
            <w:r w:rsidRPr="00586E49">
              <w:rPr>
                <w:rtl/>
              </w:rPr>
              <w:t xml:space="preserve">) </w:t>
            </w:r>
          </w:p>
        </w:tc>
        <w:tc>
          <w:tcPr>
            <w:tcW w:w="3191" w:type="dxa"/>
          </w:tcPr>
          <w:p w14:paraId="393A3B52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پررنگ (</w:t>
            </w:r>
            <w:r w:rsidRPr="00586E49">
              <w:t>Bold</w:t>
            </w:r>
            <w:r w:rsidRPr="00586E49">
              <w:rPr>
                <w:rtl/>
              </w:rPr>
              <w:t xml:space="preserve">) </w:t>
            </w:r>
          </w:p>
        </w:tc>
      </w:tr>
    </w:tbl>
    <w:p w14:paraId="6E4351AC" w14:textId="77777777" w:rsidR="00533CF8" w:rsidRDefault="00533CF8" w:rsidP="00533CF8">
      <w:pPr>
        <w:rPr>
          <w:rtl/>
        </w:rPr>
      </w:pPr>
    </w:p>
    <w:p w14:paraId="27A12D9F" w14:textId="721A9ED6" w:rsidR="00533CF8" w:rsidRDefault="00533CF8" w:rsidP="00533CF8">
      <w:pPr>
        <w:rPr>
          <w:rtl/>
        </w:rPr>
      </w:pPr>
      <w:r>
        <w:rPr>
          <w:rtl/>
        </w:rPr>
        <w:t xml:space="preserve"> مثال برا</w:t>
      </w:r>
      <w:r>
        <w:rPr>
          <w:rFonts w:hint="cs"/>
          <w:rtl/>
        </w:rPr>
        <w:t>ی</w:t>
      </w:r>
      <w:r>
        <w:rPr>
          <w:rtl/>
        </w:rPr>
        <w:t xml:space="preserve"> درک تفاوت: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6E49" w14:paraId="74A24F2F" w14:textId="77777777" w:rsidTr="00586E49">
        <w:tc>
          <w:tcPr>
            <w:tcW w:w="9350" w:type="dxa"/>
          </w:tcPr>
          <w:p w14:paraId="25CE410D" w14:textId="624386A0" w:rsidR="00586E49" w:rsidRDefault="00586E49" w:rsidP="00586E49">
            <w:pPr>
              <w:bidi w:val="0"/>
              <w:rPr>
                <w:rtl/>
              </w:rPr>
            </w:pPr>
            <w:r w:rsidRPr="00586E49">
              <w:t>&lt;p&gt;</w:t>
            </w:r>
            <w:r w:rsidRPr="00586E49">
              <w:rPr>
                <w:rtl/>
              </w:rPr>
              <w:t>من</w:t>
            </w:r>
            <w:r w:rsidRPr="00586E49">
              <w:t xml:space="preserve"> &lt;b&gt;</w:t>
            </w:r>
            <w:r w:rsidRPr="00586E49">
              <w:rPr>
                <w:rtl/>
              </w:rPr>
              <w:t>گربه</w:t>
            </w:r>
            <w:r w:rsidRPr="00586E49">
              <w:t xml:space="preserve">&lt;/b&gt; </w:t>
            </w:r>
            <w:r w:rsidRPr="00586E49">
              <w:rPr>
                <w:rtl/>
              </w:rPr>
              <w:t>را د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دم</w:t>
            </w:r>
            <w:r w:rsidRPr="00586E49">
              <w:rPr>
                <w:rtl/>
              </w:rPr>
              <w:t xml:space="preserve">. آن 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ک</w:t>
            </w:r>
            <w:r w:rsidRPr="00586E49">
              <w:t xml:space="preserve"> &lt;strong&gt;</w:t>
            </w:r>
            <w:r w:rsidRPr="00586E49">
              <w:rPr>
                <w:rtl/>
              </w:rPr>
              <w:t>گربهٔ وحش</w:t>
            </w:r>
            <w:r w:rsidRPr="00586E49">
              <w:rPr>
                <w:rFonts w:hint="cs"/>
                <w:rtl/>
              </w:rPr>
              <w:t>ی</w:t>
            </w:r>
            <w:r w:rsidRPr="00586E49">
              <w:t xml:space="preserve">&lt;/strong&gt; </w:t>
            </w:r>
            <w:r w:rsidRPr="00586E49">
              <w:rPr>
                <w:rtl/>
              </w:rPr>
              <w:t>بود</w:t>
            </w:r>
            <w:r w:rsidRPr="00586E49">
              <w:t>!&lt;/p&gt;</w:t>
            </w:r>
          </w:p>
        </w:tc>
      </w:tr>
    </w:tbl>
    <w:p w14:paraId="6D5FE33B" w14:textId="2D50814F" w:rsidR="00533CF8" w:rsidRDefault="00586E49" w:rsidP="00533CF8">
      <w:pPr>
        <w:rPr>
          <w:rtl/>
        </w:rPr>
      </w:pPr>
      <w:hyperlink r:id="rId84" w:history="1">
        <w:r w:rsidRPr="00586E49">
          <w:rPr>
            <w:rStyle w:val="Hyperlink"/>
          </w:rPr>
          <w:t>b</w:t>
        </w:r>
      </w:hyperlink>
    </w:p>
    <w:p w14:paraId="42A1660A" w14:textId="7267126B" w:rsidR="00533CF8" w:rsidRDefault="00533CF8" w:rsidP="00533CF8">
      <w:pPr>
        <w:rPr>
          <w:rtl/>
        </w:rPr>
      </w:pPr>
      <w:r>
        <w:rPr>
          <w:rtl/>
        </w:rPr>
        <w:t xml:space="preserve"> 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مثال، `&lt;</w:t>
      </w:r>
      <w:r>
        <w:t>b</w:t>
      </w:r>
      <w:r>
        <w:rPr>
          <w:rtl/>
        </w:rPr>
        <w:t>&gt;` فقط کلمه "گربه" را پررنگ کرده چون ممکن است طراح بخواهد از نظر بصر</w:t>
      </w:r>
      <w:r>
        <w:rPr>
          <w:rFonts w:hint="cs"/>
          <w:rtl/>
        </w:rPr>
        <w:t>ی</w:t>
      </w:r>
      <w:r>
        <w:rPr>
          <w:rtl/>
        </w:rPr>
        <w:t xml:space="preserve"> به آن توجه شود، اما معنا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ندارد.</w:t>
      </w:r>
    </w:p>
    <w:p w14:paraId="44D46E24" w14:textId="773A98D7" w:rsidR="00533CF8" w:rsidRDefault="00533CF8" w:rsidP="00533CF8">
      <w:pPr>
        <w:rPr>
          <w:rtl/>
        </w:rPr>
      </w:pPr>
      <w:r>
        <w:rPr>
          <w:rtl/>
        </w:rPr>
        <w:t xml:space="preserve">   اما `&lt;</w:t>
      </w:r>
      <w:r>
        <w:t>strong</w:t>
      </w:r>
      <w:r>
        <w:rPr>
          <w:rtl/>
        </w:rPr>
        <w:t>&gt;` رو</w:t>
      </w:r>
      <w:r>
        <w:rPr>
          <w:rFonts w:hint="cs"/>
          <w:rtl/>
        </w:rPr>
        <w:t>ی</w:t>
      </w:r>
      <w:r>
        <w:rPr>
          <w:rtl/>
        </w:rPr>
        <w:t xml:space="preserve"> "گربهٔ وحش</w:t>
      </w:r>
      <w:r>
        <w:rPr>
          <w:rFonts w:hint="cs"/>
          <w:rtl/>
        </w:rPr>
        <w:t>ی</w:t>
      </w:r>
      <w:r>
        <w:rPr>
          <w:rtl/>
        </w:rPr>
        <w:t>"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دارد تا به کاربر هشدار دهد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موضوع مهم و بالقوه خطرناک است.</w:t>
      </w:r>
    </w:p>
    <w:p w14:paraId="18E95754" w14:textId="2C57015B" w:rsidR="00533CF8" w:rsidRDefault="00533CF8" w:rsidP="00533CF8">
      <w:pPr>
        <w:rPr>
          <w:rtl/>
        </w:rPr>
      </w:pPr>
      <w:r>
        <w:rPr>
          <w:rtl/>
        </w:rPr>
        <w:t>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CSS</w:t>
      </w:r>
    </w:p>
    <w:p w14:paraId="70B740CE" w14:textId="77777777" w:rsidR="00533CF8" w:rsidRDefault="00533CF8" w:rsidP="00533CF8">
      <w:pPr>
        <w:rPr>
          <w:rtl/>
        </w:rPr>
      </w:pPr>
      <w:r>
        <w:rPr>
          <w:rFonts w:hint="eastAsia"/>
          <w:rtl/>
        </w:rPr>
        <w:t>اگرچه</w:t>
      </w:r>
      <w:r>
        <w:rPr>
          <w:rtl/>
        </w:rPr>
        <w:t xml:space="preserve">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`&lt;</w:t>
      </w:r>
      <w:r>
        <w:t>strong</w:t>
      </w:r>
      <w:r>
        <w:rPr>
          <w:rtl/>
        </w:rPr>
        <w:t>&gt;` پررنگ است، اما 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</w:t>
      </w:r>
      <w:r>
        <w:t>CSS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ظاهر را به کل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هم معنا</w:t>
      </w:r>
      <w:r>
        <w:rPr>
          <w:rFonts w:hint="cs"/>
          <w:rtl/>
        </w:rPr>
        <w:t>ی</w:t>
      </w:r>
      <w:r>
        <w:rPr>
          <w:rtl/>
        </w:rPr>
        <w:t xml:space="preserve"> مهم بودن را برساند و هم از نظر بصر</w:t>
      </w:r>
      <w:r>
        <w:rPr>
          <w:rFonts w:hint="cs"/>
          <w:rtl/>
        </w:rPr>
        <w:t>ی</w:t>
      </w:r>
      <w:r>
        <w:rPr>
          <w:rtl/>
        </w:rPr>
        <w:t xml:space="preserve"> به شکل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شود.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6E49" w14:paraId="56302DD6" w14:textId="77777777" w:rsidTr="002B2437">
        <w:tc>
          <w:tcPr>
            <w:tcW w:w="9350" w:type="dxa"/>
            <w:shd w:val="clear" w:color="auto" w:fill="E2EFD9" w:themeFill="accent6" w:themeFillTint="33"/>
          </w:tcPr>
          <w:p w14:paraId="06BE7EF3" w14:textId="77777777" w:rsidR="002B2437" w:rsidRDefault="002B2437" w:rsidP="002B2437">
            <w:pPr>
              <w:pStyle w:val="code"/>
              <w:bidi w:val="0"/>
            </w:pPr>
            <w:r>
              <w:t>&lt;style&gt;</w:t>
            </w:r>
          </w:p>
          <w:p w14:paraId="5518E181" w14:textId="77777777" w:rsidR="002B2437" w:rsidRDefault="002B2437" w:rsidP="002B2437">
            <w:pPr>
              <w:pStyle w:val="code"/>
              <w:bidi w:val="0"/>
            </w:pPr>
            <w:r>
              <w:t>strong {</w:t>
            </w:r>
          </w:p>
          <w:p w14:paraId="368FF8AA" w14:textId="77777777" w:rsidR="002B2437" w:rsidRDefault="002B2437" w:rsidP="002B2437">
            <w:pPr>
              <w:pStyle w:val="code"/>
              <w:bidi w:val="0"/>
              <w:rPr>
                <w:rtl/>
              </w:rPr>
            </w:pPr>
            <w:r>
              <w:t xml:space="preserve">  font-weight: normal; /* </w:t>
            </w:r>
            <w:r>
              <w:rPr>
                <w:rFonts w:cs="IRANSansWeb(FaNum) Light"/>
                <w:rtl/>
              </w:rPr>
              <w:t>پررنگ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ش‌فرض</w:t>
            </w:r>
            <w:r>
              <w:rPr>
                <w:rFonts w:cs="IRANSansWeb(FaNum) Light"/>
                <w:rtl/>
              </w:rPr>
              <w:t xml:space="preserve"> را حذف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 xml:space="preserve"> */</w:t>
            </w:r>
          </w:p>
          <w:p w14:paraId="4C4373B0" w14:textId="77777777" w:rsidR="002B2437" w:rsidRDefault="002B2437" w:rsidP="002B2437">
            <w:pPr>
              <w:pStyle w:val="code"/>
              <w:bidi w:val="0"/>
            </w:pPr>
            <w:r>
              <w:t xml:space="preserve">  color: red;</w:t>
            </w:r>
          </w:p>
          <w:p w14:paraId="52BA1049" w14:textId="77777777" w:rsidR="002B2437" w:rsidRDefault="002B2437" w:rsidP="002B2437">
            <w:pPr>
              <w:pStyle w:val="code"/>
              <w:bidi w:val="0"/>
            </w:pPr>
            <w:r>
              <w:t xml:space="preserve">  background-color: yellow;</w:t>
            </w:r>
          </w:p>
          <w:p w14:paraId="470FA932" w14:textId="77777777" w:rsidR="002B2437" w:rsidRDefault="002B2437" w:rsidP="002B2437">
            <w:pPr>
              <w:pStyle w:val="code"/>
              <w:bidi w:val="0"/>
            </w:pPr>
            <w:r>
              <w:t xml:space="preserve">  padding: 2px 5px;</w:t>
            </w:r>
          </w:p>
          <w:p w14:paraId="3EDAB37D" w14:textId="77777777" w:rsidR="002B2437" w:rsidRDefault="002B2437" w:rsidP="002B2437">
            <w:pPr>
              <w:pStyle w:val="code"/>
              <w:bidi w:val="0"/>
            </w:pPr>
            <w:r>
              <w:t xml:space="preserve">  border-left: 3px solid red;</w:t>
            </w:r>
          </w:p>
          <w:p w14:paraId="67249175" w14:textId="77777777" w:rsidR="002B2437" w:rsidRDefault="002B2437" w:rsidP="002B2437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0ED278D" w14:textId="77777777" w:rsidR="002B2437" w:rsidRDefault="002B2437" w:rsidP="002B2437">
            <w:pPr>
              <w:pStyle w:val="code"/>
              <w:bidi w:val="0"/>
            </w:pPr>
            <w:r>
              <w:t>&lt;/style&gt;</w:t>
            </w:r>
          </w:p>
          <w:p w14:paraId="2512EADF" w14:textId="77777777" w:rsidR="002B2437" w:rsidRDefault="002B2437" w:rsidP="002B2437">
            <w:pPr>
              <w:pStyle w:val="code"/>
              <w:bidi w:val="0"/>
              <w:rPr>
                <w:rtl/>
              </w:rPr>
            </w:pPr>
          </w:p>
          <w:p w14:paraId="2A56921D" w14:textId="61C92BA7" w:rsidR="00586E49" w:rsidRDefault="002B2437" w:rsidP="002B2437">
            <w:pPr>
              <w:pStyle w:val="code"/>
              <w:bidi w:val="0"/>
            </w:pPr>
            <w:r>
              <w:t>&lt;p&gt;</w:t>
            </w:r>
            <w:r>
              <w:rPr>
                <w:rFonts w:cs="IRANSansWeb(FaNum) Light"/>
                <w:rtl/>
              </w:rPr>
              <w:t>لطفا</w:t>
            </w:r>
            <w:r>
              <w:t xml:space="preserve"> &lt;strong&gt;</w:t>
            </w:r>
            <w:r>
              <w:rPr>
                <w:rFonts w:cs="IRANSansWeb(FaNum) Light"/>
                <w:rtl/>
              </w:rPr>
              <w:t>قوان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و مقررات</w:t>
            </w:r>
            <w:r>
              <w:t xml:space="preserve">&lt;/strong&gt; </w:t>
            </w:r>
            <w:r>
              <w:rPr>
                <w:rFonts w:cs="IRANSansWeb(FaNum) Light"/>
                <w:rtl/>
              </w:rPr>
              <w:t>را به دقت مطالعه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.&lt;/p&gt;</w:t>
            </w:r>
          </w:p>
        </w:tc>
      </w:tr>
    </w:tbl>
    <w:p w14:paraId="413E1F7D" w14:textId="0CF15CF2" w:rsidR="00533CF8" w:rsidRDefault="002B2437" w:rsidP="002B2437">
      <w:pPr>
        <w:rPr>
          <w:rtl/>
        </w:rPr>
      </w:pPr>
      <w:hyperlink r:id="rId85" w:history="1">
        <w:r w:rsidRPr="002B2437">
          <w:rPr>
            <w:rStyle w:val="Hyperlink"/>
          </w:rPr>
          <w:t>style</w:t>
        </w:r>
      </w:hyperlink>
    </w:p>
    <w:p w14:paraId="239D774E" w14:textId="77777777" w:rsidR="00533CF8" w:rsidRDefault="00533CF8" w:rsidP="00533CF8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مثال، متن مهم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پررنگ ن</w:t>
      </w:r>
      <w:r>
        <w:rPr>
          <w:rFonts w:hint="cs"/>
          <w:rtl/>
        </w:rPr>
        <w:t>ی</w:t>
      </w:r>
      <w:r>
        <w:rPr>
          <w:rFonts w:hint="eastAsia"/>
          <w:rtl/>
        </w:rPr>
        <w:t>ست،</w:t>
      </w:r>
      <w:r>
        <w:rPr>
          <w:rtl/>
        </w:rPr>
        <w:t xml:space="preserve"> اما با رنگ و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متما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شده است، اما همچنان معنا</w:t>
      </w:r>
      <w:r>
        <w:rPr>
          <w:rFonts w:hint="cs"/>
          <w:rtl/>
        </w:rPr>
        <w:t>ی</w:t>
      </w:r>
      <w:r>
        <w:rPr>
          <w:rtl/>
        </w:rPr>
        <w:t xml:space="preserve"> "اهم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" خود را حفظ کرده است.</w:t>
      </w:r>
    </w:p>
    <w:p w14:paraId="392E64D1" w14:textId="630BCB59" w:rsidR="00533CF8" w:rsidRDefault="00533CF8" w:rsidP="00533CF8">
      <w:pPr>
        <w:rPr>
          <w:rtl/>
        </w:rPr>
      </w:pPr>
      <w:r>
        <w:rPr>
          <w:rtl/>
        </w:rPr>
        <w:t>نکات مهم و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</w:t>
      </w:r>
    </w:p>
    <w:p w14:paraId="46A238DD" w14:textId="53DBCF89" w:rsidR="00533CF8" w:rsidRDefault="00533CF8" w:rsidP="00533CF8">
      <w:pPr>
        <w:rPr>
          <w:rtl/>
        </w:rPr>
      </w:pPr>
      <w:r>
        <w:rPr>
          <w:rtl/>
        </w:rPr>
        <w:t>*   استفاده به جا: فقط از `&lt;</w:t>
      </w:r>
      <w:r>
        <w:t>strong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بخش‌ها</w:t>
      </w:r>
      <w:r>
        <w:rPr>
          <w:rFonts w:hint="cs"/>
          <w:rtl/>
        </w:rPr>
        <w:t>یی</w:t>
      </w:r>
      <w:r>
        <w:rPr>
          <w:rtl/>
        </w:rPr>
        <w:t xml:space="preserve"> که واقعاً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</w:t>
      </w:r>
      <w:r>
        <w:rPr>
          <w:rFonts w:hint="cs"/>
          <w:rtl/>
        </w:rPr>
        <w:t>یی</w:t>
      </w:r>
      <w:r>
        <w:rPr>
          <w:rtl/>
        </w:rPr>
        <w:t xml:space="preserve"> دارند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استفاده ب</w:t>
      </w:r>
      <w:r>
        <w:rPr>
          <w:rFonts w:hint="cs"/>
          <w:rtl/>
        </w:rPr>
        <w:t>ی‌</w:t>
      </w:r>
      <w:r>
        <w:rPr>
          <w:rFonts w:hint="eastAsia"/>
          <w:rtl/>
        </w:rPr>
        <w:t>رو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از آن، تأث</w:t>
      </w:r>
      <w:r>
        <w:rPr>
          <w:rFonts w:hint="cs"/>
          <w:rtl/>
        </w:rPr>
        <w:t>ی</w:t>
      </w:r>
      <w:r>
        <w:rPr>
          <w:rFonts w:hint="eastAsia"/>
          <w:rtl/>
        </w:rPr>
        <w:t>رگذار</w:t>
      </w:r>
      <w:r>
        <w:rPr>
          <w:rFonts w:hint="cs"/>
          <w:rtl/>
        </w:rPr>
        <w:t>ی</w:t>
      </w:r>
      <w:r>
        <w:rPr>
          <w:rtl/>
        </w:rPr>
        <w:t xml:space="preserve"> آن را از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برد</w:t>
      </w:r>
      <w:r>
        <w:rPr>
          <w:rtl/>
        </w:rPr>
        <w:t>.</w:t>
      </w:r>
    </w:p>
    <w:p w14:paraId="586C4509" w14:textId="7BAE2F5B" w:rsidR="00533CF8" w:rsidRDefault="00533CF8" w:rsidP="00533CF8">
      <w:pPr>
        <w:rPr>
          <w:rtl/>
        </w:rPr>
      </w:pPr>
      <w:r>
        <w:rPr>
          <w:rtl/>
        </w:rPr>
        <w:lastRenderedPageBreak/>
        <w:t>*  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هد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(مانند `&lt;</w:t>
      </w:r>
      <w:r>
        <w:t>h1&gt;`, `&lt;h2</w:t>
      </w:r>
      <w:r>
        <w:rPr>
          <w:rtl/>
        </w:rPr>
        <w:t>&gt;`)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ساختار اصل</w:t>
      </w:r>
      <w:r>
        <w:rPr>
          <w:rFonts w:hint="cs"/>
          <w:rtl/>
        </w:rPr>
        <w:t>ی</w:t>
      </w:r>
      <w:r>
        <w:rPr>
          <w:rtl/>
        </w:rPr>
        <w:t xml:space="preserve"> صفحه حتماً از تگ‌ها</w:t>
      </w:r>
      <w:r>
        <w:rPr>
          <w:rFonts w:hint="cs"/>
          <w:rtl/>
        </w:rPr>
        <w:t>ی</w:t>
      </w:r>
      <w:r>
        <w:rPr>
          <w:rtl/>
        </w:rPr>
        <w:t xml:space="preserve"> هد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CA14070" w14:textId="2E7FEDAC" w:rsidR="00533CF8" w:rsidRDefault="00533CF8" w:rsidP="00533CF8">
      <w:pPr>
        <w:rPr>
          <w:rtl/>
        </w:rPr>
      </w:pPr>
      <w:r>
        <w:rPr>
          <w:rtl/>
        </w:rPr>
        <w:t>* 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`&lt;</w:t>
      </w:r>
      <w:r>
        <w:t>strong</w:t>
      </w:r>
      <w:r>
        <w:rPr>
          <w:rtl/>
        </w:rPr>
        <w:t>&gt;` به کاربران</w:t>
      </w:r>
      <w:r>
        <w:rPr>
          <w:rFonts w:hint="cs"/>
          <w:rtl/>
        </w:rPr>
        <w:t>ی</w:t>
      </w:r>
      <w:r>
        <w:rPr>
          <w:rtl/>
        </w:rPr>
        <w:t xml:space="preserve"> که از خوانندگان صفحه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بر رو</w:t>
      </w:r>
      <w:r>
        <w:rPr>
          <w:rFonts w:hint="cs"/>
          <w:rtl/>
        </w:rPr>
        <w:t>ی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مهم متن تمرکز کنند.</w:t>
      </w:r>
    </w:p>
    <w:p w14:paraId="51256E37" w14:textId="01700D37" w:rsidR="00533CF8" w:rsidRDefault="00533CF8" w:rsidP="00533CF8">
      <w:pPr>
        <w:rPr>
          <w:rtl/>
        </w:rPr>
      </w:pPr>
      <w:r>
        <w:rPr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7F1AF479" w14:textId="7A79A043" w:rsidR="00533CF8" w:rsidRDefault="00533CF8" w:rsidP="00533CF8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&lt;</w:t>
      </w:r>
      <w:r>
        <w:t>strong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قدرتمند در </w:t>
      </w:r>
      <w:r>
        <w:t>HTML</w:t>
      </w:r>
      <w:r>
        <w:rPr>
          <w:rtl/>
        </w:rPr>
        <w:t xml:space="preserve"> است که با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آن،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821C483" w14:textId="31A3B35E" w:rsidR="00533CF8" w:rsidRDefault="00533CF8" w:rsidP="00533CF8">
      <w:pPr>
        <w:rPr>
          <w:rtl/>
        </w:rPr>
      </w:pPr>
      <w:r>
        <w:rPr>
          <w:rtl/>
        </w:rPr>
        <w:t>1.  تجربه کاربر</w:t>
      </w:r>
      <w:r>
        <w:rPr>
          <w:rFonts w:hint="cs"/>
          <w:rtl/>
        </w:rPr>
        <w:t>ی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27CA77C" w14:textId="51BD20C4" w:rsidR="00533CF8" w:rsidRDefault="00533CF8" w:rsidP="00533CF8">
      <w:pPr>
        <w:rPr>
          <w:rtl/>
        </w:rPr>
      </w:pPr>
      <w:r>
        <w:rPr>
          <w:rtl/>
        </w:rPr>
        <w:t>2.  سئو</w:t>
      </w:r>
      <w:r>
        <w:rPr>
          <w:rFonts w:hint="cs"/>
          <w:rtl/>
        </w:rPr>
        <w:t>ی</w:t>
      </w:r>
      <w:r>
        <w:rPr>
          <w:rtl/>
        </w:rPr>
        <w:t xml:space="preserve"> صفحه خود را بهبود ببخش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3322E58" w14:textId="6F12A8F9" w:rsidR="00533CF8" w:rsidRDefault="00533CF8" w:rsidP="00533CF8">
      <w:pPr>
        <w:rPr>
          <w:rtl/>
        </w:rPr>
      </w:pPr>
      <w:r>
        <w:rPr>
          <w:rtl/>
        </w:rPr>
        <w:t>3.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460FACE" w14:textId="3DBB6341" w:rsidR="00533CF8" w:rsidRPr="00533CF8" w:rsidRDefault="00533CF8" w:rsidP="00533CF8">
      <w:pPr>
        <w:rPr>
          <w:rtl/>
        </w:rPr>
      </w:pPr>
      <w:r>
        <w:rPr>
          <w:rFonts w:hint="eastAsia"/>
          <w:rtl/>
        </w:rPr>
        <w:t>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 خاطر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</w:t>
      </w:r>
      <w:r>
        <w:t>HTML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ساختار و معناست و </w:t>
      </w:r>
      <w:r>
        <w:t>CSS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ظاهر.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پررنگ کردن متن‌ها</w:t>
      </w:r>
      <w:r>
        <w:rPr>
          <w:rFonts w:hint="cs"/>
          <w:rtl/>
        </w:rPr>
        <w:t>ی</w:t>
      </w:r>
      <w:r>
        <w:rPr>
          <w:rtl/>
        </w:rPr>
        <w:t xml:space="preserve"> "مهم" از `&lt;</w:t>
      </w:r>
      <w:r>
        <w:t>strong</w:t>
      </w:r>
      <w:r>
        <w:rPr>
          <w:rtl/>
        </w:rPr>
        <w:t>&gt;` و برا</w:t>
      </w:r>
      <w:r>
        <w:rPr>
          <w:rFonts w:hint="cs"/>
          <w:rtl/>
        </w:rPr>
        <w:t>ی</w:t>
      </w:r>
      <w:r>
        <w:rPr>
          <w:rtl/>
        </w:rPr>
        <w:t xml:space="preserve"> پررنگ کردن متن‌ها</w:t>
      </w:r>
      <w:r>
        <w:rPr>
          <w:rFonts w:hint="cs"/>
          <w:rtl/>
        </w:rPr>
        <w:t>ی</w:t>
      </w:r>
      <w:r>
        <w:rPr>
          <w:rtl/>
        </w:rPr>
        <w:t xml:space="preserve"> "غ</w:t>
      </w:r>
      <w:r>
        <w:rPr>
          <w:rFonts w:hint="cs"/>
          <w:rtl/>
        </w:rPr>
        <w:t>ی</w:t>
      </w:r>
      <w:r>
        <w:rPr>
          <w:rFonts w:hint="eastAsia"/>
          <w:rtl/>
        </w:rPr>
        <w:t>رمهم</w:t>
      </w:r>
      <w:r>
        <w:rPr>
          <w:rtl/>
        </w:rPr>
        <w:t>" (فقط برا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  <w:r>
        <w:rPr>
          <w:rtl/>
        </w:rPr>
        <w:t xml:space="preserve">) از </w:t>
      </w:r>
      <w:r>
        <w:t>CSS</w:t>
      </w:r>
      <w:r>
        <w:rPr>
          <w:rtl/>
        </w:rPr>
        <w:t xml:space="preserve"> (مثلاً `</w:t>
      </w:r>
      <w:r>
        <w:t>font-weight: bold</w:t>
      </w:r>
      <w:r>
        <w:rPr>
          <w:rtl/>
        </w:rPr>
        <w:t xml:space="preserve">;`)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در موارد نها</w:t>
      </w:r>
      <w:r>
        <w:rPr>
          <w:rFonts w:hint="cs"/>
          <w:rtl/>
        </w:rPr>
        <w:t>یی</w:t>
      </w:r>
      <w:r>
        <w:rPr>
          <w:rtl/>
        </w:rPr>
        <w:t xml:space="preserve"> از `&lt;</w:t>
      </w:r>
      <w:r>
        <w:t>b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BC1C975" w14:textId="0EF0F594" w:rsidR="00533CF8" w:rsidRDefault="00CF6D22" w:rsidP="00CF6D22">
      <w:pPr>
        <w:pStyle w:val="Heading2"/>
        <w:rPr>
          <w:rtl/>
        </w:rPr>
      </w:pPr>
      <w:hyperlink r:id="rId86" w:history="1">
        <w:bookmarkStart w:id="77" w:name="_Toc211464515"/>
        <w:r w:rsidRPr="00CF6D22">
          <w:rPr>
            <w:rStyle w:val="Hyperlink"/>
            <w:rFonts w:hint="cs"/>
            <w:rtl/>
          </w:rPr>
          <w:t xml:space="preserve">معرفی تگ </w:t>
        </w:r>
        <w:r w:rsidRPr="00CF6D22">
          <w:rPr>
            <w:rStyle w:val="Hyperlink"/>
          </w:rPr>
          <w:t>b</w:t>
        </w:r>
        <w:r w:rsidRPr="00CF6D22">
          <w:rPr>
            <w:rStyle w:val="Hyperlink"/>
            <w:rFonts w:hint="cs"/>
            <w:rtl/>
          </w:rPr>
          <w:t xml:space="preserve"> و </w:t>
        </w:r>
        <w:r w:rsidRPr="00CF6D22">
          <w:rPr>
            <w:rStyle w:val="Hyperlink"/>
          </w:rPr>
          <w:t>display</w:t>
        </w:r>
        <w:r w:rsidRPr="00CF6D22">
          <w:rPr>
            <w:rStyle w:val="Hyperlink"/>
            <w:rFonts w:hint="cs"/>
            <w:rtl/>
          </w:rPr>
          <w:t xml:space="preserve"> آن</w:t>
        </w:r>
        <w:bookmarkEnd w:id="77"/>
      </w:hyperlink>
    </w:p>
    <w:p w14:paraId="6145E5B0" w14:textId="411AD6F5" w:rsidR="00CF6D22" w:rsidRDefault="00CF6D22" w:rsidP="00CF6D22">
      <w:pPr>
        <w:rPr>
          <w:rtl/>
        </w:rPr>
      </w:pPr>
      <w:r>
        <w:rPr>
          <w:rtl/>
        </w:rPr>
        <w:t>خلاصه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2519292F" w14:textId="5E34641C" w:rsidR="00CF6D22" w:rsidRDefault="00CF6D22" w:rsidP="00CF6D22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b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ظاهر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Presentational</w:t>
      </w:r>
      <w:r>
        <w:rPr>
          <w:rtl/>
        </w:rPr>
        <w:t xml:space="preserve">) در </w:t>
      </w:r>
      <w:r>
        <w:t>HTML</w:t>
      </w:r>
      <w:r>
        <w:rPr>
          <w:rtl/>
        </w:rPr>
        <w:t xml:space="preserve"> است که متن درون آن را فقط به صورت پررنگ (</w:t>
      </w:r>
      <w:r>
        <w:t>Bold</w:t>
      </w:r>
      <w:r>
        <w:rPr>
          <w:rtl/>
        </w:rPr>
        <w:t>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دهد،</w:t>
      </w:r>
      <w:r>
        <w:rPr>
          <w:rtl/>
        </w:rPr>
        <w:t xml:space="preserve"> بدون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خاص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به آن متن بدهد.</w:t>
      </w:r>
    </w:p>
    <w:p w14:paraId="2D6808CA" w14:textId="3C2CA37E" w:rsidR="00CF6D22" w:rsidRDefault="00CF6D22" w:rsidP="00CF6D22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</w:p>
    <w:p w14:paraId="49FEC943" w14:textId="304F288F" w:rsidR="00CF6D22" w:rsidRDefault="00CF6D22" w:rsidP="00CF6D22">
      <w:pPr>
        <w:rPr>
          <w:rtl/>
        </w:rPr>
      </w:pPr>
      <w:r>
        <w:rPr>
          <w:rtl/>
        </w:rPr>
        <w:t>1.  غ</w:t>
      </w:r>
      <w:r>
        <w:rPr>
          <w:rFonts w:hint="cs"/>
          <w:rtl/>
        </w:rPr>
        <w:t>ی</w:t>
      </w:r>
      <w:r>
        <w:rPr>
          <w:rFonts w:hint="eastAsia"/>
          <w:rtl/>
        </w:rPr>
        <w:t>رمعنا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Non-semantic</w:t>
      </w:r>
      <w:r>
        <w:rPr>
          <w:rtl/>
        </w:rPr>
        <w:t>):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  <w:r>
        <w:rPr>
          <w:rtl/>
        </w:rPr>
        <w:t xml:space="preserve"> مانند "اهم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"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"تأک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" را منتقل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E7BEE46" w14:textId="74F484A8" w:rsidR="00CF6D22" w:rsidRDefault="00CF6D22" w:rsidP="00CF6D22">
      <w:pPr>
        <w:rPr>
          <w:rtl/>
        </w:rPr>
      </w:pPr>
      <w:r>
        <w:rPr>
          <w:rtl/>
        </w:rPr>
        <w:t>2. 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 متن درون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در مرورگر به صورت پررنگ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370D298" w14:textId="790061E2" w:rsidR="00CF6D22" w:rsidRDefault="00CF6D22" w:rsidP="00CF6D22">
      <w:pPr>
        <w:rPr>
          <w:rtl/>
        </w:rPr>
      </w:pPr>
      <w:r>
        <w:rPr>
          <w:rtl/>
        </w:rPr>
        <w:t>3.  هدف: صرفاً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ظاهر متن برا</w:t>
      </w:r>
      <w:r>
        <w:rPr>
          <w:rFonts w:hint="cs"/>
          <w:rtl/>
        </w:rPr>
        <w:t>ی</w:t>
      </w:r>
      <w:r>
        <w:rPr>
          <w:rtl/>
        </w:rPr>
        <w:t xml:space="preserve"> اهداف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یی‌</w:t>
      </w:r>
      <w:r>
        <w:rPr>
          <w:rFonts w:hint="eastAsia"/>
          <w:rtl/>
        </w:rPr>
        <w:t>شناخت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توجه بصر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6BBE623A" w14:textId="3FA4BB70" w:rsidR="00CF6D22" w:rsidRDefault="00CF6D22" w:rsidP="00CF6D22">
      <w:pPr>
        <w:rPr>
          <w:rtl/>
        </w:rPr>
      </w:pPr>
      <w:r>
        <w:rPr>
          <w:rtl/>
        </w:rPr>
        <w:t>کاربرد و مثال‌ها</w:t>
      </w:r>
    </w:p>
    <w:p w14:paraId="6C396F06" w14:textId="6ED18B5B" w:rsidR="00CF6D22" w:rsidRDefault="00CF6D22" w:rsidP="00CF6D22">
      <w:pPr>
        <w:rPr>
          <w:rtl/>
        </w:rPr>
      </w:pPr>
      <w:r>
        <w:rPr>
          <w:rtl/>
        </w:rPr>
        <w:t>مثال ساده: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D22" w14:paraId="0E339253" w14:textId="77777777" w:rsidTr="00CF6D22">
        <w:tc>
          <w:tcPr>
            <w:tcW w:w="9350" w:type="dxa"/>
          </w:tcPr>
          <w:p w14:paraId="2D32BAC3" w14:textId="3925E9ED" w:rsidR="00CF6D22" w:rsidRDefault="00CF6D22" w:rsidP="00CF6D22">
            <w:pPr>
              <w:bidi w:val="0"/>
            </w:pPr>
            <w:r w:rsidRPr="00CF6D22">
              <w:t>&lt;p&gt;</w:t>
            </w:r>
            <w:r w:rsidRPr="00CF6D22">
              <w:rPr>
                <w:rtl/>
              </w:rPr>
              <w:t>ا</w:t>
            </w:r>
            <w:r w:rsidRPr="00CF6D22">
              <w:rPr>
                <w:rFonts w:hint="cs"/>
                <w:rtl/>
              </w:rPr>
              <w:t>ی</w:t>
            </w:r>
            <w:r w:rsidRPr="00CF6D22">
              <w:rPr>
                <w:rFonts w:hint="eastAsia"/>
                <w:rtl/>
              </w:rPr>
              <w:t>ن</w:t>
            </w:r>
            <w:r w:rsidRPr="00CF6D22">
              <w:rPr>
                <w:rtl/>
              </w:rPr>
              <w:t xml:space="preserve"> </w:t>
            </w:r>
            <w:r w:rsidRPr="00CF6D22">
              <w:rPr>
                <w:rFonts w:hint="cs"/>
                <w:rtl/>
              </w:rPr>
              <w:t>ی</w:t>
            </w:r>
            <w:r w:rsidRPr="00CF6D22">
              <w:rPr>
                <w:rFonts w:hint="eastAsia"/>
                <w:rtl/>
              </w:rPr>
              <w:t>ک</w:t>
            </w:r>
            <w:r w:rsidRPr="00CF6D22">
              <w:rPr>
                <w:rtl/>
              </w:rPr>
              <w:t xml:space="preserve"> متن معمول</w:t>
            </w:r>
            <w:r w:rsidRPr="00CF6D22">
              <w:rPr>
                <w:rFonts w:hint="cs"/>
                <w:rtl/>
              </w:rPr>
              <w:t>ی</w:t>
            </w:r>
            <w:r w:rsidRPr="00CF6D22">
              <w:rPr>
                <w:rtl/>
              </w:rPr>
              <w:t xml:space="preserve"> است و</w:t>
            </w:r>
            <w:r w:rsidRPr="00CF6D22">
              <w:t xml:space="preserve"> &lt;b&gt;</w:t>
            </w:r>
            <w:r w:rsidRPr="00CF6D22">
              <w:rPr>
                <w:rtl/>
              </w:rPr>
              <w:t>ا</w:t>
            </w:r>
            <w:r w:rsidRPr="00CF6D22">
              <w:rPr>
                <w:rFonts w:hint="cs"/>
                <w:rtl/>
              </w:rPr>
              <w:t>ی</w:t>
            </w:r>
            <w:r w:rsidRPr="00CF6D22">
              <w:rPr>
                <w:rFonts w:hint="eastAsia"/>
                <w:rtl/>
              </w:rPr>
              <w:t>ن</w:t>
            </w:r>
            <w:r w:rsidRPr="00CF6D22">
              <w:rPr>
                <w:rtl/>
              </w:rPr>
              <w:t xml:space="preserve"> بخش پررنگ شده</w:t>
            </w:r>
            <w:r w:rsidRPr="00CF6D22">
              <w:t>&lt;/b&gt;.&lt;/p&gt;</w:t>
            </w:r>
          </w:p>
        </w:tc>
      </w:tr>
    </w:tbl>
    <w:p w14:paraId="53A52FE1" w14:textId="30425BAB" w:rsidR="00CF6D22" w:rsidRDefault="00CF6D22" w:rsidP="00CF6D22">
      <w:hyperlink r:id="rId87" w:history="1">
        <w:r w:rsidRPr="00CF6D22">
          <w:rPr>
            <w:rStyle w:val="Hyperlink"/>
          </w:rPr>
          <w:t>Simple</w:t>
        </w:r>
      </w:hyperlink>
    </w:p>
    <w:p w14:paraId="791AC63F" w14:textId="14BD9689" w:rsidR="00CF6D22" w:rsidRDefault="00CF6D22" w:rsidP="00CF6D22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 مرورگر:  </w:t>
      </w:r>
    </w:p>
    <w:p w14:paraId="13344F6F" w14:textId="11CAFD4F" w:rsidR="00CF6D22" w:rsidRDefault="00CF6D22" w:rsidP="00CF6D22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متن معمول</w:t>
      </w:r>
      <w:r>
        <w:rPr>
          <w:rFonts w:hint="cs"/>
          <w:rtl/>
        </w:rPr>
        <w:t>ی</w:t>
      </w:r>
      <w:r>
        <w:rPr>
          <w:rtl/>
        </w:rPr>
        <w:t xml:space="preserve"> است و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پررنگ شده.</w:t>
      </w:r>
    </w:p>
    <w:p w14:paraId="71D97D86" w14:textId="12798902" w:rsidR="00CF6D22" w:rsidRDefault="00CF6D22" w:rsidP="00CF6D22">
      <w:pPr>
        <w:rPr>
          <w:rtl/>
        </w:rPr>
      </w:pPr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در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1400FDD7" w14:textId="5B89BE9B" w:rsidR="00CF6D22" w:rsidRDefault="00CF6D22" w:rsidP="00CF6D22">
      <w:r>
        <w:rPr>
          <w:rtl/>
        </w:rPr>
        <w:t xml:space="preserve">   ها</w:t>
      </w:r>
      <w:r>
        <w:rPr>
          <w:rFonts w:hint="cs"/>
          <w:rtl/>
        </w:rPr>
        <w:t>ی</w:t>
      </w:r>
      <w:r>
        <w:rPr>
          <w:rFonts w:hint="eastAsia"/>
          <w:rtl/>
        </w:rPr>
        <w:t>لا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کردن عناو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محصول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D22" w14:paraId="2A05953F" w14:textId="77777777" w:rsidTr="00CF6D22">
        <w:tc>
          <w:tcPr>
            <w:tcW w:w="9350" w:type="dxa"/>
            <w:shd w:val="clear" w:color="auto" w:fill="E2EFD9" w:themeFill="accent6" w:themeFillTint="33"/>
          </w:tcPr>
          <w:p w14:paraId="4621BECA" w14:textId="77777777" w:rsidR="00CF6D22" w:rsidRDefault="00CF6D22" w:rsidP="00CF6D22">
            <w:pPr>
              <w:pStyle w:val="code"/>
              <w:bidi w:val="0"/>
            </w:pPr>
            <w:r>
              <w:t>&lt;ul&gt;</w:t>
            </w:r>
          </w:p>
          <w:p w14:paraId="17A13137" w14:textId="77777777" w:rsidR="00CF6D22" w:rsidRDefault="00CF6D22" w:rsidP="00CF6D22">
            <w:pPr>
              <w:pStyle w:val="code"/>
              <w:bidi w:val="0"/>
              <w:rPr>
                <w:rtl/>
              </w:rPr>
            </w:pPr>
            <w:r>
              <w:t xml:space="preserve">  &lt;li&gt;&lt;b&gt;</w:t>
            </w:r>
            <w:r>
              <w:rPr>
                <w:rFonts w:cs="IRANSansWeb(FaNum) Light"/>
                <w:rtl/>
              </w:rPr>
              <w:t>نام محصول</w:t>
            </w:r>
            <w:r>
              <w:t xml:space="preserve">:&lt;/b&gt; </w:t>
            </w:r>
            <w:r>
              <w:rPr>
                <w:rFonts w:cs="IRANSansWeb(FaNum) Light"/>
                <w:rtl/>
              </w:rPr>
              <w:t>لپ‌تاپ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سوس</w:t>
            </w:r>
            <w:r>
              <w:t>&lt;/li&gt;</w:t>
            </w:r>
          </w:p>
          <w:p w14:paraId="1DE9B8B0" w14:textId="77777777" w:rsidR="00CF6D22" w:rsidRDefault="00CF6D22" w:rsidP="00CF6D22">
            <w:pPr>
              <w:pStyle w:val="code"/>
              <w:bidi w:val="0"/>
              <w:rPr>
                <w:rtl/>
              </w:rPr>
            </w:pPr>
            <w:r>
              <w:t xml:space="preserve">  &lt;li&gt;&lt;b&gt;</w:t>
            </w:r>
            <w:r>
              <w:rPr>
                <w:rFonts w:cs="IRANSansWeb(FaNum) Light"/>
                <w:rtl/>
              </w:rPr>
              <w:t>ق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مت</w:t>
            </w:r>
            <w:r>
              <w:t xml:space="preserve">:&lt;/b&gt; </w:t>
            </w:r>
            <w:r>
              <w:rPr>
                <w:rFonts w:cs="IRANSansWeb(FaNum) Light"/>
                <w:rtl/>
              </w:rPr>
              <w:t>۱۵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ون</w:t>
            </w:r>
            <w:r>
              <w:rPr>
                <w:rFonts w:cs="IRANSansWeb(FaNum) Light"/>
                <w:rtl/>
              </w:rPr>
              <w:t xml:space="preserve"> تومان</w:t>
            </w:r>
            <w:r>
              <w:t>&lt;/li&gt;</w:t>
            </w:r>
          </w:p>
          <w:p w14:paraId="4DF42393" w14:textId="2A5F0A23" w:rsidR="00CF6D22" w:rsidRDefault="00CF6D22" w:rsidP="00CF6D22">
            <w:pPr>
              <w:pStyle w:val="code"/>
              <w:bidi w:val="0"/>
            </w:pPr>
            <w:r>
              <w:t>&lt;/ul&gt;</w:t>
            </w:r>
          </w:p>
        </w:tc>
      </w:tr>
    </w:tbl>
    <w:p w14:paraId="292F6053" w14:textId="65F2D731" w:rsidR="00CF6D22" w:rsidRDefault="00CF6D22" w:rsidP="00CF6D22">
      <w:pPr>
        <w:rPr>
          <w:rtl/>
        </w:rPr>
      </w:pPr>
      <w:hyperlink r:id="rId88" w:history="1">
        <w:r w:rsidRPr="00CF6D22">
          <w:rPr>
            <w:rStyle w:val="Hyperlink"/>
          </w:rPr>
          <w:t>list</w:t>
        </w:r>
      </w:hyperlink>
    </w:p>
    <w:p w14:paraId="772D0A98" w14:textId="31C1B7BD" w:rsidR="00CF6D22" w:rsidRDefault="00CF6D22" w:rsidP="00CF6D22">
      <w:r>
        <w:rPr>
          <w:rtl/>
        </w:rPr>
        <w:t xml:space="preserve">  جلب توجه بصر</w:t>
      </w:r>
      <w:r>
        <w:rPr>
          <w:rFonts w:hint="cs"/>
          <w:rtl/>
        </w:rPr>
        <w:t>ی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کلمه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(بدون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D22" w14:paraId="10C6747D" w14:textId="77777777" w:rsidTr="00855171">
        <w:tc>
          <w:tcPr>
            <w:tcW w:w="9350" w:type="dxa"/>
            <w:shd w:val="clear" w:color="auto" w:fill="E2EFD9" w:themeFill="accent6" w:themeFillTint="33"/>
          </w:tcPr>
          <w:p w14:paraId="454C0772" w14:textId="15DAEFC2" w:rsidR="00CF6D22" w:rsidRDefault="00855171" w:rsidP="00855171">
            <w:pPr>
              <w:pStyle w:val="code"/>
              <w:bidi w:val="0"/>
            </w:pPr>
            <w:r w:rsidRPr="00855171">
              <w:t>&lt;p&gt;</w:t>
            </w:r>
            <w:r w:rsidRPr="00855171">
              <w:rPr>
                <w:rFonts w:cs="IRANSansWeb(FaNum) Light"/>
                <w:rtl/>
              </w:rPr>
              <w:t>کلمه</w:t>
            </w:r>
            <w:r w:rsidRPr="00855171">
              <w:t xml:space="preserve"> &lt;b&gt;HTML&lt;/b&gt; </w:t>
            </w:r>
            <w:r w:rsidRPr="00855171">
              <w:rPr>
                <w:rFonts w:cs="IRANSansWeb(FaNum) Light"/>
                <w:rtl/>
              </w:rPr>
              <w:t>مخفف</w:t>
            </w:r>
            <w:r w:rsidRPr="00855171">
              <w:t xml:space="preserve"> HyperText Markup Language </w:t>
            </w:r>
            <w:r w:rsidRPr="00855171">
              <w:rPr>
                <w:rFonts w:cs="IRANSansWeb(FaNum) Light"/>
                <w:rtl/>
              </w:rPr>
              <w:t>است</w:t>
            </w:r>
            <w:r w:rsidRPr="00855171">
              <w:t>.&lt;/p&gt;</w:t>
            </w:r>
          </w:p>
        </w:tc>
      </w:tr>
    </w:tbl>
    <w:p w14:paraId="30F96BE4" w14:textId="4779D57F" w:rsidR="00CF6D22" w:rsidRDefault="00855171" w:rsidP="00855171">
      <w:pPr>
        <w:rPr>
          <w:rtl/>
        </w:rPr>
      </w:pPr>
      <w:hyperlink r:id="rId89" w:history="1">
        <w:r w:rsidRPr="00855171">
          <w:rPr>
            <w:rStyle w:val="Hyperlink"/>
          </w:rPr>
          <w:t>attention</w:t>
        </w:r>
      </w:hyperlink>
    </w:p>
    <w:p w14:paraId="40DC07E4" w14:textId="2800320B" w:rsidR="00CF6D22" w:rsidRDefault="00CF6D22" w:rsidP="00CF6D22">
      <w:r>
        <w:rPr>
          <w:rtl/>
        </w:rPr>
        <w:t xml:space="preserve">   در طراح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خاص که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متن پررنگ است: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5171" w14:paraId="032B9DE1" w14:textId="77777777" w:rsidTr="00855171">
        <w:tc>
          <w:tcPr>
            <w:tcW w:w="9350" w:type="dxa"/>
            <w:shd w:val="clear" w:color="auto" w:fill="E2EFD9" w:themeFill="accent6" w:themeFillTint="33"/>
          </w:tcPr>
          <w:p w14:paraId="752AB9ED" w14:textId="2FACB79D" w:rsidR="00855171" w:rsidRDefault="00855171" w:rsidP="00855171">
            <w:pPr>
              <w:pStyle w:val="code"/>
              <w:bidi w:val="0"/>
            </w:pPr>
            <w:r w:rsidRPr="00855171">
              <w:t>&lt;p&gt;</w:t>
            </w:r>
            <w:r w:rsidRPr="00855171">
              <w:rPr>
                <w:rtl/>
              </w:rPr>
              <w:t>ما به شما</w:t>
            </w:r>
            <w:r w:rsidRPr="00855171">
              <w:t xml:space="preserve"> &lt;b&gt;</w:t>
            </w:r>
            <w:r w:rsidRPr="00855171">
              <w:rPr>
                <w:rtl/>
              </w:rPr>
              <w:t>تضم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ن</w:t>
            </w:r>
            <w:r w:rsidRPr="00855171">
              <w:t xml:space="preserve">&lt;/b&gt; </w:t>
            </w:r>
            <w:r w:rsidRPr="00855171">
              <w:rPr>
                <w:rtl/>
              </w:rPr>
              <w:t>بهتر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ن</w:t>
            </w:r>
            <w:r w:rsidRPr="00855171">
              <w:rPr>
                <w:rtl/>
              </w:rPr>
              <w:t xml:space="preserve"> ک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ف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ت</w:t>
            </w:r>
            <w:r w:rsidRPr="00855171">
              <w:rPr>
                <w:rtl/>
              </w:rPr>
              <w:t xml:space="preserve"> را 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ده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م</w:t>
            </w:r>
            <w:r w:rsidRPr="00855171">
              <w:t>.&lt;/p&gt;</w:t>
            </w:r>
          </w:p>
        </w:tc>
      </w:tr>
    </w:tbl>
    <w:p w14:paraId="6FD839DF" w14:textId="33D9E49A" w:rsidR="00855171" w:rsidRDefault="00855171" w:rsidP="00855171">
      <w:pPr>
        <w:rPr>
          <w:rtl/>
        </w:rPr>
      </w:pPr>
      <w:hyperlink r:id="rId90" w:history="1">
        <w:r w:rsidRPr="00855171">
          <w:rPr>
            <w:rStyle w:val="Hyperlink"/>
          </w:rPr>
          <w:t>special</w:t>
        </w:r>
      </w:hyperlink>
    </w:p>
    <w:p w14:paraId="27AC0F6D" w14:textId="4923A90F" w:rsidR="00CF6D22" w:rsidRDefault="00CF6D22" w:rsidP="00CF6D22">
      <w:pPr>
        <w:rPr>
          <w:rtl/>
        </w:rPr>
      </w:pPr>
      <w:r>
        <w:rPr>
          <w:rtl/>
        </w:rPr>
        <w:t>تفاوت `&lt;</w:t>
      </w:r>
      <w:r>
        <w:t>b</w:t>
      </w:r>
      <w:r>
        <w:rPr>
          <w:rtl/>
        </w:rPr>
        <w:t>&gt;` با `&lt;</w:t>
      </w:r>
      <w:r>
        <w:t>strong</w:t>
      </w:r>
      <w:r>
        <w:rPr>
          <w:rtl/>
        </w:rPr>
        <w:t>&gt;` (مقا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>)</w:t>
      </w:r>
    </w:p>
    <w:p w14:paraId="242ABEE9" w14:textId="77777777" w:rsidR="00CF6D22" w:rsidRDefault="00CF6D22" w:rsidP="00CF6D22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درک عم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tl/>
        </w:rPr>
        <w:t xml:space="preserve"> تفاوت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تگ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16EAB0C9" w14:textId="77777777" w:rsidR="00CF6D22" w:rsidRDefault="00CF6D22" w:rsidP="00CF6D22">
      <w:pPr>
        <w:rPr>
          <w:rtl/>
        </w:rPr>
      </w:pPr>
    </w:p>
    <w:tbl>
      <w:tblPr>
        <w:tblStyle w:val="TableGrid"/>
        <w:bidiVisual/>
        <w:tblW w:w="9484" w:type="dxa"/>
        <w:tblLook w:val="04A0" w:firstRow="1" w:lastRow="0" w:firstColumn="1" w:lastColumn="0" w:noHBand="0" w:noVBand="1"/>
      </w:tblPr>
      <w:tblGrid>
        <w:gridCol w:w="3160"/>
        <w:gridCol w:w="3162"/>
        <w:gridCol w:w="3162"/>
      </w:tblGrid>
      <w:tr w:rsidR="00855171" w:rsidRPr="00855171" w14:paraId="6159F1FD" w14:textId="77777777" w:rsidTr="00855171">
        <w:trPr>
          <w:trHeight w:val="401"/>
        </w:trPr>
        <w:tc>
          <w:tcPr>
            <w:tcW w:w="3160" w:type="dxa"/>
          </w:tcPr>
          <w:p w14:paraId="4E76822C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و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ژگ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</w:t>
            </w:r>
          </w:p>
        </w:tc>
        <w:tc>
          <w:tcPr>
            <w:tcW w:w="3162" w:type="dxa"/>
          </w:tcPr>
          <w:p w14:paraId="336CC380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تگ `&lt;</w:t>
            </w:r>
            <w:r w:rsidRPr="00855171">
              <w:t>b</w:t>
            </w:r>
            <w:r w:rsidRPr="00855171">
              <w:rPr>
                <w:rtl/>
              </w:rPr>
              <w:t xml:space="preserve">&gt;` </w:t>
            </w:r>
          </w:p>
        </w:tc>
        <w:tc>
          <w:tcPr>
            <w:tcW w:w="3162" w:type="dxa"/>
          </w:tcPr>
          <w:p w14:paraId="6E94E674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تگ `&lt;</w:t>
            </w:r>
            <w:r w:rsidRPr="00855171">
              <w:t>strong</w:t>
            </w:r>
            <w:r w:rsidRPr="00855171">
              <w:rPr>
                <w:rtl/>
              </w:rPr>
              <w:t xml:space="preserve">&gt;` </w:t>
            </w:r>
          </w:p>
        </w:tc>
      </w:tr>
      <w:tr w:rsidR="00855171" w:rsidRPr="00855171" w14:paraId="5894C89B" w14:textId="77777777" w:rsidTr="00855171">
        <w:trPr>
          <w:trHeight w:val="802"/>
        </w:trPr>
        <w:tc>
          <w:tcPr>
            <w:tcW w:w="3160" w:type="dxa"/>
          </w:tcPr>
          <w:p w14:paraId="49889EBF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نوع تگ </w:t>
            </w:r>
          </w:p>
        </w:tc>
        <w:tc>
          <w:tcPr>
            <w:tcW w:w="3162" w:type="dxa"/>
          </w:tcPr>
          <w:p w14:paraId="193EEC1E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ظاهر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(</w:t>
            </w:r>
            <w:r w:rsidRPr="00855171">
              <w:t>Presentational</w:t>
            </w:r>
            <w:r w:rsidRPr="00855171">
              <w:rPr>
                <w:rtl/>
              </w:rPr>
              <w:t xml:space="preserve">) </w:t>
            </w:r>
          </w:p>
        </w:tc>
        <w:tc>
          <w:tcPr>
            <w:tcW w:w="3162" w:type="dxa"/>
          </w:tcPr>
          <w:p w14:paraId="1DF4EF80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معنا</w:t>
            </w:r>
            <w:r w:rsidRPr="00855171">
              <w:rPr>
                <w:rFonts w:hint="cs"/>
                <w:rtl/>
              </w:rPr>
              <w:t>یی</w:t>
            </w:r>
            <w:r w:rsidRPr="00855171">
              <w:rPr>
                <w:rtl/>
              </w:rPr>
              <w:t xml:space="preserve"> (</w:t>
            </w:r>
            <w:r w:rsidRPr="00855171">
              <w:t>Semantic</w:t>
            </w:r>
            <w:r w:rsidRPr="00855171">
              <w:rPr>
                <w:rtl/>
              </w:rPr>
              <w:t xml:space="preserve">) </w:t>
            </w:r>
          </w:p>
        </w:tc>
      </w:tr>
      <w:tr w:rsidR="00855171" w:rsidRPr="00855171" w14:paraId="5ADF597D" w14:textId="77777777" w:rsidTr="00855171">
        <w:trPr>
          <w:trHeight w:val="802"/>
        </w:trPr>
        <w:tc>
          <w:tcPr>
            <w:tcW w:w="3160" w:type="dxa"/>
          </w:tcPr>
          <w:p w14:paraId="63590252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هدف اصل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</w:t>
            </w:r>
          </w:p>
        </w:tc>
        <w:tc>
          <w:tcPr>
            <w:tcW w:w="3162" w:type="dxa"/>
          </w:tcPr>
          <w:p w14:paraId="68BAE199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فقط پررنگ کردن ظاهر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متن </w:t>
            </w:r>
          </w:p>
        </w:tc>
        <w:tc>
          <w:tcPr>
            <w:tcW w:w="3162" w:type="dxa"/>
          </w:tcPr>
          <w:p w14:paraId="646D944E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نشان دادن اهم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ت</w:t>
            </w:r>
            <w:r w:rsidRPr="00855171">
              <w:rPr>
                <w:rtl/>
              </w:rPr>
              <w:t xml:space="preserve"> قو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و ضرورت محتوا </w:t>
            </w:r>
          </w:p>
        </w:tc>
      </w:tr>
      <w:tr w:rsidR="00855171" w:rsidRPr="00855171" w14:paraId="3F67D78A" w14:textId="77777777" w:rsidTr="00855171">
        <w:trPr>
          <w:trHeight w:val="401"/>
        </w:trPr>
        <w:tc>
          <w:tcPr>
            <w:tcW w:w="3160" w:type="dxa"/>
          </w:tcPr>
          <w:p w14:paraId="4BFB9CB2" w14:textId="77777777" w:rsidR="00855171" w:rsidRPr="00855171" w:rsidRDefault="00855171" w:rsidP="00972F8F">
            <w:pPr>
              <w:rPr>
                <w:rtl/>
              </w:rPr>
            </w:pPr>
          </w:p>
        </w:tc>
        <w:tc>
          <w:tcPr>
            <w:tcW w:w="3162" w:type="dxa"/>
          </w:tcPr>
          <w:p w14:paraId="0EB7391A" w14:textId="77777777" w:rsidR="00855171" w:rsidRPr="00855171" w:rsidRDefault="00855171" w:rsidP="00972F8F">
            <w:pPr>
              <w:rPr>
                <w:rtl/>
              </w:rPr>
            </w:pPr>
          </w:p>
        </w:tc>
        <w:tc>
          <w:tcPr>
            <w:tcW w:w="3162" w:type="dxa"/>
          </w:tcPr>
          <w:p w14:paraId="26164528" w14:textId="77777777" w:rsidR="00855171" w:rsidRPr="00855171" w:rsidRDefault="00855171" w:rsidP="00972F8F">
            <w:pPr>
              <w:rPr>
                <w:rtl/>
              </w:rPr>
            </w:pPr>
          </w:p>
        </w:tc>
      </w:tr>
      <w:tr w:rsidR="00855171" w:rsidRPr="00855171" w14:paraId="4E70924C" w14:textId="77777777" w:rsidTr="00855171">
        <w:trPr>
          <w:trHeight w:val="1605"/>
        </w:trPr>
        <w:tc>
          <w:tcPr>
            <w:tcW w:w="3160" w:type="dxa"/>
          </w:tcPr>
          <w:p w14:paraId="4920797C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lastRenderedPageBreak/>
              <w:t xml:space="preserve"> معنا و مفهوم </w:t>
            </w:r>
          </w:p>
        </w:tc>
        <w:tc>
          <w:tcPr>
            <w:tcW w:w="3162" w:type="dxa"/>
          </w:tcPr>
          <w:p w14:paraId="7DE17232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ه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چ</w:t>
            </w:r>
            <w:r w:rsidRPr="00855171">
              <w:rPr>
                <w:rtl/>
              </w:rPr>
              <w:t xml:space="preserve"> معنا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خاص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ندارد </w:t>
            </w:r>
          </w:p>
        </w:tc>
        <w:tc>
          <w:tcPr>
            <w:tcW w:w="3162" w:type="dxa"/>
          </w:tcPr>
          <w:p w14:paraId="4CE6D46F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به موتورها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جستجو و خوانندگان صفحه 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گو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د</w:t>
            </w:r>
            <w:r w:rsidRPr="00855171">
              <w:rPr>
                <w:rtl/>
              </w:rPr>
              <w:t xml:space="preserve"> ا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ن</w:t>
            </w:r>
            <w:r w:rsidRPr="00855171">
              <w:rPr>
                <w:rtl/>
              </w:rPr>
              <w:t xml:space="preserve"> بخش مهم است </w:t>
            </w:r>
          </w:p>
        </w:tc>
      </w:tr>
      <w:tr w:rsidR="00855171" w:rsidRPr="00855171" w14:paraId="48502075" w14:textId="77777777" w:rsidTr="00855171">
        <w:trPr>
          <w:trHeight w:val="1204"/>
        </w:trPr>
        <w:tc>
          <w:tcPr>
            <w:tcW w:w="3160" w:type="dxa"/>
          </w:tcPr>
          <w:p w14:paraId="32CF8822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تأث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ر</w:t>
            </w:r>
            <w:r w:rsidRPr="00855171">
              <w:rPr>
                <w:rtl/>
              </w:rPr>
              <w:t xml:space="preserve"> بر سئو </w:t>
            </w:r>
          </w:p>
        </w:tc>
        <w:tc>
          <w:tcPr>
            <w:tcW w:w="3162" w:type="dxa"/>
          </w:tcPr>
          <w:p w14:paraId="5EA65A1D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ندارد </w:t>
            </w:r>
          </w:p>
        </w:tc>
        <w:tc>
          <w:tcPr>
            <w:tcW w:w="3162" w:type="dxa"/>
          </w:tcPr>
          <w:p w14:paraId="2EDBFB9A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دارد (موتورها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جستجو به آن وزن 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دهند</w:t>
            </w:r>
            <w:r w:rsidRPr="00855171">
              <w:rPr>
                <w:rtl/>
              </w:rPr>
              <w:t xml:space="preserve">) </w:t>
            </w:r>
          </w:p>
        </w:tc>
      </w:tr>
      <w:tr w:rsidR="00855171" w:rsidRPr="00855171" w14:paraId="62113D51" w14:textId="77777777" w:rsidTr="00855171">
        <w:trPr>
          <w:trHeight w:val="1215"/>
        </w:trPr>
        <w:tc>
          <w:tcPr>
            <w:tcW w:w="3160" w:type="dxa"/>
          </w:tcPr>
          <w:p w14:paraId="74E789FE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تأث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ر</w:t>
            </w:r>
            <w:r w:rsidRPr="00855171">
              <w:rPr>
                <w:rtl/>
              </w:rPr>
              <w:t xml:space="preserve"> بر خوانندگان صفحه </w:t>
            </w:r>
          </w:p>
        </w:tc>
        <w:tc>
          <w:tcPr>
            <w:tcW w:w="3162" w:type="dxa"/>
          </w:tcPr>
          <w:p w14:paraId="71A5DCD1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ندارد (متن مانند متن عاد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خوانده 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شود</w:t>
            </w:r>
            <w:r w:rsidRPr="00855171">
              <w:rPr>
                <w:rtl/>
              </w:rPr>
              <w:t xml:space="preserve">) </w:t>
            </w:r>
          </w:p>
        </w:tc>
        <w:tc>
          <w:tcPr>
            <w:tcW w:w="3162" w:type="dxa"/>
          </w:tcPr>
          <w:p w14:paraId="03154553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دارد (با تأک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د</w:t>
            </w:r>
            <w:r w:rsidRPr="00855171">
              <w:rPr>
                <w:rtl/>
              </w:rPr>
              <w:t xml:space="preserve"> و لحن متفاوت خوانده 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شود</w:t>
            </w:r>
            <w:r w:rsidRPr="00855171">
              <w:rPr>
                <w:rtl/>
              </w:rPr>
              <w:t xml:space="preserve">) </w:t>
            </w:r>
          </w:p>
        </w:tc>
      </w:tr>
      <w:tr w:rsidR="00855171" w:rsidRPr="00855171" w14:paraId="3BEA9C85" w14:textId="77777777" w:rsidTr="00855171">
        <w:trPr>
          <w:trHeight w:val="1204"/>
        </w:trPr>
        <w:tc>
          <w:tcPr>
            <w:tcW w:w="3160" w:type="dxa"/>
          </w:tcPr>
          <w:p w14:paraId="23D3C4F9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کاربرد مناسب </w:t>
            </w:r>
          </w:p>
        </w:tc>
        <w:tc>
          <w:tcPr>
            <w:tcW w:w="3162" w:type="dxa"/>
          </w:tcPr>
          <w:p w14:paraId="0E3845A6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وقت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فقط 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خواه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د</w:t>
            </w:r>
            <w:r w:rsidRPr="00855171">
              <w:rPr>
                <w:rtl/>
              </w:rPr>
              <w:t xml:space="preserve"> متن از نظر بصر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پررنگ باشد </w:t>
            </w:r>
          </w:p>
        </w:tc>
        <w:tc>
          <w:tcPr>
            <w:tcW w:w="3162" w:type="dxa"/>
          </w:tcPr>
          <w:p w14:paraId="1FD4A5D5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وقت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خواه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د</w:t>
            </w:r>
            <w:r w:rsidRPr="00855171">
              <w:rPr>
                <w:rtl/>
              </w:rPr>
              <w:t xml:space="preserve"> رو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اهم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ت</w:t>
            </w:r>
            <w:r w:rsidRPr="00855171">
              <w:rPr>
                <w:rtl/>
              </w:rPr>
              <w:t xml:space="preserve"> محتوا تأک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د</w:t>
            </w:r>
            <w:r w:rsidRPr="00855171">
              <w:rPr>
                <w:rtl/>
              </w:rPr>
              <w:t xml:space="preserve"> کن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د</w:t>
            </w:r>
            <w:r w:rsidRPr="00855171">
              <w:rPr>
                <w:rtl/>
              </w:rPr>
              <w:t xml:space="preserve"> </w:t>
            </w:r>
          </w:p>
        </w:tc>
      </w:tr>
    </w:tbl>
    <w:p w14:paraId="67D1DC28" w14:textId="77777777" w:rsidR="00CF6D22" w:rsidRDefault="00CF6D22" w:rsidP="00CF6D22">
      <w:pPr>
        <w:rPr>
          <w:rtl/>
        </w:rPr>
      </w:pPr>
    </w:p>
    <w:p w14:paraId="78F7CA96" w14:textId="47F524F1" w:rsidR="00CF6D22" w:rsidRDefault="00CF6D22" w:rsidP="00CF6D22">
      <w:pPr>
        <w:rPr>
          <w:rtl/>
        </w:rPr>
      </w:pPr>
      <w:r>
        <w:rPr>
          <w:rtl/>
        </w:rPr>
        <w:t xml:space="preserve"> مثال برا</w:t>
      </w:r>
      <w:r>
        <w:rPr>
          <w:rFonts w:hint="cs"/>
          <w:rtl/>
        </w:rPr>
        <w:t>ی</w:t>
      </w:r>
      <w:r>
        <w:rPr>
          <w:rtl/>
        </w:rPr>
        <w:t xml:space="preserve"> درک بهتر تفاوت: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5171" w14:paraId="33C529AE" w14:textId="77777777" w:rsidTr="00855171">
        <w:tc>
          <w:tcPr>
            <w:tcW w:w="9350" w:type="dxa"/>
            <w:shd w:val="clear" w:color="auto" w:fill="E2EFD9" w:themeFill="accent6" w:themeFillTint="33"/>
          </w:tcPr>
          <w:p w14:paraId="43D74028" w14:textId="56FB740B" w:rsidR="00855171" w:rsidRDefault="00855171" w:rsidP="00855171">
            <w:pPr>
              <w:pStyle w:val="code"/>
              <w:bidi w:val="0"/>
            </w:pPr>
            <w:r w:rsidRPr="00855171">
              <w:t>&lt;p&gt;</w:t>
            </w:r>
            <w:r w:rsidRPr="00855171">
              <w:rPr>
                <w:rtl/>
              </w:rPr>
              <w:t>در ا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ن</w:t>
            </w:r>
            <w:r w:rsidRPr="00855171">
              <w:t xml:space="preserve"> &lt;b&gt;</w:t>
            </w:r>
            <w:r w:rsidRPr="00855171">
              <w:rPr>
                <w:rtl/>
              </w:rPr>
              <w:t>مقاله</w:t>
            </w:r>
            <w:r w:rsidRPr="00855171">
              <w:t xml:space="preserve">&lt;/b&gt; </w:t>
            </w:r>
            <w:r w:rsidRPr="00855171">
              <w:rPr>
                <w:rtl/>
              </w:rPr>
              <w:t>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خوان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م</w:t>
            </w:r>
            <w:r w:rsidRPr="00855171">
              <w:rPr>
                <w:rtl/>
              </w:rPr>
              <w:t xml:space="preserve"> که</w:t>
            </w:r>
            <w:r w:rsidRPr="00855171">
              <w:t xml:space="preserve"> &lt;strong&gt;</w:t>
            </w:r>
            <w:r w:rsidRPr="00855171">
              <w:rPr>
                <w:rtl/>
              </w:rPr>
              <w:t>رعا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ت</w:t>
            </w:r>
            <w:r w:rsidRPr="00855171">
              <w:rPr>
                <w:rtl/>
              </w:rPr>
              <w:t xml:space="preserve"> نکات ا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من</w:t>
            </w:r>
            <w:r w:rsidRPr="00855171">
              <w:rPr>
                <w:rFonts w:hint="cs"/>
                <w:rtl/>
              </w:rPr>
              <w:t>ی</w:t>
            </w:r>
            <w:r w:rsidRPr="00855171">
              <w:t xml:space="preserve">&lt;/strong&gt; </w:t>
            </w:r>
            <w:r w:rsidRPr="00855171">
              <w:rPr>
                <w:rtl/>
              </w:rPr>
              <w:t>بس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ار</w:t>
            </w:r>
            <w:r w:rsidRPr="00855171">
              <w:rPr>
                <w:rtl/>
              </w:rPr>
              <w:t xml:space="preserve"> ح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ات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است</w:t>
            </w:r>
            <w:r w:rsidRPr="00855171">
              <w:t>.&lt;/p&gt;</w:t>
            </w:r>
          </w:p>
        </w:tc>
      </w:tr>
    </w:tbl>
    <w:p w14:paraId="5523D773" w14:textId="28AFD68A" w:rsidR="00CF6D22" w:rsidRDefault="00855171" w:rsidP="00855171">
      <w:pPr>
        <w:rPr>
          <w:rtl/>
        </w:rPr>
      </w:pPr>
      <w:hyperlink r:id="rId91" w:history="1">
        <w:r w:rsidRPr="00855171">
          <w:rPr>
            <w:rStyle w:val="Hyperlink"/>
          </w:rPr>
          <w:t>strong</w:t>
        </w:r>
      </w:hyperlink>
    </w:p>
    <w:p w14:paraId="734889B6" w14:textId="15B059F5" w:rsidR="00CF6D22" w:rsidRDefault="00CF6D22" w:rsidP="00CF6D22">
      <w:pPr>
        <w:rPr>
          <w:rtl/>
        </w:rPr>
      </w:pPr>
      <w:r>
        <w:rPr>
          <w:rtl/>
        </w:rPr>
        <w:t>تجز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</w:t>
      </w:r>
    </w:p>
    <w:p w14:paraId="40D7EDB9" w14:textId="77777777" w:rsidR="00CF6D22" w:rsidRDefault="00CF6D22" w:rsidP="00CF6D22">
      <w:pPr>
        <w:rPr>
          <w:rtl/>
        </w:rPr>
      </w:pPr>
      <w:r>
        <w:rPr>
          <w:rtl/>
        </w:rPr>
        <w:t>- `مقاله` با `&lt;</w:t>
      </w:r>
      <w:r>
        <w:t>b</w:t>
      </w:r>
      <w:r>
        <w:rPr>
          <w:rtl/>
        </w:rPr>
        <w:t>&gt;` پررنگ شده چون فقط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توجه بصر</w:t>
      </w:r>
      <w:r>
        <w:rPr>
          <w:rFonts w:hint="cs"/>
          <w:rtl/>
        </w:rPr>
        <w:t>ی</w:t>
      </w:r>
      <w:r>
        <w:rPr>
          <w:rtl/>
        </w:rPr>
        <w:t xml:space="preserve"> به آن جلب شود.</w:t>
      </w:r>
    </w:p>
    <w:p w14:paraId="36C7AD8C" w14:textId="77777777" w:rsidR="00CF6D22" w:rsidRDefault="00CF6D22" w:rsidP="00CF6D22">
      <w:pPr>
        <w:rPr>
          <w:rtl/>
        </w:rPr>
      </w:pPr>
      <w:r>
        <w:rPr>
          <w:rtl/>
        </w:rPr>
        <w:t>- `رعا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نکات ا</w:t>
      </w:r>
      <w:r>
        <w:rPr>
          <w:rFonts w:hint="cs"/>
          <w:rtl/>
        </w:rPr>
        <w:t>ی</w:t>
      </w:r>
      <w:r>
        <w:rPr>
          <w:rFonts w:hint="eastAsia"/>
          <w:rtl/>
        </w:rPr>
        <w:t>من</w:t>
      </w:r>
      <w:r>
        <w:rPr>
          <w:rFonts w:hint="cs"/>
          <w:rtl/>
        </w:rPr>
        <w:t>ی</w:t>
      </w:r>
      <w:r>
        <w:rPr>
          <w:rtl/>
        </w:rPr>
        <w:t>` با `&lt;</w:t>
      </w:r>
      <w:r>
        <w:t>strong</w:t>
      </w:r>
      <w:r>
        <w:rPr>
          <w:rtl/>
        </w:rPr>
        <w:t>&gt;` پررنگ شده چون واقعاً مهم و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5BA16BE0" w14:textId="0AD0C29E" w:rsidR="00CF6D22" w:rsidRDefault="00CF6D22" w:rsidP="00CF6D22">
      <w:pPr>
        <w:rPr>
          <w:rtl/>
        </w:rPr>
      </w:pPr>
      <w:r>
        <w:rPr>
          <w:rtl/>
        </w:rPr>
        <w:t>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CSS</w:t>
      </w:r>
    </w:p>
    <w:p w14:paraId="50F79882" w14:textId="77777777" w:rsidR="00CF6D22" w:rsidRDefault="00CF6D22" w:rsidP="00CF6D22">
      <w:r>
        <w:rPr>
          <w:rFonts w:hint="eastAsia"/>
          <w:rtl/>
        </w:rPr>
        <w:t>از</w:t>
      </w:r>
      <w:r>
        <w:rPr>
          <w:rtl/>
        </w:rPr>
        <w:t xml:space="preserve"> آنجا که `&lt;</w:t>
      </w:r>
      <w:r>
        <w:t>b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ظاهر</w:t>
      </w:r>
      <w:r>
        <w:rPr>
          <w:rFonts w:hint="cs"/>
          <w:rtl/>
        </w:rPr>
        <w:t>ی</w:t>
      </w:r>
      <w:r>
        <w:rPr>
          <w:rtl/>
        </w:rPr>
        <w:t xml:space="preserve"> است،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ظاهر آن را به راحت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CSS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5171" w14:paraId="79AE2DA1" w14:textId="77777777" w:rsidTr="00855171">
        <w:tc>
          <w:tcPr>
            <w:tcW w:w="9350" w:type="dxa"/>
            <w:shd w:val="clear" w:color="auto" w:fill="E2EFD9" w:themeFill="accent6" w:themeFillTint="33"/>
          </w:tcPr>
          <w:p w14:paraId="6B6B289F" w14:textId="77777777" w:rsidR="00855171" w:rsidRDefault="00855171" w:rsidP="00855171">
            <w:pPr>
              <w:pStyle w:val="code"/>
              <w:bidi w:val="0"/>
            </w:pPr>
            <w:r>
              <w:t>&lt;style&gt;</w:t>
            </w:r>
          </w:p>
          <w:p w14:paraId="09025214" w14:textId="77777777" w:rsidR="00855171" w:rsidRDefault="00855171" w:rsidP="00855171">
            <w:pPr>
              <w:pStyle w:val="code"/>
              <w:bidi w:val="0"/>
            </w:pPr>
            <w:r>
              <w:t>b {</w:t>
            </w:r>
          </w:p>
          <w:p w14:paraId="3913758D" w14:textId="77777777" w:rsidR="00855171" w:rsidRDefault="00855171" w:rsidP="00855171">
            <w:pPr>
              <w:pStyle w:val="code"/>
              <w:bidi w:val="0"/>
              <w:rPr>
                <w:rtl/>
              </w:rPr>
            </w:pPr>
            <w:r>
              <w:t xml:space="preserve">  font-weight: normal; /* </w:t>
            </w:r>
            <w:r>
              <w:rPr>
                <w:rFonts w:cs="IRANSansWeb(FaNum) Light"/>
                <w:rtl/>
              </w:rPr>
              <w:t>پررنگ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ش‌فرض</w:t>
            </w:r>
            <w:r>
              <w:rPr>
                <w:rFonts w:cs="IRANSansWeb(FaNum) Light"/>
                <w:rtl/>
              </w:rPr>
              <w:t xml:space="preserve"> را حذف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t xml:space="preserve"> */</w:t>
            </w:r>
          </w:p>
          <w:p w14:paraId="3A91631C" w14:textId="77777777" w:rsidR="00855171" w:rsidRDefault="00855171" w:rsidP="00855171">
            <w:pPr>
              <w:pStyle w:val="code"/>
              <w:bidi w:val="0"/>
            </w:pPr>
            <w:r>
              <w:t xml:space="preserve">  color: blue;</w:t>
            </w:r>
          </w:p>
          <w:p w14:paraId="76940E8C" w14:textId="77777777" w:rsidR="00855171" w:rsidRDefault="00855171" w:rsidP="00855171">
            <w:pPr>
              <w:pStyle w:val="code"/>
              <w:bidi w:val="0"/>
            </w:pPr>
            <w:r>
              <w:t xml:space="preserve">  text-decoration: underline;</w:t>
            </w:r>
          </w:p>
          <w:p w14:paraId="28FF07D9" w14:textId="77777777" w:rsidR="00855171" w:rsidRDefault="00855171" w:rsidP="00855171">
            <w:pPr>
              <w:pStyle w:val="code"/>
              <w:bidi w:val="0"/>
            </w:pPr>
            <w:r>
              <w:t xml:space="preserve">  background-color: #f0f0f0;</w:t>
            </w:r>
          </w:p>
          <w:p w14:paraId="5ADCD464" w14:textId="77777777" w:rsidR="00855171" w:rsidRDefault="00855171" w:rsidP="00855171">
            <w:pPr>
              <w:pStyle w:val="code"/>
              <w:bidi w:val="0"/>
            </w:pPr>
            <w:r>
              <w:t xml:space="preserve">  padding: 2px 4px;</w:t>
            </w:r>
          </w:p>
          <w:p w14:paraId="64CCE1E2" w14:textId="77777777" w:rsidR="00855171" w:rsidRDefault="00855171" w:rsidP="00855171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30287F9" w14:textId="77777777" w:rsidR="00855171" w:rsidRDefault="00855171" w:rsidP="00855171">
            <w:pPr>
              <w:pStyle w:val="code"/>
              <w:bidi w:val="0"/>
            </w:pPr>
            <w:r>
              <w:lastRenderedPageBreak/>
              <w:t>&lt;/style&gt;</w:t>
            </w:r>
          </w:p>
          <w:p w14:paraId="33273260" w14:textId="77777777" w:rsidR="00855171" w:rsidRDefault="00855171" w:rsidP="00855171">
            <w:pPr>
              <w:pStyle w:val="code"/>
              <w:bidi w:val="0"/>
              <w:rPr>
                <w:rtl/>
              </w:rPr>
            </w:pPr>
          </w:p>
          <w:p w14:paraId="7D81DAA7" w14:textId="01C45B54" w:rsidR="00855171" w:rsidRDefault="00855171" w:rsidP="00855171">
            <w:pPr>
              <w:pStyle w:val="code"/>
              <w:bidi w:val="0"/>
            </w:pPr>
            <w:r>
              <w:t>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t xml:space="preserve"> &lt;b&gt;</w:t>
            </w:r>
            <w:r>
              <w:rPr>
                <w:rFonts w:cs="IRANSansWeb(FaNum) Light"/>
                <w:rtl/>
              </w:rPr>
              <w:t>متن نمونه</w:t>
            </w:r>
            <w:r>
              <w:t xml:space="preserve">&lt;/b&gt; </w:t>
            </w:r>
            <w:r>
              <w:rPr>
                <w:rFonts w:cs="IRANSansWeb(FaNum) Light"/>
                <w:rtl/>
              </w:rPr>
              <w:t>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نما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</w:t>
            </w:r>
            <w:r>
              <w:rPr>
                <w:rFonts w:cs="IRANSansWeb(FaNum) Light"/>
                <w:rtl/>
              </w:rPr>
              <w:t xml:space="preserve"> 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ل‌ده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.&lt;/p&gt;</w:t>
            </w:r>
          </w:p>
        </w:tc>
      </w:tr>
    </w:tbl>
    <w:p w14:paraId="39FB2736" w14:textId="5BB5CE35" w:rsidR="00855171" w:rsidRDefault="00855171" w:rsidP="00855171">
      <w:pPr>
        <w:rPr>
          <w:rtl/>
        </w:rPr>
      </w:pPr>
      <w:hyperlink r:id="rId92" w:history="1">
        <w:r w:rsidRPr="00855171">
          <w:rPr>
            <w:rStyle w:val="Hyperlink"/>
          </w:rPr>
          <w:t>style</w:t>
        </w:r>
      </w:hyperlink>
    </w:p>
    <w:p w14:paraId="1509BC8F" w14:textId="68B4B3BF" w:rsidR="00CF6D22" w:rsidRDefault="00CF6D22" w:rsidP="00CF6D22">
      <w:pPr>
        <w:rPr>
          <w:rtl/>
        </w:rPr>
      </w:pPr>
      <w:r>
        <w:rPr>
          <w:rtl/>
        </w:rPr>
        <w:t>نکات مهم و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</w:t>
      </w:r>
    </w:p>
    <w:p w14:paraId="023E04BA" w14:textId="6C2DA23D" w:rsidR="00CF6D22" w:rsidRDefault="00CF6D22" w:rsidP="00CF6D22">
      <w:pPr>
        <w:rPr>
          <w:rtl/>
        </w:rPr>
      </w:pPr>
      <w:r>
        <w:rPr>
          <w:rtl/>
        </w:rPr>
        <w:t xml:space="preserve">1.  استفاده محدود: در </w:t>
      </w:r>
      <w:r>
        <w:t>HTML</w:t>
      </w:r>
      <w:r>
        <w:rPr>
          <w:rtl/>
        </w:rPr>
        <w:t xml:space="preserve"> مدرن، استفاده از `&lt;</w:t>
      </w:r>
      <w:r>
        <w:t>b</w:t>
      </w:r>
      <w:r>
        <w:rPr>
          <w:rtl/>
        </w:rPr>
        <w:t>&gt;`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محدود باشد. در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موارد بهتر است از </w:t>
      </w:r>
      <w:r>
        <w:t>CSS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6E141ED" w14:textId="373746C6" w:rsidR="00CF6D22" w:rsidRDefault="00CF6D22" w:rsidP="00CF6D22">
      <w:r>
        <w:rPr>
          <w:rtl/>
        </w:rPr>
        <w:t>2. 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CSS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پررنگ کردن معمول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بهتر است: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5171" w14:paraId="6E6ACD6B" w14:textId="77777777" w:rsidTr="00855171">
        <w:tc>
          <w:tcPr>
            <w:tcW w:w="9350" w:type="dxa"/>
            <w:shd w:val="clear" w:color="auto" w:fill="E2EFD9" w:themeFill="accent6" w:themeFillTint="33"/>
          </w:tcPr>
          <w:p w14:paraId="73D38405" w14:textId="77777777" w:rsidR="00855171" w:rsidRDefault="00855171" w:rsidP="00855171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t xml:space="preserve"> &lt;span style="font-weight: bold;"&gt;</w:t>
            </w:r>
            <w:r>
              <w:rPr>
                <w:rFonts w:cs="IRANSansWeb(FaNum) Light"/>
                <w:rtl/>
              </w:rPr>
              <w:t>متن پررنگ</w:t>
            </w:r>
            <w:r>
              <w:t xml:space="preserve">&lt;/span&gt; </w:t>
            </w:r>
            <w:r>
              <w:rPr>
                <w:rFonts w:cs="IRANSansWeb(FaNum) Light"/>
                <w:rtl/>
              </w:rPr>
              <w:t>است</w:t>
            </w:r>
            <w:r>
              <w:t>.&lt;/p&gt;</w:t>
            </w:r>
          </w:p>
          <w:p w14:paraId="147CAB54" w14:textId="77777777" w:rsidR="00855171" w:rsidRDefault="00855171" w:rsidP="00855171">
            <w:pPr>
              <w:pStyle w:val="code"/>
              <w:bidi w:val="0"/>
              <w:rPr>
                <w:rtl/>
              </w:rPr>
            </w:pPr>
          </w:p>
          <w:p w14:paraId="0DC58492" w14:textId="77777777" w:rsidR="00855171" w:rsidRDefault="00855171" w:rsidP="00855171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</w:t>
            </w:r>
            <w:r>
              <w:rPr>
                <w:rFonts w:cs="IRANSansWeb(FaNum) Light"/>
                <w:rtl/>
              </w:rPr>
              <w:t xml:space="preserve"> با کلاس</w:t>
            </w:r>
            <w:r>
              <w:t xml:space="preserve"> CSS --&gt;</w:t>
            </w:r>
          </w:p>
          <w:p w14:paraId="6D7B7A5A" w14:textId="77777777" w:rsidR="00855171" w:rsidRDefault="00855171" w:rsidP="00855171">
            <w:pPr>
              <w:pStyle w:val="code"/>
              <w:bidi w:val="0"/>
            </w:pPr>
            <w:r>
              <w:t>&lt;style&gt;.bold-text { font-weight: bold; }&lt;/style&gt;</w:t>
            </w:r>
          </w:p>
          <w:p w14:paraId="1F1E7492" w14:textId="3511BA12" w:rsidR="00855171" w:rsidRDefault="00855171" w:rsidP="00855171">
            <w:pPr>
              <w:pStyle w:val="code"/>
              <w:bidi w:val="0"/>
            </w:pPr>
            <w:r>
              <w:t>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t xml:space="preserve"> &lt;span class="bold-text"&gt;</w:t>
            </w:r>
            <w:r>
              <w:rPr>
                <w:rFonts w:cs="IRANSansWeb(FaNum) Light"/>
                <w:rtl/>
              </w:rPr>
              <w:t>متن پررنگ</w:t>
            </w:r>
            <w:r>
              <w:t xml:space="preserve">&lt;/span&gt; </w:t>
            </w:r>
            <w:r>
              <w:rPr>
                <w:rFonts w:cs="IRANSansWeb(FaNum) Light"/>
                <w:rtl/>
              </w:rPr>
              <w:t>است</w:t>
            </w:r>
            <w:r>
              <w:t>.&lt;/p&gt;</w:t>
            </w:r>
          </w:p>
        </w:tc>
      </w:tr>
    </w:tbl>
    <w:p w14:paraId="1E4B7CD7" w14:textId="7434A4DA" w:rsidR="00CF6D22" w:rsidRDefault="00692223" w:rsidP="00CF6D22">
      <w:pPr>
        <w:rPr>
          <w:rtl/>
        </w:rPr>
      </w:pPr>
      <w:hyperlink r:id="rId93" w:history="1">
        <w:r w:rsidRPr="00692223">
          <w:rPr>
            <w:rStyle w:val="Hyperlink"/>
          </w:rPr>
          <w:t>span</w:t>
        </w:r>
      </w:hyperlink>
    </w:p>
    <w:p w14:paraId="5101001F" w14:textId="2DD02E55" w:rsidR="00CF6D22" w:rsidRDefault="00CF6D22" w:rsidP="00CF6D22">
      <w:pPr>
        <w:rPr>
          <w:rtl/>
        </w:rPr>
      </w:pPr>
      <w:r>
        <w:rPr>
          <w:rtl/>
        </w:rPr>
        <w:t>3.  موارد استفاده مجاز `&lt;</w:t>
      </w:r>
      <w:r>
        <w:t>b</w:t>
      </w:r>
      <w:r>
        <w:rPr>
          <w:rtl/>
        </w:rPr>
        <w:t>&gt;`:</w:t>
      </w:r>
    </w:p>
    <w:p w14:paraId="2E6E920F" w14:textId="77777777" w:rsidR="00CF6D22" w:rsidRDefault="00CF6D22" w:rsidP="00CF6D22">
      <w:pPr>
        <w:rPr>
          <w:rtl/>
        </w:rPr>
      </w:pPr>
      <w:r>
        <w:rPr>
          <w:rtl/>
        </w:rPr>
        <w:t xml:space="preserve">    - ها</w:t>
      </w:r>
      <w:r>
        <w:rPr>
          <w:rFonts w:hint="cs"/>
          <w:rtl/>
        </w:rPr>
        <w:t>ی</w:t>
      </w:r>
      <w:r>
        <w:rPr>
          <w:rFonts w:hint="eastAsia"/>
          <w:rtl/>
        </w:rPr>
        <w:t>لا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کردن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62E61965" w14:textId="77777777" w:rsidR="00CF6D22" w:rsidRDefault="00CF6D22" w:rsidP="00CF6D22">
      <w:pPr>
        <w:rPr>
          <w:rtl/>
        </w:rPr>
      </w:pPr>
      <w:r>
        <w:rPr>
          <w:rtl/>
        </w:rPr>
        <w:t xml:space="preserve">    - عناو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</w:p>
    <w:p w14:paraId="306930A0" w14:textId="77777777" w:rsidR="00CF6D22" w:rsidRDefault="00CF6D22" w:rsidP="00CF6D22">
      <w:pPr>
        <w:rPr>
          <w:rtl/>
        </w:rPr>
      </w:pPr>
      <w:r>
        <w:rPr>
          <w:rtl/>
        </w:rPr>
        <w:t xml:space="preserve">    - جلب توجه بصر</w:t>
      </w:r>
      <w:r>
        <w:rPr>
          <w:rFonts w:hint="cs"/>
          <w:rtl/>
        </w:rPr>
        <w:t>ی</w:t>
      </w:r>
      <w:r>
        <w:rPr>
          <w:rtl/>
        </w:rPr>
        <w:t xml:space="preserve"> بدون معنا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</w:p>
    <w:p w14:paraId="6AE26147" w14:textId="3AD76F64" w:rsidR="00CF6D22" w:rsidRDefault="00CF6D22" w:rsidP="00CF6D22">
      <w:pPr>
        <w:rPr>
          <w:rtl/>
        </w:rPr>
      </w:pPr>
      <w:r>
        <w:rPr>
          <w:rtl/>
        </w:rPr>
        <w:t>4.  موارد</w:t>
      </w:r>
      <w:r>
        <w:rPr>
          <w:rFonts w:hint="cs"/>
          <w:rtl/>
        </w:rPr>
        <w:t>ی</w:t>
      </w:r>
      <w:r>
        <w:rPr>
          <w:rtl/>
        </w:rPr>
        <w:t xml:space="preserve"> که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`&lt;</w:t>
      </w:r>
      <w:r>
        <w:t>b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09BAD768" w14:textId="77777777" w:rsidR="00CF6D22" w:rsidRDefault="00CF6D22" w:rsidP="00CF6D22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</w:t>
      </w:r>
      <w:r>
        <w:rPr>
          <w:rtl/>
        </w:rPr>
        <w:t xml:space="preserve"> مهم و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</w:p>
    <w:p w14:paraId="5FE678F0" w14:textId="77777777" w:rsidR="00CF6D22" w:rsidRDefault="00CF6D22" w:rsidP="00CF6D22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27BA65F5" w14:textId="77777777" w:rsidR="00CF6D22" w:rsidRDefault="00CF6D22" w:rsidP="00CF6D22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عناو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(به جا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h1&gt;`, `&lt;h2</w:t>
      </w:r>
      <w:r>
        <w:rPr>
          <w:rtl/>
        </w:rPr>
        <w:t>&gt;` و...)</w:t>
      </w:r>
    </w:p>
    <w:p w14:paraId="7CAD38D9" w14:textId="22E47BC6" w:rsidR="00CF6D22" w:rsidRDefault="00CF6D22" w:rsidP="00CF6D22">
      <w:pPr>
        <w:rPr>
          <w:rtl/>
        </w:rPr>
      </w:pPr>
      <w:r>
        <w:rPr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4C63605C" w14:textId="234473E1" w:rsidR="00CF6D22" w:rsidRDefault="00CF6D22" w:rsidP="00CF6D22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&lt;</w:t>
      </w:r>
      <w:r>
        <w:t>b</w:t>
      </w:r>
      <w:r>
        <w:rPr>
          <w:rtl/>
        </w:rPr>
        <w:t>&gt;`:</w:t>
      </w:r>
    </w:p>
    <w:p w14:paraId="1B747D32" w14:textId="6692ECFA" w:rsidR="00CF6D22" w:rsidRDefault="00CF6D22" w:rsidP="00CF6D22">
      <w:pPr>
        <w:rPr>
          <w:rtl/>
        </w:rPr>
      </w:pPr>
      <w:r>
        <w:rPr>
          <w:rtl/>
        </w:rPr>
        <w:t>- فقط برا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ظاهر متن به صورت پررنگ است</w:t>
      </w:r>
    </w:p>
    <w:p w14:paraId="5EF39D7C" w14:textId="0C8AE28D" w:rsidR="00CF6D22" w:rsidRDefault="00CF6D22" w:rsidP="00CF6D22">
      <w:pPr>
        <w:rPr>
          <w:rtl/>
        </w:rPr>
      </w:pPr>
      <w:r>
        <w:rPr>
          <w:rtl/>
        </w:rPr>
        <w:t>-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ندارد</w:t>
      </w:r>
    </w:p>
    <w:p w14:paraId="42ED9256" w14:textId="79B872C0" w:rsidR="00CF6D22" w:rsidRDefault="00CF6D22" w:rsidP="00CF6D22">
      <w:pPr>
        <w:rPr>
          <w:rtl/>
        </w:rPr>
      </w:pPr>
      <w:r>
        <w:rPr>
          <w:rtl/>
        </w:rPr>
        <w:lastRenderedPageBreak/>
        <w:t>- برا</w:t>
      </w:r>
      <w:r>
        <w:rPr>
          <w:rFonts w:hint="cs"/>
          <w:rtl/>
        </w:rPr>
        <w:t>ی</w:t>
      </w:r>
      <w:r>
        <w:rPr>
          <w:rtl/>
        </w:rPr>
        <w:t xml:space="preserve"> سئو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2F13C37C" w14:textId="78697774" w:rsidR="00CF6D22" w:rsidRDefault="00CF6D22" w:rsidP="00CF6D22">
      <w:pPr>
        <w:rPr>
          <w:rtl/>
        </w:rPr>
      </w:pPr>
      <w:r>
        <w:rPr>
          <w:rtl/>
        </w:rPr>
        <w:t xml:space="preserve">- در </w:t>
      </w:r>
      <w:r>
        <w:t>HTML</w:t>
      </w:r>
      <w:r>
        <w:rPr>
          <w:rtl/>
        </w:rPr>
        <w:t xml:space="preserve"> مدرن استفاده از آن محدود شده</w:t>
      </w:r>
    </w:p>
    <w:p w14:paraId="2ACD829D" w14:textId="27B5322A" w:rsidR="00CF6D22" w:rsidRDefault="00CF6D22" w:rsidP="00CF6D22">
      <w:pPr>
        <w:rPr>
          <w:rtl/>
        </w:rPr>
      </w:pPr>
      <w:r>
        <w:rPr>
          <w:rtl/>
        </w:rPr>
        <w:t>توص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مهم: </w:t>
      </w:r>
    </w:p>
    <w:p w14:paraId="29187D47" w14:textId="4C3BD691" w:rsidR="00CF6D22" w:rsidRDefault="00CF6D22" w:rsidP="00CF6D22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</w:t>
      </w:r>
      <w:r>
        <w:rPr>
          <w:rtl/>
        </w:rPr>
        <w:t xml:space="preserve"> مهم از &lt;</w:t>
      </w:r>
      <w:r>
        <w:t>strong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B8AE822" w14:textId="1FAB4937" w:rsidR="00CF6D22" w:rsidRDefault="00CF6D22" w:rsidP="00CF6D22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پررنگ کردن ظاهر</w:t>
      </w:r>
      <w:r>
        <w:rPr>
          <w:rFonts w:hint="cs"/>
          <w:rtl/>
        </w:rPr>
        <w:t>ی</w:t>
      </w:r>
      <w:r>
        <w:rPr>
          <w:rtl/>
        </w:rPr>
        <w:t xml:space="preserve"> معمولاً از </w:t>
      </w:r>
      <w:r>
        <w:t>CSS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AF823F1" w14:textId="566E3D59" w:rsidR="00CF6D22" w:rsidRDefault="00CF6D22" w:rsidP="00CF6D22">
      <w:pPr>
        <w:rPr>
          <w:rtl/>
        </w:rPr>
      </w:pPr>
      <w:r>
        <w:rPr>
          <w:rtl/>
        </w:rPr>
        <w:t>- از &lt;</w:t>
      </w:r>
      <w:r>
        <w:t>b</w:t>
      </w:r>
      <w:r>
        <w:rPr>
          <w:rtl/>
        </w:rPr>
        <w:t>&gt;` فقط در موارد خاص و محدود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29B9224" w14:textId="258E90D2" w:rsidR="00CF6D22" w:rsidRDefault="00CF6D22" w:rsidP="00CF6D22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کرد</w:t>
      </w:r>
      <w:r>
        <w:rPr>
          <w:rtl/>
        </w:rPr>
        <w:t xml:space="preserve"> به شما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زتر،</w:t>
      </w:r>
      <w:r>
        <w:rPr>
          <w:rtl/>
        </w:rPr>
        <w:t xml:space="preserve">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tl/>
        </w:rPr>
        <w:t xml:space="preserve"> و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نه‌تر</w:t>
      </w:r>
      <w:r>
        <w:rPr>
          <w:rFonts w:hint="cs"/>
          <w:rtl/>
        </w:rPr>
        <w:t>ی</w:t>
      </w:r>
      <w:r>
        <w:rPr>
          <w:rtl/>
        </w:rPr>
        <w:t xml:space="preserve">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D360192" w14:textId="06CB8377" w:rsidR="00692223" w:rsidRDefault="00B7285D" w:rsidP="00B7285D">
      <w:pPr>
        <w:pStyle w:val="Heading2"/>
      </w:pPr>
      <w:hyperlink r:id="rId94" w:history="1">
        <w:bookmarkStart w:id="78" w:name="_Toc211464516"/>
        <w:r w:rsidRPr="00B7285D">
          <w:rPr>
            <w:rStyle w:val="Hyperlink"/>
            <w:rFonts w:hint="cs"/>
            <w:rtl/>
          </w:rPr>
          <w:t xml:space="preserve">تگ </w:t>
        </w:r>
        <w:r w:rsidRPr="00B7285D">
          <w:rPr>
            <w:rStyle w:val="Hyperlink"/>
          </w:rPr>
          <w:t>i</w:t>
        </w:r>
        <w:r w:rsidRPr="00B7285D">
          <w:rPr>
            <w:rStyle w:val="Hyperlink"/>
            <w:rFonts w:hint="cs"/>
            <w:rtl/>
          </w:rPr>
          <w:t xml:space="preserve"> و </w:t>
        </w:r>
        <w:r w:rsidRPr="00B7285D">
          <w:rPr>
            <w:rStyle w:val="Hyperlink"/>
          </w:rPr>
          <w:t>Display</w:t>
        </w:r>
        <w:r w:rsidRPr="00B7285D">
          <w:rPr>
            <w:rStyle w:val="Hyperlink"/>
            <w:rFonts w:hint="cs"/>
            <w:rtl/>
          </w:rPr>
          <w:t xml:space="preserve"> آن</w:t>
        </w:r>
        <w:bookmarkEnd w:id="78"/>
      </w:hyperlink>
    </w:p>
    <w:p w14:paraId="6FBA9CA8" w14:textId="75BE840B" w:rsidR="00C375AF" w:rsidRDefault="00C375AF" w:rsidP="00C375AF">
      <w:pPr>
        <w:rPr>
          <w:rtl/>
        </w:rPr>
      </w:pPr>
      <w:r>
        <w:rPr>
          <w:rtl/>
        </w:rPr>
        <w:t>خلاصه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034BCBEE" w14:textId="21B7B12E" w:rsidR="00C375AF" w:rsidRDefault="00C375AF" w:rsidP="00C375AF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i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در </w:t>
      </w:r>
      <w:r>
        <w:t>HTML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متن به صورت کج (ا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برخلاف گذشته که صرفاً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ظاهر</w:t>
      </w:r>
      <w:r>
        <w:rPr>
          <w:rFonts w:hint="cs"/>
          <w:rtl/>
        </w:rPr>
        <w:t>ی</w:t>
      </w:r>
      <w:r>
        <w:rPr>
          <w:rtl/>
        </w:rPr>
        <w:t xml:space="preserve"> بود، در </w:t>
      </w:r>
      <w:r>
        <w:t>HTML5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به آن داده شده است.</w:t>
      </w:r>
    </w:p>
    <w:p w14:paraId="27EF6C03" w14:textId="7D66359C" w:rsidR="00C375AF" w:rsidRDefault="00C375AF" w:rsidP="00C375AF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</w:p>
    <w:p w14:paraId="18F6B04B" w14:textId="7032CDD0" w:rsidR="00C375AF" w:rsidRDefault="00C375AF" w:rsidP="00C375AF">
      <w:pPr>
        <w:rPr>
          <w:rtl/>
        </w:rPr>
      </w:pPr>
      <w:r>
        <w:rPr>
          <w:rtl/>
        </w:rPr>
        <w:t>1. 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نشان دادن متون</w:t>
      </w:r>
      <w:r>
        <w:rPr>
          <w:rFonts w:hint="cs"/>
          <w:rtl/>
        </w:rPr>
        <w:t>ی</w:t>
      </w:r>
      <w:r>
        <w:rPr>
          <w:rtl/>
        </w:rPr>
        <w:t xml:space="preserve"> با صدا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حالت متما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از متن معمول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AD5E405" w14:textId="2C60A94F" w:rsidR="00C375AF" w:rsidRDefault="00C375AF" w:rsidP="00C375AF">
      <w:pPr>
        <w:rPr>
          <w:rtl/>
        </w:rPr>
      </w:pPr>
      <w:r>
        <w:rPr>
          <w:rtl/>
        </w:rPr>
        <w:t>2. 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 متن درون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در مرورگر به صورت کج (ا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A996531" w14:textId="68B802BE" w:rsidR="00C375AF" w:rsidRDefault="00C375AF" w:rsidP="00C375AF">
      <w:pPr>
        <w:rPr>
          <w:rtl/>
        </w:rPr>
      </w:pPr>
      <w:r>
        <w:rPr>
          <w:rtl/>
        </w:rPr>
        <w:t>3.  هدف: نشان دادن متون</w:t>
      </w:r>
      <w:r>
        <w:rPr>
          <w:rFonts w:hint="cs"/>
          <w:rtl/>
        </w:rPr>
        <w:t>ی</w:t>
      </w:r>
      <w:r>
        <w:rPr>
          <w:rtl/>
        </w:rPr>
        <w:t xml:space="preserve"> که به نوع</w:t>
      </w:r>
      <w:r>
        <w:rPr>
          <w:rFonts w:hint="cs"/>
          <w:rtl/>
        </w:rPr>
        <w:t>ی</w:t>
      </w:r>
      <w:r>
        <w:rPr>
          <w:rtl/>
        </w:rPr>
        <w:t xml:space="preserve"> از جر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عاد</w:t>
      </w:r>
      <w:r>
        <w:rPr>
          <w:rFonts w:hint="cs"/>
          <w:rtl/>
        </w:rPr>
        <w:t>ی</w:t>
      </w:r>
      <w:r>
        <w:rPr>
          <w:rtl/>
        </w:rPr>
        <w:t xml:space="preserve"> متن متما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هستند.</w:t>
      </w:r>
    </w:p>
    <w:p w14:paraId="5EB65C28" w14:textId="1837C0F6" w:rsidR="00C375AF" w:rsidRDefault="00C375AF" w:rsidP="00C375AF">
      <w:pPr>
        <w:rPr>
          <w:rtl/>
        </w:rPr>
      </w:pPr>
      <w:r>
        <w:rPr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`&lt;</w:t>
      </w:r>
      <w:r>
        <w:t>i</w:t>
      </w:r>
      <w:r>
        <w:rPr>
          <w:rtl/>
        </w:rPr>
        <w:t xml:space="preserve">&gt;` در </w:t>
      </w:r>
      <w:r>
        <w:t>HTML5</w:t>
      </w:r>
    </w:p>
    <w:p w14:paraId="62066C32" w14:textId="77777777" w:rsidR="00C375AF" w:rsidRDefault="00C375AF" w:rsidP="00C375AF">
      <w:pPr>
        <w:rPr>
          <w:rtl/>
        </w:rPr>
      </w:pPr>
      <w:r>
        <w:rPr>
          <w:rFonts w:hint="eastAsia"/>
          <w:rtl/>
        </w:rPr>
        <w:t>برخلاف</w:t>
      </w:r>
      <w:r>
        <w:rPr>
          <w:rtl/>
        </w:rPr>
        <w:t xml:space="preserve"> `&lt;</w:t>
      </w:r>
      <w:r>
        <w:t>b</w:t>
      </w:r>
      <w:r>
        <w:rPr>
          <w:rtl/>
        </w:rPr>
        <w:t>&gt;` که هنوز ظاهر</w:t>
      </w:r>
      <w:r>
        <w:rPr>
          <w:rFonts w:hint="cs"/>
          <w:rtl/>
        </w:rPr>
        <w:t>ی</w:t>
      </w:r>
      <w:r>
        <w:rPr>
          <w:rtl/>
        </w:rPr>
        <w:t xml:space="preserve"> است، `&lt;</w:t>
      </w:r>
      <w:r>
        <w:t>i</w:t>
      </w:r>
      <w:r>
        <w:rPr>
          <w:rtl/>
        </w:rPr>
        <w:t xml:space="preserve">&gt;` در </w:t>
      </w:r>
      <w:r>
        <w:t>HTML5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Fonts w:ascii="Microsoft JhengHei" w:eastAsia="Microsoft JhengHei" w:hAnsi="Microsoft JhengHei" w:cs="Microsoft JhengHei" w:hint="eastAsia"/>
        </w:rPr>
        <w:t>语义</w:t>
      </w:r>
      <w:r>
        <w:rPr>
          <w:rtl/>
        </w:rPr>
        <w:t xml:space="preserve"> مشخص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کرده است:</w:t>
      </w:r>
    </w:p>
    <w:p w14:paraId="43750BED" w14:textId="4294579C" w:rsidR="00C375AF" w:rsidRDefault="00C375AF" w:rsidP="009D7296">
      <w:pPr>
        <w:pStyle w:val="ListParagraph"/>
        <w:numPr>
          <w:ilvl w:val="0"/>
          <w:numId w:val="33"/>
        </w:numPr>
      </w:pPr>
      <w:r>
        <w:rPr>
          <w:rtl/>
        </w:rPr>
        <w:t>اصطلاحات فن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تخصص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296" w14:paraId="679716B1" w14:textId="77777777" w:rsidTr="009D7296">
        <w:tc>
          <w:tcPr>
            <w:tcW w:w="9350" w:type="dxa"/>
          </w:tcPr>
          <w:p w14:paraId="7E14308A" w14:textId="3F5C18E1" w:rsidR="009D7296" w:rsidRDefault="009D7296" w:rsidP="009D7296">
            <w:pPr>
              <w:bidi w:val="0"/>
            </w:pPr>
            <w:r w:rsidRPr="009D7296">
              <w:t>&lt;p&gt;</w:t>
            </w:r>
            <w:r w:rsidRPr="009D7296">
              <w:rPr>
                <w:rtl/>
              </w:rPr>
              <w:t>مفهوم</w:t>
            </w:r>
            <w:r w:rsidRPr="009D7296">
              <w:t xml:space="preserve"> &lt;i&gt;relative positioning&lt;/i&gt; </w:t>
            </w:r>
            <w:r w:rsidRPr="009D7296">
              <w:rPr>
                <w:rtl/>
              </w:rPr>
              <w:t>در</w:t>
            </w:r>
            <w:r w:rsidRPr="009D7296">
              <w:t xml:space="preserve"> CSS </w:t>
            </w:r>
            <w:r w:rsidRPr="009D7296">
              <w:rPr>
                <w:rtl/>
              </w:rPr>
              <w:t>بس</w:t>
            </w:r>
            <w:r w:rsidRPr="009D7296">
              <w:rPr>
                <w:rFonts w:hint="cs"/>
                <w:rtl/>
              </w:rPr>
              <w:t>ی</w:t>
            </w:r>
            <w:r w:rsidRPr="009D7296">
              <w:rPr>
                <w:rFonts w:hint="eastAsia"/>
                <w:rtl/>
              </w:rPr>
              <w:t>ار</w:t>
            </w:r>
            <w:r w:rsidRPr="009D7296">
              <w:rPr>
                <w:rtl/>
              </w:rPr>
              <w:t xml:space="preserve"> مهم است</w:t>
            </w:r>
            <w:r w:rsidRPr="009D7296">
              <w:t>.&lt;/p&gt;</w:t>
            </w:r>
          </w:p>
        </w:tc>
      </w:tr>
    </w:tbl>
    <w:p w14:paraId="2CCCA9A1" w14:textId="2B8170D6" w:rsidR="009D7296" w:rsidRDefault="009D7296" w:rsidP="009D7296">
      <w:hyperlink r:id="rId95" w:history="1">
        <w:r w:rsidRPr="009D7296">
          <w:rPr>
            <w:rStyle w:val="Hyperlink"/>
          </w:rPr>
          <w:t>special</w:t>
        </w:r>
      </w:hyperlink>
    </w:p>
    <w:p w14:paraId="3CD785CD" w14:textId="64594086" w:rsidR="00C375AF" w:rsidRDefault="00C375AF" w:rsidP="009D7296">
      <w:pPr>
        <w:pStyle w:val="ListParagraph"/>
        <w:numPr>
          <w:ilvl w:val="0"/>
          <w:numId w:val="33"/>
        </w:numPr>
      </w:pPr>
      <w:r>
        <w:rPr>
          <w:rtl/>
        </w:rPr>
        <w:t>کلمات خارج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296" w14:paraId="0A5592F2" w14:textId="77777777" w:rsidTr="009D7296">
        <w:tc>
          <w:tcPr>
            <w:tcW w:w="9350" w:type="dxa"/>
          </w:tcPr>
          <w:p w14:paraId="37992CB9" w14:textId="49AC889A" w:rsidR="009D7296" w:rsidRDefault="009D7296" w:rsidP="009D7296">
            <w:pPr>
              <w:bidi w:val="0"/>
            </w:pPr>
            <w:r w:rsidRPr="009D7296">
              <w:lastRenderedPageBreak/>
              <w:t>&lt;p&gt;</w:t>
            </w:r>
            <w:r w:rsidRPr="009D7296">
              <w:rPr>
                <w:rtl/>
              </w:rPr>
              <w:t>کلمه</w:t>
            </w:r>
            <w:r w:rsidRPr="009D7296">
              <w:t xml:space="preserve"> &lt;i&gt;bonjour&lt;/i&gt; </w:t>
            </w:r>
            <w:r w:rsidRPr="009D7296">
              <w:rPr>
                <w:rtl/>
              </w:rPr>
              <w:t>در زبان فرانسو</w:t>
            </w:r>
            <w:r w:rsidRPr="009D7296">
              <w:rPr>
                <w:rFonts w:hint="cs"/>
                <w:rtl/>
              </w:rPr>
              <w:t>ی</w:t>
            </w:r>
            <w:r w:rsidRPr="009D7296">
              <w:rPr>
                <w:rtl/>
              </w:rPr>
              <w:t xml:space="preserve"> به معنا</w:t>
            </w:r>
            <w:r w:rsidRPr="009D7296">
              <w:rPr>
                <w:rFonts w:hint="cs"/>
                <w:rtl/>
              </w:rPr>
              <w:t>ی</w:t>
            </w:r>
            <w:r w:rsidRPr="009D7296">
              <w:rPr>
                <w:rtl/>
              </w:rPr>
              <w:t xml:space="preserve"> سلام است</w:t>
            </w:r>
            <w:r w:rsidRPr="009D7296">
              <w:t>.&lt;/p&gt;</w:t>
            </w:r>
          </w:p>
        </w:tc>
      </w:tr>
    </w:tbl>
    <w:p w14:paraId="29A61AA7" w14:textId="596C3060" w:rsidR="009D7296" w:rsidRDefault="009D7296" w:rsidP="009D7296">
      <w:hyperlink r:id="rId96" w:history="1">
        <w:r w:rsidRPr="009D7296">
          <w:rPr>
            <w:rStyle w:val="Hyperlink"/>
          </w:rPr>
          <w:t>foreign</w:t>
        </w:r>
      </w:hyperlink>
    </w:p>
    <w:p w14:paraId="5C4A6485" w14:textId="637E2BD5" w:rsidR="00C375AF" w:rsidRDefault="00C375AF" w:rsidP="009D7296">
      <w:pPr>
        <w:pStyle w:val="ListParagraph"/>
        <w:numPr>
          <w:ilvl w:val="0"/>
          <w:numId w:val="33"/>
        </w:numPr>
      </w:pPr>
      <w:r>
        <w:rPr>
          <w:rtl/>
        </w:rPr>
        <w:t>اند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اپرداز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296" w14:paraId="437A4516" w14:textId="77777777" w:rsidTr="009D7296">
        <w:tc>
          <w:tcPr>
            <w:tcW w:w="9350" w:type="dxa"/>
          </w:tcPr>
          <w:p w14:paraId="1351C835" w14:textId="6CCEFAA7" w:rsidR="009D7296" w:rsidRDefault="009D7296" w:rsidP="009D7296">
            <w:pPr>
              <w:bidi w:val="0"/>
            </w:pPr>
            <w:r w:rsidRPr="009D7296">
              <w:t>&lt;p&gt;</w:t>
            </w:r>
            <w:r w:rsidRPr="009D7296">
              <w:rPr>
                <w:rtl/>
              </w:rPr>
              <w:t>او در فکر بود</w:t>
            </w:r>
            <w:r w:rsidRPr="009D7296">
              <w:t>: &lt;i&gt;</w:t>
            </w:r>
            <w:r w:rsidRPr="009D7296">
              <w:rPr>
                <w:rtl/>
              </w:rPr>
              <w:t>آ</w:t>
            </w:r>
            <w:r w:rsidRPr="009D7296">
              <w:rPr>
                <w:rFonts w:hint="cs"/>
                <w:rtl/>
              </w:rPr>
              <w:t>ی</w:t>
            </w:r>
            <w:r w:rsidRPr="009D7296">
              <w:rPr>
                <w:rFonts w:hint="eastAsia"/>
                <w:rtl/>
              </w:rPr>
              <w:t>ا</w:t>
            </w:r>
            <w:r w:rsidRPr="009D7296">
              <w:rPr>
                <w:rtl/>
              </w:rPr>
              <w:t xml:space="preserve"> ا</w:t>
            </w:r>
            <w:r w:rsidRPr="009D7296">
              <w:rPr>
                <w:rFonts w:hint="cs"/>
                <w:rtl/>
              </w:rPr>
              <w:t>ی</w:t>
            </w:r>
            <w:r w:rsidRPr="009D7296">
              <w:rPr>
                <w:rFonts w:hint="eastAsia"/>
                <w:rtl/>
              </w:rPr>
              <w:t>ن</w:t>
            </w:r>
            <w:r w:rsidRPr="009D7296">
              <w:rPr>
                <w:rtl/>
              </w:rPr>
              <w:t xml:space="preserve"> تصم</w:t>
            </w:r>
            <w:r w:rsidRPr="009D7296">
              <w:rPr>
                <w:rFonts w:hint="cs"/>
                <w:rtl/>
              </w:rPr>
              <w:t>ی</w:t>
            </w:r>
            <w:r w:rsidRPr="009D7296">
              <w:rPr>
                <w:rFonts w:hint="eastAsia"/>
                <w:rtl/>
              </w:rPr>
              <w:t>م</w:t>
            </w:r>
            <w:r w:rsidRPr="009D7296">
              <w:rPr>
                <w:rtl/>
              </w:rPr>
              <w:t xml:space="preserve"> درست است؟</w:t>
            </w:r>
            <w:r w:rsidRPr="009D7296">
              <w:t>&lt;/i&gt;&lt;/p&gt;</w:t>
            </w:r>
          </w:p>
        </w:tc>
      </w:tr>
    </w:tbl>
    <w:p w14:paraId="696F0776" w14:textId="4F56880B" w:rsidR="009D7296" w:rsidRDefault="00FF7790" w:rsidP="009D7296">
      <w:hyperlink r:id="rId97" w:history="1">
        <w:r w:rsidRPr="00FF7790">
          <w:rPr>
            <w:rStyle w:val="Hyperlink"/>
          </w:rPr>
          <w:t>imagenation</w:t>
        </w:r>
      </w:hyperlink>
    </w:p>
    <w:p w14:paraId="3BB50DA3" w14:textId="77777777" w:rsidR="00FF7790" w:rsidRDefault="00FF7790" w:rsidP="009D7296"/>
    <w:p w14:paraId="31B88BBD" w14:textId="49886305" w:rsidR="00C375AF" w:rsidRDefault="00C375AF" w:rsidP="00FF7790">
      <w:pPr>
        <w:pStyle w:val="ListParagraph"/>
        <w:numPr>
          <w:ilvl w:val="0"/>
          <w:numId w:val="33"/>
        </w:numPr>
      </w:pPr>
      <w:r>
        <w:rPr>
          <w:rtl/>
        </w:rPr>
        <w:t>نام کشت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و هواپ</w:t>
      </w:r>
      <w:r>
        <w:rPr>
          <w:rFonts w:hint="cs"/>
          <w:rtl/>
        </w:rPr>
        <w:t>ی</w:t>
      </w:r>
      <w:r>
        <w:rPr>
          <w:rFonts w:hint="eastAsia"/>
          <w:rtl/>
        </w:rPr>
        <w:t>ماها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7790" w14:paraId="5B0E11DF" w14:textId="77777777" w:rsidTr="00FF7790">
        <w:tc>
          <w:tcPr>
            <w:tcW w:w="9350" w:type="dxa"/>
            <w:shd w:val="clear" w:color="auto" w:fill="E2EFD9" w:themeFill="accent6" w:themeFillTint="33"/>
          </w:tcPr>
          <w:p w14:paraId="4C866644" w14:textId="3352D689" w:rsidR="00FF7790" w:rsidRDefault="00FF7790" w:rsidP="00FF7790">
            <w:pPr>
              <w:pStyle w:val="code"/>
              <w:bidi w:val="0"/>
            </w:pPr>
            <w:r w:rsidRPr="00FF7790">
              <w:t>&lt;p&gt;</w:t>
            </w:r>
            <w:r w:rsidRPr="00FF7790">
              <w:rPr>
                <w:rFonts w:cs="IRANSansWeb(FaNum) Light"/>
                <w:rtl/>
              </w:rPr>
              <w:t>کشت</w:t>
            </w:r>
            <w:r w:rsidRPr="00FF7790">
              <w:rPr>
                <w:rFonts w:cs="IRANSansWeb(FaNum) Light" w:hint="cs"/>
                <w:rtl/>
              </w:rPr>
              <w:t>ی</w:t>
            </w:r>
            <w:r w:rsidRPr="00FF7790">
              <w:t xml:space="preserve"> &lt;i&gt;Titanic&lt;/i&gt; </w:t>
            </w:r>
            <w:r w:rsidRPr="00FF7790">
              <w:rPr>
                <w:rFonts w:cs="IRANSansWeb(FaNum) Light"/>
                <w:rtl/>
              </w:rPr>
              <w:t>در سال ۱۹۱۲ غرق شد</w:t>
            </w:r>
            <w:r w:rsidRPr="00FF7790">
              <w:t>.&lt;/p&gt;</w:t>
            </w:r>
          </w:p>
        </w:tc>
      </w:tr>
    </w:tbl>
    <w:p w14:paraId="119984CD" w14:textId="16C700E3" w:rsidR="00FF7790" w:rsidRDefault="00FF7790" w:rsidP="00FF7790">
      <w:hyperlink r:id="rId98" w:history="1">
        <w:r w:rsidRPr="00FF7790">
          <w:rPr>
            <w:rStyle w:val="Hyperlink"/>
          </w:rPr>
          <w:t>names</w:t>
        </w:r>
      </w:hyperlink>
    </w:p>
    <w:p w14:paraId="642BB5DB" w14:textId="13B43B11" w:rsidR="00C375AF" w:rsidRDefault="00C375AF" w:rsidP="00FF7790">
      <w:pPr>
        <w:pStyle w:val="ListParagraph"/>
        <w:numPr>
          <w:ilvl w:val="0"/>
          <w:numId w:val="33"/>
        </w:numPr>
      </w:pPr>
      <w:r>
        <w:rPr>
          <w:rtl/>
        </w:rPr>
        <w:t>واژه‌ها</w:t>
      </w:r>
      <w:r>
        <w:rPr>
          <w:rFonts w:hint="cs"/>
          <w:rtl/>
        </w:rPr>
        <w:t>ی</w:t>
      </w:r>
      <w:r>
        <w:rPr>
          <w:rtl/>
        </w:rPr>
        <w:t xml:space="preserve"> به عنوان نمونه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7790" w14:paraId="5944F95F" w14:textId="77777777" w:rsidTr="00FF7790">
        <w:tc>
          <w:tcPr>
            <w:tcW w:w="9350" w:type="dxa"/>
            <w:shd w:val="clear" w:color="auto" w:fill="E2EFD9" w:themeFill="accent6" w:themeFillTint="33"/>
          </w:tcPr>
          <w:p w14:paraId="0837A1C0" w14:textId="7A06742E" w:rsidR="00FF7790" w:rsidRDefault="00FF7790" w:rsidP="00FF7790">
            <w:pPr>
              <w:pStyle w:val="code"/>
              <w:bidi w:val="0"/>
            </w:pPr>
            <w:r w:rsidRPr="00FF7790">
              <w:t>&lt;p&gt;</w:t>
            </w:r>
            <w:r w:rsidRPr="00FF7790">
              <w:rPr>
                <w:rtl/>
              </w:rPr>
              <w:t>مثلاً گ</w:t>
            </w:r>
            <w:r w:rsidRPr="00FF7790">
              <w:rPr>
                <w:rFonts w:hint="cs"/>
                <w:rtl/>
              </w:rPr>
              <w:t>ی</w:t>
            </w:r>
            <w:r w:rsidRPr="00FF7790">
              <w:rPr>
                <w:rFonts w:hint="eastAsia"/>
                <w:rtl/>
              </w:rPr>
              <w:t>اهان</w:t>
            </w:r>
            <w:r w:rsidRPr="00FF7790">
              <w:t xml:space="preserve"> &lt;i&gt;</w:t>
            </w:r>
            <w:r w:rsidRPr="00FF7790">
              <w:rPr>
                <w:rtl/>
              </w:rPr>
              <w:t>گلدار</w:t>
            </w:r>
            <w:r w:rsidRPr="00FF7790">
              <w:t xml:space="preserve">&lt;/i&gt; </w:t>
            </w:r>
            <w:r w:rsidRPr="00FF7790">
              <w:rPr>
                <w:rtl/>
              </w:rPr>
              <w:t>و</w:t>
            </w:r>
            <w:r w:rsidRPr="00FF7790">
              <w:t xml:space="preserve"> &lt;i&gt;</w:t>
            </w:r>
            <w:r w:rsidRPr="00FF7790">
              <w:rPr>
                <w:rtl/>
              </w:rPr>
              <w:t>ب</w:t>
            </w:r>
            <w:r w:rsidRPr="00FF7790">
              <w:rPr>
                <w:rFonts w:hint="cs"/>
                <w:rtl/>
              </w:rPr>
              <w:t>ی‌</w:t>
            </w:r>
            <w:r w:rsidRPr="00FF7790">
              <w:rPr>
                <w:rFonts w:hint="eastAsia"/>
                <w:rtl/>
              </w:rPr>
              <w:t>گل</w:t>
            </w:r>
            <w:r w:rsidRPr="00FF7790">
              <w:t xml:space="preserve">&lt;/i&gt; </w:t>
            </w:r>
            <w:r w:rsidRPr="00FF7790">
              <w:rPr>
                <w:rtl/>
              </w:rPr>
              <w:t>دو دسته اصل</w:t>
            </w:r>
            <w:r w:rsidRPr="00FF7790">
              <w:rPr>
                <w:rFonts w:hint="cs"/>
                <w:rtl/>
              </w:rPr>
              <w:t>ی</w:t>
            </w:r>
            <w:r w:rsidRPr="00FF7790">
              <w:rPr>
                <w:rtl/>
              </w:rPr>
              <w:t xml:space="preserve"> هستند</w:t>
            </w:r>
            <w:r w:rsidRPr="00FF7790">
              <w:t>.&lt;/p&gt;</w:t>
            </w:r>
          </w:p>
        </w:tc>
      </w:tr>
    </w:tbl>
    <w:p w14:paraId="72F3F2BD" w14:textId="3B481515" w:rsidR="00FF7790" w:rsidRDefault="00FF7790" w:rsidP="00FF7790">
      <w:hyperlink r:id="rId99" w:history="1">
        <w:r w:rsidRPr="00FF7790">
          <w:rPr>
            <w:rStyle w:val="Hyperlink"/>
          </w:rPr>
          <w:t>sampels</w:t>
        </w:r>
      </w:hyperlink>
    </w:p>
    <w:p w14:paraId="65217A4F" w14:textId="5CDB6321" w:rsidR="00C375AF" w:rsidRDefault="00C375AF" w:rsidP="00C375AF">
      <w:pPr>
        <w:rPr>
          <w:rtl/>
        </w:rPr>
      </w:pPr>
      <w:r>
        <w:rPr>
          <w:rtl/>
        </w:rPr>
        <w:t>تفاوت `&lt;</w:t>
      </w:r>
      <w:r>
        <w:t>i</w:t>
      </w:r>
      <w:r>
        <w:rPr>
          <w:rtl/>
        </w:rPr>
        <w:t>&gt;` با `&lt;</w:t>
      </w:r>
      <w:r>
        <w:t>em</w:t>
      </w:r>
      <w:r>
        <w:rPr>
          <w:rtl/>
        </w:rPr>
        <w:t>&gt;` (مهم!)</w:t>
      </w:r>
    </w:p>
    <w:p w14:paraId="428E4E8E" w14:textId="77777777" w:rsidR="00C375AF" w:rsidRDefault="00C375AF" w:rsidP="00C375AF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تفاوت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مشابه تفاوت `&lt;</w:t>
      </w:r>
      <w:r>
        <w:t>b</w:t>
      </w:r>
      <w:r>
        <w:rPr>
          <w:rtl/>
        </w:rPr>
        <w:t>&gt;` با `&lt;</w:t>
      </w:r>
      <w:r>
        <w:t>strong</w:t>
      </w:r>
      <w:r>
        <w:rPr>
          <w:rtl/>
        </w:rPr>
        <w:t>&gt;` است.</w:t>
      </w:r>
    </w:p>
    <w:p w14:paraId="686869B6" w14:textId="77777777" w:rsidR="00C375AF" w:rsidRDefault="00C375AF" w:rsidP="00C375AF">
      <w:pPr>
        <w:rPr>
          <w:rtl/>
        </w:rPr>
      </w:pPr>
    </w:p>
    <w:tbl>
      <w:tblPr>
        <w:tblStyle w:val="TableGrid"/>
        <w:bidiVisual/>
        <w:tblW w:w="9902" w:type="dxa"/>
        <w:tblLook w:val="04A0" w:firstRow="1" w:lastRow="0" w:firstColumn="1" w:lastColumn="0" w:noHBand="0" w:noVBand="1"/>
      </w:tblPr>
      <w:tblGrid>
        <w:gridCol w:w="3300"/>
        <w:gridCol w:w="3301"/>
        <w:gridCol w:w="3301"/>
      </w:tblGrid>
      <w:tr w:rsidR="00FA085B" w:rsidRPr="00FA085B" w14:paraId="3B17D3FF" w14:textId="77777777" w:rsidTr="00FA085B">
        <w:trPr>
          <w:trHeight w:val="400"/>
        </w:trPr>
        <w:tc>
          <w:tcPr>
            <w:tcW w:w="3300" w:type="dxa"/>
          </w:tcPr>
          <w:p w14:paraId="646670CD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و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ژگ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tl/>
              </w:rPr>
              <w:t xml:space="preserve"> </w:t>
            </w:r>
          </w:p>
        </w:tc>
        <w:tc>
          <w:tcPr>
            <w:tcW w:w="3301" w:type="dxa"/>
          </w:tcPr>
          <w:p w14:paraId="49025D83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تگ `&lt;</w:t>
            </w:r>
            <w:r w:rsidRPr="00FA085B">
              <w:t>i</w:t>
            </w:r>
            <w:r w:rsidRPr="00FA085B">
              <w:rPr>
                <w:rtl/>
              </w:rPr>
              <w:t xml:space="preserve">&gt;` </w:t>
            </w:r>
          </w:p>
        </w:tc>
        <w:tc>
          <w:tcPr>
            <w:tcW w:w="3301" w:type="dxa"/>
          </w:tcPr>
          <w:p w14:paraId="7ACA39C9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تگ `&lt;</w:t>
            </w:r>
            <w:r w:rsidRPr="00FA085B">
              <w:t>em</w:t>
            </w:r>
            <w:r w:rsidRPr="00FA085B">
              <w:rPr>
                <w:rtl/>
              </w:rPr>
              <w:t xml:space="preserve">&gt;` </w:t>
            </w:r>
          </w:p>
        </w:tc>
      </w:tr>
      <w:tr w:rsidR="00FA085B" w:rsidRPr="00FA085B" w14:paraId="56CAC155" w14:textId="77777777" w:rsidTr="00FA085B">
        <w:trPr>
          <w:trHeight w:val="752"/>
        </w:trPr>
        <w:tc>
          <w:tcPr>
            <w:tcW w:w="3300" w:type="dxa"/>
          </w:tcPr>
          <w:p w14:paraId="5252F61C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نوع تگ </w:t>
            </w:r>
          </w:p>
        </w:tc>
        <w:tc>
          <w:tcPr>
            <w:tcW w:w="3301" w:type="dxa"/>
          </w:tcPr>
          <w:p w14:paraId="53B87C71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معنا</w:t>
            </w:r>
            <w:r w:rsidRPr="00FA085B">
              <w:rPr>
                <w:rFonts w:hint="cs"/>
                <w:rtl/>
              </w:rPr>
              <w:t>یی</w:t>
            </w:r>
            <w:r w:rsidRPr="00FA085B">
              <w:rPr>
                <w:rtl/>
              </w:rPr>
              <w:t xml:space="preserve"> (با مفهوم متما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ز</w:t>
            </w:r>
            <w:r w:rsidRPr="00FA085B">
              <w:rPr>
                <w:rtl/>
              </w:rPr>
              <w:t xml:space="preserve"> بودن) </w:t>
            </w:r>
          </w:p>
        </w:tc>
        <w:tc>
          <w:tcPr>
            <w:tcW w:w="3301" w:type="dxa"/>
          </w:tcPr>
          <w:p w14:paraId="678AE6F2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معنا</w:t>
            </w:r>
            <w:r w:rsidRPr="00FA085B">
              <w:rPr>
                <w:rFonts w:hint="cs"/>
                <w:rtl/>
              </w:rPr>
              <w:t>یی</w:t>
            </w:r>
            <w:r w:rsidRPr="00FA085B">
              <w:rPr>
                <w:rtl/>
              </w:rPr>
              <w:t xml:space="preserve"> (با مفهوم تأک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د</w:t>
            </w:r>
            <w:r w:rsidRPr="00FA085B">
              <w:rPr>
                <w:rtl/>
              </w:rPr>
              <w:t xml:space="preserve">) </w:t>
            </w:r>
          </w:p>
        </w:tc>
      </w:tr>
      <w:tr w:rsidR="00FA085B" w:rsidRPr="00FA085B" w14:paraId="6F69C080" w14:textId="77777777" w:rsidTr="00FA085B">
        <w:trPr>
          <w:trHeight w:val="800"/>
        </w:trPr>
        <w:tc>
          <w:tcPr>
            <w:tcW w:w="3300" w:type="dxa"/>
          </w:tcPr>
          <w:p w14:paraId="3EB91CD5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هدف اصل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tl/>
              </w:rPr>
              <w:t xml:space="preserve"> </w:t>
            </w:r>
          </w:p>
        </w:tc>
        <w:tc>
          <w:tcPr>
            <w:tcW w:w="3301" w:type="dxa"/>
          </w:tcPr>
          <w:p w14:paraId="5E93FA5C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نشان دادن متن با حالت 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ا</w:t>
            </w:r>
            <w:r w:rsidRPr="00FA085B">
              <w:rPr>
                <w:rtl/>
              </w:rPr>
              <w:t xml:space="preserve"> صدا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tl/>
              </w:rPr>
              <w:t xml:space="preserve"> متما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ز</w:t>
            </w:r>
            <w:r w:rsidRPr="00FA085B">
              <w:rPr>
                <w:rtl/>
              </w:rPr>
              <w:t xml:space="preserve"> </w:t>
            </w:r>
          </w:p>
        </w:tc>
        <w:tc>
          <w:tcPr>
            <w:tcW w:w="3301" w:type="dxa"/>
          </w:tcPr>
          <w:p w14:paraId="6DF8733C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نشان دادن تأک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د</w:t>
            </w:r>
            <w:r w:rsidRPr="00FA085B">
              <w:rPr>
                <w:rtl/>
              </w:rPr>
              <w:t xml:space="preserve"> معنا</w:t>
            </w:r>
            <w:r w:rsidRPr="00FA085B">
              <w:rPr>
                <w:rFonts w:hint="cs"/>
                <w:rtl/>
              </w:rPr>
              <w:t>یی</w:t>
            </w:r>
            <w:r w:rsidRPr="00FA085B">
              <w:rPr>
                <w:rtl/>
              </w:rPr>
              <w:t xml:space="preserve"> رو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tl/>
              </w:rPr>
              <w:t xml:space="preserve"> محتوا </w:t>
            </w:r>
          </w:p>
        </w:tc>
      </w:tr>
      <w:tr w:rsidR="00FA085B" w:rsidRPr="00FA085B" w14:paraId="7933EDBD" w14:textId="77777777" w:rsidTr="00FA085B">
        <w:trPr>
          <w:trHeight w:val="800"/>
        </w:trPr>
        <w:tc>
          <w:tcPr>
            <w:tcW w:w="3300" w:type="dxa"/>
          </w:tcPr>
          <w:p w14:paraId="4D36D214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تأث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ر</w:t>
            </w:r>
            <w:r w:rsidRPr="00FA085B">
              <w:rPr>
                <w:rtl/>
              </w:rPr>
              <w:t xml:space="preserve"> بر خوانندگان صفحه </w:t>
            </w:r>
          </w:p>
        </w:tc>
        <w:tc>
          <w:tcPr>
            <w:tcW w:w="3301" w:type="dxa"/>
          </w:tcPr>
          <w:p w14:paraId="4B263AA2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ممکن است با لحن متفاوت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tl/>
              </w:rPr>
              <w:t xml:space="preserve"> خوانده شود </w:t>
            </w:r>
          </w:p>
        </w:tc>
        <w:tc>
          <w:tcPr>
            <w:tcW w:w="3301" w:type="dxa"/>
          </w:tcPr>
          <w:p w14:paraId="14A42BE0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با تأک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د</w:t>
            </w:r>
            <w:r w:rsidRPr="00FA085B">
              <w:rPr>
                <w:rtl/>
              </w:rPr>
              <w:t xml:space="preserve"> و استرس ب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شتر</w:t>
            </w:r>
            <w:r w:rsidRPr="00FA085B">
              <w:rPr>
                <w:rtl/>
              </w:rPr>
              <w:t xml:space="preserve"> خوانده م</w:t>
            </w:r>
            <w:r w:rsidRPr="00FA085B">
              <w:rPr>
                <w:rFonts w:hint="cs"/>
                <w:rtl/>
              </w:rPr>
              <w:t>ی‌</w:t>
            </w:r>
            <w:r w:rsidRPr="00FA085B">
              <w:rPr>
                <w:rFonts w:hint="eastAsia"/>
                <w:rtl/>
              </w:rPr>
              <w:t>شود</w:t>
            </w:r>
            <w:r w:rsidRPr="00FA085B">
              <w:rPr>
                <w:rtl/>
              </w:rPr>
              <w:t xml:space="preserve"> </w:t>
            </w:r>
          </w:p>
        </w:tc>
      </w:tr>
      <w:tr w:rsidR="00FA085B" w:rsidRPr="00FA085B" w14:paraId="196720E0" w14:textId="77777777" w:rsidTr="00FA085B">
        <w:trPr>
          <w:trHeight w:val="400"/>
        </w:trPr>
        <w:tc>
          <w:tcPr>
            <w:tcW w:w="3300" w:type="dxa"/>
          </w:tcPr>
          <w:p w14:paraId="5F42DE3F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ظاهر پ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ش‌فرض</w:t>
            </w:r>
            <w:r w:rsidRPr="00FA085B">
              <w:rPr>
                <w:rtl/>
              </w:rPr>
              <w:t xml:space="preserve"> </w:t>
            </w:r>
          </w:p>
        </w:tc>
        <w:tc>
          <w:tcPr>
            <w:tcW w:w="3301" w:type="dxa"/>
          </w:tcPr>
          <w:p w14:paraId="2354FD17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ا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تال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ک</w:t>
            </w:r>
            <w:r w:rsidRPr="00FA085B">
              <w:rPr>
                <w:rtl/>
              </w:rPr>
              <w:t xml:space="preserve"> (کج) </w:t>
            </w:r>
          </w:p>
        </w:tc>
        <w:tc>
          <w:tcPr>
            <w:tcW w:w="3301" w:type="dxa"/>
          </w:tcPr>
          <w:p w14:paraId="0E7E2BE8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ا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تال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ک</w:t>
            </w:r>
            <w:r w:rsidRPr="00FA085B">
              <w:rPr>
                <w:rtl/>
              </w:rPr>
              <w:t xml:space="preserve"> (کج) </w:t>
            </w:r>
          </w:p>
        </w:tc>
      </w:tr>
      <w:tr w:rsidR="00FA085B" w:rsidRPr="00FA085B" w14:paraId="172EDC75" w14:textId="77777777" w:rsidTr="00FA085B">
        <w:trPr>
          <w:trHeight w:val="800"/>
        </w:trPr>
        <w:tc>
          <w:tcPr>
            <w:tcW w:w="3300" w:type="dxa"/>
          </w:tcPr>
          <w:p w14:paraId="243BEDDF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مثال </w:t>
            </w:r>
          </w:p>
        </w:tc>
        <w:tc>
          <w:tcPr>
            <w:tcW w:w="3301" w:type="dxa"/>
          </w:tcPr>
          <w:p w14:paraId="2A21534A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کلمات خارج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،</w:t>
            </w:r>
            <w:r w:rsidRPr="00FA085B">
              <w:rPr>
                <w:rtl/>
              </w:rPr>
              <w:t xml:space="preserve"> اصطلاحات فن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tl/>
              </w:rPr>
              <w:t xml:space="preserve"> </w:t>
            </w:r>
          </w:p>
        </w:tc>
        <w:tc>
          <w:tcPr>
            <w:tcW w:w="3301" w:type="dxa"/>
          </w:tcPr>
          <w:p w14:paraId="5B84F81A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تأک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د</w:t>
            </w:r>
            <w:r w:rsidRPr="00FA085B">
              <w:rPr>
                <w:rtl/>
              </w:rPr>
              <w:t xml:space="preserve"> رو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tl/>
              </w:rPr>
              <w:t xml:space="preserve"> اهم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ت</w:t>
            </w:r>
            <w:r w:rsidRPr="00FA085B">
              <w:rPr>
                <w:rtl/>
              </w:rPr>
              <w:t xml:space="preserve"> 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ک</w:t>
            </w:r>
            <w:r w:rsidRPr="00FA085B">
              <w:rPr>
                <w:rtl/>
              </w:rPr>
              <w:t xml:space="preserve"> مفهوم </w:t>
            </w:r>
          </w:p>
        </w:tc>
      </w:tr>
    </w:tbl>
    <w:p w14:paraId="09FE92FA" w14:textId="77777777" w:rsidR="00C375AF" w:rsidRDefault="00C375AF" w:rsidP="00C375AF">
      <w:pPr>
        <w:rPr>
          <w:rtl/>
        </w:rPr>
      </w:pPr>
    </w:p>
    <w:p w14:paraId="065931E7" w14:textId="255F74F3" w:rsidR="00C375AF" w:rsidRDefault="00C375AF" w:rsidP="00C375AF">
      <w:r>
        <w:rPr>
          <w:rtl/>
        </w:rPr>
        <w:t xml:space="preserve"> مثال برا</w:t>
      </w:r>
      <w:r>
        <w:rPr>
          <w:rFonts w:hint="cs"/>
          <w:rtl/>
        </w:rPr>
        <w:t>ی</w:t>
      </w:r>
      <w:r>
        <w:rPr>
          <w:rtl/>
        </w:rPr>
        <w:t xml:space="preserve"> درک تفاوت: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085B" w14:paraId="431D47DF" w14:textId="77777777" w:rsidTr="00FA085B">
        <w:tc>
          <w:tcPr>
            <w:tcW w:w="9350" w:type="dxa"/>
            <w:shd w:val="clear" w:color="auto" w:fill="E2EFD9" w:themeFill="accent6" w:themeFillTint="33"/>
          </w:tcPr>
          <w:p w14:paraId="45756129" w14:textId="27256F45" w:rsidR="00FA085B" w:rsidRDefault="00FA085B" w:rsidP="00FA085B">
            <w:pPr>
              <w:pStyle w:val="code"/>
              <w:bidi w:val="0"/>
            </w:pPr>
            <w:r w:rsidRPr="00FA085B">
              <w:lastRenderedPageBreak/>
              <w:t>&lt;p&gt;</w:t>
            </w:r>
            <w:r w:rsidRPr="00FA085B">
              <w:rPr>
                <w:rtl/>
              </w:rPr>
              <w:t>کلمه</w:t>
            </w:r>
            <w:r w:rsidRPr="00FA085B">
              <w:t xml:space="preserve"> &lt;i&gt;pizza&lt;/i&gt; </w:t>
            </w:r>
            <w:r w:rsidRPr="00FA085B">
              <w:rPr>
                <w:rtl/>
              </w:rPr>
              <w:t>ا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تال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ا</w:t>
            </w:r>
            <w:r w:rsidRPr="00FA085B">
              <w:rPr>
                <w:rFonts w:hint="cs"/>
                <w:rtl/>
              </w:rPr>
              <w:t>یی</w:t>
            </w:r>
            <w:r w:rsidRPr="00FA085B">
              <w:rPr>
                <w:rtl/>
              </w:rPr>
              <w:t xml:space="preserve"> است، اما من</w:t>
            </w:r>
            <w:r w:rsidRPr="00FA085B">
              <w:t xml:space="preserve"> &lt;em&gt;</w:t>
            </w:r>
            <w:r w:rsidRPr="00FA085B">
              <w:rPr>
                <w:rtl/>
              </w:rPr>
              <w:t>واقعاً</w:t>
            </w:r>
            <w:r w:rsidRPr="00FA085B">
              <w:t xml:space="preserve">&lt;/em&gt; </w:t>
            </w:r>
            <w:r w:rsidRPr="00FA085B">
              <w:rPr>
                <w:rtl/>
              </w:rPr>
              <w:t>پ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تزا</w:t>
            </w:r>
            <w:r w:rsidRPr="00FA085B">
              <w:rPr>
                <w:rtl/>
              </w:rPr>
              <w:t xml:space="preserve"> را دوست دارم</w:t>
            </w:r>
            <w:r w:rsidRPr="00FA085B">
              <w:t>!&lt;/p&gt;</w:t>
            </w:r>
          </w:p>
        </w:tc>
      </w:tr>
    </w:tbl>
    <w:p w14:paraId="276BC6AB" w14:textId="31E165DF" w:rsidR="00FA085B" w:rsidRDefault="00FA085B" w:rsidP="00FA085B">
      <w:pPr>
        <w:rPr>
          <w:rtl/>
        </w:rPr>
      </w:pPr>
      <w:hyperlink r:id="rId100" w:history="1">
        <w:r w:rsidRPr="00FA085B">
          <w:rPr>
            <w:rStyle w:val="Hyperlink"/>
          </w:rPr>
          <w:t>em</w:t>
        </w:r>
      </w:hyperlink>
    </w:p>
    <w:p w14:paraId="566F4E1A" w14:textId="2BD22DA0" w:rsidR="00C375AF" w:rsidRDefault="00C375AF" w:rsidP="00C375AF">
      <w:pPr>
        <w:rPr>
          <w:rtl/>
        </w:rPr>
      </w:pPr>
      <w:r>
        <w:rPr>
          <w:rtl/>
        </w:rPr>
        <w:t>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CSS</w:t>
      </w:r>
    </w:p>
    <w:p w14:paraId="27846E93" w14:textId="77777777" w:rsidR="00C375AF" w:rsidRDefault="00C375AF" w:rsidP="00C375AF">
      <w:pPr>
        <w:rPr>
          <w:rtl/>
        </w:rPr>
      </w:pP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`&lt;</w:t>
      </w:r>
      <w:r>
        <w:t>i</w:t>
      </w:r>
      <w:r>
        <w:rPr>
          <w:rtl/>
        </w:rPr>
        <w:t xml:space="preserve">&gt;` را با </w:t>
      </w:r>
      <w:r>
        <w:t>CSS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085B" w14:paraId="2D2DE5A7" w14:textId="77777777" w:rsidTr="00FA085B">
        <w:tc>
          <w:tcPr>
            <w:tcW w:w="9350" w:type="dxa"/>
            <w:shd w:val="clear" w:color="auto" w:fill="E2EFD9" w:themeFill="accent6" w:themeFillTint="33"/>
          </w:tcPr>
          <w:p w14:paraId="19BD7FAB" w14:textId="77777777" w:rsidR="00FA085B" w:rsidRDefault="00FA085B" w:rsidP="00FA085B">
            <w:pPr>
              <w:pStyle w:val="code"/>
              <w:bidi w:val="0"/>
            </w:pPr>
            <w:r>
              <w:t>&lt;style&gt;</w:t>
            </w:r>
          </w:p>
          <w:p w14:paraId="15D78D14" w14:textId="77777777" w:rsidR="00FA085B" w:rsidRDefault="00FA085B" w:rsidP="00FA085B">
            <w:pPr>
              <w:pStyle w:val="code"/>
              <w:bidi w:val="0"/>
            </w:pPr>
            <w:r>
              <w:t>i {</w:t>
            </w:r>
          </w:p>
          <w:p w14:paraId="094BF676" w14:textId="77777777" w:rsidR="00FA085B" w:rsidRDefault="00FA085B" w:rsidP="00FA085B">
            <w:pPr>
              <w:pStyle w:val="code"/>
              <w:bidi w:val="0"/>
              <w:rPr>
                <w:rtl/>
              </w:rPr>
            </w:pPr>
            <w:r>
              <w:t xml:space="preserve">  font-style: normal; /* </w:t>
            </w:r>
            <w:r>
              <w:rPr>
                <w:rFonts w:cs="IRANSansWeb(FaNum) Light"/>
                <w:rtl/>
              </w:rPr>
              <w:t>حالت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تال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ش‌فرض</w:t>
            </w:r>
            <w:r>
              <w:rPr>
                <w:rFonts w:cs="IRANSansWeb(FaNum) Light"/>
                <w:rtl/>
              </w:rPr>
              <w:t xml:space="preserve"> را حذف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 xml:space="preserve"> */</w:t>
            </w:r>
          </w:p>
          <w:p w14:paraId="423AB734" w14:textId="77777777" w:rsidR="00FA085B" w:rsidRDefault="00FA085B" w:rsidP="00FA085B">
            <w:pPr>
              <w:pStyle w:val="code"/>
              <w:bidi w:val="0"/>
            </w:pPr>
            <w:r>
              <w:t xml:space="preserve">  color: purple;</w:t>
            </w:r>
          </w:p>
          <w:p w14:paraId="6193116B" w14:textId="77777777" w:rsidR="00FA085B" w:rsidRDefault="00FA085B" w:rsidP="00FA085B">
            <w:pPr>
              <w:pStyle w:val="code"/>
              <w:bidi w:val="0"/>
            </w:pPr>
            <w:r>
              <w:t xml:space="preserve">  background-color: #f8f8f8;</w:t>
            </w:r>
          </w:p>
          <w:p w14:paraId="6210134E" w14:textId="77777777" w:rsidR="00FA085B" w:rsidRDefault="00FA085B" w:rsidP="00FA085B">
            <w:pPr>
              <w:pStyle w:val="code"/>
              <w:bidi w:val="0"/>
            </w:pPr>
            <w:r>
              <w:t xml:space="preserve">  padding: 2px 4px;</w:t>
            </w:r>
          </w:p>
          <w:p w14:paraId="1DC18495" w14:textId="77777777" w:rsidR="00FA085B" w:rsidRDefault="00FA085B" w:rsidP="00FA085B">
            <w:pPr>
              <w:pStyle w:val="code"/>
              <w:bidi w:val="0"/>
            </w:pPr>
            <w:r>
              <w:t xml:space="preserve">  border-radius: 3px;</w:t>
            </w:r>
          </w:p>
          <w:p w14:paraId="24081B87" w14:textId="77777777" w:rsidR="00FA085B" w:rsidRDefault="00FA085B" w:rsidP="00FA085B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614C3E3" w14:textId="77777777" w:rsidR="00FA085B" w:rsidRDefault="00FA085B" w:rsidP="00FA085B">
            <w:pPr>
              <w:pStyle w:val="code"/>
              <w:bidi w:val="0"/>
            </w:pPr>
            <w:r>
              <w:t>&lt;/style&gt;</w:t>
            </w:r>
          </w:p>
          <w:p w14:paraId="45ABBDFF" w14:textId="77777777" w:rsidR="00FA085B" w:rsidRDefault="00FA085B" w:rsidP="00FA085B">
            <w:pPr>
              <w:pStyle w:val="code"/>
              <w:bidi w:val="0"/>
              <w:rPr>
                <w:rtl/>
              </w:rPr>
            </w:pPr>
          </w:p>
          <w:p w14:paraId="36F9EE0B" w14:textId="68A4B401" w:rsidR="00FA085B" w:rsidRDefault="00FA085B" w:rsidP="00FA085B">
            <w:pPr>
              <w:pStyle w:val="code"/>
              <w:bidi w:val="0"/>
            </w:pPr>
            <w:r>
              <w:t>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t xml:space="preserve"> &lt;i&gt;</w:t>
            </w:r>
            <w:r>
              <w:rPr>
                <w:rFonts w:cs="IRANSansWeb(FaNum) Light"/>
                <w:rtl/>
              </w:rPr>
              <w:t>متن نمونه</w:t>
            </w:r>
            <w:r>
              <w:t xml:space="preserve">&lt;/i&gt; </w:t>
            </w:r>
            <w:r>
              <w:rPr>
                <w:rFonts w:cs="IRANSansWeb(FaNum) Light"/>
                <w:rtl/>
              </w:rPr>
              <w:t>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نما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</w:t>
            </w:r>
            <w:r>
              <w:rPr>
                <w:rFonts w:cs="IRANSansWeb(FaNum) Light"/>
                <w:rtl/>
              </w:rPr>
              <w:t xml:space="preserve"> 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ل‌ده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.&lt;/p&gt;</w:t>
            </w:r>
          </w:p>
        </w:tc>
      </w:tr>
    </w:tbl>
    <w:p w14:paraId="303220F8" w14:textId="12EE0279" w:rsidR="00C375AF" w:rsidRDefault="00C375AF" w:rsidP="00C375AF">
      <w:pPr>
        <w:rPr>
          <w:rtl/>
        </w:rPr>
      </w:pPr>
      <w:r>
        <w:rPr>
          <w:rtl/>
        </w:rPr>
        <w:t xml:space="preserve"> استفاده به عنوان 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  <w:r>
        <w:rPr>
          <w:rtl/>
        </w:rPr>
        <w:t xml:space="preserve"> (روش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)</w:t>
      </w:r>
    </w:p>
    <w:p w14:paraId="20B4E5EA" w14:textId="77777777" w:rsidR="00C375AF" w:rsidRDefault="00C375AF" w:rsidP="00C375AF"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کاربردها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`&lt;</w:t>
      </w:r>
      <w:r>
        <w:t>i</w:t>
      </w:r>
      <w:r>
        <w:rPr>
          <w:rtl/>
        </w:rPr>
        <w:t>&gt;` در کنار فونت‌آ</w:t>
      </w:r>
      <w:r>
        <w:rPr>
          <w:rFonts w:hint="cs"/>
          <w:rtl/>
        </w:rPr>
        <w:t>ی</w:t>
      </w:r>
      <w:r>
        <w:rPr>
          <w:rFonts w:hint="eastAsia"/>
          <w:rtl/>
        </w:rPr>
        <w:t>کون‌ها</w:t>
      </w:r>
      <w:r>
        <w:rPr>
          <w:rtl/>
        </w:rPr>
        <w:t xml:space="preserve">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085B" w14:paraId="3A5F04DF" w14:textId="77777777" w:rsidTr="00FA085B">
        <w:tc>
          <w:tcPr>
            <w:tcW w:w="9350" w:type="dxa"/>
            <w:shd w:val="clear" w:color="auto" w:fill="E2EFD9" w:themeFill="accent6" w:themeFillTint="33"/>
          </w:tcPr>
          <w:p w14:paraId="6B5627F4" w14:textId="77777777" w:rsidR="00FA085B" w:rsidRDefault="00FA085B" w:rsidP="00FA085B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cs="IRANSansWeb(FaNum) Light"/>
                <w:rtl/>
              </w:rPr>
              <w:t>استفاده از</w:t>
            </w:r>
            <w:r>
              <w:t xml:space="preserve"> Font Awesome --&gt;</w:t>
            </w:r>
          </w:p>
          <w:p w14:paraId="6347AB5B" w14:textId="77777777" w:rsidR="00FA085B" w:rsidRDefault="00FA085B" w:rsidP="00FA085B">
            <w:pPr>
              <w:pStyle w:val="code"/>
              <w:bidi w:val="0"/>
            </w:pPr>
            <w:r>
              <w:t>&lt;link rel="stylesheet" href="https://cdnjs.cloudflare.com/ajax/libs/font-awesome/6.0.0/css/all.min.css"&gt;</w:t>
            </w:r>
          </w:p>
          <w:p w14:paraId="4F85BBAB" w14:textId="77777777" w:rsidR="00FA085B" w:rsidRDefault="00FA085B" w:rsidP="00FA085B">
            <w:pPr>
              <w:pStyle w:val="code"/>
              <w:bidi w:val="0"/>
              <w:rPr>
                <w:rtl/>
              </w:rPr>
            </w:pPr>
          </w:p>
          <w:p w14:paraId="587D6164" w14:textId="77777777" w:rsidR="00FA085B" w:rsidRDefault="00FA085B" w:rsidP="00FA085B">
            <w:pPr>
              <w:pStyle w:val="code"/>
              <w:bidi w:val="0"/>
              <w:rPr>
                <w:rtl/>
              </w:rPr>
            </w:pPr>
            <w:r>
              <w:t xml:space="preserve">&lt;i class="fas fa-user"&gt;&lt;/i&gt; </w:t>
            </w:r>
            <w:r>
              <w:rPr>
                <w:rFonts w:cs="IRANSansWeb(FaNum) Light"/>
                <w:rtl/>
              </w:rPr>
              <w:t>پروفا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کاربر</w:t>
            </w:r>
          </w:p>
          <w:p w14:paraId="5D0E2419" w14:textId="77777777" w:rsidR="00FA085B" w:rsidRDefault="00FA085B" w:rsidP="00FA085B">
            <w:pPr>
              <w:pStyle w:val="code"/>
              <w:bidi w:val="0"/>
              <w:rPr>
                <w:rtl/>
              </w:rPr>
            </w:pPr>
            <w:r>
              <w:t xml:space="preserve">&lt;i class="fas fa-search"&gt;&lt;/i&gt; </w:t>
            </w:r>
            <w:r>
              <w:rPr>
                <w:rFonts w:cs="IRANSansWeb(FaNum) Light"/>
                <w:rtl/>
              </w:rPr>
              <w:t>جستجو</w:t>
            </w:r>
          </w:p>
          <w:p w14:paraId="5032727D" w14:textId="028BCD12" w:rsidR="00FA085B" w:rsidRDefault="00FA085B" w:rsidP="00FA085B">
            <w:pPr>
              <w:pStyle w:val="code"/>
              <w:bidi w:val="0"/>
              <w:rPr>
                <w:rtl/>
              </w:rPr>
            </w:pPr>
            <w:r>
              <w:t xml:space="preserve">&lt;i class="fas fa-home"&gt;&lt;/i&gt; </w:t>
            </w:r>
            <w:r>
              <w:rPr>
                <w:rFonts w:cs="IRANSansWeb(FaNum) Light"/>
                <w:rtl/>
              </w:rPr>
              <w:t>خانه</w:t>
            </w:r>
          </w:p>
        </w:tc>
      </w:tr>
    </w:tbl>
    <w:p w14:paraId="1A108508" w14:textId="2E52C39C" w:rsidR="00FA085B" w:rsidRDefault="00EB27C7" w:rsidP="00C375AF">
      <w:pPr>
        <w:rPr>
          <w:rtl/>
        </w:rPr>
      </w:pPr>
      <w:hyperlink r:id="rId101" w:history="1">
        <w:r w:rsidRPr="00EB27C7">
          <w:rPr>
            <w:rStyle w:val="Hyperlink"/>
          </w:rPr>
          <w:t>icons</w:t>
        </w:r>
      </w:hyperlink>
    </w:p>
    <w:p w14:paraId="572D5CCB" w14:textId="3826F497" w:rsidR="00C375AF" w:rsidRDefault="00C375AF" w:rsidP="00C375AF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حالت، `&lt;</w:t>
      </w:r>
      <w:r>
        <w:t>i</w:t>
      </w:r>
      <w:r>
        <w:rPr>
          <w:rtl/>
        </w:rPr>
        <w:t xml:space="preserve">&gt;` صرفاً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نگهدارنده برا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  <w:r>
        <w:rPr>
          <w:rtl/>
        </w:rPr>
        <w:t xml:space="preserve"> است و معنا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ندارد.</w:t>
      </w:r>
    </w:p>
    <w:p w14:paraId="6C9F49E7" w14:textId="12694DD6" w:rsidR="00C375AF" w:rsidRDefault="00C375AF" w:rsidP="00C375AF">
      <w:pPr>
        <w:rPr>
          <w:rtl/>
        </w:rPr>
      </w:pPr>
      <w:r>
        <w:rPr>
          <w:rtl/>
        </w:rPr>
        <w:t>نکات مهم و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</w:t>
      </w:r>
    </w:p>
    <w:p w14:paraId="655712FA" w14:textId="7451892F" w:rsidR="00C375AF" w:rsidRDefault="00C375AF" w:rsidP="00C375AF">
      <w:pPr>
        <w:rPr>
          <w:rtl/>
        </w:rPr>
      </w:pPr>
      <w:r>
        <w:rPr>
          <w:rtl/>
        </w:rPr>
        <w:t>1.  استفاده معنا</w:t>
      </w:r>
      <w:r>
        <w:rPr>
          <w:rFonts w:hint="cs"/>
          <w:rtl/>
        </w:rPr>
        <w:t>یی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یی</w:t>
      </w:r>
      <w:r>
        <w:rPr>
          <w:rtl/>
        </w:rPr>
        <w:t xml:space="preserve"> که واقعاً "حالت متما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>" دارند از `&lt;</w:t>
      </w:r>
      <w:r>
        <w:t>i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3CF9EB4C" w14:textId="293C1955" w:rsidR="00C375AF" w:rsidRDefault="00C375AF" w:rsidP="00C375AF">
      <w:pPr>
        <w:rPr>
          <w:rtl/>
        </w:rPr>
      </w:pPr>
      <w:r>
        <w:rPr>
          <w:rtl/>
        </w:rPr>
        <w:t>2. 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`&lt;</w:t>
      </w:r>
      <w:r>
        <w:t>em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اگر هدف شما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متن است، از `&lt;</w:t>
      </w:r>
      <w:r>
        <w:t>em</w:t>
      </w:r>
      <w:r>
        <w:rPr>
          <w:rtl/>
        </w:rPr>
        <w:t>&gt;` استفاده نما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4EC0B5A" w14:textId="20773BE7" w:rsidR="00C375AF" w:rsidRDefault="00C375AF" w:rsidP="00C375AF">
      <w:r>
        <w:rPr>
          <w:rtl/>
        </w:rPr>
        <w:t>3. 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CSS</w:t>
      </w:r>
      <w:r>
        <w:rPr>
          <w:rtl/>
        </w:rPr>
        <w:t>: اگر فقط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متن را کج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(بدون معنا</w:t>
      </w:r>
      <w:r>
        <w:rPr>
          <w:rFonts w:hint="cs"/>
          <w:rtl/>
        </w:rPr>
        <w:t>ی</w:t>
      </w:r>
      <w:r>
        <w:rPr>
          <w:rtl/>
        </w:rPr>
        <w:t xml:space="preserve"> خاص):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27C7" w14:paraId="350B4842" w14:textId="77777777" w:rsidTr="00EB27C7">
        <w:tc>
          <w:tcPr>
            <w:tcW w:w="9350" w:type="dxa"/>
            <w:shd w:val="clear" w:color="auto" w:fill="E2EFD9" w:themeFill="accent6" w:themeFillTint="33"/>
          </w:tcPr>
          <w:p w14:paraId="039638BC" w14:textId="3A420483" w:rsidR="00EB27C7" w:rsidRDefault="00EB27C7" w:rsidP="00EB27C7">
            <w:pPr>
              <w:pStyle w:val="code"/>
              <w:bidi w:val="0"/>
            </w:pPr>
            <w:r w:rsidRPr="00EB27C7">
              <w:lastRenderedPageBreak/>
              <w:t>&lt;span style="font-style: italic;"&gt;</w:t>
            </w:r>
            <w:r w:rsidRPr="00EB27C7">
              <w:rPr>
                <w:rFonts w:cs="IRANSansWeb(FaNum) Light"/>
                <w:rtl/>
              </w:rPr>
              <w:t>متن کج</w:t>
            </w:r>
            <w:r w:rsidRPr="00EB27C7">
              <w:t>&lt;/span&gt;</w:t>
            </w:r>
          </w:p>
        </w:tc>
      </w:tr>
    </w:tbl>
    <w:p w14:paraId="480E5A22" w14:textId="4A25CB2D" w:rsidR="00EB27C7" w:rsidRDefault="00EB27C7" w:rsidP="00EB27C7">
      <w:pPr>
        <w:rPr>
          <w:rtl/>
        </w:rPr>
      </w:pPr>
      <w:hyperlink r:id="rId102" w:history="1">
        <w:r w:rsidRPr="00EB27C7">
          <w:rPr>
            <w:rStyle w:val="Hyperlink"/>
          </w:rPr>
          <w:t>span</w:t>
        </w:r>
      </w:hyperlink>
    </w:p>
    <w:p w14:paraId="1BB89050" w14:textId="0F3BC94B" w:rsidR="00C375AF" w:rsidRDefault="00C375AF" w:rsidP="00C375AF">
      <w:pPr>
        <w:rPr>
          <w:rtl/>
        </w:rPr>
      </w:pPr>
      <w:r>
        <w:rPr>
          <w:rtl/>
        </w:rPr>
        <w:t>4.  خوانا</w:t>
      </w:r>
      <w:r>
        <w:rPr>
          <w:rFonts w:hint="cs"/>
          <w:rtl/>
        </w:rPr>
        <w:t>یی</w:t>
      </w:r>
      <w:r>
        <w:rPr>
          <w:rtl/>
        </w:rPr>
        <w:t>: استفاده ب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حد از متن 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خوانا</w:t>
      </w:r>
      <w:r>
        <w:rPr>
          <w:rFonts w:hint="cs"/>
          <w:rtl/>
        </w:rPr>
        <w:t>یی</w:t>
      </w:r>
      <w:r>
        <w:rPr>
          <w:rtl/>
        </w:rPr>
        <w:t xml:space="preserve"> را کاهش دهد.</w:t>
      </w:r>
    </w:p>
    <w:p w14:paraId="183B08B7" w14:textId="1AF52027" w:rsidR="00C375AF" w:rsidRDefault="00C375AF" w:rsidP="00C375AF">
      <w:pPr>
        <w:rPr>
          <w:rtl/>
        </w:rPr>
      </w:pPr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01ED84AE" w14:textId="1108995C" w:rsidR="00C375AF" w:rsidRDefault="00C375AF" w:rsidP="00C375AF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&lt;</w:t>
      </w:r>
      <w:r>
        <w:t>i</w:t>
      </w:r>
      <w:r>
        <w:rPr>
          <w:rtl/>
        </w:rPr>
        <w:t>&gt;`:</w:t>
      </w:r>
    </w:p>
    <w:p w14:paraId="1007A88F" w14:textId="442EAC2B" w:rsidR="00C375AF" w:rsidRDefault="00C375AF" w:rsidP="00C375AF">
      <w:pPr>
        <w:rPr>
          <w:rtl/>
        </w:rPr>
      </w:pPr>
      <w:r>
        <w:rPr>
          <w:rtl/>
        </w:rPr>
        <w:t xml:space="preserve">- در </w:t>
      </w:r>
      <w:r>
        <w:t>HTML5</w:t>
      </w:r>
      <w:r>
        <w:rPr>
          <w:rtl/>
        </w:rPr>
        <w:t xml:space="preserve"> معنادار شده است</w:t>
      </w:r>
    </w:p>
    <w:p w14:paraId="10DA22E9" w14:textId="1EFC65FD" w:rsidR="00C375AF" w:rsidRDefault="00C375AF" w:rsidP="00C375A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</w:t>
      </w:r>
      <w:r>
        <w:rPr>
          <w:rtl/>
        </w:rPr>
        <w:t xml:space="preserve"> با حالت متما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1B7A0E87" w14:textId="09B64D88" w:rsidR="00C375AF" w:rsidRDefault="00C375AF" w:rsidP="00C375AF">
      <w:pPr>
        <w:rPr>
          <w:rtl/>
        </w:rPr>
      </w:pPr>
      <w:r>
        <w:rPr>
          <w:rtl/>
        </w:rPr>
        <w:t>-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348C0844" w14:textId="094EA6F7" w:rsidR="00C375AF" w:rsidRDefault="00C375AF" w:rsidP="00C375A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کون‌ها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کاربرد گسترده‌ا</w:t>
      </w:r>
      <w:r>
        <w:rPr>
          <w:rFonts w:hint="cs"/>
          <w:rtl/>
        </w:rPr>
        <w:t>ی</w:t>
      </w:r>
      <w:r>
        <w:rPr>
          <w:rtl/>
        </w:rPr>
        <w:t xml:space="preserve"> دارد</w:t>
      </w:r>
    </w:p>
    <w:p w14:paraId="7915F8D4" w14:textId="196573DB" w:rsidR="00C375AF" w:rsidRDefault="00C375AF" w:rsidP="00C375AF">
      <w:pPr>
        <w:rPr>
          <w:rtl/>
        </w:rPr>
      </w:pPr>
      <w:r>
        <w:rPr>
          <w:rtl/>
        </w:rPr>
        <w:t>توص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5AF7E469" w14:textId="389283DE" w:rsidR="00C375AF" w:rsidRDefault="00C375AF" w:rsidP="00C375A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</w:t>
      </w:r>
      <w:r>
        <w:rPr>
          <w:rtl/>
        </w:rPr>
        <w:t xml:space="preserve"> متما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از &lt;</w:t>
      </w:r>
      <w:r>
        <w:t>i</w:t>
      </w:r>
      <w:r>
        <w:rPr>
          <w:rtl/>
        </w:rPr>
        <w:t>&gt;`</w:t>
      </w:r>
    </w:p>
    <w:p w14:paraId="730272AC" w14:textId="5A8E0DDC" w:rsidR="00C375AF" w:rsidRDefault="00C375AF" w:rsidP="00C375A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&lt;</w:t>
      </w:r>
      <w:r>
        <w:t>em</w:t>
      </w:r>
      <w:r>
        <w:rPr>
          <w:rtl/>
        </w:rPr>
        <w:t>&gt;`</w:t>
      </w:r>
    </w:p>
    <w:p w14:paraId="3FF62B38" w14:textId="629C500B" w:rsidR="00C375AF" w:rsidRDefault="00C375AF" w:rsidP="00C375A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ظاهر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CSS</w:t>
      </w:r>
    </w:p>
    <w:p w14:paraId="6AD937EE" w14:textId="215444C9" w:rsidR="00B7285D" w:rsidRDefault="00C375AF" w:rsidP="00C375AF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کرد</w:t>
      </w:r>
      <w:r>
        <w:rPr>
          <w:rtl/>
        </w:rPr>
        <w:t xml:space="preserve"> به شما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tl/>
        </w:rPr>
        <w:t xml:space="preserve"> و استانداردتر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34D3A807" w14:textId="0EEBD5FE" w:rsidR="00EB27C7" w:rsidRDefault="00EB27C7" w:rsidP="00EB27C7">
      <w:pPr>
        <w:pStyle w:val="Heading2"/>
        <w:rPr>
          <w:rtl/>
        </w:rPr>
      </w:pPr>
      <w:hyperlink r:id="rId103" w:history="1">
        <w:bookmarkStart w:id="79" w:name="_Toc211464517"/>
        <w:r w:rsidRPr="009E436F">
          <w:rPr>
            <w:rStyle w:val="Hyperlink"/>
            <w:rFonts w:hint="cs"/>
            <w:rtl/>
          </w:rPr>
          <w:t xml:space="preserve">معرفی تگ </w:t>
        </w:r>
        <w:r w:rsidRPr="009E436F">
          <w:rPr>
            <w:rStyle w:val="Hyperlink"/>
          </w:rPr>
          <w:t>S</w:t>
        </w:r>
        <w:r w:rsidRPr="009E436F">
          <w:rPr>
            <w:rStyle w:val="Hyperlink"/>
            <w:rFonts w:hint="cs"/>
            <w:rtl/>
          </w:rPr>
          <w:t xml:space="preserve"> و </w:t>
        </w:r>
        <w:r w:rsidRPr="009E436F">
          <w:rPr>
            <w:rStyle w:val="Hyperlink"/>
          </w:rPr>
          <w:t>dispaly</w:t>
        </w:r>
        <w:r w:rsidRPr="009E436F">
          <w:rPr>
            <w:rStyle w:val="Hyperlink"/>
            <w:rFonts w:hint="cs"/>
            <w:rtl/>
          </w:rPr>
          <w:t xml:space="preserve"> آن</w:t>
        </w:r>
        <w:bookmarkEnd w:id="79"/>
      </w:hyperlink>
    </w:p>
    <w:p w14:paraId="56CD29F4" w14:textId="6FEB1F2B" w:rsidR="009E436F" w:rsidRDefault="009E436F" w:rsidP="009E436F">
      <w:pPr>
        <w:rPr>
          <w:rtl/>
        </w:rPr>
      </w:pPr>
      <w:r>
        <w:rPr>
          <w:rtl/>
        </w:rPr>
        <w:t>خلاصه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069939D3" w14:textId="77ACA10A" w:rsidR="009E436F" w:rsidRDefault="009E436F" w:rsidP="009E436F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s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معنا</w:t>
      </w:r>
      <w:r>
        <w:rPr>
          <w:rFonts w:hint="cs"/>
          <w:rtl/>
        </w:rPr>
        <w:t>یی</w:t>
      </w:r>
      <w:r>
        <w:rPr>
          <w:rtl/>
        </w:rPr>
        <w:t xml:space="preserve"> در </w:t>
      </w:r>
      <w:r>
        <w:t>HTML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متن‌ها</w:t>
      </w:r>
      <w:r>
        <w:rPr>
          <w:rFonts w:hint="cs"/>
          <w:rtl/>
        </w:rPr>
        <w:t>یی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ق،</w:t>
      </w:r>
      <w:r>
        <w:rPr>
          <w:rtl/>
        </w:rPr>
        <w:t xml:space="preserve"> مرتبط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معتبر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به صورت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رو</w:t>
      </w:r>
      <w:r>
        <w:rPr>
          <w:rFonts w:hint="cs"/>
          <w:rtl/>
        </w:rPr>
        <w:t>ی</w:t>
      </w:r>
      <w:r>
        <w:rPr>
          <w:rtl/>
        </w:rPr>
        <w:t xml:space="preserve"> متن (</w:t>
      </w:r>
      <w:r>
        <w:t>Strikethrough</w:t>
      </w:r>
      <w:r>
        <w:rPr>
          <w:rtl/>
        </w:rPr>
        <w:t>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64CB36DD" w14:textId="45DF202B" w:rsidR="009E436F" w:rsidRDefault="009E436F" w:rsidP="009E436F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</w:p>
    <w:p w14:paraId="4347CC8E" w14:textId="40318C88" w:rsidR="009E436F" w:rsidRDefault="009E436F" w:rsidP="009E436F">
      <w:pPr>
        <w:rPr>
          <w:rtl/>
        </w:rPr>
      </w:pPr>
      <w:r>
        <w:rPr>
          <w:rtl/>
        </w:rPr>
        <w:t>1. 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): هدف آن نشان دادن "عدم صحت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مرتبط بودن" متن است، نه فقط خط کش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آن.</w:t>
      </w:r>
    </w:p>
    <w:p w14:paraId="347F3389" w14:textId="170C79AD" w:rsidR="009E436F" w:rsidRDefault="009E436F" w:rsidP="009E436F">
      <w:pPr>
        <w:rPr>
          <w:rtl/>
        </w:rPr>
      </w:pPr>
      <w:r>
        <w:rPr>
          <w:rtl/>
        </w:rPr>
        <w:t>2. 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 در مرورگرها، متن درون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افق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آن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EE8E158" w14:textId="4C31BE18" w:rsidR="009E436F" w:rsidRDefault="009E436F" w:rsidP="009E436F">
      <w:pPr>
        <w:rPr>
          <w:rtl/>
        </w:rPr>
      </w:pPr>
      <w:r>
        <w:rPr>
          <w:rtl/>
        </w:rPr>
        <w:lastRenderedPageBreak/>
        <w:t>3.  کاربرد: برا</w:t>
      </w:r>
      <w:r>
        <w:rPr>
          <w:rFonts w:hint="cs"/>
          <w:rtl/>
        </w:rPr>
        <w:t>ی</w:t>
      </w:r>
      <w:r>
        <w:rPr>
          <w:rtl/>
        </w:rPr>
        <w:t xml:space="preserve"> نشان دادن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رات،</w:t>
      </w:r>
      <w:r>
        <w:rPr>
          <w:rtl/>
        </w:rPr>
        <w:t xml:space="preserve"> به‌روزرسان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موارد باطل شده.</w:t>
      </w:r>
    </w:p>
    <w:p w14:paraId="009F5F45" w14:textId="1B25C496" w:rsidR="009E436F" w:rsidRDefault="009E436F" w:rsidP="009E436F">
      <w:pPr>
        <w:rPr>
          <w:rtl/>
        </w:rPr>
      </w:pPr>
      <w:r>
        <w:rPr>
          <w:rtl/>
        </w:rPr>
        <w:t>کاربرد و مثال‌ها</w:t>
      </w:r>
    </w:p>
    <w:p w14:paraId="63BFB07F" w14:textId="691828AB" w:rsidR="009E436F" w:rsidRDefault="009E436F" w:rsidP="009E436F">
      <w:pPr>
        <w:rPr>
          <w:rtl/>
        </w:rPr>
      </w:pPr>
      <w:r>
        <w:rPr>
          <w:rtl/>
        </w:rPr>
        <w:t xml:space="preserve"> مثال ساده: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436F" w14:paraId="391B18F2" w14:textId="77777777" w:rsidTr="009E436F">
        <w:tc>
          <w:tcPr>
            <w:tcW w:w="9350" w:type="dxa"/>
          </w:tcPr>
          <w:p w14:paraId="0ACFB855" w14:textId="77777777" w:rsidR="009E436F" w:rsidRDefault="009E436F" w:rsidP="009E436F">
            <w:pPr>
              <w:bidi w:val="0"/>
              <w:rPr>
                <w:rtl/>
              </w:rPr>
            </w:pPr>
            <w:r>
              <w:t>&lt;p&gt;</w:t>
            </w:r>
            <w:r>
              <w:rPr>
                <w:rtl/>
              </w:rPr>
              <w:t>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t>: &lt;s&gt;</w:t>
            </w:r>
            <w:r>
              <w:rPr>
                <w:rtl/>
              </w:rPr>
              <w:t>۱۵۰,۰۰۰</w:t>
            </w:r>
            <w:r>
              <w:t xml:space="preserve"> </w:t>
            </w:r>
            <w:r>
              <w:rPr>
                <w:rtl/>
              </w:rPr>
              <w:t>تومان</w:t>
            </w:r>
            <w:r>
              <w:t>&lt;/s&gt;&lt;/p&gt;</w:t>
            </w:r>
          </w:p>
          <w:p w14:paraId="1BFFA2F4" w14:textId="5DDF558A" w:rsidR="009E436F" w:rsidRDefault="009E436F" w:rsidP="009E436F">
            <w:pPr>
              <w:bidi w:val="0"/>
            </w:pPr>
            <w:r>
              <w:t>&lt;p&gt;</w:t>
            </w:r>
            <w:r>
              <w:rPr>
                <w:rtl/>
              </w:rPr>
              <w:t>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rPr>
                <w:rtl/>
              </w:rPr>
              <w:t xml:space="preserve"> با تخف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>: ۱۲۰,۰۰۰ تومان</w:t>
            </w:r>
            <w:r>
              <w:t>&lt;/p&gt;</w:t>
            </w:r>
          </w:p>
        </w:tc>
      </w:tr>
    </w:tbl>
    <w:p w14:paraId="5E476AB4" w14:textId="321EF7CF" w:rsidR="009E436F" w:rsidRDefault="009E436F" w:rsidP="009E436F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 مرورگر:  </w:t>
      </w:r>
    </w:p>
    <w:p w14:paraId="74D55FB7" w14:textId="636B928C" w:rsidR="009E436F" w:rsidRDefault="009E436F" w:rsidP="009E436F">
      <w:pPr>
        <w:rPr>
          <w:rtl/>
        </w:rPr>
      </w:pPr>
      <w:r>
        <w:rPr>
          <w:rFonts w:hint="eastAsia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: ۱۵۰,۰۰۰ تومان  </w:t>
      </w:r>
    </w:p>
    <w:p w14:paraId="38C5F800" w14:textId="77777777" w:rsidR="009E436F" w:rsidRDefault="009E436F" w:rsidP="009E436F">
      <w:pPr>
        <w:rPr>
          <w:rtl/>
        </w:rPr>
      </w:pPr>
      <w:r>
        <w:rPr>
          <w:rFonts w:hint="eastAsia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با تخف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>: ۱۲۰,۰۰۰ تومان</w:t>
      </w:r>
    </w:p>
    <w:p w14:paraId="1DC7F00B" w14:textId="77777777" w:rsidR="009E436F" w:rsidRDefault="009E436F" w:rsidP="009E436F">
      <w:pPr>
        <w:rPr>
          <w:rtl/>
        </w:rPr>
      </w:pPr>
    </w:p>
    <w:p w14:paraId="1A5099E2" w14:textId="3C61B26A" w:rsidR="009E436F" w:rsidRDefault="009E436F" w:rsidP="009E436F">
      <w:pPr>
        <w:rPr>
          <w:rtl/>
        </w:rPr>
      </w:pPr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391267EF" w14:textId="7A3F6045" w:rsidR="009E436F" w:rsidRDefault="009E436F" w:rsidP="009E436F">
      <w:r>
        <w:rPr>
          <w:rtl/>
        </w:rPr>
        <w:t>*  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کارها: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CBD" w14:paraId="7A3BAFC3" w14:textId="77777777" w:rsidTr="00745CBD">
        <w:tc>
          <w:tcPr>
            <w:tcW w:w="9350" w:type="dxa"/>
            <w:shd w:val="clear" w:color="auto" w:fill="E2EFD9" w:themeFill="accent6" w:themeFillTint="33"/>
          </w:tcPr>
          <w:p w14:paraId="7E3EDB26" w14:textId="77777777" w:rsidR="00745CBD" w:rsidRDefault="00745CBD" w:rsidP="00745CBD">
            <w:pPr>
              <w:pStyle w:val="code"/>
              <w:bidi w:val="0"/>
            </w:pPr>
            <w:r>
              <w:t>&lt;ul&gt;</w:t>
            </w:r>
          </w:p>
          <w:p w14:paraId="4C6A42E1" w14:textId="77777777" w:rsidR="00745CBD" w:rsidRDefault="00745CBD" w:rsidP="00745CBD">
            <w:pPr>
              <w:pStyle w:val="code"/>
              <w:bidi w:val="0"/>
              <w:rPr>
                <w:rtl/>
              </w:rPr>
            </w:pPr>
            <w:r>
              <w:t xml:space="preserve">  &lt;li&gt;&lt;s&gt;</w:t>
            </w:r>
            <w:r>
              <w:rPr>
                <w:rFonts w:cs="IRANSansWeb(FaNum) Light"/>
                <w:rtl/>
              </w:rPr>
              <w:t>خر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/>
                <w:rtl/>
              </w:rPr>
              <w:t xml:space="preserve"> لباسشو</w:t>
            </w:r>
            <w:r>
              <w:rPr>
                <w:rFonts w:cs="IRANSansWeb(FaNum) Light" w:hint="cs"/>
                <w:rtl/>
              </w:rPr>
              <w:t>یی</w:t>
            </w:r>
            <w:r>
              <w:t>&lt;/s&gt;&lt;/li&gt;</w:t>
            </w:r>
          </w:p>
          <w:p w14:paraId="2394982B" w14:textId="77777777" w:rsidR="00745CBD" w:rsidRDefault="00745CBD" w:rsidP="00745CB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Fonts w:cs="IRANSansWeb(FaNum) Light"/>
                <w:rtl/>
              </w:rPr>
              <w:t>تماس با 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t>&lt;/li&gt;</w:t>
            </w:r>
          </w:p>
          <w:p w14:paraId="169E68B7" w14:textId="77777777" w:rsidR="00745CBD" w:rsidRDefault="00745CBD" w:rsidP="00745CB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Fonts w:cs="IRANSansWeb(FaNum) Light"/>
                <w:rtl/>
              </w:rPr>
              <w:t>ارسال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به مد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t>&lt;/li&gt;</w:t>
            </w:r>
          </w:p>
          <w:p w14:paraId="3752B021" w14:textId="5623E5B5" w:rsidR="00745CBD" w:rsidRDefault="00745CBD" w:rsidP="00745CBD">
            <w:pPr>
              <w:pStyle w:val="code"/>
              <w:bidi w:val="0"/>
            </w:pPr>
            <w:r>
              <w:t>&lt;/ul&gt;</w:t>
            </w:r>
          </w:p>
        </w:tc>
      </w:tr>
    </w:tbl>
    <w:p w14:paraId="0E3285C9" w14:textId="403A8BA7" w:rsidR="00745CBD" w:rsidRDefault="00745CBD" w:rsidP="00745CBD">
      <w:pPr>
        <w:rPr>
          <w:rtl/>
        </w:rPr>
      </w:pPr>
      <w:hyperlink r:id="rId104" w:history="1">
        <w:r w:rsidRPr="00745CBD">
          <w:rPr>
            <w:rStyle w:val="Hyperlink"/>
            <w:rFonts w:hint="cs"/>
            <w:rtl/>
          </w:rPr>
          <w:t>لیست</w:t>
        </w:r>
      </w:hyperlink>
    </w:p>
    <w:p w14:paraId="4B6F87BF" w14:textId="6FE7F14A" w:rsidR="009E436F" w:rsidRDefault="009E436F" w:rsidP="009E436F">
      <w:pPr>
        <w:rPr>
          <w:rtl/>
        </w:rPr>
      </w:pPr>
      <w:r>
        <w:rPr>
          <w:rtl/>
        </w:rPr>
        <w:t xml:space="preserve"> محصولات تمام شده: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CBD" w14:paraId="458BC638" w14:textId="77777777" w:rsidTr="00745CBD">
        <w:tc>
          <w:tcPr>
            <w:tcW w:w="9350" w:type="dxa"/>
            <w:shd w:val="clear" w:color="auto" w:fill="E2EFD9" w:themeFill="accent6" w:themeFillTint="33"/>
          </w:tcPr>
          <w:p w14:paraId="2B6ABF29" w14:textId="77777777" w:rsidR="00745CBD" w:rsidRDefault="00745CBD" w:rsidP="00745CBD">
            <w:pPr>
              <w:pStyle w:val="code"/>
              <w:bidi w:val="0"/>
            </w:pPr>
            <w:r>
              <w:t>&lt;div class="product"&gt;</w:t>
            </w:r>
          </w:p>
          <w:p w14:paraId="39344C4E" w14:textId="77777777" w:rsidR="00745CBD" w:rsidRDefault="00745CBD" w:rsidP="00745CBD">
            <w:pPr>
              <w:pStyle w:val="code"/>
              <w:bidi w:val="0"/>
              <w:rPr>
                <w:rtl/>
              </w:rPr>
            </w:pPr>
            <w:r>
              <w:t xml:space="preserve">  &lt;h3&gt;</w:t>
            </w:r>
            <w:r>
              <w:rPr>
                <w:rFonts w:cs="IRANSansWeb(FaNum) Light"/>
                <w:rtl/>
              </w:rPr>
              <w:t>لپ‌تاپ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سوس</w:t>
            </w:r>
            <w:r>
              <w:t>&lt;/h3&gt;</w:t>
            </w:r>
          </w:p>
          <w:p w14:paraId="26601FF5" w14:textId="77777777" w:rsidR="00745CBD" w:rsidRDefault="00745CBD" w:rsidP="00745CBD">
            <w:pPr>
              <w:pStyle w:val="code"/>
              <w:bidi w:val="0"/>
              <w:rPr>
                <w:rtl/>
              </w:rPr>
            </w:pPr>
            <w:r>
              <w:t xml:space="preserve">  &lt;p&gt;&lt;s&gt;</w:t>
            </w:r>
            <w:r>
              <w:rPr>
                <w:rFonts w:cs="IRANSansWeb(FaNum) Light"/>
                <w:rtl/>
              </w:rPr>
              <w:t>موجود در انبار</w:t>
            </w:r>
            <w:r>
              <w:t>&lt;/s&gt;&lt;/p&gt;</w:t>
            </w:r>
          </w:p>
          <w:p w14:paraId="50B6C8C1" w14:textId="77777777" w:rsidR="00745CBD" w:rsidRDefault="00745CBD" w:rsidP="00745CBD">
            <w:pPr>
              <w:pStyle w:val="code"/>
              <w:bidi w:val="0"/>
              <w:rPr>
                <w:rtl/>
              </w:rPr>
            </w:pPr>
            <w:r>
              <w:t xml:space="preserve">  &lt;p style="color: red;"&gt;</w:t>
            </w:r>
            <w:r>
              <w:rPr>
                <w:rFonts w:cs="IRANSansWeb(FaNum) Light"/>
                <w:rtl/>
              </w:rPr>
              <w:t>اتمام موجود</w:t>
            </w:r>
            <w:r>
              <w:rPr>
                <w:rFonts w:cs="IRANSansWeb(FaNum) Light" w:hint="cs"/>
                <w:rtl/>
              </w:rPr>
              <w:t>ی</w:t>
            </w:r>
            <w:r>
              <w:t>&lt;/p&gt;</w:t>
            </w:r>
          </w:p>
          <w:p w14:paraId="78A74EED" w14:textId="0F406A49" w:rsidR="00745CBD" w:rsidRDefault="00745CBD" w:rsidP="00745CBD">
            <w:pPr>
              <w:pStyle w:val="code"/>
              <w:bidi w:val="0"/>
            </w:pPr>
            <w:r>
              <w:t>&lt;/div&gt;</w:t>
            </w:r>
          </w:p>
        </w:tc>
      </w:tr>
    </w:tbl>
    <w:p w14:paraId="6F4F3138" w14:textId="3CDB64DA" w:rsidR="00745CBD" w:rsidRDefault="00745CBD" w:rsidP="00745CBD">
      <w:pPr>
        <w:rPr>
          <w:rtl/>
        </w:rPr>
      </w:pPr>
      <w:hyperlink r:id="rId105" w:history="1">
        <w:r w:rsidRPr="00745CBD">
          <w:rPr>
            <w:rStyle w:val="Hyperlink"/>
          </w:rPr>
          <w:t>product</w:t>
        </w:r>
      </w:hyperlink>
    </w:p>
    <w:p w14:paraId="5A32329C" w14:textId="6330B89C" w:rsidR="009E436F" w:rsidRDefault="009E436F" w:rsidP="009E436F">
      <w:r>
        <w:rPr>
          <w:rtl/>
        </w:rPr>
        <w:t>اطلاعات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CBD" w14:paraId="64093470" w14:textId="77777777" w:rsidTr="00745CBD">
        <w:tc>
          <w:tcPr>
            <w:tcW w:w="9350" w:type="dxa"/>
            <w:shd w:val="clear" w:color="auto" w:fill="E2EFD9" w:themeFill="accent6" w:themeFillTint="33"/>
          </w:tcPr>
          <w:p w14:paraId="5F03C28E" w14:textId="77777777" w:rsidR="00745CBD" w:rsidRDefault="00745CBD" w:rsidP="00745CBD">
            <w:pPr>
              <w:pStyle w:val="code"/>
              <w:bidi w:val="0"/>
            </w:pPr>
            <w:r w:rsidRPr="00745CBD">
              <w:t>&lt;p&gt;</w:t>
            </w:r>
          </w:p>
          <w:p w14:paraId="290BCE70" w14:textId="77777777" w:rsidR="00745CBD" w:rsidRDefault="00745CBD" w:rsidP="00745CBD">
            <w:pPr>
              <w:pStyle w:val="code"/>
              <w:bidi w:val="0"/>
            </w:pPr>
            <w:r w:rsidRPr="00745CBD">
              <w:rPr>
                <w:rtl/>
              </w:rPr>
              <w:t>ت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م</w:t>
            </w:r>
            <w:r w:rsidRPr="00745CBD">
              <w:rPr>
                <w:rtl/>
              </w:rPr>
              <w:t xml:space="preserve"> ما در</w:t>
            </w:r>
            <w:r w:rsidRPr="00745CBD">
              <w:t xml:space="preserve"> </w:t>
            </w:r>
          </w:p>
          <w:p w14:paraId="2B9D642D" w14:textId="77777777" w:rsidR="00745CBD" w:rsidRDefault="00745CBD" w:rsidP="00745CBD">
            <w:pPr>
              <w:pStyle w:val="code"/>
              <w:bidi w:val="0"/>
            </w:pPr>
            <w:r w:rsidRPr="00745CBD">
              <w:t>&lt;s&gt;</w:t>
            </w:r>
          </w:p>
          <w:p w14:paraId="5CD3CAB1" w14:textId="085C2858" w:rsidR="00745CBD" w:rsidRDefault="00745CBD" w:rsidP="00745CBD">
            <w:pPr>
              <w:pStyle w:val="code"/>
              <w:bidi w:val="0"/>
            </w:pPr>
            <w:r w:rsidRPr="00745CBD">
              <w:rPr>
                <w:rtl/>
              </w:rPr>
              <w:t>خ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ابان</w:t>
            </w:r>
            <w:r w:rsidRPr="00745CBD">
              <w:rPr>
                <w:rtl/>
              </w:rPr>
              <w:t xml:space="preserve"> آزاد</w:t>
            </w:r>
            <w:r w:rsidRPr="00745CBD">
              <w:rPr>
                <w:rFonts w:hint="cs"/>
                <w:rtl/>
              </w:rPr>
              <w:t>ی</w:t>
            </w:r>
            <w:r>
              <w:rPr>
                <w:rFonts w:hint="cs"/>
                <w:rtl/>
              </w:rPr>
              <w:t xml:space="preserve"> واقع بود</w:t>
            </w:r>
          </w:p>
          <w:p w14:paraId="7DBBEB2D" w14:textId="65B145E8" w:rsidR="00745CBD" w:rsidRDefault="00745CBD" w:rsidP="00745CBD">
            <w:pPr>
              <w:pStyle w:val="code"/>
              <w:bidi w:val="0"/>
            </w:pPr>
            <w:r w:rsidRPr="00745CBD">
              <w:lastRenderedPageBreak/>
              <w:t>&lt;/s&gt;</w:t>
            </w:r>
          </w:p>
          <w:p w14:paraId="3DEC9CA5" w14:textId="77777777" w:rsidR="00745CBD" w:rsidRDefault="00745CBD" w:rsidP="00745CBD">
            <w:pPr>
              <w:pStyle w:val="code"/>
              <w:bidi w:val="0"/>
              <w:rPr>
                <w:rtl/>
              </w:rPr>
            </w:pPr>
            <w:r w:rsidRPr="00745CBD">
              <w:t xml:space="preserve"> </w:t>
            </w:r>
            <w:r w:rsidRPr="00745CBD">
              <w:rPr>
                <w:rtl/>
              </w:rPr>
              <w:t>دفتر جد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د</w:t>
            </w:r>
            <w:r w:rsidRPr="00745CBD">
              <w:rPr>
                <w:rtl/>
              </w:rPr>
              <w:t xml:space="preserve"> واقع در خ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ابان</w:t>
            </w:r>
            <w:r w:rsidRPr="00745CBD">
              <w:rPr>
                <w:rtl/>
              </w:rPr>
              <w:t xml:space="preserve"> ول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عصر</w:t>
            </w:r>
            <w:r w:rsidRPr="00745CBD">
              <w:rPr>
                <w:rtl/>
              </w:rPr>
              <w:t xml:space="preserve"> مستقر است</w:t>
            </w:r>
            <w:r w:rsidRPr="00745CBD">
              <w:t>.</w:t>
            </w:r>
          </w:p>
          <w:p w14:paraId="7FBBD5E2" w14:textId="528470EA" w:rsidR="00745CBD" w:rsidRDefault="00745CBD" w:rsidP="00745CBD">
            <w:pPr>
              <w:pStyle w:val="code"/>
              <w:bidi w:val="0"/>
            </w:pPr>
            <w:r w:rsidRPr="00745CBD">
              <w:t>&lt;/p&gt;</w:t>
            </w:r>
          </w:p>
        </w:tc>
      </w:tr>
    </w:tbl>
    <w:p w14:paraId="3A486A9B" w14:textId="1F8039B7" w:rsidR="009E436F" w:rsidRDefault="009E436F" w:rsidP="009E436F">
      <w:pPr>
        <w:rPr>
          <w:rtl/>
        </w:rPr>
      </w:pPr>
      <w:r>
        <w:rPr>
          <w:rtl/>
        </w:rPr>
        <w:lastRenderedPageBreak/>
        <w:t>تفاوت `&lt;</w:t>
      </w:r>
      <w:r>
        <w:t>s</w:t>
      </w:r>
      <w:r>
        <w:rPr>
          <w:rtl/>
        </w:rPr>
        <w:t>&gt;` با `&lt;</w:t>
      </w:r>
      <w:r>
        <w:t>del</w:t>
      </w:r>
      <w:r>
        <w:rPr>
          <w:rtl/>
        </w:rPr>
        <w:t>&gt;` (مهم!)</w:t>
      </w:r>
    </w:p>
    <w:p w14:paraId="2200B8F1" w14:textId="77777777" w:rsidR="009E436F" w:rsidRDefault="009E436F" w:rsidP="009E436F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تفاوت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است که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توسعه‌دهندگان در آن اشتباه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10C3CB7F" w14:textId="77777777" w:rsidR="009E436F" w:rsidRDefault="009E436F" w:rsidP="009E436F">
      <w:pPr>
        <w:rPr>
          <w:rtl/>
        </w:rPr>
      </w:pPr>
    </w:p>
    <w:tbl>
      <w:tblPr>
        <w:tblStyle w:val="TableGrid"/>
        <w:bidiVisual/>
        <w:tblW w:w="9407" w:type="dxa"/>
        <w:tblLook w:val="04A0" w:firstRow="1" w:lastRow="0" w:firstColumn="1" w:lastColumn="0" w:noHBand="0" w:noVBand="1"/>
      </w:tblPr>
      <w:tblGrid>
        <w:gridCol w:w="3135"/>
        <w:gridCol w:w="3136"/>
        <w:gridCol w:w="3136"/>
      </w:tblGrid>
      <w:tr w:rsidR="00745CBD" w:rsidRPr="00745CBD" w14:paraId="53A3718F" w14:textId="77777777" w:rsidTr="000B06B9">
        <w:trPr>
          <w:trHeight w:val="399"/>
        </w:trPr>
        <w:tc>
          <w:tcPr>
            <w:tcW w:w="3135" w:type="dxa"/>
          </w:tcPr>
          <w:p w14:paraId="7992502C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و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ژگ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tl/>
              </w:rPr>
              <w:t xml:space="preserve"> </w:t>
            </w:r>
          </w:p>
        </w:tc>
        <w:tc>
          <w:tcPr>
            <w:tcW w:w="3136" w:type="dxa"/>
          </w:tcPr>
          <w:p w14:paraId="7D1A92E7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تگ `&lt;</w:t>
            </w:r>
            <w:r w:rsidRPr="00745CBD">
              <w:t>s</w:t>
            </w:r>
            <w:r w:rsidRPr="00745CBD">
              <w:rPr>
                <w:rtl/>
              </w:rPr>
              <w:t xml:space="preserve">&gt;` </w:t>
            </w:r>
          </w:p>
        </w:tc>
        <w:tc>
          <w:tcPr>
            <w:tcW w:w="3136" w:type="dxa"/>
          </w:tcPr>
          <w:p w14:paraId="7F82AFE9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تگ `&lt;</w:t>
            </w:r>
            <w:r w:rsidRPr="00745CBD">
              <w:t>del</w:t>
            </w:r>
            <w:r w:rsidRPr="00745CBD">
              <w:rPr>
                <w:rtl/>
              </w:rPr>
              <w:t xml:space="preserve">&gt;` </w:t>
            </w:r>
          </w:p>
        </w:tc>
      </w:tr>
      <w:tr w:rsidR="00745CBD" w:rsidRPr="00745CBD" w14:paraId="2A80AA47" w14:textId="77777777" w:rsidTr="000B06B9">
        <w:trPr>
          <w:trHeight w:val="797"/>
        </w:trPr>
        <w:tc>
          <w:tcPr>
            <w:tcW w:w="3135" w:type="dxa"/>
          </w:tcPr>
          <w:p w14:paraId="74517E6C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معنا و مفهوم </w:t>
            </w:r>
          </w:p>
        </w:tc>
        <w:tc>
          <w:tcPr>
            <w:tcW w:w="3136" w:type="dxa"/>
          </w:tcPr>
          <w:p w14:paraId="756BDC68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نشان دادن متن غ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رمرتبط</w:t>
            </w:r>
            <w:r w:rsidRPr="00745CBD">
              <w:rPr>
                <w:rtl/>
              </w:rPr>
              <w:t xml:space="preserve"> 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ا</w:t>
            </w:r>
            <w:r w:rsidRPr="00745CBD">
              <w:rPr>
                <w:rtl/>
              </w:rPr>
              <w:t xml:space="preserve"> غ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ردق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ق</w:t>
            </w:r>
            <w:r w:rsidRPr="00745CBD">
              <w:rPr>
                <w:rtl/>
              </w:rPr>
              <w:t xml:space="preserve"> </w:t>
            </w:r>
          </w:p>
        </w:tc>
        <w:tc>
          <w:tcPr>
            <w:tcW w:w="3136" w:type="dxa"/>
          </w:tcPr>
          <w:p w14:paraId="45F386A1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نشان دادن متن حذف شده از سند </w:t>
            </w:r>
          </w:p>
        </w:tc>
      </w:tr>
      <w:tr w:rsidR="00745CBD" w:rsidRPr="00745CBD" w14:paraId="64471B73" w14:textId="77777777" w:rsidTr="000B06B9">
        <w:trPr>
          <w:trHeight w:val="1197"/>
        </w:trPr>
        <w:tc>
          <w:tcPr>
            <w:tcW w:w="3135" w:type="dxa"/>
          </w:tcPr>
          <w:p w14:paraId="4807784C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تأث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ر</w:t>
            </w:r>
            <w:r w:rsidRPr="00745CBD">
              <w:rPr>
                <w:rtl/>
              </w:rPr>
              <w:t xml:space="preserve"> بر سئو </w:t>
            </w:r>
          </w:p>
        </w:tc>
        <w:tc>
          <w:tcPr>
            <w:tcW w:w="3136" w:type="dxa"/>
          </w:tcPr>
          <w:p w14:paraId="619ED7FF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ندارد </w:t>
            </w:r>
          </w:p>
        </w:tc>
        <w:tc>
          <w:tcPr>
            <w:tcW w:w="3136" w:type="dxa"/>
          </w:tcPr>
          <w:p w14:paraId="25D12A0E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دارد (موتورها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tl/>
              </w:rPr>
              <w:t xml:space="preserve"> جستجو م</w:t>
            </w:r>
            <w:r w:rsidRPr="00745CBD">
              <w:rPr>
                <w:rFonts w:hint="cs"/>
                <w:rtl/>
              </w:rPr>
              <w:t>ی‌</w:t>
            </w:r>
            <w:r w:rsidRPr="00745CBD">
              <w:rPr>
                <w:rFonts w:hint="eastAsia"/>
                <w:rtl/>
              </w:rPr>
              <w:t>فهمند</w:t>
            </w:r>
            <w:r w:rsidRPr="00745CBD">
              <w:rPr>
                <w:rtl/>
              </w:rPr>
              <w:t xml:space="preserve"> متن حذف شده) </w:t>
            </w:r>
          </w:p>
        </w:tc>
      </w:tr>
      <w:tr w:rsidR="00745CBD" w:rsidRPr="00745CBD" w14:paraId="5FE71128" w14:textId="77777777" w:rsidTr="000B06B9">
        <w:trPr>
          <w:trHeight w:val="1197"/>
        </w:trPr>
        <w:tc>
          <w:tcPr>
            <w:tcW w:w="3135" w:type="dxa"/>
          </w:tcPr>
          <w:p w14:paraId="47CAFE11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جفت تگ مکمل </w:t>
            </w:r>
          </w:p>
        </w:tc>
        <w:tc>
          <w:tcPr>
            <w:tcW w:w="3136" w:type="dxa"/>
          </w:tcPr>
          <w:p w14:paraId="5181B215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ندارد </w:t>
            </w:r>
          </w:p>
        </w:tc>
        <w:tc>
          <w:tcPr>
            <w:tcW w:w="3136" w:type="dxa"/>
          </w:tcPr>
          <w:p w14:paraId="7799BCA6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با تگ `&lt;</w:t>
            </w:r>
            <w:r w:rsidRPr="00745CBD">
              <w:t>ins</w:t>
            </w:r>
            <w:r w:rsidRPr="00745CBD">
              <w:rPr>
                <w:rtl/>
              </w:rPr>
              <w:t>&gt;` (متن درج شده) استفاده م</w:t>
            </w:r>
            <w:r w:rsidRPr="00745CBD">
              <w:rPr>
                <w:rFonts w:hint="cs"/>
                <w:rtl/>
              </w:rPr>
              <w:t>ی‌</w:t>
            </w:r>
            <w:r w:rsidRPr="00745CBD">
              <w:rPr>
                <w:rFonts w:hint="eastAsia"/>
                <w:rtl/>
              </w:rPr>
              <w:t>شود</w:t>
            </w:r>
            <w:r w:rsidRPr="00745CBD">
              <w:rPr>
                <w:rtl/>
              </w:rPr>
              <w:t xml:space="preserve"> </w:t>
            </w:r>
          </w:p>
        </w:tc>
      </w:tr>
      <w:tr w:rsidR="00745CBD" w:rsidRPr="00745CBD" w14:paraId="7F9E221E" w14:textId="77777777" w:rsidTr="000B06B9">
        <w:trPr>
          <w:trHeight w:val="1197"/>
        </w:trPr>
        <w:tc>
          <w:tcPr>
            <w:tcW w:w="3135" w:type="dxa"/>
          </w:tcPr>
          <w:p w14:paraId="1272E573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کاربرد معمول </w:t>
            </w:r>
          </w:p>
        </w:tc>
        <w:tc>
          <w:tcPr>
            <w:tcW w:w="3136" w:type="dxa"/>
          </w:tcPr>
          <w:p w14:paraId="5CD93352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ق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مت</w:t>
            </w:r>
            <w:r w:rsidRPr="00745CBD">
              <w:rPr>
                <w:rtl/>
              </w:rPr>
              <w:t xml:space="preserve"> قد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م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،</w:t>
            </w:r>
            <w:r w:rsidRPr="00745CBD">
              <w:rPr>
                <w:rtl/>
              </w:rPr>
              <w:t xml:space="preserve"> اطلاعات منسوخ </w:t>
            </w:r>
          </w:p>
        </w:tc>
        <w:tc>
          <w:tcPr>
            <w:tcW w:w="3136" w:type="dxa"/>
          </w:tcPr>
          <w:p w14:paraId="1392BE60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و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را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ش‌ها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tl/>
              </w:rPr>
              <w:t xml:space="preserve"> مستندات، تغ</w:t>
            </w:r>
            <w:r w:rsidRPr="00745CBD">
              <w:rPr>
                <w:rFonts w:hint="cs"/>
                <w:rtl/>
              </w:rPr>
              <w:t>یی</w:t>
            </w:r>
            <w:r w:rsidRPr="00745CBD">
              <w:rPr>
                <w:rFonts w:hint="eastAsia"/>
                <w:rtl/>
              </w:rPr>
              <w:t>رات</w:t>
            </w:r>
            <w:r w:rsidRPr="00745CBD">
              <w:rPr>
                <w:rtl/>
              </w:rPr>
              <w:t xml:space="preserve"> نسخه </w:t>
            </w:r>
          </w:p>
        </w:tc>
      </w:tr>
    </w:tbl>
    <w:p w14:paraId="1DD0EC9C" w14:textId="77777777" w:rsidR="009E436F" w:rsidRDefault="009E436F" w:rsidP="009E436F">
      <w:pPr>
        <w:rPr>
          <w:rtl/>
        </w:rPr>
      </w:pPr>
    </w:p>
    <w:p w14:paraId="7311E4D3" w14:textId="77C6C572" w:rsidR="009E436F" w:rsidRDefault="009E436F" w:rsidP="009E436F">
      <w:pPr>
        <w:rPr>
          <w:rtl/>
        </w:rPr>
      </w:pPr>
      <w:r>
        <w:rPr>
          <w:rtl/>
        </w:rPr>
        <w:t>مثال برا</w:t>
      </w:r>
      <w:r>
        <w:rPr>
          <w:rFonts w:hint="cs"/>
          <w:rtl/>
        </w:rPr>
        <w:t>ی</w:t>
      </w:r>
      <w:r>
        <w:rPr>
          <w:rtl/>
        </w:rPr>
        <w:t xml:space="preserve"> درک تفاوت: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06B9" w14:paraId="06113F1F" w14:textId="77777777" w:rsidTr="000B06B9">
        <w:tc>
          <w:tcPr>
            <w:tcW w:w="9350" w:type="dxa"/>
            <w:shd w:val="clear" w:color="auto" w:fill="E2EFD9" w:themeFill="accent6" w:themeFillTint="33"/>
          </w:tcPr>
          <w:p w14:paraId="7E09965B" w14:textId="77777777" w:rsidR="000B06B9" w:rsidRDefault="000B06B9" w:rsidP="000B06B9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tl/>
              </w:rPr>
              <w:t>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t>: &lt;s&gt;</w:t>
            </w:r>
            <w:r>
              <w:rPr>
                <w:rtl/>
              </w:rPr>
              <w:t>۲۰۰,۰۰۰</w:t>
            </w:r>
            <w:r>
              <w:t xml:space="preserve"> </w:t>
            </w:r>
            <w:r>
              <w:rPr>
                <w:rtl/>
              </w:rPr>
              <w:t>تومان</w:t>
            </w:r>
            <w:r>
              <w:t xml:space="preserve">&lt;/s&gt; </w:t>
            </w:r>
            <w:r>
              <w:rPr>
                <w:rtl/>
              </w:rPr>
              <w:t>۱۵۰,۰۰۰</w:t>
            </w:r>
            <w:r>
              <w:t xml:space="preserve"> </w:t>
            </w:r>
            <w:r>
              <w:rPr>
                <w:rtl/>
              </w:rPr>
              <w:t>تومان</w:t>
            </w:r>
            <w:r>
              <w:t>&lt;/p&gt;</w:t>
            </w:r>
          </w:p>
          <w:p w14:paraId="50DA2947" w14:textId="77777777" w:rsidR="000B06B9" w:rsidRDefault="000B06B9" w:rsidP="000B06B9">
            <w:pPr>
              <w:pStyle w:val="code"/>
              <w:bidi w:val="0"/>
              <w:rPr>
                <w:rtl/>
              </w:rPr>
            </w:pPr>
          </w:p>
          <w:p w14:paraId="099DCEC0" w14:textId="5C6E6B52" w:rsidR="000B06B9" w:rsidRDefault="000B06B9" w:rsidP="000B06B9">
            <w:pPr>
              <w:pStyle w:val="code"/>
              <w:bidi w:val="0"/>
            </w:pPr>
            <w:r>
              <w:t>&lt;p&gt;</w:t>
            </w:r>
            <w:r>
              <w:rPr>
                <w:rtl/>
              </w:rPr>
              <w:t>مستندات پروژه</w:t>
            </w:r>
            <w:r>
              <w:t>: &lt;del&gt;</w:t>
            </w:r>
            <w:r>
              <w:rPr>
                <w:rtl/>
              </w:rPr>
              <w:t>نسخه ۱.۲</w:t>
            </w:r>
            <w:r>
              <w:t>&lt;/del&gt; &lt;ins&gt;</w:t>
            </w:r>
            <w:r>
              <w:rPr>
                <w:rtl/>
              </w:rPr>
              <w:t>نسخه ۲.۰</w:t>
            </w:r>
            <w:r>
              <w:t>&lt;/ins&gt;&lt;/p&gt;</w:t>
            </w:r>
          </w:p>
        </w:tc>
      </w:tr>
    </w:tbl>
    <w:p w14:paraId="10846FC9" w14:textId="4472F8A2" w:rsidR="009E436F" w:rsidRDefault="000B06B9" w:rsidP="000B06B9">
      <w:hyperlink r:id="rId106" w:history="1">
        <w:r w:rsidRPr="000B06B9">
          <w:rPr>
            <w:rStyle w:val="Hyperlink"/>
          </w:rPr>
          <w:t>del</w:t>
        </w:r>
      </w:hyperlink>
    </w:p>
    <w:p w14:paraId="0565FCD6" w14:textId="24513BAB" w:rsidR="009E436F" w:rsidRDefault="009E436F" w:rsidP="009E436F">
      <w:pPr>
        <w:rPr>
          <w:rtl/>
        </w:rPr>
      </w:pPr>
      <w:r>
        <w:rPr>
          <w:rtl/>
        </w:rPr>
        <w:t>تجز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</w:t>
      </w:r>
    </w:p>
    <w:p w14:paraId="34A1545E" w14:textId="77777777" w:rsidR="009E436F" w:rsidRDefault="009E436F" w:rsidP="009E436F">
      <w:pPr>
        <w:rPr>
          <w:rtl/>
        </w:rPr>
      </w:pPr>
      <w:r>
        <w:rPr>
          <w:rtl/>
        </w:rPr>
        <w:t>- در مثال اول، `&lt;</w:t>
      </w:r>
      <w:r>
        <w:t>s</w:t>
      </w:r>
      <w:r>
        <w:rPr>
          <w:rtl/>
        </w:rPr>
        <w:t>&gt;` فقط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۲۰۰,۰۰۰ تومان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معتبر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.</w:t>
      </w:r>
    </w:p>
    <w:p w14:paraId="2C2E5D96" w14:textId="77777777" w:rsidR="009E436F" w:rsidRDefault="009E436F" w:rsidP="009E436F">
      <w:pPr>
        <w:rPr>
          <w:rtl/>
        </w:rPr>
      </w:pPr>
      <w:r>
        <w:rPr>
          <w:rtl/>
        </w:rPr>
        <w:t>- در مثال دوم، `&lt;</w:t>
      </w:r>
      <w:r>
        <w:t>del</w:t>
      </w:r>
      <w:r>
        <w:rPr>
          <w:rtl/>
        </w:rPr>
        <w:t>&gt;` و `&lt;</w:t>
      </w:r>
      <w:r>
        <w:t>ins</w:t>
      </w:r>
      <w:r>
        <w:rPr>
          <w:rtl/>
        </w:rPr>
        <w:t>&gt;`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 xml:space="preserve"> که نسخه ۱.۲ حذف و نسخه ۲.۰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شده است.</w:t>
      </w:r>
    </w:p>
    <w:p w14:paraId="5B303FEB" w14:textId="294C7CD6" w:rsidR="009E436F" w:rsidRDefault="009E436F" w:rsidP="009E436F">
      <w:pPr>
        <w:rPr>
          <w:rtl/>
        </w:rPr>
      </w:pP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CSS</w:t>
      </w:r>
    </w:p>
    <w:p w14:paraId="5987B9F4" w14:textId="77777777" w:rsidR="009E436F" w:rsidRDefault="009E436F" w:rsidP="009E436F">
      <w:pPr>
        <w:rPr>
          <w:rtl/>
        </w:rPr>
      </w:pPr>
      <w:r>
        <w:rPr>
          <w:rFonts w:hint="eastAsia"/>
          <w:rtl/>
        </w:rPr>
        <w:t>اگرچه</w:t>
      </w:r>
      <w:r>
        <w:rPr>
          <w:rtl/>
        </w:rPr>
        <w:t xml:space="preserve">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`&lt;</w:t>
      </w:r>
      <w:r>
        <w:t>s</w:t>
      </w:r>
      <w:r>
        <w:rPr>
          <w:rtl/>
        </w:rPr>
        <w:t>&gt;` خط خورده است، اما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آن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06B9" w14:paraId="54D1EE74" w14:textId="77777777" w:rsidTr="000B06B9">
        <w:tc>
          <w:tcPr>
            <w:tcW w:w="9350" w:type="dxa"/>
            <w:shd w:val="clear" w:color="auto" w:fill="E2EFD9" w:themeFill="accent6" w:themeFillTint="33"/>
          </w:tcPr>
          <w:p w14:paraId="69EDDA86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lastRenderedPageBreak/>
              <w:t>&lt;style&gt;</w:t>
            </w:r>
          </w:p>
          <w:p w14:paraId="64E54323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>s {</w:t>
            </w:r>
          </w:p>
          <w:p w14:paraId="4A4D72A0" w14:textId="77777777" w:rsidR="000B06B9" w:rsidRPr="000B06B9" w:rsidRDefault="000B06B9" w:rsidP="000B06B9">
            <w:pPr>
              <w:pStyle w:val="code"/>
              <w:bidi w:val="0"/>
              <w:rPr>
                <w:szCs w:val="24"/>
                <w:rtl/>
              </w:rPr>
            </w:pPr>
            <w:r w:rsidRPr="000B06B9">
              <w:rPr>
                <w:szCs w:val="24"/>
              </w:rPr>
              <w:t xml:space="preserve">  text-decoration: none; /* </w:t>
            </w:r>
            <w:r w:rsidRPr="000B06B9">
              <w:rPr>
                <w:szCs w:val="24"/>
                <w:rtl/>
              </w:rPr>
              <w:t>خط پ</w:t>
            </w:r>
            <w:r w:rsidRPr="000B06B9">
              <w:rPr>
                <w:rFonts w:hint="cs"/>
                <w:szCs w:val="24"/>
                <w:rtl/>
              </w:rPr>
              <w:t>ی</w:t>
            </w:r>
            <w:r w:rsidRPr="000B06B9">
              <w:rPr>
                <w:rFonts w:hint="eastAsia"/>
                <w:szCs w:val="24"/>
                <w:rtl/>
              </w:rPr>
              <w:t>ش‌فرض</w:t>
            </w:r>
            <w:r w:rsidRPr="000B06B9">
              <w:rPr>
                <w:szCs w:val="24"/>
                <w:rtl/>
              </w:rPr>
              <w:t xml:space="preserve"> را حذف م</w:t>
            </w:r>
            <w:r w:rsidRPr="000B06B9">
              <w:rPr>
                <w:rFonts w:hint="cs"/>
                <w:szCs w:val="24"/>
                <w:rtl/>
              </w:rPr>
              <w:t>ی‌</w:t>
            </w:r>
            <w:r w:rsidRPr="000B06B9">
              <w:rPr>
                <w:rFonts w:hint="eastAsia"/>
                <w:szCs w:val="24"/>
                <w:rtl/>
              </w:rPr>
              <w:t>کند</w:t>
            </w:r>
            <w:r w:rsidRPr="000B06B9">
              <w:rPr>
                <w:szCs w:val="24"/>
              </w:rPr>
              <w:t xml:space="preserve"> */</w:t>
            </w:r>
          </w:p>
          <w:p w14:paraId="183346F5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 xml:space="preserve">  color: #888;</w:t>
            </w:r>
          </w:p>
          <w:p w14:paraId="0235EEE3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 xml:space="preserve">  background-color: #ffe6e6;</w:t>
            </w:r>
          </w:p>
          <w:p w14:paraId="6A1A31AF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 xml:space="preserve">  padding: 2px 5px;</w:t>
            </w:r>
          </w:p>
          <w:p w14:paraId="09F101C3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 xml:space="preserve">  border-radius: 3px;</w:t>
            </w:r>
          </w:p>
          <w:p w14:paraId="7DDD51A1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 xml:space="preserve">  font-style: italic;</w:t>
            </w:r>
          </w:p>
          <w:p w14:paraId="2E918BBE" w14:textId="77777777" w:rsidR="000B06B9" w:rsidRPr="000B06B9" w:rsidRDefault="000B06B9" w:rsidP="000B06B9">
            <w:pPr>
              <w:pStyle w:val="code"/>
              <w:bidi w:val="0"/>
              <w:rPr>
                <w:szCs w:val="24"/>
                <w:rtl/>
              </w:rPr>
            </w:pPr>
            <w:r w:rsidRPr="000B06B9">
              <w:rPr>
                <w:szCs w:val="24"/>
              </w:rPr>
              <w:t>}</w:t>
            </w:r>
          </w:p>
          <w:p w14:paraId="20AAD46A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>&lt;/style&gt;</w:t>
            </w:r>
          </w:p>
          <w:p w14:paraId="54A3988F" w14:textId="77777777" w:rsidR="000B06B9" w:rsidRPr="000B06B9" w:rsidRDefault="000B06B9" w:rsidP="000B06B9">
            <w:pPr>
              <w:pStyle w:val="code"/>
              <w:bidi w:val="0"/>
              <w:rPr>
                <w:szCs w:val="24"/>
                <w:rtl/>
              </w:rPr>
            </w:pPr>
          </w:p>
          <w:p w14:paraId="1E3AE78E" w14:textId="23208CAE" w:rsidR="000B06B9" w:rsidRPr="000B06B9" w:rsidRDefault="000B06B9" w:rsidP="000B06B9">
            <w:pPr>
              <w:pStyle w:val="code"/>
              <w:bidi w:val="0"/>
            </w:pPr>
            <w:r w:rsidRPr="000B06B9">
              <w:rPr>
                <w:szCs w:val="24"/>
              </w:rPr>
              <w:t>&lt;p&gt;</w:t>
            </w:r>
            <w:r w:rsidRPr="000B06B9">
              <w:rPr>
                <w:szCs w:val="24"/>
                <w:rtl/>
              </w:rPr>
              <w:t>ا</w:t>
            </w:r>
            <w:r w:rsidRPr="000B06B9">
              <w:rPr>
                <w:rFonts w:hint="cs"/>
                <w:szCs w:val="24"/>
                <w:rtl/>
              </w:rPr>
              <w:t>ی</w:t>
            </w:r>
            <w:r w:rsidRPr="000B06B9">
              <w:rPr>
                <w:rFonts w:hint="eastAsia"/>
                <w:szCs w:val="24"/>
                <w:rtl/>
              </w:rPr>
              <w:t>ن</w:t>
            </w:r>
            <w:r w:rsidRPr="000B06B9">
              <w:rPr>
                <w:szCs w:val="24"/>
                <w:rtl/>
              </w:rPr>
              <w:t xml:space="preserve"> محصول</w:t>
            </w:r>
            <w:r w:rsidRPr="000B06B9">
              <w:rPr>
                <w:szCs w:val="24"/>
              </w:rPr>
              <w:t xml:space="preserve"> &lt;s&gt;</w:t>
            </w:r>
            <w:r w:rsidRPr="000B06B9">
              <w:rPr>
                <w:szCs w:val="24"/>
                <w:rtl/>
              </w:rPr>
              <w:t>گارانت</w:t>
            </w:r>
            <w:r w:rsidRPr="000B06B9">
              <w:rPr>
                <w:rFonts w:hint="cs"/>
                <w:szCs w:val="24"/>
                <w:rtl/>
              </w:rPr>
              <w:t>ی</w:t>
            </w:r>
            <w:r w:rsidRPr="000B06B9">
              <w:rPr>
                <w:szCs w:val="24"/>
                <w:rtl/>
              </w:rPr>
              <w:t xml:space="preserve"> مادام العمر</w:t>
            </w:r>
            <w:r w:rsidRPr="000B06B9">
              <w:rPr>
                <w:szCs w:val="24"/>
              </w:rPr>
              <w:t xml:space="preserve">&lt;/s&gt; </w:t>
            </w:r>
            <w:r w:rsidRPr="000B06B9">
              <w:rPr>
                <w:szCs w:val="24"/>
                <w:rtl/>
              </w:rPr>
              <w:t>گارانت</w:t>
            </w:r>
            <w:r w:rsidRPr="000B06B9">
              <w:rPr>
                <w:rFonts w:hint="cs"/>
                <w:szCs w:val="24"/>
                <w:rtl/>
              </w:rPr>
              <w:t>ی</w:t>
            </w:r>
            <w:r w:rsidRPr="000B06B9">
              <w:rPr>
                <w:szCs w:val="24"/>
                <w:rtl/>
              </w:rPr>
              <w:t xml:space="preserve"> ۲ ساله دارد</w:t>
            </w:r>
            <w:r w:rsidRPr="000B06B9">
              <w:rPr>
                <w:szCs w:val="24"/>
              </w:rPr>
              <w:t>.&lt;/p&gt;</w:t>
            </w:r>
          </w:p>
        </w:tc>
      </w:tr>
    </w:tbl>
    <w:p w14:paraId="46F5BA4E" w14:textId="350CA301" w:rsidR="009E436F" w:rsidRDefault="000B06B9" w:rsidP="000B06B9">
      <w:pPr>
        <w:rPr>
          <w:rtl/>
        </w:rPr>
      </w:pPr>
      <w:hyperlink r:id="rId107" w:history="1">
        <w:r w:rsidRPr="000B06B9">
          <w:rPr>
            <w:rStyle w:val="Hyperlink"/>
          </w:rPr>
          <w:t>style</w:t>
        </w:r>
      </w:hyperlink>
    </w:p>
    <w:p w14:paraId="77A0DE05" w14:textId="7CDC5E04" w:rsidR="009E436F" w:rsidRDefault="009E436F" w:rsidP="009E436F">
      <w:pPr>
        <w:rPr>
          <w:rtl/>
        </w:rPr>
      </w:pPr>
      <w:r>
        <w:rPr>
          <w:rtl/>
        </w:rPr>
        <w:t>نکات مهم و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</w:t>
      </w:r>
    </w:p>
    <w:p w14:paraId="4E19900B" w14:textId="2CA9575F" w:rsidR="009E436F" w:rsidRDefault="009E436F" w:rsidP="009E436F">
      <w:pPr>
        <w:rPr>
          <w:rtl/>
        </w:rPr>
      </w:pPr>
      <w:r>
        <w:rPr>
          <w:rtl/>
        </w:rPr>
        <w:t>1.  استفاده معنا</w:t>
      </w:r>
      <w:r>
        <w:rPr>
          <w:rFonts w:hint="cs"/>
          <w:rtl/>
        </w:rPr>
        <w:t>یی</w:t>
      </w:r>
      <w:r>
        <w:rPr>
          <w:rtl/>
        </w:rPr>
        <w:t>: فقط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یی</w:t>
      </w:r>
      <w:r>
        <w:rPr>
          <w:rtl/>
        </w:rPr>
        <w:t xml:space="preserve"> که واقعاً غ</w:t>
      </w:r>
      <w:r>
        <w:rPr>
          <w:rFonts w:hint="cs"/>
          <w:rtl/>
        </w:rPr>
        <w:t>ی</w:t>
      </w:r>
      <w:r>
        <w:rPr>
          <w:rFonts w:hint="eastAsia"/>
          <w:rtl/>
        </w:rPr>
        <w:t>ردق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رمرتبط</w:t>
      </w:r>
      <w:r>
        <w:rPr>
          <w:rtl/>
        </w:rPr>
        <w:t xml:space="preserve"> هستند از `&lt;</w:t>
      </w:r>
      <w:r>
        <w:t>s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394B03CB" w14:textId="777FA5B6" w:rsidR="009E436F" w:rsidRDefault="009E436F" w:rsidP="009E436F">
      <w:pPr>
        <w:rPr>
          <w:rtl/>
        </w:rPr>
      </w:pPr>
      <w:r>
        <w:rPr>
          <w:rtl/>
        </w:rPr>
        <w:t>2.  برا</w:t>
      </w:r>
      <w:r>
        <w:rPr>
          <w:rFonts w:hint="cs"/>
          <w:rtl/>
        </w:rPr>
        <w:t>ی</w:t>
      </w:r>
      <w:r>
        <w:rPr>
          <w:rtl/>
        </w:rPr>
        <w:t xml:space="preserve"> حذف واقع</w:t>
      </w:r>
      <w:r>
        <w:rPr>
          <w:rFonts w:hint="cs"/>
          <w:rtl/>
        </w:rPr>
        <w:t>ی</w:t>
      </w:r>
      <w:r>
        <w:rPr>
          <w:rtl/>
        </w:rPr>
        <w:t xml:space="preserve"> از `&lt;</w:t>
      </w:r>
      <w:r>
        <w:t>del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: اگر متن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حذف شده، از `&lt;</w:t>
      </w:r>
      <w:r>
        <w:t>del</w:t>
      </w:r>
      <w:r>
        <w:rPr>
          <w:rtl/>
        </w:rPr>
        <w:t>&gt;` استفاده نما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D7297FA" w14:textId="1BC6B1F5" w:rsidR="009E436F" w:rsidRDefault="009E436F" w:rsidP="009E436F">
      <w:r>
        <w:rPr>
          <w:rtl/>
        </w:rPr>
        <w:t>3. 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CSS</w:t>
      </w:r>
      <w:r>
        <w:rPr>
          <w:rtl/>
        </w:rPr>
        <w:t>: اگر فقط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خط رو</w:t>
      </w:r>
      <w:r>
        <w:rPr>
          <w:rFonts w:hint="cs"/>
          <w:rtl/>
        </w:rPr>
        <w:t>ی</w:t>
      </w:r>
      <w:r>
        <w:rPr>
          <w:rtl/>
        </w:rPr>
        <w:t xml:space="preserve"> متن بکش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(بدون معنا</w:t>
      </w:r>
      <w:r>
        <w:rPr>
          <w:rFonts w:hint="cs"/>
          <w:rtl/>
        </w:rPr>
        <w:t>ی</w:t>
      </w:r>
      <w:r>
        <w:rPr>
          <w:rtl/>
        </w:rPr>
        <w:t xml:space="preserve"> خاص):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43B0" w14:paraId="10B75D7C" w14:textId="77777777" w:rsidTr="000243B0">
        <w:tc>
          <w:tcPr>
            <w:tcW w:w="9350" w:type="dxa"/>
            <w:shd w:val="clear" w:color="auto" w:fill="E2EFD9" w:themeFill="accent6" w:themeFillTint="33"/>
          </w:tcPr>
          <w:p w14:paraId="371A8D9C" w14:textId="461ECE8A" w:rsidR="000243B0" w:rsidRDefault="000243B0" w:rsidP="000243B0">
            <w:pPr>
              <w:pStyle w:val="code"/>
              <w:bidi w:val="0"/>
            </w:pPr>
            <w:r w:rsidRPr="000243B0">
              <w:t>&lt;span style="text-decoration: line-through;"&gt;</w:t>
            </w:r>
            <w:r w:rsidRPr="000243B0">
              <w:rPr>
                <w:rFonts w:cs="IRANSansWeb(FaNum) Light"/>
                <w:rtl/>
              </w:rPr>
              <w:t>متن خط خورده</w:t>
            </w:r>
            <w:r w:rsidRPr="000243B0">
              <w:t>&lt;/span&gt;</w:t>
            </w:r>
          </w:p>
        </w:tc>
      </w:tr>
    </w:tbl>
    <w:p w14:paraId="4083B47C" w14:textId="59B954CB" w:rsidR="000B06B9" w:rsidRDefault="000243B0" w:rsidP="000243B0">
      <w:pPr>
        <w:rPr>
          <w:rtl/>
        </w:rPr>
      </w:pPr>
      <w:hyperlink r:id="rId108" w:history="1">
        <w:r w:rsidRPr="000243B0">
          <w:rPr>
            <w:rStyle w:val="Hyperlink"/>
          </w:rPr>
          <w:t>span</w:t>
        </w:r>
      </w:hyperlink>
    </w:p>
    <w:p w14:paraId="40F49D1A" w14:textId="602C3EFA" w:rsidR="009E436F" w:rsidRDefault="009E436F" w:rsidP="009E436F">
      <w:pPr>
        <w:rPr>
          <w:rtl/>
        </w:rPr>
      </w:pPr>
      <w:r>
        <w:rPr>
          <w:rtl/>
        </w:rPr>
        <w:t>4.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>: خوانندگان صفحه (</w:t>
      </w:r>
      <w:r>
        <w:t>Screen Readers</w:t>
      </w:r>
      <w:r>
        <w:rPr>
          <w:rtl/>
        </w:rPr>
        <w:t>) ممکن است متن درون `&lt;</w:t>
      </w:r>
      <w:r>
        <w:t>s</w:t>
      </w:r>
      <w:r>
        <w:rPr>
          <w:rtl/>
        </w:rPr>
        <w:t>&gt;` را با لحن متفاوت</w:t>
      </w:r>
      <w:r>
        <w:rPr>
          <w:rFonts w:hint="cs"/>
          <w:rtl/>
        </w:rPr>
        <w:t>ی</w:t>
      </w:r>
      <w:r>
        <w:rPr>
          <w:rtl/>
        </w:rPr>
        <w:t xml:space="preserve"> اعلام کنند.</w:t>
      </w:r>
    </w:p>
    <w:p w14:paraId="25A7FF67" w14:textId="7E422C99" w:rsidR="009E436F" w:rsidRDefault="009E436F" w:rsidP="009E436F">
      <w:pPr>
        <w:rPr>
          <w:rtl/>
        </w:rPr>
      </w:pPr>
      <w:r>
        <w:rPr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7E18E2C6" w14:textId="62CA2353" w:rsidR="009E436F" w:rsidRDefault="009E436F" w:rsidP="009E436F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&lt;</w:t>
      </w:r>
      <w:r>
        <w:t>s</w:t>
      </w:r>
      <w:r>
        <w:rPr>
          <w:rtl/>
        </w:rPr>
        <w:t>&gt;`:</w:t>
      </w:r>
    </w:p>
    <w:p w14:paraId="1BC0B114" w14:textId="1EEFD47F" w:rsidR="009E436F" w:rsidRDefault="009E436F" w:rsidP="009E436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نشان دادن متن‌ها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منسوخ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A561C83" w14:textId="35F60564" w:rsidR="009E436F" w:rsidRDefault="009E436F" w:rsidP="009E436F">
      <w:pPr>
        <w:rPr>
          <w:rtl/>
        </w:rPr>
      </w:pPr>
      <w:r>
        <w:rPr>
          <w:rtl/>
        </w:rPr>
        <w:t>-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 خط خورده</w:t>
      </w:r>
    </w:p>
    <w:p w14:paraId="6490BC08" w14:textId="5016F692" w:rsidR="009E436F" w:rsidRDefault="009E436F" w:rsidP="009E436F">
      <w:pPr>
        <w:rPr>
          <w:rtl/>
        </w:rPr>
      </w:pPr>
      <w:r>
        <w:rPr>
          <w:rtl/>
        </w:rPr>
        <w:t>- معنا</w:t>
      </w:r>
      <w:r>
        <w:rPr>
          <w:rFonts w:hint="cs"/>
          <w:rtl/>
        </w:rPr>
        <w:t>یی</w:t>
      </w:r>
      <w:r>
        <w:rPr>
          <w:rtl/>
        </w:rPr>
        <w:t xml:space="preserve"> است و فقط برا</w:t>
      </w:r>
      <w:r>
        <w:rPr>
          <w:rFonts w:hint="cs"/>
          <w:rtl/>
        </w:rPr>
        <w:t>ی</w:t>
      </w:r>
      <w:r>
        <w:rPr>
          <w:rtl/>
        </w:rPr>
        <w:t xml:space="preserve"> اهداف ظاهر</w:t>
      </w:r>
      <w:r>
        <w:rPr>
          <w:rFonts w:hint="cs"/>
          <w:rtl/>
        </w:rPr>
        <w:t>ی</w:t>
      </w:r>
      <w:r>
        <w:rPr>
          <w:rtl/>
        </w:rPr>
        <w:t xml:space="preserve">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استفاده شود</w:t>
      </w:r>
    </w:p>
    <w:p w14:paraId="1DB9F82D" w14:textId="7D440A76" w:rsidR="009E436F" w:rsidRDefault="009E436F" w:rsidP="009E436F">
      <w:pPr>
        <w:rPr>
          <w:rtl/>
        </w:rPr>
      </w:pPr>
      <w:r>
        <w:rPr>
          <w:rtl/>
        </w:rPr>
        <w:t>توص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02729883" w14:textId="0E1C57C0" w:rsidR="009E436F" w:rsidRDefault="009E436F" w:rsidP="009E436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رمرتبط</w:t>
      </w:r>
      <w:r>
        <w:rPr>
          <w:rtl/>
        </w:rPr>
        <w:t xml:space="preserve"> از &lt;</w:t>
      </w:r>
      <w:r>
        <w:t>s</w:t>
      </w:r>
      <w:r>
        <w:rPr>
          <w:rtl/>
        </w:rPr>
        <w:t>&gt;`</w:t>
      </w:r>
    </w:p>
    <w:p w14:paraId="01519BFB" w14:textId="385EC949" w:rsidR="009E436F" w:rsidRDefault="009E436F" w:rsidP="009E436F">
      <w:pPr>
        <w:rPr>
          <w:rtl/>
        </w:rPr>
      </w:pPr>
      <w:r>
        <w:rPr>
          <w:rtl/>
        </w:rPr>
        <w:lastRenderedPageBreak/>
        <w:t>-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</w:t>
      </w:r>
      <w:r>
        <w:rPr>
          <w:rtl/>
        </w:rPr>
        <w:t xml:space="preserve"> حذف شده از &lt;</w:t>
      </w:r>
      <w:r>
        <w:t>del</w:t>
      </w:r>
      <w:r>
        <w:rPr>
          <w:rtl/>
        </w:rPr>
        <w:t>&gt;`</w:t>
      </w:r>
    </w:p>
    <w:p w14:paraId="32D99D1E" w14:textId="66EEF151" w:rsidR="009E436F" w:rsidRDefault="009E436F" w:rsidP="009E436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خط خوردگ</w:t>
      </w:r>
      <w:r>
        <w:rPr>
          <w:rFonts w:hint="cs"/>
          <w:rtl/>
        </w:rPr>
        <w:t>ی</w:t>
      </w:r>
      <w:r>
        <w:rPr>
          <w:rtl/>
        </w:rPr>
        <w:t xml:space="preserve"> ظاهر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CSS</w:t>
      </w:r>
    </w:p>
    <w:p w14:paraId="636B25A4" w14:textId="37C1DC13" w:rsidR="00EB27C7" w:rsidRDefault="009E436F" w:rsidP="009E436F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کرد</w:t>
      </w:r>
      <w:r>
        <w:rPr>
          <w:rtl/>
        </w:rPr>
        <w:t xml:space="preserve"> به شما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استانداردتر و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tl/>
        </w:rPr>
        <w:t xml:space="preserve">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3A1F5E5" w14:textId="776F03E3" w:rsidR="00647382" w:rsidRDefault="00647382" w:rsidP="00647382">
      <w:pPr>
        <w:pStyle w:val="Heading2"/>
        <w:rPr>
          <w:rtl/>
          <w:lang w:bidi="ar-SA"/>
        </w:rPr>
      </w:pPr>
      <w:hyperlink r:id="rId109" w:history="1">
        <w:bookmarkStart w:id="80" w:name="_Toc211464518"/>
        <w:r w:rsidRPr="007D4C72">
          <w:rPr>
            <w:rStyle w:val="Hyperlink"/>
            <w:rFonts w:hint="cs"/>
            <w:rtl/>
            <w:lang w:bidi="ar-SA"/>
          </w:rPr>
          <w:t>معرفی</w:t>
        </w:r>
        <w:r w:rsidRPr="007D4C72">
          <w:rPr>
            <w:rStyle w:val="Hyperlink"/>
            <w:rtl/>
            <w:lang w:bidi="ar-SA"/>
          </w:rPr>
          <w:t xml:space="preserve"> </w:t>
        </w:r>
        <w:r w:rsidRPr="007D4C72">
          <w:rPr>
            <w:rStyle w:val="Hyperlink"/>
            <w:rFonts w:hint="cs"/>
            <w:rtl/>
            <w:lang w:bidi="ar-SA"/>
          </w:rPr>
          <w:t>تگ</w:t>
        </w:r>
        <w:r w:rsidRPr="007D4C72">
          <w:rPr>
            <w:rStyle w:val="Hyperlink"/>
          </w:rPr>
          <w:t xml:space="preserve"> u </w:t>
        </w:r>
        <w:r w:rsidRPr="007D4C72">
          <w:rPr>
            <w:rStyle w:val="Hyperlink"/>
            <w:rFonts w:hint="cs"/>
            <w:rtl/>
            <w:lang w:bidi="ar-SA"/>
          </w:rPr>
          <w:t>و</w:t>
        </w:r>
        <w:r w:rsidRPr="007D4C72">
          <w:rPr>
            <w:rStyle w:val="Hyperlink"/>
          </w:rPr>
          <w:t xml:space="preserve"> display </w:t>
        </w:r>
        <w:r w:rsidRPr="007D4C72">
          <w:rPr>
            <w:rStyle w:val="Hyperlink"/>
            <w:rFonts w:hint="cs"/>
            <w:rtl/>
            <w:lang w:bidi="ar-SA"/>
          </w:rPr>
          <w:t>آن</w:t>
        </w:r>
        <w:bookmarkEnd w:id="80"/>
      </w:hyperlink>
    </w:p>
    <w:p w14:paraId="0BBD16B5" w14:textId="65648A0B" w:rsidR="00647382" w:rsidRDefault="00647382" w:rsidP="00647382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تگ‌ها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متن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 معنا</w:t>
      </w:r>
      <w:r>
        <w:rPr>
          <w:rFonts w:hint="cs"/>
          <w:rtl/>
          <w:lang w:bidi="ar-SA"/>
        </w:rPr>
        <w:t>یی</w:t>
      </w:r>
    </w:p>
    <w:p w14:paraId="1D206FC5" w14:textId="702AD6E3" w:rsidR="00647382" w:rsidRDefault="00647382" w:rsidP="00647382">
      <w:pPr>
        <w:rPr>
          <w:lang w:bidi="ar-SA"/>
        </w:rPr>
      </w:pPr>
      <w:r>
        <w:rPr>
          <w:rtl/>
        </w:rPr>
        <w:t>۱. `</w:t>
      </w:r>
      <w:r w:rsidR="007D4C72">
        <w:t>&lt;</w:t>
      </w:r>
      <w:r>
        <w:rPr>
          <w:lang w:bidi="ar-SA"/>
        </w:rPr>
        <w:t>u&gt;` (Underline)</w:t>
      </w:r>
    </w:p>
    <w:p w14:paraId="006CA7EB" w14:textId="555B199A" w:rsidR="00647382" w:rsidRDefault="00647382" w:rsidP="00647382">
      <w:pPr>
        <w:rPr>
          <w:rtl/>
          <w:lang w:bidi="ar-SA"/>
        </w:rPr>
      </w:pPr>
      <w:r>
        <w:rPr>
          <w:rtl/>
          <w:lang w:bidi="ar-SA"/>
        </w:rPr>
        <w:t>- کاربرد: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متن با خط 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ردار</w:t>
      </w:r>
    </w:p>
    <w:p w14:paraId="6372A38F" w14:textId="1F274636" w:rsidR="00647382" w:rsidRDefault="00647382" w:rsidP="00647382">
      <w:pPr>
        <w:rPr>
          <w:rtl/>
          <w:lang w:bidi="ar-SA"/>
        </w:rPr>
      </w:pPr>
      <w:r>
        <w:rPr>
          <w:rtl/>
          <w:lang w:bidi="ar-SA"/>
        </w:rPr>
        <w:t xml:space="preserve">- معنا: در </w:t>
      </w:r>
      <w:r>
        <w:rPr>
          <w:lang w:bidi="ar-SA"/>
        </w:rPr>
        <w:t>HTML5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نشان دادن متن‌ها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با تفاوت سبک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استفاده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</w:p>
    <w:p w14:paraId="3FF97FD7" w14:textId="6465550C" w:rsidR="00647382" w:rsidRDefault="00647382" w:rsidP="0064738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4C72" w14:paraId="5375EFC5" w14:textId="77777777" w:rsidTr="007D4C72">
        <w:tc>
          <w:tcPr>
            <w:tcW w:w="9350" w:type="dxa"/>
            <w:shd w:val="clear" w:color="auto" w:fill="E2EFD9" w:themeFill="accent6" w:themeFillTint="33"/>
          </w:tcPr>
          <w:p w14:paraId="5FB59084" w14:textId="66F9EC46" w:rsidR="007D4C72" w:rsidRDefault="007D4C72" w:rsidP="007D4C72">
            <w:pPr>
              <w:pStyle w:val="code"/>
              <w:bidi w:val="0"/>
              <w:rPr>
                <w:lang w:bidi="ar-SA"/>
              </w:rPr>
            </w:pPr>
            <w:r w:rsidRPr="007D4C72">
              <w:rPr>
                <w:lang w:bidi="ar-SA"/>
              </w:rPr>
              <w:t>&lt;p&gt;</w:t>
            </w:r>
            <w:r w:rsidRPr="007D4C72">
              <w:rPr>
                <w:rtl/>
                <w:lang w:bidi="ar-SA"/>
              </w:rPr>
              <w:t>ا</w:t>
            </w:r>
            <w:r w:rsidRPr="007D4C72">
              <w:rPr>
                <w:rFonts w:hint="cs"/>
                <w:rtl/>
                <w:lang w:bidi="ar-SA"/>
              </w:rPr>
              <w:t>ی</w:t>
            </w:r>
            <w:r w:rsidRPr="007D4C72">
              <w:rPr>
                <w:rFonts w:hint="eastAsia"/>
                <w:rtl/>
                <w:lang w:bidi="ar-SA"/>
              </w:rPr>
              <w:t>ن</w:t>
            </w:r>
            <w:r w:rsidRPr="007D4C72">
              <w:rPr>
                <w:rtl/>
                <w:lang w:bidi="ar-SA"/>
              </w:rPr>
              <w:t xml:space="preserve"> </w:t>
            </w:r>
            <w:r w:rsidRPr="007D4C72">
              <w:rPr>
                <w:rFonts w:hint="cs"/>
                <w:rtl/>
                <w:lang w:bidi="ar-SA"/>
              </w:rPr>
              <w:t>ی</w:t>
            </w:r>
            <w:r w:rsidRPr="007D4C72">
              <w:rPr>
                <w:rFonts w:hint="eastAsia"/>
                <w:rtl/>
                <w:lang w:bidi="ar-SA"/>
              </w:rPr>
              <w:t>ک</w:t>
            </w:r>
            <w:r w:rsidRPr="007D4C72">
              <w:rPr>
                <w:lang w:bidi="ar-SA"/>
              </w:rPr>
              <w:t xml:space="preserve"> &lt;u&gt;</w:t>
            </w:r>
            <w:r w:rsidRPr="007D4C72">
              <w:rPr>
                <w:rtl/>
                <w:lang w:bidi="ar-SA"/>
              </w:rPr>
              <w:t>متن خط دار</w:t>
            </w:r>
            <w:r w:rsidRPr="007D4C72">
              <w:rPr>
                <w:lang w:bidi="ar-SA"/>
              </w:rPr>
              <w:t xml:space="preserve">&lt;/u&gt; </w:t>
            </w:r>
            <w:r w:rsidRPr="007D4C72">
              <w:rPr>
                <w:rtl/>
                <w:lang w:bidi="ar-SA"/>
              </w:rPr>
              <w:t>است</w:t>
            </w:r>
            <w:r w:rsidRPr="007D4C72">
              <w:rPr>
                <w:lang w:bidi="ar-SA"/>
              </w:rPr>
              <w:t>.&lt;/p&gt;</w:t>
            </w:r>
          </w:p>
        </w:tc>
      </w:tr>
    </w:tbl>
    <w:p w14:paraId="2FE78150" w14:textId="77777777" w:rsidR="007D4C72" w:rsidRDefault="007D4C72" w:rsidP="007D4C72">
      <w:pPr>
        <w:bidi w:val="0"/>
        <w:rPr>
          <w:rtl/>
          <w:lang w:bidi="ar-SA"/>
        </w:rPr>
      </w:pPr>
    </w:p>
    <w:p w14:paraId="57632B21" w14:textId="103A0FAF" w:rsidR="00647382" w:rsidRDefault="00647382" w:rsidP="00647382">
      <w:pPr>
        <w:pStyle w:val="Heading2"/>
        <w:rPr>
          <w:lang w:bidi="ar-SA"/>
        </w:rPr>
      </w:pPr>
      <w:hyperlink r:id="rId110" w:history="1">
        <w:bookmarkStart w:id="81" w:name="_Toc211464519"/>
        <w:r w:rsidRPr="00F9482A">
          <w:rPr>
            <w:rStyle w:val="Hyperlink"/>
            <w:rFonts w:hint="cs"/>
            <w:rtl/>
            <w:lang w:bidi="ar-SA"/>
          </w:rPr>
          <w:t>معرفی</w:t>
        </w:r>
        <w:r w:rsidRPr="00F9482A">
          <w:rPr>
            <w:rStyle w:val="Hyperlink"/>
            <w:rtl/>
            <w:lang w:bidi="ar-SA"/>
          </w:rPr>
          <w:t xml:space="preserve"> </w:t>
        </w:r>
        <w:r w:rsidRPr="00F9482A">
          <w:rPr>
            <w:rStyle w:val="Hyperlink"/>
            <w:rFonts w:hint="cs"/>
            <w:rtl/>
            <w:lang w:bidi="ar-SA"/>
          </w:rPr>
          <w:t>تگ</w:t>
        </w:r>
        <w:r w:rsidRPr="00F9482A">
          <w:rPr>
            <w:rStyle w:val="Hyperlink"/>
          </w:rPr>
          <w:t xml:space="preserve"> small </w:t>
        </w:r>
        <w:r w:rsidRPr="00F9482A">
          <w:rPr>
            <w:rStyle w:val="Hyperlink"/>
            <w:rFonts w:hint="cs"/>
            <w:rtl/>
            <w:lang w:bidi="ar-SA"/>
          </w:rPr>
          <w:t>و</w:t>
        </w:r>
        <w:r w:rsidRPr="00F9482A">
          <w:rPr>
            <w:rStyle w:val="Hyperlink"/>
          </w:rPr>
          <w:t xml:space="preserve"> display </w:t>
        </w:r>
        <w:r w:rsidRPr="00F9482A">
          <w:rPr>
            <w:rStyle w:val="Hyperlink"/>
            <w:rFonts w:hint="cs"/>
            <w:rtl/>
            <w:lang w:bidi="ar-SA"/>
          </w:rPr>
          <w:t>آن</w:t>
        </w:r>
        <w:bookmarkEnd w:id="81"/>
      </w:hyperlink>
    </w:p>
    <w:p w14:paraId="348DC229" w14:textId="262E40FE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 xml:space="preserve"> کاربرد: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متن با سا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ز</w:t>
      </w:r>
      <w:r>
        <w:rPr>
          <w:rtl/>
          <w:lang w:bidi="ar-SA"/>
        </w:rPr>
        <w:t xml:space="preserve"> کوچک‌تر</w:t>
      </w:r>
    </w:p>
    <w:p w14:paraId="3D5E81BA" w14:textId="334BD06C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معنا: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اطلاعات فرع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مانند حق چاپ، توض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حات</w:t>
      </w:r>
      <w:r>
        <w:rPr>
          <w:rtl/>
          <w:lang w:bidi="ar-SA"/>
        </w:rPr>
        <w:t xml:space="preserve"> کوچک</w:t>
      </w:r>
    </w:p>
    <w:p w14:paraId="6DA38672" w14:textId="31D1CD8B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4C72" w14:paraId="40F4F565" w14:textId="77777777" w:rsidTr="00F9482A">
        <w:tc>
          <w:tcPr>
            <w:tcW w:w="9350" w:type="dxa"/>
            <w:shd w:val="clear" w:color="auto" w:fill="E2EFD9" w:themeFill="accent6" w:themeFillTint="33"/>
          </w:tcPr>
          <w:p w14:paraId="7ACDB711" w14:textId="1CE05449" w:rsidR="007D4C72" w:rsidRDefault="00F9482A" w:rsidP="00F9482A">
            <w:pPr>
              <w:pStyle w:val="code"/>
              <w:bidi w:val="0"/>
              <w:rPr>
                <w:lang w:bidi="ar-SA"/>
              </w:rPr>
            </w:pPr>
            <w:r w:rsidRPr="00F9482A">
              <w:rPr>
                <w:lang w:bidi="ar-SA"/>
              </w:rPr>
              <w:t>&lt;p&gt;</w:t>
            </w:r>
            <w:r w:rsidRPr="00F9482A">
              <w:rPr>
                <w:rtl/>
                <w:lang w:bidi="ar-SA"/>
              </w:rPr>
              <w:t>ق</w:t>
            </w:r>
            <w:r w:rsidRPr="00F9482A">
              <w:rPr>
                <w:rFonts w:hint="cs"/>
                <w:rtl/>
                <w:lang w:bidi="ar-SA"/>
              </w:rPr>
              <w:t>ی</w:t>
            </w:r>
            <w:r w:rsidRPr="00F9482A">
              <w:rPr>
                <w:rFonts w:hint="eastAsia"/>
                <w:rtl/>
                <w:lang w:bidi="ar-SA"/>
              </w:rPr>
              <w:t>مت</w:t>
            </w:r>
            <w:r w:rsidRPr="00F9482A">
              <w:rPr>
                <w:rtl/>
                <w:lang w:bidi="ar-SA"/>
              </w:rPr>
              <w:t xml:space="preserve">: </w:t>
            </w:r>
            <w:r w:rsidRPr="00F9482A">
              <w:rPr>
                <w:rtl/>
              </w:rPr>
              <w:t>۱۵۰,۰۰۰</w:t>
            </w:r>
            <w:r w:rsidRPr="00F9482A">
              <w:rPr>
                <w:rtl/>
                <w:lang w:bidi="ar-SA"/>
              </w:rPr>
              <w:t xml:space="preserve"> تومان</w:t>
            </w:r>
            <w:r w:rsidRPr="00F9482A">
              <w:rPr>
                <w:lang w:bidi="ar-SA"/>
              </w:rPr>
              <w:t xml:space="preserve"> &lt;small&gt;</w:t>
            </w:r>
            <w:r w:rsidRPr="00F9482A">
              <w:rPr>
                <w:rtl/>
                <w:lang w:bidi="ar-SA"/>
              </w:rPr>
              <w:t>شامل مال</w:t>
            </w:r>
            <w:r w:rsidRPr="00F9482A">
              <w:rPr>
                <w:rFonts w:hint="cs"/>
                <w:rtl/>
                <w:lang w:bidi="ar-SA"/>
              </w:rPr>
              <w:t>ی</w:t>
            </w:r>
            <w:r w:rsidRPr="00F9482A">
              <w:rPr>
                <w:rFonts w:hint="eastAsia"/>
                <w:rtl/>
                <w:lang w:bidi="ar-SA"/>
              </w:rPr>
              <w:t>ات</w:t>
            </w:r>
            <w:r w:rsidRPr="00F9482A">
              <w:rPr>
                <w:lang w:bidi="ar-SA"/>
              </w:rPr>
              <w:t>&lt;/small&gt;&lt;/p&gt;</w:t>
            </w:r>
          </w:p>
        </w:tc>
      </w:tr>
    </w:tbl>
    <w:p w14:paraId="65648B30" w14:textId="4071B769" w:rsidR="007D4C72" w:rsidRDefault="00F9482A" w:rsidP="00F9482A">
      <w:pPr>
        <w:rPr>
          <w:rtl/>
          <w:lang w:bidi="ar-SA"/>
        </w:rPr>
      </w:pPr>
      <w:hyperlink r:id="rId111" w:history="1">
        <w:r w:rsidRPr="00F9482A">
          <w:rPr>
            <w:rStyle w:val="Hyperlink"/>
            <w:lang w:bidi="ar-SA"/>
          </w:rPr>
          <w:t>index</w:t>
        </w:r>
      </w:hyperlink>
    </w:p>
    <w:p w14:paraId="5E047183" w14:textId="77777777" w:rsidR="007D4C72" w:rsidRPr="007D4C72" w:rsidRDefault="007D4C72" w:rsidP="007D4C72">
      <w:pPr>
        <w:rPr>
          <w:lang w:bidi="ar-SA"/>
        </w:rPr>
      </w:pPr>
    </w:p>
    <w:p w14:paraId="127A8222" w14:textId="3A78ACE7" w:rsidR="00647382" w:rsidRDefault="00647382" w:rsidP="00647382">
      <w:pPr>
        <w:pStyle w:val="Heading2"/>
        <w:rPr>
          <w:lang w:bidi="ar-SA"/>
        </w:rPr>
      </w:pPr>
      <w:bookmarkStart w:id="82" w:name="_Toc211464520"/>
      <w:r w:rsidRPr="00647382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647382">
        <w:rPr>
          <w:rtl/>
          <w:lang w:bidi="ar-SA"/>
        </w:rPr>
        <w:t xml:space="preserve"> </w:t>
      </w:r>
      <w:r w:rsidRPr="00647382">
        <w:rPr>
          <w:rFonts w:hint="cs"/>
          <w:rtl/>
          <w:lang w:bidi="ar-SA"/>
        </w:rPr>
        <w:t>تگ</w:t>
      </w:r>
      <w:r w:rsidRPr="00647382">
        <w:t xml:space="preserve"> q </w:t>
      </w:r>
      <w:r w:rsidRPr="00647382">
        <w:rPr>
          <w:rFonts w:hint="cs"/>
          <w:rtl/>
          <w:lang w:bidi="ar-SA"/>
        </w:rPr>
        <w:t>و</w:t>
      </w:r>
      <w:r w:rsidRPr="00647382">
        <w:t xml:space="preserve"> display </w:t>
      </w:r>
      <w:r w:rsidRPr="00647382">
        <w:rPr>
          <w:rFonts w:hint="cs"/>
          <w:rtl/>
          <w:lang w:bidi="ar-SA"/>
        </w:rPr>
        <w:t>آن</w:t>
      </w:r>
      <w:bookmarkEnd w:id="82"/>
    </w:p>
    <w:p w14:paraId="2311ADBB" w14:textId="6EAD061A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نقل قول کوتاه و درون خط</w:t>
      </w:r>
      <w:r>
        <w:rPr>
          <w:rFonts w:hint="cs"/>
          <w:rtl/>
          <w:lang w:bidi="ar-SA"/>
        </w:rPr>
        <w:t>ی</w:t>
      </w:r>
    </w:p>
    <w:p w14:paraId="7842B3F9" w14:textId="0DFC398C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معنا: نقل قول‌ها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کوتاه که 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به پاراگراف جداگانه ندارند</w:t>
      </w:r>
    </w:p>
    <w:p w14:paraId="31FF5DE1" w14:textId="2EC6263A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: مرورگر به طور خودکار کوت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شن</w:t>
      </w:r>
      <w:r>
        <w:rPr>
          <w:rtl/>
          <w:lang w:bidi="ar-SA"/>
        </w:rPr>
        <w:t xml:space="preserve"> اضافه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</w:p>
    <w:p w14:paraId="2CC1557C" w14:textId="7DE22533" w:rsidR="007D4C72" w:rsidRDefault="007D4C72" w:rsidP="007D4C72">
      <w:pPr>
        <w:rPr>
          <w:lang w:bidi="ar-SA"/>
        </w:rPr>
      </w:pPr>
      <w:r>
        <w:rPr>
          <w:rtl/>
          <w:lang w:bidi="ar-SA"/>
        </w:rPr>
        <w:lastRenderedPageBreak/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482A" w14:paraId="12C3DF98" w14:textId="77777777" w:rsidTr="00F9482A">
        <w:tc>
          <w:tcPr>
            <w:tcW w:w="9350" w:type="dxa"/>
            <w:shd w:val="clear" w:color="auto" w:fill="E2EFD9" w:themeFill="accent6" w:themeFillTint="33"/>
          </w:tcPr>
          <w:p w14:paraId="16493D5D" w14:textId="388492D5" w:rsidR="00F9482A" w:rsidRDefault="00F9482A" w:rsidP="00F9482A">
            <w:pPr>
              <w:pStyle w:val="code"/>
              <w:bidi w:val="0"/>
              <w:rPr>
                <w:lang w:bidi="ar-SA"/>
              </w:rPr>
            </w:pPr>
            <w:r w:rsidRPr="00F9482A">
              <w:rPr>
                <w:lang w:bidi="ar-SA"/>
              </w:rPr>
              <w:t>&lt;p&gt;</w:t>
            </w:r>
            <w:r w:rsidRPr="00F9482A">
              <w:rPr>
                <w:rtl/>
                <w:lang w:bidi="ar-SA"/>
              </w:rPr>
              <w:t>همانطور که</w:t>
            </w:r>
            <w:r w:rsidRPr="00F9482A">
              <w:rPr>
                <w:lang w:bidi="ar-SA"/>
              </w:rPr>
              <w:t xml:space="preserve"> &lt;q&gt;</w:t>
            </w:r>
            <w:r w:rsidRPr="00F9482A">
              <w:rPr>
                <w:rtl/>
                <w:lang w:bidi="ar-SA"/>
              </w:rPr>
              <w:t>دانش قدرت است</w:t>
            </w:r>
            <w:r w:rsidRPr="00F9482A">
              <w:rPr>
                <w:lang w:bidi="ar-SA"/>
              </w:rPr>
              <w:t>&lt;/q&gt;</w:t>
            </w:r>
            <w:r w:rsidRPr="00F9482A">
              <w:rPr>
                <w:rtl/>
                <w:lang w:bidi="ar-SA"/>
              </w:rPr>
              <w:t>، پس ب</w:t>
            </w:r>
            <w:r w:rsidRPr="00F9482A">
              <w:rPr>
                <w:rFonts w:hint="cs"/>
                <w:rtl/>
                <w:lang w:bidi="ar-SA"/>
              </w:rPr>
              <w:t>ی</w:t>
            </w:r>
            <w:r w:rsidRPr="00F9482A">
              <w:rPr>
                <w:rFonts w:hint="eastAsia"/>
                <w:rtl/>
                <w:lang w:bidi="ar-SA"/>
              </w:rPr>
              <w:t>اموز</w:t>
            </w:r>
            <w:r w:rsidRPr="00F9482A">
              <w:rPr>
                <w:rFonts w:hint="cs"/>
                <w:rtl/>
                <w:lang w:bidi="ar-SA"/>
              </w:rPr>
              <w:t>ی</w:t>
            </w:r>
            <w:r w:rsidRPr="00F9482A">
              <w:rPr>
                <w:rFonts w:hint="eastAsia"/>
                <w:rtl/>
                <w:lang w:bidi="ar-SA"/>
              </w:rPr>
              <w:t>م</w:t>
            </w:r>
            <w:r w:rsidRPr="00F9482A">
              <w:rPr>
                <w:lang w:bidi="ar-SA"/>
              </w:rPr>
              <w:t>.&lt;/p&gt;</w:t>
            </w:r>
          </w:p>
        </w:tc>
      </w:tr>
    </w:tbl>
    <w:p w14:paraId="2F679870" w14:textId="6BA2E1FA" w:rsidR="007D4C72" w:rsidRDefault="00F9482A" w:rsidP="007D4C72">
      <w:pPr>
        <w:rPr>
          <w:rtl/>
          <w:lang w:bidi="ar-SA"/>
        </w:rPr>
      </w:pPr>
      <w:hyperlink r:id="rId112" w:history="1">
        <w:r w:rsidRPr="00F9482A">
          <w:rPr>
            <w:rStyle w:val="Hyperlink"/>
            <w:lang w:bidi="ar-SA"/>
          </w:rPr>
          <w:t>index</w:t>
        </w:r>
      </w:hyperlink>
    </w:p>
    <w:p w14:paraId="00DF1079" w14:textId="597049CC" w:rsidR="00647382" w:rsidRDefault="00647382" w:rsidP="00647382">
      <w:pPr>
        <w:pStyle w:val="Heading2"/>
        <w:rPr>
          <w:lang w:bidi="ar-SA"/>
        </w:rPr>
      </w:pPr>
      <w:hyperlink r:id="rId113" w:history="1">
        <w:bookmarkStart w:id="83" w:name="_Toc211464521"/>
        <w:r w:rsidRPr="00F9482A">
          <w:rPr>
            <w:rStyle w:val="Hyperlink"/>
            <w:rFonts w:hint="cs"/>
            <w:rtl/>
            <w:lang w:bidi="ar-SA"/>
          </w:rPr>
          <w:t>معرفی</w:t>
        </w:r>
        <w:r w:rsidRPr="00F9482A">
          <w:rPr>
            <w:rStyle w:val="Hyperlink"/>
            <w:rtl/>
            <w:lang w:bidi="ar-SA"/>
          </w:rPr>
          <w:t xml:space="preserve"> </w:t>
        </w:r>
        <w:r w:rsidRPr="00F9482A">
          <w:rPr>
            <w:rStyle w:val="Hyperlink"/>
            <w:rFonts w:hint="cs"/>
            <w:rtl/>
            <w:lang w:bidi="ar-SA"/>
          </w:rPr>
          <w:t>تگ</w:t>
        </w:r>
        <w:r w:rsidRPr="00F9482A">
          <w:rPr>
            <w:rStyle w:val="Hyperlink"/>
          </w:rPr>
          <w:t xml:space="preserve"> abbr </w:t>
        </w:r>
        <w:r w:rsidRPr="00F9482A">
          <w:rPr>
            <w:rStyle w:val="Hyperlink"/>
            <w:rFonts w:hint="cs"/>
            <w:rtl/>
            <w:lang w:bidi="ar-SA"/>
          </w:rPr>
          <w:t>و</w:t>
        </w:r>
        <w:r w:rsidRPr="00F9482A">
          <w:rPr>
            <w:rStyle w:val="Hyperlink"/>
          </w:rPr>
          <w:t xml:space="preserve"> display </w:t>
        </w:r>
        <w:r w:rsidRPr="00F9482A">
          <w:rPr>
            <w:rStyle w:val="Hyperlink"/>
            <w:rFonts w:hint="cs"/>
            <w:rtl/>
            <w:lang w:bidi="ar-SA"/>
          </w:rPr>
          <w:t>آن</w:t>
        </w:r>
        <w:bookmarkEnd w:id="83"/>
      </w:hyperlink>
    </w:p>
    <w:p w14:paraId="0D7C1041" w14:textId="7B5A9282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نشان دادن مخفف‌ها و اختصارات</w:t>
      </w:r>
    </w:p>
    <w:p w14:paraId="6B883E77" w14:textId="6C8030D0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: با </w:t>
      </w:r>
      <w:r>
        <w:rPr>
          <w:lang w:bidi="ar-SA"/>
        </w:rPr>
        <w:t>attribute `title</w:t>
      </w:r>
      <w:r>
        <w:rPr>
          <w:rtl/>
          <w:lang w:bidi="ar-SA"/>
        </w:rPr>
        <w:t>` توض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ح</w:t>
      </w:r>
      <w:r>
        <w:rPr>
          <w:rtl/>
          <w:lang w:bidi="ar-SA"/>
        </w:rPr>
        <w:t xml:space="preserve"> کامل نشان داده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</w:p>
    <w:p w14:paraId="64D1458D" w14:textId="28215467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482A" w14:paraId="5EE1D9BE" w14:textId="77777777" w:rsidTr="00F9482A">
        <w:tc>
          <w:tcPr>
            <w:tcW w:w="9350" w:type="dxa"/>
          </w:tcPr>
          <w:p w14:paraId="6C3C42F6" w14:textId="02E2960A" w:rsidR="00F9482A" w:rsidRDefault="00F9482A" w:rsidP="00F9482A">
            <w:pPr>
              <w:pStyle w:val="code"/>
              <w:bidi w:val="0"/>
              <w:rPr>
                <w:lang w:bidi="ar-SA"/>
              </w:rPr>
            </w:pPr>
            <w:r w:rsidRPr="00F9482A">
              <w:rPr>
                <w:lang w:bidi="ar-SA"/>
              </w:rPr>
              <w:t xml:space="preserve">&lt;p&gt;&lt;abbr title="HyperText Markup Language"&gt;HTML&lt;/abbr&gt; </w:t>
            </w:r>
            <w:r w:rsidRPr="00F9482A">
              <w:rPr>
                <w:rFonts w:cs="IRANSansWeb(FaNum) Light"/>
                <w:rtl/>
                <w:lang w:bidi="ar-SA"/>
              </w:rPr>
              <w:t>زبان استاندارد وب است</w:t>
            </w:r>
            <w:r w:rsidRPr="00F9482A">
              <w:rPr>
                <w:lang w:bidi="ar-SA"/>
              </w:rPr>
              <w:t>.&lt;/p&gt;</w:t>
            </w:r>
          </w:p>
        </w:tc>
      </w:tr>
    </w:tbl>
    <w:p w14:paraId="4A476A59" w14:textId="56A8212D" w:rsidR="00F9482A" w:rsidRDefault="00F9482A" w:rsidP="00F9482A">
      <w:pPr>
        <w:rPr>
          <w:rtl/>
          <w:lang w:bidi="ar-SA"/>
        </w:rPr>
      </w:pPr>
      <w:hyperlink r:id="rId114" w:history="1">
        <w:r w:rsidRPr="00F9482A">
          <w:rPr>
            <w:rStyle w:val="Hyperlink"/>
            <w:lang w:bidi="ar-SA"/>
          </w:rPr>
          <w:t>index</w:t>
        </w:r>
      </w:hyperlink>
    </w:p>
    <w:p w14:paraId="08879554" w14:textId="62F1EF21" w:rsidR="00647382" w:rsidRDefault="00647382" w:rsidP="00647382">
      <w:pPr>
        <w:pStyle w:val="Heading2"/>
        <w:rPr>
          <w:lang w:bidi="ar-SA"/>
        </w:rPr>
      </w:pPr>
      <w:hyperlink r:id="rId115" w:history="1">
        <w:bookmarkStart w:id="84" w:name="_Toc211464522"/>
        <w:r w:rsidRPr="00F9482A">
          <w:rPr>
            <w:rStyle w:val="Hyperlink"/>
            <w:rFonts w:hint="cs"/>
            <w:rtl/>
            <w:lang w:bidi="ar-SA"/>
          </w:rPr>
          <w:t>بررسی</w:t>
        </w:r>
        <w:r w:rsidRPr="00F9482A">
          <w:rPr>
            <w:rStyle w:val="Hyperlink"/>
            <w:rtl/>
            <w:lang w:bidi="ar-SA"/>
          </w:rPr>
          <w:t xml:space="preserve"> </w:t>
        </w:r>
        <w:r w:rsidRPr="00F9482A">
          <w:rPr>
            <w:rStyle w:val="Hyperlink"/>
            <w:rFonts w:hint="cs"/>
            <w:rtl/>
            <w:lang w:bidi="ar-SA"/>
          </w:rPr>
          <w:t>حالات</w:t>
        </w:r>
        <w:r w:rsidRPr="00F9482A">
          <w:rPr>
            <w:rStyle w:val="Hyperlink"/>
          </w:rPr>
          <w:t xml:space="preserve"> nesting </w:t>
        </w:r>
        <w:r w:rsidRPr="00F9482A">
          <w:rPr>
            <w:rStyle w:val="Hyperlink"/>
            <w:rFonts w:hint="cs"/>
            <w:rtl/>
            <w:lang w:bidi="ar-SA"/>
          </w:rPr>
          <w:t>در</w:t>
        </w:r>
        <w:r w:rsidRPr="00F9482A">
          <w:rPr>
            <w:rStyle w:val="Hyperlink"/>
          </w:rPr>
          <w:t xml:space="preserve"> element </w:t>
        </w:r>
        <w:r w:rsidRPr="00F9482A">
          <w:rPr>
            <w:rStyle w:val="Hyperlink"/>
            <w:rFonts w:hint="cs"/>
            <w:rtl/>
            <w:lang w:bidi="ar-SA"/>
          </w:rPr>
          <w:t>ها</w:t>
        </w:r>
        <w:bookmarkEnd w:id="84"/>
      </w:hyperlink>
    </w:p>
    <w:p w14:paraId="4CB7E64E" w14:textId="2B9AEF17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قوان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کل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:</w:t>
      </w:r>
    </w:p>
    <w:p w14:paraId="460B0D9C" w14:textId="77777777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تگ‌ها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درون‌خط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توانند</w:t>
      </w:r>
      <w:r>
        <w:rPr>
          <w:rtl/>
          <w:lang w:bidi="ar-SA"/>
        </w:rPr>
        <w:t xml:space="preserve"> در تگ‌ها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بلوک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قرار 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رند</w:t>
      </w:r>
    </w:p>
    <w:p w14:paraId="3115FA41" w14:textId="77777777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تگ‌ها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درون‌خط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توانند</w:t>
      </w:r>
      <w:r>
        <w:rPr>
          <w:rtl/>
          <w:lang w:bidi="ar-SA"/>
        </w:rPr>
        <w:t xml:space="preserve"> در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گر</w:t>
      </w:r>
      <w:r>
        <w:rPr>
          <w:rtl/>
          <w:lang w:bidi="ar-SA"/>
        </w:rPr>
        <w:t xml:space="preserve"> قرار 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رند</w:t>
      </w:r>
    </w:p>
    <w:p w14:paraId="332E6EA0" w14:textId="77777777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تگ‌ها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بلوک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نبا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در تگ‌ها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درون‌خط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قرار 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رند</w:t>
      </w:r>
    </w:p>
    <w:p w14:paraId="73A68768" w14:textId="478C5EF0" w:rsidR="007D4C72" w:rsidRDefault="007D4C72" w:rsidP="007D4C72">
      <w:pPr>
        <w:rPr>
          <w:lang w:bidi="ar-SA"/>
        </w:rPr>
      </w:pPr>
      <w:r>
        <w:rPr>
          <w:rtl/>
          <w:lang w:bidi="ar-SA"/>
        </w:rPr>
        <w:t xml:space="preserve">مثال </w:t>
      </w:r>
      <w:r>
        <w:rPr>
          <w:lang w:bidi="ar-SA"/>
        </w:rPr>
        <w:t>Nesting</w:t>
      </w:r>
      <w:r>
        <w:rPr>
          <w:rtl/>
          <w:lang w:bidi="ar-SA"/>
        </w:rPr>
        <w:t xml:space="preserve"> صح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ح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482A" w14:paraId="0EC8E785" w14:textId="77777777" w:rsidTr="00F9482A">
        <w:tc>
          <w:tcPr>
            <w:tcW w:w="9350" w:type="dxa"/>
          </w:tcPr>
          <w:p w14:paraId="424B1991" w14:textId="77777777" w:rsidR="00F9482A" w:rsidRDefault="00F9482A" w:rsidP="00F9482A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&lt;p&gt;</w:t>
            </w:r>
          </w:p>
          <w:p w14:paraId="5620991B" w14:textId="77777777" w:rsidR="00F9482A" w:rsidRDefault="00F9482A" w:rsidP="00F9482A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ک</w:t>
            </w:r>
            <w:r>
              <w:rPr>
                <w:rtl/>
                <w:lang w:bidi="ar-SA"/>
              </w:rPr>
              <w:t xml:space="preserve"> پاراگراف است با</w:t>
            </w:r>
            <w:r>
              <w:rPr>
                <w:lang w:bidi="ar-SA"/>
              </w:rPr>
              <w:t xml:space="preserve"> </w:t>
            </w:r>
          </w:p>
          <w:p w14:paraId="3B9E8896" w14:textId="77777777" w:rsidR="00F9482A" w:rsidRDefault="00F9482A" w:rsidP="00F9482A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&lt;strong&gt;</w:t>
            </w:r>
            <w:r>
              <w:rPr>
                <w:rtl/>
                <w:lang w:bidi="ar-SA"/>
              </w:rPr>
              <w:t>متن مهم و</w:t>
            </w:r>
            <w:r>
              <w:rPr>
                <w:lang w:bidi="ar-SA"/>
              </w:rPr>
              <w:t xml:space="preserve"> &lt;mark&gt;</w:t>
            </w:r>
            <w:r>
              <w:rPr>
                <w:rtl/>
                <w:lang w:bidi="ar-SA"/>
              </w:rPr>
              <w:t>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ت</w:t>
            </w:r>
            <w:r>
              <w:rPr>
                <w:rtl/>
                <w:lang w:bidi="ar-SA"/>
              </w:rPr>
              <w:t xml:space="preserve"> شده</w:t>
            </w:r>
            <w:r>
              <w:rPr>
                <w:lang w:bidi="ar-SA"/>
              </w:rPr>
              <w:t xml:space="preserve">&lt;/mark&gt;&lt;/strong&gt; </w:t>
            </w:r>
          </w:p>
          <w:p w14:paraId="4BEAABEC" w14:textId="77777777" w:rsidR="00F9482A" w:rsidRDefault="00F9482A" w:rsidP="00F9482A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</w:t>
            </w:r>
            <w:r>
              <w:rPr>
                <w:rtl/>
                <w:lang w:bidi="ar-SA"/>
              </w:rPr>
              <w:t xml:space="preserve">و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ک</w:t>
            </w:r>
            <w:r>
              <w:rPr>
                <w:lang w:bidi="ar-SA"/>
              </w:rPr>
              <w:t xml:space="preserve"> &lt;abbr title="Example"&gt;EX&lt;/abbr&gt;.</w:t>
            </w:r>
          </w:p>
          <w:p w14:paraId="28744006" w14:textId="04D256E1" w:rsidR="00F9482A" w:rsidRDefault="00F9482A" w:rsidP="00F9482A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&lt;/p&gt;</w:t>
            </w:r>
          </w:p>
        </w:tc>
      </w:tr>
    </w:tbl>
    <w:p w14:paraId="0237B65B" w14:textId="17536103" w:rsidR="00F9482A" w:rsidRDefault="00F9482A" w:rsidP="00F9482A">
      <w:pPr>
        <w:rPr>
          <w:rtl/>
          <w:lang w:bidi="ar-SA"/>
        </w:rPr>
      </w:pPr>
      <w:hyperlink r:id="rId116" w:history="1">
        <w:r w:rsidRPr="00F9482A">
          <w:rPr>
            <w:rStyle w:val="Hyperlink"/>
            <w:lang w:bidi="ar-SA"/>
          </w:rPr>
          <w:t>index</w:t>
        </w:r>
      </w:hyperlink>
    </w:p>
    <w:p w14:paraId="3109F015" w14:textId="293DF24E" w:rsidR="007D4C72" w:rsidRDefault="007D4C72" w:rsidP="007D4C72">
      <w:pPr>
        <w:rPr>
          <w:lang w:bidi="ar-SA"/>
        </w:rPr>
      </w:pPr>
      <w:r>
        <w:rPr>
          <w:rtl/>
          <w:lang w:bidi="ar-SA"/>
        </w:rPr>
        <w:t xml:space="preserve">مثال </w:t>
      </w:r>
      <w:r>
        <w:rPr>
          <w:lang w:bidi="ar-SA"/>
        </w:rPr>
        <w:t>Nesting</w:t>
      </w:r>
      <w:r>
        <w:rPr>
          <w:rtl/>
          <w:lang w:bidi="ar-SA"/>
        </w:rPr>
        <w:t xml:space="preserve"> نادرست: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482A" w14:paraId="7C998341" w14:textId="77777777" w:rsidTr="00F9482A">
        <w:tc>
          <w:tcPr>
            <w:tcW w:w="9350" w:type="dxa"/>
            <w:shd w:val="clear" w:color="auto" w:fill="E2EFD9" w:themeFill="accent6" w:themeFillTint="33"/>
          </w:tcPr>
          <w:p w14:paraId="40FC7C25" w14:textId="77777777" w:rsidR="00F9482A" w:rsidRDefault="00F9482A" w:rsidP="00F9482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نادرست</w:t>
            </w:r>
            <w:r>
              <w:rPr>
                <w:lang w:bidi="ar-SA"/>
              </w:rPr>
              <w:t xml:space="preserve"> --&gt;</w:t>
            </w:r>
          </w:p>
          <w:p w14:paraId="4B685534" w14:textId="31336930" w:rsidR="00F9482A" w:rsidRDefault="00F9482A" w:rsidP="00F9482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&lt;span&gt;&lt;div&gt;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اشتباه است</w:t>
            </w:r>
            <w:r>
              <w:rPr>
                <w:lang w:bidi="ar-SA"/>
              </w:rPr>
              <w:t>&lt;/div&gt;&lt;/span&gt;</w:t>
            </w:r>
          </w:p>
        </w:tc>
      </w:tr>
    </w:tbl>
    <w:p w14:paraId="547860CD" w14:textId="1DD3F7E8" w:rsidR="00647382" w:rsidRDefault="00647382" w:rsidP="00647382">
      <w:pPr>
        <w:pStyle w:val="Heading2"/>
        <w:rPr>
          <w:lang w:bidi="ar-SA"/>
        </w:rPr>
      </w:pPr>
      <w:hyperlink r:id="rId117" w:history="1">
        <w:bookmarkStart w:id="85" w:name="_Toc211464523"/>
        <w:r w:rsidRPr="00F9482A">
          <w:rPr>
            <w:rStyle w:val="Hyperlink"/>
            <w:rFonts w:hint="cs"/>
            <w:rtl/>
            <w:lang w:bidi="ar-SA"/>
          </w:rPr>
          <w:t>معرفی</w:t>
        </w:r>
        <w:r w:rsidRPr="00F9482A">
          <w:rPr>
            <w:rStyle w:val="Hyperlink"/>
            <w:rtl/>
            <w:lang w:bidi="ar-SA"/>
          </w:rPr>
          <w:t xml:space="preserve"> </w:t>
        </w:r>
        <w:r w:rsidRPr="00F9482A">
          <w:rPr>
            <w:rStyle w:val="Hyperlink"/>
            <w:rFonts w:hint="cs"/>
            <w:rtl/>
            <w:lang w:bidi="ar-SA"/>
          </w:rPr>
          <w:t>تگ</w:t>
        </w:r>
        <w:r w:rsidRPr="00F9482A">
          <w:rPr>
            <w:rStyle w:val="Hyperlink"/>
          </w:rPr>
          <w:t xml:space="preserve"> sub </w:t>
        </w:r>
        <w:r w:rsidRPr="00F9482A">
          <w:rPr>
            <w:rStyle w:val="Hyperlink"/>
            <w:rFonts w:hint="cs"/>
            <w:rtl/>
            <w:lang w:bidi="ar-SA"/>
          </w:rPr>
          <w:t>و</w:t>
        </w:r>
        <w:r w:rsidRPr="00F9482A">
          <w:rPr>
            <w:rStyle w:val="Hyperlink"/>
          </w:rPr>
          <w:t xml:space="preserve"> display </w:t>
        </w:r>
        <w:r w:rsidRPr="00F9482A">
          <w:rPr>
            <w:rStyle w:val="Hyperlink"/>
            <w:rFonts w:hint="cs"/>
            <w:rtl/>
            <w:lang w:bidi="ar-SA"/>
          </w:rPr>
          <w:t>آن</w:t>
        </w:r>
        <w:bookmarkEnd w:id="85"/>
      </w:hyperlink>
    </w:p>
    <w:p w14:paraId="3F9C163D" w14:textId="4BAA97E2" w:rsidR="007D4C72" w:rsidRDefault="007D4C72" w:rsidP="007D4C72">
      <w:pPr>
        <w:rPr>
          <w:lang w:bidi="ar-SA"/>
        </w:rPr>
      </w:pPr>
      <w:r>
        <w:rPr>
          <w:rtl/>
        </w:rPr>
        <w:t>`</w:t>
      </w:r>
      <w:r w:rsidR="00F9482A">
        <w:t>&lt;</w:t>
      </w:r>
      <w:r>
        <w:rPr>
          <w:lang w:bidi="ar-SA"/>
        </w:rPr>
        <w:t>sub&gt;` (Subscript)</w:t>
      </w:r>
    </w:p>
    <w:p w14:paraId="620DEBAA" w14:textId="3E6716A3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متن به صورت 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رنو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</w:t>
      </w:r>
    </w:p>
    <w:p w14:paraId="4B16B9DD" w14:textId="02A88EE7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کاربردها: فرمول‌ها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ش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اض</w:t>
      </w:r>
      <w:r>
        <w:rPr>
          <w:rFonts w:hint="cs"/>
          <w:rtl/>
          <w:lang w:bidi="ar-SA"/>
        </w:rPr>
        <w:t>ی</w:t>
      </w:r>
    </w:p>
    <w:p w14:paraId="41E53CB6" w14:textId="79D926DD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482A" w14:paraId="0AF33AEA" w14:textId="77777777" w:rsidTr="00F9482A">
        <w:tc>
          <w:tcPr>
            <w:tcW w:w="9350" w:type="dxa"/>
            <w:shd w:val="clear" w:color="auto" w:fill="E2EFD9" w:themeFill="accent6" w:themeFillTint="33"/>
          </w:tcPr>
          <w:p w14:paraId="79C4B8D2" w14:textId="29226626" w:rsidR="00F9482A" w:rsidRDefault="00F9482A" w:rsidP="00F9482A">
            <w:pPr>
              <w:pStyle w:val="code"/>
              <w:bidi w:val="0"/>
              <w:rPr>
                <w:lang w:bidi="ar-SA"/>
              </w:rPr>
            </w:pPr>
            <w:r w:rsidRPr="00F9482A">
              <w:rPr>
                <w:lang w:bidi="ar-SA"/>
              </w:rPr>
              <w:t>&lt;p&gt;</w:t>
            </w:r>
            <w:r w:rsidRPr="00F9482A">
              <w:rPr>
                <w:rFonts w:cs="IRANSansWeb(FaNum) Light"/>
                <w:rtl/>
                <w:lang w:bidi="ar-SA"/>
              </w:rPr>
              <w:t>فرمول آب</w:t>
            </w:r>
            <w:r w:rsidRPr="00F9482A">
              <w:rPr>
                <w:lang w:bidi="ar-SA"/>
              </w:rPr>
              <w:t>: H&lt;sub&gt;2&lt;/sub&gt;O&lt;/p&gt;</w:t>
            </w:r>
          </w:p>
        </w:tc>
      </w:tr>
    </w:tbl>
    <w:p w14:paraId="53EDA6DF" w14:textId="28376216" w:rsidR="00F9482A" w:rsidRDefault="00F9482A" w:rsidP="00F9482A">
      <w:pPr>
        <w:tabs>
          <w:tab w:val="left" w:pos="2050"/>
        </w:tabs>
        <w:rPr>
          <w:rtl/>
          <w:lang w:bidi="ar-SA"/>
        </w:rPr>
      </w:pPr>
      <w:hyperlink r:id="rId118" w:history="1">
        <w:r w:rsidRPr="00F9482A">
          <w:rPr>
            <w:rStyle w:val="Hyperlink"/>
            <w:lang w:bidi="ar-SA"/>
          </w:rPr>
          <w:t>index</w:t>
        </w:r>
      </w:hyperlink>
    </w:p>
    <w:p w14:paraId="530345DD" w14:textId="77777777" w:rsidR="007D4C72" w:rsidRPr="007D4C72" w:rsidRDefault="007D4C72" w:rsidP="007D4C72">
      <w:pPr>
        <w:rPr>
          <w:lang w:bidi="ar-SA"/>
        </w:rPr>
      </w:pPr>
    </w:p>
    <w:p w14:paraId="29268109" w14:textId="7F203AD2" w:rsidR="00647382" w:rsidRDefault="00647382" w:rsidP="00647382">
      <w:pPr>
        <w:pStyle w:val="Heading2"/>
        <w:rPr>
          <w:lang w:bidi="ar-SA"/>
        </w:rPr>
      </w:pPr>
      <w:hyperlink r:id="rId119" w:history="1">
        <w:bookmarkStart w:id="86" w:name="_Toc211464524"/>
        <w:r w:rsidRPr="0026175A">
          <w:rPr>
            <w:rStyle w:val="Hyperlink"/>
            <w:rFonts w:hint="cs"/>
            <w:rtl/>
            <w:lang w:bidi="ar-SA"/>
          </w:rPr>
          <w:t>معرفی</w:t>
        </w:r>
        <w:r w:rsidRPr="0026175A">
          <w:rPr>
            <w:rStyle w:val="Hyperlink"/>
            <w:rtl/>
            <w:lang w:bidi="ar-SA"/>
          </w:rPr>
          <w:t xml:space="preserve"> </w:t>
        </w:r>
        <w:r w:rsidRPr="0026175A">
          <w:rPr>
            <w:rStyle w:val="Hyperlink"/>
            <w:rFonts w:hint="cs"/>
            <w:rtl/>
            <w:lang w:bidi="ar-SA"/>
          </w:rPr>
          <w:t>تگ</w:t>
        </w:r>
        <w:r w:rsidRPr="0026175A">
          <w:rPr>
            <w:rStyle w:val="Hyperlink"/>
          </w:rPr>
          <w:t xml:space="preserve"> sup </w:t>
        </w:r>
        <w:r w:rsidRPr="0026175A">
          <w:rPr>
            <w:rStyle w:val="Hyperlink"/>
            <w:rFonts w:hint="cs"/>
            <w:rtl/>
            <w:lang w:bidi="ar-SA"/>
          </w:rPr>
          <w:t>و</w:t>
        </w:r>
        <w:r w:rsidRPr="0026175A">
          <w:rPr>
            <w:rStyle w:val="Hyperlink"/>
          </w:rPr>
          <w:t xml:space="preserve"> display </w:t>
        </w:r>
        <w:r w:rsidRPr="0026175A">
          <w:rPr>
            <w:rStyle w:val="Hyperlink"/>
            <w:rFonts w:hint="cs"/>
            <w:rtl/>
            <w:lang w:bidi="ar-SA"/>
          </w:rPr>
          <w:t>آن</w:t>
        </w:r>
        <w:bookmarkEnd w:id="86"/>
      </w:hyperlink>
    </w:p>
    <w:p w14:paraId="2F756C07" w14:textId="59F26A7B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متن به صورت بالانو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</w:t>
      </w:r>
    </w:p>
    <w:p w14:paraId="46BE0D07" w14:textId="4C659312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کاربردها: توان در 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اض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شماره‌گذار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پاورق</w:t>
      </w:r>
      <w:r>
        <w:rPr>
          <w:rFonts w:hint="cs"/>
          <w:rtl/>
          <w:lang w:bidi="ar-SA"/>
        </w:rPr>
        <w:t>ی</w:t>
      </w:r>
    </w:p>
    <w:p w14:paraId="0406A023" w14:textId="6343F3C1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482A" w14:paraId="302F623D" w14:textId="77777777" w:rsidTr="0026175A">
        <w:tc>
          <w:tcPr>
            <w:tcW w:w="9350" w:type="dxa"/>
            <w:shd w:val="clear" w:color="auto" w:fill="E2EFD9" w:themeFill="accent6" w:themeFillTint="33"/>
          </w:tcPr>
          <w:p w14:paraId="6F411E2C" w14:textId="1BC8714D" w:rsidR="00F9482A" w:rsidRDefault="0026175A" w:rsidP="0026175A">
            <w:pPr>
              <w:pStyle w:val="code"/>
              <w:bidi w:val="0"/>
              <w:rPr>
                <w:lang w:bidi="ar-SA"/>
              </w:rPr>
            </w:pPr>
            <w:r w:rsidRPr="0026175A">
              <w:rPr>
                <w:lang w:bidi="ar-SA"/>
              </w:rPr>
              <w:t>&lt;p&gt;</w:t>
            </w:r>
            <w:r w:rsidRPr="0026175A">
              <w:rPr>
                <w:rFonts w:cs="IRANSansWeb(FaNum) Light"/>
                <w:rtl/>
                <w:lang w:bidi="ar-SA"/>
              </w:rPr>
              <w:t>مساحت دا</w:t>
            </w:r>
            <w:r w:rsidRPr="0026175A">
              <w:rPr>
                <w:rFonts w:cs="IRANSansWeb(FaNum) Light" w:hint="cs"/>
                <w:rtl/>
                <w:lang w:bidi="ar-SA"/>
              </w:rPr>
              <w:t>ی</w:t>
            </w:r>
            <w:r w:rsidRPr="0026175A">
              <w:rPr>
                <w:rFonts w:cs="IRANSansWeb(FaNum) Light" w:hint="eastAsia"/>
                <w:rtl/>
                <w:lang w:bidi="ar-SA"/>
              </w:rPr>
              <w:t>ره</w:t>
            </w:r>
            <w:r w:rsidRPr="0026175A">
              <w:rPr>
                <w:lang w:bidi="ar-SA"/>
              </w:rPr>
              <w:t>: πr&lt;sup&gt;2&lt;/sup&gt;&lt;/p&gt;</w:t>
            </w:r>
          </w:p>
        </w:tc>
      </w:tr>
    </w:tbl>
    <w:p w14:paraId="68DCF161" w14:textId="14E0C6F4" w:rsidR="00F9482A" w:rsidRDefault="0026175A" w:rsidP="0026175A">
      <w:pPr>
        <w:rPr>
          <w:rtl/>
          <w:lang w:bidi="ar-SA"/>
        </w:rPr>
      </w:pPr>
      <w:hyperlink r:id="rId120" w:history="1">
        <w:r w:rsidRPr="0026175A">
          <w:rPr>
            <w:rStyle w:val="Hyperlink"/>
            <w:lang w:bidi="ar-SA"/>
          </w:rPr>
          <w:t>index</w:t>
        </w:r>
      </w:hyperlink>
    </w:p>
    <w:p w14:paraId="45310F49" w14:textId="5FF7666F" w:rsidR="00647382" w:rsidRDefault="00647382" w:rsidP="00647382">
      <w:pPr>
        <w:pStyle w:val="Heading2"/>
        <w:rPr>
          <w:lang w:bidi="ar-SA"/>
        </w:rPr>
      </w:pPr>
      <w:hyperlink r:id="rId121" w:history="1">
        <w:bookmarkStart w:id="87" w:name="_Toc211464525"/>
        <w:r w:rsidRPr="0026175A">
          <w:rPr>
            <w:rStyle w:val="Hyperlink"/>
            <w:rFonts w:hint="cs"/>
            <w:rtl/>
            <w:lang w:bidi="ar-SA"/>
          </w:rPr>
          <w:t>معرفی</w:t>
        </w:r>
        <w:r w:rsidRPr="0026175A">
          <w:rPr>
            <w:rStyle w:val="Hyperlink"/>
            <w:rtl/>
            <w:lang w:bidi="ar-SA"/>
          </w:rPr>
          <w:t xml:space="preserve"> </w:t>
        </w:r>
        <w:r w:rsidRPr="0026175A">
          <w:rPr>
            <w:rStyle w:val="Hyperlink"/>
            <w:rFonts w:hint="cs"/>
            <w:rtl/>
            <w:lang w:bidi="ar-SA"/>
          </w:rPr>
          <w:t>تگ</w:t>
        </w:r>
        <w:r w:rsidRPr="0026175A">
          <w:rPr>
            <w:rStyle w:val="Hyperlink"/>
          </w:rPr>
          <w:t xml:space="preserve"> mark </w:t>
        </w:r>
        <w:r w:rsidRPr="0026175A">
          <w:rPr>
            <w:rStyle w:val="Hyperlink"/>
            <w:rFonts w:hint="cs"/>
            <w:rtl/>
            <w:lang w:bidi="ar-SA"/>
          </w:rPr>
          <w:t>و</w:t>
        </w:r>
        <w:r w:rsidRPr="0026175A">
          <w:rPr>
            <w:rStyle w:val="Hyperlink"/>
          </w:rPr>
          <w:t xml:space="preserve"> display </w:t>
        </w:r>
        <w:r w:rsidRPr="0026175A">
          <w:rPr>
            <w:rStyle w:val="Hyperlink"/>
            <w:rFonts w:hint="cs"/>
            <w:rtl/>
            <w:lang w:bidi="ar-SA"/>
          </w:rPr>
          <w:t>آن</w:t>
        </w:r>
        <w:bookmarkEnd w:id="87"/>
      </w:hyperlink>
    </w:p>
    <w:p w14:paraId="2949CA23" w14:textId="360170B8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ها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کردن متن</w:t>
      </w:r>
    </w:p>
    <w:p w14:paraId="0EDC7743" w14:textId="7C7EDBF9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معنا: نشان دادن متن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مرجع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اهم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</w:p>
    <w:p w14:paraId="3AD7FF56" w14:textId="3DB64940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175A" w14:paraId="5B70EEA9" w14:textId="77777777" w:rsidTr="0026175A">
        <w:tc>
          <w:tcPr>
            <w:tcW w:w="9350" w:type="dxa"/>
            <w:shd w:val="clear" w:color="auto" w:fill="E2EFD9" w:themeFill="accent6" w:themeFillTint="33"/>
          </w:tcPr>
          <w:p w14:paraId="4BF04416" w14:textId="59FFD11B" w:rsidR="0026175A" w:rsidRDefault="0026175A" w:rsidP="0026175A">
            <w:pPr>
              <w:pStyle w:val="code"/>
              <w:bidi w:val="0"/>
              <w:rPr>
                <w:lang w:bidi="ar-SA"/>
              </w:rPr>
            </w:pPr>
            <w:r w:rsidRPr="0026175A">
              <w:rPr>
                <w:lang w:bidi="ar-SA"/>
              </w:rPr>
              <w:t>&lt;p&gt;</w:t>
            </w:r>
            <w:r w:rsidRPr="0026175A">
              <w:rPr>
                <w:rFonts w:cs="IRANSansWeb(FaNum) Light"/>
                <w:rtl/>
                <w:lang w:bidi="ar-SA"/>
              </w:rPr>
              <w:t>لطفا</w:t>
            </w:r>
            <w:r w:rsidRPr="0026175A">
              <w:rPr>
                <w:lang w:bidi="ar-SA"/>
              </w:rPr>
              <w:t xml:space="preserve"> &lt;mark&gt;</w:t>
            </w:r>
            <w:r w:rsidRPr="0026175A">
              <w:rPr>
                <w:rFonts w:cs="IRANSansWeb(FaNum) Light"/>
                <w:rtl/>
                <w:lang w:bidi="ar-SA"/>
              </w:rPr>
              <w:t>قسمت مهم</w:t>
            </w:r>
            <w:r w:rsidRPr="0026175A">
              <w:rPr>
                <w:lang w:bidi="ar-SA"/>
              </w:rPr>
              <w:t xml:space="preserve">&lt;/mark&gt; </w:t>
            </w:r>
            <w:r w:rsidRPr="0026175A">
              <w:rPr>
                <w:rFonts w:cs="IRANSansWeb(FaNum) Light"/>
                <w:rtl/>
                <w:lang w:bidi="ar-SA"/>
              </w:rPr>
              <w:t>را بخوان</w:t>
            </w:r>
            <w:r w:rsidRPr="0026175A">
              <w:rPr>
                <w:rFonts w:cs="IRANSansWeb(FaNum) Light" w:hint="cs"/>
                <w:rtl/>
                <w:lang w:bidi="ar-SA"/>
              </w:rPr>
              <w:t>ی</w:t>
            </w:r>
            <w:r w:rsidRPr="0026175A">
              <w:rPr>
                <w:rFonts w:cs="IRANSansWeb(FaNum) Light" w:hint="eastAsia"/>
                <w:rtl/>
                <w:lang w:bidi="ar-SA"/>
              </w:rPr>
              <w:t>د</w:t>
            </w:r>
            <w:r w:rsidRPr="0026175A">
              <w:rPr>
                <w:lang w:bidi="ar-SA"/>
              </w:rPr>
              <w:t>.&lt;/p&gt;</w:t>
            </w:r>
          </w:p>
        </w:tc>
      </w:tr>
    </w:tbl>
    <w:p w14:paraId="5D45543B" w14:textId="384A0994" w:rsidR="0026175A" w:rsidRDefault="0026175A" w:rsidP="0026175A">
      <w:pPr>
        <w:rPr>
          <w:rtl/>
          <w:lang w:bidi="ar-SA"/>
        </w:rPr>
      </w:pPr>
      <w:hyperlink r:id="rId122" w:history="1">
        <w:r w:rsidRPr="0026175A">
          <w:rPr>
            <w:rStyle w:val="Hyperlink"/>
            <w:lang w:bidi="ar-SA"/>
          </w:rPr>
          <w:t>index</w:t>
        </w:r>
      </w:hyperlink>
    </w:p>
    <w:p w14:paraId="67DC0EEE" w14:textId="77777777" w:rsidR="007D4C72" w:rsidRPr="007D4C72" w:rsidRDefault="007D4C72" w:rsidP="007D4C72">
      <w:pPr>
        <w:rPr>
          <w:lang w:bidi="ar-SA"/>
        </w:rPr>
      </w:pPr>
    </w:p>
    <w:p w14:paraId="06243545" w14:textId="092A1CC2" w:rsidR="00647382" w:rsidRDefault="00647382" w:rsidP="00647382">
      <w:pPr>
        <w:pStyle w:val="Heading2"/>
        <w:rPr>
          <w:lang w:bidi="ar-SA"/>
        </w:rPr>
      </w:pPr>
      <w:bookmarkStart w:id="88" w:name="_Toc211464526"/>
      <w:r w:rsidRPr="00647382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647382">
        <w:rPr>
          <w:rtl/>
          <w:lang w:bidi="ar-SA"/>
        </w:rPr>
        <w:t xml:space="preserve"> </w:t>
      </w:r>
      <w:r w:rsidRPr="00647382">
        <w:rPr>
          <w:rFonts w:hint="cs"/>
          <w:rtl/>
          <w:lang w:bidi="ar-SA"/>
        </w:rPr>
        <w:t>تگ</w:t>
      </w:r>
      <w:r w:rsidRPr="00647382">
        <w:t xml:space="preserve"> ins </w:t>
      </w:r>
      <w:r w:rsidRPr="00647382">
        <w:rPr>
          <w:rFonts w:hint="cs"/>
          <w:rtl/>
          <w:lang w:bidi="ar-SA"/>
        </w:rPr>
        <w:t>و</w:t>
      </w:r>
      <w:r w:rsidRPr="00647382">
        <w:t xml:space="preserve"> display </w:t>
      </w:r>
      <w:r w:rsidRPr="00647382">
        <w:rPr>
          <w:rFonts w:hint="cs"/>
          <w:rtl/>
          <w:lang w:bidi="ar-SA"/>
        </w:rPr>
        <w:t>آن</w:t>
      </w:r>
      <w:bookmarkEnd w:id="88"/>
    </w:p>
    <w:p w14:paraId="27539E1D" w14:textId="5BBC0FC8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نشان دادن متن اضافه شده</w:t>
      </w:r>
    </w:p>
    <w:p w14:paraId="4DE58664" w14:textId="646F60FA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lastRenderedPageBreak/>
        <w:t>- معنا: محتوا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جد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که به سند اضافه شده</w:t>
      </w:r>
    </w:p>
    <w:p w14:paraId="79618B95" w14:textId="2E5C9E7E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ظاهر 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ش‌فرض</w:t>
      </w:r>
      <w:r>
        <w:rPr>
          <w:rtl/>
          <w:lang w:bidi="ar-SA"/>
        </w:rPr>
        <w:t>: خط 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ردار</w:t>
      </w:r>
    </w:p>
    <w:p w14:paraId="2E34CA7E" w14:textId="52D16C78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9" w14:paraId="1F6656FB" w14:textId="77777777" w:rsidTr="001C3519">
        <w:tc>
          <w:tcPr>
            <w:tcW w:w="9350" w:type="dxa"/>
            <w:shd w:val="clear" w:color="auto" w:fill="E2EFD9" w:themeFill="accent6" w:themeFillTint="33"/>
          </w:tcPr>
          <w:p w14:paraId="75F05128" w14:textId="7F5D6062" w:rsidR="001C3519" w:rsidRDefault="001C3519" w:rsidP="001C3519">
            <w:pPr>
              <w:pStyle w:val="code"/>
              <w:bidi w:val="0"/>
              <w:rPr>
                <w:lang w:bidi="ar-SA"/>
              </w:rPr>
            </w:pPr>
            <w:r w:rsidRPr="001C3519">
              <w:rPr>
                <w:lang w:bidi="ar-SA"/>
              </w:rPr>
              <w:t>&lt;p&gt;</w:t>
            </w:r>
            <w:r w:rsidRPr="001C3519">
              <w:rPr>
                <w:rFonts w:cs="IRANSansWeb(FaNum) Light"/>
                <w:rtl/>
                <w:lang w:bidi="ar-SA"/>
              </w:rPr>
              <w:t>برنامه ما</w:t>
            </w:r>
            <w:r w:rsidRPr="001C3519">
              <w:rPr>
                <w:lang w:bidi="ar-SA"/>
              </w:rPr>
              <w:t>: &lt;del&gt;</w:t>
            </w:r>
            <w:r w:rsidRPr="001C3519">
              <w:rPr>
                <w:rFonts w:cs="IRANSansWeb(FaNum) Light"/>
                <w:rtl/>
                <w:lang w:bidi="ar-SA"/>
              </w:rPr>
              <w:t>پنجشنبه</w:t>
            </w:r>
            <w:r w:rsidRPr="001C3519">
              <w:rPr>
                <w:lang w:bidi="ar-SA"/>
              </w:rPr>
              <w:t>&lt;/del&gt; &lt;ins&gt;</w:t>
            </w:r>
            <w:r w:rsidRPr="001C3519">
              <w:rPr>
                <w:rFonts w:cs="IRANSansWeb(FaNum) Light"/>
                <w:rtl/>
                <w:lang w:bidi="ar-SA"/>
              </w:rPr>
              <w:t>جمعه</w:t>
            </w:r>
            <w:r w:rsidRPr="001C3519">
              <w:rPr>
                <w:lang w:bidi="ar-SA"/>
              </w:rPr>
              <w:t xml:space="preserve">&lt;/ins&gt; </w:t>
            </w:r>
            <w:r w:rsidRPr="001C3519">
              <w:rPr>
                <w:rFonts w:cs="IRANSansWeb(FaNum) Light"/>
                <w:rtl/>
                <w:lang w:bidi="ar-SA"/>
              </w:rPr>
              <w:t>برگزار م</w:t>
            </w:r>
            <w:r w:rsidRPr="001C3519">
              <w:rPr>
                <w:rFonts w:cs="IRANSansWeb(FaNum) Light" w:hint="cs"/>
                <w:rtl/>
                <w:lang w:bidi="ar-SA"/>
              </w:rPr>
              <w:t>ی‌</w:t>
            </w:r>
            <w:r w:rsidRPr="001C3519">
              <w:rPr>
                <w:rFonts w:cs="IRANSansWeb(FaNum) Light" w:hint="eastAsia"/>
                <w:rtl/>
                <w:lang w:bidi="ar-SA"/>
              </w:rPr>
              <w:t>شود</w:t>
            </w:r>
            <w:r w:rsidRPr="001C3519">
              <w:rPr>
                <w:lang w:bidi="ar-SA"/>
              </w:rPr>
              <w:t>.&lt;/p&gt;</w:t>
            </w:r>
          </w:p>
        </w:tc>
      </w:tr>
    </w:tbl>
    <w:p w14:paraId="3BD5875B" w14:textId="77777777" w:rsidR="007D4C72" w:rsidRPr="007D4C72" w:rsidRDefault="007D4C72" w:rsidP="007D4C72">
      <w:pPr>
        <w:rPr>
          <w:lang w:bidi="ar-SA"/>
        </w:rPr>
      </w:pPr>
    </w:p>
    <w:p w14:paraId="361C5210" w14:textId="593E107A" w:rsidR="00647382" w:rsidRDefault="00647382" w:rsidP="00647382">
      <w:pPr>
        <w:pStyle w:val="Heading2"/>
        <w:rPr>
          <w:lang w:bidi="ar-SA"/>
        </w:rPr>
      </w:pPr>
      <w:bookmarkStart w:id="89" w:name="_Toc211464527"/>
      <w:r w:rsidRPr="00647382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647382">
        <w:rPr>
          <w:rtl/>
          <w:lang w:bidi="ar-SA"/>
        </w:rPr>
        <w:t xml:space="preserve"> </w:t>
      </w:r>
      <w:r w:rsidRPr="00647382">
        <w:rPr>
          <w:rFonts w:hint="cs"/>
          <w:rtl/>
          <w:lang w:bidi="ar-SA"/>
        </w:rPr>
        <w:t>تگ</w:t>
      </w:r>
      <w:r w:rsidRPr="00647382">
        <w:t xml:space="preserve"> del </w:t>
      </w:r>
      <w:r w:rsidRPr="00647382">
        <w:rPr>
          <w:rFonts w:hint="cs"/>
          <w:rtl/>
          <w:lang w:bidi="ar-SA"/>
        </w:rPr>
        <w:t>و</w:t>
      </w:r>
      <w:r w:rsidRPr="00647382">
        <w:t xml:space="preserve"> display </w:t>
      </w:r>
      <w:r w:rsidRPr="00647382">
        <w:rPr>
          <w:rFonts w:hint="cs"/>
          <w:rtl/>
          <w:lang w:bidi="ar-SA"/>
        </w:rPr>
        <w:t>آن</w:t>
      </w:r>
      <w:bookmarkEnd w:id="89"/>
    </w:p>
    <w:p w14:paraId="14DEEDC9" w14:textId="40575FD2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نشان دادن متن حذف شده</w:t>
      </w:r>
    </w:p>
    <w:p w14:paraId="4754F204" w14:textId="72B87FD1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معنا: محتوا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که از سند حذف شده</w:t>
      </w:r>
    </w:p>
    <w:p w14:paraId="20D54D8F" w14:textId="155B62BE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ظاهر 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ش‌فرض</w:t>
      </w:r>
      <w:r>
        <w:rPr>
          <w:rtl/>
          <w:lang w:bidi="ar-SA"/>
        </w:rPr>
        <w:t>: خط خورده</w:t>
      </w:r>
    </w:p>
    <w:p w14:paraId="320D3314" w14:textId="703E0817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9" w14:paraId="3A45A7F0" w14:textId="77777777" w:rsidTr="001C3519">
        <w:tc>
          <w:tcPr>
            <w:tcW w:w="9350" w:type="dxa"/>
            <w:shd w:val="clear" w:color="auto" w:fill="E2EFD9" w:themeFill="accent6" w:themeFillTint="33"/>
          </w:tcPr>
          <w:p w14:paraId="2A592DFA" w14:textId="36A2DD84" w:rsidR="001C3519" w:rsidRDefault="001C3519" w:rsidP="001C3519">
            <w:pPr>
              <w:pStyle w:val="code"/>
              <w:bidi w:val="0"/>
              <w:rPr>
                <w:lang w:bidi="ar-SA"/>
              </w:rPr>
            </w:pPr>
            <w:r w:rsidRPr="001C3519">
              <w:rPr>
                <w:lang w:bidi="ar-SA"/>
              </w:rPr>
              <w:t>&lt;p&gt;</w:t>
            </w:r>
            <w:r w:rsidRPr="001C3519">
              <w:rPr>
                <w:rFonts w:cs="IRANSansWeb(FaNum) Light"/>
                <w:rtl/>
                <w:lang w:bidi="ar-SA"/>
              </w:rPr>
              <w:t>ق</w:t>
            </w:r>
            <w:r w:rsidRPr="001C3519">
              <w:rPr>
                <w:rFonts w:cs="IRANSansWeb(FaNum) Light" w:hint="cs"/>
                <w:rtl/>
                <w:lang w:bidi="ar-SA"/>
              </w:rPr>
              <w:t>ی</w:t>
            </w:r>
            <w:r w:rsidRPr="001C3519">
              <w:rPr>
                <w:rFonts w:cs="IRANSansWeb(FaNum) Light" w:hint="eastAsia"/>
                <w:rtl/>
                <w:lang w:bidi="ar-SA"/>
              </w:rPr>
              <w:t>مت</w:t>
            </w:r>
            <w:r w:rsidRPr="001C3519">
              <w:rPr>
                <w:lang w:bidi="ar-SA"/>
              </w:rPr>
              <w:t>: &lt;del&gt;</w:t>
            </w:r>
            <w:r w:rsidRPr="001C3519">
              <w:rPr>
                <w:rFonts w:cs="IRANSansWeb(FaNum) Light"/>
                <w:rtl/>
              </w:rPr>
              <w:t>۲۰۰,۰۰۰</w:t>
            </w:r>
            <w:r w:rsidRPr="001C3519">
              <w:rPr>
                <w:lang w:bidi="ar-SA"/>
              </w:rPr>
              <w:t xml:space="preserve">&lt;/del&gt; </w:t>
            </w:r>
            <w:r w:rsidRPr="001C3519">
              <w:rPr>
                <w:rFonts w:cs="IRANSansWeb(FaNum) Light"/>
                <w:rtl/>
              </w:rPr>
              <w:t>۱۵۰,۰۰۰</w:t>
            </w:r>
            <w:r w:rsidRPr="001C3519">
              <w:rPr>
                <w:lang w:bidi="ar-SA"/>
              </w:rPr>
              <w:t xml:space="preserve"> </w:t>
            </w:r>
            <w:r w:rsidRPr="001C3519">
              <w:rPr>
                <w:rFonts w:cs="IRANSansWeb(FaNum) Light"/>
                <w:rtl/>
                <w:lang w:bidi="ar-SA"/>
              </w:rPr>
              <w:t>تومان</w:t>
            </w:r>
            <w:r w:rsidRPr="001C3519">
              <w:rPr>
                <w:lang w:bidi="ar-SA"/>
              </w:rPr>
              <w:t>&lt;/p&gt;</w:t>
            </w:r>
          </w:p>
        </w:tc>
      </w:tr>
    </w:tbl>
    <w:p w14:paraId="449DE28A" w14:textId="77777777" w:rsidR="001C3519" w:rsidRDefault="001C3519" w:rsidP="001C3519">
      <w:pPr>
        <w:bidi w:val="0"/>
        <w:rPr>
          <w:rtl/>
          <w:lang w:bidi="ar-SA"/>
        </w:rPr>
      </w:pPr>
    </w:p>
    <w:p w14:paraId="7784F9EA" w14:textId="0205FEC0" w:rsidR="00647382" w:rsidRDefault="00647382" w:rsidP="00647382">
      <w:pPr>
        <w:pStyle w:val="Heading2"/>
        <w:rPr>
          <w:lang w:bidi="ar-SA"/>
        </w:rPr>
      </w:pPr>
      <w:hyperlink r:id="rId123" w:history="1">
        <w:bookmarkStart w:id="90" w:name="_Toc211464528"/>
        <w:r w:rsidRPr="001C3519">
          <w:rPr>
            <w:rStyle w:val="Hyperlink"/>
            <w:rFonts w:hint="cs"/>
            <w:rtl/>
            <w:lang w:bidi="ar-SA"/>
          </w:rPr>
          <w:t>معرفی</w:t>
        </w:r>
        <w:r w:rsidRPr="001C3519">
          <w:rPr>
            <w:rStyle w:val="Hyperlink"/>
            <w:rtl/>
            <w:lang w:bidi="ar-SA"/>
          </w:rPr>
          <w:t xml:space="preserve"> </w:t>
        </w:r>
        <w:r w:rsidRPr="001C3519">
          <w:rPr>
            <w:rStyle w:val="Hyperlink"/>
            <w:rFonts w:hint="cs"/>
            <w:rtl/>
            <w:lang w:bidi="ar-SA"/>
          </w:rPr>
          <w:t>تگ</w:t>
        </w:r>
        <w:r w:rsidRPr="001C3519">
          <w:rPr>
            <w:rStyle w:val="Hyperlink"/>
          </w:rPr>
          <w:t xml:space="preserve"> br </w:t>
        </w:r>
        <w:r w:rsidRPr="001C3519">
          <w:rPr>
            <w:rStyle w:val="Hyperlink"/>
            <w:rFonts w:hint="cs"/>
            <w:rtl/>
            <w:lang w:bidi="ar-SA"/>
          </w:rPr>
          <w:t>و</w:t>
        </w:r>
        <w:r w:rsidRPr="001C3519">
          <w:rPr>
            <w:rStyle w:val="Hyperlink"/>
          </w:rPr>
          <w:t xml:space="preserve"> display </w:t>
        </w:r>
        <w:r w:rsidRPr="001C3519">
          <w:rPr>
            <w:rStyle w:val="Hyperlink"/>
            <w:rFonts w:hint="cs"/>
            <w:rtl/>
            <w:lang w:bidi="ar-SA"/>
          </w:rPr>
          <w:t>آن</w:t>
        </w:r>
        <w:bookmarkEnd w:id="90"/>
      </w:hyperlink>
    </w:p>
    <w:p w14:paraId="669C660F" w14:textId="7A0DBC33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خط جد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بدون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پاراگراف جد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19043261" w14:textId="3B1CCFB8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نوع: تگ تک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(</w:t>
      </w:r>
      <w:r>
        <w:rPr>
          <w:lang w:bidi="ar-SA"/>
        </w:rPr>
        <w:t>Self-closing</w:t>
      </w:r>
      <w:r>
        <w:rPr>
          <w:rtl/>
          <w:lang w:bidi="ar-SA"/>
        </w:rPr>
        <w:t>)</w:t>
      </w:r>
    </w:p>
    <w:p w14:paraId="510D806A" w14:textId="15B4EC41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9" w14:paraId="05B5AFFD" w14:textId="77777777" w:rsidTr="001C3519">
        <w:tc>
          <w:tcPr>
            <w:tcW w:w="9350" w:type="dxa"/>
            <w:shd w:val="clear" w:color="auto" w:fill="E2EFD9" w:themeFill="accent6" w:themeFillTint="33"/>
          </w:tcPr>
          <w:p w14:paraId="68119608" w14:textId="72876AC2" w:rsidR="001C3519" w:rsidRDefault="001C3519" w:rsidP="001C3519">
            <w:pPr>
              <w:pStyle w:val="code"/>
              <w:bidi w:val="0"/>
              <w:rPr>
                <w:lang w:bidi="ar-SA"/>
              </w:rPr>
            </w:pPr>
            <w:r w:rsidRPr="001C3519">
              <w:rPr>
                <w:lang w:bidi="ar-SA"/>
              </w:rPr>
              <w:t>&lt;p&gt;</w:t>
            </w:r>
            <w:r w:rsidRPr="001C3519">
              <w:rPr>
                <w:rtl/>
                <w:lang w:bidi="ar-SA"/>
              </w:rPr>
              <w:t>نام: عل</w:t>
            </w:r>
            <w:r w:rsidRPr="001C3519">
              <w:rPr>
                <w:rFonts w:hint="cs"/>
                <w:rtl/>
                <w:lang w:bidi="ar-SA"/>
              </w:rPr>
              <w:t>ی</w:t>
            </w:r>
            <w:r w:rsidRPr="001C3519">
              <w:rPr>
                <w:lang w:bidi="ar-SA"/>
              </w:rPr>
              <w:t>&lt;br&gt;</w:t>
            </w:r>
            <w:r w:rsidRPr="001C3519">
              <w:rPr>
                <w:rtl/>
                <w:lang w:bidi="ar-SA"/>
              </w:rPr>
              <w:t xml:space="preserve">سن: </w:t>
            </w:r>
            <w:r w:rsidRPr="001C3519">
              <w:rPr>
                <w:rtl/>
              </w:rPr>
              <w:t>۲۵</w:t>
            </w:r>
            <w:r w:rsidRPr="001C3519">
              <w:rPr>
                <w:lang w:bidi="ar-SA"/>
              </w:rPr>
              <w:t>&lt;br&gt;</w:t>
            </w:r>
            <w:r w:rsidRPr="001C3519">
              <w:rPr>
                <w:rtl/>
                <w:lang w:bidi="ar-SA"/>
              </w:rPr>
              <w:t>شهر: تهران</w:t>
            </w:r>
            <w:r w:rsidRPr="001C3519">
              <w:rPr>
                <w:lang w:bidi="ar-SA"/>
              </w:rPr>
              <w:t>&lt;/p&gt;</w:t>
            </w:r>
          </w:p>
        </w:tc>
      </w:tr>
    </w:tbl>
    <w:p w14:paraId="622024A9" w14:textId="77777777" w:rsidR="001C3519" w:rsidRDefault="001C3519" w:rsidP="00647382">
      <w:pPr>
        <w:pStyle w:val="Heading2"/>
        <w:rPr>
          <w:lang w:bidi="ar-SA"/>
        </w:rPr>
      </w:pPr>
    </w:p>
    <w:p w14:paraId="43747880" w14:textId="30CC0218" w:rsidR="00647382" w:rsidRDefault="00647382" w:rsidP="00647382">
      <w:pPr>
        <w:pStyle w:val="Heading2"/>
        <w:rPr>
          <w:lang w:bidi="ar-SA"/>
        </w:rPr>
      </w:pPr>
      <w:hyperlink r:id="rId124" w:history="1">
        <w:bookmarkStart w:id="91" w:name="_Toc211464529"/>
        <w:r w:rsidRPr="001C3519">
          <w:rPr>
            <w:rStyle w:val="Hyperlink"/>
            <w:rFonts w:hint="cs"/>
            <w:rtl/>
            <w:lang w:bidi="ar-SA"/>
          </w:rPr>
          <w:t>معرفی</w:t>
        </w:r>
        <w:r w:rsidRPr="001C3519">
          <w:rPr>
            <w:rStyle w:val="Hyperlink"/>
            <w:rtl/>
            <w:lang w:bidi="ar-SA"/>
          </w:rPr>
          <w:t xml:space="preserve"> </w:t>
        </w:r>
        <w:r w:rsidRPr="001C3519">
          <w:rPr>
            <w:rStyle w:val="Hyperlink"/>
            <w:rFonts w:hint="cs"/>
            <w:rtl/>
            <w:lang w:bidi="ar-SA"/>
          </w:rPr>
          <w:t>تگ</w:t>
        </w:r>
        <w:r w:rsidRPr="001C3519">
          <w:rPr>
            <w:rStyle w:val="Hyperlink"/>
          </w:rPr>
          <w:t xml:space="preserve"> div </w:t>
        </w:r>
        <w:r w:rsidRPr="001C3519">
          <w:rPr>
            <w:rStyle w:val="Hyperlink"/>
            <w:rFonts w:hint="cs"/>
            <w:rtl/>
            <w:lang w:bidi="ar-SA"/>
          </w:rPr>
          <w:t>و</w:t>
        </w:r>
        <w:r w:rsidRPr="001C3519">
          <w:rPr>
            <w:rStyle w:val="Hyperlink"/>
          </w:rPr>
          <w:t xml:space="preserve"> display </w:t>
        </w:r>
        <w:r w:rsidRPr="001C3519">
          <w:rPr>
            <w:rStyle w:val="Hyperlink"/>
            <w:rFonts w:hint="cs"/>
            <w:rtl/>
            <w:lang w:bidi="ar-SA"/>
          </w:rPr>
          <w:t>آن</w:t>
        </w:r>
        <w:bookmarkEnd w:id="91"/>
      </w:hyperlink>
    </w:p>
    <w:p w14:paraId="0651DBA3" w14:textId="1BDEABCD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نگهدارنده عموم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گروه‌بند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عناصر</w:t>
      </w:r>
    </w:p>
    <w:p w14:paraId="0D63B623" w14:textId="4725DB5D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نوع: بلوک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(</w:t>
      </w:r>
      <w:r>
        <w:rPr>
          <w:lang w:bidi="ar-SA"/>
        </w:rPr>
        <w:t>Block</w:t>
      </w:r>
      <w:r>
        <w:rPr>
          <w:rtl/>
          <w:lang w:bidi="ar-SA"/>
        </w:rPr>
        <w:t>)</w:t>
      </w:r>
    </w:p>
    <w:p w14:paraId="454F1FDA" w14:textId="21320E67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کاربردها: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بخش‌ها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مختلف صفحه، گروه‌بند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ل‌ده</w:t>
      </w:r>
      <w:r>
        <w:rPr>
          <w:rFonts w:hint="cs"/>
          <w:rtl/>
          <w:lang w:bidi="ar-SA"/>
        </w:rPr>
        <w:t>ی</w:t>
      </w:r>
    </w:p>
    <w:p w14:paraId="0785BE73" w14:textId="1CAB461A" w:rsidR="007D4C72" w:rsidRDefault="007D4C72" w:rsidP="007D4C72">
      <w:pPr>
        <w:rPr>
          <w:lang w:bidi="ar-SA"/>
        </w:rPr>
      </w:pPr>
      <w:r>
        <w:rPr>
          <w:rtl/>
          <w:lang w:bidi="ar-SA"/>
        </w:rPr>
        <w:lastRenderedPageBreak/>
        <w:t>- مثال: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9" w14:paraId="314A1158" w14:textId="77777777" w:rsidTr="001C3519">
        <w:tc>
          <w:tcPr>
            <w:tcW w:w="9350" w:type="dxa"/>
            <w:shd w:val="clear" w:color="auto" w:fill="E2EFD9" w:themeFill="accent6" w:themeFillTint="33"/>
          </w:tcPr>
          <w:p w14:paraId="208D4C1D" w14:textId="77777777" w:rsidR="001C3519" w:rsidRPr="001C3519" w:rsidRDefault="001C3519" w:rsidP="001C3519">
            <w:pPr>
              <w:pStyle w:val="code"/>
              <w:bidi w:val="0"/>
              <w:rPr>
                <w:lang w:bidi="ar-SA"/>
              </w:rPr>
            </w:pPr>
            <w:r w:rsidRPr="001C3519">
              <w:rPr>
                <w:lang w:bidi="ar-SA"/>
              </w:rPr>
              <w:t>    &lt;div class="header"&gt;</w:t>
            </w:r>
          </w:p>
          <w:p w14:paraId="67ADB951" w14:textId="77777777" w:rsidR="001C3519" w:rsidRPr="001C3519" w:rsidRDefault="001C3519" w:rsidP="001C3519">
            <w:pPr>
              <w:pStyle w:val="code"/>
              <w:bidi w:val="0"/>
              <w:rPr>
                <w:lang w:bidi="ar-SA"/>
              </w:rPr>
            </w:pPr>
            <w:r w:rsidRPr="001C3519">
              <w:rPr>
                <w:lang w:bidi="ar-SA"/>
              </w:rPr>
              <w:t>        &lt;h1&gt;</w:t>
            </w:r>
            <w:r w:rsidRPr="001C3519">
              <w:rPr>
                <w:rtl/>
                <w:lang w:bidi="ar-SA"/>
              </w:rPr>
              <w:t>عنوان سایت</w:t>
            </w:r>
            <w:r w:rsidRPr="001C3519">
              <w:rPr>
                <w:lang w:bidi="ar-SA"/>
              </w:rPr>
              <w:t>&lt;/h1&gt;</w:t>
            </w:r>
          </w:p>
          <w:p w14:paraId="0EAB4EE4" w14:textId="77777777" w:rsidR="001C3519" w:rsidRPr="001C3519" w:rsidRDefault="001C3519" w:rsidP="001C3519">
            <w:pPr>
              <w:pStyle w:val="code"/>
              <w:bidi w:val="0"/>
              <w:rPr>
                <w:lang w:bidi="ar-SA"/>
              </w:rPr>
            </w:pPr>
            <w:r w:rsidRPr="001C3519">
              <w:rPr>
                <w:lang w:bidi="ar-SA"/>
              </w:rPr>
              <w:t>        &lt;nav&gt;</w:t>
            </w:r>
            <w:r w:rsidRPr="001C3519">
              <w:rPr>
                <w:rtl/>
                <w:lang w:bidi="ar-SA"/>
              </w:rPr>
              <w:t>منوی</w:t>
            </w:r>
            <w:r w:rsidRPr="001C3519">
              <w:rPr>
                <w:lang w:bidi="ar-SA"/>
              </w:rPr>
              <w:t>&lt;/nav&gt;</w:t>
            </w:r>
          </w:p>
          <w:p w14:paraId="0D0FC6CB" w14:textId="5C005DE8" w:rsidR="001C3519" w:rsidRDefault="001C3519" w:rsidP="001C3519">
            <w:pPr>
              <w:pStyle w:val="code"/>
              <w:bidi w:val="0"/>
              <w:rPr>
                <w:rtl/>
                <w:lang w:bidi="ar-SA"/>
              </w:rPr>
            </w:pPr>
            <w:r w:rsidRPr="001C3519">
              <w:rPr>
                <w:lang w:bidi="ar-SA"/>
              </w:rPr>
              <w:t>    &lt;/div&gt;</w:t>
            </w:r>
          </w:p>
        </w:tc>
      </w:tr>
    </w:tbl>
    <w:p w14:paraId="3D0118AD" w14:textId="6F700D1F" w:rsidR="001C3519" w:rsidRDefault="001C3519" w:rsidP="001C3519">
      <w:pPr>
        <w:pStyle w:val="code"/>
        <w:rPr>
          <w:lang w:bidi="ar-SA"/>
        </w:rPr>
      </w:pPr>
      <w:hyperlink r:id="rId125" w:history="1">
        <w:r w:rsidRPr="001C3519">
          <w:rPr>
            <w:rStyle w:val="Hyperlink"/>
            <w:lang w:bidi="ar-SA"/>
          </w:rPr>
          <w:t>index</w:t>
        </w:r>
      </w:hyperlink>
    </w:p>
    <w:p w14:paraId="4AF48F89" w14:textId="77777777" w:rsidR="001C3519" w:rsidRDefault="001C3519" w:rsidP="001C3519">
      <w:pPr>
        <w:rPr>
          <w:lang w:bidi="ar-SA"/>
        </w:rPr>
      </w:pPr>
    </w:p>
    <w:p w14:paraId="1983BC0D" w14:textId="64113453" w:rsidR="000243B0" w:rsidRDefault="00647382" w:rsidP="00647382">
      <w:pPr>
        <w:pStyle w:val="Heading2"/>
        <w:rPr>
          <w:lang w:bidi="ar-SA"/>
        </w:rPr>
      </w:pPr>
      <w:hyperlink r:id="rId126" w:history="1">
        <w:bookmarkStart w:id="92" w:name="_Toc211464530"/>
        <w:r w:rsidRPr="001308B0">
          <w:rPr>
            <w:rStyle w:val="Hyperlink"/>
            <w:rFonts w:hint="cs"/>
            <w:rtl/>
            <w:lang w:bidi="ar-SA"/>
          </w:rPr>
          <w:t>معرفی</w:t>
        </w:r>
        <w:r w:rsidRPr="001308B0">
          <w:rPr>
            <w:rStyle w:val="Hyperlink"/>
            <w:rtl/>
            <w:lang w:bidi="ar-SA"/>
          </w:rPr>
          <w:t xml:space="preserve"> </w:t>
        </w:r>
        <w:r w:rsidRPr="001308B0">
          <w:rPr>
            <w:rStyle w:val="Hyperlink"/>
            <w:rFonts w:hint="cs"/>
            <w:rtl/>
            <w:lang w:bidi="ar-SA"/>
          </w:rPr>
          <w:t>تگ</w:t>
        </w:r>
        <w:r w:rsidRPr="001308B0">
          <w:rPr>
            <w:rStyle w:val="Hyperlink"/>
          </w:rPr>
          <w:t xml:space="preserve"> span </w:t>
        </w:r>
        <w:r w:rsidRPr="001308B0">
          <w:rPr>
            <w:rStyle w:val="Hyperlink"/>
            <w:rFonts w:hint="cs"/>
            <w:rtl/>
            <w:lang w:bidi="ar-SA"/>
          </w:rPr>
          <w:t>و</w:t>
        </w:r>
        <w:r w:rsidRPr="001308B0">
          <w:rPr>
            <w:rStyle w:val="Hyperlink"/>
          </w:rPr>
          <w:t xml:space="preserve"> display </w:t>
        </w:r>
        <w:r w:rsidRPr="001308B0">
          <w:rPr>
            <w:rStyle w:val="Hyperlink"/>
            <w:rFonts w:hint="cs"/>
            <w:rtl/>
            <w:lang w:bidi="ar-SA"/>
          </w:rPr>
          <w:t>آن</w:t>
        </w:r>
        <w:bookmarkEnd w:id="92"/>
      </w:hyperlink>
    </w:p>
    <w:p w14:paraId="773C24D3" w14:textId="0EEC6ED7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نگهدارنده عموم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بخش‌ها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درون خط</w:t>
      </w:r>
      <w:r>
        <w:rPr>
          <w:rFonts w:hint="cs"/>
          <w:rtl/>
          <w:lang w:bidi="ar-SA"/>
        </w:rPr>
        <w:t>ی</w:t>
      </w:r>
    </w:p>
    <w:p w14:paraId="595DAECF" w14:textId="7CCFDB8E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نوع: درون‌خط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(</w:t>
      </w:r>
      <w:r>
        <w:rPr>
          <w:lang w:bidi="ar-SA"/>
        </w:rPr>
        <w:t>Inline</w:t>
      </w:r>
      <w:r>
        <w:rPr>
          <w:rtl/>
          <w:lang w:bidi="ar-SA"/>
        </w:rPr>
        <w:t>)</w:t>
      </w:r>
    </w:p>
    <w:p w14:paraId="7A081449" w14:textId="65E296F0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کاربردها: استا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ل‌ده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به بخش‌ها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کوچک متن</w:t>
      </w:r>
    </w:p>
    <w:p w14:paraId="22FF339A" w14:textId="70554498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08B0" w14:paraId="6B7A0439" w14:textId="77777777" w:rsidTr="001308B0">
        <w:tc>
          <w:tcPr>
            <w:tcW w:w="9350" w:type="dxa"/>
            <w:shd w:val="clear" w:color="auto" w:fill="E2EFD9" w:themeFill="accent6" w:themeFillTint="33"/>
          </w:tcPr>
          <w:p w14:paraId="440E164B" w14:textId="636EAC56" w:rsidR="001308B0" w:rsidRDefault="001308B0" w:rsidP="001308B0">
            <w:pPr>
              <w:pStyle w:val="code"/>
              <w:bidi w:val="0"/>
              <w:rPr>
                <w:lang w:bidi="ar-SA"/>
              </w:rPr>
            </w:pPr>
            <w:r w:rsidRPr="001308B0">
              <w:rPr>
                <w:lang w:bidi="ar-SA"/>
              </w:rPr>
              <w:t>&lt;p&gt;</w:t>
            </w:r>
            <w:r w:rsidRPr="001308B0">
              <w:rPr>
                <w:rFonts w:cs="IRANSansWeb(FaNum) Light"/>
                <w:rtl/>
                <w:lang w:bidi="ar-SA"/>
              </w:rPr>
              <w:t>ا</w:t>
            </w:r>
            <w:r w:rsidRPr="001308B0">
              <w:rPr>
                <w:rFonts w:cs="IRANSansWeb(FaNum) Light" w:hint="cs"/>
                <w:rtl/>
                <w:lang w:bidi="ar-SA"/>
              </w:rPr>
              <w:t>ی</w:t>
            </w:r>
            <w:r w:rsidRPr="001308B0">
              <w:rPr>
                <w:rFonts w:cs="IRANSansWeb(FaNum) Light" w:hint="eastAsia"/>
                <w:rtl/>
                <w:lang w:bidi="ar-SA"/>
              </w:rPr>
              <w:t>ن</w:t>
            </w:r>
            <w:r w:rsidRPr="001308B0">
              <w:rPr>
                <w:rFonts w:cs="IRANSansWeb(FaNum) Light"/>
                <w:rtl/>
                <w:lang w:bidi="ar-SA"/>
              </w:rPr>
              <w:t xml:space="preserve"> </w:t>
            </w:r>
            <w:r w:rsidRPr="001308B0">
              <w:rPr>
                <w:rFonts w:cs="IRANSansWeb(FaNum) Light" w:hint="cs"/>
                <w:rtl/>
                <w:lang w:bidi="ar-SA"/>
              </w:rPr>
              <w:t>ی</w:t>
            </w:r>
            <w:r w:rsidRPr="001308B0">
              <w:rPr>
                <w:rFonts w:cs="IRANSansWeb(FaNum) Light" w:hint="eastAsia"/>
                <w:rtl/>
                <w:lang w:bidi="ar-SA"/>
              </w:rPr>
              <w:t>ک</w:t>
            </w:r>
            <w:r w:rsidRPr="001308B0">
              <w:rPr>
                <w:lang w:bidi="ar-SA"/>
              </w:rPr>
              <w:t xml:space="preserve"> &lt;span class="highlight"&gt;</w:t>
            </w:r>
            <w:r w:rsidRPr="001308B0">
              <w:rPr>
                <w:rFonts w:cs="IRANSansWeb(FaNum) Light"/>
                <w:rtl/>
                <w:lang w:bidi="ar-SA"/>
              </w:rPr>
              <w:t>متن و</w:t>
            </w:r>
            <w:r w:rsidRPr="001308B0">
              <w:rPr>
                <w:rFonts w:cs="IRANSansWeb(FaNum) Light" w:hint="cs"/>
                <w:rtl/>
                <w:lang w:bidi="ar-SA"/>
              </w:rPr>
              <w:t>ی</w:t>
            </w:r>
            <w:r w:rsidRPr="001308B0">
              <w:rPr>
                <w:rFonts w:cs="IRANSansWeb(FaNum) Light" w:hint="eastAsia"/>
                <w:rtl/>
                <w:lang w:bidi="ar-SA"/>
              </w:rPr>
              <w:t>ژه</w:t>
            </w:r>
            <w:r w:rsidRPr="001308B0">
              <w:rPr>
                <w:lang w:bidi="ar-SA"/>
              </w:rPr>
              <w:t xml:space="preserve">&lt;/span&gt; </w:t>
            </w:r>
            <w:r w:rsidRPr="001308B0">
              <w:rPr>
                <w:rFonts w:cs="IRANSansWeb(FaNum) Light"/>
                <w:rtl/>
                <w:lang w:bidi="ar-SA"/>
              </w:rPr>
              <w:t>است</w:t>
            </w:r>
            <w:r w:rsidRPr="001308B0">
              <w:rPr>
                <w:lang w:bidi="ar-SA"/>
              </w:rPr>
              <w:t>.&lt;/p&gt;</w:t>
            </w:r>
          </w:p>
        </w:tc>
      </w:tr>
    </w:tbl>
    <w:p w14:paraId="4A961BF7" w14:textId="33C38F2C" w:rsidR="001308B0" w:rsidRDefault="008D33EF" w:rsidP="00C474CD">
      <w:pPr>
        <w:rPr>
          <w:lang w:bidi="ar-SA"/>
        </w:rPr>
      </w:pPr>
      <w:hyperlink r:id="rId127" w:history="1">
        <w:r w:rsidRPr="008D33EF">
          <w:rPr>
            <w:rStyle w:val="Hyperlink"/>
            <w:lang w:bidi="ar-SA"/>
          </w:rPr>
          <w:t>span</w:t>
        </w:r>
      </w:hyperlink>
    </w:p>
    <w:p w14:paraId="092820D2" w14:textId="3D75E573" w:rsidR="00784CA5" w:rsidRDefault="00784CA5" w:rsidP="00784CA5">
      <w:pPr>
        <w:pStyle w:val="Heading2"/>
        <w:rPr>
          <w:lang w:bidi="ar-SA"/>
        </w:rPr>
      </w:pPr>
      <w:hyperlink r:id="rId128" w:history="1">
        <w:bookmarkStart w:id="93" w:name="_Toc211464531"/>
        <w:r w:rsidRPr="00BC7CAD">
          <w:rPr>
            <w:rStyle w:val="Hyperlink"/>
            <w:rtl/>
            <w:lang w:bidi="ar-SA"/>
          </w:rPr>
          <w:t xml:space="preserve">معرفی </w:t>
        </w:r>
        <w:r w:rsidRPr="00BC7CAD">
          <w:rPr>
            <w:rStyle w:val="Hyperlink"/>
            <w:lang w:bidi="ar-SA"/>
          </w:rPr>
          <w:t>id</w:t>
        </w:r>
        <w:r w:rsidRPr="00BC7CAD">
          <w:rPr>
            <w:rStyle w:val="Hyperlink"/>
            <w:rtl/>
            <w:lang w:bidi="ar-SA"/>
          </w:rPr>
          <w:t xml:space="preserve"> و </w:t>
        </w:r>
        <w:r w:rsidRPr="00BC7CAD">
          <w:rPr>
            <w:rStyle w:val="Hyperlink"/>
            <w:lang w:bidi="ar-SA"/>
          </w:rPr>
          <w:t>class</w:t>
        </w:r>
        <w:r w:rsidRPr="00BC7CAD">
          <w:rPr>
            <w:rStyle w:val="Hyperlink"/>
            <w:rtl/>
            <w:lang w:bidi="ar-SA"/>
          </w:rPr>
          <w:t xml:space="preserve"> و بررسی تفاوت آن ها</w:t>
        </w:r>
        <w:bookmarkEnd w:id="93"/>
      </w:hyperlink>
    </w:p>
    <w:p w14:paraId="340D0C19" w14:textId="303D149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1. معرف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ID</w:t>
      </w:r>
      <w:r>
        <w:rPr>
          <w:rtl/>
          <w:lang w:bidi="ar-SA"/>
        </w:rPr>
        <w:t xml:space="preserve"> و </w:t>
      </w:r>
      <w:r>
        <w:rPr>
          <w:lang w:bidi="ar-SA"/>
        </w:rPr>
        <w:t>Class</w:t>
      </w:r>
      <w:r>
        <w:rPr>
          <w:rtl/>
          <w:lang w:bidi="ar-SA"/>
        </w:rPr>
        <w:t xml:space="preserve"> در </w:t>
      </w:r>
      <w:r>
        <w:rPr>
          <w:lang w:bidi="ar-SA"/>
        </w:rPr>
        <w:t>HTML</w:t>
      </w:r>
    </w:p>
    <w:p w14:paraId="59918289" w14:textId="6715DBBB" w:rsidR="00BC7CAD" w:rsidRDefault="00BC7CAD" w:rsidP="00BC7CAD">
      <w:pPr>
        <w:rPr>
          <w:rtl/>
          <w:lang w:bidi="ar-SA"/>
        </w:rPr>
      </w:pPr>
      <w:r>
        <w:rPr>
          <w:lang w:bidi="ar-SA"/>
        </w:rPr>
        <w:t>ID</w:t>
      </w:r>
      <w:r>
        <w:rPr>
          <w:rtl/>
          <w:lang w:bidi="ar-SA"/>
        </w:rPr>
        <w:t xml:space="preserve"> (شناسه)</w:t>
      </w:r>
    </w:p>
    <w:p w14:paraId="3E49B10A" w14:textId="06E6A27D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- مشخصه منحصربفرد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المان </w:t>
      </w:r>
      <w:r>
        <w:rPr>
          <w:lang w:bidi="ar-SA"/>
        </w:rPr>
        <w:t>HTML</w:t>
      </w:r>
    </w:p>
    <w:p w14:paraId="2C199C5C" w14:textId="2CCB531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 xml:space="preserve">- فقط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بار در هر صفحه قابل استفاده است</w:t>
      </w:r>
    </w:p>
    <w:p w14:paraId="6D903316" w14:textId="7777777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 xml:space="preserve">- با `#` در </w:t>
      </w:r>
      <w:r>
        <w:rPr>
          <w:lang w:bidi="ar-SA"/>
        </w:rPr>
        <w:t>CSS</w:t>
      </w:r>
      <w:r>
        <w:rPr>
          <w:rtl/>
          <w:lang w:bidi="ar-SA"/>
        </w:rPr>
        <w:t xml:space="preserve"> و </w:t>
      </w:r>
      <w:r>
        <w:rPr>
          <w:lang w:bidi="ar-SA"/>
        </w:rPr>
        <w:t>JavaScript</w:t>
      </w:r>
      <w:r>
        <w:rPr>
          <w:rtl/>
          <w:lang w:bidi="ar-SA"/>
        </w:rPr>
        <w:t xml:space="preserve"> شناسا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7CAD" w14:paraId="6F69E0C6" w14:textId="77777777" w:rsidTr="00BC7CAD">
        <w:tc>
          <w:tcPr>
            <w:tcW w:w="9350" w:type="dxa"/>
          </w:tcPr>
          <w:p w14:paraId="573E96A0" w14:textId="77777777" w:rsidR="00BC7CAD" w:rsidRDefault="00BC7CAD" w:rsidP="00BC7CA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&lt;div id="header"&gt;</w:t>
            </w:r>
            <w:r>
              <w:rPr>
                <w:rFonts w:cs="IRANSansWeb(FaNum) Light"/>
                <w:rtl/>
                <w:lang w:bidi="ar-SA"/>
              </w:rPr>
              <w:t>سرصفحه سا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lang w:bidi="ar-SA"/>
              </w:rPr>
              <w:t>&lt;/div&gt;</w:t>
            </w:r>
          </w:p>
          <w:p w14:paraId="46593E12" w14:textId="77777777" w:rsidR="00BC7CAD" w:rsidRDefault="00BC7CAD" w:rsidP="00BC7CA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id="main-content"&gt;</w:t>
            </w:r>
            <w:r>
              <w:rPr>
                <w:rFonts w:cs="IRANSansWeb(FaNum) Light"/>
                <w:rtl/>
                <w:lang w:bidi="ar-SA"/>
              </w:rPr>
              <w:t>محتوا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اصل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&lt;/div&gt;</w:t>
            </w:r>
          </w:p>
          <w:p w14:paraId="5FFD1CCF" w14:textId="77777777" w:rsidR="00BC7CAD" w:rsidRDefault="00BC7CAD" w:rsidP="00BC7CA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#header {</w:t>
            </w:r>
          </w:p>
          <w:p w14:paraId="0C47148F" w14:textId="77777777" w:rsidR="00BC7CAD" w:rsidRDefault="00BC7CAD" w:rsidP="00BC7CA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background-color: blue;</w:t>
            </w:r>
          </w:p>
          <w:p w14:paraId="1DEC5FE2" w14:textId="77777777" w:rsidR="00BC7CAD" w:rsidRDefault="00BC7CAD" w:rsidP="00BC7CA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color: white;</w:t>
            </w:r>
          </w:p>
          <w:p w14:paraId="6B030F2B" w14:textId="102721D8" w:rsidR="00BC7CAD" w:rsidRDefault="00BC7CAD" w:rsidP="00BC7CA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 w14:paraId="5004BFA3" w14:textId="76DB5FF5" w:rsidR="00BC7CAD" w:rsidRDefault="00BC7CAD" w:rsidP="00BC7CAD">
      <w:pPr>
        <w:rPr>
          <w:rtl/>
          <w:lang w:bidi="ar-SA"/>
        </w:rPr>
      </w:pPr>
      <w:hyperlink r:id="rId129" w:history="1">
        <w:r w:rsidRPr="00BC7CAD">
          <w:rPr>
            <w:rStyle w:val="Hyperlink"/>
            <w:lang w:bidi="ar-SA"/>
          </w:rPr>
          <w:t>index</w:t>
        </w:r>
      </w:hyperlink>
    </w:p>
    <w:p w14:paraId="4B141F09" w14:textId="32625D50" w:rsidR="00BC7CAD" w:rsidRDefault="00BC7CAD" w:rsidP="00BC7CAD">
      <w:pPr>
        <w:rPr>
          <w:rtl/>
          <w:lang w:bidi="ar-SA"/>
        </w:rPr>
      </w:pPr>
      <w:r>
        <w:rPr>
          <w:lang w:bidi="ar-SA"/>
        </w:rPr>
        <w:t>Class</w:t>
      </w:r>
      <w:r>
        <w:rPr>
          <w:rtl/>
          <w:lang w:bidi="ar-SA"/>
        </w:rPr>
        <w:t xml:space="preserve"> (کلاس)</w:t>
      </w:r>
    </w:p>
    <w:p w14:paraId="5DF76AA5" w14:textId="0CB23F30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lastRenderedPageBreak/>
        <w:t>- مشخصه قابل استفاده مجدد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چند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المان</w:t>
      </w:r>
    </w:p>
    <w:p w14:paraId="77C315A1" w14:textId="799DCC4F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-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تواند</w:t>
      </w:r>
      <w:r>
        <w:rPr>
          <w:rtl/>
          <w:lang w:bidi="ar-SA"/>
        </w:rPr>
        <w:t xml:space="preserve"> چند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بار در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صفحه استفاده شود</w:t>
      </w:r>
    </w:p>
    <w:p w14:paraId="1221AB97" w14:textId="7777777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 xml:space="preserve">- با `.` در </w:t>
      </w:r>
      <w:r>
        <w:rPr>
          <w:lang w:bidi="ar-SA"/>
        </w:rPr>
        <w:t>CSS</w:t>
      </w:r>
      <w:r>
        <w:rPr>
          <w:rtl/>
          <w:lang w:bidi="ar-SA"/>
        </w:rPr>
        <w:t xml:space="preserve"> شناسا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7CAD" w14:paraId="2A0EACC5" w14:textId="77777777" w:rsidTr="002E5D4C">
        <w:tc>
          <w:tcPr>
            <w:tcW w:w="9350" w:type="dxa"/>
            <w:shd w:val="clear" w:color="auto" w:fill="E2EFD9" w:themeFill="accent6" w:themeFillTint="33"/>
          </w:tcPr>
          <w:p w14:paraId="7B79C1D8" w14:textId="77777777" w:rsidR="00BC7CAD" w:rsidRDefault="00BC7CAD" w:rsidP="00BC7CA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&lt;div class="button"&gt;</w:t>
            </w:r>
            <w:r>
              <w:rPr>
                <w:rtl/>
                <w:lang w:bidi="ar-SA"/>
              </w:rPr>
              <w:t>دکمه 1</w:t>
            </w:r>
            <w:r>
              <w:rPr>
                <w:lang w:bidi="ar-SA"/>
              </w:rPr>
              <w:t>&lt;/div&gt;</w:t>
            </w:r>
          </w:p>
          <w:p w14:paraId="090E6CEA" w14:textId="77777777" w:rsidR="00BC7CAD" w:rsidRDefault="00BC7CAD" w:rsidP="00BC7CA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&lt;div class="button primary"&gt;</w:t>
            </w:r>
            <w:r>
              <w:rPr>
                <w:rtl/>
                <w:lang w:bidi="ar-SA"/>
              </w:rPr>
              <w:t>دکمه 2</w:t>
            </w:r>
            <w:r>
              <w:rPr>
                <w:lang w:bidi="ar-SA"/>
              </w:rPr>
              <w:t>&lt;/div&gt;</w:t>
            </w:r>
          </w:p>
          <w:p w14:paraId="0039FBBF" w14:textId="77777777" w:rsidR="00BC7CAD" w:rsidRDefault="00BC7CAD" w:rsidP="00BC7CA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&lt;span class="button"&gt;</w:t>
            </w:r>
            <w:r>
              <w:rPr>
                <w:rtl/>
                <w:lang w:bidi="ar-SA"/>
              </w:rPr>
              <w:t>دکمه 3</w:t>
            </w:r>
            <w:r>
              <w:rPr>
                <w:lang w:bidi="ar-SA"/>
              </w:rPr>
              <w:t>&lt;/span&gt;</w:t>
            </w:r>
          </w:p>
          <w:p w14:paraId="06901976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.button {</w:t>
            </w:r>
          </w:p>
          <w:p w14:paraId="612D69DB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padding: 10px;</w:t>
            </w:r>
          </w:p>
          <w:p w14:paraId="2642D3EC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border: 1px solid #ccc;</w:t>
            </w:r>
          </w:p>
          <w:p w14:paraId="6CC8C4A5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  <w:p w14:paraId="6D2CEBD2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6F5FB71F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.primary {</w:t>
            </w:r>
          </w:p>
          <w:p w14:paraId="46010664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background-color: blue;</w:t>
            </w:r>
          </w:p>
          <w:p w14:paraId="305EF3FC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color: white;</w:t>
            </w:r>
          </w:p>
          <w:p w14:paraId="0A0983B7" w14:textId="45C2D33A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 w14:paraId="30C07B20" w14:textId="77777777" w:rsidR="00BC7CAD" w:rsidRDefault="00BC7CAD" w:rsidP="00BC7CAD">
      <w:pPr>
        <w:rPr>
          <w:rtl/>
          <w:lang w:bidi="ar-SA"/>
        </w:rPr>
      </w:pPr>
    </w:p>
    <w:p w14:paraId="14FC65A5" w14:textId="7BD96082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تفاوت‌ها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اصل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ID</w:t>
      </w:r>
      <w:r>
        <w:rPr>
          <w:rtl/>
          <w:lang w:bidi="ar-SA"/>
        </w:rPr>
        <w:t xml:space="preserve"> و </w:t>
      </w:r>
      <w:r>
        <w:rPr>
          <w:lang w:bidi="ar-SA"/>
        </w:rPr>
        <w:t>Class</w:t>
      </w:r>
    </w:p>
    <w:tbl>
      <w:tblPr>
        <w:tblStyle w:val="TableGrid"/>
        <w:bidiVisual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2E5D4C" w:rsidRPr="002E5D4C" w14:paraId="59550EFA" w14:textId="77777777" w:rsidTr="002E5D4C">
        <w:trPr>
          <w:trHeight w:val="433"/>
        </w:trPr>
        <w:tc>
          <w:tcPr>
            <w:tcW w:w="3120" w:type="dxa"/>
          </w:tcPr>
          <w:p w14:paraId="2BA1FC7A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و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Fonts w:hint="eastAsia"/>
                <w:rtl/>
                <w:lang w:bidi="ar-SA"/>
              </w:rPr>
              <w:t>ژگ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005F979C" w14:textId="77777777" w:rsidR="002E5D4C" w:rsidRPr="002E5D4C" w:rsidRDefault="002E5D4C" w:rsidP="005E70AE">
            <w:pPr>
              <w:rPr>
                <w:lang w:bidi="ar-SA"/>
              </w:rPr>
            </w:pPr>
            <w:r w:rsidRPr="002E5D4C">
              <w:rPr>
                <w:rtl/>
                <w:lang w:bidi="ar-SA"/>
              </w:rPr>
              <w:t xml:space="preserve"> </w:t>
            </w:r>
            <w:r w:rsidRPr="002E5D4C">
              <w:rPr>
                <w:lang w:bidi="ar-SA"/>
              </w:rPr>
              <w:t xml:space="preserve">ID </w:t>
            </w:r>
          </w:p>
        </w:tc>
        <w:tc>
          <w:tcPr>
            <w:tcW w:w="3121" w:type="dxa"/>
          </w:tcPr>
          <w:p w14:paraId="6E47F37E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lang w:bidi="ar-SA"/>
              </w:rPr>
              <w:t xml:space="preserve"> Class</w:t>
            </w:r>
            <w:r w:rsidRPr="002E5D4C">
              <w:rPr>
                <w:rtl/>
                <w:lang w:bidi="ar-SA"/>
              </w:rPr>
              <w:t xml:space="preserve"> </w:t>
            </w:r>
          </w:p>
        </w:tc>
      </w:tr>
      <w:tr w:rsidR="002E5D4C" w:rsidRPr="002E5D4C" w14:paraId="671EE441" w14:textId="77777777" w:rsidTr="002E5D4C">
        <w:trPr>
          <w:trHeight w:val="433"/>
        </w:trPr>
        <w:tc>
          <w:tcPr>
            <w:tcW w:w="3120" w:type="dxa"/>
          </w:tcPr>
          <w:p w14:paraId="1FE74038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تعداد استفاده </w:t>
            </w:r>
          </w:p>
        </w:tc>
        <w:tc>
          <w:tcPr>
            <w:tcW w:w="3121" w:type="dxa"/>
          </w:tcPr>
          <w:p w14:paraId="05977652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Fonts w:hint="eastAsia"/>
                <w:rtl/>
                <w:lang w:bidi="ar-SA"/>
              </w:rPr>
              <w:t>ک</w:t>
            </w:r>
            <w:r w:rsidRPr="002E5D4C">
              <w:rPr>
                <w:rtl/>
                <w:lang w:bidi="ar-SA"/>
              </w:rPr>
              <w:t xml:space="preserve"> بار در صفحه </w:t>
            </w:r>
          </w:p>
        </w:tc>
        <w:tc>
          <w:tcPr>
            <w:tcW w:w="3121" w:type="dxa"/>
          </w:tcPr>
          <w:p w14:paraId="1EA2D054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چند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Fonts w:hint="eastAsia"/>
                <w:rtl/>
                <w:lang w:bidi="ar-SA"/>
              </w:rPr>
              <w:t>ن</w:t>
            </w:r>
            <w:r w:rsidRPr="002E5D4C">
              <w:rPr>
                <w:rtl/>
                <w:lang w:bidi="ar-SA"/>
              </w:rPr>
              <w:t xml:space="preserve"> بار </w:t>
            </w:r>
          </w:p>
        </w:tc>
      </w:tr>
      <w:tr w:rsidR="002E5D4C" w:rsidRPr="002E5D4C" w14:paraId="6C816FDB" w14:textId="77777777" w:rsidTr="002E5D4C">
        <w:trPr>
          <w:trHeight w:val="433"/>
        </w:trPr>
        <w:tc>
          <w:tcPr>
            <w:tcW w:w="3120" w:type="dxa"/>
          </w:tcPr>
          <w:p w14:paraId="2D20FBB5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انتخاب‌گر </w:t>
            </w:r>
            <w:r w:rsidRPr="002E5D4C">
              <w:rPr>
                <w:lang w:bidi="ar-SA"/>
              </w:rPr>
              <w:t>CSS</w:t>
            </w:r>
            <w:r w:rsidRPr="002E5D4C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65652778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`#` </w:t>
            </w:r>
          </w:p>
        </w:tc>
        <w:tc>
          <w:tcPr>
            <w:tcW w:w="3121" w:type="dxa"/>
          </w:tcPr>
          <w:p w14:paraId="74A802D4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`.` </w:t>
            </w:r>
          </w:p>
        </w:tc>
      </w:tr>
      <w:tr w:rsidR="002E5D4C" w:rsidRPr="002E5D4C" w14:paraId="56BBB92A" w14:textId="77777777" w:rsidTr="002E5D4C">
        <w:trPr>
          <w:trHeight w:val="433"/>
        </w:trPr>
        <w:tc>
          <w:tcPr>
            <w:tcW w:w="3120" w:type="dxa"/>
          </w:tcPr>
          <w:p w14:paraId="6DD42EFA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اولو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Fonts w:hint="eastAsia"/>
                <w:rtl/>
                <w:lang w:bidi="ar-SA"/>
              </w:rPr>
              <w:t>ت</w:t>
            </w:r>
            <w:r w:rsidRPr="002E5D4C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001B1C18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بالاتر </w:t>
            </w:r>
          </w:p>
        </w:tc>
        <w:tc>
          <w:tcPr>
            <w:tcW w:w="3121" w:type="dxa"/>
          </w:tcPr>
          <w:p w14:paraId="2B116E28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پا</w:t>
            </w:r>
            <w:r w:rsidRPr="002E5D4C">
              <w:rPr>
                <w:rFonts w:hint="cs"/>
                <w:rtl/>
                <w:lang w:bidi="ar-SA"/>
              </w:rPr>
              <w:t>یی</w:t>
            </w:r>
            <w:r w:rsidRPr="002E5D4C">
              <w:rPr>
                <w:rFonts w:hint="eastAsia"/>
                <w:rtl/>
                <w:lang w:bidi="ar-SA"/>
              </w:rPr>
              <w:t>ن‌تر</w:t>
            </w:r>
            <w:r w:rsidRPr="002E5D4C">
              <w:rPr>
                <w:rtl/>
                <w:lang w:bidi="ar-SA"/>
              </w:rPr>
              <w:t xml:space="preserve"> </w:t>
            </w:r>
          </w:p>
        </w:tc>
      </w:tr>
      <w:tr w:rsidR="002E5D4C" w:rsidRPr="002E5D4C" w14:paraId="4B2C6D30" w14:textId="77777777" w:rsidTr="002E5D4C">
        <w:trPr>
          <w:trHeight w:val="433"/>
        </w:trPr>
        <w:tc>
          <w:tcPr>
            <w:tcW w:w="3120" w:type="dxa"/>
          </w:tcPr>
          <w:p w14:paraId="35050F5B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</w:t>
            </w:r>
            <w:r w:rsidRPr="002E5D4C">
              <w:rPr>
                <w:lang w:bidi="ar-SA"/>
              </w:rPr>
              <w:t>JavaScript</w:t>
            </w:r>
            <w:r w:rsidRPr="002E5D4C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1E2AE470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دسترس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tl/>
                <w:lang w:bidi="ar-SA"/>
              </w:rPr>
              <w:t xml:space="preserve"> مستق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Fonts w:hint="eastAsia"/>
                <w:rtl/>
                <w:lang w:bidi="ar-SA"/>
              </w:rPr>
              <w:t>م</w:t>
            </w:r>
            <w:r w:rsidRPr="002E5D4C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6E8A5003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ن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Fonts w:hint="eastAsia"/>
                <w:rtl/>
                <w:lang w:bidi="ar-SA"/>
              </w:rPr>
              <w:t>از</w:t>
            </w:r>
            <w:r w:rsidRPr="002E5D4C">
              <w:rPr>
                <w:rtl/>
                <w:lang w:bidi="ar-SA"/>
              </w:rPr>
              <w:t xml:space="preserve"> به حلقه </w:t>
            </w:r>
          </w:p>
        </w:tc>
      </w:tr>
      <w:tr w:rsidR="002E5D4C" w:rsidRPr="002E5D4C" w14:paraId="64A67A7C" w14:textId="77777777" w:rsidTr="002E5D4C">
        <w:trPr>
          <w:trHeight w:val="433"/>
        </w:trPr>
        <w:tc>
          <w:tcPr>
            <w:tcW w:w="3120" w:type="dxa"/>
          </w:tcPr>
          <w:p w14:paraId="628179CA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هدف </w:t>
            </w:r>
          </w:p>
        </w:tc>
        <w:tc>
          <w:tcPr>
            <w:tcW w:w="3121" w:type="dxa"/>
          </w:tcPr>
          <w:p w14:paraId="1C2A12F3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المان منحصربفرد </w:t>
            </w:r>
          </w:p>
        </w:tc>
        <w:tc>
          <w:tcPr>
            <w:tcW w:w="3121" w:type="dxa"/>
          </w:tcPr>
          <w:p w14:paraId="1525C295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گروه المان‌ها </w:t>
            </w:r>
          </w:p>
        </w:tc>
      </w:tr>
    </w:tbl>
    <w:p w14:paraId="2AE915F5" w14:textId="77777777" w:rsidR="00BC7CAD" w:rsidRDefault="00BC7CAD" w:rsidP="00BC7CAD">
      <w:pPr>
        <w:rPr>
          <w:rtl/>
          <w:lang w:bidi="ar-SA"/>
        </w:rPr>
      </w:pPr>
    </w:p>
    <w:p w14:paraId="637FDD72" w14:textId="455F45E5" w:rsidR="00784CA5" w:rsidRDefault="00784CA5" w:rsidP="00784CA5">
      <w:pPr>
        <w:pStyle w:val="Heading2"/>
        <w:rPr>
          <w:lang w:bidi="ar-SA"/>
        </w:rPr>
      </w:pPr>
      <w:hyperlink w:anchor="_1._Attribute_های" w:history="1">
        <w:bookmarkStart w:id="94" w:name="_Toc211464532"/>
        <w:r w:rsidRPr="002E5D4C">
          <w:rPr>
            <w:rStyle w:val="Hyperlink"/>
            <w:rtl/>
            <w:lang w:bidi="ar-SA"/>
          </w:rPr>
          <w:t xml:space="preserve">معرفی </w:t>
        </w:r>
        <w:r w:rsidRPr="002E5D4C">
          <w:rPr>
            <w:rStyle w:val="Hyperlink"/>
            <w:lang w:bidi="ar-SA"/>
          </w:rPr>
          <w:t>global attributes</w:t>
        </w:r>
        <w:bookmarkEnd w:id="94"/>
      </w:hyperlink>
    </w:p>
    <w:p w14:paraId="7C9B48D3" w14:textId="550CC78F" w:rsidR="00BC7CAD" w:rsidRDefault="00BC7CAD" w:rsidP="00BC7CAD">
      <w:pPr>
        <w:rPr>
          <w:rtl/>
          <w:lang w:bidi="ar-SA"/>
        </w:rPr>
      </w:pPr>
      <w:r>
        <w:rPr>
          <w:rFonts w:hint="eastAsia"/>
          <w:rtl/>
          <w:lang w:bidi="ar-SA"/>
        </w:rPr>
        <w:t>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که رو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تمام المان‌ها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HTML</w:t>
      </w:r>
      <w:r>
        <w:rPr>
          <w:rtl/>
          <w:lang w:bidi="ar-SA"/>
        </w:rPr>
        <w:t xml:space="preserve"> قابل استفاده هستند: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5D4C" w14:paraId="3608F093" w14:textId="77777777" w:rsidTr="002E5D4C">
        <w:tc>
          <w:tcPr>
            <w:tcW w:w="9350" w:type="dxa"/>
            <w:shd w:val="clear" w:color="auto" w:fill="E2EFD9" w:themeFill="accent6" w:themeFillTint="33"/>
          </w:tcPr>
          <w:p w14:paraId="34AEEB4A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class - 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استا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ل‌ده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35854801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class="container main"&gt;&lt;/div&gt;</w:t>
            </w:r>
          </w:p>
          <w:p w14:paraId="55282B33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010E1F65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id - 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شناسا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lang w:bidi="ar-SA"/>
              </w:rPr>
              <w:t xml:space="preserve"> --&gt;</w:t>
            </w:r>
          </w:p>
          <w:p w14:paraId="15D70D55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&lt;p id="description"&gt;</w:t>
            </w:r>
            <w:r>
              <w:rPr>
                <w:rFonts w:cs="IRANSansWeb(FaNum) Light"/>
                <w:rtl/>
                <w:lang w:bidi="ar-SA"/>
              </w:rPr>
              <w:t>توض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حات</w:t>
            </w:r>
            <w:r>
              <w:rPr>
                <w:lang w:bidi="ar-SA"/>
              </w:rPr>
              <w:t>&lt;/p&gt;</w:t>
            </w:r>
          </w:p>
          <w:p w14:paraId="76272CBA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57EBBF69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&lt;!-- style - </w:t>
            </w:r>
            <w:r>
              <w:rPr>
                <w:rFonts w:cs="IRANSansWeb(FaNum) Light"/>
                <w:rtl/>
                <w:lang w:bidi="ar-SA"/>
              </w:rPr>
              <w:t>استا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lang w:bidi="ar-SA"/>
              </w:rPr>
              <w:t xml:space="preserve"> inline --&gt;</w:t>
            </w:r>
          </w:p>
          <w:p w14:paraId="0A1B0DAB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&lt;span style="color: red; font-size: 16px;"&gt;&lt;/span&gt;</w:t>
            </w:r>
          </w:p>
          <w:p w14:paraId="4AE80986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42C2408E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title - </w:t>
            </w:r>
            <w:r>
              <w:rPr>
                <w:rFonts w:cs="IRANSansWeb(FaNum) Light"/>
                <w:rtl/>
                <w:lang w:bidi="ar-SA"/>
              </w:rPr>
              <w:t>راهنما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ابزار</w:t>
            </w:r>
            <w:r>
              <w:rPr>
                <w:lang w:bidi="ar-SA"/>
              </w:rPr>
              <w:t xml:space="preserve"> --&gt;</w:t>
            </w:r>
          </w:p>
          <w:p w14:paraId="3133707D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&lt;button title="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ذخ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ره</w:t>
            </w:r>
            <w:r>
              <w:rPr>
                <w:rFonts w:cs="IRANSansWeb(FaNum) Light"/>
                <w:rtl/>
                <w:lang w:bidi="ar-SA"/>
              </w:rPr>
              <w:t xml:space="preserve"> کل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ک</w:t>
            </w:r>
            <w:r>
              <w:rPr>
                <w:rFonts w:cs="IRANSansWeb(FaNum) Light"/>
                <w:rtl/>
                <w:lang w:bidi="ar-SA"/>
              </w:rPr>
              <w:t xml:space="preserve"> کن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rFonts w:cs="IRANSansWeb(FaNum) Light"/>
                <w:rtl/>
                <w:lang w:bidi="ar-SA"/>
              </w:rPr>
              <w:t>"&gt;ذخ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ره</w:t>
            </w:r>
            <w:r>
              <w:rPr>
                <w:lang w:bidi="ar-SA"/>
              </w:rPr>
              <w:t>&lt;/button&gt;</w:t>
            </w:r>
          </w:p>
          <w:p w14:paraId="1D6F2A47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4CB5A87B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data-* - </w:t>
            </w:r>
            <w:r>
              <w:rPr>
                <w:rFonts w:cs="IRANSansWeb(FaNum) Light"/>
                <w:rtl/>
                <w:lang w:bidi="ar-SA"/>
              </w:rPr>
              <w:t>ذخ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ره</w:t>
            </w:r>
            <w:r>
              <w:rPr>
                <w:rFonts w:cs="IRANSansWeb(FaNum) Light"/>
                <w:rtl/>
                <w:lang w:bidi="ar-SA"/>
              </w:rPr>
              <w:t xml:space="preserve"> داده‌ها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سفارش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700D437C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data-user-id="123" data-role="admin"&gt;&lt;/div&gt;</w:t>
            </w:r>
          </w:p>
          <w:p w14:paraId="47E2CCDB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62D9BB1C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lang - </w:t>
            </w:r>
            <w:r>
              <w:rPr>
                <w:rFonts w:cs="IRANSansWeb(FaNum) Light"/>
                <w:rtl/>
                <w:lang w:bidi="ar-SA"/>
              </w:rPr>
              <w:t>زبان محتوا</w:t>
            </w:r>
            <w:r>
              <w:rPr>
                <w:lang w:bidi="ar-SA"/>
              </w:rPr>
              <w:t xml:space="preserve"> --&gt;</w:t>
            </w:r>
          </w:p>
          <w:p w14:paraId="55EBFAEF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&lt;p lang="fa"&gt;</w:t>
            </w:r>
            <w:r>
              <w:rPr>
                <w:rFonts w:cs="IRANSansWeb(FaNum) Light"/>
                <w:rtl/>
                <w:lang w:bidi="ar-SA"/>
              </w:rPr>
              <w:t>متن فارس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&lt;/p&gt;</w:t>
            </w:r>
          </w:p>
          <w:p w14:paraId="590693E4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6C646F56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dir - </w:t>
            </w:r>
            <w:r>
              <w:rPr>
                <w:rFonts w:cs="IRANSansWeb(FaNum) Light"/>
                <w:rtl/>
                <w:lang w:bidi="ar-SA"/>
              </w:rPr>
              <w:t>جهت متن</w:t>
            </w:r>
            <w:r>
              <w:rPr>
                <w:lang w:bidi="ar-SA"/>
              </w:rPr>
              <w:t xml:space="preserve"> --&gt;</w:t>
            </w:r>
          </w:p>
          <w:p w14:paraId="64102A74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&lt;p dir="rtl"&gt;</w:t>
            </w:r>
            <w:r>
              <w:rPr>
                <w:rFonts w:cs="IRANSansWeb(FaNum) Light"/>
                <w:rtl/>
                <w:lang w:bidi="ar-SA"/>
              </w:rPr>
              <w:t>متن راست به چپ</w:t>
            </w:r>
            <w:r>
              <w:rPr>
                <w:lang w:bidi="ar-SA"/>
              </w:rPr>
              <w:t>&lt;/p&gt;</w:t>
            </w:r>
          </w:p>
          <w:p w14:paraId="5B3999DA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4BD027BF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hidden - </w:t>
            </w:r>
            <w:r>
              <w:rPr>
                <w:rFonts w:cs="IRANSansWeb(FaNum) Light"/>
                <w:rtl/>
                <w:lang w:bidi="ar-SA"/>
              </w:rPr>
              <w:t>مخف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کردن</w:t>
            </w:r>
            <w:r>
              <w:rPr>
                <w:lang w:bidi="ar-SA"/>
              </w:rPr>
              <w:t xml:space="preserve"> --&gt;</w:t>
            </w:r>
          </w:p>
          <w:p w14:paraId="0B91A547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&lt;div hidden&gt;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مخف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است</w:t>
            </w:r>
            <w:r>
              <w:rPr>
                <w:lang w:bidi="ar-SA"/>
              </w:rPr>
              <w:t>&lt;/div&gt;</w:t>
            </w:r>
          </w:p>
          <w:p w14:paraId="6D7E54EE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228D1AE2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tabindex - </w:t>
            </w:r>
            <w:r>
              <w:rPr>
                <w:rFonts w:cs="IRANSansWeb(FaNum) Light"/>
                <w:rtl/>
                <w:lang w:bidi="ar-SA"/>
              </w:rPr>
              <w:t>ترت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ب</w:t>
            </w:r>
            <w:r>
              <w:rPr>
                <w:rFonts w:cs="IRANSansWeb(FaNum) Light"/>
                <w:rtl/>
                <w:lang w:bidi="ar-SA"/>
              </w:rPr>
              <w:t xml:space="preserve"> فوکوس</w:t>
            </w:r>
            <w:r>
              <w:rPr>
                <w:lang w:bidi="ar-SA"/>
              </w:rPr>
              <w:t xml:space="preserve"> --&gt;</w:t>
            </w:r>
          </w:p>
          <w:p w14:paraId="1A4D23A6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&lt;input tabindex="1"&gt;</w:t>
            </w:r>
          </w:p>
          <w:p w14:paraId="1C5D5F17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&lt;button tabindex="2"&gt;</w:t>
            </w:r>
            <w:r>
              <w:rPr>
                <w:rFonts w:cs="IRANSansWeb(FaNum) Light"/>
                <w:rtl/>
                <w:lang w:bidi="ar-SA"/>
              </w:rPr>
              <w:t>کل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ک</w:t>
            </w:r>
            <w:r>
              <w:rPr>
                <w:lang w:bidi="ar-SA"/>
              </w:rPr>
              <w:t>&lt;/button&gt;</w:t>
            </w:r>
          </w:p>
          <w:p w14:paraId="4515A948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6B0C0446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accesskey - </w:t>
            </w:r>
            <w:r>
              <w:rPr>
                <w:rFonts w:cs="IRANSansWeb(FaNum) Light"/>
                <w:rtl/>
                <w:lang w:bidi="ar-SA"/>
              </w:rPr>
              <w:t>دسترس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سر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ع</w:t>
            </w:r>
            <w:r>
              <w:rPr>
                <w:lang w:bidi="ar-SA"/>
              </w:rPr>
              <w:t xml:space="preserve"> --&gt;</w:t>
            </w:r>
          </w:p>
          <w:p w14:paraId="7E524AB5" w14:textId="470CD875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&lt;button accesskey="s"&gt;</w:t>
            </w:r>
            <w:r>
              <w:rPr>
                <w:rFonts w:cs="IRANSansWeb(FaNum) Light"/>
                <w:rtl/>
                <w:lang w:bidi="ar-SA"/>
              </w:rPr>
              <w:t>ذخ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ره</w:t>
            </w:r>
            <w:r>
              <w:rPr>
                <w:lang w:bidi="ar-SA"/>
              </w:rPr>
              <w:t xml:space="preserve"> (Alt+S)&lt;/button&gt;</w:t>
            </w:r>
          </w:p>
        </w:tc>
      </w:tr>
    </w:tbl>
    <w:p w14:paraId="6C45B2EC" w14:textId="1C873868" w:rsidR="00BC7CAD" w:rsidRDefault="002E5D4C" w:rsidP="002E5D4C">
      <w:pPr>
        <w:rPr>
          <w:rtl/>
          <w:lang w:bidi="ar-SA"/>
        </w:rPr>
      </w:pPr>
      <w:hyperlink r:id="rId130" w:history="1">
        <w:r w:rsidRPr="002E5D4C">
          <w:rPr>
            <w:rStyle w:val="Hyperlink"/>
            <w:lang w:bidi="ar-SA"/>
          </w:rPr>
          <w:t>Global3</w:t>
        </w:r>
      </w:hyperlink>
    </w:p>
    <w:p w14:paraId="0ACA5CB3" w14:textId="535F6F26" w:rsidR="008D33EF" w:rsidRDefault="00784CA5" w:rsidP="00784CA5">
      <w:pPr>
        <w:pStyle w:val="Heading2"/>
        <w:rPr>
          <w:lang w:bidi="ar-SA"/>
        </w:rPr>
      </w:pPr>
      <w:hyperlink r:id="rId131" w:history="1">
        <w:bookmarkStart w:id="95" w:name="_Toc211464533"/>
        <w:r w:rsidRPr="002E5D4C">
          <w:rPr>
            <w:rStyle w:val="Hyperlink"/>
            <w:rtl/>
            <w:lang w:bidi="ar-SA"/>
          </w:rPr>
          <w:t xml:space="preserve">بررسی </w:t>
        </w:r>
        <w:r w:rsidRPr="002E5D4C">
          <w:rPr>
            <w:rStyle w:val="Hyperlink"/>
            <w:lang w:bidi="ar-SA"/>
          </w:rPr>
          <w:t>character escapes</w:t>
        </w:r>
        <w:bookmarkEnd w:id="95"/>
      </w:hyperlink>
    </w:p>
    <w:p w14:paraId="110B270B" w14:textId="77777777" w:rsidR="00BC7CAD" w:rsidRDefault="00BC7CAD" w:rsidP="00BC7CAD">
      <w:pPr>
        <w:rPr>
          <w:rtl/>
          <w:lang w:bidi="ar-SA"/>
        </w:rPr>
      </w:pPr>
      <w:r>
        <w:rPr>
          <w:rFonts w:hint="eastAsia"/>
          <w:rtl/>
          <w:lang w:bidi="ar-SA"/>
        </w:rPr>
        <w:t>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کاراکترها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خاص در </w:t>
      </w:r>
      <w:r>
        <w:rPr>
          <w:lang w:bidi="ar-SA"/>
        </w:rPr>
        <w:t>HTML</w:t>
      </w:r>
      <w:r>
        <w:rPr>
          <w:rtl/>
          <w:lang w:bidi="ar-SA"/>
        </w:rPr>
        <w:t>:</w:t>
      </w:r>
    </w:p>
    <w:p w14:paraId="46B90BE6" w14:textId="792DF77C" w:rsidR="00BC7CAD" w:rsidRDefault="00BC7CAD" w:rsidP="00BC7CAD">
      <w:pPr>
        <w:rPr>
          <w:lang w:bidi="ar-SA"/>
        </w:rPr>
      </w:pPr>
      <w:r>
        <w:rPr>
          <w:rtl/>
          <w:lang w:bidi="ar-SA"/>
        </w:rPr>
        <w:t xml:space="preserve"> کاراکترها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5D4C" w14:paraId="5A2D2D1D" w14:textId="77777777" w:rsidTr="002E5D4C">
        <w:tc>
          <w:tcPr>
            <w:tcW w:w="9350" w:type="dxa"/>
            <w:shd w:val="clear" w:color="auto" w:fill="E2EFD9" w:themeFill="accent6" w:themeFillTint="33"/>
          </w:tcPr>
          <w:p w14:paraId="4EB34685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&amp;amp;      &lt;!-- &amp; --&gt;</w:t>
            </w:r>
          </w:p>
          <w:p w14:paraId="4EA52C44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&amp;lt;       &lt;!-- &lt; --&gt;</w:t>
            </w:r>
          </w:p>
          <w:p w14:paraId="319FFF46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&amp;gt;       &lt;!-- &gt; --&gt;</w:t>
            </w:r>
          </w:p>
          <w:p w14:paraId="621100B6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&amp;quot;     &lt;!-- " --&gt;</w:t>
            </w:r>
          </w:p>
          <w:p w14:paraId="41552F9E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&amp;apos;     &lt;!-- ' --&gt;</w:t>
            </w:r>
          </w:p>
          <w:p w14:paraId="7C1090A5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&amp;nbsp;     &lt;!-- </w:t>
            </w:r>
            <w:r>
              <w:rPr>
                <w:rFonts w:cs="IRANSansWeb(FaNum) Light"/>
                <w:rtl/>
                <w:lang w:bidi="ar-SA"/>
              </w:rPr>
              <w:t>فاصله غ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رقابل</w:t>
            </w:r>
            <w:r>
              <w:rPr>
                <w:rFonts w:cs="IRANSansWeb(FaNum) Light"/>
                <w:rtl/>
                <w:lang w:bidi="ar-SA"/>
              </w:rPr>
              <w:t xml:space="preserve"> شکست</w:t>
            </w:r>
            <w:r>
              <w:rPr>
                <w:lang w:bidi="ar-SA"/>
              </w:rPr>
              <w:t xml:space="preserve"> --&gt;</w:t>
            </w:r>
          </w:p>
          <w:p w14:paraId="2289F863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&amp;copy;     &lt;!-- © --&gt;</w:t>
            </w:r>
          </w:p>
          <w:p w14:paraId="4922E161" w14:textId="220ABDEA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&amp;reg;      &lt;!-- ® --&gt;</w:t>
            </w:r>
          </w:p>
        </w:tc>
      </w:tr>
    </w:tbl>
    <w:p w14:paraId="5BE89B97" w14:textId="77777777" w:rsidR="002E5D4C" w:rsidRDefault="002E5D4C" w:rsidP="00BC7CAD">
      <w:pPr>
        <w:rPr>
          <w:lang w:bidi="ar-SA"/>
        </w:rPr>
      </w:pPr>
    </w:p>
    <w:p w14:paraId="42268783" w14:textId="5D13CE92" w:rsidR="00BC7CAD" w:rsidRDefault="00BC7CAD" w:rsidP="00BC7CAD">
      <w:pPr>
        <w:rPr>
          <w:lang w:bidi="ar-SA"/>
        </w:rPr>
      </w:pPr>
      <w:r>
        <w:rPr>
          <w:rtl/>
          <w:lang w:bidi="ar-SA"/>
        </w:rPr>
        <w:lastRenderedPageBreak/>
        <w:t>مثال‌ها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کاربرد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5D4C" w14:paraId="4C742FE0" w14:textId="77777777" w:rsidTr="002E5D4C">
        <w:tc>
          <w:tcPr>
            <w:tcW w:w="9350" w:type="dxa"/>
            <w:shd w:val="clear" w:color="auto" w:fill="E2EFD9" w:themeFill="accent6" w:themeFillTint="33"/>
          </w:tcPr>
          <w:p w14:paraId="2810E47E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&lt;p&gt;</w:t>
            </w:r>
            <w:r>
              <w:rPr>
                <w:rtl/>
                <w:lang w:bidi="ar-SA"/>
              </w:rPr>
              <w:t>برا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نما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</w:t>
            </w:r>
            <w:r>
              <w:rPr>
                <w:rtl/>
                <w:lang w:bidi="ar-SA"/>
              </w:rPr>
              <w:t xml:space="preserve"> تگ از</w:t>
            </w:r>
            <w:r>
              <w:rPr>
                <w:lang w:bidi="ar-SA"/>
              </w:rPr>
              <w:t xml:space="preserve"> &amp;lt;div&amp;gt; </w:t>
            </w:r>
            <w:r>
              <w:rPr>
                <w:rtl/>
                <w:lang w:bidi="ar-SA"/>
              </w:rPr>
              <w:t>استفاده کن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&lt;/p&gt;</w:t>
            </w:r>
          </w:p>
          <w:p w14:paraId="2B1A74B7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&lt;p&gt;</w:t>
            </w:r>
            <w:r>
              <w:rPr>
                <w:rtl/>
                <w:lang w:bidi="ar-SA"/>
              </w:rPr>
              <w:t>شرکت ما</w:t>
            </w:r>
            <w:r>
              <w:rPr>
                <w:lang w:bidi="ar-SA"/>
              </w:rPr>
              <w:t>&amp;nbsp;</w:t>
            </w:r>
            <w:r>
              <w:rPr>
                <w:rtl/>
                <w:lang w:bidi="ar-SA"/>
              </w:rPr>
              <w:t>تحت</w:t>
            </w:r>
            <w:r>
              <w:rPr>
                <w:lang w:bidi="ar-SA"/>
              </w:rPr>
              <w:t>&amp;nbsp;</w:t>
            </w:r>
            <w:r>
              <w:rPr>
                <w:rtl/>
                <w:lang w:bidi="ar-SA"/>
              </w:rPr>
              <w:t>قانون</w:t>
            </w:r>
            <w:r>
              <w:rPr>
                <w:lang w:bidi="ar-SA"/>
              </w:rPr>
              <w:t>&amp;nbsp;</w:t>
            </w:r>
            <w:r>
              <w:rPr>
                <w:rtl/>
                <w:lang w:bidi="ar-SA"/>
              </w:rPr>
              <w:t>کپ</w:t>
            </w:r>
            <w:r>
              <w:rPr>
                <w:rFonts w:hint="cs"/>
                <w:rtl/>
                <w:lang w:bidi="ar-SA"/>
              </w:rPr>
              <w:t>ی‌</w:t>
            </w:r>
            <w:r>
              <w:rPr>
                <w:rFonts w:hint="eastAsia"/>
                <w:rtl/>
                <w:lang w:bidi="ar-SA"/>
              </w:rPr>
              <w:t>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ت</w:t>
            </w:r>
            <w:r>
              <w:rPr>
                <w:lang w:bidi="ar-SA"/>
              </w:rPr>
              <w:t>&amp;nbsp;</w:t>
            </w:r>
            <w:r>
              <w:rPr>
                <w:rtl/>
                <w:lang w:bidi="ar-SA"/>
              </w:rPr>
              <w:t>است</w:t>
            </w:r>
            <w:r>
              <w:rPr>
                <w:lang w:bidi="ar-SA"/>
              </w:rPr>
              <w:t>&lt;/p&gt;</w:t>
            </w:r>
          </w:p>
          <w:p w14:paraId="30FC5A23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&lt;p&gt;</w:t>
            </w:r>
            <w:r>
              <w:rPr>
                <w:rtl/>
                <w:lang w:bidi="ar-SA"/>
              </w:rPr>
              <w:t>ق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مت</w:t>
            </w:r>
            <w:r>
              <w:rPr>
                <w:rtl/>
                <w:lang w:bidi="ar-SA"/>
              </w:rPr>
              <w:t>: 100</w:t>
            </w:r>
            <w:r>
              <w:rPr>
                <w:lang w:bidi="ar-SA"/>
              </w:rPr>
              <w:t>&amp;euro;&lt;/p&gt;</w:t>
            </w:r>
          </w:p>
          <w:p w14:paraId="4543933C" w14:textId="5C1AB965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&lt;p&gt;&amp;quot;</w:t>
            </w:r>
            <w:r>
              <w:rPr>
                <w:rtl/>
                <w:lang w:bidi="ar-SA"/>
              </w:rPr>
              <w:t>متن درون نقل قول</w:t>
            </w:r>
            <w:r>
              <w:rPr>
                <w:lang w:bidi="ar-SA"/>
              </w:rPr>
              <w:t>&amp;quot;&lt;/p&gt;</w:t>
            </w:r>
          </w:p>
        </w:tc>
      </w:tr>
    </w:tbl>
    <w:p w14:paraId="489890E6" w14:textId="77777777" w:rsidR="002E5D4C" w:rsidRDefault="002E5D4C" w:rsidP="002E5D4C">
      <w:pPr>
        <w:bidi w:val="0"/>
        <w:rPr>
          <w:rtl/>
        </w:rPr>
      </w:pPr>
    </w:p>
    <w:p w14:paraId="5B2996D6" w14:textId="77777777" w:rsidR="00BC7CAD" w:rsidRDefault="00BC7CAD" w:rsidP="00BC7CAD">
      <w:pPr>
        <w:rPr>
          <w:lang w:bidi="ar-SA"/>
        </w:rPr>
      </w:pPr>
      <w:r>
        <w:rPr>
          <w:rtl/>
          <w:lang w:bidi="ar-SA"/>
        </w:rPr>
        <w:t>```</w:t>
      </w:r>
      <w:r>
        <w:rPr>
          <w:lang w:bidi="ar-SA"/>
        </w:rPr>
        <w:t>html</w:t>
      </w:r>
    </w:p>
    <w:p w14:paraId="658C7F4F" w14:textId="7777777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&lt;</w:t>
      </w:r>
      <w:r>
        <w:rPr>
          <w:lang w:bidi="ar-SA"/>
        </w:rPr>
        <w:t>p</w:t>
      </w:r>
      <w:r>
        <w:rPr>
          <w:rtl/>
          <w:lang w:bidi="ar-SA"/>
        </w:rPr>
        <w:t>&gt;برا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تگ از &amp;</w:t>
      </w:r>
      <w:r>
        <w:rPr>
          <w:lang w:bidi="ar-SA"/>
        </w:rPr>
        <w:t>lt;div&amp;gt</w:t>
      </w:r>
      <w:r>
        <w:rPr>
          <w:rtl/>
          <w:lang w:bidi="ar-SA"/>
        </w:rPr>
        <w:t>; استفاده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&lt;/</w:t>
      </w:r>
      <w:r>
        <w:rPr>
          <w:lang w:bidi="ar-SA"/>
        </w:rPr>
        <w:t>p</w:t>
      </w:r>
      <w:r>
        <w:rPr>
          <w:rtl/>
          <w:lang w:bidi="ar-SA"/>
        </w:rPr>
        <w:t>&gt;</w:t>
      </w:r>
    </w:p>
    <w:p w14:paraId="59FCE54C" w14:textId="7777777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&lt;</w:t>
      </w:r>
      <w:r>
        <w:rPr>
          <w:lang w:bidi="ar-SA"/>
        </w:rPr>
        <w:t>p</w:t>
      </w:r>
      <w:r>
        <w:rPr>
          <w:rtl/>
          <w:lang w:bidi="ar-SA"/>
        </w:rPr>
        <w:t>&gt;شرکت ما&amp;</w:t>
      </w:r>
      <w:r>
        <w:rPr>
          <w:lang w:bidi="ar-SA"/>
        </w:rPr>
        <w:t>nbsp</w:t>
      </w:r>
      <w:r>
        <w:rPr>
          <w:rtl/>
          <w:lang w:bidi="ar-SA"/>
        </w:rPr>
        <w:t>;تحت&amp;</w:t>
      </w:r>
      <w:r>
        <w:rPr>
          <w:lang w:bidi="ar-SA"/>
        </w:rPr>
        <w:t>nbsp</w:t>
      </w:r>
      <w:r>
        <w:rPr>
          <w:rtl/>
          <w:lang w:bidi="ar-SA"/>
        </w:rPr>
        <w:t>;قانون&amp;</w:t>
      </w:r>
      <w:r>
        <w:rPr>
          <w:lang w:bidi="ar-SA"/>
        </w:rPr>
        <w:t>nbsp</w:t>
      </w:r>
      <w:r>
        <w:rPr>
          <w:rtl/>
          <w:lang w:bidi="ar-SA"/>
        </w:rPr>
        <w:t>;کپ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را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>&amp;</w:t>
      </w:r>
      <w:r>
        <w:rPr>
          <w:lang w:bidi="ar-SA"/>
        </w:rPr>
        <w:t>nbsp</w:t>
      </w:r>
      <w:r>
        <w:rPr>
          <w:rtl/>
          <w:lang w:bidi="ar-SA"/>
        </w:rPr>
        <w:t>;است&lt;/</w:t>
      </w:r>
      <w:r>
        <w:rPr>
          <w:lang w:bidi="ar-SA"/>
        </w:rPr>
        <w:t>p</w:t>
      </w:r>
      <w:r>
        <w:rPr>
          <w:rtl/>
          <w:lang w:bidi="ar-SA"/>
        </w:rPr>
        <w:t>&gt;</w:t>
      </w:r>
    </w:p>
    <w:p w14:paraId="55F56827" w14:textId="7777777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&lt;</w:t>
      </w:r>
      <w:r>
        <w:rPr>
          <w:lang w:bidi="ar-SA"/>
        </w:rPr>
        <w:t>p</w:t>
      </w:r>
      <w:r>
        <w:rPr>
          <w:rtl/>
          <w:lang w:bidi="ar-SA"/>
        </w:rPr>
        <w:t>&gt;ق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مت</w:t>
      </w:r>
      <w:r>
        <w:rPr>
          <w:rtl/>
          <w:lang w:bidi="ar-SA"/>
        </w:rPr>
        <w:t>: 100&amp;</w:t>
      </w:r>
      <w:r>
        <w:rPr>
          <w:lang w:bidi="ar-SA"/>
        </w:rPr>
        <w:t>euro;&lt;/p</w:t>
      </w:r>
      <w:r>
        <w:rPr>
          <w:rtl/>
          <w:lang w:bidi="ar-SA"/>
        </w:rPr>
        <w:t>&gt;</w:t>
      </w:r>
    </w:p>
    <w:p w14:paraId="42A98E50" w14:textId="7777777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&lt;</w:t>
      </w:r>
      <w:r>
        <w:rPr>
          <w:lang w:bidi="ar-SA"/>
        </w:rPr>
        <w:t>p&gt;&amp;quot</w:t>
      </w:r>
      <w:r>
        <w:rPr>
          <w:rtl/>
          <w:lang w:bidi="ar-SA"/>
        </w:rPr>
        <w:t>;متن درون نقل قول&amp;</w:t>
      </w:r>
      <w:r>
        <w:rPr>
          <w:lang w:bidi="ar-SA"/>
        </w:rPr>
        <w:t>quot;&lt;/p</w:t>
      </w:r>
      <w:r>
        <w:rPr>
          <w:rtl/>
          <w:lang w:bidi="ar-SA"/>
        </w:rPr>
        <w:t>&gt;</w:t>
      </w:r>
    </w:p>
    <w:p w14:paraId="21CE16D8" w14:textId="77777777" w:rsidR="00BC7CAD" w:rsidRPr="00BC7CAD" w:rsidRDefault="00BC7CAD" w:rsidP="00BC7CAD">
      <w:pPr>
        <w:rPr>
          <w:lang w:bidi="ar-SA"/>
        </w:rPr>
      </w:pPr>
    </w:p>
    <w:p w14:paraId="20ACDFF6" w14:textId="5E501602" w:rsidR="00784CA5" w:rsidRDefault="00BC7CAD" w:rsidP="00BC7CAD">
      <w:pPr>
        <w:pStyle w:val="Heading2"/>
        <w:rPr>
          <w:lang w:bidi="ar-SA"/>
        </w:rPr>
      </w:pPr>
      <w:bookmarkStart w:id="96" w:name="_Toc211464534"/>
      <w:r w:rsidRPr="00BC7CAD">
        <w:rPr>
          <w:rtl/>
          <w:lang w:bidi="ar-SA"/>
        </w:rPr>
        <w:t>آموزش دستورات پا</w:t>
      </w:r>
      <w:r w:rsidR="0081227A">
        <w:rPr>
          <w:rtl/>
          <w:lang w:bidi="ar-SA"/>
        </w:rPr>
        <w:t>ی</w:t>
      </w:r>
      <w:r w:rsidRPr="00BC7CAD">
        <w:rPr>
          <w:rtl/>
          <w:lang w:bidi="ar-SA"/>
        </w:rPr>
        <w:t xml:space="preserve">ه </w:t>
      </w:r>
      <w:r w:rsidRPr="00BC7CAD">
        <w:rPr>
          <w:lang w:bidi="ar-SA"/>
        </w:rPr>
        <w:t>CMD</w:t>
      </w:r>
      <w:bookmarkEnd w:id="96"/>
    </w:p>
    <w:p w14:paraId="59EFF772" w14:textId="45EF4C2F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 xml:space="preserve"> دستورات اصل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27A" w14:paraId="588CF70C" w14:textId="77777777" w:rsidTr="0081227A">
        <w:tc>
          <w:tcPr>
            <w:tcW w:w="9350" w:type="dxa"/>
            <w:shd w:val="clear" w:color="auto" w:fill="E2EFD9" w:themeFill="accent6" w:themeFillTint="33"/>
          </w:tcPr>
          <w:p w14:paraId="35B90A93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پوشه جار</w:t>
            </w:r>
            <w:r>
              <w:rPr>
                <w:rFonts w:hint="cs"/>
                <w:rtl/>
                <w:lang w:bidi="ar-SA"/>
              </w:rPr>
              <w:t>ی</w:t>
            </w:r>
          </w:p>
          <w:p w14:paraId="16D76712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cd</w:t>
            </w:r>
          </w:p>
          <w:p w14:paraId="6099E3D2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chdir</w:t>
            </w:r>
          </w:p>
          <w:p w14:paraId="0AC5D7AB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62EF6F92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تغ</w:t>
            </w:r>
            <w:r>
              <w:rPr>
                <w:rFonts w:hint="cs"/>
                <w:rtl/>
                <w:lang w:bidi="ar-SA"/>
              </w:rPr>
              <w:t>یی</w:t>
            </w:r>
            <w:r>
              <w:rPr>
                <w:rFonts w:hint="eastAsia"/>
                <w:rtl/>
                <w:lang w:bidi="ar-SA"/>
              </w:rPr>
              <w:t>ر</w:t>
            </w:r>
            <w:r>
              <w:rPr>
                <w:rtl/>
                <w:lang w:bidi="ar-SA"/>
              </w:rPr>
              <w:t xml:space="preserve"> پوشه</w:t>
            </w:r>
          </w:p>
          <w:p w14:paraId="16981393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cd C:\Users</w:t>
            </w:r>
          </w:p>
          <w:p w14:paraId="6333B894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cd ..</w:t>
            </w:r>
          </w:p>
          <w:p w14:paraId="523CFF39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09181869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نما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</w:t>
            </w:r>
            <w:r>
              <w:rPr>
                <w:rtl/>
                <w:lang w:bidi="ar-SA"/>
              </w:rPr>
              <w:t xml:space="preserve"> محتوا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پوشه</w:t>
            </w:r>
          </w:p>
          <w:p w14:paraId="7C6D1A6E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dir</w:t>
            </w:r>
          </w:p>
          <w:p w14:paraId="009BE733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78013F1B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ساخت پوشه جد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</w:p>
          <w:p w14:paraId="62DED5C2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mkdir </w:t>
            </w:r>
            <w:r>
              <w:rPr>
                <w:rtl/>
                <w:lang w:bidi="ar-SA"/>
              </w:rPr>
              <w:t>نام_پوشه</w:t>
            </w:r>
          </w:p>
          <w:p w14:paraId="19BB6EE3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md </w:t>
            </w:r>
            <w:r>
              <w:rPr>
                <w:rtl/>
                <w:lang w:bidi="ar-SA"/>
              </w:rPr>
              <w:t>نام_پوشه</w:t>
            </w:r>
          </w:p>
          <w:p w14:paraId="4699B429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11A15D7E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ساخت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  <w:r>
              <w:rPr>
                <w:rtl/>
                <w:lang w:bidi="ar-SA"/>
              </w:rPr>
              <w:t xml:space="preserve"> جد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</w:p>
          <w:p w14:paraId="768C6105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echo &gt; filename.txt</w:t>
            </w:r>
          </w:p>
          <w:p w14:paraId="0272EA24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type nul &gt; filename.txt</w:t>
            </w:r>
          </w:p>
          <w:p w14:paraId="0D8D1B28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79578A39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حذف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</w:p>
          <w:p w14:paraId="2E5EA27F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del filename.txt</w:t>
            </w:r>
          </w:p>
          <w:p w14:paraId="7F8CAA4A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526DD603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:: </w:t>
            </w:r>
            <w:r>
              <w:rPr>
                <w:rtl/>
                <w:lang w:bidi="ar-SA"/>
              </w:rPr>
              <w:t>حذف پوشه</w:t>
            </w:r>
          </w:p>
          <w:p w14:paraId="5AB8181D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rmdir </w:t>
            </w:r>
            <w:r>
              <w:rPr>
                <w:rtl/>
                <w:lang w:bidi="ar-SA"/>
              </w:rPr>
              <w:t>نام_پوشه</w:t>
            </w:r>
          </w:p>
          <w:p w14:paraId="6382075F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rd </w:t>
            </w:r>
            <w:r>
              <w:rPr>
                <w:rtl/>
                <w:lang w:bidi="ar-SA"/>
              </w:rPr>
              <w:t>نام_پوشه</w:t>
            </w:r>
          </w:p>
          <w:p w14:paraId="0E61A480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52F085EF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کپ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</w:p>
          <w:p w14:paraId="704F0DF1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copy source.txt destination.txt</w:t>
            </w:r>
          </w:p>
          <w:p w14:paraId="23D6DAE0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049794D3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انتقال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</w:p>
          <w:p w14:paraId="46352723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move source.txt destination.txt</w:t>
            </w:r>
          </w:p>
          <w:p w14:paraId="002B444F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16E82EF8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تغ</w:t>
            </w:r>
            <w:r>
              <w:rPr>
                <w:rFonts w:hint="cs"/>
                <w:rtl/>
                <w:lang w:bidi="ar-SA"/>
              </w:rPr>
              <w:t>یی</w:t>
            </w:r>
            <w:r>
              <w:rPr>
                <w:rFonts w:hint="eastAsia"/>
                <w:rtl/>
                <w:lang w:bidi="ar-SA"/>
              </w:rPr>
              <w:t>ر</w:t>
            </w:r>
            <w:r>
              <w:rPr>
                <w:rtl/>
                <w:lang w:bidi="ar-SA"/>
              </w:rPr>
              <w:t xml:space="preserve"> نام</w:t>
            </w:r>
          </w:p>
          <w:p w14:paraId="645E9046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ren oldname.txt newname.txt</w:t>
            </w:r>
          </w:p>
          <w:p w14:paraId="1AD1ADC5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79043089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نما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</w:t>
            </w:r>
            <w:r>
              <w:rPr>
                <w:rtl/>
                <w:lang w:bidi="ar-SA"/>
              </w:rPr>
              <w:t xml:space="preserve"> محتوا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</w:p>
          <w:p w14:paraId="30C6ED09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type filename.txt</w:t>
            </w:r>
          </w:p>
          <w:p w14:paraId="5A803016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02C19037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پاک کردن صفحه</w:t>
            </w:r>
          </w:p>
          <w:p w14:paraId="56C647C0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cls</w:t>
            </w:r>
          </w:p>
          <w:p w14:paraId="0FBB6C51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2437288F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اطلاعات س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ستم</w:t>
            </w:r>
          </w:p>
          <w:p w14:paraId="731BB436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systeminfo</w:t>
            </w:r>
          </w:p>
          <w:p w14:paraId="08DD79A6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33909CDD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آدرس</w:t>
            </w:r>
            <w:r>
              <w:rPr>
                <w:lang w:bidi="ar-SA"/>
              </w:rPr>
              <w:t xml:space="preserve"> IP</w:t>
            </w:r>
          </w:p>
          <w:p w14:paraId="4DDE8FAB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ipconfig</w:t>
            </w:r>
          </w:p>
          <w:p w14:paraId="6E3A749A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53981DD9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ارتباط شبکه</w:t>
            </w:r>
          </w:p>
          <w:p w14:paraId="0DBDE8E0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ping google.com</w:t>
            </w:r>
          </w:p>
          <w:p w14:paraId="499B8116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6DB40D2B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مس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ر</w:t>
            </w:r>
            <w:r>
              <w:rPr>
                <w:rtl/>
                <w:lang w:bidi="ar-SA"/>
              </w:rPr>
              <w:t xml:space="preserve">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</w:p>
          <w:p w14:paraId="2F6A2535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path</w:t>
            </w:r>
          </w:p>
          <w:p w14:paraId="16221C07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3599EDBE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تار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خ</w:t>
            </w:r>
            <w:r>
              <w:rPr>
                <w:rtl/>
                <w:lang w:bidi="ar-SA"/>
              </w:rPr>
              <w:t xml:space="preserve"> و زمان</w:t>
            </w:r>
          </w:p>
          <w:p w14:paraId="6D426A83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date</w:t>
            </w:r>
          </w:p>
          <w:p w14:paraId="27FD1149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time</w:t>
            </w:r>
          </w:p>
          <w:p w14:paraId="328CF45D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64875B44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تار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خچه</w:t>
            </w:r>
            <w:r>
              <w:rPr>
                <w:rtl/>
                <w:lang w:bidi="ar-SA"/>
              </w:rPr>
              <w:t xml:space="preserve"> دستورات</w:t>
            </w:r>
          </w:p>
          <w:p w14:paraId="2BE05797" w14:textId="37C5247C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doskey /history</w:t>
            </w:r>
          </w:p>
        </w:tc>
      </w:tr>
    </w:tbl>
    <w:p w14:paraId="5DD186D8" w14:textId="1B09B9B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lastRenderedPageBreak/>
        <w:t>مثال‌ها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کاربرد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CMD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27A" w14:paraId="1DB69FED" w14:textId="77777777" w:rsidTr="0081227A">
        <w:tc>
          <w:tcPr>
            <w:tcW w:w="9350" w:type="dxa"/>
            <w:shd w:val="clear" w:color="auto" w:fill="E2EFD9" w:themeFill="accent6" w:themeFillTint="33"/>
          </w:tcPr>
          <w:p w14:paraId="2730A29E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Fonts w:cs="IRANSansWeb(FaNum) Light"/>
                <w:rtl/>
                <w:lang w:bidi="ar-SA"/>
              </w:rPr>
              <w:t>رفتن به پوشه</w:t>
            </w:r>
            <w:r>
              <w:rPr>
                <w:lang w:bidi="ar-SA"/>
              </w:rPr>
              <w:t xml:space="preserve"> Documents</w:t>
            </w:r>
          </w:p>
          <w:p w14:paraId="0FDB5DF2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cd C:\Users\Username\Documents</w:t>
            </w:r>
          </w:p>
          <w:p w14:paraId="6DAFB885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0946BB95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Fonts w:cs="IRANSansWeb(FaNum) Light"/>
                <w:rtl/>
                <w:lang w:bidi="ar-SA"/>
              </w:rPr>
              <w:t>ساخت پوشه پروژه جد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</w:p>
          <w:p w14:paraId="799700F1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mkdir MyProject</w:t>
            </w:r>
          </w:p>
          <w:p w14:paraId="310C1822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cd MyProject</w:t>
            </w:r>
          </w:p>
          <w:p w14:paraId="3806B07C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73AD609B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Fonts w:cs="IRANSansWeb(FaNum) Light"/>
                <w:rtl/>
                <w:lang w:bidi="ar-SA"/>
              </w:rPr>
              <w:t>ساخت فا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پروژه</w:t>
            </w:r>
          </w:p>
          <w:p w14:paraId="5D601929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>echo &gt; index.html</w:t>
            </w:r>
          </w:p>
          <w:p w14:paraId="4AB227AA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echo &gt; style.css</w:t>
            </w:r>
          </w:p>
          <w:p w14:paraId="2FA88292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6EA5DE66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Fonts w:cs="IRANSansWeb(FaNum) Light"/>
                <w:rtl/>
                <w:lang w:bidi="ar-SA"/>
              </w:rPr>
              <w:t>مشاهده 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ست</w:t>
            </w:r>
            <w:r>
              <w:rPr>
                <w:rFonts w:cs="IRANSansWeb(FaNum) Light"/>
                <w:rtl/>
                <w:lang w:bidi="ar-SA"/>
              </w:rPr>
              <w:t xml:space="preserve"> فا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ل‌ها</w:t>
            </w:r>
          </w:p>
          <w:p w14:paraId="6C51D435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dir</w:t>
            </w:r>
          </w:p>
          <w:p w14:paraId="1A46D77D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2AC58EFC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Fonts w:cs="IRANSansWeb(FaNum) Light"/>
                <w:rtl/>
                <w:lang w:bidi="ar-SA"/>
              </w:rPr>
              <w:t>بازگشت به پوشه قبل</w:t>
            </w:r>
          </w:p>
          <w:p w14:paraId="780B1257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cd ..</w:t>
            </w:r>
          </w:p>
          <w:p w14:paraId="5BCB87AB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2A2092E6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Fonts w:cs="IRANSansWeb(FaNum) Light"/>
                <w:rtl/>
                <w:lang w:bidi="ar-SA"/>
              </w:rPr>
              <w:t>کپ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ک</w:t>
            </w:r>
            <w:r>
              <w:rPr>
                <w:rFonts w:cs="IRANSansWeb(FaNum) Light"/>
                <w:rtl/>
                <w:lang w:bidi="ar-SA"/>
              </w:rPr>
              <w:t xml:space="preserve"> پوشه</w:t>
            </w:r>
          </w:p>
          <w:p w14:paraId="3EB04AFC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xcopy MyProject MyProjectBackup /E</w:t>
            </w:r>
          </w:p>
          <w:p w14:paraId="0C397FB0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14E44A1F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Fonts w:cs="IRANSansWeb(FaNum) Light"/>
                <w:rtl/>
                <w:lang w:bidi="ar-SA"/>
              </w:rPr>
              <w:t>مشاهده آدرس</w:t>
            </w:r>
            <w:r>
              <w:rPr>
                <w:lang w:bidi="ar-SA"/>
              </w:rPr>
              <w:t xml:space="preserve"> IP</w:t>
            </w:r>
          </w:p>
          <w:p w14:paraId="14FC502B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ipconfig | findstr "IPv4"</w:t>
            </w:r>
          </w:p>
          <w:p w14:paraId="2E9C5159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3DE98100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Fonts w:cs="IRANSansWeb(FaNum) Light"/>
                <w:rtl/>
                <w:lang w:bidi="ar-SA"/>
              </w:rPr>
              <w:t>تست اتصال به 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نترنت</w:t>
            </w:r>
          </w:p>
          <w:p w14:paraId="72D98455" w14:textId="4206A348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ping 8.8.8.8</w:t>
            </w:r>
          </w:p>
        </w:tc>
      </w:tr>
    </w:tbl>
    <w:p w14:paraId="4A2EF0CC" w14:textId="77777777" w:rsidR="00BC7CAD" w:rsidRDefault="00BC7CAD" w:rsidP="0081227A">
      <w:pPr>
        <w:bidi w:val="0"/>
        <w:rPr>
          <w:rtl/>
          <w:lang w:bidi="ar-SA"/>
        </w:rPr>
      </w:pPr>
    </w:p>
    <w:p w14:paraId="1D7C41AF" w14:textId="0057E565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 xml:space="preserve">نکات مهم </w:t>
      </w:r>
      <w:r>
        <w:rPr>
          <w:lang w:bidi="ar-SA"/>
        </w:rPr>
        <w:t>CMD</w:t>
      </w:r>
      <w:r>
        <w:rPr>
          <w:rtl/>
          <w:lang w:bidi="ar-SA"/>
        </w:rPr>
        <w:t>:</w:t>
      </w:r>
    </w:p>
    <w:p w14:paraId="42F0A3C0" w14:textId="3CDCB864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-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اجرا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دستورات مد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</w:t>
      </w:r>
      <w:r>
        <w:rPr>
          <w:lang w:bidi="ar-SA"/>
        </w:rPr>
        <w:t>CMD</w:t>
      </w:r>
      <w:r>
        <w:rPr>
          <w:rtl/>
          <w:lang w:bidi="ar-SA"/>
        </w:rPr>
        <w:t xml:space="preserve"> را </w:t>
      </w:r>
      <w:r>
        <w:rPr>
          <w:lang w:bidi="ar-SA"/>
        </w:rPr>
        <w:t>Run as Administrator</w:t>
      </w:r>
      <w:r>
        <w:rPr>
          <w:rtl/>
          <w:lang w:bidi="ar-SA"/>
        </w:rPr>
        <w:t xml:space="preserve"> باز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24C6DA0A" w14:textId="19E4E722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- از کل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</w:t>
      </w:r>
      <w:r>
        <w:rPr>
          <w:lang w:bidi="ar-SA"/>
        </w:rPr>
        <w:t>Tab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تکم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خودکار نام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>/پوشه استفاده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7BA76A93" w14:textId="0344DFC6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- با کل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cs="Times New Roman" w:hint="cs"/>
          <w:rtl/>
          <w:lang w:bidi="ar-SA"/>
        </w:rPr>
        <w:t>↑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cs="Times New Roman" w:hint="cs"/>
          <w:rtl/>
          <w:lang w:bidi="ar-SA"/>
        </w:rPr>
        <w:t>↓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تار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خچه</w:t>
      </w:r>
      <w:r>
        <w:rPr>
          <w:rtl/>
          <w:lang w:bidi="ar-SA"/>
        </w:rPr>
        <w:t xml:space="preserve"> دستورات حرکت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60B08B67" w14:textId="0C5163FA" w:rsidR="00BC7CAD" w:rsidRDefault="00BC7CAD" w:rsidP="00BC7CAD">
      <w:pPr>
        <w:rPr>
          <w:lang w:bidi="ar-SA"/>
        </w:rPr>
      </w:pPr>
      <w:r>
        <w:rPr>
          <w:rtl/>
          <w:lang w:bidi="ar-SA"/>
        </w:rPr>
        <w:t>-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متوقف کردن دستور در حال اجرا از </w:t>
      </w:r>
      <w:r>
        <w:rPr>
          <w:lang w:bidi="ar-SA"/>
        </w:rPr>
        <w:t>Ctrl+C</w:t>
      </w:r>
      <w:r>
        <w:rPr>
          <w:rtl/>
          <w:lang w:bidi="ar-SA"/>
        </w:rPr>
        <w:t xml:space="preserve"> استفاده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6A250518" w14:textId="0580394F" w:rsidR="0081227A" w:rsidRDefault="0081227A" w:rsidP="0081227A">
      <w:pPr>
        <w:pStyle w:val="Heading2"/>
        <w:rPr>
          <w:rtl/>
          <w:lang w:bidi="ar-SA"/>
        </w:rPr>
      </w:pPr>
      <w:bookmarkStart w:id="97" w:name="_Toc211464535"/>
      <w:r w:rsidRPr="0081227A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81227A">
        <w:rPr>
          <w:lang w:bidi="ar-SA"/>
        </w:rPr>
        <w:t xml:space="preserve"> node js</w:t>
      </w:r>
      <w:bookmarkEnd w:id="97"/>
    </w:p>
    <w:p w14:paraId="69022B73" w14:textId="01CAD210" w:rsidR="00F71E45" w:rsidRDefault="00F71E45" w:rsidP="00F71E45">
      <w:pPr>
        <w:rPr>
          <w:lang w:bidi="ar-SA"/>
        </w:rPr>
      </w:pPr>
      <w:r>
        <w:t>Node.</w:t>
      </w:r>
      <w:r>
        <w:rPr>
          <w:lang w:bidi="ar-SA"/>
        </w:rPr>
        <w:t>js</w:t>
      </w:r>
      <w:r w:rsidRPr="001A23E4">
        <w:rPr>
          <w:rtl/>
          <w:lang w:bidi="ar-SA"/>
        </w:rPr>
        <w:t xml:space="preserve"> </w:t>
      </w:r>
      <w:r w:rsidRPr="001A23E4">
        <w:rPr>
          <w:rFonts w:hint="cs"/>
          <w:rtl/>
          <w:lang w:bidi="ar-SA"/>
        </w:rPr>
        <w:t>ی</w:t>
      </w:r>
      <w:r w:rsidRPr="001A23E4">
        <w:rPr>
          <w:rFonts w:hint="eastAsia"/>
          <w:rtl/>
          <w:lang w:bidi="ar-SA"/>
        </w:rPr>
        <w:t>ک</w:t>
      </w:r>
      <w:r w:rsidRPr="001A23E4">
        <w:rPr>
          <w:rtl/>
          <w:lang w:bidi="ar-SA"/>
        </w:rPr>
        <w:t xml:space="preserve"> مح</w:t>
      </w:r>
      <w:r w:rsidRPr="001A23E4">
        <w:rPr>
          <w:rFonts w:hint="cs"/>
          <w:rtl/>
          <w:lang w:bidi="ar-SA"/>
        </w:rPr>
        <w:t>ی</w:t>
      </w:r>
      <w:r w:rsidRPr="001A23E4">
        <w:rPr>
          <w:rFonts w:hint="eastAsia"/>
          <w:rtl/>
          <w:lang w:bidi="ar-SA"/>
        </w:rPr>
        <w:t>ط</w:t>
      </w:r>
      <w:r w:rsidRPr="001A23E4">
        <w:rPr>
          <w:rtl/>
          <w:lang w:bidi="ar-SA"/>
        </w:rPr>
        <w:t xml:space="preserve"> اجرا</w:t>
      </w:r>
      <w:r w:rsidRPr="001A23E4">
        <w:rPr>
          <w:rFonts w:hint="cs"/>
          <w:rtl/>
          <w:lang w:bidi="ar-SA"/>
        </w:rPr>
        <w:t>ی</w:t>
      </w:r>
      <w:r w:rsidRPr="001A23E4">
        <w:rPr>
          <w:rtl/>
          <w:lang w:bidi="ar-SA"/>
        </w:rPr>
        <w:t xml:space="preserve"> جاوااسکر</w:t>
      </w:r>
      <w:r w:rsidRPr="001A23E4">
        <w:rPr>
          <w:rFonts w:hint="cs"/>
          <w:rtl/>
          <w:lang w:bidi="ar-SA"/>
        </w:rPr>
        <w:t>ی</w:t>
      </w:r>
      <w:r w:rsidRPr="001A23E4">
        <w:rPr>
          <w:rFonts w:hint="eastAsia"/>
          <w:rtl/>
          <w:lang w:bidi="ar-SA"/>
        </w:rPr>
        <w:t>پت</w:t>
      </w:r>
      <w:r w:rsidRPr="001A23E4">
        <w:rPr>
          <w:rtl/>
          <w:lang w:bidi="ar-SA"/>
        </w:rPr>
        <w:t xml:space="preserve"> سمت سرور است که بر پا</w:t>
      </w:r>
      <w:r w:rsidRPr="001A23E4">
        <w:rPr>
          <w:rFonts w:hint="cs"/>
          <w:rtl/>
          <w:lang w:bidi="ar-SA"/>
        </w:rPr>
        <w:t>ی</w:t>
      </w:r>
      <w:r w:rsidRPr="001A23E4">
        <w:rPr>
          <w:rFonts w:hint="eastAsia"/>
          <w:rtl/>
          <w:lang w:bidi="ar-SA"/>
        </w:rPr>
        <w:t>ه</w:t>
      </w:r>
      <w:r w:rsidRPr="001A23E4">
        <w:rPr>
          <w:rtl/>
          <w:lang w:bidi="ar-SA"/>
        </w:rPr>
        <w:t xml:space="preserve"> موتور </w:t>
      </w:r>
      <w:r>
        <w:rPr>
          <w:lang w:bidi="ar-SA"/>
        </w:rPr>
        <w:t>V8</w:t>
      </w:r>
      <w:r w:rsidRPr="001A23E4">
        <w:rPr>
          <w:rtl/>
          <w:lang w:bidi="ar-SA"/>
        </w:rPr>
        <w:t xml:space="preserve"> کروم ساخته شده است.</w:t>
      </w:r>
    </w:p>
    <w:p w14:paraId="0ECDD5A0" w14:textId="61BF33D2" w:rsidR="00F71E45" w:rsidRDefault="00F71E45" w:rsidP="00F71E45">
      <w:pPr>
        <w:rPr>
          <w:lang w:bidi="ar-SA"/>
        </w:rPr>
      </w:pPr>
      <w:r w:rsidRPr="001A23E4">
        <w:rPr>
          <w:rtl/>
          <w:lang w:bidi="ar-SA"/>
        </w:rPr>
        <w:t>و</w:t>
      </w:r>
      <w:r w:rsidRPr="001A23E4">
        <w:rPr>
          <w:rFonts w:hint="cs"/>
          <w:rtl/>
          <w:lang w:bidi="ar-SA"/>
        </w:rPr>
        <w:t>ی</w:t>
      </w:r>
      <w:r w:rsidRPr="001A23E4">
        <w:rPr>
          <w:rFonts w:hint="eastAsia"/>
          <w:rtl/>
          <w:lang w:bidi="ar-SA"/>
        </w:rPr>
        <w:t>ژگ</w:t>
      </w:r>
      <w:r w:rsidRPr="001A23E4">
        <w:rPr>
          <w:rFonts w:hint="cs"/>
          <w:rtl/>
          <w:lang w:bidi="ar-SA"/>
        </w:rPr>
        <w:t>ی‌</w:t>
      </w:r>
      <w:r w:rsidRPr="001A23E4">
        <w:rPr>
          <w:rFonts w:hint="eastAsia"/>
          <w:rtl/>
          <w:lang w:bidi="ar-SA"/>
        </w:rPr>
        <w:t>ها</w:t>
      </w:r>
      <w:r w:rsidRPr="001A23E4">
        <w:rPr>
          <w:rFonts w:hint="cs"/>
          <w:rtl/>
          <w:lang w:bidi="ar-SA"/>
        </w:rPr>
        <w:t>ی</w:t>
      </w:r>
      <w:r w:rsidRPr="001A23E4">
        <w:rPr>
          <w:rtl/>
          <w:lang w:bidi="ar-SA"/>
        </w:rPr>
        <w:t xml:space="preserve"> اصل</w:t>
      </w:r>
      <w:r w:rsidRPr="001A23E4">
        <w:rPr>
          <w:rFonts w:hint="cs"/>
          <w:rtl/>
          <w:lang w:bidi="ar-SA"/>
        </w:rPr>
        <w:t>ی</w:t>
      </w:r>
      <w:r w:rsidRPr="001A23E4">
        <w:rPr>
          <w:rtl/>
          <w:lang w:bidi="ar-SA"/>
        </w:rPr>
        <w:t>:</w:t>
      </w:r>
    </w:p>
    <w:p w14:paraId="09890790" w14:textId="018454B3" w:rsidR="00F71E45" w:rsidRDefault="00F71E45" w:rsidP="00F71E45">
      <w:pPr>
        <w:rPr>
          <w:lang w:bidi="ar-SA"/>
        </w:rPr>
      </w:pPr>
      <w:r w:rsidRPr="001A23E4">
        <w:rPr>
          <w:rtl/>
          <w:lang w:bidi="ar-SA"/>
        </w:rPr>
        <w:t>- غ</w:t>
      </w:r>
      <w:r w:rsidRPr="001A23E4">
        <w:rPr>
          <w:rFonts w:hint="cs"/>
          <w:rtl/>
          <w:lang w:bidi="ar-SA"/>
        </w:rPr>
        <w:t>ی</w:t>
      </w:r>
      <w:r w:rsidRPr="001A23E4">
        <w:rPr>
          <w:rFonts w:hint="eastAsia"/>
          <w:rtl/>
          <w:lang w:bidi="ar-SA"/>
        </w:rPr>
        <w:t>رمسدودکننده</w:t>
      </w:r>
      <w:r w:rsidRPr="001A23E4">
        <w:rPr>
          <w:rtl/>
          <w:lang w:bidi="ar-SA"/>
        </w:rPr>
        <w:t xml:space="preserve"> (</w:t>
      </w:r>
      <w:r>
        <w:rPr>
          <w:lang w:bidi="ar-SA"/>
        </w:rPr>
        <w:t>Non-blocking</w:t>
      </w:r>
      <w:r w:rsidRPr="001A23E4">
        <w:rPr>
          <w:rtl/>
          <w:lang w:bidi="ar-SA"/>
        </w:rPr>
        <w:t>)</w:t>
      </w:r>
    </w:p>
    <w:p w14:paraId="68F3C7C6" w14:textId="62C8C560" w:rsidR="00F71E45" w:rsidRDefault="00F71E45" w:rsidP="00F71E45">
      <w:pPr>
        <w:rPr>
          <w:lang w:bidi="ar-SA"/>
        </w:rPr>
      </w:pPr>
      <w:r w:rsidRPr="001A23E4">
        <w:rPr>
          <w:rtl/>
          <w:lang w:bidi="ar-SA"/>
        </w:rPr>
        <w:t>- رو</w:t>
      </w:r>
      <w:r w:rsidRPr="001A23E4">
        <w:rPr>
          <w:rFonts w:hint="cs"/>
          <w:rtl/>
          <w:lang w:bidi="ar-SA"/>
        </w:rPr>
        <w:t>ی</w:t>
      </w:r>
      <w:r w:rsidRPr="001A23E4">
        <w:rPr>
          <w:rFonts w:hint="eastAsia"/>
          <w:rtl/>
          <w:lang w:bidi="ar-SA"/>
        </w:rPr>
        <w:t>دادمحور</w:t>
      </w:r>
      <w:r w:rsidRPr="001A23E4">
        <w:rPr>
          <w:rtl/>
          <w:lang w:bidi="ar-SA"/>
        </w:rPr>
        <w:t xml:space="preserve"> (</w:t>
      </w:r>
      <w:r>
        <w:rPr>
          <w:lang w:bidi="ar-SA"/>
        </w:rPr>
        <w:t>Event-driven</w:t>
      </w:r>
      <w:r w:rsidRPr="001A23E4">
        <w:rPr>
          <w:rtl/>
          <w:lang w:bidi="ar-SA"/>
        </w:rPr>
        <w:t>)</w:t>
      </w:r>
    </w:p>
    <w:p w14:paraId="6B43D410" w14:textId="446D271E" w:rsidR="00F71E45" w:rsidRDefault="00F71E45" w:rsidP="00F71E45">
      <w:pPr>
        <w:rPr>
          <w:lang w:bidi="ar-SA"/>
        </w:rPr>
      </w:pPr>
      <w:r w:rsidRPr="001A23E4">
        <w:rPr>
          <w:rtl/>
          <w:lang w:bidi="ar-SA"/>
        </w:rPr>
        <w:t>- مناسب برا</w:t>
      </w:r>
      <w:r w:rsidRPr="001A23E4">
        <w:rPr>
          <w:rFonts w:hint="cs"/>
          <w:rtl/>
          <w:lang w:bidi="ar-SA"/>
        </w:rPr>
        <w:t>ی</w:t>
      </w:r>
      <w:r w:rsidRPr="001A23E4">
        <w:rPr>
          <w:rtl/>
          <w:lang w:bidi="ar-SA"/>
        </w:rPr>
        <w:t xml:space="preserve"> برنامه‌ها</w:t>
      </w:r>
      <w:r w:rsidRPr="001A23E4">
        <w:rPr>
          <w:rFonts w:hint="cs"/>
          <w:rtl/>
          <w:lang w:bidi="ar-SA"/>
        </w:rPr>
        <w:t>ی</w:t>
      </w:r>
      <w:r w:rsidRPr="001A23E4">
        <w:rPr>
          <w:rtl/>
          <w:lang w:bidi="ar-SA"/>
        </w:rPr>
        <w:t xml:space="preserve"> </w:t>
      </w:r>
      <w:r>
        <w:rPr>
          <w:lang w:bidi="ar-SA"/>
        </w:rPr>
        <w:t>Real-time</w:t>
      </w:r>
    </w:p>
    <w:p w14:paraId="37888E24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# آموزش گام به گام نصب و استفاده از </w:t>
      </w:r>
      <w:r>
        <w:rPr>
          <w:lang w:bidi="ar-SA"/>
        </w:rPr>
        <w:t>Node.js</w:t>
      </w:r>
    </w:p>
    <w:p w14:paraId="03262C24" w14:textId="2353B009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lastRenderedPageBreak/>
        <w:t>مرحله</w:t>
      </w:r>
      <w:r>
        <w:rPr>
          <w:rtl/>
          <w:lang w:bidi="ar-SA"/>
        </w:rPr>
        <w:t xml:space="preserve"> 1: </w:t>
      </w:r>
      <w:r>
        <w:rPr>
          <w:rFonts w:ascii="IRANSansWeb(FaNum) Light" w:hAnsi="IRANSansWeb(FaNum) Light" w:hint="cs"/>
          <w:rtl/>
          <w:lang w:bidi="ar-SA"/>
        </w:rPr>
        <w:t>دانلود</w:t>
      </w:r>
      <w:r>
        <w:rPr>
          <w:rtl/>
          <w:lang w:bidi="ar-SA"/>
        </w:rPr>
        <w:t xml:space="preserve"> </w:t>
      </w:r>
      <w:r>
        <w:rPr>
          <w:lang w:bidi="ar-SA"/>
        </w:rPr>
        <w:t>Node.js</w:t>
      </w:r>
    </w:p>
    <w:p w14:paraId="1D152D9D" w14:textId="0351BE1A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روش اول: از سا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رسم</w:t>
      </w:r>
      <w:r>
        <w:rPr>
          <w:rFonts w:hint="cs"/>
          <w:rtl/>
          <w:lang w:bidi="ar-SA"/>
        </w:rPr>
        <w:t>ی</w:t>
      </w:r>
    </w:p>
    <w:p w14:paraId="5083AA23" w14:textId="712D6B52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1. به آدرس </w:t>
      </w:r>
      <w:r>
        <w:rPr>
          <w:lang w:bidi="ar-SA"/>
        </w:rPr>
        <w:t>(https://nodejs.org)</w:t>
      </w:r>
      <w:r>
        <w:rPr>
          <w:rtl/>
          <w:lang w:bidi="ar-SA"/>
        </w:rPr>
        <w:t xml:space="preserve"> برو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6622F334" w14:textId="69799CB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2. نسخه </w:t>
      </w:r>
      <w:r>
        <w:rPr>
          <w:lang w:bidi="ar-SA"/>
        </w:rPr>
        <w:t>LTS</w:t>
      </w:r>
      <w:r>
        <w:rPr>
          <w:rtl/>
          <w:lang w:bidi="ar-SA"/>
        </w:rPr>
        <w:t xml:space="preserve"> (پ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شنهاد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) را دانلود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65D900B5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3.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نصب را اجرا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50FD1265" w14:textId="77777777" w:rsidR="00D7772F" w:rsidRDefault="00D7772F" w:rsidP="00D7772F">
      <w:pPr>
        <w:rPr>
          <w:rtl/>
          <w:lang w:bidi="ar-SA"/>
        </w:rPr>
      </w:pPr>
    </w:p>
    <w:p w14:paraId="17B78316" w14:textId="0D5BBA4D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روش دوم: با </w:t>
      </w:r>
      <w:r>
        <w:rPr>
          <w:lang w:bidi="ar-SA"/>
        </w:rPr>
        <w:t>Package Manager</w:t>
      </w:r>
      <w:r>
        <w:rPr>
          <w:rtl/>
          <w:lang w:bidi="ar-SA"/>
        </w:rPr>
        <w:t xml:space="preserve"> (ل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نوکس</w:t>
      </w:r>
      <w:r>
        <w:rPr>
          <w:rtl/>
          <w:lang w:bidi="ar-SA"/>
        </w:rPr>
        <w:t>/مک)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72F" w14:paraId="73BD0B6E" w14:textId="77777777" w:rsidTr="00D7772F">
        <w:tc>
          <w:tcPr>
            <w:tcW w:w="9350" w:type="dxa"/>
            <w:shd w:val="clear" w:color="auto" w:fill="E2EFD9" w:themeFill="accent6" w:themeFillTint="33"/>
          </w:tcPr>
          <w:p w14:paraId="1C7A9618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# Ubuntu/Debian</w:t>
            </w:r>
          </w:p>
          <w:p w14:paraId="25DCE2C6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curl -fsSL https://deb.nodesource.com/setup_lts.x | sudo -E bash -</w:t>
            </w:r>
          </w:p>
          <w:p w14:paraId="25F4876B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sudo apt-get install -y nodejs</w:t>
            </w:r>
          </w:p>
          <w:p w14:paraId="30FBE445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</w:p>
          <w:p w14:paraId="4A710115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macOS </w:t>
            </w:r>
            <w:r>
              <w:rPr>
                <w:rFonts w:cs="IRANSansWeb(FaNum) Light"/>
                <w:rtl/>
                <w:lang w:bidi="ar-SA"/>
              </w:rPr>
              <w:t>با</w:t>
            </w:r>
            <w:r>
              <w:rPr>
                <w:lang w:bidi="ar-SA"/>
              </w:rPr>
              <w:t xml:space="preserve"> Homebrew</w:t>
            </w:r>
          </w:p>
          <w:p w14:paraId="6C43708C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brew install node</w:t>
            </w:r>
          </w:p>
          <w:p w14:paraId="7241969B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</w:p>
          <w:p w14:paraId="593B99F0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Windows </w:t>
            </w:r>
            <w:r>
              <w:rPr>
                <w:rFonts w:cs="IRANSansWeb(FaNum) Light"/>
                <w:rtl/>
                <w:lang w:bidi="ar-SA"/>
              </w:rPr>
              <w:t>با</w:t>
            </w:r>
            <w:r>
              <w:rPr>
                <w:lang w:bidi="ar-SA"/>
              </w:rPr>
              <w:t xml:space="preserve"> Chocolatey</w:t>
            </w:r>
          </w:p>
          <w:p w14:paraId="44F7DBEE" w14:textId="5E8D801A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choco install nodejs</w:t>
            </w:r>
          </w:p>
        </w:tc>
      </w:tr>
    </w:tbl>
    <w:p w14:paraId="0606AF53" w14:textId="77777777" w:rsidR="00D7772F" w:rsidRDefault="00D7772F" w:rsidP="00D7772F">
      <w:pPr>
        <w:bidi w:val="0"/>
        <w:rPr>
          <w:rtl/>
          <w:lang w:bidi="ar-SA"/>
        </w:rPr>
      </w:pPr>
    </w:p>
    <w:p w14:paraId="45E7532D" w14:textId="56479A3D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2: </w:t>
      </w:r>
      <w:r>
        <w:rPr>
          <w:rFonts w:ascii="IRANSansWeb(FaNum) Light" w:hAnsi="IRANSansWeb(FaNum) Light" w:hint="cs"/>
          <w:rtl/>
          <w:lang w:bidi="ar-SA"/>
        </w:rPr>
        <w:t>بررس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نصب</w:t>
      </w:r>
    </w:p>
    <w:p w14:paraId="7321F52A" w14:textId="2173C729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بررس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نسخه‌ها در ترم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نال</w:t>
      </w:r>
      <w:r>
        <w:rPr>
          <w:rtl/>
          <w:lang w:bidi="ar-SA"/>
        </w:rPr>
        <w:t>/</w:t>
      </w:r>
      <w:r>
        <w:rPr>
          <w:lang w:bidi="ar-SA"/>
        </w:rPr>
        <w:t>CMD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72F" w14:paraId="08E89625" w14:textId="77777777" w:rsidTr="00D7772F">
        <w:tc>
          <w:tcPr>
            <w:tcW w:w="9350" w:type="dxa"/>
            <w:shd w:val="clear" w:color="auto" w:fill="E2EFD9" w:themeFill="accent6" w:themeFillTint="33"/>
          </w:tcPr>
          <w:p w14:paraId="4426DA22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/>
                <w:rtl/>
                <w:lang w:bidi="ar-SA"/>
              </w:rPr>
              <w:t>بررس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نسخه</w:t>
            </w:r>
            <w:r>
              <w:rPr>
                <w:lang w:bidi="ar-SA"/>
              </w:rPr>
              <w:t xml:space="preserve"> Node.js</w:t>
            </w:r>
          </w:p>
          <w:p w14:paraId="218B2504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node --version</w:t>
            </w:r>
          </w:p>
          <w:p w14:paraId="7217DC0C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</w:t>
            </w:r>
          </w:p>
          <w:p w14:paraId="1861B126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node -v</w:t>
            </w:r>
          </w:p>
          <w:p w14:paraId="76D5AAC9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</w:p>
          <w:p w14:paraId="7E05D2C2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/>
                <w:rtl/>
                <w:lang w:bidi="ar-SA"/>
              </w:rPr>
              <w:t>بررس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نسخه</w:t>
            </w:r>
            <w:r>
              <w:rPr>
                <w:lang w:bidi="ar-SA"/>
              </w:rPr>
              <w:t xml:space="preserve"> NPM</w:t>
            </w:r>
          </w:p>
          <w:p w14:paraId="4073527D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--version</w:t>
            </w:r>
          </w:p>
          <w:p w14:paraId="2330628C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</w:t>
            </w:r>
          </w:p>
          <w:p w14:paraId="1241663C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-v</w:t>
            </w:r>
          </w:p>
          <w:p w14:paraId="71FBC94F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</w:p>
          <w:p w14:paraId="6366E0C5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/>
                <w:rtl/>
                <w:lang w:bidi="ar-SA"/>
              </w:rPr>
              <w:t>بررس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/>
                <w:rtl/>
                <w:lang w:bidi="ar-SA"/>
              </w:rPr>
              <w:t xml:space="preserve"> نصب</w:t>
            </w:r>
          </w:p>
          <w:p w14:paraId="7CC9D62E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which node    # </w:t>
            </w:r>
            <w:r>
              <w:rPr>
                <w:rFonts w:cs="IRANSansWeb(FaNum) Light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نوکس</w:t>
            </w:r>
            <w:r>
              <w:rPr>
                <w:rFonts w:cs="IRANSansWeb(FaNum) Light"/>
                <w:rtl/>
                <w:lang w:bidi="ar-SA"/>
              </w:rPr>
              <w:t>/مک</w:t>
            </w:r>
          </w:p>
          <w:p w14:paraId="4CE1AE4D" w14:textId="662AA323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where node    # </w:t>
            </w:r>
            <w:r>
              <w:rPr>
                <w:rFonts w:cs="IRANSansWeb(FaNum) Light"/>
                <w:rtl/>
                <w:lang w:bidi="ar-SA"/>
              </w:rPr>
              <w:t>و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ندوز</w:t>
            </w:r>
          </w:p>
        </w:tc>
      </w:tr>
    </w:tbl>
    <w:p w14:paraId="7625EA8A" w14:textId="77777777" w:rsidR="00D7772F" w:rsidRDefault="00D7772F" w:rsidP="00D7772F">
      <w:pPr>
        <w:bidi w:val="0"/>
        <w:rPr>
          <w:rtl/>
          <w:lang w:bidi="ar-SA"/>
        </w:rPr>
      </w:pPr>
    </w:p>
    <w:p w14:paraId="31191E2E" w14:textId="366240B1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خروج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مورد انتظار: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72F" w14:paraId="197825C0" w14:textId="77777777" w:rsidTr="00D7772F">
        <w:tc>
          <w:tcPr>
            <w:tcW w:w="9350" w:type="dxa"/>
            <w:shd w:val="clear" w:color="auto" w:fill="E2EFD9" w:themeFill="accent6" w:themeFillTint="33"/>
          </w:tcPr>
          <w:p w14:paraId="67A41473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node -v  → v18.17.0  (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</w:t>
            </w:r>
            <w:r>
              <w:rPr>
                <w:rFonts w:cs="IRANSansWeb(FaNum) Light"/>
                <w:rtl/>
                <w:lang w:bidi="ar-SA"/>
              </w:rPr>
              <w:t xml:space="preserve"> نسخه بالاتر</w:t>
            </w:r>
            <w:r>
              <w:rPr>
                <w:lang w:bidi="ar-SA"/>
              </w:rPr>
              <w:t>)</w:t>
            </w:r>
          </w:p>
          <w:p w14:paraId="50A30809" w14:textId="1CB1806F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-v   → 9.6.7     (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</w:t>
            </w:r>
            <w:r>
              <w:rPr>
                <w:rFonts w:cs="IRANSansWeb(FaNum) Light"/>
                <w:rtl/>
                <w:lang w:bidi="ar-SA"/>
              </w:rPr>
              <w:t xml:space="preserve"> نسخه بالاتر</w:t>
            </w:r>
            <w:r>
              <w:rPr>
                <w:lang w:bidi="ar-SA"/>
              </w:rPr>
              <w:t>)</w:t>
            </w:r>
          </w:p>
        </w:tc>
      </w:tr>
    </w:tbl>
    <w:p w14:paraId="135D6C87" w14:textId="7FB09391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3: </w:t>
      </w:r>
      <w:r>
        <w:rPr>
          <w:rFonts w:ascii="IRANSansWeb(FaNum) Light" w:hAnsi="IRANSansWeb(FaNum) Light" w:hint="cs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اول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پروژه</w:t>
      </w:r>
    </w:p>
    <w:p w14:paraId="1E94730C" w14:textId="5BA45ADD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قدم به قدم:</w:t>
      </w:r>
    </w:p>
    <w:p w14:paraId="400E469D" w14:textId="77777777" w:rsidR="00D7772F" w:rsidRDefault="00D7772F" w:rsidP="00D7772F">
      <w:pPr>
        <w:rPr>
          <w:rtl/>
          <w:lang w:bidi="ar-SA"/>
        </w:rPr>
      </w:pPr>
    </w:p>
    <w:p w14:paraId="7EB7C8CD" w14:textId="5C343C67" w:rsidR="00D7772F" w:rsidRDefault="00D7772F" w:rsidP="00D7772F">
      <w:pPr>
        <w:pStyle w:val="ListParagraph"/>
        <w:numPr>
          <w:ilvl w:val="0"/>
          <w:numId w:val="34"/>
        </w:numPr>
        <w:rPr>
          <w:rtl/>
          <w:lang w:bidi="ar-SA"/>
        </w:rPr>
      </w:pPr>
      <w:r>
        <w:rPr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پوشه پروژه: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72F" w14:paraId="567675ED" w14:textId="77777777" w:rsidTr="00D7772F">
        <w:tc>
          <w:tcPr>
            <w:tcW w:w="9350" w:type="dxa"/>
            <w:shd w:val="clear" w:color="auto" w:fill="E2EFD9" w:themeFill="accent6" w:themeFillTint="33"/>
          </w:tcPr>
          <w:p w14:paraId="700404A8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جاد</w:t>
            </w:r>
            <w:r>
              <w:rPr>
                <w:rtl/>
                <w:lang w:bidi="ar-SA"/>
              </w:rPr>
              <w:t xml:space="preserve"> پوشه جد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</w:p>
          <w:p w14:paraId="65338788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mkdir my-first-node-project</w:t>
            </w:r>
          </w:p>
          <w:p w14:paraId="04E358D5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</w:p>
          <w:p w14:paraId="20D3907D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ورود به پوشه</w:t>
            </w:r>
          </w:p>
          <w:p w14:paraId="00624ED2" w14:textId="6F5ACC38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cd my-first-node-project</w:t>
            </w:r>
          </w:p>
        </w:tc>
      </w:tr>
    </w:tbl>
    <w:p w14:paraId="42C0095E" w14:textId="77777777" w:rsidR="00D7772F" w:rsidRDefault="00D7772F" w:rsidP="00D7772F">
      <w:pPr>
        <w:rPr>
          <w:rtl/>
          <w:lang w:bidi="ar-SA"/>
        </w:rPr>
      </w:pPr>
    </w:p>
    <w:p w14:paraId="09EEF27F" w14:textId="6B07138E" w:rsidR="00D7772F" w:rsidRDefault="00D7772F" w:rsidP="00D7772F">
      <w:pPr>
        <w:pStyle w:val="ListParagraph"/>
        <w:numPr>
          <w:ilvl w:val="0"/>
          <w:numId w:val="34"/>
        </w:numPr>
        <w:rPr>
          <w:rtl/>
          <w:lang w:bidi="ar-SA"/>
        </w:rPr>
      </w:pPr>
      <w:r>
        <w:rPr>
          <w:rtl/>
          <w:lang w:bidi="ar-SA"/>
        </w:rPr>
        <w:t>مقدارده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اول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ه</w:t>
      </w:r>
      <w:r>
        <w:rPr>
          <w:rtl/>
          <w:lang w:bidi="ar-SA"/>
        </w:rPr>
        <w:t xml:space="preserve"> پروژه: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72F" w14:paraId="08EDC34B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6F90677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جاد</w:t>
            </w:r>
            <w:r>
              <w:rPr>
                <w:rtl/>
                <w:lang w:bidi="ar-SA"/>
              </w:rPr>
              <w:t xml:space="preserve">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  <w:r>
              <w:rPr>
                <w:lang w:bidi="ar-SA"/>
              </w:rPr>
              <w:t xml:space="preserve"> package.json</w:t>
            </w:r>
          </w:p>
          <w:p w14:paraId="56C61A5A" w14:textId="11DF0D11" w:rsidR="00D7772F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init -y</w:t>
            </w:r>
          </w:p>
        </w:tc>
      </w:tr>
    </w:tbl>
    <w:p w14:paraId="64F5E675" w14:textId="7D69E9B3" w:rsidR="00D7772F" w:rsidRDefault="00D7772F" w:rsidP="000A39F3">
      <w:pPr>
        <w:pStyle w:val="ListParagraph"/>
        <w:numPr>
          <w:ilvl w:val="0"/>
          <w:numId w:val="34"/>
        </w:numPr>
        <w:rPr>
          <w:rtl/>
          <w:lang w:bidi="ar-SA"/>
        </w:rPr>
      </w:pPr>
      <w:r>
        <w:rPr>
          <w:rtl/>
          <w:lang w:bidi="ar-SA"/>
        </w:rPr>
        <w:t>مشاهده ساختار پروژه: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1873D96C" w14:textId="77777777" w:rsidTr="000A39F3">
        <w:tc>
          <w:tcPr>
            <w:tcW w:w="9350" w:type="dxa"/>
          </w:tcPr>
          <w:p w14:paraId="47ACC14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my-first-node-project/</w:t>
            </w:r>
          </w:p>
          <w:p w14:paraId="498035A9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├── package.json</w:t>
            </w:r>
          </w:p>
          <w:p w14:paraId="1A610E72" w14:textId="56975EF2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└── (</w:t>
            </w:r>
            <w:r>
              <w:rPr>
                <w:rtl/>
                <w:lang w:bidi="ar-SA"/>
              </w:rPr>
              <w:t>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ل‌ها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گر</w:t>
            </w:r>
            <w:r>
              <w:rPr>
                <w:lang w:bidi="ar-SA"/>
              </w:rPr>
              <w:t>)</w:t>
            </w:r>
          </w:p>
        </w:tc>
      </w:tr>
    </w:tbl>
    <w:p w14:paraId="59ADD8FB" w14:textId="77777777" w:rsidR="000A39F3" w:rsidRDefault="000A39F3" w:rsidP="000A39F3">
      <w:pPr>
        <w:bidi w:val="0"/>
        <w:rPr>
          <w:rtl/>
          <w:lang w:bidi="ar-SA"/>
        </w:rPr>
      </w:pPr>
    </w:p>
    <w:p w14:paraId="553C515E" w14:textId="0C4B8798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4: </w:t>
      </w:r>
      <w:r>
        <w:rPr>
          <w:rFonts w:ascii="IRANSansWeb(FaNum) Light" w:hAnsi="IRANSansWeb(FaNum) Light" w:hint="cs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اول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</w:t>
      </w:r>
      <w:r>
        <w:rPr>
          <w:lang w:bidi="ar-SA"/>
        </w:rPr>
        <w:t>Node.js</w:t>
      </w:r>
    </w:p>
    <w:p w14:paraId="552E3822" w14:textId="1D602C22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</w:t>
      </w:r>
      <w:r>
        <w:rPr>
          <w:lang w:bidi="ar-SA"/>
        </w:rPr>
        <w:t>app.js</w:t>
      </w:r>
      <w:r>
        <w:rPr>
          <w:rtl/>
          <w:lang w:bidi="ar-SA"/>
        </w:rPr>
        <w:t>`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2274143F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6AF6E99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// app.js</w:t>
            </w:r>
          </w:p>
          <w:p w14:paraId="1D6D5B96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console.log("</w:t>
            </w:r>
            <w:r>
              <w:rPr>
                <w:rFonts w:cs="IRANSansWeb(FaNum) Light"/>
                <w:rtl/>
                <w:lang w:bidi="ar-SA"/>
              </w:rPr>
              <w:t>سلام</w:t>
            </w:r>
            <w:r>
              <w:rPr>
                <w:lang w:bidi="ar-SA"/>
              </w:rPr>
              <w:t xml:space="preserve"> Node.js!");</w:t>
            </w:r>
          </w:p>
          <w:p w14:paraId="075F442A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6CC6BB59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محاسبه ساده</w:t>
            </w:r>
          </w:p>
          <w:p w14:paraId="1F0E3919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a = 5;</w:t>
            </w:r>
          </w:p>
          <w:p w14:paraId="7FB13FF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b = 3;</w:t>
            </w:r>
          </w:p>
          <w:p w14:paraId="4DF08076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console.log(`</w:t>
            </w:r>
            <w:r>
              <w:rPr>
                <w:rFonts w:cs="IRANSansWeb(FaNum) Light"/>
                <w:rtl/>
                <w:lang w:bidi="ar-SA"/>
              </w:rPr>
              <w:t>جمع</w:t>
            </w:r>
            <w:r>
              <w:rPr>
                <w:lang w:bidi="ar-SA"/>
              </w:rPr>
              <w:t xml:space="preserve"> ${a} </w:t>
            </w:r>
            <w:r>
              <w:rPr>
                <w:rFonts w:cs="IRANSansWeb(FaNum) Light"/>
                <w:rtl/>
                <w:lang w:bidi="ar-SA"/>
              </w:rPr>
              <w:t>و</w:t>
            </w:r>
            <w:r>
              <w:rPr>
                <w:lang w:bidi="ar-SA"/>
              </w:rPr>
              <w:t xml:space="preserve"> ${b} </w:t>
            </w:r>
            <w:r>
              <w:rPr>
                <w:rFonts w:cs="IRANSansWeb(FaNum) Light"/>
                <w:rtl/>
                <w:lang w:bidi="ar-SA"/>
              </w:rPr>
              <w:t>برابر است با</w:t>
            </w:r>
            <w:r>
              <w:rPr>
                <w:lang w:bidi="ar-SA"/>
              </w:rPr>
              <w:t>: ${a + b}`);</w:t>
            </w:r>
          </w:p>
          <w:p w14:paraId="1E7D0782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3D95DB7F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ماژول ساده</w:t>
            </w:r>
          </w:p>
          <w:p w14:paraId="391265B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function greet(name) {</w:t>
            </w:r>
          </w:p>
          <w:p w14:paraId="11D5CBE5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return `</w:t>
            </w:r>
            <w:r>
              <w:rPr>
                <w:rFonts w:cs="IRANSansWeb(FaNum) Light"/>
                <w:rtl/>
                <w:lang w:bidi="ar-SA"/>
              </w:rPr>
              <w:t>سلام</w:t>
            </w:r>
            <w:r>
              <w:rPr>
                <w:lang w:bidi="ar-SA"/>
              </w:rPr>
              <w:t xml:space="preserve"> ${name}! </w:t>
            </w:r>
            <w:r>
              <w:rPr>
                <w:rFonts w:cs="IRANSansWeb(FaNum) Light"/>
                <w:rtl/>
                <w:lang w:bidi="ar-SA"/>
              </w:rPr>
              <w:t>خوش آمد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!`;</w:t>
            </w:r>
          </w:p>
          <w:p w14:paraId="51FBC790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  <w:p w14:paraId="4323C21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3DD15343" w14:textId="4DD8EF73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console.log(greet("</w:t>
            </w:r>
            <w:r>
              <w:rPr>
                <w:rFonts w:cs="IRANSansWeb(FaNum) Light"/>
                <w:rtl/>
                <w:lang w:bidi="ar-SA"/>
              </w:rPr>
              <w:t>کاربر</w:t>
            </w:r>
            <w:r>
              <w:rPr>
                <w:lang w:bidi="ar-SA"/>
              </w:rPr>
              <w:t>"));</w:t>
            </w:r>
          </w:p>
        </w:tc>
      </w:tr>
    </w:tbl>
    <w:p w14:paraId="487CAC22" w14:textId="43370AC8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lastRenderedPageBreak/>
        <w:t>اجرا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30B3BF09" w14:textId="77777777" w:rsidTr="000A39F3">
        <w:tc>
          <w:tcPr>
            <w:tcW w:w="9350" w:type="dxa"/>
          </w:tcPr>
          <w:p w14:paraId="005DFCB1" w14:textId="762DFA36" w:rsidR="000A39F3" w:rsidRDefault="000A39F3" w:rsidP="000A39F3">
            <w:pPr>
              <w:bidi w:val="0"/>
              <w:rPr>
                <w:lang w:bidi="ar-SA"/>
              </w:rPr>
            </w:pPr>
            <w:r w:rsidRPr="000A39F3">
              <w:rPr>
                <w:lang w:bidi="ar-SA"/>
              </w:rPr>
              <w:t>node app.js</w:t>
            </w:r>
          </w:p>
        </w:tc>
      </w:tr>
    </w:tbl>
    <w:p w14:paraId="331701F3" w14:textId="77777777" w:rsidR="000A39F3" w:rsidRDefault="000A39F3" w:rsidP="000A39F3">
      <w:pPr>
        <w:bidi w:val="0"/>
        <w:rPr>
          <w:rtl/>
          <w:lang w:bidi="ar-SA"/>
        </w:rPr>
      </w:pPr>
    </w:p>
    <w:p w14:paraId="2A286219" w14:textId="2108DF16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خروج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2106A89A" w14:textId="77777777" w:rsidTr="000A39F3">
        <w:tc>
          <w:tcPr>
            <w:tcW w:w="9350" w:type="dxa"/>
          </w:tcPr>
          <w:p w14:paraId="65C7BD2C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rFonts w:cs="IRANSansWeb(FaNum) Light"/>
                <w:rtl/>
                <w:lang w:bidi="ar-SA"/>
              </w:rPr>
              <w:t>سلام</w:t>
            </w:r>
            <w:r>
              <w:rPr>
                <w:lang w:bidi="ar-SA"/>
              </w:rPr>
              <w:t xml:space="preserve"> Node.js!</w:t>
            </w:r>
          </w:p>
          <w:p w14:paraId="3AB13E7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rFonts w:cs="IRANSansWeb(FaNum) Light"/>
                <w:rtl/>
                <w:lang w:bidi="ar-SA"/>
              </w:rPr>
              <w:t>جمع 5 و 3 برابر است با: 8</w:t>
            </w:r>
          </w:p>
          <w:p w14:paraId="1B1573C2" w14:textId="3CB724C4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rFonts w:cs="IRANSansWeb(FaNum) Light"/>
                <w:rtl/>
                <w:lang w:bidi="ar-SA"/>
              </w:rPr>
              <w:t>سلام کاربر! خوش آمد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!</w:t>
            </w:r>
          </w:p>
        </w:tc>
      </w:tr>
    </w:tbl>
    <w:p w14:paraId="2E231E9A" w14:textId="77777777" w:rsidR="000A39F3" w:rsidRDefault="000A39F3" w:rsidP="000A39F3">
      <w:pPr>
        <w:bidi w:val="0"/>
        <w:rPr>
          <w:rtl/>
          <w:lang w:bidi="ar-SA"/>
        </w:rPr>
      </w:pPr>
    </w:p>
    <w:p w14:paraId="486B6548" w14:textId="36E36AC1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5: </w:t>
      </w:r>
      <w:r>
        <w:rPr>
          <w:rFonts w:ascii="IRANSansWeb(FaNum) Light" w:hAnsi="IRANSansWeb(FaNum) Light" w:hint="cs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سرور وب ساده</w:t>
      </w:r>
    </w:p>
    <w:p w14:paraId="781A9292" w14:textId="68C6179A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</w:t>
      </w:r>
      <w:r>
        <w:rPr>
          <w:lang w:bidi="ar-SA"/>
        </w:rPr>
        <w:t>server.js</w:t>
      </w:r>
      <w:r>
        <w:rPr>
          <w:rtl/>
          <w:lang w:bidi="ar-SA"/>
        </w:rPr>
        <w:t>`: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1C7763D2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3BA76BD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// server.js</w:t>
            </w:r>
          </w:p>
          <w:p w14:paraId="20E02FC8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http = require('http');</w:t>
            </w:r>
          </w:p>
          <w:p w14:paraId="5395D2F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35CC0AC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جاد</w:t>
            </w:r>
            <w:r>
              <w:rPr>
                <w:rFonts w:cs="IRANSansWeb(FaNum) Light"/>
                <w:rtl/>
                <w:lang w:bidi="ar-SA"/>
              </w:rPr>
              <w:t xml:space="preserve"> سرور</w:t>
            </w:r>
          </w:p>
          <w:p w14:paraId="6FC55598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server = http.createServer((req, res) =&gt; {</w:t>
            </w:r>
          </w:p>
          <w:p w14:paraId="00718D00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// </w:t>
            </w:r>
            <w:r>
              <w:rPr>
                <w:rFonts w:cs="IRANSansWeb(FaNum) Light"/>
                <w:rtl/>
                <w:lang w:bidi="ar-SA"/>
              </w:rPr>
              <w:t>تنظ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/>
                <w:rtl/>
                <w:lang w:bidi="ar-SA"/>
              </w:rPr>
              <w:t xml:space="preserve"> هدر</w:t>
            </w:r>
          </w:p>
          <w:p w14:paraId="1F3AF851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res.writeHead(200, { </w:t>
            </w:r>
          </w:p>
          <w:p w14:paraId="34550190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'Content-Type': 'text/html; charset=utf-8' </w:t>
            </w:r>
          </w:p>
          <w:p w14:paraId="3C29B0E4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});</w:t>
            </w:r>
          </w:p>
          <w:p w14:paraId="2673E62C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</w:p>
          <w:p w14:paraId="4751DEC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// </w:t>
            </w:r>
            <w:r>
              <w:rPr>
                <w:rFonts w:cs="IRANSansWeb(FaNum) Light"/>
                <w:rtl/>
                <w:lang w:bidi="ar-SA"/>
              </w:rPr>
              <w:t>مس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مختلف</w:t>
            </w:r>
          </w:p>
          <w:p w14:paraId="2ADC6C5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if (req.url === '/') {</w:t>
            </w:r>
          </w:p>
          <w:p w14:paraId="6535C6C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res.end(`</w:t>
            </w:r>
          </w:p>
          <w:p w14:paraId="5B16E94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&lt;!DOCTYPE html&gt;</w:t>
            </w:r>
          </w:p>
          <w:p w14:paraId="19010D3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&lt;html dir="rtl"&gt;</w:t>
            </w:r>
          </w:p>
          <w:p w14:paraId="58657D9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&lt;head&gt;</w:t>
            </w:r>
          </w:p>
          <w:p w14:paraId="48906FB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&lt;meta charset="UTF-8"&gt;</w:t>
            </w:r>
          </w:p>
          <w:p w14:paraId="681B63A0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&lt;title&gt;</w:t>
            </w:r>
            <w:r>
              <w:rPr>
                <w:rFonts w:cs="IRANSansWeb(FaNum) Light"/>
                <w:rtl/>
                <w:lang w:bidi="ar-SA"/>
              </w:rPr>
              <w:t>سرور</w:t>
            </w:r>
            <w:r>
              <w:rPr>
                <w:lang w:bidi="ar-SA"/>
              </w:rPr>
              <w:t xml:space="preserve"> Node.js&lt;/title&gt;</w:t>
            </w:r>
          </w:p>
          <w:p w14:paraId="7DC9D347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&lt;/head&gt;</w:t>
            </w:r>
          </w:p>
          <w:p w14:paraId="42BB490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&lt;body&gt;</w:t>
            </w:r>
          </w:p>
          <w:p w14:paraId="25EE2DBF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    &lt;h1&gt;</w:t>
            </w:r>
            <w:r>
              <w:rPr>
                <w:rFonts w:cs="IRANSansWeb(FaNum) Light"/>
                <w:rtl/>
                <w:lang w:bidi="ar-SA"/>
              </w:rPr>
              <w:t>سلام! به سرور</w:t>
            </w:r>
            <w:r>
              <w:rPr>
                <w:lang w:bidi="ar-SA"/>
              </w:rPr>
              <w:t xml:space="preserve"> Node.js </w:t>
            </w:r>
            <w:r>
              <w:rPr>
                <w:rFonts w:cs="IRANSansWeb(FaNum) Light"/>
                <w:rtl/>
                <w:lang w:bidi="ar-SA"/>
              </w:rPr>
              <w:t>خوش آمد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&lt;/h1&gt;</w:t>
            </w:r>
          </w:p>
          <w:p w14:paraId="3D5DD0C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&lt;p&gt;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ک</w:t>
            </w:r>
            <w:r>
              <w:rPr>
                <w:rFonts w:cs="IRANSansWeb(FaNum) Light"/>
                <w:rtl/>
                <w:lang w:bidi="ar-SA"/>
              </w:rPr>
              <w:t xml:space="preserve"> صفحه ساده است</w:t>
            </w:r>
            <w:r>
              <w:rPr>
                <w:lang w:bidi="ar-SA"/>
              </w:rPr>
              <w:t>&lt;/p&gt;</w:t>
            </w:r>
          </w:p>
          <w:p w14:paraId="53202F33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&lt;a href="/about"&gt;</w:t>
            </w:r>
            <w:r>
              <w:rPr>
                <w:rFonts w:cs="IRANSansWeb(FaNum) Light"/>
                <w:rtl/>
                <w:lang w:bidi="ar-SA"/>
              </w:rPr>
              <w:t>درباره ما</w:t>
            </w:r>
            <w:r>
              <w:rPr>
                <w:lang w:bidi="ar-SA"/>
              </w:rPr>
              <w:t>&lt;/a&gt;</w:t>
            </w:r>
          </w:p>
          <w:p w14:paraId="14BF927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&lt;/body&gt;</w:t>
            </w:r>
          </w:p>
          <w:p w14:paraId="1463B2E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&lt;/html&gt;</w:t>
            </w:r>
          </w:p>
          <w:p w14:paraId="4FD24A0A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`);</w:t>
            </w:r>
          </w:p>
          <w:p w14:paraId="516F357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} else if (req.url === '/about') {</w:t>
            </w:r>
          </w:p>
          <w:p w14:paraId="32636CF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res.end(`</w:t>
            </w:r>
          </w:p>
          <w:p w14:paraId="2B587CA0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&lt;!DOCTYPE html&gt;</w:t>
            </w:r>
          </w:p>
          <w:p w14:paraId="7CB1DCB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&lt;html dir="rtl"&gt;</w:t>
            </w:r>
          </w:p>
          <w:p w14:paraId="4E6E3DF6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&lt;head&gt;</w:t>
            </w:r>
          </w:p>
          <w:p w14:paraId="764BF795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&lt;meta charset="UTF-8"&gt;</w:t>
            </w:r>
          </w:p>
          <w:p w14:paraId="5B65FA93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&lt;title&gt;</w:t>
            </w:r>
            <w:r>
              <w:rPr>
                <w:rFonts w:cs="IRANSansWeb(FaNum) Light"/>
                <w:rtl/>
                <w:lang w:bidi="ar-SA"/>
              </w:rPr>
              <w:t>درباره ما</w:t>
            </w:r>
            <w:r>
              <w:rPr>
                <w:lang w:bidi="ar-SA"/>
              </w:rPr>
              <w:t>&lt;/title&gt;</w:t>
            </w:r>
          </w:p>
          <w:p w14:paraId="724AC585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&lt;/head&gt;</w:t>
            </w:r>
          </w:p>
          <w:p w14:paraId="398883A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&lt;body&gt;</w:t>
            </w:r>
          </w:p>
          <w:p w14:paraId="452EFC06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&lt;h1&gt;</w:t>
            </w:r>
            <w:r>
              <w:rPr>
                <w:rFonts w:cs="IRANSansWeb(FaNum) Light"/>
                <w:rtl/>
                <w:lang w:bidi="ar-SA"/>
              </w:rPr>
              <w:t>درباره ما</w:t>
            </w:r>
            <w:r>
              <w:rPr>
                <w:lang w:bidi="ar-SA"/>
              </w:rPr>
              <w:t>&lt;/h1&gt;</w:t>
            </w:r>
          </w:p>
          <w:p w14:paraId="36875D07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&lt;p&gt;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صفحه درباره ما است</w:t>
            </w:r>
            <w:r>
              <w:rPr>
                <w:lang w:bidi="ar-SA"/>
              </w:rPr>
              <w:t>&lt;/p&gt;</w:t>
            </w:r>
          </w:p>
          <w:p w14:paraId="0208B023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&lt;a href="/"&gt;</w:t>
            </w:r>
            <w:r>
              <w:rPr>
                <w:rFonts w:cs="IRANSansWeb(FaNum) Light"/>
                <w:rtl/>
                <w:lang w:bidi="ar-SA"/>
              </w:rPr>
              <w:t>بازگشت به خانه</w:t>
            </w:r>
            <w:r>
              <w:rPr>
                <w:lang w:bidi="ar-SA"/>
              </w:rPr>
              <w:t>&lt;/a&gt;</w:t>
            </w:r>
          </w:p>
          <w:p w14:paraId="2259D2F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&lt;/body&gt;</w:t>
            </w:r>
          </w:p>
          <w:p w14:paraId="6AFFBDB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&lt;/html&gt;</w:t>
            </w:r>
          </w:p>
          <w:p w14:paraId="701E718B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`);</w:t>
            </w:r>
          </w:p>
          <w:p w14:paraId="5AF6CDC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} else {</w:t>
            </w:r>
          </w:p>
          <w:p w14:paraId="4940C42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res.end(`</w:t>
            </w:r>
          </w:p>
          <w:p w14:paraId="54B2C25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&lt;!DOCTYPE html&gt;</w:t>
            </w:r>
          </w:p>
          <w:p w14:paraId="68D7900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&lt;html dir="rtl"&gt;</w:t>
            </w:r>
          </w:p>
          <w:p w14:paraId="30BE1EE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&lt;body&gt;</w:t>
            </w:r>
          </w:p>
          <w:p w14:paraId="08B3ADFB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&lt;h1&gt;404 - </w:t>
            </w:r>
            <w:r>
              <w:rPr>
                <w:rFonts w:cs="IRANSansWeb(FaNum) Light"/>
                <w:rtl/>
                <w:lang w:bidi="ar-SA"/>
              </w:rPr>
              <w:t>صفحه پ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دا</w:t>
            </w:r>
            <w:r>
              <w:rPr>
                <w:rFonts w:cs="IRANSansWeb(FaNum) Light"/>
                <w:rtl/>
                <w:lang w:bidi="ar-SA"/>
              </w:rPr>
              <w:t xml:space="preserve"> نشد</w:t>
            </w:r>
            <w:r>
              <w:rPr>
                <w:lang w:bidi="ar-SA"/>
              </w:rPr>
              <w:t>&lt;/h1&gt;</w:t>
            </w:r>
          </w:p>
          <w:p w14:paraId="70261C8B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&lt;a href="/"&gt;</w:t>
            </w:r>
            <w:r>
              <w:rPr>
                <w:rFonts w:cs="IRANSansWeb(FaNum) Light"/>
                <w:rtl/>
                <w:lang w:bidi="ar-SA"/>
              </w:rPr>
              <w:t>بازگشت به خانه</w:t>
            </w:r>
            <w:r>
              <w:rPr>
                <w:lang w:bidi="ar-SA"/>
              </w:rPr>
              <w:t>&lt;/a&gt;</w:t>
            </w:r>
          </w:p>
          <w:p w14:paraId="012200B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&lt;/body&gt;</w:t>
            </w:r>
          </w:p>
          <w:p w14:paraId="1081A4C7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&lt;/html&gt;</w:t>
            </w:r>
          </w:p>
          <w:p w14:paraId="589B204A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`);</w:t>
            </w:r>
          </w:p>
          <w:p w14:paraId="52328C7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}</w:t>
            </w:r>
          </w:p>
          <w:p w14:paraId="7844723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74DED43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238118C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راه‌انداز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سرور</w:t>
            </w:r>
          </w:p>
          <w:p w14:paraId="2AA0646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PORT = 3000;</w:t>
            </w:r>
          </w:p>
          <w:p w14:paraId="6639BD81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server.listen(PORT, () =&gt; {</w:t>
            </w:r>
          </w:p>
          <w:p w14:paraId="5027ED22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console.log(`</w:t>
            </w:r>
            <w:r>
              <w:rPr>
                <w:rFonts w:cs="IRANSansWeb(FaNum) Light"/>
                <w:rtl/>
                <w:lang w:bidi="ar-SA"/>
              </w:rPr>
              <w:t>سرور در حال اجرا در</w:t>
            </w:r>
            <w:r>
              <w:rPr>
                <w:lang w:bidi="ar-SA"/>
              </w:rPr>
              <w:t>: http://localhost:${PORT}`);</w:t>
            </w:r>
          </w:p>
          <w:p w14:paraId="26C10114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console.log('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توقف سرور</w:t>
            </w:r>
            <w:r>
              <w:rPr>
                <w:lang w:bidi="ar-SA"/>
              </w:rPr>
              <w:t>: Ctrl+C');</w:t>
            </w:r>
          </w:p>
          <w:p w14:paraId="3B7F4499" w14:textId="555319EE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});</w:t>
            </w:r>
          </w:p>
        </w:tc>
      </w:tr>
    </w:tbl>
    <w:p w14:paraId="7D699951" w14:textId="77777777" w:rsidR="000A39F3" w:rsidRDefault="000A39F3" w:rsidP="000A39F3">
      <w:pPr>
        <w:bidi w:val="0"/>
        <w:rPr>
          <w:rtl/>
          <w:lang w:bidi="ar-SA"/>
        </w:rPr>
      </w:pPr>
    </w:p>
    <w:p w14:paraId="77288D2E" w14:textId="7F16B42F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اجرا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سرور: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7CCDC214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2F697C2E" w14:textId="40B8DBF5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 w:rsidRPr="000A39F3">
              <w:rPr>
                <w:lang w:bidi="ar-SA"/>
              </w:rPr>
              <w:lastRenderedPageBreak/>
              <w:t>node server.js</w:t>
            </w:r>
          </w:p>
        </w:tc>
      </w:tr>
    </w:tbl>
    <w:p w14:paraId="3F6BAE90" w14:textId="77777777" w:rsidR="000A39F3" w:rsidRDefault="000A39F3" w:rsidP="000A39F3">
      <w:pPr>
        <w:bidi w:val="0"/>
        <w:rPr>
          <w:rtl/>
          <w:lang w:bidi="ar-SA"/>
        </w:rPr>
      </w:pPr>
    </w:p>
    <w:p w14:paraId="29A07A8B" w14:textId="672DB422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تست سرور:</w:t>
      </w:r>
    </w:p>
    <w:p w14:paraId="0C89FC25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1. مرورگر را باز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249ABC29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2. به آدرس `</w:t>
      </w:r>
      <w:r>
        <w:rPr>
          <w:lang w:bidi="ar-SA"/>
        </w:rPr>
        <w:t>http://localhost:3000</w:t>
      </w:r>
      <w:r>
        <w:rPr>
          <w:rtl/>
          <w:lang w:bidi="ar-SA"/>
        </w:rPr>
        <w:t>` برو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5F312485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3. صفحات مختلف را تست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35B2123F" w14:textId="59EEC9E5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6: </w:t>
      </w:r>
      <w:r>
        <w:rPr>
          <w:rFonts w:ascii="IRANSansWeb(FaNum) Light" w:hAnsi="IRANSansWeb(FaNum) Light" w:hint="cs"/>
          <w:rtl/>
          <w:lang w:bidi="ar-SA"/>
        </w:rPr>
        <w:t>کار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با</w:t>
      </w:r>
      <w:r>
        <w:rPr>
          <w:rtl/>
          <w:lang w:bidi="ar-SA"/>
        </w:rPr>
        <w:t xml:space="preserve"> </w:t>
      </w:r>
      <w:r>
        <w:rPr>
          <w:lang w:bidi="ar-SA"/>
        </w:rPr>
        <w:t>NPM</w:t>
      </w:r>
      <w:r>
        <w:rPr>
          <w:rtl/>
          <w:lang w:bidi="ar-SA"/>
        </w:rPr>
        <w:t xml:space="preserve"> و نصب پک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</w:t>
      </w:r>
    </w:p>
    <w:p w14:paraId="4DB9C7DD" w14:textId="41BF144F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نصب پک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4A04C081" w14:textId="77777777" w:rsidTr="000A39F3">
        <w:tc>
          <w:tcPr>
            <w:tcW w:w="9350" w:type="dxa"/>
          </w:tcPr>
          <w:p w14:paraId="14C1B473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/>
                <w:rtl/>
                <w:lang w:bidi="ar-SA"/>
              </w:rPr>
              <w:t>نصب</w:t>
            </w:r>
            <w:r>
              <w:rPr>
                <w:lang w:bidi="ar-SA"/>
              </w:rPr>
              <w:t xml:space="preserve"> Express (</w:t>
            </w:r>
            <w:r>
              <w:rPr>
                <w:rFonts w:cs="IRANSansWeb(FaNum) Light"/>
                <w:rtl/>
                <w:lang w:bidi="ar-SA"/>
              </w:rPr>
              <w:t>فر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مورک</w:t>
            </w:r>
            <w:r>
              <w:rPr>
                <w:rFonts w:cs="IRANSansWeb(FaNum) Light"/>
                <w:rtl/>
                <w:lang w:bidi="ar-SA"/>
              </w:rPr>
              <w:t xml:space="preserve"> وب</w:t>
            </w:r>
            <w:r>
              <w:rPr>
                <w:lang w:bidi="ar-SA"/>
              </w:rPr>
              <w:t>)</w:t>
            </w:r>
          </w:p>
          <w:p w14:paraId="66346589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install express</w:t>
            </w:r>
          </w:p>
          <w:p w14:paraId="032816BC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33FCD53B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/>
                <w:rtl/>
                <w:lang w:bidi="ar-SA"/>
              </w:rPr>
              <w:t>نصب</w:t>
            </w:r>
            <w:r>
              <w:rPr>
                <w:lang w:bidi="ar-SA"/>
              </w:rPr>
              <w:t xml:space="preserve"> Nodemon (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توسعه - 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ستارت</w:t>
            </w:r>
            <w:r>
              <w:rPr>
                <w:rFonts w:cs="IRANSansWeb(FaNum) Light"/>
                <w:rtl/>
                <w:lang w:bidi="ar-SA"/>
              </w:rPr>
              <w:t xml:space="preserve"> خودکار</w:t>
            </w:r>
            <w:r>
              <w:rPr>
                <w:lang w:bidi="ar-SA"/>
              </w:rPr>
              <w:t>)</w:t>
            </w:r>
          </w:p>
          <w:p w14:paraId="058D155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install --save-dev nodemon</w:t>
            </w:r>
          </w:p>
          <w:p w14:paraId="1078CACE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050901A7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/>
                <w:rtl/>
                <w:lang w:bidi="ar-SA"/>
              </w:rPr>
              <w:t>نصب چند پک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ج</w:t>
            </w:r>
            <w:r>
              <w:rPr>
                <w:rFonts w:cs="IRANSansWeb(FaNum) Light"/>
                <w:rtl/>
                <w:lang w:bidi="ar-SA"/>
              </w:rPr>
              <w:t xml:space="preserve"> با هم</w:t>
            </w:r>
          </w:p>
          <w:p w14:paraId="68316536" w14:textId="45911BB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npm install axios cors dotenv</w:t>
            </w:r>
          </w:p>
        </w:tc>
      </w:tr>
    </w:tbl>
    <w:p w14:paraId="3B9691B3" w14:textId="77777777" w:rsidR="000A39F3" w:rsidRDefault="000A39F3" w:rsidP="00D7772F">
      <w:pPr>
        <w:rPr>
          <w:rtl/>
          <w:lang w:bidi="ar-SA"/>
        </w:rPr>
      </w:pPr>
    </w:p>
    <w:p w14:paraId="051AA105" w14:textId="7F8CE55B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</w:t>
      </w:r>
      <w:r>
        <w:rPr>
          <w:lang w:bidi="ar-SA"/>
        </w:rPr>
        <w:t>package.json</w:t>
      </w:r>
      <w:r>
        <w:rPr>
          <w:rtl/>
          <w:lang w:bidi="ar-SA"/>
        </w:rPr>
        <w:t>` پس از نصب: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405DA6E5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5944E43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{</w:t>
            </w:r>
          </w:p>
          <w:p w14:paraId="42F30F4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"name": "my-first-node-project",</w:t>
            </w:r>
          </w:p>
          <w:p w14:paraId="019F059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"version": "1.0.0",</w:t>
            </w:r>
          </w:p>
          <w:p w14:paraId="4CA56A89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"description": "",</w:t>
            </w:r>
          </w:p>
          <w:p w14:paraId="00F4E1F7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"main": "app.js",</w:t>
            </w:r>
          </w:p>
          <w:p w14:paraId="4D8D77A7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"scripts": {</w:t>
            </w:r>
          </w:p>
          <w:p w14:paraId="473420F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"start": "node server.js",</w:t>
            </w:r>
          </w:p>
          <w:p w14:paraId="35E1FDE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"dev": "nodemon server.js"</w:t>
            </w:r>
          </w:p>
          <w:p w14:paraId="39D71E2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},</w:t>
            </w:r>
          </w:p>
          <w:p w14:paraId="0CAD7D37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"dependencies": {</w:t>
            </w:r>
          </w:p>
          <w:p w14:paraId="76A96AC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"express": "^4.18.0",</w:t>
            </w:r>
          </w:p>
          <w:p w14:paraId="5C72AFF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"axios": "^1.0.0",</w:t>
            </w:r>
          </w:p>
          <w:p w14:paraId="36D61FE7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"cors": "^2.8.5",</w:t>
            </w:r>
          </w:p>
          <w:p w14:paraId="4F92B416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"dotenv": "^16.0.0"</w:t>
            </w:r>
          </w:p>
          <w:p w14:paraId="4A13A1A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},</w:t>
            </w:r>
          </w:p>
          <w:p w14:paraId="6E2D98E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"devDependencies": {</w:t>
            </w:r>
          </w:p>
          <w:p w14:paraId="66508F57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"nodemon": "^2.0.0"</w:t>
            </w:r>
          </w:p>
          <w:p w14:paraId="3B97F55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</w:t>
            </w:r>
          </w:p>
          <w:p w14:paraId="3650446C" w14:textId="4FAAEFCE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>}</w:t>
            </w:r>
          </w:p>
        </w:tc>
      </w:tr>
    </w:tbl>
    <w:p w14:paraId="70E43002" w14:textId="77777777" w:rsidR="000A39F3" w:rsidRDefault="000A39F3" w:rsidP="000A39F3">
      <w:pPr>
        <w:bidi w:val="0"/>
        <w:rPr>
          <w:rtl/>
          <w:lang w:bidi="ar-SA"/>
        </w:rPr>
      </w:pPr>
    </w:p>
    <w:p w14:paraId="1A106DF1" w14:textId="7E4D776D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7: </w:t>
      </w:r>
      <w:r>
        <w:rPr>
          <w:rFonts w:ascii="IRANSansWeb(FaNum) Light" w:hAnsi="IRANSansWeb(FaNum) Light" w:hint="cs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سرور با </w:t>
      </w:r>
      <w:r>
        <w:rPr>
          <w:lang w:bidi="ar-SA"/>
        </w:rPr>
        <w:t>Express</w:t>
      </w:r>
    </w:p>
    <w:p w14:paraId="26311494" w14:textId="03BAAECA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نصب </w:t>
      </w:r>
      <w:r>
        <w:rPr>
          <w:lang w:bidi="ar-SA"/>
        </w:rPr>
        <w:t>Express</w:t>
      </w:r>
      <w:r>
        <w:rPr>
          <w:rtl/>
          <w:lang w:bidi="ar-SA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60CD82A4" w14:textId="77777777" w:rsidTr="000A39F3">
        <w:tc>
          <w:tcPr>
            <w:tcW w:w="9350" w:type="dxa"/>
          </w:tcPr>
          <w:p w14:paraId="36010946" w14:textId="46C43F4E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 w:rsidRPr="000A39F3">
              <w:rPr>
                <w:lang w:bidi="ar-SA"/>
              </w:rPr>
              <w:t>npm install express</w:t>
            </w:r>
          </w:p>
        </w:tc>
      </w:tr>
    </w:tbl>
    <w:p w14:paraId="6D9114DB" w14:textId="77777777" w:rsidR="000A39F3" w:rsidRDefault="000A39F3" w:rsidP="00D7772F">
      <w:pPr>
        <w:rPr>
          <w:rtl/>
          <w:lang w:bidi="ar-SA"/>
        </w:rPr>
      </w:pPr>
    </w:p>
    <w:p w14:paraId="2457A0D5" w14:textId="0BB3CB92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</w:t>
      </w:r>
      <w:r>
        <w:rPr>
          <w:lang w:bidi="ar-SA"/>
        </w:rPr>
        <w:t>express-server.js</w:t>
      </w:r>
      <w:r>
        <w:rPr>
          <w:rtl/>
          <w:lang w:bidi="ar-SA"/>
        </w:rPr>
        <w:t>`: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3973EF87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7F5AA12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// express-server.js</w:t>
            </w:r>
          </w:p>
          <w:p w14:paraId="52E4D278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express = require('express');</w:t>
            </w:r>
          </w:p>
          <w:p w14:paraId="2F6B311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app = express();</w:t>
            </w:r>
          </w:p>
          <w:p w14:paraId="3E48187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PORT = 3000;</w:t>
            </w:r>
          </w:p>
          <w:p w14:paraId="6EDFCC3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1AAA80A0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دلور</w:t>
            </w:r>
            <w:r>
              <w:rPr>
                <w:rFonts w:cs="IRANSansWeb(FaNum) Light"/>
                <w:rtl/>
                <w:lang w:bidi="ar-SA"/>
              </w:rPr>
              <w:t xml:space="preserve"> 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پارس کردن</w:t>
            </w:r>
            <w:r>
              <w:rPr>
                <w:lang w:bidi="ar-SA"/>
              </w:rPr>
              <w:t xml:space="preserve"> JSON</w:t>
            </w:r>
          </w:p>
          <w:p w14:paraId="1A152C68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app.use(express.json());</w:t>
            </w:r>
          </w:p>
          <w:p w14:paraId="395540B0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169F6E8A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دلور</w:t>
            </w:r>
            <w:r>
              <w:rPr>
                <w:rFonts w:cs="IRANSansWeb(FaNum) Light"/>
                <w:rtl/>
                <w:lang w:bidi="ar-SA"/>
              </w:rPr>
              <w:t xml:space="preserve"> 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فا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استات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ک</w:t>
            </w:r>
          </w:p>
          <w:p w14:paraId="7D606C5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app.use(express.static('public'));</w:t>
            </w:r>
          </w:p>
          <w:p w14:paraId="772A0984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22BC1626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روت اصل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24AA79C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app.get('/', (req, res) =&gt; {</w:t>
            </w:r>
          </w:p>
          <w:p w14:paraId="3B0DEC08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res.send(`</w:t>
            </w:r>
          </w:p>
          <w:p w14:paraId="2024BF9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&lt;!DOCTYPE html&gt;</w:t>
            </w:r>
          </w:p>
          <w:p w14:paraId="3CD768D6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&lt;html dir="rtl"&gt;</w:t>
            </w:r>
          </w:p>
          <w:p w14:paraId="2EDDB72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&lt;head&gt;</w:t>
            </w:r>
          </w:p>
          <w:p w14:paraId="0AC92699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&lt;meta charset="UTF-8"&gt;</w:t>
            </w:r>
          </w:p>
          <w:p w14:paraId="61DA689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&lt;title&gt;Express App&lt;/title&gt;</w:t>
            </w:r>
          </w:p>
          <w:p w14:paraId="12EC2F3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&lt;style&gt;</w:t>
            </w:r>
          </w:p>
          <w:p w14:paraId="09DD400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body { font-family: Arial, sans-serif; margin: 40px; }</w:t>
            </w:r>
          </w:p>
          <w:p w14:paraId="07EF2D75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h1 { color: #333; }</w:t>
            </w:r>
          </w:p>
          <w:p w14:paraId="7DAFA935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&lt;/style&gt;</w:t>
            </w:r>
          </w:p>
          <w:p w14:paraId="56FB4FF0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&lt;/head&gt;</w:t>
            </w:r>
          </w:p>
          <w:p w14:paraId="0236836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&lt;body&gt;</w:t>
            </w:r>
          </w:p>
          <w:p w14:paraId="005CD34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&lt;h1&gt;</w:t>
            </w:r>
            <w:r>
              <w:rPr>
                <w:rFonts w:cs="IRANSansWeb(FaNum) Light"/>
                <w:rtl/>
                <w:lang w:bidi="ar-SA"/>
              </w:rPr>
              <w:t>سلام! 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سرور</w:t>
            </w:r>
            <w:r>
              <w:rPr>
                <w:lang w:bidi="ar-SA"/>
              </w:rPr>
              <w:t xml:space="preserve"> Express </w:t>
            </w:r>
            <w:r>
              <w:rPr>
                <w:rFonts w:cs="IRANSansWeb(FaNum) Light"/>
                <w:rtl/>
                <w:lang w:bidi="ar-SA"/>
              </w:rPr>
              <w:t>است</w:t>
            </w:r>
            <w:r>
              <w:rPr>
                <w:lang w:bidi="ar-SA"/>
              </w:rPr>
              <w:t>&lt;/h1&gt;</w:t>
            </w:r>
          </w:p>
          <w:p w14:paraId="04211240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&lt;p&gt;</w:t>
            </w:r>
            <w:r>
              <w:rPr>
                <w:rFonts w:cs="IRANSansWeb(FaNum) Light"/>
                <w:rtl/>
                <w:lang w:bidi="ar-SA"/>
              </w:rPr>
              <w:t>کاربران</w:t>
            </w:r>
            <w:r>
              <w:rPr>
                <w:lang w:bidi="ar-SA"/>
              </w:rPr>
              <w:t>:&lt;/p&gt;</w:t>
            </w:r>
          </w:p>
          <w:p w14:paraId="03C5DD1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&lt;ul id="users"&gt;&lt;/ul&gt;</w:t>
            </w:r>
          </w:p>
          <w:p w14:paraId="58C07025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&lt;script&gt;</w:t>
            </w:r>
          </w:p>
          <w:p w14:paraId="699B12E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// </w:t>
            </w:r>
            <w:r>
              <w:rPr>
                <w:rFonts w:cs="IRANSansWeb(FaNum) Light"/>
                <w:rtl/>
                <w:lang w:bidi="ar-SA"/>
              </w:rPr>
              <w:t>در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افت</w:t>
            </w:r>
            <w:r>
              <w:rPr>
                <w:rFonts w:cs="IRANSansWeb(FaNum) Light"/>
                <w:rtl/>
                <w:lang w:bidi="ar-SA"/>
              </w:rPr>
              <w:t xml:space="preserve"> کاربران از</w:t>
            </w:r>
            <w:r>
              <w:rPr>
                <w:lang w:bidi="ar-SA"/>
              </w:rPr>
              <w:t xml:space="preserve"> API</w:t>
            </w:r>
          </w:p>
          <w:p w14:paraId="7D320CD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fetch('/api/users')</w:t>
            </w:r>
          </w:p>
          <w:p w14:paraId="0424D41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        .then(response =&gt; response.json())</w:t>
            </w:r>
          </w:p>
          <w:p w14:paraId="13E9C47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.then(users =&gt; {</w:t>
            </w:r>
          </w:p>
          <w:p w14:paraId="0A239720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const list = document.getElementById('users');</w:t>
            </w:r>
          </w:p>
          <w:p w14:paraId="1269647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users.forEach(user =&gt; {</w:t>
            </w:r>
          </w:p>
          <w:p w14:paraId="703F174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const li = document.createElement('li');</w:t>
            </w:r>
          </w:p>
          <w:p w14:paraId="3F6C923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li.textContent = user.name;</w:t>
            </w:r>
          </w:p>
          <w:p w14:paraId="43318A2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list.appendChild(li);</w:t>
            </w:r>
          </w:p>
          <w:p w14:paraId="5E8E4CB7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});</w:t>
            </w:r>
          </w:p>
          <w:p w14:paraId="1421F20F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});</w:t>
            </w:r>
          </w:p>
          <w:p w14:paraId="754FDA4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&lt;/script&gt;</w:t>
            </w:r>
          </w:p>
          <w:p w14:paraId="1376A64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&lt;/body&gt;</w:t>
            </w:r>
          </w:p>
          <w:p w14:paraId="49D681D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&lt;/html&gt;</w:t>
            </w:r>
          </w:p>
          <w:p w14:paraId="45409D0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`);</w:t>
            </w:r>
          </w:p>
          <w:p w14:paraId="5AD3FF29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11F0B2E5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5A0BBD5A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API </w:t>
            </w:r>
            <w:r>
              <w:rPr>
                <w:rFonts w:cs="IRANSansWeb(FaNum) Light"/>
                <w:rtl/>
                <w:lang w:bidi="ar-SA"/>
              </w:rPr>
              <w:t>ساده</w:t>
            </w:r>
          </w:p>
          <w:p w14:paraId="0F6C0E7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app.get('/api/users', (req, res) =&gt; {</w:t>
            </w:r>
          </w:p>
          <w:p w14:paraId="3F7302B5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const users = [</w:t>
            </w:r>
          </w:p>
          <w:p w14:paraId="3A3BA4AF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{ id: 1, name: '</w:t>
            </w:r>
            <w:r>
              <w:rPr>
                <w:rFonts w:cs="IRANSansWeb(FaNum) Light"/>
                <w:rtl/>
                <w:lang w:bidi="ar-SA"/>
              </w:rPr>
              <w:t>عل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' },</w:t>
            </w:r>
          </w:p>
          <w:p w14:paraId="1D2999A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{ id: 2, name: '</w:t>
            </w:r>
            <w:r>
              <w:rPr>
                <w:rFonts w:cs="IRANSansWeb(FaNum) Light"/>
                <w:rtl/>
                <w:lang w:bidi="ar-SA"/>
              </w:rPr>
              <w:t>رضا</w:t>
            </w:r>
            <w:r>
              <w:rPr>
                <w:lang w:bidi="ar-SA"/>
              </w:rPr>
              <w:t>' },</w:t>
            </w:r>
          </w:p>
          <w:p w14:paraId="5FF776F9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{ id: 3, name: '</w:t>
            </w:r>
            <w:r>
              <w:rPr>
                <w:rFonts w:cs="IRANSansWeb(FaNum) Light"/>
                <w:rtl/>
                <w:lang w:bidi="ar-SA"/>
              </w:rPr>
              <w:t>سارا</w:t>
            </w:r>
            <w:r>
              <w:rPr>
                <w:lang w:bidi="ar-SA"/>
              </w:rPr>
              <w:t>' }</w:t>
            </w:r>
          </w:p>
          <w:p w14:paraId="339C253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];</w:t>
            </w:r>
          </w:p>
          <w:p w14:paraId="084CAB5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res.json(users);</w:t>
            </w:r>
          </w:p>
          <w:p w14:paraId="0056D659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1E69B35B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5812652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روت</w:t>
            </w:r>
            <w:r>
              <w:rPr>
                <w:lang w:bidi="ar-SA"/>
              </w:rPr>
              <w:t xml:space="preserve"> POST</w:t>
            </w:r>
          </w:p>
          <w:p w14:paraId="54C063A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app.post('/api/users', (req, res) =&gt; {</w:t>
            </w:r>
          </w:p>
          <w:p w14:paraId="73BB3A7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const newUser = req.body;</w:t>
            </w:r>
          </w:p>
          <w:p w14:paraId="70BE76F6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console.log('</w:t>
            </w:r>
            <w:r>
              <w:rPr>
                <w:rFonts w:cs="IRANSansWeb(FaNum) Light"/>
                <w:rtl/>
                <w:lang w:bidi="ar-SA"/>
              </w:rPr>
              <w:t>کاربر جد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:', newUser);</w:t>
            </w:r>
          </w:p>
          <w:p w14:paraId="55E6C143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res.json({ message: '</w:t>
            </w:r>
            <w:r>
              <w:rPr>
                <w:rFonts w:cs="IRANSansWeb(FaNum) Light"/>
                <w:rtl/>
                <w:lang w:bidi="ar-SA"/>
              </w:rPr>
              <w:t>کاربر با موفق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rFonts w:cs="IRANSansWeb(FaNum) Light"/>
                <w:rtl/>
                <w:lang w:bidi="ar-SA"/>
              </w:rPr>
              <w:t xml:space="preserve"> 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جاد</w:t>
            </w:r>
            <w:r>
              <w:rPr>
                <w:rFonts w:cs="IRANSansWeb(FaNum) Light"/>
                <w:rtl/>
                <w:lang w:bidi="ar-SA"/>
              </w:rPr>
              <w:t xml:space="preserve"> شد</w:t>
            </w:r>
            <w:r>
              <w:rPr>
                <w:lang w:bidi="ar-SA"/>
              </w:rPr>
              <w:t>', user: newUser });</w:t>
            </w:r>
          </w:p>
          <w:p w14:paraId="109117F6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2950EC12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207D2EC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راه‌انداز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سرور</w:t>
            </w:r>
          </w:p>
          <w:p w14:paraId="7D776F2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app.listen(PORT, () =&gt; {</w:t>
            </w:r>
          </w:p>
          <w:p w14:paraId="69EF876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console.log(`</w:t>
            </w:r>
            <w:r>
              <w:rPr>
                <w:rFonts w:cs="IRANSansWeb(FaNum) Light"/>
                <w:rtl/>
                <w:lang w:bidi="ar-SA"/>
              </w:rPr>
              <w:t>سرور</w:t>
            </w:r>
            <w:r>
              <w:rPr>
                <w:lang w:bidi="ar-SA"/>
              </w:rPr>
              <w:t xml:space="preserve"> Express </w:t>
            </w:r>
            <w:r>
              <w:rPr>
                <w:rFonts w:cs="IRANSansWeb(FaNum) Light"/>
                <w:rtl/>
                <w:lang w:bidi="ar-SA"/>
              </w:rPr>
              <w:t>در حال اجرا در</w:t>
            </w:r>
            <w:r>
              <w:rPr>
                <w:lang w:bidi="ar-SA"/>
              </w:rPr>
              <w:t>: http://localhost:${PORT}`);</w:t>
            </w:r>
          </w:p>
          <w:p w14:paraId="063EFCC6" w14:textId="252B483A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});</w:t>
            </w:r>
          </w:p>
        </w:tc>
      </w:tr>
    </w:tbl>
    <w:p w14:paraId="7CF0A6C2" w14:textId="77777777" w:rsidR="000A39F3" w:rsidRDefault="000A39F3" w:rsidP="000A39F3">
      <w:pPr>
        <w:bidi w:val="0"/>
        <w:rPr>
          <w:rtl/>
          <w:lang w:bidi="ar-SA"/>
        </w:rPr>
      </w:pPr>
    </w:p>
    <w:p w14:paraId="231A53F3" w14:textId="7BDF1CB9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اجرا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سرور </w:t>
      </w:r>
      <w:r>
        <w:rPr>
          <w:lang w:bidi="ar-SA"/>
        </w:rPr>
        <w:t>Express</w:t>
      </w:r>
      <w:r>
        <w:rPr>
          <w:rtl/>
          <w:lang w:bidi="ar-SA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0C97154B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06C896C7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روش عاد</w:t>
            </w:r>
            <w:r>
              <w:rPr>
                <w:rFonts w:hint="cs"/>
                <w:rtl/>
                <w:lang w:bidi="ar-SA"/>
              </w:rPr>
              <w:t>ی</w:t>
            </w:r>
          </w:p>
          <w:p w14:paraId="584CF72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>node express-server.js</w:t>
            </w:r>
          </w:p>
          <w:p w14:paraId="1BB383F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50DA75EB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ا</w:t>
            </w:r>
            <w:r>
              <w:rPr>
                <w:rtl/>
                <w:lang w:bidi="ar-SA"/>
              </w:rPr>
              <w:t xml:space="preserve"> با</w:t>
            </w:r>
            <w:r>
              <w:rPr>
                <w:lang w:bidi="ar-SA"/>
              </w:rPr>
              <w:t xml:space="preserve"> Nodemon (</w:t>
            </w:r>
            <w:r>
              <w:rPr>
                <w:rtl/>
                <w:lang w:bidi="ar-SA"/>
              </w:rPr>
              <w:t>برا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توسعه</w:t>
            </w:r>
            <w:r>
              <w:rPr>
                <w:lang w:bidi="ar-SA"/>
              </w:rPr>
              <w:t>)</w:t>
            </w:r>
          </w:p>
          <w:p w14:paraId="090B2BAC" w14:textId="67EA9462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npx nodemon express-server.js</w:t>
            </w:r>
          </w:p>
        </w:tc>
      </w:tr>
    </w:tbl>
    <w:p w14:paraId="4A8E9D96" w14:textId="3F811A24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lastRenderedPageBreak/>
        <w:t>مرحله</w:t>
      </w:r>
      <w:r>
        <w:rPr>
          <w:rtl/>
          <w:lang w:bidi="ar-SA"/>
        </w:rPr>
        <w:t xml:space="preserve"> 8: </w:t>
      </w:r>
      <w:r>
        <w:rPr>
          <w:rFonts w:ascii="IRANSansWeb(FaNum) Light" w:hAnsi="IRANSansWeb(FaNum) Light" w:hint="cs"/>
          <w:rtl/>
          <w:lang w:bidi="ar-SA"/>
        </w:rPr>
        <w:t>تنظ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</w:t>
      </w:r>
      <w:r>
        <w:rPr>
          <w:lang w:bidi="ar-SA"/>
        </w:rPr>
        <w:t>Scripts</w:t>
      </w:r>
      <w:r>
        <w:rPr>
          <w:rtl/>
          <w:lang w:bidi="ar-SA"/>
        </w:rPr>
        <w:t xml:space="preserve"> در </w:t>
      </w:r>
      <w:r>
        <w:rPr>
          <w:lang w:bidi="ar-SA"/>
        </w:rPr>
        <w:t>package.json</w:t>
      </w:r>
    </w:p>
    <w:p w14:paraId="2C77557C" w14:textId="229FC9D0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</w:t>
      </w:r>
      <w:r>
        <w:rPr>
          <w:lang w:bidi="ar-SA"/>
        </w:rPr>
        <w:t>package.json</w:t>
      </w:r>
      <w:r>
        <w:rPr>
          <w:rtl/>
          <w:lang w:bidi="ar-SA"/>
        </w:rPr>
        <w:t>`: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1D7F7B35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28020DF3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{</w:t>
            </w:r>
          </w:p>
          <w:p w14:paraId="71DDF5F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"name": "my-first-node-project",</w:t>
            </w:r>
          </w:p>
          <w:p w14:paraId="6B3325D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"version": "1.0.0",</w:t>
            </w:r>
          </w:p>
          <w:p w14:paraId="244023E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"main": "app.js",</w:t>
            </w:r>
          </w:p>
          <w:p w14:paraId="4BADB9D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"scripts": {</w:t>
            </w:r>
          </w:p>
          <w:p w14:paraId="62C063E5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"start": "node server.js",</w:t>
            </w:r>
          </w:p>
          <w:p w14:paraId="09C537C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"dev": "nodemon server.js",</w:t>
            </w:r>
          </w:p>
          <w:p w14:paraId="6DF8F91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"express": "node express-server.js",</w:t>
            </w:r>
          </w:p>
          <w:p w14:paraId="0378217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"express-dev": "nodemon express-server.js",</w:t>
            </w:r>
          </w:p>
          <w:p w14:paraId="32A800A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"test": "echo \"Error: no test specified\" &amp;&amp; exit 1"</w:t>
            </w:r>
          </w:p>
          <w:p w14:paraId="722D281B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},</w:t>
            </w:r>
          </w:p>
          <w:p w14:paraId="49688B2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"dependencies": {</w:t>
            </w:r>
          </w:p>
          <w:p w14:paraId="4AAFD819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"express": "^4.18.0"</w:t>
            </w:r>
          </w:p>
          <w:p w14:paraId="57020B00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},</w:t>
            </w:r>
          </w:p>
          <w:p w14:paraId="046CE9A0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"devDependencies": {</w:t>
            </w:r>
          </w:p>
          <w:p w14:paraId="614B64C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"nodemon": "^2.0.0"</w:t>
            </w:r>
          </w:p>
          <w:p w14:paraId="2467303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</w:t>
            </w:r>
          </w:p>
          <w:p w14:paraId="4AA0FFBB" w14:textId="25B09D39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 w14:paraId="201C69D1" w14:textId="77777777" w:rsidR="000A39F3" w:rsidRDefault="000A39F3" w:rsidP="000A39F3">
      <w:pPr>
        <w:bidi w:val="0"/>
        <w:rPr>
          <w:rtl/>
          <w:lang w:bidi="ar-SA"/>
        </w:rPr>
      </w:pPr>
    </w:p>
    <w:p w14:paraId="70E36C4B" w14:textId="5078520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استفاده از </w:t>
      </w:r>
      <w:r>
        <w:rPr>
          <w:lang w:bidi="ar-SA"/>
        </w:rPr>
        <w:t>Scripts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1565F781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518ADFBA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اجرا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سرور اصل</w:t>
            </w:r>
            <w:r>
              <w:rPr>
                <w:rFonts w:hint="cs"/>
                <w:rtl/>
                <w:lang w:bidi="ar-SA"/>
              </w:rPr>
              <w:t>ی</w:t>
            </w:r>
          </w:p>
          <w:p w14:paraId="57B5CADF" w14:textId="77777777" w:rsidR="000A39F3" w:rsidRDefault="000A39F3" w:rsidP="000A39F3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npm start</w:t>
            </w:r>
          </w:p>
          <w:p w14:paraId="7434A0DB" w14:textId="77777777" w:rsidR="000A39F3" w:rsidRDefault="000A39F3" w:rsidP="000A39F3">
            <w:pPr>
              <w:bidi w:val="0"/>
              <w:rPr>
                <w:rtl/>
                <w:lang w:bidi="ar-SA"/>
              </w:rPr>
            </w:pPr>
          </w:p>
          <w:p w14:paraId="220BD537" w14:textId="77777777" w:rsidR="000A39F3" w:rsidRDefault="000A39F3" w:rsidP="000A39F3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اجرا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سرور با</w:t>
            </w:r>
            <w:r>
              <w:rPr>
                <w:lang w:bidi="ar-SA"/>
              </w:rPr>
              <w:t xml:space="preserve"> Nodemon (</w:t>
            </w:r>
            <w:r>
              <w:rPr>
                <w:rtl/>
                <w:lang w:bidi="ar-SA"/>
              </w:rPr>
              <w:t>توسعه</w:t>
            </w:r>
            <w:r>
              <w:rPr>
                <w:lang w:bidi="ar-SA"/>
              </w:rPr>
              <w:t>)</w:t>
            </w:r>
          </w:p>
          <w:p w14:paraId="3AFF68EF" w14:textId="77777777" w:rsidR="000A39F3" w:rsidRDefault="000A39F3" w:rsidP="000A39F3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npm run dev</w:t>
            </w:r>
          </w:p>
          <w:p w14:paraId="73697D60" w14:textId="77777777" w:rsidR="000A39F3" w:rsidRDefault="000A39F3" w:rsidP="000A39F3">
            <w:pPr>
              <w:bidi w:val="0"/>
              <w:rPr>
                <w:rtl/>
                <w:lang w:bidi="ar-SA"/>
              </w:rPr>
            </w:pPr>
          </w:p>
          <w:p w14:paraId="30FBC2F0" w14:textId="77777777" w:rsidR="000A39F3" w:rsidRDefault="000A39F3" w:rsidP="000A39F3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اجرا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سرور</w:t>
            </w:r>
            <w:r>
              <w:rPr>
                <w:lang w:bidi="ar-SA"/>
              </w:rPr>
              <w:t xml:space="preserve"> Express</w:t>
            </w:r>
          </w:p>
          <w:p w14:paraId="45723CCA" w14:textId="77777777" w:rsidR="000A39F3" w:rsidRDefault="000A39F3" w:rsidP="000A39F3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npm run express</w:t>
            </w:r>
          </w:p>
          <w:p w14:paraId="4A92F5C9" w14:textId="77777777" w:rsidR="000A39F3" w:rsidRDefault="000A39F3" w:rsidP="000A39F3">
            <w:pPr>
              <w:bidi w:val="0"/>
              <w:rPr>
                <w:rtl/>
                <w:lang w:bidi="ar-SA"/>
              </w:rPr>
            </w:pPr>
          </w:p>
          <w:p w14:paraId="02EC0926" w14:textId="77777777" w:rsidR="000A39F3" w:rsidRDefault="000A39F3" w:rsidP="000A39F3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اجرا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سرور</w:t>
            </w:r>
            <w:r>
              <w:rPr>
                <w:lang w:bidi="ar-SA"/>
              </w:rPr>
              <w:t xml:space="preserve"> Express </w:t>
            </w:r>
            <w:r>
              <w:rPr>
                <w:rtl/>
                <w:lang w:bidi="ar-SA"/>
              </w:rPr>
              <w:t>با</w:t>
            </w:r>
            <w:r>
              <w:rPr>
                <w:lang w:bidi="ar-SA"/>
              </w:rPr>
              <w:t xml:space="preserve"> Nodemon</w:t>
            </w:r>
          </w:p>
          <w:p w14:paraId="5DFEDCB5" w14:textId="3427A436" w:rsidR="000A39F3" w:rsidRDefault="000A39F3" w:rsidP="000A39F3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npm run express-dev</w:t>
            </w:r>
          </w:p>
        </w:tc>
      </w:tr>
    </w:tbl>
    <w:p w14:paraId="33426F43" w14:textId="77777777" w:rsidR="000A39F3" w:rsidRDefault="000A39F3" w:rsidP="000A39F3">
      <w:pPr>
        <w:bidi w:val="0"/>
        <w:rPr>
          <w:rtl/>
          <w:lang w:bidi="ar-SA"/>
        </w:rPr>
      </w:pPr>
    </w:p>
    <w:p w14:paraId="29ABF830" w14:textId="78F185F6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lastRenderedPageBreak/>
        <w:t>مرحله</w:t>
      </w:r>
      <w:r>
        <w:rPr>
          <w:rtl/>
          <w:lang w:bidi="ar-SA"/>
        </w:rPr>
        <w:t xml:space="preserve"> 9: </w:t>
      </w:r>
      <w:r>
        <w:rPr>
          <w:rFonts w:ascii="IRANSansWeb(FaNum) Light" w:hAnsi="IRANSansWeb(FaNum) Light" w:hint="cs"/>
          <w:rtl/>
          <w:lang w:bidi="ar-SA"/>
        </w:rPr>
        <w:t>ساختار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پروژه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حرفه‌ا</w:t>
      </w:r>
      <w:r>
        <w:rPr>
          <w:rFonts w:hint="cs"/>
          <w:rtl/>
          <w:lang w:bidi="ar-SA"/>
        </w:rPr>
        <w:t>ی</w:t>
      </w:r>
    </w:p>
    <w:p w14:paraId="1C67E2C9" w14:textId="70E539D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ساختار پوشه‌ها: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6FDD1F95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75D80216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جاد</w:t>
            </w:r>
            <w:r>
              <w:rPr>
                <w:rtl/>
                <w:lang w:bidi="ar-SA"/>
              </w:rPr>
              <w:t xml:space="preserve"> پوشه‌ها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مختلف</w:t>
            </w:r>
          </w:p>
          <w:p w14:paraId="7AD4FF7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mkdir routes models controllers public views utils</w:t>
            </w:r>
          </w:p>
          <w:p w14:paraId="5858E07A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64A8925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جاد</w:t>
            </w:r>
            <w:r>
              <w:rPr>
                <w:rtl/>
                <w:lang w:bidi="ar-SA"/>
              </w:rPr>
              <w:t xml:space="preserve">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ل‌ها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اصل</w:t>
            </w:r>
            <w:r>
              <w:rPr>
                <w:rFonts w:hint="cs"/>
                <w:rtl/>
                <w:lang w:bidi="ar-SA"/>
              </w:rPr>
              <w:t>ی</w:t>
            </w:r>
          </w:p>
          <w:p w14:paraId="320314A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touch app.js server.js .env .gitignore</w:t>
            </w:r>
          </w:p>
          <w:p w14:paraId="3B3B5C73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6F567A32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جاد</w:t>
            </w:r>
            <w:r>
              <w:rPr>
                <w:rtl/>
                <w:lang w:bidi="ar-SA"/>
              </w:rPr>
              <w:t xml:space="preserve">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ل‌ها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درون پوشه‌ها</w:t>
            </w:r>
          </w:p>
          <w:p w14:paraId="639AC8D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touch routes/users.js models/user.js controllers/userController.js</w:t>
            </w:r>
          </w:p>
          <w:p w14:paraId="55EC9356" w14:textId="441904D4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touch public/style.css public/script.js</w:t>
            </w:r>
          </w:p>
        </w:tc>
      </w:tr>
    </w:tbl>
    <w:p w14:paraId="17D91662" w14:textId="77777777" w:rsidR="000A39F3" w:rsidRDefault="000A39F3" w:rsidP="000A39F3">
      <w:pPr>
        <w:bidi w:val="0"/>
        <w:rPr>
          <w:rtl/>
          <w:lang w:bidi="ar-SA"/>
        </w:rPr>
      </w:pPr>
    </w:p>
    <w:p w14:paraId="21F043A9" w14:textId="6CBA6B6E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ساختار نها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333A" w14:paraId="406C4C1F" w14:textId="77777777" w:rsidTr="005F333A">
        <w:tc>
          <w:tcPr>
            <w:tcW w:w="9350" w:type="dxa"/>
          </w:tcPr>
          <w:p w14:paraId="0769E345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my-node-project/</w:t>
            </w:r>
          </w:p>
          <w:p w14:paraId="04408A8A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app.js                 # </w:t>
            </w:r>
            <w:r>
              <w:rPr>
                <w:rFonts w:cs="IRANSansWeb(FaNum) Light"/>
                <w:rtl/>
                <w:lang w:bidi="ar-SA"/>
              </w:rPr>
              <w:t>فا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اصل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3B0F73A6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server.js              # </w:t>
            </w:r>
            <w:r>
              <w:rPr>
                <w:rFonts w:cs="IRANSansWeb(FaNum) Light"/>
                <w:rtl/>
                <w:lang w:bidi="ar-SA"/>
              </w:rPr>
              <w:t>راه‌انداز سرور</w:t>
            </w:r>
          </w:p>
          <w:p w14:paraId="5AD484E4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├── package.json</w:t>
            </w:r>
          </w:p>
          <w:p w14:paraId="25FAF3A6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.env                   # </w:t>
            </w:r>
            <w:r>
              <w:rPr>
                <w:rFonts w:cs="IRANSansWeb(FaNum) Light"/>
                <w:rtl/>
                <w:lang w:bidi="ar-SA"/>
              </w:rPr>
              <w:t>متغ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مح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ط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2761F276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├── .gitignore</w:t>
            </w:r>
          </w:p>
          <w:p w14:paraId="739F5375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routes/                # </w:t>
            </w:r>
            <w:r>
              <w:rPr>
                <w:rFonts w:cs="IRANSansWeb(FaNum) Light"/>
                <w:rtl/>
                <w:lang w:bidi="ar-SA"/>
              </w:rPr>
              <w:t>مس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رها</w:t>
            </w:r>
          </w:p>
          <w:p w14:paraId="4251B15B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│   └── users.js</w:t>
            </w:r>
          </w:p>
          <w:p w14:paraId="530DC1A8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models/                # </w:t>
            </w:r>
            <w:r>
              <w:rPr>
                <w:rFonts w:cs="IRANSansWeb(FaNum) Light"/>
                <w:rtl/>
                <w:lang w:bidi="ar-SA"/>
              </w:rPr>
              <w:t>مدل‌ها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داده</w:t>
            </w:r>
          </w:p>
          <w:p w14:paraId="51CB1C74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│   └── user.js</w:t>
            </w:r>
          </w:p>
          <w:p w14:paraId="780F607C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controllers/           # </w:t>
            </w:r>
            <w:r>
              <w:rPr>
                <w:rFonts w:cs="IRANSansWeb(FaNum) Light"/>
                <w:rtl/>
                <w:lang w:bidi="ar-SA"/>
              </w:rPr>
              <w:t>کنترلرها</w:t>
            </w:r>
          </w:p>
          <w:p w14:paraId="00F566CB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│   └── userController.js</w:t>
            </w:r>
          </w:p>
          <w:p w14:paraId="61752308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public/                # </w:t>
            </w:r>
            <w:r>
              <w:rPr>
                <w:rFonts w:cs="IRANSansWeb(FaNum) Light"/>
                <w:rtl/>
                <w:lang w:bidi="ar-SA"/>
              </w:rPr>
              <w:t>فا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استات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ک</w:t>
            </w:r>
          </w:p>
          <w:p w14:paraId="65CDC6F7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│   ├── style.css</w:t>
            </w:r>
          </w:p>
          <w:p w14:paraId="2256EDF7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│   └── script.js</w:t>
            </w:r>
          </w:p>
          <w:p w14:paraId="7BF3D659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views/                 # template </w:t>
            </w:r>
            <w:r>
              <w:rPr>
                <w:rFonts w:cs="IRANSansWeb(FaNum) Light"/>
                <w:rtl/>
                <w:lang w:bidi="ar-SA"/>
              </w:rPr>
              <w:t>ها</w:t>
            </w:r>
          </w:p>
          <w:p w14:paraId="5886A4C7" w14:textId="54730852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└── utils/                 # </w:t>
            </w:r>
            <w:r>
              <w:rPr>
                <w:rFonts w:cs="IRANSansWeb(FaNum) Light"/>
                <w:rtl/>
                <w:lang w:bidi="ar-SA"/>
              </w:rPr>
              <w:t>ابزارها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کمک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</w:tc>
      </w:tr>
    </w:tbl>
    <w:p w14:paraId="05689E6F" w14:textId="3ECBACAE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10: </w:t>
      </w:r>
      <w:r>
        <w:rPr>
          <w:rFonts w:ascii="IRANSansWeb(FaNum) Light" w:hAnsi="IRANSansWeb(FaNum) Light" w:hint="cs"/>
          <w:rtl/>
          <w:lang w:bidi="ar-SA"/>
        </w:rPr>
        <w:t>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ب‌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اب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باگ</w:t>
      </w:r>
    </w:p>
    <w:p w14:paraId="2E9469A0" w14:textId="3390FCF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روش‌ها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باگ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333A" w14:paraId="5472F79B" w14:textId="77777777" w:rsidTr="00D45305">
        <w:tc>
          <w:tcPr>
            <w:tcW w:w="9350" w:type="dxa"/>
            <w:shd w:val="clear" w:color="auto" w:fill="E2EFD9" w:themeFill="accent6" w:themeFillTint="33"/>
          </w:tcPr>
          <w:p w14:paraId="43F7C6C1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1. </w:t>
            </w:r>
            <w:r>
              <w:rPr>
                <w:rFonts w:cs="IRANSansWeb(FaNum) Light"/>
                <w:rtl/>
                <w:lang w:bidi="ar-SA"/>
              </w:rPr>
              <w:t>استفاده از</w:t>
            </w:r>
            <w:r>
              <w:rPr>
                <w:lang w:bidi="ar-SA"/>
              </w:rPr>
              <w:t xml:space="preserve"> console.log</w:t>
            </w:r>
          </w:p>
          <w:p w14:paraId="1390B9F3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console.log('</w:t>
            </w:r>
            <w:r>
              <w:rPr>
                <w:rFonts w:cs="IRANSansWeb(FaNum) Light"/>
                <w:rtl/>
                <w:lang w:bidi="ar-SA"/>
              </w:rPr>
              <w:t>مقدار متغ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lang w:bidi="ar-SA"/>
              </w:rPr>
              <w:t>:', variable);</w:t>
            </w:r>
          </w:p>
          <w:p w14:paraId="323A5EF8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045A12B5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// 2. </w:t>
            </w:r>
            <w:r>
              <w:rPr>
                <w:rFonts w:cs="IRANSansWeb(FaNum) Light"/>
                <w:rtl/>
                <w:lang w:bidi="ar-SA"/>
              </w:rPr>
              <w:t>استفاده از</w:t>
            </w:r>
            <w:r>
              <w:rPr>
                <w:lang w:bidi="ar-SA"/>
              </w:rPr>
              <w:t xml:space="preserve"> console.table 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آرا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ه‌ها</w:t>
            </w:r>
            <w:r>
              <w:rPr>
                <w:rFonts w:cs="IRANSansWeb(FaNum) Light"/>
                <w:rtl/>
                <w:lang w:bidi="ar-SA"/>
              </w:rPr>
              <w:t xml:space="preserve"> و آبجکت‌ها</w:t>
            </w:r>
          </w:p>
          <w:p w14:paraId="0E8C6F97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console.table(users);</w:t>
            </w:r>
          </w:p>
          <w:p w14:paraId="3CA1B26C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2246A66A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3. </w:t>
            </w:r>
            <w:r>
              <w:rPr>
                <w:rFonts w:cs="IRANSansWeb(FaNum) Light"/>
                <w:rtl/>
                <w:lang w:bidi="ar-SA"/>
              </w:rPr>
              <w:t>استفاده از</w:t>
            </w:r>
            <w:r>
              <w:rPr>
                <w:lang w:bidi="ar-SA"/>
              </w:rPr>
              <w:t xml:space="preserve"> debugger</w:t>
            </w:r>
          </w:p>
          <w:p w14:paraId="0B6AE76F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function calculate(a, b) {</w:t>
            </w:r>
          </w:p>
          <w:p w14:paraId="1F3D4646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debugger; // </w:t>
            </w:r>
            <w:r>
              <w:rPr>
                <w:rFonts w:cs="IRANSansWeb(FaNum) Light"/>
                <w:rtl/>
                <w:lang w:bidi="ar-SA"/>
              </w:rPr>
              <w:t>توقف در 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خط</w:t>
            </w:r>
          </w:p>
          <w:p w14:paraId="0CBDA0B5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return a + b;</w:t>
            </w:r>
          </w:p>
          <w:p w14:paraId="61CAF8D9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  <w:p w14:paraId="42B98668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62661AFF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4. </w:t>
            </w:r>
            <w:r>
              <w:rPr>
                <w:rFonts w:cs="IRANSansWeb(FaNum) Light"/>
                <w:rtl/>
                <w:lang w:bidi="ar-SA"/>
              </w:rPr>
              <w:t>استفاده از ماژول</w:t>
            </w:r>
            <w:r>
              <w:rPr>
                <w:lang w:bidi="ar-SA"/>
              </w:rPr>
              <w:t xml:space="preserve"> util 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آبجکت‌ها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پ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چ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ده</w:t>
            </w:r>
          </w:p>
          <w:p w14:paraId="022692F7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util = require('util');</w:t>
            </w:r>
          </w:p>
          <w:p w14:paraId="1D39FB86" w14:textId="1CE0B78B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console.log(util.inspect(myObject, { depth: null }));</w:t>
            </w:r>
          </w:p>
        </w:tc>
      </w:tr>
    </w:tbl>
    <w:p w14:paraId="6D407F99" w14:textId="77777777" w:rsidR="005F333A" w:rsidRDefault="005F333A" w:rsidP="005F333A">
      <w:pPr>
        <w:bidi w:val="0"/>
        <w:rPr>
          <w:rtl/>
          <w:lang w:bidi="ar-SA"/>
        </w:rPr>
      </w:pPr>
    </w:p>
    <w:p w14:paraId="6D0283A6" w14:textId="19F37CEB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اجرا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باگ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333A" w14:paraId="44FBF863" w14:textId="77777777" w:rsidTr="005F333A">
        <w:tc>
          <w:tcPr>
            <w:tcW w:w="9350" w:type="dxa"/>
            <w:shd w:val="clear" w:color="auto" w:fill="E2EFD9" w:themeFill="accent6" w:themeFillTint="33"/>
          </w:tcPr>
          <w:p w14:paraId="3B3E3742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/>
                <w:rtl/>
                <w:lang w:bidi="ar-SA"/>
              </w:rPr>
              <w:t>اجرا با</w:t>
            </w:r>
            <w:r>
              <w:rPr>
                <w:lang w:bidi="ar-SA"/>
              </w:rPr>
              <w:t xml:space="preserve"> inspect</w:t>
            </w:r>
          </w:p>
          <w:p w14:paraId="5CDAA748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node inspect app.js</w:t>
            </w:r>
          </w:p>
          <w:p w14:paraId="4B5059DC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64942B8E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</w:t>
            </w:r>
            <w:r>
              <w:rPr>
                <w:rFonts w:cs="IRANSansWeb(FaNum) Light"/>
                <w:rtl/>
                <w:lang w:bidi="ar-SA"/>
              </w:rPr>
              <w:t xml:space="preserve"> با فلگ</w:t>
            </w:r>
            <w:r>
              <w:rPr>
                <w:lang w:bidi="ar-SA"/>
              </w:rPr>
              <w:t xml:space="preserve"> --inspect</w:t>
            </w:r>
          </w:p>
          <w:p w14:paraId="73ACBDD8" w14:textId="2357D03D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node --inspect app.js</w:t>
            </w:r>
          </w:p>
        </w:tc>
      </w:tr>
    </w:tbl>
    <w:p w14:paraId="60AA88E5" w14:textId="7F4AE786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11: </w:t>
      </w:r>
      <w:r>
        <w:rPr>
          <w:rFonts w:ascii="IRANSansWeb(FaNum) Light" w:hAnsi="IRANSansWeb(FaNum) Light" w:hint="cs"/>
          <w:rtl/>
          <w:lang w:bidi="ar-SA"/>
        </w:rPr>
        <w:t>پروژه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عمل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- مد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وظا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</w:p>
    <w:p w14:paraId="420FF25C" w14:textId="2C62F4C1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</w:t>
      </w:r>
      <w:r>
        <w:rPr>
          <w:lang w:bidi="ar-SA"/>
        </w:rPr>
        <w:t>todo-app.js</w:t>
      </w:r>
      <w:r>
        <w:rPr>
          <w:rtl/>
          <w:lang w:bidi="ar-SA"/>
        </w:rPr>
        <w:t>`: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333A" w14:paraId="538787DD" w14:textId="77777777" w:rsidTr="005F333A">
        <w:tc>
          <w:tcPr>
            <w:tcW w:w="9350" w:type="dxa"/>
            <w:shd w:val="clear" w:color="auto" w:fill="E2EFD9" w:themeFill="accent6" w:themeFillTint="33"/>
          </w:tcPr>
          <w:p w14:paraId="34F631B3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// todo-app.js</w:t>
            </w:r>
          </w:p>
          <w:p w14:paraId="63DD5CCB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express = require('express');</w:t>
            </w:r>
          </w:p>
          <w:p w14:paraId="3E3DBD80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app = express();</w:t>
            </w:r>
          </w:p>
          <w:p w14:paraId="619BA499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PORT = 3000;</w:t>
            </w:r>
          </w:p>
          <w:p w14:paraId="2B067E44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3326B3C5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app.use(express.json());</w:t>
            </w:r>
          </w:p>
          <w:p w14:paraId="6ECB67D4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app.use(express.static('public'));</w:t>
            </w:r>
          </w:p>
          <w:p w14:paraId="0C5B1300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1CF49888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let todos = [</w:t>
            </w:r>
          </w:p>
          <w:p w14:paraId="6E8C4F5A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{ id: 1, task: '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ادگ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Node.js', completed: false },</w:t>
            </w:r>
          </w:p>
          <w:p w14:paraId="17CD2782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{ id: 2, task: '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جاد</w:t>
            </w:r>
            <w:r>
              <w:rPr>
                <w:rFonts w:cs="IRANSansWeb(FaNum) Light"/>
                <w:rtl/>
                <w:lang w:bidi="ar-SA"/>
              </w:rPr>
              <w:t xml:space="preserve"> پروژه عمل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', completed: false }</w:t>
            </w:r>
          </w:p>
          <w:p w14:paraId="34716AC9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];</w:t>
            </w:r>
          </w:p>
          <w:p w14:paraId="7E1A8293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5A102E46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صفحه اصل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39CC0A6C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app.get('/', (req, res) =&gt; {</w:t>
            </w:r>
          </w:p>
          <w:p w14:paraId="63B8A6A7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res.sendFile(__dirname + '/public/todo.html');</w:t>
            </w:r>
          </w:p>
          <w:p w14:paraId="3DDE3134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10127E3F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3081EF02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API </w:t>
            </w:r>
            <w:r>
              <w:rPr>
                <w:rFonts w:cs="IRANSansWeb(FaNum) Light"/>
                <w:rtl/>
                <w:lang w:bidi="ar-SA"/>
              </w:rPr>
              <w:t>در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افت</w:t>
            </w:r>
            <w:r>
              <w:rPr>
                <w:rFonts w:cs="IRANSansWeb(FaNum) Light"/>
                <w:rtl/>
                <w:lang w:bidi="ar-SA"/>
              </w:rPr>
              <w:t xml:space="preserve"> همه وظا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</w:t>
            </w:r>
          </w:p>
          <w:p w14:paraId="03BAFB71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>app.get('/api/todos', (req, res) =&gt; {</w:t>
            </w:r>
          </w:p>
          <w:p w14:paraId="374CDE1E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res.json(todos);</w:t>
            </w:r>
          </w:p>
          <w:p w14:paraId="1AF1E3FE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4CC43880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1EB86D4E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API </w:t>
            </w:r>
            <w:r>
              <w:rPr>
                <w:rFonts w:cs="IRANSansWeb(FaNum) Light"/>
                <w:rtl/>
                <w:lang w:bidi="ar-SA"/>
              </w:rPr>
              <w:t>افزودن وظ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فه</w:t>
            </w:r>
            <w:r>
              <w:rPr>
                <w:rFonts w:cs="IRANSansWeb(FaNum) Light"/>
                <w:rtl/>
                <w:lang w:bidi="ar-SA"/>
              </w:rPr>
              <w:t xml:space="preserve"> جد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</w:p>
          <w:p w14:paraId="244604E8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app.post('/api/todos', (req, res) =&gt; {</w:t>
            </w:r>
          </w:p>
          <w:p w14:paraId="2D36FB45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const newTodo = {</w:t>
            </w:r>
          </w:p>
          <w:p w14:paraId="31524861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id: todos.length + 1,</w:t>
            </w:r>
          </w:p>
          <w:p w14:paraId="3CAF8190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task: req.body.task,</w:t>
            </w:r>
          </w:p>
          <w:p w14:paraId="340A405D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completed: false</w:t>
            </w:r>
          </w:p>
          <w:p w14:paraId="0853FB77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};</w:t>
            </w:r>
          </w:p>
          <w:p w14:paraId="18E2C93E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todos.push(newTodo);</w:t>
            </w:r>
          </w:p>
          <w:p w14:paraId="4F4F0E2A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res.json(newTodo);</w:t>
            </w:r>
          </w:p>
          <w:p w14:paraId="26DF3567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5C108995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017AF8D1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API </w:t>
            </w:r>
            <w:r>
              <w:rPr>
                <w:rFonts w:cs="IRANSansWeb(FaNum) Light"/>
                <w:rtl/>
                <w:lang w:bidi="ar-SA"/>
              </w:rPr>
              <w:t>به‌روزرسان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وظ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فه</w:t>
            </w:r>
          </w:p>
          <w:p w14:paraId="65A81BAD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app.put('/api/todos/:id', (req, res) =&gt; {</w:t>
            </w:r>
          </w:p>
          <w:p w14:paraId="7D3AAD10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const id = parseInt(req.params.id);</w:t>
            </w:r>
          </w:p>
          <w:p w14:paraId="4F0E35B9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const todo = todos.find(t =&gt; t.id === id);</w:t>
            </w:r>
          </w:p>
          <w:p w14:paraId="6F2FDE3C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if (todo) {</w:t>
            </w:r>
          </w:p>
          <w:p w14:paraId="1A6D9072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todo.completed = req.body.completed;</w:t>
            </w:r>
          </w:p>
          <w:p w14:paraId="784B2793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res.json(todo);</w:t>
            </w:r>
          </w:p>
          <w:p w14:paraId="763A1B26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} else {</w:t>
            </w:r>
          </w:p>
          <w:p w14:paraId="2E307E9C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res.status(404).json({ error: '</w:t>
            </w:r>
            <w:r>
              <w:rPr>
                <w:rFonts w:cs="IRANSansWeb(FaNum) Light"/>
                <w:rtl/>
                <w:lang w:bidi="ar-SA"/>
              </w:rPr>
              <w:t>وظ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فه</w:t>
            </w:r>
            <w:r>
              <w:rPr>
                <w:rFonts w:cs="IRANSansWeb(FaNum) Light"/>
                <w:rtl/>
                <w:lang w:bidi="ar-SA"/>
              </w:rPr>
              <w:t xml:space="preserve"> پ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دا</w:t>
            </w:r>
            <w:r>
              <w:rPr>
                <w:rFonts w:cs="IRANSansWeb(FaNum) Light"/>
                <w:rtl/>
                <w:lang w:bidi="ar-SA"/>
              </w:rPr>
              <w:t xml:space="preserve"> نشد</w:t>
            </w:r>
            <w:r>
              <w:rPr>
                <w:lang w:bidi="ar-SA"/>
              </w:rPr>
              <w:t>' });</w:t>
            </w:r>
          </w:p>
          <w:p w14:paraId="1575FF9D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}</w:t>
            </w:r>
          </w:p>
          <w:p w14:paraId="6ADBF4D0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134BB40B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5A46D3CD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app.listen(PORT, () =&gt; {</w:t>
            </w:r>
          </w:p>
          <w:p w14:paraId="6A383616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console.log(`</w:t>
            </w:r>
            <w:r>
              <w:rPr>
                <w:rFonts w:ascii="Segoe UI Emoji" w:hAnsi="Segoe UI Emoji" w:cs="Segoe UI Emoji"/>
                <w:lang w:bidi="ar-SA"/>
              </w:rPr>
              <w:t>📝</w:t>
            </w: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برنامه 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rFonts w:cs="IRANSansWeb(FaNum) Light"/>
                <w:rtl/>
                <w:lang w:bidi="ar-SA"/>
              </w:rPr>
              <w:t xml:space="preserve"> وظا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</w:t>
            </w:r>
            <w:r>
              <w:rPr>
                <w:rFonts w:cs="IRANSansWeb(FaNum) Light"/>
                <w:rtl/>
                <w:lang w:bidi="ar-SA"/>
              </w:rPr>
              <w:t xml:space="preserve"> در حال اجرا در</w:t>
            </w:r>
            <w:r>
              <w:rPr>
                <w:lang w:bidi="ar-SA"/>
              </w:rPr>
              <w:t>: http://localhost:${PORT}`);</w:t>
            </w:r>
          </w:p>
          <w:p w14:paraId="74394135" w14:textId="097FE94D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});</w:t>
            </w:r>
          </w:p>
        </w:tc>
      </w:tr>
    </w:tbl>
    <w:p w14:paraId="10FB3E6C" w14:textId="77777777" w:rsidR="005F333A" w:rsidRDefault="005F333A" w:rsidP="005F333A">
      <w:pPr>
        <w:bidi w:val="0"/>
        <w:rPr>
          <w:rtl/>
          <w:lang w:bidi="ar-SA"/>
        </w:rPr>
      </w:pPr>
    </w:p>
    <w:p w14:paraId="17A359FA" w14:textId="5086AF1A" w:rsidR="00D7772F" w:rsidRDefault="00D7772F" w:rsidP="00D7772F">
      <w:pPr>
        <w:rPr>
          <w:lang w:bidi="ar-SA"/>
        </w:rPr>
      </w:pPr>
      <w:r>
        <w:rPr>
          <w:rtl/>
          <w:lang w:bidi="ar-SA"/>
        </w:rPr>
        <w:t>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</w:t>
      </w:r>
      <w:r>
        <w:rPr>
          <w:lang w:bidi="ar-SA"/>
        </w:rPr>
        <w:t>public/todo.html</w:t>
      </w:r>
      <w:r>
        <w:rPr>
          <w:rtl/>
          <w:lang w:bidi="ar-SA"/>
        </w:rPr>
        <w:t>`: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4CC4" w14:paraId="2B1FDA9B" w14:textId="77777777" w:rsidTr="00A24CC4">
        <w:tc>
          <w:tcPr>
            <w:tcW w:w="9350" w:type="dxa"/>
            <w:shd w:val="clear" w:color="auto" w:fill="E2EFD9" w:themeFill="accent6" w:themeFillTint="33"/>
          </w:tcPr>
          <w:p w14:paraId="776CF583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&lt;!DOCTYPE html&gt;</w:t>
            </w:r>
          </w:p>
          <w:p w14:paraId="2A139B3A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&lt;html dir="rtl"&gt;</w:t>
            </w:r>
          </w:p>
          <w:p w14:paraId="4D36C4A1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&lt;head&gt;</w:t>
            </w:r>
          </w:p>
          <w:p w14:paraId="4922360B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&lt;meta charset="UTF-8"&gt;</w:t>
            </w:r>
          </w:p>
          <w:p w14:paraId="408030DE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&lt;title&gt;</w:t>
            </w:r>
            <w:r>
              <w:rPr>
                <w:rFonts w:cs="IRANSansWeb(FaNum) Light"/>
                <w:rtl/>
                <w:lang w:bidi="ar-SA"/>
              </w:rPr>
              <w:t>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rFonts w:cs="IRANSansWeb(FaNum) Light"/>
                <w:rtl/>
                <w:lang w:bidi="ar-SA"/>
              </w:rPr>
              <w:t xml:space="preserve"> وظا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</w:t>
            </w:r>
            <w:r>
              <w:rPr>
                <w:lang w:bidi="ar-SA"/>
              </w:rPr>
              <w:t>&lt;/title&gt;</w:t>
            </w:r>
          </w:p>
          <w:p w14:paraId="10DF8B92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&lt;style&gt;</w:t>
            </w:r>
          </w:p>
          <w:p w14:paraId="6AFA0820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body { font-family: Arial, sans-serif; margin: 40px; }</w:t>
            </w:r>
          </w:p>
          <w:p w14:paraId="15169449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.completed { text-decoration: line-through; color: #888; }</w:t>
            </w:r>
          </w:p>
          <w:p w14:paraId="1E437449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li { margin: 10px 0; cursor: pointer; }</w:t>
            </w:r>
          </w:p>
          <w:p w14:paraId="1CD0DE1A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&lt;/style&gt;</w:t>
            </w:r>
          </w:p>
          <w:p w14:paraId="13E54D29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&lt;/head&gt;</w:t>
            </w:r>
          </w:p>
          <w:p w14:paraId="5ECDDCD5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&lt;body&gt;</w:t>
            </w:r>
          </w:p>
          <w:p w14:paraId="1A9DC766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&lt;h1&gt;</w:t>
            </w:r>
            <w:r>
              <w:rPr>
                <w:rFonts w:ascii="Segoe UI Emoji" w:hAnsi="Segoe UI Emoji" w:cs="Segoe UI Emoji"/>
                <w:lang w:bidi="ar-SA"/>
              </w:rPr>
              <w:t>✅</w:t>
            </w: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rFonts w:cs="IRANSansWeb(FaNum) Light"/>
                <w:rtl/>
                <w:lang w:bidi="ar-SA"/>
              </w:rPr>
              <w:t xml:space="preserve"> وظا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</w:t>
            </w:r>
            <w:r>
              <w:rPr>
                <w:lang w:bidi="ar-SA"/>
              </w:rPr>
              <w:t>&lt;/h1&gt;</w:t>
            </w:r>
          </w:p>
          <w:p w14:paraId="31F75CBC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</w:p>
          <w:p w14:paraId="79AD797A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&lt;div&gt;</w:t>
            </w:r>
          </w:p>
          <w:p w14:paraId="0F1A2DB7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&lt;input type="text" id="newTask" placeholder="</w:t>
            </w:r>
            <w:r>
              <w:rPr>
                <w:rFonts w:cs="IRANSansWeb(FaNum) Light"/>
                <w:rtl/>
                <w:lang w:bidi="ar-SA"/>
              </w:rPr>
              <w:t>وظ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فه</w:t>
            </w:r>
            <w:r>
              <w:rPr>
                <w:rFonts w:cs="IRANSansWeb(FaNum) Light"/>
                <w:rtl/>
                <w:lang w:bidi="ar-SA"/>
              </w:rPr>
              <w:t xml:space="preserve"> جد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..."&gt;</w:t>
            </w:r>
          </w:p>
          <w:p w14:paraId="7A588AA3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&lt;button onclick="addTask()"&gt;</w:t>
            </w:r>
            <w:r>
              <w:rPr>
                <w:rFonts w:cs="IRANSansWeb(FaNum) Light"/>
                <w:rtl/>
                <w:lang w:bidi="ar-SA"/>
              </w:rPr>
              <w:t>افزودن</w:t>
            </w:r>
            <w:r>
              <w:rPr>
                <w:lang w:bidi="ar-SA"/>
              </w:rPr>
              <w:t>&lt;/button&gt;</w:t>
            </w:r>
          </w:p>
          <w:p w14:paraId="31CB8228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&lt;/div&gt;</w:t>
            </w:r>
          </w:p>
          <w:p w14:paraId="674D0495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</w:p>
          <w:p w14:paraId="10B5AFFC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&lt;ul id="todoList"&gt;&lt;/ul&gt;</w:t>
            </w:r>
          </w:p>
          <w:p w14:paraId="252D0095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</w:p>
          <w:p w14:paraId="4A7C2A25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&lt;script&gt;</w:t>
            </w:r>
          </w:p>
          <w:p w14:paraId="1869BB5D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// </w:t>
            </w:r>
            <w:r>
              <w:rPr>
                <w:rFonts w:cs="IRANSansWeb(FaNum) Light"/>
                <w:rtl/>
                <w:lang w:bidi="ar-SA"/>
              </w:rPr>
              <w:t>در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افت</w:t>
            </w:r>
            <w:r>
              <w:rPr>
                <w:rFonts w:cs="IRANSansWeb(FaNum) Light"/>
                <w:rtl/>
                <w:lang w:bidi="ar-SA"/>
              </w:rPr>
              <w:t xml:space="preserve"> وظا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</w:t>
            </w:r>
          </w:p>
          <w:p w14:paraId="2B45A42C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async function loadTasks() {</w:t>
            </w:r>
          </w:p>
          <w:p w14:paraId="29B7E71B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const response = await fetch('/api/todos');</w:t>
            </w:r>
          </w:p>
          <w:p w14:paraId="0F29B65A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const todos = await response.json();</w:t>
            </w:r>
          </w:p>
          <w:p w14:paraId="4E454F5F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renderTasks(todos);</w:t>
            </w:r>
          </w:p>
          <w:p w14:paraId="5402BD96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83007AD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</w:p>
          <w:p w14:paraId="35A325B4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// </w:t>
            </w:r>
            <w:r>
              <w:rPr>
                <w:rFonts w:cs="IRANSansWeb(FaNum) Light"/>
                <w:rtl/>
                <w:lang w:bidi="ar-SA"/>
              </w:rPr>
              <w:t>نما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ش</w:t>
            </w:r>
            <w:r>
              <w:rPr>
                <w:rFonts w:cs="IRANSansWeb(FaNum) Light"/>
                <w:rtl/>
                <w:lang w:bidi="ar-SA"/>
              </w:rPr>
              <w:t xml:space="preserve"> وظا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</w:t>
            </w:r>
          </w:p>
          <w:p w14:paraId="4EEA4A86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function renderTasks(todos) {</w:t>
            </w:r>
          </w:p>
          <w:p w14:paraId="0D39D23F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const list = document.getElementById('todoList');</w:t>
            </w:r>
          </w:p>
          <w:p w14:paraId="7E436D03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list.innerHTML = '';</w:t>
            </w:r>
          </w:p>
          <w:p w14:paraId="7BB9F9C8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</w:t>
            </w:r>
          </w:p>
          <w:p w14:paraId="28B06ADD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todos.forEach(todo =&gt; {</w:t>
            </w:r>
          </w:p>
          <w:p w14:paraId="130067D8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const li = document.createElement('li');</w:t>
            </w:r>
          </w:p>
          <w:p w14:paraId="119C8EDB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li.textContent = todo.task;</w:t>
            </w:r>
          </w:p>
          <w:p w14:paraId="3E2122AD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li.className = todo.completed ? 'completed' : '';</w:t>
            </w:r>
          </w:p>
          <w:p w14:paraId="183C2CC1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li.onclick = () =&gt; toggleTask(todo.id);</w:t>
            </w:r>
          </w:p>
          <w:p w14:paraId="578D9CC9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list.appendChild(li);</w:t>
            </w:r>
          </w:p>
          <w:p w14:paraId="6EC4BF75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});</w:t>
            </w:r>
          </w:p>
          <w:p w14:paraId="0CF1CFB0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33B940DF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</w:p>
          <w:p w14:paraId="64FA6BBF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// </w:t>
            </w:r>
            <w:r>
              <w:rPr>
                <w:rFonts w:cs="IRANSansWeb(FaNum) Light"/>
                <w:rtl/>
                <w:lang w:bidi="ar-SA"/>
              </w:rPr>
              <w:t>افزودن وظ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فه</w:t>
            </w:r>
            <w:r>
              <w:rPr>
                <w:rFonts w:cs="IRANSansWeb(FaNum) Light"/>
                <w:rtl/>
                <w:lang w:bidi="ar-SA"/>
              </w:rPr>
              <w:t xml:space="preserve"> جد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</w:p>
          <w:p w14:paraId="76047C30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async function addTask() {</w:t>
            </w:r>
          </w:p>
          <w:p w14:paraId="251D3CAB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const input = document.getElementById('newTask');</w:t>
            </w:r>
          </w:p>
          <w:p w14:paraId="6DAD3014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const task = input.value.trim();</w:t>
            </w:r>
          </w:p>
          <w:p w14:paraId="281A65CE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</w:t>
            </w:r>
          </w:p>
          <w:p w14:paraId="17C0511A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if (task) {</w:t>
            </w:r>
          </w:p>
          <w:p w14:paraId="47F40DF0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await fetch('/api/todos', {</w:t>
            </w:r>
          </w:p>
          <w:p w14:paraId="78C79291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method: 'POST',</w:t>
            </w:r>
          </w:p>
          <w:p w14:paraId="1B4EB179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        headers: { 'Content-Type': 'application/json' },</w:t>
            </w:r>
          </w:p>
          <w:p w14:paraId="34FB3EE8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body: JSON.stringify({ task })</w:t>
            </w:r>
          </w:p>
          <w:p w14:paraId="25A91CDB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});</w:t>
            </w:r>
          </w:p>
          <w:p w14:paraId="63C4B77A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</w:t>
            </w:r>
          </w:p>
          <w:p w14:paraId="0CBFACD3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input.value = '';</w:t>
            </w:r>
          </w:p>
          <w:p w14:paraId="3055C48A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loadTasks();</w:t>
            </w:r>
          </w:p>
          <w:p w14:paraId="6561AA36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}</w:t>
            </w:r>
          </w:p>
          <w:p w14:paraId="6ECBCFC7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1BEEF04B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</w:p>
          <w:p w14:paraId="38852F69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// </w:t>
            </w:r>
            <w:r>
              <w:rPr>
                <w:rFonts w:cs="IRANSansWeb(FaNum) Light"/>
                <w:rtl/>
                <w:lang w:bidi="ar-SA"/>
              </w:rPr>
              <w:t>تغ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/>
                <w:rtl/>
                <w:lang w:bidi="ar-SA"/>
              </w:rPr>
              <w:t xml:space="preserve"> وضع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rFonts w:cs="IRANSansWeb(FaNum) Light"/>
                <w:rtl/>
                <w:lang w:bidi="ar-SA"/>
              </w:rPr>
              <w:t xml:space="preserve"> وظ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فه</w:t>
            </w:r>
          </w:p>
          <w:p w14:paraId="68789187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async function toggleTask(id) {</w:t>
            </w:r>
          </w:p>
          <w:p w14:paraId="7473E5B2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const todo = (await fetch('/api/todos')).json()</w:t>
            </w:r>
          </w:p>
          <w:p w14:paraId="1D3FCEF5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.then(todos =&gt; todos.find(t =&gt; t.id === id));</w:t>
            </w:r>
          </w:p>
          <w:p w14:paraId="33F3590F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</w:t>
            </w:r>
          </w:p>
          <w:p w14:paraId="19AC55F0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await fetch(`/api/todos/${id}`, {</w:t>
            </w:r>
          </w:p>
          <w:p w14:paraId="0369A897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method: 'PUT',</w:t>
            </w:r>
          </w:p>
          <w:p w14:paraId="07755883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headers: { 'Content-Type': 'application/json' },</w:t>
            </w:r>
          </w:p>
          <w:p w14:paraId="3BD16126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body: JSON.stringify({ completed: !todo.completed })</w:t>
            </w:r>
          </w:p>
          <w:p w14:paraId="6A88B430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});</w:t>
            </w:r>
          </w:p>
          <w:p w14:paraId="197576EC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</w:t>
            </w:r>
          </w:p>
          <w:p w14:paraId="4A5FFB46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loadTasks();</w:t>
            </w:r>
          </w:p>
          <w:p w14:paraId="5F378777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7054D4AB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</w:p>
          <w:p w14:paraId="016F884E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// </w:t>
            </w:r>
            <w:r>
              <w:rPr>
                <w:rFonts w:cs="IRANSansWeb(FaNum) Light"/>
                <w:rtl/>
                <w:lang w:bidi="ar-SA"/>
              </w:rPr>
              <w:t>بارگذار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اول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ه</w:t>
            </w:r>
          </w:p>
          <w:p w14:paraId="2ECCC645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loadTasks();</w:t>
            </w:r>
          </w:p>
          <w:p w14:paraId="00DF05CF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&lt;/script&gt;</w:t>
            </w:r>
          </w:p>
          <w:p w14:paraId="06EE92C8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&lt;/body&gt;</w:t>
            </w:r>
          </w:p>
          <w:p w14:paraId="0673FF90" w14:textId="0981C3D0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&lt;/html&gt;</w:t>
            </w:r>
          </w:p>
        </w:tc>
      </w:tr>
    </w:tbl>
    <w:p w14:paraId="2967CA70" w14:textId="77777777" w:rsidR="00A24CC4" w:rsidRDefault="00A24CC4" w:rsidP="00A24CC4">
      <w:pPr>
        <w:bidi w:val="0"/>
        <w:rPr>
          <w:rtl/>
          <w:lang w:bidi="ar-SA"/>
        </w:rPr>
      </w:pPr>
    </w:p>
    <w:p w14:paraId="22DF76B1" w14:textId="3FC2B62E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خلاصه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مراحل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نصب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استفاده</w:t>
      </w:r>
      <w:r>
        <w:rPr>
          <w:rtl/>
          <w:lang w:bidi="ar-SA"/>
        </w:rPr>
        <w:t>:</w:t>
      </w:r>
    </w:p>
    <w:p w14:paraId="3462F193" w14:textId="4A4AFE3E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1. دانلود و نصب </w:t>
      </w:r>
      <w:r>
        <w:rPr>
          <w:lang w:bidi="ar-SA"/>
        </w:rPr>
        <w:t>Node.js</w:t>
      </w:r>
      <w:r>
        <w:rPr>
          <w:rtl/>
          <w:lang w:bidi="ar-SA"/>
        </w:rPr>
        <w:t xml:space="preserve"> از سا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رسم</w:t>
      </w:r>
      <w:r>
        <w:rPr>
          <w:rFonts w:hint="cs"/>
          <w:rtl/>
          <w:lang w:bidi="ar-SA"/>
        </w:rPr>
        <w:t>ی</w:t>
      </w:r>
    </w:p>
    <w:p w14:paraId="52DA52D1" w14:textId="6E5B752C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2. بررس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نصب با دستورات `</w:t>
      </w:r>
      <w:r>
        <w:rPr>
          <w:lang w:bidi="ar-SA"/>
        </w:rPr>
        <w:t>node -v</w:t>
      </w:r>
      <w:r>
        <w:rPr>
          <w:rtl/>
          <w:lang w:bidi="ar-SA"/>
        </w:rPr>
        <w:t>` و `</w:t>
      </w:r>
      <w:r>
        <w:rPr>
          <w:lang w:bidi="ar-SA"/>
        </w:rPr>
        <w:t>npm -v</w:t>
      </w:r>
      <w:r>
        <w:rPr>
          <w:rtl/>
          <w:lang w:bidi="ar-SA"/>
        </w:rPr>
        <w:t>`</w:t>
      </w:r>
    </w:p>
    <w:p w14:paraId="1CA80188" w14:textId="4E400BA3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3.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پروژه با `</w:t>
      </w:r>
      <w:r>
        <w:rPr>
          <w:lang w:bidi="ar-SA"/>
        </w:rPr>
        <w:t>npm init -y</w:t>
      </w:r>
      <w:r>
        <w:rPr>
          <w:rtl/>
          <w:lang w:bidi="ar-SA"/>
        </w:rPr>
        <w:t>`</w:t>
      </w:r>
    </w:p>
    <w:p w14:paraId="744F7D91" w14:textId="6EBEEAEB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4. نوشتن کد در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`.</w:t>
      </w:r>
      <w:r>
        <w:rPr>
          <w:lang w:bidi="ar-SA"/>
        </w:rPr>
        <w:t>js</w:t>
      </w:r>
      <w:r>
        <w:rPr>
          <w:rtl/>
          <w:lang w:bidi="ar-SA"/>
        </w:rPr>
        <w:t>`</w:t>
      </w:r>
    </w:p>
    <w:p w14:paraId="2891289A" w14:textId="1D900F92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5. اجرا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کد با `</w:t>
      </w:r>
      <w:r>
        <w:rPr>
          <w:lang w:bidi="ar-SA"/>
        </w:rPr>
        <w:t>node filename.js</w:t>
      </w:r>
      <w:r>
        <w:rPr>
          <w:rtl/>
          <w:lang w:bidi="ar-SA"/>
        </w:rPr>
        <w:t>`</w:t>
      </w:r>
    </w:p>
    <w:p w14:paraId="63CF5869" w14:textId="5F800EF4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lastRenderedPageBreak/>
        <w:t>6. نصب پک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</w:t>
      </w:r>
      <w:r>
        <w:rPr>
          <w:rtl/>
          <w:lang w:bidi="ar-SA"/>
        </w:rPr>
        <w:t xml:space="preserve"> با `</w:t>
      </w:r>
      <w:r>
        <w:rPr>
          <w:lang w:bidi="ar-SA"/>
        </w:rPr>
        <w:t>npm install package-name</w:t>
      </w:r>
      <w:r>
        <w:rPr>
          <w:rtl/>
          <w:lang w:bidi="ar-SA"/>
        </w:rPr>
        <w:t>`</w:t>
      </w:r>
    </w:p>
    <w:p w14:paraId="247FA464" w14:textId="4C088553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7.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سرور با </w:t>
      </w:r>
      <w:r>
        <w:rPr>
          <w:lang w:bidi="ar-SA"/>
        </w:rPr>
        <w:t>Express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</w:t>
      </w:r>
      <w:r>
        <w:rPr>
          <w:lang w:bidi="ar-SA"/>
        </w:rPr>
        <w:t>http</w:t>
      </w:r>
      <w:r>
        <w:rPr>
          <w:rtl/>
          <w:lang w:bidi="ar-SA"/>
        </w:rPr>
        <w:t xml:space="preserve"> ماژول</w:t>
      </w:r>
    </w:p>
    <w:p w14:paraId="4FD2478D" w14:textId="6F305061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8. استفاده از </w:t>
      </w:r>
      <w:r>
        <w:rPr>
          <w:lang w:bidi="ar-SA"/>
        </w:rPr>
        <w:t>Scripts</w:t>
      </w:r>
      <w:r>
        <w:rPr>
          <w:rtl/>
          <w:lang w:bidi="ar-SA"/>
        </w:rPr>
        <w:t xml:space="preserve"> در </w:t>
      </w:r>
      <w:r>
        <w:rPr>
          <w:lang w:bidi="ar-SA"/>
        </w:rPr>
        <w:t>package.json</w:t>
      </w:r>
    </w:p>
    <w:p w14:paraId="510FC10A" w14:textId="2F48BA45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9. ساختارده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پروژه به صورت حرفه‌ا</w:t>
      </w:r>
      <w:r>
        <w:rPr>
          <w:rFonts w:hint="cs"/>
          <w:rtl/>
          <w:lang w:bidi="ar-SA"/>
        </w:rPr>
        <w:t>ی</w:t>
      </w:r>
    </w:p>
    <w:p w14:paraId="646D8E26" w14:textId="78119384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10. 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ب‌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اب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 توسعه برنامه</w:t>
      </w:r>
    </w:p>
    <w:p w14:paraId="59F328C3" w14:textId="77777777" w:rsidR="00D7772F" w:rsidRDefault="00D7772F" w:rsidP="00D7772F">
      <w:pPr>
        <w:rPr>
          <w:rtl/>
          <w:lang w:bidi="ar-SA"/>
        </w:rPr>
      </w:pPr>
    </w:p>
    <w:p w14:paraId="294154A5" w14:textId="190DB798" w:rsidR="0081227A" w:rsidRDefault="0081227A" w:rsidP="0081227A">
      <w:pPr>
        <w:pStyle w:val="Heading2"/>
        <w:rPr>
          <w:lang w:bidi="ar-SA"/>
        </w:rPr>
      </w:pPr>
      <w:bookmarkStart w:id="98" w:name="_Toc211464536"/>
      <w:r w:rsidRPr="0081227A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81227A">
        <w:rPr>
          <w:lang w:bidi="ar-SA"/>
        </w:rPr>
        <w:t xml:space="preserve"> npm</w:t>
      </w:r>
      <w:bookmarkEnd w:id="98"/>
    </w:p>
    <w:p w14:paraId="531E037F" w14:textId="7C349E39" w:rsidR="00A24CC4" w:rsidRPr="00A24CC4" w:rsidRDefault="00A24CC4" w:rsidP="00A24CC4">
      <w:pPr>
        <w:rPr>
          <w:lang w:bidi="ar-SA"/>
        </w:rPr>
      </w:pPr>
      <w:r w:rsidRPr="00A24CC4">
        <w:rPr>
          <w:lang w:bidi="ar-SA"/>
        </w:rPr>
        <w:t>NPM</w:t>
      </w:r>
      <w:r w:rsidRPr="00A24CC4">
        <w:rPr>
          <w:rtl/>
          <w:lang w:bidi="ar-SA"/>
        </w:rPr>
        <w:t xml:space="preserve"> مد</w:t>
      </w:r>
      <w:r w:rsidRPr="00A24CC4">
        <w:rPr>
          <w:rFonts w:hint="cs"/>
          <w:rtl/>
          <w:lang w:bidi="ar-SA"/>
        </w:rPr>
        <w:t>ی</w:t>
      </w:r>
      <w:r w:rsidRPr="00A24CC4">
        <w:rPr>
          <w:rFonts w:hint="eastAsia"/>
          <w:rtl/>
          <w:lang w:bidi="ar-SA"/>
        </w:rPr>
        <w:t>ر</w:t>
      </w:r>
      <w:r w:rsidRPr="00A24CC4">
        <w:rPr>
          <w:rFonts w:hint="cs"/>
          <w:rtl/>
          <w:lang w:bidi="ar-SA"/>
        </w:rPr>
        <w:t>ی</w:t>
      </w:r>
      <w:r w:rsidRPr="00A24CC4">
        <w:rPr>
          <w:rFonts w:hint="eastAsia"/>
          <w:rtl/>
          <w:lang w:bidi="ar-SA"/>
        </w:rPr>
        <w:t>ت</w:t>
      </w:r>
      <w:r w:rsidRPr="00A24CC4">
        <w:rPr>
          <w:rtl/>
          <w:lang w:bidi="ar-SA"/>
        </w:rPr>
        <w:t xml:space="preserve"> بسته‌ها</w:t>
      </w:r>
      <w:r w:rsidRPr="00A24CC4">
        <w:rPr>
          <w:rFonts w:hint="cs"/>
          <w:rtl/>
          <w:lang w:bidi="ar-SA"/>
        </w:rPr>
        <w:t>ی</w:t>
      </w:r>
      <w:r w:rsidRPr="00A24CC4">
        <w:rPr>
          <w:rtl/>
          <w:lang w:bidi="ar-SA"/>
        </w:rPr>
        <w:t xml:space="preserve"> جاوااسکر</w:t>
      </w:r>
      <w:r w:rsidRPr="00A24CC4">
        <w:rPr>
          <w:rFonts w:hint="cs"/>
          <w:rtl/>
          <w:lang w:bidi="ar-SA"/>
        </w:rPr>
        <w:t>ی</w:t>
      </w:r>
      <w:r w:rsidRPr="00A24CC4">
        <w:rPr>
          <w:rFonts w:hint="eastAsia"/>
          <w:rtl/>
          <w:lang w:bidi="ar-SA"/>
        </w:rPr>
        <w:t>پت</w:t>
      </w:r>
      <w:r w:rsidRPr="00A24CC4">
        <w:rPr>
          <w:rtl/>
          <w:lang w:bidi="ar-SA"/>
        </w:rPr>
        <w:t xml:space="preserve"> و بزرگتر</w:t>
      </w:r>
      <w:r w:rsidRPr="00A24CC4">
        <w:rPr>
          <w:rFonts w:hint="cs"/>
          <w:rtl/>
          <w:lang w:bidi="ar-SA"/>
        </w:rPr>
        <w:t>ی</w:t>
      </w:r>
      <w:r w:rsidRPr="00A24CC4">
        <w:rPr>
          <w:rFonts w:hint="eastAsia"/>
          <w:rtl/>
          <w:lang w:bidi="ar-SA"/>
        </w:rPr>
        <w:t>ن</w:t>
      </w:r>
      <w:r w:rsidRPr="00A24CC4">
        <w:rPr>
          <w:rtl/>
          <w:lang w:bidi="ar-SA"/>
        </w:rPr>
        <w:t xml:space="preserve"> ر</w:t>
      </w:r>
      <w:r w:rsidRPr="00A24CC4">
        <w:rPr>
          <w:rFonts w:hint="cs"/>
          <w:rtl/>
          <w:lang w:bidi="ar-SA"/>
        </w:rPr>
        <w:t>ی</w:t>
      </w:r>
      <w:r w:rsidRPr="00A24CC4">
        <w:rPr>
          <w:rFonts w:hint="eastAsia"/>
          <w:rtl/>
          <w:lang w:bidi="ar-SA"/>
        </w:rPr>
        <w:t>پاز</w:t>
      </w:r>
      <w:r w:rsidRPr="00A24CC4">
        <w:rPr>
          <w:rFonts w:hint="cs"/>
          <w:rtl/>
          <w:lang w:bidi="ar-SA"/>
        </w:rPr>
        <w:t>ی</w:t>
      </w:r>
      <w:r w:rsidRPr="00A24CC4">
        <w:rPr>
          <w:rFonts w:hint="eastAsia"/>
          <w:rtl/>
          <w:lang w:bidi="ar-SA"/>
        </w:rPr>
        <w:t>تور</w:t>
      </w:r>
      <w:r w:rsidRPr="00A24CC4">
        <w:rPr>
          <w:rFonts w:hint="cs"/>
          <w:rtl/>
          <w:lang w:bidi="ar-SA"/>
        </w:rPr>
        <w:t>ی</w:t>
      </w:r>
      <w:r w:rsidRPr="00A24CC4">
        <w:rPr>
          <w:rtl/>
          <w:lang w:bidi="ar-SA"/>
        </w:rPr>
        <w:t xml:space="preserve"> کتابخانه‌ها</w:t>
      </w:r>
      <w:r w:rsidRPr="00A24CC4">
        <w:rPr>
          <w:rFonts w:hint="cs"/>
          <w:rtl/>
          <w:lang w:bidi="ar-SA"/>
        </w:rPr>
        <w:t>ی</w:t>
      </w:r>
      <w:r w:rsidRPr="00A24CC4">
        <w:rPr>
          <w:rtl/>
          <w:lang w:bidi="ar-SA"/>
        </w:rPr>
        <w:t xml:space="preserve"> جهان است.</w:t>
      </w:r>
    </w:p>
    <w:p w14:paraId="2F9A57E0" w14:textId="07F6E6EC" w:rsidR="007D77DE" w:rsidRPr="007D77DE" w:rsidRDefault="007D77DE" w:rsidP="007D77DE">
      <w:pPr>
        <w:rPr>
          <w:lang w:bidi="ar-SA"/>
        </w:rPr>
      </w:pPr>
      <w:r w:rsidRPr="007D77DE">
        <w:rPr>
          <w:rtl/>
          <w:lang w:bidi="ar-SA"/>
        </w:rPr>
        <w:t xml:space="preserve">دستورات مهم </w:t>
      </w:r>
      <w:r w:rsidRPr="007D77DE">
        <w:rPr>
          <w:lang w:bidi="ar-SA"/>
        </w:rPr>
        <w:t>NPM</w:t>
      </w:r>
      <w:r w:rsidRPr="007D77DE">
        <w:rPr>
          <w:rtl/>
          <w:lang w:bidi="ar-SA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77DE" w14:paraId="0DD11527" w14:textId="77777777" w:rsidTr="007D77DE">
        <w:tc>
          <w:tcPr>
            <w:tcW w:w="9350" w:type="dxa"/>
            <w:shd w:val="clear" w:color="auto" w:fill="E2EFD9" w:themeFill="accent6" w:themeFillTint="33"/>
          </w:tcPr>
          <w:p w14:paraId="25CDEC04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بررس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نسخه‌ها</w:t>
            </w:r>
          </w:p>
          <w:p w14:paraId="67E41AFC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node --version</w:t>
            </w:r>
          </w:p>
          <w:p w14:paraId="34EC24F7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--version</w:t>
            </w:r>
          </w:p>
          <w:p w14:paraId="6252F564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</w:p>
          <w:p w14:paraId="239CD91E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جاد</w:t>
            </w:r>
            <w:r>
              <w:rPr>
                <w:rtl/>
                <w:lang w:bidi="ar-SA"/>
              </w:rPr>
              <w:t xml:space="preserve"> پروژه جد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</w:p>
          <w:p w14:paraId="53421AEE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init</w:t>
            </w:r>
          </w:p>
          <w:p w14:paraId="2A0FFDCB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init -y</w:t>
            </w:r>
          </w:p>
          <w:p w14:paraId="42882CB6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</w:p>
          <w:p w14:paraId="7D282565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نصب پک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ج</w:t>
            </w:r>
          </w:p>
          <w:p w14:paraId="082F8762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install package-name</w:t>
            </w:r>
          </w:p>
          <w:p w14:paraId="22697F76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npm install package-name --save-dev  # </w:t>
            </w:r>
            <w:r>
              <w:rPr>
                <w:rtl/>
                <w:lang w:bidi="ar-SA"/>
              </w:rPr>
              <w:t>برا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توسعه</w:t>
            </w:r>
          </w:p>
          <w:p w14:paraId="444BA8EF" w14:textId="7FAB4259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npm install package-name -g          # </w:t>
            </w:r>
            <w:r>
              <w:rPr>
                <w:rtl/>
                <w:lang w:bidi="ar-SA"/>
              </w:rPr>
              <w:t>نصب</w:t>
            </w:r>
          </w:p>
          <w:p w14:paraId="259CB536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</w:p>
          <w:p w14:paraId="07E0B109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حذف پک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ج</w:t>
            </w:r>
          </w:p>
          <w:p w14:paraId="51F466A2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uninstall package-name</w:t>
            </w:r>
          </w:p>
          <w:p w14:paraId="28122FD1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</w:p>
          <w:p w14:paraId="5CC12C08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اجرا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اسکر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پت‌ها</w:t>
            </w:r>
          </w:p>
          <w:p w14:paraId="79C31734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run script-name</w:t>
            </w:r>
          </w:p>
          <w:p w14:paraId="4C5E2019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</w:p>
          <w:p w14:paraId="520242D0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آپد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ت</w:t>
            </w:r>
            <w:r>
              <w:rPr>
                <w:lang w:bidi="ar-SA"/>
              </w:rPr>
              <w:t xml:space="preserve"> NPM</w:t>
            </w:r>
          </w:p>
          <w:p w14:paraId="0B566E45" w14:textId="3BC9F656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npm install -g npm@latest</w:t>
            </w:r>
          </w:p>
        </w:tc>
      </w:tr>
    </w:tbl>
    <w:p w14:paraId="3DC5FE02" w14:textId="77777777" w:rsidR="00A24CC4" w:rsidRDefault="00A24CC4" w:rsidP="00A24CC4">
      <w:pPr>
        <w:rPr>
          <w:lang w:bidi="ar-SA"/>
        </w:rPr>
      </w:pPr>
    </w:p>
    <w:p w14:paraId="1ED927AF" w14:textId="48478099" w:rsidR="007D77DE" w:rsidRDefault="007D77DE" w:rsidP="007D77DE">
      <w:pPr>
        <w:rPr>
          <w:lang w:bidi="ar-SA"/>
        </w:rPr>
      </w:pPr>
      <w:r w:rsidRPr="007D77DE">
        <w:rPr>
          <w:rtl/>
          <w:lang w:bidi="ar-SA"/>
        </w:rPr>
        <w:t>فا</w:t>
      </w:r>
      <w:r w:rsidRPr="007D77DE">
        <w:rPr>
          <w:rFonts w:hint="cs"/>
          <w:rtl/>
          <w:lang w:bidi="ar-SA"/>
        </w:rPr>
        <w:t>ی</w:t>
      </w:r>
      <w:r w:rsidRPr="007D77DE">
        <w:rPr>
          <w:rFonts w:hint="eastAsia"/>
          <w:rtl/>
          <w:lang w:bidi="ar-SA"/>
        </w:rPr>
        <w:t>ل</w:t>
      </w:r>
      <w:r w:rsidRPr="007D77DE">
        <w:rPr>
          <w:rtl/>
          <w:lang w:bidi="ar-SA"/>
        </w:rPr>
        <w:t xml:space="preserve"> </w:t>
      </w:r>
      <w:r w:rsidRPr="007D77DE">
        <w:rPr>
          <w:lang w:bidi="ar-SA"/>
        </w:rPr>
        <w:t>package.json</w:t>
      </w:r>
      <w:r w:rsidRPr="007D77DE"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77DE" w14:paraId="2907F091" w14:textId="77777777" w:rsidTr="007D77DE">
        <w:tc>
          <w:tcPr>
            <w:tcW w:w="9350" w:type="dxa"/>
            <w:shd w:val="clear" w:color="auto" w:fill="E2EFD9" w:themeFill="accent6" w:themeFillTint="33"/>
          </w:tcPr>
          <w:p w14:paraId="23FE406A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{</w:t>
            </w:r>
          </w:p>
          <w:p w14:paraId="6BF9D9A7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"name": "my-project",</w:t>
            </w:r>
          </w:p>
          <w:p w14:paraId="6B1FCFE1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"version": "1.0.0",</w:t>
            </w:r>
          </w:p>
          <w:p w14:paraId="3E76E073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"scripts": {</w:t>
            </w:r>
          </w:p>
          <w:p w14:paraId="718D8367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"start": "node app.js",</w:t>
            </w:r>
          </w:p>
          <w:p w14:paraId="5CF6E846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"dev": "nodemon app.js"</w:t>
            </w:r>
          </w:p>
          <w:p w14:paraId="0739A7F7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},</w:t>
            </w:r>
          </w:p>
          <w:p w14:paraId="49ED5CBC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"dependencies": {</w:t>
            </w:r>
          </w:p>
          <w:p w14:paraId="320B865E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"express": "^4.18.0"</w:t>
            </w:r>
          </w:p>
          <w:p w14:paraId="7F2E9777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},</w:t>
            </w:r>
          </w:p>
          <w:p w14:paraId="3975AFD6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"devDependencies": {</w:t>
            </w:r>
          </w:p>
          <w:p w14:paraId="72E7651A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"nodemon": "^2.0.0"</w:t>
            </w:r>
          </w:p>
          <w:p w14:paraId="321E97C6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</w:t>
            </w:r>
          </w:p>
          <w:p w14:paraId="15E2634B" w14:textId="5AB14E2F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 w14:paraId="4E588247" w14:textId="77777777" w:rsidR="007D77DE" w:rsidRPr="007D77DE" w:rsidRDefault="007D77DE" w:rsidP="007D77DE">
      <w:pPr>
        <w:bidi w:val="0"/>
        <w:rPr>
          <w:lang w:bidi="ar-SA"/>
        </w:rPr>
      </w:pPr>
    </w:p>
    <w:p w14:paraId="4A58F922" w14:textId="6A342934" w:rsidR="0081227A" w:rsidRDefault="0081227A" w:rsidP="0081227A">
      <w:pPr>
        <w:pStyle w:val="Heading2"/>
        <w:rPr>
          <w:lang w:bidi="ar-SA"/>
        </w:rPr>
      </w:pPr>
      <w:hyperlink w:anchor="_معرفی_پلاگین_Live" w:history="1">
        <w:bookmarkStart w:id="99" w:name="_Toc211464537"/>
        <w:r w:rsidRPr="00B86287">
          <w:rPr>
            <w:rStyle w:val="Hyperlink"/>
            <w:rFonts w:hint="cs"/>
            <w:rtl/>
            <w:lang w:bidi="ar-SA"/>
          </w:rPr>
          <w:t>معرفی</w:t>
        </w:r>
        <w:r w:rsidRPr="00B86287">
          <w:rPr>
            <w:rStyle w:val="Hyperlink"/>
            <w:lang w:bidi="ar-SA"/>
          </w:rPr>
          <w:t xml:space="preserve"> live-server </w:t>
        </w:r>
        <w:r w:rsidRPr="00B86287">
          <w:rPr>
            <w:rStyle w:val="Hyperlink"/>
            <w:rFonts w:hint="cs"/>
            <w:rtl/>
            <w:lang w:bidi="ar-SA"/>
          </w:rPr>
          <w:t>و</w:t>
        </w:r>
        <w:r w:rsidRPr="00B86287">
          <w:rPr>
            <w:rStyle w:val="Hyperlink"/>
            <w:rtl/>
            <w:lang w:bidi="ar-SA"/>
          </w:rPr>
          <w:t xml:space="preserve"> </w:t>
        </w:r>
        <w:r w:rsidRPr="00B86287">
          <w:rPr>
            <w:rStyle w:val="Hyperlink"/>
            <w:rFonts w:hint="cs"/>
            <w:rtl/>
            <w:lang w:bidi="ar-SA"/>
          </w:rPr>
          <w:t>دستورات</w:t>
        </w:r>
        <w:r w:rsidRPr="00B86287">
          <w:rPr>
            <w:rStyle w:val="Hyperlink"/>
            <w:rtl/>
            <w:lang w:bidi="ar-SA"/>
          </w:rPr>
          <w:t xml:space="preserve"> </w:t>
        </w:r>
        <w:r w:rsidRPr="00B86287">
          <w:rPr>
            <w:rStyle w:val="Hyperlink"/>
            <w:rFonts w:hint="cs"/>
            <w:rtl/>
            <w:lang w:bidi="ar-SA"/>
          </w:rPr>
          <w:t>آن</w:t>
        </w:r>
        <w:bookmarkEnd w:id="99"/>
      </w:hyperlink>
    </w:p>
    <w:p w14:paraId="73B3D7C7" w14:textId="77777777" w:rsidR="008A775B" w:rsidRPr="008A775B" w:rsidRDefault="008A775B" w:rsidP="008A775B">
      <w:pPr>
        <w:rPr>
          <w:lang w:bidi="ar-SA"/>
        </w:rPr>
      </w:pPr>
      <w:r w:rsidRPr="008A775B">
        <w:rPr>
          <w:rFonts w:hint="cs"/>
          <w:rtl/>
          <w:lang w:bidi="ar-SA"/>
        </w:rPr>
        <w:t>ی</w:t>
      </w:r>
      <w:r w:rsidRPr="008A775B">
        <w:rPr>
          <w:rFonts w:hint="eastAsia"/>
          <w:rtl/>
          <w:lang w:bidi="ar-SA"/>
        </w:rPr>
        <w:t>ک</w:t>
      </w:r>
      <w:r w:rsidRPr="008A775B">
        <w:rPr>
          <w:rtl/>
          <w:lang w:bidi="ar-SA"/>
        </w:rPr>
        <w:t xml:space="preserve"> سرور توسعه سبک برا</w:t>
      </w:r>
      <w:r w:rsidRPr="008A775B">
        <w:rPr>
          <w:rFonts w:hint="cs"/>
          <w:rtl/>
          <w:lang w:bidi="ar-SA"/>
        </w:rPr>
        <w:t>ی</w:t>
      </w:r>
      <w:r w:rsidRPr="008A775B">
        <w:rPr>
          <w:rtl/>
          <w:lang w:bidi="ar-SA"/>
        </w:rPr>
        <w:t xml:space="preserve"> تست صفحات وب</w:t>
      </w:r>
    </w:p>
    <w:p w14:paraId="58B55651" w14:textId="250254CA" w:rsidR="008A775B" w:rsidRDefault="008A775B" w:rsidP="008A775B">
      <w:pPr>
        <w:rPr>
          <w:lang w:bidi="ar-SA"/>
        </w:rPr>
      </w:pPr>
      <w:r w:rsidRPr="008A775B">
        <w:rPr>
          <w:rtl/>
          <w:lang w:bidi="ar-SA"/>
        </w:rPr>
        <w:t>نصب و استفاده: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775B" w14:paraId="3B517CD5" w14:textId="77777777" w:rsidTr="00411A1C">
        <w:tc>
          <w:tcPr>
            <w:tcW w:w="9350" w:type="dxa"/>
            <w:shd w:val="clear" w:color="auto" w:fill="E2EFD9" w:themeFill="accent6" w:themeFillTint="33"/>
          </w:tcPr>
          <w:p w14:paraId="24E7AAE2" w14:textId="5BF64C8A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rFonts w:cs="IRANSansWeb(FaNum) Light"/>
                <w:rtl/>
                <w:lang w:bidi="ar-SA"/>
              </w:rPr>
              <w:t>نصب</w:t>
            </w:r>
          </w:p>
          <w:p w14:paraId="66937897" w14:textId="77777777" w:rsidR="008A775B" w:rsidRDefault="008A775B" w:rsidP="008A775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install -g live-server</w:t>
            </w:r>
          </w:p>
          <w:p w14:paraId="4286268D" w14:textId="77777777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</w:p>
          <w:p w14:paraId="2F81C611" w14:textId="12E328D8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اجرا در پوشه جار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209841A9" w14:textId="77777777" w:rsidR="008A775B" w:rsidRDefault="008A775B" w:rsidP="008A775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live-server</w:t>
            </w:r>
          </w:p>
          <w:p w14:paraId="0C1BAED0" w14:textId="77777777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</w:p>
          <w:p w14:paraId="1D0E20CE" w14:textId="2FA2B0B9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اجرا در پورت خاص</w:t>
            </w:r>
          </w:p>
          <w:p w14:paraId="420D3E00" w14:textId="77777777" w:rsidR="008A775B" w:rsidRDefault="008A775B" w:rsidP="008A775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live-server --port=8080</w:t>
            </w:r>
          </w:p>
          <w:p w14:paraId="11106490" w14:textId="77777777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</w:p>
          <w:p w14:paraId="3CEEA4A1" w14:textId="0F628346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عدم باز شدن خودکار مرورگر</w:t>
            </w:r>
          </w:p>
          <w:p w14:paraId="2A2E96CC" w14:textId="77777777" w:rsidR="008A775B" w:rsidRDefault="008A775B" w:rsidP="008A775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live-server --no-browser</w:t>
            </w:r>
          </w:p>
          <w:p w14:paraId="585BCF93" w14:textId="77777777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</w:p>
          <w:p w14:paraId="55370E79" w14:textId="5152D4A4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مشخص کردن پوشه</w:t>
            </w:r>
          </w:p>
          <w:p w14:paraId="7185F694" w14:textId="3C330A27" w:rsidR="008A775B" w:rsidRDefault="008A775B" w:rsidP="008A775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live-server ./public</w:t>
            </w:r>
          </w:p>
        </w:tc>
      </w:tr>
    </w:tbl>
    <w:p w14:paraId="4F54BFDE" w14:textId="77777777" w:rsidR="008A775B" w:rsidRPr="008A775B" w:rsidRDefault="008A775B" w:rsidP="008A775B">
      <w:pPr>
        <w:bidi w:val="0"/>
        <w:rPr>
          <w:lang w:bidi="ar-SA"/>
        </w:rPr>
      </w:pPr>
    </w:p>
    <w:p w14:paraId="52FBBABF" w14:textId="6B29BFB4" w:rsidR="008A775B" w:rsidRDefault="008A775B" w:rsidP="008A775B">
      <w:pPr>
        <w:rPr>
          <w:lang w:bidi="ar-SA"/>
        </w:rPr>
      </w:pPr>
      <w:r w:rsidRPr="008A775B">
        <w:rPr>
          <w:rtl/>
          <w:lang w:bidi="ar-SA"/>
        </w:rPr>
        <w:t xml:space="preserve">دستورات </w:t>
      </w:r>
      <w:r w:rsidRPr="008A775B">
        <w:rPr>
          <w:lang w:bidi="ar-SA"/>
        </w:rPr>
        <w:t>live-server</w:t>
      </w:r>
      <w:r w:rsidRPr="008A775B"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775B" w14:paraId="4B2E06FF" w14:textId="77777777" w:rsidTr="00411A1C">
        <w:tc>
          <w:tcPr>
            <w:tcW w:w="9350" w:type="dxa"/>
            <w:shd w:val="clear" w:color="auto" w:fill="E2EFD9" w:themeFill="accent6" w:themeFillTint="33"/>
          </w:tcPr>
          <w:p w14:paraId="1B0D98BE" w14:textId="77777777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live-server --port=3000        # </w:t>
            </w:r>
            <w:r>
              <w:rPr>
                <w:rFonts w:cs="IRANSansWeb(FaNum) Light"/>
                <w:rtl/>
                <w:lang w:bidi="ar-SA"/>
              </w:rPr>
              <w:t>پورت مشخص</w:t>
            </w:r>
          </w:p>
          <w:p w14:paraId="73A97009" w14:textId="77777777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live-server --host=localhost   # </w:t>
            </w:r>
            <w:r>
              <w:rPr>
                <w:rFonts w:cs="IRANSansWeb(FaNum) Light"/>
                <w:rtl/>
                <w:lang w:bidi="ar-SA"/>
              </w:rPr>
              <w:t>هاست مشخص</w:t>
            </w:r>
          </w:p>
          <w:p w14:paraId="463C0041" w14:textId="77777777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live-server --open=about.html  # </w:t>
            </w:r>
            <w:r>
              <w:rPr>
                <w:rFonts w:cs="IRANSansWeb(FaNum) Light"/>
                <w:rtl/>
                <w:lang w:bidi="ar-SA"/>
              </w:rPr>
              <w:t>باز کردن فا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خاص</w:t>
            </w:r>
          </w:p>
          <w:p w14:paraId="06E2A88A" w14:textId="77777777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live-server --wait=1000        # </w:t>
            </w:r>
            <w:r>
              <w:rPr>
                <w:rFonts w:cs="IRANSansWeb(FaNum) Light"/>
                <w:rtl/>
                <w:lang w:bidi="ar-SA"/>
              </w:rPr>
              <w:t>تاخ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/>
                <w:rtl/>
                <w:lang w:bidi="ar-SA"/>
              </w:rPr>
              <w:t xml:space="preserve"> قبل از 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لود</w:t>
            </w:r>
          </w:p>
          <w:p w14:paraId="1B1336E7" w14:textId="40687154" w:rsidR="008A775B" w:rsidRDefault="008A775B" w:rsidP="008A775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live-server --cors             # </w:t>
            </w:r>
            <w:r>
              <w:rPr>
                <w:rFonts w:cs="IRANSansWeb(FaNum) Light"/>
                <w:rtl/>
                <w:lang w:bidi="ar-SA"/>
              </w:rPr>
              <w:t>فعال کردن</w:t>
            </w:r>
            <w:r>
              <w:rPr>
                <w:lang w:bidi="ar-SA"/>
              </w:rPr>
              <w:t xml:space="preserve"> CORS</w:t>
            </w:r>
          </w:p>
        </w:tc>
      </w:tr>
    </w:tbl>
    <w:p w14:paraId="189BCBD8" w14:textId="77777777" w:rsidR="008A775B" w:rsidRPr="008A775B" w:rsidRDefault="008A775B" w:rsidP="008A775B">
      <w:pPr>
        <w:rPr>
          <w:lang w:bidi="ar-SA"/>
        </w:rPr>
      </w:pPr>
    </w:p>
    <w:p w14:paraId="525A7A39" w14:textId="57344C56" w:rsidR="0081227A" w:rsidRDefault="0081227A" w:rsidP="0081227A">
      <w:pPr>
        <w:pStyle w:val="Heading2"/>
        <w:rPr>
          <w:lang w:bidi="ar-SA"/>
        </w:rPr>
      </w:pPr>
      <w:hyperlink r:id="rId132" w:history="1">
        <w:bookmarkStart w:id="100" w:name="_Toc211464538"/>
        <w:r w:rsidRPr="00411A1C">
          <w:rPr>
            <w:rStyle w:val="Hyperlink"/>
            <w:rFonts w:hint="cs"/>
            <w:rtl/>
            <w:lang w:bidi="ar-SA"/>
          </w:rPr>
          <w:t>معرفی</w:t>
        </w:r>
        <w:r w:rsidRPr="00411A1C">
          <w:rPr>
            <w:rStyle w:val="Hyperlink"/>
            <w:rtl/>
            <w:lang w:bidi="ar-SA"/>
          </w:rPr>
          <w:t xml:space="preserve"> </w:t>
        </w:r>
        <w:r w:rsidRPr="00411A1C">
          <w:rPr>
            <w:rStyle w:val="Hyperlink"/>
            <w:rFonts w:hint="cs"/>
            <w:rtl/>
            <w:lang w:bidi="ar-SA"/>
          </w:rPr>
          <w:t>تگ</w:t>
        </w:r>
        <w:r w:rsidRPr="00411A1C">
          <w:rPr>
            <w:rStyle w:val="Hyperlink"/>
            <w:lang w:bidi="ar-SA"/>
          </w:rPr>
          <w:t xml:space="preserve"> a </w:t>
        </w:r>
        <w:r w:rsidRPr="00411A1C">
          <w:rPr>
            <w:rStyle w:val="Hyperlink"/>
            <w:rFonts w:hint="cs"/>
            <w:rtl/>
            <w:lang w:bidi="ar-SA"/>
          </w:rPr>
          <w:t>و</w:t>
        </w:r>
        <w:r w:rsidRPr="00411A1C">
          <w:rPr>
            <w:rStyle w:val="Hyperlink"/>
            <w:lang w:bidi="ar-SA"/>
          </w:rPr>
          <w:t xml:space="preserve"> display </w:t>
        </w:r>
        <w:r w:rsidRPr="00411A1C">
          <w:rPr>
            <w:rStyle w:val="Hyperlink"/>
            <w:rFonts w:hint="cs"/>
            <w:rtl/>
            <w:lang w:bidi="ar-SA"/>
          </w:rPr>
          <w:t>آن</w:t>
        </w:r>
        <w:bookmarkEnd w:id="100"/>
      </w:hyperlink>
    </w:p>
    <w:p w14:paraId="20E35D5F" w14:textId="2E0E8C3F" w:rsidR="008A775B" w:rsidRDefault="008A775B" w:rsidP="008A775B">
      <w:pPr>
        <w:rPr>
          <w:lang w:bidi="ar-SA"/>
        </w:rPr>
      </w:pPr>
      <w:r w:rsidRPr="008A775B">
        <w:rPr>
          <w:rtl/>
          <w:lang w:bidi="ar-SA"/>
        </w:rPr>
        <w:t>تگ `&lt;</w:t>
      </w:r>
      <w:r w:rsidRPr="008A775B">
        <w:rPr>
          <w:lang w:bidi="ar-SA"/>
        </w:rPr>
        <w:t>a</w:t>
      </w:r>
      <w:r w:rsidRPr="008A775B">
        <w:rPr>
          <w:rtl/>
          <w:lang w:bidi="ar-SA"/>
        </w:rPr>
        <w:t>&gt;` (ل</w:t>
      </w:r>
      <w:r w:rsidRPr="008A775B">
        <w:rPr>
          <w:rFonts w:hint="cs"/>
          <w:rtl/>
          <w:lang w:bidi="ar-SA"/>
        </w:rPr>
        <w:t>ی</w:t>
      </w:r>
      <w:r w:rsidRPr="008A775B">
        <w:rPr>
          <w:rFonts w:hint="eastAsia"/>
          <w:rtl/>
          <w:lang w:bidi="ar-SA"/>
        </w:rPr>
        <w:t>نک</w:t>
      </w:r>
      <w:r w:rsidRPr="008A775B">
        <w:rPr>
          <w:rtl/>
          <w:lang w:bidi="ar-SA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BE4" w14:paraId="035D82FB" w14:textId="77777777" w:rsidTr="00360BE4">
        <w:tc>
          <w:tcPr>
            <w:tcW w:w="9350" w:type="dxa"/>
          </w:tcPr>
          <w:p w14:paraId="5FEC3296" w14:textId="60B4868F" w:rsidR="00360BE4" w:rsidRDefault="00411A1C" w:rsidP="00360BE4">
            <w:pPr>
              <w:bidi w:val="0"/>
              <w:rPr>
                <w:lang w:bidi="ar-SA"/>
              </w:rPr>
            </w:pPr>
            <w:r w:rsidRPr="00411A1C">
              <w:rPr>
                <w:lang w:bidi="ar-SA"/>
              </w:rPr>
              <w:t>&lt;a href="https://example.com"&gt;</w:t>
            </w:r>
            <w:r w:rsidRPr="00411A1C">
              <w:rPr>
                <w:rtl/>
                <w:lang w:bidi="ar-SA"/>
              </w:rPr>
              <w:t>متن ل</w:t>
            </w:r>
            <w:r w:rsidRPr="00411A1C">
              <w:rPr>
                <w:rFonts w:hint="cs"/>
                <w:rtl/>
                <w:lang w:bidi="ar-SA"/>
              </w:rPr>
              <w:t>ی</w:t>
            </w:r>
            <w:r w:rsidRPr="00411A1C">
              <w:rPr>
                <w:rFonts w:hint="eastAsia"/>
                <w:rtl/>
                <w:lang w:bidi="ar-SA"/>
              </w:rPr>
              <w:t>نک</w:t>
            </w:r>
            <w:r w:rsidRPr="00411A1C">
              <w:rPr>
                <w:lang w:bidi="ar-SA"/>
              </w:rPr>
              <w:t>&lt;/a&gt;</w:t>
            </w:r>
          </w:p>
        </w:tc>
      </w:tr>
    </w:tbl>
    <w:p w14:paraId="0CE1C63E" w14:textId="30BF8580" w:rsidR="00360BE4" w:rsidRPr="008A775B" w:rsidRDefault="00411A1C" w:rsidP="00411A1C">
      <w:pPr>
        <w:rPr>
          <w:lang w:bidi="ar-SA"/>
        </w:rPr>
      </w:pPr>
      <w:hyperlink r:id="rId133" w:history="1">
        <w:r w:rsidRPr="00411A1C">
          <w:rPr>
            <w:rStyle w:val="Hyperlink"/>
            <w:lang w:bidi="ar-SA"/>
          </w:rPr>
          <w:t>index</w:t>
        </w:r>
      </w:hyperlink>
    </w:p>
    <w:p w14:paraId="58D79627" w14:textId="447341AC" w:rsidR="008A775B" w:rsidRPr="008A775B" w:rsidRDefault="008A775B" w:rsidP="008A775B">
      <w:pPr>
        <w:rPr>
          <w:lang w:bidi="ar-SA"/>
        </w:rPr>
      </w:pPr>
      <w:r w:rsidRPr="008A775B">
        <w:rPr>
          <w:lang w:bidi="ar-SA"/>
        </w:rPr>
        <w:t>Property Display</w:t>
      </w:r>
      <w:r w:rsidRPr="008A775B">
        <w:rPr>
          <w:rtl/>
          <w:lang w:bidi="ar-SA"/>
        </w:rPr>
        <w:t xml:space="preserve"> تگ `&lt;</w:t>
      </w:r>
      <w:r w:rsidRPr="008A775B">
        <w:rPr>
          <w:lang w:bidi="ar-SA"/>
        </w:rPr>
        <w:t>a</w:t>
      </w:r>
      <w:r w:rsidRPr="008A775B">
        <w:rPr>
          <w:rtl/>
          <w:lang w:bidi="ar-SA"/>
        </w:rPr>
        <w:t>&gt;`:</w:t>
      </w:r>
    </w:p>
    <w:p w14:paraId="61A831BB" w14:textId="09482039" w:rsidR="008A775B" w:rsidRPr="008A775B" w:rsidRDefault="008A775B" w:rsidP="008A775B">
      <w:pPr>
        <w:rPr>
          <w:lang w:bidi="ar-SA"/>
        </w:rPr>
      </w:pPr>
      <w:r w:rsidRPr="008A775B">
        <w:rPr>
          <w:rtl/>
          <w:lang w:bidi="ar-SA"/>
        </w:rPr>
        <w:t xml:space="preserve">- به صورت </w:t>
      </w:r>
      <w:r w:rsidRPr="008A775B">
        <w:rPr>
          <w:lang w:bidi="ar-SA"/>
        </w:rPr>
        <w:t>inline</w:t>
      </w:r>
      <w:r w:rsidRPr="008A775B">
        <w:rPr>
          <w:rtl/>
          <w:lang w:bidi="ar-SA"/>
        </w:rPr>
        <w:t xml:space="preserve"> نما</w:t>
      </w:r>
      <w:r w:rsidRPr="008A775B">
        <w:rPr>
          <w:rFonts w:hint="cs"/>
          <w:rtl/>
          <w:lang w:bidi="ar-SA"/>
        </w:rPr>
        <w:t>ی</w:t>
      </w:r>
      <w:r w:rsidRPr="008A775B">
        <w:rPr>
          <w:rFonts w:hint="eastAsia"/>
          <w:rtl/>
          <w:lang w:bidi="ar-SA"/>
        </w:rPr>
        <w:t>ش</w:t>
      </w:r>
      <w:r w:rsidRPr="008A775B">
        <w:rPr>
          <w:rtl/>
          <w:lang w:bidi="ar-SA"/>
        </w:rPr>
        <w:t xml:space="preserve"> داده م</w:t>
      </w:r>
      <w:r w:rsidRPr="008A775B">
        <w:rPr>
          <w:rFonts w:hint="cs"/>
          <w:rtl/>
          <w:lang w:bidi="ar-SA"/>
        </w:rPr>
        <w:t>ی‌</w:t>
      </w:r>
      <w:r w:rsidRPr="008A775B">
        <w:rPr>
          <w:rFonts w:hint="eastAsia"/>
          <w:rtl/>
          <w:lang w:bidi="ar-SA"/>
        </w:rPr>
        <w:t>شود</w:t>
      </w:r>
    </w:p>
    <w:p w14:paraId="0C88AB6D" w14:textId="33181D2D" w:rsidR="008A775B" w:rsidRPr="008A775B" w:rsidRDefault="008A775B" w:rsidP="008A775B">
      <w:pPr>
        <w:rPr>
          <w:lang w:bidi="ar-SA"/>
        </w:rPr>
      </w:pPr>
      <w:r w:rsidRPr="008A775B">
        <w:rPr>
          <w:rtl/>
          <w:lang w:bidi="ar-SA"/>
        </w:rPr>
        <w:t>- م</w:t>
      </w:r>
      <w:r w:rsidRPr="008A775B">
        <w:rPr>
          <w:rFonts w:hint="cs"/>
          <w:rtl/>
          <w:lang w:bidi="ar-SA"/>
        </w:rPr>
        <w:t>ی‌</w:t>
      </w:r>
      <w:r w:rsidRPr="008A775B">
        <w:rPr>
          <w:rFonts w:hint="eastAsia"/>
          <w:rtl/>
          <w:lang w:bidi="ar-SA"/>
        </w:rPr>
        <w:t>تواند</w:t>
      </w:r>
      <w:r w:rsidRPr="008A775B">
        <w:rPr>
          <w:rtl/>
          <w:lang w:bidi="ar-SA"/>
        </w:rPr>
        <w:t xml:space="preserve"> با </w:t>
      </w:r>
      <w:r w:rsidRPr="008A775B">
        <w:rPr>
          <w:lang w:bidi="ar-SA"/>
        </w:rPr>
        <w:t>CSS</w:t>
      </w:r>
      <w:r w:rsidRPr="008A775B">
        <w:rPr>
          <w:rtl/>
          <w:lang w:bidi="ar-SA"/>
        </w:rPr>
        <w:t xml:space="preserve"> به </w:t>
      </w:r>
      <w:r w:rsidRPr="008A775B">
        <w:rPr>
          <w:lang w:bidi="ar-SA"/>
        </w:rPr>
        <w:t>block</w:t>
      </w:r>
      <w:r w:rsidRPr="008A775B">
        <w:rPr>
          <w:rtl/>
          <w:lang w:bidi="ar-SA"/>
        </w:rPr>
        <w:t xml:space="preserve"> </w:t>
      </w:r>
      <w:r w:rsidRPr="008A775B">
        <w:rPr>
          <w:rFonts w:hint="cs"/>
          <w:rtl/>
          <w:lang w:bidi="ar-SA"/>
        </w:rPr>
        <w:t>ی</w:t>
      </w:r>
      <w:r w:rsidRPr="008A775B">
        <w:rPr>
          <w:rFonts w:hint="eastAsia"/>
          <w:rtl/>
          <w:lang w:bidi="ar-SA"/>
        </w:rPr>
        <w:t>ا</w:t>
      </w:r>
      <w:r w:rsidRPr="008A775B">
        <w:rPr>
          <w:rtl/>
          <w:lang w:bidi="ar-SA"/>
        </w:rPr>
        <w:t xml:space="preserve"> </w:t>
      </w:r>
      <w:r w:rsidRPr="008A775B">
        <w:rPr>
          <w:lang w:bidi="ar-SA"/>
        </w:rPr>
        <w:t>inline-block</w:t>
      </w:r>
      <w:r w:rsidRPr="008A775B">
        <w:rPr>
          <w:rtl/>
          <w:lang w:bidi="ar-SA"/>
        </w:rPr>
        <w:t xml:space="preserve"> تغ</w:t>
      </w:r>
      <w:r w:rsidRPr="008A775B">
        <w:rPr>
          <w:rFonts w:hint="cs"/>
          <w:rtl/>
          <w:lang w:bidi="ar-SA"/>
        </w:rPr>
        <w:t>یی</w:t>
      </w:r>
      <w:r w:rsidRPr="008A775B">
        <w:rPr>
          <w:rFonts w:hint="eastAsia"/>
          <w:rtl/>
          <w:lang w:bidi="ar-SA"/>
        </w:rPr>
        <w:t>ر</w:t>
      </w:r>
      <w:r w:rsidRPr="008A775B">
        <w:rPr>
          <w:rtl/>
          <w:lang w:bidi="ar-SA"/>
        </w:rPr>
        <w:t xml:space="preserve"> کند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1A1C" w14:paraId="6140CEB3" w14:textId="77777777" w:rsidTr="00411A1C">
        <w:tc>
          <w:tcPr>
            <w:tcW w:w="9350" w:type="dxa"/>
            <w:shd w:val="clear" w:color="auto" w:fill="E2EFD9" w:themeFill="accent6" w:themeFillTint="33"/>
          </w:tcPr>
          <w:p w14:paraId="300EF6C4" w14:textId="77777777" w:rsidR="00411A1C" w:rsidRDefault="00411A1C" w:rsidP="00411A1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/* </w:t>
            </w:r>
            <w:r>
              <w:rPr>
                <w:rFonts w:cs="IRANSansWeb(FaNum) Light"/>
                <w:rtl/>
                <w:lang w:bidi="ar-SA"/>
              </w:rPr>
              <w:t>حالت پ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ش‌فرض</w:t>
            </w:r>
            <w:r>
              <w:rPr>
                <w:lang w:bidi="ar-SA"/>
              </w:rPr>
              <w:t xml:space="preserve"> - inline */</w:t>
            </w:r>
          </w:p>
          <w:p w14:paraId="491D7C4B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 {</w:t>
            </w:r>
          </w:p>
          <w:p w14:paraId="0B3620D7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display: inline;</w:t>
            </w:r>
          </w:p>
          <w:p w14:paraId="3696988B" w14:textId="77777777" w:rsidR="00411A1C" w:rsidRDefault="00411A1C" w:rsidP="00411A1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  <w:p w14:paraId="4A66EE6D" w14:textId="77777777" w:rsidR="00411A1C" w:rsidRDefault="00411A1C" w:rsidP="00411A1C">
            <w:pPr>
              <w:pStyle w:val="code"/>
              <w:bidi w:val="0"/>
              <w:rPr>
                <w:rtl/>
                <w:lang w:bidi="ar-SA"/>
              </w:rPr>
            </w:pPr>
          </w:p>
          <w:p w14:paraId="69D5B4F2" w14:textId="77777777" w:rsidR="00411A1C" w:rsidRDefault="00411A1C" w:rsidP="00411A1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/* </w:t>
            </w:r>
            <w:r>
              <w:rPr>
                <w:rFonts w:cs="IRANSansWeb(FaNum) Light"/>
                <w:rtl/>
                <w:lang w:bidi="ar-SA"/>
              </w:rPr>
              <w:t>تغ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/>
                <w:rtl/>
                <w:lang w:bidi="ar-SA"/>
              </w:rPr>
              <w:t xml:space="preserve"> به</w:t>
            </w:r>
            <w:r>
              <w:rPr>
                <w:lang w:bidi="ar-SA"/>
              </w:rPr>
              <w:t xml:space="preserve"> block */</w:t>
            </w:r>
          </w:p>
          <w:p w14:paraId="468B9097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a.block-link {</w:t>
            </w:r>
          </w:p>
          <w:p w14:paraId="7336C12D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display: block;</w:t>
            </w:r>
          </w:p>
          <w:p w14:paraId="169DD0C3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padding: 10px;</w:t>
            </w:r>
          </w:p>
          <w:p w14:paraId="3F5E9498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background: blue;</w:t>
            </w:r>
          </w:p>
          <w:p w14:paraId="2A775733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color: white;</w:t>
            </w:r>
          </w:p>
          <w:p w14:paraId="3F58FA0C" w14:textId="77777777" w:rsidR="00411A1C" w:rsidRDefault="00411A1C" w:rsidP="00411A1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  <w:p w14:paraId="537D72E1" w14:textId="77777777" w:rsidR="00411A1C" w:rsidRDefault="00411A1C" w:rsidP="00411A1C">
            <w:pPr>
              <w:pStyle w:val="code"/>
              <w:bidi w:val="0"/>
              <w:rPr>
                <w:rtl/>
                <w:lang w:bidi="ar-SA"/>
              </w:rPr>
            </w:pPr>
          </w:p>
          <w:p w14:paraId="0EACF762" w14:textId="77777777" w:rsidR="00411A1C" w:rsidRDefault="00411A1C" w:rsidP="00411A1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/* </w:t>
            </w:r>
            <w:r>
              <w:rPr>
                <w:rFonts w:cs="IRANSansWeb(FaNum) Light"/>
                <w:rtl/>
                <w:lang w:bidi="ar-SA"/>
              </w:rPr>
              <w:t>تغ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/>
                <w:rtl/>
                <w:lang w:bidi="ar-SA"/>
              </w:rPr>
              <w:t xml:space="preserve"> به</w:t>
            </w:r>
            <w:r>
              <w:rPr>
                <w:lang w:bidi="ar-SA"/>
              </w:rPr>
              <w:t xml:space="preserve"> inline-block */</w:t>
            </w:r>
          </w:p>
          <w:p w14:paraId="1C9B35AF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a.button {</w:t>
            </w:r>
          </w:p>
          <w:p w14:paraId="09672E34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display: inline-block;</w:t>
            </w:r>
          </w:p>
          <w:p w14:paraId="56643A23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padding: 10px 20px;</w:t>
            </w:r>
          </w:p>
          <w:p w14:paraId="5E1721DC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background: green;</w:t>
            </w:r>
          </w:p>
          <w:p w14:paraId="387AEA43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color: white;</w:t>
            </w:r>
          </w:p>
          <w:p w14:paraId="5E79D10C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text-decoration: none;</w:t>
            </w:r>
          </w:p>
          <w:p w14:paraId="4B5399D1" w14:textId="0255A8DB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 w14:paraId="72253BED" w14:textId="486866B0" w:rsidR="008A775B" w:rsidRPr="008A775B" w:rsidRDefault="007826FB" w:rsidP="007826FB">
      <w:pPr>
        <w:rPr>
          <w:lang w:bidi="ar-SA"/>
        </w:rPr>
      </w:pPr>
      <w:hyperlink r:id="rId134" w:history="1">
        <w:r w:rsidRPr="007826FB">
          <w:rPr>
            <w:rStyle w:val="Hyperlink"/>
            <w:lang w:bidi="ar-SA"/>
          </w:rPr>
          <w:t>style</w:t>
        </w:r>
      </w:hyperlink>
    </w:p>
    <w:p w14:paraId="0F392658" w14:textId="77777777" w:rsidR="00411A1C" w:rsidRDefault="00411A1C" w:rsidP="00411A1C">
      <w:pPr>
        <w:rPr>
          <w:lang w:bidi="ar-SA"/>
        </w:rPr>
      </w:pPr>
    </w:p>
    <w:p w14:paraId="1883BFC2" w14:textId="5CBB0EF1" w:rsidR="0081227A" w:rsidRDefault="0081227A" w:rsidP="007826FB">
      <w:pPr>
        <w:pStyle w:val="bold"/>
      </w:pPr>
      <w:r w:rsidRPr="0081227A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81227A">
        <w:rPr>
          <w:lang w:bidi="ar-SA"/>
        </w:rPr>
        <w:t xml:space="preserve"> Attribute </w:t>
      </w:r>
      <w:bookmarkStart w:id="101" w:name="_Hlk210408155"/>
      <w:r w:rsidR="008A775B">
        <w:rPr>
          <w:lang w:bidi="ar-SA"/>
        </w:rPr>
        <w:t>href</w:t>
      </w:r>
      <w:r w:rsidR="008A775B">
        <w:rPr>
          <w:rFonts w:hint="cs"/>
          <w:rtl/>
        </w:rPr>
        <w:t xml:space="preserve"> </w:t>
      </w:r>
      <w:bookmarkEnd w:id="101"/>
    </w:p>
    <w:p w14:paraId="51B37423" w14:textId="68671BC0" w:rsidR="007826FB" w:rsidRDefault="007826FB" w:rsidP="007826FB">
      <w:r w:rsidRPr="007826FB">
        <w:rPr>
          <w:rtl/>
        </w:rPr>
        <w:t>انواع مقاد</w:t>
      </w:r>
      <w:r w:rsidRPr="007826FB">
        <w:rPr>
          <w:rFonts w:hint="cs"/>
          <w:rtl/>
        </w:rPr>
        <w:t>ی</w:t>
      </w:r>
      <w:r w:rsidRPr="007826FB">
        <w:rPr>
          <w:rFonts w:hint="eastAsia"/>
          <w:rtl/>
        </w:rPr>
        <w:t>ر</w:t>
      </w:r>
      <w:r w:rsidRPr="007826FB">
        <w:rPr>
          <w:rtl/>
        </w:rPr>
        <w:t xml:space="preserve"> </w:t>
      </w:r>
      <w:r w:rsidRPr="007826FB">
        <w:t>href</w:t>
      </w:r>
      <w:r w:rsidRPr="007826FB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26FB" w14:paraId="007245CE" w14:textId="77777777" w:rsidTr="00486EF7">
        <w:tc>
          <w:tcPr>
            <w:tcW w:w="9350" w:type="dxa"/>
          </w:tcPr>
          <w:p w14:paraId="5E8539F0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خارج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380C8DF8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>&lt;a href="https://google.com"&gt;</w:t>
            </w:r>
            <w:r>
              <w:rPr>
                <w:rtl/>
              </w:rPr>
              <w:t>گوگل</w:t>
            </w:r>
            <w:r>
              <w:t>&lt;/a&gt;</w:t>
            </w:r>
          </w:p>
          <w:p w14:paraId="54AF3E81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</w:p>
          <w:p w14:paraId="61FDCBC7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صفحه داخل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607F873A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>&lt;a href="about.html"&gt;</w:t>
            </w:r>
            <w:r>
              <w:rPr>
                <w:rtl/>
              </w:rPr>
              <w:t>درباره ما</w:t>
            </w:r>
            <w:r>
              <w:t>&lt;/a&gt;</w:t>
            </w:r>
          </w:p>
          <w:p w14:paraId="1773B887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</w:p>
          <w:p w14:paraId="4D7AE191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پوشه</w:t>
            </w:r>
            <w:r>
              <w:t xml:space="preserve"> --&gt;</w:t>
            </w:r>
          </w:p>
          <w:p w14:paraId="7E2C5F4C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>&lt;a href="/products/"&gt;</w:t>
            </w:r>
            <w:r>
              <w:rPr>
                <w:rtl/>
              </w:rPr>
              <w:t>محصولات</w:t>
            </w:r>
            <w:r>
              <w:t>&lt;/a&gt;</w:t>
            </w:r>
          </w:p>
          <w:p w14:paraId="0750EED5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</w:p>
          <w:p w14:paraId="46E71D8C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 xml:space="preserve"> --&gt;</w:t>
            </w:r>
          </w:p>
          <w:p w14:paraId="2B65583B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>&lt;a href="files/document.pdf"&gt;</w:t>
            </w:r>
            <w:r>
              <w:rPr>
                <w:rtl/>
              </w:rPr>
              <w:t>دانلود</w:t>
            </w:r>
            <w:r>
              <w:t xml:space="preserve"> PDF&lt;/a&gt;</w:t>
            </w:r>
          </w:p>
          <w:p w14:paraId="69F69723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</w:p>
          <w:p w14:paraId="34111366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 xml:space="preserve"> --&gt;</w:t>
            </w:r>
          </w:p>
          <w:p w14:paraId="0E22094C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>&lt;a href="mailto:example@email.com"&gt;</w:t>
            </w:r>
            <w:r>
              <w:rPr>
                <w:rtl/>
              </w:rPr>
              <w:t>ارسال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>&lt;/a&gt;</w:t>
            </w:r>
          </w:p>
          <w:p w14:paraId="4ACB68E6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</w:p>
          <w:p w14:paraId="7884138C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تلفن</w:t>
            </w:r>
            <w:r>
              <w:t xml:space="preserve"> --&gt;</w:t>
            </w:r>
          </w:p>
          <w:p w14:paraId="7DEED372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>&lt;a href="tel:+98123456789"&gt;</w:t>
            </w:r>
            <w:r>
              <w:rPr>
                <w:rtl/>
              </w:rPr>
              <w:t>تماس با ما</w:t>
            </w:r>
            <w:r>
              <w:t>&lt;/a&gt;</w:t>
            </w:r>
          </w:p>
          <w:p w14:paraId="4E32CAB4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</w:p>
          <w:p w14:paraId="0D9732D6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بخش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صفحه</w:t>
            </w:r>
            <w:r>
              <w:t xml:space="preserve"> --&gt;</w:t>
            </w:r>
          </w:p>
          <w:p w14:paraId="7C85EE3E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>&lt;a href="#section1"&gt;</w:t>
            </w:r>
            <w:r>
              <w:rPr>
                <w:rtl/>
              </w:rPr>
              <w:t>برو به بخش 1</w:t>
            </w:r>
            <w:r>
              <w:t>&lt;/a&gt;</w:t>
            </w:r>
          </w:p>
          <w:p w14:paraId="3911AAB3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</w:p>
          <w:p w14:paraId="75CE5756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جاوااسکر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پت</w:t>
            </w:r>
            <w:r>
              <w:t xml:space="preserve"> --&gt;</w:t>
            </w:r>
          </w:p>
          <w:p w14:paraId="559CEE64" w14:textId="07F974EF" w:rsidR="007826FB" w:rsidRDefault="007826FB" w:rsidP="007826FB">
            <w:pPr>
              <w:pStyle w:val="code"/>
              <w:bidi w:val="0"/>
            </w:pPr>
            <w:r>
              <w:t>&lt;a href="javascript:void(0)"&gt;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t xml:space="preserve"> JS&lt;/a&gt;</w:t>
            </w:r>
          </w:p>
        </w:tc>
      </w:tr>
    </w:tbl>
    <w:p w14:paraId="3CFD6609" w14:textId="6555A19D" w:rsidR="007826FB" w:rsidRDefault="007826FB" w:rsidP="007826FB">
      <w:hyperlink r:id="rId135" w:history="1">
        <w:r w:rsidRPr="007826FB">
          <w:rPr>
            <w:rStyle w:val="Hyperlink"/>
          </w:rPr>
          <w:t>Href</w:t>
        </w:r>
      </w:hyperlink>
    </w:p>
    <w:p w14:paraId="793D7500" w14:textId="082F38C6" w:rsidR="0081227A" w:rsidRDefault="0081227A" w:rsidP="007C5939">
      <w:pPr>
        <w:pStyle w:val="bold"/>
        <w:rPr>
          <w:lang w:bidi="ar-SA"/>
        </w:rPr>
      </w:pPr>
      <w:r>
        <w:rPr>
          <w:rtl/>
          <w:lang w:bidi="ar-SA"/>
        </w:rPr>
        <w:t xml:space="preserve">معرفی </w:t>
      </w:r>
      <w:r>
        <w:rPr>
          <w:lang w:bidi="ar-SA"/>
        </w:rPr>
        <w:t>URL</w:t>
      </w:r>
      <w:r>
        <w:rPr>
          <w:rtl/>
          <w:lang w:bidi="ar-SA"/>
        </w:rPr>
        <w:t xml:space="preserve"> 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Relative</w:t>
      </w:r>
      <w:r>
        <w:rPr>
          <w:rtl/>
          <w:lang w:bidi="ar-SA"/>
        </w:rPr>
        <w:t xml:space="preserve"> و </w:t>
      </w:r>
      <w:r>
        <w:rPr>
          <w:lang w:bidi="ar-SA"/>
        </w:rPr>
        <w:t>Absolute</w:t>
      </w:r>
    </w:p>
    <w:p w14:paraId="13F9628E" w14:textId="7034CCF4" w:rsidR="007826FB" w:rsidRDefault="00486EF7" w:rsidP="007826FB">
      <w:pPr>
        <w:rPr>
          <w:rtl/>
        </w:rPr>
      </w:pPr>
      <w:r w:rsidRPr="00486EF7">
        <w:t>Absolute URL</w:t>
      </w:r>
      <w:r w:rsidRPr="00486EF7">
        <w:rPr>
          <w:rtl/>
        </w:rPr>
        <w:t xml:space="preserve"> (مطلق):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6EF7" w14:paraId="18DAC7CE" w14:textId="77777777" w:rsidTr="00486EF7">
        <w:tc>
          <w:tcPr>
            <w:tcW w:w="9350" w:type="dxa"/>
          </w:tcPr>
          <w:p w14:paraId="34A831C8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کامل و مستقل</w:t>
            </w:r>
            <w:r>
              <w:t xml:space="preserve"> --&gt;</w:t>
            </w:r>
          </w:p>
          <w:p w14:paraId="338A8366" w14:textId="77777777" w:rsidR="00486EF7" w:rsidRDefault="00486EF7" w:rsidP="00486EF7">
            <w:pPr>
              <w:pStyle w:val="code"/>
              <w:bidi w:val="0"/>
            </w:pPr>
            <w:r>
              <w:t>&lt;a href="https://www.example.com/products/index.html"&gt;</w:t>
            </w:r>
          </w:p>
          <w:p w14:paraId="63DFB8CE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tl/>
              </w:rPr>
              <w:t>محصولات</w:t>
            </w:r>
          </w:p>
          <w:p w14:paraId="18C1A9BE" w14:textId="77777777" w:rsidR="00486EF7" w:rsidRDefault="00486EF7" w:rsidP="00486EF7">
            <w:pPr>
              <w:pStyle w:val="code"/>
              <w:bidi w:val="0"/>
            </w:pPr>
            <w:r>
              <w:t>&lt;/a&gt;</w:t>
            </w:r>
          </w:p>
          <w:p w14:paraId="58999339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</w:p>
          <w:p w14:paraId="16B1CA33" w14:textId="77777777" w:rsidR="00486EF7" w:rsidRDefault="00486EF7" w:rsidP="00486EF7">
            <w:pPr>
              <w:pStyle w:val="code"/>
              <w:bidi w:val="0"/>
            </w:pPr>
            <w:r>
              <w:t>&lt;a href="http://localhost:3000/about"&gt;</w:t>
            </w:r>
          </w:p>
          <w:p w14:paraId="3DA6CDDC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tl/>
              </w:rPr>
              <w:t>درباره ما</w:t>
            </w:r>
          </w:p>
          <w:p w14:paraId="13896455" w14:textId="433447C4" w:rsidR="00486EF7" w:rsidRDefault="00486EF7" w:rsidP="00486EF7">
            <w:pPr>
              <w:pStyle w:val="code"/>
              <w:bidi w:val="0"/>
            </w:pPr>
            <w:r>
              <w:t>&lt;/a&gt;</w:t>
            </w:r>
          </w:p>
        </w:tc>
      </w:tr>
    </w:tbl>
    <w:p w14:paraId="1FF7C849" w14:textId="42196CC2" w:rsidR="00486EF7" w:rsidRDefault="00486EF7" w:rsidP="00486EF7">
      <w:hyperlink r:id="rId136" w:history="1">
        <w:r w:rsidRPr="00486EF7">
          <w:rPr>
            <w:rStyle w:val="Hyperlink"/>
          </w:rPr>
          <w:t>url</w:t>
        </w:r>
      </w:hyperlink>
    </w:p>
    <w:p w14:paraId="72386FA5" w14:textId="66E4E941" w:rsidR="00486EF7" w:rsidRDefault="00486EF7" w:rsidP="00486EF7">
      <w:r w:rsidRPr="00486EF7">
        <w:t>Relative URL</w:t>
      </w:r>
      <w:r w:rsidRPr="00486EF7">
        <w:rPr>
          <w:rtl/>
        </w:rPr>
        <w:t xml:space="preserve"> (نسب</w:t>
      </w:r>
      <w:r w:rsidRPr="00486EF7">
        <w:rPr>
          <w:rFonts w:hint="cs"/>
          <w:rtl/>
        </w:rPr>
        <w:t>ی</w:t>
      </w:r>
      <w:r w:rsidRPr="00486EF7">
        <w:rPr>
          <w:rtl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6EF7" w14:paraId="2B167815" w14:textId="77777777" w:rsidTr="00486EF7">
        <w:tc>
          <w:tcPr>
            <w:tcW w:w="9350" w:type="dxa"/>
          </w:tcPr>
          <w:p w14:paraId="76C15B76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نسبت به پوشه جار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72DEC629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>&lt;a href="contact.html"&gt;</w:t>
            </w:r>
            <w:r>
              <w:rPr>
                <w:rtl/>
              </w:rPr>
              <w:t>تماس با ما</w:t>
            </w:r>
            <w:r>
              <w:t>&lt;/a&gt;</w:t>
            </w:r>
          </w:p>
          <w:p w14:paraId="6764FC51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</w:p>
          <w:p w14:paraId="28309F25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پوشه والد</w:t>
            </w:r>
            <w:r>
              <w:t xml:space="preserve"> --&gt;</w:t>
            </w:r>
          </w:p>
          <w:p w14:paraId="6C56219C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>&lt;a href="../admin/dashboard.html"&gt;</w:t>
            </w:r>
            <w:r>
              <w:rPr>
                <w:rtl/>
              </w:rPr>
              <w:t>پنل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t>&lt;/a&gt;</w:t>
            </w:r>
          </w:p>
          <w:p w14:paraId="3F544F57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</w:p>
          <w:p w14:paraId="20748537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پوشه فرزند</w:t>
            </w:r>
            <w:r>
              <w:t xml:space="preserve"> --&gt;</w:t>
            </w:r>
          </w:p>
          <w:p w14:paraId="312742D5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lastRenderedPageBreak/>
              <w:t>&lt;a href="images/photo.jpg"&gt;</w:t>
            </w:r>
            <w:r>
              <w:rPr>
                <w:rtl/>
              </w:rPr>
              <w:t>عکس</w:t>
            </w:r>
            <w:r>
              <w:t>&lt;/a&gt;</w:t>
            </w:r>
          </w:p>
          <w:p w14:paraId="4A3BB387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</w:p>
          <w:p w14:paraId="6F632D30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از</w:t>
            </w:r>
            <w:r>
              <w:t xml:space="preserve"> root </w:t>
            </w:r>
            <w:r>
              <w:rPr>
                <w:rtl/>
              </w:rPr>
              <w:t>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t xml:space="preserve"> --&gt;</w:t>
            </w:r>
          </w:p>
          <w:p w14:paraId="344DE351" w14:textId="4AC980E6" w:rsidR="00486EF7" w:rsidRDefault="00486EF7" w:rsidP="00486EF7">
            <w:pPr>
              <w:pStyle w:val="code"/>
              <w:bidi w:val="0"/>
            </w:pPr>
            <w:r>
              <w:t>&lt;a href="/css/style.css"&gt;</w:t>
            </w: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>&lt;/a&gt;</w:t>
            </w:r>
          </w:p>
        </w:tc>
      </w:tr>
    </w:tbl>
    <w:p w14:paraId="7256C7F1" w14:textId="77777777" w:rsidR="00486EF7" w:rsidRPr="007826FB" w:rsidRDefault="00486EF7" w:rsidP="00486EF7">
      <w:pPr>
        <w:bidi w:val="0"/>
        <w:rPr>
          <w:rtl/>
        </w:rPr>
      </w:pPr>
    </w:p>
    <w:p w14:paraId="45BE6D6C" w14:textId="29CC0FE1" w:rsidR="0081227A" w:rsidRDefault="0081227A" w:rsidP="007C5939">
      <w:pPr>
        <w:pStyle w:val="bold"/>
        <w:rPr>
          <w:lang w:bidi="ar-SA"/>
        </w:rPr>
      </w:pPr>
      <w:r>
        <w:rPr>
          <w:rFonts w:hint="eastAsia"/>
          <w:rtl/>
          <w:lang w:bidi="ar-SA"/>
        </w:rPr>
        <w:t>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نک</w:t>
      </w:r>
      <w:r>
        <w:rPr>
          <w:rtl/>
          <w:lang w:bidi="ar-SA"/>
        </w:rPr>
        <w:t xml:space="preserve"> کردن تگ </w:t>
      </w:r>
      <w:r>
        <w:rPr>
          <w:lang w:bidi="ar-SA"/>
        </w:rPr>
        <w:t>a</w:t>
      </w:r>
      <w:r>
        <w:rPr>
          <w:rtl/>
          <w:lang w:bidi="ar-SA"/>
        </w:rPr>
        <w:t xml:space="preserve"> به بخشی از سایت و استفاده</w:t>
      </w:r>
    </w:p>
    <w:p w14:paraId="59BC876A" w14:textId="77777777" w:rsidR="00486EF7" w:rsidRPr="00486EF7" w:rsidRDefault="00486EF7" w:rsidP="00486EF7">
      <w:pPr>
        <w:rPr>
          <w:b/>
          <w:bCs/>
          <w:lang w:bidi="ar-SA"/>
        </w:rPr>
      </w:pPr>
      <w:r w:rsidRPr="00486EF7">
        <w:rPr>
          <w:b/>
          <w:bCs/>
          <w:rtl/>
          <w:lang w:bidi="ar-SA"/>
        </w:rPr>
        <w:t>ایجاد لینک‌های داخلی</w:t>
      </w:r>
      <w:r w:rsidRPr="00486EF7">
        <w:rPr>
          <w:b/>
          <w:bCs/>
          <w:lang w:bidi="ar-SA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6EF7" w14:paraId="1813C830" w14:textId="77777777" w:rsidTr="00486EF7">
        <w:tc>
          <w:tcPr>
            <w:tcW w:w="9350" w:type="dxa"/>
          </w:tcPr>
          <w:p w14:paraId="31647461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منو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ناوبر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75D174A4" w14:textId="77777777" w:rsidR="00486EF7" w:rsidRDefault="00486EF7" w:rsidP="00486EF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&lt;nav&gt;</w:t>
            </w:r>
          </w:p>
          <w:p w14:paraId="7F74BBC0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&lt;a href="#home"&gt;</w:t>
            </w:r>
            <w:r>
              <w:rPr>
                <w:rtl/>
                <w:lang w:bidi="ar-SA"/>
              </w:rPr>
              <w:t>خانه</w:t>
            </w:r>
            <w:r>
              <w:rPr>
                <w:lang w:bidi="ar-SA"/>
              </w:rPr>
              <w:t>&lt;/a&gt;</w:t>
            </w:r>
          </w:p>
          <w:p w14:paraId="3C539E79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&lt;a href="#about"&gt;</w:t>
            </w:r>
            <w:r>
              <w:rPr>
                <w:rtl/>
                <w:lang w:bidi="ar-SA"/>
              </w:rPr>
              <w:t>درباره</w:t>
            </w:r>
            <w:r>
              <w:rPr>
                <w:lang w:bidi="ar-SA"/>
              </w:rPr>
              <w:t>&lt;/a&gt;</w:t>
            </w:r>
          </w:p>
          <w:p w14:paraId="6EF36D2F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&lt;a href="#services"&gt;</w:t>
            </w:r>
            <w:r>
              <w:rPr>
                <w:rtl/>
                <w:lang w:bidi="ar-SA"/>
              </w:rPr>
              <w:t>خدمات</w:t>
            </w:r>
            <w:r>
              <w:rPr>
                <w:lang w:bidi="ar-SA"/>
              </w:rPr>
              <w:t>&lt;/a&gt;</w:t>
            </w:r>
          </w:p>
          <w:p w14:paraId="0BB08D21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&lt;a href="#contact"&gt;</w:t>
            </w:r>
            <w:r>
              <w:rPr>
                <w:rtl/>
                <w:lang w:bidi="ar-SA"/>
              </w:rPr>
              <w:t>تماس</w:t>
            </w:r>
            <w:r>
              <w:rPr>
                <w:lang w:bidi="ar-SA"/>
              </w:rPr>
              <w:t>&lt;/a&gt;</w:t>
            </w:r>
          </w:p>
          <w:p w14:paraId="0F22D194" w14:textId="77777777" w:rsidR="00486EF7" w:rsidRDefault="00486EF7" w:rsidP="00486EF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&lt;/nav&gt;</w:t>
            </w:r>
          </w:p>
          <w:p w14:paraId="45CEE325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</w:p>
          <w:p w14:paraId="2CECEE1D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بخش‌ها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صفحه</w:t>
            </w:r>
            <w:r>
              <w:rPr>
                <w:lang w:bidi="ar-SA"/>
              </w:rPr>
              <w:t xml:space="preserve"> --&gt;</w:t>
            </w:r>
          </w:p>
          <w:p w14:paraId="1877A90D" w14:textId="77777777" w:rsidR="00486EF7" w:rsidRDefault="00486EF7" w:rsidP="00486EF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&lt;section id="home"&gt;</w:t>
            </w:r>
          </w:p>
          <w:p w14:paraId="419D1B62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&lt;h2&gt;</w:t>
            </w:r>
            <w:r>
              <w:rPr>
                <w:rtl/>
                <w:lang w:bidi="ar-SA"/>
              </w:rPr>
              <w:t>خانه</w:t>
            </w:r>
            <w:r>
              <w:rPr>
                <w:lang w:bidi="ar-SA"/>
              </w:rPr>
              <w:t>&lt;/h2&gt;</w:t>
            </w:r>
          </w:p>
          <w:p w14:paraId="43305944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&lt;p&gt;</w:t>
            </w:r>
            <w:r>
              <w:rPr>
                <w:rtl/>
                <w:lang w:bidi="ar-SA"/>
              </w:rPr>
              <w:t>محتوا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بخش خانه</w:t>
            </w:r>
            <w:r>
              <w:rPr>
                <w:lang w:bidi="ar-SA"/>
              </w:rPr>
              <w:t>...&lt;/p&gt;</w:t>
            </w:r>
          </w:p>
          <w:p w14:paraId="30DD574D" w14:textId="77777777" w:rsidR="00486EF7" w:rsidRDefault="00486EF7" w:rsidP="00486EF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&lt;/section&gt;</w:t>
            </w:r>
          </w:p>
          <w:p w14:paraId="366AF765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</w:p>
          <w:p w14:paraId="40A1B00A" w14:textId="77777777" w:rsidR="00486EF7" w:rsidRDefault="00486EF7" w:rsidP="00486EF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&lt;section id="about"&gt;</w:t>
            </w:r>
          </w:p>
          <w:p w14:paraId="15EB3B03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&lt;h2&gt;</w:t>
            </w:r>
            <w:r>
              <w:rPr>
                <w:rtl/>
                <w:lang w:bidi="ar-SA"/>
              </w:rPr>
              <w:t>درباره ما</w:t>
            </w:r>
            <w:r>
              <w:rPr>
                <w:lang w:bidi="ar-SA"/>
              </w:rPr>
              <w:t>&lt;/h2&gt;</w:t>
            </w:r>
          </w:p>
          <w:p w14:paraId="7C43B196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&lt;p&gt;</w:t>
            </w:r>
            <w:r>
              <w:rPr>
                <w:rtl/>
                <w:lang w:bidi="ar-SA"/>
              </w:rPr>
              <w:t>محتوا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بخش درباره ما</w:t>
            </w:r>
            <w:r>
              <w:rPr>
                <w:lang w:bidi="ar-SA"/>
              </w:rPr>
              <w:t>...&lt;/p&gt;</w:t>
            </w:r>
          </w:p>
          <w:p w14:paraId="4C00BCFB" w14:textId="77777777" w:rsidR="00486EF7" w:rsidRDefault="00486EF7" w:rsidP="00486EF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&lt;/section&gt;</w:t>
            </w:r>
          </w:p>
          <w:p w14:paraId="535EBBD4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</w:p>
          <w:p w14:paraId="74589B44" w14:textId="77777777" w:rsidR="00486EF7" w:rsidRDefault="00486EF7" w:rsidP="00486EF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&lt;section id="services"&gt;</w:t>
            </w:r>
          </w:p>
          <w:p w14:paraId="06496516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&lt;h2&gt;</w:t>
            </w:r>
            <w:r>
              <w:rPr>
                <w:rtl/>
                <w:lang w:bidi="ar-SA"/>
              </w:rPr>
              <w:t>خدمات</w:t>
            </w:r>
            <w:r>
              <w:rPr>
                <w:lang w:bidi="ar-SA"/>
              </w:rPr>
              <w:t>&lt;/h2&gt;</w:t>
            </w:r>
          </w:p>
          <w:p w14:paraId="48B7A754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&lt;p&gt;</w:t>
            </w:r>
            <w:r>
              <w:rPr>
                <w:rtl/>
                <w:lang w:bidi="ar-SA"/>
              </w:rPr>
              <w:t>محتوا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بخش خدمات</w:t>
            </w:r>
            <w:r>
              <w:rPr>
                <w:lang w:bidi="ar-SA"/>
              </w:rPr>
              <w:t>...&lt;/p&gt;</w:t>
            </w:r>
          </w:p>
          <w:p w14:paraId="727BF285" w14:textId="489B0D0B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&lt;/section&gt;</w:t>
            </w:r>
          </w:p>
        </w:tc>
      </w:tr>
    </w:tbl>
    <w:p w14:paraId="5A4B2C43" w14:textId="4407FAFA" w:rsidR="00486EF7" w:rsidRPr="00486EF7" w:rsidRDefault="009B3212" w:rsidP="00486EF7">
      <w:pPr>
        <w:rPr>
          <w:rtl/>
          <w:lang w:bidi="ar-SA"/>
        </w:rPr>
      </w:pPr>
      <w:hyperlink r:id="rId137" w:history="1">
        <w:r w:rsidRPr="009B3212">
          <w:rPr>
            <w:rStyle w:val="Hyperlink"/>
            <w:lang w:bidi="ar-SA"/>
          </w:rPr>
          <w:t>inner</w:t>
        </w:r>
      </w:hyperlink>
    </w:p>
    <w:p w14:paraId="35789BC8" w14:textId="0986057D" w:rsidR="0081227A" w:rsidRDefault="0081227A" w:rsidP="007C5939">
      <w:pPr>
        <w:pStyle w:val="bold"/>
        <w:rPr>
          <w:lang w:bidi="ar-SA"/>
        </w:rPr>
      </w:pP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پراپرتی </w:t>
      </w:r>
      <w:r>
        <w:rPr>
          <w:lang w:bidi="ar-SA"/>
        </w:rPr>
        <w:t>scroll-behavior</w:t>
      </w:r>
    </w:p>
    <w:p w14:paraId="659825B2" w14:textId="77777777" w:rsidR="009B3212" w:rsidRPr="009B3212" w:rsidRDefault="009B3212" w:rsidP="009B3212">
      <w:pPr>
        <w:rPr>
          <w:b/>
          <w:bCs/>
          <w:lang w:bidi="ar-SA"/>
        </w:rPr>
      </w:pPr>
      <w:r w:rsidRPr="009B3212">
        <w:rPr>
          <w:b/>
          <w:bCs/>
          <w:lang w:bidi="ar-SA"/>
        </w:rPr>
        <w:t xml:space="preserve">CSS </w:t>
      </w:r>
      <w:r w:rsidRPr="009B3212">
        <w:rPr>
          <w:b/>
          <w:bCs/>
          <w:rtl/>
          <w:lang w:bidi="ar-SA"/>
        </w:rPr>
        <w:t>برای اسکرول نرم</w:t>
      </w:r>
      <w:r w:rsidRPr="009B3212">
        <w:rPr>
          <w:b/>
          <w:bCs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3212" w14:paraId="79329B8F" w14:textId="77777777" w:rsidTr="009B3212">
        <w:tc>
          <w:tcPr>
            <w:tcW w:w="9350" w:type="dxa"/>
          </w:tcPr>
          <w:p w14:paraId="2E655803" w14:textId="77777777" w:rsidR="009B3212" w:rsidRDefault="009B3212" w:rsidP="009B3212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html {</w:t>
            </w:r>
          </w:p>
          <w:p w14:paraId="00EE319A" w14:textId="77777777" w:rsidR="009B3212" w:rsidRDefault="009B3212" w:rsidP="009B3212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scroll-behavior: smooth;</w:t>
            </w:r>
          </w:p>
          <w:p w14:paraId="4CF19180" w14:textId="77777777" w:rsidR="009B3212" w:rsidRDefault="009B3212" w:rsidP="009B3212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  <w:p w14:paraId="6A67A9F3" w14:textId="77777777" w:rsidR="009B3212" w:rsidRDefault="009B3212" w:rsidP="009B3212">
            <w:pPr>
              <w:bidi w:val="0"/>
              <w:rPr>
                <w:rtl/>
                <w:lang w:bidi="ar-SA"/>
              </w:rPr>
            </w:pPr>
          </w:p>
          <w:p w14:paraId="25EFBB67" w14:textId="77777777" w:rsidR="009B3212" w:rsidRDefault="009B3212" w:rsidP="009B3212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/*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ا</w:t>
            </w:r>
            <w:r>
              <w:rPr>
                <w:rtl/>
                <w:lang w:bidi="ar-SA"/>
              </w:rPr>
              <w:t xml:space="preserve"> برا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مرورگرها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خاص</w:t>
            </w:r>
            <w:r>
              <w:rPr>
                <w:lang w:bidi="ar-SA"/>
              </w:rPr>
              <w:t xml:space="preserve"> */</w:t>
            </w:r>
          </w:p>
          <w:p w14:paraId="78F51603" w14:textId="77777777" w:rsidR="009B3212" w:rsidRDefault="009B3212" w:rsidP="009B3212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section {</w:t>
            </w:r>
          </w:p>
          <w:p w14:paraId="6D5A68BF" w14:textId="77777777" w:rsidR="009B3212" w:rsidRDefault="009B3212" w:rsidP="009B3212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    scroll-margin-top: 50px; /* </w:t>
            </w:r>
            <w:r>
              <w:rPr>
                <w:rtl/>
                <w:lang w:bidi="ar-SA"/>
              </w:rPr>
              <w:t>برا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fixed header */</w:t>
            </w:r>
          </w:p>
          <w:p w14:paraId="5D71FE38" w14:textId="40716ABC" w:rsidR="009B3212" w:rsidRDefault="009B3212" w:rsidP="009B3212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 w14:paraId="484D9D20" w14:textId="5FC5F687" w:rsidR="009B3212" w:rsidRDefault="009B3212" w:rsidP="009B3212">
      <w:pPr>
        <w:rPr>
          <w:rtl/>
          <w:lang w:bidi="ar-SA"/>
        </w:rPr>
      </w:pPr>
      <w:hyperlink r:id="rId138" w:history="1">
        <w:r w:rsidRPr="007C5939">
          <w:rPr>
            <w:rStyle w:val="Hyperlink"/>
            <w:lang w:bidi="ar-SA"/>
          </w:rPr>
          <w:t>scroll</w:t>
        </w:r>
      </w:hyperlink>
    </w:p>
    <w:p w14:paraId="6634816D" w14:textId="77777777" w:rsidR="007C5939" w:rsidRPr="007C5939" w:rsidRDefault="007C5939" w:rsidP="007C5939">
      <w:pPr>
        <w:rPr>
          <w:b/>
          <w:bCs/>
        </w:rPr>
      </w:pPr>
      <w:r w:rsidRPr="007C5939">
        <w:rPr>
          <w:b/>
          <w:bCs/>
          <w:rtl/>
          <w:lang w:bidi="ar-SA"/>
        </w:rPr>
        <w:t>جاوااسکریپت برای اسکرول سفارشی</w:t>
      </w:r>
      <w:r w:rsidRPr="007C5939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5939" w14:paraId="1BB2FC94" w14:textId="77777777" w:rsidTr="007C5939">
        <w:tc>
          <w:tcPr>
            <w:tcW w:w="9350" w:type="dxa"/>
          </w:tcPr>
          <w:p w14:paraId="01533B7F" w14:textId="77777777" w:rsidR="007C5939" w:rsidRDefault="007C5939" w:rsidP="007C5939">
            <w:pPr>
              <w:bidi w:val="0"/>
            </w:pPr>
            <w:r>
              <w:t>document.querySelectorAll('a[href^="#"]').forEach(anchor =&gt; {</w:t>
            </w:r>
          </w:p>
          <w:p w14:paraId="711E3A45" w14:textId="77777777" w:rsidR="007C5939" w:rsidRDefault="007C5939" w:rsidP="007C5939">
            <w:pPr>
              <w:bidi w:val="0"/>
            </w:pPr>
            <w:r>
              <w:t xml:space="preserve">    anchor.addEventListener('click', function (e) {</w:t>
            </w:r>
          </w:p>
          <w:p w14:paraId="2FAE5FAE" w14:textId="77777777" w:rsidR="007C5939" w:rsidRDefault="007C5939" w:rsidP="007C5939">
            <w:pPr>
              <w:bidi w:val="0"/>
            </w:pPr>
            <w:r>
              <w:t xml:space="preserve">        e.preventDefault();</w:t>
            </w:r>
          </w:p>
          <w:p w14:paraId="4F9969E8" w14:textId="77777777" w:rsidR="007C5939" w:rsidRDefault="007C5939" w:rsidP="007C5939">
            <w:pPr>
              <w:bidi w:val="0"/>
            </w:pPr>
            <w:r>
              <w:t xml:space="preserve">        const target = document.querySelector(this.getAttribute('href'));</w:t>
            </w:r>
          </w:p>
          <w:p w14:paraId="4B80BF00" w14:textId="77777777" w:rsidR="007C5939" w:rsidRDefault="007C5939" w:rsidP="007C5939">
            <w:pPr>
              <w:bidi w:val="0"/>
            </w:pPr>
            <w:r>
              <w:t xml:space="preserve">        target.scrollIntoView({</w:t>
            </w:r>
          </w:p>
          <w:p w14:paraId="252C350C" w14:textId="77777777" w:rsidR="007C5939" w:rsidRDefault="007C5939" w:rsidP="007C5939">
            <w:pPr>
              <w:bidi w:val="0"/>
            </w:pPr>
            <w:r>
              <w:t xml:space="preserve">            behavior: 'smooth',</w:t>
            </w:r>
          </w:p>
          <w:p w14:paraId="2BFBE33B" w14:textId="77777777" w:rsidR="007C5939" w:rsidRDefault="007C5939" w:rsidP="007C5939">
            <w:pPr>
              <w:bidi w:val="0"/>
            </w:pPr>
            <w:r>
              <w:t xml:space="preserve">            block: 'start'</w:t>
            </w:r>
          </w:p>
          <w:p w14:paraId="7949080D" w14:textId="77777777" w:rsidR="007C5939" w:rsidRDefault="007C5939" w:rsidP="007C5939">
            <w:pPr>
              <w:bidi w:val="0"/>
              <w:rPr>
                <w:rtl/>
              </w:rPr>
            </w:pPr>
            <w:r>
              <w:t xml:space="preserve">        });</w:t>
            </w:r>
          </w:p>
          <w:p w14:paraId="01C6CEB7" w14:textId="77777777" w:rsidR="007C5939" w:rsidRDefault="007C5939" w:rsidP="007C5939">
            <w:pPr>
              <w:bidi w:val="0"/>
              <w:rPr>
                <w:rtl/>
              </w:rPr>
            </w:pPr>
            <w:r>
              <w:t xml:space="preserve">    });</w:t>
            </w:r>
          </w:p>
          <w:p w14:paraId="6C733B33" w14:textId="42F4FCDA" w:rsidR="007C5939" w:rsidRDefault="007C5939" w:rsidP="007C5939">
            <w:pPr>
              <w:bidi w:val="0"/>
            </w:pPr>
            <w:r>
              <w:t>});</w:t>
            </w:r>
          </w:p>
        </w:tc>
      </w:tr>
    </w:tbl>
    <w:p w14:paraId="4442423C" w14:textId="320E4D2B" w:rsidR="007C5939" w:rsidRPr="009B3212" w:rsidRDefault="007C5939" w:rsidP="007C5939">
      <w:pPr>
        <w:rPr>
          <w:rtl/>
        </w:rPr>
      </w:pPr>
      <w:hyperlink r:id="rId139" w:history="1">
        <w:r w:rsidRPr="007C5939">
          <w:rPr>
            <w:rStyle w:val="Hyperlink"/>
          </w:rPr>
          <w:t>script</w:t>
        </w:r>
      </w:hyperlink>
    </w:p>
    <w:p w14:paraId="6EFD0F6F" w14:textId="4A11B405" w:rsidR="0081227A" w:rsidRDefault="0081227A" w:rsidP="007C5939">
      <w:pPr>
        <w:pStyle w:val="bold"/>
        <w:rPr>
          <w:lang w:bidi="ar-SA"/>
        </w:rPr>
      </w:pPr>
      <w:r>
        <w:rPr>
          <w:rFonts w:hint="eastAsia"/>
          <w:rtl/>
          <w:lang w:bidi="ar-SA"/>
        </w:rPr>
        <w:t>بررسی</w:t>
      </w:r>
      <w:r>
        <w:rPr>
          <w:rtl/>
          <w:lang w:bidi="ar-SA"/>
        </w:rPr>
        <w:t xml:space="preserve"> </w:t>
      </w:r>
      <w:r>
        <w:rPr>
          <w:lang w:bidi="ar-SA"/>
        </w:rPr>
        <w:t>Attribute Target</w:t>
      </w:r>
    </w:p>
    <w:p w14:paraId="454EB725" w14:textId="77777777" w:rsidR="007C5939" w:rsidRPr="007C5939" w:rsidRDefault="007C5939" w:rsidP="007C5939">
      <w:pPr>
        <w:rPr>
          <w:b/>
          <w:bCs/>
          <w:lang w:bidi="ar-SA"/>
        </w:rPr>
      </w:pPr>
      <w:r w:rsidRPr="007C5939">
        <w:rPr>
          <w:b/>
          <w:bCs/>
          <w:rtl/>
          <w:lang w:bidi="ar-SA"/>
        </w:rPr>
        <w:t>مقادیر مختلف</w:t>
      </w:r>
      <w:r w:rsidRPr="007C5939">
        <w:rPr>
          <w:b/>
          <w:bCs/>
          <w:lang w:bidi="ar-SA"/>
        </w:rPr>
        <w:t xml:space="preserve"> Target: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5939" w14:paraId="1CDEB139" w14:textId="77777777" w:rsidTr="007C5939">
        <w:tc>
          <w:tcPr>
            <w:tcW w:w="9350" w:type="dxa"/>
          </w:tcPr>
          <w:p w14:paraId="38E9A82D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باز شدن در تب جد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  <w:r>
              <w:rPr>
                <w:lang w:bidi="ar-SA"/>
              </w:rPr>
              <w:t xml:space="preserve"> --&gt;</w:t>
            </w:r>
          </w:p>
          <w:p w14:paraId="76E5965E" w14:textId="77777777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href="https://example.com" target="_blank"&gt;</w:t>
            </w:r>
          </w:p>
          <w:p w14:paraId="60C6940D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tl/>
                <w:lang w:bidi="ar-SA"/>
              </w:rPr>
              <w:t>باز کردن در تب جد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</w:p>
          <w:p w14:paraId="3D2A92F6" w14:textId="77777777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2554B1D9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</w:p>
          <w:p w14:paraId="3D379A70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باز شدن در فر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tl/>
                <w:lang w:bidi="ar-SA"/>
              </w:rPr>
              <w:t xml:space="preserve"> والد</w:t>
            </w:r>
            <w:r>
              <w:rPr>
                <w:lang w:bidi="ar-SA"/>
              </w:rPr>
              <w:t xml:space="preserve"> --&gt;</w:t>
            </w:r>
          </w:p>
          <w:p w14:paraId="192C94E7" w14:textId="77777777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href="page.html" target="_parent"&gt;</w:t>
            </w:r>
          </w:p>
          <w:p w14:paraId="5E593011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tl/>
                <w:lang w:bidi="ar-SA"/>
              </w:rPr>
              <w:t>باز کردن در والد</w:t>
            </w:r>
          </w:p>
          <w:p w14:paraId="1E95E753" w14:textId="77777777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77D82B3F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</w:p>
          <w:p w14:paraId="3B0016C2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باز شدن در همان فر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lang w:bidi="ar-SA"/>
              </w:rPr>
              <w:t xml:space="preserve"> --&gt;</w:t>
            </w:r>
          </w:p>
          <w:p w14:paraId="0D75E885" w14:textId="77777777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href="page.html" target="_self"&gt;</w:t>
            </w:r>
          </w:p>
          <w:p w14:paraId="7F65FA33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tl/>
                <w:lang w:bidi="ar-SA"/>
              </w:rPr>
              <w:t>باز کردن در هم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فر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tl/>
                <w:lang w:bidi="ar-SA"/>
              </w:rPr>
              <w:t xml:space="preserve"> (پ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ش‌فرض</w:t>
            </w:r>
            <w:r>
              <w:rPr>
                <w:rtl/>
                <w:lang w:bidi="ar-SA"/>
              </w:rPr>
              <w:t>)</w:t>
            </w:r>
          </w:p>
          <w:p w14:paraId="063C6619" w14:textId="77777777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56259264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</w:p>
          <w:p w14:paraId="7A6DE0D7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باز شدن در بالاتر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فر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lang w:bidi="ar-SA"/>
              </w:rPr>
              <w:t xml:space="preserve"> --&gt;</w:t>
            </w:r>
          </w:p>
          <w:p w14:paraId="64578221" w14:textId="77777777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href="page.html" target="_top"&gt;</w:t>
            </w:r>
          </w:p>
          <w:p w14:paraId="0C2806BB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tl/>
                <w:lang w:bidi="ar-SA"/>
              </w:rPr>
              <w:t>باز کردن در بالاتر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فر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</w:p>
          <w:p w14:paraId="7696E622" w14:textId="77777777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16079B05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</w:p>
          <w:p w14:paraId="3CD2BB40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باز شدن در فر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tl/>
                <w:lang w:bidi="ar-SA"/>
              </w:rPr>
              <w:t xml:space="preserve"> خاص</w:t>
            </w:r>
            <w:r>
              <w:rPr>
                <w:lang w:bidi="ar-SA"/>
              </w:rPr>
              <w:t xml:space="preserve"> --&gt;</w:t>
            </w:r>
          </w:p>
          <w:p w14:paraId="7B665512" w14:textId="77777777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href="page.html" target="frame-name"&gt;</w:t>
            </w:r>
          </w:p>
          <w:p w14:paraId="1FDA970A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tl/>
                <w:lang w:bidi="ar-SA"/>
              </w:rPr>
              <w:t>باز کردن در فر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tl/>
                <w:lang w:bidi="ar-SA"/>
              </w:rPr>
              <w:t xml:space="preserve"> مشخص</w:t>
            </w:r>
          </w:p>
          <w:p w14:paraId="101F53CE" w14:textId="1FE12C15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</w:tc>
      </w:tr>
    </w:tbl>
    <w:p w14:paraId="1C0E8349" w14:textId="4998F7E0" w:rsidR="007C5939" w:rsidRDefault="007C5939" w:rsidP="007C5939">
      <w:pPr>
        <w:rPr>
          <w:lang w:bidi="ar-SA"/>
        </w:rPr>
      </w:pPr>
      <w:hyperlink r:id="rId140" w:history="1">
        <w:r w:rsidRPr="007C5939">
          <w:rPr>
            <w:rStyle w:val="Hyperlink"/>
            <w:lang w:bidi="ar-SA"/>
          </w:rPr>
          <w:t>Target</w:t>
        </w:r>
      </w:hyperlink>
    </w:p>
    <w:p w14:paraId="62F3C498" w14:textId="77777777" w:rsidR="00C17BD3" w:rsidRPr="00C17BD3" w:rsidRDefault="00C17BD3" w:rsidP="00C17BD3">
      <w:pPr>
        <w:rPr>
          <w:b/>
          <w:bCs/>
          <w:lang w:bidi="ar-SA"/>
        </w:rPr>
      </w:pPr>
      <w:r w:rsidRPr="00C17BD3">
        <w:rPr>
          <w:b/>
          <w:bCs/>
          <w:rtl/>
          <w:lang w:bidi="ar-SA"/>
        </w:rPr>
        <w:lastRenderedPageBreak/>
        <w:t>امنیت با</w:t>
      </w:r>
      <w:r w:rsidRPr="00C17BD3">
        <w:rPr>
          <w:b/>
          <w:bCs/>
          <w:lang w:bidi="ar-SA"/>
        </w:rPr>
        <w:t xml:space="preserve"> rel="noopener noreferrer":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7BD3" w14:paraId="628E6D44" w14:textId="77777777" w:rsidTr="00C17BD3">
        <w:tc>
          <w:tcPr>
            <w:tcW w:w="9350" w:type="dxa"/>
          </w:tcPr>
          <w:p w14:paraId="415913A6" w14:textId="77777777" w:rsidR="00C17BD3" w:rsidRDefault="00C17BD3" w:rsidP="00C17BD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&lt;a href="https://external-site.com" </w:t>
            </w:r>
          </w:p>
          <w:p w14:paraId="11539B74" w14:textId="77777777" w:rsidR="00C17BD3" w:rsidRDefault="00C17BD3" w:rsidP="00C17BD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target="_blank"</w:t>
            </w:r>
          </w:p>
          <w:p w14:paraId="4F7F63F1" w14:textId="77777777" w:rsidR="00C17BD3" w:rsidRDefault="00C17BD3" w:rsidP="00C17BD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rel="noopener noreferrer"&gt;</w:t>
            </w:r>
          </w:p>
          <w:p w14:paraId="6529F43B" w14:textId="77777777" w:rsidR="00C17BD3" w:rsidRDefault="00C17BD3" w:rsidP="00C17BD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Fonts w:cs="IRANSansWeb(FaNum) Light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نک</w:t>
            </w:r>
            <w:r>
              <w:rPr>
                <w:rFonts w:cs="IRANSansWeb(FaNum) Light"/>
                <w:rtl/>
                <w:lang w:bidi="ar-SA"/>
              </w:rPr>
              <w:t xml:space="preserve"> امن به سا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rFonts w:cs="IRANSansWeb(FaNum) Light"/>
                <w:rtl/>
                <w:lang w:bidi="ar-SA"/>
              </w:rPr>
              <w:t xml:space="preserve"> خارج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338A7A9B" w14:textId="158B79EA" w:rsidR="00C17BD3" w:rsidRDefault="00C17BD3" w:rsidP="00C17BD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</w:tc>
      </w:tr>
    </w:tbl>
    <w:p w14:paraId="2DCB5F4D" w14:textId="62A75864" w:rsidR="00C17BD3" w:rsidRDefault="00FC217B" w:rsidP="00FC217B">
      <w:pPr>
        <w:rPr>
          <w:b/>
          <w:bCs/>
          <w:lang w:bidi="ar-SA"/>
        </w:rPr>
      </w:pPr>
      <w:hyperlink r:id="rId141" w:history="1">
        <w:r w:rsidRPr="00C17BD3">
          <w:rPr>
            <w:rStyle w:val="Hyperlink"/>
            <w:b/>
            <w:bCs/>
            <w:lang w:bidi="ar-SA"/>
          </w:rPr>
          <w:t>noopener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217B" w14:paraId="4C0DF234" w14:textId="77777777" w:rsidTr="00FC217B">
        <w:tc>
          <w:tcPr>
            <w:tcW w:w="9350" w:type="dxa"/>
          </w:tcPr>
          <w:p w14:paraId="7339AEFC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>rel="noopener"</w:t>
            </w:r>
          </w:p>
          <w:p w14:paraId="06FAE838" w14:textId="77777777" w:rsidR="00FC217B" w:rsidRPr="00FC217B" w:rsidRDefault="00FC217B" w:rsidP="00FC217B">
            <w:pPr>
              <w:pStyle w:val="code"/>
              <w:rPr>
                <w:lang w:bidi="ar-SA"/>
              </w:rPr>
            </w:pPr>
            <w:r w:rsidRPr="00FC217B">
              <w:rPr>
                <w:rtl/>
                <w:lang w:bidi="ar-SA"/>
              </w:rPr>
              <w:t>مسدود کردن دسترسی صفحه جدید به </w:t>
            </w:r>
            <w:r w:rsidRPr="00FC217B">
              <w:rPr>
                <w:lang w:bidi="ar-SA"/>
              </w:rPr>
              <w:t>window.opener</w:t>
            </w:r>
          </w:p>
          <w:p w14:paraId="62AB6AC2" w14:textId="77777777" w:rsidR="00FC217B" w:rsidRPr="00FC217B" w:rsidRDefault="00FC217B" w:rsidP="00FC217B">
            <w:pPr>
              <w:pStyle w:val="code"/>
              <w:rPr>
                <w:lang w:bidi="ar-SA"/>
              </w:rPr>
            </w:pPr>
            <w:r w:rsidRPr="00FC217B">
              <w:rPr>
                <w:rtl/>
                <w:lang w:bidi="ar-SA"/>
              </w:rPr>
              <w:t>جلوگیری از حملات </w:t>
            </w:r>
            <w:r w:rsidRPr="00FC217B">
              <w:rPr>
                <w:lang w:bidi="ar-SA"/>
              </w:rPr>
              <w:t xml:space="preserve">phishing </w:t>
            </w:r>
            <w:r w:rsidRPr="00FC217B">
              <w:rPr>
                <w:rtl/>
                <w:lang w:bidi="ar-SA"/>
              </w:rPr>
              <w:t>و</w:t>
            </w:r>
            <w:r w:rsidRPr="00FC217B">
              <w:rPr>
                <w:lang w:bidi="ar-SA"/>
              </w:rPr>
              <w:t xml:space="preserve"> tabnabbing</w:t>
            </w:r>
          </w:p>
          <w:p w14:paraId="652B7A14" w14:textId="77777777" w:rsidR="00FC217B" w:rsidRPr="00FC217B" w:rsidRDefault="00FC217B" w:rsidP="00FC217B">
            <w:pPr>
              <w:pStyle w:val="code"/>
              <w:rPr>
                <w:lang w:bidi="ar-SA"/>
              </w:rPr>
            </w:pPr>
            <w:r w:rsidRPr="00FC217B">
              <w:rPr>
                <w:rtl/>
                <w:lang w:bidi="ar-SA"/>
              </w:rPr>
              <w:t>حفظ حریم خصوصی صفحه اصلی</w:t>
            </w:r>
          </w:p>
          <w:p w14:paraId="4FF736CB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>rel="noreferrer"</w:t>
            </w:r>
          </w:p>
          <w:p w14:paraId="59FDE84E" w14:textId="77777777" w:rsidR="00FC217B" w:rsidRPr="00FC217B" w:rsidRDefault="00FC217B" w:rsidP="00FC217B">
            <w:pPr>
              <w:pStyle w:val="code"/>
              <w:rPr>
                <w:lang w:bidi="ar-SA"/>
              </w:rPr>
            </w:pPr>
            <w:r w:rsidRPr="00FC217B">
              <w:rPr>
                <w:rtl/>
                <w:lang w:bidi="ar-SA"/>
              </w:rPr>
              <w:t>عدم ارسال اطلاعات منبع</w:t>
            </w:r>
            <w:r w:rsidRPr="00FC217B">
              <w:rPr>
                <w:lang w:bidi="ar-SA"/>
              </w:rPr>
              <w:t xml:space="preserve"> (Referrer Header)</w:t>
            </w:r>
          </w:p>
          <w:p w14:paraId="7CC5DB03" w14:textId="77777777" w:rsidR="00FC217B" w:rsidRPr="00FC217B" w:rsidRDefault="00FC217B" w:rsidP="00FC217B">
            <w:pPr>
              <w:pStyle w:val="code"/>
              <w:rPr>
                <w:lang w:bidi="ar-SA"/>
              </w:rPr>
            </w:pPr>
            <w:r w:rsidRPr="00FC217B">
              <w:rPr>
                <w:rtl/>
                <w:lang w:bidi="ar-SA"/>
              </w:rPr>
              <w:t>مخفی کردن منبع ترافیک</w:t>
            </w:r>
          </w:p>
          <w:p w14:paraId="08FF7A92" w14:textId="1450D3B8" w:rsidR="00FC217B" w:rsidRDefault="00FC217B" w:rsidP="00FC217B">
            <w:pPr>
              <w:pStyle w:val="code"/>
              <w:rPr>
                <w:lang w:bidi="ar-SA"/>
              </w:rPr>
            </w:pPr>
            <w:r w:rsidRPr="00FC217B">
              <w:rPr>
                <w:rtl/>
                <w:lang w:bidi="ar-SA"/>
              </w:rPr>
              <w:t>حفظ اطلاعات </w:t>
            </w:r>
            <w:r w:rsidRPr="00FC217B">
              <w:rPr>
                <w:lang w:bidi="ar-SA"/>
              </w:rPr>
              <w:t xml:space="preserve">Analytics </w:t>
            </w:r>
            <w:r w:rsidRPr="00FC217B">
              <w:rPr>
                <w:rtl/>
                <w:lang w:bidi="ar-SA"/>
              </w:rPr>
              <w:t>داخلی</w:t>
            </w:r>
          </w:p>
        </w:tc>
      </w:tr>
    </w:tbl>
    <w:p w14:paraId="49B5E79A" w14:textId="77777777" w:rsidR="00FC217B" w:rsidRDefault="00FC217B" w:rsidP="00FC217B">
      <w:pPr>
        <w:rPr>
          <w:lang w:bidi="ar-SA"/>
        </w:rPr>
      </w:pPr>
    </w:p>
    <w:p w14:paraId="742959AF" w14:textId="0A250823" w:rsidR="00FC217B" w:rsidRDefault="00FC217B" w:rsidP="00FC217B">
      <w:pPr>
        <w:rPr>
          <w:rtl/>
          <w:lang w:bidi="ar-SA"/>
        </w:rPr>
      </w:pPr>
      <w:r>
        <w:rPr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ها</w:t>
      </w:r>
      <w:r>
        <w:rPr>
          <w:rtl/>
          <w:lang w:bidi="ar-SA"/>
        </w:rPr>
        <w:t xml:space="preserve"> به‌طور عمده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افزا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امن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و حفظ حر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خصوص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به کار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روند</w:t>
      </w:r>
      <w:r>
        <w:rPr>
          <w:rtl/>
          <w:lang w:bidi="ar-SA"/>
        </w:rPr>
        <w:t xml:space="preserve"> و موتورها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جستجو مانند گوگل، آن‌ها را در الگو</w:t>
      </w:r>
      <w:r>
        <w:rPr>
          <w:rFonts w:hint="eastAsia"/>
          <w:rtl/>
          <w:lang w:bidi="ar-SA"/>
        </w:rPr>
        <w:t>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تم‌ها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رتبه‌بند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خود لحاظ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کنند</w:t>
      </w:r>
      <w:r>
        <w:rPr>
          <w:rtl/>
          <w:lang w:bidi="ar-SA"/>
        </w:rPr>
        <w:t>.</w:t>
      </w:r>
    </w:p>
    <w:p w14:paraId="71628F13" w14:textId="2B4C4485" w:rsidR="00FC217B" w:rsidRDefault="00FC217B" w:rsidP="00FC217B">
      <w:pPr>
        <w:rPr>
          <w:lang w:bidi="ar-SA"/>
        </w:rPr>
      </w:pPr>
      <w:r w:rsidRPr="00FC217B">
        <w:rPr>
          <w:rtl/>
          <w:lang w:bidi="ar-SA"/>
        </w:rPr>
        <w:t xml:space="preserve"> </w:t>
      </w:r>
      <w:r w:rsidRPr="00FC217B">
        <w:rPr>
          <w:lang w:bidi="ar-SA"/>
        </w:rPr>
        <w:t>noopener</w:t>
      </w:r>
      <w:r w:rsidRPr="00FC217B">
        <w:rPr>
          <w:rtl/>
          <w:lang w:bidi="ar-SA"/>
        </w:rPr>
        <w:t xml:space="preserve"> چگونه امن</w:t>
      </w:r>
      <w:r w:rsidRPr="00FC217B">
        <w:rPr>
          <w:rFonts w:hint="cs"/>
          <w:rtl/>
          <w:lang w:bidi="ar-SA"/>
        </w:rPr>
        <w:t>ی</w:t>
      </w:r>
      <w:r w:rsidRPr="00FC217B">
        <w:rPr>
          <w:rFonts w:hint="eastAsia"/>
          <w:rtl/>
          <w:lang w:bidi="ar-SA"/>
        </w:rPr>
        <w:t>ت</w:t>
      </w:r>
      <w:r w:rsidRPr="00FC217B">
        <w:rPr>
          <w:rtl/>
          <w:lang w:bidi="ar-SA"/>
        </w:rPr>
        <w:t xml:space="preserve"> را حفظ م</w:t>
      </w:r>
      <w:r w:rsidRPr="00FC217B">
        <w:rPr>
          <w:rFonts w:hint="cs"/>
          <w:rtl/>
          <w:lang w:bidi="ar-SA"/>
        </w:rPr>
        <w:t>ی‌</w:t>
      </w:r>
      <w:r w:rsidRPr="00FC217B">
        <w:rPr>
          <w:rFonts w:hint="eastAsia"/>
          <w:rtl/>
          <w:lang w:bidi="ar-SA"/>
        </w:rPr>
        <w:t>کند</w:t>
      </w:r>
      <w:r w:rsidRPr="00FC217B">
        <w:rPr>
          <w:rtl/>
          <w:lang w:bidi="ar-SA"/>
        </w:rPr>
        <w:t xml:space="preserve"> - مثال عمل</w:t>
      </w:r>
      <w:r w:rsidRPr="00FC217B">
        <w:rPr>
          <w:rFonts w:hint="cs"/>
          <w:rtl/>
          <w:lang w:bidi="ar-SA"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217B" w14:paraId="43E73277" w14:textId="77777777" w:rsidTr="00FC217B">
        <w:tc>
          <w:tcPr>
            <w:tcW w:w="9350" w:type="dxa"/>
          </w:tcPr>
          <w:p w14:paraId="38FEF131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 xml:space="preserve">// </w:t>
            </w:r>
            <w:r w:rsidRPr="00FC217B">
              <w:rPr>
                <w:rtl/>
                <w:lang w:bidi="ar-SA"/>
              </w:rPr>
              <w:t>در صفحه</w:t>
            </w:r>
            <w:r w:rsidRPr="00FC217B">
              <w:rPr>
                <w:lang w:bidi="ar-SA"/>
              </w:rPr>
              <w:t xml:space="preserve"> malicious-site.com</w:t>
            </w:r>
          </w:p>
          <w:p w14:paraId="2777C4C9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>if (window.opener) {</w:t>
            </w:r>
          </w:p>
          <w:p w14:paraId="38C520A5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 xml:space="preserve">    // </w:t>
            </w:r>
            <w:r w:rsidRPr="00FC217B">
              <w:rPr>
                <w:rtl/>
                <w:lang w:bidi="ar-SA"/>
              </w:rPr>
              <w:t>تغییر آدرس صفحه اصلی به یک سایت فیشینگ</w:t>
            </w:r>
          </w:p>
          <w:p w14:paraId="7D823AAC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 xml:space="preserve">    window.opener.location = 'https://fake-bank.com/login';</w:t>
            </w:r>
          </w:p>
          <w:p w14:paraId="0811C56F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 xml:space="preserve">    </w:t>
            </w:r>
          </w:p>
          <w:p w14:paraId="2CCFEAFF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 xml:space="preserve">    // </w:t>
            </w:r>
            <w:r w:rsidRPr="00FC217B">
              <w:rPr>
                <w:rtl/>
                <w:lang w:bidi="ar-SA"/>
              </w:rPr>
              <w:t>یا دسترسی به اطلاعات حساس</w:t>
            </w:r>
          </w:p>
          <w:p w14:paraId="3F7710E7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 xml:space="preserve">    const sensitiveData = window.opener.document.cookie;</w:t>
            </w:r>
          </w:p>
          <w:p w14:paraId="55D046B5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 xml:space="preserve">    </w:t>
            </w:r>
          </w:p>
          <w:p w14:paraId="323570F6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 xml:space="preserve">    // </w:t>
            </w:r>
            <w:r w:rsidRPr="00FC217B">
              <w:rPr>
                <w:rtl/>
                <w:lang w:bidi="ar-SA"/>
              </w:rPr>
              <w:t>یا اجرای کدهای مخرب دیگر</w:t>
            </w:r>
          </w:p>
          <w:p w14:paraId="473B53BA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 xml:space="preserve">    window.opener.alert('</w:t>
            </w:r>
            <w:r w:rsidRPr="00FC217B">
              <w:rPr>
                <w:rtl/>
                <w:lang w:bidi="ar-SA"/>
              </w:rPr>
              <w:t>شما هک شده‌اید</w:t>
            </w:r>
            <w:r w:rsidRPr="00FC217B">
              <w:rPr>
                <w:lang w:bidi="ar-SA"/>
              </w:rPr>
              <w:t>!');</w:t>
            </w:r>
          </w:p>
          <w:p w14:paraId="7539C27D" w14:textId="4FD95D61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>}</w:t>
            </w:r>
          </w:p>
        </w:tc>
      </w:tr>
    </w:tbl>
    <w:p w14:paraId="204FAA7D" w14:textId="77777777" w:rsidR="00FC217B" w:rsidRDefault="00FC217B" w:rsidP="00FC217B">
      <w:pPr>
        <w:bidi w:val="0"/>
        <w:rPr>
          <w:rtl/>
          <w:lang w:bidi="ar-SA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217B" w14:paraId="06B4BF0A" w14:textId="77777777" w:rsidTr="00FC217B">
        <w:tc>
          <w:tcPr>
            <w:tcW w:w="9350" w:type="dxa"/>
          </w:tcPr>
          <w:p w14:paraId="2AC946FA" w14:textId="41E03EE3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 w:rsidRPr="00FC217B">
              <w:rPr>
                <w:lang w:bidi="ar-SA"/>
              </w:rPr>
              <w:t>window.opener.document.body.innerHTML = fakeLoginPage;</w:t>
            </w:r>
          </w:p>
        </w:tc>
      </w:tr>
    </w:tbl>
    <w:p w14:paraId="427D94B2" w14:textId="527E14C6" w:rsidR="00FC217B" w:rsidRPr="007C5939" w:rsidRDefault="00FC217B" w:rsidP="00FC217B">
      <w:pPr>
        <w:rPr>
          <w:lang w:bidi="ar-SA"/>
        </w:rPr>
      </w:pPr>
    </w:p>
    <w:p w14:paraId="7D4615F9" w14:textId="7BD643CB" w:rsidR="0081227A" w:rsidRDefault="0081227A" w:rsidP="0081227A">
      <w:pPr>
        <w:pStyle w:val="Heading2"/>
        <w:rPr>
          <w:lang w:bidi="ar-SA"/>
        </w:rPr>
      </w:pPr>
      <w:bookmarkStart w:id="102" w:name="_Toc211464539"/>
      <w:r>
        <w:rPr>
          <w:rFonts w:hint="eastAsia"/>
          <w:rtl/>
          <w:lang w:bidi="ar-SA"/>
        </w:rPr>
        <w:t>بررسی</w:t>
      </w:r>
      <w:r>
        <w:rPr>
          <w:rtl/>
          <w:lang w:bidi="ar-SA"/>
        </w:rPr>
        <w:t xml:space="preserve"> </w:t>
      </w:r>
      <w:r>
        <w:rPr>
          <w:lang w:bidi="ar-SA"/>
        </w:rPr>
        <w:t>mail links</w:t>
      </w:r>
      <w:bookmarkEnd w:id="102"/>
    </w:p>
    <w:p w14:paraId="293FD32F" w14:textId="77777777" w:rsidR="00FC217B" w:rsidRPr="00FC217B" w:rsidRDefault="00FC217B" w:rsidP="00FC217B">
      <w:pPr>
        <w:rPr>
          <w:b/>
          <w:bCs/>
          <w:lang w:bidi="ar-SA"/>
        </w:rPr>
      </w:pPr>
      <w:r w:rsidRPr="00FC217B">
        <w:rPr>
          <w:b/>
          <w:bCs/>
          <w:rtl/>
          <w:lang w:bidi="ar-SA"/>
        </w:rPr>
        <w:t>لینک‌های ایمیل</w:t>
      </w:r>
      <w:r w:rsidRPr="00FC217B">
        <w:rPr>
          <w:b/>
          <w:bCs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217B" w14:paraId="57EE6785" w14:textId="77777777" w:rsidTr="00FC217B">
        <w:tc>
          <w:tcPr>
            <w:tcW w:w="9350" w:type="dxa"/>
          </w:tcPr>
          <w:p w14:paraId="1D029CD0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ساده</w:t>
            </w:r>
            <w:r>
              <w:rPr>
                <w:lang w:bidi="ar-SA"/>
              </w:rPr>
              <w:t xml:space="preserve"> --&gt;</w:t>
            </w:r>
          </w:p>
          <w:p w14:paraId="0846A365" w14:textId="77777777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>&lt;a href="mailto:info@company.com"&gt;</w:t>
            </w:r>
          </w:p>
          <w:p w14:paraId="18F70647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Fonts w:cs="IRANSansWeb(FaNum) Light"/>
                <w:rtl/>
                <w:lang w:bidi="ar-SA"/>
              </w:rPr>
              <w:t>ارسال 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</w:p>
          <w:p w14:paraId="57B88831" w14:textId="77777777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5D4D94B1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</w:p>
          <w:p w14:paraId="044E42CA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با موضوع</w:t>
            </w:r>
            <w:r>
              <w:rPr>
                <w:lang w:bidi="ar-SA"/>
              </w:rPr>
              <w:t xml:space="preserve"> --&gt;</w:t>
            </w:r>
          </w:p>
          <w:p w14:paraId="4964F5DB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&lt;a href="mailto:info@company.com?subject=</w:t>
            </w:r>
            <w:r>
              <w:rPr>
                <w:rFonts w:cs="IRANSansWeb(FaNum) Light"/>
                <w:rtl/>
                <w:lang w:bidi="ar-SA"/>
              </w:rPr>
              <w:t>سوال</w:t>
            </w:r>
            <w:r>
              <w:rPr>
                <w:lang w:bidi="ar-SA"/>
              </w:rPr>
              <w:t>"&gt;</w:t>
            </w:r>
          </w:p>
          <w:p w14:paraId="4138AE6C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با موضوع</w:t>
            </w:r>
          </w:p>
          <w:p w14:paraId="3688333C" w14:textId="77777777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22226203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</w:p>
          <w:p w14:paraId="1C16BF12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با متن</w:t>
            </w:r>
            <w:r>
              <w:rPr>
                <w:lang w:bidi="ar-SA"/>
              </w:rPr>
              <w:t xml:space="preserve"> --&gt;</w:t>
            </w:r>
          </w:p>
          <w:p w14:paraId="2FACCEEF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&lt;a href="mailto:info@company.com?body=</w:t>
            </w:r>
            <w:r>
              <w:rPr>
                <w:rFonts w:cs="IRANSansWeb(FaNum) Light"/>
                <w:rtl/>
                <w:lang w:bidi="ar-SA"/>
              </w:rPr>
              <w:t>سلام، من علاقه‌مند هستم</w:t>
            </w:r>
            <w:r>
              <w:rPr>
                <w:lang w:bidi="ar-SA"/>
              </w:rPr>
              <w:t>"&gt;</w:t>
            </w:r>
          </w:p>
          <w:p w14:paraId="138B85E9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با متن</w:t>
            </w:r>
          </w:p>
          <w:p w14:paraId="6A9D0260" w14:textId="77777777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247108B3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</w:p>
          <w:p w14:paraId="1F677D1E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با موضوع و متن</w:t>
            </w:r>
            <w:r>
              <w:rPr>
                <w:lang w:bidi="ar-SA"/>
              </w:rPr>
              <w:t xml:space="preserve"> --&gt;</w:t>
            </w:r>
          </w:p>
          <w:p w14:paraId="6037A351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&lt;a href="mailto:info@company.com?subject=</w:t>
            </w:r>
            <w:r>
              <w:rPr>
                <w:rFonts w:cs="IRANSansWeb(FaNum) Light"/>
                <w:rtl/>
                <w:lang w:bidi="ar-SA"/>
              </w:rPr>
              <w:t>سوال</w:t>
            </w:r>
            <w:r>
              <w:rPr>
                <w:lang w:bidi="ar-SA"/>
              </w:rPr>
              <w:t>&amp;body=</w:t>
            </w:r>
            <w:r>
              <w:rPr>
                <w:rFonts w:cs="IRANSansWeb(FaNum) Light"/>
                <w:rtl/>
                <w:lang w:bidi="ar-SA"/>
              </w:rPr>
              <w:t>لطفا با من تماس بگ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"&gt;</w:t>
            </w:r>
          </w:p>
          <w:p w14:paraId="518135D6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کامل</w:t>
            </w:r>
          </w:p>
          <w:p w14:paraId="64FB43A8" w14:textId="77777777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165F79F9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</w:p>
          <w:p w14:paraId="67D6F52F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به چند نفر</w:t>
            </w:r>
            <w:r>
              <w:rPr>
                <w:lang w:bidi="ar-SA"/>
              </w:rPr>
              <w:t xml:space="preserve"> --&gt;</w:t>
            </w:r>
          </w:p>
          <w:p w14:paraId="3C8900F6" w14:textId="77777777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href="mailto:person1@email.com,person2@email.com"&gt;</w:t>
            </w:r>
          </w:p>
          <w:p w14:paraId="6EF6C4FE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به چند نفر</w:t>
            </w:r>
          </w:p>
          <w:p w14:paraId="0BF02622" w14:textId="77777777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16F3A286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</w:p>
          <w:p w14:paraId="1BAE9CB0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با</w:t>
            </w:r>
            <w:r>
              <w:rPr>
                <w:lang w:bidi="ar-SA"/>
              </w:rPr>
              <w:t xml:space="preserve"> CC </w:t>
            </w:r>
            <w:r>
              <w:rPr>
                <w:rFonts w:cs="IRANSansWeb(FaNum) Light"/>
                <w:rtl/>
                <w:lang w:bidi="ar-SA"/>
              </w:rPr>
              <w:t>و</w:t>
            </w:r>
            <w:r>
              <w:rPr>
                <w:lang w:bidi="ar-SA"/>
              </w:rPr>
              <w:t xml:space="preserve"> BCC --&gt;</w:t>
            </w:r>
          </w:p>
          <w:p w14:paraId="14BDD3A6" w14:textId="77777777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href="mailto:main@email.com?cc=cc@email.com&amp;bcc=bcc@email.com"&gt;</w:t>
            </w:r>
          </w:p>
          <w:p w14:paraId="516D3443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با</w:t>
            </w:r>
            <w:r>
              <w:rPr>
                <w:lang w:bidi="ar-SA"/>
              </w:rPr>
              <w:t xml:space="preserve"> CC </w:t>
            </w:r>
            <w:r>
              <w:rPr>
                <w:rFonts w:cs="IRANSansWeb(FaNum) Light"/>
                <w:rtl/>
                <w:lang w:bidi="ar-SA"/>
              </w:rPr>
              <w:t>و</w:t>
            </w:r>
            <w:r>
              <w:rPr>
                <w:lang w:bidi="ar-SA"/>
              </w:rPr>
              <w:t xml:space="preserve"> BCC</w:t>
            </w:r>
          </w:p>
          <w:p w14:paraId="32C8AF00" w14:textId="657AC794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</w:tc>
      </w:tr>
    </w:tbl>
    <w:p w14:paraId="129CB2B1" w14:textId="0833F7C5" w:rsidR="00FC217B" w:rsidRPr="00FC217B" w:rsidRDefault="0021780D" w:rsidP="0021780D">
      <w:pPr>
        <w:rPr>
          <w:rtl/>
          <w:lang w:bidi="ar-SA"/>
        </w:rPr>
      </w:pPr>
      <w:hyperlink r:id="rId142" w:history="1">
        <w:r w:rsidRPr="0021780D">
          <w:rPr>
            <w:rStyle w:val="Hyperlink"/>
            <w:lang w:bidi="ar-SA"/>
          </w:rPr>
          <w:t>mail</w:t>
        </w:r>
      </w:hyperlink>
    </w:p>
    <w:p w14:paraId="796A8352" w14:textId="5276C270" w:rsidR="0081227A" w:rsidRDefault="0081227A" w:rsidP="0081227A">
      <w:pPr>
        <w:pStyle w:val="Heading2"/>
        <w:rPr>
          <w:lang w:bidi="ar-SA"/>
        </w:rPr>
      </w:pPr>
      <w:bookmarkStart w:id="103" w:name="_Toc211464540"/>
      <w:r>
        <w:rPr>
          <w:rFonts w:hint="eastAsia"/>
          <w:rtl/>
          <w:lang w:bidi="ar-SA"/>
        </w:rPr>
        <w:t>بررسی</w:t>
      </w:r>
      <w:r>
        <w:rPr>
          <w:rtl/>
          <w:lang w:bidi="ar-SA"/>
        </w:rPr>
        <w:t xml:space="preserve"> </w:t>
      </w:r>
      <w:r>
        <w:rPr>
          <w:lang w:bidi="ar-SA"/>
        </w:rPr>
        <w:t>tel links</w:t>
      </w:r>
      <w:bookmarkEnd w:id="103"/>
    </w:p>
    <w:p w14:paraId="3BF4E2C6" w14:textId="77777777" w:rsidR="0021780D" w:rsidRPr="0021780D" w:rsidRDefault="0021780D" w:rsidP="0021780D">
      <w:pPr>
        <w:rPr>
          <w:b/>
          <w:bCs/>
          <w:lang w:bidi="ar-SA"/>
        </w:rPr>
      </w:pPr>
      <w:r w:rsidRPr="0021780D">
        <w:rPr>
          <w:b/>
          <w:bCs/>
          <w:rtl/>
          <w:lang w:bidi="ar-SA"/>
        </w:rPr>
        <w:t>لینک‌های تلفن</w:t>
      </w:r>
      <w:r w:rsidRPr="0021780D">
        <w:rPr>
          <w:b/>
          <w:bCs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780D" w14:paraId="7228936B" w14:textId="77777777" w:rsidTr="0021780D">
        <w:tc>
          <w:tcPr>
            <w:tcW w:w="9350" w:type="dxa"/>
          </w:tcPr>
          <w:p w14:paraId="09F440FF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شماره ساده</w:t>
            </w:r>
            <w:r>
              <w:rPr>
                <w:lang w:bidi="ar-SA"/>
              </w:rPr>
              <w:t xml:space="preserve"> --&gt;</w:t>
            </w:r>
          </w:p>
          <w:p w14:paraId="7A6E234A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href="tel:+982112345678"&gt;</w:t>
            </w:r>
          </w:p>
          <w:p w14:paraId="6E4CD7F9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021-12345678</w:t>
            </w:r>
          </w:p>
          <w:p w14:paraId="150662AC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310413A9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</w:p>
          <w:p w14:paraId="0473168F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با کد کشور</w:t>
            </w:r>
            <w:r>
              <w:rPr>
                <w:lang w:bidi="ar-SA"/>
              </w:rPr>
              <w:t xml:space="preserve"> --&gt;</w:t>
            </w:r>
          </w:p>
          <w:p w14:paraId="4E352F76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href="tel:+989121234567"&gt;</w:t>
            </w:r>
          </w:p>
          <w:p w14:paraId="696A8E97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0912-123-4567</w:t>
            </w:r>
          </w:p>
          <w:p w14:paraId="37ED370F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22660C20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</w:p>
          <w:p w14:paraId="3FEBDAA7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دستگاه‌ها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مختلف</w:t>
            </w:r>
            <w:r>
              <w:rPr>
                <w:lang w:bidi="ar-SA"/>
              </w:rPr>
              <w:t xml:space="preserve"> --&gt;</w:t>
            </w:r>
          </w:p>
          <w:p w14:paraId="563006E4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&lt;a href="tel:+982112345678" </w:t>
            </w:r>
          </w:p>
          <w:p w14:paraId="0B854AF3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onclick="ga('send', 'event', 'Contact', 'Call', 'Phone');"&gt;</w:t>
            </w:r>
          </w:p>
          <w:p w14:paraId="1398F1E5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Fonts w:cs="IRANSansWeb(FaNum) Light"/>
                <w:rtl/>
                <w:lang w:bidi="ar-SA"/>
              </w:rPr>
              <w:t>تماس با پشت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بان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6D8498B5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12E352A4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</w:p>
          <w:p w14:paraId="35E60CDC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فرمت‌ها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مختلف</w:t>
            </w:r>
            <w:r>
              <w:rPr>
                <w:lang w:bidi="ar-SA"/>
              </w:rPr>
              <w:t xml:space="preserve"> --&gt;</w:t>
            </w:r>
          </w:p>
          <w:p w14:paraId="55881F00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href="tel:02112345678"&gt;02112345678&lt;/a&gt;</w:t>
            </w:r>
          </w:p>
          <w:p w14:paraId="621A1CFD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href="tel:+98-21-1234-5678"&gt;+98-21-1234-5678&lt;/a&gt;</w:t>
            </w:r>
          </w:p>
          <w:p w14:paraId="3D4DF123" w14:textId="1ED6F585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href="tel:00982112345678"&gt;00982112345678&lt;/a&gt;</w:t>
            </w:r>
          </w:p>
        </w:tc>
      </w:tr>
    </w:tbl>
    <w:p w14:paraId="575EC082" w14:textId="35FE3735" w:rsidR="0021780D" w:rsidRDefault="0021780D" w:rsidP="0021780D">
      <w:pPr>
        <w:rPr>
          <w:lang w:bidi="ar-SA"/>
        </w:rPr>
      </w:pPr>
      <w:hyperlink r:id="rId143" w:history="1">
        <w:r w:rsidRPr="0021780D">
          <w:rPr>
            <w:rStyle w:val="Hyperlink"/>
            <w:lang w:bidi="ar-SA"/>
          </w:rPr>
          <w:t>tell</w:t>
        </w:r>
      </w:hyperlink>
    </w:p>
    <w:p w14:paraId="19FBA739" w14:textId="77777777" w:rsidR="0021780D" w:rsidRPr="0021780D" w:rsidRDefault="0021780D" w:rsidP="0021780D">
      <w:pPr>
        <w:rPr>
          <w:b/>
          <w:bCs/>
          <w:lang w:bidi="ar-SA"/>
        </w:rPr>
      </w:pPr>
      <w:r w:rsidRPr="0021780D">
        <w:rPr>
          <w:b/>
          <w:bCs/>
          <w:rtl/>
          <w:lang w:bidi="ar-SA"/>
        </w:rPr>
        <w:t>استایل‌دهی لینک‌های تلفن</w:t>
      </w:r>
      <w:r w:rsidRPr="0021780D">
        <w:rPr>
          <w:b/>
          <w:bCs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780D" w14:paraId="6D0C4258" w14:textId="77777777" w:rsidTr="0021780D">
        <w:tc>
          <w:tcPr>
            <w:tcW w:w="9350" w:type="dxa"/>
          </w:tcPr>
          <w:p w14:paraId="43158E13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/* </w:t>
            </w:r>
            <w:r>
              <w:rPr>
                <w:rtl/>
                <w:lang w:bidi="ar-SA"/>
              </w:rPr>
              <w:t>فقط نما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</w:t>
            </w:r>
            <w:r>
              <w:rPr>
                <w:rtl/>
                <w:lang w:bidi="ar-SA"/>
              </w:rPr>
              <w:t xml:space="preserve"> رو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دستگاه‌ها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تلفن</w:t>
            </w:r>
            <w:r>
              <w:rPr>
                <w:lang w:bidi="ar-SA"/>
              </w:rPr>
              <w:t xml:space="preserve"> */</w:t>
            </w:r>
          </w:p>
          <w:p w14:paraId="2CF855B5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@media (max-width: 768px) {</w:t>
            </w:r>
          </w:p>
          <w:p w14:paraId="4DFCBC52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.phone-link {</w:t>
            </w:r>
          </w:p>
          <w:p w14:paraId="73D17F23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display: block;</w:t>
            </w:r>
          </w:p>
          <w:p w14:paraId="47074A64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background: green;</w:t>
            </w:r>
          </w:p>
          <w:p w14:paraId="7DBDAEB9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color: white;</w:t>
            </w:r>
          </w:p>
          <w:p w14:paraId="70E4EB96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padding: 15px;</w:t>
            </w:r>
          </w:p>
          <w:p w14:paraId="192EC76A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text-align: center;</w:t>
            </w:r>
          </w:p>
          <w:p w14:paraId="32A4F2F8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text-decoration: none;</w:t>
            </w:r>
          </w:p>
          <w:p w14:paraId="7D09D62D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border-radius: 5px;</w:t>
            </w:r>
          </w:p>
          <w:p w14:paraId="7D6A847D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}</w:t>
            </w:r>
          </w:p>
          <w:p w14:paraId="7A69B142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  <w:p w14:paraId="43C228F0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</w:p>
          <w:p w14:paraId="0AA951B0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/* </w:t>
            </w:r>
            <w:r>
              <w:rPr>
                <w:rtl/>
                <w:lang w:bidi="ar-SA"/>
              </w:rPr>
              <w:t>آ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کون</w:t>
            </w:r>
            <w:r>
              <w:rPr>
                <w:rtl/>
                <w:lang w:bidi="ar-SA"/>
              </w:rPr>
              <w:t xml:space="preserve"> تلفن</w:t>
            </w:r>
            <w:r>
              <w:rPr>
                <w:lang w:bidi="ar-SA"/>
              </w:rPr>
              <w:t xml:space="preserve"> */</w:t>
            </w:r>
          </w:p>
          <w:p w14:paraId="1CAF7FE4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.phone-link::before {</w:t>
            </w:r>
          </w:p>
          <w:p w14:paraId="13CA1517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content: "</w:t>
            </w:r>
            <w:r>
              <w:rPr>
                <w:rFonts w:ascii="Segoe UI Emoji" w:hAnsi="Segoe UI Emoji" w:cs="Segoe UI Emoji"/>
                <w:lang w:bidi="ar-SA"/>
              </w:rPr>
              <w:t>📞</w:t>
            </w:r>
            <w:r>
              <w:rPr>
                <w:lang w:bidi="ar-SA"/>
              </w:rPr>
              <w:t xml:space="preserve"> ";</w:t>
            </w:r>
          </w:p>
          <w:p w14:paraId="4A97BCDE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margin-left: 5px;</w:t>
            </w:r>
          </w:p>
          <w:p w14:paraId="67BA3190" w14:textId="3A355C40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 w14:paraId="22F763C6" w14:textId="7DF6C5B8" w:rsidR="0021780D" w:rsidRDefault="00F458B7" w:rsidP="0021780D">
      <w:hyperlink r:id="rId144" w:history="1">
        <w:r w:rsidRPr="00F458B7">
          <w:rPr>
            <w:rStyle w:val="Hyperlink"/>
            <w:lang w:bidi="ar-SA"/>
          </w:rPr>
          <w:t>phone-style</w:t>
        </w:r>
      </w:hyperlink>
    </w:p>
    <w:p w14:paraId="18C452FE" w14:textId="77777777" w:rsidR="00312CDD" w:rsidRDefault="00312CDD" w:rsidP="00312CDD">
      <w:pPr>
        <w:rPr>
          <w:b/>
          <w:bCs/>
          <w:lang w:bidi="ar-SA"/>
        </w:rPr>
      </w:pPr>
      <w:r w:rsidRPr="00312CDD">
        <w:rPr>
          <w:b/>
          <w:bCs/>
          <w:rtl/>
          <w:lang w:bidi="ar-SA"/>
        </w:rPr>
        <w:t>مثال کاربردی کامل</w:t>
      </w:r>
      <w:r w:rsidRPr="00312CDD">
        <w:rPr>
          <w:b/>
          <w:bCs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2CDD" w14:paraId="119E3FCE" w14:textId="77777777" w:rsidTr="00312CDD">
        <w:tc>
          <w:tcPr>
            <w:tcW w:w="9350" w:type="dxa"/>
          </w:tcPr>
          <w:p w14:paraId="75742527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>&lt;!DOCTYPE html&gt;</w:t>
            </w:r>
          </w:p>
          <w:p w14:paraId="03C22EB3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>&lt;html lang="fa" dir="rtl"&gt;</w:t>
            </w:r>
          </w:p>
          <w:p w14:paraId="4B86414C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>&lt;head&gt;</w:t>
            </w:r>
          </w:p>
          <w:p w14:paraId="7883EA41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&lt;meta charset="UTF-8"&gt;</w:t>
            </w:r>
          </w:p>
          <w:p w14:paraId="77BEC429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lastRenderedPageBreak/>
              <w:t xml:space="preserve">    &lt;meta name="viewport" content="width=device-width, initial-scale=1.0"&gt;</w:t>
            </w:r>
          </w:p>
          <w:p w14:paraId="6C783F2B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&lt;title&gt;</w:t>
            </w:r>
            <w:r w:rsidRPr="00312CDD">
              <w:rPr>
                <w:rFonts w:cs="IRANSansWeb(FaNum) Light"/>
                <w:rtl/>
                <w:lang w:bidi="ar-SA"/>
              </w:rPr>
              <w:t>ل</w:t>
            </w:r>
            <w:r w:rsidRPr="00312CDD">
              <w:rPr>
                <w:rFonts w:cs="IRANSansWeb(FaNum) Light" w:hint="cs"/>
                <w:rtl/>
                <w:lang w:bidi="ar-SA"/>
              </w:rPr>
              <w:t>ی</w:t>
            </w:r>
            <w:r w:rsidRPr="00312CDD">
              <w:rPr>
                <w:rFonts w:cs="IRANSansWeb(FaNum) Light" w:hint="eastAsia"/>
                <w:rtl/>
                <w:lang w:bidi="ar-SA"/>
              </w:rPr>
              <w:t>نک‌ها</w:t>
            </w:r>
            <w:r w:rsidRPr="00312CDD">
              <w:rPr>
                <w:rFonts w:cs="IRANSansWeb(FaNum) Light" w:hint="cs"/>
                <w:rtl/>
                <w:lang w:bidi="ar-SA"/>
              </w:rPr>
              <w:t>ی</w:t>
            </w:r>
            <w:r w:rsidRPr="00312CDD">
              <w:rPr>
                <w:rFonts w:cs="IRANSansWeb(FaNum) Light"/>
                <w:rtl/>
                <w:lang w:bidi="ar-SA"/>
              </w:rPr>
              <w:t xml:space="preserve"> ارتباط</w:t>
            </w:r>
            <w:r w:rsidRPr="00312CDD">
              <w:rPr>
                <w:rFonts w:cs="IRANSansWeb(FaNum) Light" w:hint="cs"/>
                <w:rtl/>
                <w:lang w:bidi="ar-SA"/>
              </w:rPr>
              <w:t>ی</w:t>
            </w:r>
            <w:r w:rsidRPr="00312CDD">
              <w:rPr>
                <w:lang w:bidi="ar-SA"/>
              </w:rPr>
              <w:t>&lt;/title&gt;</w:t>
            </w:r>
          </w:p>
          <w:p w14:paraId="5C1C5293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&lt;style&gt;</w:t>
            </w:r>
          </w:p>
          <w:p w14:paraId="4598B847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html {</w:t>
            </w:r>
          </w:p>
          <w:p w14:paraId="0EE264B2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scroll-behavior: smooth;</w:t>
            </w:r>
          </w:p>
          <w:p w14:paraId="1E3DBF88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}</w:t>
            </w:r>
          </w:p>
          <w:p w14:paraId="41E98718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</w:t>
            </w:r>
          </w:p>
          <w:p w14:paraId="36F07085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body {</w:t>
            </w:r>
          </w:p>
          <w:p w14:paraId="41197F20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font-family: Arial, sans-serif;</w:t>
            </w:r>
          </w:p>
          <w:p w14:paraId="0A2EBC2E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margin: 0;</w:t>
            </w:r>
          </w:p>
          <w:p w14:paraId="3DF5E41D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padding: 0;</w:t>
            </w:r>
          </w:p>
          <w:p w14:paraId="1D3CF73E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}</w:t>
            </w:r>
          </w:p>
          <w:p w14:paraId="46E5BCAC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</w:t>
            </w:r>
          </w:p>
          <w:p w14:paraId="7683E055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nav {</w:t>
            </w:r>
          </w:p>
          <w:p w14:paraId="3C421284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position: fixed;</w:t>
            </w:r>
          </w:p>
          <w:p w14:paraId="4DCD32AF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top: 0;</w:t>
            </w:r>
          </w:p>
          <w:p w14:paraId="541E5085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width: 100%;</w:t>
            </w:r>
          </w:p>
          <w:p w14:paraId="2A03DC34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background: #333;</w:t>
            </w:r>
          </w:p>
          <w:p w14:paraId="71238138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padding: 15px;</w:t>
            </w:r>
          </w:p>
          <w:p w14:paraId="7A21225F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text-align: center;</w:t>
            </w:r>
          </w:p>
          <w:p w14:paraId="64309F67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}</w:t>
            </w:r>
          </w:p>
          <w:p w14:paraId="38602D3A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</w:t>
            </w:r>
          </w:p>
          <w:p w14:paraId="5CB3D8BE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nav a {</w:t>
            </w:r>
          </w:p>
          <w:p w14:paraId="7A8EE695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color: white;</w:t>
            </w:r>
          </w:p>
          <w:p w14:paraId="5730E21B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text-decoration: none;</w:t>
            </w:r>
          </w:p>
          <w:p w14:paraId="095F08F1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margin: 0 15px;</w:t>
            </w:r>
          </w:p>
          <w:p w14:paraId="1DE6C4F1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padding: 10px 20px;</w:t>
            </w:r>
          </w:p>
          <w:p w14:paraId="391E1EA7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border-radius: 5px;</w:t>
            </w:r>
          </w:p>
          <w:p w14:paraId="538AC2FC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transition: background 0.3s;</w:t>
            </w:r>
          </w:p>
          <w:p w14:paraId="0D6720FB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}</w:t>
            </w:r>
          </w:p>
          <w:p w14:paraId="4868F215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</w:t>
            </w:r>
          </w:p>
          <w:p w14:paraId="7D1BF29B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nav a:hover {</w:t>
            </w:r>
          </w:p>
          <w:p w14:paraId="3437227D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background: #555;</w:t>
            </w:r>
          </w:p>
          <w:p w14:paraId="4232EAC1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}</w:t>
            </w:r>
          </w:p>
          <w:p w14:paraId="3664C3AF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</w:t>
            </w:r>
          </w:p>
          <w:p w14:paraId="52B3D4AF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section {</w:t>
            </w:r>
          </w:p>
          <w:p w14:paraId="57F31BAF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padding: 100px 50px;</w:t>
            </w:r>
          </w:p>
          <w:p w14:paraId="2479E7CF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min-height: 500px;</w:t>
            </w:r>
          </w:p>
          <w:p w14:paraId="73BEC4DE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}</w:t>
            </w:r>
          </w:p>
          <w:p w14:paraId="78935C3A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</w:t>
            </w:r>
          </w:p>
          <w:p w14:paraId="48460658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#home { background: #f0f0f0; }</w:t>
            </w:r>
          </w:p>
          <w:p w14:paraId="416E3FC0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#contact { background: #e0e0e0; }</w:t>
            </w:r>
          </w:p>
          <w:p w14:paraId="3D90842A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</w:t>
            </w:r>
          </w:p>
          <w:p w14:paraId="6C2B09CF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.contact-links {</w:t>
            </w:r>
          </w:p>
          <w:p w14:paraId="4A244023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display: flex;</w:t>
            </w:r>
          </w:p>
          <w:p w14:paraId="6BBD54F4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gap: 20px;</w:t>
            </w:r>
          </w:p>
          <w:p w14:paraId="59711777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lastRenderedPageBreak/>
              <w:t xml:space="preserve">            flex-wrap: wrap;</w:t>
            </w:r>
          </w:p>
          <w:p w14:paraId="629E0FC3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}</w:t>
            </w:r>
          </w:p>
          <w:p w14:paraId="64CF9C61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</w:t>
            </w:r>
          </w:p>
          <w:p w14:paraId="0BAF2EB3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.contact-links a {</w:t>
            </w:r>
          </w:p>
          <w:p w14:paraId="5A9F4D5C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display: inline-block;</w:t>
            </w:r>
          </w:p>
          <w:p w14:paraId="2C67B570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padding: 15px 25px;</w:t>
            </w:r>
          </w:p>
          <w:p w14:paraId="21A85C8F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background: #007bff;</w:t>
            </w:r>
          </w:p>
          <w:p w14:paraId="52F3AFBE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color: white;</w:t>
            </w:r>
          </w:p>
          <w:p w14:paraId="69A9E509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text-decoration: none;</w:t>
            </w:r>
          </w:p>
          <w:p w14:paraId="35C48261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border-radius: 5px;</w:t>
            </w:r>
          </w:p>
          <w:p w14:paraId="4ECAA398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transition: background 0.3s;</w:t>
            </w:r>
          </w:p>
          <w:p w14:paraId="4EF2EEAF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}</w:t>
            </w:r>
          </w:p>
          <w:p w14:paraId="58BBA210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</w:t>
            </w:r>
          </w:p>
          <w:p w14:paraId="31452EA2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.contact-links a:hover {</w:t>
            </w:r>
          </w:p>
          <w:p w14:paraId="461AC921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background: #0056b3;</w:t>
            </w:r>
          </w:p>
          <w:p w14:paraId="0CA2CD62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}</w:t>
            </w:r>
          </w:p>
          <w:p w14:paraId="5CADECA3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&lt;/style&gt;</w:t>
            </w:r>
          </w:p>
          <w:p w14:paraId="175C005C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>&lt;/head&gt;</w:t>
            </w:r>
          </w:p>
          <w:p w14:paraId="3F86866A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>&lt;body&gt;</w:t>
            </w:r>
          </w:p>
          <w:p w14:paraId="26DF64CE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&lt;nav&gt;</w:t>
            </w:r>
          </w:p>
          <w:p w14:paraId="632AF392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&lt;a href="#home"&gt;</w:t>
            </w:r>
            <w:r w:rsidRPr="00312CDD">
              <w:rPr>
                <w:rFonts w:cs="IRANSansWeb(FaNum) Light"/>
                <w:rtl/>
                <w:lang w:bidi="ar-SA"/>
              </w:rPr>
              <w:t>خانه</w:t>
            </w:r>
            <w:r w:rsidRPr="00312CDD">
              <w:rPr>
                <w:lang w:bidi="ar-SA"/>
              </w:rPr>
              <w:t>&lt;/a&gt;</w:t>
            </w:r>
          </w:p>
          <w:p w14:paraId="01CF25D9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&lt;a href="#contact"&gt;</w:t>
            </w:r>
            <w:r w:rsidRPr="00312CDD">
              <w:rPr>
                <w:rFonts w:cs="IRANSansWeb(FaNum) Light"/>
                <w:rtl/>
                <w:lang w:bidi="ar-SA"/>
              </w:rPr>
              <w:t>تماس با ما</w:t>
            </w:r>
            <w:r w:rsidRPr="00312CDD">
              <w:rPr>
                <w:lang w:bidi="ar-SA"/>
              </w:rPr>
              <w:t>&lt;/a&gt;</w:t>
            </w:r>
          </w:p>
          <w:p w14:paraId="02EBA856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&lt;/nav&gt;</w:t>
            </w:r>
          </w:p>
          <w:p w14:paraId="25A5AF0E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</w:t>
            </w:r>
          </w:p>
          <w:p w14:paraId="60398552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&lt;section id="home"&gt;</w:t>
            </w:r>
          </w:p>
          <w:p w14:paraId="19BC79CD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&lt;h1&gt;</w:t>
            </w:r>
            <w:r w:rsidRPr="00312CDD">
              <w:rPr>
                <w:rFonts w:cs="IRANSansWeb(FaNum) Light"/>
                <w:rtl/>
                <w:lang w:bidi="ar-SA"/>
              </w:rPr>
              <w:t>خانه</w:t>
            </w:r>
            <w:r w:rsidRPr="00312CDD">
              <w:rPr>
                <w:lang w:bidi="ar-SA"/>
              </w:rPr>
              <w:t>&lt;/h1&gt;</w:t>
            </w:r>
          </w:p>
          <w:p w14:paraId="6E996D3C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&lt;p&gt;</w:t>
            </w:r>
            <w:r w:rsidRPr="00312CDD">
              <w:rPr>
                <w:rFonts w:cs="IRANSansWeb(FaNum) Light"/>
                <w:rtl/>
                <w:lang w:bidi="ar-SA"/>
              </w:rPr>
              <w:t>به سا</w:t>
            </w:r>
            <w:r w:rsidRPr="00312CDD">
              <w:rPr>
                <w:rFonts w:cs="IRANSansWeb(FaNum) Light" w:hint="cs"/>
                <w:rtl/>
                <w:lang w:bidi="ar-SA"/>
              </w:rPr>
              <w:t>ی</w:t>
            </w:r>
            <w:r w:rsidRPr="00312CDD">
              <w:rPr>
                <w:rFonts w:cs="IRANSansWeb(FaNum) Light" w:hint="eastAsia"/>
                <w:rtl/>
                <w:lang w:bidi="ar-SA"/>
              </w:rPr>
              <w:t>ت</w:t>
            </w:r>
            <w:r w:rsidRPr="00312CDD">
              <w:rPr>
                <w:rFonts w:cs="IRANSansWeb(FaNum) Light"/>
                <w:rtl/>
                <w:lang w:bidi="ar-SA"/>
              </w:rPr>
              <w:t xml:space="preserve"> ما خوش آمد</w:t>
            </w:r>
            <w:r w:rsidRPr="00312CDD">
              <w:rPr>
                <w:rFonts w:cs="IRANSansWeb(FaNum) Light" w:hint="cs"/>
                <w:rtl/>
                <w:lang w:bidi="ar-SA"/>
              </w:rPr>
              <w:t>ی</w:t>
            </w:r>
            <w:r w:rsidRPr="00312CDD">
              <w:rPr>
                <w:rFonts w:cs="IRANSansWeb(FaNum) Light" w:hint="eastAsia"/>
                <w:rtl/>
                <w:lang w:bidi="ar-SA"/>
              </w:rPr>
              <w:t>د</w:t>
            </w:r>
            <w:r w:rsidRPr="00312CDD">
              <w:rPr>
                <w:lang w:bidi="ar-SA"/>
              </w:rPr>
              <w:t>...&lt;/p&gt;</w:t>
            </w:r>
          </w:p>
          <w:p w14:paraId="0F0086BE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&lt;/section&gt;</w:t>
            </w:r>
          </w:p>
          <w:p w14:paraId="223DE8E3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</w:t>
            </w:r>
          </w:p>
          <w:p w14:paraId="3C1C1958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&lt;section id="contact"&gt;</w:t>
            </w:r>
          </w:p>
          <w:p w14:paraId="1D050662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&lt;h2&gt;</w:t>
            </w:r>
            <w:r w:rsidRPr="00312CDD">
              <w:rPr>
                <w:rFonts w:cs="IRANSansWeb(FaNum) Light"/>
                <w:rtl/>
                <w:lang w:bidi="ar-SA"/>
              </w:rPr>
              <w:t>تماس با ما</w:t>
            </w:r>
            <w:r w:rsidRPr="00312CDD">
              <w:rPr>
                <w:lang w:bidi="ar-SA"/>
              </w:rPr>
              <w:t>&lt;/h2&gt;</w:t>
            </w:r>
          </w:p>
          <w:p w14:paraId="64D2A708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&lt;div class="contact-links"&gt;</w:t>
            </w:r>
          </w:p>
          <w:p w14:paraId="005EB80D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    &lt;a href="mailto:info@company.com?subject=</w:t>
            </w:r>
            <w:r w:rsidRPr="00312CDD">
              <w:rPr>
                <w:rFonts w:cs="IRANSansWeb(FaNum) Light"/>
                <w:rtl/>
                <w:lang w:bidi="ar-SA"/>
              </w:rPr>
              <w:t>سوال</w:t>
            </w:r>
            <w:r w:rsidRPr="00312CDD">
              <w:rPr>
                <w:lang w:bidi="ar-SA"/>
              </w:rPr>
              <w:t>&amp;body=</w:t>
            </w:r>
            <w:r w:rsidRPr="00312CDD">
              <w:rPr>
                <w:rFonts w:cs="IRANSansWeb(FaNum) Light"/>
                <w:rtl/>
                <w:lang w:bidi="ar-SA"/>
              </w:rPr>
              <w:t>سلام"&gt;ارسال ا</w:t>
            </w:r>
            <w:r w:rsidRPr="00312CDD">
              <w:rPr>
                <w:rFonts w:cs="IRANSansWeb(FaNum) Light" w:hint="cs"/>
                <w:rtl/>
                <w:lang w:bidi="ar-SA"/>
              </w:rPr>
              <w:t>ی</w:t>
            </w:r>
            <w:r w:rsidRPr="00312CDD">
              <w:rPr>
                <w:rFonts w:cs="IRANSansWeb(FaNum) Light" w:hint="eastAsia"/>
                <w:rtl/>
                <w:lang w:bidi="ar-SA"/>
              </w:rPr>
              <w:t>م</w:t>
            </w:r>
            <w:r w:rsidRPr="00312CDD">
              <w:rPr>
                <w:rFonts w:cs="IRANSansWeb(FaNum) Light" w:hint="cs"/>
                <w:rtl/>
                <w:lang w:bidi="ar-SA"/>
              </w:rPr>
              <w:t>ی</w:t>
            </w:r>
            <w:r w:rsidRPr="00312CDD">
              <w:rPr>
                <w:rFonts w:cs="IRANSansWeb(FaNum) Light" w:hint="eastAsia"/>
                <w:rtl/>
                <w:lang w:bidi="ar-SA"/>
              </w:rPr>
              <w:t>ل</w:t>
            </w:r>
            <w:r w:rsidRPr="00312CDD">
              <w:rPr>
                <w:lang w:bidi="ar-SA"/>
              </w:rPr>
              <w:t>&lt;/a&gt;</w:t>
            </w:r>
          </w:p>
          <w:p w14:paraId="4CC76B8A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    &lt;a href="tel:+982112345678"&gt;</w:t>
            </w:r>
            <w:r w:rsidRPr="00312CDD">
              <w:rPr>
                <w:rFonts w:cs="IRANSansWeb(FaNum) Light"/>
                <w:rtl/>
                <w:lang w:bidi="ar-SA"/>
              </w:rPr>
              <w:t>تماس تلفن</w:t>
            </w:r>
            <w:r w:rsidRPr="00312CDD">
              <w:rPr>
                <w:rFonts w:cs="IRANSansWeb(FaNum) Light" w:hint="cs"/>
                <w:rtl/>
                <w:lang w:bidi="ar-SA"/>
              </w:rPr>
              <w:t>ی</w:t>
            </w:r>
            <w:r w:rsidRPr="00312CDD">
              <w:rPr>
                <w:lang w:bidi="ar-SA"/>
              </w:rPr>
              <w:t>&lt;/a&gt;</w:t>
            </w:r>
          </w:p>
          <w:p w14:paraId="19757C68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    &lt;a href="https://wa.me/989121234567" target="_blank"&gt;</w:t>
            </w:r>
            <w:r w:rsidRPr="00312CDD">
              <w:rPr>
                <w:rFonts w:cs="IRANSansWeb(FaNum) Light"/>
                <w:rtl/>
                <w:lang w:bidi="ar-SA"/>
              </w:rPr>
              <w:t>واتساپ</w:t>
            </w:r>
            <w:r w:rsidRPr="00312CDD">
              <w:rPr>
                <w:lang w:bidi="ar-SA"/>
              </w:rPr>
              <w:t>&lt;/a&gt;</w:t>
            </w:r>
          </w:p>
          <w:p w14:paraId="4B325987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&lt;/div&gt;</w:t>
            </w:r>
          </w:p>
          <w:p w14:paraId="65A16F46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&lt;/section&gt;</w:t>
            </w:r>
          </w:p>
          <w:p w14:paraId="7D36CB75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>&lt;/body&gt;</w:t>
            </w:r>
          </w:p>
          <w:p w14:paraId="112D4AE0" w14:textId="3A285173" w:rsid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>&lt;/html&gt;</w:t>
            </w:r>
          </w:p>
        </w:tc>
      </w:tr>
    </w:tbl>
    <w:p w14:paraId="26A3BE48" w14:textId="2E92D72B" w:rsidR="00312CDD" w:rsidRPr="00312CDD" w:rsidRDefault="00312CDD" w:rsidP="00312CDD">
      <w:pPr>
        <w:rPr>
          <w:b/>
          <w:bCs/>
          <w:lang w:bidi="ar-SA"/>
        </w:rPr>
      </w:pPr>
      <w:hyperlink r:id="rId145" w:history="1">
        <w:r w:rsidRPr="00312CDD">
          <w:rPr>
            <w:rStyle w:val="Hyperlink"/>
            <w:b/>
            <w:bCs/>
            <w:lang w:bidi="ar-SA"/>
          </w:rPr>
          <w:t>real</w:t>
        </w:r>
      </w:hyperlink>
    </w:p>
    <w:p w14:paraId="0C23CEBE" w14:textId="6A330DF2" w:rsidR="00312CDD" w:rsidRDefault="00312CDD" w:rsidP="00127E7A">
      <w:pPr>
        <w:pStyle w:val="Heading2"/>
        <w:rPr>
          <w:rtl/>
          <w:lang w:bidi="ar-SA"/>
        </w:rPr>
      </w:pPr>
      <w:hyperlink r:id="rId146" w:history="1">
        <w:bookmarkStart w:id="104" w:name="_Toc211464541"/>
        <w:r w:rsidRPr="006E503B">
          <w:rPr>
            <w:rStyle w:val="Hyperlink"/>
            <w:rtl/>
            <w:lang w:bidi="ar-SA"/>
          </w:rPr>
          <w:t xml:space="preserve">معرفی تگ </w:t>
        </w:r>
        <w:r w:rsidRPr="006E503B">
          <w:rPr>
            <w:rStyle w:val="Hyperlink"/>
            <w:lang w:bidi="ar-SA"/>
          </w:rPr>
          <w:t>img</w:t>
        </w:r>
        <w:r w:rsidRPr="006E503B">
          <w:rPr>
            <w:rStyle w:val="Hyperlink"/>
            <w:rtl/>
            <w:lang w:bidi="ar-SA"/>
          </w:rPr>
          <w:t xml:space="preserve"> و </w:t>
        </w:r>
        <w:r w:rsidRPr="006E503B">
          <w:rPr>
            <w:rStyle w:val="Hyperlink"/>
            <w:lang w:bidi="ar-SA"/>
          </w:rPr>
          <w:t>display</w:t>
        </w:r>
        <w:r w:rsidRPr="006E503B">
          <w:rPr>
            <w:rStyle w:val="Hyperlink"/>
            <w:rtl/>
            <w:lang w:bidi="ar-SA"/>
          </w:rPr>
          <w:t xml:space="preserve"> آن</w:t>
        </w:r>
        <w:bookmarkEnd w:id="104"/>
      </w:hyperlink>
    </w:p>
    <w:p w14:paraId="351D3F68" w14:textId="6DE48078" w:rsidR="00127E7A" w:rsidRDefault="00127E7A" w:rsidP="00312CDD">
      <w:pPr>
        <w:rPr>
          <w:rtl/>
          <w:lang w:bidi="ar-SA"/>
        </w:rPr>
      </w:pPr>
      <w:r w:rsidRPr="00127E7A">
        <w:rPr>
          <w:rtl/>
          <w:lang w:bidi="ar-SA"/>
        </w:rPr>
        <w:lastRenderedPageBreak/>
        <w:t>تگ `&lt;</w:t>
      </w:r>
      <w:r w:rsidRPr="00127E7A">
        <w:rPr>
          <w:lang w:bidi="ar-SA"/>
        </w:rPr>
        <w:t>img</w:t>
      </w:r>
      <w:r w:rsidRPr="00127E7A">
        <w:rPr>
          <w:rtl/>
          <w:lang w:bidi="ar-SA"/>
        </w:rPr>
        <w:t xml:space="preserve">&gt;` </w:t>
      </w:r>
      <w:r w:rsidRPr="00127E7A">
        <w:rPr>
          <w:rFonts w:hint="cs"/>
          <w:rtl/>
          <w:lang w:bidi="ar-SA"/>
        </w:rPr>
        <w:t>ی</w:t>
      </w:r>
      <w:r w:rsidRPr="00127E7A">
        <w:rPr>
          <w:rFonts w:hint="eastAsia"/>
          <w:rtl/>
          <w:lang w:bidi="ar-SA"/>
        </w:rPr>
        <w:t>ک</w:t>
      </w:r>
      <w:r w:rsidRPr="00127E7A">
        <w:rPr>
          <w:rFonts w:hint="cs"/>
          <w:rtl/>
          <w:lang w:bidi="ar-SA"/>
        </w:rPr>
        <w:t>ی</w:t>
      </w:r>
      <w:r w:rsidRPr="00127E7A">
        <w:rPr>
          <w:rtl/>
          <w:lang w:bidi="ar-SA"/>
        </w:rPr>
        <w:t xml:space="preserve"> از اساس</w:t>
      </w:r>
      <w:r w:rsidRPr="00127E7A">
        <w:rPr>
          <w:rFonts w:hint="cs"/>
          <w:rtl/>
          <w:lang w:bidi="ar-SA"/>
        </w:rPr>
        <w:t>ی‌</w:t>
      </w:r>
      <w:r w:rsidRPr="00127E7A">
        <w:rPr>
          <w:rFonts w:hint="eastAsia"/>
          <w:rtl/>
          <w:lang w:bidi="ar-SA"/>
        </w:rPr>
        <w:t>تر</w:t>
      </w:r>
      <w:r w:rsidRPr="00127E7A">
        <w:rPr>
          <w:rFonts w:hint="cs"/>
          <w:rtl/>
          <w:lang w:bidi="ar-SA"/>
        </w:rPr>
        <w:t>ی</w:t>
      </w:r>
      <w:r w:rsidRPr="00127E7A">
        <w:rPr>
          <w:rFonts w:hint="eastAsia"/>
          <w:rtl/>
          <w:lang w:bidi="ar-SA"/>
        </w:rPr>
        <w:t>ن</w:t>
      </w:r>
      <w:r w:rsidRPr="00127E7A">
        <w:rPr>
          <w:rtl/>
          <w:lang w:bidi="ar-SA"/>
        </w:rPr>
        <w:t xml:space="preserve"> تگ‌ها در </w:t>
      </w:r>
      <w:r w:rsidRPr="00127E7A">
        <w:rPr>
          <w:lang w:bidi="ar-SA"/>
        </w:rPr>
        <w:t>HTML</w:t>
      </w:r>
      <w:r w:rsidRPr="00127E7A">
        <w:rPr>
          <w:rtl/>
          <w:lang w:bidi="ar-SA"/>
        </w:rPr>
        <w:t xml:space="preserve"> برا</w:t>
      </w:r>
      <w:r w:rsidRPr="00127E7A">
        <w:rPr>
          <w:rFonts w:hint="cs"/>
          <w:rtl/>
          <w:lang w:bidi="ar-SA"/>
        </w:rPr>
        <w:t>ی</w:t>
      </w:r>
      <w:r w:rsidRPr="00127E7A">
        <w:rPr>
          <w:rtl/>
          <w:lang w:bidi="ar-SA"/>
        </w:rPr>
        <w:t xml:space="preserve"> نما</w:t>
      </w:r>
      <w:r w:rsidRPr="00127E7A">
        <w:rPr>
          <w:rFonts w:hint="cs"/>
          <w:rtl/>
          <w:lang w:bidi="ar-SA"/>
        </w:rPr>
        <w:t>ی</w:t>
      </w:r>
      <w:r w:rsidRPr="00127E7A">
        <w:rPr>
          <w:rFonts w:hint="eastAsia"/>
          <w:rtl/>
          <w:lang w:bidi="ar-SA"/>
        </w:rPr>
        <w:t>ش</w:t>
      </w:r>
      <w:r w:rsidRPr="00127E7A">
        <w:rPr>
          <w:rtl/>
          <w:lang w:bidi="ar-SA"/>
        </w:rPr>
        <w:t xml:space="preserve"> تصاو</w:t>
      </w:r>
      <w:r w:rsidRPr="00127E7A">
        <w:rPr>
          <w:rFonts w:hint="cs"/>
          <w:rtl/>
          <w:lang w:bidi="ar-SA"/>
        </w:rPr>
        <w:t>ی</w:t>
      </w:r>
      <w:r w:rsidRPr="00127E7A">
        <w:rPr>
          <w:rFonts w:hint="eastAsia"/>
          <w:rtl/>
          <w:lang w:bidi="ar-SA"/>
        </w:rPr>
        <w:t>ر</w:t>
      </w:r>
      <w:r w:rsidRPr="00127E7A">
        <w:rPr>
          <w:rtl/>
          <w:lang w:bidi="ar-SA"/>
        </w:rPr>
        <w:t xml:space="preserve"> در صفحات وب است. ا</w:t>
      </w:r>
      <w:r w:rsidRPr="00127E7A">
        <w:rPr>
          <w:rFonts w:hint="cs"/>
          <w:rtl/>
          <w:lang w:bidi="ar-SA"/>
        </w:rPr>
        <w:t>ی</w:t>
      </w:r>
      <w:r w:rsidRPr="00127E7A">
        <w:rPr>
          <w:rFonts w:hint="eastAsia"/>
          <w:rtl/>
          <w:lang w:bidi="ar-SA"/>
        </w:rPr>
        <w:t>ن</w:t>
      </w:r>
      <w:r w:rsidRPr="00127E7A">
        <w:rPr>
          <w:rtl/>
          <w:lang w:bidi="ar-SA"/>
        </w:rPr>
        <w:t xml:space="preserve"> تگ </w:t>
      </w:r>
      <w:r w:rsidRPr="00127E7A">
        <w:rPr>
          <w:rFonts w:hint="cs"/>
          <w:rtl/>
          <w:lang w:bidi="ar-SA"/>
        </w:rPr>
        <w:t>ی</w:t>
      </w:r>
      <w:r w:rsidRPr="00127E7A">
        <w:rPr>
          <w:rFonts w:hint="eastAsia"/>
          <w:rtl/>
          <w:lang w:bidi="ar-SA"/>
        </w:rPr>
        <w:t>ک</w:t>
      </w:r>
      <w:r w:rsidRPr="00127E7A">
        <w:rPr>
          <w:rtl/>
          <w:lang w:bidi="ar-SA"/>
        </w:rPr>
        <w:t xml:space="preserve"> تگ تک</w:t>
      </w:r>
      <w:r w:rsidRPr="00127E7A">
        <w:rPr>
          <w:rFonts w:hint="cs"/>
          <w:rtl/>
          <w:lang w:bidi="ar-SA"/>
        </w:rPr>
        <w:t>ی</w:t>
      </w:r>
      <w:r w:rsidRPr="00127E7A">
        <w:rPr>
          <w:rtl/>
          <w:lang w:bidi="ar-SA"/>
        </w:rPr>
        <w:t xml:space="preserve"> است و تگ بسته ندارد.</w:t>
      </w:r>
    </w:p>
    <w:tbl>
      <w:tblPr>
        <w:tblStyle w:val="TableGrid"/>
        <w:bidiVisual/>
        <w:tblW w:w="9742" w:type="dxa"/>
        <w:tblLook w:val="04A0" w:firstRow="1" w:lastRow="0" w:firstColumn="1" w:lastColumn="0" w:noHBand="0" w:noVBand="1"/>
      </w:tblPr>
      <w:tblGrid>
        <w:gridCol w:w="3648"/>
        <w:gridCol w:w="3046"/>
        <w:gridCol w:w="3048"/>
      </w:tblGrid>
      <w:tr w:rsidR="00127E7A" w:rsidRPr="00127E7A" w14:paraId="26202F02" w14:textId="77777777" w:rsidTr="00127E7A">
        <w:trPr>
          <w:trHeight w:val="396"/>
        </w:trPr>
        <w:tc>
          <w:tcPr>
            <w:tcW w:w="3648" w:type="dxa"/>
          </w:tcPr>
          <w:p w14:paraId="3D33D9A4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و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ژگ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(</w:t>
            </w:r>
            <w:r w:rsidRPr="00127E7A">
              <w:rPr>
                <w:lang w:bidi="ar-SA"/>
              </w:rPr>
              <w:t>Attribute</w:t>
            </w:r>
            <w:r w:rsidRPr="00127E7A">
              <w:rPr>
                <w:rtl/>
                <w:lang w:bidi="ar-SA"/>
              </w:rPr>
              <w:t xml:space="preserve">) </w:t>
            </w:r>
          </w:p>
        </w:tc>
        <w:tc>
          <w:tcPr>
            <w:tcW w:w="3046" w:type="dxa"/>
          </w:tcPr>
          <w:p w14:paraId="09312A85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توض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ح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  <w:tc>
          <w:tcPr>
            <w:tcW w:w="3048" w:type="dxa"/>
          </w:tcPr>
          <w:p w14:paraId="3E38DDCC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اهم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ت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</w:tr>
      <w:tr w:rsidR="00127E7A" w:rsidRPr="00127E7A" w14:paraId="4BE774C1" w14:textId="77777777" w:rsidTr="00127E7A">
        <w:trPr>
          <w:trHeight w:val="1189"/>
        </w:trPr>
        <w:tc>
          <w:tcPr>
            <w:tcW w:w="3648" w:type="dxa"/>
          </w:tcPr>
          <w:p w14:paraId="02FAE9D0" w14:textId="012793B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</w:t>
            </w:r>
            <w:r w:rsidRPr="00127E7A">
              <w:rPr>
                <w:lang w:bidi="ar-SA"/>
              </w:rPr>
              <w:t>src</w:t>
            </w:r>
            <w:r w:rsidRPr="00127E7A">
              <w:rPr>
                <w:rtl/>
                <w:lang w:bidi="ar-SA"/>
              </w:rPr>
              <w:t xml:space="preserve">` </w:t>
            </w:r>
          </w:p>
        </w:tc>
        <w:tc>
          <w:tcPr>
            <w:tcW w:w="3046" w:type="dxa"/>
          </w:tcPr>
          <w:p w14:paraId="6EE88EAD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مس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ر</w:t>
            </w:r>
            <w:r w:rsidRPr="00127E7A">
              <w:rPr>
                <w:rtl/>
                <w:lang w:bidi="ar-SA"/>
              </w:rPr>
              <w:t xml:space="preserve"> فا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ل</w:t>
            </w:r>
            <w:r w:rsidRPr="00127E7A">
              <w:rPr>
                <w:rtl/>
                <w:lang w:bidi="ar-SA"/>
              </w:rPr>
              <w:t xml:space="preserve"> تصو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ر</w:t>
            </w:r>
            <w:r w:rsidRPr="00127E7A">
              <w:rPr>
                <w:rtl/>
                <w:lang w:bidi="ar-SA"/>
              </w:rPr>
              <w:t xml:space="preserve"> (</w:t>
            </w:r>
            <w:r w:rsidRPr="00127E7A">
              <w:rPr>
                <w:lang w:bidi="ar-SA"/>
              </w:rPr>
              <w:t>URL</w:t>
            </w:r>
            <w:r w:rsidRPr="00127E7A">
              <w:rPr>
                <w:rtl/>
                <w:lang w:bidi="ar-SA"/>
              </w:rPr>
              <w:t>) را مشخص م</w:t>
            </w:r>
            <w:r w:rsidRPr="00127E7A">
              <w:rPr>
                <w:rFonts w:hint="cs"/>
                <w:rtl/>
                <w:lang w:bidi="ar-SA"/>
              </w:rPr>
              <w:t>ی‌</w:t>
            </w:r>
            <w:r w:rsidRPr="00127E7A">
              <w:rPr>
                <w:rFonts w:hint="eastAsia"/>
                <w:rtl/>
                <w:lang w:bidi="ar-SA"/>
              </w:rPr>
              <w:t>کند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  <w:tc>
          <w:tcPr>
            <w:tcW w:w="3048" w:type="dxa"/>
          </w:tcPr>
          <w:p w14:paraId="6AB672F1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اجبار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</w:tr>
      <w:tr w:rsidR="00127E7A" w:rsidRPr="00127E7A" w14:paraId="158EBB33" w14:textId="77777777" w:rsidTr="00127E7A">
        <w:trPr>
          <w:trHeight w:val="1189"/>
        </w:trPr>
        <w:tc>
          <w:tcPr>
            <w:tcW w:w="3648" w:type="dxa"/>
          </w:tcPr>
          <w:p w14:paraId="34F0E52C" w14:textId="3B2EA8B6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</w:t>
            </w:r>
            <w:r w:rsidRPr="00127E7A">
              <w:rPr>
                <w:lang w:bidi="ar-SA"/>
              </w:rPr>
              <w:t>alt</w:t>
            </w:r>
            <w:r w:rsidRPr="00127E7A">
              <w:rPr>
                <w:rtl/>
                <w:lang w:bidi="ar-SA"/>
              </w:rPr>
              <w:t xml:space="preserve">` </w:t>
            </w:r>
          </w:p>
        </w:tc>
        <w:tc>
          <w:tcPr>
            <w:tcW w:w="3046" w:type="dxa"/>
          </w:tcPr>
          <w:p w14:paraId="18949497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متن جا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گز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ن</w:t>
            </w:r>
            <w:r w:rsidRPr="00127E7A">
              <w:rPr>
                <w:rtl/>
                <w:lang w:bidi="ar-SA"/>
              </w:rPr>
              <w:t xml:space="preserve"> برا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توص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ف</w:t>
            </w:r>
            <w:r w:rsidRPr="00127E7A">
              <w:rPr>
                <w:rtl/>
                <w:lang w:bidi="ar-SA"/>
              </w:rPr>
              <w:t xml:space="preserve"> تصو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ر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  <w:tc>
          <w:tcPr>
            <w:tcW w:w="3048" w:type="dxa"/>
          </w:tcPr>
          <w:p w14:paraId="171522E6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ضرور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برا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دسترس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پذ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ر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و سئو </w:t>
            </w:r>
          </w:p>
        </w:tc>
      </w:tr>
      <w:tr w:rsidR="00127E7A" w:rsidRPr="00127E7A" w14:paraId="6A8E5B5F" w14:textId="77777777" w:rsidTr="00127E7A">
        <w:trPr>
          <w:trHeight w:val="1189"/>
        </w:trPr>
        <w:tc>
          <w:tcPr>
            <w:tcW w:w="3648" w:type="dxa"/>
          </w:tcPr>
          <w:p w14:paraId="490DFE1F" w14:textId="2D39E880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</w:t>
            </w:r>
            <w:r w:rsidRPr="00127E7A">
              <w:rPr>
                <w:lang w:bidi="ar-SA"/>
              </w:rPr>
              <w:t>width`/`height</w:t>
            </w:r>
            <w:r w:rsidRPr="00127E7A">
              <w:rPr>
                <w:rtl/>
                <w:lang w:bidi="ar-SA"/>
              </w:rPr>
              <w:t xml:space="preserve">` </w:t>
            </w:r>
          </w:p>
        </w:tc>
        <w:tc>
          <w:tcPr>
            <w:tcW w:w="3046" w:type="dxa"/>
          </w:tcPr>
          <w:p w14:paraId="38DAC181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تع</w:t>
            </w:r>
            <w:r w:rsidRPr="00127E7A">
              <w:rPr>
                <w:rFonts w:hint="cs"/>
                <w:rtl/>
                <w:lang w:bidi="ar-SA"/>
              </w:rPr>
              <w:t>یی</w:t>
            </w:r>
            <w:r w:rsidRPr="00127E7A">
              <w:rPr>
                <w:rFonts w:hint="eastAsia"/>
                <w:rtl/>
                <w:lang w:bidi="ar-SA"/>
              </w:rPr>
              <w:t>ن</w:t>
            </w:r>
            <w:r w:rsidRPr="00127E7A">
              <w:rPr>
                <w:rtl/>
                <w:lang w:bidi="ar-SA"/>
              </w:rPr>
              <w:t xml:space="preserve"> عرض و ارتفاع تصو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ر</w:t>
            </w:r>
            <w:r w:rsidRPr="00127E7A">
              <w:rPr>
                <w:rtl/>
                <w:lang w:bidi="ar-SA"/>
              </w:rPr>
              <w:t xml:space="preserve"> (به پ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کسل</w:t>
            </w:r>
            <w:r w:rsidRPr="00127E7A">
              <w:rPr>
                <w:rtl/>
                <w:lang w:bidi="ar-SA"/>
              </w:rPr>
              <w:t xml:space="preserve">) </w:t>
            </w:r>
          </w:p>
        </w:tc>
        <w:tc>
          <w:tcPr>
            <w:tcW w:w="3048" w:type="dxa"/>
          </w:tcPr>
          <w:p w14:paraId="3B3E4E53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اخت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ار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،</w:t>
            </w:r>
            <w:r w:rsidRPr="00127E7A">
              <w:rPr>
                <w:rtl/>
                <w:lang w:bidi="ar-SA"/>
              </w:rPr>
              <w:t xml:space="preserve"> برا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کنترل </w:t>
            </w:r>
            <w:r w:rsidRPr="00127E7A">
              <w:rPr>
                <w:lang w:bidi="ar-SA"/>
              </w:rPr>
              <w:t>layout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</w:tr>
      <w:tr w:rsidR="00127E7A" w:rsidRPr="00127E7A" w14:paraId="38F84BF5" w14:textId="77777777" w:rsidTr="00127E7A">
        <w:trPr>
          <w:trHeight w:val="1189"/>
        </w:trPr>
        <w:tc>
          <w:tcPr>
            <w:tcW w:w="3648" w:type="dxa"/>
          </w:tcPr>
          <w:p w14:paraId="2722FA91" w14:textId="219934D8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`</w:t>
            </w:r>
            <w:r w:rsidRPr="00127E7A">
              <w:rPr>
                <w:lang w:bidi="ar-SA"/>
              </w:rPr>
              <w:t>title</w:t>
            </w:r>
            <w:r w:rsidRPr="00127E7A">
              <w:rPr>
                <w:rtl/>
                <w:lang w:bidi="ar-SA"/>
              </w:rPr>
              <w:t xml:space="preserve">` </w:t>
            </w:r>
          </w:p>
        </w:tc>
        <w:tc>
          <w:tcPr>
            <w:tcW w:w="3046" w:type="dxa"/>
          </w:tcPr>
          <w:p w14:paraId="03F36086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ارائه اطلاعات اضاف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(نما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ش</w:t>
            </w:r>
            <w:r w:rsidRPr="00127E7A">
              <w:rPr>
                <w:rtl/>
                <w:lang w:bidi="ar-SA"/>
              </w:rPr>
              <w:t xml:space="preserve"> در </w:t>
            </w:r>
            <w:r w:rsidRPr="00127E7A">
              <w:rPr>
                <w:lang w:bidi="ar-SA"/>
              </w:rPr>
              <w:t>tooltip</w:t>
            </w:r>
            <w:r w:rsidRPr="00127E7A">
              <w:rPr>
                <w:rtl/>
                <w:lang w:bidi="ar-SA"/>
              </w:rPr>
              <w:t xml:space="preserve">) </w:t>
            </w:r>
          </w:p>
        </w:tc>
        <w:tc>
          <w:tcPr>
            <w:tcW w:w="3048" w:type="dxa"/>
          </w:tcPr>
          <w:p w14:paraId="2ACAB1F9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اخت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ار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</w:tr>
    </w:tbl>
    <w:p w14:paraId="2CE479A2" w14:textId="77777777" w:rsidR="00127E7A" w:rsidRDefault="00127E7A" w:rsidP="00312CDD">
      <w:pPr>
        <w:rPr>
          <w:rtl/>
          <w:lang w:bidi="ar-SA"/>
        </w:rPr>
      </w:pPr>
    </w:p>
    <w:p w14:paraId="59CB6947" w14:textId="7680EF79" w:rsidR="00AF6FD2" w:rsidRDefault="00AF6FD2" w:rsidP="00AF6FD2">
      <w:pPr>
        <w:rPr>
          <w:rtl/>
          <w:lang w:bidi="ar-SA"/>
        </w:rPr>
      </w:pPr>
      <w:r>
        <w:rPr>
          <w:rFonts w:hint="cs"/>
          <w:rtl/>
          <w:lang w:bidi="ar-SA"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6FD2" w14:paraId="0DA1C802" w14:textId="77777777" w:rsidTr="00AF6FD2">
        <w:tc>
          <w:tcPr>
            <w:tcW w:w="9350" w:type="dxa"/>
          </w:tcPr>
          <w:p w14:paraId="293C6956" w14:textId="695E36F4" w:rsidR="00AF6FD2" w:rsidRDefault="00AF6FD2" w:rsidP="00AF6FD2">
            <w:pPr>
              <w:pStyle w:val="code"/>
              <w:bidi w:val="0"/>
              <w:rPr>
                <w:lang w:bidi="ar-SA"/>
              </w:rPr>
            </w:pPr>
            <w:r w:rsidRPr="00AF6FD2">
              <w:rPr>
                <w:lang w:bidi="ar-SA"/>
              </w:rPr>
              <w:t>&lt;img src="path/to/image.jpg" alt="</w:t>
            </w:r>
            <w:r w:rsidRPr="00AF6FD2">
              <w:rPr>
                <w:rFonts w:cs="IRANSansWeb(FaNum) Light"/>
                <w:rtl/>
                <w:lang w:bidi="ar-SA"/>
              </w:rPr>
              <w:t>توض</w:t>
            </w:r>
            <w:r w:rsidRPr="00AF6FD2">
              <w:rPr>
                <w:rFonts w:cs="IRANSansWeb(FaNum) Light" w:hint="cs"/>
                <w:rtl/>
                <w:lang w:bidi="ar-SA"/>
              </w:rPr>
              <w:t>ی</w:t>
            </w:r>
            <w:r w:rsidRPr="00AF6FD2">
              <w:rPr>
                <w:rFonts w:cs="IRANSansWeb(FaNum) Light" w:hint="eastAsia"/>
                <w:rtl/>
                <w:lang w:bidi="ar-SA"/>
              </w:rPr>
              <w:t>ح</w:t>
            </w:r>
            <w:r w:rsidRPr="00AF6FD2">
              <w:rPr>
                <w:rFonts w:cs="IRANSansWeb(FaNum) Light"/>
                <w:rtl/>
                <w:lang w:bidi="ar-SA"/>
              </w:rPr>
              <w:t xml:space="preserve"> تصو</w:t>
            </w:r>
            <w:r w:rsidRPr="00AF6FD2">
              <w:rPr>
                <w:rFonts w:cs="IRANSansWeb(FaNum) Light" w:hint="cs"/>
                <w:rtl/>
                <w:lang w:bidi="ar-SA"/>
              </w:rPr>
              <w:t>ی</w:t>
            </w:r>
            <w:r w:rsidRPr="00AF6FD2">
              <w:rPr>
                <w:rFonts w:cs="IRANSansWeb(FaNum) Light" w:hint="eastAsia"/>
                <w:rtl/>
                <w:lang w:bidi="ar-SA"/>
              </w:rPr>
              <w:t>ر</w:t>
            </w:r>
            <w:r w:rsidRPr="00AF6FD2">
              <w:rPr>
                <w:lang w:bidi="ar-SA"/>
              </w:rPr>
              <w:t>"&gt;</w:t>
            </w:r>
          </w:p>
        </w:tc>
      </w:tr>
    </w:tbl>
    <w:p w14:paraId="03F12B2D" w14:textId="382E5D64" w:rsidR="00AF6FD2" w:rsidRDefault="006E503B" w:rsidP="006E503B">
      <w:pPr>
        <w:rPr>
          <w:lang w:bidi="ar-SA"/>
        </w:rPr>
      </w:pPr>
      <w:hyperlink r:id="rId147" w:history="1">
        <w:r w:rsidRPr="006E503B">
          <w:rPr>
            <w:rStyle w:val="Hyperlink"/>
            <w:lang w:bidi="ar-SA"/>
          </w:rPr>
          <w:t>sample</w:t>
        </w:r>
      </w:hyperlink>
    </w:p>
    <w:p w14:paraId="39A44353" w14:textId="77777777" w:rsidR="006E503B" w:rsidRDefault="006E503B" w:rsidP="006E503B">
      <w:pPr>
        <w:rPr>
          <w:rtl/>
          <w:lang w:bidi="ar-SA"/>
        </w:rPr>
      </w:pPr>
      <w:r>
        <w:rPr>
          <w:rtl/>
          <w:lang w:bidi="ar-SA"/>
        </w:rPr>
        <w:t>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(</w:t>
      </w:r>
      <w:r>
        <w:rPr>
          <w:lang w:bidi="ar-SA"/>
        </w:rPr>
        <w:t>Attributes</w:t>
      </w:r>
      <w:r>
        <w:rPr>
          <w:rtl/>
          <w:lang w:bidi="ar-SA"/>
        </w:rPr>
        <w:t>) مهم تگ &lt;</w:t>
      </w:r>
      <w:r>
        <w:rPr>
          <w:lang w:bidi="ar-SA"/>
        </w:rPr>
        <w:t>img</w:t>
      </w:r>
      <w:r>
        <w:rPr>
          <w:rtl/>
          <w:lang w:bidi="ar-SA"/>
        </w:rPr>
        <w:t>&gt;</w:t>
      </w:r>
    </w:p>
    <w:p w14:paraId="6DB79B12" w14:textId="0559F06B" w:rsidR="006E503B" w:rsidRDefault="006E503B" w:rsidP="006E503B">
      <w:pPr>
        <w:rPr>
          <w:rtl/>
          <w:lang w:bidi="ar-SA"/>
        </w:rPr>
      </w:pPr>
      <w:r>
        <w:rPr>
          <w:rtl/>
          <w:lang w:bidi="ar-SA"/>
        </w:rPr>
        <w:t xml:space="preserve">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src</w:t>
      </w:r>
      <w:r>
        <w:rPr>
          <w:rtl/>
          <w:lang w:bidi="ar-SA"/>
        </w:rPr>
        <w:t xml:space="preserve"> (اجبار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)</w:t>
      </w:r>
    </w:p>
    <w:p w14:paraId="4CE20A60" w14:textId="37C4EC2A" w:rsidR="006E503B" w:rsidRDefault="006E503B" w:rsidP="006E503B">
      <w:pPr>
        <w:rPr>
          <w:lang w:bidi="ar-SA"/>
        </w:rPr>
      </w:pPr>
      <w:r>
        <w:rPr>
          <w:rFonts w:hint="eastAsia"/>
          <w:rtl/>
          <w:lang w:bidi="ar-SA"/>
        </w:rPr>
        <w:t>مشخص‌کننده</w:t>
      </w:r>
      <w:r>
        <w:rPr>
          <w:rtl/>
          <w:lang w:bidi="ar-SA"/>
        </w:rPr>
        <w:t xml:space="preserve"> مس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تصو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503B" w14:paraId="2FB74680" w14:textId="77777777" w:rsidTr="006E503B">
        <w:tc>
          <w:tcPr>
            <w:tcW w:w="9350" w:type="dxa"/>
          </w:tcPr>
          <w:p w14:paraId="66DB0EDB" w14:textId="77777777" w:rsidR="006E503B" w:rsidRDefault="006E503B" w:rsidP="006E503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&lt;img src="images/photo.jpg"&gt;</w:t>
            </w:r>
          </w:p>
          <w:p w14:paraId="655602D3" w14:textId="7CD5E403" w:rsidR="006E503B" w:rsidRDefault="006E503B" w:rsidP="006E503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&lt;img src="https://example.com/image.png"&gt;</w:t>
            </w:r>
          </w:p>
        </w:tc>
      </w:tr>
    </w:tbl>
    <w:p w14:paraId="3F6085F0" w14:textId="77777777" w:rsidR="006E503B" w:rsidRDefault="006E503B" w:rsidP="006E503B">
      <w:pPr>
        <w:rPr>
          <w:lang w:bidi="ar-SA"/>
        </w:rPr>
      </w:pPr>
    </w:p>
    <w:p w14:paraId="1D8F9EAD" w14:textId="0A890402" w:rsidR="006E503B" w:rsidRDefault="006E503B" w:rsidP="006E503B">
      <w:pPr>
        <w:pStyle w:val="bold"/>
        <w:rPr>
          <w:rtl/>
        </w:rPr>
      </w:pPr>
      <w:r w:rsidRPr="006E503B">
        <w:rPr>
          <w:rtl/>
        </w:rPr>
        <w:t>و</w:t>
      </w:r>
      <w:r w:rsidRPr="006E503B">
        <w:rPr>
          <w:rFonts w:hint="cs"/>
          <w:rtl/>
        </w:rPr>
        <w:t>ی</w:t>
      </w:r>
      <w:r w:rsidRPr="006E503B">
        <w:rPr>
          <w:rFonts w:hint="eastAsia"/>
          <w:rtl/>
        </w:rPr>
        <w:t>ژگ</w:t>
      </w:r>
      <w:r w:rsidRPr="006E503B">
        <w:rPr>
          <w:rFonts w:hint="cs"/>
          <w:rtl/>
        </w:rPr>
        <w:t>ی</w:t>
      </w:r>
      <w:r w:rsidRPr="006E503B">
        <w:rPr>
          <w:rtl/>
        </w:rPr>
        <w:t xml:space="preserve"> </w:t>
      </w:r>
      <w:r w:rsidRPr="006E503B">
        <w:t>alt</w:t>
      </w:r>
      <w:r w:rsidRPr="006E503B">
        <w:rPr>
          <w:rtl/>
        </w:rPr>
        <w:t xml:space="preserve"> (بس</w:t>
      </w:r>
      <w:r w:rsidRPr="006E503B">
        <w:rPr>
          <w:rFonts w:hint="cs"/>
          <w:rtl/>
        </w:rPr>
        <w:t>ی</w:t>
      </w:r>
      <w:r w:rsidRPr="006E503B">
        <w:rPr>
          <w:rFonts w:hint="eastAsia"/>
          <w:rtl/>
        </w:rPr>
        <w:t>ار</w:t>
      </w:r>
      <w:r w:rsidRPr="006E503B">
        <w:rPr>
          <w:rtl/>
        </w:rPr>
        <w:t xml:space="preserve"> مهم)</w:t>
      </w:r>
    </w:p>
    <w:p w14:paraId="63D99812" w14:textId="4DA0C19D" w:rsidR="006E503B" w:rsidRDefault="006E503B" w:rsidP="006E503B">
      <w:pPr>
        <w:rPr>
          <w:rtl/>
        </w:rPr>
      </w:pPr>
      <w:r w:rsidRPr="006E503B">
        <w:rPr>
          <w:rtl/>
        </w:rPr>
        <w:t>متن جا</w:t>
      </w:r>
      <w:r w:rsidRPr="006E503B">
        <w:rPr>
          <w:rFonts w:hint="cs"/>
          <w:rtl/>
        </w:rPr>
        <w:t>ی</w:t>
      </w:r>
      <w:r w:rsidRPr="006E503B">
        <w:rPr>
          <w:rFonts w:hint="eastAsia"/>
          <w:rtl/>
        </w:rPr>
        <w:t>گز</w:t>
      </w:r>
      <w:r w:rsidRPr="006E503B">
        <w:rPr>
          <w:rFonts w:hint="cs"/>
          <w:rtl/>
        </w:rPr>
        <w:t>ی</w:t>
      </w:r>
      <w:r w:rsidRPr="006E503B">
        <w:rPr>
          <w:rFonts w:hint="eastAsia"/>
          <w:rtl/>
        </w:rPr>
        <w:t>ن</w:t>
      </w:r>
      <w:r w:rsidRPr="006E503B">
        <w:rPr>
          <w:rtl/>
        </w:rPr>
        <w:t xml:space="preserve"> برا</w:t>
      </w:r>
      <w:r w:rsidRPr="006E503B">
        <w:rPr>
          <w:rFonts w:hint="cs"/>
          <w:rtl/>
        </w:rPr>
        <w:t>ی</w:t>
      </w:r>
      <w:r w:rsidRPr="006E503B">
        <w:rPr>
          <w:rtl/>
        </w:rPr>
        <w:t xml:space="preserve"> دسترس</w:t>
      </w:r>
      <w:r w:rsidRPr="006E503B">
        <w:rPr>
          <w:rFonts w:hint="cs"/>
          <w:rtl/>
        </w:rPr>
        <w:t>ی‌</w:t>
      </w:r>
      <w:r w:rsidRPr="006E503B">
        <w:rPr>
          <w:rFonts w:hint="eastAsia"/>
          <w:rtl/>
        </w:rPr>
        <w:t>پذ</w:t>
      </w:r>
      <w:r w:rsidRPr="006E503B">
        <w:rPr>
          <w:rFonts w:hint="cs"/>
          <w:rtl/>
        </w:rPr>
        <w:t>ی</w:t>
      </w:r>
      <w:r w:rsidRPr="006E503B">
        <w:rPr>
          <w:rFonts w:hint="eastAsia"/>
          <w:rtl/>
        </w:rPr>
        <w:t>ر</w:t>
      </w:r>
      <w:r w:rsidRPr="006E503B">
        <w:rPr>
          <w:rFonts w:hint="cs"/>
          <w:rtl/>
        </w:rPr>
        <w:t>ی</w:t>
      </w:r>
      <w:r w:rsidRPr="006E503B">
        <w:rPr>
          <w:rtl/>
        </w:rPr>
        <w:t xml:space="preserve"> و سئو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503B" w14:paraId="16F3B147" w14:textId="77777777" w:rsidTr="006E503B">
        <w:tc>
          <w:tcPr>
            <w:tcW w:w="9350" w:type="dxa"/>
          </w:tcPr>
          <w:p w14:paraId="52D16258" w14:textId="77777777" w:rsidR="006E503B" w:rsidRDefault="006E503B" w:rsidP="006E503B">
            <w:pPr>
              <w:pStyle w:val="code"/>
              <w:bidi w:val="0"/>
              <w:rPr>
                <w:rtl/>
              </w:rPr>
            </w:pPr>
            <w:r>
              <w:t>&lt;img src="logo.png" alt="</w:t>
            </w:r>
            <w:r>
              <w:rPr>
                <w:rFonts w:cs="IRANSansWeb(FaNum) Light"/>
                <w:rtl/>
              </w:rPr>
              <w:t>لوگو شرکت ما</w:t>
            </w:r>
            <w:r>
              <w:t>"&gt;</w:t>
            </w:r>
          </w:p>
          <w:p w14:paraId="14FBB24B" w14:textId="45B6B1E5" w:rsidR="006E503B" w:rsidRDefault="006E503B" w:rsidP="006E503B">
            <w:pPr>
              <w:pStyle w:val="code"/>
              <w:bidi w:val="0"/>
            </w:pPr>
            <w:r>
              <w:lastRenderedPageBreak/>
              <w:t>&lt;img src="cat.jpg" alt="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گربه نارنج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در حال باز</w:t>
            </w:r>
            <w:r>
              <w:rPr>
                <w:rFonts w:cs="IRANSansWeb(FaNum) Light" w:hint="cs"/>
                <w:rtl/>
              </w:rPr>
              <w:t>ی</w:t>
            </w:r>
            <w:r>
              <w:t>"&gt;</w:t>
            </w:r>
          </w:p>
        </w:tc>
      </w:tr>
    </w:tbl>
    <w:p w14:paraId="38DB9212" w14:textId="1E7B3642" w:rsidR="006E503B" w:rsidRDefault="00AD3191" w:rsidP="006E503B">
      <w:hyperlink r:id="rId148" w:history="1">
        <w:r w:rsidRPr="00AD3191">
          <w:rPr>
            <w:rStyle w:val="Hyperlink"/>
          </w:rPr>
          <w:t>alt</w:t>
        </w:r>
      </w:hyperlink>
    </w:p>
    <w:p w14:paraId="44BA9BC1" w14:textId="167D744C" w:rsidR="00312CDD" w:rsidRDefault="00312CDD" w:rsidP="00127E7A">
      <w:pPr>
        <w:pStyle w:val="bold"/>
        <w:rPr>
          <w:rtl/>
          <w:lang w:bidi="ar-SA"/>
        </w:rPr>
      </w:pPr>
      <w:r>
        <w:rPr>
          <w:rtl/>
          <w:lang w:bidi="ar-SA"/>
        </w:rPr>
        <w:t xml:space="preserve">معرفی تصاویر </w:t>
      </w:r>
      <w:r w:rsidR="00127E7A">
        <w:rPr>
          <w:rFonts w:hint="cs"/>
          <w:rtl/>
          <w:lang w:bidi="ar-SA"/>
        </w:rPr>
        <w:t xml:space="preserve"> (</w:t>
      </w:r>
      <w:r w:rsidR="00127E7A">
        <w:rPr>
          <w:lang w:bidi="ar-SA"/>
        </w:rPr>
        <w:t>vector &amp; raster</w:t>
      </w:r>
      <w:r w:rsidR="00127E7A">
        <w:rPr>
          <w:rFonts w:hint="cs"/>
          <w:rtl/>
          <w:lang w:bidi="ar-SA"/>
        </w:rPr>
        <w:t xml:space="preserve">)  </w:t>
      </w:r>
      <w:r>
        <w:rPr>
          <w:rtl/>
          <w:lang w:bidi="ar-SA"/>
        </w:rPr>
        <w:t>و بررسی انواع آن ها</w:t>
      </w:r>
    </w:p>
    <w:p w14:paraId="14B6B078" w14:textId="77777777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>تصاو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تال</w:t>
      </w:r>
      <w:r>
        <w:rPr>
          <w:rtl/>
          <w:lang w:bidi="ar-SA"/>
        </w:rPr>
        <w:t xml:space="preserve"> عموماً در دو دسته اصل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رستر و وکتور قرار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رند</w:t>
      </w:r>
      <w:r>
        <w:rPr>
          <w:rtl/>
          <w:lang w:bidi="ar-SA"/>
        </w:rPr>
        <w:t xml:space="preserve"> که هر کدام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ها</w:t>
      </w:r>
      <w:r>
        <w:rPr>
          <w:rtl/>
          <w:lang w:bidi="ar-SA"/>
        </w:rPr>
        <w:t xml:space="preserve"> و کاربردها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متفاوت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دارند.</w:t>
      </w:r>
    </w:p>
    <w:tbl>
      <w:tblPr>
        <w:tblStyle w:val="TableGrid"/>
        <w:bidiVisual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127E7A" w:rsidRPr="00127E7A" w14:paraId="204875B2" w14:textId="77777777" w:rsidTr="00127E7A">
        <w:trPr>
          <w:trHeight w:val="797"/>
        </w:trPr>
        <w:tc>
          <w:tcPr>
            <w:tcW w:w="3120" w:type="dxa"/>
          </w:tcPr>
          <w:p w14:paraId="2C44553B" w14:textId="77777777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و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ژگ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5486701B" w14:textId="6ED24A5B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تصاو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ر</w:t>
            </w:r>
            <w:r w:rsidRPr="00127E7A">
              <w:rPr>
                <w:rtl/>
                <w:lang w:bidi="ar-SA"/>
              </w:rPr>
              <w:t xml:space="preserve"> رستر (</w:t>
            </w:r>
            <w:r w:rsidRPr="00127E7A">
              <w:rPr>
                <w:lang w:bidi="ar-SA"/>
              </w:rPr>
              <w:t>Raster</w:t>
            </w:r>
            <w:r w:rsidRPr="00127E7A">
              <w:rPr>
                <w:rtl/>
                <w:lang w:bidi="ar-SA"/>
              </w:rPr>
              <w:t xml:space="preserve">) </w:t>
            </w:r>
          </w:p>
        </w:tc>
        <w:tc>
          <w:tcPr>
            <w:tcW w:w="3121" w:type="dxa"/>
          </w:tcPr>
          <w:p w14:paraId="44879413" w14:textId="5EB78F7C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تصاو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ر</w:t>
            </w:r>
            <w:r w:rsidRPr="00127E7A">
              <w:rPr>
                <w:rtl/>
                <w:lang w:bidi="ar-SA"/>
              </w:rPr>
              <w:t xml:space="preserve"> وکتور (</w:t>
            </w:r>
            <w:r w:rsidRPr="00127E7A">
              <w:rPr>
                <w:lang w:bidi="ar-SA"/>
              </w:rPr>
              <w:t>Vector</w:t>
            </w:r>
            <w:r w:rsidRPr="00127E7A">
              <w:rPr>
                <w:rtl/>
                <w:lang w:bidi="ar-SA"/>
              </w:rPr>
              <w:t xml:space="preserve">) </w:t>
            </w:r>
          </w:p>
        </w:tc>
      </w:tr>
      <w:tr w:rsidR="00127E7A" w:rsidRPr="00127E7A" w14:paraId="0CF3F74D" w14:textId="77777777" w:rsidTr="00127E7A">
        <w:trPr>
          <w:trHeight w:val="797"/>
        </w:trPr>
        <w:tc>
          <w:tcPr>
            <w:tcW w:w="3120" w:type="dxa"/>
          </w:tcPr>
          <w:p w14:paraId="116DA1FF" w14:textId="37E741DD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ساختار </w:t>
            </w:r>
          </w:p>
        </w:tc>
        <w:tc>
          <w:tcPr>
            <w:tcW w:w="3121" w:type="dxa"/>
          </w:tcPr>
          <w:p w14:paraId="35EC61DE" w14:textId="77777777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شبکه‌ا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از پ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کسل‌ها</w:t>
            </w:r>
            <w:r w:rsidRPr="00127E7A">
              <w:rPr>
                <w:rtl/>
                <w:lang w:bidi="ar-SA"/>
              </w:rPr>
              <w:t xml:space="preserve"> (نقاط رنگ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) </w:t>
            </w:r>
          </w:p>
        </w:tc>
        <w:tc>
          <w:tcPr>
            <w:tcW w:w="3121" w:type="dxa"/>
          </w:tcPr>
          <w:p w14:paraId="48735E42" w14:textId="77777777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مبتن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بر معادلات و نقاط ر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اض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</w:tr>
      <w:tr w:rsidR="00127E7A" w:rsidRPr="00127E7A" w14:paraId="2AE1505F" w14:textId="77777777" w:rsidTr="00127E7A">
        <w:trPr>
          <w:trHeight w:val="1596"/>
        </w:trPr>
        <w:tc>
          <w:tcPr>
            <w:tcW w:w="3120" w:type="dxa"/>
          </w:tcPr>
          <w:p w14:paraId="4AAAFC8F" w14:textId="6C7CDA49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مق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اس‌پذ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ر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1CA7C64E" w14:textId="77777777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با بزرگ‌نما</w:t>
            </w:r>
            <w:r w:rsidRPr="00127E7A">
              <w:rPr>
                <w:rFonts w:hint="cs"/>
                <w:rtl/>
                <w:lang w:bidi="ar-SA"/>
              </w:rPr>
              <w:t>یی</w:t>
            </w:r>
            <w:r w:rsidRPr="00127E7A">
              <w:rPr>
                <w:rFonts w:hint="eastAsia"/>
                <w:rtl/>
                <w:lang w:bidi="ar-SA"/>
              </w:rPr>
              <w:t>،</w:t>
            </w:r>
            <w:r w:rsidRPr="00127E7A">
              <w:rPr>
                <w:rtl/>
                <w:lang w:bidi="ar-SA"/>
              </w:rPr>
              <w:t xml:space="preserve"> ک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ف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ت</w:t>
            </w:r>
            <w:r w:rsidRPr="00127E7A">
              <w:rPr>
                <w:rtl/>
                <w:lang w:bidi="ar-SA"/>
              </w:rPr>
              <w:t xml:space="preserve"> از دست م</w:t>
            </w:r>
            <w:r w:rsidRPr="00127E7A">
              <w:rPr>
                <w:rFonts w:hint="cs"/>
                <w:rtl/>
                <w:lang w:bidi="ar-SA"/>
              </w:rPr>
              <w:t>ی‌</w:t>
            </w:r>
            <w:r w:rsidRPr="00127E7A">
              <w:rPr>
                <w:rFonts w:hint="eastAsia"/>
                <w:rtl/>
                <w:lang w:bidi="ar-SA"/>
              </w:rPr>
              <w:t>رود</w:t>
            </w:r>
            <w:r w:rsidRPr="00127E7A">
              <w:rPr>
                <w:rtl/>
                <w:lang w:bidi="ar-SA"/>
              </w:rPr>
              <w:t xml:space="preserve"> و پ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کسل‌ها</w:t>
            </w:r>
            <w:r w:rsidRPr="00127E7A">
              <w:rPr>
                <w:rtl/>
                <w:lang w:bidi="ar-SA"/>
              </w:rPr>
              <w:t xml:space="preserve"> نما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ان</w:t>
            </w:r>
            <w:r w:rsidRPr="00127E7A">
              <w:rPr>
                <w:rtl/>
                <w:lang w:bidi="ar-SA"/>
              </w:rPr>
              <w:t xml:space="preserve"> م</w:t>
            </w:r>
            <w:r w:rsidRPr="00127E7A">
              <w:rPr>
                <w:rFonts w:hint="cs"/>
                <w:rtl/>
                <w:lang w:bidi="ar-SA"/>
              </w:rPr>
              <w:t>ی‌</w:t>
            </w:r>
            <w:r w:rsidRPr="00127E7A">
              <w:rPr>
                <w:rFonts w:hint="eastAsia"/>
                <w:rtl/>
                <w:lang w:bidi="ar-SA"/>
              </w:rPr>
              <w:t>شوند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6B6F60CC" w14:textId="7F7CDB82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ب</w:t>
            </w:r>
            <w:r w:rsidRPr="00127E7A">
              <w:rPr>
                <w:rFonts w:hint="cs"/>
                <w:rtl/>
                <w:lang w:bidi="ar-SA"/>
              </w:rPr>
              <w:t>ی‌</w:t>
            </w:r>
            <w:r w:rsidRPr="00127E7A">
              <w:rPr>
                <w:rFonts w:hint="eastAsia"/>
                <w:rtl/>
                <w:lang w:bidi="ar-SA"/>
              </w:rPr>
              <w:t>نها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ت</w:t>
            </w:r>
            <w:r w:rsidRPr="00127E7A">
              <w:rPr>
                <w:rtl/>
                <w:lang w:bidi="ar-SA"/>
              </w:rPr>
              <w:t xml:space="preserve"> - بدون افت ک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ف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ت</w:t>
            </w:r>
            <w:r w:rsidRPr="00127E7A">
              <w:rPr>
                <w:rtl/>
                <w:lang w:bidi="ar-SA"/>
              </w:rPr>
              <w:t xml:space="preserve"> در هر اندازه‌ا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</w:tr>
      <w:tr w:rsidR="00127E7A" w:rsidRPr="00127E7A" w14:paraId="5A3EA0B5" w14:textId="77777777" w:rsidTr="00127E7A">
        <w:trPr>
          <w:trHeight w:val="1197"/>
        </w:trPr>
        <w:tc>
          <w:tcPr>
            <w:tcW w:w="3120" w:type="dxa"/>
          </w:tcPr>
          <w:p w14:paraId="0C21C01D" w14:textId="72A99DE0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کاربردها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متداول </w:t>
            </w:r>
          </w:p>
        </w:tc>
        <w:tc>
          <w:tcPr>
            <w:tcW w:w="3121" w:type="dxa"/>
          </w:tcPr>
          <w:p w14:paraId="05D3E03F" w14:textId="77777777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عکاس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،</w:t>
            </w:r>
            <w:r w:rsidRPr="00127E7A">
              <w:rPr>
                <w:rtl/>
                <w:lang w:bidi="ar-SA"/>
              </w:rPr>
              <w:t xml:space="preserve"> طراح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وب، گراف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ک‌ها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پ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چ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ده</w:t>
            </w:r>
            <w:r w:rsidRPr="00127E7A">
              <w:rPr>
                <w:rtl/>
                <w:lang w:bidi="ar-SA"/>
              </w:rPr>
              <w:t xml:space="preserve"> با رنگ‌ها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متنوع </w:t>
            </w:r>
          </w:p>
        </w:tc>
        <w:tc>
          <w:tcPr>
            <w:tcW w:w="3121" w:type="dxa"/>
          </w:tcPr>
          <w:p w14:paraId="2C4E7DD8" w14:textId="77777777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طراح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لوگو، آ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کون،</w:t>
            </w:r>
            <w:r w:rsidRPr="00127E7A">
              <w:rPr>
                <w:rtl/>
                <w:lang w:bidi="ar-SA"/>
              </w:rPr>
              <w:t xml:space="preserve"> تصو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رساز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،</w:t>
            </w:r>
            <w:r w:rsidRPr="00127E7A">
              <w:rPr>
                <w:rtl/>
                <w:lang w:bidi="ar-SA"/>
              </w:rPr>
              <w:t xml:space="preserve"> فونت‌ها </w:t>
            </w:r>
          </w:p>
        </w:tc>
      </w:tr>
      <w:tr w:rsidR="00127E7A" w:rsidRPr="00127E7A" w14:paraId="59BEA930" w14:textId="77777777" w:rsidTr="00127E7A">
        <w:trPr>
          <w:trHeight w:val="797"/>
        </w:trPr>
        <w:tc>
          <w:tcPr>
            <w:tcW w:w="3120" w:type="dxa"/>
          </w:tcPr>
          <w:p w14:paraId="0ADD6281" w14:textId="4804ED60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فرمت‌ها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را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ج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6A18B0B9" w14:textId="77777777" w:rsidR="00127E7A" w:rsidRPr="00127E7A" w:rsidRDefault="00127E7A" w:rsidP="00C63856">
            <w:pPr>
              <w:rPr>
                <w:lang w:bidi="ar-SA"/>
              </w:rPr>
            </w:pPr>
            <w:r w:rsidRPr="00127E7A">
              <w:rPr>
                <w:rtl/>
                <w:lang w:bidi="ar-SA"/>
              </w:rPr>
              <w:t xml:space="preserve"> `</w:t>
            </w:r>
            <w:r w:rsidRPr="00127E7A">
              <w:rPr>
                <w:lang w:bidi="ar-SA"/>
              </w:rPr>
              <w:t>JPEG`</w:t>
            </w:r>
            <w:r w:rsidRPr="00127E7A">
              <w:rPr>
                <w:rtl/>
                <w:lang w:bidi="ar-SA"/>
              </w:rPr>
              <w:t xml:space="preserve">، </w:t>
            </w:r>
            <w:r w:rsidRPr="00127E7A">
              <w:rPr>
                <w:lang w:bidi="ar-SA"/>
              </w:rPr>
              <w:t>`PNG`</w:t>
            </w:r>
            <w:r w:rsidRPr="00127E7A">
              <w:rPr>
                <w:rtl/>
                <w:lang w:bidi="ar-SA"/>
              </w:rPr>
              <w:t xml:space="preserve">، </w:t>
            </w:r>
            <w:r w:rsidRPr="00127E7A">
              <w:rPr>
                <w:lang w:bidi="ar-SA"/>
              </w:rPr>
              <w:t>`GIF`</w:t>
            </w:r>
            <w:r w:rsidRPr="00127E7A">
              <w:rPr>
                <w:rtl/>
                <w:lang w:bidi="ar-SA"/>
              </w:rPr>
              <w:t xml:space="preserve">، </w:t>
            </w:r>
            <w:r w:rsidRPr="00127E7A">
              <w:rPr>
                <w:lang w:bidi="ar-SA"/>
              </w:rPr>
              <w:t xml:space="preserve">`WebP` </w:t>
            </w:r>
          </w:p>
        </w:tc>
        <w:tc>
          <w:tcPr>
            <w:tcW w:w="3121" w:type="dxa"/>
          </w:tcPr>
          <w:p w14:paraId="50409C72" w14:textId="77777777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lang w:bidi="ar-SA"/>
              </w:rPr>
              <w:t xml:space="preserve"> `SVG`</w:t>
            </w:r>
            <w:r w:rsidRPr="00127E7A">
              <w:rPr>
                <w:rtl/>
                <w:lang w:bidi="ar-SA"/>
              </w:rPr>
              <w:t xml:space="preserve">، </w:t>
            </w:r>
            <w:r w:rsidRPr="00127E7A">
              <w:rPr>
                <w:lang w:bidi="ar-SA"/>
              </w:rPr>
              <w:t>`AI</w:t>
            </w:r>
            <w:r w:rsidRPr="00127E7A">
              <w:rPr>
                <w:rtl/>
                <w:lang w:bidi="ar-SA"/>
              </w:rPr>
              <w:t>` (ادوب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لاستر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تور</w:t>
            </w:r>
            <w:r w:rsidRPr="00127E7A">
              <w:rPr>
                <w:rtl/>
                <w:lang w:bidi="ar-SA"/>
              </w:rPr>
              <w:t>)، `</w:t>
            </w:r>
            <w:r w:rsidRPr="00127E7A">
              <w:rPr>
                <w:lang w:bidi="ar-SA"/>
              </w:rPr>
              <w:t>EPS</w:t>
            </w:r>
            <w:r w:rsidRPr="00127E7A">
              <w:rPr>
                <w:rtl/>
                <w:lang w:bidi="ar-SA"/>
              </w:rPr>
              <w:t xml:space="preserve">` </w:t>
            </w:r>
          </w:p>
        </w:tc>
      </w:tr>
      <w:tr w:rsidR="00127E7A" w:rsidRPr="00127E7A" w14:paraId="423F2FF3" w14:textId="77777777" w:rsidTr="00127E7A">
        <w:trPr>
          <w:trHeight w:val="1208"/>
        </w:trPr>
        <w:tc>
          <w:tcPr>
            <w:tcW w:w="3120" w:type="dxa"/>
          </w:tcPr>
          <w:p w14:paraId="0FE3CAB0" w14:textId="7F4530BD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حجم فا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ل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30E37D0F" w14:textId="77777777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معمولاً سنگ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ن‌تر</w:t>
            </w:r>
            <w:r w:rsidRPr="00127E7A">
              <w:rPr>
                <w:rtl/>
                <w:lang w:bidi="ar-SA"/>
              </w:rPr>
              <w:t xml:space="preserve"> (به و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ژه</w:t>
            </w:r>
            <w:r w:rsidRPr="00127E7A">
              <w:rPr>
                <w:rtl/>
                <w:lang w:bidi="ar-SA"/>
              </w:rPr>
              <w:t xml:space="preserve"> در رزولوشن‌ها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بالا) </w:t>
            </w:r>
          </w:p>
        </w:tc>
        <w:tc>
          <w:tcPr>
            <w:tcW w:w="3121" w:type="dxa"/>
          </w:tcPr>
          <w:p w14:paraId="224167FE" w14:textId="77777777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معمولاً سبک‌تر </w:t>
            </w:r>
          </w:p>
        </w:tc>
      </w:tr>
    </w:tbl>
    <w:p w14:paraId="747C0E4E" w14:textId="77777777" w:rsidR="00127E7A" w:rsidRDefault="00127E7A" w:rsidP="00312CDD">
      <w:pPr>
        <w:rPr>
          <w:rtl/>
          <w:lang w:bidi="ar-SA"/>
        </w:rPr>
      </w:pPr>
    </w:p>
    <w:p w14:paraId="45F61D32" w14:textId="3F78A5F8" w:rsidR="00312CDD" w:rsidRDefault="00312CDD" w:rsidP="00127E7A">
      <w:pPr>
        <w:pStyle w:val="bold"/>
        <w:rPr>
          <w:rtl/>
          <w:lang w:bidi="ar-SA"/>
        </w:rPr>
      </w:pPr>
      <w:r>
        <w:rPr>
          <w:rtl/>
          <w:lang w:bidi="ar-SA"/>
        </w:rPr>
        <w:t>بررسی فرمت 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عکس ها</w:t>
      </w:r>
    </w:p>
    <w:p w14:paraId="4CDD1CB6" w14:textId="77777777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>فرمت‌ها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مختلف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ذخ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ره‌ساز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تصاو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وجود دارد که هر کدام نقاط قوت و ضعف خاص خود را دارند.</w:t>
      </w:r>
    </w:p>
    <w:p w14:paraId="6A6ED31C" w14:textId="6F026A46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lang w:bidi="ar-SA"/>
        </w:rPr>
        <w:t>JPEG</w:t>
      </w:r>
      <w:r>
        <w:rPr>
          <w:rtl/>
          <w:lang w:bidi="ar-SA"/>
        </w:rPr>
        <w:t xml:space="preserve"> (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</w:t>
      </w:r>
      <w:r>
        <w:rPr>
          <w:lang w:bidi="ar-SA"/>
        </w:rPr>
        <w:t>JPG</w:t>
      </w:r>
      <w:r>
        <w:rPr>
          <w:rtl/>
          <w:lang w:bidi="ar-SA"/>
        </w:rPr>
        <w:t>):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فرمت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عکس‌ها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با رنگ‌ها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طب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ع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 گراد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ان‌ها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ده</w:t>
      </w:r>
      <w:r>
        <w:rPr>
          <w:rtl/>
          <w:lang w:bidi="ar-SA"/>
        </w:rPr>
        <w:t xml:space="preserve"> (مانند عکس‌ها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واقع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) بس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ار</w:t>
      </w:r>
      <w:r>
        <w:rPr>
          <w:rtl/>
          <w:lang w:bidi="ar-SA"/>
        </w:rPr>
        <w:t xml:space="preserve"> مناسب است. </w:t>
      </w:r>
      <w:r>
        <w:rPr>
          <w:lang w:bidi="ar-SA"/>
        </w:rPr>
        <w:t>JPEG</w:t>
      </w:r>
      <w:r>
        <w:rPr>
          <w:rtl/>
          <w:lang w:bidi="ar-SA"/>
        </w:rPr>
        <w:t xml:space="preserve"> از فشرده‌ساز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"</w:t>
      </w:r>
      <w:r>
        <w:rPr>
          <w:lang w:bidi="ar-SA"/>
        </w:rPr>
        <w:t>Lossy</w:t>
      </w:r>
      <w:r>
        <w:rPr>
          <w:rtl/>
          <w:lang w:bidi="ar-SA"/>
        </w:rPr>
        <w:t>" استفاده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کند؛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عن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lastRenderedPageBreak/>
        <w:t>کاهش حجم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ل،</w:t>
      </w:r>
      <w:r>
        <w:rPr>
          <w:rtl/>
          <w:lang w:bidi="ar-SA"/>
        </w:rPr>
        <w:t xml:space="preserve"> بخش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از اطلاعات تصو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را حذف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>.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فرمت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تصاو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که متن ب</w:t>
      </w:r>
      <w:r>
        <w:rPr>
          <w:rFonts w:hint="eastAsia"/>
          <w:rtl/>
          <w:lang w:bidi="ar-SA"/>
        </w:rPr>
        <w:t>خش</w:t>
      </w:r>
      <w:r>
        <w:rPr>
          <w:rtl/>
          <w:lang w:bidi="ar-SA"/>
        </w:rPr>
        <w:t xml:space="preserve"> مهم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از آن‌هاست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به پس‌زم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نه</w:t>
      </w:r>
      <w:r>
        <w:rPr>
          <w:rtl/>
          <w:lang w:bidi="ar-SA"/>
        </w:rPr>
        <w:t xml:space="preserve"> شفاف دارند، مناسب 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ست</w:t>
      </w:r>
      <w:r>
        <w:rPr>
          <w:rtl/>
          <w:lang w:bidi="ar-SA"/>
        </w:rPr>
        <w:t>.</w:t>
      </w:r>
    </w:p>
    <w:p w14:paraId="38A5D5DA" w14:textId="75BEE30B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lang w:bidi="ar-SA"/>
        </w:rPr>
        <w:t>PNG</w:t>
      </w:r>
      <w:r>
        <w:rPr>
          <w:rtl/>
          <w:lang w:bidi="ar-SA"/>
        </w:rPr>
        <w:t>: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فرمت از فشرده‌ساز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"ب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اتلاف</w:t>
      </w:r>
      <w:r>
        <w:rPr>
          <w:rtl/>
          <w:lang w:bidi="ar-SA"/>
        </w:rPr>
        <w:t>" (</w:t>
      </w:r>
      <w:r>
        <w:rPr>
          <w:lang w:bidi="ar-SA"/>
        </w:rPr>
        <w:t>Lossless</w:t>
      </w:r>
      <w:r>
        <w:rPr>
          <w:rtl/>
          <w:lang w:bidi="ar-SA"/>
        </w:rPr>
        <w:t>) پشت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کند،</w:t>
      </w:r>
      <w:r>
        <w:rPr>
          <w:rtl/>
          <w:lang w:bidi="ar-SA"/>
        </w:rPr>
        <w:t xml:space="preserve"> بنابرا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تصو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حفظ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 xml:space="preserve">. </w:t>
      </w:r>
      <w:r>
        <w:rPr>
          <w:lang w:bidi="ar-SA"/>
        </w:rPr>
        <w:t>PNG</w:t>
      </w:r>
      <w:r>
        <w:rPr>
          <w:rtl/>
          <w:lang w:bidi="ar-SA"/>
        </w:rPr>
        <w:t xml:space="preserve"> از پس‌زم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نه</w:t>
      </w:r>
      <w:r>
        <w:rPr>
          <w:rtl/>
          <w:lang w:bidi="ar-SA"/>
        </w:rPr>
        <w:t xml:space="preserve"> شفاف (</w:t>
      </w:r>
      <w:r>
        <w:rPr>
          <w:lang w:bidi="ar-SA"/>
        </w:rPr>
        <w:t>Transparent</w:t>
      </w:r>
      <w:r>
        <w:rPr>
          <w:rtl/>
          <w:lang w:bidi="ar-SA"/>
        </w:rPr>
        <w:t>) پشت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کامل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 xml:space="preserve"> و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متن و گراف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ک‌ها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با لبه‌ها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واضح (مانند لوگوها و 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کون‌ها</w:t>
      </w:r>
      <w:r>
        <w:rPr>
          <w:rtl/>
          <w:lang w:bidi="ar-SA"/>
        </w:rPr>
        <w:t>)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ده‌آل</w:t>
      </w:r>
      <w:r>
        <w:rPr>
          <w:rtl/>
          <w:lang w:bidi="ar-SA"/>
        </w:rPr>
        <w:t xml:space="preserve"> است. حجم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PNG</w:t>
      </w:r>
      <w:r>
        <w:rPr>
          <w:rtl/>
          <w:lang w:bidi="ar-SA"/>
        </w:rPr>
        <w:t xml:space="preserve"> معمولاً از </w:t>
      </w:r>
      <w:r>
        <w:rPr>
          <w:lang w:bidi="ar-SA"/>
        </w:rPr>
        <w:t>JPEG</w:t>
      </w:r>
      <w:r>
        <w:rPr>
          <w:rtl/>
          <w:lang w:bidi="ar-SA"/>
        </w:rPr>
        <w:t xml:space="preserve"> 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شتر</w:t>
      </w:r>
      <w:r>
        <w:rPr>
          <w:rtl/>
          <w:lang w:bidi="ar-SA"/>
        </w:rPr>
        <w:t xml:space="preserve"> است.</w:t>
      </w:r>
    </w:p>
    <w:p w14:paraId="4D09EFA0" w14:textId="62E032D5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lang w:bidi="ar-SA"/>
        </w:rPr>
        <w:t>GIF</w:t>
      </w:r>
      <w:r>
        <w:rPr>
          <w:rtl/>
          <w:lang w:bidi="ar-SA"/>
        </w:rPr>
        <w:t>: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فرمت تنها از </w:t>
      </w:r>
      <w:r>
        <w:rPr>
          <w:rtl/>
        </w:rPr>
        <w:t>۲۵۶</w:t>
      </w:r>
      <w:r>
        <w:rPr>
          <w:rtl/>
          <w:lang w:bidi="ar-SA"/>
        </w:rPr>
        <w:t xml:space="preserve"> رنگ پشت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کند،</w:t>
      </w:r>
      <w:r>
        <w:rPr>
          <w:rtl/>
          <w:lang w:bidi="ar-SA"/>
        </w:rPr>
        <w:t xml:space="preserve"> بنابرا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عکس‌ها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واقع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مناسب 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ست</w:t>
      </w:r>
      <w:r>
        <w:rPr>
          <w:rtl/>
          <w:lang w:bidi="ar-SA"/>
        </w:rPr>
        <w:t>. با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حال، از آن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تصاو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متحرک ساده و با حجم کم استفاده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 xml:space="preserve">. </w:t>
      </w:r>
      <w:r>
        <w:rPr>
          <w:lang w:bidi="ar-SA"/>
        </w:rPr>
        <w:t>GIF</w:t>
      </w:r>
      <w:r>
        <w:rPr>
          <w:rtl/>
          <w:lang w:bidi="ar-SA"/>
        </w:rPr>
        <w:t xml:space="preserve"> 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ز</w:t>
      </w:r>
      <w:r>
        <w:rPr>
          <w:rtl/>
          <w:lang w:bidi="ar-SA"/>
        </w:rPr>
        <w:t xml:space="preserve"> مانند </w:t>
      </w:r>
      <w:r>
        <w:rPr>
          <w:lang w:bidi="ar-SA"/>
        </w:rPr>
        <w:t>PNG</w:t>
      </w:r>
      <w:r>
        <w:rPr>
          <w:rtl/>
          <w:lang w:bidi="ar-SA"/>
        </w:rPr>
        <w:t xml:space="preserve"> از شفاف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پشت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>.</w:t>
      </w:r>
    </w:p>
    <w:p w14:paraId="113AA864" w14:textId="7A331B95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lang w:bidi="ar-SA"/>
        </w:rPr>
        <w:t>SVG</w:t>
      </w:r>
      <w:r>
        <w:rPr>
          <w:rtl/>
          <w:lang w:bidi="ar-SA"/>
        </w:rPr>
        <w:t xml:space="preserve">: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فرمت وکتور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 که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لوگوها، 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کون‌ها</w:t>
      </w:r>
      <w:r>
        <w:rPr>
          <w:rtl/>
          <w:lang w:bidi="ar-SA"/>
        </w:rPr>
        <w:t xml:space="preserve"> و نمودارها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ده‌آل</w:t>
      </w:r>
      <w:r>
        <w:rPr>
          <w:rtl/>
          <w:lang w:bidi="ar-SA"/>
        </w:rPr>
        <w:t xml:space="preserve"> است. تصاو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</w:t>
      </w:r>
      <w:r>
        <w:rPr>
          <w:lang w:bidi="ar-SA"/>
        </w:rPr>
        <w:t>SVG</w:t>
      </w:r>
      <w:r>
        <w:rPr>
          <w:rtl/>
          <w:lang w:bidi="ar-SA"/>
        </w:rPr>
        <w:t xml:space="preserve"> در هر اندازه‌ا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بدون کاهش 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داده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  <w:r>
        <w:rPr>
          <w:rtl/>
          <w:lang w:bidi="ar-SA"/>
        </w:rPr>
        <w:t xml:space="preserve"> و معمولاً حجم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بس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ار</w:t>
      </w:r>
      <w:r>
        <w:rPr>
          <w:rtl/>
          <w:lang w:bidi="ar-SA"/>
        </w:rPr>
        <w:t xml:space="preserve"> کم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دارند.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فرمت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صفحه‌نما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با وضوح بالا (</w:t>
      </w:r>
      <w:r>
        <w:rPr>
          <w:lang w:bidi="ar-SA"/>
        </w:rPr>
        <w:t>Retina</w:t>
      </w:r>
      <w:r>
        <w:rPr>
          <w:rtl/>
          <w:lang w:bidi="ar-SA"/>
        </w:rPr>
        <w:t>) گز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نه‌ا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عال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است.</w:t>
      </w:r>
    </w:p>
    <w:p w14:paraId="75C0EC24" w14:textId="03ECD9D5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lang w:bidi="ar-SA"/>
        </w:rPr>
        <w:t>WebP</w:t>
      </w:r>
      <w:r>
        <w:rPr>
          <w:rtl/>
          <w:lang w:bidi="ar-SA"/>
        </w:rPr>
        <w:t xml:space="preserve">: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فرمت مدرن است که توسط گوگل توسعه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افته</w:t>
      </w:r>
      <w:r>
        <w:rPr>
          <w:rtl/>
          <w:lang w:bidi="ar-SA"/>
        </w:rPr>
        <w:t xml:space="preserve"> و هدف آن جا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گز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JPEG</w:t>
      </w:r>
      <w:r>
        <w:rPr>
          <w:rtl/>
          <w:lang w:bidi="ar-SA"/>
        </w:rPr>
        <w:t xml:space="preserve"> و </w:t>
      </w:r>
      <w:r>
        <w:rPr>
          <w:lang w:bidi="ar-SA"/>
        </w:rPr>
        <w:t>PNG</w:t>
      </w:r>
      <w:r>
        <w:rPr>
          <w:rtl/>
          <w:lang w:bidi="ar-SA"/>
        </w:rPr>
        <w:t xml:space="preserve"> با حفظ 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و حجم کمتر است. اگرچه پشت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مرورگرها از آن روز به روز در حال بهبود است، اما هنوز به طور جهان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در همه جا پشت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>.</w:t>
      </w:r>
    </w:p>
    <w:p w14:paraId="0DCAD817" w14:textId="695E5D41" w:rsidR="00312CDD" w:rsidRDefault="00312CDD" w:rsidP="00127E7A">
      <w:pPr>
        <w:pStyle w:val="bold"/>
        <w:rPr>
          <w:rtl/>
          <w:lang w:bidi="ar-SA"/>
        </w:rPr>
      </w:pPr>
      <w:r>
        <w:rPr>
          <w:rFonts w:hint="eastAsia"/>
          <w:rtl/>
          <w:lang w:bidi="ar-SA"/>
        </w:rPr>
        <w:t>بررسی</w:t>
      </w:r>
      <w:r>
        <w:rPr>
          <w:rtl/>
          <w:lang w:bidi="ar-SA"/>
        </w:rPr>
        <w:t xml:space="preserve"> انواع </w:t>
      </w:r>
      <w:r>
        <w:rPr>
          <w:lang w:bidi="ar-SA"/>
        </w:rPr>
        <w:t>color mode</w:t>
      </w:r>
    </w:p>
    <w:p w14:paraId="702435A7" w14:textId="77777777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>حالت‌ها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رنگ، 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ستم‌ها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سازمانده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رنگ‌ها هستند که انتخاب آن‌ها به رسانه خروج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(مانند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شگر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چاپ) بستگ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دارد.</w:t>
      </w:r>
    </w:p>
    <w:p w14:paraId="6DE7398C" w14:textId="3674513B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lang w:bidi="ar-SA"/>
        </w:rPr>
        <w:t>RGB</w:t>
      </w:r>
      <w:r>
        <w:rPr>
          <w:rtl/>
          <w:lang w:bidi="ar-SA"/>
        </w:rPr>
        <w:t xml:space="preserve"> (قرمز، سبز، آب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):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حالت رنگ افزودن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 که در آن رنگ‌ها از طر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ق</w:t>
      </w:r>
      <w:r>
        <w:rPr>
          <w:rtl/>
          <w:lang w:bidi="ar-SA"/>
        </w:rPr>
        <w:t xml:space="preserve"> ترک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</w:t>
      </w:r>
      <w:r>
        <w:rPr>
          <w:rtl/>
          <w:lang w:bidi="ar-SA"/>
        </w:rPr>
        <w:t xml:space="preserve"> نورها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قرمز، سبز و آب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ساخته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  <w:r>
        <w:rPr>
          <w:rtl/>
          <w:lang w:bidi="ar-SA"/>
        </w:rPr>
        <w:t>.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حالت به طور انحصار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خروج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تال</w:t>
      </w:r>
      <w:r>
        <w:rPr>
          <w:rtl/>
          <w:lang w:bidi="ar-SA"/>
        </w:rPr>
        <w:t xml:space="preserve"> مانند صفحات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ش،</w:t>
      </w:r>
      <w:r>
        <w:rPr>
          <w:rtl/>
          <w:lang w:bidi="ar-SA"/>
        </w:rPr>
        <w:t xml:space="preserve"> طراح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وب و اپل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شن‌ها</w:t>
      </w:r>
      <w:r>
        <w:rPr>
          <w:rtl/>
          <w:lang w:bidi="ar-SA"/>
        </w:rPr>
        <w:t xml:space="preserve"> استفاده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>.</w:t>
      </w:r>
    </w:p>
    <w:p w14:paraId="5A97B2AF" w14:textId="7417F004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lang w:bidi="ar-SA"/>
        </w:rPr>
        <w:t>CMYK</w:t>
      </w:r>
      <w:r>
        <w:rPr>
          <w:rtl/>
          <w:lang w:bidi="ar-SA"/>
        </w:rPr>
        <w:t xml:space="preserve"> (ف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روزه‌ا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ارغوان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زرد، مشک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):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حالت رنگ تفر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ق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 که در آن رنگ‌ها با ترک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</w:t>
      </w:r>
      <w:r>
        <w:rPr>
          <w:rtl/>
          <w:lang w:bidi="ar-SA"/>
        </w:rPr>
        <w:t xml:space="preserve"> رنگ‌ها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روزه‌ا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ارغوان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زرد و مشک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  <w:r>
        <w:rPr>
          <w:rtl/>
          <w:lang w:bidi="ar-SA"/>
        </w:rPr>
        <w:t>. از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حالت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چاپ (مانند پوستر، بروشور و بسته‌بند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) استفاده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>. هنگام آماده‌ساز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طرح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چاپ، </w:t>
      </w:r>
      <w:r>
        <w:rPr>
          <w:rFonts w:hint="eastAsia"/>
          <w:rtl/>
          <w:lang w:bidi="ar-SA"/>
        </w:rPr>
        <w:t>با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را به حالت </w:t>
      </w:r>
      <w:r>
        <w:rPr>
          <w:lang w:bidi="ar-SA"/>
        </w:rPr>
        <w:t>CMYK</w:t>
      </w:r>
      <w:r>
        <w:rPr>
          <w:rtl/>
          <w:lang w:bidi="ar-SA"/>
        </w:rPr>
        <w:t xml:space="preserve"> تبد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.</w:t>
      </w:r>
    </w:p>
    <w:p w14:paraId="6DEB127A" w14:textId="7444806C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lastRenderedPageBreak/>
        <w:t>- سا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حالت‌ها: حالت‌ها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گر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مانند  </w:t>
      </w:r>
      <w:r>
        <w:rPr>
          <w:lang w:bidi="ar-SA"/>
        </w:rPr>
        <w:t>Grayscale</w:t>
      </w:r>
      <w:r>
        <w:rPr>
          <w:rtl/>
          <w:lang w:bidi="ar-SA"/>
        </w:rPr>
        <w:t xml:space="preserve"> (سا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خاکستر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)، </w:t>
      </w:r>
      <w:r>
        <w:rPr>
          <w:lang w:bidi="ar-SA"/>
        </w:rPr>
        <w:t>Indexed Color</w:t>
      </w:r>
      <w:r>
        <w:rPr>
          <w:rtl/>
          <w:lang w:bidi="ar-SA"/>
        </w:rPr>
        <w:t xml:space="preserve"> (محدود به </w:t>
      </w:r>
      <w:r>
        <w:rPr>
          <w:rtl/>
        </w:rPr>
        <w:t>۲۵۶</w:t>
      </w:r>
      <w:r>
        <w:rPr>
          <w:rtl/>
          <w:lang w:bidi="ar-SA"/>
        </w:rPr>
        <w:t xml:space="preserve"> رنگ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کاهش حجم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) و </w:t>
      </w:r>
      <w:r>
        <w:rPr>
          <w:lang w:bidi="ar-SA"/>
        </w:rPr>
        <w:t>Bitmap</w:t>
      </w:r>
      <w:r>
        <w:rPr>
          <w:rtl/>
          <w:lang w:bidi="ar-SA"/>
        </w:rPr>
        <w:t xml:space="preserve"> (فقط 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اه</w:t>
      </w:r>
      <w:r>
        <w:rPr>
          <w:rtl/>
          <w:lang w:bidi="ar-SA"/>
        </w:rPr>
        <w:t xml:space="preserve"> و سف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خالص)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کاربردها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خاص تر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مورد استفاده قرار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رند</w:t>
      </w:r>
      <w:r>
        <w:rPr>
          <w:rtl/>
          <w:lang w:bidi="ar-SA"/>
        </w:rPr>
        <w:t>.</w:t>
      </w:r>
    </w:p>
    <w:p w14:paraId="399E18C1" w14:textId="1AA19895" w:rsidR="00312CDD" w:rsidRDefault="00312CDD" w:rsidP="00127E7A">
      <w:pPr>
        <w:pStyle w:val="bold"/>
        <w:rPr>
          <w:rtl/>
          <w:lang w:bidi="ar-SA"/>
        </w:rPr>
      </w:pPr>
      <w:r>
        <w:rPr>
          <w:rFonts w:hint="eastAsia"/>
          <w:rtl/>
          <w:lang w:bidi="ar-SA"/>
        </w:rPr>
        <w:t>معرفی</w:t>
      </w:r>
      <w:r>
        <w:rPr>
          <w:rtl/>
          <w:lang w:bidi="ar-SA"/>
        </w:rPr>
        <w:t xml:space="preserve"> </w:t>
      </w:r>
      <w:r>
        <w:rPr>
          <w:lang w:bidi="ar-SA"/>
        </w:rPr>
        <w:t>mimetype</w:t>
      </w:r>
    </w:p>
    <w:p w14:paraId="3764CC79" w14:textId="77777777" w:rsidR="00127E7A" w:rsidRDefault="00127E7A" w:rsidP="00127E7A">
      <w:pPr>
        <w:rPr>
          <w:rtl/>
          <w:lang w:bidi="ar-SA"/>
        </w:rPr>
      </w:pPr>
      <w:r>
        <w:rPr>
          <w:lang w:bidi="ar-SA"/>
        </w:rPr>
        <w:t>MIME Type</w:t>
      </w:r>
      <w:r>
        <w:rPr>
          <w:rtl/>
          <w:lang w:bidi="ar-SA"/>
        </w:rPr>
        <w:t xml:space="preserve"> (که قبلاً با نام </w:t>
      </w:r>
      <w:r>
        <w:rPr>
          <w:lang w:bidi="ar-SA"/>
        </w:rPr>
        <w:t>Multipurpose Internet Mail Extensions</w:t>
      </w:r>
      <w:r>
        <w:rPr>
          <w:rtl/>
          <w:lang w:bidi="ar-SA"/>
        </w:rPr>
        <w:t xml:space="preserve"> شناخته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شد</w:t>
      </w:r>
      <w:r>
        <w:rPr>
          <w:rtl/>
          <w:lang w:bidi="ar-SA"/>
        </w:rPr>
        <w:t xml:space="preserve">)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استاندارد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شناسا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نوع و قالب محتوا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در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نترنت</w:t>
      </w:r>
      <w:r>
        <w:rPr>
          <w:rtl/>
          <w:lang w:bidi="ar-SA"/>
        </w:rPr>
        <w:t xml:space="preserve"> است. هنگام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که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مرورگر وب از سرور درخواست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کند،</w:t>
      </w:r>
      <w:r>
        <w:rPr>
          <w:rtl/>
          <w:lang w:bidi="ar-SA"/>
        </w:rPr>
        <w:t xml:space="preserve"> سرور نوع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(مثلاً تصو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ر،</w:t>
      </w:r>
      <w:r>
        <w:rPr>
          <w:rtl/>
          <w:lang w:bidi="ar-SA"/>
        </w:rPr>
        <w:t xml:space="preserve"> استا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ل‌ش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جاوااسکر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پت</w:t>
      </w:r>
      <w:r>
        <w:rPr>
          <w:rtl/>
          <w:lang w:bidi="ar-SA"/>
        </w:rPr>
        <w:t>) ر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در هدر `</w:t>
      </w:r>
      <w:r>
        <w:rPr>
          <w:lang w:bidi="ar-SA"/>
        </w:rPr>
        <w:t>Content-Type</w:t>
      </w:r>
      <w:r>
        <w:rPr>
          <w:rtl/>
          <w:lang w:bidi="ar-SA"/>
        </w:rPr>
        <w:t>` پاسخ مشخص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>.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به مرورگر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گو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که چگونه داده‌ها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افت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را تفس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و پردازش کند.</w:t>
      </w:r>
    </w:p>
    <w:p w14:paraId="2B046391" w14:textId="77777777" w:rsidR="00127E7A" w:rsidRDefault="00127E7A" w:rsidP="00127E7A">
      <w:pPr>
        <w:rPr>
          <w:rtl/>
          <w:lang w:bidi="ar-SA"/>
        </w:rPr>
      </w:pPr>
      <w:r>
        <w:rPr>
          <w:rFonts w:hint="eastAsia"/>
          <w:rtl/>
          <w:lang w:bidi="ar-SA"/>
        </w:rPr>
        <w:t>ساختار</w:t>
      </w:r>
      <w:r>
        <w:rPr>
          <w:rtl/>
          <w:lang w:bidi="ar-SA"/>
        </w:rPr>
        <w:t xml:space="preserve"> </w:t>
      </w:r>
      <w:r>
        <w:rPr>
          <w:lang w:bidi="ar-SA"/>
        </w:rPr>
        <w:t>MIME Type</w:t>
      </w:r>
      <w:r>
        <w:rPr>
          <w:rtl/>
          <w:lang w:bidi="ar-SA"/>
        </w:rPr>
        <w:t xml:space="preserve"> به شکل `</w:t>
      </w:r>
      <w:r>
        <w:rPr>
          <w:lang w:bidi="ar-SA"/>
        </w:rPr>
        <w:t>type/subtype</w:t>
      </w:r>
      <w:r>
        <w:rPr>
          <w:rtl/>
          <w:lang w:bidi="ar-SA"/>
        </w:rPr>
        <w:t>` است.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مثال:</w:t>
      </w:r>
    </w:p>
    <w:p w14:paraId="626C8A17" w14:textId="3BAA1532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>- تصاو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>: `</w:t>
      </w:r>
      <w:r>
        <w:rPr>
          <w:lang w:bidi="ar-SA"/>
        </w:rPr>
        <w:t>image/jpeg`</w:t>
      </w:r>
      <w:r>
        <w:rPr>
          <w:rtl/>
          <w:lang w:bidi="ar-SA"/>
        </w:rPr>
        <w:t xml:space="preserve">، </w:t>
      </w:r>
      <w:r>
        <w:rPr>
          <w:lang w:bidi="ar-SA"/>
        </w:rPr>
        <w:t>`image/png`</w:t>
      </w:r>
      <w:r>
        <w:rPr>
          <w:rtl/>
          <w:lang w:bidi="ar-SA"/>
        </w:rPr>
        <w:t xml:space="preserve">، </w:t>
      </w:r>
      <w:r>
        <w:rPr>
          <w:lang w:bidi="ar-SA"/>
        </w:rPr>
        <w:t>`image/svg+xml</w:t>
      </w:r>
      <w:r>
        <w:rPr>
          <w:rtl/>
          <w:lang w:bidi="ar-SA"/>
        </w:rPr>
        <w:t>`</w:t>
      </w:r>
    </w:p>
    <w:p w14:paraId="78FA7B14" w14:textId="0970055A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>- متن: `</w:t>
      </w:r>
      <w:r>
        <w:rPr>
          <w:lang w:bidi="ar-SA"/>
        </w:rPr>
        <w:t>text/html</w:t>
      </w:r>
      <w:r>
        <w:rPr>
          <w:rtl/>
          <w:lang w:bidi="ar-SA"/>
        </w:rPr>
        <w:t>` (برا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صفحات </w:t>
      </w:r>
      <w:r>
        <w:rPr>
          <w:lang w:bidi="ar-SA"/>
        </w:rPr>
        <w:t>HTML</w:t>
      </w:r>
      <w:r>
        <w:rPr>
          <w:rtl/>
          <w:lang w:bidi="ar-SA"/>
        </w:rPr>
        <w:t>)، `</w:t>
      </w:r>
      <w:r>
        <w:rPr>
          <w:lang w:bidi="ar-SA"/>
        </w:rPr>
        <w:t>text/css</w:t>
      </w:r>
      <w:r>
        <w:rPr>
          <w:rtl/>
          <w:lang w:bidi="ar-SA"/>
        </w:rPr>
        <w:t>` (برا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CSS</w:t>
      </w:r>
      <w:r>
        <w:rPr>
          <w:rtl/>
          <w:lang w:bidi="ar-SA"/>
        </w:rPr>
        <w:t>)، `</w:t>
      </w:r>
      <w:r>
        <w:rPr>
          <w:lang w:bidi="ar-SA"/>
        </w:rPr>
        <w:t>text/javascript</w:t>
      </w:r>
      <w:r>
        <w:rPr>
          <w:rtl/>
          <w:lang w:bidi="ar-SA"/>
        </w:rPr>
        <w:t>` (برا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جاوااسکر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پت</w:t>
      </w:r>
      <w:r>
        <w:rPr>
          <w:rtl/>
          <w:lang w:bidi="ar-SA"/>
        </w:rPr>
        <w:t>)</w:t>
      </w:r>
    </w:p>
    <w:p w14:paraId="3C50AF98" w14:textId="2F69FA80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>- کاربردها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گر</w:t>
      </w:r>
      <w:r>
        <w:rPr>
          <w:rtl/>
          <w:lang w:bidi="ar-SA"/>
        </w:rPr>
        <w:t>: `</w:t>
      </w:r>
      <w:r>
        <w:rPr>
          <w:lang w:bidi="ar-SA"/>
        </w:rPr>
        <w:t>application/pdf</w:t>
      </w:r>
      <w:r>
        <w:rPr>
          <w:rtl/>
          <w:lang w:bidi="ar-SA"/>
        </w:rPr>
        <w:t>` (برا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PDF</w:t>
      </w:r>
      <w:r>
        <w:rPr>
          <w:rtl/>
          <w:lang w:bidi="ar-SA"/>
        </w:rPr>
        <w:t>)، `</w:t>
      </w:r>
      <w:r>
        <w:rPr>
          <w:lang w:bidi="ar-SA"/>
        </w:rPr>
        <w:t>application/json</w:t>
      </w:r>
      <w:r>
        <w:rPr>
          <w:rtl/>
          <w:lang w:bidi="ar-SA"/>
        </w:rPr>
        <w:t>` (برا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داده‌ها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JSON</w:t>
      </w:r>
      <w:r>
        <w:rPr>
          <w:rtl/>
          <w:lang w:bidi="ar-SA"/>
        </w:rPr>
        <w:t>)</w:t>
      </w:r>
    </w:p>
    <w:p w14:paraId="718C1FD2" w14:textId="7C23AE07" w:rsidR="00AD3191" w:rsidRDefault="00AD3191" w:rsidP="00AD3191">
      <w:pPr>
        <w:pStyle w:val="Heading2"/>
        <w:rPr>
          <w:rtl/>
          <w:lang w:bidi="ar-SA"/>
        </w:rPr>
      </w:pPr>
      <w:hyperlink r:id="rId149" w:history="1">
        <w:bookmarkStart w:id="105" w:name="_Toc211464542"/>
        <w:r w:rsidRPr="00462012">
          <w:rPr>
            <w:rStyle w:val="Hyperlink"/>
            <w:rFonts w:hint="cs"/>
            <w:rtl/>
            <w:lang w:bidi="ar-SA"/>
          </w:rPr>
          <w:t>بررسی</w:t>
        </w:r>
        <w:r w:rsidRPr="00462012">
          <w:rPr>
            <w:rStyle w:val="Hyperlink"/>
            <w:rtl/>
            <w:lang w:bidi="ar-SA"/>
          </w:rPr>
          <w:t xml:space="preserve"> </w:t>
        </w:r>
        <w:r w:rsidRPr="00462012">
          <w:rPr>
            <w:rStyle w:val="Hyperlink"/>
            <w:rFonts w:hint="cs"/>
            <w:rtl/>
            <w:lang w:bidi="ar-SA"/>
          </w:rPr>
          <w:t>تفاوت</w:t>
        </w:r>
        <w:r w:rsidRPr="00462012">
          <w:rPr>
            <w:rStyle w:val="Hyperlink"/>
            <w:lang w:bidi="ar-SA"/>
          </w:rPr>
          <w:t xml:space="preserve"> display </w:t>
        </w:r>
        <w:r w:rsidRPr="00462012">
          <w:rPr>
            <w:rStyle w:val="Hyperlink"/>
            <w:rFonts w:hint="cs"/>
            <w:rtl/>
            <w:lang w:bidi="ar-SA"/>
          </w:rPr>
          <w:t>های</w:t>
        </w:r>
        <w:r w:rsidRPr="00462012">
          <w:rPr>
            <w:rStyle w:val="Hyperlink"/>
            <w:lang w:bidi="ar-SA"/>
          </w:rPr>
          <w:t xml:space="preserve"> block </w:t>
        </w:r>
        <w:r w:rsidRPr="00462012">
          <w:rPr>
            <w:rStyle w:val="Hyperlink"/>
            <w:rFonts w:hint="cs"/>
            <w:rtl/>
            <w:lang w:bidi="ar-SA"/>
          </w:rPr>
          <w:t>و</w:t>
        </w:r>
        <w:r w:rsidRPr="00462012">
          <w:rPr>
            <w:rStyle w:val="Hyperlink"/>
            <w:lang w:bidi="ar-SA"/>
          </w:rPr>
          <w:t xml:space="preserve"> inline </w:t>
        </w:r>
        <w:r w:rsidRPr="00462012">
          <w:rPr>
            <w:rStyle w:val="Hyperlink"/>
            <w:rFonts w:hint="cs"/>
            <w:rtl/>
            <w:lang w:bidi="ar-SA"/>
          </w:rPr>
          <w:t>و</w:t>
        </w:r>
        <w:r w:rsidRPr="00462012">
          <w:rPr>
            <w:rStyle w:val="Hyperlink"/>
            <w:rFonts w:hint="cs"/>
            <w:rtl/>
          </w:rPr>
          <w:t xml:space="preserve">  </w:t>
        </w:r>
        <w:r w:rsidRPr="00462012">
          <w:rPr>
            <w:rStyle w:val="Hyperlink"/>
            <w:lang w:bidi="ar-SA"/>
          </w:rPr>
          <w:t>inline-block</w:t>
        </w:r>
        <w:bookmarkEnd w:id="105"/>
      </w:hyperlink>
    </w:p>
    <w:p w14:paraId="3B7C7153" w14:textId="227F5A0D" w:rsidR="00AD3191" w:rsidRDefault="00AD3191" w:rsidP="00AD3191">
      <w:pPr>
        <w:rPr>
          <w:rtl/>
          <w:lang w:bidi="ar-SA"/>
        </w:rPr>
      </w:pPr>
      <w:r>
        <w:rPr>
          <w:rtl/>
          <w:lang w:bidi="ar-SA"/>
        </w:rPr>
        <w:t xml:space="preserve">1. </w:t>
      </w:r>
      <w:r>
        <w:rPr>
          <w:lang w:bidi="ar-SA"/>
        </w:rPr>
        <w:t>Display: Block</w:t>
      </w:r>
      <w:r>
        <w:rPr>
          <w:rtl/>
          <w:lang w:bidi="ar-SA"/>
        </w:rPr>
        <w:t xml:space="preserve"> (بلوک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)</w:t>
      </w:r>
    </w:p>
    <w:p w14:paraId="30144A1B" w14:textId="5E29C64F" w:rsidR="00AD3191" w:rsidRDefault="00AD3191" w:rsidP="00AD3191">
      <w:pPr>
        <w:rPr>
          <w:rtl/>
          <w:lang w:bidi="ar-SA"/>
        </w:rPr>
      </w:pPr>
      <w:r>
        <w:rPr>
          <w:rtl/>
          <w:lang w:bidi="ar-SA"/>
        </w:rPr>
        <w:t>- کل عرض موجود را اشغال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</w:p>
    <w:p w14:paraId="156BB631" w14:textId="1FB4E8F8" w:rsidR="00AD3191" w:rsidRDefault="00AD3191" w:rsidP="00AD3191">
      <w:pPr>
        <w:rPr>
          <w:rtl/>
          <w:lang w:bidi="ar-SA"/>
        </w:rPr>
      </w:pPr>
      <w:r>
        <w:rPr>
          <w:rtl/>
          <w:lang w:bidi="ar-SA"/>
        </w:rPr>
        <w:t>- شروع خط جد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- المان بعد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در خط جد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قرار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رد</w:t>
      </w:r>
    </w:p>
    <w:p w14:paraId="60393B1C" w14:textId="6F910183" w:rsidR="00AD3191" w:rsidRDefault="00AD3191" w:rsidP="00AD3191">
      <w:pPr>
        <w:rPr>
          <w:rtl/>
          <w:lang w:bidi="ar-SA"/>
        </w:rPr>
      </w:pPr>
      <w:r>
        <w:rPr>
          <w:rtl/>
          <w:lang w:bidi="ar-SA"/>
        </w:rPr>
        <w:t>- قابل تنظ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</w:t>
      </w:r>
      <w:r>
        <w:rPr>
          <w:lang w:bidi="ar-SA"/>
        </w:rPr>
        <w:t>width</w:t>
      </w:r>
      <w:r>
        <w:rPr>
          <w:rtl/>
          <w:lang w:bidi="ar-SA"/>
        </w:rPr>
        <w:t xml:space="preserve"> و </w:t>
      </w:r>
      <w:r>
        <w:rPr>
          <w:lang w:bidi="ar-SA"/>
        </w:rPr>
        <w:t>height</w:t>
      </w:r>
    </w:p>
    <w:p w14:paraId="6B823C46" w14:textId="2EB43AD9" w:rsidR="00AD3191" w:rsidRDefault="00AD3191" w:rsidP="00AD3191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lang w:bidi="ar-SA"/>
        </w:rPr>
        <w:t>padding</w:t>
      </w:r>
      <w:r>
        <w:rPr>
          <w:rtl/>
          <w:lang w:bidi="ar-SA"/>
        </w:rPr>
        <w:t xml:space="preserve"> و </w:t>
      </w:r>
      <w:r>
        <w:rPr>
          <w:lang w:bidi="ar-SA"/>
        </w:rPr>
        <w:t>margin</w:t>
      </w:r>
      <w:r>
        <w:rPr>
          <w:rtl/>
          <w:lang w:bidi="ar-SA"/>
        </w:rPr>
        <w:t xml:space="preserve"> از چهار طرف اعمال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3191" w14:paraId="69A61505" w14:textId="77777777" w:rsidTr="00AD3191">
        <w:tc>
          <w:tcPr>
            <w:tcW w:w="9350" w:type="dxa"/>
          </w:tcPr>
          <w:p w14:paraId="1533ACE1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&lt;!DOCTYPE html&gt;</w:t>
            </w:r>
          </w:p>
          <w:p w14:paraId="7A7BFE5D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&lt;html lang="fa" dir="rtl"&gt;</w:t>
            </w:r>
          </w:p>
          <w:p w14:paraId="01DA32B2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&lt;head&gt;</w:t>
            </w:r>
          </w:p>
          <w:p w14:paraId="2AD78259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&lt;meta charset="UTF-8"&gt;</w:t>
            </w:r>
          </w:p>
          <w:p w14:paraId="28B06634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&lt;title&gt;Display Block&lt;/title&gt;</w:t>
            </w:r>
          </w:p>
          <w:p w14:paraId="124DA984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&lt;style&gt;</w:t>
            </w:r>
          </w:p>
          <w:p w14:paraId="486CF183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.block-example {</w:t>
            </w:r>
          </w:p>
          <w:p w14:paraId="167A1026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display: block;</w:t>
            </w:r>
          </w:p>
          <w:p w14:paraId="63CA484F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80%;</w:t>
            </w:r>
          </w:p>
          <w:p w14:paraId="6244FBFA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height: 100px;</w:t>
            </w:r>
          </w:p>
          <w:p w14:paraId="0B839AA3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#3498db;</w:t>
            </w:r>
          </w:p>
          <w:p w14:paraId="52D01982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white;</w:t>
            </w:r>
          </w:p>
          <w:p w14:paraId="146F7635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20px;</w:t>
            </w:r>
          </w:p>
          <w:p w14:paraId="13168AE6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margin: 10px 0;</w:t>
            </w:r>
          </w:p>
          <w:p w14:paraId="62DB6382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border: 2px solid #2980b9;</w:t>
            </w:r>
          </w:p>
          <w:p w14:paraId="158556C9" w14:textId="77777777" w:rsidR="00AD3191" w:rsidRDefault="00AD3191" w:rsidP="00AD319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375F075B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&lt;/style&gt;</w:t>
            </w:r>
          </w:p>
          <w:p w14:paraId="53A9F996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&lt;/head&gt;</w:t>
            </w:r>
          </w:p>
          <w:p w14:paraId="3AD8CCEE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&lt;body&gt;</w:t>
            </w:r>
          </w:p>
          <w:p w14:paraId="2A3A8D58" w14:textId="77777777" w:rsidR="00AD3191" w:rsidRDefault="00AD3191" w:rsidP="00AD319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&lt;div class="block-example"&gt;</w:t>
            </w:r>
            <w:r>
              <w:rPr>
                <w:rFonts w:cs="IRANSansWeb(FaNum) Light"/>
                <w:rtl/>
                <w:lang w:bidi="ar-SA"/>
              </w:rPr>
              <w:t xml:space="preserve">بلاک </w:t>
            </w:r>
            <w:r>
              <w:rPr>
                <w:rFonts w:cs="IRANSansWeb(FaNum) Light"/>
                <w:rtl/>
              </w:rPr>
              <w:t xml:space="preserve">۱ - </w:t>
            </w:r>
            <w:r>
              <w:rPr>
                <w:rFonts w:cs="IRANSansWeb(FaNum) Light"/>
                <w:rtl/>
                <w:lang w:bidi="ar-SA"/>
              </w:rPr>
              <w:t>کل عرض را م</w:t>
            </w:r>
            <w:r>
              <w:rPr>
                <w:rFonts w:cs="IRANSansWeb(FaNum) Light" w:hint="cs"/>
                <w:rtl/>
                <w:lang w:bidi="ar-SA"/>
              </w:rPr>
              <w:t>ی‌</w:t>
            </w:r>
            <w:r>
              <w:rPr>
                <w:rFonts w:cs="IRANSansWeb(FaNum) Light" w:hint="eastAsia"/>
                <w:rtl/>
                <w:lang w:bidi="ar-SA"/>
              </w:rPr>
              <w:t>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رد</w:t>
            </w:r>
            <w:r>
              <w:rPr>
                <w:lang w:bidi="ar-SA"/>
              </w:rPr>
              <w:t>&lt;/div&gt;</w:t>
            </w:r>
          </w:p>
          <w:p w14:paraId="234D3C5E" w14:textId="77777777" w:rsidR="00AD3191" w:rsidRDefault="00AD3191" w:rsidP="00AD319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&lt;div class="block-example"&gt;</w:t>
            </w:r>
            <w:r>
              <w:rPr>
                <w:rFonts w:cs="IRANSansWeb(FaNum) Light"/>
                <w:rtl/>
                <w:lang w:bidi="ar-SA"/>
              </w:rPr>
              <w:t xml:space="preserve">بلاک </w:t>
            </w:r>
            <w:r>
              <w:rPr>
                <w:rFonts w:cs="IRANSansWeb(FaNum) Light"/>
                <w:rtl/>
              </w:rPr>
              <w:t xml:space="preserve">۲ - </w:t>
            </w:r>
            <w:r>
              <w:rPr>
                <w:rFonts w:cs="IRANSansWeb(FaNum) Light"/>
                <w:rtl/>
                <w:lang w:bidi="ar-SA"/>
              </w:rPr>
              <w:t>در خط جد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rFonts w:cs="IRANSansWeb(FaNum) Light"/>
                <w:rtl/>
                <w:lang w:bidi="ar-SA"/>
              </w:rPr>
              <w:t xml:space="preserve"> قرار م</w:t>
            </w:r>
            <w:r>
              <w:rPr>
                <w:rFonts w:cs="IRANSansWeb(FaNum) Light" w:hint="cs"/>
                <w:rtl/>
                <w:lang w:bidi="ar-SA"/>
              </w:rPr>
              <w:t>ی‌</w:t>
            </w:r>
            <w:r>
              <w:rPr>
                <w:rFonts w:cs="IRANSansWeb(FaNum) Light" w:hint="eastAsia"/>
                <w:rtl/>
                <w:lang w:bidi="ar-SA"/>
              </w:rPr>
              <w:t>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رد</w:t>
            </w:r>
            <w:r>
              <w:rPr>
                <w:lang w:bidi="ar-SA"/>
              </w:rPr>
              <w:t>&lt;/div&gt;</w:t>
            </w:r>
          </w:p>
          <w:p w14:paraId="65119BFE" w14:textId="77777777" w:rsidR="00AD3191" w:rsidRDefault="00AD3191" w:rsidP="00AD319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&lt;span style="background: yellow;"&gt;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اسپان بعد از بلاک ها م</w:t>
            </w:r>
            <w:r>
              <w:rPr>
                <w:rFonts w:cs="IRANSansWeb(FaNum) Light" w:hint="cs"/>
                <w:rtl/>
                <w:lang w:bidi="ar-SA"/>
              </w:rPr>
              <w:t>ی‌</w:t>
            </w:r>
            <w:r>
              <w:rPr>
                <w:rFonts w:cs="IRANSansWeb(FaNum) Light" w:hint="eastAsia"/>
                <w:rtl/>
                <w:lang w:bidi="ar-SA"/>
              </w:rPr>
              <w:t>آ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&lt;/span&gt;</w:t>
            </w:r>
          </w:p>
          <w:p w14:paraId="6F9A41CD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&lt;/body&gt;</w:t>
            </w:r>
          </w:p>
          <w:p w14:paraId="044F1A06" w14:textId="0BDB5035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&lt;/html&gt;</w:t>
            </w:r>
          </w:p>
        </w:tc>
      </w:tr>
    </w:tbl>
    <w:p w14:paraId="4C82CC7C" w14:textId="10B66D5D" w:rsidR="00AD3191" w:rsidRDefault="00462012" w:rsidP="00462012">
      <w:pPr>
        <w:rPr>
          <w:lang w:bidi="ar-SA"/>
        </w:rPr>
      </w:pPr>
      <w:hyperlink r:id="rId150" w:history="1">
        <w:r w:rsidRPr="00462012">
          <w:rPr>
            <w:rStyle w:val="Hyperlink"/>
            <w:lang w:bidi="ar-SA"/>
          </w:rPr>
          <w:t>block</w:t>
        </w:r>
      </w:hyperlink>
    </w:p>
    <w:p w14:paraId="0809AF42" w14:textId="351AC6EE" w:rsidR="00462012" w:rsidRDefault="00462012" w:rsidP="00462012">
      <w:pPr>
        <w:pStyle w:val="bold"/>
        <w:rPr>
          <w:lang w:bidi="ar-SA"/>
        </w:rPr>
      </w:pPr>
      <w:r w:rsidRPr="00462012">
        <w:rPr>
          <w:rtl/>
          <w:lang w:bidi="ar-SA"/>
        </w:rPr>
        <w:t>المان‌ها</w:t>
      </w:r>
      <w:r w:rsidRPr="00462012">
        <w:rPr>
          <w:rFonts w:hint="cs"/>
          <w:rtl/>
          <w:lang w:bidi="ar-SA"/>
        </w:rPr>
        <w:t>ی</w:t>
      </w:r>
      <w:r w:rsidRPr="00462012">
        <w:rPr>
          <w:rtl/>
          <w:lang w:bidi="ar-SA"/>
        </w:rPr>
        <w:t xml:space="preserve"> </w:t>
      </w:r>
      <w:r w:rsidRPr="00462012">
        <w:rPr>
          <w:lang w:bidi="ar-SA"/>
        </w:rPr>
        <w:t>block</w:t>
      </w:r>
      <w:r w:rsidRPr="00462012">
        <w:rPr>
          <w:rtl/>
          <w:lang w:bidi="ar-SA"/>
        </w:rPr>
        <w:t xml:space="preserve"> به صورت پ</w:t>
      </w:r>
      <w:r w:rsidRPr="00462012">
        <w:rPr>
          <w:rFonts w:hint="cs"/>
          <w:rtl/>
          <w:lang w:bidi="ar-SA"/>
        </w:rPr>
        <w:t>ی</w:t>
      </w:r>
      <w:r w:rsidRPr="00462012">
        <w:rPr>
          <w:rFonts w:hint="eastAsia"/>
          <w:rtl/>
          <w:lang w:bidi="ar-SA"/>
        </w:rPr>
        <w:t>ش‌فرض</w:t>
      </w:r>
      <w:r w:rsidRPr="00462012"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012" w14:paraId="29893C30" w14:textId="77777777" w:rsidTr="00462012">
        <w:tc>
          <w:tcPr>
            <w:tcW w:w="9350" w:type="dxa"/>
          </w:tcPr>
          <w:p w14:paraId="4696FD89" w14:textId="252D7A0D" w:rsidR="00462012" w:rsidRPr="00462012" w:rsidRDefault="00462012" w:rsidP="00462012">
            <w:pPr>
              <w:bidi w:val="0"/>
              <w:rPr>
                <w:color w:val="2F5496" w:themeColor="accent1" w:themeShade="BF"/>
                <w:lang w:bidi="ar-SA"/>
              </w:rPr>
            </w:pPr>
            <w:r w:rsidRPr="00462012">
              <w:rPr>
                <w:color w:val="2F5496" w:themeColor="accent1" w:themeShade="BF"/>
                <w:lang w:bidi="ar-SA"/>
              </w:rPr>
              <w:t>&lt;div&gt;, &lt;p&gt;, &lt;h1&gt;-&lt;h6&gt;, &lt;section&gt;, &lt;article&gt;, &lt;header&gt;, &lt;footer&gt;, &lt;ul&gt;, &lt;ol&gt;, &lt;li&gt;</w:t>
            </w:r>
          </w:p>
        </w:tc>
      </w:tr>
    </w:tbl>
    <w:p w14:paraId="5CDD642A" w14:textId="77777777" w:rsidR="00462012" w:rsidRDefault="00462012" w:rsidP="00462012">
      <w:pPr>
        <w:rPr>
          <w:rtl/>
        </w:rPr>
      </w:pPr>
    </w:p>
    <w:p w14:paraId="592E2B8B" w14:textId="0D52F7D5" w:rsidR="00D727F3" w:rsidRDefault="00D727F3" w:rsidP="00D727F3">
      <w:pPr>
        <w:pStyle w:val="bold"/>
        <w:rPr>
          <w:rtl/>
        </w:rPr>
      </w:pPr>
      <w:r>
        <w:t>Display: Inline</w:t>
      </w:r>
      <w:r>
        <w:rPr>
          <w:rtl/>
        </w:rPr>
        <w:t xml:space="preserve"> (درون خط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B496131" w14:textId="4FBA0F00" w:rsidR="00D727F3" w:rsidRDefault="00D727F3" w:rsidP="00D727F3">
      <w:pPr>
        <w:rPr>
          <w:rtl/>
        </w:rPr>
      </w:pPr>
      <w:r>
        <w:rPr>
          <w:rtl/>
        </w:rPr>
        <w:t>- فقط به اندازه محتوا فضا اشغال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9226BA5" w14:textId="2AFE6FD2" w:rsidR="00D727F3" w:rsidRDefault="00D727F3" w:rsidP="00D727F3">
      <w:pPr>
        <w:rPr>
          <w:rtl/>
        </w:rPr>
      </w:pPr>
      <w:r>
        <w:rPr>
          <w:rtl/>
        </w:rPr>
        <w:t>- شروع خط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888606D" w14:textId="2AE926FF" w:rsidR="00D727F3" w:rsidRDefault="00D727F3" w:rsidP="00D727F3">
      <w:pPr>
        <w:rPr>
          <w:rtl/>
        </w:rPr>
      </w:pPr>
      <w:r>
        <w:rPr>
          <w:rtl/>
        </w:rPr>
        <w:t xml:space="preserve"> </w:t>
      </w:r>
      <w:r>
        <w:t>width</w:t>
      </w:r>
      <w:r>
        <w:rPr>
          <w:rtl/>
        </w:rPr>
        <w:t xml:space="preserve"> و </w:t>
      </w:r>
      <w:r>
        <w:t>height</w:t>
      </w:r>
      <w:r>
        <w:rPr>
          <w:rtl/>
        </w:rPr>
        <w:t xml:space="preserve"> قابل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</w:t>
      </w:r>
    </w:p>
    <w:p w14:paraId="5A13A46F" w14:textId="26925550" w:rsidR="00D727F3" w:rsidRDefault="00D727F3" w:rsidP="00D727F3">
      <w:pPr>
        <w:rPr>
          <w:rtl/>
        </w:rPr>
      </w:pPr>
      <w:r>
        <w:rPr>
          <w:rtl/>
        </w:rPr>
        <w:t xml:space="preserve">- </w:t>
      </w:r>
      <w:r>
        <w:t>padding</w:t>
      </w:r>
      <w:r>
        <w:rPr>
          <w:rtl/>
        </w:rPr>
        <w:t xml:space="preserve"> و </w:t>
      </w:r>
      <w:r>
        <w:t>margin</w:t>
      </w:r>
      <w:r>
        <w:rPr>
          <w:rtl/>
        </w:rPr>
        <w:t xml:space="preserve"> فقط از چپ و راست اعمال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7F3" w14:paraId="2EB48C96" w14:textId="77777777" w:rsidTr="00D727F3">
        <w:tc>
          <w:tcPr>
            <w:tcW w:w="9350" w:type="dxa"/>
          </w:tcPr>
          <w:p w14:paraId="50D725DE" w14:textId="77777777" w:rsidR="00D727F3" w:rsidRDefault="00D727F3" w:rsidP="00D727F3">
            <w:pPr>
              <w:pStyle w:val="code"/>
              <w:bidi w:val="0"/>
            </w:pPr>
            <w:r>
              <w:t>&lt;!DOCTYPE html&gt;</w:t>
            </w:r>
          </w:p>
          <w:p w14:paraId="68D494E1" w14:textId="77777777" w:rsidR="00D727F3" w:rsidRDefault="00D727F3" w:rsidP="00D727F3">
            <w:pPr>
              <w:pStyle w:val="code"/>
              <w:bidi w:val="0"/>
            </w:pPr>
            <w:r>
              <w:t>&lt;html lang="fa" dir="rtl"&gt;</w:t>
            </w:r>
          </w:p>
          <w:p w14:paraId="3E6076C5" w14:textId="77777777" w:rsidR="00D727F3" w:rsidRDefault="00D727F3" w:rsidP="00D727F3">
            <w:pPr>
              <w:pStyle w:val="code"/>
              <w:bidi w:val="0"/>
            </w:pPr>
            <w:r>
              <w:t>&lt;head&gt;</w:t>
            </w:r>
          </w:p>
          <w:p w14:paraId="15B94726" w14:textId="77777777" w:rsidR="00D727F3" w:rsidRDefault="00D727F3" w:rsidP="00D727F3">
            <w:pPr>
              <w:pStyle w:val="code"/>
              <w:bidi w:val="0"/>
            </w:pPr>
            <w:r>
              <w:t xml:space="preserve">    &lt;meta charset="UTF-8"&gt;</w:t>
            </w:r>
          </w:p>
          <w:p w14:paraId="7FEB3FA3" w14:textId="77777777" w:rsidR="00D727F3" w:rsidRDefault="00D727F3" w:rsidP="00D727F3">
            <w:pPr>
              <w:pStyle w:val="code"/>
              <w:bidi w:val="0"/>
            </w:pPr>
            <w:r>
              <w:t xml:space="preserve">    &lt;title&gt;Display Inline&lt;/title&gt;</w:t>
            </w:r>
          </w:p>
          <w:p w14:paraId="7EF55150" w14:textId="77777777" w:rsidR="00D727F3" w:rsidRDefault="00D727F3" w:rsidP="00D727F3">
            <w:pPr>
              <w:pStyle w:val="code"/>
              <w:bidi w:val="0"/>
            </w:pPr>
            <w:r>
              <w:t xml:space="preserve">    &lt;style&gt;</w:t>
            </w:r>
          </w:p>
          <w:p w14:paraId="243D6911" w14:textId="77777777" w:rsidR="00D727F3" w:rsidRDefault="00D727F3" w:rsidP="00D727F3">
            <w:pPr>
              <w:pStyle w:val="code"/>
              <w:bidi w:val="0"/>
            </w:pPr>
            <w:r>
              <w:t xml:space="preserve">        .inline-example {</w:t>
            </w:r>
          </w:p>
          <w:p w14:paraId="62F48684" w14:textId="77777777" w:rsidR="00D727F3" w:rsidRDefault="00D727F3" w:rsidP="00D727F3">
            <w:pPr>
              <w:pStyle w:val="code"/>
              <w:bidi w:val="0"/>
            </w:pPr>
            <w:r>
              <w:t xml:space="preserve">            display: inline;</w:t>
            </w:r>
          </w:p>
          <w:p w14:paraId="59D971E2" w14:textId="77777777" w:rsidR="00D727F3" w:rsidRDefault="00D727F3" w:rsidP="00D727F3">
            <w:pPr>
              <w:pStyle w:val="code"/>
              <w:bidi w:val="0"/>
            </w:pPr>
            <w:r>
              <w:t xml:space="preserve">            background: #e74c3c;</w:t>
            </w:r>
          </w:p>
          <w:p w14:paraId="05F2D594" w14:textId="77777777" w:rsidR="00D727F3" w:rsidRDefault="00D727F3" w:rsidP="00D727F3">
            <w:pPr>
              <w:pStyle w:val="code"/>
              <w:bidi w:val="0"/>
            </w:pPr>
            <w:r>
              <w:lastRenderedPageBreak/>
              <w:t xml:space="preserve">            color: white;</w:t>
            </w:r>
          </w:p>
          <w:p w14:paraId="4FF84683" w14:textId="77777777" w:rsidR="00D727F3" w:rsidRDefault="00D727F3" w:rsidP="00D727F3">
            <w:pPr>
              <w:pStyle w:val="code"/>
              <w:bidi w:val="0"/>
              <w:rPr>
                <w:rtl/>
              </w:rPr>
            </w:pPr>
            <w:r>
              <w:t xml:space="preserve">            padding: 10px; /* </w:t>
            </w:r>
            <w:r>
              <w:rPr>
                <w:rFonts w:cs="IRANSansWeb(FaNum) Light"/>
                <w:rtl/>
              </w:rPr>
              <w:t>فقط چپ و راست</w:t>
            </w:r>
            <w:r>
              <w:t xml:space="preserve"> */</w:t>
            </w:r>
          </w:p>
          <w:p w14:paraId="02B5EED4" w14:textId="77777777" w:rsidR="00D727F3" w:rsidRDefault="00D727F3" w:rsidP="00D727F3">
            <w:pPr>
              <w:pStyle w:val="code"/>
              <w:bidi w:val="0"/>
              <w:rPr>
                <w:rtl/>
              </w:rPr>
            </w:pPr>
            <w:r>
              <w:t xml:space="preserve">            margin: 0 15px; /* </w:t>
            </w:r>
            <w:r>
              <w:rPr>
                <w:rFonts w:cs="IRANSansWeb(FaNum) Light"/>
                <w:rtl/>
              </w:rPr>
              <w:t>فقط چپ و راست</w:t>
            </w:r>
            <w:r>
              <w:t xml:space="preserve"> */</w:t>
            </w:r>
          </w:p>
          <w:p w14:paraId="1897E953" w14:textId="77777777" w:rsidR="00D727F3" w:rsidRDefault="00D727F3" w:rsidP="00D727F3">
            <w:pPr>
              <w:pStyle w:val="code"/>
              <w:bidi w:val="0"/>
              <w:rPr>
                <w:rtl/>
              </w:rPr>
            </w:pPr>
            <w:r>
              <w:t xml:space="preserve">            /* width </w:t>
            </w:r>
            <w:r>
              <w:rPr>
                <w:rFonts w:cs="IRANSansWeb(FaNum) Light"/>
                <w:rtl/>
              </w:rPr>
              <w:t>و</w:t>
            </w:r>
            <w:r>
              <w:t xml:space="preserve"> height </w:t>
            </w:r>
            <w:r>
              <w:rPr>
                <w:rFonts w:cs="IRANSansWeb(FaNum) Light"/>
                <w:rtl/>
              </w:rPr>
              <w:t>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اثر هستند</w:t>
            </w:r>
            <w:r>
              <w:t xml:space="preserve"> */</w:t>
            </w:r>
          </w:p>
          <w:p w14:paraId="16DED260" w14:textId="77777777" w:rsidR="00D727F3" w:rsidRDefault="00D727F3" w:rsidP="00D727F3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D396059" w14:textId="77777777" w:rsidR="00D727F3" w:rsidRDefault="00D727F3" w:rsidP="00D727F3">
            <w:pPr>
              <w:pStyle w:val="code"/>
              <w:bidi w:val="0"/>
            </w:pPr>
            <w:r>
              <w:t xml:space="preserve">    &lt;/style&gt;</w:t>
            </w:r>
          </w:p>
          <w:p w14:paraId="1D322E5F" w14:textId="77777777" w:rsidR="00D727F3" w:rsidRDefault="00D727F3" w:rsidP="00D727F3">
            <w:pPr>
              <w:pStyle w:val="code"/>
              <w:bidi w:val="0"/>
            </w:pPr>
            <w:r>
              <w:t>&lt;/head&gt;</w:t>
            </w:r>
          </w:p>
          <w:p w14:paraId="2929A5B1" w14:textId="77777777" w:rsidR="00D727F3" w:rsidRDefault="00D727F3" w:rsidP="00D727F3">
            <w:pPr>
              <w:pStyle w:val="code"/>
              <w:bidi w:val="0"/>
            </w:pPr>
            <w:r>
              <w:t>&lt;body&gt;</w:t>
            </w:r>
          </w:p>
          <w:p w14:paraId="3DC62D1A" w14:textId="77777777" w:rsidR="00D727F3" w:rsidRDefault="00D727F3" w:rsidP="00D727F3">
            <w:pPr>
              <w:pStyle w:val="code"/>
              <w:bidi w:val="0"/>
            </w:pPr>
            <w:r>
              <w:t xml:space="preserve">    &lt;p&gt;</w:t>
            </w:r>
          </w:p>
          <w:p w14:paraId="76BD01F4" w14:textId="77777777" w:rsidR="00D727F3" w:rsidRDefault="00D727F3" w:rsidP="00D727F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  <w:r>
              <w:rPr>
                <w:rFonts w:cs="IRANSansWeb(FaNum) Light"/>
                <w:rtl/>
              </w:rPr>
              <w:t>متن معمول</w:t>
            </w:r>
            <w:r>
              <w:rPr>
                <w:rFonts w:cs="IRANSansWeb(FaNum) Light" w:hint="cs"/>
                <w:rtl/>
              </w:rPr>
              <w:t>ی</w:t>
            </w:r>
          </w:p>
          <w:p w14:paraId="4C00E0BB" w14:textId="77777777" w:rsidR="00D727F3" w:rsidRDefault="00D727F3" w:rsidP="00D727F3">
            <w:pPr>
              <w:pStyle w:val="code"/>
              <w:bidi w:val="0"/>
              <w:rPr>
                <w:rtl/>
              </w:rPr>
            </w:pPr>
            <w:r>
              <w:t xml:space="preserve">        &lt;span class="inline-example"&gt;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المان</w:t>
            </w:r>
            <w:r>
              <w:t xml:space="preserve"> inline </w:t>
            </w:r>
            <w:r>
              <w:rPr>
                <w:rFonts w:cs="IRANSansWeb(FaNum) Light"/>
                <w:rtl/>
              </w:rPr>
              <w:t>است</w:t>
            </w:r>
            <w:r>
              <w:t>&lt;/span&gt;</w:t>
            </w:r>
          </w:p>
          <w:p w14:paraId="58BA3FC5" w14:textId="77777777" w:rsidR="00D727F3" w:rsidRDefault="00D727F3" w:rsidP="00D727F3">
            <w:pPr>
              <w:pStyle w:val="code"/>
              <w:bidi w:val="0"/>
              <w:rPr>
                <w:rtl/>
              </w:rPr>
            </w:pPr>
            <w:r>
              <w:t xml:space="preserve">        &lt;span class="inline-example"&gt;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گر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&lt;/span&gt;</w:t>
            </w:r>
          </w:p>
          <w:p w14:paraId="7C2D6099" w14:textId="77777777" w:rsidR="00D727F3" w:rsidRDefault="00D727F3" w:rsidP="00D727F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  <w:r>
              <w:rPr>
                <w:rFonts w:cs="IRANSansWeb(FaNum) Light"/>
                <w:rtl/>
              </w:rPr>
              <w:t>و ادامه متن در همان خط</w:t>
            </w:r>
          </w:p>
          <w:p w14:paraId="73DFCD55" w14:textId="77777777" w:rsidR="00D727F3" w:rsidRDefault="00D727F3" w:rsidP="00D727F3">
            <w:pPr>
              <w:pStyle w:val="code"/>
              <w:bidi w:val="0"/>
            </w:pPr>
            <w:r>
              <w:t xml:space="preserve">    &lt;/p&gt;</w:t>
            </w:r>
          </w:p>
          <w:p w14:paraId="6BD52A8A" w14:textId="77777777" w:rsidR="00D727F3" w:rsidRDefault="00D727F3" w:rsidP="00D727F3">
            <w:pPr>
              <w:pStyle w:val="code"/>
              <w:bidi w:val="0"/>
            </w:pPr>
            <w:r>
              <w:t>&lt;/body&gt;</w:t>
            </w:r>
          </w:p>
          <w:p w14:paraId="718C4EB6" w14:textId="6BCDE94A" w:rsidR="00D727F3" w:rsidRDefault="00D727F3" w:rsidP="00D727F3">
            <w:pPr>
              <w:pStyle w:val="code"/>
              <w:bidi w:val="0"/>
            </w:pPr>
            <w:r>
              <w:t>&lt;/html&gt;</w:t>
            </w:r>
          </w:p>
        </w:tc>
      </w:tr>
    </w:tbl>
    <w:p w14:paraId="5B4F1C40" w14:textId="43463055" w:rsidR="00D727F3" w:rsidRDefault="00D727F3" w:rsidP="00D727F3">
      <w:hyperlink r:id="rId151" w:history="1">
        <w:r w:rsidRPr="00D727F3">
          <w:rPr>
            <w:rStyle w:val="Hyperlink"/>
          </w:rPr>
          <w:t>inline</w:t>
        </w:r>
      </w:hyperlink>
    </w:p>
    <w:p w14:paraId="35BBF611" w14:textId="405C68F7" w:rsidR="00D727F3" w:rsidRDefault="00D727F3" w:rsidP="00D727F3">
      <w:r w:rsidRPr="00D727F3">
        <w:rPr>
          <w:rtl/>
        </w:rPr>
        <w:t>المان‌ها</w:t>
      </w:r>
      <w:r w:rsidRPr="00D727F3">
        <w:rPr>
          <w:rFonts w:hint="cs"/>
          <w:rtl/>
        </w:rPr>
        <w:t>ی</w:t>
      </w:r>
      <w:r w:rsidRPr="00D727F3">
        <w:rPr>
          <w:rtl/>
        </w:rPr>
        <w:t xml:space="preserve"> </w:t>
      </w:r>
      <w:r w:rsidRPr="00D727F3">
        <w:t>inline</w:t>
      </w:r>
      <w:r w:rsidRPr="00D727F3">
        <w:rPr>
          <w:rtl/>
        </w:rPr>
        <w:t xml:space="preserve"> به صورت پ</w:t>
      </w:r>
      <w:r w:rsidRPr="00D727F3">
        <w:rPr>
          <w:rFonts w:hint="cs"/>
          <w:rtl/>
        </w:rPr>
        <w:t>ی</w:t>
      </w:r>
      <w:r w:rsidRPr="00D727F3">
        <w:rPr>
          <w:rFonts w:hint="eastAsia"/>
          <w:rtl/>
        </w:rPr>
        <w:t>ش‌فرض</w:t>
      </w:r>
      <w:r w:rsidRPr="00D727F3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7F3" w14:paraId="2B4E5DAC" w14:textId="77777777" w:rsidTr="00D727F3">
        <w:tc>
          <w:tcPr>
            <w:tcW w:w="9350" w:type="dxa"/>
          </w:tcPr>
          <w:p w14:paraId="5294A36D" w14:textId="40C39466" w:rsidR="00D727F3" w:rsidRDefault="00D727F3" w:rsidP="00D727F3">
            <w:pPr>
              <w:pStyle w:val="code"/>
              <w:bidi w:val="0"/>
            </w:pPr>
            <w:r w:rsidRPr="00D727F3">
              <w:t>&lt;span&gt;, &lt;a&gt;, &lt;strong&gt;, &lt;em&gt;, &lt;img&gt;, &lt;button&gt;, &lt;input&gt;</w:t>
            </w:r>
          </w:p>
        </w:tc>
      </w:tr>
    </w:tbl>
    <w:p w14:paraId="3ABD16B9" w14:textId="77777777" w:rsidR="00D727F3" w:rsidRDefault="00D727F3" w:rsidP="00D727F3"/>
    <w:p w14:paraId="1DF457D9" w14:textId="75DAEA5A" w:rsidR="00D727F3" w:rsidRDefault="00D727F3" w:rsidP="00D727F3">
      <w:pPr>
        <w:rPr>
          <w:rtl/>
        </w:rPr>
      </w:pPr>
      <w:r>
        <w:t>Display: Inline-Block</w:t>
      </w:r>
      <w:r>
        <w:rPr>
          <w:rtl/>
        </w:rPr>
        <w:t xml:space="preserve"> (درون خط</w:t>
      </w:r>
      <w:r>
        <w:rPr>
          <w:rFonts w:hint="cs"/>
          <w:rtl/>
        </w:rPr>
        <w:t>ی</w:t>
      </w:r>
      <w:r>
        <w:rPr>
          <w:rtl/>
        </w:rPr>
        <w:t>-بلوک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1DAF075" w14:textId="60975E17" w:rsidR="00D727F3" w:rsidRDefault="00D727F3" w:rsidP="00D727F3">
      <w:pPr>
        <w:rPr>
          <w:rtl/>
        </w:rPr>
      </w:pPr>
      <w:r>
        <w:rPr>
          <w:rtl/>
        </w:rPr>
        <w:t>-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inline</w:t>
      </w:r>
      <w:r>
        <w:rPr>
          <w:rtl/>
        </w:rPr>
        <w:t xml:space="preserve"> و </w:t>
      </w:r>
      <w:r>
        <w:t>block</w:t>
      </w:r>
    </w:p>
    <w:p w14:paraId="07477D11" w14:textId="1ABF3E4E" w:rsidR="00D727F3" w:rsidRDefault="00D727F3" w:rsidP="00D727F3">
      <w:pPr>
        <w:rPr>
          <w:rtl/>
        </w:rPr>
      </w:pPr>
      <w:r>
        <w:rPr>
          <w:rtl/>
        </w:rPr>
        <w:t>- شروع خط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(مانند </w:t>
      </w:r>
      <w:r>
        <w:t>inline</w:t>
      </w:r>
      <w:r>
        <w:rPr>
          <w:rtl/>
        </w:rPr>
        <w:t>)</w:t>
      </w:r>
    </w:p>
    <w:p w14:paraId="5C95B05E" w14:textId="0517BD32" w:rsidR="00D727F3" w:rsidRDefault="00D727F3" w:rsidP="00D727F3">
      <w:pPr>
        <w:rPr>
          <w:rtl/>
        </w:rPr>
      </w:pPr>
      <w:r>
        <w:rPr>
          <w:rtl/>
        </w:rPr>
        <w:t>- قابل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t>width</w:t>
      </w:r>
      <w:r>
        <w:rPr>
          <w:rtl/>
        </w:rPr>
        <w:t xml:space="preserve"> و </w:t>
      </w:r>
      <w:r>
        <w:t>height</w:t>
      </w:r>
      <w:r>
        <w:rPr>
          <w:rtl/>
        </w:rPr>
        <w:t xml:space="preserve"> (مانند </w:t>
      </w:r>
      <w:r>
        <w:t>block</w:t>
      </w:r>
      <w:r>
        <w:rPr>
          <w:rtl/>
        </w:rPr>
        <w:t>)</w:t>
      </w:r>
    </w:p>
    <w:p w14:paraId="73AED625" w14:textId="78C58491" w:rsidR="00D727F3" w:rsidRDefault="00D727F3" w:rsidP="00D727F3">
      <w:r>
        <w:rPr>
          <w:rtl/>
        </w:rPr>
        <w:t xml:space="preserve">- </w:t>
      </w:r>
      <w:r>
        <w:t>padding</w:t>
      </w:r>
      <w:r>
        <w:rPr>
          <w:rtl/>
        </w:rPr>
        <w:t xml:space="preserve"> و </w:t>
      </w:r>
      <w:r>
        <w:t>margin</w:t>
      </w:r>
      <w:r>
        <w:rPr>
          <w:rtl/>
        </w:rPr>
        <w:t xml:space="preserve"> از چهار طرف اعمال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7F3" w14:paraId="39ADE789" w14:textId="77777777" w:rsidTr="00D727F3">
        <w:tc>
          <w:tcPr>
            <w:tcW w:w="9350" w:type="dxa"/>
          </w:tcPr>
          <w:p w14:paraId="71CB5183" w14:textId="77777777" w:rsidR="00CA7579" w:rsidRDefault="00CA7579" w:rsidP="00CA7579">
            <w:pPr>
              <w:pStyle w:val="code"/>
              <w:bidi w:val="0"/>
            </w:pPr>
            <w:r>
              <w:t>&lt;!DOCTYPE html&gt;</w:t>
            </w:r>
          </w:p>
          <w:p w14:paraId="20030B33" w14:textId="77777777" w:rsidR="00CA7579" w:rsidRDefault="00CA7579" w:rsidP="00CA7579">
            <w:pPr>
              <w:pStyle w:val="code"/>
              <w:bidi w:val="0"/>
            </w:pPr>
            <w:r>
              <w:t>&lt;html lang="fa" dir="rtl"&gt;</w:t>
            </w:r>
          </w:p>
          <w:p w14:paraId="2FD159B4" w14:textId="77777777" w:rsidR="00CA7579" w:rsidRDefault="00CA7579" w:rsidP="00CA7579">
            <w:pPr>
              <w:pStyle w:val="code"/>
              <w:bidi w:val="0"/>
            </w:pPr>
            <w:r>
              <w:t>&lt;head&gt;</w:t>
            </w:r>
          </w:p>
          <w:p w14:paraId="0D6B0E62" w14:textId="77777777" w:rsidR="00CA7579" w:rsidRDefault="00CA7579" w:rsidP="00CA7579">
            <w:pPr>
              <w:pStyle w:val="code"/>
              <w:bidi w:val="0"/>
            </w:pPr>
            <w:r>
              <w:t xml:space="preserve">    &lt;meta charset="UTF-8"&gt;</w:t>
            </w:r>
          </w:p>
          <w:p w14:paraId="5F137DB9" w14:textId="77777777" w:rsidR="00CA7579" w:rsidRDefault="00CA7579" w:rsidP="00CA7579">
            <w:pPr>
              <w:pStyle w:val="code"/>
              <w:bidi w:val="0"/>
            </w:pPr>
            <w:r>
              <w:t xml:space="preserve">    &lt;title&gt;Display Inline-Block&lt;/title&gt;</w:t>
            </w:r>
          </w:p>
          <w:p w14:paraId="09CAFDEC" w14:textId="77777777" w:rsidR="00CA7579" w:rsidRDefault="00CA7579" w:rsidP="00CA7579">
            <w:pPr>
              <w:pStyle w:val="code"/>
              <w:bidi w:val="0"/>
            </w:pPr>
            <w:r>
              <w:t xml:space="preserve">    &lt;style&gt;</w:t>
            </w:r>
          </w:p>
          <w:p w14:paraId="4B7C06CC" w14:textId="77777777" w:rsidR="00CA7579" w:rsidRDefault="00CA7579" w:rsidP="00CA7579">
            <w:pPr>
              <w:pStyle w:val="code"/>
              <w:bidi w:val="0"/>
            </w:pPr>
            <w:r>
              <w:t xml:space="preserve">        .inline-block-example {</w:t>
            </w:r>
          </w:p>
          <w:p w14:paraId="701DA58F" w14:textId="77777777" w:rsidR="00CA7579" w:rsidRDefault="00CA7579" w:rsidP="00CA7579">
            <w:pPr>
              <w:pStyle w:val="code"/>
              <w:bidi w:val="0"/>
            </w:pPr>
            <w:r>
              <w:t xml:space="preserve">            display: inline-block;</w:t>
            </w:r>
          </w:p>
          <w:p w14:paraId="3C655CE7" w14:textId="77777777" w:rsidR="00CA7579" w:rsidRDefault="00CA7579" w:rsidP="00CA7579">
            <w:pPr>
              <w:pStyle w:val="code"/>
              <w:bidi w:val="0"/>
            </w:pPr>
            <w:r>
              <w:t xml:space="preserve">            width: 120px;</w:t>
            </w:r>
          </w:p>
          <w:p w14:paraId="17A9F0CC" w14:textId="77777777" w:rsidR="00CA7579" w:rsidRDefault="00CA7579" w:rsidP="00CA7579">
            <w:pPr>
              <w:pStyle w:val="code"/>
              <w:bidi w:val="0"/>
            </w:pPr>
            <w:r>
              <w:t xml:space="preserve">            height: 60px;</w:t>
            </w:r>
          </w:p>
          <w:p w14:paraId="6D8784A5" w14:textId="77777777" w:rsidR="00CA7579" w:rsidRDefault="00CA7579" w:rsidP="00CA7579">
            <w:pPr>
              <w:pStyle w:val="code"/>
              <w:bidi w:val="0"/>
            </w:pPr>
            <w:r>
              <w:t xml:space="preserve">            background: #27ae60;</w:t>
            </w:r>
          </w:p>
          <w:p w14:paraId="02F8932C" w14:textId="77777777" w:rsidR="00CA7579" w:rsidRDefault="00CA7579" w:rsidP="00CA7579">
            <w:pPr>
              <w:pStyle w:val="code"/>
              <w:bidi w:val="0"/>
            </w:pPr>
            <w:r>
              <w:lastRenderedPageBreak/>
              <w:t xml:space="preserve">            color: white;</w:t>
            </w:r>
          </w:p>
          <w:p w14:paraId="1532C1C0" w14:textId="77777777" w:rsidR="00CA7579" w:rsidRDefault="00CA7579" w:rsidP="00CA7579">
            <w:pPr>
              <w:pStyle w:val="code"/>
              <w:bidi w:val="0"/>
            </w:pPr>
            <w:r>
              <w:t xml:space="preserve">            padding: 10px;</w:t>
            </w:r>
          </w:p>
          <w:p w14:paraId="573F9028" w14:textId="77777777" w:rsidR="00CA7579" w:rsidRDefault="00CA7579" w:rsidP="00CA7579">
            <w:pPr>
              <w:pStyle w:val="code"/>
              <w:bidi w:val="0"/>
            </w:pPr>
            <w:r>
              <w:t xml:space="preserve">            margin: 5px;</w:t>
            </w:r>
          </w:p>
          <w:p w14:paraId="3C8A4239" w14:textId="77777777" w:rsidR="00CA7579" w:rsidRDefault="00CA7579" w:rsidP="00CA7579">
            <w:pPr>
              <w:pStyle w:val="code"/>
              <w:bidi w:val="0"/>
            </w:pPr>
            <w:r>
              <w:t xml:space="preserve">            text-align: center;</w:t>
            </w:r>
          </w:p>
          <w:p w14:paraId="1F1B4992" w14:textId="77777777" w:rsidR="00CA7579" w:rsidRDefault="00CA7579" w:rsidP="00CA7579">
            <w:pPr>
              <w:pStyle w:val="code"/>
              <w:bidi w:val="0"/>
            </w:pPr>
            <w:r>
              <w:t xml:space="preserve">            line-height: 60px;</w:t>
            </w:r>
          </w:p>
          <w:p w14:paraId="74E216BD" w14:textId="77777777" w:rsidR="00CA7579" w:rsidRDefault="00CA7579" w:rsidP="00CA7579">
            <w:pPr>
              <w:pStyle w:val="code"/>
              <w:bidi w:val="0"/>
            </w:pPr>
            <w:r>
              <w:t xml:space="preserve">            border: 2px solid #219652;</w:t>
            </w:r>
          </w:p>
          <w:p w14:paraId="208F536A" w14:textId="77777777" w:rsidR="00CA7579" w:rsidRDefault="00CA7579" w:rsidP="00CA7579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57FBBA3" w14:textId="77777777" w:rsidR="00CA7579" w:rsidRDefault="00CA7579" w:rsidP="00CA7579">
            <w:pPr>
              <w:pStyle w:val="code"/>
              <w:bidi w:val="0"/>
            </w:pPr>
            <w:r>
              <w:t xml:space="preserve">    &lt;/style&gt;</w:t>
            </w:r>
          </w:p>
          <w:p w14:paraId="004E238D" w14:textId="77777777" w:rsidR="00CA7579" w:rsidRDefault="00CA7579" w:rsidP="00CA7579">
            <w:pPr>
              <w:pStyle w:val="code"/>
              <w:bidi w:val="0"/>
            </w:pPr>
            <w:r>
              <w:t>&lt;/head&gt;</w:t>
            </w:r>
          </w:p>
          <w:p w14:paraId="50B688B3" w14:textId="77777777" w:rsidR="00CA7579" w:rsidRDefault="00CA7579" w:rsidP="00CA7579">
            <w:pPr>
              <w:pStyle w:val="code"/>
              <w:bidi w:val="0"/>
            </w:pPr>
            <w:r>
              <w:t>&lt;body&gt;</w:t>
            </w:r>
          </w:p>
          <w:p w14:paraId="05A728E1" w14:textId="77777777" w:rsidR="00CA7579" w:rsidRDefault="00CA7579" w:rsidP="00CA7579">
            <w:pPr>
              <w:pStyle w:val="code"/>
              <w:bidi w:val="0"/>
              <w:rPr>
                <w:rtl/>
              </w:rPr>
            </w:pPr>
            <w:r>
              <w:t xml:space="preserve">    &lt;div class="inline-block-example"&gt;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۱</w:t>
            </w:r>
            <w:r>
              <w:t>&lt;/div&gt;</w:t>
            </w:r>
          </w:p>
          <w:p w14:paraId="78D7E62C" w14:textId="77777777" w:rsidR="00CA7579" w:rsidRDefault="00CA7579" w:rsidP="00CA7579">
            <w:pPr>
              <w:pStyle w:val="code"/>
              <w:bidi w:val="0"/>
              <w:rPr>
                <w:rtl/>
              </w:rPr>
            </w:pPr>
            <w:r>
              <w:t xml:space="preserve">    &lt;div class="inline-block-example"&gt;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۲</w:t>
            </w:r>
            <w:r>
              <w:t>&lt;/div&gt;</w:t>
            </w:r>
          </w:p>
          <w:p w14:paraId="0DA62D29" w14:textId="77777777" w:rsidR="00CA7579" w:rsidRDefault="00CA7579" w:rsidP="00CA7579">
            <w:pPr>
              <w:pStyle w:val="code"/>
              <w:bidi w:val="0"/>
              <w:rPr>
                <w:rtl/>
              </w:rPr>
            </w:pPr>
            <w:r>
              <w:t xml:space="preserve">    &lt;div class="inline-block-example"&gt;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۳</w:t>
            </w:r>
            <w:r>
              <w:t>&lt;/div&gt;</w:t>
            </w:r>
          </w:p>
          <w:p w14:paraId="3B1F2515" w14:textId="77777777" w:rsidR="00CA7579" w:rsidRDefault="00CA7579" w:rsidP="00CA7579">
            <w:pPr>
              <w:pStyle w:val="code"/>
              <w:bidi w:val="0"/>
              <w:rPr>
                <w:rtl/>
              </w:rPr>
            </w:pPr>
            <w:r>
              <w:t xml:space="preserve">    &lt;div class="inline-block-example"&gt;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۴</w:t>
            </w:r>
            <w:r>
              <w:t>&lt;/div&gt;</w:t>
            </w:r>
          </w:p>
          <w:p w14:paraId="34DE7065" w14:textId="77777777" w:rsidR="00CA7579" w:rsidRDefault="00CA7579" w:rsidP="00CA7579">
            <w:pPr>
              <w:pStyle w:val="code"/>
              <w:bidi w:val="0"/>
            </w:pPr>
            <w:r>
              <w:t>&lt;/body&gt;</w:t>
            </w:r>
          </w:p>
          <w:p w14:paraId="71147A8A" w14:textId="548A9D65" w:rsidR="00D727F3" w:rsidRDefault="00CA7579" w:rsidP="00CA7579">
            <w:pPr>
              <w:pStyle w:val="code"/>
              <w:bidi w:val="0"/>
            </w:pPr>
            <w:r>
              <w:t>&lt;/html&gt;</w:t>
            </w:r>
          </w:p>
        </w:tc>
      </w:tr>
    </w:tbl>
    <w:p w14:paraId="40413BDD" w14:textId="7F726FA5" w:rsidR="00D727F3" w:rsidRDefault="00CA7579" w:rsidP="00CA7579">
      <w:hyperlink r:id="rId152" w:history="1">
        <w:r w:rsidRPr="00CA7579">
          <w:rPr>
            <w:rStyle w:val="Hyperlink"/>
          </w:rPr>
          <w:t>Inline-block</w:t>
        </w:r>
      </w:hyperlink>
    </w:p>
    <w:p w14:paraId="77A94ACE" w14:textId="77777777" w:rsidR="00CA7579" w:rsidRPr="00CA7579" w:rsidRDefault="00CA7579" w:rsidP="00CA7579">
      <w:pPr>
        <w:pStyle w:val="bold"/>
      </w:pPr>
      <w:r w:rsidRPr="00CA7579">
        <w:rPr>
          <w:rtl/>
          <w:lang w:bidi="ar-SA"/>
        </w:rPr>
        <w:t>مقایسه کامل</w:t>
      </w:r>
      <w:r w:rsidRPr="00CA7579">
        <w:t xml:space="preserve"> Display </w:t>
      </w:r>
      <w:r w:rsidRPr="00CA7579">
        <w:rPr>
          <w:rtl/>
          <w:lang w:bidi="ar-SA"/>
        </w:rPr>
        <w:t>ها</w:t>
      </w:r>
    </w:p>
    <w:tbl>
      <w:tblPr>
        <w:tblStyle w:val="TableGrid"/>
        <w:bidiVisual/>
        <w:tblW w:w="9336" w:type="dxa"/>
        <w:tblLook w:val="04A0" w:firstRow="1" w:lastRow="0" w:firstColumn="1" w:lastColumn="0" w:noHBand="0" w:noVBand="1"/>
      </w:tblPr>
      <w:tblGrid>
        <w:gridCol w:w="2334"/>
        <w:gridCol w:w="2334"/>
        <w:gridCol w:w="2334"/>
        <w:gridCol w:w="2334"/>
      </w:tblGrid>
      <w:tr w:rsidR="00CA7579" w:rsidRPr="00CA7579" w14:paraId="6B4BD30E" w14:textId="77777777" w:rsidTr="00CA7579">
        <w:trPr>
          <w:trHeight w:val="401"/>
        </w:trPr>
        <w:tc>
          <w:tcPr>
            <w:tcW w:w="2334" w:type="dxa"/>
          </w:tcPr>
          <w:p w14:paraId="7E6A4E56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و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Fonts w:hint="eastAsia"/>
                <w:rtl/>
              </w:rPr>
              <w:t>ژگ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4F4C2D01" w14:textId="77777777" w:rsidR="00CA7579" w:rsidRPr="00CA7579" w:rsidRDefault="00CA7579" w:rsidP="008E7BB3">
            <w:r w:rsidRPr="00CA7579">
              <w:rPr>
                <w:rtl/>
              </w:rPr>
              <w:t xml:space="preserve"> </w:t>
            </w:r>
            <w:r w:rsidRPr="00CA7579">
              <w:t xml:space="preserve">Block </w:t>
            </w:r>
          </w:p>
        </w:tc>
        <w:tc>
          <w:tcPr>
            <w:tcW w:w="2334" w:type="dxa"/>
          </w:tcPr>
          <w:p w14:paraId="386771A1" w14:textId="77777777" w:rsidR="00CA7579" w:rsidRPr="00CA7579" w:rsidRDefault="00CA7579" w:rsidP="008E7BB3">
            <w:r w:rsidRPr="00CA7579">
              <w:t xml:space="preserve"> Inline </w:t>
            </w:r>
          </w:p>
        </w:tc>
        <w:tc>
          <w:tcPr>
            <w:tcW w:w="2334" w:type="dxa"/>
          </w:tcPr>
          <w:p w14:paraId="737F0766" w14:textId="77777777" w:rsidR="00CA7579" w:rsidRPr="00CA7579" w:rsidRDefault="00CA7579" w:rsidP="008E7BB3">
            <w:pPr>
              <w:rPr>
                <w:rtl/>
              </w:rPr>
            </w:pPr>
            <w:r w:rsidRPr="00CA7579">
              <w:t xml:space="preserve"> Inline-Block</w:t>
            </w:r>
            <w:r w:rsidRPr="00CA7579">
              <w:rPr>
                <w:rtl/>
              </w:rPr>
              <w:t xml:space="preserve"> </w:t>
            </w:r>
          </w:p>
        </w:tc>
      </w:tr>
      <w:tr w:rsidR="00CA7579" w:rsidRPr="00CA7579" w14:paraId="7026737B" w14:textId="77777777" w:rsidTr="00CA7579">
        <w:trPr>
          <w:trHeight w:val="803"/>
        </w:trPr>
        <w:tc>
          <w:tcPr>
            <w:tcW w:w="2334" w:type="dxa"/>
          </w:tcPr>
          <w:p w14:paraId="5D4064BB" w14:textId="2A73565F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شروع خط جد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Fonts w:hint="eastAsia"/>
                <w:rtl/>
              </w:rPr>
              <w:t>د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0A654D40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بله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6B5158A1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❌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خ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Fonts w:hint="eastAsia"/>
                <w:rtl/>
              </w:rPr>
              <w:t>ر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2AC20429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❌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خ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Fonts w:hint="eastAsia"/>
                <w:rtl/>
              </w:rPr>
              <w:t>ر</w:t>
            </w:r>
            <w:r w:rsidRPr="00CA7579">
              <w:rPr>
                <w:rtl/>
              </w:rPr>
              <w:t xml:space="preserve"> </w:t>
            </w:r>
          </w:p>
        </w:tc>
      </w:tr>
      <w:tr w:rsidR="00CA7579" w:rsidRPr="00CA7579" w14:paraId="1910A5D5" w14:textId="77777777" w:rsidTr="00CA7579">
        <w:trPr>
          <w:trHeight w:val="814"/>
        </w:trPr>
        <w:tc>
          <w:tcPr>
            <w:tcW w:w="2334" w:type="dxa"/>
          </w:tcPr>
          <w:p w14:paraId="02076683" w14:textId="1E4A71FB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عرض و ارتفاع </w:t>
            </w:r>
          </w:p>
        </w:tc>
        <w:tc>
          <w:tcPr>
            <w:tcW w:w="2334" w:type="dxa"/>
          </w:tcPr>
          <w:p w14:paraId="70F4611D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قابل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تنظ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Fonts w:hint="eastAsia"/>
                <w:rtl/>
              </w:rPr>
              <w:t>م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6A3E9836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❌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غ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Fonts w:hint="eastAsia"/>
                <w:rtl/>
              </w:rPr>
              <w:t>رقابل</w:t>
            </w:r>
            <w:r w:rsidRPr="00CA7579">
              <w:rPr>
                <w:rtl/>
              </w:rPr>
              <w:t xml:space="preserve"> تنظ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Fonts w:hint="eastAsia"/>
                <w:rtl/>
              </w:rPr>
              <w:t>م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7E623823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قابل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تنظ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Fonts w:hint="eastAsia"/>
                <w:rtl/>
              </w:rPr>
              <w:t>م</w:t>
            </w:r>
            <w:r w:rsidRPr="00CA7579">
              <w:rPr>
                <w:rtl/>
              </w:rPr>
              <w:t xml:space="preserve"> </w:t>
            </w:r>
          </w:p>
        </w:tc>
      </w:tr>
      <w:tr w:rsidR="00CA7579" w:rsidRPr="00CA7579" w14:paraId="07F1834E" w14:textId="77777777" w:rsidTr="00CA7579">
        <w:trPr>
          <w:trHeight w:val="814"/>
        </w:trPr>
        <w:tc>
          <w:tcPr>
            <w:tcW w:w="2334" w:type="dxa"/>
          </w:tcPr>
          <w:p w14:paraId="23D8F1D6" w14:textId="050121F8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t>Padding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54C262B4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چهار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طرف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40516390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فقط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چپ</w:t>
            </w:r>
            <w:r w:rsidRPr="00CA7579">
              <w:rPr>
                <w:rtl/>
              </w:rPr>
              <w:t>/</w:t>
            </w:r>
            <w:r w:rsidRPr="00CA7579">
              <w:rPr>
                <w:rFonts w:ascii="IRANSansWeb(FaNum) Light" w:hAnsi="IRANSansWeb(FaNum) Light" w:hint="cs"/>
                <w:rtl/>
              </w:rPr>
              <w:t>راست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0D6572CB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چهار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طرف</w:t>
            </w:r>
            <w:r w:rsidRPr="00CA7579">
              <w:rPr>
                <w:rtl/>
              </w:rPr>
              <w:t xml:space="preserve"> </w:t>
            </w:r>
          </w:p>
        </w:tc>
      </w:tr>
      <w:tr w:rsidR="00CA7579" w:rsidRPr="00CA7579" w14:paraId="0F9A07AB" w14:textId="77777777" w:rsidTr="00CA7579">
        <w:trPr>
          <w:trHeight w:val="814"/>
        </w:trPr>
        <w:tc>
          <w:tcPr>
            <w:tcW w:w="2334" w:type="dxa"/>
          </w:tcPr>
          <w:p w14:paraId="4FE5FF0F" w14:textId="475BED0B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t>Margin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4576C79A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چهار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طرف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78D44106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فقط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چپ</w:t>
            </w:r>
            <w:r w:rsidRPr="00CA7579">
              <w:rPr>
                <w:rtl/>
              </w:rPr>
              <w:t>/</w:t>
            </w:r>
            <w:r w:rsidRPr="00CA7579">
              <w:rPr>
                <w:rFonts w:ascii="IRANSansWeb(FaNum) Light" w:hAnsi="IRANSansWeb(FaNum) Light" w:hint="cs"/>
                <w:rtl/>
              </w:rPr>
              <w:t>راست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01CF7A78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چهار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طرف</w:t>
            </w:r>
            <w:r w:rsidRPr="00CA7579">
              <w:rPr>
                <w:rtl/>
              </w:rPr>
              <w:t xml:space="preserve"> </w:t>
            </w:r>
          </w:p>
        </w:tc>
      </w:tr>
      <w:tr w:rsidR="00CA7579" w:rsidRPr="00CA7579" w14:paraId="56C0D478" w14:textId="77777777" w:rsidTr="00CA7579">
        <w:trPr>
          <w:trHeight w:val="803"/>
        </w:trPr>
        <w:tc>
          <w:tcPr>
            <w:tcW w:w="2334" w:type="dxa"/>
          </w:tcPr>
          <w:p w14:paraId="35E00E73" w14:textId="5056E58F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همراه با متن </w:t>
            </w:r>
          </w:p>
        </w:tc>
        <w:tc>
          <w:tcPr>
            <w:tcW w:w="2334" w:type="dxa"/>
          </w:tcPr>
          <w:p w14:paraId="6F971390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❌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خ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Fonts w:hint="eastAsia"/>
                <w:rtl/>
              </w:rPr>
              <w:t>ر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11D66796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بله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6950AB19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بله</w:t>
            </w:r>
            <w:r w:rsidRPr="00CA7579">
              <w:rPr>
                <w:rtl/>
              </w:rPr>
              <w:t xml:space="preserve"> </w:t>
            </w:r>
          </w:p>
        </w:tc>
      </w:tr>
    </w:tbl>
    <w:p w14:paraId="3A3543BF" w14:textId="53424FED" w:rsidR="00D727F3" w:rsidRPr="00AD3191" w:rsidRDefault="00D727F3" w:rsidP="00CA7579">
      <w:pPr>
        <w:tabs>
          <w:tab w:val="left" w:pos="1720"/>
        </w:tabs>
        <w:rPr>
          <w:rtl/>
        </w:rPr>
      </w:pPr>
    </w:p>
    <w:p w14:paraId="4470F96C" w14:textId="47F70CB7" w:rsidR="00AD3191" w:rsidRDefault="00AD3191" w:rsidP="00AD3191">
      <w:pPr>
        <w:pStyle w:val="Heading2"/>
        <w:rPr>
          <w:lang w:bidi="ar-SA"/>
        </w:rPr>
      </w:pPr>
      <w:hyperlink r:id="rId153" w:history="1">
        <w:bookmarkStart w:id="106" w:name="_Toc211464543"/>
        <w:r w:rsidRPr="00CA7579">
          <w:rPr>
            <w:rStyle w:val="Hyperlink"/>
            <w:rFonts w:hint="cs"/>
            <w:rtl/>
            <w:lang w:bidi="ar-SA"/>
          </w:rPr>
          <w:t>معرفی</w:t>
        </w:r>
        <w:r w:rsidRPr="00CA7579">
          <w:rPr>
            <w:rStyle w:val="Hyperlink"/>
            <w:rtl/>
            <w:lang w:bidi="ar-SA"/>
          </w:rPr>
          <w:t xml:space="preserve"> </w:t>
        </w:r>
        <w:r w:rsidRPr="00CA7579">
          <w:rPr>
            <w:rStyle w:val="Hyperlink"/>
            <w:rFonts w:hint="cs"/>
            <w:rtl/>
            <w:lang w:bidi="ar-SA"/>
          </w:rPr>
          <w:t>تگ</w:t>
        </w:r>
        <w:r w:rsidRPr="00CA7579">
          <w:rPr>
            <w:rStyle w:val="Hyperlink"/>
            <w:lang w:bidi="ar-SA"/>
          </w:rPr>
          <w:t xml:space="preserve"> table </w:t>
        </w:r>
        <w:r w:rsidRPr="00CA7579">
          <w:rPr>
            <w:rStyle w:val="Hyperlink"/>
            <w:rFonts w:hint="cs"/>
            <w:rtl/>
            <w:lang w:bidi="ar-SA"/>
          </w:rPr>
          <w:t>و</w:t>
        </w:r>
        <w:r w:rsidRPr="00CA7579">
          <w:rPr>
            <w:rStyle w:val="Hyperlink"/>
            <w:lang w:bidi="ar-SA"/>
          </w:rPr>
          <w:t xml:space="preserve"> display </w:t>
        </w:r>
        <w:r w:rsidRPr="00CA7579">
          <w:rPr>
            <w:rStyle w:val="Hyperlink"/>
            <w:rFonts w:hint="cs"/>
            <w:rtl/>
            <w:lang w:bidi="ar-SA"/>
          </w:rPr>
          <w:t>آن</w:t>
        </w:r>
        <w:bookmarkEnd w:id="106"/>
      </w:hyperlink>
    </w:p>
    <w:p w14:paraId="605801F5" w14:textId="7E7A5C0F" w:rsidR="00CA7579" w:rsidRDefault="00CA7579" w:rsidP="00CA7579">
      <w:pPr>
        <w:rPr>
          <w:lang w:bidi="ar-SA"/>
        </w:rPr>
      </w:pPr>
      <w:r>
        <w:rPr>
          <w:rtl/>
          <w:lang w:bidi="ar-SA"/>
        </w:rPr>
        <w:t>ساختار پا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ه</w:t>
      </w:r>
      <w:r>
        <w:rPr>
          <w:rtl/>
          <w:lang w:bidi="ar-SA"/>
        </w:rPr>
        <w:t xml:space="preserve"> جدول: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7579" w14:paraId="63F15F3F" w14:textId="77777777" w:rsidTr="00CA7579">
        <w:tc>
          <w:tcPr>
            <w:tcW w:w="9350" w:type="dxa"/>
          </w:tcPr>
          <w:p w14:paraId="010B5A3D" w14:textId="77777777" w:rsidR="00CA7579" w:rsidRDefault="00CA7579" w:rsidP="00CA7579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&lt;table&gt;</w:t>
            </w:r>
          </w:p>
          <w:p w14:paraId="2B918358" w14:textId="77777777" w:rsidR="00CA7579" w:rsidRDefault="00CA7579" w:rsidP="00CA7579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    &lt;!-- </w:t>
            </w:r>
            <w:r>
              <w:rPr>
                <w:rtl/>
                <w:lang w:bidi="ar-SA"/>
              </w:rPr>
              <w:t>محتوا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جدول</w:t>
            </w:r>
            <w:r>
              <w:rPr>
                <w:lang w:bidi="ar-SA"/>
              </w:rPr>
              <w:t xml:space="preserve"> --&gt;</w:t>
            </w:r>
          </w:p>
          <w:p w14:paraId="2F04BDC8" w14:textId="08688EC1" w:rsidR="00CA7579" w:rsidRDefault="00CA7579" w:rsidP="00CA7579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&lt;/table&gt;</w:t>
            </w:r>
          </w:p>
        </w:tc>
      </w:tr>
    </w:tbl>
    <w:p w14:paraId="7A306109" w14:textId="77777777" w:rsidR="00CA7579" w:rsidRPr="00CA7579" w:rsidRDefault="00CA7579" w:rsidP="00CA7579">
      <w:pPr>
        <w:bidi w:val="0"/>
        <w:rPr>
          <w:lang w:bidi="ar-SA"/>
        </w:rPr>
      </w:pPr>
    </w:p>
    <w:p w14:paraId="3D1D82F2" w14:textId="76EAFADD" w:rsidR="00AD3191" w:rsidRDefault="00AD3191" w:rsidP="00AD3191">
      <w:pPr>
        <w:pStyle w:val="bold"/>
        <w:rPr>
          <w:lang w:bidi="ar-SA"/>
        </w:rPr>
      </w:pPr>
      <w:r w:rsidRPr="00AD3191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AD3191">
        <w:rPr>
          <w:rtl/>
          <w:lang w:bidi="ar-SA"/>
        </w:rPr>
        <w:t xml:space="preserve"> </w:t>
      </w:r>
      <w:r w:rsidRPr="00AD3191">
        <w:rPr>
          <w:rFonts w:hint="cs"/>
          <w:rtl/>
          <w:lang w:bidi="ar-SA"/>
        </w:rPr>
        <w:t>تگ</w:t>
      </w:r>
      <w:r w:rsidRPr="00AD3191">
        <w:rPr>
          <w:rtl/>
          <w:lang w:bidi="ar-SA"/>
        </w:rPr>
        <w:t xml:space="preserve"> </w:t>
      </w:r>
      <w:r w:rsidRPr="00AD3191">
        <w:rPr>
          <w:rFonts w:hint="cs"/>
          <w:rtl/>
          <w:lang w:bidi="ar-SA"/>
        </w:rPr>
        <w:t>های</w:t>
      </w:r>
      <w:r w:rsidRPr="00AD3191">
        <w:rPr>
          <w:lang w:bidi="ar-SA"/>
        </w:rPr>
        <w:t xml:space="preserve"> tr </w:t>
      </w:r>
      <w:r w:rsidRPr="00AD3191">
        <w:rPr>
          <w:rFonts w:hint="cs"/>
          <w:rtl/>
          <w:lang w:bidi="ar-SA"/>
        </w:rPr>
        <w:t>و</w:t>
      </w:r>
      <w:r w:rsidRPr="00AD3191">
        <w:rPr>
          <w:lang w:bidi="ar-SA"/>
        </w:rPr>
        <w:t xml:space="preserve"> th </w:t>
      </w:r>
      <w:r w:rsidRPr="00AD3191">
        <w:rPr>
          <w:rFonts w:hint="cs"/>
          <w:rtl/>
          <w:lang w:bidi="ar-SA"/>
        </w:rPr>
        <w:t>و</w:t>
      </w:r>
      <w:r w:rsidRPr="00AD3191">
        <w:rPr>
          <w:lang w:bidi="ar-SA"/>
        </w:rPr>
        <w:t xml:space="preserve"> td</w:t>
      </w:r>
    </w:p>
    <w:p w14:paraId="7F1190F7" w14:textId="1D5C32AF" w:rsidR="00CA7579" w:rsidRDefault="00CA7579" w:rsidP="00CA7579">
      <w:pPr>
        <w:pStyle w:val="bold"/>
        <w:rPr>
          <w:lang w:bidi="ar-SA"/>
        </w:rPr>
      </w:pPr>
      <w:r>
        <w:rPr>
          <w:rtl/>
          <w:lang w:bidi="ar-SA"/>
        </w:rPr>
        <w:t>`</w:t>
      </w:r>
      <w:r>
        <w:rPr>
          <w:lang w:bidi="ar-SA"/>
        </w:rPr>
        <w:t>&lt;tr&gt;` (Table Row)</w:t>
      </w:r>
    </w:p>
    <w:p w14:paraId="69DA6060" w14:textId="5C3999EA" w:rsidR="00CA7579" w:rsidRDefault="00CA7579" w:rsidP="00CA7579">
      <w:pPr>
        <w:pStyle w:val="bold"/>
        <w:rPr>
          <w:lang w:bidi="ar-SA"/>
        </w:rPr>
      </w:pPr>
      <w:r>
        <w:rPr>
          <w:rtl/>
          <w:lang w:bidi="ar-SA"/>
        </w:rPr>
        <w:t>- تعر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سطر در جدول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7579" w14:paraId="3E2917D2" w14:textId="77777777" w:rsidTr="00CA7579">
        <w:tc>
          <w:tcPr>
            <w:tcW w:w="9350" w:type="dxa"/>
          </w:tcPr>
          <w:p w14:paraId="522288FF" w14:textId="77777777" w:rsidR="00CA7579" w:rsidRDefault="00CA7579" w:rsidP="00CA757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&lt;tr&gt;</w:t>
            </w:r>
          </w:p>
          <w:p w14:paraId="11EE90E8" w14:textId="77777777" w:rsidR="00CA7579" w:rsidRDefault="00CA7579" w:rsidP="00CA757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&lt;!-- </w:t>
            </w:r>
            <w:r>
              <w:rPr>
                <w:rFonts w:cs="IRANSansWeb(FaNum) Light"/>
                <w:rtl/>
                <w:lang w:bidi="ar-SA"/>
              </w:rPr>
              <w:t>سلول 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سطر</w:t>
            </w:r>
            <w:r>
              <w:rPr>
                <w:lang w:bidi="ar-SA"/>
              </w:rPr>
              <w:t xml:space="preserve"> --&gt;</w:t>
            </w:r>
          </w:p>
          <w:p w14:paraId="6DD276EB" w14:textId="0839C7D6" w:rsidR="00CA7579" w:rsidRDefault="00CA7579" w:rsidP="00CA757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&lt;/tr&gt;</w:t>
            </w:r>
          </w:p>
        </w:tc>
      </w:tr>
    </w:tbl>
    <w:p w14:paraId="2E293D63" w14:textId="77777777" w:rsidR="00CA7579" w:rsidRDefault="00CA7579" w:rsidP="00CA7579">
      <w:pPr>
        <w:pStyle w:val="bold"/>
        <w:rPr>
          <w:lang w:bidi="ar-SA"/>
        </w:rPr>
      </w:pPr>
    </w:p>
    <w:p w14:paraId="59B9A453" w14:textId="5F019A17" w:rsidR="00F23D51" w:rsidRDefault="00F23D51" w:rsidP="00F23D51">
      <w:pPr>
        <w:pStyle w:val="bold"/>
        <w:rPr>
          <w:lang w:bidi="ar-SA"/>
        </w:rPr>
      </w:pPr>
      <w:r>
        <w:rPr>
          <w:rtl/>
          <w:lang w:bidi="ar-SA"/>
        </w:rPr>
        <w:t>`</w:t>
      </w:r>
      <w:r>
        <w:rPr>
          <w:lang w:bidi="ar-SA"/>
        </w:rPr>
        <w:t>&lt;td&gt;` (Table Data)</w:t>
      </w:r>
    </w:p>
    <w:p w14:paraId="5E5DAA32" w14:textId="51525F3C" w:rsidR="00F23D51" w:rsidRDefault="00F23D51" w:rsidP="00F23D51">
      <w:pPr>
        <w:pStyle w:val="bold"/>
        <w:rPr>
          <w:lang w:bidi="ar-SA"/>
        </w:rPr>
      </w:pPr>
      <w:r>
        <w:rPr>
          <w:rtl/>
          <w:lang w:bidi="ar-SA"/>
        </w:rPr>
        <w:t>- تعر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سلول معمول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(داده)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3D51" w14:paraId="0E2AF70C" w14:textId="77777777" w:rsidTr="00F23D51">
        <w:tc>
          <w:tcPr>
            <w:tcW w:w="9350" w:type="dxa"/>
          </w:tcPr>
          <w:p w14:paraId="3F612DE8" w14:textId="5C38DB00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 w:rsidRPr="00F23D51">
              <w:rPr>
                <w:lang w:bidi="ar-SA"/>
              </w:rPr>
              <w:t>&lt;td&gt;</w:t>
            </w:r>
            <w:r w:rsidRPr="00F23D51">
              <w:rPr>
                <w:rtl/>
                <w:lang w:bidi="ar-SA"/>
              </w:rPr>
              <w:t>محتو</w:t>
            </w:r>
            <w:r w:rsidRPr="00F23D51">
              <w:rPr>
                <w:rFonts w:hint="cs"/>
                <w:rtl/>
                <w:lang w:bidi="ar-SA"/>
              </w:rPr>
              <w:t>ی</w:t>
            </w:r>
            <w:r w:rsidRPr="00F23D51">
              <w:rPr>
                <w:rFonts w:hint="eastAsia"/>
                <w:rtl/>
                <w:lang w:bidi="ar-SA"/>
              </w:rPr>
              <w:t>ات</w:t>
            </w:r>
            <w:r w:rsidRPr="00F23D51">
              <w:rPr>
                <w:rtl/>
                <w:lang w:bidi="ar-SA"/>
              </w:rPr>
              <w:t xml:space="preserve"> سلول</w:t>
            </w:r>
            <w:r w:rsidRPr="00F23D51">
              <w:rPr>
                <w:lang w:bidi="ar-SA"/>
              </w:rPr>
              <w:t>&lt;/td&gt;</w:t>
            </w:r>
          </w:p>
        </w:tc>
      </w:tr>
    </w:tbl>
    <w:p w14:paraId="4C880723" w14:textId="77777777" w:rsidR="00F23D51" w:rsidRDefault="00F23D51" w:rsidP="00F23D51">
      <w:pPr>
        <w:rPr>
          <w:rtl/>
        </w:rPr>
      </w:pPr>
    </w:p>
    <w:p w14:paraId="44E50A83" w14:textId="387DC8AB" w:rsidR="00F23D51" w:rsidRDefault="00F23D51" w:rsidP="00F23D51">
      <w:pPr>
        <w:pStyle w:val="bold"/>
      </w:pPr>
      <w:r>
        <w:rPr>
          <w:rtl/>
        </w:rPr>
        <w:t>`</w:t>
      </w:r>
      <w:r>
        <w:t>&lt;th&gt;` (Table Header)</w:t>
      </w:r>
    </w:p>
    <w:p w14:paraId="21D1169D" w14:textId="77777777" w:rsidR="00F23D51" w:rsidRDefault="00F23D51" w:rsidP="00F23D51">
      <w:r>
        <w:rPr>
          <w:rtl/>
        </w:rPr>
        <w:t>-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سلول هدر (ت</w:t>
      </w:r>
      <w:r>
        <w:rPr>
          <w:rFonts w:hint="cs"/>
          <w:rtl/>
        </w:rPr>
        <w:t>ی</w:t>
      </w:r>
      <w:r>
        <w:rPr>
          <w:rFonts w:hint="eastAsia"/>
          <w:rtl/>
        </w:rPr>
        <w:t>تر</w:t>
      </w:r>
      <w:r>
        <w:rPr>
          <w:rtl/>
        </w:rPr>
        <w:t>)</w:t>
      </w:r>
    </w:p>
    <w:p w14:paraId="6D5D4266" w14:textId="77777777" w:rsidR="00F23D51" w:rsidRDefault="00F23D51" w:rsidP="00F23D51">
      <w:pPr>
        <w:rPr>
          <w:rtl/>
        </w:rPr>
      </w:pPr>
      <w:r>
        <w:rPr>
          <w:rFonts w:hint="cs"/>
          <w:rtl/>
        </w:rPr>
        <w:t xml:space="preserve">به صورت </w:t>
      </w:r>
      <w:r>
        <w:t>Bold</w:t>
      </w:r>
      <w:r>
        <w:rPr>
          <w:rFonts w:hint="cs"/>
          <w:rtl/>
        </w:rPr>
        <w:t xml:space="preserve"> نمایش داده می‌شود.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3D51" w14:paraId="1BCA3C73" w14:textId="77777777" w:rsidTr="002809F3">
        <w:tc>
          <w:tcPr>
            <w:tcW w:w="9350" w:type="dxa"/>
          </w:tcPr>
          <w:p w14:paraId="2DC93A31" w14:textId="77777777" w:rsidR="00F23D51" w:rsidRDefault="00F23D51" w:rsidP="002809F3">
            <w:pPr>
              <w:bidi w:val="0"/>
            </w:pPr>
            <w:r w:rsidRPr="00F23D51">
              <w:t>&lt;th&gt;</w:t>
            </w:r>
            <w:r w:rsidRPr="00F23D51">
              <w:rPr>
                <w:rtl/>
              </w:rPr>
              <w:t>عنوان ستون</w:t>
            </w:r>
            <w:r w:rsidRPr="00F23D51">
              <w:t>&lt;/th&gt;</w:t>
            </w:r>
          </w:p>
        </w:tc>
      </w:tr>
    </w:tbl>
    <w:p w14:paraId="3AD69080" w14:textId="77777777" w:rsidR="00F23D51" w:rsidRDefault="00F23D51" w:rsidP="00F23D51">
      <w:pPr>
        <w:pStyle w:val="bold"/>
        <w:rPr>
          <w:lang w:bidi="ar-SA"/>
        </w:rPr>
      </w:pPr>
    </w:p>
    <w:p w14:paraId="713BD87E" w14:textId="1A094CB1" w:rsidR="00F23D51" w:rsidRDefault="00F23D51" w:rsidP="00F23D51">
      <w:pPr>
        <w:pStyle w:val="bold"/>
        <w:rPr>
          <w:rtl/>
        </w:rPr>
      </w:pPr>
      <w:r>
        <w:rPr>
          <w:rFonts w:hint="cs"/>
          <w:rtl/>
        </w:rPr>
        <w:t>مثال کامل: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3D51" w14:paraId="620AB7F9" w14:textId="77777777" w:rsidTr="00F23D51">
        <w:tc>
          <w:tcPr>
            <w:tcW w:w="9350" w:type="dxa"/>
          </w:tcPr>
          <w:p w14:paraId="4C6F7DDA" w14:textId="77777777" w:rsidR="00F23D51" w:rsidRDefault="00F23D51" w:rsidP="00F23D51">
            <w:pPr>
              <w:pStyle w:val="code"/>
              <w:bidi w:val="0"/>
            </w:pPr>
            <w:r>
              <w:t>&lt;!DOCTYPE html&gt;</w:t>
            </w:r>
          </w:p>
          <w:p w14:paraId="6C3BFE11" w14:textId="77777777" w:rsidR="00F23D51" w:rsidRDefault="00F23D51" w:rsidP="00F23D51">
            <w:pPr>
              <w:pStyle w:val="code"/>
              <w:bidi w:val="0"/>
            </w:pPr>
            <w:r>
              <w:t>&lt;html lang="fa" dir="rtl"&gt;</w:t>
            </w:r>
          </w:p>
          <w:p w14:paraId="548EC544" w14:textId="77777777" w:rsidR="00F23D51" w:rsidRDefault="00F23D51" w:rsidP="00F23D51">
            <w:pPr>
              <w:pStyle w:val="code"/>
              <w:bidi w:val="0"/>
            </w:pPr>
            <w:r>
              <w:t>&lt;head&gt;</w:t>
            </w:r>
          </w:p>
          <w:p w14:paraId="04329B8C" w14:textId="77777777" w:rsidR="00F23D51" w:rsidRDefault="00F23D51" w:rsidP="00F23D51">
            <w:pPr>
              <w:pStyle w:val="code"/>
              <w:bidi w:val="0"/>
            </w:pPr>
            <w:r>
              <w:t xml:space="preserve">    &lt;meta charset="UTF-8"&gt;</w:t>
            </w:r>
          </w:p>
          <w:p w14:paraId="2485F52C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جدول ساده</w:t>
            </w:r>
            <w:r>
              <w:t>&lt;/title&gt;</w:t>
            </w:r>
          </w:p>
          <w:p w14:paraId="421B4C03" w14:textId="77777777" w:rsidR="00F23D51" w:rsidRDefault="00F23D51" w:rsidP="00F23D51">
            <w:pPr>
              <w:pStyle w:val="code"/>
              <w:bidi w:val="0"/>
            </w:pPr>
            <w:r>
              <w:t xml:space="preserve">    &lt;style&gt;</w:t>
            </w:r>
          </w:p>
          <w:p w14:paraId="2C3FDD51" w14:textId="77777777" w:rsidR="00F23D51" w:rsidRDefault="00F23D51" w:rsidP="00F23D51">
            <w:pPr>
              <w:pStyle w:val="code"/>
              <w:bidi w:val="0"/>
            </w:pPr>
            <w:r>
              <w:lastRenderedPageBreak/>
              <w:t xml:space="preserve">        table {</w:t>
            </w:r>
          </w:p>
          <w:p w14:paraId="291A382E" w14:textId="77777777" w:rsidR="00F23D51" w:rsidRDefault="00F23D51" w:rsidP="00F23D51">
            <w:pPr>
              <w:pStyle w:val="code"/>
              <w:bidi w:val="0"/>
            </w:pPr>
            <w:r>
              <w:t xml:space="preserve">            width: 100%;</w:t>
            </w:r>
          </w:p>
          <w:p w14:paraId="6DEA08B0" w14:textId="77777777" w:rsidR="00F23D51" w:rsidRDefault="00F23D51" w:rsidP="00F23D51">
            <w:pPr>
              <w:pStyle w:val="code"/>
              <w:bidi w:val="0"/>
            </w:pPr>
            <w:r>
              <w:t xml:space="preserve">            border-collapse: collapse;</w:t>
            </w:r>
          </w:p>
          <w:p w14:paraId="465C28D2" w14:textId="77777777" w:rsidR="00F23D51" w:rsidRDefault="00F23D51" w:rsidP="00F23D51">
            <w:pPr>
              <w:pStyle w:val="code"/>
              <w:bidi w:val="0"/>
            </w:pPr>
            <w:r>
              <w:t xml:space="preserve">            margin: 20px 0;</w:t>
            </w:r>
          </w:p>
          <w:p w14:paraId="5896D4E2" w14:textId="77777777" w:rsidR="00F23D51" w:rsidRDefault="00F23D51" w:rsidP="00F23D51">
            <w:pPr>
              <w:pStyle w:val="code"/>
              <w:bidi w:val="0"/>
            </w:pPr>
            <w:r>
              <w:t xml:space="preserve">            font-family: Arial, sans-serif;</w:t>
            </w:r>
          </w:p>
          <w:p w14:paraId="2D71BEB7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FAE396F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59DE580D" w14:textId="77777777" w:rsidR="00F23D51" w:rsidRDefault="00F23D51" w:rsidP="00F23D51">
            <w:pPr>
              <w:pStyle w:val="code"/>
              <w:bidi w:val="0"/>
            </w:pPr>
            <w:r>
              <w:t xml:space="preserve">        th, td {</w:t>
            </w:r>
          </w:p>
          <w:p w14:paraId="41E4C6F6" w14:textId="77777777" w:rsidR="00F23D51" w:rsidRDefault="00F23D51" w:rsidP="00F23D51">
            <w:pPr>
              <w:pStyle w:val="code"/>
              <w:bidi w:val="0"/>
            </w:pPr>
            <w:r>
              <w:t xml:space="preserve">            border: 1px solid #ddd;</w:t>
            </w:r>
          </w:p>
          <w:p w14:paraId="00B195DA" w14:textId="77777777" w:rsidR="00F23D51" w:rsidRDefault="00F23D51" w:rsidP="00F23D51">
            <w:pPr>
              <w:pStyle w:val="code"/>
              <w:bidi w:val="0"/>
            </w:pPr>
            <w:r>
              <w:t xml:space="preserve">            padding: 12px;</w:t>
            </w:r>
          </w:p>
          <w:p w14:paraId="37CE6E70" w14:textId="77777777" w:rsidR="00F23D51" w:rsidRDefault="00F23D51" w:rsidP="00F23D51">
            <w:pPr>
              <w:pStyle w:val="code"/>
              <w:bidi w:val="0"/>
            </w:pPr>
            <w:r>
              <w:t xml:space="preserve">            text-align: right;</w:t>
            </w:r>
          </w:p>
          <w:p w14:paraId="056F98E8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549AF89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16DFD78A" w14:textId="77777777" w:rsidR="00F23D51" w:rsidRDefault="00F23D51" w:rsidP="00F23D51">
            <w:pPr>
              <w:pStyle w:val="code"/>
              <w:bidi w:val="0"/>
            </w:pPr>
            <w:r>
              <w:t xml:space="preserve">        th {</w:t>
            </w:r>
          </w:p>
          <w:p w14:paraId="245C8886" w14:textId="77777777" w:rsidR="00F23D51" w:rsidRDefault="00F23D51" w:rsidP="00F23D51">
            <w:pPr>
              <w:pStyle w:val="code"/>
              <w:bidi w:val="0"/>
            </w:pPr>
            <w:r>
              <w:t xml:space="preserve">            background-color: #3498db;</w:t>
            </w:r>
          </w:p>
          <w:p w14:paraId="0CEE49C9" w14:textId="77777777" w:rsidR="00F23D51" w:rsidRDefault="00F23D51" w:rsidP="00F23D51">
            <w:pPr>
              <w:pStyle w:val="code"/>
              <w:bidi w:val="0"/>
            </w:pPr>
            <w:r>
              <w:t xml:space="preserve">            color: white;</w:t>
            </w:r>
          </w:p>
          <w:p w14:paraId="2C9153FA" w14:textId="77777777" w:rsidR="00F23D51" w:rsidRDefault="00F23D51" w:rsidP="00F23D51">
            <w:pPr>
              <w:pStyle w:val="code"/>
              <w:bidi w:val="0"/>
            </w:pPr>
            <w:r>
              <w:t xml:space="preserve">            font-weight: bold;</w:t>
            </w:r>
          </w:p>
          <w:p w14:paraId="5E4F5AE3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55E91BB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8096F8D" w14:textId="77777777" w:rsidR="00F23D51" w:rsidRDefault="00F23D51" w:rsidP="00F23D51">
            <w:pPr>
              <w:pStyle w:val="code"/>
              <w:bidi w:val="0"/>
            </w:pPr>
            <w:r>
              <w:t xml:space="preserve">        tr:nth-child(even) {</w:t>
            </w:r>
          </w:p>
          <w:p w14:paraId="5D094C0A" w14:textId="77777777" w:rsidR="00F23D51" w:rsidRDefault="00F23D51" w:rsidP="00F23D51">
            <w:pPr>
              <w:pStyle w:val="code"/>
              <w:bidi w:val="0"/>
            </w:pPr>
            <w:r>
              <w:t xml:space="preserve">            background-color: #f2f2f2;</w:t>
            </w:r>
          </w:p>
          <w:p w14:paraId="48B6F0FA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D477C64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A7BCC71" w14:textId="77777777" w:rsidR="00F23D51" w:rsidRDefault="00F23D51" w:rsidP="00F23D51">
            <w:pPr>
              <w:pStyle w:val="code"/>
              <w:bidi w:val="0"/>
            </w:pPr>
            <w:r>
              <w:t xml:space="preserve">        tr:hover {</w:t>
            </w:r>
          </w:p>
          <w:p w14:paraId="6A5EC2CC" w14:textId="77777777" w:rsidR="00F23D51" w:rsidRDefault="00F23D51" w:rsidP="00F23D51">
            <w:pPr>
              <w:pStyle w:val="code"/>
              <w:bidi w:val="0"/>
            </w:pPr>
            <w:r>
              <w:t xml:space="preserve">            background-color: #e3f2fd;</w:t>
            </w:r>
          </w:p>
          <w:p w14:paraId="5063EB58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44863A4" w14:textId="77777777" w:rsidR="00F23D51" w:rsidRDefault="00F23D51" w:rsidP="00F23D51">
            <w:pPr>
              <w:pStyle w:val="code"/>
              <w:bidi w:val="0"/>
            </w:pPr>
            <w:r>
              <w:t xml:space="preserve">    &lt;/style&gt;</w:t>
            </w:r>
          </w:p>
          <w:p w14:paraId="082347CC" w14:textId="77777777" w:rsidR="00F23D51" w:rsidRDefault="00F23D51" w:rsidP="00F23D51">
            <w:pPr>
              <w:pStyle w:val="code"/>
              <w:bidi w:val="0"/>
            </w:pPr>
            <w:r>
              <w:t>&lt;/head&gt;</w:t>
            </w:r>
          </w:p>
          <w:p w14:paraId="4C861FF2" w14:textId="77777777" w:rsidR="00F23D51" w:rsidRDefault="00F23D51" w:rsidP="00F23D51">
            <w:pPr>
              <w:pStyle w:val="code"/>
              <w:bidi w:val="0"/>
            </w:pPr>
            <w:r>
              <w:t>&lt;body&gt;</w:t>
            </w:r>
          </w:p>
          <w:p w14:paraId="508461A7" w14:textId="77777777" w:rsidR="00F23D51" w:rsidRDefault="00F23D51" w:rsidP="00F23D51">
            <w:pPr>
              <w:pStyle w:val="code"/>
              <w:bidi w:val="0"/>
            </w:pPr>
            <w:r>
              <w:t xml:space="preserve">    &lt;table&gt;</w:t>
            </w:r>
          </w:p>
          <w:p w14:paraId="01A31C3D" w14:textId="77777777" w:rsidR="00F23D51" w:rsidRDefault="00F23D51" w:rsidP="00F23D51">
            <w:pPr>
              <w:pStyle w:val="code"/>
              <w:bidi w:val="0"/>
            </w:pPr>
            <w:r>
              <w:t xml:space="preserve">        &lt;tr&gt;</w:t>
            </w:r>
          </w:p>
          <w:p w14:paraId="697EF818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رد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ف</w:t>
            </w:r>
            <w:r>
              <w:t>&lt;/th&gt;</w:t>
            </w:r>
          </w:p>
          <w:p w14:paraId="4700A9CE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نام محصول</w:t>
            </w:r>
            <w:r>
              <w:t>&lt;/th&gt;</w:t>
            </w:r>
          </w:p>
          <w:p w14:paraId="7F7F1727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ق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مت</w:t>
            </w:r>
            <w:r>
              <w:t>&lt;/th&gt;</w:t>
            </w:r>
          </w:p>
          <w:p w14:paraId="49A832C5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تعداد</w:t>
            </w:r>
            <w:r>
              <w:t>&lt;/th&gt;</w:t>
            </w:r>
          </w:p>
          <w:p w14:paraId="54B0964B" w14:textId="77777777" w:rsidR="00F23D51" w:rsidRDefault="00F23D51" w:rsidP="00F23D51">
            <w:pPr>
              <w:pStyle w:val="code"/>
              <w:bidi w:val="0"/>
            </w:pPr>
            <w:r>
              <w:t xml:space="preserve">        &lt;/tr&gt;</w:t>
            </w:r>
          </w:p>
          <w:p w14:paraId="15829636" w14:textId="77777777" w:rsidR="00F23D51" w:rsidRDefault="00F23D51" w:rsidP="00F23D51">
            <w:pPr>
              <w:pStyle w:val="code"/>
              <w:bidi w:val="0"/>
            </w:pPr>
            <w:r>
              <w:t xml:space="preserve">        &lt;tr&gt;</w:t>
            </w:r>
          </w:p>
          <w:p w14:paraId="4DC95CB9" w14:textId="77777777" w:rsidR="00F23D51" w:rsidRDefault="00F23D51" w:rsidP="00F23D51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۱</w:t>
            </w:r>
            <w:r>
              <w:t>&lt;/td&gt;</w:t>
            </w:r>
          </w:p>
          <w:p w14:paraId="40F70D82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لپ تاپ</w:t>
            </w:r>
            <w:r>
              <w:t>&lt;/td&gt;</w:t>
            </w:r>
          </w:p>
          <w:p w14:paraId="60CE0812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۱۵,۰۰۰,۰۰۰</w:t>
            </w:r>
            <w:r>
              <w:t xml:space="preserve"> </w:t>
            </w:r>
            <w:r>
              <w:rPr>
                <w:rFonts w:cs="IRANSansWeb(FaNum) Light"/>
                <w:rtl/>
              </w:rPr>
              <w:t>تومان</w:t>
            </w:r>
            <w:r>
              <w:t>&lt;/td&gt;</w:t>
            </w:r>
          </w:p>
          <w:p w14:paraId="5B187E31" w14:textId="77777777" w:rsidR="00F23D51" w:rsidRDefault="00F23D51" w:rsidP="00F23D51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۱۰</w:t>
            </w:r>
            <w:r>
              <w:t>&lt;/td&gt;</w:t>
            </w:r>
          </w:p>
          <w:p w14:paraId="55AE0DF8" w14:textId="77777777" w:rsidR="00F23D51" w:rsidRDefault="00F23D51" w:rsidP="00F23D51">
            <w:pPr>
              <w:pStyle w:val="code"/>
              <w:bidi w:val="0"/>
            </w:pPr>
            <w:r>
              <w:t xml:space="preserve">        &lt;/tr&gt;</w:t>
            </w:r>
          </w:p>
          <w:p w14:paraId="115AB9B7" w14:textId="77777777" w:rsidR="00F23D51" w:rsidRDefault="00F23D51" w:rsidP="00F23D51">
            <w:pPr>
              <w:pStyle w:val="code"/>
              <w:bidi w:val="0"/>
            </w:pPr>
            <w:r>
              <w:t xml:space="preserve">        &lt;tr&gt;</w:t>
            </w:r>
          </w:p>
          <w:p w14:paraId="6093540E" w14:textId="77777777" w:rsidR="00F23D51" w:rsidRDefault="00F23D51" w:rsidP="00F23D51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۲</w:t>
            </w:r>
            <w:r>
              <w:t>&lt;/td&gt;</w:t>
            </w:r>
          </w:p>
          <w:p w14:paraId="0F0C8E3B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    &lt;td&gt;</w:t>
            </w:r>
            <w:r>
              <w:rPr>
                <w:rFonts w:cs="IRANSansWeb(FaNum) Light"/>
                <w:rtl/>
              </w:rPr>
              <w:t>موبا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&lt;/td&gt;</w:t>
            </w:r>
          </w:p>
          <w:p w14:paraId="6FB92B8C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۸,۵۰۰,۰۰۰</w:t>
            </w:r>
            <w:r>
              <w:t xml:space="preserve"> </w:t>
            </w:r>
            <w:r>
              <w:rPr>
                <w:rFonts w:cs="IRANSansWeb(FaNum) Light"/>
                <w:rtl/>
              </w:rPr>
              <w:t>تومان</w:t>
            </w:r>
            <w:r>
              <w:t>&lt;/td&gt;</w:t>
            </w:r>
          </w:p>
          <w:p w14:paraId="2DC889F4" w14:textId="77777777" w:rsidR="00F23D51" w:rsidRDefault="00F23D51" w:rsidP="00F23D51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۲۵</w:t>
            </w:r>
            <w:r>
              <w:t>&lt;/td&gt;</w:t>
            </w:r>
          </w:p>
          <w:p w14:paraId="0161254B" w14:textId="77777777" w:rsidR="00F23D51" w:rsidRDefault="00F23D51" w:rsidP="00F23D51">
            <w:pPr>
              <w:pStyle w:val="code"/>
              <w:bidi w:val="0"/>
            </w:pPr>
            <w:r>
              <w:t xml:space="preserve">        &lt;/tr&gt;</w:t>
            </w:r>
          </w:p>
          <w:p w14:paraId="06E064F3" w14:textId="77777777" w:rsidR="00F23D51" w:rsidRDefault="00F23D51" w:rsidP="00F23D51">
            <w:pPr>
              <w:pStyle w:val="code"/>
              <w:bidi w:val="0"/>
            </w:pPr>
            <w:r>
              <w:t xml:space="preserve">        &lt;tr&gt;</w:t>
            </w:r>
          </w:p>
          <w:p w14:paraId="698D6251" w14:textId="77777777" w:rsidR="00F23D51" w:rsidRDefault="00F23D51" w:rsidP="00F23D51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۳</w:t>
            </w:r>
            <w:r>
              <w:t>&lt;/td&gt;</w:t>
            </w:r>
          </w:p>
          <w:p w14:paraId="7001B0ED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تبلت</w:t>
            </w:r>
            <w:r>
              <w:t>&lt;/td&gt;</w:t>
            </w:r>
          </w:p>
          <w:p w14:paraId="0BED610C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۶,۲۰۰,۰۰۰</w:t>
            </w:r>
            <w:r>
              <w:t xml:space="preserve"> </w:t>
            </w:r>
            <w:r>
              <w:rPr>
                <w:rFonts w:cs="IRANSansWeb(FaNum) Light"/>
                <w:rtl/>
              </w:rPr>
              <w:t>تومان</w:t>
            </w:r>
            <w:r>
              <w:t>&lt;/td&gt;</w:t>
            </w:r>
          </w:p>
          <w:p w14:paraId="2CB0C108" w14:textId="77777777" w:rsidR="00F23D51" w:rsidRDefault="00F23D51" w:rsidP="00F23D51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۱۵</w:t>
            </w:r>
            <w:r>
              <w:t>&lt;/td&gt;</w:t>
            </w:r>
          </w:p>
          <w:p w14:paraId="13EA282D" w14:textId="77777777" w:rsidR="00F23D51" w:rsidRDefault="00F23D51" w:rsidP="00F23D51">
            <w:pPr>
              <w:pStyle w:val="code"/>
              <w:bidi w:val="0"/>
            </w:pPr>
            <w:r>
              <w:t xml:space="preserve">        &lt;/tr&gt;</w:t>
            </w:r>
          </w:p>
          <w:p w14:paraId="1913F8C7" w14:textId="77777777" w:rsidR="00F23D51" w:rsidRDefault="00F23D51" w:rsidP="00F23D51">
            <w:pPr>
              <w:pStyle w:val="code"/>
              <w:bidi w:val="0"/>
            </w:pPr>
            <w:r>
              <w:t xml:space="preserve">    &lt;/table&gt;</w:t>
            </w:r>
          </w:p>
          <w:p w14:paraId="2E3BA723" w14:textId="77777777" w:rsidR="00F23D51" w:rsidRDefault="00F23D51" w:rsidP="00F23D51">
            <w:pPr>
              <w:pStyle w:val="code"/>
              <w:bidi w:val="0"/>
            </w:pPr>
            <w:r>
              <w:t>&lt;/body&gt;</w:t>
            </w:r>
          </w:p>
          <w:p w14:paraId="6A83EC3C" w14:textId="4187B013" w:rsidR="00F23D51" w:rsidRDefault="00F23D51" w:rsidP="00F23D51">
            <w:pPr>
              <w:pStyle w:val="code"/>
              <w:bidi w:val="0"/>
            </w:pPr>
            <w:r>
              <w:t>&lt;/html&gt;</w:t>
            </w:r>
          </w:p>
        </w:tc>
      </w:tr>
    </w:tbl>
    <w:p w14:paraId="4C99ACDA" w14:textId="5191689D" w:rsidR="00F23D51" w:rsidRDefault="00F23D51" w:rsidP="00F23D51">
      <w:pPr>
        <w:pStyle w:val="code"/>
      </w:pPr>
      <w:hyperlink r:id="rId154" w:history="1">
        <w:r w:rsidRPr="00F23D51">
          <w:rPr>
            <w:rStyle w:val="Hyperlink"/>
          </w:rPr>
          <w:t>complate</w:t>
        </w:r>
      </w:hyperlink>
    </w:p>
    <w:p w14:paraId="5C60F67C" w14:textId="77777777" w:rsidR="00F23D51" w:rsidRDefault="00F23D51" w:rsidP="00F23D51"/>
    <w:p w14:paraId="6847DF87" w14:textId="77777777" w:rsidR="00F23D51" w:rsidRPr="00AD3191" w:rsidRDefault="00F23D51" w:rsidP="00F23D51">
      <w:pPr>
        <w:bidi w:val="0"/>
        <w:rPr>
          <w:rtl/>
        </w:rPr>
      </w:pPr>
    </w:p>
    <w:p w14:paraId="3035482B" w14:textId="31426A4C" w:rsidR="00AD3191" w:rsidRDefault="00AD3191" w:rsidP="00AD3191">
      <w:pPr>
        <w:pStyle w:val="bold"/>
        <w:rPr>
          <w:rtl/>
          <w:lang w:bidi="ar-SA"/>
        </w:rPr>
      </w:pPr>
      <w:r w:rsidRPr="00AD3191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AD3191">
        <w:rPr>
          <w:lang w:bidi="ar-SA"/>
        </w:rPr>
        <w:t xml:space="preserve"> Attribute colspan &amp; rowspan</w:t>
      </w:r>
    </w:p>
    <w:p w14:paraId="11CABA0C" w14:textId="3AD37B2D" w:rsidR="00F23D51" w:rsidRDefault="00F23D51" w:rsidP="00F23D51">
      <w:pPr>
        <w:pStyle w:val="bold"/>
        <w:rPr>
          <w:rtl/>
          <w:lang w:bidi="ar-SA"/>
        </w:rPr>
      </w:pPr>
      <w:r>
        <w:rPr>
          <w:lang w:bidi="ar-SA"/>
        </w:rPr>
        <w:t>colspan</w:t>
      </w:r>
      <w:r>
        <w:rPr>
          <w:rtl/>
          <w:lang w:bidi="ar-SA"/>
        </w:rPr>
        <w:t xml:space="preserve"> (ادغام افق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)</w:t>
      </w:r>
    </w:p>
    <w:p w14:paraId="17B73D5E" w14:textId="08EC6399" w:rsidR="00F23D51" w:rsidRDefault="00F23D51" w:rsidP="00F23D51">
      <w:pPr>
        <w:pStyle w:val="bold"/>
        <w:rPr>
          <w:rtl/>
          <w:lang w:bidi="ar-SA"/>
        </w:rPr>
      </w:pPr>
      <w:r>
        <w:rPr>
          <w:rtl/>
          <w:lang w:bidi="ar-SA"/>
        </w:rPr>
        <w:t xml:space="preserve">- ادغام چند سلول در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سطر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3D51" w14:paraId="5B0DDE86" w14:textId="77777777" w:rsidTr="00F23D51">
        <w:tc>
          <w:tcPr>
            <w:tcW w:w="9350" w:type="dxa"/>
          </w:tcPr>
          <w:p w14:paraId="11940D99" w14:textId="77777777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&lt;table border="1" style="width: 100%;"&gt;</w:t>
            </w:r>
          </w:p>
          <w:p w14:paraId="77DA4EF7" w14:textId="77777777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&lt;tr&gt;</w:t>
            </w:r>
          </w:p>
          <w:p w14:paraId="0D145644" w14:textId="77777777" w:rsidR="00F23D51" w:rsidRDefault="00F23D51" w:rsidP="00F23D5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&lt;th colspan="2"&gt;</w:t>
            </w:r>
            <w:r>
              <w:rPr>
                <w:rtl/>
                <w:lang w:bidi="ar-SA"/>
              </w:rPr>
              <w:t>اطلاعات شخص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&lt;/th&gt;</w:t>
            </w:r>
          </w:p>
          <w:p w14:paraId="603E1DFB" w14:textId="77777777" w:rsidR="00F23D51" w:rsidRDefault="00F23D51" w:rsidP="00F23D5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&lt;th colspan="2"&gt;</w:t>
            </w:r>
            <w:r>
              <w:rPr>
                <w:rtl/>
                <w:lang w:bidi="ar-SA"/>
              </w:rPr>
              <w:t>اطلاعات تماس</w:t>
            </w:r>
            <w:r>
              <w:rPr>
                <w:lang w:bidi="ar-SA"/>
              </w:rPr>
              <w:t>&lt;/th&gt;</w:t>
            </w:r>
          </w:p>
          <w:p w14:paraId="4A1117A0" w14:textId="77777777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&lt;/tr&gt;</w:t>
            </w:r>
          </w:p>
          <w:p w14:paraId="0CC42F1E" w14:textId="77777777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&lt;tr&gt;</w:t>
            </w:r>
          </w:p>
          <w:p w14:paraId="5D504B24" w14:textId="77777777" w:rsidR="00F23D51" w:rsidRDefault="00F23D51" w:rsidP="00F23D5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&lt;td&gt;</w:t>
            </w:r>
            <w:r>
              <w:rPr>
                <w:rtl/>
                <w:lang w:bidi="ar-SA"/>
              </w:rPr>
              <w:t>نام</w:t>
            </w:r>
            <w:r>
              <w:rPr>
                <w:lang w:bidi="ar-SA"/>
              </w:rPr>
              <w:t>&lt;/td&gt;</w:t>
            </w:r>
          </w:p>
          <w:p w14:paraId="6C5F9B96" w14:textId="77777777" w:rsidR="00F23D51" w:rsidRDefault="00F23D51" w:rsidP="00F23D5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&lt;td&gt;</w:t>
            </w:r>
            <w:r>
              <w:rPr>
                <w:rtl/>
                <w:lang w:bidi="ar-SA"/>
              </w:rPr>
              <w:t>فام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&lt;/td&gt;</w:t>
            </w:r>
          </w:p>
          <w:p w14:paraId="2AE0BED5" w14:textId="77777777" w:rsidR="00F23D51" w:rsidRDefault="00F23D51" w:rsidP="00F23D5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&lt;td&gt;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  <w:r>
              <w:rPr>
                <w:lang w:bidi="ar-SA"/>
              </w:rPr>
              <w:t>&lt;/td&gt;</w:t>
            </w:r>
          </w:p>
          <w:p w14:paraId="0B05B63E" w14:textId="77777777" w:rsidR="00F23D51" w:rsidRDefault="00F23D51" w:rsidP="00F23D5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&lt;td&gt;</w:t>
            </w:r>
            <w:r>
              <w:rPr>
                <w:rtl/>
                <w:lang w:bidi="ar-SA"/>
              </w:rPr>
              <w:t>تلفن</w:t>
            </w:r>
            <w:r>
              <w:rPr>
                <w:lang w:bidi="ar-SA"/>
              </w:rPr>
              <w:t>&lt;/td&gt;</w:t>
            </w:r>
          </w:p>
          <w:p w14:paraId="752D1939" w14:textId="77777777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&lt;/tr&gt;</w:t>
            </w:r>
          </w:p>
          <w:p w14:paraId="5E2DA275" w14:textId="77777777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&lt;tr&gt;</w:t>
            </w:r>
          </w:p>
          <w:p w14:paraId="17BE3AFF" w14:textId="77777777" w:rsidR="00F23D51" w:rsidRDefault="00F23D51" w:rsidP="00F23D5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&lt;td&gt;</w:t>
            </w:r>
            <w:r>
              <w:rPr>
                <w:rtl/>
                <w:lang w:bidi="ar-SA"/>
              </w:rPr>
              <w:t>عل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&lt;/td&gt;</w:t>
            </w:r>
          </w:p>
          <w:p w14:paraId="77EA0FF7" w14:textId="77777777" w:rsidR="00F23D51" w:rsidRDefault="00F23D51" w:rsidP="00F23D5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&lt;td&gt;</w:t>
            </w:r>
            <w:r>
              <w:rPr>
                <w:rtl/>
                <w:lang w:bidi="ar-SA"/>
              </w:rPr>
              <w:t>رضا</w:t>
            </w:r>
            <w:r>
              <w:rPr>
                <w:rFonts w:hint="cs"/>
                <w:rtl/>
                <w:lang w:bidi="ar-SA"/>
              </w:rPr>
              <w:t>یی</w:t>
            </w:r>
            <w:r>
              <w:rPr>
                <w:lang w:bidi="ar-SA"/>
              </w:rPr>
              <w:t>&lt;/td&gt;</w:t>
            </w:r>
          </w:p>
          <w:p w14:paraId="697373EF" w14:textId="77777777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&lt;td&gt;ali@example.com&lt;/td&gt;</w:t>
            </w:r>
          </w:p>
          <w:p w14:paraId="0D3385BF" w14:textId="77777777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&lt;td&gt;</w:t>
            </w:r>
            <w:r>
              <w:rPr>
                <w:rtl/>
              </w:rPr>
              <w:t>۰۹۱۲۱۲۳۴۵۶۷</w:t>
            </w:r>
            <w:r>
              <w:rPr>
                <w:lang w:bidi="ar-SA"/>
              </w:rPr>
              <w:t>&lt;/td&gt;</w:t>
            </w:r>
          </w:p>
          <w:p w14:paraId="0C9EB5C6" w14:textId="77777777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&lt;/tr&gt;</w:t>
            </w:r>
          </w:p>
          <w:p w14:paraId="58088CC9" w14:textId="3FB0280C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&lt;/table&gt;</w:t>
            </w:r>
          </w:p>
        </w:tc>
      </w:tr>
    </w:tbl>
    <w:p w14:paraId="26108D04" w14:textId="0A711471" w:rsidR="00F23D51" w:rsidRDefault="0017099F" w:rsidP="0017099F">
      <w:pPr>
        <w:pStyle w:val="code"/>
        <w:rPr>
          <w:lang w:bidi="ar-SA"/>
        </w:rPr>
      </w:pPr>
      <w:hyperlink r:id="rId155" w:history="1">
        <w:r w:rsidRPr="0017099F">
          <w:rPr>
            <w:rStyle w:val="Hyperlink"/>
            <w:lang w:bidi="ar-SA"/>
          </w:rPr>
          <w:t>colspan</w:t>
        </w:r>
      </w:hyperlink>
    </w:p>
    <w:p w14:paraId="75721B3B" w14:textId="77777777" w:rsidR="0017099F" w:rsidRDefault="0017099F" w:rsidP="0017099F">
      <w:pPr>
        <w:pStyle w:val="code"/>
        <w:rPr>
          <w:lang w:bidi="ar-SA"/>
        </w:rPr>
      </w:pPr>
    </w:p>
    <w:p w14:paraId="70B9700B" w14:textId="6FECA391" w:rsidR="0017099F" w:rsidRDefault="0017099F" w:rsidP="0017099F">
      <w:pPr>
        <w:pStyle w:val="bold"/>
        <w:rPr>
          <w:rtl/>
        </w:rPr>
      </w:pPr>
      <w:r>
        <w:t>rowspan</w:t>
      </w:r>
      <w:r>
        <w:rPr>
          <w:rtl/>
        </w:rPr>
        <w:t xml:space="preserve"> (ادغام عمود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62BF380" w14:textId="5572D501" w:rsidR="0017099F" w:rsidRDefault="0017099F" w:rsidP="0017099F">
      <w:pPr>
        <w:rPr>
          <w:rtl/>
        </w:rPr>
      </w:pPr>
      <w:r>
        <w:rPr>
          <w:rtl/>
        </w:rPr>
        <w:t xml:space="preserve">- ادغام چند سلول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ستون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099F" w14:paraId="239D3470" w14:textId="77777777" w:rsidTr="0017099F">
        <w:tc>
          <w:tcPr>
            <w:tcW w:w="9350" w:type="dxa"/>
          </w:tcPr>
          <w:p w14:paraId="063A8BB4" w14:textId="77777777" w:rsidR="0017099F" w:rsidRDefault="0017099F" w:rsidP="0017099F">
            <w:pPr>
              <w:pStyle w:val="code"/>
              <w:bidi w:val="0"/>
            </w:pPr>
            <w:r>
              <w:t>&lt;table border="1" style="width: 100%;"&gt;</w:t>
            </w:r>
          </w:p>
          <w:p w14:paraId="0F0E298C" w14:textId="77777777" w:rsidR="0017099F" w:rsidRDefault="0017099F" w:rsidP="0017099F">
            <w:pPr>
              <w:pStyle w:val="code"/>
              <w:bidi w:val="0"/>
            </w:pPr>
            <w:r>
              <w:t xml:space="preserve">    &lt;tr&gt;</w:t>
            </w:r>
          </w:p>
          <w:p w14:paraId="2D5C9955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&lt;th rowspan="2"&gt;</w:t>
            </w:r>
            <w:r>
              <w:rPr>
                <w:rFonts w:cs="IRANSansWeb(FaNum) Light"/>
                <w:rtl/>
              </w:rPr>
              <w:t>رد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ف</w:t>
            </w:r>
            <w:r>
              <w:t>&lt;/th&gt;</w:t>
            </w:r>
          </w:p>
          <w:p w14:paraId="54731191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&lt;th colspan="2"&gt;</w:t>
            </w:r>
            <w:r>
              <w:rPr>
                <w:rFonts w:cs="IRANSansWeb(FaNum) Light"/>
                <w:rtl/>
              </w:rPr>
              <w:t>نام</w:t>
            </w:r>
            <w:r>
              <w:t>&lt;/th&gt;</w:t>
            </w:r>
          </w:p>
          <w:p w14:paraId="5D75D0A6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&lt;th rowspan="2"&gt;</w:t>
            </w:r>
            <w:r>
              <w:rPr>
                <w:rFonts w:cs="IRANSansWeb(FaNum) Light"/>
                <w:rtl/>
              </w:rPr>
              <w:t>سن</w:t>
            </w:r>
            <w:r>
              <w:t>&lt;/th&gt;</w:t>
            </w:r>
          </w:p>
          <w:p w14:paraId="0BD25C81" w14:textId="77777777" w:rsidR="0017099F" w:rsidRDefault="0017099F" w:rsidP="0017099F">
            <w:pPr>
              <w:pStyle w:val="code"/>
              <w:bidi w:val="0"/>
            </w:pPr>
            <w:r>
              <w:t xml:space="preserve">    &lt;/tr&gt;</w:t>
            </w:r>
          </w:p>
          <w:p w14:paraId="20337F6E" w14:textId="77777777" w:rsidR="0017099F" w:rsidRDefault="0017099F" w:rsidP="0017099F">
            <w:pPr>
              <w:pStyle w:val="code"/>
              <w:bidi w:val="0"/>
            </w:pPr>
            <w:r>
              <w:t xml:space="preserve">    &lt;tr&gt;</w:t>
            </w:r>
          </w:p>
          <w:p w14:paraId="72AC6C22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&lt;th&gt;</w:t>
            </w:r>
            <w:r>
              <w:rPr>
                <w:rFonts w:cs="IRANSansWeb(FaNum) Light"/>
                <w:rtl/>
              </w:rPr>
              <w:t>نام کوچک</w:t>
            </w:r>
            <w:r>
              <w:t>&lt;/th&gt;</w:t>
            </w:r>
          </w:p>
          <w:p w14:paraId="5BBD5800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&lt;th&gt;</w:t>
            </w:r>
            <w:r>
              <w:rPr>
                <w:rFonts w:cs="IRANSansWeb(FaNum) Light"/>
                <w:rtl/>
              </w:rPr>
              <w:t>نام خانوادگ</w:t>
            </w:r>
            <w:r>
              <w:rPr>
                <w:rFonts w:cs="IRANSansWeb(FaNum) Light" w:hint="cs"/>
                <w:rtl/>
              </w:rPr>
              <w:t>ی</w:t>
            </w:r>
            <w:r>
              <w:t>&lt;/th&gt;</w:t>
            </w:r>
          </w:p>
          <w:p w14:paraId="09E5D763" w14:textId="77777777" w:rsidR="0017099F" w:rsidRDefault="0017099F" w:rsidP="0017099F">
            <w:pPr>
              <w:pStyle w:val="code"/>
              <w:bidi w:val="0"/>
            </w:pPr>
            <w:r>
              <w:t xml:space="preserve">    &lt;/tr&gt;</w:t>
            </w:r>
          </w:p>
          <w:p w14:paraId="5184AD35" w14:textId="77777777" w:rsidR="0017099F" w:rsidRDefault="0017099F" w:rsidP="0017099F">
            <w:pPr>
              <w:pStyle w:val="code"/>
              <w:bidi w:val="0"/>
            </w:pPr>
            <w:r>
              <w:t xml:space="preserve">    &lt;tr&gt;</w:t>
            </w:r>
          </w:p>
          <w:p w14:paraId="69F5A597" w14:textId="77777777" w:rsidR="0017099F" w:rsidRDefault="0017099F" w:rsidP="0017099F">
            <w:pPr>
              <w:pStyle w:val="code"/>
              <w:bidi w:val="0"/>
            </w:pPr>
            <w:r>
              <w:t xml:space="preserve">        &lt;td&gt;</w:t>
            </w:r>
            <w:r>
              <w:rPr>
                <w:rFonts w:cs="IRANSansWeb(FaNum) Light"/>
                <w:rtl/>
              </w:rPr>
              <w:t>۱</w:t>
            </w:r>
            <w:r>
              <w:t>&lt;/td&gt;</w:t>
            </w:r>
          </w:p>
          <w:p w14:paraId="0FDE7BCF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&lt;td&gt;</w:t>
            </w:r>
            <w:r>
              <w:rPr>
                <w:rFonts w:cs="IRANSansWeb(FaNum) Light"/>
                <w:rtl/>
              </w:rPr>
              <w:t>محمد</w:t>
            </w:r>
            <w:r>
              <w:t>&lt;/td&gt;</w:t>
            </w:r>
          </w:p>
          <w:p w14:paraId="65406187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&lt;td&gt;</w:t>
            </w:r>
            <w:r>
              <w:rPr>
                <w:rFonts w:cs="IRANSansWeb(FaNum) Light"/>
                <w:rtl/>
              </w:rPr>
              <w:t>کر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t>&lt;/td&gt;</w:t>
            </w:r>
          </w:p>
          <w:p w14:paraId="71EA741F" w14:textId="77777777" w:rsidR="0017099F" w:rsidRDefault="0017099F" w:rsidP="0017099F">
            <w:pPr>
              <w:pStyle w:val="code"/>
              <w:bidi w:val="0"/>
            </w:pPr>
            <w:r>
              <w:t xml:space="preserve">        &lt;td&gt;</w:t>
            </w:r>
            <w:r>
              <w:rPr>
                <w:rFonts w:cs="IRANSansWeb(FaNum) Light"/>
                <w:rtl/>
              </w:rPr>
              <w:t>۲۵</w:t>
            </w:r>
            <w:r>
              <w:t>&lt;/td&gt;</w:t>
            </w:r>
          </w:p>
          <w:p w14:paraId="4A75C1AC" w14:textId="77777777" w:rsidR="0017099F" w:rsidRDefault="0017099F" w:rsidP="0017099F">
            <w:pPr>
              <w:pStyle w:val="code"/>
              <w:bidi w:val="0"/>
            </w:pPr>
            <w:r>
              <w:t xml:space="preserve">    &lt;/tr&gt;</w:t>
            </w:r>
          </w:p>
          <w:p w14:paraId="2293B96E" w14:textId="77777777" w:rsidR="0017099F" w:rsidRDefault="0017099F" w:rsidP="0017099F">
            <w:pPr>
              <w:pStyle w:val="code"/>
              <w:bidi w:val="0"/>
            </w:pPr>
            <w:r>
              <w:t xml:space="preserve">    &lt;tr&gt;</w:t>
            </w:r>
          </w:p>
          <w:p w14:paraId="183D718D" w14:textId="77777777" w:rsidR="0017099F" w:rsidRDefault="0017099F" w:rsidP="0017099F">
            <w:pPr>
              <w:pStyle w:val="code"/>
              <w:bidi w:val="0"/>
            </w:pPr>
            <w:r>
              <w:t xml:space="preserve">        &lt;td&gt;</w:t>
            </w:r>
            <w:r>
              <w:rPr>
                <w:rFonts w:cs="IRANSansWeb(FaNum) Light"/>
                <w:rtl/>
              </w:rPr>
              <w:t>۲</w:t>
            </w:r>
            <w:r>
              <w:t>&lt;/td&gt;</w:t>
            </w:r>
          </w:p>
          <w:p w14:paraId="0839F7BB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&lt;td&gt;</w:t>
            </w:r>
            <w:r>
              <w:rPr>
                <w:rFonts w:cs="IRANSansWeb(FaNum) Light"/>
                <w:rtl/>
              </w:rPr>
              <w:t>فاطمه</w:t>
            </w:r>
            <w:r>
              <w:t>&lt;/td&gt;</w:t>
            </w:r>
          </w:p>
          <w:p w14:paraId="32E17BAE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&lt;td&gt;</w:t>
            </w:r>
            <w:r>
              <w:rPr>
                <w:rFonts w:cs="IRANSansWeb(FaNum) Light"/>
                <w:rtl/>
              </w:rPr>
              <w:t>احمد</w:t>
            </w:r>
            <w:r>
              <w:rPr>
                <w:rFonts w:cs="IRANSansWeb(FaNum) Light" w:hint="cs"/>
                <w:rtl/>
              </w:rPr>
              <w:t>ی</w:t>
            </w:r>
            <w:r>
              <w:t>&lt;/td&gt;</w:t>
            </w:r>
          </w:p>
          <w:p w14:paraId="0F528546" w14:textId="77777777" w:rsidR="0017099F" w:rsidRDefault="0017099F" w:rsidP="0017099F">
            <w:pPr>
              <w:pStyle w:val="code"/>
              <w:bidi w:val="0"/>
            </w:pPr>
            <w:r>
              <w:t xml:space="preserve">        &lt;td&gt;</w:t>
            </w:r>
            <w:r>
              <w:rPr>
                <w:rFonts w:cs="IRANSansWeb(FaNum) Light"/>
                <w:rtl/>
              </w:rPr>
              <w:t>۳۰</w:t>
            </w:r>
            <w:r>
              <w:t>&lt;/td&gt;</w:t>
            </w:r>
          </w:p>
          <w:p w14:paraId="6BCF97B5" w14:textId="77777777" w:rsidR="0017099F" w:rsidRDefault="0017099F" w:rsidP="0017099F">
            <w:pPr>
              <w:pStyle w:val="code"/>
              <w:bidi w:val="0"/>
            </w:pPr>
            <w:r>
              <w:t xml:space="preserve">    &lt;/tr&gt;</w:t>
            </w:r>
          </w:p>
          <w:p w14:paraId="6AFA690E" w14:textId="15FBED52" w:rsidR="0017099F" w:rsidRDefault="0017099F" w:rsidP="0017099F">
            <w:pPr>
              <w:pStyle w:val="code"/>
              <w:bidi w:val="0"/>
            </w:pPr>
            <w:r>
              <w:t>&lt;/table&gt;</w:t>
            </w:r>
          </w:p>
        </w:tc>
      </w:tr>
    </w:tbl>
    <w:p w14:paraId="256EA29E" w14:textId="0FD8F6FD" w:rsidR="0017099F" w:rsidRDefault="0017099F" w:rsidP="0017099F">
      <w:hyperlink r:id="rId156" w:history="1">
        <w:r w:rsidRPr="0017099F">
          <w:rPr>
            <w:rStyle w:val="Hyperlink"/>
          </w:rPr>
          <w:t>rowspan</w:t>
        </w:r>
      </w:hyperlink>
    </w:p>
    <w:p w14:paraId="2C3EEE8C" w14:textId="79171BDA" w:rsidR="0017099F" w:rsidRDefault="0017099F" w:rsidP="0017099F">
      <w:r w:rsidRPr="0017099F">
        <w:rPr>
          <w:rtl/>
        </w:rPr>
        <w:t>مثال ترک</w:t>
      </w:r>
      <w:r w:rsidRPr="0017099F">
        <w:rPr>
          <w:rFonts w:hint="cs"/>
          <w:rtl/>
        </w:rPr>
        <w:t>ی</w:t>
      </w:r>
      <w:r w:rsidRPr="0017099F">
        <w:rPr>
          <w:rFonts w:hint="eastAsia"/>
          <w:rtl/>
        </w:rPr>
        <w:t>ب</w:t>
      </w:r>
      <w:r w:rsidRPr="0017099F">
        <w:rPr>
          <w:rFonts w:hint="cs"/>
          <w:rtl/>
        </w:rPr>
        <w:t>ی</w:t>
      </w:r>
      <w:r w:rsidRPr="0017099F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099F" w14:paraId="0123449C" w14:textId="77777777" w:rsidTr="0017099F">
        <w:tc>
          <w:tcPr>
            <w:tcW w:w="9350" w:type="dxa"/>
          </w:tcPr>
          <w:p w14:paraId="63901543" w14:textId="77777777" w:rsidR="0017099F" w:rsidRDefault="0017099F" w:rsidP="0017099F">
            <w:pPr>
              <w:pStyle w:val="code"/>
              <w:bidi w:val="0"/>
            </w:pPr>
            <w:r>
              <w:t>&lt;!DOCTYPE html&gt;</w:t>
            </w:r>
          </w:p>
          <w:p w14:paraId="298C9F41" w14:textId="77777777" w:rsidR="0017099F" w:rsidRDefault="0017099F" w:rsidP="0017099F">
            <w:pPr>
              <w:pStyle w:val="code"/>
              <w:bidi w:val="0"/>
            </w:pPr>
            <w:r>
              <w:t>&lt;html lang="fa" dir="rtl"&gt;</w:t>
            </w:r>
          </w:p>
          <w:p w14:paraId="12C65A61" w14:textId="77777777" w:rsidR="0017099F" w:rsidRDefault="0017099F" w:rsidP="0017099F">
            <w:pPr>
              <w:pStyle w:val="code"/>
              <w:bidi w:val="0"/>
            </w:pPr>
            <w:r>
              <w:t>&lt;head&gt;</w:t>
            </w:r>
          </w:p>
          <w:p w14:paraId="5E8605F1" w14:textId="77777777" w:rsidR="0017099F" w:rsidRDefault="0017099F" w:rsidP="0017099F">
            <w:pPr>
              <w:pStyle w:val="code"/>
              <w:bidi w:val="0"/>
            </w:pPr>
            <w:r>
              <w:t xml:space="preserve">    &lt;meta charset="UTF-8"&gt;</w:t>
            </w:r>
          </w:p>
          <w:p w14:paraId="569ECC0F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ادغام سلول ها</w:t>
            </w:r>
            <w:r>
              <w:t>&lt;/title&gt;</w:t>
            </w:r>
          </w:p>
          <w:p w14:paraId="25074FAA" w14:textId="77777777" w:rsidR="0017099F" w:rsidRDefault="0017099F" w:rsidP="0017099F">
            <w:pPr>
              <w:pStyle w:val="code"/>
              <w:bidi w:val="0"/>
            </w:pPr>
            <w:r>
              <w:t xml:space="preserve">    &lt;style&gt;</w:t>
            </w:r>
          </w:p>
          <w:p w14:paraId="2487FC09" w14:textId="77777777" w:rsidR="0017099F" w:rsidRDefault="0017099F" w:rsidP="0017099F">
            <w:pPr>
              <w:pStyle w:val="code"/>
              <w:bidi w:val="0"/>
            </w:pPr>
            <w:r>
              <w:t xml:space="preserve">        .complex-table {</w:t>
            </w:r>
          </w:p>
          <w:p w14:paraId="0FDC9F7E" w14:textId="77777777" w:rsidR="0017099F" w:rsidRDefault="0017099F" w:rsidP="0017099F">
            <w:pPr>
              <w:pStyle w:val="code"/>
              <w:bidi w:val="0"/>
            </w:pPr>
            <w:r>
              <w:t xml:space="preserve">            width: 100%;</w:t>
            </w:r>
          </w:p>
          <w:p w14:paraId="1DDF5D6C" w14:textId="77777777" w:rsidR="0017099F" w:rsidRDefault="0017099F" w:rsidP="0017099F">
            <w:pPr>
              <w:pStyle w:val="code"/>
              <w:bidi w:val="0"/>
            </w:pPr>
            <w:r>
              <w:t xml:space="preserve">            border-collapse: collapse;</w:t>
            </w:r>
          </w:p>
          <w:p w14:paraId="1D0FB800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F12A193" w14:textId="77777777" w:rsidR="0017099F" w:rsidRDefault="0017099F" w:rsidP="0017099F">
            <w:pPr>
              <w:pStyle w:val="code"/>
              <w:bidi w:val="0"/>
            </w:pPr>
            <w:r>
              <w:lastRenderedPageBreak/>
              <w:t xml:space="preserve">        .complex-table th, .complex-table td {</w:t>
            </w:r>
          </w:p>
          <w:p w14:paraId="08CD92D8" w14:textId="77777777" w:rsidR="0017099F" w:rsidRDefault="0017099F" w:rsidP="0017099F">
            <w:pPr>
              <w:pStyle w:val="code"/>
              <w:bidi w:val="0"/>
            </w:pPr>
            <w:r>
              <w:t xml:space="preserve">            border: 1px solid #333;</w:t>
            </w:r>
          </w:p>
          <w:p w14:paraId="5187277C" w14:textId="77777777" w:rsidR="0017099F" w:rsidRDefault="0017099F" w:rsidP="0017099F">
            <w:pPr>
              <w:pStyle w:val="code"/>
              <w:bidi w:val="0"/>
            </w:pPr>
            <w:r>
              <w:t xml:space="preserve">            padding: 10px;</w:t>
            </w:r>
          </w:p>
          <w:p w14:paraId="490290AB" w14:textId="77777777" w:rsidR="0017099F" w:rsidRDefault="0017099F" w:rsidP="0017099F">
            <w:pPr>
              <w:pStyle w:val="code"/>
              <w:bidi w:val="0"/>
            </w:pPr>
            <w:r>
              <w:t xml:space="preserve">            text-align: center;</w:t>
            </w:r>
          </w:p>
          <w:p w14:paraId="0274DB0C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5804168D" w14:textId="77777777" w:rsidR="0017099F" w:rsidRDefault="0017099F" w:rsidP="0017099F">
            <w:pPr>
              <w:pStyle w:val="code"/>
              <w:bidi w:val="0"/>
            </w:pPr>
            <w:r>
              <w:t xml:space="preserve">        .complex-table th {</w:t>
            </w:r>
          </w:p>
          <w:p w14:paraId="2FE20C19" w14:textId="77777777" w:rsidR="0017099F" w:rsidRDefault="0017099F" w:rsidP="0017099F">
            <w:pPr>
              <w:pStyle w:val="code"/>
              <w:bidi w:val="0"/>
            </w:pPr>
            <w:r>
              <w:t xml:space="preserve">            background: #2c3e50;</w:t>
            </w:r>
          </w:p>
          <w:p w14:paraId="0DF6E2A4" w14:textId="77777777" w:rsidR="0017099F" w:rsidRDefault="0017099F" w:rsidP="0017099F">
            <w:pPr>
              <w:pStyle w:val="code"/>
              <w:bidi w:val="0"/>
            </w:pPr>
            <w:r>
              <w:t xml:space="preserve">            color: white;</w:t>
            </w:r>
          </w:p>
          <w:p w14:paraId="536172F6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5C8428D9" w14:textId="77777777" w:rsidR="0017099F" w:rsidRDefault="0017099F" w:rsidP="0017099F">
            <w:pPr>
              <w:pStyle w:val="code"/>
              <w:bidi w:val="0"/>
            </w:pPr>
            <w:r>
              <w:t xml:space="preserve">        .merged-cell {</w:t>
            </w:r>
          </w:p>
          <w:p w14:paraId="551FF2BC" w14:textId="77777777" w:rsidR="0017099F" w:rsidRDefault="0017099F" w:rsidP="0017099F">
            <w:pPr>
              <w:pStyle w:val="code"/>
              <w:bidi w:val="0"/>
            </w:pPr>
            <w:r>
              <w:t xml:space="preserve">            background: #3498db;</w:t>
            </w:r>
          </w:p>
          <w:p w14:paraId="45AFF156" w14:textId="77777777" w:rsidR="0017099F" w:rsidRDefault="0017099F" w:rsidP="0017099F">
            <w:pPr>
              <w:pStyle w:val="code"/>
              <w:bidi w:val="0"/>
            </w:pPr>
            <w:r>
              <w:t xml:space="preserve">            color: white;</w:t>
            </w:r>
          </w:p>
          <w:p w14:paraId="09CA3E52" w14:textId="77777777" w:rsidR="0017099F" w:rsidRDefault="0017099F" w:rsidP="0017099F">
            <w:pPr>
              <w:pStyle w:val="code"/>
              <w:bidi w:val="0"/>
            </w:pPr>
            <w:r>
              <w:t xml:space="preserve">            font-weight: bold;</w:t>
            </w:r>
          </w:p>
          <w:p w14:paraId="2EC58D9B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BD64787" w14:textId="77777777" w:rsidR="0017099F" w:rsidRDefault="0017099F" w:rsidP="0017099F">
            <w:pPr>
              <w:pStyle w:val="code"/>
              <w:bidi w:val="0"/>
            </w:pPr>
            <w:r>
              <w:t xml:space="preserve">    &lt;/style&gt;</w:t>
            </w:r>
          </w:p>
          <w:p w14:paraId="1682E62E" w14:textId="77777777" w:rsidR="0017099F" w:rsidRDefault="0017099F" w:rsidP="0017099F">
            <w:pPr>
              <w:pStyle w:val="code"/>
              <w:bidi w:val="0"/>
            </w:pPr>
            <w:r>
              <w:t>&lt;/head&gt;</w:t>
            </w:r>
          </w:p>
          <w:p w14:paraId="36C527FC" w14:textId="77777777" w:rsidR="0017099F" w:rsidRDefault="0017099F" w:rsidP="0017099F">
            <w:pPr>
              <w:pStyle w:val="code"/>
              <w:bidi w:val="0"/>
            </w:pPr>
            <w:r>
              <w:t>&lt;body&gt;</w:t>
            </w:r>
          </w:p>
          <w:p w14:paraId="449BCE01" w14:textId="77777777" w:rsidR="0017099F" w:rsidRDefault="0017099F" w:rsidP="0017099F">
            <w:pPr>
              <w:pStyle w:val="code"/>
              <w:bidi w:val="0"/>
            </w:pPr>
            <w:r>
              <w:t xml:space="preserve">    &lt;table class="complex-table"&gt;</w:t>
            </w:r>
          </w:p>
          <w:p w14:paraId="283AE5F0" w14:textId="77777777" w:rsidR="0017099F" w:rsidRDefault="0017099F" w:rsidP="0017099F">
            <w:pPr>
              <w:pStyle w:val="code"/>
              <w:bidi w:val="0"/>
            </w:pPr>
            <w:r>
              <w:t xml:space="preserve">        &lt;tr&gt;</w:t>
            </w:r>
          </w:p>
          <w:p w14:paraId="7693FF67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    &lt;th rowspan="2"&gt;</w:t>
            </w:r>
            <w:r>
              <w:rPr>
                <w:rFonts w:cs="IRANSansWeb(FaNum) Light"/>
                <w:rtl/>
              </w:rPr>
              <w:t>شهر</w:t>
            </w:r>
            <w:r>
              <w:t>&lt;/th&gt;</w:t>
            </w:r>
          </w:p>
          <w:p w14:paraId="26B9FCBE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    &lt;th colspan="2"&gt;</w:t>
            </w:r>
            <w:r>
              <w:rPr>
                <w:rFonts w:cs="IRANSansWeb(FaNum) Light"/>
                <w:rtl/>
              </w:rPr>
              <w:t>جمع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>&lt;/th&gt;</w:t>
            </w:r>
          </w:p>
          <w:p w14:paraId="4821D545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    &lt;th rowspan="2"&gt;</w:t>
            </w:r>
            <w:r>
              <w:rPr>
                <w:rFonts w:cs="IRANSansWeb(FaNum) Light"/>
                <w:rtl/>
              </w:rPr>
              <w:t>مساحت</w:t>
            </w:r>
            <w:r>
              <w:t xml:space="preserve"> (km²)&lt;/th&gt;</w:t>
            </w:r>
          </w:p>
          <w:p w14:paraId="54FFA682" w14:textId="77777777" w:rsidR="0017099F" w:rsidRDefault="0017099F" w:rsidP="0017099F">
            <w:pPr>
              <w:pStyle w:val="code"/>
              <w:bidi w:val="0"/>
            </w:pPr>
            <w:r>
              <w:t xml:space="preserve">        &lt;/tr&gt;</w:t>
            </w:r>
          </w:p>
          <w:p w14:paraId="6EA3BF63" w14:textId="77777777" w:rsidR="0017099F" w:rsidRDefault="0017099F" w:rsidP="0017099F">
            <w:pPr>
              <w:pStyle w:val="code"/>
              <w:bidi w:val="0"/>
            </w:pPr>
            <w:r>
              <w:t xml:space="preserve">        &lt;tr&gt;</w:t>
            </w:r>
          </w:p>
          <w:p w14:paraId="1AF223F7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مرد</w:t>
            </w:r>
            <w:r>
              <w:t>&lt;/th&gt;</w:t>
            </w:r>
          </w:p>
          <w:p w14:paraId="565A7CE4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زن</w:t>
            </w:r>
            <w:r>
              <w:t>&lt;/th&gt;</w:t>
            </w:r>
          </w:p>
          <w:p w14:paraId="68761F93" w14:textId="77777777" w:rsidR="0017099F" w:rsidRDefault="0017099F" w:rsidP="0017099F">
            <w:pPr>
              <w:pStyle w:val="code"/>
              <w:bidi w:val="0"/>
            </w:pPr>
            <w:r>
              <w:t xml:space="preserve">        &lt;/tr&gt;</w:t>
            </w:r>
          </w:p>
          <w:p w14:paraId="16A6480F" w14:textId="77777777" w:rsidR="0017099F" w:rsidRDefault="0017099F" w:rsidP="0017099F">
            <w:pPr>
              <w:pStyle w:val="code"/>
              <w:bidi w:val="0"/>
            </w:pPr>
            <w:r>
              <w:t xml:space="preserve">        &lt;tr&gt;</w:t>
            </w:r>
          </w:p>
          <w:p w14:paraId="04273262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تهران</w:t>
            </w:r>
            <w:r>
              <w:t>&lt;/td&gt;</w:t>
            </w:r>
          </w:p>
          <w:p w14:paraId="6EC47F4A" w14:textId="77777777" w:rsidR="0017099F" w:rsidRDefault="0017099F" w:rsidP="0017099F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۴,۵۰۰,۰۰۰</w:t>
            </w:r>
            <w:r>
              <w:t>&lt;/td&gt;</w:t>
            </w:r>
          </w:p>
          <w:p w14:paraId="035421BD" w14:textId="77777777" w:rsidR="0017099F" w:rsidRDefault="0017099F" w:rsidP="0017099F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۴,۳۰۰,۰۰۰</w:t>
            </w:r>
            <w:r>
              <w:t>&lt;/td&gt;</w:t>
            </w:r>
          </w:p>
          <w:p w14:paraId="4D9EF9D8" w14:textId="77777777" w:rsidR="0017099F" w:rsidRDefault="0017099F" w:rsidP="0017099F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۷۳۰</w:t>
            </w:r>
            <w:r>
              <w:t>&lt;/td&gt;</w:t>
            </w:r>
          </w:p>
          <w:p w14:paraId="66E3B76C" w14:textId="77777777" w:rsidR="0017099F" w:rsidRDefault="0017099F" w:rsidP="0017099F">
            <w:pPr>
              <w:pStyle w:val="code"/>
              <w:bidi w:val="0"/>
            </w:pPr>
            <w:r>
              <w:t xml:space="preserve">        &lt;/tr&gt;</w:t>
            </w:r>
          </w:p>
          <w:p w14:paraId="4900A6EA" w14:textId="77777777" w:rsidR="0017099F" w:rsidRDefault="0017099F" w:rsidP="0017099F">
            <w:pPr>
              <w:pStyle w:val="code"/>
              <w:bidi w:val="0"/>
            </w:pPr>
            <w:r>
              <w:t xml:space="preserve">        &lt;tr&gt;</w:t>
            </w:r>
          </w:p>
          <w:p w14:paraId="39104270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مشهد</w:t>
            </w:r>
            <w:r>
              <w:t>&lt;/td&gt;</w:t>
            </w:r>
          </w:p>
          <w:p w14:paraId="3FD19DF3" w14:textId="77777777" w:rsidR="0017099F" w:rsidRDefault="0017099F" w:rsidP="0017099F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۱,۸۰۰,۰۰۰</w:t>
            </w:r>
            <w:r>
              <w:t>&lt;/td&gt;</w:t>
            </w:r>
          </w:p>
          <w:p w14:paraId="67A55641" w14:textId="77777777" w:rsidR="0017099F" w:rsidRDefault="0017099F" w:rsidP="0017099F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۱,۷۵۰,۰۰۰</w:t>
            </w:r>
            <w:r>
              <w:t>&lt;/td&gt;</w:t>
            </w:r>
          </w:p>
          <w:p w14:paraId="4CEAF9CB" w14:textId="77777777" w:rsidR="0017099F" w:rsidRDefault="0017099F" w:rsidP="0017099F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۳۵۰</w:t>
            </w:r>
            <w:r>
              <w:t>&lt;/td&gt;</w:t>
            </w:r>
          </w:p>
          <w:p w14:paraId="6D7DB616" w14:textId="77777777" w:rsidR="0017099F" w:rsidRDefault="0017099F" w:rsidP="0017099F">
            <w:pPr>
              <w:pStyle w:val="code"/>
              <w:bidi w:val="0"/>
            </w:pPr>
            <w:r>
              <w:t xml:space="preserve">        &lt;/tr&gt;</w:t>
            </w:r>
          </w:p>
          <w:p w14:paraId="0ABF65ED" w14:textId="77777777" w:rsidR="0017099F" w:rsidRDefault="0017099F" w:rsidP="0017099F">
            <w:pPr>
              <w:pStyle w:val="code"/>
              <w:bidi w:val="0"/>
            </w:pPr>
            <w:r>
              <w:t xml:space="preserve">        &lt;tr&gt;</w:t>
            </w:r>
          </w:p>
          <w:p w14:paraId="6BB5F95B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    &lt;td colspan="3" class="merged-cell"&gt;</w:t>
            </w:r>
            <w:r>
              <w:rPr>
                <w:rFonts w:cs="IRANSansWeb(FaNum) Light"/>
                <w:rtl/>
              </w:rPr>
              <w:t>جمع کل</w:t>
            </w:r>
            <w:r>
              <w:t>&lt;/td&gt;</w:t>
            </w:r>
          </w:p>
          <w:p w14:paraId="3F2C041B" w14:textId="77777777" w:rsidR="0017099F" w:rsidRDefault="0017099F" w:rsidP="0017099F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۱۲,۳۵۰,۰۰۰</w:t>
            </w:r>
            <w:r>
              <w:t>&lt;/td&gt;</w:t>
            </w:r>
          </w:p>
          <w:p w14:paraId="16A656F4" w14:textId="77777777" w:rsidR="0017099F" w:rsidRDefault="0017099F" w:rsidP="0017099F">
            <w:pPr>
              <w:pStyle w:val="code"/>
              <w:bidi w:val="0"/>
            </w:pPr>
            <w:r>
              <w:lastRenderedPageBreak/>
              <w:t xml:space="preserve">        &lt;/tr&gt;</w:t>
            </w:r>
          </w:p>
          <w:p w14:paraId="06628BA3" w14:textId="77777777" w:rsidR="0017099F" w:rsidRDefault="0017099F" w:rsidP="0017099F">
            <w:pPr>
              <w:pStyle w:val="code"/>
              <w:bidi w:val="0"/>
            </w:pPr>
            <w:r>
              <w:t xml:space="preserve">    &lt;/table&gt;</w:t>
            </w:r>
          </w:p>
          <w:p w14:paraId="0D939A26" w14:textId="77777777" w:rsidR="0017099F" w:rsidRDefault="0017099F" w:rsidP="0017099F">
            <w:pPr>
              <w:pStyle w:val="code"/>
              <w:bidi w:val="0"/>
            </w:pPr>
            <w:r>
              <w:t>&lt;/body&gt;</w:t>
            </w:r>
          </w:p>
          <w:p w14:paraId="0EE4F8A3" w14:textId="728D648A" w:rsidR="0017099F" w:rsidRDefault="0017099F" w:rsidP="0017099F">
            <w:pPr>
              <w:pStyle w:val="code"/>
              <w:bidi w:val="0"/>
            </w:pPr>
            <w:r>
              <w:t>&lt;/html&gt;</w:t>
            </w:r>
          </w:p>
        </w:tc>
      </w:tr>
    </w:tbl>
    <w:p w14:paraId="08A432C1" w14:textId="52BCF710" w:rsidR="0017099F" w:rsidRDefault="0017099F" w:rsidP="0017099F">
      <w:hyperlink r:id="rId157" w:history="1">
        <w:r w:rsidRPr="0017099F">
          <w:rPr>
            <w:rStyle w:val="Hyperlink"/>
          </w:rPr>
          <w:t>both</w:t>
        </w:r>
      </w:hyperlink>
    </w:p>
    <w:p w14:paraId="784941BA" w14:textId="77777777" w:rsidR="0017099F" w:rsidRPr="00AD3191" w:rsidRDefault="0017099F" w:rsidP="0017099F">
      <w:pPr>
        <w:rPr>
          <w:rtl/>
        </w:rPr>
      </w:pPr>
    </w:p>
    <w:p w14:paraId="071E73B0" w14:textId="52C9C558" w:rsidR="00AD3191" w:rsidRDefault="00AD3191" w:rsidP="00AD3191">
      <w:pPr>
        <w:pStyle w:val="bold"/>
        <w:rPr>
          <w:lang w:bidi="ar-SA"/>
        </w:rPr>
      </w:pPr>
      <w:r w:rsidRPr="00AD3191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AD3191">
        <w:rPr>
          <w:rtl/>
          <w:lang w:bidi="ar-SA"/>
        </w:rPr>
        <w:t xml:space="preserve"> </w:t>
      </w:r>
      <w:r w:rsidRPr="00AD3191">
        <w:rPr>
          <w:rFonts w:hint="cs"/>
          <w:rtl/>
          <w:lang w:bidi="ar-SA"/>
        </w:rPr>
        <w:t>تگ</w:t>
      </w:r>
      <w:r w:rsidRPr="00AD3191">
        <w:rPr>
          <w:lang w:bidi="ar-SA"/>
        </w:rPr>
        <w:t xml:space="preserve"> caption </w:t>
      </w:r>
      <w:r w:rsidRPr="00AD3191">
        <w:rPr>
          <w:rFonts w:hint="cs"/>
          <w:rtl/>
          <w:lang w:bidi="ar-SA"/>
        </w:rPr>
        <w:t>در</w:t>
      </w:r>
      <w:r w:rsidRPr="00AD3191">
        <w:rPr>
          <w:lang w:bidi="ar-SA"/>
        </w:rPr>
        <w:t xml:space="preserve"> table</w:t>
      </w:r>
    </w:p>
    <w:p w14:paraId="7C78CA8C" w14:textId="6C3C85ED" w:rsidR="00BF1C1D" w:rsidRDefault="00BF1C1D" w:rsidP="00BF1C1D">
      <w:pPr>
        <w:pStyle w:val="bold"/>
        <w:rPr>
          <w:rtl/>
          <w:lang w:bidi="ar-SA"/>
        </w:rPr>
      </w:pPr>
      <w:r>
        <w:rPr>
          <w:rtl/>
          <w:lang w:bidi="ar-SA"/>
        </w:rPr>
        <w:t>- اضافه کردن عنوان</w:t>
      </w:r>
      <w:r>
        <w:rPr>
          <w:lang w:bidi="ar-SA"/>
        </w:rPr>
        <w:t xml:space="preserve"> </w:t>
      </w:r>
      <w:r>
        <w:rPr>
          <w:rtl/>
          <w:lang w:bidi="ar-SA"/>
        </w:rPr>
        <w:t>به جدول</w:t>
      </w:r>
    </w:p>
    <w:p w14:paraId="4E552487" w14:textId="39F99D7F" w:rsidR="00BF1C1D" w:rsidRDefault="00BF1C1D" w:rsidP="00BF1C1D">
      <w:pPr>
        <w:pStyle w:val="bold"/>
        <w:rPr>
          <w:lang w:bidi="ar-SA"/>
        </w:rPr>
      </w:pPr>
      <w:r>
        <w:rPr>
          <w:rtl/>
          <w:lang w:bidi="ar-SA"/>
        </w:rPr>
        <w:t>- با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بلافاصله بعد از تگ `&lt;</w:t>
      </w:r>
      <w:r>
        <w:rPr>
          <w:lang w:bidi="ar-SA"/>
        </w:rPr>
        <w:t>table</w:t>
      </w:r>
      <w:r>
        <w:rPr>
          <w:rtl/>
          <w:lang w:bidi="ar-SA"/>
        </w:rPr>
        <w:t>&gt;` قرار 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0F87" w14:paraId="4E9D0F3C" w14:textId="77777777" w:rsidTr="00180F87">
        <w:tc>
          <w:tcPr>
            <w:tcW w:w="9350" w:type="dxa"/>
          </w:tcPr>
          <w:p w14:paraId="2486152C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&lt;!DOCTYPE html&gt;</w:t>
            </w:r>
          </w:p>
          <w:p w14:paraId="46E6FA79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&lt;html lang="fa" dir="rtl"&gt;</w:t>
            </w:r>
          </w:p>
          <w:p w14:paraId="2623C45B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&lt;head&gt;</w:t>
            </w:r>
          </w:p>
          <w:p w14:paraId="4530AD14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&lt;meta charset="UTF-8"&gt;</w:t>
            </w:r>
          </w:p>
          <w:p w14:paraId="776C9FD2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&lt;title&gt;</w:t>
            </w:r>
            <w:r>
              <w:rPr>
                <w:rFonts w:cs="IRANSansWeb(FaNum) Light"/>
                <w:rtl/>
                <w:lang w:bidi="ar-SA"/>
              </w:rPr>
              <w:t>جدول با عنوان</w:t>
            </w:r>
            <w:r>
              <w:rPr>
                <w:lang w:bidi="ar-SA"/>
              </w:rPr>
              <w:t>&lt;/title&gt;</w:t>
            </w:r>
          </w:p>
          <w:p w14:paraId="1D3C270A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&lt;style&gt;</w:t>
            </w:r>
          </w:p>
          <w:p w14:paraId="27B265E7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.captioned-table {</w:t>
            </w:r>
          </w:p>
          <w:p w14:paraId="01FC1C66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80%;</w:t>
            </w:r>
          </w:p>
          <w:p w14:paraId="3FDA217D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margin: 20px auto;</w:t>
            </w:r>
          </w:p>
          <w:p w14:paraId="2E43873D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border-collapse: collapse;</w:t>
            </w:r>
          </w:p>
          <w:p w14:paraId="6FA7FCEF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1A9F4B7F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.captioned-table caption {</w:t>
            </w:r>
          </w:p>
          <w:p w14:paraId="6C20058D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font-size: 1.5em;</w:t>
            </w:r>
          </w:p>
          <w:p w14:paraId="2381D7D4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font-weight: bold;</w:t>
            </w:r>
          </w:p>
          <w:p w14:paraId="47419F2E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#2c3e50;</w:t>
            </w:r>
          </w:p>
          <w:p w14:paraId="3B848645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margin-bottom: 10px;</w:t>
            </w:r>
          </w:p>
          <w:p w14:paraId="661FE7BF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caption-side: top;</w:t>
            </w:r>
          </w:p>
          <w:p w14:paraId="710A6CB1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37F8A821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.captioned-table th, .captioned-table td {</w:t>
            </w:r>
          </w:p>
          <w:p w14:paraId="5956CE22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border: 1px solid #bdc3c7;</w:t>
            </w:r>
          </w:p>
          <w:p w14:paraId="722EC783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8px;</w:t>
            </w:r>
          </w:p>
          <w:p w14:paraId="07A8F2A4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text-align: center;</w:t>
            </w:r>
          </w:p>
          <w:p w14:paraId="77712F67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4C347A9A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.captioned-table th {</w:t>
            </w:r>
          </w:p>
          <w:p w14:paraId="14504D46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#34495e;</w:t>
            </w:r>
          </w:p>
          <w:p w14:paraId="67B13C69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white;</w:t>
            </w:r>
          </w:p>
          <w:p w14:paraId="15677B03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3DE6E706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&lt;/style&gt;</w:t>
            </w:r>
          </w:p>
          <w:p w14:paraId="5E39AF37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&lt;/head&gt;</w:t>
            </w:r>
          </w:p>
          <w:p w14:paraId="6603A93E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&lt;body&gt;</w:t>
            </w:r>
          </w:p>
          <w:p w14:paraId="3580AEAD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&lt;table class="captioned-table"&gt;</w:t>
            </w:r>
          </w:p>
          <w:p w14:paraId="24BA060E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&lt;caption&gt;</w:t>
            </w:r>
            <w:r>
              <w:rPr>
                <w:rFonts w:cs="IRANSansWeb(FaNum) Light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ست</w:t>
            </w:r>
            <w:r>
              <w:rPr>
                <w:rFonts w:cs="IRANSansWeb(FaNum) Light"/>
                <w:rtl/>
                <w:lang w:bidi="ar-SA"/>
              </w:rPr>
              <w:t xml:space="preserve"> کارمندان شرکت - سال </w:t>
            </w:r>
            <w:r>
              <w:rPr>
                <w:rFonts w:cs="IRANSansWeb(FaNum) Light"/>
                <w:rtl/>
              </w:rPr>
              <w:t>۱۴۰۳</w:t>
            </w:r>
            <w:r>
              <w:rPr>
                <w:lang w:bidi="ar-SA"/>
              </w:rPr>
              <w:t>&lt;/caption&gt;</w:t>
            </w:r>
          </w:p>
          <w:p w14:paraId="0F870D72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&lt;tr&gt;</w:t>
            </w:r>
          </w:p>
          <w:p w14:paraId="4B1B9765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&lt;th&gt;</w:t>
            </w:r>
            <w:r>
              <w:rPr>
                <w:rFonts w:cs="IRANSansWeb(FaNum) Light"/>
                <w:rtl/>
                <w:lang w:bidi="ar-SA"/>
              </w:rPr>
              <w:t>کد پرسنل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&lt;/th&gt;</w:t>
            </w:r>
          </w:p>
          <w:p w14:paraId="7C8BD461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&lt;th&gt;</w:t>
            </w:r>
            <w:r>
              <w:rPr>
                <w:rFonts w:cs="IRANSansWeb(FaNum) Light"/>
                <w:rtl/>
                <w:lang w:bidi="ar-SA"/>
              </w:rPr>
              <w:t>نام و نام خانوادگ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&lt;/th&gt;</w:t>
            </w:r>
          </w:p>
          <w:p w14:paraId="1B5F9383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&lt;th&gt;</w:t>
            </w:r>
            <w:r>
              <w:rPr>
                <w:rFonts w:cs="IRANSansWeb(FaNum) Light"/>
                <w:rtl/>
                <w:lang w:bidi="ar-SA"/>
              </w:rPr>
              <w:t>سمت</w:t>
            </w:r>
            <w:r>
              <w:rPr>
                <w:lang w:bidi="ar-SA"/>
              </w:rPr>
              <w:t>&lt;/th&gt;</w:t>
            </w:r>
          </w:p>
          <w:p w14:paraId="3CAACF3F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&lt;th&gt;</w:t>
            </w:r>
            <w:r>
              <w:rPr>
                <w:rFonts w:cs="IRANSansWeb(FaNum) Light"/>
                <w:rtl/>
                <w:lang w:bidi="ar-SA"/>
              </w:rPr>
              <w:t>حقوق (تومان)</w:t>
            </w:r>
            <w:r>
              <w:rPr>
                <w:lang w:bidi="ar-SA"/>
              </w:rPr>
              <w:t>&lt;/th&gt;</w:t>
            </w:r>
          </w:p>
          <w:p w14:paraId="7FDD88BD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&lt;/tr&gt;</w:t>
            </w:r>
          </w:p>
          <w:p w14:paraId="70D3A73B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&lt;tr&gt;</w:t>
            </w:r>
          </w:p>
          <w:p w14:paraId="02C363EB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&lt;td&gt;</w:t>
            </w:r>
            <w:r>
              <w:rPr>
                <w:rFonts w:cs="IRANSansWeb(FaNum) Light"/>
                <w:rtl/>
              </w:rPr>
              <w:t>۱۰۱</w:t>
            </w:r>
            <w:r>
              <w:rPr>
                <w:lang w:bidi="ar-SA"/>
              </w:rPr>
              <w:t>&lt;/td&gt;</w:t>
            </w:r>
          </w:p>
          <w:p w14:paraId="1CDCEDFD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&lt;td&gt;</w:t>
            </w:r>
            <w:r>
              <w:rPr>
                <w:rFonts w:cs="IRANSansWeb(FaNum) Light"/>
                <w:rtl/>
                <w:lang w:bidi="ar-SA"/>
              </w:rPr>
              <w:t>عل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محمد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&lt;/td&gt;</w:t>
            </w:r>
          </w:p>
          <w:p w14:paraId="62A2BE8E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&lt;td&gt;</w:t>
            </w:r>
            <w:r>
              <w:rPr>
                <w:rFonts w:cs="IRANSansWeb(FaNum) Light"/>
                <w:rtl/>
                <w:lang w:bidi="ar-SA"/>
              </w:rPr>
              <w:t>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/>
                <w:rtl/>
                <w:lang w:bidi="ar-SA"/>
              </w:rPr>
              <w:t xml:space="preserve"> فن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&lt;/td&gt;</w:t>
            </w:r>
          </w:p>
          <w:p w14:paraId="18752E8C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&lt;td&gt;</w:t>
            </w:r>
            <w:r>
              <w:rPr>
                <w:rFonts w:cs="IRANSansWeb(FaNum) Light"/>
                <w:rtl/>
              </w:rPr>
              <w:t>۲۵,۰۰۰,۰۰۰</w:t>
            </w:r>
            <w:r>
              <w:rPr>
                <w:lang w:bidi="ar-SA"/>
              </w:rPr>
              <w:t>&lt;/td&gt;</w:t>
            </w:r>
          </w:p>
          <w:p w14:paraId="628765FB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&lt;/tr&gt;</w:t>
            </w:r>
          </w:p>
          <w:p w14:paraId="7F604611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&lt;tr&gt;</w:t>
            </w:r>
          </w:p>
          <w:p w14:paraId="2B6CEBFE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&lt;td&gt;</w:t>
            </w:r>
            <w:r>
              <w:rPr>
                <w:rFonts w:cs="IRANSansWeb(FaNum) Light"/>
                <w:rtl/>
              </w:rPr>
              <w:t>۱۰۲</w:t>
            </w:r>
            <w:r>
              <w:rPr>
                <w:lang w:bidi="ar-SA"/>
              </w:rPr>
              <w:t>&lt;/td&gt;</w:t>
            </w:r>
          </w:p>
          <w:p w14:paraId="0CA645D2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&lt;td&gt;</w:t>
            </w:r>
            <w:r>
              <w:rPr>
                <w:rFonts w:cs="IRANSansWeb(FaNum) Light"/>
                <w:rtl/>
                <w:lang w:bidi="ar-SA"/>
              </w:rPr>
              <w:t>فاطمه کر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&lt;/td&gt;</w:t>
            </w:r>
          </w:p>
          <w:p w14:paraId="61D134E5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&lt;td&gt;</w:t>
            </w:r>
            <w:r>
              <w:rPr>
                <w:rFonts w:cs="IRANSansWeb(FaNum) Light"/>
                <w:rtl/>
                <w:lang w:bidi="ar-SA"/>
              </w:rPr>
              <w:t>برنامه نو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س</w:t>
            </w:r>
            <w:r>
              <w:rPr>
                <w:lang w:bidi="ar-SA"/>
              </w:rPr>
              <w:t>&lt;/td&gt;</w:t>
            </w:r>
          </w:p>
          <w:p w14:paraId="31E72A75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&lt;td&gt;</w:t>
            </w:r>
            <w:r>
              <w:rPr>
                <w:rFonts w:cs="IRANSansWeb(FaNum) Light"/>
                <w:rtl/>
              </w:rPr>
              <w:t>۱۸,۰۰۰,۰۰۰</w:t>
            </w:r>
            <w:r>
              <w:rPr>
                <w:lang w:bidi="ar-SA"/>
              </w:rPr>
              <w:t>&lt;/td&gt;</w:t>
            </w:r>
          </w:p>
          <w:p w14:paraId="0C548840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&lt;/tr&gt;</w:t>
            </w:r>
          </w:p>
          <w:p w14:paraId="21FBA624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&lt;/table&gt;</w:t>
            </w:r>
          </w:p>
          <w:p w14:paraId="4E2170F8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&lt;/body&gt;</w:t>
            </w:r>
          </w:p>
          <w:p w14:paraId="34C6EDC9" w14:textId="73F7B54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&lt;/html&gt;</w:t>
            </w:r>
          </w:p>
        </w:tc>
      </w:tr>
    </w:tbl>
    <w:p w14:paraId="0556EA38" w14:textId="26F2FE5F" w:rsidR="00BF1C1D" w:rsidRDefault="00180F87" w:rsidP="00180F87">
      <w:pPr>
        <w:pStyle w:val="code"/>
        <w:rPr>
          <w:lang w:bidi="ar-SA"/>
        </w:rPr>
      </w:pPr>
      <w:hyperlink r:id="rId158" w:history="1">
        <w:r w:rsidRPr="00180F87">
          <w:rPr>
            <w:rStyle w:val="Hyperlink"/>
            <w:lang w:bidi="ar-SA"/>
          </w:rPr>
          <w:t>caption</w:t>
        </w:r>
      </w:hyperlink>
    </w:p>
    <w:p w14:paraId="74C9E2C5" w14:textId="77777777" w:rsidR="00180F87" w:rsidRDefault="00180F87" w:rsidP="00180F87">
      <w:pPr>
        <w:rPr>
          <w:lang w:bidi="ar-SA"/>
        </w:rPr>
      </w:pPr>
    </w:p>
    <w:p w14:paraId="484CB064" w14:textId="77777777" w:rsidR="00180F87" w:rsidRPr="00AD3191" w:rsidRDefault="00180F87" w:rsidP="00180F87">
      <w:pPr>
        <w:rPr>
          <w:rtl/>
        </w:rPr>
      </w:pPr>
    </w:p>
    <w:p w14:paraId="5FE1DCEC" w14:textId="4263ADEA" w:rsidR="00127E7A" w:rsidRDefault="00AD3191" w:rsidP="00AD3191">
      <w:pPr>
        <w:pStyle w:val="bold"/>
        <w:rPr>
          <w:lang w:bidi="ar-SA"/>
        </w:rPr>
      </w:pPr>
      <w:r w:rsidRPr="00AD3191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AD3191">
        <w:rPr>
          <w:rtl/>
          <w:lang w:bidi="ar-SA"/>
        </w:rPr>
        <w:t xml:space="preserve"> </w:t>
      </w:r>
      <w:r w:rsidRPr="00AD3191">
        <w:rPr>
          <w:rFonts w:hint="cs"/>
          <w:rtl/>
          <w:lang w:bidi="ar-SA"/>
        </w:rPr>
        <w:t>تگ</w:t>
      </w:r>
      <w:r w:rsidRPr="00AD3191">
        <w:rPr>
          <w:rtl/>
          <w:lang w:bidi="ar-SA"/>
        </w:rPr>
        <w:t xml:space="preserve"> </w:t>
      </w:r>
      <w:r w:rsidRPr="00AD3191">
        <w:rPr>
          <w:rFonts w:hint="cs"/>
          <w:rtl/>
          <w:lang w:bidi="ar-SA"/>
        </w:rPr>
        <w:t>های</w:t>
      </w:r>
      <w:r w:rsidRPr="00AD3191">
        <w:rPr>
          <w:lang w:bidi="ar-SA"/>
        </w:rPr>
        <w:t xml:space="preserve"> thead </w:t>
      </w:r>
      <w:r w:rsidRPr="00AD3191">
        <w:rPr>
          <w:rFonts w:hint="cs"/>
          <w:rtl/>
          <w:lang w:bidi="ar-SA"/>
        </w:rPr>
        <w:t>و</w:t>
      </w:r>
      <w:r w:rsidRPr="00AD3191">
        <w:rPr>
          <w:lang w:bidi="ar-SA"/>
        </w:rPr>
        <w:t xml:space="preserve"> tbody </w:t>
      </w:r>
      <w:r w:rsidRPr="00AD3191">
        <w:rPr>
          <w:rFonts w:hint="cs"/>
          <w:rtl/>
          <w:lang w:bidi="ar-SA"/>
        </w:rPr>
        <w:t>و</w:t>
      </w:r>
      <w:r w:rsidRPr="00AD3191">
        <w:rPr>
          <w:lang w:bidi="ar-SA"/>
        </w:rPr>
        <w:t xml:space="preserve"> tfoot</w:t>
      </w:r>
    </w:p>
    <w:p w14:paraId="1246207E" w14:textId="36609875" w:rsidR="00312CDD" w:rsidRDefault="001D2F9D" w:rsidP="00312CDD">
      <w:pPr>
        <w:rPr>
          <w:rtl/>
          <w:lang w:bidi="ar-SA"/>
        </w:rPr>
      </w:pPr>
      <w:r w:rsidRPr="001D2F9D">
        <w:rPr>
          <w:rtl/>
          <w:lang w:bidi="ar-SA"/>
        </w:rPr>
        <w:t>ساختار حرفه‌ا</w:t>
      </w:r>
      <w:r w:rsidRPr="001D2F9D">
        <w:rPr>
          <w:rFonts w:hint="cs"/>
          <w:rtl/>
          <w:lang w:bidi="ar-SA"/>
        </w:rPr>
        <w:t>ی</w:t>
      </w:r>
      <w:r w:rsidRPr="001D2F9D">
        <w:rPr>
          <w:rtl/>
          <w:lang w:bidi="ar-SA"/>
        </w:rPr>
        <w:t xml:space="preserve"> جدول: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F9D" w14:paraId="1E36BD12" w14:textId="77777777" w:rsidTr="001D2F9D">
        <w:tc>
          <w:tcPr>
            <w:tcW w:w="9350" w:type="dxa"/>
          </w:tcPr>
          <w:p w14:paraId="74E8108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&lt;!DOCTYPE html&gt;</w:t>
            </w:r>
          </w:p>
          <w:p w14:paraId="05CEAED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&lt;html lang="fa" dir="rtl"&gt;</w:t>
            </w:r>
          </w:p>
          <w:p w14:paraId="6517012A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&lt;head&gt;</w:t>
            </w:r>
          </w:p>
          <w:p w14:paraId="3E94A0E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&lt;meta charset="UTF-8"&gt;</w:t>
            </w:r>
          </w:p>
          <w:p w14:paraId="66ED359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&lt;title&gt;</w:t>
            </w:r>
            <w:r>
              <w:rPr>
                <w:rFonts w:cs="IRANSansWeb(FaNum) Light"/>
                <w:rtl/>
                <w:lang w:bidi="ar-SA"/>
              </w:rPr>
              <w:t>جدول حرفه‌ا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&lt;/title&gt;</w:t>
            </w:r>
          </w:p>
          <w:p w14:paraId="352E289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&lt;style&gt;</w:t>
            </w:r>
          </w:p>
          <w:p w14:paraId="46D7116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{</w:t>
            </w:r>
          </w:p>
          <w:p w14:paraId="43C458C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90%;</w:t>
            </w:r>
          </w:p>
          <w:p w14:paraId="5E8E2CB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margin: 20px auto;</w:t>
            </w:r>
          </w:p>
          <w:p w14:paraId="0F558C2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border-collapse: collapse;</w:t>
            </w:r>
          </w:p>
          <w:p w14:paraId="5FEF2FDA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box-shadow: 0 2px 10px rgba(0,0,0,0.1);</w:t>
            </w:r>
          </w:p>
          <w:p w14:paraId="760B9D0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font-family: Arial, sans-serif;</w:t>
            </w:r>
          </w:p>
          <w:p w14:paraId="3694FA47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C5247B1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4B95193B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/* </w:t>
            </w:r>
            <w:r>
              <w:rPr>
                <w:rFonts w:cs="IRANSansWeb(FaNum) Light"/>
                <w:rtl/>
                <w:lang w:bidi="ar-SA"/>
              </w:rPr>
              <w:t>استا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سر جدول</w:t>
            </w:r>
            <w:r>
              <w:rPr>
                <w:lang w:bidi="ar-SA"/>
              </w:rPr>
              <w:t xml:space="preserve"> */</w:t>
            </w:r>
          </w:p>
          <w:p w14:paraId="31F5D4A9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thead {</w:t>
            </w:r>
          </w:p>
          <w:p w14:paraId="3EEC244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linear-gradient(135deg, #667eea 0%, #764ba2 100%);</w:t>
            </w:r>
          </w:p>
          <w:p w14:paraId="043852D9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white;</w:t>
            </w:r>
          </w:p>
          <w:p w14:paraId="7FCEF1E5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4122DEB2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71C619E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thead th {</w:t>
            </w:r>
          </w:p>
          <w:p w14:paraId="57DD429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15px;</w:t>
            </w:r>
          </w:p>
          <w:p w14:paraId="5E51266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font-size: 1.1em;</w:t>
            </w:r>
          </w:p>
          <w:p w14:paraId="6A3BEF9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text-align: center;</w:t>
            </w:r>
          </w:p>
          <w:p w14:paraId="1862BB4A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1EB7B40A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0882B94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/* </w:t>
            </w:r>
            <w:r>
              <w:rPr>
                <w:rFonts w:cs="IRANSansWeb(FaNum) Light"/>
                <w:rtl/>
                <w:lang w:bidi="ar-SA"/>
              </w:rPr>
              <w:t>استا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بدنه جدول</w:t>
            </w:r>
            <w:r>
              <w:rPr>
                <w:lang w:bidi="ar-SA"/>
              </w:rPr>
              <w:t xml:space="preserve"> */</w:t>
            </w:r>
          </w:p>
          <w:p w14:paraId="1A0AA3E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tbody tr {</w:t>
            </w:r>
          </w:p>
          <w:p w14:paraId="253D7C0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transition: background-color 0.3s ease;</w:t>
            </w:r>
          </w:p>
          <w:p w14:paraId="42CAEB9C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7DBD90D1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6C69974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tbody tr:nth-child(even) {</w:t>
            </w:r>
          </w:p>
          <w:p w14:paraId="29DCD09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background-color: #f8f9fa;</w:t>
            </w:r>
          </w:p>
          <w:p w14:paraId="1739FB75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670747F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4332006E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tbody tr:nth-child(odd) {</w:t>
            </w:r>
          </w:p>
          <w:p w14:paraId="7047630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background-color: #ffffff;</w:t>
            </w:r>
          </w:p>
          <w:p w14:paraId="7DB0344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BD17A8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5E57647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tbody tr:hover {</w:t>
            </w:r>
          </w:p>
          <w:p w14:paraId="59B5083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background-color: #e3f2fd;</w:t>
            </w:r>
          </w:p>
          <w:p w14:paraId="1108CC3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cursor: pointer;</w:t>
            </w:r>
          </w:p>
          <w:p w14:paraId="198E6612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6EE741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04E86F0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tbody td {</w:t>
            </w:r>
          </w:p>
          <w:p w14:paraId="63F701E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12px;</w:t>
            </w:r>
          </w:p>
          <w:p w14:paraId="1610EFE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border-bottom: 1px solid #e0e0e0;</w:t>
            </w:r>
          </w:p>
          <w:p w14:paraId="22CF795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text-align: center;</w:t>
            </w:r>
          </w:p>
          <w:p w14:paraId="0C6E8F9E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8885CCB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725C9AA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/* </w:t>
            </w:r>
            <w:r>
              <w:rPr>
                <w:rFonts w:cs="IRANSansWeb(FaNum) Light"/>
                <w:rtl/>
                <w:lang w:bidi="ar-SA"/>
              </w:rPr>
              <w:t>استا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پاورق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جدول</w:t>
            </w:r>
            <w:r>
              <w:rPr>
                <w:lang w:bidi="ar-SA"/>
              </w:rPr>
              <w:t xml:space="preserve"> */</w:t>
            </w:r>
          </w:p>
          <w:p w14:paraId="65A600B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tfoot {</w:t>
            </w:r>
          </w:p>
          <w:p w14:paraId="2C77271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background-color: #2c3e50;</w:t>
            </w:r>
          </w:p>
          <w:p w14:paraId="7224057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white;</w:t>
            </w:r>
          </w:p>
          <w:p w14:paraId="6AF3353E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font-weight: bold;</w:t>
            </w:r>
          </w:p>
          <w:p w14:paraId="0F4E8B94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534D7093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5CE4A00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.professional-table tfoot td {</w:t>
            </w:r>
          </w:p>
          <w:p w14:paraId="49DB0FB8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15px;</w:t>
            </w:r>
          </w:p>
          <w:p w14:paraId="73F6D90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text-align: center;</w:t>
            </w:r>
          </w:p>
          <w:p w14:paraId="5FF039C1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1DE49016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64784FD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.highlight {</w:t>
            </w:r>
          </w:p>
          <w:p w14:paraId="769BDF9E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background-color: #fff3cd !important;</w:t>
            </w:r>
          </w:p>
          <w:p w14:paraId="54DE9B8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#856404;</w:t>
            </w:r>
          </w:p>
          <w:p w14:paraId="7B021A1B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1AB06C4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&lt;/style&gt;</w:t>
            </w:r>
          </w:p>
          <w:p w14:paraId="7D35C98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&lt;/head&gt;</w:t>
            </w:r>
          </w:p>
          <w:p w14:paraId="13826BE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&lt;body&gt;</w:t>
            </w:r>
          </w:p>
          <w:p w14:paraId="0D719D8A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&lt;table class="professional-table"&gt;</w:t>
            </w:r>
          </w:p>
          <w:p w14:paraId="5AB561D7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&lt;caption&gt;</w:t>
            </w:r>
            <w:r>
              <w:rPr>
                <w:rFonts w:cs="IRANSansWeb(FaNum) Light"/>
                <w:rtl/>
                <w:lang w:bidi="ar-SA"/>
              </w:rPr>
              <w:t>گزارش مال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سه ماهه اول </w:t>
            </w:r>
            <w:r>
              <w:rPr>
                <w:rFonts w:cs="IRANSansWeb(FaNum) Light"/>
                <w:rtl/>
              </w:rPr>
              <w:t>۱۴۰۳</w:t>
            </w:r>
            <w:r>
              <w:rPr>
                <w:lang w:bidi="ar-SA"/>
              </w:rPr>
              <w:t>&lt;/caption&gt;</w:t>
            </w:r>
          </w:p>
          <w:p w14:paraId="7B77637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2E300827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&lt;!-- </w:t>
            </w:r>
            <w:r>
              <w:rPr>
                <w:rFonts w:cs="IRANSansWeb(FaNum) Light"/>
                <w:rtl/>
                <w:lang w:bidi="ar-SA"/>
              </w:rPr>
              <w:t>سر جدول</w:t>
            </w:r>
            <w:r>
              <w:rPr>
                <w:lang w:bidi="ar-SA"/>
              </w:rPr>
              <w:t xml:space="preserve"> --&gt;</w:t>
            </w:r>
          </w:p>
          <w:p w14:paraId="03B588E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&lt;thead&gt;</w:t>
            </w:r>
          </w:p>
          <w:p w14:paraId="6652ADE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&lt;tr&gt;</w:t>
            </w:r>
          </w:p>
          <w:p w14:paraId="0CE5A36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ماه</w:t>
            </w:r>
            <w:r>
              <w:rPr>
                <w:lang w:bidi="ar-SA"/>
              </w:rPr>
              <w:t>&lt;/th&gt;</w:t>
            </w:r>
          </w:p>
          <w:p w14:paraId="60B95F6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فروش (م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ون</w:t>
            </w:r>
            <w:r>
              <w:rPr>
                <w:rFonts w:cs="IRANSansWeb(FaNum) Light"/>
                <w:rtl/>
                <w:lang w:bidi="ar-SA"/>
              </w:rPr>
              <w:t xml:space="preserve"> تومان)</w:t>
            </w:r>
            <w:r>
              <w:rPr>
                <w:lang w:bidi="ar-SA"/>
              </w:rPr>
              <w:t>&lt;/th&gt;</w:t>
            </w:r>
          </w:p>
          <w:p w14:paraId="428E0833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هز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نه</w:t>
            </w:r>
            <w:r>
              <w:rPr>
                <w:rFonts w:cs="IRANSansWeb(FaNum) Light"/>
                <w:rtl/>
                <w:lang w:bidi="ar-SA"/>
              </w:rPr>
              <w:t xml:space="preserve"> (م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ون</w:t>
            </w:r>
            <w:r>
              <w:rPr>
                <w:rFonts w:cs="IRANSansWeb(FaNum) Light"/>
                <w:rtl/>
                <w:lang w:bidi="ar-SA"/>
              </w:rPr>
              <w:t xml:space="preserve"> تومان)</w:t>
            </w:r>
            <w:r>
              <w:rPr>
                <w:lang w:bidi="ar-SA"/>
              </w:rPr>
              <w:t>&lt;/th&gt;</w:t>
            </w:r>
          </w:p>
          <w:p w14:paraId="5DDD6A3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سود خالص (م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ون</w:t>
            </w:r>
            <w:r>
              <w:rPr>
                <w:rFonts w:cs="IRANSansWeb(FaNum) Light"/>
                <w:rtl/>
                <w:lang w:bidi="ar-SA"/>
              </w:rPr>
              <w:t xml:space="preserve"> تومان)</w:t>
            </w:r>
            <w:r>
              <w:rPr>
                <w:lang w:bidi="ar-SA"/>
              </w:rPr>
              <w:t>&lt;/th&gt;</w:t>
            </w:r>
          </w:p>
          <w:p w14:paraId="123F8F3A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رشد</w:t>
            </w:r>
            <w:r>
              <w:rPr>
                <w:lang w:bidi="ar-SA"/>
              </w:rPr>
              <w:t xml:space="preserve"> (%)&lt;/th&gt;</w:t>
            </w:r>
          </w:p>
          <w:p w14:paraId="2B666B1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1327A5C8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&lt;/thead&gt;</w:t>
            </w:r>
          </w:p>
          <w:p w14:paraId="730F9B42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38C41642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&lt;!-- </w:t>
            </w:r>
            <w:r>
              <w:rPr>
                <w:rFonts w:cs="IRANSansWeb(FaNum) Light"/>
                <w:rtl/>
                <w:lang w:bidi="ar-SA"/>
              </w:rPr>
              <w:t>پاورق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جدول</w:t>
            </w:r>
            <w:r>
              <w:rPr>
                <w:lang w:bidi="ar-SA"/>
              </w:rPr>
              <w:t xml:space="preserve"> --&gt;</w:t>
            </w:r>
          </w:p>
          <w:p w14:paraId="5596AF6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&lt;tfoot&gt;</w:t>
            </w:r>
          </w:p>
          <w:p w14:paraId="10D2E81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&lt;tr&gt;</w:t>
            </w:r>
          </w:p>
          <w:p w14:paraId="061DA72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  <w:lang w:bidi="ar-SA"/>
              </w:rPr>
              <w:t>جمع کل</w:t>
            </w:r>
            <w:r>
              <w:rPr>
                <w:lang w:bidi="ar-SA"/>
              </w:rPr>
              <w:t>&lt;/td&gt;</w:t>
            </w:r>
          </w:p>
          <w:p w14:paraId="3AA12D0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۲,۸۵۰</w:t>
            </w:r>
            <w:r>
              <w:rPr>
                <w:lang w:bidi="ar-SA"/>
              </w:rPr>
              <w:t>&lt;/td&gt;</w:t>
            </w:r>
          </w:p>
          <w:p w14:paraId="5449141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۱,۹۰۰</w:t>
            </w:r>
            <w:r>
              <w:rPr>
                <w:lang w:bidi="ar-SA"/>
              </w:rPr>
              <w:t>&lt;/td&gt;</w:t>
            </w:r>
          </w:p>
          <w:p w14:paraId="1293EF0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۹۵۰</w:t>
            </w:r>
            <w:r>
              <w:rPr>
                <w:lang w:bidi="ar-SA"/>
              </w:rPr>
              <w:t>&lt;/td&gt;</w:t>
            </w:r>
          </w:p>
          <w:p w14:paraId="5045960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&lt;td&gt;+</w:t>
            </w:r>
            <w:r>
              <w:rPr>
                <w:rFonts w:cs="IRANSansWeb(FaNum) Light"/>
                <w:rtl/>
              </w:rPr>
              <w:t>۱۸٪</w:t>
            </w:r>
            <w:r>
              <w:rPr>
                <w:lang w:bidi="ar-SA"/>
              </w:rPr>
              <w:t>&lt;/td&gt;</w:t>
            </w:r>
          </w:p>
          <w:p w14:paraId="1898F35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3EBB386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&lt;/tfoot&gt;</w:t>
            </w:r>
          </w:p>
          <w:p w14:paraId="2F708ACF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0B89FF8B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&lt;!-- </w:t>
            </w:r>
            <w:r>
              <w:rPr>
                <w:rFonts w:cs="IRANSansWeb(FaNum) Light"/>
                <w:rtl/>
                <w:lang w:bidi="ar-SA"/>
              </w:rPr>
              <w:t>بدنه جدول</w:t>
            </w:r>
            <w:r>
              <w:rPr>
                <w:lang w:bidi="ar-SA"/>
              </w:rPr>
              <w:t xml:space="preserve"> --&gt;</w:t>
            </w:r>
          </w:p>
          <w:p w14:paraId="481D30E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&lt;tbody&gt;</w:t>
            </w:r>
          </w:p>
          <w:p w14:paraId="22E979EA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&lt;tr&gt;</w:t>
            </w:r>
          </w:p>
          <w:p w14:paraId="71F6CCB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  <w:lang w:bidi="ar-SA"/>
              </w:rPr>
              <w:t>فرورد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lang w:bidi="ar-SA"/>
              </w:rPr>
              <w:t>&lt;/td&gt;</w:t>
            </w:r>
          </w:p>
          <w:p w14:paraId="24195A7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۸۰۰</w:t>
            </w:r>
            <w:r>
              <w:rPr>
                <w:lang w:bidi="ar-SA"/>
              </w:rPr>
              <w:t>&lt;/td&gt;</w:t>
            </w:r>
          </w:p>
          <w:p w14:paraId="7BB1093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    &lt;td&gt;</w:t>
            </w:r>
            <w:r>
              <w:rPr>
                <w:rFonts w:cs="IRANSansWeb(FaNum) Light"/>
                <w:rtl/>
              </w:rPr>
              <w:t>۶۰۰</w:t>
            </w:r>
            <w:r>
              <w:rPr>
                <w:lang w:bidi="ar-SA"/>
              </w:rPr>
              <w:t>&lt;/td&gt;</w:t>
            </w:r>
          </w:p>
          <w:p w14:paraId="51BB1F0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۲۰۰</w:t>
            </w:r>
            <w:r>
              <w:rPr>
                <w:lang w:bidi="ar-SA"/>
              </w:rPr>
              <w:t>&lt;/td&gt;</w:t>
            </w:r>
          </w:p>
          <w:p w14:paraId="12A140C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&lt;td&gt;+</w:t>
            </w:r>
            <w:r>
              <w:rPr>
                <w:rFonts w:cs="IRANSansWeb(FaNum) Light"/>
                <w:rtl/>
              </w:rPr>
              <w:t>۵٪</w:t>
            </w:r>
            <w:r>
              <w:rPr>
                <w:lang w:bidi="ar-SA"/>
              </w:rPr>
              <w:t>&lt;/td&gt;</w:t>
            </w:r>
          </w:p>
          <w:p w14:paraId="4F3FF7B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640E783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 class="highlight"&gt;</w:t>
            </w:r>
          </w:p>
          <w:p w14:paraId="1A262521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  <w:lang w:bidi="ar-SA"/>
              </w:rPr>
              <w:t>ارد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بهشت</w:t>
            </w:r>
            <w:r>
              <w:rPr>
                <w:lang w:bidi="ar-SA"/>
              </w:rPr>
              <w:t>&lt;/td&gt;</w:t>
            </w:r>
          </w:p>
          <w:p w14:paraId="446B2C58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۱,۱۰۰</w:t>
            </w:r>
            <w:r>
              <w:rPr>
                <w:lang w:bidi="ar-SA"/>
              </w:rPr>
              <w:t>&lt;/td&gt;</w:t>
            </w:r>
          </w:p>
          <w:p w14:paraId="5E90FF2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۷۰۰</w:t>
            </w:r>
            <w:r>
              <w:rPr>
                <w:lang w:bidi="ar-SA"/>
              </w:rPr>
              <w:t>&lt;/td&gt;</w:t>
            </w:r>
          </w:p>
          <w:p w14:paraId="7B98D36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۴۰۰</w:t>
            </w:r>
            <w:r>
              <w:rPr>
                <w:lang w:bidi="ar-SA"/>
              </w:rPr>
              <w:t>&lt;/td&gt;</w:t>
            </w:r>
          </w:p>
          <w:p w14:paraId="30F21F2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&lt;td&gt;+</w:t>
            </w:r>
            <w:r>
              <w:rPr>
                <w:rFonts w:cs="IRANSansWeb(FaNum) Light"/>
                <w:rtl/>
              </w:rPr>
              <w:t>۲۵٪</w:t>
            </w:r>
            <w:r>
              <w:rPr>
                <w:lang w:bidi="ar-SA"/>
              </w:rPr>
              <w:t>&lt;/td&gt;</w:t>
            </w:r>
          </w:p>
          <w:p w14:paraId="53A12E99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698575DA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&lt;tr&gt;</w:t>
            </w:r>
          </w:p>
          <w:p w14:paraId="400716F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  <w:lang w:bidi="ar-SA"/>
              </w:rPr>
              <w:t>خرداد</w:t>
            </w:r>
            <w:r>
              <w:rPr>
                <w:lang w:bidi="ar-SA"/>
              </w:rPr>
              <w:t>&lt;/td&gt;</w:t>
            </w:r>
          </w:p>
          <w:p w14:paraId="6B08FBB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۹۵۰</w:t>
            </w:r>
            <w:r>
              <w:rPr>
                <w:lang w:bidi="ar-SA"/>
              </w:rPr>
              <w:t>&lt;/td&gt;</w:t>
            </w:r>
          </w:p>
          <w:p w14:paraId="52AD6A3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۶۰۰</w:t>
            </w:r>
            <w:r>
              <w:rPr>
                <w:lang w:bidi="ar-SA"/>
              </w:rPr>
              <w:t>&lt;/td&gt;</w:t>
            </w:r>
          </w:p>
          <w:p w14:paraId="61D12FA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۳۵۰</w:t>
            </w:r>
            <w:r>
              <w:rPr>
                <w:lang w:bidi="ar-SA"/>
              </w:rPr>
              <w:t>&lt;/td&gt;</w:t>
            </w:r>
          </w:p>
          <w:p w14:paraId="311EDC4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&lt;td&gt;+</w:t>
            </w:r>
            <w:r>
              <w:rPr>
                <w:rFonts w:cs="IRANSansWeb(FaNum) Light"/>
                <w:rtl/>
              </w:rPr>
              <w:t>۱۵٪</w:t>
            </w:r>
            <w:r>
              <w:rPr>
                <w:lang w:bidi="ar-SA"/>
              </w:rPr>
              <w:t>&lt;/td&gt;</w:t>
            </w:r>
          </w:p>
          <w:p w14:paraId="07F6A21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1BB4E23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&lt;/tbody&gt;</w:t>
            </w:r>
          </w:p>
          <w:p w14:paraId="0557F32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&lt;/table&gt;</w:t>
            </w:r>
          </w:p>
          <w:p w14:paraId="1A17494E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&lt;/body&gt;</w:t>
            </w:r>
          </w:p>
          <w:p w14:paraId="55F11EC8" w14:textId="0A63E2AC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&lt;/html&gt;</w:t>
            </w:r>
          </w:p>
        </w:tc>
      </w:tr>
    </w:tbl>
    <w:p w14:paraId="62B90863" w14:textId="7C066837" w:rsidR="001D2F9D" w:rsidRDefault="001D2F9D" w:rsidP="001D2F9D">
      <w:pPr>
        <w:rPr>
          <w:lang w:bidi="ar-SA"/>
        </w:rPr>
      </w:pPr>
      <w:hyperlink r:id="rId159" w:history="1">
        <w:r w:rsidRPr="001D2F9D">
          <w:rPr>
            <w:rStyle w:val="Hyperlink"/>
            <w:lang w:bidi="ar-SA"/>
          </w:rPr>
          <w:t>thead-tfoot-tbody</w:t>
        </w:r>
      </w:hyperlink>
    </w:p>
    <w:p w14:paraId="4EA0B5DF" w14:textId="602D4E0F" w:rsidR="001D2F9D" w:rsidRDefault="001D2F9D" w:rsidP="001D2F9D">
      <w:pPr>
        <w:rPr>
          <w:rtl/>
          <w:lang w:bidi="ar-SA"/>
        </w:rPr>
      </w:pPr>
      <w:r w:rsidRPr="001D2F9D">
        <w:rPr>
          <w:rFonts w:ascii="IRANSansWeb(FaNum) Light" w:hAnsi="IRANSansWeb(FaNum) Light" w:hint="cs"/>
          <w:rtl/>
          <w:lang w:bidi="ar-SA"/>
        </w:rPr>
        <w:t>مثال</w:t>
      </w:r>
      <w:r w:rsidRPr="001D2F9D">
        <w:rPr>
          <w:rtl/>
          <w:lang w:bidi="ar-SA"/>
        </w:rPr>
        <w:t xml:space="preserve"> </w:t>
      </w:r>
      <w:r w:rsidRPr="001D2F9D">
        <w:rPr>
          <w:rFonts w:ascii="IRANSansWeb(FaNum) Light" w:hAnsi="IRANSansWeb(FaNum) Light" w:hint="cs"/>
          <w:rtl/>
          <w:lang w:bidi="ar-SA"/>
        </w:rPr>
        <w:t>نها</w:t>
      </w:r>
      <w:r w:rsidRPr="001D2F9D">
        <w:rPr>
          <w:rFonts w:hint="cs"/>
          <w:rtl/>
          <w:lang w:bidi="ar-SA"/>
        </w:rPr>
        <w:t>یی</w:t>
      </w:r>
      <w:r w:rsidRPr="001D2F9D">
        <w:rPr>
          <w:rtl/>
          <w:lang w:bidi="ar-SA"/>
        </w:rPr>
        <w:t>: جدول پ</w:t>
      </w:r>
      <w:r w:rsidRPr="001D2F9D">
        <w:rPr>
          <w:rFonts w:hint="cs"/>
          <w:rtl/>
          <w:lang w:bidi="ar-SA"/>
        </w:rPr>
        <w:t>ی</w:t>
      </w:r>
      <w:r w:rsidRPr="001D2F9D">
        <w:rPr>
          <w:rFonts w:hint="eastAsia"/>
          <w:rtl/>
          <w:lang w:bidi="ar-SA"/>
        </w:rPr>
        <w:t>شرفته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F9D" w14:paraId="7AA47F2E" w14:textId="77777777" w:rsidTr="001D2F9D">
        <w:tc>
          <w:tcPr>
            <w:tcW w:w="9350" w:type="dxa"/>
          </w:tcPr>
          <w:p w14:paraId="7EB0FE0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&lt;!DOCTYPE html&gt;</w:t>
            </w:r>
          </w:p>
          <w:p w14:paraId="670D90D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&lt;html lang="fa" dir="rtl"&gt;</w:t>
            </w:r>
          </w:p>
          <w:p w14:paraId="0E7A09D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&lt;head&gt;</w:t>
            </w:r>
          </w:p>
          <w:p w14:paraId="7AD7EAA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&lt;meta charset="UTF-8"&gt;</w:t>
            </w:r>
          </w:p>
          <w:p w14:paraId="4852AE7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&lt;meta name="viewport" content="width=device-width, initial-scale=1.0"&gt;</w:t>
            </w:r>
          </w:p>
          <w:p w14:paraId="26FBC6F3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&lt;title&gt;</w:t>
            </w:r>
            <w:r>
              <w:rPr>
                <w:rFonts w:cs="IRANSansWeb(FaNum) Light"/>
                <w:rtl/>
                <w:lang w:bidi="ar-SA"/>
              </w:rPr>
              <w:t>جدول پ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شرفته</w:t>
            </w:r>
            <w:r>
              <w:rPr>
                <w:lang w:bidi="ar-SA"/>
              </w:rPr>
              <w:t>&lt;/title&gt;</w:t>
            </w:r>
          </w:p>
          <w:p w14:paraId="240C293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&lt;style&gt;</w:t>
            </w:r>
          </w:p>
          <w:p w14:paraId="019569F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{</w:t>
            </w:r>
          </w:p>
          <w:p w14:paraId="5C0ED37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95%;</w:t>
            </w:r>
          </w:p>
          <w:p w14:paraId="3FD25E0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margin: 30px auto;</w:t>
            </w:r>
          </w:p>
          <w:p w14:paraId="046F39B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border-collapse: collapse;</w:t>
            </w:r>
          </w:p>
          <w:p w14:paraId="3A07152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box-shadow: 0 4px 15px rgba(0,0,0,0.1);</w:t>
            </w:r>
          </w:p>
          <w:p w14:paraId="3CC2441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border-radius: 10px;</w:t>
            </w:r>
          </w:p>
          <w:p w14:paraId="03BA190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overflow: hidden;</w:t>
            </w:r>
          </w:p>
          <w:p w14:paraId="155F7EC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font-family: 'Segoe UI', Tahoma, Geneva, Verdana, sans-serif;</w:t>
            </w:r>
          </w:p>
          <w:p w14:paraId="0B908D7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438ECB0B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5810382A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caption {</w:t>
            </w:r>
          </w:p>
          <w:p w14:paraId="014794EE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font-size: 1.8em;</w:t>
            </w:r>
          </w:p>
          <w:p w14:paraId="322910A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font-weight: bold;</w:t>
            </w:r>
          </w:p>
          <w:p w14:paraId="6C6FC3B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#2c3e50;</w:t>
            </w:r>
          </w:p>
          <w:p w14:paraId="16B4E11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margin: 20px 0;</w:t>
            </w:r>
          </w:p>
          <w:p w14:paraId="342B42A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15px;</w:t>
            </w:r>
          </w:p>
          <w:p w14:paraId="7AA82B8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linear-gradient(135deg, #667eea 0%, #764ba2 100%);</w:t>
            </w:r>
          </w:p>
          <w:p w14:paraId="209B8CE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white;</w:t>
            </w:r>
          </w:p>
          <w:p w14:paraId="0A78405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border-radius: 8px 8px 0 0;</w:t>
            </w:r>
          </w:p>
          <w:p w14:paraId="4248668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E93041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1911C50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thead {</w:t>
            </w:r>
          </w:p>
          <w:p w14:paraId="59C02DA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#34495e;</w:t>
            </w:r>
          </w:p>
          <w:p w14:paraId="3CA43B8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38C9E6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44A5D8FE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thead th {</w:t>
            </w:r>
          </w:p>
          <w:p w14:paraId="2982609E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18px;</w:t>
            </w:r>
          </w:p>
          <w:p w14:paraId="09C146C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font-size: 1.1em;</w:t>
            </w:r>
          </w:p>
          <w:p w14:paraId="56C5B8D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text-align: center;</w:t>
            </w:r>
          </w:p>
          <w:p w14:paraId="7A508A1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white;</w:t>
            </w:r>
          </w:p>
          <w:p w14:paraId="7ECF3FF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border-bottom: 3px solid #2980b9;</w:t>
            </w:r>
          </w:p>
          <w:p w14:paraId="6FD6DBCC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0BB09F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4278F429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tbody tr {</w:t>
            </w:r>
          </w:p>
          <w:p w14:paraId="353B96A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transition: all 0.3s ease;</w:t>
            </w:r>
          </w:p>
          <w:p w14:paraId="4A100CCA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4C78616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556FD8A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tbody tr:nth-child(even) {</w:t>
            </w:r>
          </w:p>
          <w:p w14:paraId="3ED65BC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#f8f9fa;</w:t>
            </w:r>
          </w:p>
          <w:p w14:paraId="408B991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467DD3B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6430CA3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tbody tr:nth-child(odd) {</w:t>
            </w:r>
          </w:p>
          <w:p w14:paraId="3ECA373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#ffffff;</w:t>
            </w:r>
          </w:p>
          <w:p w14:paraId="6EB4D1EE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9E683F5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0B61287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tbody tr:hover {</w:t>
            </w:r>
          </w:p>
          <w:p w14:paraId="29595A1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#e3f2fd;</w:t>
            </w:r>
          </w:p>
          <w:p w14:paraId="63E29C9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scale(1.01);</w:t>
            </w:r>
          </w:p>
          <w:p w14:paraId="079E447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box-shadow: 0 2px 8px rgba(0,0,0,0.1);</w:t>
            </w:r>
          </w:p>
          <w:p w14:paraId="5DB478FE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F928F3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648D6D9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tbody td {</w:t>
            </w:r>
          </w:p>
          <w:p w14:paraId="20B1819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15px;</w:t>
            </w:r>
          </w:p>
          <w:p w14:paraId="54C5218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text-align: center;</w:t>
            </w:r>
          </w:p>
          <w:p w14:paraId="29A3D6D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border-bottom: 1px solid #ecf0f1;</w:t>
            </w:r>
          </w:p>
          <w:p w14:paraId="0D75C2B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transition: all 0.3s ease;</w:t>
            </w:r>
          </w:p>
          <w:p w14:paraId="79BA7F7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2B9453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18A1E77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tbody tr:hover td {</w:t>
            </w:r>
          </w:p>
          <w:p w14:paraId="163888F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border-bottom-color: #3498db;</w:t>
            </w:r>
          </w:p>
          <w:p w14:paraId="11EB049C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01C93D7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6360574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tfoot {</w:t>
            </w:r>
          </w:p>
          <w:p w14:paraId="020207A9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#2c3e50;</w:t>
            </w:r>
          </w:p>
          <w:p w14:paraId="22EC825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white;</w:t>
            </w:r>
          </w:p>
          <w:p w14:paraId="6651E47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font-weight: bold;</w:t>
            </w:r>
          </w:p>
          <w:p w14:paraId="6EB62F9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5E4CEB47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47EAF5C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tfoot td {</w:t>
            </w:r>
          </w:p>
          <w:p w14:paraId="1BE4D91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18px;</w:t>
            </w:r>
          </w:p>
          <w:p w14:paraId="35685D5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text-align: center;</w:t>
            </w:r>
          </w:p>
          <w:p w14:paraId="7FD15EE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font-size: 1.1em;</w:t>
            </w:r>
          </w:p>
          <w:p w14:paraId="1E3248F1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A24FFA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486F47D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.positive {</w:t>
            </w:r>
          </w:p>
          <w:p w14:paraId="7023A4B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#27ae60;</w:t>
            </w:r>
          </w:p>
          <w:p w14:paraId="2274229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font-weight: bold;</w:t>
            </w:r>
          </w:p>
          <w:p w14:paraId="5C5F76E2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5560A44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778A178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.negative {</w:t>
            </w:r>
          </w:p>
          <w:p w14:paraId="07B53538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#e74c3c;</w:t>
            </w:r>
          </w:p>
          <w:p w14:paraId="4DC74809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font-weight: bold;</w:t>
            </w:r>
          </w:p>
          <w:p w14:paraId="71235EE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74FDAC3F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42C5DA5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.highlight {</w:t>
            </w:r>
          </w:p>
          <w:p w14:paraId="3B56BD6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#fff3cd !important;</w:t>
            </w:r>
          </w:p>
          <w:p w14:paraId="09AE262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border-left: 4px solid #ffc107;</w:t>
            </w:r>
          </w:p>
          <w:p w14:paraId="78F9EC3F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6E91D6E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581AD835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/* </w:t>
            </w:r>
            <w:r>
              <w:rPr>
                <w:rFonts w:cs="IRANSansWeb(FaNum) Light"/>
                <w:rtl/>
                <w:lang w:bidi="ar-SA"/>
              </w:rPr>
              <w:t>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سپانس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و</w:t>
            </w:r>
            <w:r>
              <w:rPr>
                <w:rFonts w:cs="IRANSansWeb(FaNum) Light"/>
                <w:rtl/>
                <w:lang w:bidi="ar-SA"/>
              </w:rPr>
              <w:t xml:space="preserve"> 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موبا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lang w:bidi="ar-SA"/>
              </w:rPr>
              <w:t xml:space="preserve"> */</w:t>
            </w:r>
          </w:p>
          <w:p w14:paraId="18E53B8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@media (max-width: 768px) {</w:t>
            </w:r>
          </w:p>
          <w:p w14:paraId="2D296E7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.advanced-table {</w:t>
            </w:r>
          </w:p>
          <w:p w14:paraId="297F2BC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font-size: 0.9em;</w:t>
            </w:r>
          </w:p>
          <w:p w14:paraId="0EBEA69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}</w:t>
            </w:r>
          </w:p>
          <w:p w14:paraId="4309C506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</w:t>
            </w:r>
          </w:p>
          <w:p w14:paraId="68D84CA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.advanced-table thead {</w:t>
            </w:r>
          </w:p>
          <w:p w14:paraId="4D0245F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display: none;</w:t>
            </w:r>
          </w:p>
          <w:p w14:paraId="6B43DD24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}</w:t>
            </w:r>
          </w:p>
          <w:p w14:paraId="25878CF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</w:t>
            </w:r>
          </w:p>
          <w:p w14:paraId="5C36AB8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.advanced-table tbody td {</w:t>
            </w:r>
          </w:p>
          <w:p w14:paraId="385F39C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display: block;</w:t>
            </w:r>
          </w:p>
          <w:p w14:paraId="38394C8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    text-align: left;</w:t>
            </w:r>
          </w:p>
          <w:p w14:paraId="093AD0AF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}</w:t>
            </w:r>
          </w:p>
          <w:p w14:paraId="30648F0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</w:t>
            </w:r>
          </w:p>
          <w:p w14:paraId="1CD00E5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.advanced-table tbody td:before {</w:t>
            </w:r>
          </w:p>
          <w:p w14:paraId="74C39AD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content: attr(data-label);</w:t>
            </w:r>
          </w:p>
          <w:p w14:paraId="0F18058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font-weight: bold;</w:t>
            </w:r>
          </w:p>
          <w:p w14:paraId="279889D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display: inline-block;</w:t>
            </w:r>
          </w:p>
          <w:p w14:paraId="21EDFF9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width: 120px;</w:t>
            </w:r>
          </w:p>
          <w:p w14:paraId="4272F39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color: #2c3e50;</w:t>
            </w:r>
          </w:p>
          <w:p w14:paraId="4EF79004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}</w:t>
            </w:r>
          </w:p>
          <w:p w14:paraId="0A5CD115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5CDCE2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&lt;/style&gt;</w:t>
            </w:r>
          </w:p>
          <w:p w14:paraId="63695DA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&lt;/head&gt;</w:t>
            </w:r>
          </w:p>
          <w:p w14:paraId="5C3A495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&lt;body&gt;</w:t>
            </w:r>
          </w:p>
          <w:p w14:paraId="431DB7D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&lt;table class="advanced-table"&gt;</w:t>
            </w:r>
          </w:p>
          <w:p w14:paraId="6621EC3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&lt;caption&gt;</w:t>
            </w:r>
            <w:r>
              <w:rPr>
                <w:rFonts w:cs="IRANSansWeb(FaNum) Light"/>
                <w:rtl/>
                <w:lang w:bidi="ar-SA"/>
              </w:rPr>
              <w:t>کارنامه دانشجو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ان</w:t>
            </w:r>
            <w:r>
              <w:rPr>
                <w:rFonts w:cs="IRANSansWeb(FaNum) Light"/>
                <w:rtl/>
                <w:lang w:bidi="ar-SA"/>
              </w:rPr>
              <w:t xml:space="preserve"> ترم بهار </w:t>
            </w:r>
            <w:r>
              <w:rPr>
                <w:rFonts w:cs="IRANSansWeb(FaNum) Light"/>
                <w:rtl/>
              </w:rPr>
              <w:t>۱۴۰۳</w:t>
            </w:r>
            <w:r>
              <w:rPr>
                <w:lang w:bidi="ar-SA"/>
              </w:rPr>
              <w:t>&lt;/caption&gt;</w:t>
            </w:r>
          </w:p>
          <w:p w14:paraId="3E7026FE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6F94A168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&lt;thead&gt;</w:t>
            </w:r>
          </w:p>
          <w:p w14:paraId="3401096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&lt;tr&gt;</w:t>
            </w:r>
          </w:p>
          <w:p w14:paraId="26D22FD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شماره دانشجو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lang w:bidi="ar-SA"/>
              </w:rPr>
              <w:t>&lt;/th&gt;</w:t>
            </w:r>
          </w:p>
          <w:p w14:paraId="68826E9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نام و نام خانوادگ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&lt;/th&gt;</w:t>
            </w:r>
          </w:p>
          <w:p w14:paraId="6ED9CA75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رشته تحص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&lt;/th&gt;</w:t>
            </w:r>
          </w:p>
          <w:p w14:paraId="3438D36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معدل</w:t>
            </w:r>
            <w:r>
              <w:rPr>
                <w:lang w:bidi="ar-SA"/>
              </w:rPr>
              <w:t>&lt;/th&gt;</w:t>
            </w:r>
          </w:p>
          <w:p w14:paraId="0312FBA6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وضع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lang w:bidi="ar-SA"/>
              </w:rPr>
              <w:t>&lt;/th&gt;</w:t>
            </w:r>
          </w:p>
          <w:p w14:paraId="0A4CD1FF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عمل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ات</w:t>
            </w:r>
            <w:r>
              <w:rPr>
                <w:lang w:bidi="ar-SA"/>
              </w:rPr>
              <w:t>&lt;/th&gt;</w:t>
            </w:r>
          </w:p>
          <w:p w14:paraId="4020CA1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44F532B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&lt;/thead&gt;</w:t>
            </w:r>
          </w:p>
          <w:p w14:paraId="0DA6FEF5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5A8FAF2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&lt;tbody&gt;</w:t>
            </w:r>
          </w:p>
          <w:p w14:paraId="553E72A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&lt;tr&gt;</w:t>
            </w:r>
          </w:p>
          <w:p w14:paraId="57C27A6A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شماره دانشجو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rFonts w:cs="IRANSansWeb(FaNum) Light"/>
                <w:rtl/>
                <w:lang w:bidi="ar-SA"/>
              </w:rPr>
              <w:t>"&gt;</w:t>
            </w:r>
            <w:r>
              <w:rPr>
                <w:rFonts w:cs="IRANSansWeb(FaNum) Light"/>
                <w:rtl/>
              </w:rPr>
              <w:t>۹۸۱۲۳۴۵</w:t>
            </w:r>
            <w:r>
              <w:rPr>
                <w:lang w:bidi="ar-SA"/>
              </w:rPr>
              <w:t>&lt;/td&gt;</w:t>
            </w:r>
          </w:p>
          <w:p w14:paraId="5ADF225A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نام"&gt;عل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رضا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lang w:bidi="ar-SA"/>
              </w:rPr>
              <w:t>&lt;/td&gt;</w:t>
            </w:r>
          </w:p>
          <w:p w14:paraId="3D35BB7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رشته"&gt;مهندس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کامپ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وتر</w:t>
            </w:r>
            <w:r>
              <w:rPr>
                <w:lang w:bidi="ar-SA"/>
              </w:rPr>
              <w:t>&lt;/td&gt;</w:t>
            </w:r>
          </w:p>
          <w:p w14:paraId="5165F68F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معدل</w:t>
            </w:r>
            <w:r>
              <w:rPr>
                <w:lang w:bidi="ar-SA"/>
              </w:rPr>
              <w:t>" class="positive"&gt;</w:t>
            </w:r>
            <w:r>
              <w:rPr>
                <w:rFonts w:cs="IRANSansWeb(FaNum) Light"/>
                <w:rtl/>
              </w:rPr>
              <w:t>۱۸.۷۵</w:t>
            </w:r>
            <w:r>
              <w:rPr>
                <w:lang w:bidi="ar-SA"/>
              </w:rPr>
              <w:t>&lt;/td&gt;</w:t>
            </w:r>
          </w:p>
          <w:p w14:paraId="4FB0B17A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وضع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lang w:bidi="ar-SA"/>
              </w:rPr>
              <w:t>" class="positive"&gt;</w:t>
            </w:r>
            <w:r>
              <w:rPr>
                <w:rFonts w:ascii="Segoe UI Emoji" w:hAnsi="Segoe UI Emoji" w:cs="Segoe UI Emoji"/>
                <w:lang w:bidi="ar-SA"/>
              </w:rPr>
              <w:t>✅</w:t>
            </w: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قبول</w:t>
            </w:r>
            <w:r>
              <w:rPr>
                <w:lang w:bidi="ar-SA"/>
              </w:rPr>
              <w:t>&lt;/td&gt;</w:t>
            </w:r>
          </w:p>
          <w:p w14:paraId="489573E1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عمل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ات</w:t>
            </w:r>
            <w:r>
              <w:rPr>
                <w:lang w:bidi="ar-SA"/>
              </w:rPr>
              <w:t>"&gt;</w:t>
            </w:r>
          </w:p>
          <w:p w14:paraId="288B616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&lt;button style="padding: 5px 10px; background: #3498db; color: white; border: none; border-radius: 3px; cursor: pointer;"&gt;</w:t>
            </w:r>
          </w:p>
          <w:p w14:paraId="0625282E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</w:t>
            </w:r>
            <w:r>
              <w:rPr>
                <w:rFonts w:cs="IRANSansWeb(FaNum) Light"/>
                <w:rtl/>
                <w:lang w:bidi="ar-SA"/>
              </w:rPr>
              <w:t>مشاهده جزئ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ات</w:t>
            </w:r>
          </w:p>
          <w:p w14:paraId="5A832C2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&lt;/button&gt;</w:t>
            </w:r>
          </w:p>
          <w:p w14:paraId="75428E6A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    &lt;/td&gt;</w:t>
            </w:r>
          </w:p>
          <w:p w14:paraId="155E711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63247D0E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</w:t>
            </w:r>
          </w:p>
          <w:p w14:paraId="09DE60C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 class="highlight"&gt;</w:t>
            </w:r>
          </w:p>
          <w:p w14:paraId="33343C5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شماره دانشجو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rFonts w:cs="IRANSansWeb(FaNum) Light"/>
                <w:rtl/>
                <w:lang w:bidi="ar-SA"/>
              </w:rPr>
              <w:t>"&gt;</w:t>
            </w:r>
            <w:r>
              <w:rPr>
                <w:rFonts w:cs="IRANSansWeb(FaNum) Light"/>
                <w:rtl/>
              </w:rPr>
              <w:t>۹۸۱۲۳۴۶</w:t>
            </w:r>
            <w:r>
              <w:rPr>
                <w:lang w:bidi="ar-SA"/>
              </w:rPr>
              <w:t>&lt;/td&gt;</w:t>
            </w:r>
          </w:p>
          <w:p w14:paraId="75FC95D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نام"&gt;فاطمه محمد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&lt;/td&gt;</w:t>
            </w:r>
          </w:p>
          <w:p w14:paraId="760D8C6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رشته"&gt;مهندس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برق</w:t>
            </w:r>
            <w:r>
              <w:rPr>
                <w:lang w:bidi="ar-SA"/>
              </w:rPr>
              <w:t>&lt;/td&gt;</w:t>
            </w:r>
          </w:p>
          <w:p w14:paraId="00D0654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معدل</w:t>
            </w:r>
            <w:r>
              <w:rPr>
                <w:lang w:bidi="ar-SA"/>
              </w:rPr>
              <w:t>" class="positive"&gt;</w:t>
            </w:r>
            <w:r>
              <w:rPr>
                <w:rFonts w:cs="IRANSansWeb(FaNum) Light"/>
                <w:rtl/>
              </w:rPr>
              <w:t>۱۹.۲۵</w:t>
            </w:r>
            <w:r>
              <w:rPr>
                <w:lang w:bidi="ar-SA"/>
              </w:rPr>
              <w:t>&lt;/td&gt;</w:t>
            </w:r>
          </w:p>
          <w:p w14:paraId="55C8F847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وضع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lang w:bidi="ar-SA"/>
              </w:rPr>
              <w:t>" class="positive"&gt;</w:t>
            </w:r>
            <w:r>
              <w:rPr>
                <w:rFonts w:ascii="Segoe UI Emoji" w:hAnsi="Segoe UI Emoji" w:cs="Segoe UI Emoji"/>
                <w:lang w:bidi="ar-SA"/>
              </w:rPr>
              <w:t>✅</w:t>
            </w: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قبول</w:t>
            </w:r>
            <w:r>
              <w:rPr>
                <w:lang w:bidi="ar-SA"/>
              </w:rPr>
              <w:t>&lt;/td&gt;</w:t>
            </w:r>
          </w:p>
          <w:p w14:paraId="19E9A632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عمل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ات</w:t>
            </w:r>
            <w:r>
              <w:rPr>
                <w:lang w:bidi="ar-SA"/>
              </w:rPr>
              <w:t>"&gt;</w:t>
            </w:r>
          </w:p>
          <w:p w14:paraId="33998868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&lt;button style="padding: 5px 10px; background: #3498db; color: white; border: none; border-radius: 3px; cursor: pointer;"&gt;</w:t>
            </w:r>
          </w:p>
          <w:p w14:paraId="2412D91F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</w:t>
            </w:r>
            <w:r>
              <w:rPr>
                <w:rFonts w:cs="IRANSansWeb(FaNum) Light"/>
                <w:rtl/>
                <w:lang w:bidi="ar-SA"/>
              </w:rPr>
              <w:t>مشاهده جزئ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ات</w:t>
            </w:r>
          </w:p>
          <w:p w14:paraId="02203DDA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&lt;/button&gt;</w:t>
            </w:r>
          </w:p>
          <w:p w14:paraId="29F1818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&lt;/td&gt;</w:t>
            </w:r>
          </w:p>
          <w:p w14:paraId="3102EDC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58683AE3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</w:t>
            </w:r>
          </w:p>
          <w:p w14:paraId="31A809A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&lt;tr&gt;</w:t>
            </w:r>
          </w:p>
          <w:p w14:paraId="1686464C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شماره دانشجو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rFonts w:cs="IRANSansWeb(FaNum) Light"/>
                <w:rtl/>
                <w:lang w:bidi="ar-SA"/>
              </w:rPr>
              <w:t>"&gt;</w:t>
            </w:r>
            <w:r>
              <w:rPr>
                <w:rFonts w:cs="IRANSansWeb(FaNum) Light"/>
                <w:rtl/>
              </w:rPr>
              <w:t>۹۸۱۲۳۴۷</w:t>
            </w:r>
            <w:r>
              <w:rPr>
                <w:lang w:bidi="ar-SA"/>
              </w:rPr>
              <w:t>&lt;/td&gt;</w:t>
            </w:r>
          </w:p>
          <w:p w14:paraId="38439F2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نام"&gt;محمد کر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&lt;/td&gt;</w:t>
            </w:r>
          </w:p>
          <w:p w14:paraId="153DC1A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رشته"&gt;مهندس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عمران</w:t>
            </w:r>
            <w:r>
              <w:rPr>
                <w:lang w:bidi="ar-SA"/>
              </w:rPr>
              <w:t>&lt;/td&gt;</w:t>
            </w:r>
          </w:p>
          <w:p w14:paraId="7D3B3B1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معدل</w:t>
            </w:r>
            <w:r>
              <w:rPr>
                <w:lang w:bidi="ar-SA"/>
              </w:rPr>
              <w:t>" class="negative"&gt;</w:t>
            </w:r>
            <w:r>
              <w:rPr>
                <w:rFonts w:cs="IRANSansWeb(FaNum) Light"/>
                <w:rtl/>
              </w:rPr>
              <w:t>۱۱.۸۰</w:t>
            </w:r>
            <w:r>
              <w:rPr>
                <w:lang w:bidi="ar-SA"/>
              </w:rPr>
              <w:t>&lt;/td&gt;</w:t>
            </w:r>
          </w:p>
          <w:p w14:paraId="64570B97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وضع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lang w:bidi="ar-SA"/>
              </w:rPr>
              <w:t>" class="negative"&gt;</w:t>
            </w:r>
            <w:r>
              <w:rPr>
                <w:rFonts w:ascii="Segoe UI Emoji" w:hAnsi="Segoe UI Emoji" w:cs="Segoe UI Emoji"/>
                <w:lang w:bidi="ar-SA"/>
              </w:rPr>
              <w:t>❌</w:t>
            </w: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مشروط</w:t>
            </w:r>
            <w:r>
              <w:rPr>
                <w:lang w:bidi="ar-SA"/>
              </w:rPr>
              <w:t>&lt;/td&gt;</w:t>
            </w:r>
          </w:p>
          <w:p w14:paraId="7A649411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عمل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ات</w:t>
            </w:r>
            <w:r>
              <w:rPr>
                <w:lang w:bidi="ar-SA"/>
              </w:rPr>
              <w:t>"&gt;</w:t>
            </w:r>
          </w:p>
          <w:p w14:paraId="7F9145C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&lt;button style="padding: 5px 10px; background: #e74c3c; color: white; border: none; border-radius: 3px; cursor: pointer;"&gt;</w:t>
            </w:r>
          </w:p>
          <w:p w14:paraId="03301D4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</w:t>
            </w:r>
            <w:r>
              <w:rPr>
                <w:rFonts w:cs="IRANSansWeb(FaNum) Light"/>
                <w:rtl/>
                <w:lang w:bidi="ar-SA"/>
              </w:rPr>
              <w:t>اخطار تحص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67E0B34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&lt;/button&gt;</w:t>
            </w:r>
          </w:p>
          <w:p w14:paraId="324A1C8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&lt;/td&gt;</w:t>
            </w:r>
          </w:p>
          <w:p w14:paraId="60367729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2486383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&lt;/tbody&gt;</w:t>
            </w:r>
          </w:p>
          <w:p w14:paraId="4C28358E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3D9B67A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&lt;tfoot&gt;</w:t>
            </w:r>
          </w:p>
          <w:p w14:paraId="0DE4F838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&lt;tr&gt;</w:t>
            </w:r>
          </w:p>
          <w:p w14:paraId="241341CE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colspan="6"&gt;</w:t>
            </w:r>
            <w:r>
              <w:rPr>
                <w:rFonts w:cs="IRANSansWeb(FaNum) Light"/>
                <w:rtl/>
                <w:lang w:bidi="ar-SA"/>
              </w:rPr>
              <w:t>تعداد کل دانشجو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ان</w:t>
            </w:r>
            <w:r>
              <w:rPr>
                <w:rFonts w:cs="IRANSansWeb(FaNum) Light"/>
                <w:rtl/>
                <w:lang w:bidi="ar-SA"/>
              </w:rPr>
              <w:t xml:space="preserve">: </w:t>
            </w:r>
            <w:r>
              <w:rPr>
                <w:rFonts w:cs="IRANSansWeb(FaNum) Light"/>
                <w:rtl/>
              </w:rPr>
              <w:t>۳</w:t>
            </w:r>
            <w:r>
              <w:rPr>
                <w:rFonts w:cs="IRANSansWeb(FaNum) Light"/>
                <w:rtl/>
                <w:lang w:bidi="ar-SA"/>
              </w:rPr>
              <w:t xml:space="preserve"> نفر | 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انگ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معدل: </w:t>
            </w:r>
            <w:r>
              <w:rPr>
                <w:rFonts w:cs="IRANSansWeb(FaNum) Light"/>
                <w:rtl/>
              </w:rPr>
              <w:t>۱۶.۶۰</w:t>
            </w:r>
            <w:r>
              <w:rPr>
                <w:lang w:bidi="ar-SA"/>
              </w:rPr>
              <w:t>&lt;/td&gt;</w:t>
            </w:r>
          </w:p>
          <w:p w14:paraId="11D03DE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7CE4688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&lt;/tfoot&gt;</w:t>
            </w:r>
          </w:p>
          <w:p w14:paraId="618A6B5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&lt;/table&gt;</w:t>
            </w:r>
          </w:p>
          <w:p w14:paraId="1645BFB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&lt;/body&gt;</w:t>
            </w:r>
          </w:p>
          <w:p w14:paraId="4447340C" w14:textId="0CD82BF8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&lt;/html&gt;</w:t>
            </w:r>
          </w:p>
        </w:tc>
      </w:tr>
    </w:tbl>
    <w:p w14:paraId="57E1FF7D" w14:textId="717F35D6" w:rsidR="001D2F9D" w:rsidRDefault="001D2F9D" w:rsidP="001D2F9D">
      <w:pPr>
        <w:rPr>
          <w:lang w:bidi="ar-SA"/>
        </w:rPr>
      </w:pPr>
      <w:hyperlink r:id="rId160" w:history="1">
        <w:r w:rsidRPr="001D2F9D">
          <w:rPr>
            <w:rStyle w:val="Hyperlink"/>
            <w:lang w:bidi="ar-SA"/>
          </w:rPr>
          <w:t>final</w:t>
        </w:r>
      </w:hyperlink>
    </w:p>
    <w:p w14:paraId="6EB4D519" w14:textId="7781A74C" w:rsidR="00E43E00" w:rsidRDefault="00E43E00" w:rsidP="00E43E00">
      <w:pPr>
        <w:pStyle w:val="Heading2"/>
        <w:rPr>
          <w:rtl/>
          <w:lang w:bidi="ar-SA"/>
        </w:rPr>
      </w:pPr>
      <w:hyperlink r:id="rId161" w:history="1">
        <w:bookmarkStart w:id="107" w:name="_Toc211464544"/>
        <w:r w:rsidRPr="00E43E00">
          <w:rPr>
            <w:rStyle w:val="Hyperlink"/>
            <w:rFonts w:hint="cs"/>
            <w:rtl/>
            <w:lang w:bidi="ar-SA"/>
          </w:rPr>
          <w:t>بررسی</w:t>
        </w:r>
        <w:r w:rsidRPr="00E43E00">
          <w:rPr>
            <w:rStyle w:val="Hyperlink"/>
            <w:rtl/>
            <w:lang w:bidi="ar-SA"/>
          </w:rPr>
          <w:t xml:space="preserve"> </w:t>
        </w:r>
        <w:r w:rsidRPr="00E43E00">
          <w:rPr>
            <w:rStyle w:val="Hyperlink"/>
            <w:rFonts w:hint="cs"/>
            <w:rtl/>
            <w:lang w:bidi="ar-SA"/>
          </w:rPr>
          <w:t>چگونگی</w:t>
        </w:r>
        <w:r w:rsidRPr="00E43E00">
          <w:rPr>
            <w:rStyle w:val="Hyperlink"/>
            <w:rtl/>
            <w:lang w:bidi="ar-SA"/>
          </w:rPr>
          <w:t xml:space="preserve"> </w:t>
        </w:r>
        <w:r w:rsidRPr="00E43E00">
          <w:rPr>
            <w:rStyle w:val="Hyperlink"/>
            <w:rFonts w:hint="cs"/>
            <w:rtl/>
            <w:lang w:bidi="ar-SA"/>
          </w:rPr>
          <w:t>عمکرد</w:t>
        </w:r>
        <w:r w:rsidRPr="00E43E00">
          <w:rPr>
            <w:rStyle w:val="Hyperlink"/>
          </w:rPr>
          <w:t xml:space="preserve"> form </w:t>
        </w:r>
        <w:r w:rsidRPr="00E43E00">
          <w:rPr>
            <w:rStyle w:val="Hyperlink"/>
            <w:rFonts w:hint="cs"/>
            <w:rtl/>
            <w:lang w:bidi="ar-SA"/>
          </w:rPr>
          <w:t>ها</w:t>
        </w:r>
        <w:bookmarkEnd w:id="107"/>
      </w:hyperlink>
    </w:p>
    <w:p w14:paraId="5C4EE5C9" w14:textId="77777777" w:rsidR="00DC16D7" w:rsidRDefault="00DC16D7" w:rsidP="00DC16D7">
      <w:pPr>
        <w:rPr>
          <w:rtl/>
          <w:lang w:bidi="ar-SA"/>
        </w:rPr>
      </w:pPr>
      <w:r>
        <w:rPr>
          <w:rtl/>
          <w:lang w:bidi="ar-SA"/>
        </w:rPr>
        <w:t xml:space="preserve">فرم‌ها در </w:t>
      </w:r>
      <w:r>
        <w:rPr>
          <w:lang w:bidi="ar-SA"/>
        </w:rPr>
        <w:t>HTML</w:t>
      </w:r>
      <w:r>
        <w:rPr>
          <w:rtl/>
          <w:lang w:bidi="ar-SA"/>
        </w:rPr>
        <w:t xml:space="preserve"> ابزارها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جمع‌آور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اطلاعات از کاربران هستند و داده‌ها را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پردازش به سرور ارسال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کنند</w:t>
      </w:r>
      <w:r>
        <w:rPr>
          <w:rtl/>
          <w:lang w:bidi="ar-SA"/>
        </w:rPr>
        <w:t>. درک نحوه عملکرد و اجزا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تشک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ل‌دهنده</w:t>
      </w:r>
      <w:r>
        <w:rPr>
          <w:rtl/>
          <w:lang w:bidi="ar-SA"/>
        </w:rPr>
        <w:t xml:space="preserve"> آنها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صفحات وب تعامل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ضرور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است.</w:t>
      </w:r>
    </w:p>
    <w:p w14:paraId="6E23F406" w14:textId="19D42BFB" w:rsidR="00DC16D7" w:rsidRDefault="00DC16D7" w:rsidP="00DC16D7">
      <w:pPr>
        <w:pStyle w:val="bold"/>
        <w:rPr>
          <w:rtl/>
          <w:lang w:bidi="ar-SA"/>
        </w:rPr>
      </w:pPr>
      <w:r>
        <w:rPr>
          <w:rFonts w:hint="cs"/>
          <w:rtl/>
          <w:lang w:bidi="ar-SA"/>
        </w:rPr>
        <w:t>تگ</w:t>
      </w:r>
      <w:r>
        <w:rPr>
          <w:rtl/>
          <w:lang w:bidi="ar-SA"/>
        </w:rPr>
        <w:t xml:space="preserve"> `&lt;</w:t>
      </w:r>
      <w:r>
        <w:rPr>
          <w:lang w:bidi="ar-SA"/>
        </w:rPr>
        <w:t>form</w:t>
      </w:r>
      <w:r>
        <w:rPr>
          <w:rtl/>
          <w:lang w:bidi="ar-SA"/>
        </w:rPr>
        <w:t>&gt;` و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اصل</w:t>
      </w:r>
      <w:r>
        <w:rPr>
          <w:rFonts w:hint="cs"/>
          <w:rtl/>
          <w:lang w:bidi="ar-SA"/>
        </w:rPr>
        <w:t>ی</w:t>
      </w:r>
    </w:p>
    <w:p w14:paraId="79CFF1E5" w14:textId="0DCAC476" w:rsidR="00DC16D7" w:rsidRDefault="00DC16D7" w:rsidP="00DC16D7">
      <w:pPr>
        <w:rPr>
          <w:rtl/>
          <w:lang w:bidi="ar-SA"/>
        </w:rPr>
      </w:pPr>
      <w:r>
        <w:rPr>
          <w:rFonts w:hint="eastAsia"/>
          <w:rtl/>
          <w:lang w:bidi="ar-SA"/>
        </w:rPr>
        <w:t>تگ</w:t>
      </w:r>
      <w:r>
        <w:rPr>
          <w:rtl/>
          <w:lang w:bidi="ar-SA"/>
        </w:rPr>
        <w:t xml:space="preserve"> `&lt;</w:t>
      </w:r>
      <w:r>
        <w:rPr>
          <w:lang w:bidi="ar-SA"/>
        </w:rPr>
        <w:t>form</w:t>
      </w:r>
      <w:r>
        <w:rPr>
          <w:rtl/>
          <w:lang w:bidi="ar-SA"/>
        </w:rPr>
        <w:t>&gt;` به عنوان کانت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نر</w:t>
      </w:r>
      <w:r>
        <w:rPr>
          <w:rtl/>
          <w:lang w:bidi="ar-SA"/>
        </w:rPr>
        <w:t xml:space="preserve"> اصل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تمام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عناصر فرم را در بر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رد</w:t>
      </w:r>
      <w:r>
        <w:rPr>
          <w:rtl/>
          <w:lang w:bidi="ar-SA"/>
        </w:rPr>
        <w:t xml:space="preserve"> و با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خود، نحوه ارسال داده‌ها را کنترل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16D7" w14:paraId="4CF44608" w14:textId="77777777" w:rsidTr="00DC16D7">
        <w:tc>
          <w:tcPr>
            <w:tcW w:w="9350" w:type="dxa"/>
          </w:tcPr>
          <w:p w14:paraId="1F553402" w14:textId="77777777" w:rsidR="00DC16D7" w:rsidRDefault="00DC16D7" w:rsidP="00DC16D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&lt;form action="/submit.php" method="post" enctype="multipart/form-data"&gt;</w:t>
            </w:r>
          </w:p>
          <w:p w14:paraId="22B90267" w14:textId="77777777" w:rsidR="00DC16D7" w:rsidRDefault="00DC16D7" w:rsidP="00DC16D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&lt;!-- </w:t>
            </w:r>
            <w:r>
              <w:rPr>
                <w:rFonts w:cs="IRANSansWeb(FaNum) Light"/>
                <w:rtl/>
                <w:lang w:bidi="ar-SA"/>
              </w:rPr>
              <w:t>عناصر فرم در 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نجا</w:t>
            </w:r>
            <w:r>
              <w:rPr>
                <w:rFonts w:cs="IRANSansWeb(FaNum) Light"/>
                <w:rtl/>
                <w:lang w:bidi="ar-SA"/>
              </w:rPr>
              <w:t xml:space="preserve"> قرار م</w:t>
            </w:r>
            <w:r>
              <w:rPr>
                <w:rFonts w:cs="IRANSansWeb(FaNum) Light" w:hint="cs"/>
                <w:rtl/>
                <w:lang w:bidi="ar-SA"/>
              </w:rPr>
              <w:t>ی‌</w:t>
            </w:r>
            <w:r>
              <w:rPr>
                <w:rFonts w:cs="IRANSansWeb(FaNum) Light" w:hint="eastAsia"/>
                <w:rtl/>
                <w:lang w:bidi="ar-SA"/>
              </w:rPr>
              <w:t>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رند</w:t>
            </w:r>
            <w:r>
              <w:rPr>
                <w:lang w:bidi="ar-SA"/>
              </w:rPr>
              <w:t xml:space="preserve"> --&gt;</w:t>
            </w:r>
          </w:p>
          <w:p w14:paraId="27BE5CA1" w14:textId="2E9DDC72" w:rsidR="00DC16D7" w:rsidRDefault="00DC16D7" w:rsidP="00DC16D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&lt;/form&gt;</w:t>
            </w:r>
          </w:p>
        </w:tc>
      </w:tr>
    </w:tbl>
    <w:p w14:paraId="546F041A" w14:textId="2FCBCD9A" w:rsidR="00DC16D7" w:rsidRDefault="00DC16D7" w:rsidP="00DC16D7">
      <w:pPr>
        <w:rPr>
          <w:rtl/>
        </w:rPr>
      </w:pPr>
      <w:r>
        <w:rPr>
          <w:rtl/>
        </w:rPr>
        <w:t>- `</w:t>
      </w:r>
      <w:r>
        <w:t>action</w:t>
      </w:r>
      <w:r>
        <w:rPr>
          <w:rtl/>
        </w:rPr>
        <w:t xml:space="preserve">`: آدرس </w:t>
      </w:r>
      <w:r>
        <w:t>URL</w:t>
      </w:r>
      <w:r>
        <w:rPr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داده‌ها</w:t>
      </w:r>
      <w:r>
        <w:rPr>
          <w:rFonts w:hint="cs"/>
          <w:rtl/>
        </w:rPr>
        <w:t>ی</w:t>
      </w:r>
      <w:r>
        <w:rPr>
          <w:rtl/>
        </w:rPr>
        <w:t xml:space="preserve"> فرم پس از ارسال، به آنجا فرستاده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در صورت</w:t>
      </w:r>
      <w:r>
        <w:rPr>
          <w:rFonts w:hint="cs"/>
          <w:rtl/>
        </w:rPr>
        <w:t>ی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مشخص نشود، داده‌ها به همان صفحه فعل</w:t>
      </w:r>
      <w:r>
        <w:rPr>
          <w:rFonts w:hint="cs"/>
          <w:rtl/>
        </w:rPr>
        <w:t>ی</w:t>
      </w:r>
      <w:r>
        <w:rPr>
          <w:rtl/>
        </w:rPr>
        <w:t xml:space="preserve">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گردند</w:t>
      </w:r>
      <w:r>
        <w:rPr>
          <w:rtl/>
        </w:rPr>
        <w:t>.</w:t>
      </w:r>
    </w:p>
    <w:p w14:paraId="41FD38D4" w14:textId="47C90A60" w:rsidR="00DC16D7" w:rsidRDefault="00DC16D7" w:rsidP="00DC16D7">
      <w:pPr>
        <w:rPr>
          <w:rtl/>
        </w:rPr>
      </w:pPr>
      <w:r>
        <w:rPr>
          <w:rtl/>
        </w:rPr>
        <w:t>- `</w:t>
      </w:r>
      <w:r>
        <w:t>method</w:t>
      </w:r>
      <w:r>
        <w:rPr>
          <w:rtl/>
        </w:rPr>
        <w:t xml:space="preserve">`: روش </w:t>
      </w:r>
      <w:r>
        <w:t>HTTP</w:t>
      </w:r>
      <w:r>
        <w:rPr>
          <w:rtl/>
        </w:rPr>
        <w:t xml:space="preserve"> مورد استفاده برا</w:t>
      </w:r>
      <w:r>
        <w:rPr>
          <w:rFonts w:hint="cs"/>
          <w:rtl/>
        </w:rPr>
        <w:t>ی</w:t>
      </w:r>
      <w:r>
        <w:rPr>
          <w:rtl/>
        </w:rPr>
        <w:t xml:space="preserve"> ارسال داده‌ها را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عمدتاً `</w:t>
      </w:r>
      <w:r>
        <w:t>GET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POST</w:t>
      </w:r>
      <w:r>
        <w:rPr>
          <w:rtl/>
        </w:rPr>
        <w:t>` است.</w:t>
      </w:r>
    </w:p>
    <w:p w14:paraId="2A79FF9F" w14:textId="6BD5CC53" w:rsidR="00DC16D7" w:rsidRDefault="00DC16D7" w:rsidP="00DC16D7">
      <w:pPr>
        <w:rPr>
          <w:rtl/>
        </w:rPr>
      </w:pPr>
      <w:r>
        <w:rPr>
          <w:rtl/>
        </w:rPr>
        <w:t>- `</w:t>
      </w:r>
      <w:r>
        <w:t>enctype</w:t>
      </w:r>
      <w:r>
        <w:rPr>
          <w:rtl/>
        </w:rPr>
        <w:t>`: نحوه کدبند</w:t>
      </w:r>
      <w:r>
        <w:rPr>
          <w:rFonts w:hint="cs"/>
          <w:rtl/>
        </w:rPr>
        <w:t>ی</w:t>
      </w:r>
      <w:r>
        <w:rPr>
          <w:rtl/>
        </w:rPr>
        <w:t xml:space="preserve"> داده‌ها را هنگام ارسال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زمان</w:t>
      </w:r>
      <w:r>
        <w:rPr>
          <w:rFonts w:hint="cs"/>
          <w:rtl/>
        </w:rPr>
        <w:t>ی</w:t>
      </w:r>
      <w:r>
        <w:rPr>
          <w:rtl/>
        </w:rPr>
        <w:t xml:space="preserve"> که فرم شامل آپلود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است (`</w:t>
      </w:r>
      <w:r>
        <w:t>type="file</w:t>
      </w:r>
      <w:r>
        <w:rPr>
          <w:rtl/>
        </w:rPr>
        <w:t>"`) و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multipart/form-data</w:t>
      </w:r>
      <w:r>
        <w:rPr>
          <w:rtl/>
        </w:rPr>
        <w:t>`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شود،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دارد.</w:t>
      </w:r>
    </w:p>
    <w:p w14:paraId="38B4955E" w14:textId="77777777" w:rsidR="00DC16D7" w:rsidRPr="00DC16D7" w:rsidRDefault="00DC16D7" w:rsidP="00DC16D7">
      <w:pPr>
        <w:rPr>
          <w:rtl/>
        </w:rPr>
      </w:pPr>
    </w:p>
    <w:p w14:paraId="41370B22" w14:textId="69EE101A" w:rsidR="00E43E00" w:rsidRPr="00E43E00" w:rsidRDefault="00E43E00" w:rsidP="00DC16D7">
      <w:pPr>
        <w:pStyle w:val="bold"/>
      </w:pPr>
      <w:r w:rsidRPr="00E43E00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E43E00">
        <w:rPr>
          <w:rtl/>
          <w:lang w:bidi="ar-SA"/>
        </w:rPr>
        <w:t xml:space="preserve"> </w:t>
      </w:r>
      <w:r w:rsidRPr="00E43E00">
        <w:rPr>
          <w:rFonts w:hint="cs"/>
          <w:rtl/>
          <w:lang w:bidi="ar-SA"/>
        </w:rPr>
        <w:t>تگ</w:t>
      </w:r>
      <w:r w:rsidRPr="00E43E00">
        <w:t xml:space="preserve"> form </w:t>
      </w:r>
      <w:r w:rsidRPr="00E43E00">
        <w:rPr>
          <w:rFonts w:hint="cs"/>
          <w:rtl/>
          <w:lang w:bidi="ar-SA"/>
        </w:rPr>
        <w:t>و</w:t>
      </w:r>
      <w:r w:rsidRPr="00E43E00">
        <w:t xml:space="preserve"> attribute </w:t>
      </w:r>
      <w:r w:rsidRPr="00E43E00">
        <w:rPr>
          <w:rFonts w:hint="cs"/>
          <w:rtl/>
          <w:lang w:bidi="ar-SA"/>
        </w:rPr>
        <w:t>های</w:t>
      </w:r>
      <w:r w:rsidRPr="00E43E00">
        <w:t xml:space="preserve"> action </w:t>
      </w:r>
      <w:r w:rsidRPr="00E43E00">
        <w:rPr>
          <w:rFonts w:hint="cs"/>
          <w:rtl/>
          <w:lang w:bidi="ar-SA"/>
        </w:rPr>
        <w:t>و</w:t>
      </w:r>
      <w:r>
        <w:rPr>
          <w:rFonts w:hint="cs"/>
          <w:rtl/>
        </w:rPr>
        <w:t xml:space="preserve"> </w:t>
      </w:r>
      <w:r w:rsidRPr="00E43E00">
        <w:t xml:space="preserve">method </w:t>
      </w:r>
      <w:r w:rsidRPr="00E43E00">
        <w:rPr>
          <w:rFonts w:hint="cs"/>
          <w:rtl/>
          <w:lang w:bidi="ar-SA"/>
        </w:rPr>
        <w:t>و</w:t>
      </w:r>
      <w:r w:rsidRPr="00E43E00">
        <w:t xml:space="preserve"> enctype</w:t>
      </w:r>
    </w:p>
    <w:p w14:paraId="77B2F59C" w14:textId="6FB67F70" w:rsidR="00E43E00" w:rsidRDefault="00E43E00" w:rsidP="00DC16D7">
      <w:pPr>
        <w:pStyle w:val="bold"/>
        <w:rPr>
          <w:rtl/>
        </w:rPr>
      </w:pPr>
      <w:r w:rsidRPr="00E43E00">
        <w:rPr>
          <w:rFonts w:hint="cs"/>
          <w:rtl/>
          <w:lang w:bidi="ar-SA"/>
        </w:rPr>
        <w:t>بررس</w:t>
      </w:r>
      <w:r>
        <w:rPr>
          <w:rFonts w:hint="cs"/>
          <w:rtl/>
          <w:lang w:bidi="ar-SA"/>
        </w:rPr>
        <w:t>ی</w:t>
      </w:r>
      <w:r w:rsidRPr="00E43E00">
        <w:t xml:space="preserve"> method </w:t>
      </w:r>
      <w:r w:rsidRPr="00E43E00">
        <w:rPr>
          <w:rFonts w:hint="cs"/>
          <w:rtl/>
          <w:lang w:bidi="ar-SA"/>
        </w:rPr>
        <w:t>های</w:t>
      </w:r>
      <w:r w:rsidRPr="00E43E00">
        <w:t xml:space="preserve"> get </w:t>
      </w:r>
      <w:r w:rsidRPr="00E43E00">
        <w:rPr>
          <w:rFonts w:hint="cs"/>
          <w:rtl/>
          <w:lang w:bidi="ar-SA"/>
        </w:rPr>
        <w:t>و</w:t>
      </w:r>
      <w:r w:rsidRPr="00E43E00">
        <w:t xml:space="preserve"> post</w:t>
      </w:r>
    </w:p>
    <w:tbl>
      <w:tblPr>
        <w:tblStyle w:val="TableGrid"/>
        <w:bidiVisual/>
        <w:tblW w:w="9671" w:type="dxa"/>
        <w:tblLook w:val="04A0" w:firstRow="1" w:lastRow="0" w:firstColumn="1" w:lastColumn="0" w:noHBand="0" w:noVBand="1"/>
      </w:tblPr>
      <w:tblGrid>
        <w:gridCol w:w="3223"/>
        <w:gridCol w:w="3224"/>
        <w:gridCol w:w="3224"/>
      </w:tblGrid>
      <w:tr w:rsidR="00DC16D7" w:rsidRPr="00DC16D7" w14:paraId="06CAB1E4" w14:textId="77777777" w:rsidTr="00DC16D7">
        <w:trPr>
          <w:trHeight w:val="402"/>
        </w:trPr>
        <w:tc>
          <w:tcPr>
            <w:tcW w:w="3223" w:type="dxa"/>
          </w:tcPr>
          <w:p w14:paraId="54E7381B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و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ژگ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tl/>
                <w:lang w:bidi="ar-SA"/>
              </w:rPr>
              <w:t xml:space="preserve"> </w:t>
            </w:r>
          </w:p>
        </w:tc>
        <w:tc>
          <w:tcPr>
            <w:tcW w:w="3224" w:type="dxa"/>
          </w:tcPr>
          <w:p w14:paraId="45604777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روش </w:t>
            </w:r>
            <w:r w:rsidRPr="00DC16D7">
              <w:t>GET</w:t>
            </w:r>
            <w:r w:rsidRPr="00DC16D7">
              <w:rPr>
                <w:rtl/>
                <w:lang w:bidi="ar-SA"/>
              </w:rPr>
              <w:t xml:space="preserve"> </w:t>
            </w:r>
          </w:p>
        </w:tc>
        <w:tc>
          <w:tcPr>
            <w:tcW w:w="3224" w:type="dxa"/>
          </w:tcPr>
          <w:p w14:paraId="19A26A0A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روش </w:t>
            </w:r>
            <w:r w:rsidRPr="00DC16D7">
              <w:t>POST</w:t>
            </w:r>
            <w:r w:rsidRPr="00DC16D7">
              <w:rPr>
                <w:rtl/>
                <w:lang w:bidi="ar-SA"/>
              </w:rPr>
              <w:t xml:space="preserve"> </w:t>
            </w:r>
          </w:p>
        </w:tc>
      </w:tr>
      <w:tr w:rsidR="00DC16D7" w:rsidRPr="00DC16D7" w14:paraId="09DD4B1E" w14:textId="77777777" w:rsidTr="00DC16D7">
        <w:trPr>
          <w:trHeight w:val="803"/>
        </w:trPr>
        <w:tc>
          <w:tcPr>
            <w:tcW w:w="3223" w:type="dxa"/>
          </w:tcPr>
          <w:p w14:paraId="58D2FDBF" w14:textId="38849893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lastRenderedPageBreak/>
              <w:t xml:space="preserve"> کاربرد </w:t>
            </w:r>
          </w:p>
        </w:tc>
        <w:tc>
          <w:tcPr>
            <w:tcW w:w="3224" w:type="dxa"/>
          </w:tcPr>
          <w:p w14:paraId="315D7FE6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در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افت</w:t>
            </w:r>
            <w:r w:rsidRPr="00DC16D7">
              <w:rPr>
                <w:rtl/>
                <w:lang w:bidi="ar-SA"/>
              </w:rPr>
              <w:t xml:space="preserve"> داده (عمدتاً جستجو) </w:t>
            </w:r>
          </w:p>
        </w:tc>
        <w:tc>
          <w:tcPr>
            <w:tcW w:w="3224" w:type="dxa"/>
          </w:tcPr>
          <w:p w14:paraId="6B006987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ارسال داده (ثبت نام، ورود) </w:t>
            </w:r>
          </w:p>
        </w:tc>
      </w:tr>
      <w:tr w:rsidR="00DC16D7" w:rsidRPr="00DC16D7" w14:paraId="2E85123D" w14:textId="77777777" w:rsidTr="00DC16D7">
        <w:trPr>
          <w:trHeight w:val="803"/>
        </w:trPr>
        <w:tc>
          <w:tcPr>
            <w:tcW w:w="3223" w:type="dxa"/>
          </w:tcPr>
          <w:p w14:paraId="7C1CC769" w14:textId="522A5DCC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نما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ش</w:t>
            </w:r>
            <w:r w:rsidRPr="00DC16D7">
              <w:rPr>
                <w:rtl/>
                <w:lang w:bidi="ar-SA"/>
              </w:rPr>
              <w:t xml:space="preserve"> داده </w:t>
            </w:r>
          </w:p>
        </w:tc>
        <w:tc>
          <w:tcPr>
            <w:tcW w:w="3224" w:type="dxa"/>
          </w:tcPr>
          <w:p w14:paraId="771AFDFA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در نوار آدرس مرورگر قابل مشاهده است </w:t>
            </w:r>
          </w:p>
        </w:tc>
        <w:tc>
          <w:tcPr>
            <w:tcW w:w="3224" w:type="dxa"/>
          </w:tcPr>
          <w:p w14:paraId="618E6351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در نوار آدرس نما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ش</w:t>
            </w:r>
            <w:r w:rsidRPr="00DC16D7">
              <w:rPr>
                <w:rtl/>
                <w:lang w:bidi="ar-SA"/>
              </w:rPr>
              <w:t xml:space="preserve"> داده نم</w:t>
            </w:r>
            <w:r w:rsidRPr="00DC16D7">
              <w:rPr>
                <w:rFonts w:hint="cs"/>
                <w:rtl/>
                <w:lang w:bidi="ar-SA"/>
              </w:rPr>
              <w:t>ی‌</w:t>
            </w:r>
            <w:r w:rsidRPr="00DC16D7">
              <w:rPr>
                <w:rFonts w:hint="eastAsia"/>
                <w:rtl/>
                <w:lang w:bidi="ar-SA"/>
              </w:rPr>
              <w:t>شود</w:t>
            </w:r>
            <w:r w:rsidRPr="00DC16D7">
              <w:rPr>
                <w:rtl/>
                <w:lang w:bidi="ar-SA"/>
              </w:rPr>
              <w:t xml:space="preserve"> </w:t>
            </w:r>
          </w:p>
        </w:tc>
      </w:tr>
      <w:tr w:rsidR="00DC16D7" w:rsidRPr="00DC16D7" w14:paraId="1A3123BE" w14:textId="77777777" w:rsidTr="00DC16D7">
        <w:trPr>
          <w:trHeight w:val="803"/>
        </w:trPr>
        <w:tc>
          <w:tcPr>
            <w:tcW w:w="3223" w:type="dxa"/>
          </w:tcPr>
          <w:p w14:paraId="00BD240C" w14:textId="180D283B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امن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ت</w:t>
            </w:r>
            <w:r w:rsidRPr="00DC16D7">
              <w:rPr>
                <w:rtl/>
                <w:lang w:bidi="ar-SA"/>
              </w:rPr>
              <w:t xml:space="preserve"> </w:t>
            </w:r>
          </w:p>
        </w:tc>
        <w:tc>
          <w:tcPr>
            <w:tcW w:w="3224" w:type="dxa"/>
          </w:tcPr>
          <w:p w14:paraId="731C85F8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برا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tl/>
                <w:lang w:bidi="ar-SA"/>
              </w:rPr>
              <w:t xml:space="preserve"> داده‌ها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tl/>
                <w:lang w:bidi="ar-SA"/>
              </w:rPr>
              <w:t xml:space="preserve"> حساس مناسب ن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ست</w:t>
            </w:r>
            <w:r w:rsidRPr="00DC16D7">
              <w:rPr>
                <w:rtl/>
                <w:lang w:bidi="ar-SA"/>
              </w:rPr>
              <w:t xml:space="preserve"> </w:t>
            </w:r>
          </w:p>
        </w:tc>
        <w:tc>
          <w:tcPr>
            <w:tcW w:w="3224" w:type="dxa"/>
          </w:tcPr>
          <w:p w14:paraId="284C8258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از امن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ت</w:t>
            </w:r>
            <w:r w:rsidRPr="00DC16D7">
              <w:rPr>
                <w:rtl/>
                <w:lang w:bidi="ar-SA"/>
              </w:rPr>
              <w:t xml:space="preserve"> ب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شتر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tl/>
                <w:lang w:bidi="ar-SA"/>
              </w:rPr>
              <w:t xml:space="preserve"> برخوردار است </w:t>
            </w:r>
          </w:p>
        </w:tc>
      </w:tr>
      <w:tr w:rsidR="00DC16D7" w:rsidRPr="00DC16D7" w14:paraId="1044C91D" w14:textId="77777777" w:rsidTr="00DC16D7">
        <w:trPr>
          <w:trHeight w:val="803"/>
        </w:trPr>
        <w:tc>
          <w:tcPr>
            <w:tcW w:w="3223" w:type="dxa"/>
          </w:tcPr>
          <w:p w14:paraId="4432834C" w14:textId="14920F5F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محدود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ت</w:t>
            </w:r>
            <w:r w:rsidRPr="00DC16D7">
              <w:rPr>
                <w:rtl/>
                <w:lang w:bidi="ar-SA"/>
              </w:rPr>
              <w:t xml:space="preserve"> حجم </w:t>
            </w:r>
          </w:p>
        </w:tc>
        <w:tc>
          <w:tcPr>
            <w:tcW w:w="3224" w:type="dxa"/>
          </w:tcPr>
          <w:p w14:paraId="60E3E023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دارد (حدود </w:t>
            </w:r>
            <w:r w:rsidRPr="00DC16D7">
              <w:rPr>
                <w:rtl/>
              </w:rPr>
              <w:t>۲۰۴۸</w:t>
            </w:r>
            <w:r w:rsidRPr="00DC16D7">
              <w:rPr>
                <w:rtl/>
                <w:lang w:bidi="ar-SA"/>
              </w:rPr>
              <w:t xml:space="preserve"> کاراکتر) </w:t>
            </w:r>
          </w:p>
        </w:tc>
        <w:tc>
          <w:tcPr>
            <w:tcW w:w="3224" w:type="dxa"/>
          </w:tcPr>
          <w:p w14:paraId="211A7D47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ندارد </w:t>
            </w:r>
          </w:p>
        </w:tc>
      </w:tr>
      <w:tr w:rsidR="00DC16D7" w:rsidRPr="00DC16D7" w14:paraId="52707D5F" w14:textId="77777777" w:rsidTr="00DC16D7">
        <w:trPr>
          <w:trHeight w:val="402"/>
        </w:trPr>
        <w:tc>
          <w:tcPr>
            <w:tcW w:w="3223" w:type="dxa"/>
          </w:tcPr>
          <w:p w14:paraId="363B9379" w14:textId="2321B3F6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قابل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ت</w:t>
            </w:r>
            <w:r w:rsidRPr="00DC16D7">
              <w:rPr>
                <w:rtl/>
                <w:lang w:bidi="ar-SA"/>
              </w:rPr>
              <w:t xml:space="preserve"> بوکمارک </w:t>
            </w:r>
          </w:p>
        </w:tc>
        <w:tc>
          <w:tcPr>
            <w:tcW w:w="3224" w:type="dxa"/>
          </w:tcPr>
          <w:p w14:paraId="26956293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دارد </w:t>
            </w:r>
          </w:p>
        </w:tc>
        <w:tc>
          <w:tcPr>
            <w:tcW w:w="3224" w:type="dxa"/>
          </w:tcPr>
          <w:p w14:paraId="4BF35E2B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ندارد </w:t>
            </w:r>
          </w:p>
        </w:tc>
      </w:tr>
    </w:tbl>
    <w:p w14:paraId="6607172A" w14:textId="77777777" w:rsidR="00E43E00" w:rsidRDefault="00E43E00" w:rsidP="00DC16D7">
      <w:pPr>
        <w:pStyle w:val="bold"/>
        <w:rPr>
          <w:rtl/>
          <w:lang w:bidi="ar-SA"/>
        </w:rPr>
      </w:pPr>
      <w:r w:rsidRPr="00E43E00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E43E00">
        <w:rPr>
          <w:rtl/>
          <w:lang w:bidi="ar-SA"/>
        </w:rPr>
        <w:t xml:space="preserve"> </w:t>
      </w:r>
      <w:r w:rsidRPr="00E43E00">
        <w:rPr>
          <w:rFonts w:hint="cs"/>
          <w:rtl/>
          <w:lang w:bidi="ar-SA"/>
        </w:rPr>
        <w:t>تگ</w:t>
      </w:r>
      <w:r w:rsidRPr="00E43E00">
        <w:t xml:space="preserve"> input </w:t>
      </w:r>
      <w:r w:rsidRPr="00E43E00">
        <w:rPr>
          <w:rFonts w:hint="cs"/>
          <w:rtl/>
          <w:lang w:bidi="ar-SA"/>
        </w:rPr>
        <w:t>و</w:t>
      </w:r>
      <w:r w:rsidRPr="00E43E00">
        <w:rPr>
          <w:rtl/>
          <w:lang w:bidi="ar-SA"/>
        </w:rPr>
        <w:t xml:space="preserve"> </w:t>
      </w:r>
      <w:r w:rsidRPr="00E43E00">
        <w:rPr>
          <w:rFonts w:hint="cs"/>
          <w:rtl/>
          <w:lang w:bidi="ar-SA"/>
        </w:rPr>
        <w:t>انواع</w:t>
      </w:r>
      <w:r w:rsidRPr="00E43E00">
        <w:t xml:space="preserve"> type </w:t>
      </w:r>
      <w:r w:rsidRPr="00E43E00">
        <w:rPr>
          <w:rFonts w:hint="cs"/>
          <w:rtl/>
          <w:lang w:bidi="ar-SA"/>
        </w:rPr>
        <w:t>های</w:t>
      </w:r>
      <w:r>
        <w:rPr>
          <w:rFonts w:hint="cs"/>
          <w:rtl/>
          <w:lang w:bidi="ar-SA"/>
        </w:rPr>
        <w:t xml:space="preserve"> </w:t>
      </w:r>
      <w:r w:rsidRPr="00E43E00">
        <w:rPr>
          <w:rFonts w:hint="cs"/>
          <w:rtl/>
          <w:lang w:bidi="ar-SA"/>
        </w:rPr>
        <w:t>آن</w:t>
      </w:r>
      <w:r>
        <w:rPr>
          <w:rFonts w:hint="cs"/>
          <w:rtl/>
          <w:lang w:bidi="ar-SA"/>
        </w:rPr>
        <w:t xml:space="preserve"> </w:t>
      </w:r>
    </w:p>
    <w:p w14:paraId="448D3D42" w14:textId="7DE532FF" w:rsidR="001D2F9D" w:rsidRDefault="00E43E00" w:rsidP="00E43E00">
      <w:pPr>
        <w:rPr>
          <w:rtl/>
        </w:rPr>
      </w:pPr>
      <w:r w:rsidRPr="00E43E00">
        <w:t>Text</w:t>
      </w:r>
      <w:r>
        <w:rPr>
          <w:rFonts w:hint="cs"/>
          <w:rtl/>
        </w:rPr>
        <w:t xml:space="preserve"> </w:t>
      </w:r>
      <w:r w:rsidRPr="00E43E00">
        <w:t>,password,</w:t>
      </w:r>
      <w:r>
        <w:rPr>
          <w:rFonts w:hint="cs"/>
          <w:rtl/>
        </w:rPr>
        <w:t xml:space="preserve"> </w:t>
      </w:r>
      <w:r w:rsidRPr="00E43E00">
        <w:t>search,</w:t>
      </w:r>
      <w:r>
        <w:rPr>
          <w:rFonts w:hint="cs"/>
          <w:rtl/>
        </w:rPr>
        <w:t xml:space="preserve"> </w:t>
      </w:r>
      <w:r w:rsidRPr="00E43E00">
        <w:t>email,</w:t>
      </w:r>
      <w:r>
        <w:rPr>
          <w:rFonts w:hint="cs"/>
          <w:rtl/>
        </w:rPr>
        <w:t xml:space="preserve"> </w:t>
      </w:r>
      <w:r w:rsidRPr="00E43E00">
        <w:t>url,</w:t>
      </w:r>
      <w:r>
        <w:rPr>
          <w:rFonts w:hint="cs"/>
          <w:rtl/>
        </w:rPr>
        <w:t xml:space="preserve"> </w:t>
      </w:r>
      <w:r w:rsidRPr="00E43E00">
        <w:t>tel,</w:t>
      </w:r>
      <w:r>
        <w:rPr>
          <w:rFonts w:hint="cs"/>
          <w:rtl/>
        </w:rPr>
        <w:t xml:space="preserve"> </w:t>
      </w:r>
      <w:r w:rsidRPr="00E43E00">
        <w:t>submit,</w:t>
      </w:r>
      <w:r>
        <w:rPr>
          <w:rFonts w:hint="cs"/>
          <w:rtl/>
        </w:rPr>
        <w:t xml:space="preserve"> </w:t>
      </w:r>
      <w:r w:rsidRPr="00E43E00">
        <w:t>reset,</w:t>
      </w:r>
      <w:r>
        <w:rPr>
          <w:rFonts w:hint="cs"/>
          <w:rtl/>
        </w:rPr>
        <w:t xml:space="preserve"> </w:t>
      </w:r>
      <w:r w:rsidRPr="00E43E00">
        <w:t>button,radio,checkbox,</w:t>
      </w:r>
      <w:r>
        <w:rPr>
          <w:rFonts w:hint="cs"/>
          <w:rtl/>
        </w:rPr>
        <w:t xml:space="preserve"> </w:t>
      </w:r>
      <w:r w:rsidRPr="00E43E00">
        <w:t>file,hidden,date,</w:t>
      </w:r>
      <w:r>
        <w:rPr>
          <w:rFonts w:hint="cs"/>
          <w:rtl/>
        </w:rPr>
        <w:t xml:space="preserve"> </w:t>
      </w:r>
      <w:r w:rsidRPr="00E43E00">
        <w:t>time,</w:t>
      </w:r>
      <w:r>
        <w:rPr>
          <w:rFonts w:hint="cs"/>
          <w:rtl/>
        </w:rPr>
        <w:t xml:space="preserve"> </w:t>
      </w:r>
      <w:r w:rsidRPr="00E43E00">
        <w:t>number,</w:t>
      </w:r>
      <w:r>
        <w:rPr>
          <w:rFonts w:hint="cs"/>
          <w:rtl/>
        </w:rPr>
        <w:t xml:space="preserve"> </w:t>
      </w:r>
      <w:r w:rsidRPr="00E43E00">
        <w:t>range,</w:t>
      </w:r>
      <w:r>
        <w:rPr>
          <w:rFonts w:hint="cs"/>
          <w:rtl/>
        </w:rPr>
        <w:t xml:space="preserve"> </w:t>
      </w:r>
      <w:r w:rsidRPr="00E43E00">
        <w:t>color</w:t>
      </w:r>
      <w:r>
        <w:t>,</w:t>
      </w:r>
      <w:r w:rsidRPr="00E43E00">
        <w:t xml:space="preserve"> </w:t>
      </w:r>
    </w:p>
    <w:p w14:paraId="5D418F1F" w14:textId="73957D3B" w:rsidR="00DC16D7" w:rsidRDefault="00DC16D7" w:rsidP="00E43E00">
      <w:pPr>
        <w:rPr>
          <w:rtl/>
        </w:rPr>
      </w:pPr>
      <w:r w:rsidRPr="00DC16D7">
        <w:rPr>
          <w:rtl/>
        </w:rPr>
        <w:t>تگ `&lt;</w:t>
      </w:r>
      <w:r w:rsidRPr="00DC16D7">
        <w:t>input</w:t>
      </w:r>
      <w:r w:rsidRPr="00DC16D7">
        <w:rPr>
          <w:rtl/>
        </w:rPr>
        <w:t>&gt;` پرکاربردتر</w:t>
      </w:r>
      <w:r w:rsidRPr="00DC16D7">
        <w:rPr>
          <w:rFonts w:hint="cs"/>
          <w:rtl/>
        </w:rPr>
        <w:t>ی</w:t>
      </w:r>
      <w:r w:rsidRPr="00DC16D7">
        <w:rPr>
          <w:rFonts w:hint="eastAsia"/>
          <w:rtl/>
        </w:rPr>
        <w:t>ن</w:t>
      </w:r>
      <w:r w:rsidRPr="00DC16D7">
        <w:rPr>
          <w:rtl/>
        </w:rPr>
        <w:t xml:space="preserve"> عنصر برا</w:t>
      </w:r>
      <w:r w:rsidRPr="00DC16D7">
        <w:rPr>
          <w:rFonts w:hint="cs"/>
          <w:rtl/>
        </w:rPr>
        <w:t>ی</w:t>
      </w:r>
      <w:r w:rsidRPr="00DC16D7">
        <w:rPr>
          <w:rtl/>
        </w:rPr>
        <w:t xml:space="preserve"> در</w:t>
      </w:r>
      <w:r w:rsidRPr="00DC16D7">
        <w:rPr>
          <w:rFonts w:hint="cs"/>
          <w:rtl/>
        </w:rPr>
        <w:t>ی</w:t>
      </w:r>
      <w:r w:rsidRPr="00DC16D7">
        <w:rPr>
          <w:rFonts w:hint="eastAsia"/>
          <w:rtl/>
        </w:rPr>
        <w:t>افت</w:t>
      </w:r>
      <w:r w:rsidRPr="00DC16D7">
        <w:rPr>
          <w:rtl/>
        </w:rPr>
        <w:t xml:space="preserve"> ورود</w:t>
      </w:r>
      <w:r w:rsidRPr="00DC16D7">
        <w:rPr>
          <w:rFonts w:hint="cs"/>
          <w:rtl/>
        </w:rPr>
        <w:t>ی</w:t>
      </w:r>
      <w:r w:rsidRPr="00DC16D7">
        <w:rPr>
          <w:rtl/>
        </w:rPr>
        <w:t xml:space="preserve"> از کاربر است و رفتار آن به شدت تحت تأث</w:t>
      </w:r>
      <w:r w:rsidRPr="00DC16D7">
        <w:rPr>
          <w:rFonts w:hint="cs"/>
          <w:rtl/>
        </w:rPr>
        <w:t>ی</w:t>
      </w:r>
      <w:r w:rsidRPr="00DC16D7">
        <w:rPr>
          <w:rFonts w:hint="eastAsia"/>
          <w:rtl/>
        </w:rPr>
        <w:t>ر</w:t>
      </w:r>
      <w:r w:rsidRPr="00DC16D7">
        <w:rPr>
          <w:rtl/>
        </w:rPr>
        <w:t xml:space="preserve"> و</w:t>
      </w:r>
      <w:r w:rsidRPr="00DC16D7">
        <w:rPr>
          <w:rFonts w:hint="cs"/>
          <w:rtl/>
        </w:rPr>
        <w:t>ی</w:t>
      </w:r>
      <w:r w:rsidRPr="00DC16D7">
        <w:rPr>
          <w:rFonts w:hint="eastAsia"/>
          <w:rtl/>
        </w:rPr>
        <w:t>ژگ</w:t>
      </w:r>
      <w:r w:rsidRPr="00DC16D7">
        <w:rPr>
          <w:rFonts w:hint="cs"/>
          <w:rtl/>
        </w:rPr>
        <w:t>ی</w:t>
      </w:r>
      <w:r w:rsidRPr="00DC16D7">
        <w:rPr>
          <w:rtl/>
        </w:rPr>
        <w:t xml:space="preserve"> `</w:t>
      </w:r>
      <w:r w:rsidRPr="00DC16D7">
        <w:t>type</w:t>
      </w:r>
      <w:r w:rsidRPr="00DC16D7">
        <w:rPr>
          <w:rtl/>
        </w:rPr>
        <w:t>` آن قرار م</w:t>
      </w:r>
      <w:r w:rsidRPr="00DC16D7">
        <w:rPr>
          <w:rFonts w:hint="cs"/>
          <w:rtl/>
        </w:rPr>
        <w:t>ی‌</w:t>
      </w:r>
      <w:r w:rsidRPr="00DC16D7">
        <w:rPr>
          <w:rFonts w:hint="eastAsia"/>
          <w:rtl/>
        </w:rPr>
        <w:t>گ</w:t>
      </w:r>
      <w:r w:rsidRPr="00DC16D7">
        <w:rPr>
          <w:rFonts w:hint="cs"/>
          <w:rtl/>
        </w:rPr>
        <w:t>ی</w:t>
      </w:r>
      <w:r w:rsidRPr="00DC16D7">
        <w:rPr>
          <w:rFonts w:hint="eastAsia"/>
          <w:rtl/>
        </w:rPr>
        <w:t>رد</w:t>
      </w:r>
      <w:r w:rsidRPr="00DC16D7"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16D7" w14:paraId="2D00A662" w14:textId="77777777" w:rsidTr="00DC16D7">
        <w:tc>
          <w:tcPr>
            <w:tcW w:w="9350" w:type="dxa"/>
          </w:tcPr>
          <w:p w14:paraId="4BBE40A8" w14:textId="77777777" w:rsidR="00DC16D7" w:rsidRDefault="00DC16D7" w:rsidP="00DC16D7">
            <w:pPr>
              <w:pStyle w:val="code"/>
              <w:bidi w:val="0"/>
              <w:rPr>
                <w:rtl/>
              </w:rPr>
            </w:pPr>
            <w:r>
              <w:t>&lt;input type="text" name="username" placeholder="</w:t>
            </w:r>
            <w:r>
              <w:rPr>
                <w:rFonts w:cs="IRANSansWeb(FaNum) Light"/>
                <w:rtl/>
              </w:rPr>
              <w:t>نام کاربر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خود را وارد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"&gt;</w:t>
            </w:r>
          </w:p>
          <w:p w14:paraId="5CC34D63" w14:textId="77777777" w:rsidR="00DC16D7" w:rsidRDefault="00DC16D7" w:rsidP="00DC16D7">
            <w:pPr>
              <w:pStyle w:val="code"/>
              <w:bidi w:val="0"/>
              <w:rPr>
                <w:rtl/>
              </w:rPr>
            </w:pPr>
            <w:r>
              <w:t>&lt;input type="password" name="password" placeholder="</w:t>
            </w:r>
            <w:r>
              <w:rPr>
                <w:rFonts w:cs="IRANSansWeb(FaNum) Light"/>
                <w:rtl/>
              </w:rPr>
              <w:t>رمز عبور</w:t>
            </w:r>
            <w:r>
              <w:t>"&gt;</w:t>
            </w:r>
          </w:p>
          <w:p w14:paraId="4B7CBF6F" w14:textId="77777777" w:rsidR="00DC16D7" w:rsidRDefault="00DC16D7" w:rsidP="00DC16D7">
            <w:pPr>
              <w:pStyle w:val="code"/>
              <w:bidi w:val="0"/>
            </w:pPr>
            <w:r>
              <w:t>&lt;input type="email" name="email" required&gt;</w:t>
            </w:r>
          </w:p>
          <w:p w14:paraId="4BB655A6" w14:textId="0BC8D174" w:rsidR="00DC16D7" w:rsidRDefault="00DC16D7" w:rsidP="00DC16D7">
            <w:pPr>
              <w:pStyle w:val="code"/>
              <w:bidi w:val="0"/>
            </w:pPr>
            <w:r>
              <w:t>&lt;input type="submit" value="</w:t>
            </w:r>
            <w:r>
              <w:rPr>
                <w:rFonts w:cs="IRANSansWeb(FaNum) Light"/>
                <w:rtl/>
              </w:rPr>
              <w:t>ارسال اطلاعات</w:t>
            </w:r>
            <w:r>
              <w:t>"&gt;</w:t>
            </w:r>
          </w:p>
        </w:tc>
      </w:tr>
    </w:tbl>
    <w:p w14:paraId="0EB81536" w14:textId="77777777" w:rsidR="00DC16D7" w:rsidRDefault="00DC16D7" w:rsidP="00DC16D7">
      <w:pPr>
        <w:rPr>
          <w:rtl/>
        </w:rPr>
      </w:pPr>
    </w:p>
    <w:p w14:paraId="65B43B9F" w14:textId="77777777" w:rsidR="00DC16D7" w:rsidRDefault="00DC16D7" w:rsidP="00C50E1F">
      <w:pPr>
        <w:pStyle w:val="bold"/>
        <w:rPr>
          <w:rtl/>
        </w:rPr>
      </w:pPr>
      <w:r>
        <w:rPr>
          <w:rtl/>
        </w:rPr>
        <w:t>انواع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`</w:t>
      </w:r>
      <w:r>
        <w:t>type</w:t>
      </w:r>
      <w:r>
        <w:rPr>
          <w:rtl/>
        </w:rPr>
        <w:t>`ها:</w:t>
      </w:r>
    </w:p>
    <w:p w14:paraId="4E602165" w14:textId="6FD715E0" w:rsidR="00DC16D7" w:rsidRDefault="00DC16D7" w:rsidP="00DC16D7">
      <w:pPr>
        <w:rPr>
          <w:rtl/>
        </w:rPr>
      </w:pPr>
      <w:r>
        <w:rPr>
          <w:rtl/>
        </w:rPr>
        <w:t>- `</w:t>
      </w:r>
      <w:r>
        <w:t>text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متن تک خط</w:t>
      </w:r>
      <w:r>
        <w:rPr>
          <w:rFonts w:hint="cs"/>
          <w:rtl/>
        </w:rPr>
        <w:t>ی</w:t>
      </w:r>
    </w:p>
    <w:p w14:paraId="58EE0957" w14:textId="3AB304D1" w:rsidR="00DC16D7" w:rsidRDefault="00DC16D7" w:rsidP="00DC16D7">
      <w:pPr>
        <w:rPr>
          <w:rtl/>
        </w:rPr>
      </w:pPr>
      <w:r>
        <w:rPr>
          <w:rtl/>
        </w:rPr>
        <w:t>- `</w:t>
      </w:r>
      <w:r>
        <w:t>password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رمز عبور (کاراکترها پنهان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)</w:t>
      </w:r>
    </w:p>
    <w:p w14:paraId="3EE92CCA" w14:textId="2F016D1D" w:rsidR="00DC16D7" w:rsidRDefault="00DC16D7" w:rsidP="00DC16D7">
      <w:pPr>
        <w:rPr>
          <w:rtl/>
        </w:rPr>
      </w:pPr>
      <w:r>
        <w:rPr>
          <w:rtl/>
        </w:rPr>
        <w:t>- `</w:t>
      </w:r>
      <w:r>
        <w:t>email`, `url`, `tel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آدرس وب و شماره تلفن (برخ</w:t>
      </w:r>
      <w:r>
        <w:rPr>
          <w:rFonts w:hint="cs"/>
          <w:rtl/>
        </w:rPr>
        <w:t>ی</w:t>
      </w:r>
      <w:r>
        <w:rPr>
          <w:rtl/>
        </w:rPr>
        <w:t xml:space="preserve"> مرورگرها اعتبارسنج</w:t>
      </w:r>
      <w:r>
        <w:rPr>
          <w:rFonts w:hint="cs"/>
          <w:rtl/>
        </w:rPr>
        <w:t>ی</w:t>
      </w:r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)</w:t>
      </w:r>
    </w:p>
    <w:p w14:paraId="12682797" w14:textId="61509D51" w:rsidR="00DC16D7" w:rsidRDefault="00DC16D7" w:rsidP="00DC16D7">
      <w:pPr>
        <w:rPr>
          <w:rtl/>
        </w:rPr>
      </w:pPr>
      <w:r>
        <w:rPr>
          <w:rtl/>
        </w:rPr>
        <w:t>- `</w:t>
      </w:r>
      <w:r>
        <w:t>submit`, `reset`, `button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دکمه‌ها</w:t>
      </w:r>
      <w:r>
        <w:rPr>
          <w:rFonts w:hint="cs"/>
          <w:rtl/>
        </w:rPr>
        <w:t>ی</w:t>
      </w:r>
      <w:r>
        <w:rPr>
          <w:rtl/>
        </w:rPr>
        <w:t xml:space="preserve"> ارسال، بازنشان</w:t>
      </w:r>
      <w:r>
        <w:rPr>
          <w:rFonts w:hint="cs"/>
          <w:rtl/>
        </w:rPr>
        <w:t>ی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دکمه معمول</w:t>
      </w:r>
      <w:r>
        <w:rPr>
          <w:rFonts w:hint="cs"/>
          <w:rtl/>
        </w:rPr>
        <w:t>ی</w:t>
      </w:r>
    </w:p>
    <w:p w14:paraId="40C3760A" w14:textId="13042162" w:rsidR="00DC16D7" w:rsidRDefault="00DC16D7" w:rsidP="00DC16D7">
      <w:pPr>
        <w:rPr>
          <w:rtl/>
        </w:rPr>
      </w:pPr>
      <w:r>
        <w:rPr>
          <w:rtl/>
        </w:rPr>
        <w:t>- `</w:t>
      </w:r>
      <w:r>
        <w:t>radio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انتخاب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از چند 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(همه دکمه‌ها</w:t>
      </w:r>
      <w:r>
        <w:rPr>
          <w:rFonts w:hint="cs"/>
          <w:rtl/>
        </w:rPr>
        <w:t>ی</w:t>
      </w:r>
      <w:r>
        <w:rPr>
          <w:rtl/>
        </w:rPr>
        <w:t xml:space="preserve"> راد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نام مشترک دارند)</w:t>
      </w:r>
    </w:p>
    <w:p w14:paraId="25944197" w14:textId="3AB16C9E" w:rsidR="00DC16D7" w:rsidRDefault="00DC16D7" w:rsidP="00DC16D7">
      <w:pPr>
        <w:rPr>
          <w:rtl/>
        </w:rPr>
      </w:pPr>
      <w:r>
        <w:rPr>
          <w:rtl/>
        </w:rPr>
        <w:lastRenderedPageBreak/>
        <w:t>- `</w:t>
      </w:r>
      <w:r>
        <w:t>checkbox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انتخاب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از چند 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</w:p>
    <w:p w14:paraId="43A4FD2C" w14:textId="0A0A05DA" w:rsidR="00DC16D7" w:rsidRDefault="00DC16D7" w:rsidP="00DC16D7">
      <w:pPr>
        <w:rPr>
          <w:rtl/>
        </w:rPr>
      </w:pPr>
      <w:r>
        <w:rPr>
          <w:rtl/>
        </w:rPr>
        <w:t>- `</w:t>
      </w:r>
      <w:r>
        <w:t>file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انتخاب و آپلود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2B91471E" w14:textId="3A389EBE" w:rsidR="00DC16D7" w:rsidRDefault="00DC16D7" w:rsidP="00DC16D7">
      <w:pPr>
        <w:rPr>
          <w:rtl/>
        </w:rPr>
      </w:pPr>
      <w:r>
        <w:rPr>
          <w:rtl/>
        </w:rPr>
        <w:t>- `</w:t>
      </w:r>
      <w:r>
        <w:t>hidden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ارسال داده‌ها</w:t>
      </w:r>
      <w:r>
        <w:rPr>
          <w:rFonts w:hint="cs"/>
          <w:rtl/>
        </w:rPr>
        <w:t>ی</w:t>
      </w:r>
      <w:r>
        <w:rPr>
          <w:rtl/>
        </w:rPr>
        <w:t xml:space="preserve"> پنهان (مخف</w:t>
      </w:r>
      <w:r>
        <w:rPr>
          <w:rFonts w:hint="cs"/>
          <w:rtl/>
        </w:rPr>
        <w:t>ی</w:t>
      </w:r>
      <w:r>
        <w:rPr>
          <w:rtl/>
        </w:rPr>
        <w:t xml:space="preserve"> از کاربر)</w:t>
      </w:r>
    </w:p>
    <w:p w14:paraId="4BE4D3A9" w14:textId="2BD23F99" w:rsidR="00DC16D7" w:rsidRDefault="00DC16D7" w:rsidP="00DC16D7">
      <w:pPr>
        <w:rPr>
          <w:rtl/>
        </w:rPr>
      </w:pPr>
      <w:r>
        <w:rPr>
          <w:rtl/>
        </w:rPr>
        <w:t>- `</w:t>
      </w:r>
      <w:r>
        <w:t>date`, `time`, `number`, `range`, `color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انواع داده‌ها</w:t>
      </w:r>
      <w:r>
        <w:rPr>
          <w:rFonts w:hint="cs"/>
          <w:rtl/>
        </w:rPr>
        <w:t>ی</w:t>
      </w:r>
      <w:r>
        <w:rPr>
          <w:rtl/>
        </w:rPr>
        <w:t xml:space="preserve"> خاص و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جت‌ها</w:t>
      </w:r>
      <w:r>
        <w:rPr>
          <w:rFonts w:hint="cs"/>
          <w:rtl/>
        </w:rPr>
        <w:t>ی</w:t>
      </w:r>
      <w:r>
        <w:rPr>
          <w:rtl/>
        </w:rPr>
        <w:t xml:space="preserve"> مناسب</w:t>
      </w:r>
    </w:p>
    <w:p w14:paraId="4A0A0182" w14:textId="23E35E69" w:rsidR="00E43E00" w:rsidRDefault="00E43E00" w:rsidP="00C50E1F">
      <w:pPr>
        <w:pStyle w:val="bold"/>
        <w:rPr>
          <w:rtl/>
        </w:rPr>
      </w:pPr>
      <w:r>
        <w:rPr>
          <w:rtl/>
        </w:rPr>
        <w:t xml:space="preserve">معرفی </w:t>
      </w:r>
      <w:r>
        <w:t>attribute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</w:p>
    <w:p w14:paraId="7CE8A9BF" w14:textId="3795AF1D" w:rsidR="00E43E00" w:rsidRDefault="00E43E00" w:rsidP="00C50E1F">
      <w:pPr>
        <w:pStyle w:val="bold"/>
      </w:pPr>
      <w:r>
        <w:t>Value,</w:t>
      </w:r>
      <w:r w:rsidR="00C50E1F">
        <w:rPr>
          <w:rFonts w:hint="cs"/>
          <w:rtl/>
        </w:rPr>
        <w:t xml:space="preserve"> </w:t>
      </w:r>
      <w:r>
        <w:t>name</w:t>
      </w:r>
      <w:r w:rsidR="00C50E1F">
        <w:t>,</w:t>
      </w:r>
      <w:r w:rsidR="00C50E1F">
        <w:rPr>
          <w:rFonts w:hint="cs"/>
          <w:rtl/>
        </w:rPr>
        <w:t xml:space="preserve"> </w:t>
      </w:r>
      <w:r>
        <w:t>placeholder,</w:t>
      </w:r>
      <w:r w:rsidR="00C50E1F">
        <w:rPr>
          <w:rFonts w:hint="cs"/>
          <w:rtl/>
        </w:rPr>
        <w:t xml:space="preserve"> </w:t>
      </w:r>
      <w:r>
        <w:t>min-length,</w:t>
      </w:r>
      <w:r w:rsidR="00C50E1F">
        <w:rPr>
          <w:rFonts w:hint="cs"/>
          <w:rtl/>
        </w:rPr>
        <w:t xml:space="preserve"> </w:t>
      </w:r>
      <w:r>
        <w:t>max-length,</w:t>
      </w:r>
      <w:r w:rsidR="00C50E1F">
        <w:rPr>
          <w:rFonts w:hint="cs"/>
          <w:rtl/>
        </w:rPr>
        <w:t xml:space="preserve"> </w:t>
      </w:r>
      <w:r>
        <w:t>required,</w:t>
      </w:r>
      <w:r w:rsidR="00C50E1F">
        <w:rPr>
          <w:rFonts w:hint="cs"/>
          <w:rtl/>
        </w:rPr>
        <w:t xml:space="preserve"> </w:t>
      </w:r>
      <w:r>
        <w:t>diabled,</w:t>
      </w:r>
      <w:r w:rsidR="00C50E1F">
        <w:rPr>
          <w:rFonts w:hint="cs"/>
          <w:rtl/>
        </w:rPr>
        <w:t xml:space="preserve"> </w:t>
      </w:r>
      <w:r>
        <w:t>readonly</w:t>
      </w:r>
      <w:r w:rsidR="00C50E1F">
        <w:t>,</w:t>
      </w:r>
    </w:p>
    <w:p w14:paraId="3E13588D" w14:textId="6F2D1A3C" w:rsidR="00C50E1F" w:rsidRDefault="002E61FE" w:rsidP="00E43E00">
      <w:r w:rsidRPr="002E61FE">
        <w:rPr>
          <w:rtl/>
        </w:rPr>
        <w:t>در ادامه، به معرف</w:t>
      </w:r>
      <w:r w:rsidRPr="002E61FE">
        <w:rPr>
          <w:rFonts w:hint="cs"/>
          <w:rtl/>
        </w:rPr>
        <w:t>ی</w:t>
      </w:r>
      <w:r w:rsidRPr="002E61FE">
        <w:rPr>
          <w:rtl/>
        </w:rPr>
        <w:t xml:space="preserve"> و بررس</w:t>
      </w:r>
      <w:r w:rsidRPr="002E61FE">
        <w:rPr>
          <w:rFonts w:hint="cs"/>
          <w:rtl/>
        </w:rPr>
        <w:t>ی</w:t>
      </w:r>
      <w:r w:rsidRPr="002E61FE">
        <w:rPr>
          <w:rtl/>
        </w:rPr>
        <w:t xml:space="preserve"> کامل تگ‌ها و و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ژگ</w:t>
      </w:r>
      <w:r w:rsidRPr="002E61FE">
        <w:rPr>
          <w:rFonts w:hint="cs"/>
          <w:rtl/>
        </w:rPr>
        <w:t>ی‌</w:t>
      </w:r>
      <w:r w:rsidRPr="002E61FE">
        <w:rPr>
          <w:rFonts w:hint="eastAsia"/>
          <w:rtl/>
        </w:rPr>
        <w:t>ها</w:t>
      </w:r>
      <w:r w:rsidRPr="002E61FE">
        <w:rPr>
          <w:rFonts w:hint="cs"/>
          <w:rtl/>
        </w:rPr>
        <w:t>ی</w:t>
      </w:r>
      <w:r w:rsidRPr="002E61FE">
        <w:rPr>
          <w:rtl/>
        </w:rPr>
        <w:t xml:space="preserve"> (</w:t>
      </w:r>
      <w:r w:rsidRPr="002E61FE">
        <w:t>Attributes</w:t>
      </w:r>
      <w:r w:rsidRPr="002E61FE">
        <w:rPr>
          <w:rtl/>
        </w:rPr>
        <w:t>) مورد نظر شما م</w:t>
      </w:r>
      <w:r w:rsidRPr="002E61FE">
        <w:rPr>
          <w:rFonts w:hint="cs"/>
          <w:rtl/>
        </w:rPr>
        <w:t>ی‌</w:t>
      </w:r>
      <w:r w:rsidRPr="002E61FE">
        <w:rPr>
          <w:rFonts w:hint="eastAsia"/>
          <w:rtl/>
        </w:rPr>
        <w:t>پرداز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م</w:t>
      </w:r>
      <w:r w:rsidRPr="002E61FE">
        <w:rPr>
          <w:rtl/>
        </w:rPr>
        <w:t>. ا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ن</w:t>
      </w:r>
      <w:r w:rsidRPr="002E61FE">
        <w:rPr>
          <w:rtl/>
        </w:rPr>
        <w:t xml:space="preserve"> اطلاعات به شما کمک م</w:t>
      </w:r>
      <w:r w:rsidRPr="002E61FE">
        <w:rPr>
          <w:rFonts w:hint="cs"/>
          <w:rtl/>
        </w:rPr>
        <w:t>ی‌</w:t>
      </w:r>
      <w:r w:rsidRPr="002E61FE">
        <w:rPr>
          <w:rFonts w:hint="eastAsia"/>
          <w:rtl/>
        </w:rPr>
        <w:t>کند</w:t>
      </w:r>
      <w:r w:rsidRPr="002E61FE">
        <w:rPr>
          <w:rtl/>
        </w:rPr>
        <w:t xml:space="preserve"> فرم‌ها</w:t>
      </w:r>
      <w:r w:rsidRPr="002E61FE">
        <w:rPr>
          <w:rFonts w:hint="cs"/>
          <w:rtl/>
        </w:rPr>
        <w:t>ی</w:t>
      </w:r>
      <w:r w:rsidRPr="002E61FE">
        <w:rPr>
          <w:rtl/>
        </w:rPr>
        <w:t xml:space="preserve"> حرفه‌ا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،</w:t>
      </w:r>
      <w:r w:rsidRPr="002E61FE">
        <w:rPr>
          <w:rtl/>
        </w:rPr>
        <w:t xml:space="preserve"> دسترس</w:t>
      </w:r>
      <w:r w:rsidRPr="002E61FE">
        <w:rPr>
          <w:rFonts w:hint="cs"/>
          <w:rtl/>
        </w:rPr>
        <w:t>ی‌</w:t>
      </w:r>
      <w:r w:rsidRPr="002E61FE">
        <w:rPr>
          <w:rFonts w:hint="eastAsia"/>
          <w:rtl/>
        </w:rPr>
        <w:t>پذ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ر</w:t>
      </w:r>
      <w:r w:rsidRPr="002E61FE">
        <w:rPr>
          <w:rtl/>
        </w:rPr>
        <w:t xml:space="preserve"> و خوش‌ساخت در </w:t>
      </w:r>
      <w:r w:rsidRPr="002E61FE">
        <w:t>HTML</w:t>
      </w:r>
      <w:r w:rsidRPr="002E61FE">
        <w:rPr>
          <w:rtl/>
        </w:rPr>
        <w:t xml:space="preserve"> ا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جاد</w:t>
      </w:r>
      <w:r w:rsidRPr="002E61FE">
        <w:rPr>
          <w:rtl/>
        </w:rPr>
        <w:t xml:space="preserve"> کن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د</w:t>
      </w:r>
      <w:r w:rsidRPr="002E61FE">
        <w:rPr>
          <w:rtl/>
        </w:rPr>
        <w:t>.</w:t>
      </w:r>
    </w:p>
    <w:p w14:paraId="1809451E" w14:textId="4E6A373A" w:rsidR="002E61FE" w:rsidRDefault="002E61FE" w:rsidP="002E61FE">
      <w:pPr>
        <w:rPr>
          <w:rtl/>
        </w:rPr>
      </w:pPr>
      <w:r>
        <w:rPr>
          <w:rFonts w:ascii="IRANSansWeb(FaNum) Light" w:hAnsi="IRANSansWeb(FaNum) Light" w:hint="cs"/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Attributes</w:t>
      </w:r>
      <w:r>
        <w:rPr>
          <w:rtl/>
        </w:rPr>
        <w:t>) پرکاربرد</w:t>
      </w:r>
    </w:p>
    <w:p w14:paraId="3237034D" w14:textId="2FFCBFA3" w:rsidR="002E61FE" w:rsidRDefault="002E61FE" w:rsidP="002E61FE"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رفتار و کارکرد عناصر فرم،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تگ `&lt;</w:t>
      </w:r>
      <w:r>
        <w:t>input</w:t>
      </w:r>
      <w:r>
        <w:rPr>
          <w:rtl/>
        </w:rPr>
        <w:t>&gt;` را کنترل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:</w:t>
      </w:r>
    </w:p>
    <w:tbl>
      <w:tblPr>
        <w:tblStyle w:val="TableGrid"/>
        <w:bidiVisual/>
        <w:tblW w:w="9388" w:type="dxa"/>
        <w:tblLook w:val="04A0" w:firstRow="1" w:lastRow="0" w:firstColumn="1" w:lastColumn="0" w:noHBand="0" w:noVBand="1"/>
      </w:tblPr>
      <w:tblGrid>
        <w:gridCol w:w="4694"/>
        <w:gridCol w:w="4694"/>
      </w:tblGrid>
      <w:tr w:rsidR="002E61FE" w:rsidRPr="002E61FE" w14:paraId="571CB27E" w14:textId="77777777" w:rsidTr="002E61FE">
        <w:trPr>
          <w:trHeight w:val="273"/>
        </w:trPr>
        <w:tc>
          <w:tcPr>
            <w:tcW w:w="4694" w:type="dxa"/>
          </w:tcPr>
          <w:p w14:paraId="39E011C6" w14:textId="77777777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و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ژگ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</w:t>
            </w:r>
          </w:p>
        </w:tc>
        <w:tc>
          <w:tcPr>
            <w:tcW w:w="4694" w:type="dxa"/>
          </w:tcPr>
          <w:p w14:paraId="6416BB4F" w14:textId="77777777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توض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ح</w:t>
            </w:r>
            <w:r w:rsidRPr="002E61FE">
              <w:rPr>
                <w:rFonts w:cs="Arial"/>
                <w:rtl/>
                <w:lang w:bidi="ar-SA"/>
              </w:rPr>
              <w:t xml:space="preserve"> و کاربرد </w:t>
            </w:r>
          </w:p>
        </w:tc>
      </w:tr>
      <w:tr w:rsidR="002E61FE" w:rsidRPr="002E61FE" w14:paraId="1FCCFC1A" w14:textId="77777777" w:rsidTr="002E61FE">
        <w:trPr>
          <w:trHeight w:val="1091"/>
        </w:trPr>
        <w:tc>
          <w:tcPr>
            <w:tcW w:w="4694" w:type="dxa"/>
          </w:tcPr>
          <w:p w14:paraId="216365C1" w14:textId="1E7FD67F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`</w:t>
            </w:r>
            <w:r w:rsidRPr="002E61FE">
              <w:t>value</w:t>
            </w:r>
            <w:r w:rsidRPr="002E61FE">
              <w:rPr>
                <w:rFonts w:cs="Arial"/>
                <w:rtl/>
                <w:lang w:bidi="ar-SA"/>
              </w:rPr>
              <w:t xml:space="preserve">` </w:t>
            </w:r>
          </w:p>
        </w:tc>
        <w:tc>
          <w:tcPr>
            <w:tcW w:w="4694" w:type="dxa"/>
          </w:tcPr>
          <w:p w14:paraId="7D43742E" w14:textId="77777777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مقدار اول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ه</w:t>
            </w:r>
            <w:r w:rsidRPr="002E61FE">
              <w:rPr>
                <w:rFonts w:cs="Arial"/>
                <w:rtl/>
                <w:lang w:bidi="ar-SA"/>
              </w:rPr>
              <w:t xml:space="preserve"> و پ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ش‌فرض</w:t>
            </w:r>
            <w:r w:rsidRPr="002E61FE">
              <w:rPr>
                <w:rFonts w:cs="Arial"/>
                <w:rtl/>
                <w:lang w:bidi="ar-SA"/>
              </w:rPr>
              <w:t xml:space="preserve">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را مشخص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کند</w:t>
            </w:r>
            <w:r w:rsidRPr="002E61FE">
              <w:rPr>
                <w:rFonts w:cs="Arial"/>
                <w:rtl/>
                <w:lang w:bidi="ar-SA"/>
              </w:rPr>
              <w:t>. 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ن</w:t>
            </w:r>
            <w:r w:rsidRPr="002E61FE">
              <w:rPr>
                <w:rFonts w:cs="Arial"/>
                <w:rtl/>
                <w:lang w:bidi="ar-SA"/>
              </w:rPr>
              <w:t xml:space="preserve"> مقدار قابل تغ</w:t>
            </w:r>
            <w:r w:rsidRPr="002E61FE">
              <w:rPr>
                <w:rFonts w:cs="Arial" w:hint="cs"/>
                <w:rtl/>
                <w:lang w:bidi="ar-SA"/>
              </w:rPr>
              <w:t>یی</w:t>
            </w:r>
            <w:r w:rsidRPr="002E61FE">
              <w:rPr>
                <w:rFonts w:cs="Arial" w:hint="eastAsia"/>
                <w:rtl/>
                <w:lang w:bidi="ar-SA"/>
              </w:rPr>
              <w:t>ر</w:t>
            </w:r>
            <w:r w:rsidRPr="002E61FE">
              <w:rPr>
                <w:rFonts w:cs="Arial"/>
                <w:rtl/>
                <w:lang w:bidi="ar-SA"/>
              </w:rPr>
              <w:t xml:space="preserve"> توسط کاربر است و هنگام ارسال فرم به سرور فرستاده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شود</w:t>
            </w:r>
            <w:r w:rsidRPr="002E61FE">
              <w:rPr>
                <w:rFonts w:cs="Arial"/>
                <w:rtl/>
                <w:lang w:bidi="ar-SA"/>
              </w:rPr>
              <w:t xml:space="preserve">. </w:t>
            </w:r>
          </w:p>
        </w:tc>
      </w:tr>
      <w:tr w:rsidR="002E61FE" w:rsidRPr="002E61FE" w14:paraId="16D50FE7" w14:textId="77777777" w:rsidTr="002E61FE">
        <w:trPr>
          <w:trHeight w:val="1649"/>
        </w:trPr>
        <w:tc>
          <w:tcPr>
            <w:tcW w:w="4694" w:type="dxa"/>
          </w:tcPr>
          <w:p w14:paraId="40CCACAF" w14:textId="03A01EDF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</w:t>
            </w:r>
            <w:r w:rsidRPr="002E61FE">
              <w:t>name</w:t>
            </w:r>
            <w:r w:rsidRPr="002E61FE">
              <w:rPr>
                <w:rFonts w:cs="Arial"/>
                <w:rtl/>
                <w:lang w:bidi="ar-SA"/>
              </w:rPr>
              <w:t xml:space="preserve">` </w:t>
            </w:r>
          </w:p>
        </w:tc>
        <w:tc>
          <w:tcPr>
            <w:tcW w:w="4694" w:type="dxa"/>
          </w:tcPr>
          <w:p w14:paraId="07099CE7" w14:textId="6E175D73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نام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را مشخص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کند</w:t>
            </w:r>
            <w:r w:rsidRPr="002E61FE">
              <w:rPr>
                <w:rFonts w:cs="Arial"/>
                <w:rtl/>
                <w:lang w:bidi="ar-SA"/>
              </w:rPr>
              <w:t>. 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ن</w:t>
            </w:r>
            <w:r w:rsidRPr="002E61FE">
              <w:rPr>
                <w:rFonts w:cs="Arial"/>
                <w:rtl/>
                <w:lang w:bidi="ar-SA"/>
              </w:rPr>
              <w:t xml:space="preserve"> نام، هنگام ارسال فرم، به عنوان کل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د</w:t>
            </w:r>
            <w:r w:rsidRPr="002E61FE">
              <w:rPr>
                <w:rFonts w:cs="Arial"/>
                <w:rtl/>
                <w:lang w:bidi="ar-SA"/>
              </w:rPr>
              <w:t xml:space="preserve"> برا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داده‌ها استفاده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شود</w:t>
            </w:r>
            <w:r w:rsidRPr="002E61FE">
              <w:rPr>
                <w:rFonts w:cs="Arial"/>
                <w:rtl/>
                <w:lang w:bidi="ar-SA"/>
              </w:rPr>
              <w:t xml:space="preserve"> و اهم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ت</w:t>
            </w:r>
            <w:r w:rsidRPr="002E61FE">
              <w:rPr>
                <w:rFonts w:cs="Arial"/>
                <w:rtl/>
                <w:lang w:bidi="ar-SA"/>
              </w:rPr>
              <w:t xml:space="preserve"> بس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ار</w:t>
            </w:r>
            <w:r w:rsidRPr="002E61FE">
              <w:rPr>
                <w:rFonts w:cs="Arial"/>
                <w:rtl/>
                <w:lang w:bidi="ar-SA"/>
              </w:rPr>
              <w:t xml:space="preserve"> ز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اد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دارد. اگر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`</w:t>
            </w:r>
            <w:r w:rsidRPr="002E61FE">
              <w:t>name</w:t>
            </w:r>
            <w:r w:rsidRPr="002E61FE">
              <w:rPr>
                <w:rFonts w:cs="Arial"/>
                <w:rtl/>
                <w:lang w:bidi="ar-SA"/>
              </w:rPr>
              <w:t xml:space="preserve">` نداشته باشد، مقدار آن ارسال نخواهد شد. </w:t>
            </w:r>
          </w:p>
        </w:tc>
      </w:tr>
      <w:tr w:rsidR="002E61FE" w:rsidRPr="002E61FE" w14:paraId="5E773894" w14:textId="77777777" w:rsidTr="002E61FE">
        <w:trPr>
          <w:trHeight w:val="1649"/>
        </w:trPr>
        <w:tc>
          <w:tcPr>
            <w:tcW w:w="4694" w:type="dxa"/>
          </w:tcPr>
          <w:p w14:paraId="45498705" w14:textId="025600F0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</w:t>
            </w:r>
            <w:r w:rsidRPr="002E61FE">
              <w:t>placeholder</w:t>
            </w:r>
            <w:r w:rsidRPr="002E61FE">
              <w:rPr>
                <w:rFonts w:cs="Arial"/>
                <w:rtl/>
                <w:lang w:bidi="ar-SA"/>
              </w:rPr>
              <w:t xml:space="preserve">` </w:t>
            </w:r>
          </w:p>
        </w:tc>
        <w:tc>
          <w:tcPr>
            <w:tcW w:w="4694" w:type="dxa"/>
          </w:tcPr>
          <w:p w14:paraId="30CDB3CB" w14:textId="091D275B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ک</w:t>
            </w:r>
            <w:r w:rsidRPr="002E61FE">
              <w:rPr>
                <w:rFonts w:cs="Arial"/>
                <w:rtl/>
                <w:lang w:bidi="ar-SA"/>
              </w:rPr>
              <w:t xml:space="preserve"> متن راهنما به صورت کمرنگ در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نما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ش</w:t>
            </w:r>
            <w:r w:rsidRPr="002E61FE">
              <w:rPr>
                <w:rFonts w:cs="Arial"/>
                <w:rtl/>
                <w:lang w:bidi="ar-SA"/>
              </w:rPr>
              <w:t xml:space="preserve">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دهد</w:t>
            </w:r>
            <w:r w:rsidRPr="002E61FE">
              <w:rPr>
                <w:rFonts w:cs="Arial"/>
                <w:rtl/>
                <w:lang w:bidi="ar-SA"/>
              </w:rPr>
              <w:t xml:space="preserve"> تا کاربر بداند چه اطلاعات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وارد کند. 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ن</w:t>
            </w:r>
            <w:r w:rsidRPr="002E61FE">
              <w:rPr>
                <w:rFonts w:cs="Arial"/>
                <w:rtl/>
                <w:lang w:bidi="ar-SA"/>
              </w:rPr>
              <w:t xml:space="preserve"> متن با شروع تا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پ</w:t>
            </w:r>
            <w:r w:rsidRPr="002E61FE">
              <w:rPr>
                <w:rFonts w:cs="Arial"/>
                <w:rtl/>
                <w:lang w:bidi="ar-SA"/>
              </w:rPr>
              <w:t xml:space="preserve"> کاربر ناپد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د</w:t>
            </w:r>
            <w:r w:rsidRPr="002E61FE">
              <w:rPr>
                <w:rFonts w:cs="Arial"/>
                <w:rtl/>
                <w:lang w:bidi="ar-SA"/>
              </w:rPr>
              <w:t xml:space="preserve">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شود</w:t>
            </w:r>
            <w:r w:rsidRPr="002E61FE">
              <w:rPr>
                <w:rFonts w:cs="Arial"/>
                <w:rtl/>
                <w:lang w:bidi="ar-SA"/>
              </w:rPr>
              <w:t xml:space="preserve"> و هرگز جا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گز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ن</w:t>
            </w:r>
            <w:r w:rsidRPr="002E61FE">
              <w:rPr>
                <w:rFonts w:cs="Arial"/>
                <w:rtl/>
                <w:lang w:bidi="ar-SA"/>
              </w:rPr>
              <w:t xml:space="preserve"> برچسب (`&lt;</w:t>
            </w:r>
            <w:r w:rsidRPr="002E61FE">
              <w:t>label</w:t>
            </w:r>
            <w:r w:rsidRPr="002E61FE">
              <w:rPr>
                <w:rFonts w:cs="Arial"/>
                <w:rtl/>
                <w:lang w:bidi="ar-SA"/>
              </w:rPr>
              <w:t>&gt;`) نم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شود</w:t>
            </w:r>
            <w:r w:rsidRPr="002E61FE">
              <w:rPr>
                <w:rFonts w:cs="Arial"/>
                <w:rtl/>
                <w:lang w:bidi="ar-SA"/>
              </w:rPr>
              <w:t xml:space="preserve">. </w:t>
            </w:r>
          </w:p>
        </w:tc>
      </w:tr>
      <w:tr w:rsidR="002E61FE" w:rsidRPr="002E61FE" w14:paraId="60F2D2BD" w14:textId="77777777" w:rsidTr="002E61FE">
        <w:trPr>
          <w:trHeight w:val="818"/>
        </w:trPr>
        <w:tc>
          <w:tcPr>
            <w:tcW w:w="4694" w:type="dxa"/>
          </w:tcPr>
          <w:p w14:paraId="46FCF9A7" w14:textId="263E92C0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</w:t>
            </w:r>
            <w:r w:rsidRPr="002E61FE">
              <w:t>required</w:t>
            </w:r>
            <w:r w:rsidRPr="002E61FE">
              <w:rPr>
                <w:rFonts w:cs="Arial"/>
                <w:rtl/>
                <w:lang w:bidi="ar-SA"/>
              </w:rPr>
              <w:t xml:space="preserve">` </w:t>
            </w:r>
          </w:p>
        </w:tc>
        <w:tc>
          <w:tcPr>
            <w:tcW w:w="4694" w:type="dxa"/>
          </w:tcPr>
          <w:p w14:paraId="7202653D" w14:textId="49FB433D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را به 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ک</w:t>
            </w:r>
            <w:r w:rsidRPr="002E61FE">
              <w:rPr>
                <w:rFonts w:cs="Arial"/>
                <w:rtl/>
                <w:lang w:bidi="ar-SA"/>
              </w:rPr>
              <w:t xml:space="preserve">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اجبار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تبد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</w:t>
            </w:r>
            <w:r w:rsidRPr="002E61FE">
              <w:rPr>
                <w:rFonts w:cs="Arial"/>
                <w:rtl/>
                <w:lang w:bidi="ar-SA"/>
              </w:rPr>
              <w:t xml:space="preserve">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کند</w:t>
            </w:r>
            <w:r w:rsidRPr="002E61FE">
              <w:rPr>
                <w:rFonts w:cs="Arial"/>
                <w:rtl/>
                <w:lang w:bidi="ar-SA"/>
              </w:rPr>
              <w:t>. کاربر با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د</w:t>
            </w:r>
            <w:r w:rsidRPr="002E61FE">
              <w:rPr>
                <w:rFonts w:cs="Arial"/>
                <w:rtl/>
                <w:lang w:bidi="ar-SA"/>
              </w:rPr>
              <w:t xml:space="preserve"> پ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ش</w:t>
            </w:r>
            <w:r w:rsidRPr="002E61FE">
              <w:rPr>
                <w:rFonts w:cs="Arial"/>
                <w:rtl/>
                <w:lang w:bidi="ar-SA"/>
              </w:rPr>
              <w:t xml:space="preserve"> از ارسال فرم، 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ن</w:t>
            </w:r>
            <w:r w:rsidRPr="002E61FE">
              <w:rPr>
                <w:rFonts w:cs="Arial"/>
                <w:rtl/>
                <w:lang w:bidi="ar-SA"/>
              </w:rPr>
              <w:t xml:space="preserve">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را پر کند. </w:t>
            </w:r>
          </w:p>
        </w:tc>
      </w:tr>
      <w:tr w:rsidR="002E61FE" w:rsidRPr="002E61FE" w14:paraId="666B00FD" w14:textId="77777777" w:rsidTr="002E61FE">
        <w:trPr>
          <w:trHeight w:val="818"/>
        </w:trPr>
        <w:tc>
          <w:tcPr>
            <w:tcW w:w="4694" w:type="dxa"/>
          </w:tcPr>
          <w:p w14:paraId="126028ED" w14:textId="4B319F04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lastRenderedPageBreak/>
              <w:t xml:space="preserve"> </w:t>
            </w:r>
            <w:r w:rsidRPr="002E61FE">
              <w:t>disabled</w:t>
            </w:r>
            <w:r w:rsidRPr="002E61FE">
              <w:rPr>
                <w:rFonts w:cs="Arial"/>
                <w:rtl/>
                <w:lang w:bidi="ar-SA"/>
              </w:rPr>
              <w:t xml:space="preserve">` </w:t>
            </w:r>
          </w:p>
        </w:tc>
        <w:tc>
          <w:tcPr>
            <w:tcW w:w="4694" w:type="dxa"/>
          </w:tcPr>
          <w:p w14:paraId="0E0EBCBB" w14:textId="66F15FC8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را غ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رفعال</w:t>
            </w:r>
            <w:r w:rsidRPr="002E61FE">
              <w:rPr>
                <w:rFonts w:cs="Arial"/>
                <w:rtl/>
                <w:lang w:bidi="ar-SA"/>
              </w:rPr>
              <w:t xml:space="preserve">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کند</w:t>
            </w:r>
            <w:r w:rsidRPr="002E61FE">
              <w:rPr>
                <w:rFonts w:cs="Arial"/>
                <w:rtl/>
                <w:lang w:bidi="ar-SA"/>
              </w:rPr>
              <w:t>.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غ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رفعال،</w:t>
            </w:r>
            <w:r w:rsidRPr="002E61FE">
              <w:rPr>
                <w:rFonts w:cs="Arial"/>
                <w:rtl/>
                <w:lang w:bidi="ar-SA"/>
              </w:rPr>
              <w:t xml:space="preserve"> قابل کل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ک</w:t>
            </w:r>
            <w:r w:rsidRPr="002E61FE">
              <w:rPr>
                <w:rFonts w:cs="Arial"/>
                <w:rtl/>
                <w:lang w:bidi="ar-SA"/>
              </w:rPr>
              <w:t xml:space="preserve"> 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ا</w:t>
            </w:r>
            <w:r w:rsidRPr="002E61FE">
              <w:rPr>
                <w:rFonts w:cs="Arial"/>
                <w:rtl/>
                <w:lang w:bidi="ar-SA"/>
              </w:rPr>
              <w:t xml:space="preserve"> فوکوس ن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ست</w:t>
            </w:r>
            <w:r w:rsidRPr="002E61FE">
              <w:rPr>
                <w:rFonts w:cs="Arial"/>
                <w:rtl/>
                <w:lang w:bidi="ar-SA"/>
              </w:rPr>
              <w:t xml:space="preserve"> و مقدار آن ن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ز</w:t>
            </w:r>
            <w:r w:rsidRPr="002E61FE">
              <w:rPr>
                <w:rFonts w:cs="Arial"/>
                <w:rtl/>
                <w:lang w:bidi="ar-SA"/>
              </w:rPr>
              <w:t xml:space="preserve"> ارسال نم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شود</w:t>
            </w:r>
            <w:r w:rsidRPr="002E61FE">
              <w:rPr>
                <w:rFonts w:cs="Arial"/>
                <w:rtl/>
                <w:lang w:bidi="ar-SA"/>
              </w:rPr>
              <w:t xml:space="preserve">. </w:t>
            </w:r>
          </w:p>
        </w:tc>
      </w:tr>
      <w:tr w:rsidR="002E61FE" w:rsidRPr="002E61FE" w14:paraId="25A584A1" w14:textId="77777777" w:rsidTr="002E61FE">
        <w:trPr>
          <w:trHeight w:val="1091"/>
        </w:trPr>
        <w:tc>
          <w:tcPr>
            <w:tcW w:w="4694" w:type="dxa"/>
          </w:tcPr>
          <w:p w14:paraId="2CB70047" w14:textId="3FFBD2B8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</w:t>
            </w:r>
            <w:r w:rsidRPr="002E61FE">
              <w:t>readonly</w:t>
            </w:r>
            <w:r w:rsidRPr="002E61FE">
              <w:rPr>
                <w:rFonts w:cs="Arial"/>
                <w:rtl/>
                <w:lang w:bidi="ar-SA"/>
              </w:rPr>
              <w:t xml:space="preserve">` </w:t>
            </w:r>
          </w:p>
        </w:tc>
        <w:tc>
          <w:tcPr>
            <w:tcW w:w="4694" w:type="dxa"/>
          </w:tcPr>
          <w:p w14:paraId="03927BD6" w14:textId="797F6493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را فقط-خواندن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کند</w:t>
            </w:r>
            <w:r w:rsidRPr="002E61FE">
              <w:rPr>
                <w:rFonts w:cs="Arial"/>
                <w:rtl/>
                <w:lang w:bidi="ar-SA"/>
              </w:rPr>
              <w:t>. کاربر نم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تواند</w:t>
            </w:r>
            <w:r w:rsidRPr="002E61FE">
              <w:rPr>
                <w:rFonts w:cs="Arial"/>
                <w:rtl/>
                <w:lang w:bidi="ar-SA"/>
              </w:rPr>
              <w:t xml:space="preserve"> مقدار آن را تغ</w:t>
            </w:r>
            <w:r w:rsidRPr="002E61FE">
              <w:rPr>
                <w:rFonts w:cs="Arial" w:hint="cs"/>
                <w:rtl/>
                <w:lang w:bidi="ar-SA"/>
              </w:rPr>
              <w:t>یی</w:t>
            </w:r>
            <w:r w:rsidRPr="002E61FE">
              <w:rPr>
                <w:rFonts w:cs="Arial" w:hint="eastAsia"/>
                <w:rtl/>
                <w:lang w:bidi="ar-SA"/>
              </w:rPr>
              <w:t>ر</w:t>
            </w:r>
            <w:r w:rsidRPr="002E61FE">
              <w:rPr>
                <w:rFonts w:cs="Arial"/>
                <w:rtl/>
                <w:lang w:bidi="ar-SA"/>
              </w:rPr>
              <w:t xml:space="preserve"> دهد، اما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قابل فوکوس است و مقدار آن ارسال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شود</w:t>
            </w:r>
            <w:r w:rsidRPr="002E61FE">
              <w:rPr>
                <w:rFonts w:cs="Arial"/>
                <w:rtl/>
                <w:lang w:bidi="ar-SA"/>
              </w:rPr>
              <w:t xml:space="preserve">. </w:t>
            </w:r>
          </w:p>
        </w:tc>
      </w:tr>
      <w:tr w:rsidR="002E61FE" w:rsidRPr="002E61FE" w14:paraId="2A5F1B43" w14:textId="77777777" w:rsidTr="002E61FE">
        <w:trPr>
          <w:trHeight w:val="829"/>
        </w:trPr>
        <w:tc>
          <w:tcPr>
            <w:tcW w:w="4694" w:type="dxa"/>
          </w:tcPr>
          <w:p w14:paraId="1341439E" w14:textId="33D8C810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</w:t>
            </w:r>
            <w:r w:rsidRPr="002E61FE">
              <w:t>maxlength</w:t>
            </w:r>
            <w:r w:rsidRPr="002E61FE">
              <w:rPr>
                <w:rFonts w:cs="Arial"/>
                <w:rtl/>
                <w:lang w:bidi="ar-SA"/>
              </w:rPr>
              <w:t xml:space="preserve">` </w:t>
            </w:r>
          </w:p>
        </w:tc>
        <w:tc>
          <w:tcPr>
            <w:tcW w:w="4694" w:type="dxa"/>
          </w:tcPr>
          <w:p w14:paraId="49CBCC08" w14:textId="77777777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حداکثر تعداد کاراکتر مجاز برا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ورود در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لدها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متن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را مشخص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کند</w:t>
            </w:r>
            <w:r w:rsidRPr="002E61FE">
              <w:rPr>
                <w:rFonts w:cs="Arial"/>
                <w:rtl/>
                <w:lang w:bidi="ar-SA"/>
              </w:rPr>
              <w:t xml:space="preserve">. </w:t>
            </w:r>
          </w:p>
        </w:tc>
      </w:tr>
    </w:tbl>
    <w:p w14:paraId="650B67C1" w14:textId="77777777" w:rsidR="002E61FE" w:rsidRDefault="002E61FE" w:rsidP="002E61FE"/>
    <w:p w14:paraId="2B087B6E" w14:textId="238923D1" w:rsidR="002E61FE" w:rsidRDefault="002E61FE" w:rsidP="002E61FE">
      <w:r w:rsidRPr="002E61FE">
        <w:rPr>
          <w:rFonts w:ascii="IRANSansWeb(FaNum) Light" w:hAnsi="IRANSansWeb(FaNum) Light" w:hint="cs"/>
          <w:rtl/>
        </w:rPr>
        <w:t>نکته</w:t>
      </w:r>
      <w:r w:rsidRPr="002E61FE">
        <w:rPr>
          <w:rtl/>
        </w:rPr>
        <w:t xml:space="preserve"> </w:t>
      </w:r>
      <w:r w:rsidRPr="002E61FE">
        <w:rPr>
          <w:rFonts w:ascii="IRANSansWeb(FaNum) Light" w:hAnsi="IRANSansWeb(FaNum) Light" w:hint="cs"/>
          <w:rtl/>
        </w:rPr>
        <w:t>مهم</w:t>
      </w:r>
      <w:r w:rsidRPr="002E61FE">
        <w:rPr>
          <w:rtl/>
        </w:rPr>
        <w:t xml:space="preserve">: </w:t>
      </w:r>
      <w:r w:rsidRPr="002E61FE">
        <w:rPr>
          <w:rFonts w:ascii="IRANSansWeb(FaNum) Light" w:hAnsi="IRANSansWeb(FaNum) Light" w:hint="cs"/>
          <w:rtl/>
        </w:rPr>
        <w:t>تفاوت</w:t>
      </w:r>
      <w:r w:rsidRPr="002E61FE">
        <w:rPr>
          <w:rtl/>
        </w:rPr>
        <w:t xml:space="preserve"> </w:t>
      </w:r>
      <w:r w:rsidRPr="002E61FE">
        <w:rPr>
          <w:rFonts w:ascii="IRANSansWeb(FaNum) Light" w:hAnsi="IRANSansWeb(FaNum) Light" w:hint="cs"/>
          <w:rtl/>
        </w:rPr>
        <w:t>اصل</w:t>
      </w:r>
      <w:r w:rsidRPr="002E61FE">
        <w:rPr>
          <w:rFonts w:hint="cs"/>
          <w:rtl/>
        </w:rPr>
        <w:t>ی</w:t>
      </w:r>
      <w:r w:rsidRPr="002E61FE">
        <w:rPr>
          <w:rtl/>
        </w:rPr>
        <w:t xml:space="preserve"> `</w:t>
      </w:r>
      <w:r w:rsidRPr="002E61FE">
        <w:t>disabled</w:t>
      </w:r>
      <w:r w:rsidRPr="002E61FE">
        <w:rPr>
          <w:rtl/>
        </w:rPr>
        <w:t>` و `</w:t>
      </w:r>
      <w:r w:rsidRPr="002E61FE">
        <w:t>readonly</w:t>
      </w:r>
      <w:r w:rsidRPr="002E61FE">
        <w:rPr>
          <w:rtl/>
        </w:rPr>
        <w:t>` در ا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ن</w:t>
      </w:r>
      <w:r w:rsidRPr="002E61FE">
        <w:rPr>
          <w:rtl/>
        </w:rPr>
        <w:t xml:space="preserve"> است که مقدار ف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لدها</w:t>
      </w:r>
      <w:r w:rsidRPr="002E61FE">
        <w:rPr>
          <w:rFonts w:hint="cs"/>
          <w:rtl/>
        </w:rPr>
        <w:t>ی</w:t>
      </w:r>
      <w:r w:rsidRPr="002E61FE">
        <w:rPr>
          <w:rtl/>
        </w:rPr>
        <w:t xml:space="preserve"> `</w:t>
      </w:r>
      <w:r w:rsidRPr="002E61FE">
        <w:t>readonly</w:t>
      </w:r>
      <w:r w:rsidRPr="002E61FE">
        <w:rPr>
          <w:rtl/>
        </w:rPr>
        <w:t>` هنگام ارسال فرم به سرور فرستاده م</w:t>
      </w:r>
      <w:r w:rsidRPr="002E61FE">
        <w:rPr>
          <w:rFonts w:hint="cs"/>
          <w:rtl/>
        </w:rPr>
        <w:t>ی‌</w:t>
      </w:r>
      <w:r w:rsidRPr="002E61FE">
        <w:rPr>
          <w:rFonts w:hint="eastAsia"/>
          <w:rtl/>
        </w:rPr>
        <w:t>شود،</w:t>
      </w:r>
      <w:r w:rsidRPr="002E61FE">
        <w:rPr>
          <w:rtl/>
        </w:rPr>
        <w:t xml:space="preserve"> اما مقدار ف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لدها</w:t>
      </w:r>
      <w:r w:rsidRPr="002E61FE">
        <w:rPr>
          <w:rFonts w:hint="cs"/>
          <w:rtl/>
        </w:rPr>
        <w:t>ی</w:t>
      </w:r>
      <w:r w:rsidRPr="002E61FE">
        <w:rPr>
          <w:rtl/>
        </w:rPr>
        <w:t xml:space="preserve"> `</w:t>
      </w:r>
      <w:r w:rsidRPr="002E61FE">
        <w:t>disabled</w:t>
      </w:r>
      <w:r w:rsidRPr="002E61FE">
        <w:rPr>
          <w:rtl/>
        </w:rPr>
        <w:t>` ارسال نم</w:t>
      </w:r>
      <w:r w:rsidRPr="002E61FE">
        <w:rPr>
          <w:rFonts w:hint="cs"/>
          <w:rtl/>
        </w:rPr>
        <w:t>ی‌</w:t>
      </w:r>
      <w:r w:rsidRPr="002E61FE">
        <w:rPr>
          <w:rFonts w:hint="eastAsia"/>
          <w:rtl/>
        </w:rPr>
        <w:t>شود</w:t>
      </w:r>
      <w:r w:rsidRPr="002E61FE">
        <w:rPr>
          <w:rtl/>
        </w:rPr>
        <w:t>.</w:t>
      </w:r>
    </w:p>
    <w:p w14:paraId="4AD08E3D" w14:textId="77777777" w:rsidR="002E61FE" w:rsidRDefault="002E61FE" w:rsidP="002E61FE"/>
    <w:p w14:paraId="04C4F635" w14:textId="3DED8B9C" w:rsidR="00E43E00" w:rsidRDefault="00E43E00" w:rsidP="002E61FE">
      <w:pPr>
        <w:pStyle w:val="bold"/>
      </w:pPr>
      <w:r>
        <w:rPr>
          <w:rFonts w:hint="eastAsia"/>
          <w:rtl/>
        </w:rPr>
        <w:t>معرفی</w:t>
      </w:r>
      <w:r>
        <w:rPr>
          <w:rtl/>
        </w:rPr>
        <w:t xml:space="preserve"> تگ </w:t>
      </w:r>
      <w:r>
        <w:t>textarea</w:t>
      </w:r>
      <w:r>
        <w:rPr>
          <w:rtl/>
        </w:rPr>
        <w:t xml:space="preserve"> و </w:t>
      </w:r>
      <w:r>
        <w:t>display</w:t>
      </w:r>
      <w:r>
        <w:rPr>
          <w:rtl/>
        </w:rPr>
        <w:t xml:space="preserve"> آن</w:t>
      </w:r>
    </w:p>
    <w:p w14:paraId="5EF366E2" w14:textId="02DD81CC" w:rsidR="002E61FE" w:rsidRDefault="002E61FE" w:rsidP="002E61FE">
      <w:pPr>
        <w:rPr>
          <w:rtl/>
        </w:rPr>
      </w:pPr>
      <w:r>
        <w:rPr>
          <w:rtl/>
        </w:rPr>
        <w:t>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کادر متن</w:t>
      </w:r>
      <w:r>
        <w:rPr>
          <w:rFonts w:hint="cs"/>
          <w:rtl/>
        </w:rPr>
        <w:t>ی</w:t>
      </w:r>
      <w:r>
        <w:rPr>
          <w:rtl/>
        </w:rPr>
        <w:t xml:space="preserve"> چندخط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نظرات، آدرس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هر متن طولان</w:t>
      </w:r>
      <w:r>
        <w:rPr>
          <w:rFonts w:hint="cs"/>
          <w:rtl/>
        </w:rPr>
        <w:t>ی</w:t>
      </w:r>
      <w:r>
        <w:rPr>
          <w:rtl/>
        </w:rPr>
        <w:t xml:space="preserve"> از کاربر مناسب است.</w:t>
      </w:r>
    </w:p>
    <w:p w14:paraId="443AFA88" w14:textId="5A785893" w:rsidR="002E61FE" w:rsidRDefault="002E61FE" w:rsidP="002E61FE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(</w:t>
      </w:r>
      <w:r>
        <w:t>Display</w:t>
      </w:r>
      <w:r>
        <w:rPr>
          <w:rtl/>
        </w:rPr>
        <w:t>):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به صورت </w:t>
      </w:r>
      <w:r>
        <w:t>inline-block</w:t>
      </w:r>
      <w:r>
        <w:rPr>
          <w:rtl/>
        </w:rPr>
        <w:t>`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5AA174A" w14:textId="324B9B44" w:rsidR="002E61FE" w:rsidRDefault="002E61FE" w:rsidP="002E61FE">
      <w:pPr>
        <w:rPr>
          <w:rtl/>
        </w:rPr>
      </w:pPr>
      <w:r>
        <w:rPr>
          <w:rtl/>
        </w:rPr>
        <w:t>-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094C2A3C" w14:textId="52E48E5D" w:rsidR="002E61FE" w:rsidRDefault="002E61FE" w:rsidP="002E61FE">
      <w:pPr>
        <w:rPr>
          <w:rtl/>
        </w:rPr>
      </w:pPr>
      <w:r>
        <w:rPr>
          <w:rtl/>
        </w:rPr>
        <w:t xml:space="preserve">    - </w:t>
      </w:r>
      <w:r>
        <w:t>rows</w:t>
      </w:r>
      <w:r>
        <w:rPr>
          <w:rtl/>
        </w:rPr>
        <w:t>`: تعداد خطوط قابل مشاهده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9FCE3B0" w14:textId="34079764" w:rsidR="002E61FE" w:rsidRDefault="002E61FE" w:rsidP="002E61FE">
      <w:pPr>
        <w:rPr>
          <w:rtl/>
        </w:rPr>
      </w:pPr>
      <w:r>
        <w:rPr>
          <w:rtl/>
        </w:rPr>
        <w:t xml:space="preserve">    - </w:t>
      </w:r>
      <w:r>
        <w:t>cols</w:t>
      </w:r>
      <w:r>
        <w:rPr>
          <w:rtl/>
        </w:rPr>
        <w:t>`: عرض کادر متن را بر اساس تعداد کاراکترها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5B7B101" w14:textId="30C6CE6D" w:rsidR="002E61FE" w:rsidRDefault="002E61FE" w:rsidP="002E61FE">
      <w:r>
        <w:rPr>
          <w:rtl/>
        </w:rPr>
        <w:t xml:space="preserve">    - </w:t>
      </w:r>
      <w:r>
        <w:t>resize</w:t>
      </w:r>
      <w:r>
        <w:rPr>
          <w:rtl/>
        </w:rPr>
        <w:t>`: به صورت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ش‌فرض،</w:t>
      </w:r>
      <w:r>
        <w:rPr>
          <w:rtl/>
        </w:rPr>
        <w:t xml:space="preserve"> کاربر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اندازه `</w:t>
      </w:r>
      <w:r>
        <w:t>textarea</w:t>
      </w:r>
      <w:r>
        <w:rPr>
          <w:rtl/>
        </w:rPr>
        <w:t>` را با ماوس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دهد. با استفاده از </w:t>
      </w:r>
      <w:r>
        <w:t>CSS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غ</w:t>
      </w:r>
      <w:r>
        <w:rPr>
          <w:rFonts w:hint="cs"/>
          <w:rtl/>
        </w:rPr>
        <w:t>ی</w:t>
      </w:r>
      <w:r>
        <w:rPr>
          <w:rFonts w:hint="eastAsia"/>
          <w:rtl/>
        </w:rPr>
        <w:t>رفعال</w:t>
      </w:r>
      <w:r>
        <w:rPr>
          <w:rtl/>
        </w:rPr>
        <w:t xml:space="preserve"> کرد: `</w:t>
      </w:r>
      <w:r>
        <w:t>resize: none</w:t>
      </w:r>
      <w:r>
        <w:rPr>
          <w:rtl/>
        </w:rPr>
        <w:t>;`.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1FE" w14:paraId="1A067DE9" w14:textId="77777777" w:rsidTr="002E61FE">
        <w:tc>
          <w:tcPr>
            <w:tcW w:w="9350" w:type="dxa"/>
          </w:tcPr>
          <w:p w14:paraId="1CC313F6" w14:textId="77777777" w:rsidR="002E61FE" w:rsidRDefault="002E61FE" w:rsidP="002E61FE">
            <w:pPr>
              <w:pStyle w:val="code"/>
              <w:bidi w:val="0"/>
              <w:rPr>
                <w:rtl/>
              </w:rPr>
            </w:pPr>
            <w:r>
              <w:t>&lt;label for="message"&gt;</w:t>
            </w:r>
            <w:r>
              <w:rPr>
                <w:rFonts w:cs="IRANSansWeb(FaNum) Light"/>
                <w:rtl/>
              </w:rPr>
              <w:t>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ام</w:t>
            </w:r>
            <w:r>
              <w:rPr>
                <w:rFonts w:cs="IRANSansWeb(FaNum) Light"/>
                <w:rtl/>
              </w:rPr>
              <w:t xml:space="preserve"> شما</w:t>
            </w:r>
            <w:r>
              <w:t>:&lt;/label&gt;</w:t>
            </w:r>
          </w:p>
          <w:p w14:paraId="7E08287F" w14:textId="02E1833C" w:rsidR="002E61FE" w:rsidRDefault="002E61FE" w:rsidP="002E61FE">
            <w:pPr>
              <w:pStyle w:val="code"/>
              <w:bidi w:val="0"/>
            </w:pPr>
            <w:r>
              <w:t>&lt;textarea id="message" name="user_message" rows="4" cols="50" placeholder="</w:t>
            </w:r>
            <w:r>
              <w:rPr>
                <w:rFonts w:cs="IRANSansWeb(FaNum) Light"/>
                <w:rtl/>
              </w:rPr>
              <w:t>متن 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ام</w:t>
            </w:r>
            <w:r>
              <w:rPr>
                <w:rFonts w:cs="IRANSansWeb(FaNum) Light"/>
                <w:rtl/>
              </w:rPr>
              <w:t xml:space="preserve"> خود را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نجا</w:t>
            </w:r>
            <w:r>
              <w:rPr>
                <w:rFonts w:cs="IRANSansWeb(FaNum) Light"/>
                <w:rtl/>
              </w:rPr>
              <w:t xml:space="preserve"> بنو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..."&gt;&lt;/textarea&gt;</w:t>
            </w:r>
          </w:p>
        </w:tc>
      </w:tr>
    </w:tbl>
    <w:p w14:paraId="34FE223E" w14:textId="77777777" w:rsidR="002E61FE" w:rsidRDefault="002E61FE" w:rsidP="002E61FE">
      <w:pPr>
        <w:pStyle w:val="bold"/>
      </w:pPr>
    </w:p>
    <w:p w14:paraId="1325FF70" w14:textId="5DB99E63" w:rsidR="00E43E00" w:rsidRDefault="00E43E00" w:rsidP="002E61FE">
      <w:pPr>
        <w:pStyle w:val="bold"/>
      </w:pPr>
      <w:r>
        <w:rPr>
          <w:rFonts w:hint="eastAsia"/>
          <w:rtl/>
        </w:rPr>
        <w:t>معرفی</w:t>
      </w:r>
      <w:r>
        <w:rPr>
          <w:rtl/>
        </w:rPr>
        <w:t xml:space="preserve"> تگ </w:t>
      </w:r>
      <w:r>
        <w:t>Select</w:t>
      </w:r>
      <w:r>
        <w:rPr>
          <w:rtl/>
        </w:rPr>
        <w:t xml:space="preserve"> و </w:t>
      </w:r>
      <w:r>
        <w:t>option</w:t>
      </w:r>
      <w:r>
        <w:rPr>
          <w:rtl/>
        </w:rPr>
        <w:t xml:space="preserve"> و </w:t>
      </w:r>
      <w:r>
        <w:t>optgroup</w:t>
      </w:r>
    </w:p>
    <w:p w14:paraId="34B0796E" w14:textId="68657937" w:rsidR="008B50A5" w:rsidRDefault="008B50A5" w:rsidP="008B50A5">
      <w:pPr>
        <w:rPr>
          <w:rtl/>
        </w:rPr>
      </w:pPr>
      <w:r>
        <w:rPr>
          <w:rtl/>
        </w:rPr>
        <w:t>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فهرست‌ها</w:t>
      </w:r>
      <w:r>
        <w:rPr>
          <w:rFonts w:hint="cs"/>
          <w:rtl/>
        </w:rPr>
        <w:t>ی</w:t>
      </w:r>
      <w:r>
        <w:rPr>
          <w:rtl/>
        </w:rPr>
        <w:t xml:space="preserve"> کشو</w:t>
      </w:r>
      <w:r>
        <w:rPr>
          <w:rFonts w:hint="cs"/>
          <w:rtl/>
        </w:rPr>
        <w:t>یی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CF3DC0D" w14:textId="17E823AD" w:rsidR="008B50A5" w:rsidRDefault="008B50A5" w:rsidP="008B50A5">
      <w:pPr>
        <w:rPr>
          <w:rtl/>
        </w:rPr>
      </w:pPr>
      <w:r>
        <w:rPr>
          <w:rtl/>
        </w:rPr>
        <w:lastRenderedPageBreak/>
        <w:t>- `&lt;</w:t>
      </w:r>
      <w:r>
        <w:t>select</w:t>
      </w:r>
      <w:r>
        <w:rPr>
          <w:rtl/>
        </w:rPr>
        <w:t>&gt;`: کانت</w:t>
      </w:r>
      <w:r>
        <w:rPr>
          <w:rFonts w:hint="cs"/>
          <w:rtl/>
        </w:rPr>
        <w:t>ی</w:t>
      </w:r>
      <w:r>
        <w:rPr>
          <w:rFonts w:hint="eastAsia"/>
          <w:rtl/>
        </w:rPr>
        <w:t>نر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فهرست کشو</w:t>
      </w:r>
      <w:r>
        <w:rPr>
          <w:rFonts w:hint="cs"/>
          <w:rtl/>
        </w:rPr>
        <w:t>یی</w:t>
      </w:r>
      <w:r>
        <w:rPr>
          <w:rtl/>
        </w:rPr>
        <w:t xml:space="preserve"> است.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name</w:t>
      </w:r>
      <w:r>
        <w:rPr>
          <w:rtl/>
        </w:rPr>
        <w:t>` آن برا</w:t>
      </w:r>
      <w:r>
        <w:rPr>
          <w:rFonts w:hint="cs"/>
          <w:rtl/>
        </w:rPr>
        <w:t>ی</w:t>
      </w:r>
      <w:r>
        <w:rPr>
          <w:rtl/>
        </w:rPr>
        <w:t xml:space="preserve"> ارسال داده ضرور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724DC05A" w14:textId="4A298EA6" w:rsidR="008B50A5" w:rsidRDefault="008B50A5" w:rsidP="008B50A5">
      <w:pPr>
        <w:rPr>
          <w:rtl/>
        </w:rPr>
      </w:pPr>
      <w:r>
        <w:rPr>
          <w:rtl/>
        </w:rPr>
        <w:t>- &lt;</w:t>
      </w:r>
      <w:r>
        <w:t>option</w:t>
      </w:r>
      <w:r>
        <w:rPr>
          <w:rtl/>
        </w:rPr>
        <w:t>&gt;`: برا</w:t>
      </w:r>
      <w:r>
        <w:rPr>
          <w:rFonts w:hint="cs"/>
          <w:rtl/>
        </w:rPr>
        <w:t>ی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گز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tl/>
        </w:rPr>
        <w:t xml:space="preserve"> درون تگ `&lt;</w:t>
      </w:r>
      <w:r>
        <w:t>select</w:t>
      </w:r>
      <w:r>
        <w:rPr>
          <w:rtl/>
        </w:rPr>
        <w:t>&gt;`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value</w:t>
      </w:r>
      <w:r>
        <w:rPr>
          <w:rtl/>
        </w:rPr>
        <w:t>`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در صورت انتخاب آن گز</w:t>
      </w:r>
      <w:r>
        <w:rPr>
          <w:rFonts w:hint="cs"/>
          <w:rtl/>
        </w:rPr>
        <w:t>ی</w:t>
      </w:r>
      <w:r>
        <w:rPr>
          <w:rFonts w:hint="eastAsia"/>
          <w:rtl/>
        </w:rPr>
        <w:t>نه،</w:t>
      </w:r>
      <w:r>
        <w:rPr>
          <w:rtl/>
        </w:rPr>
        <w:t xml:space="preserve"> چه مقدار</w:t>
      </w:r>
      <w:r>
        <w:rPr>
          <w:rFonts w:hint="cs"/>
          <w:rtl/>
        </w:rPr>
        <w:t>ی</w:t>
      </w:r>
      <w:r>
        <w:rPr>
          <w:rtl/>
        </w:rPr>
        <w:t xml:space="preserve"> به سرور ارسال شود.</w:t>
      </w:r>
    </w:p>
    <w:p w14:paraId="53C76B77" w14:textId="55181993" w:rsidR="002E61FE" w:rsidRDefault="008B50A5" w:rsidP="008B50A5">
      <w:r>
        <w:rPr>
          <w:rtl/>
        </w:rPr>
        <w:t>- &lt;</w:t>
      </w:r>
      <w:r>
        <w:t>optgroup</w:t>
      </w:r>
      <w:r>
        <w:rPr>
          <w:rtl/>
        </w:rPr>
        <w:t>&gt;`: برا</w:t>
      </w:r>
      <w:r>
        <w:rPr>
          <w:rFonts w:hint="cs"/>
          <w:rtl/>
        </w:rPr>
        <w:t>ی</w:t>
      </w:r>
      <w:r>
        <w:rPr>
          <w:rtl/>
        </w:rPr>
        <w:t xml:space="preserve"> دسته‌بند</w:t>
      </w:r>
      <w:r>
        <w:rPr>
          <w:rFonts w:hint="cs"/>
          <w:rtl/>
        </w:rPr>
        <w:t>ی</w:t>
      </w:r>
      <w:r>
        <w:rPr>
          <w:rtl/>
        </w:rPr>
        <w:t xml:space="preserve"> کردن گز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مرتبط درون فهرست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label</w:t>
      </w:r>
      <w:r>
        <w:rPr>
          <w:rtl/>
        </w:rPr>
        <w:t>` آن، عنوان دسته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0A5" w14:paraId="1EE9BFF2" w14:textId="77777777" w:rsidTr="008B50A5">
        <w:tc>
          <w:tcPr>
            <w:tcW w:w="9350" w:type="dxa"/>
          </w:tcPr>
          <w:p w14:paraId="1E169ADD" w14:textId="77777777" w:rsidR="008B50A5" w:rsidRDefault="008B50A5" w:rsidP="008B50A5">
            <w:pPr>
              <w:pStyle w:val="code"/>
              <w:bidi w:val="0"/>
              <w:rPr>
                <w:rtl/>
              </w:rPr>
            </w:pPr>
            <w:r>
              <w:t>&lt;label for="car"&gt;</w:t>
            </w:r>
            <w:r>
              <w:rPr>
                <w:rFonts w:cs="IRANSansWeb(FaNum) Light"/>
                <w:rtl/>
              </w:rPr>
              <w:t>انتخاب خودرو</w:t>
            </w:r>
            <w:r>
              <w:t>:&lt;/label&gt;</w:t>
            </w:r>
          </w:p>
          <w:p w14:paraId="643FD046" w14:textId="77777777" w:rsidR="008B50A5" w:rsidRDefault="008B50A5" w:rsidP="008B50A5">
            <w:pPr>
              <w:pStyle w:val="code"/>
              <w:bidi w:val="0"/>
            </w:pPr>
            <w:r>
              <w:t>&lt;select id="car" name="car"&gt;</w:t>
            </w:r>
          </w:p>
          <w:p w14:paraId="7F25F76A" w14:textId="77777777" w:rsidR="008B50A5" w:rsidRDefault="008B50A5" w:rsidP="008B50A5">
            <w:pPr>
              <w:pStyle w:val="code"/>
              <w:bidi w:val="0"/>
              <w:rPr>
                <w:rtl/>
              </w:rPr>
            </w:pPr>
            <w:r>
              <w:t xml:space="preserve">  &lt;optgroup label="</w:t>
            </w:r>
            <w:r>
              <w:rPr>
                <w:rFonts w:cs="IRANSansWeb(FaNum) Light"/>
                <w:rtl/>
              </w:rPr>
              <w:t>خودروها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ران</w:t>
            </w:r>
            <w:r>
              <w:rPr>
                <w:rFonts w:cs="IRANSansWeb(FaNum) Light" w:hint="cs"/>
                <w:rtl/>
              </w:rPr>
              <w:t>ی</w:t>
            </w:r>
            <w:r>
              <w:t>"&gt;</w:t>
            </w:r>
          </w:p>
          <w:p w14:paraId="6E9187E7" w14:textId="77777777" w:rsidR="008B50A5" w:rsidRDefault="008B50A5" w:rsidP="008B50A5">
            <w:pPr>
              <w:pStyle w:val="code"/>
              <w:bidi w:val="0"/>
              <w:rPr>
                <w:rtl/>
              </w:rPr>
            </w:pPr>
            <w:r>
              <w:t xml:space="preserve">    &lt;option value="dena"&gt;</w:t>
            </w:r>
            <w:r>
              <w:rPr>
                <w:rFonts w:cs="IRANSansWeb(FaNum) Light"/>
                <w:rtl/>
              </w:rPr>
              <w:t>دنا</w:t>
            </w:r>
            <w:r>
              <w:t>&lt;/option&gt;</w:t>
            </w:r>
          </w:p>
          <w:p w14:paraId="6017A66C" w14:textId="77777777" w:rsidR="008B50A5" w:rsidRDefault="008B50A5" w:rsidP="008B50A5">
            <w:pPr>
              <w:pStyle w:val="code"/>
              <w:bidi w:val="0"/>
              <w:rPr>
                <w:rtl/>
              </w:rPr>
            </w:pPr>
            <w:r>
              <w:t xml:space="preserve">    &lt;option value="peugeot"&gt;</w:t>
            </w:r>
            <w:r>
              <w:rPr>
                <w:rFonts w:cs="IRANSansWeb(FaNum) Light"/>
                <w:rtl/>
              </w:rPr>
              <w:t>پژو</w:t>
            </w:r>
            <w:r>
              <w:t>&lt;/option&gt;</w:t>
            </w:r>
          </w:p>
          <w:p w14:paraId="065860AB" w14:textId="77777777" w:rsidR="008B50A5" w:rsidRDefault="008B50A5" w:rsidP="008B50A5">
            <w:pPr>
              <w:pStyle w:val="code"/>
              <w:bidi w:val="0"/>
            </w:pPr>
            <w:r>
              <w:t xml:space="preserve">  &lt;/optgroup&gt;</w:t>
            </w:r>
          </w:p>
          <w:p w14:paraId="07813506" w14:textId="77777777" w:rsidR="008B50A5" w:rsidRDefault="008B50A5" w:rsidP="008B50A5">
            <w:pPr>
              <w:pStyle w:val="code"/>
              <w:bidi w:val="0"/>
              <w:rPr>
                <w:rtl/>
              </w:rPr>
            </w:pPr>
            <w:r>
              <w:t xml:space="preserve">  &lt;optgroup label="</w:t>
            </w:r>
            <w:r>
              <w:rPr>
                <w:rFonts w:cs="IRANSansWeb(FaNum) Light"/>
                <w:rtl/>
              </w:rPr>
              <w:t>خودروها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خارج</w:t>
            </w:r>
            <w:r>
              <w:rPr>
                <w:rFonts w:cs="IRANSansWeb(FaNum) Light" w:hint="cs"/>
                <w:rtl/>
              </w:rPr>
              <w:t>ی</w:t>
            </w:r>
            <w:r>
              <w:t>"&gt;</w:t>
            </w:r>
          </w:p>
          <w:p w14:paraId="02DBE3CD" w14:textId="77777777" w:rsidR="008B50A5" w:rsidRDefault="008B50A5" w:rsidP="008B50A5">
            <w:pPr>
              <w:pStyle w:val="code"/>
              <w:bidi w:val="0"/>
              <w:rPr>
                <w:rtl/>
              </w:rPr>
            </w:pPr>
            <w:r>
              <w:t xml:space="preserve">    &lt;option value="benz"&gt;</w:t>
            </w:r>
            <w:r>
              <w:rPr>
                <w:rFonts w:cs="IRANSansWeb(FaNum) Light"/>
                <w:rtl/>
              </w:rPr>
              <w:t>مرسدس بنز</w:t>
            </w:r>
            <w:r>
              <w:t>&lt;/option&gt;</w:t>
            </w:r>
          </w:p>
          <w:p w14:paraId="48BEE0ED" w14:textId="77777777" w:rsidR="008B50A5" w:rsidRDefault="008B50A5" w:rsidP="008B50A5">
            <w:pPr>
              <w:pStyle w:val="code"/>
              <w:bidi w:val="0"/>
              <w:rPr>
                <w:rtl/>
              </w:rPr>
            </w:pPr>
            <w:r>
              <w:t xml:space="preserve">    &lt;option value="bmw"&gt;</w:t>
            </w:r>
            <w:r>
              <w:rPr>
                <w:rFonts w:cs="IRANSansWeb(FaNum) Light"/>
                <w:rtl/>
              </w:rPr>
              <w:t>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ام و</w:t>
            </w:r>
            <w:r>
              <w:t>&lt;/option&gt;</w:t>
            </w:r>
          </w:p>
          <w:p w14:paraId="5DC7B971" w14:textId="77777777" w:rsidR="008B50A5" w:rsidRDefault="008B50A5" w:rsidP="008B50A5">
            <w:pPr>
              <w:pStyle w:val="code"/>
              <w:bidi w:val="0"/>
            </w:pPr>
            <w:r>
              <w:t xml:space="preserve">  &lt;/optgroup&gt;</w:t>
            </w:r>
          </w:p>
          <w:p w14:paraId="497B6BF7" w14:textId="5222109F" w:rsidR="008B50A5" w:rsidRDefault="008B50A5" w:rsidP="008B50A5">
            <w:pPr>
              <w:pStyle w:val="code"/>
              <w:bidi w:val="0"/>
            </w:pPr>
            <w:r>
              <w:t>&lt;/select&gt;</w:t>
            </w:r>
          </w:p>
        </w:tc>
      </w:tr>
    </w:tbl>
    <w:p w14:paraId="7F98AB3D" w14:textId="77777777" w:rsidR="008B50A5" w:rsidRDefault="008B50A5" w:rsidP="0072245C">
      <w:pPr>
        <w:rPr>
          <w:rtl/>
        </w:rPr>
      </w:pPr>
    </w:p>
    <w:p w14:paraId="33C5174C" w14:textId="50B975F8" w:rsidR="00E43E00" w:rsidRDefault="00E43E00" w:rsidP="002E61FE">
      <w:pPr>
        <w:pStyle w:val="bold"/>
        <w:rPr>
          <w:rtl/>
        </w:rPr>
      </w:pPr>
      <w:r>
        <w:rPr>
          <w:rFonts w:hint="eastAsia"/>
          <w:rtl/>
        </w:rPr>
        <w:t>معرفی</w:t>
      </w:r>
      <w:r>
        <w:rPr>
          <w:rtl/>
        </w:rPr>
        <w:t xml:space="preserve"> تگ </w:t>
      </w:r>
      <w:r>
        <w:t>label</w:t>
      </w:r>
      <w:r>
        <w:rPr>
          <w:rtl/>
        </w:rPr>
        <w:t xml:space="preserve"> و </w:t>
      </w:r>
      <w:r>
        <w:t>display</w:t>
      </w:r>
      <w:r>
        <w:rPr>
          <w:rtl/>
        </w:rPr>
        <w:t xml:space="preserve"> آن</w:t>
      </w:r>
    </w:p>
    <w:p w14:paraId="5C5DF1A0" w14:textId="29179346" w:rsidR="0072245C" w:rsidRDefault="0072245C" w:rsidP="0072245C">
      <w:pPr>
        <w:rPr>
          <w:rtl/>
        </w:rPr>
      </w:pPr>
      <w:r>
        <w:rPr>
          <w:rtl/>
        </w:rPr>
        <w:t>تگ `&lt;</w:t>
      </w:r>
      <w:r>
        <w:t>label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برچسب متن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عناصر فرم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استفاده از آن دو 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بزرگ دارد:</w:t>
      </w:r>
    </w:p>
    <w:p w14:paraId="1B0B6982" w14:textId="3D99FBE0" w:rsidR="0072245C" w:rsidRDefault="0072245C" w:rsidP="0072245C">
      <w:pPr>
        <w:rPr>
          <w:rtl/>
        </w:rPr>
      </w:pPr>
      <w:r>
        <w:rPr>
          <w:rtl/>
        </w:rPr>
        <w:t>1. 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 نرم‌افزارها</w:t>
      </w:r>
      <w:r>
        <w:rPr>
          <w:rFonts w:hint="cs"/>
          <w:rtl/>
        </w:rPr>
        <w:t>ی</w:t>
      </w:r>
      <w:r>
        <w:rPr>
          <w:rtl/>
        </w:rPr>
        <w:t xml:space="preserve"> صفحه‌خوان (</w:t>
      </w:r>
      <w:r>
        <w:t>Screen Readers</w:t>
      </w:r>
      <w:r>
        <w:rPr>
          <w:rtl/>
        </w:rPr>
        <w:t>) متن برچسب را برا</w:t>
      </w:r>
      <w:r>
        <w:rPr>
          <w:rFonts w:hint="cs"/>
          <w:rtl/>
        </w:rPr>
        <w:t>ی</w:t>
      </w:r>
      <w:r>
        <w:rPr>
          <w:rtl/>
        </w:rPr>
        <w:t xml:space="preserve"> کاربران ناب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خوانند</w:t>
      </w:r>
      <w:r>
        <w:rPr>
          <w:rtl/>
        </w:rPr>
        <w:t>.</w:t>
      </w:r>
    </w:p>
    <w:p w14:paraId="1FDB66A9" w14:textId="2D09842F" w:rsidR="0072245C" w:rsidRDefault="0072245C" w:rsidP="0072245C">
      <w:pPr>
        <w:rPr>
          <w:rtl/>
        </w:rPr>
      </w:pPr>
      <w:r>
        <w:rPr>
          <w:rtl/>
        </w:rPr>
        <w:t>2.  تجربه کاربر</w:t>
      </w:r>
      <w:r>
        <w:rPr>
          <w:rFonts w:hint="cs"/>
          <w:rtl/>
        </w:rPr>
        <w:t>ی</w:t>
      </w:r>
      <w:r>
        <w:rPr>
          <w:rtl/>
        </w:rPr>
        <w:t xml:space="preserve"> بهتر: با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متن برچسب، خود ف</w:t>
      </w:r>
      <w:r>
        <w:rPr>
          <w:rFonts w:hint="cs"/>
          <w:rtl/>
        </w:rPr>
        <w:t>ی</w:t>
      </w:r>
      <w:r>
        <w:rPr>
          <w:rFonts w:hint="eastAsia"/>
          <w:rtl/>
        </w:rPr>
        <w:t>لد</w:t>
      </w:r>
      <w:r>
        <w:rPr>
          <w:rtl/>
        </w:rPr>
        <w:t xml:space="preserve"> مرتبط، فوکوس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فعال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المان‌ها</w:t>
      </w:r>
      <w:r>
        <w:rPr>
          <w:rFonts w:hint="cs"/>
          <w:rtl/>
        </w:rPr>
        <w:t>ی</w:t>
      </w:r>
      <w:r>
        <w:rPr>
          <w:rtl/>
        </w:rPr>
        <w:t xml:space="preserve"> کوچک مانند چک‌باکس‌ها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است.</w:t>
      </w:r>
    </w:p>
    <w:p w14:paraId="38B7CF8A" w14:textId="78C555E6" w:rsidR="0072245C" w:rsidRDefault="0072245C" w:rsidP="0072245C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(</w:t>
      </w:r>
      <w:r>
        <w:t>Display</w:t>
      </w:r>
      <w:r>
        <w:rPr>
          <w:rtl/>
        </w:rPr>
        <w:t>):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به صورت </w:t>
      </w:r>
      <w:r>
        <w:t>inline</w:t>
      </w:r>
      <w:r>
        <w:rPr>
          <w:rtl/>
        </w:rPr>
        <w:t>`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E85E902" w14:textId="759D5264" w:rsidR="0072245C" w:rsidRDefault="0072245C" w:rsidP="0072245C">
      <w:pPr>
        <w:rPr>
          <w:rtl/>
        </w:rPr>
      </w:pPr>
      <w:r>
        <w:rPr>
          <w:rtl/>
        </w:rPr>
        <w:t>اتصال `&lt;</w:t>
      </w:r>
      <w:r>
        <w:t>label</w:t>
      </w:r>
      <w:r>
        <w:rPr>
          <w:rtl/>
        </w:rPr>
        <w:t>&gt;` به `&lt;</w:t>
      </w:r>
      <w:r>
        <w:t>input</w:t>
      </w:r>
      <w:r>
        <w:rPr>
          <w:rtl/>
        </w:rPr>
        <w:t>&gt;` با دو روش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:</w:t>
      </w:r>
    </w:p>
    <w:p w14:paraId="790FD068" w14:textId="47CBC0D7" w:rsidR="0072245C" w:rsidRDefault="0072245C" w:rsidP="0072245C">
      <w:pPr>
        <w:rPr>
          <w:rtl/>
        </w:rPr>
      </w:pPr>
      <w:r>
        <w:rPr>
          <w:rtl/>
        </w:rPr>
        <w:t>اتصال صر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(روش ترج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Fonts w:hint="cs"/>
          <w:rtl/>
        </w:rPr>
        <w:t>ی</w:t>
      </w:r>
      <w:r>
        <w:rPr>
          <w:rtl/>
        </w:rPr>
        <w:t>): با استفاده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for</w:t>
      </w:r>
      <w:r>
        <w:rPr>
          <w:rtl/>
        </w:rPr>
        <w:t>` در `&lt;</w:t>
      </w:r>
      <w:r>
        <w:t>label</w:t>
      </w:r>
      <w:r>
        <w:rPr>
          <w:rtl/>
        </w:rPr>
        <w:t>&gt;` و `</w:t>
      </w:r>
      <w:r>
        <w:t>id</w:t>
      </w:r>
      <w:r>
        <w:rPr>
          <w:rtl/>
        </w:rPr>
        <w:t>` در `&lt;</w:t>
      </w:r>
      <w:r>
        <w:t>input</w:t>
      </w:r>
      <w:r>
        <w:rPr>
          <w:rtl/>
        </w:rPr>
        <w:t>&gt;`.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45C" w14:paraId="727CA9CD" w14:textId="77777777" w:rsidTr="0072245C">
        <w:tc>
          <w:tcPr>
            <w:tcW w:w="9350" w:type="dxa"/>
          </w:tcPr>
          <w:p w14:paraId="1566D343" w14:textId="77777777" w:rsidR="0072245C" w:rsidRDefault="0072245C" w:rsidP="0072245C">
            <w:pPr>
              <w:pStyle w:val="code"/>
              <w:bidi w:val="0"/>
              <w:rPr>
                <w:rtl/>
              </w:rPr>
            </w:pPr>
            <w:r>
              <w:t>&lt;label for="username"&gt;</w:t>
            </w:r>
            <w:r>
              <w:rPr>
                <w:rFonts w:cs="IRANSansWeb(FaNum) Light"/>
                <w:rtl/>
              </w:rPr>
              <w:t>نام کاربر</w:t>
            </w:r>
            <w:r>
              <w:rPr>
                <w:rFonts w:cs="IRANSansWeb(FaNum) Light" w:hint="cs"/>
                <w:rtl/>
              </w:rPr>
              <w:t>ی</w:t>
            </w:r>
            <w:r>
              <w:t>:&lt;/label&gt;</w:t>
            </w:r>
          </w:p>
          <w:p w14:paraId="24C3729B" w14:textId="77777777" w:rsidR="0072245C" w:rsidRDefault="0072245C" w:rsidP="0072245C">
            <w:pPr>
              <w:pStyle w:val="code"/>
              <w:bidi w:val="0"/>
            </w:pPr>
            <w:r>
              <w:lastRenderedPageBreak/>
              <w:t>&lt;input type="text" id="username" name="username"&gt;</w:t>
            </w:r>
          </w:p>
          <w:p w14:paraId="241270C3" w14:textId="79105FCC" w:rsidR="0072245C" w:rsidRDefault="0072245C" w:rsidP="0072245C">
            <w:pPr>
              <w:pStyle w:val="code"/>
              <w:bidi w:val="0"/>
            </w:pPr>
            <w:r>
              <w:t xml:space="preserve">&lt;!-- </w:t>
            </w:r>
            <w:r>
              <w:rPr>
                <w:rFonts w:cs="IRANSansWeb(FaNum) Light"/>
                <w:rtl/>
              </w:rPr>
              <w:t>با کل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رو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متن "نام کاربر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>"، کرسر در 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لد</w:t>
            </w:r>
            <w:r>
              <w:rPr>
                <w:rFonts w:cs="IRANSansWeb(FaNum) Light"/>
                <w:rtl/>
              </w:rPr>
              <w:t xml:space="preserve"> ورود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قرار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رد</w:t>
            </w:r>
            <w:r>
              <w:t xml:space="preserve"> --&gt;</w:t>
            </w:r>
          </w:p>
        </w:tc>
      </w:tr>
    </w:tbl>
    <w:p w14:paraId="08D52595" w14:textId="77777777" w:rsidR="0072245C" w:rsidRDefault="0072245C" w:rsidP="0072245C">
      <w:pPr>
        <w:rPr>
          <w:rtl/>
        </w:rPr>
      </w:pPr>
    </w:p>
    <w:p w14:paraId="2CE34888" w14:textId="36FB20A6" w:rsidR="0072245C" w:rsidRDefault="0072245C" w:rsidP="0072245C">
      <w:pPr>
        <w:rPr>
          <w:rtl/>
        </w:rPr>
      </w:pPr>
      <w:r w:rsidRPr="0072245C">
        <w:rPr>
          <w:rtl/>
        </w:rPr>
        <w:t>.  اتصال ضمن</w:t>
      </w:r>
      <w:r w:rsidRPr="0072245C">
        <w:rPr>
          <w:rFonts w:hint="cs"/>
          <w:rtl/>
        </w:rPr>
        <w:t>ی</w:t>
      </w:r>
      <w:r w:rsidRPr="0072245C">
        <w:rPr>
          <w:rtl/>
        </w:rPr>
        <w:t>: با قرار دادن تگ `&lt;</w:t>
      </w:r>
      <w:r w:rsidRPr="0072245C">
        <w:t>input</w:t>
      </w:r>
      <w:r w:rsidRPr="0072245C">
        <w:rPr>
          <w:rtl/>
        </w:rPr>
        <w:t>&gt;` درون تگ `&lt;</w:t>
      </w:r>
      <w:r w:rsidRPr="0072245C">
        <w:t>label</w:t>
      </w:r>
      <w:r w:rsidRPr="0072245C">
        <w:rPr>
          <w:rtl/>
        </w:rPr>
        <w:t>&gt;`.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45C" w14:paraId="28FE9A23" w14:textId="77777777" w:rsidTr="0072245C">
        <w:tc>
          <w:tcPr>
            <w:tcW w:w="9350" w:type="dxa"/>
          </w:tcPr>
          <w:p w14:paraId="03E41C93" w14:textId="77777777" w:rsidR="0072245C" w:rsidRDefault="0072245C" w:rsidP="0072245C">
            <w:pPr>
              <w:bidi w:val="0"/>
            </w:pPr>
            <w:r>
              <w:t>&lt;label&gt;</w:t>
            </w:r>
          </w:p>
          <w:p w14:paraId="6128E467" w14:textId="77777777" w:rsidR="0072245C" w:rsidRDefault="0072245C" w:rsidP="0072245C">
            <w:pPr>
              <w:bidi w:val="0"/>
              <w:rPr>
                <w:rtl/>
              </w:rPr>
            </w:pPr>
            <w:r>
              <w:t xml:space="preserve">  &lt;input type="checkbox" name="agree"&gt; </w:t>
            </w:r>
            <w:r>
              <w:rPr>
                <w:rtl/>
              </w:rPr>
              <w:t>با شرا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ط</w:t>
            </w:r>
            <w:r>
              <w:rPr>
                <w:rtl/>
              </w:rPr>
              <w:t xml:space="preserve"> موافقم</w:t>
            </w:r>
          </w:p>
          <w:p w14:paraId="78CF3BAD" w14:textId="77777777" w:rsidR="0072245C" w:rsidRDefault="0072245C" w:rsidP="0072245C">
            <w:pPr>
              <w:bidi w:val="0"/>
            </w:pPr>
            <w:r>
              <w:t>&lt;/label&gt;</w:t>
            </w:r>
          </w:p>
          <w:p w14:paraId="068149F3" w14:textId="41314A24" w:rsidR="0072245C" w:rsidRDefault="0072245C" w:rsidP="0072245C">
            <w:pPr>
              <w:bidi w:val="0"/>
            </w:pPr>
            <w:r>
              <w:t xml:space="preserve">&lt;!-- </w:t>
            </w:r>
            <w:r>
              <w:rPr>
                <w:rtl/>
              </w:rPr>
              <w:t>با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متن "با شرا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ط</w:t>
            </w:r>
            <w:r>
              <w:rPr>
                <w:rtl/>
              </w:rPr>
              <w:t xml:space="preserve"> موافقم"، چک‌باکس فعال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رفعال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t xml:space="preserve"> --&gt;</w:t>
            </w:r>
          </w:p>
        </w:tc>
      </w:tr>
    </w:tbl>
    <w:p w14:paraId="0F6128B2" w14:textId="77777777" w:rsidR="0072245C" w:rsidRDefault="0072245C" w:rsidP="0072245C">
      <w:pPr>
        <w:rPr>
          <w:rtl/>
        </w:rPr>
      </w:pPr>
    </w:p>
    <w:p w14:paraId="72EF1255" w14:textId="7F250981" w:rsidR="00E43E00" w:rsidRDefault="00E43E00" w:rsidP="002E61FE">
      <w:pPr>
        <w:pStyle w:val="bold"/>
        <w:rPr>
          <w:rtl/>
        </w:rPr>
      </w:pPr>
      <w:r>
        <w:rPr>
          <w:rFonts w:hint="eastAsia"/>
          <w:rtl/>
        </w:rPr>
        <w:t>معرفی</w:t>
      </w:r>
      <w:r>
        <w:rPr>
          <w:rtl/>
        </w:rPr>
        <w:t xml:space="preserve"> تگ </w:t>
      </w:r>
      <w:r>
        <w:t>fieldset</w:t>
      </w:r>
      <w:r>
        <w:rPr>
          <w:rtl/>
        </w:rPr>
        <w:t xml:space="preserve"> و </w:t>
      </w:r>
      <w:r>
        <w:t>legend</w:t>
      </w:r>
    </w:p>
    <w:p w14:paraId="6E46BC6B" w14:textId="7F9CF83C" w:rsidR="0072245C" w:rsidRDefault="0072245C" w:rsidP="0072245C">
      <w:pPr>
        <w:rPr>
          <w:rtl/>
        </w:rPr>
      </w:pPr>
      <w:r>
        <w:rPr>
          <w:rtl/>
        </w:rPr>
        <w:t>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و معنا</w:t>
      </w:r>
      <w:r>
        <w:rPr>
          <w:rFonts w:hint="cs"/>
          <w:rtl/>
        </w:rPr>
        <w:t>یی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عنصر مرتبط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فرم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درک و پ</w:t>
      </w:r>
      <w:r>
        <w:rPr>
          <w:rFonts w:hint="cs"/>
          <w:rtl/>
        </w:rPr>
        <w:t>ی</w:t>
      </w:r>
      <w:r>
        <w:rPr>
          <w:rFonts w:hint="eastAsia"/>
          <w:rtl/>
        </w:rPr>
        <w:t>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فرم را برا</w:t>
      </w:r>
      <w:r>
        <w:rPr>
          <w:rFonts w:hint="cs"/>
          <w:rtl/>
        </w:rPr>
        <w:t>ی</w:t>
      </w:r>
      <w:r>
        <w:rPr>
          <w:rtl/>
        </w:rPr>
        <w:t xml:space="preserve"> همه کاربران،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کاربران صفحه‌خوان،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572D538" w14:textId="43EC1BB2" w:rsidR="0072245C" w:rsidRDefault="0072245C" w:rsidP="0072245C">
      <w:pPr>
        <w:rPr>
          <w:rtl/>
        </w:rPr>
      </w:pPr>
      <w:r>
        <w:rPr>
          <w:rtl/>
        </w:rPr>
        <w:t>- `&lt;</w:t>
      </w:r>
      <w:r>
        <w:t>fieldset</w:t>
      </w:r>
      <w:r>
        <w:rPr>
          <w:rtl/>
        </w:rPr>
        <w:t>&gt;`: به عنوان کانت</w:t>
      </w:r>
      <w:r>
        <w:rPr>
          <w:rFonts w:hint="cs"/>
          <w:rtl/>
        </w:rPr>
        <w:t>ی</w:t>
      </w:r>
      <w:r>
        <w:rPr>
          <w:rFonts w:hint="eastAsia"/>
          <w:rtl/>
        </w:rPr>
        <w:t>نر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دور عناصر مرتبط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کشد</w:t>
      </w:r>
      <w:r>
        <w:rPr>
          <w:rtl/>
        </w:rPr>
        <w:t>.</w:t>
      </w:r>
    </w:p>
    <w:p w14:paraId="116BACD5" w14:textId="197EDA9D" w:rsidR="0072245C" w:rsidRDefault="0072245C" w:rsidP="0072245C">
      <w:pPr>
        <w:rPr>
          <w:rtl/>
        </w:rPr>
      </w:pPr>
      <w:r>
        <w:rPr>
          <w:rtl/>
        </w:rPr>
        <w:t>- &lt;</w:t>
      </w:r>
      <w:r>
        <w:t>legend</w:t>
      </w:r>
      <w:r>
        <w:rPr>
          <w:rtl/>
        </w:rPr>
        <w:t>&gt;`: که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درون `&lt;</w:t>
      </w:r>
      <w:r>
        <w:t>fieldset</w:t>
      </w:r>
      <w:r>
        <w:rPr>
          <w:rtl/>
        </w:rPr>
        <w:t>&gt;`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عنوان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آن گروه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45C" w14:paraId="4F4F36E8" w14:textId="77777777" w:rsidTr="0072245C">
        <w:tc>
          <w:tcPr>
            <w:tcW w:w="9350" w:type="dxa"/>
          </w:tcPr>
          <w:p w14:paraId="217424B3" w14:textId="77777777" w:rsidR="0072245C" w:rsidRDefault="0072245C" w:rsidP="0072245C">
            <w:pPr>
              <w:pStyle w:val="code"/>
              <w:bidi w:val="0"/>
            </w:pPr>
            <w:r>
              <w:t>&lt;form&gt;</w:t>
            </w:r>
          </w:p>
          <w:p w14:paraId="7FB09AE0" w14:textId="77777777" w:rsidR="0072245C" w:rsidRDefault="0072245C" w:rsidP="0072245C">
            <w:pPr>
              <w:pStyle w:val="code"/>
              <w:bidi w:val="0"/>
            </w:pPr>
            <w:r>
              <w:t xml:space="preserve">  &lt;fieldset&gt;</w:t>
            </w:r>
          </w:p>
          <w:p w14:paraId="353277E4" w14:textId="77777777" w:rsidR="0072245C" w:rsidRDefault="0072245C" w:rsidP="0072245C">
            <w:pPr>
              <w:pStyle w:val="code"/>
              <w:bidi w:val="0"/>
              <w:rPr>
                <w:rtl/>
              </w:rPr>
            </w:pPr>
            <w:r>
              <w:t xml:space="preserve">    &lt;legend&gt;</w:t>
            </w:r>
            <w:r>
              <w:rPr>
                <w:rFonts w:cs="IRANSansWeb(FaNum) Light"/>
                <w:rtl/>
              </w:rPr>
              <w:t>اطلاعات تماس</w:t>
            </w:r>
            <w:r>
              <w:t>&lt;/legend&gt;</w:t>
            </w:r>
          </w:p>
          <w:p w14:paraId="6C2E2AAF" w14:textId="77777777" w:rsidR="0072245C" w:rsidRDefault="0072245C" w:rsidP="0072245C">
            <w:pPr>
              <w:pStyle w:val="code"/>
              <w:bidi w:val="0"/>
              <w:rPr>
                <w:rtl/>
              </w:rPr>
            </w:pPr>
            <w:r>
              <w:t xml:space="preserve">    &lt;label for="phone"&gt;</w:t>
            </w:r>
            <w:r>
              <w:rPr>
                <w:rFonts w:cs="IRANSansWeb(FaNum) Light"/>
                <w:rtl/>
              </w:rPr>
              <w:t>تلفن</w:t>
            </w:r>
            <w:r>
              <w:t>:&lt;/label&gt;</w:t>
            </w:r>
          </w:p>
          <w:p w14:paraId="42287901" w14:textId="77777777" w:rsidR="0072245C" w:rsidRDefault="0072245C" w:rsidP="0072245C">
            <w:pPr>
              <w:pStyle w:val="code"/>
              <w:bidi w:val="0"/>
            </w:pPr>
            <w:r>
              <w:t xml:space="preserve">    &lt;input type="tel" id="phone" name="phone"&gt;&lt;br&gt;</w:t>
            </w:r>
          </w:p>
          <w:p w14:paraId="25B6F7E7" w14:textId="77777777" w:rsidR="0072245C" w:rsidRDefault="0072245C" w:rsidP="0072245C">
            <w:pPr>
              <w:pStyle w:val="code"/>
              <w:bidi w:val="0"/>
              <w:rPr>
                <w:rtl/>
              </w:rPr>
            </w:pPr>
            <w:r>
              <w:t xml:space="preserve">    &lt;label for="email"&gt;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:&lt;/label&gt;</w:t>
            </w:r>
          </w:p>
          <w:p w14:paraId="775118E7" w14:textId="77777777" w:rsidR="0072245C" w:rsidRDefault="0072245C" w:rsidP="0072245C">
            <w:pPr>
              <w:pStyle w:val="code"/>
              <w:bidi w:val="0"/>
            </w:pPr>
            <w:r>
              <w:t xml:space="preserve">    &lt;input type="email" id="email" name="email"&gt;</w:t>
            </w:r>
          </w:p>
          <w:p w14:paraId="7D355AC3" w14:textId="77777777" w:rsidR="0072245C" w:rsidRDefault="0072245C" w:rsidP="0072245C">
            <w:pPr>
              <w:pStyle w:val="code"/>
              <w:bidi w:val="0"/>
            </w:pPr>
            <w:r>
              <w:t xml:space="preserve">  &lt;/fieldset&gt;</w:t>
            </w:r>
          </w:p>
          <w:p w14:paraId="73C107A5" w14:textId="02E7ECFF" w:rsidR="0072245C" w:rsidRDefault="0072245C" w:rsidP="0072245C">
            <w:pPr>
              <w:pStyle w:val="code"/>
              <w:bidi w:val="0"/>
            </w:pPr>
            <w:r>
              <w:t>&lt;/form&gt;</w:t>
            </w:r>
          </w:p>
        </w:tc>
      </w:tr>
    </w:tbl>
    <w:p w14:paraId="4EE24AA6" w14:textId="77777777" w:rsidR="0072245C" w:rsidRDefault="0072245C" w:rsidP="0072245C">
      <w:pPr>
        <w:rPr>
          <w:rtl/>
        </w:rPr>
      </w:pPr>
    </w:p>
    <w:p w14:paraId="781ACF4F" w14:textId="5D4A7E97" w:rsidR="0072245C" w:rsidRDefault="0072245C" w:rsidP="0072245C">
      <w:pPr>
        <w:rPr>
          <w:rtl/>
        </w:rPr>
      </w:pPr>
      <w:r>
        <w:rPr>
          <w:rFonts w:hint="cs"/>
          <w:rtl/>
        </w:rPr>
        <w:t>یک فرم کامل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45C" w14:paraId="41E515DD" w14:textId="77777777" w:rsidTr="0072245C">
        <w:tc>
          <w:tcPr>
            <w:tcW w:w="9350" w:type="dxa"/>
          </w:tcPr>
          <w:p w14:paraId="30D2ED96" w14:textId="77777777" w:rsidR="00170CAB" w:rsidRDefault="00170CAB" w:rsidP="00170CAB">
            <w:pPr>
              <w:pStyle w:val="code"/>
              <w:bidi w:val="0"/>
            </w:pPr>
            <w:r>
              <w:t>&lt;!DOCTYPE html&gt;</w:t>
            </w:r>
          </w:p>
          <w:p w14:paraId="26F16038" w14:textId="77777777" w:rsidR="00170CAB" w:rsidRDefault="00170CAB" w:rsidP="00170CAB">
            <w:pPr>
              <w:pStyle w:val="code"/>
              <w:bidi w:val="0"/>
            </w:pPr>
            <w:r>
              <w:t>&lt;html lang="fa" dir="rtl"&gt;</w:t>
            </w:r>
          </w:p>
          <w:p w14:paraId="15051E30" w14:textId="77777777" w:rsidR="00170CAB" w:rsidRDefault="00170CAB" w:rsidP="00170CAB">
            <w:pPr>
              <w:pStyle w:val="code"/>
              <w:bidi w:val="0"/>
            </w:pPr>
            <w:r>
              <w:t>&lt;head&gt;</w:t>
            </w:r>
          </w:p>
          <w:p w14:paraId="0063C2C0" w14:textId="77777777" w:rsidR="00170CAB" w:rsidRDefault="00170CAB" w:rsidP="00170CAB">
            <w:pPr>
              <w:pStyle w:val="code"/>
              <w:bidi w:val="0"/>
            </w:pPr>
            <w:r>
              <w:t xml:space="preserve">    &lt;meta charset="UTF-8"&gt;</w:t>
            </w:r>
          </w:p>
          <w:p w14:paraId="0E32F2C8" w14:textId="77777777" w:rsidR="00170CAB" w:rsidRDefault="00170CAB" w:rsidP="00170CAB">
            <w:pPr>
              <w:pStyle w:val="code"/>
              <w:bidi w:val="0"/>
            </w:pPr>
            <w:r>
              <w:t xml:space="preserve">    &lt;meta name="viewport" content="width=device-width, initial-scale=1.0"&gt;</w:t>
            </w:r>
          </w:p>
          <w:p w14:paraId="53988A85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فرم نمونه جامع</w:t>
            </w:r>
            <w:r>
              <w:t>&lt;/title&gt;</w:t>
            </w:r>
          </w:p>
          <w:p w14:paraId="1E06EA70" w14:textId="77777777" w:rsidR="00170CAB" w:rsidRDefault="00170CAB" w:rsidP="00170CAB">
            <w:pPr>
              <w:pStyle w:val="code"/>
              <w:bidi w:val="0"/>
            </w:pPr>
            <w:r>
              <w:t xml:space="preserve">    &lt;style&gt;</w:t>
            </w:r>
          </w:p>
          <w:p w14:paraId="0A5C99BE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عموم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 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ست</w:t>
            </w:r>
            <w:r>
              <w:t xml:space="preserve"> */</w:t>
            </w:r>
          </w:p>
          <w:p w14:paraId="1D82B357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* {</w:t>
            </w:r>
          </w:p>
          <w:p w14:paraId="3A26D59D" w14:textId="77777777" w:rsidR="00170CAB" w:rsidRDefault="00170CAB" w:rsidP="00170CAB">
            <w:pPr>
              <w:pStyle w:val="code"/>
              <w:bidi w:val="0"/>
            </w:pPr>
            <w:r>
              <w:t xml:space="preserve">            box-sizing: border-box;</w:t>
            </w:r>
          </w:p>
          <w:p w14:paraId="7EDDCD09" w14:textId="77777777" w:rsidR="00170CAB" w:rsidRDefault="00170CAB" w:rsidP="00170CAB">
            <w:pPr>
              <w:pStyle w:val="code"/>
              <w:bidi w:val="0"/>
            </w:pPr>
            <w:r>
              <w:t xml:space="preserve">            margin: 0;</w:t>
            </w:r>
          </w:p>
          <w:p w14:paraId="1E0FCCC8" w14:textId="77777777" w:rsidR="00170CAB" w:rsidRDefault="00170CAB" w:rsidP="00170CAB">
            <w:pPr>
              <w:pStyle w:val="code"/>
              <w:bidi w:val="0"/>
            </w:pPr>
            <w:r>
              <w:t xml:space="preserve">            padding: 0;</w:t>
            </w:r>
          </w:p>
          <w:p w14:paraId="5F2FC788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706930F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2447A71" w14:textId="77777777" w:rsidR="00170CAB" w:rsidRDefault="00170CAB" w:rsidP="00170CAB">
            <w:pPr>
              <w:pStyle w:val="code"/>
              <w:bidi w:val="0"/>
            </w:pPr>
            <w:r>
              <w:t xml:space="preserve">        body {</w:t>
            </w:r>
          </w:p>
          <w:p w14:paraId="781A32A4" w14:textId="77777777" w:rsidR="00170CAB" w:rsidRDefault="00170CAB" w:rsidP="00170CAB">
            <w:pPr>
              <w:pStyle w:val="code"/>
              <w:bidi w:val="0"/>
            </w:pPr>
            <w:r>
              <w:t xml:space="preserve">            font-family: 'Segoe UI', Tahoma, Geneva, Verdana, sans-serif;</w:t>
            </w:r>
          </w:p>
          <w:p w14:paraId="2015A582" w14:textId="77777777" w:rsidR="00170CAB" w:rsidRDefault="00170CAB" w:rsidP="00170CAB">
            <w:pPr>
              <w:pStyle w:val="code"/>
              <w:bidi w:val="0"/>
            </w:pPr>
            <w:r>
              <w:t xml:space="preserve">            line-height: 1.6;</w:t>
            </w:r>
          </w:p>
          <w:p w14:paraId="797B1D4D" w14:textId="77777777" w:rsidR="00170CAB" w:rsidRDefault="00170CAB" w:rsidP="00170CAB">
            <w:pPr>
              <w:pStyle w:val="code"/>
              <w:bidi w:val="0"/>
            </w:pPr>
            <w:r>
              <w:t xml:space="preserve">            color: #333;</w:t>
            </w:r>
          </w:p>
          <w:p w14:paraId="03201234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#f4f4f4;</w:t>
            </w:r>
          </w:p>
          <w:p w14:paraId="006718DB" w14:textId="77777777" w:rsidR="00170CAB" w:rsidRDefault="00170CAB" w:rsidP="00170CAB">
            <w:pPr>
              <w:pStyle w:val="code"/>
              <w:bidi w:val="0"/>
            </w:pPr>
            <w:r>
              <w:t xml:space="preserve">            padding: 20px;</w:t>
            </w:r>
          </w:p>
          <w:p w14:paraId="0E31336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08C9BA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7D3B03B7" w14:textId="77777777" w:rsidR="00170CAB" w:rsidRDefault="00170CAB" w:rsidP="00170CAB">
            <w:pPr>
              <w:pStyle w:val="code"/>
              <w:bidi w:val="0"/>
            </w:pPr>
            <w:r>
              <w:t xml:space="preserve">        .form-container {</w:t>
            </w:r>
          </w:p>
          <w:p w14:paraId="5C0A8554" w14:textId="77777777" w:rsidR="00170CAB" w:rsidRDefault="00170CAB" w:rsidP="00170CAB">
            <w:pPr>
              <w:pStyle w:val="code"/>
              <w:bidi w:val="0"/>
            </w:pPr>
            <w:r>
              <w:t xml:space="preserve">            max-width: 800px;</w:t>
            </w:r>
          </w:p>
          <w:p w14:paraId="1AA9DF7A" w14:textId="77777777" w:rsidR="00170CAB" w:rsidRDefault="00170CAB" w:rsidP="00170CAB">
            <w:pPr>
              <w:pStyle w:val="code"/>
              <w:bidi w:val="0"/>
            </w:pPr>
            <w:r>
              <w:t xml:space="preserve">            margin: 0 auto;</w:t>
            </w:r>
          </w:p>
          <w:p w14:paraId="01EF1DBF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background: white;</w:t>
            </w:r>
          </w:p>
          <w:p w14:paraId="4D54D45F" w14:textId="77777777" w:rsidR="00170CAB" w:rsidRDefault="00170CAB" w:rsidP="00170CAB">
            <w:pPr>
              <w:pStyle w:val="code"/>
              <w:bidi w:val="0"/>
            </w:pPr>
            <w:r>
              <w:t xml:space="preserve">            padding: 30px;</w:t>
            </w:r>
          </w:p>
          <w:p w14:paraId="4A640BE4" w14:textId="77777777" w:rsidR="00170CAB" w:rsidRDefault="00170CAB" w:rsidP="00170CAB">
            <w:pPr>
              <w:pStyle w:val="code"/>
              <w:bidi w:val="0"/>
            </w:pPr>
            <w:r>
              <w:t xml:space="preserve">            border-radius: 10px;</w:t>
            </w:r>
          </w:p>
          <w:p w14:paraId="7B291054" w14:textId="77777777" w:rsidR="00170CAB" w:rsidRDefault="00170CAB" w:rsidP="00170CAB">
            <w:pPr>
              <w:pStyle w:val="code"/>
              <w:bidi w:val="0"/>
            </w:pPr>
            <w:r>
              <w:t xml:space="preserve">            box-shadow: 0 0 20px rgba(0,0,0,0.1);</w:t>
            </w:r>
          </w:p>
          <w:p w14:paraId="716452EF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0CE94BC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002CB828" w14:textId="77777777" w:rsidR="00170CAB" w:rsidRDefault="00170CAB" w:rsidP="00170CAB">
            <w:pPr>
              <w:pStyle w:val="code"/>
              <w:bidi w:val="0"/>
            </w:pPr>
            <w:r>
              <w:t xml:space="preserve">        h1 {</w:t>
            </w:r>
          </w:p>
          <w:p w14:paraId="4EA1916D" w14:textId="77777777" w:rsidR="00170CAB" w:rsidRDefault="00170CAB" w:rsidP="00170CAB">
            <w:pPr>
              <w:pStyle w:val="code"/>
              <w:bidi w:val="0"/>
            </w:pPr>
            <w:r>
              <w:t xml:space="preserve">            text-align: center;</w:t>
            </w:r>
          </w:p>
          <w:p w14:paraId="2754D399" w14:textId="77777777" w:rsidR="00170CAB" w:rsidRDefault="00170CAB" w:rsidP="00170CAB">
            <w:pPr>
              <w:pStyle w:val="code"/>
              <w:bidi w:val="0"/>
            </w:pPr>
            <w:r>
              <w:t xml:space="preserve">            color: #2c3e50;</w:t>
            </w:r>
          </w:p>
          <w:p w14:paraId="7C466401" w14:textId="77777777" w:rsidR="00170CAB" w:rsidRDefault="00170CAB" w:rsidP="00170CAB">
            <w:pPr>
              <w:pStyle w:val="code"/>
              <w:bidi w:val="0"/>
            </w:pPr>
            <w:r>
              <w:t xml:space="preserve">            margin-bottom: 30px;</w:t>
            </w:r>
          </w:p>
          <w:p w14:paraId="337768E2" w14:textId="77777777" w:rsidR="00170CAB" w:rsidRDefault="00170CAB" w:rsidP="00170CAB">
            <w:pPr>
              <w:pStyle w:val="code"/>
              <w:bidi w:val="0"/>
            </w:pPr>
            <w:r>
              <w:t xml:space="preserve">            font-size: 2.2em;</w:t>
            </w:r>
          </w:p>
          <w:p w14:paraId="06FF7CF2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2691766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4B36278" w14:textId="77777777" w:rsidR="00170CAB" w:rsidRDefault="00170CAB" w:rsidP="00170CAB">
            <w:pPr>
              <w:pStyle w:val="code"/>
              <w:bidi w:val="0"/>
            </w:pPr>
            <w:r>
              <w:t xml:space="preserve">        h2 {</w:t>
            </w:r>
          </w:p>
          <w:p w14:paraId="50D57B32" w14:textId="77777777" w:rsidR="00170CAB" w:rsidRDefault="00170CAB" w:rsidP="00170CAB">
            <w:pPr>
              <w:pStyle w:val="code"/>
              <w:bidi w:val="0"/>
            </w:pPr>
            <w:r>
              <w:t xml:space="preserve">            color: #3498db;</w:t>
            </w:r>
          </w:p>
          <w:p w14:paraId="28E412B2" w14:textId="77777777" w:rsidR="00170CAB" w:rsidRDefault="00170CAB" w:rsidP="00170CAB">
            <w:pPr>
              <w:pStyle w:val="code"/>
              <w:bidi w:val="0"/>
            </w:pPr>
            <w:r>
              <w:t xml:space="preserve">            margin: 25px 0 15px 0;</w:t>
            </w:r>
          </w:p>
          <w:p w14:paraId="50ADEEDC" w14:textId="77777777" w:rsidR="00170CAB" w:rsidRDefault="00170CAB" w:rsidP="00170CAB">
            <w:pPr>
              <w:pStyle w:val="code"/>
              <w:bidi w:val="0"/>
            </w:pPr>
            <w:r>
              <w:t xml:space="preserve">            padding-bottom: 10px;</w:t>
            </w:r>
          </w:p>
          <w:p w14:paraId="3BB1509A" w14:textId="77777777" w:rsidR="00170CAB" w:rsidRDefault="00170CAB" w:rsidP="00170CAB">
            <w:pPr>
              <w:pStyle w:val="code"/>
              <w:bidi w:val="0"/>
            </w:pPr>
            <w:r>
              <w:t xml:space="preserve">            border-bottom: 2px solid #ecf0f1;</w:t>
            </w:r>
          </w:p>
          <w:p w14:paraId="1C6E064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3F2AB14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F99F256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عموم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فرم</w:t>
            </w:r>
            <w:r>
              <w:t xml:space="preserve"> */</w:t>
            </w:r>
          </w:p>
          <w:p w14:paraId="5FF29F70" w14:textId="77777777" w:rsidR="00170CAB" w:rsidRDefault="00170CAB" w:rsidP="00170CAB">
            <w:pPr>
              <w:pStyle w:val="code"/>
              <w:bidi w:val="0"/>
            </w:pPr>
            <w:r>
              <w:t xml:space="preserve">        .form-group {</w:t>
            </w:r>
          </w:p>
          <w:p w14:paraId="79DB6F7D" w14:textId="77777777" w:rsidR="00170CAB" w:rsidRDefault="00170CAB" w:rsidP="00170CAB">
            <w:pPr>
              <w:pStyle w:val="code"/>
              <w:bidi w:val="0"/>
            </w:pPr>
            <w:r>
              <w:t xml:space="preserve">            margin-bottom: 20px;</w:t>
            </w:r>
          </w:p>
          <w:p w14:paraId="72510C8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A59F268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57B53A26" w14:textId="77777777" w:rsidR="00170CAB" w:rsidRDefault="00170CAB" w:rsidP="00170CAB">
            <w:pPr>
              <w:pStyle w:val="code"/>
              <w:bidi w:val="0"/>
            </w:pPr>
            <w:r>
              <w:t xml:space="preserve">        label {</w:t>
            </w:r>
          </w:p>
          <w:p w14:paraId="5E84B0C0" w14:textId="77777777" w:rsidR="00170CAB" w:rsidRDefault="00170CAB" w:rsidP="00170CAB">
            <w:pPr>
              <w:pStyle w:val="code"/>
              <w:bidi w:val="0"/>
            </w:pPr>
            <w:r>
              <w:t xml:space="preserve">            display: block;</w:t>
            </w:r>
          </w:p>
          <w:p w14:paraId="237D93A3" w14:textId="77777777" w:rsidR="00170CAB" w:rsidRDefault="00170CAB" w:rsidP="00170CAB">
            <w:pPr>
              <w:pStyle w:val="code"/>
              <w:bidi w:val="0"/>
            </w:pPr>
            <w:r>
              <w:t xml:space="preserve">            margin-bottom: 8px;</w:t>
            </w:r>
          </w:p>
          <w:p w14:paraId="23959E8C" w14:textId="77777777" w:rsidR="00170CAB" w:rsidRDefault="00170CAB" w:rsidP="00170CAB">
            <w:pPr>
              <w:pStyle w:val="code"/>
              <w:bidi w:val="0"/>
            </w:pPr>
            <w:r>
              <w:lastRenderedPageBreak/>
              <w:t xml:space="preserve">            font-weight: bold;</w:t>
            </w:r>
          </w:p>
          <w:p w14:paraId="3DF01B87" w14:textId="77777777" w:rsidR="00170CAB" w:rsidRDefault="00170CAB" w:rsidP="00170CAB">
            <w:pPr>
              <w:pStyle w:val="code"/>
              <w:bidi w:val="0"/>
            </w:pPr>
            <w:r>
              <w:t xml:space="preserve">            color: #2c3e50;</w:t>
            </w:r>
          </w:p>
          <w:p w14:paraId="3F5CEC8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AE9B7E6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340E4BF" w14:textId="77777777" w:rsidR="00170CAB" w:rsidRDefault="00170CAB" w:rsidP="00170CAB">
            <w:pPr>
              <w:pStyle w:val="code"/>
              <w:bidi w:val="0"/>
            </w:pPr>
            <w:r>
              <w:t xml:space="preserve">        .required::after {</w:t>
            </w:r>
          </w:p>
          <w:p w14:paraId="0B944656" w14:textId="77777777" w:rsidR="00170CAB" w:rsidRDefault="00170CAB" w:rsidP="00170CAB">
            <w:pPr>
              <w:pStyle w:val="code"/>
              <w:bidi w:val="0"/>
            </w:pPr>
            <w:r>
              <w:t xml:space="preserve">            content: " *";</w:t>
            </w:r>
          </w:p>
          <w:p w14:paraId="525B07A4" w14:textId="77777777" w:rsidR="00170CAB" w:rsidRDefault="00170CAB" w:rsidP="00170CAB">
            <w:pPr>
              <w:pStyle w:val="code"/>
              <w:bidi w:val="0"/>
            </w:pPr>
            <w:r>
              <w:t xml:space="preserve">            color: #e74c3c;</w:t>
            </w:r>
          </w:p>
          <w:p w14:paraId="0940F37A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BC93B15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11EC4B1B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لدها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ورود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310A004F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input[type="text"],</w:t>
            </w:r>
          </w:p>
          <w:p w14:paraId="67BAA4B3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input[type="password"],</w:t>
            </w:r>
          </w:p>
          <w:p w14:paraId="7E4D443C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input[type="email"],</w:t>
            </w:r>
          </w:p>
          <w:p w14:paraId="753FB07F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input[type="url"],</w:t>
            </w:r>
          </w:p>
          <w:p w14:paraId="2762FE56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input[type="tel"],</w:t>
            </w:r>
          </w:p>
          <w:p w14:paraId="1BC3E902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input[type="number"],</w:t>
            </w:r>
          </w:p>
          <w:p w14:paraId="45CEBB4E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input[type="date"],</w:t>
            </w:r>
          </w:p>
          <w:p w14:paraId="26F4876A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input[type="time"],</w:t>
            </w:r>
          </w:p>
          <w:p w14:paraId="0DFBAC73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input[type="search"],</w:t>
            </w:r>
          </w:p>
          <w:p w14:paraId="0B13816F" w14:textId="77777777" w:rsidR="00170CAB" w:rsidRDefault="00170CAB" w:rsidP="00170CAB">
            <w:pPr>
              <w:pStyle w:val="code"/>
              <w:bidi w:val="0"/>
            </w:pPr>
            <w:r>
              <w:t xml:space="preserve">        select,</w:t>
            </w:r>
          </w:p>
          <w:p w14:paraId="06594802" w14:textId="77777777" w:rsidR="00170CAB" w:rsidRDefault="00170CAB" w:rsidP="00170CAB">
            <w:pPr>
              <w:pStyle w:val="code"/>
              <w:bidi w:val="0"/>
            </w:pPr>
            <w:r>
              <w:t xml:space="preserve">        textarea {</w:t>
            </w:r>
          </w:p>
          <w:p w14:paraId="2A2C2F8C" w14:textId="77777777" w:rsidR="00170CAB" w:rsidRDefault="00170CAB" w:rsidP="00170CAB">
            <w:pPr>
              <w:pStyle w:val="code"/>
              <w:bidi w:val="0"/>
            </w:pPr>
            <w:r>
              <w:t xml:space="preserve">            width: 100%;</w:t>
            </w:r>
          </w:p>
          <w:p w14:paraId="7C28D7E3" w14:textId="77777777" w:rsidR="00170CAB" w:rsidRDefault="00170CAB" w:rsidP="00170CAB">
            <w:pPr>
              <w:pStyle w:val="code"/>
              <w:bidi w:val="0"/>
            </w:pPr>
            <w:r>
              <w:t xml:space="preserve">            padding: 12px;</w:t>
            </w:r>
          </w:p>
          <w:p w14:paraId="45EF0AFD" w14:textId="77777777" w:rsidR="00170CAB" w:rsidRDefault="00170CAB" w:rsidP="00170CAB">
            <w:pPr>
              <w:pStyle w:val="code"/>
              <w:bidi w:val="0"/>
            </w:pPr>
            <w:r>
              <w:t xml:space="preserve">            border: 2px solid #bdc3c7;</w:t>
            </w:r>
          </w:p>
          <w:p w14:paraId="7E85588F" w14:textId="77777777" w:rsidR="00170CAB" w:rsidRDefault="00170CAB" w:rsidP="00170CAB">
            <w:pPr>
              <w:pStyle w:val="code"/>
              <w:bidi w:val="0"/>
            </w:pPr>
            <w:r>
              <w:t xml:space="preserve">            border-radius: 6px;</w:t>
            </w:r>
          </w:p>
          <w:p w14:paraId="5CA35F2F" w14:textId="77777777" w:rsidR="00170CAB" w:rsidRDefault="00170CAB" w:rsidP="00170CAB">
            <w:pPr>
              <w:pStyle w:val="code"/>
              <w:bidi w:val="0"/>
            </w:pPr>
            <w:r>
              <w:t xml:space="preserve">            font-size: 16px;</w:t>
            </w:r>
          </w:p>
          <w:p w14:paraId="02876405" w14:textId="77777777" w:rsidR="00170CAB" w:rsidRDefault="00170CAB" w:rsidP="00170CAB">
            <w:pPr>
              <w:pStyle w:val="code"/>
              <w:bidi w:val="0"/>
            </w:pPr>
            <w:r>
              <w:t xml:space="preserve">            transition: all 0.3s ease;</w:t>
            </w:r>
          </w:p>
          <w:p w14:paraId="1F14D468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#fff;</w:t>
            </w:r>
          </w:p>
          <w:p w14:paraId="7D256349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E5EDFA2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8B603EC" w14:textId="77777777" w:rsidR="00170CAB" w:rsidRDefault="00170CAB" w:rsidP="00170CAB">
            <w:pPr>
              <w:pStyle w:val="code"/>
              <w:bidi w:val="0"/>
            </w:pPr>
            <w:r>
              <w:t xml:space="preserve">        input:focus,</w:t>
            </w:r>
          </w:p>
          <w:p w14:paraId="39C145CF" w14:textId="77777777" w:rsidR="00170CAB" w:rsidRDefault="00170CAB" w:rsidP="00170CAB">
            <w:pPr>
              <w:pStyle w:val="code"/>
              <w:bidi w:val="0"/>
            </w:pPr>
            <w:r>
              <w:t xml:space="preserve">        select:focus,</w:t>
            </w:r>
          </w:p>
          <w:p w14:paraId="469FDE35" w14:textId="77777777" w:rsidR="00170CAB" w:rsidRDefault="00170CAB" w:rsidP="00170CAB">
            <w:pPr>
              <w:pStyle w:val="code"/>
              <w:bidi w:val="0"/>
            </w:pPr>
            <w:r>
              <w:t xml:space="preserve">        textarea:focus {</w:t>
            </w:r>
          </w:p>
          <w:p w14:paraId="7E1C6015" w14:textId="77777777" w:rsidR="00170CAB" w:rsidRDefault="00170CAB" w:rsidP="00170CAB">
            <w:pPr>
              <w:pStyle w:val="code"/>
              <w:bidi w:val="0"/>
            </w:pPr>
            <w:r>
              <w:t xml:space="preserve">            outline: none;</w:t>
            </w:r>
          </w:p>
          <w:p w14:paraId="219EF4C0" w14:textId="77777777" w:rsidR="00170CAB" w:rsidRDefault="00170CAB" w:rsidP="00170CAB">
            <w:pPr>
              <w:pStyle w:val="code"/>
              <w:bidi w:val="0"/>
            </w:pPr>
            <w:r>
              <w:t xml:space="preserve">            border-color: #3498db;</w:t>
            </w:r>
          </w:p>
          <w:p w14:paraId="6A202B9C" w14:textId="77777777" w:rsidR="00170CAB" w:rsidRDefault="00170CAB" w:rsidP="00170CAB">
            <w:pPr>
              <w:pStyle w:val="code"/>
              <w:bidi w:val="0"/>
            </w:pPr>
            <w:r>
              <w:t xml:space="preserve">            box-shadow: 0 0 8px rgba(52, 152, 219, 0.3);</w:t>
            </w:r>
          </w:p>
          <w:p w14:paraId="6F35F2E9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3B4BC6D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7AD44BD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گروه‌بند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لدها</w:t>
            </w:r>
            <w:r>
              <w:t xml:space="preserve"> */</w:t>
            </w:r>
          </w:p>
          <w:p w14:paraId="5D32E7C4" w14:textId="77777777" w:rsidR="00170CAB" w:rsidRDefault="00170CAB" w:rsidP="00170CAB">
            <w:pPr>
              <w:pStyle w:val="code"/>
              <w:bidi w:val="0"/>
            </w:pPr>
            <w:r>
              <w:t xml:space="preserve">        .fieldset-group {</w:t>
            </w:r>
          </w:p>
          <w:p w14:paraId="04F233A2" w14:textId="77777777" w:rsidR="00170CAB" w:rsidRDefault="00170CAB" w:rsidP="00170CAB">
            <w:pPr>
              <w:pStyle w:val="code"/>
              <w:bidi w:val="0"/>
            </w:pPr>
            <w:r>
              <w:t xml:space="preserve">            border: 2px solid #ecf0f1;</w:t>
            </w:r>
          </w:p>
          <w:p w14:paraId="5AB370C4" w14:textId="77777777" w:rsidR="00170CAB" w:rsidRDefault="00170CAB" w:rsidP="00170CAB">
            <w:pPr>
              <w:pStyle w:val="code"/>
              <w:bidi w:val="0"/>
            </w:pPr>
            <w:r>
              <w:t xml:space="preserve">            border-radius: 8px;</w:t>
            </w:r>
          </w:p>
          <w:p w14:paraId="30FA01C5" w14:textId="77777777" w:rsidR="00170CAB" w:rsidRDefault="00170CAB" w:rsidP="00170CAB">
            <w:pPr>
              <w:pStyle w:val="code"/>
              <w:bidi w:val="0"/>
            </w:pPr>
            <w:r>
              <w:t xml:space="preserve">            padding: 20px;</w:t>
            </w:r>
          </w:p>
          <w:p w14:paraId="0222B1FF" w14:textId="77777777" w:rsidR="00170CAB" w:rsidRDefault="00170CAB" w:rsidP="00170CAB">
            <w:pPr>
              <w:pStyle w:val="code"/>
              <w:bidi w:val="0"/>
            </w:pPr>
            <w:r>
              <w:t xml:space="preserve">            margin-bottom: 25px;</w:t>
            </w:r>
          </w:p>
          <w:p w14:paraId="0813256F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#f8f9fa;</w:t>
            </w:r>
          </w:p>
          <w:p w14:paraId="618FC3BB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354B47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39B2399" w14:textId="77777777" w:rsidR="00170CAB" w:rsidRDefault="00170CAB" w:rsidP="00170CAB">
            <w:pPr>
              <w:pStyle w:val="code"/>
              <w:bidi w:val="0"/>
            </w:pPr>
            <w:r>
              <w:lastRenderedPageBreak/>
              <w:t xml:space="preserve">        legend {</w:t>
            </w:r>
          </w:p>
          <w:p w14:paraId="31B1888A" w14:textId="77777777" w:rsidR="00170CAB" w:rsidRDefault="00170CAB" w:rsidP="00170CAB">
            <w:pPr>
              <w:pStyle w:val="code"/>
              <w:bidi w:val="0"/>
            </w:pPr>
            <w:r>
              <w:t xml:space="preserve">            font-weight: bold;</w:t>
            </w:r>
          </w:p>
          <w:p w14:paraId="02CFD574" w14:textId="77777777" w:rsidR="00170CAB" w:rsidRDefault="00170CAB" w:rsidP="00170CAB">
            <w:pPr>
              <w:pStyle w:val="code"/>
              <w:bidi w:val="0"/>
            </w:pPr>
            <w:r>
              <w:t xml:space="preserve">            color: #2c3e50;</w:t>
            </w:r>
          </w:p>
          <w:p w14:paraId="7A3C62E8" w14:textId="77777777" w:rsidR="00170CAB" w:rsidRDefault="00170CAB" w:rsidP="00170CAB">
            <w:pPr>
              <w:pStyle w:val="code"/>
              <w:bidi w:val="0"/>
            </w:pPr>
            <w:r>
              <w:t xml:space="preserve">            padding: 0 10px;</w:t>
            </w:r>
          </w:p>
          <w:p w14:paraId="79AB5F15" w14:textId="77777777" w:rsidR="00170CAB" w:rsidRDefault="00170CAB" w:rsidP="00170CAB">
            <w:pPr>
              <w:pStyle w:val="code"/>
              <w:bidi w:val="0"/>
            </w:pPr>
            <w:r>
              <w:t xml:space="preserve">            font-size: 1.1em;</w:t>
            </w:r>
          </w:p>
          <w:p w14:paraId="3E6BA2B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24D0FBB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16151F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خاص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انواع مختلف ورود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2D91A907" w14:textId="77777777" w:rsidR="00170CAB" w:rsidRDefault="00170CAB" w:rsidP="00170CAB">
            <w:pPr>
              <w:pStyle w:val="code"/>
              <w:bidi w:val="0"/>
            </w:pPr>
            <w:r>
              <w:t xml:space="preserve">        .input-row {</w:t>
            </w:r>
          </w:p>
          <w:p w14:paraId="480E2B8A" w14:textId="77777777" w:rsidR="00170CAB" w:rsidRDefault="00170CAB" w:rsidP="00170CAB">
            <w:pPr>
              <w:pStyle w:val="code"/>
              <w:bidi w:val="0"/>
            </w:pPr>
            <w:r>
              <w:t xml:space="preserve">            display: flex;</w:t>
            </w:r>
          </w:p>
          <w:p w14:paraId="62A9173C" w14:textId="77777777" w:rsidR="00170CAB" w:rsidRDefault="00170CAB" w:rsidP="00170CAB">
            <w:pPr>
              <w:pStyle w:val="code"/>
              <w:bidi w:val="0"/>
            </w:pPr>
            <w:r>
              <w:t xml:space="preserve">            gap: 15px;</w:t>
            </w:r>
          </w:p>
          <w:p w14:paraId="0BED4B4A" w14:textId="77777777" w:rsidR="00170CAB" w:rsidRDefault="00170CAB" w:rsidP="00170CAB">
            <w:pPr>
              <w:pStyle w:val="code"/>
              <w:bidi w:val="0"/>
            </w:pPr>
            <w:r>
              <w:t xml:space="preserve">            margin-bottom: 15px;</w:t>
            </w:r>
          </w:p>
          <w:p w14:paraId="296E1E57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08EBBE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7ECAA37E" w14:textId="77777777" w:rsidR="00170CAB" w:rsidRDefault="00170CAB" w:rsidP="00170CAB">
            <w:pPr>
              <w:pStyle w:val="code"/>
              <w:bidi w:val="0"/>
            </w:pPr>
            <w:r>
              <w:t xml:space="preserve">        .input-group {</w:t>
            </w:r>
          </w:p>
          <w:p w14:paraId="3EEF032C" w14:textId="77777777" w:rsidR="00170CAB" w:rsidRDefault="00170CAB" w:rsidP="00170CAB">
            <w:pPr>
              <w:pStyle w:val="code"/>
              <w:bidi w:val="0"/>
            </w:pPr>
            <w:r>
              <w:t xml:space="preserve">            flex: 1;</w:t>
            </w:r>
          </w:p>
          <w:p w14:paraId="725991AA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136091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10690A4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و چک‌باکس</w:t>
            </w:r>
            <w:r>
              <w:t xml:space="preserve"> */</w:t>
            </w:r>
          </w:p>
          <w:p w14:paraId="33E7B7B9" w14:textId="77777777" w:rsidR="00170CAB" w:rsidRDefault="00170CAB" w:rsidP="00170CAB">
            <w:pPr>
              <w:pStyle w:val="code"/>
              <w:bidi w:val="0"/>
            </w:pPr>
            <w:r>
              <w:t xml:space="preserve">        .radio-group,</w:t>
            </w:r>
          </w:p>
          <w:p w14:paraId="5B800D5F" w14:textId="77777777" w:rsidR="00170CAB" w:rsidRDefault="00170CAB" w:rsidP="00170CAB">
            <w:pPr>
              <w:pStyle w:val="code"/>
              <w:bidi w:val="0"/>
            </w:pPr>
            <w:r>
              <w:t xml:space="preserve">        .checkbox-group {</w:t>
            </w:r>
          </w:p>
          <w:p w14:paraId="5A8DD532" w14:textId="77777777" w:rsidR="00170CAB" w:rsidRDefault="00170CAB" w:rsidP="00170CAB">
            <w:pPr>
              <w:pStyle w:val="code"/>
              <w:bidi w:val="0"/>
            </w:pPr>
            <w:r>
              <w:t xml:space="preserve">            margin: 10px 0;</w:t>
            </w:r>
          </w:p>
          <w:p w14:paraId="0E38B748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0DC100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055F082D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input[type="radio"],</w:t>
            </w:r>
          </w:p>
          <w:p w14:paraId="29C96BF5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input[type="checkbox"] {</w:t>
            </w:r>
          </w:p>
          <w:p w14:paraId="2F3F6607" w14:textId="77777777" w:rsidR="00170CAB" w:rsidRDefault="00170CAB" w:rsidP="00170CAB">
            <w:pPr>
              <w:pStyle w:val="code"/>
              <w:bidi w:val="0"/>
            </w:pPr>
            <w:r>
              <w:t xml:space="preserve">            margin-left: 10px;</w:t>
            </w:r>
          </w:p>
          <w:p w14:paraId="2E39F415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055A5CB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70C6204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رنج</w:t>
            </w:r>
            <w:r>
              <w:t xml:space="preserve"> */</w:t>
            </w:r>
          </w:p>
          <w:p w14:paraId="7BD050B4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input[type="range"] {</w:t>
            </w:r>
          </w:p>
          <w:p w14:paraId="01B4F19F" w14:textId="77777777" w:rsidR="00170CAB" w:rsidRDefault="00170CAB" w:rsidP="00170CAB">
            <w:pPr>
              <w:pStyle w:val="code"/>
              <w:bidi w:val="0"/>
            </w:pPr>
            <w:r>
              <w:t xml:space="preserve">            width: 100%;</w:t>
            </w:r>
          </w:p>
          <w:p w14:paraId="15A6075A" w14:textId="77777777" w:rsidR="00170CAB" w:rsidRDefault="00170CAB" w:rsidP="00170CAB">
            <w:pPr>
              <w:pStyle w:val="code"/>
              <w:bidi w:val="0"/>
            </w:pPr>
            <w:r>
              <w:t xml:space="preserve">            height: 8px;</w:t>
            </w:r>
          </w:p>
          <w:p w14:paraId="1D74D015" w14:textId="77777777" w:rsidR="00170CAB" w:rsidRDefault="00170CAB" w:rsidP="00170CAB">
            <w:pPr>
              <w:pStyle w:val="code"/>
              <w:bidi w:val="0"/>
            </w:pPr>
            <w:r>
              <w:t xml:space="preserve">            margin: 10px 0;</w:t>
            </w:r>
          </w:p>
          <w:p w14:paraId="255F6B94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58AEDE36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78FA877" w14:textId="77777777" w:rsidR="00170CAB" w:rsidRDefault="00170CAB" w:rsidP="00170CAB">
            <w:pPr>
              <w:pStyle w:val="code"/>
              <w:bidi w:val="0"/>
            </w:pPr>
            <w:r>
              <w:t xml:space="preserve">        .range-value {</w:t>
            </w:r>
          </w:p>
          <w:p w14:paraId="6D3EB7D1" w14:textId="77777777" w:rsidR="00170CAB" w:rsidRDefault="00170CAB" w:rsidP="00170CAB">
            <w:pPr>
              <w:pStyle w:val="code"/>
              <w:bidi w:val="0"/>
            </w:pPr>
            <w:r>
              <w:t xml:space="preserve">            text-align: center;</w:t>
            </w:r>
          </w:p>
          <w:p w14:paraId="1A1EBDEC" w14:textId="77777777" w:rsidR="00170CAB" w:rsidRDefault="00170CAB" w:rsidP="00170CAB">
            <w:pPr>
              <w:pStyle w:val="code"/>
              <w:bidi w:val="0"/>
            </w:pPr>
            <w:r>
              <w:t xml:space="preserve">            font-weight: bold;</w:t>
            </w:r>
          </w:p>
          <w:p w14:paraId="2868B6EA" w14:textId="77777777" w:rsidR="00170CAB" w:rsidRDefault="00170CAB" w:rsidP="00170CAB">
            <w:pPr>
              <w:pStyle w:val="code"/>
              <w:bidi w:val="0"/>
            </w:pPr>
            <w:r>
              <w:t xml:space="preserve">            color: #3498db;</w:t>
            </w:r>
          </w:p>
          <w:p w14:paraId="543E00FA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9B86C15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31745BB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فا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 xml:space="preserve"> */</w:t>
            </w:r>
          </w:p>
          <w:p w14:paraId="0EDB0A8D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input[type="file"] {</w:t>
            </w:r>
          </w:p>
          <w:p w14:paraId="0430811E" w14:textId="77777777" w:rsidR="00170CAB" w:rsidRDefault="00170CAB" w:rsidP="00170CAB">
            <w:pPr>
              <w:pStyle w:val="code"/>
              <w:bidi w:val="0"/>
            </w:pPr>
            <w:r>
              <w:t xml:space="preserve">            width: 100%;</w:t>
            </w:r>
          </w:p>
          <w:p w14:paraId="53D610B9" w14:textId="77777777" w:rsidR="00170CAB" w:rsidRDefault="00170CAB" w:rsidP="00170CAB">
            <w:pPr>
              <w:pStyle w:val="code"/>
              <w:bidi w:val="0"/>
            </w:pPr>
            <w:r>
              <w:t xml:space="preserve">            padding: 10px;</w:t>
            </w:r>
          </w:p>
          <w:p w14:paraId="564C6538" w14:textId="77777777" w:rsidR="00170CAB" w:rsidRDefault="00170CAB" w:rsidP="00170CAB">
            <w:pPr>
              <w:pStyle w:val="code"/>
              <w:bidi w:val="0"/>
            </w:pPr>
            <w:r>
              <w:lastRenderedPageBreak/>
              <w:t xml:space="preserve">            border: 2px dashed #bdc3c7;</w:t>
            </w:r>
          </w:p>
          <w:p w14:paraId="4BD3F148" w14:textId="77777777" w:rsidR="00170CAB" w:rsidRDefault="00170CAB" w:rsidP="00170CAB">
            <w:pPr>
              <w:pStyle w:val="code"/>
              <w:bidi w:val="0"/>
            </w:pPr>
            <w:r>
              <w:t xml:space="preserve">            border-radius: 6px;</w:t>
            </w:r>
          </w:p>
          <w:p w14:paraId="1CDC2C21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#f8f9fa;</w:t>
            </w:r>
          </w:p>
          <w:p w14:paraId="4595A0B7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843653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C8E0B66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دکمه‌ها</w:t>
            </w:r>
            <w:r>
              <w:t xml:space="preserve"> */</w:t>
            </w:r>
          </w:p>
          <w:p w14:paraId="205838E6" w14:textId="77777777" w:rsidR="00170CAB" w:rsidRDefault="00170CAB" w:rsidP="00170CAB">
            <w:pPr>
              <w:pStyle w:val="code"/>
              <w:bidi w:val="0"/>
            </w:pPr>
            <w:r>
              <w:t xml:space="preserve">        .button-group {</w:t>
            </w:r>
          </w:p>
          <w:p w14:paraId="738B984F" w14:textId="77777777" w:rsidR="00170CAB" w:rsidRDefault="00170CAB" w:rsidP="00170CAB">
            <w:pPr>
              <w:pStyle w:val="code"/>
              <w:bidi w:val="0"/>
            </w:pPr>
            <w:r>
              <w:t xml:space="preserve">            display: flex;</w:t>
            </w:r>
          </w:p>
          <w:p w14:paraId="4D5EF6D9" w14:textId="77777777" w:rsidR="00170CAB" w:rsidRDefault="00170CAB" w:rsidP="00170CAB">
            <w:pPr>
              <w:pStyle w:val="code"/>
              <w:bidi w:val="0"/>
            </w:pPr>
            <w:r>
              <w:t xml:space="preserve">            gap: 10px;</w:t>
            </w:r>
          </w:p>
          <w:p w14:paraId="4F30CF41" w14:textId="77777777" w:rsidR="00170CAB" w:rsidRDefault="00170CAB" w:rsidP="00170CAB">
            <w:pPr>
              <w:pStyle w:val="code"/>
              <w:bidi w:val="0"/>
            </w:pPr>
            <w:r>
              <w:t xml:space="preserve">            justify-content: flex-end;</w:t>
            </w:r>
          </w:p>
          <w:p w14:paraId="1E8BC416" w14:textId="77777777" w:rsidR="00170CAB" w:rsidRDefault="00170CAB" w:rsidP="00170CAB">
            <w:pPr>
              <w:pStyle w:val="code"/>
              <w:bidi w:val="0"/>
            </w:pPr>
            <w:r>
              <w:t xml:space="preserve">            margin-top: 30px;</w:t>
            </w:r>
          </w:p>
          <w:p w14:paraId="72EE40CD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938FD3F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5A582EA1" w14:textId="77777777" w:rsidR="00170CAB" w:rsidRDefault="00170CAB" w:rsidP="00170CAB">
            <w:pPr>
              <w:pStyle w:val="code"/>
              <w:bidi w:val="0"/>
            </w:pPr>
            <w:r>
              <w:t xml:space="preserve">        button,</w:t>
            </w:r>
          </w:p>
          <w:p w14:paraId="0401C10A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input[type="submit"],</w:t>
            </w:r>
          </w:p>
          <w:p w14:paraId="52575B59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input[type="reset"],</w:t>
            </w:r>
          </w:p>
          <w:p w14:paraId="7C584071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input[type="button"] {</w:t>
            </w:r>
          </w:p>
          <w:p w14:paraId="60AD2A75" w14:textId="77777777" w:rsidR="00170CAB" w:rsidRDefault="00170CAB" w:rsidP="00170CAB">
            <w:pPr>
              <w:pStyle w:val="code"/>
              <w:bidi w:val="0"/>
            </w:pPr>
            <w:r>
              <w:t xml:space="preserve">            padding: 12px 25px;</w:t>
            </w:r>
          </w:p>
          <w:p w14:paraId="6E42AAA2" w14:textId="77777777" w:rsidR="00170CAB" w:rsidRDefault="00170CAB" w:rsidP="00170CAB">
            <w:pPr>
              <w:pStyle w:val="code"/>
              <w:bidi w:val="0"/>
            </w:pPr>
            <w:r>
              <w:t xml:space="preserve">            border: none;</w:t>
            </w:r>
          </w:p>
          <w:p w14:paraId="0E990AC8" w14:textId="77777777" w:rsidR="00170CAB" w:rsidRDefault="00170CAB" w:rsidP="00170CAB">
            <w:pPr>
              <w:pStyle w:val="code"/>
              <w:bidi w:val="0"/>
            </w:pPr>
            <w:r>
              <w:t xml:space="preserve">            border-radius: 6px;</w:t>
            </w:r>
          </w:p>
          <w:p w14:paraId="203F4CEF" w14:textId="77777777" w:rsidR="00170CAB" w:rsidRDefault="00170CAB" w:rsidP="00170CAB">
            <w:pPr>
              <w:pStyle w:val="code"/>
              <w:bidi w:val="0"/>
            </w:pPr>
            <w:r>
              <w:t xml:space="preserve">            font-size: 16px;</w:t>
            </w:r>
          </w:p>
          <w:p w14:paraId="37774218" w14:textId="77777777" w:rsidR="00170CAB" w:rsidRDefault="00170CAB" w:rsidP="00170CAB">
            <w:pPr>
              <w:pStyle w:val="code"/>
              <w:bidi w:val="0"/>
            </w:pPr>
            <w:r>
              <w:t xml:space="preserve">            cursor: pointer;</w:t>
            </w:r>
          </w:p>
          <w:p w14:paraId="752F6151" w14:textId="77777777" w:rsidR="00170CAB" w:rsidRDefault="00170CAB" w:rsidP="00170CAB">
            <w:pPr>
              <w:pStyle w:val="code"/>
              <w:bidi w:val="0"/>
            </w:pPr>
            <w:r>
              <w:t xml:space="preserve">            transition: all 0.3s ease;</w:t>
            </w:r>
          </w:p>
          <w:p w14:paraId="35B54F05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7A5508E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C1013FA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input[type="submit"],</w:t>
            </w:r>
          </w:p>
          <w:p w14:paraId="3FDB4718" w14:textId="77777777" w:rsidR="00170CAB" w:rsidRDefault="00170CAB" w:rsidP="00170CAB">
            <w:pPr>
              <w:pStyle w:val="code"/>
              <w:bidi w:val="0"/>
            </w:pPr>
            <w:r>
              <w:t xml:space="preserve">        button[type="submit"] {</w:t>
            </w:r>
          </w:p>
          <w:p w14:paraId="5A434580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#27ae60;</w:t>
            </w:r>
          </w:p>
          <w:p w14:paraId="61CE1AE9" w14:textId="77777777" w:rsidR="00170CAB" w:rsidRDefault="00170CAB" w:rsidP="00170CAB">
            <w:pPr>
              <w:pStyle w:val="code"/>
              <w:bidi w:val="0"/>
            </w:pPr>
            <w:r>
              <w:t xml:space="preserve">            color: white;</w:t>
            </w:r>
          </w:p>
          <w:p w14:paraId="3AEB4D9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00B5CE2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7EF7468E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input[type="submit"]:hover,</w:t>
            </w:r>
          </w:p>
          <w:p w14:paraId="6F5AAA8C" w14:textId="77777777" w:rsidR="00170CAB" w:rsidRDefault="00170CAB" w:rsidP="00170CAB">
            <w:pPr>
              <w:pStyle w:val="code"/>
              <w:bidi w:val="0"/>
            </w:pPr>
            <w:r>
              <w:t xml:space="preserve">        button[type="submit"]:hover {</w:t>
            </w:r>
          </w:p>
          <w:p w14:paraId="044DAB88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#219652;</w:t>
            </w:r>
          </w:p>
          <w:p w14:paraId="32BA3ED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E08E3E5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61B875C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input[type="reset"] {</w:t>
            </w:r>
          </w:p>
          <w:p w14:paraId="09248C9F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#e74c3c;</w:t>
            </w:r>
          </w:p>
          <w:p w14:paraId="5A336C14" w14:textId="77777777" w:rsidR="00170CAB" w:rsidRDefault="00170CAB" w:rsidP="00170CAB">
            <w:pPr>
              <w:pStyle w:val="code"/>
              <w:bidi w:val="0"/>
            </w:pPr>
            <w:r>
              <w:t xml:space="preserve">            color: white;</w:t>
            </w:r>
          </w:p>
          <w:p w14:paraId="01C61D9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8694FDE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B29CBB8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input[type="reset"]:hover {</w:t>
            </w:r>
          </w:p>
          <w:p w14:paraId="3D793B0B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#c0392b;</w:t>
            </w:r>
          </w:p>
          <w:p w14:paraId="6EDAEFBB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02BD7DC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0D0507BD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input[type="button"] {</w:t>
            </w:r>
          </w:p>
          <w:p w14:paraId="150697F5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#3498db;</w:t>
            </w:r>
          </w:p>
          <w:p w14:paraId="3900519E" w14:textId="77777777" w:rsidR="00170CAB" w:rsidRDefault="00170CAB" w:rsidP="00170CAB">
            <w:pPr>
              <w:pStyle w:val="code"/>
              <w:bidi w:val="0"/>
            </w:pPr>
            <w:r>
              <w:lastRenderedPageBreak/>
              <w:t xml:space="preserve">            color: white;</w:t>
            </w:r>
          </w:p>
          <w:p w14:paraId="5C47FC67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50AAEBBC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8226FDA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input[type="button"]:hover {</w:t>
            </w:r>
          </w:p>
          <w:p w14:paraId="6C29CEE4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#2980b9;</w:t>
            </w:r>
          </w:p>
          <w:p w14:paraId="1AF2F2B9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5565A47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0CD2430B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موبا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 xml:space="preserve"> */</w:t>
            </w:r>
          </w:p>
          <w:p w14:paraId="7962AA2D" w14:textId="77777777" w:rsidR="00170CAB" w:rsidRDefault="00170CAB" w:rsidP="00170CAB">
            <w:pPr>
              <w:pStyle w:val="code"/>
              <w:bidi w:val="0"/>
            </w:pPr>
            <w:r>
              <w:t xml:space="preserve">        @media (max-width: 768px) {</w:t>
            </w:r>
          </w:p>
          <w:p w14:paraId="59276E7E" w14:textId="77777777" w:rsidR="00170CAB" w:rsidRDefault="00170CAB" w:rsidP="00170CAB">
            <w:pPr>
              <w:pStyle w:val="code"/>
              <w:bidi w:val="0"/>
            </w:pPr>
            <w:r>
              <w:t xml:space="preserve">            .input-row {</w:t>
            </w:r>
          </w:p>
          <w:p w14:paraId="58C6B236" w14:textId="77777777" w:rsidR="00170CAB" w:rsidRDefault="00170CAB" w:rsidP="00170CAB">
            <w:pPr>
              <w:pStyle w:val="code"/>
              <w:bidi w:val="0"/>
            </w:pPr>
            <w:r>
              <w:t xml:space="preserve">                flex-direction: column;</w:t>
            </w:r>
          </w:p>
          <w:p w14:paraId="59AFA4AC" w14:textId="77777777" w:rsidR="00170CAB" w:rsidRDefault="00170CAB" w:rsidP="00170CAB">
            <w:pPr>
              <w:pStyle w:val="code"/>
              <w:bidi w:val="0"/>
            </w:pPr>
            <w:r>
              <w:t xml:space="preserve">                gap: 0;</w:t>
            </w:r>
          </w:p>
          <w:p w14:paraId="424D3945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}</w:t>
            </w:r>
          </w:p>
          <w:p w14:paraId="279ADD4A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7B2835D3" w14:textId="77777777" w:rsidR="00170CAB" w:rsidRDefault="00170CAB" w:rsidP="00170CAB">
            <w:pPr>
              <w:pStyle w:val="code"/>
              <w:bidi w:val="0"/>
            </w:pPr>
            <w:r>
              <w:t xml:space="preserve">            .button-group {</w:t>
            </w:r>
          </w:p>
          <w:p w14:paraId="50A5C69A" w14:textId="77777777" w:rsidR="00170CAB" w:rsidRDefault="00170CAB" w:rsidP="00170CAB">
            <w:pPr>
              <w:pStyle w:val="code"/>
              <w:bidi w:val="0"/>
            </w:pPr>
            <w:r>
              <w:t xml:space="preserve">                flex-direction: column;</w:t>
            </w:r>
          </w:p>
          <w:p w14:paraId="02C0F1F8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}</w:t>
            </w:r>
          </w:p>
          <w:p w14:paraId="3F0F5969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4AE5F254" w14:textId="77777777" w:rsidR="00170CAB" w:rsidRDefault="00170CAB" w:rsidP="00170CAB">
            <w:pPr>
              <w:pStyle w:val="code"/>
              <w:bidi w:val="0"/>
            </w:pPr>
            <w:r>
              <w:t xml:space="preserve">            button,</w:t>
            </w:r>
          </w:p>
          <w:p w14:paraId="728E618C" w14:textId="77777777" w:rsidR="00170CAB" w:rsidRDefault="00170CAB" w:rsidP="00170CAB">
            <w:pPr>
              <w:pStyle w:val="code"/>
              <w:bidi w:val="0"/>
            </w:pPr>
            <w:r>
              <w:t xml:space="preserve">            input[type="submit"],</w:t>
            </w:r>
          </w:p>
          <w:p w14:paraId="5B411A50" w14:textId="77777777" w:rsidR="00170CAB" w:rsidRDefault="00170CAB" w:rsidP="00170CAB">
            <w:pPr>
              <w:pStyle w:val="code"/>
              <w:bidi w:val="0"/>
            </w:pPr>
            <w:r>
              <w:t xml:space="preserve">            input[type="reset"],</w:t>
            </w:r>
          </w:p>
          <w:p w14:paraId="6B9B62F9" w14:textId="77777777" w:rsidR="00170CAB" w:rsidRDefault="00170CAB" w:rsidP="00170CAB">
            <w:pPr>
              <w:pStyle w:val="code"/>
              <w:bidi w:val="0"/>
            </w:pPr>
            <w:r>
              <w:t xml:space="preserve">            input[type="button"] {</w:t>
            </w:r>
          </w:p>
          <w:p w14:paraId="4330EA96" w14:textId="77777777" w:rsidR="00170CAB" w:rsidRDefault="00170CAB" w:rsidP="00170CAB">
            <w:pPr>
              <w:pStyle w:val="code"/>
              <w:bidi w:val="0"/>
            </w:pPr>
            <w:r>
              <w:t xml:space="preserve">                width: 100%;</w:t>
            </w:r>
          </w:p>
          <w:p w14:paraId="46A44758" w14:textId="77777777" w:rsidR="00170CAB" w:rsidRDefault="00170CAB" w:rsidP="00170CAB">
            <w:pPr>
              <w:pStyle w:val="code"/>
              <w:bidi w:val="0"/>
            </w:pPr>
            <w:r>
              <w:t xml:space="preserve">                margin-bottom: 10px;</w:t>
            </w:r>
          </w:p>
          <w:p w14:paraId="2751E66B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}</w:t>
            </w:r>
          </w:p>
          <w:p w14:paraId="0C015C7C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B45AAB5" w14:textId="77777777" w:rsidR="00170CAB" w:rsidRDefault="00170CAB" w:rsidP="00170CAB">
            <w:pPr>
              <w:pStyle w:val="code"/>
              <w:bidi w:val="0"/>
            </w:pPr>
            <w:r>
              <w:t xml:space="preserve">    &lt;/style&gt;</w:t>
            </w:r>
          </w:p>
          <w:p w14:paraId="2AB2BB4B" w14:textId="77777777" w:rsidR="00170CAB" w:rsidRDefault="00170CAB" w:rsidP="00170CAB">
            <w:pPr>
              <w:pStyle w:val="code"/>
              <w:bidi w:val="0"/>
            </w:pPr>
            <w:r>
              <w:t>&lt;/head&gt;</w:t>
            </w:r>
          </w:p>
          <w:p w14:paraId="25C80869" w14:textId="77777777" w:rsidR="00170CAB" w:rsidRDefault="00170CAB" w:rsidP="00170CAB">
            <w:pPr>
              <w:pStyle w:val="code"/>
              <w:bidi w:val="0"/>
            </w:pPr>
            <w:r>
              <w:t>&lt;body&gt;</w:t>
            </w:r>
          </w:p>
          <w:p w14:paraId="05F767A9" w14:textId="77777777" w:rsidR="00170CAB" w:rsidRDefault="00170CAB" w:rsidP="00170CAB">
            <w:pPr>
              <w:pStyle w:val="code"/>
              <w:bidi w:val="0"/>
            </w:pPr>
            <w:r>
              <w:t xml:space="preserve">    &lt;div class="form-container"&gt;</w:t>
            </w:r>
          </w:p>
          <w:p w14:paraId="7F5064C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فرم ثبت نام جامع</w:t>
            </w:r>
            <w:r>
              <w:t>&lt;/h1&gt;</w:t>
            </w:r>
          </w:p>
          <w:p w14:paraId="4A36405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1E4E352D" w14:textId="77777777" w:rsidR="00170CAB" w:rsidRDefault="00170CAB" w:rsidP="00170CAB">
            <w:pPr>
              <w:pStyle w:val="code"/>
              <w:bidi w:val="0"/>
            </w:pPr>
            <w:r>
              <w:t xml:space="preserve">        &lt;form action="/submit" method="post" enctype="multipart/form-data"&gt;</w:t>
            </w:r>
          </w:p>
          <w:p w14:paraId="395AB958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68852F12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Fonts w:cs="IRANSansWeb(FaNum) Light"/>
                <w:rtl/>
              </w:rPr>
              <w:t>بخش اطلاعات شخص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586BB807" w14:textId="77777777" w:rsidR="00170CAB" w:rsidRDefault="00170CAB" w:rsidP="00170CAB">
            <w:pPr>
              <w:pStyle w:val="code"/>
              <w:bidi w:val="0"/>
            </w:pPr>
            <w:r>
              <w:t xml:space="preserve">            &lt;div class="fieldset-group"&gt;</w:t>
            </w:r>
          </w:p>
          <w:p w14:paraId="377FD35D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&lt;legend&gt;</w:t>
            </w:r>
            <w:r>
              <w:rPr>
                <w:rFonts w:cs="IRANSansWeb(FaNum) Light"/>
                <w:rtl/>
              </w:rPr>
              <w:t>اطلاعات شخص</w:t>
            </w:r>
            <w:r>
              <w:rPr>
                <w:rFonts w:cs="IRANSansWeb(FaNum) Light" w:hint="cs"/>
                <w:rtl/>
              </w:rPr>
              <w:t>ی</w:t>
            </w:r>
            <w:r>
              <w:t>&lt;/legend&gt;</w:t>
            </w:r>
          </w:p>
          <w:p w14:paraId="3DDC631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4AD13334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class="input-row"&gt;</w:t>
            </w:r>
          </w:p>
          <w:p w14:paraId="56A63C4A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class="input-group"&gt;</w:t>
            </w:r>
          </w:p>
          <w:p w14:paraId="4263BA06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&lt;label for="fname" class="required"&gt;</w:t>
            </w:r>
            <w:r>
              <w:rPr>
                <w:rFonts w:cs="IRANSansWeb(FaNum) Light"/>
                <w:rtl/>
              </w:rPr>
              <w:t>نام</w:t>
            </w:r>
            <w:r>
              <w:t>&lt;/label&gt;</w:t>
            </w:r>
          </w:p>
          <w:p w14:paraId="06E45B8A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type="text" id="fname" name="first_name" required </w:t>
            </w:r>
          </w:p>
          <w:p w14:paraId="01986B1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       placeholder="</w:t>
            </w:r>
            <w:r>
              <w:rPr>
                <w:rFonts w:cs="IRANSansWeb(FaNum) Light"/>
                <w:rtl/>
              </w:rPr>
              <w:t>نام خود را وارد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"&gt;</w:t>
            </w:r>
          </w:p>
          <w:p w14:paraId="4F502BEA" w14:textId="77777777" w:rsidR="00170CAB" w:rsidRDefault="00170CAB" w:rsidP="00170CAB">
            <w:pPr>
              <w:pStyle w:val="code"/>
              <w:bidi w:val="0"/>
            </w:pPr>
            <w:r>
              <w:lastRenderedPageBreak/>
              <w:t xml:space="preserve">                    &lt;/div&gt;</w:t>
            </w:r>
          </w:p>
          <w:p w14:paraId="51B18773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class="input-group"&gt;</w:t>
            </w:r>
          </w:p>
          <w:p w14:paraId="22A62B1C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&lt;label for="lname" class="required"&gt;</w:t>
            </w:r>
            <w:r>
              <w:rPr>
                <w:rFonts w:cs="IRANSansWeb(FaNum) Light"/>
                <w:rtl/>
              </w:rPr>
              <w:t>نام خانوادگ</w:t>
            </w:r>
            <w:r>
              <w:rPr>
                <w:rFonts w:cs="IRANSansWeb(FaNum) Light" w:hint="cs"/>
                <w:rtl/>
              </w:rPr>
              <w:t>ی</w:t>
            </w:r>
            <w:r>
              <w:t>&lt;/label&gt;</w:t>
            </w:r>
          </w:p>
          <w:p w14:paraId="5BD08CF7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type="text" id="lname" name="last_name" required </w:t>
            </w:r>
          </w:p>
          <w:p w14:paraId="6ABCB79E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       placeholder="</w:t>
            </w:r>
            <w:r>
              <w:rPr>
                <w:rFonts w:cs="IRANSansWeb(FaNum) Light"/>
                <w:rtl/>
              </w:rPr>
              <w:t>نام خانوادگ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خود را وارد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"&gt;</w:t>
            </w:r>
          </w:p>
          <w:p w14:paraId="64DD2B12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13CA495A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526CC62E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31FBAD4D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1F342D9B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&lt;label for="email" class="required"&gt;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&lt;/label&gt;</w:t>
            </w:r>
          </w:p>
          <w:p w14:paraId="2FC6437D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&lt;input type="email" id="email" name="email" required </w:t>
            </w:r>
          </w:p>
          <w:p w14:paraId="6417E461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   placeholder="example@domain.com"&gt;</w:t>
            </w:r>
          </w:p>
          <w:p w14:paraId="03A15281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5EE6DC9A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59A9F38F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67F1993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&lt;label for="password" class="required"&gt;</w:t>
            </w:r>
            <w:r>
              <w:rPr>
                <w:rFonts w:cs="IRANSansWeb(FaNum) Light"/>
                <w:rtl/>
              </w:rPr>
              <w:t>رمز عبور</w:t>
            </w:r>
            <w:r>
              <w:t>&lt;/label&gt;</w:t>
            </w:r>
          </w:p>
          <w:p w14:paraId="3A8F3B14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&lt;input type="password" id="password" name="password" required </w:t>
            </w:r>
          </w:p>
          <w:p w14:paraId="23DA4A48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   minlength="8" placeholder="</w:t>
            </w:r>
            <w:r>
              <w:rPr>
                <w:rFonts w:cs="IRANSansWeb(FaNum) Light"/>
                <w:rtl/>
              </w:rPr>
              <w:t>حداقل ۸ کاراکتر</w:t>
            </w:r>
            <w:r>
              <w:t>"&gt;</w:t>
            </w:r>
          </w:p>
          <w:p w14:paraId="086061BC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749217E6" w14:textId="77777777" w:rsidR="00170CAB" w:rsidRDefault="00170CAB" w:rsidP="00170CAB">
            <w:pPr>
              <w:pStyle w:val="code"/>
              <w:bidi w:val="0"/>
            </w:pPr>
            <w:r>
              <w:t xml:space="preserve">            &lt;/div&gt;</w:t>
            </w:r>
          </w:p>
          <w:p w14:paraId="23ABD20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11A46F85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Fonts w:cs="IRANSansWeb(FaNum) Light"/>
                <w:rtl/>
              </w:rPr>
              <w:t>بخش اطلاعات تماس</w:t>
            </w:r>
            <w:r>
              <w:t xml:space="preserve"> --&gt;</w:t>
            </w:r>
          </w:p>
          <w:p w14:paraId="6C56FE28" w14:textId="77777777" w:rsidR="00170CAB" w:rsidRDefault="00170CAB" w:rsidP="00170CAB">
            <w:pPr>
              <w:pStyle w:val="code"/>
              <w:bidi w:val="0"/>
            </w:pPr>
            <w:r>
              <w:t xml:space="preserve">            &lt;div class="fieldset-group"&gt;</w:t>
            </w:r>
          </w:p>
          <w:p w14:paraId="6061314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&lt;legend&gt;</w:t>
            </w:r>
            <w:r>
              <w:rPr>
                <w:rFonts w:cs="IRANSansWeb(FaNum) Light"/>
                <w:rtl/>
              </w:rPr>
              <w:t>اطلاعات تماس</w:t>
            </w:r>
            <w:r>
              <w:t>&lt;/legend&gt;</w:t>
            </w:r>
          </w:p>
          <w:p w14:paraId="0BAB53AC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46B5A4C8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class="input-row"&gt;</w:t>
            </w:r>
          </w:p>
          <w:p w14:paraId="417F6872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class="input-group"&gt;</w:t>
            </w:r>
          </w:p>
          <w:p w14:paraId="4FD6A472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&lt;label for="phone"&gt;</w:t>
            </w:r>
            <w:r>
              <w:rPr>
                <w:rFonts w:cs="IRANSansWeb(FaNum) Light"/>
                <w:rtl/>
              </w:rPr>
              <w:t>تلفن همراه</w:t>
            </w:r>
            <w:r>
              <w:t>&lt;/label&gt;</w:t>
            </w:r>
          </w:p>
          <w:p w14:paraId="786F8ABE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type="tel" id="phone" name="phone" </w:t>
            </w:r>
          </w:p>
          <w:p w14:paraId="6A2A995A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       placeholder="09xxxxxxxxx"&gt;</w:t>
            </w:r>
          </w:p>
          <w:p w14:paraId="7F49F51F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534DA7E3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class="input-group"&gt;</w:t>
            </w:r>
          </w:p>
          <w:p w14:paraId="652E9298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&lt;label for="website"&gt;</w:t>
            </w:r>
            <w:r>
              <w:rPr>
                <w:rFonts w:cs="IRANSansWeb(FaNum) Light"/>
                <w:rtl/>
              </w:rPr>
              <w:t>وبسا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>&lt;/label&gt;</w:t>
            </w:r>
          </w:p>
          <w:p w14:paraId="46BAB6F9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type="url" id="website" name="website" </w:t>
            </w:r>
          </w:p>
          <w:p w14:paraId="040A3B90" w14:textId="77777777" w:rsidR="00170CAB" w:rsidRDefault="00170CAB" w:rsidP="00170CAB">
            <w:pPr>
              <w:pStyle w:val="code"/>
              <w:bidi w:val="0"/>
            </w:pPr>
            <w:r>
              <w:lastRenderedPageBreak/>
              <w:t xml:space="preserve">                               placeholder="https://example.com"&gt;</w:t>
            </w:r>
          </w:p>
          <w:p w14:paraId="179BB345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4B391B22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68D2C29D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7880E403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03B84546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&lt;label for="search"&gt;</w:t>
            </w:r>
            <w:r>
              <w:rPr>
                <w:rFonts w:cs="IRANSansWeb(FaNum) Light"/>
                <w:rtl/>
              </w:rPr>
              <w:t>جستجو</w:t>
            </w:r>
            <w:r>
              <w:t>&lt;/label&gt;</w:t>
            </w:r>
          </w:p>
          <w:p w14:paraId="4F463D69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&lt;input type="search" id="search" name="search" </w:t>
            </w:r>
          </w:p>
          <w:p w14:paraId="54AEBAB6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   placeholder="</w:t>
            </w:r>
            <w:r>
              <w:rPr>
                <w:rFonts w:cs="IRANSansWeb(FaNum) Light"/>
                <w:rtl/>
              </w:rPr>
              <w:t>متن مورد نظر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جستجو</w:t>
            </w:r>
            <w:r>
              <w:t>..."&gt;</w:t>
            </w:r>
          </w:p>
          <w:p w14:paraId="4E3DC297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325EF8F7" w14:textId="77777777" w:rsidR="00170CAB" w:rsidRDefault="00170CAB" w:rsidP="00170CAB">
            <w:pPr>
              <w:pStyle w:val="code"/>
              <w:bidi w:val="0"/>
            </w:pPr>
            <w:r>
              <w:t xml:space="preserve">            &lt;/div&gt;</w:t>
            </w:r>
          </w:p>
          <w:p w14:paraId="0081FAF8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1585AA67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Fonts w:cs="IRANSansWeb(FaNum) Light"/>
                <w:rtl/>
              </w:rPr>
              <w:t>بخش اطلاعات تکم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43E6EEA3" w14:textId="77777777" w:rsidR="00170CAB" w:rsidRDefault="00170CAB" w:rsidP="00170CAB">
            <w:pPr>
              <w:pStyle w:val="code"/>
              <w:bidi w:val="0"/>
            </w:pPr>
            <w:r>
              <w:t xml:space="preserve">            &lt;div class="fieldset-group"&gt;</w:t>
            </w:r>
          </w:p>
          <w:p w14:paraId="0D5DB18E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&lt;legend&gt;</w:t>
            </w:r>
            <w:r>
              <w:rPr>
                <w:rFonts w:cs="IRANSansWeb(FaNum) Light"/>
                <w:rtl/>
              </w:rPr>
              <w:t>اطلاعات تکم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t>&lt;/legend&gt;</w:t>
            </w:r>
          </w:p>
          <w:p w14:paraId="5E715792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3D3964B7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class="input-row"&gt;</w:t>
            </w:r>
          </w:p>
          <w:p w14:paraId="5DD990CD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class="input-group"&gt;</w:t>
            </w:r>
          </w:p>
          <w:p w14:paraId="7E94FDE2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&lt;label for="birthdate"&gt;</w:t>
            </w:r>
            <w:r>
              <w:rPr>
                <w:rFonts w:cs="IRANSansWeb(FaNum) Light"/>
                <w:rtl/>
              </w:rPr>
              <w:t>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 xml:space="preserve"> تولد</w:t>
            </w:r>
            <w:r>
              <w:t>&lt;/label&gt;</w:t>
            </w:r>
          </w:p>
          <w:p w14:paraId="34DCB925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type="date" id="birthdate" name="birthdate"&gt;</w:t>
            </w:r>
          </w:p>
          <w:p w14:paraId="12B7859A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258D3186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class="input-group"&gt;</w:t>
            </w:r>
          </w:p>
          <w:p w14:paraId="34B1AD95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&lt;label for="age"&gt;</w:t>
            </w:r>
            <w:r>
              <w:rPr>
                <w:rFonts w:cs="IRANSansWeb(FaNum) Light"/>
                <w:rtl/>
              </w:rPr>
              <w:t>سن</w:t>
            </w:r>
            <w:r>
              <w:t>&lt;/label&gt;</w:t>
            </w:r>
          </w:p>
          <w:p w14:paraId="1F5D070C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type="number" id="age" name="age" min="18" max="100" </w:t>
            </w:r>
          </w:p>
          <w:p w14:paraId="4EE409A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       placeholder="</w:t>
            </w:r>
            <w:r>
              <w:rPr>
                <w:rFonts w:cs="IRANSansWeb(FaNum) Light"/>
                <w:rtl/>
              </w:rPr>
              <w:t>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۱۸ تا ۱۰۰</w:t>
            </w:r>
            <w:r>
              <w:t>"&gt;</w:t>
            </w:r>
          </w:p>
          <w:p w14:paraId="1D52877C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02246EA7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4AB59E89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348FCB82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0B7F0DA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&lt;label for="favcolor"&gt;</w:t>
            </w:r>
            <w:r>
              <w:rPr>
                <w:rFonts w:cs="IRANSansWeb(FaNum) Light"/>
                <w:rtl/>
              </w:rPr>
              <w:t>رنگ مورد علاقه</w:t>
            </w:r>
            <w:r>
              <w:t>&lt;/label&gt;</w:t>
            </w:r>
          </w:p>
          <w:p w14:paraId="243A6CF9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&lt;input type="color" id="favcolor" name="favcolor" value="#3498db"&gt;</w:t>
            </w:r>
          </w:p>
          <w:p w14:paraId="7073489F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11B5F67F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0CBE2DFF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76F74A87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&lt;label for="salary"&gt;</w:t>
            </w:r>
            <w:r>
              <w:rPr>
                <w:rFonts w:cs="IRANSansWeb(FaNum) Light"/>
                <w:rtl/>
              </w:rPr>
              <w:t>محدوده حقوق درخواست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: </w:t>
            </w:r>
          </w:p>
          <w:p w14:paraId="07F31468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&lt;span id="salaryValue" class="range-value"&gt;50%&lt;/span&gt;</w:t>
            </w:r>
          </w:p>
          <w:p w14:paraId="13629AE6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&lt;/label&gt;</w:t>
            </w:r>
          </w:p>
          <w:p w14:paraId="48DD171C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&lt;input type="range" id="salary" name="salary" min="0" max="100" </w:t>
            </w:r>
          </w:p>
          <w:p w14:paraId="64CC77CB" w14:textId="77777777" w:rsidR="00170CAB" w:rsidRDefault="00170CAB" w:rsidP="00170CAB">
            <w:pPr>
              <w:pStyle w:val="code"/>
              <w:bidi w:val="0"/>
            </w:pPr>
            <w:r>
              <w:lastRenderedPageBreak/>
              <w:t xml:space="preserve">                           value="50" oninput="document.getElementById('salaryValue').textContent = this.value + '%'"&gt;</w:t>
            </w:r>
          </w:p>
          <w:p w14:paraId="131C92CC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4A384CBD" w14:textId="77777777" w:rsidR="00170CAB" w:rsidRDefault="00170CAB" w:rsidP="00170CAB">
            <w:pPr>
              <w:pStyle w:val="code"/>
              <w:bidi w:val="0"/>
            </w:pPr>
            <w:r>
              <w:t xml:space="preserve">            &lt;/div&gt;</w:t>
            </w:r>
          </w:p>
          <w:p w14:paraId="6CE4C41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1F430FCE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Fonts w:cs="IRANSansWeb(FaNum) Light"/>
                <w:rtl/>
              </w:rPr>
              <w:t>بخش انتخاب‌ها</w:t>
            </w:r>
            <w:r>
              <w:t xml:space="preserve"> --&gt;</w:t>
            </w:r>
          </w:p>
          <w:p w14:paraId="6AC211E6" w14:textId="77777777" w:rsidR="00170CAB" w:rsidRDefault="00170CAB" w:rsidP="00170CAB">
            <w:pPr>
              <w:pStyle w:val="code"/>
              <w:bidi w:val="0"/>
            </w:pPr>
            <w:r>
              <w:t xml:space="preserve">            &lt;div class="fieldset-group"&gt;</w:t>
            </w:r>
          </w:p>
          <w:p w14:paraId="32358A02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&lt;legend&gt;</w:t>
            </w:r>
            <w:r>
              <w:rPr>
                <w:rFonts w:cs="IRANSansWeb(FaNum) Light"/>
                <w:rtl/>
              </w:rPr>
              <w:t>انتخاب‌ها</w:t>
            </w:r>
            <w:r>
              <w:t>&lt;/legend&gt;</w:t>
            </w:r>
          </w:p>
          <w:p w14:paraId="4AFC465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4B22783A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046B2B0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&lt;label&gt;</w:t>
            </w:r>
            <w:r>
              <w:rPr>
                <w:rFonts w:cs="IRANSansWeb(FaNum) Light"/>
                <w:rtl/>
              </w:rPr>
              <w:t>جنس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>&lt;/label&gt;</w:t>
            </w:r>
          </w:p>
          <w:p w14:paraId="1E5D885A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class="radio-group"&gt;</w:t>
            </w:r>
          </w:p>
          <w:p w14:paraId="0544A703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type="radio" id="male" name="gender" value="male"&gt;</w:t>
            </w:r>
          </w:p>
          <w:p w14:paraId="35C7C80D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&lt;label for="male"&gt;</w:t>
            </w:r>
            <w:r>
              <w:rPr>
                <w:rFonts w:cs="IRANSansWeb(FaNum) Light"/>
                <w:rtl/>
              </w:rPr>
              <w:t>مرد</w:t>
            </w:r>
            <w:r>
              <w:t>&lt;/label&gt;</w:t>
            </w:r>
          </w:p>
          <w:p w14:paraId="4C5269C6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10B09C9C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class="radio-group"&gt;</w:t>
            </w:r>
          </w:p>
          <w:p w14:paraId="6274D1AE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type="radio" id="female" name="gender" value="female"&gt;</w:t>
            </w:r>
          </w:p>
          <w:p w14:paraId="369CE537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&lt;label for="female"&gt;</w:t>
            </w:r>
            <w:r>
              <w:rPr>
                <w:rFonts w:cs="IRANSansWeb(FaNum) Light"/>
                <w:rtl/>
              </w:rPr>
              <w:t>زن</w:t>
            </w:r>
            <w:r>
              <w:t>&lt;/label&gt;</w:t>
            </w:r>
          </w:p>
          <w:p w14:paraId="3C124320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23A5FBCB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31B9541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2DDAE84B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420E501A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&lt;label&gt;</w:t>
            </w:r>
            <w:r>
              <w:rPr>
                <w:rFonts w:cs="IRANSansWeb(FaNum) Light"/>
                <w:rtl/>
              </w:rPr>
              <w:t>مهارت‌ها</w:t>
            </w:r>
            <w:r>
              <w:t>&lt;/label&gt;</w:t>
            </w:r>
          </w:p>
          <w:p w14:paraId="3A23BA88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class="checkbox-group"&gt;</w:t>
            </w:r>
          </w:p>
          <w:p w14:paraId="07B7B905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type="checkbox" id="html" name="skills" value="html"&gt;</w:t>
            </w:r>
          </w:p>
          <w:p w14:paraId="2E419E7A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&lt;label for="html"&gt;HTML&lt;/label&gt;</w:t>
            </w:r>
          </w:p>
          <w:p w14:paraId="266987DD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398DDF16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class="checkbox-group"&gt;</w:t>
            </w:r>
          </w:p>
          <w:p w14:paraId="12B41281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type="checkbox" id="css" name="skills" value="css"&gt;</w:t>
            </w:r>
          </w:p>
          <w:p w14:paraId="2136AB98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&lt;label for="css"&gt;CSS&lt;/label&gt;</w:t>
            </w:r>
          </w:p>
          <w:p w14:paraId="496199B2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40521356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class="checkbox-group"&gt;</w:t>
            </w:r>
          </w:p>
          <w:p w14:paraId="27BCA3A2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type="checkbox" id="js" name="skills" value="javascript"&gt;</w:t>
            </w:r>
          </w:p>
          <w:p w14:paraId="0ADE4C15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&lt;label for="js"&gt;JavaScript&lt;/label&gt;</w:t>
            </w:r>
          </w:p>
          <w:p w14:paraId="0D196706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2291F6CC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54B5AAA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585FB702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6AFC9D5E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&lt;label for="country"&gt;</w:t>
            </w:r>
            <w:r>
              <w:rPr>
                <w:rFonts w:cs="IRANSansWeb(FaNum) Light"/>
                <w:rtl/>
              </w:rPr>
              <w:t>کشور</w:t>
            </w:r>
            <w:r>
              <w:t>&lt;/label&gt;</w:t>
            </w:r>
          </w:p>
          <w:p w14:paraId="782E1096" w14:textId="77777777" w:rsidR="00170CAB" w:rsidRDefault="00170CAB" w:rsidP="00170CAB">
            <w:pPr>
              <w:pStyle w:val="code"/>
              <w:bidi w:val="0"/>
            </w:pPr>
            <w:r>
              <w:lastRenderedPageBreak/>
              <w:t xml:space="preserve">                    &lt;select id="country" name="country"&gt;</w:t>
            </w:r>
          </w:p>
          <w:p w14:paraId="1A3F4AFF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&lt;option value=""&gt;</w:t>
            </w:r>
            <w:r>
              <w:rPr>
                <w:rFonts w:cs="IRANSansWeb(FaNum) Light"/>
                <w:rtl/>
              </w:rPr>
              <w:t>لطفا انتخاب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&lt;/option&gt;</w:t>
            </w:r>
          </w:p>
          <w:p w14:paraId="092CDFE6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&lt;option value="ir"&gt;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ران</w:t>
            </w:r>
            <w:r>
              <w:t>&lt;/option&gt;</w:t>
            </w:r>
          </w:p>
          <w:p w14:paraId="1996241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&lt;option value="us"&gt;</w:t>
            </w:r>
            <w:r>
              <w:rPr>
                <w:rFonts w:cs="IRANSansWeb(FaNum) Light"/>
                <w:rtl/>
              </w:rPr>
              <w:t>آمر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کا</w:t>
            </w:r>
            <w:r>
              <w:t>&lt;/option&gt;</w:t>
            </w:r>
          </w:p>
          <w:p w14:paraId="2FF26BC8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&lt;option value="ca"&gt;</w:t>
            </w:r>
            <w:r>
              <w:rPr>
                <w:rFonts w:cs="IRANSansWeb(FaNum) Light"/>
                <w:rtl/>
              </w:rPr>
              <w:t>کانادا</w:t>
            </w:r>
            <w:r>
              <w:t>&lt;/option&gt;</w:t>
            </w:r>
          </w:p>
          <w:p w14:paraId="021D95B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&lt;option value="uk"&gt;</w:t>
            </w:r>
            <w:r>
              <w:rPr>
                <w:rFonts w:cs="IRANSansWeb(FaNum) Light"/>
                <w:rtl/>
              </w:rPr>
              <w:t>انگلستان</w:t>
            </w:r>
            <w:r>
              <w:t>&lt;/option&gt;</w:t>
            </w:r>
          </w:p>
          <w:p w14:paraId="4404B6CA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&lt;/select&gt;</w:t>
            </w:r>
          </w:p>
          <w:p w14:paraId="03E53729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0B81C6DC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0CB6AAC9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56C291B9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&lt;label for="bio"&gt;</w:t>
            </w:r>
            <w:r>
              <w:rPr>
                <w:rFonts w:cs="IRANSansWeb(FaNum) Light"/>
                <w:rtl/>
              </w:rPr>
              <w:t>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وگراف</w:t>
            </w:r>
            <w:r>
              <w:rPr>
                <w:rFonts w:cs="IRANSansWeb(FaNum) Light" w:hint="cs"/>
                <w:rtl/>
              </w:rPr>
              <w:t>ی</w:t>
            </w:r>
            <w:r>
              <w:t>&lt;/label&gt;</w:t>
            </w:r>
          </w:p>
          <w:p w14:paraId="015D4299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&lt;textarea id="bio" name="bio" rows="4" </w:t>
            </w:r>
          </w:p>
          <w:p w14:paraId="71D099A2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      placeholder="</w:t>
            </w:r>
            <w:r>
              <w:rPr>
                <w:rFonts w:cs="IRANSansWeb(FaNum) Light"/>
                <w:rtl/>
              </w:rPr>
              <w:t>درباره خودتان بنو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..."&gt;&lt;/textarea&gt;</w:t>
            </w:r>
          </w:p>
          <w:p w14:paraId="6AA2C294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010F8E59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4CD492FF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12180FFD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&lt;label for="resume"&gt;</w:t>
            </w:r>
            <w:r>
              <w:rPr>
                <w:rFonts w:cs="IRANSansWeb(FaNum) Light"/>
                <w:rtl/>
              </w:rPr>
              <w:t>ارسال رزومه</w:t>
            </w:r>
            <w:r>
              <w:t>&lt;/label&gt;</w:t>
            </w:r>
          </w:p>
          <w:p w14:paraId="402A2990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&lt;input type="file" id="resume" name="resume" </w:t>
            </w:r>
          </w:p>
          <w:p w14:paraId="2C894C2F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   accept=".pdf,.doc,.docx"&gt;</w:t>
            </w:r>
          </w:p>
          <w:p w14:paraId="2A3C7CDE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6D8F29A9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283E3082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&lt;input type="hidden" id="user_id" name="user_id" value="12345"&gt;</w:t>
            </w:r>
          </w:p>
          <w:p w14:paraId="74D7A54B" w14:textId="77777777" w:rsidR="00170CAB" w:rsidRDefault="00170CAB" w:rsidP="00170CAB">
            <w:pPr>
              <w:pStyle w:val="code"/>
              <w:bidi w:val="0"/>
            </w:pPr>
            <w:r>
              <w:t xml:space="preserve">            &lt;/div&gt;</w:t>
            </w:r>
          </w:p>
          <w:p w14:paraId="0FED25AF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17CB72BC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Fonts w:cs="IRANSansWeb(FaNum) Light"/>
                <w:rtl/>
              </w:rPr>
              <w:t>دکمه‌ها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فرم</w:t>
            </w:r>
            <w:r>
              <w:t xml:space="preserve"> --&gt;</w:t>
            </w:r>
          </w:p>
          <w:p w14:paraId="72FD46B3" w14:textId="77777777" w:rsidR="00170CAB" w:rsidRDefault="00170CAB" w:rsidP="00170CAB">
            <w:pPr>
              <w:pStyle w:val="code"/>
              <w:bidi w:val="0"/>
            </w:pPr>
            <w:r>
              <w:t xml:space="preserve">            &lt;div class="button-group"&gt;</w:t>
            </w:r>
          </w:p>
          <w:p w14:paraId="798E27E7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&lt;input type="reset" value="</w:t>
            </w:r>
            <w:r>
              <w:rPr>
                <w:rFonts w:cs="IRANSansWeb(FaNum) Light"/>
                <w:rtl/>
              </w:rPr>
              <w:t>پاک کردن فرم</w:t>
            </w:r>
            <w:r>
              <w:t>"&gt;</w:t>
            </w:r>
          </w:p>
          <w:p w14:paraId="5D9DB1E4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&lt;input type="button" value="</w:t>
            </w:r>
            <w:r>
              <w:rPr>
                <w:rFonts w:cs="IRANSansWeb(FaNum) Light"/>
                <w:rtl/>
              </w:rPr>
              <w:t>ذخ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ره</w:t>
            </w:r>
            <w:r>
              <w:rPr>
                <w:rFonts w:cs="IRANSansWeb(FaNum) Light"/>
                <w:rtl/>
              </w:rPr>
              <w:t xml:space="preserve"> موقت</w:t>
            </w:r>
            <w:r>
              <w:t xml:space="preserve">" </w:t>
            </w:r>
          </w:p>
          <w:p w14:paraId="05BE641A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onclick="alert('</w:t>
            </w:r>
            <w:r>
              <w:rPr>
                <w:rFonts w:cs="IRANSansWeb(FaNum) Light"/>
                <w:rtl/>
              </w:rPr>
              <w:t>ذخ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ره</w:t>
            </w:r>
            <w:r>
              <w:rPr>
                <w:rFonts w:cs="IRANSansWeb(FaNum) Light"/>
                <w:rtl/>
              </w:rPr>
              <w:t xml:space="preserve"> شد</w:t>
            </w:r>
            <w:r>
              <w:t>!')"&gt;</w:t>
            </w:r>
          </w:p>
          <w:p w14:paraId="7412FEFA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&lt;input type="submit" value="</w:t>
            </w:r>
            <w:r>
              <w:rPr>
                <w:rFonts w:cs="IRANSansWeb(FaNum) Light"/>
                <w:rtl/>
              </w:rPr>
              <w:t>ثبت نها</w:t>
            </w:r>
            <w:r>
              <w:rPr>
                <w:rFonts w:cs="IRANSansWeb(FaNum) Light" w:hint="cs"/>
                <w:rtl/>
              </w:rPr>
              <w:t>یی</w:t>
            </w:r>
            <w:r>
              <w:t>"&gt;</w:t>
            </w:r>
          </w:p>
          <w:p w14:paraId="17CCAC3E" w14:textId="77777777" w:rsidR="00170CAB" w:rsidRDefault="00170CAB" w:rsidP="00170CAB">
            <w:pPr>
              <w:pStyle w:val="code"/>
              <w:bidi w:val="0"/>
            </w:pPr>
            <w:r>
              <w:t xml:space="preserve">            &lt;/div&gt;</w:t>
            </w:r>
          </w:p>
          <w:p w14:paraId="21F87DE6" w14:textId="77777777" w:rsidR="00170CAB" w:rsidRDefault="00170CAB" w:rsidP="00170CAB">
            <w:pPr>
              <w:pStyle w:val="code"/>
              <w:bidi w:val="0"/>
            </w:pPr>
            <w:r>
              <w:t xml:space="preserve">        &lt;/form&gt;</w:t>
            </w:r>
          </w:p>
          <w:p w14:paraId="55029CF2" w14:textId="77777777" w:rsidR="00170CAB" w:rsidRDefault="00170CAB" w:rsidP="00170CAB">
            <w:pPr>
              <w:pStyle w:val="code"/>
              <w:bidi w:val="0"/>
            </w:pPr>
            <w:r>
              <w:t xml:space="preserve">    &lt;/div&gt;</w:t>
            </w:r>
          </w:p>
          <w:p w14:paraId="604BD930" w14:textId="77777777" w:rsidR="00170CAB" w:rsidRDefault="00170CAB" w:rsidP="00170CAB">
            <w:pPr>
              <w:pStyle w:val="code"/>
              <w:bidi w:val="0"/>
            </w:pPr>
            <w:r>
              <w:t>&lt;/body&gt;</w:t>
            </w:r>
          </w:p>
          <w:p w14:paraId="034324BD" w14:textId="58D7E825" w:rsidR="0072245C" w:rsidRDefault="00170CAB" w:rsidP="00170CAB">
            <w:pPr>
              <w:pStyle w:val="code"/>
              <w:bidi w:val="0"/>
            </w:pPr>
            <w:r>
              <w:t>&lt;/html&gt;</w:t>
            </w:r>
          </w:p>
        </w:tc>
      </w:tr>
    </w:tbl>
    <w:p w14:paraId="7EA93BCD" w14:textId="6FDC968C" w:rsidR="0072245C" w:rsidRDefault="00170CAB" w:rsidP="00170CAB">
      <w:hyperlink r:id="rId162" w:history="1">
        <w:r w:rsidRPr="00170CAB">
          <w:rPr>
            <w:rStyle w:val="Hyperlink"/>
          </w:rPr>
          <w:t>index</w:t>
        </w:r>
      </w:hyperlink>
    </w:p>
    <w:p w14:paraId="7AFDCE3E" w14:textId="05939D27" w:rsidR="00170CAB" w:rsidRDefault="00170CAB" w:rsidP="00170CAB">
      <w:pPr>
        <w:pStyle w:val="Heading2"/>
      </w:pPr>
      <w:hyperlink r:id="rId163" w:history="1">
        <w:bookmarkStart w:id="108" w:name="_Toc211464545"/>
        <w:r w:rsidRPr="00294024">
          <w:rPr>
            <w:rStyle w:val="Hyperlink"/>
            <w:rtl/>
          </w:rPr>
          <w:t xml:space="preserve">معرفی تگ </w:t>
        </w:r>
        <w:r w:rsidRPr="00294024">
          <w:rPr>
            <w:rStyle w:val="Hyperlink"/>
          </w:rPr>
          <w:t>iframe</w:t>
        </w:r>
        <w:bookmarkEnd w:id="108"/>
      </w:hyperlink>
    </w:p>
    <w:p w14:paraId="48A143EA" w14:textId="0444C2D5" w:rsidR="00294024" w:rsidRDefault="00294024" w:rsidP="00294024">
      <w:pPr>
        <w:rPr>
          <w:rtl/>
        </w:rPr>
      </w:pPr>
      <w:r>
        <w:rPr>
          <w:rtl/>
        </w:rPr>
        <w:lastRenderedPageBreak/>
        <w:t>تگ `&lt;</w:t>
      </w:r>
      <w:r>
        <w:t>iframe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درون صفحه وب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446B517" w14:textId="44209418" w:rsidR="00294024" w:rsidRDefault="00294024" w:rsidP="00294024"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4024" w14:paraId="4ED3A62B" w14:textId="77777777" w:rsidTr="00294024">
        <w:tc>
          <w:tcPr>
            <w:tcW w:w="9350" w:type="dxa"/>
          </w:tcPr>
          <w:p w14:paraId="7F0B9980" w14:textId="77777777" w:rsidR="00294024" w:rsidRDefault="00294024" w:rsidP="00294024">
            <w:pPr>
              <w:pStyle w:val="code"/>
              <w:bidi w:val="0"/>
            </w:pPr>
            <w:r>
              <w:t xml:space="preserve">&lt;iframe src="https://example.com" </w:t>
            </w:r>
          </w:p>
          <w:p w14:paraId="7B0CC965" w14:textId="77777777" w:rsidR="00294024" w:rsidRDefault="00294024" w:rsidP="00294024">
            <w:pPr>
              <w:pStyle w:val="code"/>
              <w:bidi w:val="0"/>
            </w:pPr>
            <w:r>
              <w:t xml:space="preserve">        width="800" </w:t>
            </w:r>
          </w:p>
          <w:p w14:paraId="3497184F" w14:textId="77777777" w:rsidR="00294024" w:rsidRDefault="00294024" w:rsidP="00294024">
            <w:pPr>
              <w:pStyle w:val="code"/>
              <w:bidi w:val="0"/>
            </w:pPr>
            <w:r>
              <w:t xml:space="preserve">        height="600" </w:t>
            </w:r>
          </w:p>
          <w:p w14:paraId="238C68D7" w14:textId="77777777" w:rsidR="00294024" w:rsidRDefault="00294024" w:rsidP="00294024">
            <w:pPr>
              <w:pStyle w:val="code"/>
              <w:bidi w:val="0"/>
              <w:rPr>
                <w:rtl/>
              </w:rPr>
            </w:pPr>
            <w:r>
              <w:t xml:space="preserve">        title="</w:t>
            </w:r>
            <w:r>
              <w:rPr>
                <w:rFonts w:cs="IRANSansWeb(FaNum) Light"/>
                <w:rtl/>
              </w:rPr>
              <w:t>نمونه</w:t>
            </w:r>
            <w:r>
              <w:t xml:space="preserve"> iframe"</w:t>
            </w:r>
          </w:p>
          <w:p w14:paraId="5C9EC749" w14:textId="77777777" w:rsidR="00294024" w:rsidRDefault="00294024" w:rsidP="00294024">
            <w:pPr>
              <w:pStyle w:val="code"/>
              <w:bidi w:val="0"/>
            </w:pPr>
            <w:r>
              <w:t xml:space="preserve">        frameborder="0"</w:t>
            </w:r>
          </w:p>
          <w:p w14:paraId="52502ACA" w14:textId="77777777" w:rsidR="00294024" w:rsidRDefault="00294024" w:rsidP="00294024">
            <w:pPr>
              <w:pStyle w:val="code"/>
              <w:bidi w:val="0"/>
            </w:pPr>
            <w:r>
              <w:t xml:space="preserve">        allowfullscreen&gt;</w:t>
            </w:r>
          </w:p>
          <w:p w14:paraId="708C3B81" w14:textId="6886571B" w:rsidR="00294024" w:rsidRDefault="00294024" w:rsidP="00294024">
            <w:pPr>
              <w:pStyle w:val="code"/>
              <w:bidi w:val="0"/>
            </w:pPr>
            <w:r>
              <w:t>&lt;/iframe&gt;</w:t>
            </w:r>
          </w:p>
        </w:tc>
      </w:tr>
    </w:tbl>
    <w:p w14:paraId="331F0F6A" w14:textId="44936A9B" w:rsidR="00294024" w:rsidRDefault="00096EC3" w:rsidP="00096EC3">
      <w:hyperlink r:id="rId164" w:history="1">
        <w:r w:rsidRPr="00096EC3">
          <w:rPr>
            <w:rStyle w:val="Hyperlink"/>
          </w:rPr>
          <w:t>index</w:t>
        </w:r>
      </w:hyperlink>
    </w:p>
    <w:p w14:paraId="46FE3EF6" w14:textId="6CC980B4" w:rsidR="00096EC3" w:rsidRDefault="00096EC3" w:rsidP="00096EC3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مهم:</w:t>
      </w:r>
    </w:p>
    <w:p w14:paraId="22C24EE4" w14:textId="316E5009" w:rsidR="00096EC3" w:rsidRDefault="00096EC3" w:rsidP="00096EC3">
      <w:pPr>
        <w:rPr>
          <w:rtl/>
        </w:rPr>
      </w:pPr>
      <w:r>
        <w:rPr>
          <w:rtl/>
        </w:rPr>
        <w:t xml:space="preserve">- </w:t>
      </w:r>
      <w:r>
        <w:t>src</w:t>
      </w:r>
      <w:r>
        <w:rPr>
          <w:rtl/>
        </w:rPr>
        <w:t>`: آدرس صفحه‌ا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3594D68" w14:textId="7A532808" w:rsidR="00096EC3" w:rsidRDefault="00096EC3" w:rsidP="00096EC3">
      <w:pPr>
        <w:rPr>
          <w:rtl/>
        </w:rPr>
      </w:pPr>
      <w:r>
        <w:rPr>
          <w:rtl/>
        </w:rPr>
        <w:t xml:space="preserve">- </w:t>
      </w:r>
      <w:r>
        <w:t>width</w:t>
      </w:r>
      <w:r>
        <w:rPr>
          <w:rtl/>
        </w:rPr>
        <w:t>` و `</w:t>
      </w:r>
      <w:r>
        <w:t>height</w:t>
      </w:r>
      <w:r>
        <w:rPr>
          <w:rtl/>
        </w:rPr>
        <w:t>`: اندازه قاب</w:t>
      </w:r>
    </w:p>
    <w:p w14:paraId="63FB5AAF" w14:textId="524D768A" w:rsidR="00096EC3" w:rsidRDefault="00096EC3" w:rsidP="00096EC3">
      <w:pPr>
        <w:rPr>
          <w:rtl/>
        </w:rPr>
      </w:pPr>
      <w:r>
        <w:rPr>
          <w:rtl/>
        </w:rPr>
        <w:t xml:space="preserve">- </w:t>
      </w:r>
      <w:r>
        <w:t>title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</w:t>
      </w:r>
    </w:p>
    <w:p w14:paraId="3CD2C57D" w14:textId="4A5F675C" w:rsidR="00096EC3" w:rsidRDefault="00096EC3" w:rsidP="00096EC3">
      <w:pPr>
        <w:rPr>
          <w:rtl/>
        </w:rPr>
      </w:pPr>
      <w:r>
        <w:rPr>
          <w:rtl/>
        </w:rPr>
        <w:t xml:space="preserve">- </w:t>
      </w:r>
      <w:r>
        <w:t>frameborder</w:t>
      </w:r>
      <w:r>
        <w:rPr>
          <w:rtl/>
        </w:rPr>
        <w:t>`: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عدم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p w14:paraId="16D80DF3" w14:textId="16224F62" w:rsidR="00096EC3" w:rsidRDefault="00096EC3" w:rsidP="00096EC3">
      <w:r>
        <w:rPr>
          <w:rtl/>
        </w:rPr>
        <w:t xml:space="preserve">- </w:t>
      </w:r>
      <w:r>
        <w:t>allowfullscreen</w:t>
      </w:r>
      <w:r>
        <w:rPr>
          <w:rtl/>
        </w:rPr>
        <w:t>`: اجازه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تمام صفحه</w:t>
      </w:r>
    </w:p>
    <w:p w14:paraId="6F9FB779" w14:textId="21FCDF9B" w:rsidR="00FE478D" w:rsidRDefault="00FE478D" w:rsidP="00096EC3">
      <w:pPr>
        <w:rPr>
          <w:rtl/>
        </w:rPr>
      </w:pPr>
      <w:r w:rsidRPr="00FE478D">
        <w:rPr>
          <w:rtl/>
        </w:rPr>
        <w:t>استفاده از `</w:t>
      </w:r>
      <w:r w:rsidRPr="00FE478D">
        <w:t>loading="lazy</w:t>
      </w:r>
      <w:r w:rsidRPr="00FE478D">
        <w:rPr>
          <w:rtl/>
        </w:rPr>
        <w:t>"` برا</w:t>
      </w:r>
      <w:r w:rsidRPr="00FE478D">
        <w:rPr>
          <w:rFonts w:hint="cs"/>
          <w:rtl/>
        </w:rPr>
        <w:t>ی</w:t>
      </w:r>
      <w:r w:rsidRPr="00FE478D">
        <w:rPr>
          <w:rtl/>
        </w:rPr>
        <w:t xml:space="preserve"> </w:t>
      </w:r>
      <w:r w:rsidRPr="00FE478D">
        <w:t>iframe</w:t>
      </w:r>
      <w:r w:rsidRPr="00FE478D">
        <w:rPr>
          <w:rtl/>
        </w:rPr>
        <w:t>ها</w:t>
      </w:r>
      <w:r>
        <w:t xml:space="preserve"> </w:t>
      </w:r>
      <w:r>
        <w:rPr>
          <w:rFonts w:hint="cs"/>
          <w:rtl/>
        </w:rPr>
        <w:t xml:space="preserve"> باعث عملکرد بهینه میشود.</w:t>
      </w:r>
    </w:p>
    <w:p w14:paraId="62303705" w14:textId="725D1F0D" w:rsidR="00096EC3" w:rsidRDefault="003A64FD" w:rsidP="00096EC3">
      <w:r w:rsidRPr="003A64FD">
        <w:rPr>
          <w:rtl/>
        </w:rPr>
        <w:t>مثال‌ها</w:t>
      </w:r>
      <w:r w:rsidRPr="003A64FD">
        <w:rPr>
          <w:rFonts w:hint="cs"/>
          <w:rtl/>
        </w:rPr>
        <w:t>ی</w:t>
      </w:r>
      <w:r w:rsidRPr="003A64FD">
        <w:rPr>
          <w:rtl/>
        </w:rPr>
        <w:t xml:space="preserve"> کاربرد</w:t>
      </w:r>
      <w:r w:rsidRPr="003A64FD">
        <w:rPr>
          <w:rFonts w:hint="cs"/>
          <w:rtl/>
        </w:rPr>
        <w:t>ی</w:t>
      </w:r>
      <w:r w:rsidRPr="003A64FD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64FD" w14:paraId="2976FE1F" w14:textId="77777777" w:rsidTr="003A64FD">
        <w:tc>
          <w:tcPr>
            <w:tcW w:w="9350" w:type="dxa"/>
          </w:tcPr>
          <w:p w14:paraId="7B7314E7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&lt;!DOCTYPE html&gt;</w:t>
            </w:r>
          </w:p>
          <w:p w14:paraId="08F5C9FF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&lt;html lang="fa" dir="rtl"&gt;</w:t>
            </w:r>
          </w:p>
          <w:p w14:paraId="5852FAA6" w14:textId="77777777" w:rsidR="00EE4AEE" w:rsidRPr="00EE4AEE" w:rsidRDefault="00EE4AEE" w:rsidP="00EE4AEE">
            <w:pPr>
              <w:pStyle w:val="code"/>
              <w:bidi w:val="0"/>
            </w:pPr>
          </w:p>
          <w:p w14:paraId="0266A94B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&lt;head&gt;</w:t>
            </w:r>
          </w:p>
          <w:p w14:paraId="377966CE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&lt;meta charset="UTF-8"&gt;</w:t>
            </w:r>
          </w:p>
          <w:p w14:paraId="4769CE65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&lt;meta name="viewport" content="width=device-width, initial-scale=1.0"&gt;</w:t>
            </w:r>
          </w:p>
          <w:p w14:paraId="411FD634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&lt;title&gt;</w:t>
            </w:r>
            <w:r w:rsidRPr="00EE4AEE">
              <w:rPr>
                <w:rtl/>
                <w:lang w:bidi="ar-SA"/>
              </w:rPr>
              <w:t>نمونه</w:t>
            </w:r>
            <w:r w:rsidRPr="00EE4AEE">
              <w:t xml:space="preserve"> iframe&lt;/title&gt;</w:t>
            </w:r>
          </w:p>
          <w:p w14:paraId="7D6956BD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&lt;style&gt;</w:t>
            </w:r>
          </w:p>
          <w:p w14:paraId="4D31864C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.iframe-container {</w:t>
            </w:r>
          </w:p>
          <w:p w14:paraId="7FF9F257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margin: 20px 0;</w:t>
            </w:r>
          </w:p>
          <w:p w14:paraId="32D2E08D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border: 2px solid #3498db;</w:t>
            </w:r>
          </w:p>
          <w:p w14:paraId="5EFD5F42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border-radius: 10px;</w:t>
            </w:r>
          </w:p>
          <w:p w14:paraId="393C3F3E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overflow: hidden;</w:t>
            </w:r>
          </w:p>
          <w:p w14:paraId="57530650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}</w:t>
            </w:r>
          </w:p>
          <w:p w14:paraId="27260E45" w14:textId="77777777" w:rsidR="00EE4AEE" w:rsidRPr="00EE4AEE" w:rsidRDefault="00EE4AEE" w:rsidP="00EE4AEE">
            <w:pPr>
              <w:pStyle w:val="code"/>
              <w:bidi w:val="0"/>
            </w:pPr>
          </w:p>
          <w:p w14:paraId="79FE336C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lastRenderedPageBreak/>
              <w:t>        .responsive-iframe {</w:t>
            </w:r>
          </w:p>
          <w:p w14:paraId="2807A594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width: 100%;</w:t>
            </w:r>
          </w:p>
          <w:p w14:paraId="4867F59B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height: 400px;</w:t>
            </w:r>
          </w:p>
          <w:p w14:paraId="57462927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border: none;</w:t>
            </w:r>
          </w:p>
          <w:p w14:paraId="39A5A1F2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}</w:t>
            </w:r>
          </w:p>
          <w:p w14:paraId="2242A685" w14:textId="77777777" w:rsidR="00EE4AEE" w:rsidRPr="00EE4AEE" w:rsidRDefault="00EE4AEE" w:rsidP="00EE4AEE">
            <w:pPr>
              <w:pStyle w:val="code"/>
              <w:bidi w:val="0"/>
            </w:pPr>
          </w:p>
          <w:p w14:paraId="71FAFB7A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.h_iframe-aparat_embed_frame {</w:t>
            </w:r>
          </w:p>
          <w:p w14:paraId="448E7C3E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position: relative;</w:t>
            </w:r>
          </w:p>
          <w:p w14:paraId="2941395B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}</w:t>
            </w:r>
          </w:p>
          <w:p w14:paraId="464221F0" w14:textId="77777777" w:rsidR="00EE4AEE" w:rsidRPr="00EE4AEE" w:rsidRDefault="00EE4AEE" w:rsidP="00EE4AEE">
            <w:pPr>
              <w:pStyle w:val="code"/>
              <w:bidi w:val="0"/>
            </w:pPr>
          </w:p>
          <w:p w14:paraId="721CD1C5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.h_iframe-aparat_embed_frame .ratio {</w:t>
            </w:r>
          </w:p>
          <w:p w14:paraId="56A86DBF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display: block;</w:t>
            </w:r>
          </w:p>
          <w:p w14:paraId="168729E8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width: 100%;</w:t>
            </w:r>
          </w:p>
          <w:p w14:paraId="5A5F63E0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height: auto;</w:t>
            </w:r>
          </w:p>
          <w:p w14:paraId="188763DD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}</w:t>
            </w:r>
          </w:p>
          <w:p w14:paraId="1D0EE6CF" w14:textId="77777777" w:rsidR="00EE4AEE" w:rsidRPr="00EE4AEE" w:rsidRDefault="00EE4AEE" w:rsidP="00EE4AEE">
            <w:pPr>
              <w:pStyle w:val="code"/>
              <w:bidi w:val="0"/>
            </w:pPr>
          </w:p>
          <w:p w14:paraId="5FB95EA7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.h_iframe-aparat_embed_frame iframe {</w:t>
            </w:r>
          </w:p>
          <w:p w14:paraId="65710322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position: absolute;</w:t>
            </w:r>
          </w:p>
          <w:p w14:paraId="3B9220B8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top: 0;</w:t>
            </w:r>
          </w:p>
          <w:p w14:paraId="6FFE05DD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left: 0;</w:t>
            </w:r>
          </w:p>
          <w:p w14:paraId="7F33D303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width: 100%;</w:t>
            </w:r>
          </w:p>
          <w:p w14:paraId="0233114E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height: 100%;</w:t>
            </w:r>
          </w:p>
          <w:p w14:paraId="7C2B9082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}</w:t>
            </w:r>
          </w:p>
          <w:p w14:paraId="2E53CDC1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&lt;/style&gt;</w:t>
            </w:r>
          </w:p>
          <w:p w14:paraId="60093FB3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&lt;/head&gt;</w:t>
            </w:r>
          </w:p>
          <w:p w14:paraId="5DDDA705" w14:textId="77777777" w:rsidR="00EE4AEE" w:rsidRPr="00EE4AEE" w:rsidRDefault="00EE4AEE" w:rsidP="00EE4AEE">
            <w:pPr>
              <w:pStyle w:val="code"/>
              <w:bidi w:val="0"/>
            </w:pPr>
          </w:p>
          <w:p w14:paraId="1B5D415C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&lt;body&gt;</w:t>
            </w:r>
          </w:p>
          <w:p w14:paraId="63A13864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&lt;h1&gt;</w:t>
            </w:r>
            <w:r w:rsidRPr="00EE4AEE">
              <w:rPr>
                <w:rtl/>
                <w:lang w:bidi="ar-SA"/>
              </w:rPr>
              <w:t>نمونه‌های</w:t>
            </w:r>
            <w:r w:rsidRPr="00EE4AEE">
              <w:t xml:space="preserve"> iframe&lt;/h1&gt;</w:t>
            </w:r>
          </w:p>
          <w:p w14:paraId="3AFD4997" w14:textId="77777777" w:rsidR="00EE4AEE" w:rsidRPr="00EE4AEE" w:rsidRDefault="00EE4AEE" w:rsidP="00EE4AEE">
            <w:pPr>
              <w:pStyle w:val="code"/>
              <w:bidi w:val="0"/>
            </w:pPr>
          </w:p>
          <w:p w14:paraId="21FD09F6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 xml:space="preserve">    &lt;!-- </w:t>
            </w:r>
            <w:r w:rsidRPr="00EE4AEE">
              <w:rPr>
                <w:rtl/>
                <w:lang w:bidi="ar-SA"/>
              </w:rPr>
              <w:t>نمایش نقشه گوگل</w:t>
            </w:r>
            <w:r w:rsidRPr="00EE4AEE">
              <w:t xml:space="preserve"> --&gt;</w:t>
            </w:r>
          </w:p>
          <w:p w14:paraId="0373EF9F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&lt;div class="iframe-container"&gt;</w:t>
            </w:r>
          </w:p>
          <w:p w14:paraId="11BC64A8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&lt;iframe</w:t>
            </w:r>
          </w:p>
          <w:p w14:paraId="036E35DC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src="https://www.google.com/maps/embed?pb=!1m18!1m12!1m3!1d700.5838411288692!2d-122.4364637635371!3d45.50367163544069!2m3!1f0!2f0!3f0!3m2!1i1024!2i768!4f13.1!3m3!1m2!1s0x5495988bed8ee02d%3A0x9790f57856d15574!2s970%20NW%20Eastman%20Pkwy%2C%20Gresham%2C%20OR%2097030%2C%20USA!5e0!3m2!1sen!2s!4v1759649336276!5m2!1sen!2s"</w:t>
            </w:r>
          </w:p>
          <w:p w14:paraId="3614EE92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width="600" height="450" style="border:0;" allowfullscreen="" loading="lazy"</w:t>
            </w:r>
          </w:p>
          <w:p w14:paraId="5C1132FA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referrerpolicy="no-referrer-when-downgrade"&gt;&lt;/iframe&gt;</w:t>
            </w:r>
          </w:p>
          <w:p w14:paraId="1ADD75CB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&lt;/iframe&gt;</w:t>
            </w:r>
          </w:p>
          <w:p w14:paraId="3CFC9F79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&lt;/div&gt;</w:t>
            </w:r>
          </w:p>
          <w:p w14:paraId="427EBDAC" w14:textId="77777777" w:rsidR="00EE4AEE" w:rsidRPr="00EE4AEE" w:rsidRDefault="00EE4AEE" w:rsidP="00EE4AEE">
            <w:pPr>
              <w:pStyle w:val="code"/>
              <w:bidi w:val="0"/>
            </w:pPr>
          </w:p>
          <w:p w14:paraId="133F4BB9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 xml:space="preserve">    &lt;!-- </w:t>
            </w:r>
            <w:r w:rsidRPr="00EE4AEE">
              <w:rPr>
                <w:rtl/>
                <w:lang w:bidi="ar-SA"/>
              </w:rPr>
              <w:t>نمایش ویدیوی یوتیوب</w:t>
            </w:r>
            <w:r w:rsidRPr="00EE4AEE">
              <w:t xml:space="preserve"> --&gt;</w:t>
            </w:r>
          </w:p>
          <w:p w14:paraId="7E48C2AF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&lt;div class="iframe-container"&gt;</w:t>
            </w:r>
          </w:p>
          <w:p w14:paraId="4861A28B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lastRenderedPageBreak/>
              <w:t>        &lt;iframe width="100%" height="315" src="https://www.youtube.com/embed/dQw4w9WgXcQ" frameborder="0"</w:t>
            </w:r>
          </w:p>
          <w:p w14:paraId="64A588C8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allow="accelerometer; autoplay; clipboard-write; encrypted-media; gyroscope; picture-in-picture"</w:t>
            </w:r>
          </w:p>
          <w:p w14:paraId="3D7D5C23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allowfullscreen&gt;</w:t>
            </w:r>
          </w:p>
          <w:p w14:paraId="0D4491BF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&lt;/iframe&gt;</w:t>
            </w:r>
          </w:p>
          <w:p w14:paraId="1A97F680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&lt;/div&gt;</w:t>
            </w:r>
          </w:p>
          <w:p w14:paraId="52D8431F" w14:textId="77777777" w:rsidR="00EE4AEE" w:rsidRPr="00EE4AEE" w:rsidRDefault="00EE4AEE" w:rsidP="00EE4AEE">
            <w:pPr>
              <w:pStyle w:val="code"/>
              <w:bidi w:val="0"/>
            </w:pPr>
          </w:p>
          <w:p w14:paraId="4D93E60F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 xml:space="preserve">    &lt;!-- </w:t>
            </w:r>
            <w:r w:rsidRPr="00EE4AEE">
              <w:rPr>
                <w:rtl/>
                <w:lang w:bidi="ar-SA"/>
              </w:rPr>
              <w:t>نمایش ویدیوی یوتیوب</w:t>
            </w:r>
            <w:r w:rsidRPr="00EE4AEE">
              <w:t xml:space="preserve"> --&gt;</w:t>
            </w:r>
          </w:p>
          <w:p w14:paraId="3DEDB992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&lt;div class="h_iframe-aparat_embed_frame"&gt;</w:t>
            </w:r>
          </w:p>
          <w:p w14:paraId="63F4F3FF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&lt;span style="display: block;padding-top: 57%"&gt;&lt;/span&gt;</w:t>
            </w:r>
          </w:p>
          <w:p w14:paraId="4741754C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&lt;iframe src="https://www.aparat.com/video/video/embed/videohash/hvfb02d/vt/frame" allowFullScreen="true"</w:t>
            </w:r>
          </w:p>
          <w:p w14:paraId="353DC185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webkitallowfullscreen="true" mozallowfullscreen="true"&gt;</w:t>
            </w:r>
          </w:p>
          <w:p w14:paraId="1D35EE26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&lt;/iframe&gt;</w:t>
            </w:r>
          </w:p>
          <w:p w14:paraId="38FDF1AF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&lt;/div&gt;</w:t>
            </w:r>
          </w:p>
          <w:p w14:paraId="012DA42A" w14:textId="77777777" w:rsidR="00EE4AEE" w:rsidRPr="00EE4AEE" w:rsidRDefault="00EE4AEE" w:rsidP="00EE4AEE">
            <w:pPr>
              <w:pStyle w:val="code"/>
              <w:bidi w:val="0"/>
            </w:pPr>
          </w:p>
          <w:p w14:paraId="4EFF8DB6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 xml:space="preserve">    &lt;!-- iframe </w:t>
            </w:r>
            <w:r w:rsidRPr="00EE4AEE">
              <w:rPr>
                <w:rtl/>
                <w:lang w:bidi="ar-SA"/>
              </w:rPr>
              <w:t>ریسپانسیو</w:t>
            </w:r>
            <w:r w:rsidRPr="00EE4AEE">
              <w:t xml:space="preserve"> --&gt;</w:t>
            </w:r>
          </w:p>
          <w:p w14:paraId="3CEC70A3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&lt;div style="position: relative; width: 100%; height: 0; padding-bottom: 56.25%;"&gt;</w:t>
            </w:r>
          </w:p>
          <w:p w14:paraId="55A9E346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&lt;iframe src="https://example.com" style="position: absolute; top: 0; left: 0; width: 100%; height: 100%;"</w:t>
            </w:r>
          </w:p>
          <w:p w14:paraId="7180C7E6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frameborder="0"&gt;</w:t>
            </w:r>
          </w:p>
          <w:p w14:paraId="7481A9BA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&lt;/iframe&gt;</w:t>
            </w:r>
          </w:p>
          <w:p w14:paraId="2D59496B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&lt;/div&gt;</w:t>
            </w:r>
          </w:p>
          <w:p w14:paraId="556269A8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&lt;/body&gt;</w:t>
            </w:r>
          </w:p>
          <w:p w14:paraId="3B7C3F6D" w14:textId="77777777" w:rsidR="00EE4AEE" w:rsidRPr="00EE4AEE" w:rsidRDefault="00EE4AEE" w:rsidP="00EE4AEE">
            <w:pPr>
              <w:pStyle w:val="code"/>
              <w:bidi w:val="0"/>
            </w:pPr>
          </w:p>
          <w:p w14:paraId="289A19EE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&lt;/html&gt;</w:t>
            </w:r>
          </w:p>
          <w:p w14:paraId="7F81967C" w14:textId="2DDFBD6F" w:rsidR="003A64FD" w:rsidRDefault="003A64FD" w:rsidP="00EE4AEE">
            <w:pPr>
              <w:pStyle w:val="code"/>
              <w:bidi w:val="0"/>
            </w:pPr>
          </w:p>
        </w:tc>
      </w:tr>
    </w:tbl>
    <w:p w14:paraId="52F23DC6" w14:textId="20A08036" w:rsidR="003A64FD" w:rsidRDefault="00EE4AEE" w:rsidP="00EE4AEE">
      <w:hyperlink r:id="rId165" w:history="1">
        <w:r w:rsidRPr="00EE4AEE">
          <w:rPr>
            <w:rStyle w:val="Hyperlink"/>
          </w:rPr>
          <w:t>working</w:t>
        </w:r>
      </w:hyperlink>
    </w:p>
    <w:p w14:paraId="4928FC75" w14:textId="77777777" w:rsidR="00066343" w:rsidRDefault="00066343" w:rsidP="00066343">
      <w:r>
        <w:rPr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iframe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343" w14:paraId="4EA97BC9" w14:textId="77777777" w:rsidTr="00066343">
        <w:tc>
          <w:tcPr>
            <w:tcW w:w="9350" w:type="dxa"/>
          </w:tcPr>
          <w:p w14:paraId="1162E4CE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استفاده از</w:t>
            </w:r>
            <w:r>
              <w:t xml:space="preserve"> sandbox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افزا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t xml:space="preserve"> --&gt;</w:t>
            </w:r>
          </w:p>
          <w:p w14:paraId="19F05DED" w14:textId="77777777" w:rsidR="00066343" w:rsidRDefault="00066343" w:rsidP="00066343">
            <w:pPr>
              <w:pStyle w:val="code"/>
              <w:bidi w:val="0"/>
            </w:pPr>
            <w:r>
              <w:t xml:space="preserve">&lt;iframe src="https://example.com" </w:t>
            </w:r>
          </w:p>
          <w:p w14:paraId="35500239" w14:textId="77777777" w:rsidR="00066343" w:rsidRDefault="00066343" w:rsidP="00066343">
            <w:pPr>
              <w:pStyle w:val="code"/>
              <w:bidi w:val="0"/>
            </w:pPr>
            <w:r>
              <w:t xml:space="preserve">        sandbox="allow-scripts allow-same-origin"</w:t>
            </w:r>
          </w:p>
          <w:p w14:paraId="5972163A" w14:textId="77777777" w:rsidR="00066343" w:rsidRDefault="00066343" w:rsidP="00066343">
            <w:pPr>
              <w:pStyle w:val="code"/>
              <w:bidi w:val="0"/>
            </w:pPr>
            <w:r>
              <w:t xml:space="preserve">        allow="camera; microphone"&gt;</w:t>
            </w:r>
          </w:p>
          <w:p w14:paraId="384F20C8" w14:textId="08CBA0E4" w:rsidR="00066343" w:rsidRDefault="00066343" w:rsidP="00066343">
            <w:pPr>
              <w:pStyle w:val="code"/>
              <w:bidi w:val="0"/>
            </w:pPr>
            <w:r>
              <w:t>&lt;/iframe&gt;</w:t>
            </w:r>
          </w:p>
        </w:tc>
      </w:tr>
    </w:tbl>
    <w:p w14:paraId="6491D1C2" w14:textId="77777777" w:rsidR="00066343" w:rsidRPr="00294024" w:rsidRDefault="00066343" w:rsidP="00066343">
      <w:pPr>
        <w:bidi w:val="0"/>
      </w:pPr>
    </w:p>
    <w:p w14:paraId="75DE2346" w14:textId="73286079" w:rsidR="00170CAB" w:rsidRDefault="00170CAB" w:rsidP="00170CAB">
      <w:pPr>
        <w:pStyle w:val="Heading2"/>
      </w:pPr>
      <w:hyperlink r:id="rId166" w:history="1">
        <w:bookmarkStart w:id="109" w:name="_Toc211464546"/>
        <w:r w:rsidRPr="00EE4AEE">
          <w:rPr>
            <w:rStyle w:val="Hyperlink"/>
            <w:rtl/>
          </w:rPr>
          <w:t xml:space="preserve">معرفی تگ </w:t>
        </w:r>
        <w:r w:rsidRPr="00EE4AEE">
          <w:rPr>
            <w:rStyle w:val="Hyperlink"/>
          </w:rPr>
          <w:t>video</w:t>
        </w:r>
        <w:r w:rsidRPr="00EE4AEE">
          <w:rPr>
            <w:rStyle w:val="Hyperlink"/>
            <w:rtl/>
          </w:rPr>
          <w:t xml:space="preserve"> و </w:t>
        </w:r>
        <w:r w:rsidRPr="00EE4AEE">
          <w:rPr>
            <w:rStyle w:val="Hyperlink"/>
          </w:rPr>
          <w:t>display</w:t>
        </w:r>
        <w:r w:rsidRPr="00EE4AEE">
          <w:rPr>
            <w:rStyle w:val="Hyperlink"/>
            <w:rtl/>
          </w:rPr>
          <w:t xml:space="preserve"> آن</w:t>
        </w:r>
        <w:bookmarkEnd w:id="109"/>
      </w:hyperlink>
    </w:p>
    <w:p w14:paraId="524E5A1E" w14:textId="560FB6D9" w:rsidR="00EE4AEE" w:rsidRDefault="00EE4AEE" w:rsidP="00EE4AEE">
      <w:pPr>
        <w:rPr>
          <w:rtl/>
        </w:rPr>
      </w:pPr>
      <w:r>
        <w:rPr>
          <w:rtl/>
          <w:lang w:bidi="ar-SA"/>
        </w:rPr>
        <w:t>تگ `&lt;</w:t>
      </w:r>
      <w:r>
        <w:t>video</w:t>
      </w:r>
      <w:r>
        <w:rPr>
          <w:rtl/>
          <w:lang w:bidi="ar-SA"/>
        </w:rPr>
        <w:t>&gt;`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و</w:t>
      </w:r>
      <w:r>
        <w:rPr>
          <w:rtl/>
          <w:lang w:bidi="ar-SA"/>
        </w:rPr>
        <w:t xml:space="preserve"> در صفحات وب استفاده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>.</w:t>
      </w:r>
    </w:p>
    <w:p w14:paraId="2074523B" w14:textId="30A7C927" w:rsidR="00EE4AEE" w:rsidRDefault="00EE4AEE" w:rsidP="00EE4AEE">
      <w:pPr>
        <w:pStyle w:val="Heading3"/>
        <w:rPr>
          <w:rtl/>
        </w:rPr>
      </w:pPr>
      <w:bookmarkStart w:id="110" w:name="_Toc211464547"/>
      <w:r>
        <w:lastRenderedPageBreak/>
        <w:t>Display</w:t>
      </w:r>
      <w:r>
        <w:rPr>
          <w:rtl/>
          <w:lang w:bidi="ar-SA"/>
        </w:rPr>
        <w:t xml:space="preserve"> 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ش‌فرض</w:t>
      </w:r>
      <w:r>
        <w:rPr>
          <w:rtl/>
          <w:lang w:bidi="ar-SA"/>
        </w:rPr>
        <w:t>: `</w:t>
      </w:r>
      <w:r>
        <w:t>inline</w:t>
      </w:r>
      <w:r>
        <w:rPr>
          <w:rtl/>
          <w:lang w:bidi="ar-SA"/>
        </w:rPr>
        <w:t>`</w:t>
      </w:r>
      <w:bookmarkEnd w:id="110"/>
    </w:p>
    <w:p w14:paraId="335F46A3" w14:textId="3851E856" w:rsidR="00EE4AEE" w:rsidRDefault="00EE4AEE" w:rsidP="00EE4AEE">
      <w:pPr>
        <w:rPr>
          <w:rtl/>
        </w:rPr>
      </w:pPr>
      <w:r>
        <w:rPr>
          <w:rtl/>
          <w:lang w:bidi="ar-SA"/>
        </w:rPr>
        <w:t>ساختار پا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ه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4AEE" w14:paraId="18D18420" w14:textId="77777777" w:rsidTr="00EE4AEE">
        <w:tc>
          <w:tcPr>
            <w:tcW w:w="9350" w:type="dxa"/>
          </w:tcPr>
          <w:p w14:paraId="5D8C6C5F" w14:textId="77777777" w:rsidR="00EE4AEE" w:rsidRDefault="00EE4AEE" w:rsidP="00EE4AEE">
            <w:pPr>
              <w:pStyle w:val="code"/>
              <w:bidi w:val="0"/>
            </w:pPr>
            <w:r>
              <w:t>&lt;video controls width="640"&gt;</w:t>
            </w:r>
          </w:p>
          <w:p w14:paraId="6F26557F" w14:textId="77777777" w:rsidR="00EE4AEE" w:rsidRDefault="00EE4AEE" w:rsidP="00EE4AEE">
            <w:pPr>
              <w:pStyle w:val="code"/>
              <w:bidi w:val="0"/>
            </w:pPr>
            <w:r>
              <w:t xml:space="preserve">    &lt;source src="movie.mp4" type="video/mp4"&gt;</w:t>
            </w:r>
          </w:p>
          <w:p w14:paraId="2CAAD2F0" w14:textId="77777777" w:rsidR="00EE4AEE" w:rsidRDefault="00EE4AEE" w:rsidP="00EE4AEE">
            <w:pPr>
              <w:pStyle w:val="code"/>
              <w:bidi w:val="0"/>
            </w:pPr>
            <w:r>
              <w:t xml:space="preserve">    &lt;source src="movie.webm" type="video/webm"&gt;</w:t>
            </w:r>
          </w:p>
          <w:p w14:paraId="306B06F2" w14:textId="77777777" w:rsidR="00EE4AEE" w:rsidRDefault="00EE4AEE" w:rsidP="00EE4AEE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Fonts w:cs="IRANSansWeb(FaNum) Light"/>
                <w:rtl/>
              </w:rPr>
              <w:t>مرورگر شما از تگ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>.</w:t>
            </w:r>
          </w:p>
          <w:p w14:paraId="19BD9388" w14:textId="14F64FE1" w:rsidR="00EE4AEE" w:rsidRDefault="00EE4AEE" w:rsidP="00EE4AEE">
            <w:pPr>
              <w:pStyle w:val="code"/>
              <w:bidi w:val="0"/>
            </w:pPr>
            <w:r>
              <w:t>&lt;/video&gt;</w:t>
            </w:r>
          </w:p>
        </w:tc>
      </w:tr>
    </w:tbl>
    <w:p w14:paraId="2AB2D49B" w14:textId="104F7E91" w:rsidR="00EE4AEE" w:rsidRPr="00EE4AEE" w:rsidRDefault="00EE4AEE" w:rsidP="00EE4AEE">
      <w:pPr>
        <w:rPr>
          <w:rtl/>
        </w:rPr>
      </w:pPr>
      <w:hyperlink r:id="rId167" w:history="1">
        <w:r w:rsidRPr="00EE4AEE">
          <w:rPr>
            <w:rStyle w:val="Hyperlink"/>
          </w:rPr>
          <w:t>base</w:t>
        </w:r>
      </w:hyperlink>
    </w:p>
    <w:p w14:paraId="7F7DE4B3" w14:textId="1320914B" w:rsidR="00EE4AEE" w:rsidRDefault="00EE4AEE" w:rsidP="00EE4AEE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مهم:</w:t>
      </w:r>
    </w:p>
    <w:p w14:paraId="1BBBA5E2" w14:textId="2BB14B03" w:rsidR="00EE4AEE" w:rsidRDefault="00EE4AEE" w:rsidP="00EE4AEE">
      <w:pPr>
        <w:rPr>
          <w:rtl/>
        </w:rPr>
      </w:pPr>
      <w:r>
        <w:rPr>
          <w:rtl/>
        </w:rPr>
        <w:t xml:space="preserve">- </w:t>
      </w:r>
      <w:r>
        <w:t>controls</w:t>
      </w:r>
      <w:r>
        <w:rPr>
          <w:rtl/>
        </w:rPr>
        <w:t>`: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کنترل‌ها</w:t>
      </w:r>
      <w:r>
        <w:rPr>
          <w:rFonts w:hint="cs"/>
          <w:rtl/>
        </w:rPr>
        <w:t>ی</w:t>
      </w:r>
      <w:r>
        <w:rPr>
          <w:rtl/>
        </w:rPr>
        <w:t xml:space="preserve"> پخش</w:t>
      </w:r>
    </w:p>
    <w:p w14:paraId="08D79683" w14:textId="0E0B7037" w:rsidR="00EE4AEE" w:rsidRDefault="00EE4AEE" w:rsidP="00EE4AEE">
      <w:pPr>
        <w:rPr>
          <w:rtl/>
        </w:rPr>
      </w:pPr>
      <w:r>
        <w:rPr>
          <w:rtl/>
        </w:rPr>
        <w:t xml:space="preserve">- </w:t>
      </w:r>
      <w:r>
        <w:t>autoplay</w:t>
      </w:r>
      <w:r>
        <w:rPr>
          <w:rtl/>
        </w:rPr>
        <w:t>`: پخش خودکار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</w:p>
    <w:p w14:paraId="51B5D709" w14:textId="1907D633" w:rsidR="00EE4AEE" w:rsidRDefault="00EE4AEE" w:rsidP="00EE4AEE">
      <w:pPr>
        <w:rPr>
          <w:rtl/>
        </w:rPr>
      </w:pPr>
      <w:r>
        <w:rPr>
          <w:rtl/>
        </w:rPr>
        <w:t xml:space="preserve">- </w:t>
      </w:r>
      <w:r>
        <w:t>loop</w:t>
      </w:r>
      <w:r>
        <w:rPr>
          <w:rtl/>
        </w:rPr>
        <w:t>`: تکرار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</w:p>
    <w:p w14:paraId="48075DFE" w14:textId="1412AE98" w:rsidR="00EE4AEE" w:rsidRDefault="00EE4AEE" w:rsidP="00EE4AEE">
      <w:pPr>
        <w:rPr>
          <w:rtl/>
        </w:rPr>
      </w:pPr>
      <w:r>
        <w:rPr>
          <w:rtl/>
        </w:rPr>
        <w:t xml:space="preserve">- </w:t>
      </w:r>
      <w:r>
        <w:t>muted</w:t>
      </w:r>
      <w:r>
        <w:rPr>
          <w:rtl/>
        </w:rPr>
        <w:t>`: ب</w:t>
      </w:r>
      <w:r>
        <w:rPr>
          <w:rFonts w:hint="cs"/>
          <w:rtl/>
        </w:rPr>
        <w:t>ی‌</w:t>
      </w:r>
      <w:r>
        <w:rPr>
          <w:rFonts w:hint="eastAsia"/>
          <w:rtl/>
        </w:rPr>
        <w:t>صدا</w:t>
      </w:r>
      <w:r>
        <w:rPr>
          <w:rtl/>
        </w:rPr>
        <w:t xml:space="preserve"> کردن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</w:p>
    <w:p w14:paraId="5DADBE6D" w14:textId="1B91FF77" w:rsidR="00EE4AEE" w:rsidRDefault="00EE4AEE" w:rsidP="00EE4AEE">
      <w:pPr>
        <w:rPr>
          <w:rtl/>
        </w:rPr>
      </w:pPr>
      <w:r>
        <w:rPr>
          <w:rtl/>
        </w:rPr>
        <w:t xml:space="preserve">- </w:t>
      </w:r>
      <w:r>
        <w:t>poster</w:t>
      </w:r>
      <w:r>
        <w:rPr>
          <w:rtl/>
        </w:rPr>
        <w:t>`: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</w:p>
    <w:p w14:paraId="6D6F3DAD" w14:textId="30F9C665" w:rsidR="00EE4AEE" w:rsidRDefault="00EE4AEE" w:rsidP="00EE4AEE">
      <w:r>
        <w:rPr>
          <w:rtl/>
        </w:rPr>
        <w:t xml:space="preserve">- </w:t>
      </w:r>
      <w:r>
        <w:t>width</w:t>
      </w:r>
      <w:r>
        <w:rPr>
          <w:rtl/>
        </w:rPr>
        <w:t>` و `</w:t>
      </w:r>
      <w:r>
        <w:t>height</w:t>
      </w:r>
      <w:r>
        <w:rPr>
          <w:rtl/>
        </w:rPr>
        <w:t>`: اندازه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</w:p>
    <w:p w14:paraId="2A81CD0A" w14:textId="2CF79681" w:rsidR="00066343" w:rsidRDefault="00066343" w:rsidP="00066343">
      <w:pPr>
        <w:rPr>
          <w:rtl/>
        </w:rPr>
      </w:pPr>
      <w:r>
        <w:rPr>
          <w:rtl/>
          <w:lang w:bidi="ar-SA"/>
        </w:rPr>
        <w:t>فرمت‌ها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پشت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شده:</w:t>
      </w:r>
    </w:p>
    <w:p w14:paraId="3B258C3D" w14:textId="5D22B9E6" w:rsidR="00066343" w:rsidRDefault="00066343" w:rsidP="00EE4AEE">
      <w:r w:rsidRPr="00066343">
        <w:rPr>
          <w:rtl/>
        </w:rPr>
        <w:t>و</w:t>
      </w:r>
      <w:r w:rsidRPr="00066343">
        <w:rPr>
          <w:rFonts w:hint="cs"/>
          <w:rtl/>
        </w:rPr>
        <w:t>ی</w:t>
      </w:r>
      <w:r w:rsidRPr="00066343">
        <w:rPr>
          <w:rFonts w:hint="eastAsia"/>
          <w:rtl/>
        </w:rPr>
        <w:t>د</w:t>
      </w:r>
      <w:r w:rsidRPr="00066343">
        <w:rPr>
          <w:rFonts w:hint="cs"/>
          <w:rtl/>
        </w:rPr>
        <w:t>ی</w:t>
      </w:r>
      <w:r w:rsidRPr="00066343">
        <w:rPr>
          <w:rFonts w:hint="eastAsia"/>
          <w:rtl/>
        </w:rPr>
        <w:t>و</w:t>
      </w:r>
      <w:r w:rsidRPr="00066343">
        <w:rPr>
          <w:rtl/>
        </w:rPr>
        <w:t xml:space="preserve">: </w:t>
      </w:r>
      <w:r w:rsidRPr="00066343">
        <w:t>MP4, WebM, OGV</w:t>
      </w:r>
    </w:p>
    <w:p w14:paraId="2BA7D05F" w14:textId="77777777" w:rsidR="00FE478D" w:rsidRDefault="00FE478D" w:rsidP="00FE478D">
      <w:pPr>
        <w:rPr>
          <w:rtl/>
        </w:rPr>
      </w:pPr>
      <w:r w:rsidRPr="00FE478D">
        <w:rPr>
          <w:rtl/>
        </w:rPr>
        <w:t>- استفاده از `</w:t>
      </w:r>
      <w:r w:rsidRPr="00FE478D">
        <w:t>preload="none</w:t>
      </w:r>
      <w:r w:rsidRPr="00FE478D">
        <w:rPr>
          <w:rtl/>
        </w:rPr>
        <w:t>"` برا</w:t>
      </w:r>
      <w:r w:rsidRPr="00FE478D">
        <w:rPr>
          <w:rFonts w:hint="cs"/>
          <w:rtl/>
        </w:rPr>
        <w:t>ی</w:t>
      </w:r>
      <w:r w:rsidRPr="00FE478D">
        <w:rPr>
          <w:rtl/>
        </w:rPr>
        <w:t xml:space="preserve"> صرفه‌جو</w:t>
      </w:r>
      <w:r w:rsidRPr="00FE478D">
        <w:rPr>
          <w:rFonts w:hint="cs"/>
          <w:rtl/>
        </w:rPr>
        <w:t>یی</w:t>
      </w:r>
      <w:r w:rsidRPr="00FE478D">
        <w:rPr>
          <w:rtl/>
        </w:rPr>
        <w:t xml:space="preserve"> در پهنا</w:t>
      </w:r>
      <w:r w:rsidRPr="00FE478D">
        <w:rPr>
          <w:rFonts w:hint="cs"/>
          <w:rtl/>
        </w:rPr>
        <w:t>ی</w:t>
      </w:r>
      <w:r w:rsidRPr="00FE478D">
        <w:rPr>
          <w:rtl/>
        </w:rPr>
        <w:t xml:space="preserve"> باند</w:t>
      </w:r>
    </w:p>
    <w:p w14:paraId="4D6AB1C9" w14:textId="4B32F97E" w:rsidR="00EE4AEE" w:rsidRDefault="00EE4AEE" w:rsidP="00EE4AEE">
      <w:r w:rsidRPr="00EE4AEE">
        <w:rPr>
          <w:rtl/>
        </w:rPr>
        <w:t>مثال کامل و</w:t>
      </w:r>
      <w:r w:rsidRPr="00EE4AEE">
        <w:rPr>
          <w:rFonts w:hint="cs"/>
          <w:rtl/>
        </w:rPr>
        <w:t>ی</w:t>
      </w:r>
      <w:r w:rsidRPr="00EE4AEE">
        <w:rPr>
          <w:rFonts w:hint="eastAsia"/>
          <w:rtl/>
        </w:rPr>
        <w:t>د</w:t>
      </w:r>
      <w:r w:rsidRPr="00EE4AEE">
        <w:rPr>
          <w:rFonts w:hint="cs"/>
          <w:rtl/>
        </w:rPr>
        <w:t>ی</w:t>
      </w:r>
      <w:r w:rsidRPr="00EE4AEE">
        <w:rPr>
          <w:rFonts w:hint="eastAsia"/>
          <w:rtl/>
        </w:rPr>
        <w:t>و</w:t>
      </w:r>
      <w:r w:rsidRPr="00EE4AEE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4CE4" w14:paraId="48EBF681" w14:textId="77777777" w:rsidTr="00364CE4">
        <w:tc>
          <w:tcPr>
            <w:tcW w:w="9350" w:type="dxa"/>
          </w:tcPr>
          <w:p w14:paraId="610C1C3C" w14:textId="77777777" w:rsidR="00364CE4" w:rsidRDefault="00364CE4" w:rsidP="00364CE4">
            <w:pPr>
              <w:pStyle w:val="code"/>
              <w:bidi w:val="0"/>
            </w:pPr>
            <w:r>
              <w:t>&lt;!DOCTYPE html&gt;</w:t>
            </w:r>
          </w:p>
          <w:p w14:paraId="28A426EE" w14:textId="77777777" w:rsidR="00364CE4" w:rsidRDefault="00364CE4" w:rsidP="00364CE4">
            <w:pPr>
              <w:pStyle w:val="code"/>
              <w:bidi w:val="0"/>
            </w:pPr>
            <w:r>
              <w:t>&lt;html lang="fa" dir="rtl"&gt;</w:t>
            </w:r>
          </w:p>
          <w:p w14:paraId="3C7638FA" w14:textId="77777777" w:rsidR="00364CE4" w:rsidRDefault="00364CE4" w:rsidP="00364CE4">
            <w:pPr>
              <w:pStyle w:val="code"/>
              <w:bidi w:val="0"/>
            </w:pPr>
            <w:r>
              <w:t>&lt;head&gt;</w:t>
            </w:r>
          </w:p>
          <w:p w14:paraId="1E74915C" w14:textId="77777777" w:rsidR="00364CE4" w:rsidRDefault="00364CE4" w:rsidP="00364CE4">
            <w:pPr>
              <w:pStyle w:val="code"/>
              <w:bidi w:val="0"/>
            </w:pPr>
            <w:r>
              <w:t xml:space="preserve">    &lt;meta charset="UTF-8"&gt;</w:t>
            </w:r>
          </w:p>
          <w:p w14:paraId="78F93549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پخش کننده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t>&lt;/title&gt;</w:t>
            </w:r>
          </w:p>
          <w:p w14:paraId="0B7E1A93" w14:textId="77777777" w:rsidR="00364CE4" w:rsidRDefault="00364CE4" w:rsidP="00364CE4">
            <w:pPr>
              <w:pStyle w:val="code"/>
              <w:bidi w:val="0"/>
            </w:pPr>
            <w:r>
              <w:t xml:space="preserve">    &lt;style&gt;</w:t>
            </w:r>
          </w:p>
          <w:p w14:paraId="7FCE1FFD" w14:textId="77777777" w:rsidR="00364CE4" w:rsidRDefault="00364CE4" w:rsidP="00364CE4">
            <w:pPr>
              <w:pStyle w:val="code"/>
              <w:bidi w:val="0"/>
            </w:pPr>
            <w:r>
              <w:t xml:space="preserve">        .video-container {</w:t>
            </w:r>
          </w:p>
          <w:p w14:paraId="21AE1BA8" w14:textId="77777777" w:rsidR="00364CE4" w:rsidRDefault="00364CE4" w:rsidP="00364CE4">
            <w:pPr>
              <w:pStyle w:val="code"/>
              <w:bidi w:val="0"/>
            </w:pPr>
            <w:r>
              <w:t xml:space="preserve">            max-width: 800px;</w:t>
            </w:r>
          </w:p>
          <w:p w14:paraId="2F67C17E" w14:textId="77777777" w:rsidR="00364CE4" w:rsidRDefault="00364CE4" w:rsidP="00364CE4">
            <w:pPr>
              <w:pStyle w:val="code"/>
              <w:bidi w:val="0"/>
            </w:pPr>
            <w:r>
              <w:t xml:space="preserve">            margin: 20px auto;</w:t>
            </w:r>
          </w:p>
          <w:p w14:paraId="3A76C0DC" w14:textId="77777777" w:rsidR="00364CE4" w:rsidRDefault="00364CE4" w:rsidP="00364CE4">
            <w:pPr>
              <w:pStyle w:val="code"/>
              <w:bidi w:val="0"/>
            </w:pPr>
            <w:r>
              <w:t xml:space="preserve">            background: #000;</w:t>
            </w:r>
          </w:p>
          <w:p w14:paraId="78D199B3" w14:textId="77777777" w:rsidR="00364CE4" w:rsidRDefault="00364CE4" w:rsidP="00364CE4">
            <w:pPr>
              <w:pStyle w:val="code"/>
              <w:bidi w:val="0"/>
            </w:pPr>
            <w:r>
              <w:t xml:space="preserve">            border-radius: 10px;</w:t>
            </w:r>
          </w:p>
          <w:p w14:paraId="1C0269CE" w14:textId="77777777" w:rsidR="00364CE4" w:rsidRDefault="00364CE4" w:rsidP="00364CE4">
            <w:pPr>
              <w:pStyle w:val="code"/>
              <w:bidi w:val="0"/>
            </w:pPr>
            <w:r>
              <w:lastRenderedPageBreak/>
              <w:t xml:space="preserve">            overflow: hidden;</w:t>
            </w:r>
          </w:p>
          <w:p w14:paraId="23A1CE64" w14:textId="77777777" w:rsidR="00364CE4" w:rsidRDefault="00364CE4" w:rsidP="00364CE4">
            <w:pPr>
              <w:pStyle w:val="code"/>
              <w:bidi w:val="0"/>
            </w:pPr>
            <w:r>
              <w:t xml:space="preserve">            box-shadow: 0 4px 15px rgba(0,0,0,0.3);</w:t>
            </w:r>
          </w:p>
          <w:p w14:paraId="1177A1E8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58AF103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E4CCE9E" w14:textId="77777777" w:rsidR="00364CE4" w:rsidRDefault="00364CE4" w:rsidP="00364CE4">
            <w:pPr>
              <w:pStyle w:val="code"/>
              <w:bidi w:val="0"/>
            </w:pPr>
            <w:r>
              <w:t xml:space="preserve">        .custom-video {</w:t>
            </w:r>
          </w:p>
          <w:p w14:paraId="539F44A9" w14:textId="77777777" w:rsidR="00364CE4" w:rsidRDefault="00364CE4" w:rsidP="00364CE4">
            <w:pPr>
              <w:pStyle w:val="code"/>
              <w:bidi w:val="0"/>
            </w:pPr>
            <w:r>
              <w:t xml:space="preserve">            width: 100%;</w:t>
            </w:r>
          </w:p>
          <w:p w14:paraId="2019E941" w14:textId="77777777" w:rsidR="00364CE4" w:rsidRDefault="00364CE4" w:rsidP="00364CE4">
            <w:pPr>
              <w:pStyle w:val="code"/>
              <w:bidi w:val="0"/>
            </w:pPr>
            <w:r>
              <w:t xml:space="preserve">            height: auto;</w:t>
            </w:r>
          </w:p>
          <w:p w14:paraId="1D161EA2" w14:textId="77777777" w:rsidR="00364CE4" w:rsidRDefault="00364CE4" w:rsidP="00364CE4">
            <w:pPr>
              <w:pStyle w:val="code"/>
              <w:bidi w:val="0"/>
            </w:pPr>
            <w:r>
              <w:t xml:space="preserve">            display: block;</w:t>
            </w:r>
          </w:p>
          <w:p w14:paraId="74A1F348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3FF0779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9CE593D" w14:textId="77777777" w:rsidR="00364CE4" w:rsidRDefault="00364CE4" w:rsidP="00364CE4">
            <w:pPr>
              <w:pStyle w:val="code"/>
              <w:bidi w:val="0"/>
            </w:pPr>
            <w:r>
              <w:t xml:space="preserve">        .video-controls {</w:t>
            </w:r>
          </w:p>
          <w:p w14:paraId="2C42606A" w14:textId="77777777" w:rsidR="00364CE4" w:rsidRDefault="00364CE4" w:rsidP="00364CE4">
            <w:pPr>
              <w:pStyle w:val="code"/>
              <w:bidi w:val="0"/>
            </w:pPr>
            <w:r>
              <w:t xml:space="preserve">            background: #333;</w:t>
            </w:r>
          </w:p>
          <w:p w14:paraId="09798187" w14:textId="77777777" w:rsidR="00364CE4" w:rsidRDefault="00364CE4" w:rsidP="00364CE4">
            <w:pPr>
              <w:pStyle w:val="code"/>
              <w:bidi w:val="0"/>
            </w:pPr>
            <w:r>
              <w:t xml:space="preserve">            padding: 10px;</w:t>
            </w:r>
          </w:p>
          <w:p w14:paraId="156AC24E" w14:textId="77777777" w:rsidR="00364CE4" w:rsidRDefault="00364CE4" w:rsidP="00364CE4">
            <w:pPr>
              <w:pStyle w:val="code"/>
              <w:bidi w:val="0"/>
            </w:pPr>
            <w:r>
              <w:t xml:space="preserve">            display: flex;</w:t>
            </w:r>
          </w:p>
          <w:p w14:paraId="3BACEEE5" w14:textId="77777777" w:rsidR="00364CE4" w:rsidRDefault="00364CE4" w:rsidP="00364CE4">
            <w:pPr>
              <w:pStyle w:val="code"/>
              <w:bidi w:val="0"/>
            </w:pPr>
            <w:r>
              <w:t xml:space="preserve">            justify-content: center;</w:t>
            </w:r>
          </w:p>
          <w:p w14:paraId="7455A8BF" w14:textId="77777777" w:rsidR="00364CE4" w:rsidRDefault="00364CE4" w:rsidP="00364CE4">
            <w:pPr>
              <w:pStyle w:val="code"/>
              <w:bidi w:val="0"/>
            </w:pPr>
            <w:r>
              <w:t xml:space="preserve">            gap: 10px;</w:t>
            </w:r>
          </w:p>
          <w:p w14:paraId="15379443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03F7EF9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EF6C582" w14:textId="77777777" w:rsidR="00364CE4" w:rsidRDefault="00364CE4" w:rsidP="00364CE4">
            <w:pPr>
              <w:pStyle w:val="code"/>
              <w:bidi w:val="0"/>
            </w:pPr>
            <w:r>
              <w:t xml:space="preserve">        .control-btn {</w:t>
            </w:r>
          </w:p>
          <w:p w14:paraId="0C040F21" w14:textId="77777777" w:rsidR="00364CE4" w:rsidRDefault="00364CE4" w:rsidP="00364CE4">
            <w:pPr>
              <w:pStyle w:val="code"/>
              <w:bidi w:val="0"/>
            </w:pPr>
            <w:r>
              <w:t xml:space="preserve">            padding: 8px 15px;</w:t>
            </w:r>
          </w:p>
          <w:p w14:paraId="12C5250E" w14:textId="77777777" w:rsidR="00364CE4" w:rsidRDefault="00364CE4" w:rsidP="00364CE4">
            <w:pPr>
              <w:pStyle w:val="code"/>
              <w:bidi w:val="0"/>
            </w:pPr>
            <w:r>
              <w:t xml:space="preserve">            background: #3498db;</w:t>
            </w:r>
          </w:p>
          <w:p w14:paraId="302B492D" w14:textId="77777777" w:rsidR="00364CE4" w:rsidRDefault="00364CE4" w:rsidP="00364CE4">
            <w:pPr>
              <w:pStyle w:val="code"/>
              <w:bidi w:val="0"/>
            </w:pPr>
            <w:r>
              <w:t xml:space="preserve">            color: white;</w:t>
            </w:r>
          </w:p>
          <w:p w14:paraId="07A31AF1" w14:textId="77777777" w:rsidR="00364CE4" w:rsidRDefault="00364CE4" w:rsidP="00364CE4">
            <w:pPr>
              <w:pStyle w:val="code"/>
              <w:bidi w:val="0"/>
            </w:pPr>
            <w:r>
              <w:t xml:space="preserve">            border: none;</w:t>
            </w:r>
          </w:p>
          <w:p w14:paraId="174D4FFE" w14:textId="77777777" w:rsidR="00364CE4" w:rsidRDefault="00364CE4" w:rsidP="00364CE4">
            <w:pPr>
              <w:pStyle w:val="code"/>
              <w:bidi w:val="0"/>
            </w:pPr>
            <w:r>
              <w:t xml:space="preserve">            border-radius: 5px;</w:t>
            </w:r>
          </w:p>
          <w:p w14:paraId="0C027ED8" w14:textId="77777777" w:rsidR="00364CE4" w:rsidRDefault="00364CE4" w:rsidP="00364CE4">
            <w:pPr>
              <w:pStyle w:val="code"/>
              <w:bidi w:val="0"/>
            </w:pPr>
            <w:r>
              <w:t xml:space="preserve">            cursor: pointer;</w:t>
            </w:r>
          </w:p>
          <w:p w14:paraId="56C8E774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46435D0" w14:textId="77777777" w:rsidR="00364CE4" w:rsidRDefault="00364CE4" w:rsidP="00364CE4">
            <w:pPr>
              <w:pStyle w:val="code"/>
              <w:bidi w:val="0"/>
            </w:pPr>
            <w:r>
              <w:t xml:space="preserve">    &lt;/style&gt;</w:t>
            </w:r>
          </w:p>
          <w:p w14:paraId="43716340" w14:textId="77777777" w:rsidR="00364CE4" w:rsidRDefault="00364CE4" w:rsidP="00364CE4">
            <w:pPr>
              <w:pStyle w:val="code"/>
              <w:bidi w:val="0"/>
            </w:pPr>
            <w:r>
              <w:t>&lt;/head&gt;</w:t>
            </w:r>
          </w:p>
          <w:p w14:paraId="6FF95D4C" w14:textId="77777777" w:rsidR="00364CE4" w:rsidRDefault="00364CE4" w:rsidP="00364CE4">
            <w:pPr>
              <w:pStyle w:val="code"/>
              <w:bidi w:val="0"/>
            </w:pPr>
            <w:r>
              <w:t>&lt;body&gt;</w:t>
            </w:r>
          </w:p>
          <w:p w14:paraId="4C7D1EA6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Fonts w:cs="IRANSansWeb(FaNum) Light"/>
                <w:rtl/>
              </w:rPr>
              <w:t>پخش کننده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t>&lt;/h1&gt;</w:t>
            </w:r>
          </w:p>
          <w:p w14:paraId="770DB1D3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636BDE97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Fonts w:cs="IRANSansWeb(FaNum) Light"/>
                <w:rtl/>
              </w:rPr>
              <w:t>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ساده با کنترل‌ها</w:t>
            </w:r>
            <w:r>
              <w:t xml:space="preserve"> --&gt;</w:t>
            </w:r>
          </w:p>
          <w:p w14:paraId="3C473946" w14:textId="77777777" w:rsidR="00364CE4" w:rsidRDefault="00364CE4" w:rsidP="00364CE4">
            <w:pPr>
              <w:pStyle w:val="code"/>
              <w:bidi w:val="0"/>
            </w:pPr>
            <w:r>
              <w:t xml:space="preserve">    &lt;div class="video-container"&gt;</w:t>
            </w:r>
          </w:p>
          <w:p w14:paraId="136CF3EC" w14:textId="77777777" w:rsidR="00364CE4" w:rsidRDefault="00364CE4" w:rsidP="00364CE4">
            <w:pPr>
              <w:pStyle w:val="code"/>
              <w:bidi w:val="0"/>
            </w:pPr>
            <w:r>
              <w:t xml:space="preserve">        &lt;video controls class="custom-video" poster="thumbnail.jpg"&gt;</w:t>
            </w:r>
          </w:p>
          <w:p w14:paraId="55D64EC5" w14:textId="77777777" w:rsidR="00364CE4" w:rsidRDefault="00364CE4" w:rsidP="00364CE4">
            <w:pPr>
              <w:pStyle w:val="code"/>
              <w:bidi w:val="0"/>
            </w:pPr>
            <w:r>
              <w:t xml:space="preserve">            &lt;source src="video/sample.mp4" type="video/mp4"&gt;</w:t>
            </w:r>
          </w:p>
          <w:p w14:paraId="1998B196" w14:textId="77777777" w:rsidR="00364CE4" w:rsidRDefault="00364CE4" w:rsidP="00364CE4">
            <w:pPr>
              <w:pStyle w:val="code"/>
              <w:bidi w:val="0"/>
            </w:pPr>
            <w:r>
              <w:t xml:space="preserve">            &lt;source src="video/sample.webm" type="video/webm"&gt;</w:t>
            </w:r>
          </w:p>
          <w:p w14:paraId="11E18F0D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مرورگر شما از تگ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>.</w:t>
            </w:r>
          </w:p>
          <w:p w14:paraId="1539AB1C" w14:textId="77777777" w:rsidR="00364CE4" w:rsidRDefault="00364CE4" w:rsidP="00364CE4">
            <w:pPr>
              <w:pStyle w:val="code"/>
              <w:bidi w:val="0"/>
            </w:pPr>
            <w:r>
              <w:t xml:space="preserve">        &lt;/video&gt;</w:t>
            </w:r>
          </w:p>
          <w:p w14:paraId="60660C4A" w14:textId="77777777" w:rsidR="00364CE4" w:rsidRDefault="00364CE4" w:rsidP="00364CE4">
            <w:pPr>
              <w:pStyle w:val="code"/>
              <w:bidi w:val="0"/>
            </w:pPr>
            <w:r>
              <w:t xml:space="preserve">    &lt;/div&gt;</w:t>
            </w:r>
          </w:p>
          <w:p w14:paraId="45F258C9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7D44F20E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Fonts w:cs="IRANSansWeb(FaNum) Light"/>
                <w:rtl/>
              </w:rPr>
              <w:t>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با کنترل‌ها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سفارش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5906F786" w14:textId="77777777" w:rsidR="00364CE4" w:rsidRDefault="00364CE4" w:rsidP="00364CE4">
            <w:pPr>
              <w:pStyle w:val="code"/>
              <w:bidi w:val="0"/>
            </w:pPr>
            <w:r>
              <w:t xml:space="preserve">    &lt;div class="video-container"&gt;</w:t>
            </w:r>
          </w:p>
          <w:p w14:paraId="7B52B401" w14:textId="77777777" w:rsidR="00364CE4" w:rsidRDefault="00364CE4" w:rsidP="00364CE4">
            <w:pPr>
              <w:pStyle w:val="code"/>
              <w:bidi w:val="0"/>
            </w:pPr>
            <w:r>
              <w:t xml:space="preserve">        &lt;video id="myVideo" class="custom-video" poster="thumbnail.jpg"&gt;</w:t>
            </w:r>
          </w:p>
          <w:p w14:paraId="2ED092E2" w14:textId="77777777" w:rsidR="00364CE4" w:rsidRDefault="00364CE4" w:rsidP="00364CE4">
            <w:pPr>
              <w:pStyle w:val="code"/>
              <w:bidi w:val="0"/>
            </w:pPr>
            <w:r>
              <w:t xml:space="preserve">            &lt;source src="video/sample.mp4" type="video/mp4"&gt;</w:t>
            </w:r>
          </w:p>
          <w:p w14:paraId="129FC025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    </w:t>
            </w:r>
            <w:r>
              <w:rPr>
                <w:rFonts w:cs="IRANSansWeb(FaNum) Light"/>
                <w:rtl/>
              </w:rPr>
              <w:t>مرورگر شما از تگ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>.</w:t>
            </w:r>
          </w:p>
          <w:p w14:paraId="159B0F54" w14:textId="77777777" w:rsidR="00364CE4" w:rsidRDefault="00364CE4" w:rsidP="00364CE4">
            <w:pPr>
              <w:pStyle w:val="code"/>
              <w:bidi w:val="0"/>
            </w:pPr>
            <w:r>
              <w:t xml:space="preserve">        &lt;/video&gt;</w:t>
            </w:r>
          </w:p>
          <w:p w14:paraId="78A7D2B8" w14:textId="77777777" w:rsidR="00364CE4" w:rsidRDefault="00364CE4" w:rsidP="00364CE4">
            <w:pPr>
              <w:pStyle w:val="code"/>
              <w:bidi w:val="0"/>
            </w:pPr>
            <w:r>
              <w:t xml:space="preserve">        &lt;div class="video-controls"&gt;</w:t>
            </w:r>
          </w:p>
          <w:p w14:paraId="594BC871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    &lt;button class="control-btn" onclick="playVideo()"&gt;</w:t>
            </w:r>
            <w:r>
              <w:rPr>
                <w:rFonts w:ascii="Cambria Math" w:hAnsi="Cambria Math" w:cs="Cambria Math"/>
              </w:rPr>
              <w:t>▶</w:t>
            </w:r>
            <w:r>
              <w:t xml:space="preserve"> </w:t>
            </w:r>
            <w:r>
              <w:rPr>
                <w:rFonts w:cs="IRANSansWeb(FaNum) Light"/>
                <w:rtl/>
              </w:rPr>
              <w:t>پخش</w:t>
            </w:r>
            <w:r>
              <w:t>&lt;/button&gt;</w:t>
            </w:r>
          </w:p>
          <w:p w14:paraId="4B556A98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    &lt;button class="control-btn" onclick="pauseVideo()"&gt;</w:t>
            </w:r>
            <w:r>
              <w:rPr>
                <w:rFonts w:ascii="Segoe UI Symbol" w:hAnsi="Segoe UI Symbol" w:cs="Segoe UI Symbol"/>
              </w:rPr>
              <w:t>⏸</w:t>
            </w:r>
            <w:r>
              <w:t xml:space="preserve"> </w:t>
            </w:r>
            <w:r>
              <w:rPr>
                <w:rFonts w:cs="IRANSansWeb(FaNum) Light"/>
                <w:rtl/>
              </w:rPr>
              <w:t>توقف</w:t>
            </w:r>
            <w:r>
              <w:t>&lt;/button&gt;</w:t>
            </w:r>
          </w:p>
          <w:p w14:paraId="26E7375D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    &lt;button class="control-btn" onclick="muteVideo()"&gt;</w:t>
            </w:r>
            <w:r>
              <w:rPr>
                <w:rFonts w:ascii="Segoe UI Emoji" w:hAnsi="Segoe UI Emoji" w:cs="Segoe UI Emoji"/>
              </w:rPr>
              <w:t>🔇</w:t>
            </w:r>
            <w:r>
              <w:t xml:space="preserve"> </w:t>
            </w:r>
            <w:r>
              <w:rPr>
                <w:rFonts w:cs="IRANSansWeb(FaNum) Light"/>
                <w:rtl/>
              </w:rPr>
              <w:t>ب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صدا</w:t>
            </w:r>
            <w:r>
              <w:t>&lt;/button&gt;</w:t>
            </w:r>
          </w:p>
          <w:p w14:paraId="0F43C514" w14:textId="77777777" w:rsidR="00364CE4" w:rsidRDefault="00364CE4" w:rsidP="00364CE4">
            <w:pPr>
              <w:pStyle w:val="code"/>
              <w:bidi w:val="0"/>
            </w:pPr>
            <w:r>
              <w:t xml:space="preserve">            &lt;input type="range" id="volume" min="0" max="1" step="0.1" value="1" onchange="setVolume(this.value)"&gt;</w:t>
            </w:r>
          </w:p>
          <w:p w14:paraId="35EC3F06" w14:textId="77777777" w:rsidR="00364CE4" w:rsidRDefault="00364CE4" w:rsidP="00364CE4">
            <w:pPr>
              <w:pStyle w:val="code"/>
              <w:bidi w:val="0"/>
            </w:pPr>
            <w:r>
              <w:t xml:space="preserve">        &lt;/div&gt;</w:t>
            </w:r>
          </w:p>
          <w:p w14:paraId="433A89D8" w14:textId="77777777" w:rsidR="00364CE4" w:rsidRDefault="00364CE4" w:rsidP="00364CE4">
            <w:pPr>
              <w:pStyle w:val="code"/>
              <w:bidi w:val="0"/>
            </w:pPr>
            <w:r>
              <w:t xml:space="preserve">    &lt;/div&gt;</w:t>
            </w:r>
          </w:p>
          <w:p w14:paraId="37C6F3F1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66894189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Fonts w:cs="IRANSansWeb(FaNum) Light"/>
                <w:rtl/>
              </w:rPr>
              <w:t>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با قابل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 xml:space="preserve"> autoplay </w:t>
            </w:r>
            <w:r>
              <w:rPr>
                <w:rFonts w:cs="IRANSansWeb(FaNum) Light"/>
                <w:rtl/>
              </w:rPr>
              <w:t>و</w:t>
            </w:r>
            <w:r>
              <w:t xml:space="preserve"> loop --&gt;</w:t>
            </w:r>
          </w:p>
          <w:p w14:paraId="3AA40E92" w14:textId="77777777" w:rsidR="00364CE4" w:rsidRDefault="00364CE4" w:rsidP="00364CE4">
            <w:pPr>
              <w:pStyle w:val="code"/>
              <w:bidi w:val="0"/>
            </w:pPr>
            <w:r>
              <w:t xml:space="preserve">    &lt;div class="video-container"&gt;</w:t>
            </w:r>
          </w:p>
          <w:p w14:paraId="42CFBCCC" w14:textId="77777777" w:rsidR="00364CE4" w:rsidRDefault="00364CE4" w:rsidP="00364CE4">
            <w:pPr>
              <w:pStyle w:val="code"/>
              <w:bidi w:val="0"/>
            </w:pPr>
            <w:r>
              <w:t xml:space="preserve">        &lt;video autoplay muted loop class="custom-video"&gt;</w:t>
            </w:r>
          </w:p>
          <w:p w14:paraId="368ABC12" w14:textId="77777777" w:rsidR="00364CE4" w:rsidRDefault="00364CE4" w:rsidP="00364CE4">
            <w:pPr>
              <w:pStyle w:val="code"/>
              <w:bidi w:val="0"/>
            </w:pPr>
            <w:r>
              <w:t xml:space="preserve">            &lt;source src="video/background.mp4" type="video/mp4"&gt;</w:t>
            </w:r>
          </w:p>
          <w:p w14:paraId="035DCFD7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پس‌زم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</w:p>
          <w:p w14:paraId="40FB21A7" w14:textId="77777777" w:rsidR="00364CE4" w:rsidRDefault="00364CE4" w:rsidP="00364CE4">
            <w:pPr>
              <w:pStyle w:val="code"/>
              <w:bidi w:val="0"/>
            </w:pPr>
            <w:r>
              <w:t xml:space="preserve">        &lt;/video&gt;</w:t>
            </w:r>
          </w:p>
          <w:p w14:paraId="7D46E67F" w14:textId="77777777" w:rsidR="00364CE4" w:rsidRDefault="00364CE4" w:rsidP="00364CE4">
            <w:pPr>
              <w:pStyle w:val="code"/>
              <w:bidi w:val="0"/>
            </w:pPr>
            <w:r>
              <w:t xml:space="preserve">    &lt;/div&gt;</w:t>
            </w:r>
          </w:p>
          <w:p w14:paraId="24058662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</w:p>
          <w:p w14:paraId="030114FA" w14:textId="77777777" w:rsidR="00364CE4" w:rsidRDefault="00364CE4" w:rsidP="00364CE4">
            <w:pPr>
              <w:pStyle w:val="code"/>
              <w:bidi w:val="0"/>
            </w:pPr>
            <w:r>
              <w:t xml:space="preserve">    &lt;script&gt;</w:t>
            </w:r>
          </w:p>
          <w:p w14:paraId="5B8E7736" w14:textId="77777777" w:rsidR="00364CE4" w:rsidRDefault="00364CE4" w:rsidP="00364CE4">
            <w:pPr>
              <w:pStyle w:val="code"/>
              <w:bidi w:val="0"/>
            </w:pPr>
            <w:r>
              <w:t xml:space="preserve">        const video = document.getElementById('myVideo');</w:t>
            </w:r>
          </w:p>
          <w:p w14:paraId="03803BE6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9869289" w14:textId="77777777" w:rsidR="00364CE4" w:rsidRDefault="00364CE4" w:rsidP="00364CE4">
            <w:pPr>
              <w:pStyle w:val="code"/>
              <w:bidi w:val="0"/>
            </w:pPr>
            <w:r>
              <w:t xml:space="preserve">        function playVideo() {</w:t>
            </w:r>
          </w:p>
          <w:p w14:paraId="6AB08382" w14:textId="77777777" w:rsidR="00364CE4" w:rsidRDefault="00364CE4" w:rsidP="00364CE4">
            <w:pPr>
              <w:pStyle w:val="code"/>
              <w:bidi w:val="0"/>
            </w:pPr>
            <w:r>
              <w:t xml:space="preserve">            video.play();</w:t>
            </w:r>
          </w:p>
          <w:p w14:paraId="10B20818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8ED297C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5D5D2654" w14:textId="77777777" w:rsidR="00364CE4" w:rsidRDefault="00364CE4" w:rsidP="00364CE4">
            <w:pPr>
              <w:pStyle w:val="code"/>
              <w:bidi w:val="0"/>
            </w:pPr>
            <w:r>
              <w:t xml:space="preserve">        function pauseVideo() {</w:t>
            </w:r>
          </w:p>
          <w:p w14:paraId="59944BC4" w14:textId="77777777" w:rsidR="00364CE4" w:rsidRDefault="00364CE4" w:rsidP="00364CE4">
            <w:pPr>
              <w:pStyle w:val="code"/>
              <w:bidi w:val="0"/>
            </w:pPr>
            <w:r>
              <w:t xml:space="preserve">            video.pause();</w:t>
            </w:r>
          </w:p>
          <w:p w14:paraId="292B8395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563BBC1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5E269FAC" w14:textId="77777777" w:rsidR="00364CE4" w:rsidRDefault="00364CE4" w:rsidP="00364CE4">
            <w:pPr>
              <w:pStyle w:val="code"/>
              <w:bidi w:val="0"/>
            </w:pPr>
            <w:r>
              <w:t xml:space="preserve">        function muteVideo() {</w:t>
            </w:r>
          </w:p>
          <w:p w14:paraId="0AC86B0B" w14:textId="77777777" w:rsidR="00364CE4" w:rsidRDefault="00364CE4" w:rsidP="00364CE4">
            <w:pPr>
              <w:pStyle w:val="code"/>
              <w:bidi w:val="0"/>
            </w:pPr>
            <w:r>
              <w:t xml:space="preserve">            video.muted = !video.muted;</w:t>
            </w:r>
          </w:p>
          <w:p w14:paraId="45BF4B81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56C06AC7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ECD491C" w14:textId="77777777" w:rsidR="00364CE4" w:rsidRDefault="00364CE4" w:rsidP="00364CE4">
            <w:pPr>
              <w:pStyle w:val="code"/>
              <w:bidi w:val="0"/>
            </w:pPr>
            <w:r>
              <w:t xml:space="preserve">        function setVolume(volume) {</w:t>
            </w:r>
          </w:p>
          <w:p w14:paraId="147A7178" w14:textId="77777777" w:rsidR="00364CE4" w:rsidRDefault="00364CE4" w:rsidP="00364CE4">
            <w:pPr>
              <w:pStyle w:val="code"/>
              <w:bidi w:val="0"/>
            </w:pPr>
            <w:r>
              <w:t xml:space="preserve">            video.volume = volume;</w:t>
            </w:r>
          </w:p>
          <w:p w14:paraId="385FC835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D907B42" w14:textId="77777777" w:rsidR="00364CE4" w:rsidRDefault="00364CE4" w:rsidP="00364CE4">
            <w:pPr>
              <w:pStyle w:val="code"/>
              <w:bidi w:val="0"/>
            </w:pPr>
            <w:r>
              <w:t xml:space="preserve">    &lt;/script&gt;</w:t>
            </w:r>
          </w:p>
          <w:p w14:paraId="3AD5834B" w14:textId="77777777" w:rsidR="00364CE4" w:rsidRDefault="00364CE4" w:rsidP="00364CE4">
            <w:pPr>
              <w:pStyle w:val="code"/>
              <w:bidi w:val="0"/>
            </w:pPr>
            <w:r>
              <w:t>&lt;/body&gt;</w:t>
            </w:r>
          </w:p>
          <w:p w14:paraId="5493E603" w14:textId="2C1AB8CD" w:rsidR="00364CE4" w:rsidRDefault="00364CE4" w:rsidP="00364CE4">
            <w:pPr>
              <w:pStyle w:val="code"/>
              <w:bidi w:val="0"/>
            </w:pPr>
            <w:r>
              <w:t>&lt;/html&gt;</w:t>
            </w:r>
          </w:p>
        </w:tc>
      </w:tr>
    </w:tbl>
    <w:p w14:paraId="21E86A72" w14:textId="2A443B72" w:rsidR="00EE4AEE" w:rsidRDefault="00364CE4" w:rsidP="00364CE4">
      <w:hyperlink r:id="rId168" w:history="1">
        <w:r w:rsidRPr="00364CE4">
          <w:rPr>
            <w:rStyle w:val="Hyperlink"/>
          </w:rPr>
          <w:t>Complete</w:t>
        </w:r>
      </w:hyperlink>
    </w:p>
    <w:p w14:paraId="309CBFCD" w14:textId="280F6556" w:rsidR="00364CE4" w:rsidRDefault="00364CE4" w:rsidP="00364CE4">
      <w:pPr>
        <w:pStyle w:val="Heading2"/>
      </w:pPr>
      <w:hyperlink r:id="rId169" w:history="1">
        <w:bookmarkStart w:id="111" w:name="_Toc211464548"/>
        <w:r w:rsidRPr="00896B77">
          <w:rPr>
            <w:rStyle w:val="Hyperlink"/>
            <w:rtl/>
          </w:rPr>
          <w:t xml:space="preserve">معرفی تگ </w:t>
        </w:r>
        <w:r w:rsidRPr="00896B77">
          <w:rPr>
            <w:rStyle w:val="Hyperlink"/>
          </w:rPr>
          <w:t>audio</w:t>
        </w:r>
        <w:r w:rsidRPr="00896B77">
          <w:rPr>
            <w:rStyle w:val="Hyperlink"/>
            <w:rtl/>
          </w:rPr>
          <w:t xml:space="preserve"> و </w:t>
        </w:r>
        <w:r w:rsidRPr="00896B77">
          <w:rPr>
            <w:rStyle w:val="Hyperlink"/>
          </w:rPr>
          <w:t>display</w:t>
        </w:r>
        <w:r w:rsidRPr="00896B77">
          <w:rPr>
            <w:rStyle w:val="Hyperlink"/>
            <w:rtl/>
          </w:rPr>
          <w:t xml:space="preserve"> آن</w:t>
        </w:r>
        <w:bookmarkEnd w:id="111"/>
      </w:hyperlink>
    </w:p>
    <w:p w14:paraId="6D4E1FF5" w14:textId="6250D002" w:rsidR="00364CE4" w:rsidRDefault="00364CE4" w:rsidP="00364CE4">
      <w:pPr>
        <w:rPr>
          <w:rtl/>
        </w:rPr>
      </w:pPr>
      <w:r>
        <w:rPr>
          <w:rtl/>
        </w:rPr>
        <w:t>تگ `&lt;</w:t>
      </w:r>
      <w:r>
        <w:t>audio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پخش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7A9956D4" w14:textId="0A76CC88" w:rsidR="00364CE4" w:rsidRDefault="00364CE4" w:rsidP="00364CE4">
      <w:pPr>
        <w:rPr>
          <w:rtl/>
        </w:rPr>
      </w:pPr>
      <w:r>
        <w:t>Display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 `</w:t>
      </w:r>
      <w:r>
        <w:t>inline</w:t>
      </w:r>
      <w:r>
        <w:rPr>
          <w:rtl/>
        </w:rPr>
        <w:t>`</w:t>
      </w:r>
    </w:p>
    <w:p w14:paraId="7616C8E2" w14:textId="470FA6E4" w:rsidR="00364CE4" w:rsidRDefault="00364CE4" w:rsidP="00364CE4">
      <w:r>
        <w:rPr>
          <w:rtl/>
        </w:rPr>
        <w:t>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6D23" w14:paraId="4E15F415" w14:textId="77777777" w:rsidTr="00BB6D23">
        <w:tc>
          <w:tcPr>
            <w:tcW w:w="9350" w:type="dxa"/>
          </w:tcPr>
          <w:p w14:paraId="135CA002" w14:textId="77777777" w:rsidR="00BB6D23" w:rsidRDefault="00BB6D23" w:rsidP="00BB6D23">
            <w:pPr>
              <w:pStyle w:val="code"/>
              <w:bidi w:val="0"/>
            </w:pPr>
            <w:r>
              <w:t>&lt;audio controls&gt;</w:t>
            </w:r>
          </w:p>
          <w:p w14:paraId="63731710" w14:textId="77777777" w:rsidR="00BB6D23" w:rsidRDefault="00BB6D23" w:rsidP="00BB6D23">
            <w:pPr>
              <w:pStyle w:val="code"/>
              <w:bidi w:val="0"/>
            </w:pPr>
            <w:r>
              <w:t xml:space="preserve">    &lt;source src="audio/sample.mp3" type="audio/mpeg"&gt;</w:t>
            </w:r>
          </w:p>
          <w:p w14:paraId="5148A358" w14:textId="77777777" w:rsidR="00BB6D23" w:rsidRDefault="00BB6D23" w:rsidP="00BB6D23">
            <w:pPr>
              <w:pStyle w:val="code"/>
              <w:bidi w:val="0"/>
            </w:pPr>
            <w:r>
              <w:t xml:space="preserve">    &lt;source src="audio/sample.ogg" type="audio/ogg"&gt;</w:t>
            </w:r>
          </w:p>
          <w:p w14:paraId="6AAF3B56" w14:textId="77777777" w:rsidR="00BB6D23" w:rsidRDefault="00BB6D23" w:rsidP="00BB6D2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Fonts w:cs="IRANSansWeb(FaNum) Light"/>
                <w:rtl/>
              </w:rPr>
              <w:t>مرورگر شما از تگ</w:t>
            </w:r>
            <w:r>
              <w:t xml:space="preserve"> audio </w:t>
            </w:r>
            <w:r>
              <w:rPr>
                <w:rFonts w:cs="IRANSansWeb(FaNum) Light"/>
                <w:rtl/>
              </w:rPr>
              <w:t>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>.</w:t>
            </w:r>
          </w:p>
          <w:p w14:paraId="6203FD36" w14:textId="5F84404F" w:rsidR="00BB6D23" w:rsidRDefault="00BB6D23" w:rsidP="00BB6D23">
            <w:pPr>
              <w:pStyle w:val="code"/>
              <w:bidi w:val="0"/>
            </w:pPr>
            <w:r>
              <w:t>&lt;/audio&gt;</w:t>
            </w:r>
          </w:p>
        </w:tc>
      </w:tr>
    </w:tbl>
    <w:p w14:paraId="274E6B71" w14:textId="534E3D99" w:rsidR="00364CE4" w:rsidRDefault="00BB6D23" w:rsidP="00BB6D23">
      <w:hyperlink r:id="rId170" w:history="1">
        <w:r w:rsidRPr="00896B77">
          <w:rPr>
            <w:rStyle w:val="Hyperlink"/>
          </w:rPr>
          <w:t>base</w:t>
        </w:r>
      </w:hyperlink>
    </w:p>
    <w:p w14:paraId="44C978C4" w14:textId="4A28D99E" w:rsidR="00896B77" w:rsidRDefault="00896B77" w:rsidP="00896B77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مهم:</w:t>
      </w:r>
    </w:p>
    <w:p w14:paraId="002AC3B6" w14:textId="0868C0A8" w:rsidR="00896B77" w:rsidRDefault="00896B77" w:rsidP="00896B77">
      <w:pPr>
        <w:rPr>
          <w:rtl/>
        </w:rPr>
      </w:pPr>
      <w:r>
        <w:rPr>
          <w:rtl/>
        </w:rPr>
        <w:t>- `</w:t>
      </w:r>
      <w:r>
        <w:t>controls</w:t>
      </w:r>
      <w:r>
        <w:rPr>
          <w:rtl/>
        </w:rPr>
        <w:t>`: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کنترل‌ها</w:t>
      </w:r>
      <w:r>
        <w:rPr>
          <w:rFonts w:hint="cs"/>
          <w:rtl/>
        </w:rPr>
        <w:t>ی</w:t>
      </w:r>
      <w:r>
        <w:rPr>
          <w:rtl/>
        </w:rPr>
        <w:t xml:space="preserve"> پخش</w:t>
      </w:r>
    </w:p>
    <w:p w14:paraId="03A2BBB1" w14:textId="56AAA388" w:rsidR="00896B77" w:rsidRDefault="00896B77" w:rsidP="00896B77">
      <w:pPr>
        <w:rPr>
          <w:rtl/>
        </w:rPr>
      </w:pPr>
      <w:r>
        <w:rPr>
          <w:rtl/>
        </w:rPr>
        <w:t xml:space="preserve">- </w:t>
      </w:r>
      <w:r>
        <w:t>autoplay</w:t>
      </w:r>
      <w:r>
        <w:rPr>
          <w:rtl/>
        </w:rPr>
        <w:t>`: پخش خودکار صوت</w:t>
      </w:r>
    </w:p>
    <w:p w14:paraId="15072CFA" w14:textId="08416C4E" w:rsidR="00896B77" w:rsidRDefault="00896B77" w:rsidP="00896B77">
      <w:pPr>
        <w:rPr>
          <w:rtl/>
        </w:rPr>
      </w:pPr>
      <w:r>
        <w:rPr>
          <w:rtl/>
        </w:rPr>
        <w:t xml:space="preserve">- </w:t>
      </w:r>
      <w:r>
        <w:t>loop</w:t>
      </w:r>
      <w:r>
        <w:rPr>
          <w:rtl/>
        </w:rPr>
        <w:t>`: تکرار صوت</w:t>
      </w:r>
    </w:p>
    <w:p w14:paraId="4F553318" w14:textId="6C864F3C" w:rsidR="00896B77" w:rsidRDefault="00896B77" w:rsidP="00896B77">
      <w:pPr>
        <w:rPr>
          <w:rtl/>
        </w:rPr>
      </w:pPr>
      <w:r>
        <w:rPr>
          <w:rtl/>
        </w:rPr>
        <w:t xml:space="preserve">- </w:t>
      </w:r>
      <w:r>
        <w:t>muted</w:t>
      </w:r>
      <w:r>
        <w:rPr>
          <w:rtl/>
        </w:rPr>
        <w:t>`: ب</w:t>
      </w:r>
      <w:r>
        <w:rPr>
          <w:rFonts w:hint="cs"/>
          <w:rtl/>
        </w:rPr>
        <w:t>ی‌</w:t>
      </w:r>
      <w:r>
        <w:rPr>
          <w:rFonts w:hint="eastAsia"/>
          <w:rtl/>
        </w:rPr>
        <w:t>صدا</w:t>
      </w:r>
      <w:r>
        <w:rPr>
          <w:rtl/>
        </w:rPr>
        <w:t xml:space="preserve"> کردن</w:t>
      </w:r>
    </w:p>
    <w:p w14:paraId="12960330" w14:textId="015A8339" w:rsidR="00896B77" w:rsidRDefault="00896B77" w:rsidP="00896B77">
      <w:r>
        <w:rPr>
          <w:rtl/>
        </w:rPr>
        <w:t xml:space="preserve">- </w:t>
      </w:r>
      <w:r>
        <w:t>preload</w:t>
      </w:r>
      <w:r>
        <w:rPr>
          <w:rtl/>
        </w:rPr>
        <w:t>`: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ش‌بارگذار</w:t>
      </w:r>
      <w:r>
        <w:rPr>
          <w:rFonts w:hint="cs"/>
          <w:rtl/>
        </w:rPr>
        <w:t>ی</w:t>
      </w:r>
    </w:p>
    <w:p w14:paraId="2CE16C0D" w14:textId="77777777" w:rsidR="00FE478D" w:rsidRDefault="00FE478D" w:rsidP="00FE478D">
      <w:pPr>
        <w:rPr>
          <w:rtl/>
        </w:rPr>
      </w:pPr>
      <w:r>
        <w:rPr>
          <w:rtl/>
          <w:lang w:bidi="ar-SA"/>
        </w:rPr>
        <w:t>فرمت‌ها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پشت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شده:</w:t>
      </w:r>
    </w:p>
    <w:p w14:paraId="52AF5F22" w14:textId="76BC84DC" w:rsidR="00FE478D" w:rsidRDefault="00FE478D" w:rsidP="00896B77">
      <w:r w:rsidRPr="00FE478D">
        <w:rPr>
          <w:rtl/>
        </w:rPr>
        <w:t xml:space="preserve">صوت: </w:t>
      </w:r>
      <w:r w:rsidRPr="00FE478D">
        <w:t>MP3, WAV, OGG</w:t>
      </w:r>
    </w:p>
    <w:p w14:paraId="3117D8DB" w14:textId="4386C676" w:rsidR="00FE478D" w:rsidRDefault="00FE478D" w:rsidP="00896B77">
      <w:pPr>
        <w:rPr>
          <w:rtl/>
        </w:rPr>
      </w:pPr>
      <w:r w:rsidRPr="00FE478D">
        <w:rPr>
          <w:rtl/>
        </w:rPr>
        <w:t>- استفاده از `</w:t>
      </w:r>
      <w:r w:rsidRPr="00FE478D">
        <w:t>preload="none</w:t>
      </w:r>
      <w:r w:rsidRPr="00FE478D">
        <w:rPr>
          <w:rtl/>
        </w:rPr>
        <w:t>"` برا</w:t>
      </w:r>
      <w:r w:rsidRPr="00FE478D">
        <w:rPr>
          <w:rFonts w:hint="cs"/>
          <w:rtl/>
        </w:rPr>
        <w:t>ی</w:t>
      </w:r>
      <w:r w:rsidRPr="00FE478D">
        <w:rPr>
          <w:rtl/>
        </w:rPr>
        <w:t xml:space="preserve"> صرفه‌جو</w:t>
      </w:r>
      <w:r w:rsidRPr="00FE478D">
        <w:rPr>
          <w:rFonts w:hint="cs"/>
          <w:rtl/>
        </w:rPr>
        <w:t>یی</w:t>
      </w:r>
      <w:r w:rsidRPr="00FE478D">
        <w:rPr>
          <w:rtl/>
        </w:rPr>
        <w:t xml:space="preserve"> در پهنا</w:t>
      </w:r>
      <w:r w:rsidRPr="00FE478D">
        <w:rPr>
          <w:rFonts w:hint="cs"/>
          <w:rtl/>
        </w:rPr>
        <w:t>ی</w:t>
      </w:r>
      <w:r w:rsidRPr="00FE478D">
        <w:rPr>
          <w:rtl/>
        </w:rPr>
        <w:t xml:space="preserve"> باند</w:t>
      </w:r>
    </w:p>
    <w:p w14:paraId="746AF8EC" w14:textId="5823AE1D" w:rsidR="00896B77" w:rsidRDefault="00896B77" w:rsidP="00896B77">
      <w:r>
        <w:rPr>
          <w:rtl/>
        </w:rPr>
        <w:t xml:space="preserve">مثال کامل </w:t>
      </w:r>
      <w:r>
        <w:t>audio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6B77" w14:paraId="7CCFEDE6" w14:textId="77777777" w:rsidTr="00896B77">
        <w:tc>
          <w:tcPr>
            <w:tcW w:w="9350" w:type="dxa"/>
          </w:tcPr>
          <w:p w14:paraId="05892A63" w14:textId="77777777" w:rsidR="00896B77" w:rsidRDefault="00896B77" w:rsidP="00896B77">
            <w:pPr>
              <w:pStyle w:val="code"/>
              <w:bidi w:val="0"/>
            </w:pPr>
            <w:r>
              <w:t>&lt;!DOCTYPE html&gt;</w:t>
            </w:r>
          </w:p>
          <w:p w14:paraId="7A2BBCC0" w14:textId="77777777" w:rsidR="00896B77" w:rsidRDefault="00896B77" w:rsidP="00896B77">
            <w:pPr>
              <w:pStyle w:val="code"/>
              <w:bidi w:val="0"/>
            </w:pPr>
            <w:r>
              <w:t>&lt;html lang="fa" dir="rtl"&gt;</w:t>
            </w:r>
          </w:p>
          <w:p w14:paraId="7AF51911" w14:textId="77777777" w:rsidR="00896B77" w:rsidRDefault="00896B77" w:rsidP="00896B77">
            <w:pPr>
              <w:pStyle w:val="code"/>
              <w:bidi w:val="0"/>
            </w:pPr>
            <w:r>
              <w:t>&lt;head&gt;</w:t>
            </w:r>
          </w:p>
          <w:p w14:paraId="27CFA32E" w14:textId="77777777" w:rsidR="00896B77" w:rsidRDefault="00896B77" w:rsidP="00896B77">
            <w:pPr>
              <w:pStyle w:val="code"/>
              <w:bidi w:val="0"/>
            </w:pPr>
            <w:r>
              <w:t xml:space="preserve">    &lt;meta charset="UTF-8"&gt;</w:t>
            </w:r>
          </w:p>
          <w:p w14:paraId="63B3D4E1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پخش کننده صوت</w:t>
            </w:r>
            <w:r>
              <w:t>&lt;/title&gt;</w:t>
            </w:r>
          </w:p>
          <w:p w14:paraId="04FAAC49" w14:textId="77777777" w:rsidR="00896B77" w:rsidRDefault="00896B77" w:rsidP="00896B77">
            <w:pPr>
              <w:pStyle w:val="code"/>
              <w:bidi w:val="0"/>
            </w:pPr>
            <w:r>
              <w:t xml:space="preserve">    &lt;style&gt;</w:t>
            </w:r>
          </w:p>
          <w:p w14:paraId="1FB01941" w14:textId="77777777" w:rsidR="00896B77" w:rsidRDefault="00896B77" w:rsidP="00896B77">
            <w:pPr>
              <w:pStyle w:val="code"/>
              <w:bidi w:val="0"/>
            </w:pPr>
            <w:r>
              <w:t xml:space="preserve">        .audio-player {</w:t>
            </w:r>
          </w:p>
          <w:p w14:paraId="41C596F3" w14:textId="77777777" w:rsidR="00896B77" w:rsidRDefault="00896B77" w:rsidP="00896B77">
            <w:pPr>
              <w:pStyle w:val="code"/>
              <w:bidi w:val="0"/>
            </w:pPr>
            <w:r>
              <w:t xml:space="preserve">            max-width: 600px;</w:t>
            </w:r>
          </w:p>
          <w:p w14:paraId="543CB4EE" w14:textId="77777777" w:rsidR="00896B77" w:rsidRDefault="00896B77" w:rsidP="00896B77">
            <w:pPr>
              <w:pStyle w:val="code"/>
              <w:bidi w:val="0"/>
            </w:pPr>
            <w:r>
              <w:t xml:space="preserve">            margin: 20px auto;</w:t>
            </w:r>
          </w:p>
          <w:p w14:paraId="37F5E155" w14:textId="77777777" w:rsidR="00896B77" w:rsidRDefault="00896B77" w:rsidP="00896B77">
            <w:pPr>
              <w:pStyle w:val="code"/>
              <w:bidi w:val="0"/>
            </w:pPr>
            <w:r>
              <w:lastRenderedPageBreak/>
              <w:t xml:space="preserve">            padding: 20px;</w:t>
            </w:r>
          </w:p>
          <w:p w14:paraId="6ED24FAB" w14:textId="77777777" w:rsidR="00896B77" w:rsidRDefault="00896B77" w:rsidP="00896B77">
            <w:pPr>
              <w:pStyle w:val="code"/>
              <w:bidi w:val="0"/>
            </w:pPr>
            <w:r>
              <w:t xml:space="preserve">            background: linear-gradient(135deg, #667eea 0%, #764ba2 100%);</w:t>
            </w:r>
          </w:p>
          <w:p w14:paraId="15475281" w14:textId="77777777" w:rsidR="00896B77" w:rsidRDefault="00896B77" w:rsidP="00896B77">
            <w:pPr>
              <w:pStyle w:val="code"/>
              <w:bidi w:val="0"/>
            </w:pPr>
            <w:r>
              <w:t xml:space="preserve">            border-radius: 15px;</w:t>
            </w:r>
          </w:p>
          <w:p w14:paraId="6C34CA3F" w14:textId="77777777" w:rsidR="00896B77" w:rsidRDefault="00896B77" w:rsidP="00896B77">
            <w:pPr>
              <w:pStyle w:val="code"/>
              <w:bidi w:val="0"/>
            </w:pPr>
            <w:r>
              <w:t xml:space="preserve">            box-shadow: 0 4px 15px rgba(0,0,0,0.2);</w:t>
            </w:r>
          </w:p>
          <w:p w14:paraId="403FB33F" w14:textId="77777777" w:rsidR="00896B77" w:rsidRDefault="00896B77" w:rsidP="00896B77">
            <w:pPr>
              <w:pStyle w:val="code"/>
              <w:bidi w:val="0"/>
            </w:pPr>
            <w:r>
              <w:t xml:space="preserve">            color: white;</w:t>
            </w:r>
          </w:p>
          <w:p w14:paraId="66CC4223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5123924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72700A7" w14:textId="77777777" w:rsidR="00896B77" w:rsidRDefault="00896B77" w:rsidP="00896B77">
            <w:pPr>
              <w:pStyle w:val="code"/>
              <w:bidi w:val="0"/>
            </w:pPr>
            <w:r>
              <w:t xml:space="preserve">        .track-info {</w:t>
            </w:r>
          </w:p>
          <w:p w14:paraId="5E50FA0E" w14:textId="77777777" w:rsidR="00896B77" w:rsidRDefault="00896B77" w:rsidP="00896B77">
            <w:pPr>
              <w:pStyle w:val="code"/>
              <w:bidi w:val="0"/>
            </w:pPr>
            <w:r>
              <w:t xml:space="preserve">            text-align: center;</w:t>
            </w:r>
          </w:p>
          <w:p w14:paraId="6395E0CC" w14:textId="77777777" w:rsidR="00896B77" w:rsidRDefault="00896B77" w:rsidP="00896B77">
            <w:pPr>
              <w:pStyle w:val="code"/>
              <w:bidi w:val="0"/>
            </w:pPr>
            <w:r>
              <w:t xml:space="preserve">            margin-bottom: 15px;</w:t>
            </w:r>
          </w:p>
          <w:p w14:paraId="07DDD9AA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4F40348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002EC7AA" w14:textId="77777777" w:rsidR="00896B77" w:rsidRDefault="00896B77" w:rsidP="00896B77">
            <w:pPr>
              <w:pStyle w:val="code"/>
              <w:bidi w:val="0"/>
            </w:pPr>
            <w:r>
              <w:t xml:space="preserve">        .track-title {</w:t>
            </w:r>
          </w:p>
          <w:p w14:paraId="1DAE6474" w14:textId="77777777" w:rsidR="00896B77" w:rsidRDefault="00896B77" w:rsidP="00896B77">
            <w:pPr>
              <w:pStyle w:val="code"/>
              <w:bidi w:val="0"/>
            </w:pPr>
            <w:r>
              <w:t xml:space="preserve">            font-size: 1.2em;</w:t>
            </w:r>
          </w:p>
          <w:p w14:paraId="4650899D" w14:textId="77777777" w:rsidR="00896B77" w:rsidRDefault="00896B77" w:rsidP="00896B77">
            <w:pPr>
              <w:pStyle w:val="code"/>
              <w:bidi w:val="0"/>
            </w:pPr>
            <w:r>
              <w:t xml:space="preserve">            font-weight: bold;</w:t>
            </w:r>
          </w:p>
          <w:p w14:paraId="1ABC1B3D" w14:textId="77777777" w:rsidR="00896B77" w:rsidRDefault="00896B77" w:rsidP="00896B77">
            <w:pPr>
              <w:pStyle w:val="code"/>
              <w:bidi w:val="0"/>
            </w:pPr>
            <w:r>
              <w:t xml:space="preserve">            margin-bottom: 5px;</w:t>
            </w:r>
          </w:p>
          <w:p w14:paraId="3D6DA669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295ED47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CBC7C2F" w14:textId="77777777" w:rsidR="00896B77" w:rsidRDefault="00896B77" w:rsidP="00896B77">
            <w:pPr>
              <w:pStyle w:val="code"/>
              <w:bidi w:val="0"/>
            </w:pPr>
            <w:r>
              <w:t xml:space="preserve">        .track-artist {</w:t>
            </w:r>
          </w:p>
          <w:p w14:paraId="25F4E42D" w14:textId="77777777" w:rsidR="00896B77" w:rsidRDefault="00896B77" w:rsidP="00896B77">
            <w:pPr>
              <w:pStyle w:val="code"/>
              <w:bidi w:val="0"/>
            </w:pPr>
            <w:r>
              <w:t xml:space="preserve">            font-size: 0.9em;</w:t>
            </w:r>
          </w:p>
          <w:p w14:paraId="3EE268AA" w14:textId="77777777" w:rsidR="00896B77" w:rsidRDefault="00896B77" w:rsidP="00896B77">
            <w:pPr>
              <w:pStyle w:val="code"/>
              <w:bidi w:val="0"/>
            </w:pPr>
            <w:r>
              <w:t xml:space="preserve">            opacity: 0.8;</w:t>
            </w:r>
          </w:p>
          <w:p w14:paraId="0ED62531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85D7DB3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5AC1F02" w14:textId="77777777" w:rsidR="00896B77" w:rsidRDefault="00896B77" w:rsidP="00896B77">
            <w:pPr>
              <w:pStyle w:val="code"/>
              <w:bidi w:val="0"/>
            </w:pPr>
            <w:r>
              <w:t xml:space="preserve">        .custom-audio {</w:t>
            </w:r>
          </w:p>
          <w:p w14:paraId="772E678A" w14:textId="77777777" w:rsidR="00896B77" w:rsidRDefault="00896B77" w:rsidP="00896B77">
            <w:pPr>
              <w:pStyle w:val="code"/>
              <w:bidi w:val="0"/>
            </w:pPr>
            <w:r>
              <w:t xml:space="preserve">            width: 100%;</w:t>
            </w:r>
          </w:p>
          <w:p w14:paraId="4A4714D7" w14:textId="77777777" w:rsidR="00896B77" w:rsidRDefault="00896B77" w:rsidP="00896B77">
            <w:pPr>
              <w:pStyle w:val="code"/>
              <w:bidi w:val="0"/>
            </w:pPr>
            <w:r>
              <w:t xml:space="preserve">            height: 40px;</w:t>
            </w:r>
          </w:p>
          <w:p w14:paraId="23F751C0" w14:textId="77777777" w:rsidR="00896B77" w:rsidRDefault="00896B77" w:rsidP="00896B77">
            <w:pPr>
              <w:pStyle w:val="code"/>
              <w:bidi w:val="0"/>
            </w:pPr>
            <w:r>
              <w:t xml:space="preserve">            border-radius: 20px;</w:t>
            </w:r>
          </w:p>
          <w:p w14:paraId="6207FDD4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7A18801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AEB6DF9" w14:textId="77777777" w:rsidR="00896B77" w:rsidRDefault="00896B77" w:rsidP="00896B77">
            <w:pPr>
              <w:pStyle w:val="code"/>
              <w:bidi w:val="0"/>
            </w:pPr>
            <w:r>
              <w:t xml:space="preserve">        .playlist {</w:t>
            </w:r>
          </w:p>
          <w:p w14:paraId="74E6BA9A" w14:textId="77777777" w:rsidR="00896B77" w:rsidRDefault="00896B77" w:rsidP="00896B77">
            <w:pPr>
              <w:pStyle w:val="code"/>
              <w:bidi w:val="0"/>
            </w:pPr>
            <w:r>
              <w:t xml:space="preserve">            margin-top: 30px;</w:t>
            </w:r>
          </w:p>
          <w:p w14:paraId="52919B48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6FF0461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7057D44D" w14:textId="77777777" w:rsidR="00896B77" w:rsidRDefault="00896B77" w:rsidP="00896B77">
            <w:pPr>
              <w:pStyle w:val="code"/>
              <w:bidi w:val="0"/>
            </w:pPr>
            <w:r>
              <w:t xml:space="preserve">        .playlist-item {</w:t>
            </w:r>
          </w:p>
          <w:p w14:paraId="747890B8" w14:textId="77777777" w:rsidR="00896B77" w:rsidRDefault="00896B77" w:rsidP="00896B77">
            <w:pPr>
              <w:pStyle w:val="code"/>
              <w:bidi w:val="0"/>
            </w:pPr>
            <w:r>
              <w:t xml:space="preserve">            padding: 10px;</w:t>
            </w:r>
          </w:p>
          <w:p w14:paraId="5054E1B2" w14:textId="77777777" w:rsidR="00896B77" w:rsidRDefault="00896B77" w:rsidP="00896B77">
            <w:pPr>
              <w:pStyle w:val="code"/>
              <w:bidi w:val="0"/>
            </w:pPr>
            <w:r>
              <w:t xml:space="preserve">            margin: 5px 0;</w:t>
            </w:r>
          </w:p>
          <w:p w14:paraId="6363576F" w14:textId="77777777" w:rsidR="00896B77" w:rsidRDefault="00896B77" w:rsidP="00896B77">
            <w:pPr>
              <w:pStyle w:val="code"/>
              <w:bidi w:val="0"/>
            </w:pPr>
            <w:r>
              <w:t xml:space="preserve">            background: rgba(255,255,255,0.1);</w:t>
            </w:r>
          </w:p>
          <w:p w14:paraId="751E1B22" w14:textId="77777777" w:rsidR="00896B77" w:rsidRDefault="00896B77" w:rsidP="00896B77">
            <w:pPr>
              <w:pStyle w:val="code"/>
              <w:bidi w:val="0"/>
            </w:pPr>
            <w:r>
              <w:t xml:space="preserve">            border-radius: 5px;</w:t>
            </w:r>
          </w:p>
          <w:p w14:paraId="1F03D114" w14:textId="77777777" w:rsidR="00896B77" w:rsidRDefault="00896B77" w:rsidP="00896B77">
            <w:pPr>
              <w:pStyle w:val="code"/>
              <w:bidi w:val="0"/>
            </w:pPr>
            <w:r>
              <w:t xml:space="preserve">            cursor: pointer;</w:t>
            </w:r>
          </w:p>
          <w:p w14:paraId="7078AB21" w14:textId="77777777" w:rsidR="00896B77" w:rsidRDefault="00896B77" w:rsidP="00896B77">
            <w:pPr>
              <w:pStyle w:val="code"/>
              <w:bidi w:val="0"/>
            </w:pPr>
            <w:r>
              <w:t xml:space="preserve">            transition: background 0.3s;</w:t>
            </w:r>
          </w:p>
          <w:p w14:paraId="6049FA09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10A1E96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C4428DF" w14:textId="77777777" w:rsidR="00896B77" w:rsidRDefault="00896B77" w:rsidP="00896B77">
            <w:pPr>
              <w:pStyle w:val="code"/>
              <w:bidi w:val="0"/>
            </w:pPr>
            <w:r>
              <w:t xml:space="preserve">        .playlist-item:hover {</w:t>
            </w:r>
          </w:p>
          <w:p w14:paraId="6DE0DEAE" w14:textId="77777777" w:rsidR="00896B77" w:rsidRDefault="00896B77" w:rsidP="00896B77">
            <w:pPr>
              <w:pStyle w:val="code"/>
              <w:bidi w:val="0"/>
            </w:pPr>
            <w:r>
              <w:t xml:space="preserve">            background: rgba(255,255,255,0.2);</w:t>
            </w:r>
          </w:p>
          <w:p w14:paraId="66CBBA16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0AEC804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C3C1C1E" w14:textId="77777777" w:rsidR="00896B77" w:rsidRDefault="00896B77" w:rsidP="00896B77">
            <w:pPr>
              <w:pStyle w:val="code"/>
              <w:bidi w:val="0"/>
            </w:pPr>
            <w:r>
              <w:t xml:space="preserve">        .audio-container {</w:t>
            </w:r>
          </w:p>
          <w:p w14:paraId="690F7C7E" w14:textId="77777777" w:rsidR="00896B77" w:rsidRDefault="00896B77" w:rsidP="00896B77">
            <w:pPr>
              <w:pStyle w:val="code"/>
              <w:bidi w:val="0"/>
            </w:pPr>
            <w:r>
              <w:lastRenderedPageBreak/>
              <w:t xml:space="preserve">            display: inline-block;</w:t>
            </w:r>
          </w:p>
          <w:p w14:paraId="1227E690" w14:textId="77777777" w:rsidR="00896B77" w:rsidRDefault="00896B77" w:rsidP="00896B77">
            <w:pPr>
              <w:pStyle w:val="code"/>
              <w:bidi w:val="0"/>
            </w:pPr>
            <w:r>
              <w:t xml:space="preserve">            margin: 10px;</w:t>
            </w:r>
          </w:p>
          <w:p w14:paraId="1FC4CE4C" w14:textId="77777777" w:rsidR="00896B77" w:rsidRDefault="00896B77" w:rsidP="00896B77">
            <w:pPr>
              <w:pStyle w:val="code"/>
              <w:bidi w:val="0"/>
            </w:pPr>
            <w:r>
              <w:t xml:space="preserve">            vertical-align: top;</w:t>
            </w:r>
          </w:p>
          <w:p w14:paraId="5C2B04FC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96B2D68" w14:textId="77777777" w:rsidR="00896B77" w:rsidRDefault="00896B77" w:rsidP="00896B77">
            <w:pPr>
              <w:pStyle w:val="code"/>
              <w:bidi w:val="0"/>
            </w:pPr>
            <w:r>
              <w:t xml:space="preserve">    &lt;/style&gt;</w:t>
            </w:r>
          </w:p>
          <w:p w14:paraId="1FB9E445" w14:textId="77777777" w:rsidR="00896B77" w:rsidRDefault="00896B77" w:rsidP="00896B77">
            <w:pPr>
              <w:pStyle w:val="code"/>
              <w:bidi w:val="0"/>
            </w:pPr>
            <w:r>
              <w:t>&lt;/head&gt;</w:t>
            </w:r>
          </w:p>
          <w:p w14:paraId="3976FDB7" w14:textId="77777777" w:rsidR="00896B77" w:rsidRDefault="00896B77" w:rsidP="00896B77">
            <w:pPr>
              <w:pStyle w:val="code"/>
              <w:bidi w:val="0"/>
            </w:pPr>
            <w:r>
              <w:t>&lt;body&gt;</w:t>
            </w:r>
          </w:p>
          <w:p w14:paraId="24F0165F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Fonts w:cs="IRANSansWeb(FaNum) Light"/>
                <w:rtl/>
              </w:rPr>
              <w:t>پخش کننده صوت</w:t>
            </w:r>
            <w:r>
              <w:t>&lt;/h1&gt;</w:t>
            </w:r>
          </w:p>
          <w:p w14:paraId="2996F987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1FEF80AB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Fonts w:cs="IRANSansWeb(FaNum) Light"/>
                <w:rtl/>
              </w:rPr>
              <w:t>پخش کننده ساده</w:t>
            </w:r>
            <w:r>
              <w:t xml:space="preserve"> --&gt;</w:t>
            </w:r>
          </w:p>
          <w:p w14:paraId="4227E4AE" w14:textId="77777777" w:rsidR="00896B77" w:rsidRDefault="00896B77" w:rsidP="00896B77">
            <w:pPr>
              <w:pStyle w:val="code"/>
              <w:bidi w:val="0"/>
            </w:pPr>
            <w:r>
              <w:t xml:space="preserve">    &lt;div class="audio-player"&gt;</w:t>
            </w:r>
          </w:p>
          <w:p w14:paraId="0F7CC8C5" w14:textId="77777777" w:rsidR="00896B77" w:rsidRDefault="00896B77" w:rsidP="00896B77">
            <w:pPr>
              <w:pStyle w:val="code"/>
              <w:bidi w:val="0"/>
            </w:pPr>
            <w:r>
              <w:t xml:space="preserve">        &lt;div class="track-info"&gt;</w:t>
            </w:r>
          </w:p>
          <w:p w14:paraId="412EF413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&lt;div class="track-title"&gt;</w:t>
            </w:r>
            <w:r>
              <w:rPr>
                <w:rFonts w:cs="IRANSansWeb(FaNum) Light"/>
                <w:rtl/>
              </w:rPr>
              <w:t>آهنگ نمونه</w:t>
            </w:r>
            <w:r>
              <w:t>&lt;/div&gt;</w:t>
            </w:r>
          </w:p>
          <w:p w14:paraId="415653D2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&lt;div class="track-artist"&gt;</w:t>
            </w:r>
            <w:r>
              <w:rPr>
                <w:rFonts w:cs="IRANSansWeb(FaNum) Light"/>
                <w:rtl/>
              </w:rPr>
              <w:t>هنرمند ناشناس</w:t>
            </w:r>
            <w:r>
              <w:t>&lt;/div&gt;</w:t>
            </w:r>
          </w:p>
          <w:p w14:paraId="27DA6DBE" w14:textId="77777777" w:rsidR="00896B77" w:rsidRDefault="00896B77" w:rsidP="00896B77">
            <w:pPr>
              <w:pStyle w:val="code"/>
              <w:bidi w:val="0"/>
            </w:pPr>
            <w:r>
              <w:t xml:space="preserve">        &lt;/div&gt;</w:t>
            </w:r>
          </w:p>
          <w:p w14:paraId="01B0CC52" w14:textId="77777777" w:rsidR="00896B77" w:rsidRDefault="00896B77" w:rsidP="00896B77">
            <w:pPr>
              <w:pStyle w:val="code"/>
              <w:bidi w:val="0"/>
            </w:pPr>
            <w:r>
              <w:t xml:space="preserve">        &lt;audio controls class="custom-audio"&gt;</w:t>
            </w:r>
          </w:p>
          <w:p w14:paraId="769B2566" w14:textId="77777777" w:rsidR="00896B77" w:rsidRDefault="00896B77" w:rsidP="00896B77">
            <w:pPr>
              <w:pStyle w:val="code"/>
              <w:bidi w:val="0"/>
            </w:pPr>
            <w:r>
              <w:t xml:space="preserve">            &lt;source src="audio/sample.mp3" type="audio/mpeg"&gt;</w:t>
            </w:r>
          </w:p>
          <w:p w14:paraId="38F6C26D" w14:textId="77777777" w:rsidR="00896B77" w:rsidRDefault="00896B77" w:rsidP="00896B77">
            <w:pPr>
              <w:pStyle w:val="code"/>
              <w:bidi w:val="0"/>
            </w:pPr>
            <w:r>
              <w:t xml:space="preserve">            &lt;source src="audio/sample.ogg" type="audio/ogg"&gt;</w:t>
            </w:r>
          </w:p>
          <w:p w14:paraId="6D8DB0A1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مرورگر شما از تگ</w:t>
            </w:r>
            <w:r>
              <w:t xml:space="preserve"> audio </w:t>
            </w:r>
            <w:r>
              <w:rPr>
                <w:rFonts w:cs="IRANSansWeb(FaNum) Light"/>
                <w:rtl/>
              </w:rPr>
              <w:t>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>.</w:t>
            </w:r>
          </w:p>
          <w:p w14:paraId="6FBDF2F1" w14:textId="77777777" w:rsidR="00896B77" w:rsidRDefault="00896B77" w:rsidP="00896B77">
            <w:pPr>
              <w:pStyle w:val="code"/>
              <w:bidi w:val="0"/>
            </w:pPr>
            <w:r>
              <w:t xml:space="preserve">        &lt;/audio&gt;</w:t>
            </w:r>
          </w:p>
          <w:p w14:paraId="651DFB77" w14:textId="77777777" w:rsidR="00896B77" w:rsidRDefault="00896B77" w:rsidP="00896B77">
            <w:pPr>
              <w:pStyle w:val="code"/>
              <w:bidi w:val="0"/>
            </w:pPr>
            <w:r>
              <w:t xml:space="preserve">    &lt;/div&gt;</w:t>
            </w:r>
          </w:p>
          <w:p w14:paraId="4A44DE12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4F082A36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Fonts w:cs="IRANSansWeb(FaNum) Light"/>
                <w:rtl/>
              </w:rPr>
              <w:t>چند پخش کننده در کنار هم</w:t>
            </w:r>
            <w:r>
              <w:t xml:space="preserve"> --&gt;</w:t>
            </w:r>
          </w:p>
          <w:p w14:paraId="07483303" w14:textId="77777777" w:rsidR="00896B77" w:rsidRDefault="00896B77" w:rsidP="00896B77">
            <w:pPr>
              <w:pStyle w:val="code"/>
              <w:bidi w:val="0"/>
            </w:pPr>
            <w:r>
              <w:t xml:space="preserve">    &lt;div style="text-align: center;"&gt;</w:t>
            </w:r>
          </w:p>
          <w:p w14:paraId="77D9A1F3" w14:textId="77777777" w:rsidR="00896B77" w:rsidRDefault="00896B77" w:rsidP="00896B77">
            <w:pPr>
              <w:pStyle w:val="code"/>
              <w:bidi w:val="0"/>
            </w:pPr>
            <w:r>
              <w:t xml:space="preserve">        &lt;div class="audio-container"&gt;</w:t>
            </w:r>
          </w:p>
          <w:p w14:paraId="7326D964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آهنگ ۱</w:t>
            </w:r>
            <w:r>
              <w:t>&lt;/h3&gt;</w:t>
            </w:r>
          </w:p>
          <w:p w14:paraId="346EC3BF" w14:textId="77777777" w:rsidR="00896B77" w:rsidRDefault="00896B77" w:rsidP="00896B77">
            <w:pPr>
              <w:pStyle w:val="code"/>
              <w:bidi w:val="0"/>
            </w:pPr>
            <w:r>
              <w:t xml:space="preserve">            &lt;audio controls&gt;</w:t>
            </w:r>
          </w:p>
          <w:p w14:paraId="185837F4" w14:textId="77777777" w:rsidR="00896B77" w:rsidRDefault="00896B77" w:rsidP="00896B77">
            <w:pPr>
              <w:pStyle w:val="code"/>
              <w:bidi w:val="0"/>
            </w:pPr>
            <w:r>
              <w:t xml:space="preserve">                &lt;source src="audio/track1.mp3" type="audio/mpeg"&gt;</w:t>
            </w:r>
          </w:p>
          <w:p w14:paraId="0B673CA6" w14:textId="77777777" w:rsidR="00896B77" w:rsidRDefault="00896B77" w:rsidP="00896B77">
            <w:pPr>
              <w:pStyle w:val="code"/>
              <w:bidi w:val="0"/>
            </w:pPr>
            <w:r>
              <w:t xml:space="preserve">            &lt;/audio&gt;</w:t>
            </w:r>
          </w:p>
          <w:p w14:paraId="128E57D7" w14:textId="77777777" w:rsidR="00896B77" w:rsidRDefault="00896B77" w:rsidP="00896B77">
            <w:pPr>
              <w:pStyle w:val="code"/>
              <w:bidi w:val="0"/>
            </w:pPr>
            <w:r>
              <w:t xml:space="preserve">        &lt;/div&gt;</w:t>
            </w:r>
          </w:p>
          <w:p w14:paraId="79CC9B09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964907F" w14:textId="77777777" w:rsidR="00896B77" w:rsidRDefault="00896B77" w:rsidP="00896B77">
            <w:pPr>
              <w:pStyle w:val="code"/>
              <w:bidi w:val="0"/>
            </w:pPr>
            <w:r>
              <w:t xml:space="preserve">        &lt;div class="audio-container"&gt;</w:t>
            </w:r>
          </w:p>
          <w:p w14:paraId="62082516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آهنگ ۲</w:t>
            </w:r>
            <w:r>
              <w:t>&lt;/h3&gt;</w:t>
            </w:r>
          </w:p>
          <w:p w14:paraId="6D83ABBC" w14:textId="77777777" w:rsidR="00896B77" w:rsidRDefault="00896B77" w:rsidP="00896B77">
            <w:pPr>
              <w:pStyle w:val="code"/>
              <w:bidi w:val="0"/>
            </w:pPr>
            <w:r>
              <w:t xml:space="preserve">            &lt;audio controls&gt;</w:t>
            </w:r>
          </w:p>
          <w:p w14:paraId="6F6036F7" w14:textId="77777777" w:rsidR="00896B77" w:rsidRDefault="00896B77" w:rsidP="00896B77">
            <w:pPr>
              <w:pStyle w:val="code"/>
              <w:bidi w:val="0"/>
            </w:pPr>
            <w:r>
              <w:t xml:space="preserve">                &lt;source src="audio/track2.mp3" type="audio/mpeg"&gt;</w:t>
            </w:r>
          </w:p>
          <w:p w14:paraId="5929A2AE" w14:textId="77777777" w:rsidR="00896B77" w:rsidRDefault="00896B77" w:rsidP="00896B77">
            <w:pPr>
              <w:pStyle w:val="code"/>
              <w:bidi w:val="0"/>
            </w:pPr>
            <w:r>
              <w:t xml:space="preserve">            &lt;/audio&gt;</w:t>
            </w:r>
          </w:p>
          <w:p w14:paraId="2D52DE47" w14:textId="77777777" w:rsidR="00896B77" w:rsidRDefault="00896B77" w:rsidP="00896B77">
            <w:pPr>
              <w:pStyle w:val="code"/>
              <w:bidi w:val="0"/>
            </w:pPr>
            <w:r>
              <w:t xml:space="preserve">        &lt;/div&gt;</w:t>
            </w:r>
          </w:p>
          <w:p w14:paraId="5F26274D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55BEA92F" w14:textId="77777777" w:rsidR="00896B77" w:rsidRDefault="00896B77" w:rsidP="00896B77">
            <w:pPr>
              <w:pStyle w:val="code"/>
              <w:bidi w:val="0"/>
            </w:pPr>
            <w:r>
              <w:t xml:space="preserve">        &lt;div class="audio-container"&gt;</w:t>
            </w:r>
          </w:p>
          <w:p w14:paraId="0E6D65B7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آهنگ ۳</w:t>
            </w:r>
            <w:r>
              <w:t>&lt;/h3&gt;</w:t>
            </w:r>
          </w:p>
          <w:p w14:paraId="15E3D7B4" w14:textId="77777777" w:rsidR="00896B77" w:rsidRDefault="00896B77" w:rsidP="00896B77">
            <w:pPr>
              <w:pStyle w:val="code"/>
              <w:bidi w:val="0"/>
            </w:pPr>
            <w:r>
              <w:t xml:space="preserve">            &lt;audio controls&gt;</w:t>
            </w:r>
          </w:p>
          <w:p w14:paraId="60D6CD09" w14:textId="77777777" w:rsidR="00896B77" w:rsidRDefault="00896B77" w:rsidP="00896B77">
            <w:pPr>
              <w:pStyle w:val="code"/>
              <w:bidi w:val="0"/>
            </w:pPr>
            <w:r>
              <w:lastRenderedPageBreak/>
              <w:t xml:space="preserve">                &lt;source src="audio/track3.mp3" type="audio/mpeg"&gt;</w:t>
            </w:r>
          </w:p>
          <w:p w14:paraId="2B84B866" w14:textId="77777777" w:rsidR="00896B77" w:rsidRDefault="00896B77" w:rsidP="00896B77">
            <w:pPr>
              <w:pStyle w:val="code"/>
              <w:bidi w:val="0"/>
            </w:pPr>
            <w:r>
              <w:t xml:space="preserve">            &lt;/audio&gt;</w:t>
            </w:r>
          </w:p>
          <w:p w14:paraId="1DA2EAA3" w14:textId="77777777" w:rsidR="00896B77" w:rsidRDefault="00896B77" w:rsidP="00896B77">
            <w:pPr>
              <w:pStyle w:val="code"/>
              <w:bidi w:val="0"/>
            </w:pPr>
            <w:r>
              <w:t xml:space="preserve">        &lt;/div&gt;</w:t>
            </w:r>
          </w:p>
          <w:p w14:paraId="0E1030EE" w14:textId="77777777" w:rsidR="00896B77" w:rsidRDefault="00896B77" w:rsidP="00896B77">
            <w:pPr>
              <w:pStyle w:val="code"/>
              <w:bidi w:val="0"/>
            </w:pPr>
            <w:r>
              <w:t xml:space="preserve">    &lt;/div&gt;</w:t>
            </w:r>
          </w:p>
          <w:p w14:paraId="1E31D967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796E0E12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Fonts w:cs="IRANSansWeb(FaNum) Light"/>
                <w:rtl/>
              </w:rPr>
              <w:t>پخش کننده 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شرفته</w:t>
            </w:r>
            <w:r>
              <w:rPr>
                <w:rFonts w:cs="IRANSansWeb(FaNum) Light"/>
                <w:rtl/>
              </w:rPr>
              <w:t xml:space="preserve"> با پل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ست</w:t>
            </w:r>
            <w:r>
              <w:t xml:space="preserve"> --&gt;</w:t>
            </w:r>
          </w:p>
          <w:p w14:paraId="0E1EB796" w14:textId="77777777" w:rsidR="00896B77" w:rsidRDefault="00896B77" w:rsidP="00896B77">
            <w:pPr>
              <w:pStyle w:val="code"/>
              <w:bidi w:val="0"/>
            </w:pPr>
            <w:r>
              <w:t xml:space="preserve">    &lt;div class="audio-player"&gt;</w:t>
            </w:r>
          </w:p>
          <w:p w14:paraId="4B75B076" w14:textId="77777777" w:rsidR="00896B77" w:rsidRDefault="00896B77" w:rsidP="00896B77">
            <w:pPr>
              <w:pStyle w:val="code"/>
              <w:bidi w:val="0"/>
            </w:pPr>
            <w:r>
              <w:t xml:space="preserve">        &lt;div class="track-info"&gt;</w:t>
            </w:r>
          </w:p>
          <w:p w14:paraId="7CFF76D4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&lt;div class="track-title" id="currentTrack"&gt;</w:t>
            </w:r>
            <w:r>
              <w:rPr>
                <w:rFonts w:cs="IRANSansWeb(FaNum) Light"/>
                <w:rtl/>
              </w:rPr>
              <w:t>لطفا آهنگ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انتخاب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&lt;/div&gt;</w:t>
            </w:r>
          </w:p>
          <w:p w14:paraId="6F7EACA8" w14:textId="77777777" w:rsidR="00896B77" w:rsidRDefault="00896B77" w:rsidP="00896B77">
            <w:pPr>
              <w:pStyle w:val="code"/>
              <w:bidi w:val="0"/>
            </w:pPr>
            <w:r>
              <w:t xml:space="preserve">            &lt;div class="track-artist" id="currentArtist"&gt;-&lt;/div&gt;</w:t>
            </w:r>
          </w:p>
          <w:p w14:paraId="69B29CCB" w14:textId="77777777" w:rsidR="00896B77" w:rsidRDefault="00896B77" w:rsidP="00896B77">
            <w:pPr>
              <w:pStyle w:val="code"/>
              <w:bidi w:val="0"/>
            </w:pPr>
            <w:r>
              <w:t xml:space="preserve">        &lt;/div&gt;</w:t>
            </w:r>
          </w:p>
          <w:p w14:paraId="04360A04" w14:textId="77777777" w:rsidR="00896B77" w:rsidRDefault="00896B77" w:rsidP="00896B77">
            <w:pPr>
              <w:pStyle w:val="code"/>
              <w:bidi w:val="0"/>
            </w:pPr>
            <w:r>
              <w:t xml:space="preserve">        &lt;audio id="mainAudio" controls class="custom-audio"&gt;</w:t>
            </w:r>
          </w:p>
          <w:p w14:paraId="282AEF01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مرورگر شما از تگ</w:t>
            </w:r>
            <w:r>
              <w:t xml:space="preserve"> audio </w:t>
            </w:r>
            <w:r>
              <w:rPr>
                <w:rFonts w:cs="IRANSansWeb(FaNum) Light"/>
                <w:rtl/>
              </w:rPr>
              <w:t>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>.</w:t>
            </w:r>
          </w:p>
          <w:p w14:paraId="121FD202" w14:textId="77777777" w:rsidR="00896B77" w:rsidRDefault="00896B77" w:rsidP="00896B77">
            <w:pPr>
              <w:pStyle w:val="code"/>
              <w:bidi w:val="0"/>
            </w:pPr>
            <w:r>
              <w:t xml:space="preserve">        &lt;/audio&gt;</w:t>
            </w:r>
          </w:p>
          <w:p w14:paraId="69C845A1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3242674" w14:textId="77777777" w:rsidR="00896B77" w:rsidRDefault="00896B77" w:rsidP="00896B77">
            <w:pPr>
              <w:pStyle w:val="code"/>
              <w:bidi w:val="0"/>
            </w:pPr>
            <w:r>
              <w:t xml:space="preserve">        &lt;div class="playlist"&gt;</w:t>
            </w:r>
          </w:p>
          <w:p w14:paraId="5CE3F85F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پل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ست</w:t>
            </w:r>
            <w:r>
              <w:t>&lt;/h3&gt;</w:t>
            </w:r>
          </w:p>
          <w:p w14:paraId="30BC3240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&lt;div class="playlist-item" onclick="playTrack('audio/track1.mp3', '</w:t>
            </w:r>
            <w:r>
              <w:rPr>
                <w:rFonts w:cs="IRANSansWeb(FaNum) Light"/>
                <w:rtl/>
              </w:rPr>
              <w:t>آهنگ 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</w:t>
            </w:r>
            <w:r>
              <w:rPr>
                <w:rFonts w:cs="IRANSansWeb(FaNum) Light"/>
                <w:rtl/>
              </w:rPr>
              <w:t>', 'خواننده اول</w:t>
            </w:r>
            <w:r>
              <w:t>')"&gt;</w:t>
            </w:r>
          </w:p>
          <w:p w14:paraId="3EE07DA5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  <w:r>
              <w:rPr>
                <w:rFonts w:ascii="Segoe UI Emoji" w:hAnsi="Segoe UI Emoji" w:cs="Segoe UI Emoji"/>
              </w:rPr>
              <w:t>🎵</w:t>
            </w:r>
            <w:r>
              <w:t xml:space="preserve"> </w:t>
            </w:r>
            <w:r>
              <w:rPr>
                <w:rFonts w:cs="IRANSansWeb(FaNum) Light"/>
                <w:rtl/>
              </w:rPr>
              <w:t>آهنگ 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</w:t>
            </w:r>
            <w:r>
              <w:rPr>
                <w:rFonts w:cs="IRANSansWeb(FaNum) Light"/>
                <w:rtl/>
              </w:rPr>
              <w:t xml:space="preserve"> - خواننده اول</w:t>
            </w:r>
          </w:p>
          <w:p w14:paraId="4540E5DA" w14:textId="77777777" w:rsidR="00896B77" w:rsidRDefault="00896B77" w:rsidP="00896B77">
            <w:pPr>
              <w:pStyle w:val="code"/>
              <w:bidi w:val="0"/>
            </w:pPr>
            <w:r>
              <w:t xml:space="preserve">            &lt;/div&gt;</w:t>
            </w:r>
          </w:p>
          <w:p w14:paraId="65BEBDE6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&lt;div class="playlist-item" onclick="playTrack('audio/track2.mp3', '</w:t>
            </w:r>
            <w:r>
              <w:rPr>
                <w:rFonts w:cs="IRANSansWeb(FaNum) Light"/>
                <w:rtl/>
              </w:rPr>
              <w:t>ملود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شب', 'خواننده دوم</w:t>
            </w:r>
            <w:r>
              <w:t>')"&gt;</w:t>
            </w:r>
          </w:p>
          <w:p w14:paraId="61881B5C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  <w:r>
              <w:rPr>
                <w:rFonts w:ascii="Segoe UI Emoji" w:hAnsi="Segoe UI Emoji" w:cs="Segoe UI Emoji"/>
              </w:rPr>
              <w:t>🎵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ملود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شب - خواننده دوم</w:t>
            </w:r>
          </w:p>
          <w:p w14:paraId="3D8E8D76" w14:textId="77777777" w:rsidR="00896B77" w:rsidRDefault="00896B77" w:rsidP="00896B77">
            <w:pPr>
              <w:pStyle w:val="code"/>
              <w:bidi w:val="0"/>
            </w:pPr>
            <w:r>
              <w:t xml:space="preserve">            &lt;/div&gt;</w:t>
            </w:r>
          </w:p>
          <w:p w14:paraId="20D5B712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&lt;div class="playlist-item" onclick="playTrack('audio/track3.mp3', '</w:t>
            </w:r>
            <w:r>
              <w:rPr>
                <w:rFonts w:cs="IRANSansWeb(FaNum) Light"/>
                <w:rtl/>
              </w:rPr>
              <w:t>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تابستان', 'خواننده سوم</w:t>
            </w:r>
            <w:r>
              <w:t>')"&gt;</w:t>
            </w:r>
          </w:p>
          <w:p w14:paraId="41DCE0CA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  <w:r>
              <w:rPr>
                <w:rFonts w:ascii="Segoe UI Emoji" w:hAnsi="Segoe UI Emoji" w:cs="Segoe UI Emoji"/>
              </w:rPr>
              <w:t>🎵</w:t>
            </w:r>
            <w:r>
              <w:t xml:space="preserve"> </w:t>
            </w:r>
            <w:r>
              <w:rPr>
                <w:rFonts w:cs="IRANSansWeb(FaNum) Light"/>
                <w:rtl/>
              </w:rPr>
              <w:t>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تابستان - خواننده سوم</w:t>
            </w:r>
          </w:p>
          <w:p w14:paraId="51A88883" w14:textId="77777777" w:rsidR="00896B77" w:rsidRDefault="00896B77" w:rsidP="00896B77">
            <w:pPr>
              <w:pStyle w:val="code"/>
              <w:bidi w:val="0"/>
            </w:pPr>
            <w:r>
              <w:t xml:space="preserve">            &lt;/div&gt;</w:t>
            </w:r>
          </w:p>
          <w:p w14:paraId="4989EF58" w14:textId="77777777" w:rsidR="00896B77" w:rsidRDefault="00896B77" w:rsidP="00896B77">
            <w:pPr>
              <w:pStyle w:val="code"/>
              <w:bidi w:val="0"/>
            </w:pPr>
            <w:r>
              <w:t xml:space="preserve">        &lt;/div&gt;</w:t>
            </w:r>
          </w:p>
          <w:p w14:paraId="4BAFD012" w14:textId="77777777" w:rsidR="00896B77" w:rsidRDefault="00896B77" w:rsidP="00896B77">
            <w:pPr>
              <w:pStyle w:val="code"/>
              <w:bidi w:val="0"/>
            </w:pPr>
            <w:r>
              <w:t xml:space="preserve">    &lt;/div&gt;</w:t>
            </w:r>
          </w:p>
          <w:p w14:paraId="32CE18DC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</w:p>
          <w:p w14:paraId="279C6CFE" w14:textId="77777777" w:rsidR="00896B77" w:rsidRDefault="00896B77" w:rsidP="00896B77">
            <w:pPr>
              <w:pStyle w:val="code"/>
              <w:bidi w:val="0"/>
            </w:pPr>
            <w:r>
              <w:t xml:space="preserve">    &lt;script&gt;</w:t>
            </w:r>
          </w:p>
          <w:p w14:paraId="370E012C" w14:textId="77777777" w:rsidR="00896B77" w:rsidRDefault="00896B77" w:rsidP="00896B77">
            <w:pPr>
              <w:pStyle w:val="code"/>
              <w:bidi w:val="0"/>
            </w:pPr>
            <w:r>
              <w:t xml:space="preserve">        function playTrack(src, title, artist) {</w:t>
            </w:r>
          </w:p>
          <w:p w14:paraId="2F4FD7F7" w14:textId="77777777" w:rsidR="00896B77" w:rsidRDefault="00896B77" w:rsidP="00896B77">
            <w:pPr>
              <w:pStyle w:val="code"/>
              <w:bidi w:val="0"/>
            </w:pPr>
            <w:r>
              <w:t xml:space="preserve">            const audio = document.getElementById('mainAudio');</w:t>
            </w:r>
          </w:p>
          <w:p w14:paraId="251CF68C" w14:textId="77777777" w:rsidR="00896B77" w:rsidRDefault="00896B77" w:rsidP="00896B77">
            <w:pPr>
              <w:pStyle w:val="code"/>
              <w:bidi w:val="0"/>
            </w:pPr>
            <w:r>
              <w:t xml:space="preserve">            const currentTrack = document.getElementById('currentTrack');</w:t>
            </w:r>
          </w:p>
          <w:p w14:paraId="632B2E33" w14:textId="77777777" w:rsidR="00896B77" w:rsidRDefault="00896B77" w:rsidP="00896B77">
            <w:pPr>
              <w:pStyle w:val="code"/>
              <w:bidi w:val="0"/>
            </w:pPr>
            <w:r>
              <w:t xml:space="preserve">            const currentArtist = document.getElementById('currentArtist');</w:t>
            </w:r>
          </w:p>
          <w:p w14:paraId="0A985676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1139B0FB" w14:textId="77777777" w:rsidR="00896B77" w:rsidRDefault="00896B77" w:rsidP="00896B77">
            <w:pPr>
              <w:pStyle w:val="code"/>
              <w:bidi w:val="0"/>
            </w:pPr>
            <w:r>
              <w:lastRenderedPageBreak/>
              <w:t xml:space="preserve">            audio.src = src;</w:t>
            </w:r>
          </w:p>
          <w:p w14:paraId="6D4744EE" w14:textId="77777777" w:rsidR="00896B77" w:rsidRDefault="00896B77" w:rsidP="00896B77">
            <w:pPr>
              <w:pStyle w:val="code"/>
              <w:bidi w:val="0"/>
            </w:pPr>
            <w:r>
              <w:t xml:space="preserve">            currentTrack.textContent = title;</w:t>
            </w:r>
          </w:p>
          <w:p w14:paraId="622C3DB1" w14:textId="77777777" w:rsidR="00896B77" w:rsidRDefault="00896B77" w:rsidP="00896B77">
            <w:pPr>
              <w:pStyle w:val="code"/>
              <w:bidi w:val="0"/>
            </w:pPr>
            <w:r>
              <w:t xml:space="preserve">            currentArtist.textContent = artist;</w:t>
            </w:r>
          </w:p>
          <w:p w14:paraId="5647AA68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16614255" w14:textId="77777777" w:rsidR="00896B77" w:rsidRDefault="00896B77" w:rsidP="00896B77">
            <w:pPr>
              <w:pStyle w:val="code"/>
              <w:bidi w:val="0"/>
            </w:pPr>
            <w:r>
              <w:t xml:space="preserve">            audio.play().catch(e =&gt; {</w:t>
            </w:r>
          </w:p>
          <w:p w14:paraId="2C3A7598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    console.log('</w:t>
            </w:r>
            <w:r>
              <w:rPr>
                <w:rFonts w:cs="IRANSansWeb(FaNum) Light"/>
                <w:rtl/>
              </w:rPr>
              <w:t>پخش خودکار ممکن 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ست</w:t>
            </w:r>
            <w:r>
              <w:t>:', e);</w:t>
            </w:r>
          </w:p>
          <w:p w14:paraId="59BE2355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});</w:t>
            </w:r>
          </w:p>
          <w:p w14:paraId="6E5E48EC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22065CB" w14:textId="77777777" w:rsidR="00896B77" w:rsidRDefault="00896B77" w:rsidP="00896B77">
            <w:pPr>
              <w:pStyle w:val="code"/>
              <w:bidi w:val="0"/>
            </w:pPr>
            <w:r>
              <w:t xml:space="preserve">    &lt;/script&gt;</w:t>
            </w:r>
          </w:p>
          <w:p w14:paraId="1FEDF17E" w14:textId="77777777" w:rsidR="00896B77" w:rsidRDefault="00896B77" w:rsidP="00896B77">
            <w:pPr>
              <w:pStyle w:val="code"/>
              <w:bidi w:val="0"/>
            </w:pPr>
            <w:r>
              <w:t>&lt;/body&gt;</w:t>
            </w:r>
          </w:p>
          <w:p w14:paraId="7B5812A3" w14:textId="065632F6" w:rsidR="00896B77" w:rsidRDefault="00896B77" w:rsidP="00896B77">
            <w:pPr>
              <w:pStyle w:val="code"/>
              <w:bidi w:val="0"/>
            </w:pPr>
            <w:r>
              <w:t>&lt;/html&gt;</w:t>
            </w:r>
          </w:p>
        </w:tc>
      </w:tr>
    </w:tbl>
    <w:p w14:paraId="5F92AAC1" w14:textId="3D4821DC" w:rsidR="00896B77" w:rsidRDefault="00066343" w:rsidP="00066343">
      <w:hyperlink r:id="rId171" w:history="1">
        <w:r w:rsidRPr="00066343">
          <w:rPr>
            <w:rStyle w:val="Hyperlink"/>
          </w:rPr>
          <w:t>complete</w:t>
        </w:r>
      </w:hyperlink>
    </w:p>
    <w:p w14:paraId="0CC9DCF1" w14:textId="04B6EC3D" w:rsidR="00066343" w:rsidRDefault="00066343" w:rsidP="00066343">
      <w:pPr>
        <w:rPr>
          <w:rtl/>
        </w:rPr>
      </w:pPr>
      <w:r>
        <w:rPr>
          <w:rFonts w:hint="cs"/>
          <w:rtl/>
          <w:lang w:bidi="ar-SA"/>
        </w:rPr>
        <w:t>مثال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ترکی</w:t>
      </w:r>
      <w:r>
        <w:rPr>
          <w:rFonts w:hint="eastAsia"/>
          <w:rtl/>
          <w:lang w:bidi="ar-SA"/>
        </w:rPr>
        <w:t>ب</w:t>
      </w:r>
      <w:r>
        <w:rPr>
          <w:rFonts w:hint="cs"/>
          <w:rtl/>
          <w:lang w:bidi="ar-SA"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343" w14:paraId="773F4558" w14:textId="77777777" w:rsidTr="00066343">
        <w:tc>
          <w:tcPr>
            <w:tcW w:w="9350" w:type="dxa"/>
          </w:tcPr>
          <w:p w14:paraId="4F913D16" w14:textId="77777777" w:rsidR="00066343" w:rsidRDefault="00066343" w:rsidP="00066343">
            <w:pPr>
              <w:pStyle w:val="code"/>
              <w:bidi w:val="0"/>
            </w:pPr>
            <w:r>
              <w:t>&lt;!DOCTYPE html&gt;</w:t>
            </w:r>
          </w:p>
          <w:p w14:paraId="11E14C96" w14:textId="77777777" w:rsidR="00066343" w:rsidRDefault="00066343" w:rsidP="00066343">
            <w:pPr>
              <w:pStyle w:val="code"/>
              <w:bidi w:val="0"/>
            </w:pPr>
            <w:r>
              <w:t>&lt;html lang="fa" dir="rtl"&gt;</w:t>
            </w:r>
          </w:p>
          <w:p w14:paraId="0B43D6EF" w14:textId="77777777" w:rsidR="00066343" w:rsidRDefault="00066343" w:rsidP="00066343">
            <w:pPr>
              <w:pStyle w:val="code"/>
              <w:bidi w:val="0"/>
            </w:pPr>
            <w:r>
              <w:t>&lt;head&gt;</w:t>
            </w:r>
          </w:p>
          <w:p w14:paraId="44994A64" w14:textId="77777777" w:rsidR="00066343" w:rsidRDefault="00066343" w:rsidP="00066343">
            <w:pPr>
              <w:pStyle w:val="code"/>
              <w:bidi w:val="0"/>
            </w:pPr>
            <w:r>
              <w:t xml:space="preserve">    &lt;meta charset="UTF-8"&gt;</w:t>
            </w:r>
          </w:p>
          <w:p w14:paraId="47C7C7AD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مد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</w:t>
            </w:r>
            <w:r>
              <w:rPr>
                <w:rFonts w:cs="IRANSansWeb(FaNum) Light"/>
                <w:rtl/>
              </w:rPr>
              <w:t xml:space="preserve"> پل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 xml:space="preserve"> ترک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</w:t>
            </w:r>
            <w:r>
              <w:rPr>
                <w:rFonts w:cs="IRANSansWeb(FaNum) Light" w:hint="cs"/>
                <w:rtl/>
              </w:rPr>
              <w:t>ی</w:t>
            </w:r>
            <w:r>
              <w:t>&lt;/title&gt;</w:t>
            </w:r>
          </w:p>
          <w:p w14:paraId="56442085" w14:textId="77777777" w:rsidR="00066343" w:rsidRDefault="00066343" w:rsidP="00066343">
            <w:pPr>
              <w:pStyle w:val="code"/>
              <w:bidi w:val="0"/>
            </w:pPr>
            <w:r>
              <w:t xml:space="preserve">    &lt;style&gt;</w:t>
            </w:r>
          </w:p>
          <w:p w14:paraId="0EA08502" w14:textId="77777777" w:rsidR="00066343" w:rsidRDefault="00066343" w:rsidP="00066343">
            <w:pPr>
              <w:pStyle w:val="code"/>
              <w:bidi w:val="0"/>
            </w:pPr>
            <w:r>
              <w:t xml:space="preserve">        .media-grid {</w:t>
            </w:r>
          </w:p>
          <w:p w14:paraId="3F1B466A" w14:textId="77777777" w:rsidR="00066343" w:rsidRDefault="00066343" w:rsidP="00066343">
            <w:pPr>
              <w:pStyle w:val="code"/>
              <w:bidi w:val="0"/>
            </w:pPr>
            <w:r>
              <w:t xml:space="preserve">            display: grid;</w:t>
            </w:r>
          </w:p>
          <w:p w14:paraId="14691C30" w14:textId="77777777" w:rsidR="00066343" w:rsidRDefault="00066343" w:rsidP="00066343">
            <w:pPr>
              <w:pStyle w:val="code"/>
              <w:bidi w:val="0"/>
            </w:pPr>
            <w:r>
              <w:t xml:space="preserve">            grid-template-columns: repeat(auto-fit, minmax(300px, 1fr));</w:t>
            </w:r>
          </w:p>
          <w:p w14:paraId="1F6B2273" w14:textId="77777777" w:rsidR="00066343" w:rsidRDefault="00066343" w:rsidP="00066343">
            <w:pPr>
              <w:pStyle w:val="code"/>
              <w:bidi w:val="0"/>
            </w:pPr>
            <w:r>
              <w:t xml:space="preserve">            gap: 20px;</w:t>
            </w:r>
          </w:p>
          <w:p w14:paraId="6C15546A" w14:textId="77777777" w:rsidR="00066343" w:rsidRDefault="00066343" w:rsidP="00066343">
            <w:pPr>
              <w:pStyle w:val="code"/>
              <w:bidi w:val="0"/>
            </w:pPr>
            <w:r>
              <w:t xml:space="preserve">            padding: 20px;</w:t>
            </w:r>
          </w:p>
          <w:p w14:paraId="09546105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51AAFB2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BD2FFF3" w14:textId="77777777" w:rsidR="00066343" w:rsidRDefault="00066343" w:rsidP="00066343">
            <w:pPr>
              <w:pStyle w:val="code"/>
              <w:bidi w:val="0"/>
            </w:pPr>
            <w:r>
              <w:t xml:space="preserve">        .media-card {</w:t>
            </w:r>
          </w:p>
          <w:p w14:paraId="18B207A3" w14:textId="77777777" w:rsidR="00066343" w:rsidRDefault="00066343" w:rsidP="00066343">
            <w:pPr>
              <w:pStyle w:val="code"/>
              <w:bidi w:val="0"/>
            </w:pPr>
            <w:r>
              <w:t xml:space="preserve">            background: white;</w:t>
            </w:r>
          </w:p>
          <w:p w14:paraId="00DBC386" w14:textId="77777777" w:rsidR="00066343" w:rsidRDefault="00066343" w:rsidP="00066343">
            <w:pPr>
              <w:pStyle w:val="code"/>
              <w:bidi w:val="0"/>
            </w:pPr>
            <w:r>
              <w:t xml:space="preserve">            border-radius: 10px;</w:t>
            </w:r>
          </w:p>
          <w:p w14:paraId="09E88DDA" w14:textId="77777777" w:rsidR="00066343" w:rsidRDefault="00066343" w:rsidP="00066343">
            <w:pPr>
              <w:pStyle w:val="code"/>
              <w:bidi w:val="0"/>
            </w:pPr>
            <w:r>
              <w:t xml:space="preserve">            padding: 15px;</w:t>
            </w:r>
          </w:p>
          <w:p w14:paraId="39969114" w14:textId="77777777" w:rsidR="00066343" w:rsidRDefault="00066343" w:rsidP="00066343">
            <w:pPr>
              <w:pStyle w:val="code"/>
              <w:bidi w:val="0"/>
            </w:pPr>
            <w:r>
              <w:t xml:space="preserve">            box-shadow: 0 2px 10px rgba(0,0,0,0.1);</w:t>
            </w:r>
          </w:p>
          <w:p w14:paraId="60488A09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59E474A7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C5C0E66" w14:textId="77777777" w:rsidR="00066343" w:rsidRDefault="00066343" w:rsidP="00066343">
            <w:pPr>
              <w:pStyle w:val="code"/>
              <w:bidi w:val="0"/>
            </w:pPr>
            <w:r>
              <w:t xml:space="preserve">        .media-title {</w:t>
            </w:r>
          </w:p>
          <w:p w14:paraId="62A12FD3" w14:textId="77777777" w:rsidR="00066343" w:rsidRDefault="00066343" w:rsidP="00066343">
            <w:pPr>
              <w:pStyle w:val="code"/>
              <w:bidi w:val="0"/>
            </w:pPr>
            <w:r>
              <w:t xml:space="preserve">            font-weight: bold;</w:t>
            </w:r>
          </w:p>
          <w:p w14:paraId="5CB4AA83" w14:textId="77777777" w:rsidR="00066343" w:rsidRDefault="00066343" w:rsidP="00066343">
            <w:pPr>
              <w:pStyle w:val="code"/>
              <w:bidi w:val="0"/>
            </w:pPr>
            <w:r>
              <w:t xml:space="preserve">            margin-bottom: 10px;</w:t>
            </w:r>
          </w:p>
          <w:p w14:paraId="19FE3CE8" w14:textId="77777777" w:rsidR="00066343" w:rsidRDefault="00066343" w:rsidP="00066343">
            <w:pPr>
              <w:pStyle w:val="code"/>
              <w:bidi w:val="0"/>
            </w:pPr>
            <w:r>
              <w:t xml:space="preserve">            color: #2c3e50;</w:t>
            </w:r>
          </w:p>
          <w:p w14:paraId="4973578A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8F21901" w14:textId="77777777" w:rsidR="00066343" w:rsidRDefault="00066343" w:rsidP="00066343">
            <w:pPr>
              <w:pStyle w:val="code"/>
              <w:bidi w:val="0"/>
            </w:pPr>
            <w:r>
              <w:t xml:space="preserve">    &lt;/style&gt;</w:t>
            </w:r>
          </w:p>
          <w:p w14:paraId="2AB62D55" w14:textId="77777777" w:rsidR="00066343" w:rsidRDefault="00066343" w:rsidP="00066343">
            <w:pPr>
              <w:pStyle w:val="code"/>
              <w:bidi w:val="0"/>
            </w:pPr>
            <w:r>
              <w:t>&lt;/head&gt;</w:t>
            </w:r>
          </w:p>
          <w:p w14:paraId="29F5D3EC" w14:textId="77777777" w:rsidR="00066343" w:rsidRDefault="00066343" w:rsidP="00066343">
            <w:pPr>
              <w:pStyle w:val="code"/>
              <w:bidi w:val="0"/>
            </w:pPr>
            <w:r>
              <w:t>&lt;body&gt;</w:t>
            </w:r>
          </w:p>
          <w:p w14:paraId="56CFC77F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Fonts w:cs="IRANSansWeb(FaNum) Light"/>
                <w:rtl/>
              </w:rPr>
              <w:t>مد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</w:t>
            </w:r>
            <w:r>
              <w:rPr>
                <w:rFonts w:cs="IRANSansWeb(FaNum) Light"/>
                <w:rtl/>
              </w:rPr>
              <w:t xml:space="preserve"> پل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 xml:space="preserve"> ترک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</w:t>
            </w:r>
            <w:r>
              <w:rPr>
                <w:rFonts w:cs="IRANSansWeb(FaNum) Light" w:hint="cs"/>
                <w:rtl/>
              </w:rPr>
              <w:t>ی</w:t>
            </w:r>
            <w:r>
              <w:t>&lt;/h1&gt;</w:t>
            </w:r>
          </w:p>
          <w:p w14:paraId="7C2526E7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8526EF8" w14:textId="77777777" w:rsidR="00066343" w:rsidRDefault="00066343" w:rsidP="00066343">
            <w:pPr>
              <w:pStyle w:val="code"/>
              <w:bidi w:val="0"/>
            </w:pPr>
            <w:r>
              <w:lastRenderedPageBreak/>
              <w:t xml:space="preserve">    &lt;div class="media-grid"&gt;</w:t>
            </w:r>
          </w:p>
          <w:p w14:paraId="4D77EE18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t xml:space="preserve"> --&gt;</w:t>
            </w:r>
          </w:p>
          <w:p w14:paraId="0CF5EBEF" w14:textId="77777777" w:rsidR="00066343" w:rsidRDefault="00066343" w:rsidP="00066343">
            <w:pPr>
              <w:pStyle w:val="code"/>
              <w:bidi w:val="0"/>
            </w:pPr>
            <w:r>
              <w:t xml:space="preserve">        &lt;div class="media-card"&gt;</w:t>
            </w:r>
          </w:p>
          <w:p w14:paraId="5168E1CD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    &lt;div class="media-title"&gt;</w:t>
            </w:r>
            <w:r>
              <w:rPr>
                <w:rFonts w:cs="IRANSansWeb(FaNum) Light"/>
                <w:rtl/>
              </w:rPr>
              <w:t>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آموزش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  <w:p w14:paraId="3FAB553B" w14:textId="77777777" w:rsidR="00066343" w:rsidRDefault="00066343" w:rsidP="00066343">
            <w:pPr>
              <w:pStyle w:val="code"/>
              <w:bidi w:val="0"/>
            </w:pPr>
            <w:r>
              <w:t xml:space="preserve">            &lt;video controls width="100%"&gt;</w:t>
            </w:r>
          </w:p>
          <w:p w14:paraId="2AF19785" w14:textId="77777777" w:rsidR="00066343" w:rsidRDefault="00066343" w:rsidP="00066343">
            <w:pPr>
              <w:pStyle w:val="code"/>
              <w:bidi w:val="0"/>
            </w:pPr>
            <w:r>
              <w:t xml:space="preserve">                &lt;source src="video/tutorial.mp4" type="video/mp4"&gt;</w:t>
            </w:r>
          </w:p>
          <w:p w14:paraId="114E900D" w14:textId="77777777" w:rsidR="00066343" w:rsidRDefault="00066343" w:rsidP="00066343">
            <w:pPr>
              <w:pStyle w:val="code"/>
              <w:bidi w:val="0"/>
            </w:pPr>
            <w:r>
              <w:t xml:space="preserve">            &lt;/video&gt;</w:t>
            </w:r>
          </w:p>
          <w:p w14:paraId="0DF9082F" w14:textId="77777777" w:rsidR="00066343" w:rsidRDefault="00066343" w:rsidP="00066343">
            <w:pPr>
              <w:pStyle w:val="code"/>
              <w:bidi w:val="0"/>
            </w:pPr>
            <w:r>
              <w:t xml:space="preserve">        &lt;/div&gt;</w:t>
            </w:r>
          </w:p>
          <w:p w14:paraId="25BBB52A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D21C7AD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صوت</w:t>
            </w:r>
            <w:r>
              <w:t xml:space="preserve"> --&gt;</w:t>
            </w:r>
          </w:p>
          <w:p w14:paraId="03F61344" w14:textId="77777777" w:rsidR="00066343" w:rsidRDefault="00066343" w:rsidP="00066343">
            <w:pPr>
              <w:pStyle w:val="code"/>
              <w:bidi w:val="0"/>
            </w:pPr>
            <w:r>
              <w:t xml:space="preserve">        &lt;div class="media-card"&gt;</w:t>
            </w:r>
          </w:p>
          <w:p w14:paraId="124DBBE6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    &lt;div class="media-title"&gt;</w:t>
            </w:r>
            <w:r>
              <w:rPr>
                <w:rFonts w:cs="IRANSansWeb(FaNum) Light"/>
                <w:rtl/>
              </w:rPr>
              <w:t>پادکست هفتگ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  <w:p w14:paraId="4B2E0FC4" w14:textId="77777777" w:rsidR="00066343" w:rsidRDefault="00066343" w:rsidP="00066343">
            <w:pPr>
              <w:pStyle w:val="code"/>
              <w:bidi w:val="0"/>
            </w:pPr>
            <w:r>
              <w:t xml:space="preserve">            &lt;audio controls style="width: 100%"&gt;</w:t>
            </w:r>
          </w:p>
          <w:p w14:paraId="411FA84C" w14:textId="77777777" w:rsidR="00066343" w:rsidRDefault="00066343" w:rsidP="00066343">
            <w:pPr>
              <w:pStyle w:val="code"/>
              <w:bidi w:val="0"/>
            </w:pPr>
            <w:r>
              <w:t xml:space="preserve">                &lt;source src="audio/podcast.mp3" type="audio/mpeg"&gt;</w:t>
            </w:r>
          </w:p>
          <w:p w14:paraId="76883A22" w14:textId="77777777" w:rsidR="00066343" w:rsidRDefault="00066343" w:rsidP="00066343">
            <w:pPr>
              <w:pStyle w:val="code"/>
              <w:bidi w:val="0"/>
            </w:pPr>
            <w:r>
              <w:t xml:space="preserve">            &lt;/audio&gt;</w:t>
            </w:r>
          </w:p>
          <w:p w14:paraId="632B11FA" w14:textId="77777777" w:rsidR="00066343" w:rsidRDefault="00066343" w:rsidP="00066343">
            <w:pPr>
              <w:pStyle w:val="code"/>
              <w:bidi w:val="0"/>
            </w:pPr>
            <w:r>
              <w:t xml:space="preserve">        &lt;/div&gt;</w:t>
            </w:r>
          </w:p>
          <w:p w14:paraId="065D85C1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CE10019" w14:textId="77777777" w:rsidR="00066343" w:rsidRDefault="00066343" w:rsidP="00066343">
            <w:pPr>
              <w:pStyle w:val="code"/>
              <w:bidi w:val="0"/>
            </w:pPr>
            <w:r>
              <w:t xml:space="preserve">        &lt;!-- iframe --&gt;</w:t>
            </w:r>
          </w:p>
          <w:p w14:paraId="6ECDA7C1" w14:textId="77777777" w:rsidR="00066343" w:rsidRDefault="00066343" w:rsidP="00066343">
            <w:pPr>
              <w:pStyle w:val="code"/>
              <w:bidi w:val="0"/>
            </w:pPr>
            <w:r>
              <w:t xml:space="preserve">        &lt;div class="media-card"&gt;</w:t>
            </w:r>
          </w:p>
          <w:p w14:paraId="62A98DCC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    &lt;div class="media-title"&gt;</w:t>
            </w:r>
            <w:r>
              <w:rPr>
                <w:rFonts w:cs="IRANSansWeb(FaNum) Light"/>
                <w:rtl/>
              </w:rPr>
              <w:t>نقشه تعامل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  <w:p w14:paraId="1DB1C086" w14:textId="77777777" w:rsidR="00066343" w:rsidRDefault="00066343" w:rsidP="00066343">
            <w:pPr>
              <w:pStyle w:val="code"/>
              <w:bidi w:val="0"/>
            </w:pPr>
            <w:r>
              <w:t xml:space="preserve">            &lt;iframe src="https://www.google.com/maps/embed?pb=!1m18!1m12!1m3!1d3239.8..." </w:t>
            </w:r>
          </w:p>
          <w:p w14:paraId="4733A05B" w14:textId="77777777" w:rsidR="00066343" w:rsidRDefault="00066343" w:rsidP="00066343">
            <w:pPr>
              <w:pStyle w:val="code"/>
              <w:bidi w:val="0"/>
            </w:pPr>
            <w:r>
              <w:t xml:space="preserve">                    width="100%" </w:t>
            </w:r>
          </w:p>
          <w:p w14:paraId="229BAE6F" w14:textId="77777777" w:rsidR="00066343" w:rsidRDefault="00066343" w:rsidP="00066343">
            <w:pPr>
              <w:pStyle w:val="code"/>
              <w:bidi w:val="0"/>
            </w:pPr>
            <w:r>
              <w:t xml:space="preserve">                    height="200" </w:t>
            </w:r>
          </w:p>
          <w:p w14:paraId="497F96F7" w14:textId="77777777" w:rsidR="00066343" w:rsidRDefault="00066343" w:rsidP="00066343">
            <w:pPr>
              <w:pStyle w:val="code"/>
              <w:bidi w:val="0"/>
            </w:pPr>
            <w:r>
              <w:t xml:space="preserve">                    frameborder="0" </w:t>
            </w:r>
          </w:p>
          <w:p w14:paraId="3ECF55E0" w14:textId="77777777" w:rsidR="00066343" w:rsidRDefault="00066343" w:rsidP="00066343">
            <w:pPr>
              <w:pStyle w:val="code"/>
              <w:bidi w:val="0"/>
            </w:pPr>
            <w:r>
              <w:t xml:space="preserve">                    style="border:0;" </w:t>
            </w:r>
          </w:p>
          <w:p w14:paraId="331E4B8A" w14:textId="77777777" w:rsidR="00066343" w:rsidRDefault="00066343" w:rsidP="00066343">
            <w:pPr>
              <w:pStyle w:val="code"/>
              <w:bidi w:val="0"/>
            </w:pPr>
            <w:r>
              <w:t xml:space="preserve">                    allowfullscreen&gt;</w:t>
            </w:r>
          </w:p>
          <w:p w14:paraId="2C44CCD1" w14:textId="77777777" w:rsidR="00066343" w:rsidRDefault="00066343" w:rsidP="00066343">
            <w:pPr>
              <w:pStyle w:val="code"/>
              <w:bidi w:val="0"/>
            </w:pPr>
            <w:r>
              <w:t xml:space="preserve">            &lt;/iframe&gt;</w:t>
            </w:r>
          </w:p>
          <w:p w14:paraId="6672460A" w14:textId="77777777" w:rsidR="00066343" w:rsidRDefault="00066343" w:rsidP="00066343">
            <w:pPr>
              <w:pStyle w:val="code"/>
              <w:bidi w:val="0"/>
            </w:pPr>
            <w:r>
              <w:t xml:space="preserve">        &lt;/div&gt;</w:t>
            </w:r>
          </w:p>
          <w:p w14:paraId="48F5DED9" w14:textId="77777777" w:rsidR="00066343" w:rsidRDefault="00066343" w:rsidP="00066343">
            <w:pPr>
              <w:pStyle w:val="code"/>
              <w:bidi w:val="0"/>
            </w:pPr>
            <w:r>
              <w:t xml:space="preserve">    &lt;/div&gt;</w:t>
            </w:r>
          </w:p>
          <w:p w14:paraId="1B731648" w14:textId="77777777" w:rsidR="00066343" w:rsidRDefault="00066343" w:rsidP="00066343">
            <w:pPr>
              <w:pStyle w:val="code"/>
              <w:bidi w:val="0"/>
            </w:pPr>
            <w:r>
              <w:t>&lt;/body&gt;</w:t>
            </w:r>
          </w:p>
          <w:p w14:paraId="53E0EF0A" w14:textId="292A8DC4" w:rsidR="00066343" w:rsidRDefault="00066343" w:rsidP="00066343">
            <w:pPr>
              <w:pStyle w:val="code"/>
              <w:bidi w:val="0"/>
            </w:pPr>
            <w:r>
              <w:t>&lt;/html&gt;</w:t>
            </w:r>
          </w:p>
        </w:tc>
      </w:tr>
    </w:tbl>
    <w:p w14:paraId="2E3666C4" w14:textId="77777777" w:rsidR="00066343" w:rsidRDefault="00066343" w:rsidP="00066343">
      <w:pPr>
        <w:rPr>
          <w:rtl/>
        </w:rPr>
      </w:pPr>
    </w:p>
    <w:p w14:paraId="7811476A" w14:textId="6F587D82" w:rsidR="00066343" w:rsidRDefault="00066343" w:rsidP="00066343">
      <w:pPr>
        <w:rPr>
          <w:rtl/>
        </w:rPr>
      </w:pP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مهم</w:t>
      </w:r>
      <w:r>
        <w:rPr>
          <w:rtl/>
        </w:rPr>
        <w:t>:</w:t>
      </w:r>
    </w:p>
    <w:p w14:paraId="5F75DAE0" w14:textId="77777777" w:rsidR="00305A1D" w:rsidRDefault="00305A1D" w:rsidP="00305A1D">
      <w:pPr>
        <w:pStyle w:val="Heading2"/>
        <w:rPr>
          <w:rtl/>
        </w:rPr>
      </w:pPr>
      <w:bookmarkStart w:id="112" w:name="_Toc211464549"/>
      <w:r>
        <w:rPr>
          <w:rtl/>
        </w:rPr>
        <w:t xml:space="preserve">معرفی تگ </w:t>
      </w:r>
      <w:r>
        <w:t>picture</w:t>
      </w:r>
      <w:bookmarkEnd w:id="112"/>
    </w:p>
    <w:p w14:paraId="0CC79398" w14:textId="77777777" w:rsidR="00305A1D" w:rsidRDefault="00305A1D" w:rsidP="00066343">
      <w:pPr>
        <w:rPr>
          <w:rtl/>
        </w:rPr>
      </w:pPr>
    </w:p>
    <w:p w14:paraId="39CD4311" w14:textId="4F648863" w:rsidR="00066343" w:rsidRDefault="00E81295" w:rsidP="00E81295">
      <w:pPr>
        <w:pStyle w:val="Heading1"/>
      </w:pPr>
      <w:hyperlink r:id="rId172" w:history="1">
        <w:bookmarkStart w:id="113" w:name="_Toc211464550"/>
        <w:r w:rsidRPr="00183398">
          <w:rPr>
            <w:rStyle w:val="Hyperlink"/>
            <w:rFonts w:hint="cs"/>
            <w:rtl/>
          </w:rPr>
          <w:t xml:space="preserve">آموزش </w:t>
        </w:r>
        <w:r w:rsidRPr="00183398">
          <w:rPr>
            <w:rStyle w:val="Hyperlink"/>
          </w:rPr>
          <w:t>CSS</w:t>
        </w:r>
        <w:bookmarkEnd w:id="113"/>
      </w:hyperlink>
    </w:p>
    <w:p w14:paraId="5F35AFA3" w14:textId="285306BC" w:rsidR="00FB401D" w:rsidRDefault="00FB401D" w:rsidP="00FB401D">
      <w:pPr>
        <w:pStyle w:val="Heading2"/>
        <w:rPr>
          <w:sz w:val="32"/>
          <w:szCs w:val="32"/>
        </w:rPr>
      </w:pPr>
      <w:bookmarkStart w:id="114" w:name="_Toc211464551"/>
      <w:r w:rsidRPr="00FB401D">
        <w:rPr>
          <w:sz w:val="32"/>
          <w:szCs w:val="32"/>
          <w:rtl/>
        </w:rPr>
        <w:t xml:space="preserve">معرفی </w:t>
      </w:r>
      <w:r w:rsidRPr="00FB401D">
        <w:rPr>
          <w:sz w:val="32"/>
          <w:szCs w:val="32"/>
        </w:rPr>
        <w:t>declaration</w:t>
      </w:r>
      <w:bookmarkEnd w:id="114"/>
    </w:p>
    <w:p w14:paraId="61E56E8A" w14:textId="48D42C66" w:rsidR="003F1163" w:rsidRDefault="003F1163" w:rsidP="003F1163">
      <w:pPr>
        <w:rPr>
          <w:rtl/>
        </w:rPr>
      </w:pPr>
      <w:r>
        <w:rPr>
          <w:rtl/>
        </w:rPr>
        <w:t xml:space="preserve">در </w:t>
      </w:r>
      <w:r>
        <w:t>CSS</w:t>
      </w:r>
      <w:r>
        <w:rPr>
          <w:rtl/>
        </w:rPr>
        <w:t xml:space="preserve">، </w:t>
      </w:r>
      <w:r>
        <w:t>Declaration</w:t>
      </w:r>
      <w:r>
        <w:rPr>
          <w:rtl/>
        </w:rPr>
        <w:t xml:space="preserve"> (اعلان) به هر دستور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گفته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property</w:t>
      </w:r>
      <w:r>
        <w:rPr>
          <w:rtl/>
        </w:rPr>
        <w:t>) و مقدار (</w:t>
      </w:r>
      <w:r>
        <w:t>value</w:t>
      </w:r>
      <w:r>
        <w:rPr>
          <w:rtl/>
        </w:rPr>
        <w:t>)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D7CC687" w14:textId="58B4289C" w:rsidR="003F1163" w:rsidRDefault="003F1163" w:rsidP="003F1163"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163" w14:paraId="1ACC30A9" w14:textId="77777777" w:rsidTr="003F1163">
        <w:tc>
          <w:tcPr>
            <w:tcW w:w="9350" w:type="dxa"/>
          </w:tcPr>
          <w:p w14:paraId="2813CDD5" w14:textId="52F6E814" w:rsidR="003F1163" w:rsidRDefault="003F1163" w:rsidP="003F1163">
            <w:pPr>
              <w:pStyle w:val="code"/>
              <w:bidi w:val="0"/>
            </w:pPr>
            <w:r w:rsidRPr="003F1163">
              <w:t>property: value;</w:t>
            </w:r>
          </w:p>
        </w:tc>
      </w:tr>
    </w:tbl>
    <w:p w14:paraId="5B19BCA2" w14:textId="73A6C459" w:rsidR="003F1163" w:rsidRDefault="003F1163" w:rsidP="003F1163">
      <w:r w:rsidRPr="003F1163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163" w14:paraId="2CD452B3" w14:textId="77777777" w:rsidTr="003F1163">
        <w:tc>
          <w:tcPr>
            <w:tcW w:w="9350" w:type="dxa"/>
          </w:tcPr>
          <w:p w14:paraId="63E03EC1" w14:textId="057F3749" w:rsidR="003F1163" w:rsidRDefault="003F1163" w:rsidP="003F1163">
            <w:pPr>
              <w:pStyle w:val="code"/>
              <w:bidi w:val="0"/>
            </w:pPr>
            <w:r w:rsidRPr="003F1163">
              <w:t>color: red;</w:t>
            </w:r>
          </w:p>
        </w:tc>
      </w:tr>
    </w:tbl>
    <w:p w14:paraId="011849C4" w14:textId="46D2BC54" w:rsidR="003F1163" w:rsidRDefault="003F1163" w:rsidP="003F1163">
      <w:r w:rsidRPr="003F1163">
        <w:rPr>
          <w:rtl/>
        </w:rPr>
        <w:t>در ا</w:t>
      </w:r>
      <w:r w:rsidRPr="003F1163">
        <w:rPr>
          <w:rFonts w:hint="cs"/>
          <w:rtl/>
        </w:rPr>
        <w:t>ی</w:t>
      </w:r>
      <w:r w:rsidRPr="003F1163">
        <w:rPr>
          <w:rFonts w:hint="eastAsia"/>
          <w:rtl/>
        </w:rPr>
        <w:t>نجا</w:t>
      </w:r>
      <w:r w:rsidRPr="003F1163">
        <w:rPr>
          <w:rtl/>
        </w:rPr>
        <w:t>:</w:t>
      </w:r>
    </w:p>
    <w:p w14:paraId="43E4363A" w14:textId="77777777" w:rsidR="003F1163" w:rsidRDefault="003F1163" w:rsidP="003F1163">
      <w:pPr>
        <w:rPr>
          <w:rtl/>
        </w:rPr>
      </w:pPr>
      <w:r>
        <w:rPr>
          <w:rtl/>
        </w:rPr>
        <w:t>* `</w:t>
      </w:r>
      <w:r>
        <w:t>color</w:t>
      </w:r>
      <w:r>
        <w:rPr>
          <w:rtl/>
        </w:rPr>
        <w:t xml:space="preserve">`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property</w:t>
      </w:r>
      <w:r>
        <w:rPr>
          <w:rtl/>
        </w:rPr>
        <w:t>)</w:t>
      </w:r>
    </w:p>
    <w:p w14:paraId="2E705E46" w14:textId="250138DF" w:rsidR="003F1163" w:rsidRDefault="003F1163" w:rsidP="003F1163">
      <w:r>
        <w:rPr>
          <w:rtl/>
        </w:rPr>
        <w:t>* `</w:t>
      </w:r>
      <w:r>
        <w:t>red</w:t>
      </w:r>
      <w:r>
        <w:rPr>
          <w:rtl/>
        </w:rPr>
        <w:t xml:space="preserve">`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مقدار</w:t>
      </w:r>
      <w:r>
        <w:rPr>
          <w:rtl/>
        </w:rPr>
        <w:t xml:space="preserve"> (</w:t>
      </w:r>
      <w:r>
        <w:t>value</w:t>
      </w:r>
      <w:r>
        <w:rPr>
          <w:rtl/>
        </w:rPr>
        <w:t>)</w:t>
      </w:r>
    </w:p>
    <w:p w14:paraId="125ECB88" w14:textId="38526816" w:rsidR="003F1163" w:rsidRDefault="003F1163" w:rsidP="003F1163">
      <w:r w:rsidRPr="003F1163">
        <w:rPr>
          <w:rtl/>
        </w:rPr>
        <w:t xml:space="preserve">هر </w:t>
      </w:r>
      <w:r w:rsidRPr="003F1163">
        <w:t>declaration</w:t>
      </w:r>
      <w:r w:rsidRPr="003F1163">
        <w:rPr>
          <w:rtl/>
        </w:rPr>
        <w:t xml:space="preserve"> با</w:t>
      </w:r>
      <w:r w:rsidRPr="003F1163">
        <w:rPr>
          <w:rFonts w:hint="cs"/>
          <w:rtl/>
        </w:rPr>
        <w:t>ی</w:t>
      </w:r>
      <w:r w:rsidRPr="003F1163">
        <w:rPr>
          <w:rFonts w:hint="eastAsia"/>
          <w:rtl/>
        </w:rPr>
        <w:t>د</w:t>
      </w:r>
      <w:r w:rsidRPr="003F1163">
        <w:rPr>
          <w:rtl/>
        </w:rPr>
        <w:t xml:space="preserve"> با نقطه‌و</w:t>
      </w:r>
      <w:r w:rsidRPr="003F1163">
        <w:rPr>
          <w:rFonts w:hint="cs"/>
          <w:rtl/>
        </w:rPr>
        <w:t>ی</w:t>
      </w:r>
      <w:r w:rsidRPr="003F1163">
        <w:rPr>
          <w:rFonts w:hint="eastAsia"/>
          <w:rtl/>
        </w:rPr>
        <w:t>رگول</w:t>
      </w:r>
      <w:r w:rsidRPr="003F1163">
        <w:rPr>
          <w:rtl/>
        </w:rPr>
        <w:t xml:space="preserve"> (;) تمام شود.</w:t>
      </w:r>
    </w:p>
    <w:bookmarkStart w:id="115" w:name="_معرفی_selector_و"/>
    <w:bookmarkEnd w:id="115"/>
    <w:p w14:paraId="299FF8A0" w14:textId="4E1B6CE8" w:rsidR="00FB401D" w:rsidRDefault="00FB401D" w:rsidP="00FB401D">
      <w:pPr>
        <w:pStyle w:val="Heading2"/>
        <w:rPr>
          <w:sz w:val="32"/>
          <w:szCs w:val="32"/>
        </w:rPr>
      </w:pPr>
      <w:r>
        <w:fldChar w:fldCharType="begin"/>
      </w:r>
      <w:r>
        <w:instrText>HYPERLINK "webdesign/css/selector"</w:instrText>
      </w:r>
      <w:r>
        <w:fldChar w:fldCharType="separate"/>
      </w:r>
      <w:bookmarkStart w:id="116" w:name="_Toc211464552"/>
      <w:r w:rsidRPr="00183398">
        <w:rPr>
          <w:rStyle w:val="Hyperlink"/>
          <w:sz w:val="32"/>
          <w:szCs w:val="32"/>
          <w:rtl/>
        </w:rPr>
        <w:t xml:space="preserve">معرفی </w:t>
      </w:r>
      <w:r w:rsidRPr="00183398">
        <w:rPr>
          <w:rStyle w:val="Hyperlink"/>
          <w:sz w:val="32"/>
          <w:szCs w:val="32"/>
        </w:rPr>
        <w:t>selector</w:t>
      </w:r>
      <w:r w:rsidRPr="00183398">
        <w:rPr>
          <w:rStyle w:val="Hyperlink"/>
          <w:sz w:val="32"/>
          <w:szCs w:val="32"/>
          <w:rtl/>
        </w:rPr>
        <w:t xml:space="preserve"> و </w:t>
      </w:r>
      <w:r w:rsidRPr="00183398">
        <w:rPr>
          <w:rStyle w:val="Hyperlink"/>
          <w:sz w:val="32"/>
          <w:szCs w:val="32"/>
        </w:rPr>
        <w:t>property</w:t>
      </w:r>
      <w:r w:rsidRPr="00183398">
        <w:rPr>
          <w:rStyle w:val="Hyperlink"/>
          <w:sz w:val="32"/>
          <w:szCs w:val="32"/>
          <w:rtl/>
        </w:rPr>
        <w:t xml:space="preserve"> و </w:t>
      </w:r>
      <w:r w:rsidRPr="00183398">
        <w:rPr>
          <w:rStyle w:val="Hyperlink"/>
          <w:sz w:val="32"/>
          <w:szCs w:val="32"/>
        </w:rPr>
        <w:t>value</w:t>
      </w:r>
      <w:bookmarkEnd w:id="116"/>
      <w:r>
        <w:fldChar w:fldCharType="end"/>
      </w:r>
    </w:p>
    <w:p w14:paraId="6058181C" w14:textId="2BC391C8" w:rsidR="003F1163" w:rsidRDefault="003F1163" w:rsidP="003F1163">
      <w:pPr>
        <w:rPr>
          <w:rtl/>
        </w:rPr>
      </w:pPr>
      <w:r>
        <w:t>Selector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انتخاب المان (عنصر)‌ها</w:t>
      </w:r>
      <w:r>
        <w:rPr>
          <w:rFonts w:hint="cs"/>
          <w:rtl/>
        </w:rPr>
        <w:t>ی</w:t>
      </w:r>
      <w:r>
        <w:rPr>
          <w:rtl/>
        </w:rPr>
        <w:t xml:space="preserve"> خاص در صفحه‌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تا بتوان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 آن‌ها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بده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14CB6C35" w14:textId="15CFA083" w:rsidR="003F1163" w:rsidRDefault="003F1163" w:rsidP="003F1163"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163" w14:paraId="0E1C4436" w14:textId="77777777" w:rsidTr="003F1163">
        <w:tc>
          <w:tcPr>
            <w:tcW w:w="9350" w:type="dxa"/>
          </w:tcPr>
          <w:p w14:paraId="7CBA1C54" w14:textId="77777777" w:rsidR="003F1163" w:rsidRDefault="003F1163" w:rsidP="003F1163">
            <w:pPr>
              <w:pStyle w:val="code"/>
              <w:bidi w:val="0"/>
            </w:pPr>
            <w:r>
              <w:t>selector {</w:t>
            </w:r>
          </w:p>
          <w:p w14:paraId="0ADDAAAB" w14:textId="77777777" w:rsidR="003F1163" w:rsidRDefault="003F1163" w:rsidP="003F1163">
            <w:pPr>
              <w:pStyle w:val="code"/>
              <w:bidi w:val="0"/>
            </w:pPr>
            <w:r>
              <w:t xml:space="preserve">  property: value;</w:t>
            </w:r>
          </w:p>
          <w:p w14:paraId="065BE2E6" w14:textId="74E9282D" w:rsidR="003F1163" w:rsidRDefault="003F1163" w:rsidP="003F1163">
            <w:pPr>
              <w:pStyle w:val="code"/>
              <w:bidi w:val="0"/>
            </w:pPr>
            <w:r>
              <w:t>}</w:t>
            </w:r>
          </w:p>
        </w:tc>
      </w:tr>
    </w:tbl>
    <w:p w14:paraId="409F71E4" w14:textId="44A3EF07" w:rsidR="003F1163" w:rsidRDefault="003F1163" w:rsidP="003F1163">
      <w:pPr>
        <w:rPr>
          <w:rtl/>
        </w:rPr>
      </w:pPr>
      <w:r w:rsidRPr="003F1163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163" w14:paraId="7FA67CBF" w14:textId="77777777" w:rsidTr="003F1163">
        <w:tc>
          <w:tcPr>
            <w:tcW w:w="9350" w:type="dxa"/>
          </w:tcPr>
          <w:p w14:paraId="632658CD" w14:textId="77777777" w:rsidR="003F1163" w:rsidRDefault="003F1163" w:rsidP="003F1163">
            <w:pPr>
              <w:pStyle w:val="code"/>
              <w:bidi w:val="0"/>
            </w:pPr>
            <w:r>
              <w:t>p {</w:t>
            </w:r>
          </w:p>
          <w:p w14:paraId="512999D2" w14:textId="77777777" w:rsidR="003F1163" w:rsidRDefault="003F1163" w:rsidP="003F1163">
            <w:pPr>
              <w:pStyle w:val="code"/>
              <w:bidi w:val="0"/>
            </w:pPr>
            <w:r>
              <w:t xml:space="preserve">  color: blue;</w:t>
            </w:r>
          </w:p>
          <w:p w14:paraId="3EA94AC7" w14:textId="43FEF5F7" w:rsidR="003F1163" w:rsidRDefault="003F1163" w:rsidP="003F1163">
            <w:pPr>
              <w:pStyle w:val="code"/>
              <w:bidi w:val="0"/>
            </w:pPr>
            <w:r>
              <w:t>}</w:t>
            </w:r>
          </w:p>
        </w:tc>
      </w:tr>
    </w:tbl>
    <w:p w14:paraId="3D084FAE" w14:textId="12F43892" w:rsidR="003F1163" w:rsidRDefault="00183398" w:rsidP="00183398">
      <w:hyperlink r:id="rId173" w:history="1">
        <w:r w:rsidRPr="00183398">
          <w:rPr>
            <w:rStyle w:val="Hyperlink"/>
          </w:rPr>
          <w:t>index</w:t>
        </w:r>
      </w:hyperlink>
    </w:p>
    <w:p w14:paraId="260E8A25" w14:textId="77777777" w:rsidR="00183398" w:rsidRDefault="00183398" w:rsidP="00183398">
      <w:pPr>
        <w:rPr>
          <w:rtl/>
        </w:rPr>
      </w:pPr>
      <w:r>
        <w:rPr>
          <w:rtl/>
        </w:rPr>
        <w:t>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مثال:</w:t>
      </w:r>
    </w:p>
    <w:p w14:paraId="39DAE2D6" w14:textId="77777777" w:rsidR="00183398" w:rsidRDefault="00183398" w:rsidP="00183398">
      <w:pPr>
        <w:rPr>
          <w:rtl/>
        </w:rPr>
      </w:pPr>
      <w:r>
        <w:rPr>
          <w:rtl/>
        </w:rPr>
        <w:t>* `</w:t>
      </w:r>
      <w:r>
        <w:t>p` → selector</w:t>
      </w:r>
      <w:r>
        <w:rPr>
          <w:rtl/>
        </w:rPr>
        <w:t xml:space="preserve"> است (المان‌ها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p</w:t>
      </w:r>
      <w:r>
        <w:rPr>
          <w:rtl/>
        </w:rPr>
        <w:t>&gt;` را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)</w:t>
      </w:r>
    </w:p>
    <w:p w14:paraId="1D3CFF24" w14:textId="77777777" w:rsidR="00183398" w:rsidRDefault="00183398" w:rsidP="00183398">
      <w:r>
        <w:rPr>
          <w:rtl/>
        </w:rPr>
        <w:lastRenderedPageBreak/>
        <w:t>* `</w:t>
      </w:r>
      <w:r>
        <w:t>{ color: blue; }` → declaration block</w:t>
      </w:r>
      <w:r>
        <w:rPr>
          <w:rtl/>
        </w:rPr>
        <w:t xml:space="preserve"> است</w:t>
      </w:r>
    </w:p>
    <w:p w14:paraId="5F605D43" w14:textId="23B7AF92" w:rsidR="00183398" w:rsidRDefault="00183398" w:rsidP="00183398">
      <w:pPr>
        <w:pStyle w:val="bold"/>
      </w:pPr>
      <w:bookmarkStart w:id="117" w:name="_Hlk210560147"/>
      <w:r w:rsidRPr="00183398">
        <w:t>Property</w:t>
      </w:r>
      <w:r w:rsidRPr="00183398">
        <w:rPr>
          <w:rtl/>
        </w:rPr>
        <w:t xml:space="preserve"> </w:t>
      </w:r>
      <w:bookmarkEnd w:id="117"/>
      <w:r w:rsidRPr="00183398">
        <w:rPr>
          <w:rtl/>
        </w:rPr>
        <w:t>(و</w:t>
      </w:r>
      <w:r w:rsidRPr="00183398">
        <w:rPr>
          <w:rFonts w:hint="cs"/>
          <w:rtl/>
        </w:rPr>
        <w:t>ی</w:t>
      </w:r>
      <w:r w:rsidRPr="00183398">
        <w:rPr>
          <w:rFonts w:hint="eastAsia"/>
          <w:rtl/>
        </w:rPr>
        <w:t>ژگ</w:t>
      </w:r>
      <w:r w:rsidRPr="00183398">
        <w:rPr>
          <w:rFonts w:hint="cs"/>
          <w:rtl/>
        </w:rPr>
        <w:t>ی</w:t>
      </w:r>
      <w:r w:rsidRPr="00183398">
        <w:rPr>
          <w:rtl/>
        </w:rPr>
        <w:t xml:space="preserve">) و </w:t>
      </w:r>
      <w:r w:rsidRPr="00183398">
        <w:t>Value</w:t>
      </w:r>
      <w:r w:rsidRPr="00183398">
        <w:rPr>
          <w:rtl/>
        </w:rPr>
        <w:t xml:space="preserve"> (مقدار)</w:t>
      </w:r>
      <w:r>
        <w:t>:</w:t>
      </w:r>
    </w:p>
    <w:p w14:paraId="40ECAF63" w14:textId="0977DB72" w:rsidR="00183398" w:rsidRDefault="00183398" w:rsidP="00183398">
      <w:pPr>
        <w:rPr>
          <w:rtl/>
        </w:rPr>
      </w:pPr>
      <w:r>
        <w:t>Property</w:t>
      </w:r>
      <w:r>
        <w:rPr>
          <w:rtl/>
        </w:rPr>
        <w:t xml:space="preserve">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 رنگ، اندازه،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و غ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>).</w:t>
      </w:r>
    </w:p>
    <w:p w14:paraId="531146C6" w14:textId="15D8DB4E" w:rsidR="00183398" w:rsidRDefault="00183398" w:rsidP="00183398">
      <w:pPr>
        <w:rPr>
          <w:rtl/>
        </w:rPr>
      </w:pPr>
      <w:r>
        <w:t>Value</w:t>
      </w:r>
      <w:r>
        <w:rPr>
          <w:rtl/>
        </w:rPr>
        <w:t xml:space="preserve">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مقدار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آن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55C26EB2" w14:textId="53595182" w:rsidR="00183398" w:rsidRDefault="00183398" w:rsidP="00183398"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398" w14:paraId="67CBDC9E" w14:textId="77777777" w:rsidTr="00183398">
        <w:tc>
          <w:tcPr>
            <w:tcW w:w="9350" w:type="dxa"/>
          </w:tcPr>
          <w:p w14:paraId="1E00ACFA" w14:textId="77777777" w:rsidR="00183398" w:rsidRDefault="00183398" w:rsidP="00183398">
            <w:pPr>
              <w:pStyle w:val="code"/>
              <w:bidi w:val="0"/>
            </w:pPr>
            <w:r>
              <w:t>font-size: 20px;</w:t>
            </w:r>
          </w:p>
          <w:p w14:paraId="3E308E32" w14:textId="1AF8A70C" w:rsidR="00183398" w:rsidRDefault="00183398" w:rsidP="00183398">
            <w:pPr>
              <w:pStyle w:val="code"/>
              <w:bidi w:val="0"/>
            </w:pPr>
            <w:r>
              <w:t>background-color: yellow;</w:t>
            </w:r>
          </w:p>
        </w:tc>
      </w:tr>
    </w:tbl>
    <w:p w14:paraId="38733E50" w14:textId="3318060A" w:rsidR="00183398" w:rsidRDefault="00183398" w:rsidP="00183398">
      <w:hyperlink r:id="rId174" w:history="1">
        <w:r w:rsidRPr="00183398">
          <w:rPr>
            <w:rStyle w:val="Hyperlink"/>
          </w:rPr>
          <w:t>Property</w:t>
        </w:r>
      </w:hyperlink>
    </w:p>
    <w:p w14:paraId="313305C6" w14:textId="0AD3B712" w:rsidR="00E81295" w:rsidRDefault="00FB401D" w:rsidP="00FB401D">
      <w:pPr>
        <w:pStyle w:val="Heading2"/>
        <w:rPr>
          <w:sz w:val="32"/>
          <w:szCs w:val="32"/>
        </w:rPr>
      </w:pPr>
      <w:bookmarkStart w:id="118" w:name="_Toc211464553"/>
      <w:r w:rsidRPr="00FB401D">
        <w:rPr>
          <w:sz w:val="32"/>
          <w:szCs w:val="32"/>
          <w:rtl/>
        </w:rPr>
        <w:t xml:space="preserve">معرفی </w:t>
      </w:r>
      <w:r w:rsidRPr="00FB401D">
        <w:rPr>
          <w:sz w:val="32"/>
          <w:szCs w:val="32"/>
        </w:rPr>
        <w:t>element selector</w:t>
      </w:r>
      <w:bookmarkEnd w:id="118"/>
    </w:p>
    <w:p w14:paraId="38EAF409" w14:textId="2239C7CF" w:rsidR="00183398" w:rsidRDefault="00183398" w:rsidP="00183398">
      <w:pPr>
        <w:rPr>
          <w:rtl/>
        </w:rPr>
      </w:pPr>
      <w:r>
        <w:t>Element Selector</w:t>
      </w:r>
      <w:r>
        <w:rPr>
          <w:rtl/>
        </w:rPr>
        <w:t xml:space="preserve"> ساده‌تر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نوع </w:t>
      </w:r>
      <w:r>
        <w:t>selector</w:t>
      </w:r>
      <w:r>
        <w:rPr>
          <w:rtl/>
        </w:rPr>
        <w:t xml:space="preserve"> است.</w:t>
      </w:r>
    </w:p>
    <w:p w14:paraId="28A0C0C8" w14:textId="77777777" w:rsidR="00183398" w:rsidRDefault="00183398" w:rsidP="00183398">
      <w:pPr>
        <w:rPr>
          <w:rtl/>
        </w:rPr>
      </w:pPr>
      <w:r>
        <w:rPr>
          <w:rFonts w:hint="eastAsia"/>
          <w:rtl/>
        </w:rPr>
        <w:t>با</w:t>
      </w:r>
      <w:r>
        <w:rPr>
          <w:rtl/>
        </w:rPr>
        <w:t xml:space="preserve"> استفاده از نام تگ </w:t>
      </w:r>
      <w:r>
        <w:t>HTML</w:t>
      </w:r>
      <w:r>
        <w:rPr>
          <w:rtl/>
        </w:rPr>
        <w:t>، تمام عناصر از همان نوع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26D9DA71" w14:textId="7B442B9D" w:rsidR="00183398" w:rsidRDefault="00183398" w:rsidP="00183398">
      <w:pPr>
        <w:rPr>
          <w:rtl/>
        </w:rPr>
      </w:pP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398" w14:paraId="4FB6CE97" w14:textId="77777777" w:rsidTr="00183398">
        <w:tc>
          <w:tcPr>
            <w:tcW w:w="9350" w:type="dxa"/>
          </w:tcPr>
          <w:p w14:paraId="60F42385" w14:textId="77777777" w:rsidR="00183398" w:rsidRDefault="00183398" w:rsidP="00183398">
            <w:pPr>
              <w:pStyle w:val="code"/>
              <w:bidi w:val="0"/>
            </w:pPr>
            <w:r>
              <w:t>h1 {</w:t>
            </w:r>
          </w:p>
          <w:p w14:paraId="11038C92" w14:textId="77777777" w:rsidR="00183398" w:rsidRDefault="00183398" w:rsidP="00183398">
            <w:pPr>
              <w:pStyle w:val="code"/>
              <w:bidi w:val="0"/>
            </w:pPr>
            <w:r>
              <w:t xml:space="preserve">  color: green;</w:t>
            </w:r>
          </w:p>
          <w:p w14:paraId="50347C0E" w14:textId="77777777" w:rsidR="00183398" w:rsidRDefault="00183398" w:rsidP="00183398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887F5B6" w14:textId="77777777" w:rsidR="00183398" w:rsidRDefault="00183398" w:rsidP="00183398">
            <w:pPr>
              <w:pStyle w:val="code"/>
              <w:bidi w:val="0"/>
            </w:pPr>
            <w:r>
              <w:t>p {</w:t>
            </w:r>
          </w:p>
          <w:p w14:paraId="62EA0BAD" w14:textId="77777777" w:rsidR="00183398" w:rsidRDefault="00183398" w:rsidP="00183398">
            <w:pPr>
              <w:pStyle w:val="code"/>
              <w:bidi w:val="0"/>
            </w:pPr>
            <w:r>
              <w:t xml:space="preserve">  font-size: 16px;</w:t>
            </w:r>
          </w:p>
          <w:p w14:paraId="621B6321" w14:textId="47CECD67" w:rsidR="00183398" w:rsidRDefault="00183398" w:rsidP="00183398">
            <w:pPr>
              <w:pStyle w:val="code"/>
              <w:bidi w:val="0"/>
            </w:pPr>
            <w:r>
              <w:t>}</w:t>
            </w:r>
          </w:p>
        </w:tc>
      </w:tr>
    </w:tbl>
    <w:p w14:paraId="053DEA99" w14:textId="520C4A8F" w:rsidR="00183398" w:rsidRDefault="00183398" w:rsidP="00183398">
      <w:hyperlink r:id="rId175" w:history="1">
        <w:r w:rsidRPr="00183398">
          <w:rPr>
            <w:rStyle w:val="Hyperlink"/>
          </w:rPr>
          <w:t>element</w:t>
        </w:r>
      </w:hyperlink>
    </w:p>
    <w:p w14:paraId="69B5FB89" w14:textId="77777777" w:rsidR="00183398" w:rsidRDefault="00183398" w:rsidP="00183398">
      <w:pPr>
        <w:rPr>
          <w:rtl/>
        </w:rPr>
      </w:pPr>
      <w:r>
        <w:rPr>
          <w:rtl/>
        </w:rPr>
        <w:t>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مثال:</w:t>
      </w:r>
    </w:p>
    <w:p w14:paraId="0F19E5F4" w14:textId="1F6F3D57" w:rsidR="00183398" w:rsidRDefault="00183398" w:rsidP="00183398">
      <w:pPr>
        <w:rPr>
          <w:rtl/>
        </w:rPr>
      </w:pPr>
      <w:r>
        <w:rPr>
          <w:rtl/>
        </w:rPr>
        <w:t xml:space="preserve"> تمام `&lt;</w:t>
      </w:r>
      <w:r>
        <w:t>h1</w:t>
      </w:r>
      <w:r>
        <w:rPr>
          <w:rtl/>
        </w:rPr>
        <w:t>&gt;`ها سبز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6F976E4C" w14:textId="09910375" w:rsidR="00183398" w:rsidRDefault="00183398" w:rsidP="00183398">
      <w:pPr>
        <w:rPr>
          <w:rtl/>
        </w:rPr>
      </w:pPr>
      <w:r>
        <w:rPr>
          <w:rtl/>
        </w:rPr>
        <w:t xml:space="preserve"> تمام `&lt;</w:t>
      </w:r>
      <w:r>
        <w:t>p</w:t>
      </w:r>
      <w:r>
        <w:rPr>
          <w:rtl/>
        </w:rPr>
        <w:t>&gt;`ها اندازه‌</w:t>
      </w:r>
      <w:r>
        <w:rPr>
          <w:rFonts w:hint="cs"/>
          <w:rtl/>
        </w:rPr>
        <w:t>ی</w:t>
      </w:r>
      <w:r>
        <w:rPr>
          <w:rtl/>
        </w:rPr>
        <w:t xml:space="preserve"> فونت ۱۶ پ</w:t>
      </w:r>
      <w:r>
        <w:rPr>
          <w:rFonts w:hint="cs"/>
          <w:rtl/>
        </w:rPr>
        <w:t>ی</w:t>
      </w:r>
      <w:r>
        <w:rPr>
          <w:rFonts w:hint="eastAsia"/>
          <w:rtl/>
        </w:rPr>
        <w:t>کسل</w:t>
      </w:r>
      <w:r>
        <w:rPr>
          <w:rtl/>
        </w:rPr>
        <w:t xml:space="preserve"> خواهند داشت.</w:t>
      </w:r>
    </w:p>
    <w:p w14:paraId="48C0E2ED" w14:textId="1E11215C" w:rsidR="00FB401D" w:rsidRDefault="00FB401D" w:rsidP="00FB401D">
      <w:pPr>
        <w:pStyle w:val="Heading2"/>
        <w:rPr>
          <w:sz w:val="32"/>
          <w:szCs w:val="32"/>
        </w:rPr>
      </w:pPr>
      <w:bookmarkStart w:id="119" w:name="_Toc211464554"/>
      <w:r w:rsidRPr="00FB401D">
        <w:rPr>
          <w:sz w:val="32"/>
          <w:szCs w:val="32"/>
          <w:rtl/>
        </w:rPr>
        <w:t xml:space="preserve">معرفی </w:t>
      </w:r>
      <w:r w:rsidRPr="00FB401D">
        <w:rPr>
          <w:sz w:val="32"/>
          <w:szCs w:val="32"/>
        </w:rPr>
        <w:t>id selector(local &amp; global)</w:t>
      </w:r>
      <w:bookmarkEnd w:id="119"/>
    </w:p>
    <w:p w14:paraId="079D1DDE" w14:textId="5F71DC88" w:rsidR="00D06DD6" w:rsidRDefault="00D06DD6" w:rsidP="00D06DD6">
      <w:pPr>
        <w:rPr>
          <w:rtl/>
        </w:rPr>
      </w:pPr>
      <w:r>
        <w:t>ID Selector</w:t>
      </w:r>
      <w:r>
        <w:rPr>
          <w:rtl/>
        </w:rPr>
        <w:t xml:space="preserve"> (انتخاب‌گر شناسه)</w:t>
      </w:r>
      <w:r>
        <w:t xml:space="preserve"> </w:t>
      </w:r>
      <w:r>
        <w:rPr>
          <w:rFonts w:hint="cs"/>
          <w:rtl/>
        </w:rPr>
        <w:t xml:space="preserve"> : </w:t>
      </w:r>
      <w:r>
        <w:t>ID selector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انتخاب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المان خاص در صفحه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18F7E21" w14:textId="77777777" w:rsidR="00D06DD6" w:rsidRDefault="00D06DD6" w:rsidP="00D06DD6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المان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id</w:t>
      </w:r>
      <w:r>
        <w:rPr>
          <w:rtl/>
        </w:rPr>
        <w:t xml:space="preserve"> داشته باشد و هر </w:t>
      </w:r>
      <w:r>
        <w:t>id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منحصربه‌فرد باشد.</w:t>
      </w:r>
    </w:p>
    <w:p w14:paraId="68E67F78" w14:textId="523B24C9" w:rsidR="00D06DD6" w:rsidRDefault="00D06DD6" w:rsidP="00D06DD6">
      <w:pPr>
        <w:rPr>
          <w:rtl/>
        </w:rPr>
      </w:pPr>
      <w:r>
        <w:rPr>
          <w:rFonts w:ascii="IRANSansWeb(FaNum) Light" w:hAnsi="IRANSansWeb(FaNum) Light" w:hint="cs"/>
          <w:rtl/>
        </w:rPr>
        <w:t>نحوه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نوشتن</w:t>
      </w:r>
      <w:r>
        <w:rPr>
          <w:rtl/>
        </w:rPr>
        <w:t>:</w:t>
      </w:r>
    </w:p>
    <w:p w14:paraId="3D9591D4" w14:textId="69D13D85" w:rsidR="00D06DD6" w:rsidRDefault="00D06DD6" w:rsidP="00D06DD6">
      <w:pPr>
        <w:rPr>
          <w:rtl/>
        </w:rPr>
      </w:pPr>
      <w:r>
        <w:rPr>
          <w:rFonts w:hint="eastAsia"/>
          <w:rtl/>
        </w:rPr>
        <w:lastRenderedPageBreak/>
        <w:t>در</w:t>
      </w:r>
      <w:r>
        <w:rPr>
          <w:rtl/>
        </w:rPr>
        <w:t xml:space="preserve"> </w:t>
      </w:r>
      <w:r>
        <w:t>CSS</w:t>
      </w:r>
      <w:r>
        <w:rPr>
          <w:rtl/>
        </w:rPr>
        <w:t>، برا</w:t>
      </w:r>
      <w:r>
        <w:rPr>
          <w:rFonts w:hint="cs"/>
          <w:rtl/>
        </w:rPr>
        <w:t>ی</w:t>
      </w:r>
      <w:r>
        <w:rPr>
          <w:rtl/>
        </w:rPr>
        <w:t xml:space="preserve"> اشاره به </w:t>
      </w:r>
      <w:r>
        <w:t>id</w:t>
      </w:r>
      <w:r>
        <w:rPr>
          <w:rtl/>
        </w:rPr>
        <w:t xml:space="preserve"> از علامت #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  <w:r w:rsidR="00CE585F">
        <w:rPr>
          <w:rFonts w:hint="cs"/>
          <w:rtl/>
        </w:rPr>
        <w:t>(علامت #</w:t>
      </w:r>
      <w:r w:rsidR="00CE585F">
        <w:t xml:space="preserve"> </w:t>
      </w:r>
      <w:r w:rsidR="00CE585F">
        <w:rPr>
          <w:rFonts w:hint="cs"/>
          <w:rtl/>
        </w:rPr>
        <w:t xml:space="preserve"> در برنامه نویسی شارپ خوانده می‌شود، شارپ اولین بار توسط زبان </w:t>
      </w:r>
      <w:r w:rsidR="00CE585F">
        <w:t>C</w:t>
      </w:r>
      <w:r w:rsidR="00CE585F">
        <w:rPr>
          <w:rFonts w:hint="cs"/>
          <w:rtl/>
        </w:rPr>
        <w:t xml:space="preserve"> استفاده شد و در آن هنگام این اسم از دنیای موسیقی وام گرفته شده بود. در موسیقی نت شارپ نیم پرده نت کروماتیک را بالاتر میآورد.)</w:t>
      </w:r>
      <w:r>
        <w:t xml:space="preserve">  </w:t>
      </w:r>
      <w:r>
        <w:rPr>
          <w:rFonts w:hint="cs"/>
          <w:rtl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7875" w14:paraId="00EDF19C" w14:textId="77777777" w:rsidTr="00527875">
        <w:tc>
          <w:tcPr>
            <w:tcW w:w="9350" w:type="dxa"/>
          </w:tcPr>
          <w:p w14:paraId="70B040EA" w14:textId="77777777" w:rsidR="00527875" w:rsidRDefault="00527875" w:rsidP="00527875">
            <w:pPr>
              <w:pStyle w:val="code"/>
              <w:bidi w:val="0"/>
            </w:pPr>
            <w:r>
              <w:t>#myBox {</w:t>
            </w:r>
          </w:p>
          <w:p w14:paraId="34B73809" w14:textId="77777777" w:rsidR="00527875" w:rsidRDefault="00527875" w:rsidP="00527875">
            <w:pPr>
              <w:pStyle w:val="code"/>
              <w:bidi w:val="0"/>
            </w:pPr>
            <w:r>
              <w:t xml:space="preserve">  background-color: lightblue;</w:t>
            </w:r>
          </w:p>
          <w:p w14:paraId="73ED81D1" w14:textId="77777777" w:rsidR="00527875" w:rsidRDefault="00527875" w:rsidP="00527875">
            <w:pPr>
              <w:pStyle w:val="code"/>
              <w:bidi w:val="0"/>
            </w:pPr>
            <w:r>
              <w:t xml:space="preserve">  color: white;</w:t>
            </w:r>
          </w:p>
          <w:p w14:paraId="41053C7A" w14:textId="799A12E0" w:rsidR="00527875" w:rsidRDefault="00527875" w:rsidP="00527875">
            <w:pPr>
              <w:pStyle w:val="code"/>
              <w:bidi w:val="0"/>
            </w:pPr>
            <w:r>
              <w:t>}</w:t>
            </w:r>
          </w:p>
        </w:tc>
      </w:tr>
    </w:tbl>
    <w:p w14:paraId="6692D67A" w14:textId="7FA574EF" w:rsidR="00CE585F" w:rsidRDefault="008540E4" w:rsidP="00527875">
      <w:hyperlink r:id="rId176" w:history="1">
        <w:r w:rsidRPr="008540E4">
          <w:rPr>
            <w:rStyle w:val="Hyperlink"/>
          </w:rPr>
          <w:t>idSelector</w:t>
        </w:r>
      </w:hyperlink>
    </w:p>
    <w:p w14:paraId="00A84774" w14:textId="77777777" w:rsidR="008540E4" w:rsidRDefault="008540E4" w:rsidP="008540E4">
      <w:pPr>
        <w:rPr>
          <w:rtl/>
        </w:rPr>
      </w:pPr>
      <w:r>
        <w:rPr>
          <w:rtl/>
        </w:rPr>
        <w:t xml:space="preserve">تفاوت </w:t>
      </w:r>
      <w:r>
        <w:t>Local</w:t>
      </w:r>
      <w:r>
        <w:rPr>
          <w:rtl/>
        </w:rPr>
        <w:t xml:space="preserve"> و </w:t>
      </w:r>
      <w:r>
        <w:t>Global</w:t>
      </w:r>
      <w:r>
        <w:rPr>
          <w:rtl/>
        </w:rPr>
        <w:t xml:space="preserve"> در </w:t>
      </w:r>
      <w:r>
        <w:t>id</w:t>
      </w:r>
      <w:r>
        <w:rPr>
          <w:rtl/>
        </w:rPr>
        <w:t>:</w:t>
      </w:r>
    </w:p>
    <w:p w14:paraId="52C9D407" w14:textId="77777777" w:rsidR="008540E4" w:rsidRDefault="008540E4" w:rsidP="008540E4">
      <w:pPr>
        <w:rPr>
          <w:rtl/>
        </w:rPr>
      </w:pPr>
      <w:r>
        <w:rPr>
          <w:rtl/>
        </w:rPr>
        <w:t>•</w:t>
      </w:r>
      <w:r>
        <w:rPr>
          <w:rtl/>
        </w:rPr>
        <w:tab/>
      </w:r>
      <w:r>
        <w:t>Local ID</w:t>
      </w:r>
      <w:r>
        <w:rPr>
          <w:rtl/>
        </w:rPr>
        <w:t xml:space="preserve">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component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محدوده خاص استفاده شود (مثلاً در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م‌ورک‌ها</w:t>
      </w:r>
      <w:r>
        <w:rPr>
          <w:rFonts w:hint="cs"/>
          <w:rtl/>
        </w:rPr>
        <w:t>یی</w:t>
      </w:r>
      <w:r>
        <w:rPr>
          <w:rtl/>
        </w:rPr>
        <w:t xml:space="preserve"> مثل </w:t>
      </w:r>
      <w:r>
        <w:t>React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Vue</w:t>
      </w:r>
      <w:r>
        <w:rPr>
          <w:rtl/>
        </w:rPr>
        <w:t>).</w:t>
      </w:r>
    </w:p>
    <w:p w14:paraId="23D7F4CD" w14:textId="77777777" w:rsidR="008540E4" w:rsidRDefault="008540E4" w:rsidP="008540E4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ab/>
      </w:r>
      <w:r>
        <w:t>Global ID</w:t>
      </w:r>
      <w:r>
        <w:rPr>
          <w:rtl/>
        </w:rPr>
        <w:t xml:space="preserve">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سند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منحصربه‌فرد است و در </w:t>
      </w:r>
      <w:r>
        <w:t>CSS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7E4EF30F" w14:textId="2ED71CC3" w:rsidR="00D06DD6" w:rsidRPr="00D06DD6" w:rsidRDefault="008540E4" w:rsidP="008540E4">
      <w:pPr>
        <w:rPr>
          <w:rtl/>
        </w:rPr>
      </w:pPr>
      <w:r>
        <w:rPr>
          <w:rFonts w:hint="eastAsia"/>
          <w:rtl/>
        </w:rPr>
        <w:t>معمولاً</w:t>
      </w:r>
      <w:r>
        <w:rPr>
          <w:rtl/>
        </w:rPr>
        <w:t xml:space="preserve"> در </w:t>
      </w:r>
      <w:r>
        <w:t>HTML</w:t>
      </w:r>
      <w:r>
        <w:rPr>
          <w:rtl/>
        </w:rPr>
        <w:t xml:space="preserve"> سنت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همه </w:t>
      </w:r>
      <w:r>
        <w:t>id</w:t>
      </w:r>
      <w:r>
        <w:rPr>
          <w:rtl/>
        </w:rPr>
        <w:t xml:space="preserve">ها به‌صورت </w:t>
      </w:r>
      <w:r>
        <w:t>global</w:t>
      </w:r>
      <w:r>
        <w:rPr>
          <w:rtl/>
        </w:rPr>
        <w:t xml:space="preserve"> رفتار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2ACE78B0" w14:textId="46DA469E" w:rsidR="00FB401D" w:rsidRDefault="00FB401D" w:rsidP="00FB401D">
      <w:pPr>
        <w:pStyle w:val="Heading2"/>
        <w:rPr>
          <w:sz w:val="32"/>
          <w:szCs w:val="32"/>
        </w:rPr>
      </w:pPr>
      <w:bookmarkStart w:id="120" w:name="_Toc211464555"/>
      <w:r w:rsidRPr="00FB401D">
        <w:rPr>
          <w:sz w:val="32"/>
          <w:szCs w:val="32"/>
          <w:rtl/>
        </w:rPr>
        <w:t xml:space="preserve">معرفی </w:t>
      </w:r>
      <w:r w:rsidRPr="00FB401D">
        <w:rPr>
          <w:sz w:val="32"/>
          <w:szCs w:val="32"/>
        </w:rPr>
        <w:t>class selector(local &amp; global)</w:t>
      </w:r>
      <w:bookmarkEnd w:id="120"/>
    </w:p>
    <w:p w14:paraId="7D10FEB6" w14:textId="77777777" w:rsidR="008540E4" w:rsidRDefault="008540E4" w:rsidP="008540E4">
      <w:pPr>
        <w:rPr>
          <w:rtl/>
        </w:rPr>
      </w:pPr>
      <w:r>
        <w:t>Class selector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انتخاب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المان با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مشترک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008788B" w14:textId="77777777" w:rsidR="008540E4" w:rsidRDefault="008540E4" w:rsidP="008540E4">
      <w:pPr>
        <w:rPr>
          <w:rtl/>
        </w:rPr>
      </w:pPr>
      <w:r>
        <w:rPr>
          <w:rFonts w:hint="eastAsia"/>
          <w:rtl/>
        </w:rPr>
        <w:t>برخلاف</w:t>
      </w:r>
      <w:r>
        <w:rPr>
          <w:rtl/>
        </w:rPr>
        <w:t xml:space="preserve"> </w:t>
      </w:r>
      <w:r>
        <w:t>id</w:t>
      </w:r>
      <w:r>
        <w:rPr>
          <w:rtl/>
        </w:rPr>
        <w:t>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class</w:t>
      </w:r>
      <w:r>
        <w:rPr>
          <w:rtl/>
        </w:rPr>
        <w:t xml:space="preserve"> در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المان استفاده کرد.</w:t>
      </w:r>
    </w:p>
    <w:p w14:paraId="300519AE" w14:textId="3872126F" w:rsidR="008540E4" w:rsidRDefault="008540E4" w:rsidP="008540E4">
      <w:pPr>
        <w:rPr>
          <w:rtl/>
        </w:rPr>
      </w:pPr>
      <w:r>
        <w:rPr>
          <w:rFonts w:ascii="IRANSansWeb(FaNum) Light" w:hAnsi="IRANSansWeb(FaNum) Light" w:hint="cs"/>
          <w:rtl/>
        </w:rPr>
        <w:t>نحوه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نوشتن</w:t>
      </w:r>
      <w:r>
        <w:rPr>
          <w:rtl/>
        </w:rPr>
        <w:t>:</w:t>
      </w:r>
    </w:p>
    <w:p w14:paraId="1FE47865" w14:textId="49EDE785" w:rsidR="008540E4" w:rsidRDefault="008540E4" w:rsidP="008540E4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، از علامت . </w:t>
      </w:r>
      <w:r>
        <w:rPr>
          <w:rFonts w:hint="cs"/>
          <w:rtl/>
        </w:rPr>
        <w:t xml:space="preserve"> همان </w:t>
      </w:r>
      <w:r>
        <w:t>Dot</w:t>
      </w:r>
      <w:r>
        <w:rPr>
          <w:rFonts w:hint="cs"/>
          <w:rtl/>
        </w:rPr>
        <w:t xml:space="preserve"> </w:t>
      </w:r>
      <w:r>
        <w:rPr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اشاره به کلاس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40E4" w14:paraId="0B5CD2A1" w14:textId="77777777" w:rsidTr="008540E4">
        <w:tc>
          <w:tcPr>
            <w:tcW w:w="9350" w:type="dxa"/>
          </w:tcPr>
          <w:p w14:paraId="12586BDD" w14:textId="77777777" w:rsidR="008540E4" w:rsidRDefault="008540E4" w:rsidP="008540E4">
            <w:pPr>
              <w:pStyle w:val="code"/>
              <w:bidi w:val="0"/>
            </w:pPr>
            <w:r>
              <w:t>.text-red {</w:t>
            </w:r>
          </w:p>
          <w:p w14:paraId="652EC6B7" w14:textId="77777777" w:rsidR="008540E4" w:rsidRDefault="008540E4" w:rsidP="008540E4">
            <w:pPr>
              <w:pStyle w:val="code"/>
              <w:bidi w:val="0"/>
            </w:pPr>
            <w:r>
              <w:t xml:space="preserve">  color: red;</w:t>
            </w:r>
          </w:p>
          <w:p w14:paraId="4E64C816" w14:textId="4E8A349E" w:rsidR="008540E4" w:rsidRDefault="008540E4" w:rsidP="008540E4">
            <w:pPr>
              <w:pStyle w:val="code"/>
              <w:bidi w:val="0"/>
            </w:pPr>
            <w:r>
              <w:t>}</w:t>
            </w:r>
          </w:p>
        </w:tc>
      </w:tr>
    </w:tbl>
    <w:p w14:paraId="5D9BE4B5" w14:textId="4CDC7A01" w:rsidR="008540E4" w:rsidRDefault="008540E4" w:rsidP="008540E4">
      <w:hyperlink r:id="rId177" w:history="1">
        <w:r w:rsidRPr="008540E4">
          <w:rPr>
            <w:rStyle w:val="Hyperlink"/>
          </w:rPr>
          <w:t>class</w:t>
        </w:r>
      </w:hyperlink>
    </w:p>
    <w:p w14:paraId="03D89119" w14:textId="77777777" w:rsidR="008540E4" w:rsidRPr="008540E4" w:rsidRDefault="008540E4" w:rsidP="008540E4"/>
    <w:p w14:paraId="12442F6D" w14:textId="63490448" w:rsidR="00FB401D" w:rsidRDefault="00FB401D" w:rsidP="00FB401D">
      <w:pPr>
        <w:pStyle w:val="Heading2"/>
        <w:rPr>
          <w:sz w:val="32"/>
          <w:szCs w:val="32"/>
          <w:rtl/>
        </w:rPr>
      </w:pPr>
      <w:bookmarkStart w:id="121" w:name="_Toc211464556"/>
      <w:r w:rsidRPr="00FB401D">
        <w:rPr>
          <w:sz w:val="32"/>
          <w:szCs w:val="32"/>
          <w:rtl/>
        </w:rPr>
        <w:t xml:space="preserve">بررسی تفاوت </w:t>
      </w:r>
      <w:r w:rsidRPr="00FB401D">
        <w:rPr>
          <w:sz w:val="32"/>
          <w:szCs w:val="32"/>
        </w:rPr>
        <w:t>Style</w:t>
      </w:r>
      <w:r w:rsidRPr="00FB401D">
        <w:rPr>
          <w:sz w:val="32"/>
          <w:szCs w:val="32"/>
          <w:rtl/>
        </w:rPr>
        <w:t xml:space="preserve"> ها</w:t>
      </w:r>
      <w:r w:rsidRPr="00FB401D">
        <w:rPr>
          <w:rFonts w:hint="cs"/>
          <w:sz w:val="32"/>
          <w:szCs w:val="32"/>
          <w:rtl/>
        </w:rPr>
        <w:t>ی</w:t>
      </w:r>
      <w:r w:rsidRPr="00FB401D">
        <w:rPr>
          <w:sz w:val="32"/>
          <w:szCs w:val="32"/>
          <w:rtl/>
        </w:rPr>
        <w:t xml:space="preserve"> </w:t>
      </w:r>
      <w:r w:rsidRPr="00FB401D">
        <w:rPr>
          <w:sz w:val="32"/>
          <w:szCs w:val="32"/>
        </w:rPr>
        <w:t>inline , internal ,external</w:t>
      </w:r>
      <w:bookmarkEnd w:id="1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42"/>
        <w:gridCol w:w="2998"/>
        <w:gridCol w:w="2555"/>
      </w:tblGrid>
      <w:tr w:rsidR="006F6E21" w:rsidRPr="006F6E21" w14:paraId="19893F20" w14:textId="77777777" w:rsidTr="006F6E21">
        <w:tc>
          <w:tcPr>
            <w:tcW w:w="1555" w:type="dxa"/>
            <w:hideMark/>
          </w:tcPr>
          <w:p w14:paraId="20EF29BA" w14:textId="77777777" w:rsidR="006F6E21" w:rsidRPr="006F6E21" w:rsidRDefault="006F6E21" w:rsidP="006F6E21">
            <w:pPr>
              <w:spacing w:after="160" w:line="259" w:lineRule="auto"/>
              <w:rPr>
                <w:b/>
                <w:bCs/>
              </w:rPr>
            </w:pPr>
            <w:r w:rsidRPr="006F6E21">
              <w:rPr>
                <w:b/>
                <w:bCs/>
                <w:rtl/>
                <w:lang w:bidi="ar-SA"/>
              </w:rPr>
              <w:t>نوع استایل</w:t>
            </w:r>
          </w:p>
        </w:tc>
        <w:tc>
          <w:tcPr>
            <w:tcW w:w="2242" w:type="dxa"/>
            <w:hideMark/>
          </w:tcPr>
          <w:p w14:paraId="12209A71" w14:textId="77777777" w:rsidR="006F6E21" w:rsidRPr="006F6E21" w:rsidRDefault="006F6E21" w:rsidP="006F6E21">
            <w:pPr>
              <w:spacing w:after="160" w:line="259" w:lineRule="auto"/>
              <w:rPr>
                <w:b/>
                <w:bCs/>
              </w:rPr>
            </w:pPr>
            <w:r w:rsidRPr="006F6E21">
              <w:rPr>
                <w:b/>
                <w:bCs/>
                <w:rtl/>
                <w:lang w:bidi="ar-SA"/>
              </w:rPr>
              <w:t>محل تعریف</w:t>
            </w:r>
          </w:p>
        </w:tc>
        <w:tc>
          <w:tcPr>
            <w:tcW w:w="0" w:type="auto"/>
            <w:hideMark/>
          </w:tcPr>
          <w:p w14:paraId="07D1A62D" w14:textId="77777777" w:rsidR="006F6E21" w:rsidRPr="006F6E21" w:rsidRDefault="006F6E21" w:rsidP="006F6E21">
            <w:pPr>
              <w:spacing w:after="160" w:line="259" w:lineRule="auto"/>
              <w:rPr>
                <w:b/>
                <w:bCs/>
              </w:rPr>
            </w:pPr>
            <w:r w:rsidRPr="006F6E21">
              <w:rPr>
                <w:b/>
                <w:bCs/>
                <w:rtl/>
                <w:lang w:bidi="ar-SA"/>
              </w:rPr>
              <w:t>مثال</w:t>
            </w:r>
          </w:p>
        </w:tc>
        <w:tc>
          <w:tcPr>
            <w:tcW w:w="0" w:type="auto"/>
            <w:hideMark/>
          </w:tcPr>
          <w:p w14:paraId="10E0C243" w14:textId="77777777" w:rsidR="006F6E21" w:rsidRPr="006F6E21" w:rsidRDefault="006F6E21" w:rsidP="006F6E21">
            <w:pPr>
              <w:spacing w:after="160" w:line="259" w:lineRule="auto"/>
              <w:rPr>
                <w:b/>
                <w:bCs/>
              </w:rPr>
            </w:pPr>
            <w:r w:rsidRPr="006F6E21">
              <w:rPr>
                <w:b/>
                <w:bCs/>
                <w:rtl/>
                <w:lang w:bidi="ar-SA"/>
              </w:rPr>
              <w:t>کاربرد</w:t>
            </w:r>
          </w:p>
        </w:tc>
      </w:tr>
      <w:tr w:rsidR="006F6E21" w:rsidRPr="006F6E21" w14:paraId="1185CDD2" w14:textId="77777777" w:rsidTr="006F6E21">
        <w:tc>
          <w:tcPr>
            <w:tcW w:w="1555" w:type="dxa"/>
            <w:hideMark/>
          </w:tcPr>
          <w:p w14:paraId="414761FD" w14:textId="77777777" w:rsidR="006F6E21" w:rsidRPr="006F6E21" w:rsidRDefault="006F6E21" w:rsidP="006F6E21">
            <w:pPr>
              <w:spacing w:after="160" w:line="259" w:lineRule="auto"/>
            </w:pPr>
            <w:r w:rsidRPr="006F6E21">
              <w:rPr>
                <w:b/>
                <w:bCs/>
              </w:rPr>
              <w:lastRenderedPageBreak/>
              <w:t>Inline</w:t>
            </w:r>
          </w:p>
        </w:tc>
        <w:tc>
          <w:tcPr>
            <w:tcW w:w="2242" w:type="dxa"/>
            <w:hideMark/>
          </w:tcPr>
          <w:p w14:paraId="6A87014F" w14:textId="77777777" w:rsidR="006F6E21" w:rsidRPr="006F6E21" w:rsidRDefault="006F6E21" w:rsidP="006F6E21">
            <w:pPr>
              <w:spacing w:after="160" w:line="259" w:lineRule="auto"/>
            </w:pPr>
            <w:r w:rsidRPr="006F6E21">
              <w:rPr>
                <w:rtl/>
                <w:lang w:bidi="ar-SA"/>
              </w:rPr>
              <w:t>درون خود تگ</w:t>
            </w:r>
            <w:r w:rsidRPr="006F6E21">
              <w:t xml:space="preserve"> HTML </w:t>
            </w:r>
            <w:r w:rsidRPr="006F6E21">
              <w:rPr>
                <w:rtl/>
                <w:lang w:bidi="ar-SA"/>
              </w:rPr>
              <w:t xml:space="preserve">با ویژگی </w:t>
            </w:r>
            <w:r w:rsidRPr="006F6E21">
              <w:t>style</w:t>
            </w:r>
          </w:p>
        </w:tc>
        <w:tc>
          <w:tcPr>
            <w:tcW w:w="0" w:type="auto"/>
            <w:hideMark/>
          </w:tcPr>
          <w:p w14:paraId="584A267D" w14:textId="77777777" w:rsidR="006F6E21" w:rsidRPr="006F6E21" w:rsidRDefault="006F6E21" w:rsidP="006F6E21">
            <w:pPr>
              <w:spacing w:after="160" w:line="259" w:lineRule="auto"/>
            </w:pPr>
            <w:r w:rsidRPr="006F6E21">
              <w:t>&lt;p style="color: blue;"&gt;</w:t>
            </w:r>
          </w:p>
        </w:tc>
        <w:tc>
          <w:tcPr>
            <w:tcW w:w="0" w:type="auto"/>
            <w:hideMark/>
          </w:tcPr>
          <w:p w14:paraId="2FB36DBE" w14:textId="77777777" w:rsidR="006F6E21" w:rsidRPr="006F6E21" w:rsidRDefault="006F6E21" w:rsidP="006F6E21">
            <w:pPr>
              <w:spacing w:after="160" w:line="259" w:lineRule="auto"/>
            </w:pPr>
            <w:r w:rsidRPr="006F6E21">
              <w:rPr>
                <w:rtl/>
                <w:lang w:bidi="ar-SA"/>
              </w:rPr>
              <w:t>برای تغییر سریع یا خاص یک المان</w:t>
            </w:r>
          </w:p>
        </w:tc>
      </w:tr>
      <w:tr w:rsidR="006F6E21" w:rsidRPr="006F6E21" w14:paraId="7494CF1E" w14:textId="77777777" w:rsidTr="006F6E21">
        <w:tc>
          <w:tcPr>
            <w:tcW w:w="1555" w:type="dxa"/>
            <w:hideMark/>
          </w:tcPr>
          <w:p w14:paraId="5535A2D1" w14:textId="77777777" w:rsidR="006F6E21" w:rsidRPr="006F6E21" w:rsidRDefault="006F6E21" w:rsidP="006F6E21">
            <w:pPr>
              <w:spacing w:after="160" w:line="259" w:lineRule="auto"/>
            </w:pPr>
            <w:r w:rsidRPr="006F6E21">
              <w:rPr>
                <w:b/>
                <w:bCs/>
              </w:rPr>
              <w:t>Internal</w:t>
            </w:r>
          </w:p>
        </w:tc>
        <w:tc>
          <w:tcPr>
            <w:tcW w:w="2242" w:type="dxa"/>
            <w:hideMark/>
          </w:tcPr>
          <w:p w14:paraId="05B4083E" w14:textId="77777777" w:rsidR="006F6E21" w:rsidRPr="006F6E21" w:rsidRDefault="006F6E21" w:rsidP="006F6E21">
            <w:pPr>
              <w:spacing w:after="160" w:line="259" w:lineRule="auto"/>
            </w:pPr>
            <w:r w:rsidRPr="006F6E21">
              <w:rPr>
                <w:rtl/>
                <w:lang w:bidi="ar-SA"/>
              </w:rPr>
              <w:t xml:space="preserve">درون تگ </w:t>
            </w:r>
            <w:r w:rsidRPr="006F6E21">
              <w:t xml:space="preserve">&lt;style&gt; </w:t>
            </w:r>
            <w:r w:rsidRPr="006F6E21">
              <w:rPr>
                <w:rtl/>
                <w:lang w:bidi="ar-SA"/>
              </w:rPr>
              <w:t xml:space="preserve">در </w:t>
            </w:r>
            <w:r w:rsidRPr="006F6E21">
              <w:t>&lt;head&gt;</w:t>
            </w:r>
          </w:p>
        </w:tc>
        <w:tc>
          <w:tcPr>
            <w:tcW w:w="0" w:type="auto"/>
            <w:hideMark/>
          </w:tcPr>
          <w:p w14:paraId="66ACDD9B" w14:textId="77777777" w:rsidR="006F6E21" w:rsidRPr="006F6E21" w:rsidRDefault="006F6E21" w:rsidP="006F6E21">
            <w:pPr>
              <w:spacing w:after="160" w:line="259" w:lineRule="auto"/>
            </w:pPr>
            <w:r w:rsidRPr="006F6E21">
              <w:t>&lt;style&gt; p { color: blue; } &lt;/style&gt;</w:t>
            </w:r>
          </w:p>
        </w:tc>
        <w:tc>
          <w:tcPr>
            <w:tcW w:w="0" w:type="auto"/>
            <w:hideMark/>
          </w:tcPr>
          <w:p w14:paraId="10BE6E29" w14:textId="77777777" w:rsidR="006F6E21" w:rsidRPr="006F6E21" w:rsidRDefault="006F6E21" w:rsidP="006F6E21">
            <w:pPr>
              <w:spacing w:after="160" w:line="259" w:lineRule="auto"/>
            </w:pPr>
            <w:r w:rsidRPr="006F6E21">
              <w:rPr>
                <w:rtl/>
                <w:lang w:bidi="ar-SA"/>
              </w:rPr>
              <w:t>برای صفحات کوچک یا تست</w:t>
            </w:r>
          </w:p>
        </w:tc>
      </w:tr>
      <w:tr w:rsidR="006F6E21" w:rsidRPr="006F6E21" w14:paraId="4A3D6405" w14:textId="77777777" w:rsidTr="006F6E21">
        <w:tc>
          <w:tcPr>
            <w:tcW w:w="1555" w:type="dxa"/>
            <w:hideMark/>
          </w:tcPr>
          <w:p w14:paraId="0BDAA2E5" w14:textId="77777777" w:rsidR="006F6E21" w:rsidRPr="006F6E21" w:rsidRDefault="006F6E21" w:rsidP="006F6E21">
            <w:pPr>
              <w:spacing w:after="160" w:line="259" w:lineRule="auto"/>
            </w:pPr>
            <w:r w:rsidRPr="006F6E21">
              <w:rPr>
                <w:b/>
                <w:bCs/>
              </w:rPr>
              <w:t>External</w:t>
            </w:r>
          </w:p>
        </w:tc>
        <w:tc>
          <w:tcPr>
            <w:tcW w:w="2242" w:type="dxa"/>
            <w:hideMark/>
          </w:tcPr>
          <w:p w14:paraId="5DA7DB5E" w14:textId="77777777" w:rsidR="006F6E21" w:rsidRPr="006F6E21" w:rsidRDefault="006F6E21" w:rsidP="006F6E21">
            <w:pPr>
              <w:spacing w:after="160" w:line="259" w:lineRule="auto"/>
            </w:pPr>
            <w:r w:rsidRPr="006F6E21">
              <w:rPr>
                <w:rtl/>
                <w:lang w:bidi="ar-SA"/>
              </w:rPr>
              <w:t>در فایل جداگانه</w:t>
            </w:r>
            <w:r w:rsidRPr="006F6E21">
              <w:t xml:space="preserve"> CSS</w:t>
            </w:r>
          </w:p>
        </w:tc>
        <w:tc>
          <w:tcPr>
            <w:tcW w:w="0" w:type="auto"/>
            <w:hideMark/>
          </w:tcPr>
          <w:p w14:paraId="0B979D7D" w14:textId="77777777" w:rsidR="006F6E21" w:rsidRPr="006F6E21" w:rsidRDefault="006F6E21" w:rsidP="006F6E21">
            <w:pPr>
              <w:spacing w:after="160" w:line="259" w:lineRule="auto"/>
            </w:pPr>
            <w:r w:rsidRPr="006F6E21">
              <w:t>link rel="stylesheet" href="style.css"</w:t>
            </w:r>
          </w:p>
        </w:tc>
        <w:tc>
          <w:tcPr>
            <w:tcW w:w="0" w:type="auto"/>
            <w:hideMark/>
          </w:tcPr>
          <w:p w14:paraId="52816CF2" w14:textId="77777777" w:rsidR="006F6E21" w:rsidRPr="006F6E21" w:rsidRDefault="006F6E21" w:rsidP="006F6E21">
            <w:pPr>
              <w:spacing w:after="160" w:line="259" w:lineRule="auto"/>
            </w:pPr>
            <w:r w:rsidRPr="006F6E21">
              <w:rPr>
                <w:rtl/>
                <w:lang w:bidi="ar-SA"/>
              </w:rPr>
              <w:t>برای پروژه‌های بزرگ و ساختارمند</w:t>
            </w:r>
          </w:p>
        </w:tc>
      </w:tr>
    </w:tbl>
    <w:p w14:paraId="24F6FD70" w14:textId="77777777" w:rsidR="006F6E21" w:rsidRDefault="006F6E21" w:rsidP="006F6E21">
      <w:pPr>
        <w:rPr>
          <w:rtl/>
        </w:rPr>
      </w:pPr>
    </w:p>
    <w:p w14:paraId="7A0BA9B7" w14:textId="77777777" w:rsidR="006F6E21" w:rsidRPr="006F6E21" w:rsidRDefault="006F6E21" w:rsidP="006F6E21"/>
    <w:p w14:paraId="79047846" w14:textId="44DAA1B0" w:rsidR="008540E4" w:rsidRPr="008540E4" w:rsidRDefault="008540E4" w:rsidP="008540E4">
      <w:pPr>
        <w:rPr>
          <w:rtl/>
        </w:rPr>
      </w:pPr>
    </w:p>
    <w:p w14:paraId="17B59ABE" w14:textId="0E55F9D8" w:rsidR="00FB401D" w:rsidRDefault="00FB401D" w:rsidP="00FB401D">
      <w:pPr>
        <w:pStyle w:val="Heading2"/>
        <w:rPr>
          <w:sz w:val="32"/>
          <w:szCs w:val="32"/>
          <w:rtl/>
        </w:rPr>
      </w:pPr>
      <w:bookmarkStart w:id="122" w:name="_Toc211464557"/>
      <w:r w:rsidRPr="00FB401D">
        <w:rPr>
          <w:sz w:val="32"/>
          <w:szCs w:val="32"/>
          <w:rtl/>
        </w:rPr>
        <w:t>بررسی اولویت ها</w:t>
      </w:r>
      <w:r w:rsidRPr="00FB401D">
        <w:rPr>
          <w:rFonts w:hint="cs"/>
          <w:sz w:val="32"/>
          <w:szCs w:val="32"/>
          <w:rtl/>
        </w:rPr>
        <w:t>ی</w:t>
      </w:r>
      <w:r w:rsidRPr="00FB401D">
        <w:rPr>
          <w:sz w:val="32"/>
          <w:szCs w:val="32"/>
          <w:rtl/>
        </w:rPr>
        <w:t xml:space="preserve"> </w:t>
      </w:r>
      <w:r w:rsidRPr="00FB401D">
        <w:rPr>
          <w:sz w:val="32"/>
          <w:szCs w:val="32"/>
        </w:rPr>
        <w:t>style</w:t>
      </w:r>
      <w:r w:rsidRPr="00FB401D">
        <w:rPr>
          <w:sz w:val="32"/>
          <w:szCs w:val="32"/>
          <w:rtl/>
        </w:rPr>
        <w:t xml:space="preserve"> دهی</w:t>
      </w:r>
      <w:bookmarkEnd w:id="122"/>
    </w:p>
    <w:p w14:paraId="73AC1260" w14:textId="77777777" w:rsidR="006F6E21" w:rsidRDefault="006F6E21" w:rsidP="006F6E21">
      <w:pPr>
        <w:rPr>
          <w:rtl/>
        </w:rPr>
      </w:pPr>
      <w:r>
        <w:rPr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چند قانون </w:t>
      </w:r>
      <w:r>
        <w:t>CSS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المان اعمال شوند، مرورگر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تصم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کدام قانون برنده است.</w:t>
      </w:r>
    </w:p>
    <w:p w14:paraId="02C2D7C7" w14:textId="2B49E044" w:rsidR="006F6E21" w:rsidRDefault="006F6E21" w:rsidP="006F6E21">
      <w:pPr>
        <w:rPr>
          <w:rtl/>
        </w:rPr>
      </w:pPr>
      <w:r>
        <w:rPr>
          <w:rFonts w:hint="eastAsia"/>
          <w:rtl/>
        </w:rPr>
        <w:t>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اولو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از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به کم: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6"/>
        <w:gridCol w:w="2201"/>
        <w:gridCol w:w="2249"/>
        <w:gridCol w:w="2514"/>
      </w:tblGrid>
      <w:tr w:rsidR="006F6E21" w:rsidRPr="008540E4" w14:paraId="63F51033" w14:textId="77777777" w:rsidTr="00C6223E">
        <w:tc>
          <w:tcPr>
            <w:tcW w:w="0" w:type="auto"/>
            <w:hideMark/>
          </w:tcPr>
          <w:p w14:paraId="18A6521C" w14:textId="77777777" w:rsidR="006F6E21" w:rsidRPr="008540E4" w:rsidRDefault="006F6E21" w:rsidP="00C6223E">
            <w:pPr>
              <w:spacing w:after="160" w:line="259" w:lineRule="auto"/>
              <w:rPr>
                <w:b/>
                <w:bCs/>
              </w:rPr>
            </w:pPr>
            <w:r w:rsidRPr="008540E4">
              <w:rPr>
                <w:b/>
                <w:bCs/>
                <w:rtl/>
                <w:lang w:bidi="ar-SA"/>
              </w:rPr>
              <w:t>سطح اولویت</w:t>
            </w:r>
          </w:p>
        </w:tc>
        <w:tc>
          <w:tcPr>
            <w:tcW w:w="0" w:type="auto"/>
            <w:hideMark/>
          </w:tcPr>
          <w:p w14:paraId="3FA8C9A6" w14:textId="77777777" w:rsidR="006F6E21" w:rsidRPr="008540E4" w:rsidRDefault="006F6E21" w:rsidP="00C6223E">
            <w:pPr>
              <w:spacing w:after="160" w:line="259" w:lineRule="auto"/>
              <w:rPr>
                <w:b/>
                <w:bCs/>
              </w:rPr>
            </w:pPr>
            <w:r w:rsidRPr="008540E4">
              <w:rPr>
                <w:b/>
                <w:bCs/>
                <w:rtl/>
                <w:lang w:bidi="ar-SA"/>
              </w:rPr>
              <w:t>نوع انتخاب‌گر</w:t>
            </w:r>
          </w:p>
        </w:tc>
        <w:tc>
          <w:tcPr>
            <w:tcW w:w="0" w:type="auto"/>
            <w:hideMark/>
          </w:tcPr>
          <w:p w14:paraId="494CB81A" w14:textId="77777777" w:rsidR="006F6E21" w:rsidRPr="008540E4" w:rsidRDefault="006F6E21" w:rsidP="00C6223E">
            <w:pPr>
              <w:spacing w:after="160" w:line="259" w:lineRule="auto"/>
              <w:rPr>
                <w:b/>
                <w:bCs/>
              </w:rPr>
            </w:pPr>
            <w:r w:rsidRPr="008540E4">
              <w:rPr>
                <w:b/>
                <w:bCs/>
                <w:rtl/>
                <w:lang w:bidi="ar-SA"/>
              </w:rPr>
              <w:t>مثال</w:t>
            </w:r>
          </w:p>
        </w:tc>
        <w:tc>
          <w:tcPr>
            <w:tcW w:w="0" w:type="auto"/>
            <w:hideMark/>
          </w:tcPr>
          <w:p w14:paraId="1F3F8C46" w14:textId="77777777" w:rsidR="006F6E21" w:rsidRPr="008540E4" w:rsidRDefault="006F6E21" w:rsidP="00C6223E">
            <w:pPr>
              <w:spacing w:after="160" w:line="259" w:lineRule="auto"/>
              <w:rPr>
                <w:b/>
                <w:bCs/>
              </w:rPr>
            </w:pPr>
            <w:r w:rsidRPr="008540E4">
              <w:rPr>
                <w:b/>
                <w:bCs/>
                <w:rtl/>
                <w:lang w:bidi="ar-SA"/>
              </w:rPr>
              <w:t>توضیح</w:t>
            </w:r>
          </w:p>
        </w:tc>
      </w:tr>
      <w:tr w:rsidR="006F6E21" w:rsidRPr="008540E4" w14:paraId="7BF6C7AA" w14:textId="77777777" w:rsidTr="00C6223E">
        <w:tc>
          <w:tcPr>
            <w:tcW w:w="0" w:type="auto"/>
            <w:hideMark/>
          </w:tcPr>
          <w:p w14:paraId="4B7B6C43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b/>
                <w:bCs/>
              </w:rPr>
              <w:t>Inline style</w:t>
            </w:r>
          </w:p>
        </w:tc>
        <w:tc>
          <w:tcPr>
            <w:tcW w:w="0" w:type="auto"/>
            <w:hideMark/>
          </w:tcPr>
          <w:p w14:paraId="58F52A38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rtl/>
                <w:lang w:bidi="ar-SA"/>
              </w:rPr>
              <w:t>داخل تگ</w:t>
            </w:r>
            <w:r w:rsidRPr="008540E4">
              <w:t xml:space="preserve"> HTML</w:t>
            </w:r>
          </w:p>
        </w:tc>
        <w:tc>
          <w:tcPr>
            <w:tcW w:w="0" w:type="auto"/>
            <w:hideMark/>
          </w:tcPr>
          <w:p w14:paraId="5061850D" w14:textId="77777777" w:rsidR="006F6E21" w:rsidRPr="008540E4" w:rsidRDefault="006F6E21" w:rsidP="00C6223E">
            <w:pPr>
              <w:spacing w:after="160" w:line="259" w:lineRule="auto"/>
            </w:pPr>
            <w:r w:rsidRPr="008540E4">
              <w:t>&lt;p style="color:red;"&gt;</w:t>
            </w:r>
          </w:p>
        </w:tc>
        <w:tc>
          <w:tcPr>
            <w:tcW w:w="0" w:type="auto"/>
            <w:hideMark/>
          </w:tcPr>
          <w:p w14:paraId="483A3457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rtl/>
                <w:lang w:bidi="ar-SA"/>
              </w:rPr>
              <w:t>بالاترین اولویت</w:t>
            </w:r>
          </w:p>
        </w:tc>
      </w:tr>
      <w:tr w:rsidR="006F6E21" w:rsidRPr="008540E4" w14:paraId="39456A77" w14:textId="77777777" w:rsidTr="00C6223E">
        <w:tc>
          <w:tcPr>
            <w:tcW w:w="0" w:type="auto"/>
            <w:hideMark/>
          </w:tcPr>
          <w:p w14:paraId="4556D1B3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b/>
                <w:bCs/>
              </w:rPr>
              <w:t>ID selector</w:t>
            </w:r>
          </w:p>
        </w:tc>
        <w:tc>
          <w:tcPr>
            <w:tcW w:w="0" w:type="auto"/>
            <w:hideMark/>
          </w:tcPr>
          <w:p w14:paraId="2EB78D21" w14:textId="77777777" w:rsidR="006F6E21" w:rsidRPr="008540E4" w:rsidRDefault="006F6E21" w:rsidP="00C6223E">
            <w:pPr>
              <w:spacing w:after="160" w:line="259" w:lineRule="auto"/>
            </w:pPr>
            <w:r w:rsidRPr="008540E4">
              <w:t>#box {}</w:t>
            </w:r>
          </w:p>
        </w:tc>
        <w:tc>
          <w:tcPr>
            <w:tcW w:w="0" w:type="auto"/>
          </w:tcPr>
          <w:p w14:paraId="52AE014E" w14:textId="77777777" w:rsidR="006F6E21" w:rsidRPr="008540E4" w:rsidRDefault="006F6E21" w:rsidP="00C6223E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874F0C3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rtl/>
                <w:lang w:bidi="ar-SA"/>
              </w:rPr>
              <w:t>هر</w:t>
            </w:r>
            <w:r w:rsidRPr="008540E4">
              <w:t xml:space="preserve"> id </w:t>
            </w:r>
            <w:r w:rsidRPr="008540E4">
              <w:rPr>
                <w:rtl/>
                <w:lang w:bidi="ar-SA"/>
              </w:rPr>
              <w:t>خاص‌تر از</w:t>
            </w:r>
            <w:r w:rsidRPr="008540E4">
              <w:t xml:space="preserve"> class </w:t>
            </w:r>
            <w:r w:rsidRPr="008540E4">
              <w:rPr>
                <w:rtl/>
                <w:lang w:bidi="ar-SA"/>
              </w:rPr>
              <w:t>و</w:t>
            </w:r>
            <w:r w:rsidRPr="008540E4">
              <w:t xml:space="preserve"> element </w:t>
            </w:r>
            <w:r w:rsidRPr="008540E4">
              <w:rPr>
                <w:rtl/>
                <w:lang w:bidi="ar-SA"/>
              </w:rPr>
              <w:t>است</w:t>
            </w:r>
          </w:p>
        </w:tc>
      </w:tr>
      <w:tr w:rsidR="006F6E21" w:rsidRPr="008540E4" w14:paraId="7914EE25" w14:textId="77777777" w:rsidTr="00C6223E">
        <w:tc>
          <w:tcPr>
            <w:tcW w:w="0" w:type="auto"/>
            <w:hideMark/>
          </w:tcPr>
          <w:p w14:paraId="37123A5D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b/>
                <w:bCs/>
              </w:rPr>
              <w:t>Class, Attribute, Pseudo-class</w:t>
            </w:r>
          </w:p>
        </w:tc>
        <w:tc>
          <w:tcPr>
            <w:tcW w:w="0" w:type="auto"/>
            <w:hideMark/>
          </w:tcPr>
          <w:p w14:paraId="5155C12C" w14:textId="77777777" w:rsidR="006F6E21" w:rsidRPr="008540E4" w:rsidRDefault="006F6E21" w:rsidP="00C6223E">
            <w:pPr>
              <w:spacing w:after="160" w:line="259" w:lineRule="auto"/>
            </w:pPr>
            <w:r w:rsidRPr="008540E4">
              <w:t>.btn, [type="text"], :hover</w:t>
            </w:r>
          </w:p>
        </w:tc>
        <w:tc>
          <w:tcPr>
            <w:tcW w:w="0" w:type="auto"/>
          </w:tcPr>
          <w:p w14:paraId="61E0A872" w14:textId="77777777" w:rsidR="006F6E21" w:rsidRPr="008540E4" w:rsidRDefault="006F6E21" w:rsidP="00C6223E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2AB1A19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rtl/>
                <w:lang w:bidi="ar-SA"/>
              </w:rPr>
              <w:t>سطح متوسط</w:t>
            </w:r>
          </w:p>
        </w:tc>
      </w:tr>
      <w:tr w:rsidR="006F6E21" w:rsidRPr="008540E4" w14:paraId="20B083DF" w14:textId="77777777" w:rsidTr="00C6223E">
        <w:tc>
          <w:tcPr>
            <w:tcW w:w="0" w:type="auto"/>
            <w:hideMark/>
          </w:tcPr>
          <w:p w14:paraId="33010312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b/>
                <w:bCs/>
              </w:rPr>
              <w:t>Element selector</w:t>
            </w:r>
          </w:p>
        </w:tc>
        <w:tc>
          <w:tcPr>
            <w:tcW w:w="0" w:type="auto"/>
            <w:hideMark/>
          </w:tcPr>
          <w:p w14:paraId="48DF9D3C" w14:textId="77777777" w:rsidR="006F6E21" w:rsidRPr="008540E4" w:rsidRDefault="006F6E21" w:rsidP="00C6223E">
            <w:pPr>
              <w:spacing w:after="160" w:line="259" w:lineRule="auto"/>
            </w:pPr>
            <w:r w:rsidRPr="008540E4">
              <w:t>p, div, h1</w:t>
            </w:r>
          </w:p>
        </w:tc>
        <w:tc>
          <w:tcPr>
            <w:tcW w:w="0" w:type="auto"/>
          </w:tcPr>
          <w:p w14:paraId="459FDC84" w14:textId="77777777" w:rsidR="006F6E21" w:rsidRPr="008540E4" w:rsidRDefault="006F6E21" w:rsidP="00C6223E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0DB8600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rtl/>
                <w:lang w:bidi="ar-SA"/>
              </w:rPr>
              <w:t>پایین‌تر از بقیه</w:t>
            </w:r>
          </w:p>
        </w:tc>
      </w:tr>
      <w:tr w:rsidR="006F6E21" w:rsidRPr="008540E4" w14:paraId="3281C102" w14:textId="77777777" w:rsidTr="00C6223E">
        <w:tc>
          <w:tcPr>
            <w:tcW w:w="0" w:type="auto"/>
            <w:hideMark/>
          </w:tcPr>
          <w:p w14:paraId="2EBFBBA2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b/>
                <w:bCs/>
              </w:rPr>
              <w:t>Universal selector</w:t>
            </w:r>
          </w:p>
        </w:tc>
        <w:tc>
          <w:tcPr>
            <w:tcW w:w="0" w:type="auto"/>
            <w:hideMark/>
          </w:tcPr>
          <w:p w14:paraId="0C8E037B" w14:textId="77777777" w:rsidR="006F6E21" w:rsidRPr="008540E4" w:rsidRDefault="006F6E21" w:rsidP="00C6223E">
            <w:pPr>
              <w:spacing w:after="160" w:line="259" w:lineRule="auto"/>
            </w:pPr>
            <w:r w:rsidRPr="008540E4">
              <w:t>* {}</w:t>
            </w:r>
          </w:p>
        </w:tc>
        <w:tc>
          <w:tcPr>
            <w:tcW w:w="0" w:type="auto"/>
          </w:tcPr>
          <w:p w14:paraId="3F28400E" w14:textId="77777777" w:rsidR="006F6E21" w:rsidRPr="008540E4" w:rsidRDefault="006F6E21" w:rsidP="00C6223E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62E1FAC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rtl/>
                <w:lang w:bidi="ar-SA"/>
              </w:rPr>
              <w:t>کمترین اولویت</w:t>
            </w:r>
          </w:p>
        </w:tc>
      </w:tr>
    </w:tbl>
    <w:p w14:paraId="4EBAD0A8" w14:textId="77777777" w:rsidR="006F6E21" w:rsidRDefault="006F6E21" w:rsidP="006F6E21">
      <w:pPr>
        <w:rPr>
          <w:rtl/>
        </w:rPr>
      </w:pPr>
      <w:r>
        <w:rPr>
          <w:rtl/>
        </w:rPr>
        <w:t>نکته:</w:t>
      </w:r>
    </w:p>
    <w:p w14:paraId="6FE38FAD" w14:textId="77777777" w:rsidR="006F6E21" w:rsidRDefault="006F6E21" w:rsidP="006F6E21">
      <w:pPr>
        <w:rPr>
          <w:rtl/>
        </w:rPr>
      </w:pPr>
      <w:r>
        <w:rPr>
          <w:rtl/>
        </w:rPr>
        <w:t>اگر دو قانون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سطح اولو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شوند،</w:t>
      </w:r>
    </w:p>
    <w:p w14:paraId="080BC71A" w14:textId="77777777" w:rsidR="006F6E21" w:rsidRDefault="006F6E21" w:rsidP="006F6E21">
      <w:pPr>
        <w:rPr>
          <w:rtl/>
        </w:rPr>
      </w:pPr>
      <w:r>
        <w:rPr>
          <w:rFonts w:hint="eastAsia"/>
          <w:rtl/>
        </w:rPr>
        <w:t>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قانون</w:t>
      </w:r>
      <w:r>
        <w:rPr>
          <w:rFonts w:hint="cs"/>
          <w:rtl/>
        </w:rPr>
        <w:t>ی</w:t>
      </w:r>
      <w:r>
        <w:rPr>
          <w:rtl/>
        </w:rPr>
        <w:t xml:space="preserve"> که در </w:t>
      </w:r>
      <w:r>
        <w:t>CSS</w:t>
      </w:r>
      <w:r>
        <w:rPr>
          <w:rtl/>
        </w:rPr>
        <w:t xml:space="preserve"> آمده باشد اعمال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3CABA47" w14:textId="20ABEED8" w:rsidR="006F6E21" w:rsidRDefault="006F6E21" w:rsidP="006F6E21">
      <w:pPr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کامل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6E21" w14:paraId="79DC4822" w14:textId="77777777" w:rsidTr="006F6E21">
        <w:tc>
          <w:tcPr>
            <w:tcW w:w="9350" w:type="dxa"/>
          </w:tcPr>
          <w:p w14:paraId="072042EB" w14:textId="77777777" w:rsidR="006F6E21" w:rsidRDefault="006F6E21" w:rsidP="006F6E21">
            <w:pPr>
              <w:bidi w:val="0"/>
            </w:pPr>
            <w:r w:rsidRPr="006F6E21">
              <w:t>&lt;p id="txt" class="red" style="color: green;"&gt;Hello CSS&lt;/p&gt;</w:t>
            </w:r>
          </w:p>
          <w:p w14:paraId="03C27828" w14:textId="77777777" w:rsidR="006F6E21" w:rsidRDefault="006F6E21" w:rsidP="006F6E21">
            <w:pPr>
              <w:bidi w:val="0"/>
            </w:pPr>
            <w:r>
              <w:t>p { color: blue; }</w:t>
            </w:r>
          </w:p>
          <w:p w14:paraId="56884579" w14:textId="77777777" w:rsidR="006F6E21" w:rsidRDefault="006F6E21" w:rsidP="006F6E21">
            <w:pPr>
              <w:bidi w:val="0"/>
            </w:pPr>
            <w:r>
              <w:t>.red { color: red; }</w:t>
            </w:r>
          </w:p>
          <w:p w14:paraId="1359DF68" w14:textId="44DE1839" w:rsidR="006F6E21" w:rsidRDefault="006F6E21" w:rsidP="006F6E21">
            <w:pPr>
              <w:bidi w:val="0"/>
            </w:pPr>
            <w:r>
              <w:t>#txt { color: orange; }</w:t>
            </w:r>
          </w:p>
        </w:tc>
      </w:tr>
    </w:tbl>
    <w:p w14:paraId="7F213E80" w14:textId="2988CD8E" w:rsidR="006F6E21" w:rsidRDefault="006F6E21" w:rsidP="00FB401D">
      <w:pPr>
        <w:pStyle w:val="Heading2"/>
        <w:rPr>
          <w:sz w:val="24"/>
          <w:szCs w:val="24"/>
        </w:rPr>
      </w:pPr>
      <w:hyperlink r:id="rId178" w:history="1">
        <w:bookmarkStart w:id="123" w:name="_Toc211464558"/>
        <w:r w:rsidRPr="006F6E21">
          <w:rPr>
            <w:rStyle w:val="Hyperlink"/>
            <w:sz w:val="24"/>
            <w:szCs w:val="24"/>
          </w:rPr>
          <w:t>Complete</w:t>
        </w:r>
        <w:bookmarkEnd w:id="123"/>
      </w:hyperlink>
    </w:p>
    <w:p w14:paraId="37F24E97" w14:textId="77777777" w:rsidR="006F6E21" w:rsidRDefault="006F6E21" w:rsidP="006F6E21">
      <w:pPr>
        <w:rPr>
          <w:rtl/>
        </w:rPr>
      </w:pPr>
      <w:r>
        <w:rPr>
          <w:rFonts w:ascii="Segoe UI Emoji" w:hAnsi="Segoe UI Emoji" w:cs="Segoe UI Emoji" w:hint="cs"/>
          <w:rtl/>
        </w:rPr>
        <w:t>🎨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رنگ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متن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سبز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</w:t>
      </w:r>
    </w:p>
    <w:p w14:paraId="38E7945E" w14:textId="65BDD63D" w:rsidR="006F6E21" w:rsidRDefault="006F6E21" w:rsidP="006F6E21">
      <w:r>
        <w:rPr>
          <w:rtl/>
        </w:rPr>
        <w:t xml:space="preserve">(چون </w:t>
      </w:r>
      <w:r>
        <w:t>inline style</w:t>
      </w:r>
      <w:r>
        <w:rPr>
          <w:rtl/>
        </w:rPr>
        <w:t xml:space="preserve"> بالاتر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اولو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دارد)</w:t>
      </w:r>
    </w:p>
    <w:p w14:paraId="57F5F927" w14:textId="295E50B3" w:rsidR="006D533B" w:rsidRDefault="00FB401D" w:rsidP="006D533B">
      <w:pPr>
        <w:pStyle w:val="Heading2"/>
        <w:rPr>
          <w:sz w:val="32"/>
          <w:szCs w:val="32"/>
          <w:rtl/>
        </w:rPr>
      </w:pPr>
      <w:hyperlink r:id="rId179" w:history="1">
        <w:bookmarkStart w:id="124" w:name="_Toc211464559"/>
        <w:r w:rsidRPr="00366766">
          <w:rPr>
            <w:rStyle w:val="Hyperlink"/>
            <w:rFonts w:hint="eastAsia"/>
            <w:sz w:val="32"/>
            <w:szCs w:val="32"/>
            <w:rtl/>
          </w:rPr>
          <w:t>کامنت</w:t>
        </w:r>
        <w:r w:rsidRPr="00366766">
          <w:rPr>
            <w:rStyle w:val="Hyperlink"/>
            <w:sz w:val="32"/>
            <w:szCs w:val="32"/>
            <w:rtl/>
          </w:rPr>
          <w:t xml:space="preserve"> ها در </w:t>
        </w:r>
        <w:r w:rsidRPr="00366766">
          <w:rPr>
            <w:rStyle w:val="Hyperlink"/>
            <w:sz w:val="32"/>
            <w:szCs w:val="32"/>
          </w:rPr>
          <w:t>CSS</w:t>
        </w:r>
        <w:bookmarkEnd w:id="124"/>
      </w:hyperlink>
    </w:p>
    <w:p w14:paraId="24E7346A" w14:textId="1FF646C4" w:rsidR="006D533B" w:rsidRDefault="006D533B" w:rsidP="006D533B">
      <w:pPr>
        <w:rPr>
          <w:rtl/>
        </w:rPr>
      </w:pPr>
      <w:r>
        <w:rPr>
          <w:rtl/>
        </w:rPr>
        <w:t>کامنت‌ها برا</w:t>
      </w:r>
      <w:r>
        <w:rPr>
          <w:rFonts w:hint="cs"/>
          <w:rtl/>
        </w:rPr>
        <w:t>ی</w:t>
      </w:r>
      <w:r>
        <w:rPr>
          <w:rtl/>
        </w:rPr>
        <w:t xml:space="preserve"> نوشتن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در کد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شن</w:t>
      </w:r>
      <w:r>
        <w:rPr>
          <w:rtl/>
        </w:rPr>
        <w:t xml:space="preserve"> و مرورگر اون‌ها رو اجرا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کنه</w:t>
      </w:r>
      <w:r>
        <w:rPr>
          <w:rtl/>
        </w:rPr>
        <w:t>.</w:t>
      </w:r>
    </w:p>
    <w:p w14:paraId="54D292A2" w14:textId="165BD714" w:rsidR="006D533B" w:rsidRDefault="006D533B" w:rsidP="006D533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فقط برا</w:t>
      </w:r>
      <w:r>
        <w:rPr>
          <w:rFonts w:hint="cs"/>
          <w:rtl/>
        </w:rPr>
        <w:t>ی</w:t>
      </w:r>
      <w:r>
        <w:rPr>
          <w:rtl/>
        </w:rPr>
        <w:t xml:space="preserve"> خوانا</w:t>
      </w:r>
      <w:r>
        <w:rPr>
          <w:rFonts w:hint="cs"/>
          <w:rtl/>
        </w:rPr>
        <w:t>یی</w:t>
      </w:r>
      <w:r>
        <w:rPr>
          <w:rtl/>
        </w:rPr>
        <w:t xml:space="preserve"> و مستندساز</w:t>
      </w:r>
      <w:r>
        <w:rPr>
          <w:rFonts w:hint="cs"/>
          <w:rtl/>
        </w:rPr>
        <w:t>ی</w:t>
      </w:r>
      <w:r>
        <w:rPr>
          <w:rtl/>
        </w:rPr>
        <w:t xml:space="preserve"> به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رن</w:t>
      </w:r>
      <w:r>
        <w:rPr>
          <w:rtl/>
        </w:rPr>
        <w:t>.</w:t>
      </w:r>
    </w:p>
    <w:p w14:paraId="2531655F" w14:textId="6CF58668" w:rsidR="006D533B" w:rsidRDefault="006D533B" w:rsidP="006D533B">
      <w:r>
        <w:rPr>
          <w:rFonts w:ascii="IRANSansWeb(FaNum) Light" w:hAnsi="IRANSansWeb(FaNum) Light" w:hint="cs"/>
          <w:rtl/>
        </w:rPr>
        <w:t>نحوه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نوشتن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کامنت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tl/>
        </w:rPr>
        <w:t xml:space="preserve"> </w:t>
      </w:r>
      <w:r>
        <w:t>CSS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533B" w14:paraId="0DC6F6FE" w14:textId="77777777" w:rsidTr="006D533B">
        <w:tc>
          <w:tcPr>
            <w:tcW w:w="9350" w:type="dxa"/>
          </w:tcPr>
          <w:p w14:paraId="1F58D340" w14:textId="77777777" w:rsidR="00962F0E" w:rsidRDefault="00962F0E" w:rsidP="00962F0E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کامنت است</w:t>
            </w:r>
            <w:r>
              <w:t xml:space="preserve"> */</w:t>
            </w:r>
          </w:p>
          <w:p w14:paraId="2DAD1159" w14:textId="77777777" w:rsidR="00962F0E" w:rsidRDefault="00962F0E" w:rsidP="00962F0E">
            <w:pPr>
              <w:pStyle w:val="code"/>
              <w:bidi w:val="0"/>
            </w:pPr>
            <w:r>
              <w:t>p {</w:t>
            </w:r>
          </w:p>
          <w:p w14:paraId="637F47AA" w14:textId="77777777" w:rsidR="00962F0E" w:rsidRDefault="00962F0E" w:rsidP="00962F0E">
            <w:pPr>
              <w:pStyle w:val="code"/>
              <w:bidi w:val="0"/>
              <w:rPr>
                <w:rtl/>
              </w:rPr>
            </w:pPr>
            <w:r>
              <w:t xml:space="preserve">  color: blue; /*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هم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کامنت در کنار کد</w:t>
            </w:r>
            <w:r>
              <w:t xml:space="preserve"> */</w:t>
            </w:r>
          </w:p>
          <w:p w14:paraId="702D1D39" w14:textId="24ED37C6" w:rsidR="006D533B" w:rsidRDefault="00962F0E" w:rsidP="00962F0E">
            <w:pPr>
              <w:pStyle w:val="code"/>
              <w:bidi w:val="0"/>
            </w:pPr>
            <w:r>
              <w:t>}</w:t>
            </w:r>
          </w:p>
        </w:tc>
      </w:tr>
    </w:tbl>
    <w:p w14:paraId="7B788289" w14:textId="0BC7E275" w:rsidR="006D533B" w:rsidRDefault="00962F0E" w:rsidP="00962F0E">
      <w:hyperlink r:id="rId180" w:history="1">
        <w:r w:rsidRPr="00962F0E">
          <w:rPr>
            <w:rStyle w:val="Hyperlink"/>
          </w:rPr>
          <w:t>base</w:t>
        </w:r>
      </w:hyperlink>
    </w:p>
    <w:p w14:paraId="193AAE8B" w14:textId="06205690" w:rsidR="00962F0E" w:rsidRDefault="00962F0E" w:rsidP="00962F0E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>:</w:t>
      </w:r>
    </w:p>
    <w:p w14:paraId="67232666" w14:textId="53EF1CF4" w:rsidR="00962F0E" w:rsidRDefault="00962F0E" w:rsidP="00962F0E">
      <w:pPr>
        <w:rPr>
          <w:rtl/>
        </w:rPr>
      </w:pPr>
      <w:r>
        <w:rPr>
          <w:rtl/>
        </w:rPr>
        <w:t>* با `</w:t>
      </w:r>
      <w:r>
        <w:t>/*</w:t>
      </w:r>
      <w:r>
        <w:rPr>
          <w:rtl/>
        </w:rPr>
        <w:t>` شروع و با `</w:t>
      </w:r>
      <w:r>
        <w:t>*/</w:t>
      </w:r>
      <w:r>
        <w:rPr>
          <w:rtl/>
        </w:rPr>
        <w:t>` تمام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A85037A" w14:textId="77777777" w:rsidR="00962F0E" w:rsidRDefault="00962F0E" w:rsidP="00962F0E">
      <w:pPr>
        <w:rPr>
          <w:rtl/>
        </w:rPr>
      </w:pPr>
      <w:r>
        <w:rPr>
          <w:rtl/>
        </w:rPr>
        <w:t>*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در هر جا</w:t>
      </w:r>
      <w:r>
        <w:rPr>
          <w:rFonts w:hint="cs"/>
          <w:rtl/>
        </w:rPr>
        <w:t>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نوشته شوند.</w:t>
      </w:r>
    </w:p>
    <w:p w14:paraId="6BE332CA" w14:textId="77777777" w:rsidR="00962F0E" w:rsidRDefault="00962F0E" w:rsidP="00962F0E">
      <w:pPr>
        <w:rPr>
          <w:rtl/>
        </w:rPr>
      </w:pPr>
      <w:r>
        <w:rPr>
          <w:rtl/>
        </w:rPr>
        <w:t>* چند خط</w:t>
      </w:r>
      <w:r>
        <w:rPr>
          <w:rFonts w:hint="cs"/>
          <w:rtl/>
        </w:rPr>
        <w:t>ی</w:t>
      </w:r>
      <w:r>
        <w:rPr>
          <w:rtl/>
        </w:rPr>
        <w:t xml:space="preserve"> 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تونن</w:t>
      </w:r>
      <w:r>
        <w:rPr>
          <w:rtl/>
        </w:rPr>
        <w:t xml:space="preserve"> باشن: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2F0E" w14:paraId="226575CE" w14:textId="77777777" w:rsidTr="00962F0E">
        <w:tc>
          <w:tcPr>
            <w:tcW w:w="9350" w:type="dxa"/>
          </w:tcPr>
          <w:p w14:paraId="11539F18" w14:textId="77777777" w:rsidR="00962F0E" w:rsidRPr="00962F0E" w:rsidRDefault="00962F0E" w:rsidP="00962F0E">
            <w:pPr>
              <w:pStyle w:val="code"/>
              <w:bidi w:val="0"/>
              <w:rPr>
                <w:rtl/>
              </w:rPr>
            </w:pPr>
            <w:r w:rsidRPr="00962F0E">
              <w:t>/*</w:t>
            </w:r>
          </w:p>
          <w:p w14:paraId="500B1F01" w14:textId="77777777" w:rsidR="00962F0E" w:rsidRPr="00962F0E" w:rsidRDefault="00962F0E" w:rsidP="00962F0E">
            <w:pPr>
              <w:pStyle w:val="code"/>
              <w:bidi w:val="0"/>
              <w:rPr>
                <w:rtl/>
              </w:rPr>
            </w:pPr>
            <w:r w:rsidRPr="00962F0E">
              <w:t xml:space="preserve">  </w:t>
            </w:r>
            <w:r w:rsidRPr="00962F0E">
              <w:rPr>
                <w:rtl/>
              </w:rPr>
              <w:t>ا</w:t>
            </w:r>
            <w:r w:rsidRPr="00962F0E">
              <w:rPr>
                <w:rFonts w:hint="cs"/>
                <w:rtl/>
              </w:rPr>
              <w:t>ی</w:t>
            </w:r>
            <w:r w:rsidRPr="00962F0E">
              <w:rPr>
                <w:rFonts w:hint="eastAsia"/>
                <w:rtl/>
              </w:rPr>
              <w:t>ن</w:t>
            </w:r>
            <w:r w:rsidRPr="00962F0E">
              <w:rPr>
                <w:rtl/>
              </w:rPr>
              <w:t xml:space="preserve"> </w:t>
            </w:r>
            <w:r w:rsidRPr="00962F0E">
              <w:rPr>
                <w:rFonts w:hint="cs"/>
                <w:rtl/>
              </w:rPr>
              <w:t>ی</w:t>
            </w:r>
            <w:r w:rsidRPr="00962F0E">
              <w:rPr>
                <w:rFonts w:hint="eastAsia"/>
                <w:rtl/>
              </w:rPr>
              <w:t>ک</w:t>
            </w:r>
            <w:r w:rsidRPr="00962F0E">
              <w:rPr>
                <w:rtl/>
              </w:rPr>
              <w:t xml:space="preserve"> کامنت چندخط</w:t>
            </w:r>
            <w:r w:rsidRPr="00962F0E">
              <w:rPr>
                <w:rFonts w:hint="cs"/>
                <w:rtl/>
              </w:rPr>
              <w:t>ی</w:t>
            </w:r>
            <w:r w:rsidRPr="00962F0E">
              <w:rPr>
                <w:rtl/>
              </w:rPr>
              <w:t xml:space="preserve"> است</w:t>
            </w:r>
          </w:p>
          <w:p w14:paraId="55B1478C" w14:textId="77777777" w:rsidR="00962F0E" w:rsidRPr="00962F0E" w:rsidRDefault="00962F0E" w:rsidP="00962F0E">
            <w:pPr>
              <w:pStyle w:val="code"/>
              <w:bidi w:val="0"/>
              <w:rPr>
                <w:rtl/>
              </w:rPr>
            </w:pPr>
            <w:r w:rsidRPr="00962F0E">
              <w:t xml:space="preserve">  </w:t>
            </w:r>
            <w:r w:rsidRPr="00962F0E">
              <w:rPr>
                <w:rtl/>
              </w:rPr>
              <w:t>برا</w:t>
            </w:r>
            <w:r w:rsidRPr="00962F0E">
              <w:rPr>
                <w:rFonts w:hint="cs"/>
                <w:rtl/>
              </w:rPr>
              <w:t>ی</w:t>
            </w:r>
            <w:r w:rsidRPr="00962F0E">
              <w:rPr>
                <w:rtl/>
              </w:rPr>
              <w:t xml:space="preserve"> توض</w:t>
            </w:r>
            <w:r w:rsidRPr="00962F0E">
              <w:rPr>
                <w:rFonts w:hint="cs"/>
                <w:rtl/>
              </w:rPr>
              <w:t>ی</w:t>
            </w:r>
            <w:r w:rsidRPr="00962F0E">
              <w:rPr>
                <w:rFonts w:hint="eastAsia"/>
                <w:rtl/>
              </w:rPr>
              <w:t>ح</w:t>
            </w:r>
            <w:r w:rsidRPr="00962F0E">
              <w:rPr>
                <w:rtl/>
              </w:rPr>
              <w:t xml:space="preserve"> کدها</w:t>
            </w:r>
            <w:r w:rsidRPr="00962F0E">
              <w:rPr>
                <w:rFonts w:hint="cs"/>
                <w:rtl/>
              </w:rPr>
              <w:t>ی</w:t>
            </w:r>
            <w:r w:rsidRPr="00962F0E">
              <w:rPr>
                <w:rtl/>
              </w:rPr>
              <w:t xml:space="preserve"> ز</w:t>
            </w:r>
            <w:r w:rsidRPr="00962F0E">
              <w:rPr>
                <w:rFonts w:hint="cs"/>
                <w:rtl/>
              </w:rPr>
              <w:t>ی</w:t>
            </w:r>
            <w:r w:rsidRPr="00962F0E">
              <w:rPr>
                <w:rFonts w:hint="eastAsia"/>
                <w:rtl/>
              </w:rPr>
              <w:t>ر</w:t>
            </w:r>
          </w:p>
          <w:p w14:paraId="40589C00" w14:textId="0D12AC11" w:rsidR="00962F0E" w:rsidRPr="00962F0E" w:rsidRDefault="00962F0E" w:rsidP="00962F0E">
            <w:pPr>
              <w:pStyle w:val="code"/>
              <w:bidi w:val="0"/>
            </w:pPr>
            <w:r w:rsidRPr="00962F0E">
              <w:t>*/</w:t>
            </w:r>
          </w:p>
        </w:tc>
      </w:tr>
    </w:tbl>
    <w:p w14:paraId="717311E7" w14:textId="19D684B5" w:rsidR="006D533B" w:rsidRDefault="00962F0E" w:rsidP="00962F0E">
      <w:hyperlink r:id="rId181" w:history="1">
        <w:r w:rsidRPr="00962F0E">
          <w:rPr>
            <w:rStyle w:val="Hyperlink"/>
          </w:rPr>
          <w:t>Multi line</w:t>
        </w:r>
      </w:hyperlink>
    </w:p>
    <w:p w14:paraId="08B51D9B" w14:textId="77777777" w:rsidR="00962F0E" w:rsidRPr="006D533B" w:rsidRDefault="00962F0E" w:rsidP="00962F0E"/>
    <w:p w14:paraId="2C40E209" w14:textId="29624BF1" w:rsidR="00FB401D" w:rsidRDefault="00FB401D" w:rsidP="00FB401D">
      <w:pPr>
        <w:pStyle w:val="Heading2"/>
        <w:rPr>
          <w:sz w:val="32"/>
          <w:szCs w:val="32"/>
        </w:rPr>
      </w:pPr>
      <w:hyperlink r:id="rId182" w:history="1">
        <w:bookmarkStart w:id="125" w:name="_Toc211464560"/>
        <w:r w:rsidRPr="00962F0E">
          <w:rPr>
            <w:rStyle w:val="Hyperlink"/>
            <w:rFonts w:hint="eastAsia"/>
            <w:sz w:val="32"/>
            <w:szCs w:val="32"/>
            <w:rtl/>
          </w:rPr>
          <w:t>معرفی</w:t>
        </w:r>
        <w:r w:rsidRPr="00962F0E">
          <w:rPr>
            <w:rStyle w:val="Hyperlink"/>
            <w:sz w:val="32"/>
            <w:szCs w:val="32"/>
            <w:rtl/>
          </w:rPr>
          <w:t xml:space="preserve"> !</w:t>
        </w:r>
        <w:r w:rsidRPr="00962F0E">
          <w:rPr>
            <w:rStyle w:val="Hyperlink"/>
            <w:sz w:val="32"/>
            <w:szCs w:val="32"/>
          </w:rPr>
          <w:t>important</w:t>
        </w:r>
        <w:r w:rsidRPr="00962F0E">
          <w:rPr>
            <w:rStyle w:val="Hyperlink"/>
            <w:sz w:val="32"/>
            <w:szCs w:val="32"/>
            <w:rtl/>
          </w:rPr>
          <w:t xml:space="preserve"> و اولویت آن</w:t>
        </w:r>
        <w:bookmarkEnd w:id="125"/>
      </w:hyperlink>
    </w:p>
    <w:p w14:paraId="5A5BC516" w14:textId="31EBCCC4" w:rsidR="00962F0E" w:rsidRDefault="00962F0E" w:rsidP="00962F0E">
      <w:pPr>
        <w:rPr>
          <w:rtl/>
        </w:rPr>
      </w:pPr>
      <w:r>
        <w:rPr>
          <w:rtl/>
          <w:lang w:bidi="ar-SA"/>
        </w:rPr>
        <w:t>`!</w:t>
      </w:r>
      <w:r>
        <w:t>important</w:t>
      </w:r>
      <w:r>
        <w:rPr>
          <w:rtl/>
          <w:lang w:bidi="ar-SA"/>
        </w:rPr>
        <w:t>`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افزا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اولو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اجرا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قانون </w:t>
      </w:r>
      <w:r>
        <w:t>CSS</w:t>
      </w:r>
      <w:r>
        <w:rPr>
          <w:rtl/>
          <w:lang w:bidi="ar-SA"/>
        </w:rPr>
        <w:t xml:space="preserve"> استفاده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>.</w:t>
      </w:r>
    </w:p>
    <w:p w14:paraId="0DA4B51C" w14:textId="5A558376" w:rsidR="00962F0E" w:rsidRDefault="00962F0E" w:rsidP="00962F0E">
      <w:pPr>
        <w:rPr>
          <w:rtl/>
        </w:rPr>
      </w:pPr>
      <w:r>
        <w:rPr>
          <w:rFonts w:hint="eastAsia"/>
          <w:rtl/>
          <w:lang w:bidi="ar-SA"/>
        </w:rPr>
        <w:lastRenderedPageBreak/>
        <w:t>اگر</w:t>
      </w:r>
      <w:r>
        <w:rPr>
          <w:rtl/>
          <w:lang w:bidi="ar-SA"/>
        </w:rPr>
        <w:t xml:space="preserve"> چند قانون متناقض وجود داشته باشد، قانون دارا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`</w:t>
      </w:r>
      <w:r>
        <w:rPr>
          <w:lang w:bidi="ar-SA"/>
        </w:rPr>
        <w:t>!</w:t>
      </w:r>
      <w:r>
        <w:t>important</w:t>
      </w:r>
      <w:r>
        <w:rPr>
          <w:rtl/>
          <w:lang w:bidi="ar-SA"/>
        </w:rPr>
        <w:t>` هم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شه</w:t>
      </w:r>
      <w:r>
        <w:rPr>
          <w:rtl/>
          <w:lang w:bidi="ar-SA"/>
        </w:rPr>
        <w:t xml:space="preserve"> برنده است (حت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اگر اولو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انتخاب‌گر پا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ن‌تر</w:t>
      </w:r>
      <w:r>
        <w:rPr>
          <w:rtl/>
          <w:lang w:bidi="ar-SA"/>
        </w:rPr>
        <w:t xml:space="preserve"> باشد).</w:t>
      </w:r>
    </w:p>
    <w:p w14:paraId="50BAD7A0" w14:textId="4B7A3DB8" w:rsidR="00962F0E" w:rsidRDefault="00962F0E" w:rsidP="00962F0E">
      <w:pPr>
        <w:rPr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مثال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2F0E" w14:paraId="2456F41A" w14:textId="77777777" w:rsidTr="00962F0E">
        <w:tc>
          <w:tcPr>
            <w:tcW w:w="9350" w:type="dxa"/>
          </w:tcPr>
          <w:p w14:paraId="4B7575B0" w14:textId="77777777" w:rsidR="00962F0E" w:rsidRDefault="00962F0E" w:rsidP="00962F0E">
            <w:pPr>
              <w:pStyle w:val="code"/>
              <w:bidi w:val="0"/>
            </w:pPr>
            <w:r>
              <w:t>p {</w:t>
            </w:r>
          </w:p>
          <w:p w14:paraId="7430CDBB" w14:textId="77777777" w:rsidR="00962F0E" w:rsidRDefault="00962F0E" w:rsidP="00962F0E">
            <w:pPr>
              <w:pStyle w:val="code"/>
              <w:bidi w:val="0"/>
            </w:pPr>
            <w:r>
              <w:t xml:space="preserve">  color: blue !important;</w:t>
            </w:r>
          </w:p>
          <w:p w14:paraId="0F517540" w14:textId="77777777" w:rsidR="00962F0E" w:rsidRDefault="00962F0E" w:rsidP="00962F0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30BC488" w14:textId="77777777" w:rsidR="00962F0E" w:rsidRDefault="00962F0E" w:rsidP="00962F0E">
            <w:pPr>
              <w:pStyle w:val="code"/>
              <w:bidi w:val="0"/>
              <w:rPr>
                <w:rtl/>
              </w:rPr>
            </w:pPr>
          </w:p>
          <w:p w14:paraId="357F7CA9" w14:textId="77777777" w:rsidR="00962F0E" w:rsidRDefault="00962F0E" w:rsidP="00962F0E">
            <w:pPr>
              <w:pStyle w:val="code"/>
              <w:bidi w:val="0"/>
            </w:pPr>
            <w:r>
              <w:t>#text {</w:t>
            </w:r>
          </w:p>
          <w:p w14:paraId="76DE1E68" w14:textId="77777777" w:rsidR="00962F0E" w:rsidRDefault="00962F0E" w:rsidP="00962F0E">
            <w:pPr>
              <w:pStyle w:val="code"/>
              <w:bidi w:val="0"/>
            </w:pPr>
            <w:r>
              <w:t xml:space="preserve">  color: red;</w:t>
            </w:r>
          </w:p>
          <w:p w14:paraId="7037B63B" w14:textId="424172C4" w:rsidR="00962F0E" w:rsidRDefault="00962F0E" w:rsidP="00962F0E">
            <w:pPr>
              <w:pStyle w:val="code"/>
              <w:bidi w:val="0"/>
            </w:pPr>
            <w:r>
              <w:t>}</w:t>
            </w:r>
          </w:p>
        </w:tc>
      </w:tr>
    </w:tbl>
    <w:p w14:paraId="7CC47542" w14:textId="5A9359E2" w:rsidR="00450EF9" w:rsidRDefault="00450EF9" w:rsidP="00450EF9">
      <w:hyperlink r:id="rId183" w:history="1">
        <w:r w:rsidRPr="00450EF9">
          <w:rPr>
            <w:rStyle w:val="Hyperlink"/>
          </w:rPr>
          <w:t>example</w:t>
        </w:r>
      </w:hyperlink>
    </w:p>
    <w:p w14:paraId="1F9AF883" w14:textId="7ADC9EC9" w:rsidR="00450EF9" w:rsidRDefault="00450EF9" w:rsidP="00450EF9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173C8160" w14:textId="36D63CAA" w:rsidR="00450EF9" w:rsidRDefault="00450EF9" w:rsidP="00450EF9">
      <w:pPr>
        <w:rPr>
          <w:rtl/>
        </w:rPr>
      </w:pPr>
      <w:r>
        <w:rPr>
          <w:rFonts w:hint="eastAsia"/>
          <w:rtl/>
        </w:rPr>
        <w:t>حت</w:t>
      </w:r>
      <w:r>
        <w:rPr>
          <w:rFonts w:hint="cs"/>
          <w:rtl/>
        </w:rPr>
        <w:t>ی</w:t>
      </w:r>
      <w:r>
        <w:rPr>
          <w:rtl/>
        </w:rPr>
        <w:t xml:space="preserve"> اگر `</w:t>
      </w:r>
      <w:r>
        <w:t>#text</w:t>
      </w:r>
      <w:r>
        <w:rPr>
          <w:rtl/>
        </w:rPr>
        <w:t>` از نظر خاص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specificity</w:t>
      </w:r>
      <w:r>
        <w:rPr>
          <w:rtl/>
        </w:rPr>
        <w:t>) قو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است،</w:t>
      </w:r>
    </w:p>
    <w:p w14:paraId="2F6F2D93" w14:textId="5A47D72D" w:rsidR="00450EF9" w:rsidRDefault="00450EF9" w:rsidP="00450EF9">
      <w:r>
        <w:rPr>
          <w:rFonts w:hint="eastAsia"/>
          <w:rtl/>
        </w:rPr>
        <w:t>رنگ</w:t>
      </w:r>
      <w:r>
        <w:rPr>
          <w:rtl/>
        </w:rPr>
        <w:t xml:space="preserve"> آب</w:t>
      </w:r>
      <w:r>
        <w:rPr>
          <w:rFonts w:hint="cs"/>
          <w:rtl/>
        </w:rPr>
        <w:t>ی</w:t>
      </w:r>
      <w:r>
        <w:rPr>
          <w:rtl/>
        </w:rPr>
        <w:t xml:space="preserve"> اعمال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چون `!</w:t>
      </w:r>
      <w:r>
        <w:t>important</w:t>
      </w:r>
      <w:r>
        <w:rPr>
          <w:rtl/>
        </w:rPr>
        <w:t>` دارد.</w:t>
      </w:r>
    </w:p>
    <w:p w14:paraId="57343D63" w14:textId="0F802D2F" w:rsidR="00450EF9" w:rsidRDefault="00450EF9" w:rsidP="00450EF9">
      <w:pPr>
        <w:rPr>
          <w:rtl/>
        </w:rPr>
      </w:pP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مهم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درباره</w:t>
      </w:r>
      <w:r>
        <w:rPr>
          <w:rtl/>
        </w:rPr>
        <w:t xml:space="preserve"> `!</w:t>
      </w:r>
      <w:r>
        <w:t>important</w:t>
      </w:r>
      <w:r>
        <w:rPr>
          <w:rtl/>
        </w:rPr>
        <w:t>`:</w:t>
      </w:r>
    </w:p>
    <w:p w14:paraId="1EA56CF7" w14:textId="7C2DBD25" w:rsidR="00450EF9" w:rsidRDefault="00450EF9" w:rsidP="00450EF9">
      <w:pPr>
        <w:rPr>
          <w:rtl/>
        </w:rPr>
      </w:pP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فقط در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خاص و ضرور</w:t>
      </w:r>
      <w:r>
        <w:rPr>
          <w:rFonts w:hint="cs"/>
          <w:rtl/>
        </w:rPr>
        <w:t>ی</w:t>
      </w:r>
      <w:r>
        <w:rPr>
          <w:rtl/>
        </w:rPr>
        <w:t xml:space="preserve"> استفاده شود (چون بعداً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دادن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سخت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).</w:t>
      </w:r>
    </w:p>
    <w:p w14:paraId="228A22D1" w14:textId="5E23DB65" w:rsidR="00450EF9" w:rsidRDefault="00450EF9" w:rsidP="00450EF9">
      <w:pPr>
        <w:rPr>
          <w:rtl/>
        </w:rPr>
      </w:pPr>
      <w:r>
        <w:rPr>
          <w:rtl/>
        </w:rPr>
        <w:t>اگر چند قانون مختلف هر دو `</w:t>
      </w:r>
      <w:r>
        <w:t>!important</w:t>
      </w:r>
      <w:r>
        <w:rPr>
          <w:rtl/>
        </w:rPr>
        <w:t xml:space="preserve">` داشته باشند، آنگاه دوباره </w:t>
      </w:r>
      <w:r>
        <w:t xml:space="preserve">specificity </w:t>
      </w:r>
      <w:r>
        <w:rPr>
          <w:rFonts w:hint="cs"/>
          <w:rtl/>
        </w:rPr>
        <w:t xml:space="preserve"> </w:t>
      </w:r>
      <w:r>
        <w:rPr>
          <w:rtl/>
        </w:rPr>
        <w:t>و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قرارگ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ن‌کننده</w:t>
      </w:r>
      <w:r>
        <w:rPr>
          <w:rtl/>
        </w:rPr>
        <w:t xml:space="preserve"> خواهد بود.</w:t>
      </w:r>
    </w:p>
    <w:p w14:paraId="4EC56E21" w14:textId="7A9B4D0B" w:rsidR="00962F0E" w:rsidRDefault="00450EF9" w:rsidP="00450EF9">
      <w:pPr>
        <w:rPr>
          <w:rtl/>
        </w:rPr>
      </w:pP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0EF9" w14:paraId="35C5227C" w14:textId="77777777" w:rsidTr="00450EF9">
        <w:tc>
          <w:tcPr>
            <w:tcW w:w="9350" w:type="dxa"/>
          </w:tcPr>
          <w:p w14:paraId="47CED892" w14:textId="77777777" w:rsidR="00450EF9" w:rsidRDefault="00450EF9" w:rsidP="00450EF9">
            <w:pPr>
              <w:pStyle w:val="code"/>
              <w:bidi w:val="0"/>
            </w:pPr>
            <w:r>
              <w:t>p { color: blue !important; }</w:t>
            </w:r>
          </w:p>
          <w:p w14:paraId="63725F76" w14:textId="6557235E" w:rsidR="00450EF9" w:rsidRDefault="00450EF9" w:rsidP="00450EF9">
            <w:pPr>
              <w:pStyle w:val="code"/>
              <w:bidi w:val="0"/>
            </w:pPr>
            <w:r>
              <w:t>p.special { color: red !important; }</w:t>
            </w:r>
          </w:p>
        </w:tc>
      </w:tr>
    </w:tbl>
    <w:p w14:paraId="2AEF011A" w14:textId="6CA80145" w:rsidR="00962F0E" w:rsidRDefault="00450EF9" w:rsidP="00450EF9">
      <w:pPr>
        <w:pStyle w:val="code"/>
        <w:rPr>
          <w:rtl/>
        </w:rPr>
      </w:pPr>
      <w:hyperlink r:id="rId184" w:history="1">
        <w:r w:rsidRPr="00450EF9">
          <w:rPr>
            <w:rStyle w:val="Hyperlink"/>
          </w:rPr>
          <w:t>multy</w:t>
        </w:r>
      </w:hyperlink>
    </w:p>
    <w:p w14:paraId="37127693" w14:textId="0A497973" w:rsidR="00962F0E" w:rsidRDefault="00450EF9" w:rsidP="00962F0E">
      <w:r w:rsidRPr="00450EF9">
        <w:rPr>
          <w:rtl/>
        </w:rPr>
        <w:t>نت</w:t>
      </w:r>
      <w:r w:rsidRPr="00450EF9">
        <w:rPr>
          <w:rFonts w:hint="cs"/>
          <w:rtl/>
        </w:rPr>
        <w:t>ی</w:t>
      </w:r>
      <w:r w:rsidRPr="00450EF9">
        <w:rPr>
          <w:rFonts w:hint="eastAsia"/>
          <w:rtl/>
        </w:rPr>
        <w:t>جه</w:t>
      </w:r>
      <w:r w:rsidRPr="00450EF9">
        <w:rPr>
          <w:rtl/>
        </w:rPr>
        <w:t xml:space="preserve"> </w:t>
      </w:r>
      <w:r w:rsidRPr="00450EF9">
        <w:rPr>
          <w:rFonts w:cs="Times New Roman" w:hint="cs"/>
          <w:rtl/>
        </w:rPr>
        <w:t>→</w:t>
      </w:r>
      <w:r w:rsidRPr="00450EF9">
        <w:rPr>
          <w:rtl/>
        </w:rPr>
        <w:t xml:space="preserve"> </w:t>
      </w:r>
      <w:r w:rsidRPr="00450EF9">
        <w:rPr>
          <w:rFonts w:ascii="IRANSansWeb(FaNum) Light" w:hAnsi="IRANSansWeb(FaNum) Light" w:hint="cs"/>
          <w:rtl/>
        </w:rPr>
        <w:t>متن</w:t>
      </w:r>
      <w:r w:rsidRPr="00450EF9">
        <w:rPr>
          <w:rtl/>
        </w:rPr>
        <w:t xml:space="preserve"> </w:t>
      </w:r>
      <w:r w:rsidRPr="00450EF9">
        <w:rPr>
          <w:rFonts w:ascii="IRANSansWeb(FaNum) Light" w:hAnsi="IRANSansWeb(FaNum) Light" w:hint="cs"/>
          <w:rtl/>
        </w:rPr>
        <w:t>قرمز</w:t>
      </w:r>
      <w:r w:rsidRPr="00450EF9">
        <w:rPr>
          <w:rtl/>
        </w:rPr>
        <w:t xml:space="preserve"> </w:t>
      </w:r>
      <w:r w:rsidRPr="00450EF9">
        <w:rPr>
          <w:rFonts w:ascii="IRANSansWeb(FaNum) Light" w:hAnsi="IRANSansWeb(FaNum) Light" w:hint="cs"/>
          <w:rtl/>
        </w:rPr>
        <w:t>م</w:t>
      </w:r>
      <w:r w:rsidRPr="00450EF9">
        <w:rPr>
          <w:rFonts w:hint="cs"/>
          <w:rtl/>
        </w:rPr>
        <w:t>ی‌</w:t>
      </w:r>
      <w:r w:rsidRPr="00450EF9">
        <w:rPr>
          <w:rFonts w:hint="eastAsia"/>
          <w:rtl/>
        </w:rPr>
        <w:t>شود،</w:t>
      </w:r>
      <w:r w:rsidRPr="00450EF9">
        <w:rPr>
          <w:rtl/>
        </w:rPr>
        <w:t xml:space="preserve"> چون `</w:t>
      </w:r>
      <w:r>
        <w:t>.</w:t>
      </w:r>
      <w:r w:rsidRPr="00450EF9">
        <w:t>special</w:t>
      </w:r>
      <w:r w:rsidRPr="00450EF9">
        <w:rPr>
          <w:rtl/>
        </w:rPr>
        <w:t>` خاص‌تر است.</w:t>
      </w:r>
    </w:p>
    <w:p w14:paraId="502C3BE0" w14:textId="1F978DBD" w:rsidR="00FB401D" w:rsidRDefault="00FB401D" w:rsidP="00FB401D">
      <w:pPr>
        <w:pStyle w:val="Heading2"/>
        <w:rPr>
          <w:sz w:val="32"/>
          <w:szCs w:val="32"/>
        </w:rPr>
      </w:pPr>
      <w:bookmarkStart w:id="126" w:name="_Toc211464561"/>
      <w:r w:rsidRPr="00FB401D">
        <w:rPr>
          <w:rFonts w:hint="eastAsia"/>
          <w:sz w:val="32"/>
          <w:szCs w:val="32"/>
          <w:rtl/>
        </w:rPr>
        <w:t>معرفی</w:t>
      </w:r>
      <w:r w:rsidRPr="00FB401D">
        <w:rPr>
          <w:sz w:val="32"/>
          <w:szCs w:val="32"/>
          <w:rtl/>
        </w:rPr>
        <w:t xml:space="preserve"> </w:t>
      </w:r>
      <w:r w:rsidRPr="00FB401D">
        <w:rPr>
          <w:sz w:val="32"/>
          <w:szCs w:val="32"/>
        </w:rPr>
        <w:t>group selector</w:t>
      </w:r>
      <w:bookmarkEnd w:id="126"/>
      <w:r w:rsidR="00605D3F">
        <w:rPr>
          <w:sz w:val="32"/>
          <w:szCs w:val="32"/>
        </w:rPr>
        <w:tab/>
      </w:r>
    </w:p>
    <w:p w14:paraId="7CA369B2" w14:textId="3F1142FB" w:rsidR="00450EF9" w:rsidRDefault="00450EF9" w:rsidP="00450EF9">
      <w:pPr>
        <w:rPr>
          <w:rtl/>
        </w:rPr>
      </w:pPr>
      <w:r>
        <w:rPr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چند انتخاب‌گر قرار است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Fonts w:hint="cs"/>
          <w:rtl/>
        </w:rPr>
        <w:t>ی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رند،</w:t>
      </w:r>
    </w:p>
    <w:p w14:paraId="241ACE92" w14:textId="4BDE619A" w:rsidR="00450EF9" w:rsidRDefault="00450EF9" w:rsidP="00450EF9">
      <w:pPr>
        <w:rPr>
          <w:rtl/>
        </w:rPr>
      </w:pP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آن‌ها را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قانون</w:t>
      </w:r>
      <w:r>
        <w:t xml:space="preserve"> </w:t>
      </w:r>
      <w:r>
        <w:rPr>
          <w:rtl/>
        </w:rPr>
        <w:t>با استفاده از و</w:t>
      </w:r>
      <w:r>
        <w:rPr>
          <w:rFonts w:hint="cs"/>
          <w:rtl/>
        </w:rPr>
        <w:t>ی</w:t>
      </w:r>
      <w:r>
        <w:rPr>
          <w:rFonts w:hint="eastAsia"/>
          <w:rtl/>
        </w:rPr>
        <w:t>رگول</w:t>
      </w:r>
      <w:r>
        <w:rPr>
          <w:rtl/>
        </w:rPr>
        <w:t xml:space="preserve"> `,` با هم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کرد.</w:t>
      </w:r>
    </w:p>
    <w:p w14:paraId="725EE6DB" w14:textId="6EA66E2B" w:rsidR="00450EF9" w:rsidRDefault="00450EF9" w:rsidP="00450EF9"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5D3F" w14:paraId="17172FBB" w14:textId="77777777" w:rsidTr="00605D3F">
        <w:tc>
          <w:tcPr>
            <w:tcW w:w="9350" w:type="dxa"/>
          </w:tcPr>
          <w:p w14:paraId="22F711FF" w14:textId="77777777" w:rsidR="00605D3F" w:rsidRDefault="00605D3F" w:rsidP="00605D3F">
            <w:pPr>
              <w:pStyle w:val="code"/>
              <w:bidi w:val="0"/>
            </w:pPr>
            <w:r>
              <w:t>h1, h2, h3 {</w:t>
            </w:r>
          </w:p>
          <w:p w14:paraId="7B7A3408" w14:textId="77777777" w:rsidR="00605D3F" w:rsidRDefault="00605D3F" w:rsidP="00605D3F">
            <w:pPr>
              <w:pStyle w:val="code"/>
              <w:bidi w:val="0"/>
            </w:pPr>
            <w:r>
              <w:lastRenderedPageBreak/>
              <w:t xml:space="preserve">  color: darkblue;</w:t>
            </w:r>
          </w:p>
          <w:p w14:paraId="1A2B134A" w14:textId="77777777" w:rsidR="00605D3F" w:rsidRDefault="00605D3F" w:rsidP="00605D3F">
            <w:pPr>
              <w:pStyle w:val="code"/>
              <w:bidi w:val="0"/>
            </w:pPr>
            <w:r>
              <w:t xml:space="preserve">  text-align: center;</w:t>
            </w:r>
          </w:p>
          <w:p w14:paraId="078BBE7B" w14:textId="018FC572" w:rsidR="00605D3F" w:rsidRDefault="00605D3F" w:rsidP="00605D3F">
            <w:pPr>
              <w:pStyle w:val="code"/>
              <w:bidi w:val="0"/>
            </w:pPr>
            <w:r>
              <w:t>}</w:t>
            </w:r>
          </w:p>
        </w:tc>
      </w:tr>
    </w:tbl>
    <w:p w14:paraId="23F0B1E7" w14:textId="56322A1F" w:rsidR="00450EF9" w:rsidRDefault="00605D3F" w:rsidP="00605D3F">
      <w:pPr>
        <w:rPr>
          <w:rtl/>
        </w:rPr>
      </w:pPr>
      <w:hyperlink r:id="rId185" w:history="1">
        <w:r w:rsidRPr="00605D3F">
          <w:rPr>
            <w:rStyle w:val="Hyperlink"/>
          </w:rPr>
          <w:t>group</w:t>
        </w:r>
      </w:hyperlink>
    </w:p>
    <w:p w14:paraId="12F9F155" w14:textId="77777777" w:rsidR="00605D3F" w:rsidRDefault="00605D3F" w:rsidP="00605D3F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19AC04B3" w14:textId="2789EAF6" w:rsidR="00605D3F" w:rsidRDefault="00605D3F" w:rsidP="00605D3F">
      <w:pPr>
        <w:rPr>
          <w:rtl/>
        </w:rPr>
      </w:pPr>
      <w:r>
        <w:rPr>
          <w:rFonts w:hint="eastAsia"/>
          <w:rtl/>
        </w:rPr>
        <w:t>تمام</w:t>
      </w:r>
      <w:r>
        <w:rPr>
          <w:rtl/>
        </w:rPr>
        <w:t xml:space="preserve"> عناصر `</w:t>
      </w:r>
      <w:r>
        <w:t>h1`</w:t>
      </w:r>
      <w:r>
        <w:rPr>
          <w:rtl/>
        </w:rPr>
        <w:t xml:space="preserve">، </w:t>
      </w:r>
      <w:r>
        <w:t>`h2</w:t>
      </w:r>
      <w:r>
        <w:rPr>
          <w:rtl/>
        </w:rPr>
        <w:t xml:space="preserve"> و `</w:t>
      </w:r>
      <w:r>
        <w:t>h3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مشترک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  <w:r>
        <w:rPr>
          <w:rtl/>
        </w:rPr>
        <w:t>.</w:t>
      </w:r>
    </w:p>
    <w:p w14:paraId="7CC4319B" w14:textId="14D87623" w:rsidR="00605D3F" w:rsidRDefault="00605D3F" w:rsidP="00605D3F">
      <w:pPr>
        <w:rPr>
          <w:rtl/>
        </w:rPr>
      </w:pPr>
      <w:r>
        <w:rPr>
          <w:rFonts w:ascii="IRANSansWeb(FaNum) Light" w:hAnsi="IRANSansWeb(FaNum) Light" w:hint="cs"/>
          <w:rtl/>
        </w:rPr>
        <w:t>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</w:t>
      </w:r>
    </w:p>
    <w:p w14:paraId="33231519" w14:textId="512D5E42" w:rsidR="00605D3F" w:rsidRDefault="00605D3F" w:rsidP="00605D3F">
      <w:pPr>
        <w:rPr>
          <w:rtl/>
        </w:rPr>
      </w:pPr>
      <w:r>
        <w:rPr>
          <w:rtl/>
        </w:rPr>
        <w:t>کد کوتاه‌تر و خواناتر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63ED3CD7" w14:textId="2F4AFD0E" w:rsidR="00605D3F" w:rsidRDefault="00605D3F" w:rsidP="00605D3F">
      <w:pPr>
        <w:rPr>
          <w:rtl/>
        </w:rPr>
      </w:pPr>
      <w:r>
        <w:rPr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راحت‌تر است.</w:t>
      </w:r>
    </w:p>
    <w:p w14:paraId="035AFFDC" w14:textId="5F7C538A" w:rsidR="00450EF9" w:rsidRDefault="00605D3F" w:rsidP="00605D3F"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>:</w:t>
      </w:r>
    </w:p>
    <w:tbl>
      <w:tblPr>
        <w:tblStyle w:val="TableGrid"/>
        <w:bidiVisual/>
        <w:tblW w:w="9443" w:type="dxa"/>
        <w:tblLook w:val="04A0" w:firstRow="1" w:lastRow="0" w:firstColumn="1" w:lastColumn="0" w:noHBand="0" w:noVBand="1"/>
      </w:tblPr>
      <w:tblGrid>
        <w:gridCol w:w="3147"/>
        <w:gridCol w:w="3148"/>
        <w:gridCol w:w="3148"/>
      </w:tblGrid>
      <w:tr w:rsidR="00605D3F" w:rsidRPr="00605D3F" w14:paraId="1258F03D" w14:textId="77777777" w:rsidTr="00605D3F">
        <w:trPr>
          <w:trHeight w:val="417"/>
        </w:trPr>
        <w:tc>
          <w:tcPr>
            <w:tcW w:w="3147" w:type="dxa"/>
          </w:tcPr>
          <w:p w14:paraId="1D39190B" w14:textId="77777777" w:rsidR="00605D3F" w:rsidRPr="00605D3F" w:rsidRDefault="00605D3F" w:rsidP="001F3DF0">
            <w:pPr>
              <w:rPr>
                <w:rtl/>
              </w:rPr>
            </w:pPr>
            <w:r w:rsidRPr="00605D3F">
              <w:rPr>
                <w:rtl/>
              </w:rPr>
              <w:t xml:space="preserve"> مفهوم              </w:t>
            </w:r>
          </w:p>
        </w:tc>
        <w:tc>
          <w:tcPr>
            <w:tcW w:w="3148" w:type="dxa"/>
          </w:tcPr>
          <w:p w14:paraId="32828BB2" w14:textId="77777777" w:rsidR="00605D3F" w:rsidRPr="00605D3F" w:rsidRDefault="00605D3F" w:rsidP="001F3DF0">
            <w:pPr>
              <w:rPr>
                <w:rtl/>
              </w:rPr>
            </w:pPr>
            <w:r w:rsidRPr="00605D3F">
              <w:rPr>
                <w:rtl/>
              </w:rPr>
              <w:t xml:space="preserve"> توض</w:t>
            </w:r>
            <w:r w:rsidRPr="00605D3F">
              <w:rPr>
                <w:rFonts w:hint="cs"/>
                <w:rtl/>
              </w:rPr>
              <w:t>ی</w:t>
            </w:r>
            <w:r w:rsidRPr="00605D3F">
              <w:rPr>
                <w:rFonts w:hint="eastAsia"/>
                <w:rtl/>
              </w:rPr>
              <w:t>ح</w:t>
            </w:r>
            <w:r w:rsidRPr="00605D3F">
              <w:rPr>
                <w:rtl/>
              </w:rPr>
              <w:t xml:space="preserve"> کوتاه                     </w:t>
            </w:r>
          </w:p>
        </w:tc>
        <w:tc>
          <w:tcPr>
            <w:tcW w:w="3148" w:type="dxa"/>
          </w:tcPr>
          <w:p w14:paraId="5535F731" w14:textId="77777777" w:rsidR="00605D3F" w:rsidRPr="00605D3F" w:rsidRDefault="00605D3F" w:rsidP="001F3DF0">
            <w:pPr>
              <w:rPr>
                <w:rtl/>
              </w:rPr>
            </w:pPr>
            <w:r w:rsidRPr="00605D3F">
              <w:rPr>
                <w:rtl/>
              </w:rPr>
              <w:t xml:space="preserve"> مثال                     </w:t>
            </w:r>
          </w:p>
        </w:tc>
      </w:tr>
      <w:tr w:rsidR="00605D3F" w:rsidRPr="00605D3F" w14:paraId="63F48857" w14:textId="77777777" w:rsidTr="00605D3F">
        <w:trPr>
          <w:trHeight w:val="844"/>
        </w:trPr>
        <w:tc>
          <w:tcPr>
            <w:tcW w:w="3147" w:type="dxa"/>
          </w:tcPr>
          <w:p w14:paraId="0FB74BEB" w14:textId="427FCF19" w:rsidR="00605D3F" w:rsidRPr="00605D3F" w:rsidRDefault="00605D3F" w:rsidP="001F3DF0">
            <w:pPr>
              <w:rPr>
                <w:rtl/>
              </w:rPr>
            </w:pPr>
            <w:r w:rsidRPr="00605D3F">
              <w:rPr>
                <w:rtl/>
              </w:rPr>
              <w:t xml:space="preserve"> </w:t>
            </w:r>
            <w:r w:rsidRPr="00605D3F">
              <w:t>Comment</w:t>
            </w:r>
            <w:r w:rsidRPr="00605D3F">
              <w:rPr>
                <w:rtl/>
              </w:rPr>
              <w:t xml:space="preserve">        </w:t>
            </w:r>
          </w:p>
        </w:tc>
        <w:tc>
          <w:tcPr>
            <w:tcW w:w="3148" w:type="dxa"/>
          </w:tcPr>
          <w:p w14:paraId="05E81F83" w14:textId="77777777" w:rsidR="00605D3F" w:rsidRPr="00605D3F" w:rsidRDefault="00605D3F" w:rsidP="001F3DF0">
            <w:pPr>
              <w:rPr>
                <w:rtl/>
              </w:rPr>
            </w:pPr>
            <w:r w:rsidRPr="00605D3F">
              <w:rPr>
                <w:rtl/>
              </w:rPr>
              <w:t xml:space="preserve"> توض</w:t>
            </w:r>
            <w:r w:rsidRPr="00605D3F">
              <w:rPr>
                <w:rFonts w:hint="cs"/>
                <w:rtl/>
              </w:rPr>
              <w:t>ی</w:t>
            </w:r>
            <w:r w:rsidRPr="00605D3F">
              <w:rPr>
                <w:rFonts w:hint="eastAsia"/>
                <w:rtl/>
              </w:rPr>
              <w:t>ح</w:t>
            </w:r>
            <w:r w:rsidRPr="00605D3F">
              <w:rPr>
                <w:rtl/>
              </w:rPr>
              <w:t xml:space="preserve"> در کد (اجرا نم</w:t>
            </w:r>
            <w:r w:rsidRPr="00605D3F">
              <w:rPr>
                <w:rFonts w:hint="cs"/>
                <w:rtl/>
              </w:rPr>
              <w:t>ی‌</w:t>
            </w:r>
            <w:r w:rsidRPr="00605D3F">
              <w:rPr>
                <w:rFonts w:hint="eastAsia"/>
                <w:rtl/>
              </w:rPr>
              <w:t>شود</w:t>
            </w:r>
            <w:r w:rsidRPr="00605D3F">
              <w:rPr>
                <w:rtl/>
              </w:rPr>
              <w:t xml:space="preserve">)      </w:t>
            </w:r>
          </w:p>
        </w:tc>
        <w:tc>
          <w:tcPr>
            <w:tcW w:w="3148" w:type="dxa"/>
          </w:tcPr>
          <w:p w14:paraId="350D8D5A" w14:textId="77777777" w:rsidR="00605D3F" w:rsidRPr="00605D3F" w:rsidRDefault="00605D3F" w:rsidP="001F3DF0">
            <w:pPr>
              <w:rPr>
                <w:rtl/>
              </w:rPr>
            </w:pPr>
            <w:r w:rsidRPr="00605D3F">
              <w:rPr>
                <w:rtl/>
              </w:rPr>
              <w:t xml:space="preserve"> `/* متن توض</w:t>
            </w:r>
            <w:r w:rsidRPr="00605D3F">
              <w:rPr>
                <w:rFonts w:hint="cs"/>
                <w:rtl/>
              </w:rPr>
              <w:t>ی</w:t>
            </w:r>
            <w:r w:rsidRPr="00605D3F">
              <w:rPr>
                <w:rFonts w:hint="eastAsia"/>
                <w:rtl/>
              </w:rPr>
              <w:t>ح</w:t>
            </w:r>
            <w:r w:rsidRPr="00605D3F">
              <w:rPr>
                <w:rtl/>
              </w:rPr>
              <w:t xml:space="preserve"> */`        </w:t>
            </w:r>
          </w:p>
        </w:tc>
      </w:tr>
      <w:tr w:rsidR="00605D3F" w:rsidRPr="00605D3F" w14:paraId="7547D496" w14:textId="77777777" w:rsidTr="00605D3F">
        <w:trPr>
          <w:trHeight w:val="844"/>
        </w:trPr>
        <w:tc>
          <w:tcPr>
            <w:tcW w:w="3147" w:type="dxa"/>
          </w:tcPr>
          <w:p w14:paraId="14EA6207" w14:textId="182CDF0C" w:rsidR="00605D3F" w:rsidRPr="00605D3F" w:rsidRDefault="00605D3F" w:rsidP="001F3DF0">
            <w:pPr>
              <w:rPr>
                <w:rtl/>
              </w:rPr>
            </w:pPr>
            <w:r>
              <w:t>!</w:t>
            </w:r>
            <w:r w:rsidRPr="00605D3F">
              <w:t>important</w:t>
            </w:r>
          </w:p>
        </w:tc>
        <w:tc>
          <w:tcPr>
            <w:tcW w:w="3148" w:type="dxa"/>
          </w:tcPr>
          <w:p w14:paraId="7EBF74FD" w14:textId="77777777" w:rsidR="00605D3F" w:rsidRPr="00605D3F" w:rsidRDefault="00605D3F" w:rsidP="001F3DF0">
            <w:pPr>
              <w:rPr>
                <w:rtl/>
              </w:rPr>
            </w:pPr>
            <w:r w:rsidRPr="00605D3F">
              <w:rPr>
                <w:rtl/>
              </w:rPr>
              <w:t xml:space="preserve"> افزا</w:t>
            </w:r>
            <w:r w:rsidRPr="00605D3F">
              <w:rPr>
                <w:rFonts w:hint="cs"/>
                <w:rtl/>
              </w:rPr>
              <w:t>ی</w:t>
            </w:r>
            <w:r w:rsidRPr="00605D3F">
              <w:rPr>
                <w:rFonts w:hint="eastAsia"/>
                <w:rtl/>
              </w:rPr>
              <w:t>ش</w:t>
            </w:r>
            <w:r w:rsidRPr="00605D3F">
              <w:rPr>
                <w:rtl/>
              </w:rPr>
              <w:t xml:space="preserve"> اولو</w:t>
            </w:r>
            <w:r w:rsidRPr="00605D3F">
              <w:rPr>
                <w:rFonts w:hint="cs"/>
                <w:rtl/>
              </w:rPr>
              <w:t>ی</w:t>
            </w:r>
            <w:r w:rsidRPr="00605D3F">
              <w:rPr>
                <w:rFonts w:hint="eastAsia"/>
                <w:rtl/>
              </w:rPr>
              <w:t>ت</w:t>
            </w:r>
            <w:r w:rsidRPr="00605D3F">
              <w:rPr>
                <w:rtl/>
              </w:rPr>
              <w:t xml:space="preserve"> استا</w:t>
            </w:r>
            <w:r w:rsidRPr="00605D3F">
              <w:rPr>
                <w:rFonts w:hint="cs"/>
                <w:rtl/>
              </w:rPr>
              <w:t>ی</w:t>
            </w:r>
            <w:r w:rsidRPr="00605D3F">
              <w:rPr>
                <w:rFonts w:hint="eastAsia"/>
                <w:rtl/>
              </w:rPr>
              <w:t>ل</w:t>
            </w:r>
            <w:r w:rsidRPr="00605D3F">
              <w:rPr>
                <w:rtl/>
              </w:rPr>
              <w:t xml:space="preserve">            </w:t>
            </w:r>
          </w:p>
        </w:tc>
        <w:tc>
          <w:tcPr>
            <w:tcW w:w="3148" w:type="dxa"/>
          </w:tcPr>
          <w:p w14:paraId="11F814EF" w14:textId="0F756CD6" w:rsidR="00605D3F" w:rsidRPr="00605D3F" w:rsidRDefault="00605D3F" w:rsidP="00605D3F">
            <w:pPr>
              <w:bidi w:val="0"/>
              <w:rPr>
                <w:rtl/>
              </w:rPr>
            </w:pPr>
            <w:r w:rsidRPr="00605D3F">
              <w:rPr>
                <w:rtl/>
              </w:rPr>
              <w:t xml:space="preserve"> </w:t>
            </w:r>
            <w:r w:rsidRPr="00605D3F">
              <w:t>color: red !important</w:t>
            </w:r>
            <w:r w:rsidRPr="00605D3F">
              <w:rPr>
                <w:rtl/>
              </w:rPr>
              <w:t>;</w:t>
            </w:r>
          </w:p>
        </w:tc>
      </w:tr>
      <w:tr w:rsidR="00605D3F" w:rsidRPr="00605D3F" w14:paraId="67695747" w14:textId="77777777" w:rsidTr="00605D3F">
        <w:trPr>
          <w:trHeight w:val="844"/>
        </w:trPr>
        <w:tc>
          <w:tcPr>
            <w:tcW w:w="3147" w:type="dxa"/>
          </w:tcPr>
          <w:p w14:paraId="5A4FA97B" w14:textId="4B9C9F7E" w:rsidR="00605D3F" w:rsidRPr="00605D3F" w:rsidRDefault="00605D3F" w:rsidP="001F3DF0">
            <w:pPr>
              <w:rPr>
                <w:rtl/>
              </w:rPr>
            </w:pPr>
            <w:r w:rsidRPr="00605D3F">
              <w:t>Group Selector</w:t>
            </w:r>
          </w:p>
        </w:tc>
        <w:tc>
          <w:tcPr>
            <w:tcW w:w="3148" w:type="dxa"/>
          </w:tcPr>
          <w:p w14:paraId="3D25BF35" w14:textId="77777777" w:rsidR="00605D3F" w:rsidRPr="00605D3F" w:rsidRDefault="00605D3F" w:rsidP="001F3DF0">
            <w:pPr>
              <w:rPr>
                <w:rtl/>
              </w:rPr>
            </w:pPr>
            <w:r w:rsidRPr="00605D3F">
              <w:rPr>
                <w:rtl/>
              </w:rPr>
              <w:t xml:space="preserve"> اعمال استا</w:t>
            </w:r>
            <w:r w:rsidRPr="00605D3F">
              <w:rPr>
                <w:rFonts w:hint="cs"/>
                <w:rtl/>
              </w:rPr>
              <w:t>ی</w:t>
            </w:r>
            <w:r w:rsidRPr="00605D3F">
              <w:rPr>
                <w:rFonts w:hint="eastAsia"/>
                <w:rtl/>
              </w:rPr>
              <w:t>ل</w:t>
            </w:r>
            <w:r w:rsidRPr="00605D3F">
              <w:rPr>
                <w:rtl/>
              </w:rPr>
              <w:t xml:space="preserve"> مشترک به چند المان </w:t>
            </w:r>
          </w:p>
        </w:tc>
        <w:tc>
          <w:tcPr>
            <w:tcW w:w="3148" w:type="dxa"/>
          </w:tcPr>
          <w:p w14:paraId="6C2520D4" w14:textId="1BC4E1C1" w:rsidR="00605D3F" w:rsidRPr="00605D3F" w:rsidRDefault="00605D3F" w:rsidP="00605D3F">
            <w:pPr>
              <w:bidi w:val="0"/>
              <w:rPr>
                <w:rtl/>
              </w:rPr>
            </w:pPr>
            <w:r w:rsidRPr="00605D3F">
              <w:rPr>
                <w:rtl/>
              </w:rPr>
              <w:t xml:space="preserve"> </w:t>
            </w:r>
            <w:r w:rsidRPr="00605D3F">
              <w:t>h1, h2, p</w:t>
            </w:r>
            <w:r w:rsidRPr="00605D3F">
              <w:rPr>
                <w:rtl/>
              </w:rPr>
              <w:t xml:space="preserve"> { ... } </w:t>
            </w:r>
          </w:p>
        </w:tc>
      </w:tr>
    </w:tbl>
    <w:p w14:paraId="0B06254F" w14:textId="77777777" w:rsidR="004E5D83" w:rsidRDefault="004E5D83" w:rsidP="004E5D83"/>
    <w:p w14:paraId="4C01DA97" w14:textId="4D462978" w:rsidR="00FB401D" w:rsidRDefault="00FB401D" w:rsidP="00FB401D">
      <w:pPr>
        <w:pStyle w:val="Heading2"/>
        <w:rPr>
          <w:sz w:val="32"/>
          <w:szCs w:val="32"/>
        </w:rPr>
      </w:pPr>
      <w:hyperlink r:id="rId186" w:history="1">
        <w:bookmarkStart w:id="127" w:name="_Toc211464562"/>
        <w:r w:rsidRPr="00F75747">
          <w:rPr>
            <w:rStyle w:val="Hyperlink"/>
            <w:rFonts w:hint="eastAsia"/>
            <w:sz w:val="32"/>
            <w:szCs w:val="32"/>
            <w:rtl/>
          </w:rPr>
          <w:t>معرفی</w:t>
        </w:r>
        <w:r w:rsidRPr="00F75747">
          <w:rPr>
            <w:rStyle w:val="Hyperlink"/>
            <w:sz w:val="32"/>
            <w:szCs w:val="32"/>
            <w:rtl/>
          </w:rPr>
          <w:t xml:space="preserve"> </w:t>
        </w:r>
        <w:r w:rsidRPr="00F75747">
          <w:rPr>
            <w:rStyle w:val="Hyperlink"/>
            <w:sz w:val="32"/>
            <w:szCs w:val="32"/>
          </w:rPr>
          <w:t>CSS Units</w:t>
        </w:r>
        <w:bookmarkEnd w:id="127"/>
      </w:hyperlink>
    </w:p>
    <w:p w14:paraId="612112A7" w14:textId="4DA5C80A" w:rsidR="004E5D83" w:rsidRDefault="004E5D83" w:rsidP="004E5D83">
      <w:pPr>
        <w:rPr>
          <w:rtl/>
        </w:rPr>
      </w:pPr>
      <w:r>
        <w:rPr>
          <w:rtl/>
        </w:rPr>
        <w:t xml:space="preserve">در </w:t>
      </w:r>
      <w:r>
        <w:t>CSS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اندازه‌ها (مثل طول، عرض، فاصله، اندازه فونت و غ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>) از واحدها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4CD56C4E" w14:textId="77777777" w:rsidR="004E5D83" w:rsidRDefault="004E5D83" w:rsidP="004E5D83">
      <w:pPr>
        <w:rPr>
          <w:rtl/>
        </w:rPr>
      </w:pPr>
      <w:r>
        <w:rPr>
          <w:rFonts w:hint="eastAsia"/>
          <w:rtl/>
        </w:rPr>
        <w:t>واحدها</w:t>
      </w:r>
      <w:r>
        <w:rPr>
          <w:rtl/>
        </w:rPr>
        <w:t xml:space="preserve"> به دو دسته اصل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:</w:t>
      </w:r>
    </w:p>
    <w:p w14:paraId="18BEC1B0" w14:textId="179684A8" w:rsidR="004E5D83" w:rsidRDefault="004E5D83" w:rsidP="004E5D83">
      <w:r>
        <w:rPr>
          <w:rFonts w:ascii="IRANSansWeb(FaNum) Light" w:hAnsi="IRANSansWeb(FaNum) Light" w:hint="cs"/>
          <w:rtl/>
        </w:rPr>
        <w:t>الف</w:t>
      </w:r>
      <w:r>
        <w:rPr>
          <w:rtl/>
        </w:rPr>
        <w:t xml:space="preserve">) </w:t>
      </w:r>
      <w:r>
        <w:rPr>
          <w:rFonts w:ascii="IRANSansWeb(FaNum) Light" w:hAnsi="IRANSansWeb(FaNum) Light" w:hint="cs"/>
          <w:rtl/>
        </w:rPr>
        <w:t>واحدها</w:t>
      </w:r>
      <w:r>
        <w:rPr>
          <w:rFonts w:hint="cs"/>
          <w:rtl/>
        </w:rPr>
        <w:t>ی</w:t>
      </w:r>
      <w:r>
        <w:rPr>
          <w:rtl/>
        </w:rPr>
        <w:t xml:space="preserve"> مطلق (</w:t>
      </w:r>
      <w:r>
        <w:t>Absolute Units</w:t>
      </w:r>
      <w:r>
        <w:rPr>
          <w:rtl/>
        </w:rPr>
        <w:t>)</w:t>
      </w:r>
    </w:p>
    <w:p w14:paraId="6EA2E02A" w14:textId="795B2BE6" w:rsidR="004E5D83" w:rsidRDefault="004E5D83" w:rsidP="004E5D83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واحدها مستقل از 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دستگاه هستند؛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اندازه ثابت</w:t>
      </w:r>
      <w:r>
        <w:rPr>
          <w:rFonts w:hint="cs"/>
          <w:rtl/>
        </w:rPr>
        <w:t>ی</w:t>
      </w:r>
      <w:r>
        <w:rPr>
          <w:rtl/>
        </w:rPr>
        <w:t xml:space="preserve"> دارند.</w:t>
      </w:r>
    </w:p>
    <w:tbl>
      <w:tblPr>
        <w:tblStyle w:val="TableGrid"/>
        <w:bidiVisual/>
        <w:tblW w:w="9583" w:type="dxa"/>
        <w:tblLook w:val="04A0" w:firstRow="1" w:lastRow="0" w:firstColumn="1" w:lastColumn="0" w:noHBand="0" w:noVBand="1"/>
      </w:tblPr>
      <w:tblGrid>
        <w:gridCol w:w="1225"/>
        <w:gridCol w:w="4536"/>
        <w:gridCol w:w="3822"/>
      </w:tblGrid>
      <w:tr w:rsidR="004E5D83" w:rsidRPr="004E5D83" w14:paraId="371A4177" w14:textId="77777777" w:rsidTr="00F75747">
        <w:trPr>
          <w:trHeight w:val="402"/>
        </w:trPr>
        <w:tc>
          <w:tcPr>
            <w:tcW w:w="1225" w:type="dxa"/>
          </w:tcPr>
          <w:p w14:paraId="50C8F5D1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واحد </w:t>
            </w:r>
          </w:p>
        </w:tc>
        <w:tc>
          <w:tcPr>
            <w:tcW w:w="4536" w:type="dxa"/>
          </w:tcPr>
          <w:p w14:paraId="488B40D8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توض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ح</w:t>
            </w:r>
            <w:r w:rsidRPr="004E5D83">
              <w:rPr>
                <w:rtl/>
              </w:rPr>
              <w:t xml:space="preserve">                                 </w:t>
            </w:r>
          </w:p>
        </w:tc>
        <w:tc>
          <w:tcPr>
            <w:tcW w:w="3822" w:type="dxa"/>
          </w:tcPr>
          <w:p w14:paraId="21438A38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معادل تقر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ب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tl/>
              </w:rPr>
              <w:t xml:space="preserve">    </w:t>
            </w:r>
          </w:p>
        </w:tc>
      </w:tr>
      <w:tr w:rsidR="004E5D83" w:rsidRPr="004E5D83" w14:paraId="51E3ECC7" w14:textId="77777777" w:rsidTr="00F75747">
        <w:trPr>
          <w:trHeight w:val="414"/>
        </w:trPr>
        <w:tc>
          <w:tcPr>
            <w:tcW w:w="1225" w:type="dxa"/>
          </w:tcPr>
          <w:p w14:paraId="548327FC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`</w:t>
            </w:r>
            <w:r w:rsidRPr="004E5D83">
              <w:t>px</w:t>
            </w:r>
            <w:r w:rsidRPr="004E5D83">
              <w:rPr>
                <w:rtl/>
              </w:rPr>
              <w:t xml:space="preserve">` </w:t>
            </w:r>
          </w:p>
        </w:tc>
        <w:tc>
          <w:tcPr>
            <w:tcW w:w="4536" w:type="dxa"/>
          </w:tcPr>
          <w:p w14:paraId="46A1CFCE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پ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کسل</w:t>
            </w:r>
            <w:r w:rsidRPr="004E5D83">
              <w:rPr>
                <w:rtl/>
              </w:rPr>
              <w:t xml:space="preserve"> </w:t>
            </w:r>
            <w:r w:rsidRPr="004E5D83">
              <w:rPr>
                <w:rFonts w:cs="Times New Roman" w:hint="cs"/>
                <w:rtl/>
              </w:rPr>
              <w:t>–</w:t>
            </w:r>
            <w:r w:rsidRPr="004E5D83">
              <w:rPr>
                <w:rtl/>
              </w:rPr>
              <w:t xml:space="preserve"> </w:t>
            </w:r>
            <w:r w:rsidRPr="004E5D83">
              <w:rPr>
                <w:rFonts w:ascii="IRANSansWeb(FaNum) Light" w:hAnsi="IRANSansWeb(FaNum) Light" w:hint="cs"/>
                <w:rtl/>
              </w:rPr>
              <w:t>متداول‌تر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ن</w:t>
            </w:r>
            <w:r w:rsidRPr="004E5D83">
              <w:rPr>
                <w:rtl/>
              </w:rPr>
              <w:t xml:space="preserve"> واحد در طراح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tl/>
              </w:rPr>
              <w:t xml:space="preserve"> وب  </w:t>
            </w:r>
          </w:p>
        </w:tc>
        <w:tc>
          <w:tcPr>
            <w:tcW w:w="3822" w:type="dxa"/>
          </w:tcPr>
          <w:p w14:paraId="48ADE2D5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۱ پ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کسل</w:t>
            </w:r>
            <w:r w:rsidRPr="004E5D83">
              <w:rPr>
                <w:rtl/>
              </w:rPr>
              <w:t xml:space="preserve"> در صفحه </w:t>
            </w:r>
          </w:p>
        </w:tc>
      </w:tr>
      <w:tr w:rsidR="004E5D83" w:rsidRPr="004E5D83" w14:paraId="039EAF13" w14:textId="77777777" w:rsidTr="00F75747">
        <w:trPr>
          <w:trHeight w:val="441"/>
        </w:trPr>
        <w:tc>
          <w:tcPr>
            <w:tcW w:w="1225" w:type="dxa"/>
          </w:tcPr>
          <w:p w14:paraId="0CE5584A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`</w:t>
            </w:r>
            <w:r w:rsidRPr="004E5D83">
              <w:t>pt</w:t>
            </w:r>
            <w:r w:rsidRPr="004E5D83">
              <w:rPr>
                <w:rtl/>
              </w:rPr>
              <w:t xml:space="preserve">` </w:t>
            </w:r>
          </w:p>
        </w:tc>
        <w:tc>
          <w:tcPr>
            <w:tcW w:w="4536" w:type="dxa"/>
          </w:tcPr>
          <w:p w14:paraId="5578B76B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پو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نت</w:t>
            </w:r>
            <w:r w:rsidRPr="004E5D83">
              <w:rPr>
                <w:rtl/>
              </w:rPr>
              <w:t xml:space="preserve"> </w:t>
            </w:r>
            <w:r w:rsidRPr="004E5D83">
              <w:rPr>
                <w:rFonts w:cs="Times New Roman" w:hint="cs"/>
                <w:rtl/>
              </w:rPr>
              <w:t>–</w:t>
            </w:r>
            <w:r w:rsidRPr="004E5D83">
              <w:rPr>
                <w:rtl/>
              </w:rPr>
              <w:t xml:space="preserve"> </w:t>
            </w:r>
            <w:r w:rsidRPr="004E5D83">
              <w:rPr>
                <w:rFonts w:ascii="IRANSansWeb(FaNum) Light" w:hAnsi="IRANSansWeb(FaNum) Light" w:hint="cs"/>
                <w:rtl/>
              </w:rPr>
              <w:t>معمولاً</w:t>
            </w:r>
            <w:r w:rsidRPr="004E5D83">
              <w:rPr>
                <w:rtl/>
              </w:rPr>
              <w:t xml:space="preserve"> </w:t>
            </w:r>
            <w:r w:rsidRPr="004E5D83">
              <w:rPr>
                <w:rFonts w:ascii="IRANSansWeb(FaNum) Light" w:hAnsi="IRANSansWeb(FaNum) Light" w:hint="cs"/>
                <w:rtl/>
              </w:rPr>
              <w:t>در</w:t>
            </w:r>
            <w:r w:rsidRPr="004E5D83">
              <w:rPr>
                <w:rtl/>
              </w:rPr>
              <w:t xml:space="preserve"> </w:t>
            </w:r>
            <w:r w:rsidRPr="004E5D83">
              <w:rPr>
                <w:rFonts w:ascii="IRANSansWeb(FaNum) Light" w:hAnsi="IRANSansWeb(FaNum) Light" w:hint="cs"/>
                <w:rtl/>
              </w:rPr>
              <w:t>چاپ</w:t>
            </w:r>
            <w:r w:rsidRPr="004E5D83">
              <w:rPr>
                <w:rtl/>
              </w:rPr>
              <w:t xml:space="preserve"> </w:t>
            </w:r>
            <w:r w:rsidRPr="004E5D83">
              <w:rPr>
                <w:rFonts w:ascii="IRANSansWeb(FaNum) Light" w:hAnsi="IRANSansWeb(FaNum) Light" w:hint="cs"/>
                <w:rtl/>
              </w:rPr>
              <w:t>استفاده</w:t>
            </w:r>
            <w:r w:rsidRPr="004E5D83">
              <w:rPr>
                <w:rtl/>
              </w:rPr>
              <w:t xml:space="preserve"> </w:t>
            </w:r>
            <w:r w:rsidRPr="004E5D83">
              <w:rPr>
                <w:rFonts w:ascii="IRANSansWeb(FaNum) Light" w:hAnsi="IRANSansWeb(FaNum) Light" w:hint="cs"/>
                <w:rtl/>
              </w:rPr>
              <w:t>م</w:t>
            </w:r>
            <w:r w:rsidRPr="004E5D83">
              <w:rPr>
                <w:rFonts w:hint="cs"/>
                <w:rtl/>
              </w:rPr>
              <w:t>ی‌</w:t>
            </w:r>
            <w:r w:rsidRPr="004E5D83">
              <w:rPr>
                <w:rFonts w:hint="eastAsia"/>
                <w:rtl/>
              </w:rPr>
              <w:t>شود</w:t>
            </w:r>
            <w:r w:rsidRPr="004E5D83">
              <w:rPr>
                <w:rtl/>
              </w:rPr>
              <w:t xml:space="preserve"> </w:t>
            </w:r>
          </w:p>
        </w:tc>
        <w:tc>
          <w:tcPr>
            <w:tcW w:w="3822" w:type="dxa"/>
          </w:tcPr>
          <w:p w14:paraId="132167FA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۱</w:t>
            </w:r>
            <w:r w:rsidRPr="004E5D83">
              <w:t>pt = 1/72</w:t>
            </w:r>
            <w:r w:rsidRPr="004E5D83">
              <w:rPr>
                <w:rtl/>
              </w:rPr>
              <w:t xml:space="preserve"> ا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نچ</w:t>
            </w:r>
            <w:r w:rsidRPr="004E5D83">
              <w:rPr>
                <w:rtl/>
              </w:rPr>
              <w:t xml:space="preserve"> </w:t>
            </w:r>
          </w:p>
        </w:tc>
      </w:tr>
      <w:tr w:rsidR="004E5D83" w:rsidRPr="004E5D83" w14:paraId="5194F20B" w14:textId="77777777" w:rsidTr="00F75747">
        <w:trPr>
          <w:trHeight w:val="411"/>
        </w:trPr>
        <w:tc>
          <w:tcPr>
            <w:tcW w:w="1225" w:type="dxa"/>
          </w:tcPr>
          <w:p w14:paraId="4BB6158E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lastRenderedPageBreak/>
              <w:t xml:space="preserve"> `</w:t>
            </w:r>
            <w:r w:rsidRPr="004E5D83">
              <w:t>cm</w:t>
            </w:r>
            <w:r w:rsidRPr="004E5D83">
              <w:rPr>
                <w:rtl/>
              </w:rPr>
              <w:t xml:space="preserve">` </w:t>
            </w:r>
          </w:p>
        </w:tc>
        <w:tc>
          <w:tcPr>
            <w:tcW w:w="4536" w:type="dxa"/>
          </w:tcPr>
          <w:p w14:paraId="2365D695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سانت</w:t>
            </w:r>
            <w:r w:rsidRPr="004E5D83">
              <w:rPr>
                <w:rFonts w:hint="cs"/>
                <w:rtl/>
              </w:rPr>
              <w:t>ی‌</w:t>
            </w:r>
            <w:r w:rsidRPr="004E5D83">
              <w:rPr>
                <w:rFonts w:hint="eastAsia"/>
                <w:rtl/>
              </w:rPr>
              <w:t>متر</w:t>
            </w:r>
            <w:r w:rsidRPr="004E5D83">
              <w:rPr>
                <w:rtl/>
              </w:rPr>
              <w:t xml:space="preserve">                             </w:t>
            </w:r>
          </w:p>
        </w:tc>
        <w:tc>
          <w:tcPr>
            <w:tcW w:w="3822" w:type="dxa"/>
          </w:tcPr>
          <w:p w14:paraId="14E5DE7C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                </w:t>
            </w:r>
          </w:p>
        </w:tc>
      </w:tr>
      <w:tr w:rsidR="004E5D83" w:rsidRPr="004E5D83" w14:paraId="1E30B69F" w14:textId="77777777" w:rsidTr="00F75747">
        <w:trPr>
          <w:trHeight w:val="402"/>
        </w:trPr>
        <w:tc>
          <w:tcPr>
            <w:tcW w:w="1225" w:type="dxa"/>
          </w:tcPr>
          <w:p w14:paraId="01A3EECA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`</w:t>
            </w:r>
            <w:r w:rsidRPr="004E5D83">
              <w:t>mm</w:t>
            </w:r>
            <w:r w:rsidRPr="004E5D83">
              <w:rPr>
                <w:rtl/>
              </w:rPr>
              <w:t xml:space="preserve">` </w:t>
            </w:r>
          </w:p>
        </w:tc>
        <w:tc>
          <w:tcPr>
            <w:tcW w:w="4536" w:type="dxa"/>
          </w:tcPr>
          <w:p w14:paraId="090C7FA5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م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ل</w:t>
            </w:r>
            <w:r w:rsidRPr="004E5D83">
              <w:rPr>
                <w:rFonts w:hint="cs"/>
                <w:rtl/>
              </w:rPr>
              <w:t>ی‌</w:t>
            </w:r>
            <w:r w:rsidRPr="004E5D83">
              <w:rPr>
                <w:rFonts w:hint="eastAsia"/>
                <w:rtl/>
              </w:rPr>
              <w:t>متر</w:t>
            </w:r>
            <w:r w:rsidRPr="004E5D83">
              <w:rPr>
                <w:rtl/>
              </w:rPr>
              <w:t xml:space="preserve">                              </w:t>
            </w:r>
          </w:p>
        </w:tc>
        <w:tc>
          <w:tcPr>
            <w:tcW w:w="3822" w:type="dxa"/>
          </w:tcPr>
          <w:p w14:paraId="3F89A2A0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                </w:t>
            </w:r>
          </w:p>
        </w:tc>
      </w:tr>
      <w:tr w:rsidR="004E5D83" w:rsidRPr="004E5D83" w14:paraId="50FCA897" w14:textId="77777777" w:rsidTr="00F75747">
        <w:trPr>
          <w:trHeight w:val="411"/>
        </w:trPr>
        <w:tc>
          <w:tcPr>
            <w:tcW w:w="1225" w:type="dxa"/>
          </w:tcPr>
          <w:p w14:paraId="3F3A905D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`</w:t>
            </w:r>
            <w:r w:rsidRPr="004E5D83">
              <w:t>in</w:t>
            </w:r>
            <w:r w:rsidRPr="004E5D83">
              <w:rPr>
                <w:rtl/>
              </w:rPr>
              <w:t xml:space="preserve">` </w:t>
            </w:r>
          </w:p>
        </w:tc>
        <w:tc>
          <w:tcPr>
            <w:tcW w:w="4536" w:type="dxa"/>
          </w:tcPr>
          <w:p w14:paraId="44C118E0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ا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نچ</w:t>
            </w:r>
            <w:r w:rsidRPr="004E5D83">
              <w:rPr>
                <w:rtl/>
              </w:rPr>
              <w:t xml:space="preserve">                                  </w:t>
            </w:r>
          </w:p>
        </w:tc>
        <w:tc>
          <w:tcPr>
            <w:tcW w:w="3822" w:type="dxa"/>
          </w:tcPr>
          <w:p w14:paraId="3EE42217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1</w:t>
            </w:r>
            <w:r w:rsidRPr="004E5D83">
              <w:t>in = 96px</w:t>
            </w:r>
            <w:r w:rsidRPr="004E5D83">
              <w:rPr>
                <w:rtl/>
              </w:rPr>
              <w:t xml:space="preserve">      </w:t>
            </w:r>
          </w:p>
        </w:tc>
      </w:tr>
      <w:tr w:rsidR="004E5D83" w:rsidRPr="004E5D83" w14:paraId="3822EB6A" w14:textId="77777777" w:rsidTr="00F75747">
        <w:trPr>
          <w:trHeight w:val="402"/>
        </w:trPr>
        <w:tc>
          <w:tcPr>
            <w:tcW w:w="1225" w:type="dxa"/>
          </w:tcPr>
          <w:p w14:paraId="72E8DB0B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`</w:t>
            </w:r>
            <w:r w:rsidRPr="004E5D83">
              <w:t>pc</w:t>
            </w:r>
            <w:r w:rsidRPr="004E5D83">
              <w:rPr>
                <w:rtl/>
              </w:rPr>
              <w:t xml:space="preserve">` </w:t>
            </w:r>
          </w:p>
        </w:tc>
        <w:tc>
          <w:tcPr>
            <w:tcW w:w="4536" w:type="dxa"/>
          </w:tcPr>
          <w:p w14:paraId="6A283366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پ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کا</w:t>
            </w:r>
            <w:r w:rsidRPr="004E5D83">
              <w:rPr>
                <w:rtl/>
              </w:rPr>
              <w:t xml:space="preserve">                                  </w:t>
            </w:r>
          </w:p>
        </w:tc>
        <w:tc>
          <w:tcPr>
            <w:tcW w:w="3822" w:type="dxa"/>
          </w:tcPr>
          <w:p w14:paraId="2348BA61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1</w:t>
            </w:r>
            <w:r w:rsidRPr="004E5D83">
              <w:t>pc = 12pt</w:t>
            </w:r>
            <w:r w:rsidRPr="004E5D83">
              <w:rPr>
                <w:rtl/>
              </w:rPr>
              <w:t xml:space="preserve">      </w:t>
            </w:r>
          </w:p>
        </w:tc>
      </w:tr>
    </w:tbl>
    <w:p w14:paraId="03BE7EB1" w14:textId="1F412BF8" w:rsidR="004E5D83" w:rsidRDefault="004E5D83" w:rsidP="004E5D83">
      <w:pPr>
        <w:rPr>
          <w:rtl/>
        </w:rPr>
      </w:pP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639"/>
      </w:tblGrid>
      <w:tr w:rsidR="00F75747" w14:paraId="211553B1" w14:textId="77777777" w:rsidTr="00F75747">
        <w:tc>
          <w:tcPr>
            <w:tcW w:w="9639" w:type="dxa"/>
          </w:tcPr>
          <w:p w14:paraId="0D7ACAE3" w14:textId="77777777" w:rsidR="00F75747" w:rsidRDefault="00F75747" w:rsidP="00F75747">
            <w:pPr>
              <w:pStyle w:val="code"/>
              <w:bidi w:val="0"/>
            </w:pPr>
            <w:r>
              <w:t>div {</w:t>
            </w:r>
          </w:p>
          <w:p w14:paraId="3AC60CFB" w14:textId="77777777" w:rsidR="00F75747" w:rsidRDefault="00F75747" w:rsidP="00F75747">
            <w:pPr>
              <w:pStyle w:val="code"/>
              <w:bidi w:val="0"/>
            </w:pPr>
            <w:r>
              <w:t xml:space="preserve">  width: 200px;</w:t>
            </w:r>
          </w:p>
          <w:p w14:paraId="5AECBA98" w14:textId="77777777" w:rsidR="00F75747" w:rsidRDefault="00F75747" w:rsidP="00F75747">
            <w:pPr>
              <w:pStyle w:val="code"/>
              <w:bidi w:val="0"/>
            </w:pPr>
            <w:r>
              <w:t xml:space="preserve">  font-size: 12pt;</w:t>
            </w:r>
          </w:p>
          <w:p w14:paraId="3F2C49BB" w14:textId="46BF4903" w:rsidR="00F75747" w:rsidRDefault="00F75747" w:rsidP="00F75747">
            <w:pPr>
              <w:pStyle w:val="code"/>
              <w:bidi w:val="0"/>
            </w:pPr>
            <w:r>
              <w:t>}</w:t>
            </w:r>
          </w:p>
        </w:tc>
      </w:tr>
    </w:tbl>
    <w:p w14:paraId="3337E44B" w14:textId="2509B03D" w:rsidR="004E5D83" w:rsidRDefault="00F75747" w:rsidP="00F75747">
      <w:pPr>
        <w:rPr>
          <w:rtl/>
        </w:rPr>
      </w:pPr>
      <w:hyperlink r:id="rId187" w:history="1">
        <w:r w:rsidRPr="00F75747">
          <w:rPr>
            <w:rStyle w:val="Hyperlink"/>
          </w:rPr>
          <w:t>example</w:t>
        </w:r>
      </w:hyperlink>
    </w:p>
    <w:p w14:paraId="21E5943B" w14:textId="77777777" w:rsidR="00440150" w:rsidRDefault="00440150" w:rsidP="00440150">
      <w:pPr>
        <w:rPr>
          <w:rtl/>
        </w:rPr>
      </w:pPr>
      <w:r>
        <w:rPr>
          <w:rtl/>
        </w:rPr>
        <w:t>ب) واحدها</w:t>
      </w:r>
      <w:r>
        <w:rPr>
          <w:rFonts w:hint="cs"/>
          <w:rtl/>
        </w:rPr>
        <w:t>ی</w:t>
      </w:r>
      <w:r>
        <w:rPr>
          <w:rtl/>
        </w:rPr>
        <w:t xml:space="preserve"> نسب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Relative Units</w:t>
      </w:r>
      <w:r>
        <w:rPr>
          <w:rtl/>
        </w:rPr>
        <w:t>)</w:t>
      </w:r>
    </w:p>
    <w:p w14:paraId="4123E95A" w14:textId="7F7457AC" w:rsidR="00F75747" w:rsidRDefault="00440150" w:rsidP="00440150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واحدها نسبت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(مثل اندازه صفحه، فونت والد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اندازه </w:t>
      </w:r>
      <w:r>
        <w:t>Viewport</w:t>
      </w:r>
      <w:r>
        <w:rPr>
          <w:rtl/>
        </w:rPr>
        <w:t>) محاسبه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19492190" w14:textId="77777777" w:rsidR="00440150" w:rsidRDefault="00440150" w:rsidP="00440150">
      <w:pPr>
        <w:rPr>
          <w:rtl/>
        </w:rPr>
      </w:pPr>
    </w:p>
    <w:tbl>
      <w:tblPr>
        <w:tblStyle w:val="TableGrid"/>
        <w:bidiVisual/>
        <w:tblW w:w="9433" w:type="dxa"/>
        <w:tblLook w:val="04A0" w:firstRow="1" w:lastRow="0" w:firstColumn="1" w:lastColumn="0" w:noHBand="0" w:noVBand="1"/>
      </w:tblPr>
      <w:tblGrid>
        <w:gridCol w:w="3143"/>
        <w:gridCol w:w="3145"/>
        <w:gridCol w:w="3145"/>
      </w:tblGrid>
      <w:tr w:rsidR="00440150" w:rsidRPr="00440150" w14:paraId="7167753F" w14:textId="77777777" w:rsidTr="00440150">
        <w:trPr>
          <w:trHeight w:val="398"/>
        </w:trPr>
        <w:tc>
          <w:tcPr>
            <w:tcW w:w="3143" w:type="dxa"/>
          </w:tcPr>
          <w:p w14:paraId="788845BB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واحد   </w:t>
            </w:r>
          </w:p>
        </w:tc>
        <w:tc>
          <w:tcPr>
            <w:tcW w:w="3145" w:type="dxa"/>
          </w:tcPr>
          <w:p w14:paraId="1EE80A1A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نسبت به                       </w:t>
            </w:r>
          </w:p>
        </w:tc>
        <w:tc>
          <w:tcPr>
            <w:tcW w:w="3145" w:type="dxa"/>
          </w:tcPr>
          <w:p w14:paraId="46D841F7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توض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Fonts w:hint="eastAsia"/>
                <w:rtl/>
              </w:rPr>
              <w:t>ح</w:t>
            </w:r>
            <w:r w:rsidRPr="00440150">
              <w:rPr>
                <w:rtl/>
              </w:rPr>
              <w:t xml:space="preserve">                                  </w:t>
            </w:r>
          </w:p>
        </w:tc>
      </w:tr>
      <w:tr w:rsidR="00440150" w:rsidRPr="00440150" w14:paraId="5AC867C7" w14:textId="77777777" w:rsidTr="00440150">
        <w:trPr>
          <w:trHeight w:val="407"/>
        </w:trPr>
        <w:tc>
          <w:tcPr>
            <w:tcW w:w="3143" w:type="dxa"/>
          </w:tcPr>
          <w:p w14:paraId="6BAC8E9C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`%`    </w:t>
            </w:r>
          </w:p>
        </w:tc>
        <w:tc>
          <w:tcPr>
            <w:tcW w:w="3145" w:type="dxa"/>
          </w:tcPr>
          <w:p w14:paraId="55E7E6EA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والد                          </w:t>
            </w:r>
          </w:p>
        </w:tc>
        <w:tc>
          <w:tcPr>
            <w:tcW w:w="3145" w:type="dxa"/>
          </w:tcPr>
          <w:p w14:paraId="3C927CBE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درصد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tl/>
              </w:rPr>
              <w:t xml:space="preserve"> از اندازه والد                   </w:t>
            </w:r>
          </w:p>
        </w:tc>
      </w:tr>
      <w:tr w:rsidR="00440150" w:rsidRPr="00440150" w14:paraId="58953194" w14:textId="77777777" w:rsidTr="00440150">
        <w:trPr>
          <w:trHeight w:val="805"/>
        </w:trPr>
        <w:tc>
          <w:tcPr>
            <w:tcW w:w="3143" w:type="dxa"/>
          </w:tcPr>
          <w:p w14:paraId="59726A41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`</w:t>
            </w:r>
            <w:r w:rsidRPr="00440150">
              <w:t>em</w:t>
            </w:r>
            <w:r w:rsidRPr="00440150">
              <w:rPr>
                <w:rtl/>
              </w:rPr>
              <w:t xml:space="preserve">`   </w:t>
            </w:r>
          </w:p>
        </w:tc>
        <w:tc>
          <w:tcPr>
            <w:tcW w:w="3145" w:type="dxa"/>
          </w:tcPr>
          <w:p w14:paraId="1563213F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اندازه فونت والد              </w:t>
            </w:r>
          </w:p>
        </w:tc>
        <w:tc>
          <w:tcPr>
            <w:tcW w:w="3145" w:type="dxa"/>
          </w:tcPr>
          <w:p w14:paraId="16FF3B5E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1</w:t>
            </w:r>
            <w:r w:rsidRPr="00440150">
              <w:t>em</w:t>
            </w:r>
            <w:r w:rsidRPr="00440150">
              <w:rPr>
                <w:rtl/>
              </w:rPr>
              <w:t xml:space="preserve"> = اندازه فونت والد                 </w:t>
            </w:r>
          </w:p>
        </w:tc>
      </w:tr>
      <w:tr w:rsidR="00440150" w:rsidRPr="00440150" w14:paraId="4422D1B3" w14:textId="77777777" w:rsidTr="00440150">
        <w:trPr>
          <w:trHeight w:val="805"/>
        </w:trPr>
        <w:tc>
          <w:tcPr>
            <w:tcW w:w="3143" w:type="dxa"/>
          </w:tcPr>
          <w:p w14:paraId="14D89B13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`</w:t>
            </w:r>
            <w:r w:rsidRPr="00440150">
              <w:t>rem</w:t>
            </w:r>
            <w:r w:rsidRPr="00440150">
              <w:rPr>
                <w:rtl/>
              </w:rPr>
              <w:t xml:space="preserve">`  </w:t>
            </w:r>
          </w:p>
        </w:tc>
        <w:tc>
          <w:tcPr>
            <w:tcW w:w="3145" w:type="dxa"/>
          </w:tcPr>
          <w:p w14:paraId="54C1EE1C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اندازه فونت ر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Fonts w:hint="eastAsia"/>
                <w:rtl/>
              </w:rPr>
              <w:t>شه</w:t>
            </w:r>
            <w:r w:rsidRPr="00440150">
              <w:rPr>
                <w:rtl/>
              </w:rPr>
              <w:t xml:space="preserve"> (</w:t>
            </w:r>
            <w:r w:rsidRPr="00440150">
              <w:t>html</w:t>
            </w:r>
            <w:r w:rsidRPr="00440150">
              <w:rPr>
                <w:rtl/>
              </w:rPr>
              <w:t xml:space="preserve">)       </w:t>
            </w:r>
          </w:p>
        </w:tc>
        <w:tc>
          <w:tcPr>
            <w:tcW w:w="3145" w:type="dxa"/>
          </w:tcPr>
          <w:p w14:paraId="2ED88994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پا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Fonts w:hint="eastAsia"/>
                <w:rtl/>
              </w:rPr>
              <w:t>دارتر</w:t>
            </w:r>
            <w:r w:rsidRPr="00440150">
              <w:rPr>
                <w:rtl/>
              </w:rPr>
              <w:t xml:space="preserve"> از </w:t>
            </w:r>
            <w:r w:rsidRPr="00440150">
              <w:t>em</w:t>
            </w:r>
            <w:r w:rsidRPr="00440150">
              <w:rPr>
                <w:rtl/>
              </w:rPr>
              <w:t xml:space="preserve">                         </w:t>
            </w:r>
          </w:p>
        </w:tc>
      </w:tr>
      <w:tr w:rsidR="00440150" w:rsidRPr="00440150" w14:paraId="170DAA92" w14:textId="77777777" w:rsidTr="00440150">
        <w:trPr>
          <w:trHeight w:val="805"/>
        </w:trPr>
        <w:tc>
          <w:tcPr>
            <w:tcW w:w="3143" w:type="dxa"/>
          </w:tcPr>
          <w:p w14:paraId="3E9E79A2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`</w:t>
            </w:r>
            <w:r w:rsidRPr="00440150">
              <w:t>vw</w:t>
            </w:r>
            <w:r w:rsidRPr="00440150">
              <w:rPr>
                <w:rtl/>
              </w:rPr>
              <w:t xml:space="preserve">`   </w:t>
            </w:r>
          </w:p>
        </w:tc>
        <w:tc>
          <w:tcPr>
            <w:tcW w:w="3145" w:type="dxa"/>
          </w:tcPr>
          <w:p w14:paraId="60AD17F0" w14:textId="77777777" w:rsidR="00440150" w:rsidRPr="00440150" w:rsidRDefault="00440150" w:rsidP="00501051">
            <w:r w:rsidRPr="00440150">
              <w:rPr>
                <w:rtl/>
              </w:rPr>
              <w:t xml:space="preserve"> عرض صفحه </w:t>
            </w:r>
            <w:r w:rsidRPr="00440150">
              <w:t xml:space="preserve">(Viewport Width)     </w:t>
            </w:r>
          </w:p>
        </w:tc>
        <w:tc>
          <w:tcPr>
            <w:tcW w:w="3145" w:type="dxa"/>
          </w:tcPr>
          <w:p w14:paraId="6B7C3517" w14:textId="77777777" w:rsidR="00440150" w:rsidRPr="00440150" w:rsidRDefault="00440150" w:rsidP="00501051">
            <w:pPr>
              <w:rPr>
                <w:rtl/>
              </w:rPr>
            </w:pPr>
            <w:r w:rsidRPr="00440150">
              <w:t xml:space="preserve"> 1vw = 1٪</w:t>
            </w:r>
            <w:r w:rsidRPr="00440150">
              <w:rPr>
                <w:rtl/>
              </w:rPr>
              <w:t xml:space="preserve"> از عرض پنجره مرورگر           </w:t>
            </w:r>
          </w:p>
        </w:tc>
      </w:tr>
      <w:tr w:rsidR="00440150" w:rsidRPr="00440150" w14:paraId="1388DF63" w14:textId="77777777" w:rsidTr="00440150">
        <w:trPr>
          <w:trHeight w:val="795"/>
        </w:trPr>
        <w:tc>
          <w:tcPr>
            <w:tcW w:w="3143" w:type="dxa"/>
          </w:tcPr>
          <w:p w14:paraId="673EA882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`</w:t>
            </w:r>
            <w:r w:rsidRPr="00440150">
              <w:t>vh</w:t>
            </w:r>
            <w:r w:rsidRPr="00440150">
              <w:rPr>
                <w:rtl/>
              </w:rPr>
              <w:t xml:space="preserve">`   </w:t>
            </w:r>
          </w:p>
        </w:tc>
        <w:tc>
          <w:tcPr>
            <w:tcW w:w="3145" w:type="dxa"/>
          </w:tcPr>
          <w:p w14:paraId="69D3689A" w14:textId="77777777" w:rsidR="00440150" w:rsidRPr="00440150" w:rsidRDefault="00440150" w:rsidP="00501051">
            <w:r w:rsidRPr="00440150">
              <w:rPr>
                <w:rtl/>
              </w:rPr>
              <w:t xml:space="preserve"> ارتفاع صفحه </w:t>
            </w:r>
            <w:r w:rsidRPr="00440150">
              <w:t xml:space="preserve">(Viewport Height) </w:t>
            </w:r>
          </w:p>
        </w:tc>
        <w:tc>
          <w:tcPr>
            <w:tcW w:w="3145" w:type="dxa"/>
          </w:tcPr>
          <w:p w14:paraId="6E60D2EE" w14:textId="77777777" w:rsidR="00440150" w:rsidRPr="00440150" w:rsidRDefault="00440150" w:rsidP="00501051">
            <w:pPr>
              <w:rPr>
                <w:rtl/>
              </w:rPr>
            </w:pPr>
            <w:r w:rsidRPr="00440150">
              <w:t xml:space="preserve"> 1vh = 1٪</w:t>
            </w:r>
            <w:r w:rsidRPr="00440150">
              <w:rPr>
                <w:rtl/>
              </w:rPr>
              <w:t xml:space="preserve"> از ارتفاع پنجره مرورگر        </w:t>
            </w:r>
          </w:p>
        </w:tc>
      </w:tr>
      <w:tr w:rsidR="00440150" w:rsidRPr="00440150" w14:paraId="51E2114B" w14:textId="77777777" w:rsidTr="00440150">
        <w:trPr>
          <w:trHeight w:val="1212"/>
        </w:trPr>
        <w:tc>
          <w:tcPr>
            <w:tcW w:w="3143" w:type="dxa"/>
          </w:tcPr>
          <w:p w14:paraId="7C5D9F57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`</w:t>
            </w:r>
            <w:r w:rsidRPr="00440150">
              <w:t>vmin</w:t>
            </w:r>
            <w:r w:rsidRPr="00440150">
              <w:rPr>
                <w:rtl/>
              </w:rPr>
              <w:t xml:space="preserve">` </w:t>
            </w:r>
          </w:p>
        </w:tc>
        <w:tc>
          <w:tcPr>
            <w:tcW w:w="3145" w:type="dxa"/>
          </w:tcPr>
          <w:p w14:paraId="2EB6D1AE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کوچکتر ب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Fonts w:hint="eastAsia"/>
                <w:rtl/>
              </w:rPr>
              <w:t>ن</w:t>
            </w:r>
            <w:r w:rsidRPr="00440150">
              <w:rPr>
                <w:rtl/>
              </w:rPr>
              <w:t xml:space="preserve"> </w:t>
            </w:r>
            <w:r w:rsidRPr="00440150">
              <w:t>vw</w:t>
            </w:r>
            <w:r w:rsidRPr="00440150">
              <w:rPr>
                <w:rtl/>
              </w:rPr>
              <w:t xml:space="preserve"> و </w:t>
            </w:r>
            <w:r w:rsidRPr="00440150">
              <w:t>vh</w:t>
            </w:r>
            <w:r w:rsidRPr="00440150">
              <w:rPr>
                <w:rtl/>
              </w:rPr>
              <w:t xml:space="preserve">            </w:t>
            </w:r>
          </w:p>
        </w:tc>
        <w:tc>
          <w:tcPr>
            <w:tcW w:w="3145" w:type="dxa"/>
          </w:tcPr>
          <w:p w14:paraId="3696CA77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برا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tl/>
              </w:rPr>
              <w:t xml:space="preserve"> واکنش‌گرا</w:t>
            </w:r>
            <w:r w:rsidRPr="00440150">
              <w:rPr>
                <w:rFonts w:hint="cs"/>
                <w:rtl/>
              </w:rPr>
              <w:t>یی</w:t>
            </w:r>
            <w:r w:rsidRPr="00440150">
              <w:rPr>
                <w:rtl/>
              </w:rPr>
              <w:t xml:space="preserve"> (</w:t>
            </w:r>
            <w:r w:rsidRPr="00440150">
              <w:t>responsive</w:t>
            </w:r>
            <w:r w:rsidRPr="00440150">
              <w:rPr>
                <w:rtl/>
              </w:rPr>
              <w:t>) مف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Fonts w:hint="eastAsia"/>
                <w:rtl/>
              </w:rPr>
              <w:t>د</w:t>
            </w:r>
            <w:r w:rsidRPr="00440150">
              <w:rPr>
                <w:rtl/>
              </w:rPr>
              <w:t xml:space="preserve"> است </w:t>
            </w:r>
          </w:p>
        </w:tc>
      </w:tr>
      <w:tr w:rsidR="00440150" w:rsidRPr="00440150" w14:paraId="77230B03" w14:textId="77777777" w:rsidTr="00440150">
        <w:trPr>
          <w:trHeight w:val="398"/>
        </w:trPr>
        <w:tc>
          <w:tcPr>
            <w:tcW w:w="3143" w:type="dxa"/>
          </w:tcPr>
          <w:p w14:paraId="22A6F4DE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`</w:t>
            </w:r>
            <w:r w:rsidRPr="00440150">
              <w:t>vmax</w:t>
            </w:r>
            <w:r w:rsidRPr="00440150">
              <w:rPr>
                <w:rtl/>
              </w:rPr>
              <w:t xml:space="preserve">` </w:t>
            </w:r>
          </w:p>
        </w:tc>
        <w:tc>
          <w:tcPr>
            <w:tcW w:w="3145" w:type="dxa"/>
          </w:tcPr>
          <w:p w14:paraId="7A0CAB68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بزرگتر ب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Fonts w:hint="eastAsia"/>
                <w:rtl/>
              </w:rPr>
              <w:t>ن</w:t>
            </w:r>
            <w:r w:rsidRPr="00440150">
              <w:rPr>
                <w:rtl/>
              </w:rPr>
              <w:t xml:space="preserve"> </w:t>
            </w:r>
            <w:r w:rsidRPr="00440150">
              <w:t>vw</w:t>
            </w:r>
            <w:r w:rsidRPr="00440150">
              <w:rPr>
                <w:rtl/>
              </w:rPr>
              <w:t xml:space="preserve"> و </w:t>
            </w:r>
            <w:r w:rsidRPr="00440150">
              <w:t>vh</w:t>
            </w:r>
            <w:r w:rsidRPr="00440150">
              <w:rPr>
                <w:rtl/>
              </w:rPr>
              <w:t xml:space="preserve">            </w:t>
            </w:r>
          </w:p>
        </w:tc>
        <w:tc>
          <w:tcPr>
            <w:tcW w:w="3145" w:type="dxa"/>
          </w:tcPr>
          <w:p w14:paraId="5318BD4D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مشابه مورد بالا                        </w:t>
            </w:r>
          </w:p>
        </w:tc>
      </w:tr>
      <w:tr w:rsidR="00440150" w:rsidRPr="00440150" w14:paraId="4E966F99" w14:textId="77777777" w:rsidTr="00440150">
        <w:trPr>
          <w:trHeight w:val="805"/>
        </w:trPr>
        <w:tc>
          <w:tcPr>
            <w:tcW w:w="3143" w:type="dxa"/>
          </w:tcPr>
          <w:p w14:paraId="3018BA21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`</w:t>
            </w:r>
            <w:r w:rsidRPr="00440150">
              <w:t>ch</w:t>
            </w:r>
            <w:r w:rsidRPr="00440150">
              <w:rPr>
                <w:rtl/>
              </w:rPr>
              <w:t xml:space="preserve">`   </w:t>
            </w:r>
          </w:p>
        </w:tc>
        <w:tc>
          <w:tcPr>
            <w:tcW w:w="3145" w:type="dxa"/>
          </w:tcPr>
          <w:p w14:paraId="3FA94866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عرض عدد صفر در فونت فعل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tl/>
              </w:rPr>
              <w:t xml:space="preserve">      </w:t>
            </w:r>
          </w:p>
        </w:tc>
        <w:tc>
          <w:tcPr>
            <w:tcW w:w="3145" w:type="dxa"/>
          </w:tcPr>
          <w:p w14:paraId="5C4B44AC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برا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tl/>
              </w:rPr>
              <w:t xml:space="preserve"> طراح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tl/>
              </w:rPr>
              <w:t xml:space="preserve"> دق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Fonts w:hint="eastAsia"/>
                <w:rtl/>
              </w:rPr>
              <w:t>ق</w:t>
            </w:r>
            <w:r w:rsidRPr="00440150">
              <w:rPr>
                <w:rtl/>
              </w:rPr>
              <w:t xml:space="preserve"> متن‌ها                 </w:t>
            </w:r>
          </w:p>
        </w:tc>
      </w:tr>
      <w:tr w:rsidR="00440150" w:rsidRPr="00440150" w14:paraId="26F74EEE" w14:textId="77777777" w:rsidTr="00440150">
        <w:trPr>
          <w:trHeight w:val="805"/>
        </w:trPr>
        <w:tc>
          <w:tcPr>
            <w:tcW w:w="3143" w:type="dxa"/>
          </w:tcPr>
          <w:p w14:paraId="65B56C97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lastRenderedPageBreak/>
              <w:t xml:space="preserve"> `</w:t>
            </w:r>
            <w:r w:rsidRPr="00440150">
              <w:t>ex</w:t>
            </w:r>
            <w:r w:rsidRPr="00440150">
              <w:rPr>
                <w:rtl/>
              </w:rPr>
              <w:t xml:space="preserve">`   </w:t>
            </w:r>
          </w:p>
        </w:tc>
        <w:tc>
          <w:tcPr>
            <w:tcW w:w="3145" w:type="dxa"/>
          </w:tcPr>
          <w:p w14:paraId="7C13D603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ارتفاع </w:t>
            </w:r>
            <w:r w:rsidRPr="00440150">
              <w:t>x</w:t>
            </w:r>
            <w:r w:rsidRPr="00440150">
              <w:rPr>
                <w:rtl/>
              </w:rPr>
              <w:t xml:space="preserve"> کوچک در فونت فعل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tl/>
              </w:rPr>
              <w:t xml:space="preserve">    </w:t>
            </w:r>
          </w:p>
        </w:tc>
        <w:tc>
          <w:tcPr>
            <w:tcW w:w="3145" w:type="dxa"/>
          </w:tcPr>
          <w:p w14:paraId="20062648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کمتر استفاده م</w:t>
            </w:r>
            <w:r w:rsidRPr="00440150">
              <w:rPr>
                <w:rFonts w:hint="cs"/>
                <w:rtl/>
              </w:rPr>
              <w:t>ی‌</w:t>
            </w:r>
            <w:r w:rsidRPr="00440150">
              <w:rPr>
                <w:rFonts w:hint="eastAsia"/>
                <w:rtl/>
              </w:rPr>
              <w:t>شود</w:t>
            </w:r>
            <w:r w:rsidRPr="00440150">
              <w:rPr>
                <w:rtl/>
              </w:rPr>
              <w:t xml:space="preserve">                    </w:t>
            </w:r>
          </w:p>
        </w:tc>
      </w:tr>
    </w:tbl>
    <w:p w14:paraId="121D6FDF" w14:textId="60C34AF4" w:rsidR="00440150" w:rsidRDefault="00440150" w:rsidP="00440150">
      <w:pPr>
        <w:rPr>
          <w:rtl/>
        </w:rPr>
      </w:pPr>
      <w:r w:rsidRPr="00440150">
        <w:rPr>
          <w:rFonts w:hint="cs"/>
          <w:rtl/>
        </w:rPr>
        <w:t>مثال</w:t>
      </w:r>
      <w:r w:rsidRPr="00440150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150" w14:paraId="39DC1800" w14:textId="77777777" w:rsidTr="00440150">
        <w:tc>
          <w:tcPr>
            <w:tcW w:w="9350" w:type="dxa"/>
          </w:tcPr>
          <w:p w14:paraId="58ACBC59" w14:textId="77777777" w:rsidR="00440150" w:rsidRDefault="00440150" w:rsidP="00440150">
            <w:pPr>
              <w:pStyle w:val="code"/>
              <w:bidi w:val="0"/>
            </w:pPr>
            <w:r>
              <w:t>body {</w:t>
            </w:r>
          </w:p>
          <w:p w14:paraId="75C279B2" w14:textId="77777777" w:rsidR="00440150" w:rsidRDefault="00440150" w:rsidP="00440150">
            <w:pPr>
              <w:pStyle w:val="code"/>
              <w:bidi w:val="0"/>
            </w:pPr>
            <w:r>
              <w:t xml:space="preserve">  font-size: 16px;</w:t>
            </w:r>
          </w:p>
          <w:p w14:paraId="40C399ED" w14:textId="77777777" w:rsidR="00440150" w:rsidRDefault="00440150" w:rsidP="00440150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AF4E11B" w14:textId="77777777" w:rsidR="00440150" w:rsidRDefault="00440150" w:rsidP="00440150">
            <w:pPr>
              <w:pStyle w:val="code"/>
              <w:bidi w:val="0"/>
              <w:rPr>
                <w:rtl/>
              </w:rPr>
            </w:pPr>
          </w:p>
          <w:p w14:paraId="0F6C91A4" w14:textId="77777777" w:rsidR="00440150" w:rsidRDefault="00440150" w:rsidP="00440150">
            <w:pPr>
              <w:pStyle w:val="code"/>
              <w:bidi w:val="0"/>
            </w:pPr>
            <w:r>
              <w:t>p {</w:t>
            </w:r>
          </w:p>
          <w:p w14:paraId="531C0955" w14:textId="77777777" w:rsidR="00440150" w:rsidRDefault="00440150" w:rsidP="00440150">
            <w:pPr>
              <w:pStyle w:val="code"/>
              <w:bidi w:val="0"/>
            </w:pPr>
            <w:r>
              <w:t xml:space="preserve">  font-size: 1.5em; /* 1.5 × 16px = 24px */</w:t>
            </w:r>
          </w:p>
          <w:p w14:paraId="759EEA07" w14:textId="77777777" w:rsidR="00440150" w:rsidRDefault="00440150" w:rsidP="00440150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C84FAD0" w14:textId="77777777" w:rsidR="00440150" w:rsidRDefault="00440150" w:rsidP="00440150">
            <w:pPr>
              <w:pStyle w:val="code"/>
              <w:bidi w:val="0"/>
              <w:rPr>
                <w:rtl/>
              </w:rPr>
            </w:pPr>
          </w:p>
          <w:p w14:paraId="4496E989" w14:textId="77777777" w:rsidR="00440150" w:rsidRDefault="00440150" w:rsidP="00440150">
            <w:pPr>
              <w:pStyle w:val="code"/>
              <w:bidi w:val="0"/>
            </w:pPr>
            <w:r>
              <w:t>h1 {</w:t>
            </w:r>
          </w:p>
          <w:p w14:paraId="6C89FCDE" w14:textId="77777777" w:rsidR="00440150" w:rsidRDefault="00440150" w:rsidP="00440150">
            <w:pPr>
              <w:pStyle w:val="code"/>
              <w:bidi w:val="0"/>
              <w:rPr>
                <w:rtl/>
              </w:rPr>
            </w:pPr>
            <w:r>
              <w:t xml:space="preserve">  font-size: 2rem; /* 2 × </w:t>
            </w:r>
            <w:r>
              <w:rPr>
                <w:rFonts w:cs="IRANSansWeb(FaNum) Light"/>
                <w:rtl/>
              </w:rPr>
              <w:t>اندازه فونت</w:t>
            </w:r>
            <w:r>
              <w:t xml:space="preserve"> root */</w:t>
            </w:r>
          </w:p>
          <w:p w14:paraId="04B6B129" w14:textId="77777777" w:rsidR="00440150" w:rsidRDefault="00440150" w:rsidP="00440150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FB72392" w14:textId="77777777" w:rsidR="00440150" w:rsidRDefault="00440150" w:rsidP="00440150">
            <w:pPr>
              <w:pStyle w:val="code"/>
              <w:bidi w:val="0"/>
              <w:rPr>
                <w:rtl/>
              </w:rPr>
            </w:pPr>
          </w:p>
          <w:p w14:paraId="5FDC8249" w14:textId="77777777" w:rsidR="00440150" w:rsidRDefault="00440150" w:rsidP="00440150">
            <w:pPr>
              <w:pStyle w:val="code"/>
              <w:bidi w:val="0"/>
            </w:pPr>
            <w:r>
              <w:t>div {</w:t>
            </w:r>
          </w:p>
          <w:p w14:paraId="297F1A3D" w14:textId="77777777" w:rsidR="00440150" w:rsidRDefault="00440150" w:rsidP="00440150">
            <w:pPr>
              <w:pStyle w:val="code"/>
              <w:bidi w:val="0"/>
              <w:rPr>
                <w:rtl/>
              </w:rPr>
            </w:pPr>
            <w:r>
              <w:t xml:space="preserve">  width: 50vw; /* </w:t>
            </w:r>
            <w:r>
              <w:rPr>
                <w:rFonts w:cs="IRANSansWeb(FaNum) Light"/>
                <w:rtl/>
              </w:rPr>
              <w:t>نصف عرض صفحه مرورگر</w:t>
            </w:r>
            <w:r>
              <w:t xml:space="preserve"> */</w:t>
            </w:r>
          </w:p>
          <w:p w14:paraId="39FCFF54" w14:textId="0C1E6956" w:rsidR="00440150" w:rsidRDefault="00440150" w:rsidP="00440150">
            <w:pPr>
              <w:pStyle w:val="code"/>
              <w:bidi w:val="0"/>
            </w:pPr>
            <w:r>
              <w:t>}</w:t>
            </w:r>
          </w:p>
        </w:tc>
      </w:tr>
    </w:tbl>
    <w:p w14:paraId="333B0904" w14:textId="668F5A06" w:rsidR="00440150" w:rsidRDefault="00440150" w:rsidP="00440150">
      <w:hyperlink r:id="rId188" w:history="1">
        <w:r w:rsidRPr="00440150">
          <w:rPr>
            <w:rStyle w:val="Hyperlink"/>
          </w:rPr>
          <w:t>Example2</w:t>
        </w:r>
      </w:hyperlink>
    </w:p>
    <w:p w14:paraId="5832CEE3" w14:textId="77777777" w:rsidR="00440150" w:rsidRDefault="00440150" w:rsidP="00440150">
      <w:pPr>
        <w:rPr>
          <w:rtl/>
        </w:rPr>
      </w:pPr>
      <w:r>
        <w:rPr>
          <w:rtl/>
        </w:rPr>
        <w:t>نکته‌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67EF7942" w14:textId="63550312" w:rsidR="00440150" w:rsidRDefault="00440150" w:rsidP="00440150">
      <w:pPr>
        <w:rPr>
          <w:rtl/>
        </w:rPr>
      </w:pP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واکنش‌گرا (</w:t>
      </w:r>
      <w:r>
        <w:t>Responsive</w:t>
      </w:r>
      <w:r>
        <w:rPr>
          <w:rtl/>
        </w:rPr>
        <w:t>)</w:t>
      </w:r>
      <w:r>
        <w:t xml:space="preserve"> </w:t>
      </w:r>
      <w:r>
        <w:rPr>
          <w:rtl/>
        </w:rPr>
        <w:t>بهتر است از واحدها</w:t>
      </w:r>
      <w:r>
        <w:rPr>
          <w:rFonts w:hint="cs"/>
          <w:rtl/>
        </w:rPr>
        <w:t>ی</w:t>
      </w:r>
      <w:r>
        <w:rPr>
          <w:rtl/>
        </w:rPr>
        <w:t xml:space="preserve"> نسب</w:t>
      </w:r>
      <w:r>
        <w:rPr>
          <w:rFonts w:hint="cs"/>
          <w:rtl/>
        </w:rPr>
        <w:t>ی</w:t>
      </w:r>
      <w:r>
        <w:rPr>
          <w:rtl/>
        </w:rPr>
        <w:t xml:space="preserve"> مثل `</w:t>
      </w:r>
      <w:r>
        <w:t>em`, `rem`, `vw</w:t>
      </w:r>
      <w:r>
        <w:rPr>
          <w:rtl/>
        </w:rPr>
        <w:t>`, `%` استفاده شود.</w:t>
      </w:r>
    </w:p>
    <w:p w14:paraId="690BD249" w14:textId="4F63BC1B" w:rsidR="00440150" w:rsidRDefault="00440150" w:rsidP="00440150">
      <w:pPr>
        <w:rPr>
          <w:rtl/>
        </w:rPr>
      </w:pPr>
      <w:r>
        <w:rPr>
          <w:rtl/>
        </w:rPr>
        <w:t xml:space="preserve"> واحدها</w:t>
      </w:r>
      <w:r>
        <w:rPr>
          <w:rFonts w:hint="cs"/>
          <w:rtl/>
        </w:rPr>
        <w:t>ی</w:t>
      </w:r>
      <w:r>
        <w:rPr>
          <w:rtl/>
        </w:rPr>
        <w:t xml:space="preserve"> مطلق مثل `</w:t>
      </w:r>
      <w:r>
        <w:t>px</w:t>
      </w:r>
      <w:r>
        <w:rPr>
          <w:rtl/>
        </w:rPr>
        <w:t>` معمولاً برا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و ثابت به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روند</w:t>
      </w:r>
      <w:r>
        <w:rPr>
          <w:rtl/>
        </w:rPr>
        <w:t>.</w:t>
      </w:r>
    </w:p>
    <w:p w14:paraId="448407D7" w14:textId="44B941C8" w:rsidR="00FB401D" w:rsidRDefault="00FB401D" w:rsidP="00FB401D">
      <w:pPr>
        <w:pStyle w:val="Heading2"/>
        <w:rPr>
          <w:sz w:val="32"/>
          <w:szCs w:val="32"/>
        </w:rPr>
      </w:pPr>
      <w:bookmarkStart w:id="128" w:name="_Toc211464563"/>
      <w:r w:rsidRPr="00FB401D">
        <w:rPr>
          <w:rFonts w:hint="eastAsia"/>
          <w:sz w:val="32"/>
          <w:szCs w:val="32"/>
          <w:rtl/>
        </w:rPr>
        <w:t>معرفی</w:t>
      </w:r>
      <w:r w:rsidRPr="00FB401D">
        <w:rPr>
          <w:sz w:val="32"/>
          <w:szCs w:val="32"/>
          <w:rtl/>
        </w:rPr>
        <w:t xml:space="preserve"> </w:t>
      </w:r>
      <w:r w:rsidRPr="00FB401D">
        <w:rPr>
          <w:sz w:val="32"/>
          <w:szCs w:val="32"/>
        </w:rPr>
        <w:t>Font-family</w:t>
      </w:r>
      <w:bookmarkEnd w:id="128"/>
    </w:p>
    <w:p w14:paraId="0F2522AB" w14:textId="77777777" w:rsidR="00440150" w:rsidRDefault="00440150" w:rsidP="00440150">
      <w:pPr>
        <w:rPr>
          <w:rtl/>
        </w:rPr>
      </w:pP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font-family</w:t>
      </w:r>
      <w:r>
        <w:rPr>
          <w:rtl/>
        </w:rPr>
        <w:t>` نوع فونت نوشته‌ها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EAFC25B" w14:textId="77777777" w:rsidR="00440150" w:rsidRDefault="00440150" w:rsidP="00440150">
      <w:pPr>
        <w:rPr>
          <w:rtl/>
        </w:rPr>
      </w:pP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چند فونت را پشت سر هم نوشت تا اگر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در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کاربر موجود نبود،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استفاده شود.</w:t>
      </w:r>
    </w:p>
    <w:p w14:paraId="57BFEB6F" w14:textId="77777777" w:rsidR="00440150" w:rsidRDefault="00440150" w:rsidP="00440150"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150" w14:paraId="6697DFDC" w14:textId="77777777" w:rsidTr="00440150">
        <w:tc>
          <w:tcPr>
            <w:tcW w:w="9350" w:type="dxa"/>
          </w:tcPr>
          <w:p w14:paraId="1CE3B4B2" w14:textId="506BEB02" w:rsidR="00440150" w:rsidRDefault="00440150" w:rsidP="00440150">
            <w:pPr>
              <w:pStyle w:val="code"/>
              <w:bidi w:val="0"/>
            </w:pPr>
            <w:r w:rsidRPr="00440150">
              <w:t>font-family: "Font1", "Font2", generic-family;</w:t>
            </w:r>
          </w:p>
        </w:tc>
      </w:tr>
    </w:tbl>
    <w:p w14:paraId="01CC2146" w14:textId="77777777" w:rsidR="00440150" w:rsidRDefault="00440150" w:rsidP="00440150"/>
    <w:p w14:paraId="1E9B0663" w14:textId="2CF99427" w:rsidR="00440150" w:rsidRDefault="00440150" w:rsidP="00440150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150" w14:paraId="010ACFA3" w14:textId="77777777" w:rsidTr="00440150">
        <w:tc>
          <w:tcPr>
            <w:tcW w:w="9350" w:type="dxa"/>
          </w:tcPr>
          <w:p w14:paraId="2F3E2B40" w14:textId="77777777" w:rsidR="00440150" w:rsidRDefault="00440150" w:rsidP="00440150">
            <w:pPr>
              <w:pStyle w:val="code"/>
              <w:bidi w:val="0"/>
            </w:pPr>
            <w:r>
              <w:t>p {</w:t>
            </w:r>
          </w:p>
          <w:p w14:paraId="7F0E0EF6" w14:textId="77777777" w:rsidR="00440150" w:rsidRDefault="00440150" w:rsidP="00440150">
            <w:pPr>
              <w:pStyle w:val="code"/>
              <w:bidi w:val="0"/>
            </w:pPr>
            <w:r>
              <w:lastRenderedPageBreak/>
              <w:t xml:space="preserve">  font-family: "Tahoma", "Arial", sans-serif;</w:t>
            </w:r>
          </w:p>
          <w:p w14:paraId="7D9610AE" w14:textId="5960F5F7" w:rsidR="00440150" w:rsidRDefault="00440150" w:rsidP="00440150">
            <w:pPr>
              <w:pStyle w:val="code"/>
              <w:bidi w:val="0"/>
            </w:pPr>
            <w:r>
              <w:t>}</w:t>
            </w:r>
          </w:p>
        </w:tc>
      </w:tr>
    </w:tbl>
    <w:p w14:paraId="08E79521" w14:textId="13317D36" w:rsidR="00B62BCF" w:rsidRDefault="00B62BCF" w:rsidP="00B62BCF">
      <w:pPr>
        <w:rPr>
          <w:rFonts w:ascii="Segoe UI Emoji" w:hAnsi="Segoe UI Emoji" w:cs="Segoe UI Emoji"/>
        </w:rPr>
      </w:pPr>
      <w:hyperlink r:id="rId189" w:history="1">
        <w:r w:rsidRPr="00B62BCF">
          <w:rPr>
            <w:rStyle w:val="Hyperlink"/>
            <w:rFonts w:ascii="Segoe UI Emoji" w:hAnsi="Segoe UI Emoji" w:cs="Segoe UI Emoji"/>
          </w:rPr>
          <w:t>example</w:t>
        </w:r>
      </w:hyperlink>
    </w:p>
    <w:p w14:paraId="4B7B2B72" w14:textId="64BF1B94" w:rsidR="00B62BCF" w:rsidRDefault="00B62BCF" w:rsidP="00B62BCF">
      <w:pPr>
        <w:rPr>
          <w:rtl/>
        </w:rPr>
      </w:pPr>
      <w:r>
        <w:rPr>
          <w:rFonts w:ascii="IRANSansWeb(FaNum) Light" w:hAnsi="IRANSansWeb(FaNum) Light" w:hint="cs"/>
          <w:rtl/>
        </w:rPr>
        <w:t>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مثال:</w:t>
      </w:r>
    </w:p>
    <w:p w14:paraId="2FCCCF4D" w14:textId="33AC9686" w:rsidR="00B62BCF" w:rsidRDefault="00B62BCF" w:rsidP="00B62BCF">
      <w:pPr>
        <w:rPr>
          <w:rtl/>
        </w:rPr>
      </w:pPr>
      <w:r>
        <w:rPr>
          <w:rtl/>
        </w:rPr>
        <w:t xml:space="preserve"> مرورگر ابتدا سع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فونت </w:t>
      </w:r>
      <w:r>
        <w:t>Tahoma</w:t>
      </w:r>
      <w:r>
        <w:rPr>
          <w:rtl/>
        </w:rPr>
        <w:t xml:space="preserve"> را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دهد.</w:t>
      </w:r>
    </w:p>
    <w:p w14:paraId="5F398C52" w14:textId="15C63D75" w:rsidR="00B62BCF" w:rsidRDefault="00B62BCF" w:rsidP="00B62BCF">
      <w:pPr>
        <w:rPr>
          <w:rtl/>
        </w:rPr>
      </w:pPr>
      <w:r>
        <w:rPr>
          <w:rtl/>
        </w:rPr>
        <w:t xml:space="preserve">اگر </w:t>
      </w:r>
      <w:r>
        <w:t>Tahoma</w:t>
      </w:r>
      <w:r>
        <w:rPr>
          <w:rtl/>
        </w:rPr>
        <w:t xml:space="preserve"> در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کاربر موجود نبود، از </w:t>
      </w:r>
      <w:r>
        <w:t>Arial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DC90D57" w14:textId="6CB455A0" w:rsidR="00B62BCF" w:rsidRDefault="00B62BCF" w:rsidP="00B62BCF">
      <w:pPr>
        <w:rPr>
          <w:rtl/>
        </w:rPr>
      </w:pPr>
      <w:r>
        <w:rPr>
          <w:rtl/>
        </w:rPr>
        <w:t>اگر ه</w:t>
      </w:r>
      <w:r>
        <w:rPr>
          <w:rFonts w:hint="cs"/>
          <w:rtl/>
        </w:rPr>
        <w:t>ی</w:t>
      </w:r>
      <w:r>
        <w:rPr>
          <w:rFonts w:hint="eastAsia"/>
          <w:rtl/>
        </w:rPr>
        <w:t>چ‌کدام</w:t>
      </w:r>
      <w:r>
        <w:rPr>
          <w:rtl/>
        </w:rPr>
        <w:t xml:space="preserve"> نبودند، از </w:t>
      </w:r>
      <w:r>
        <w:t>sans-serif</w:t>
      </w:r>
      <w:r>
        <w:rPr>
          <w:rtl/>
        </w:rPr>
        <w:t xml:space="preserve"> به‌عنوان فونت عموم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9E0BCBE" w14:textId="139E85DB" w:rsidR="00B62BCF" w:rsidRDefault="00B62BCF" w:rsidP="00B62BCF">
      <w:pPr>
        <w:rPr>
          <w:rtl/>
        </w:rPr>
      </w:pPr>
      <w:r>
        <w:rPr>
          <w:rFonts w:ascii="IRANSansWeb(FaNum) Light" w:hAnsi="IRANSansWeb(FaNum) Light" w:hint="cs"/>
          <w:rtl/>
        </w:rPr>
        <w:t>خانواده‌ها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Generic Font Families</w:t>
      </w:r>
      <w:r>
        <w:rPr>
          <w:rtl/>
        </w:rPr>
        <w:t>)</w:t>
      </w:r>
    </w:p>
    <w:tbl>
      <w:tblPr>
        <w:tblStyle w:val="TableGrid"/>
        <w:bidiVisual/>
        <w:tblW w:w="9382" w:type="dxa"/>
        <w:tblLook w:val="04A0" w:firstRow="1" w:lastRow="0" w:firstColumn="1" w:lastColumn="0" w:noHBand="0" w:noVBand="1"/>
      </w:tblPr>
      <w:tblGrid>
        <w:gridCol w:w="4691"/>
        <w:gridCol w:w="4691"/>
      </w:tblGrid>
      <w:tr w:rsidR="00B62BCF" w:rsidRPr="00B62BCF" w14:paraId="444C57B2" w14:textId="77777777" w:rsidTr="00B62BCF">
        <w:trPr>
          <w:trHeight w:val="403"/>
        </w:trPr>
        <w:tc>
          <w:tcPr>
            <w:tcW w:w="4691" w:type="dxa"/>
          </w:tcPr>
          <w:p w14:paraId="7933EEAB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نام خانواده  </w:t>
            </w:r>
          </w:p>
        </w:tc>
        <w:tc>
          <w:tcPr>
            <w:tcW w:w="4691" w:type="dxa"/>
          </w:tcPr>
          <w:p w14:paraId="58580889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و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Fonts w:hint="eastAsia"/>
                <w:rtl/>
              </w:rPr>
              <w:t>ژگ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tl/>
              </w:rPr>
              <w:t xml:space="preserve"> ظاهر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tl/>
              </w:rPr>
              <w:t xml:space="preserve">                                </w:t>
            </w:r>
          </w:p>
        </w:tc>
      </w:tr>
      <w:tr w:rsidR="00B62BCF" w:rsidRPr="00B62BCF" w14:paraId="4B094DA4" w14:textId="77777777" w:rsidTr="00B62BCF">
        <w:trPr>
          <w:trHeight w:val="797"/>
        </w:trPr>
        <w:tc>
          <w:tcPr>
            <w:tcW w:w="4691" w:type="dxa"/>
          </w:tcPr>
          <w:p w14:paraId="6FEEE473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`</w:t>
            </w:r>
            <w:r w:rsidRPr="00B62BCF">
              <w:t>serif</w:t>
            </w:r>
            <w:r w:rsidRPr="00B62BCF">
              <w:rPr>
                <w:rtl/>
              </w:rPr>
              <w:t xml:space="preserve">`      </w:t>
            </w:r>
          </w:p>
        </w:tc>
        <w:tc>
          <w:tcPr>
            <w:tcW w:w="4691" w:type="dxa"/>
          </w:tcPr>
          <w:p w14:paraId="3ABEF6A8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حروف دارا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tl/>
              </w:rPr>
              <w:t xml:space="preserve"> دُم (مثل </w:t>
            </w:r>
            <w:r w:rsidRPr="00B62BCF">
              <w:t>Times New Roman</w:t>
            </w:r>
            <w:r w:rsidRPr="00B62BCF">
              <w:rPr>
                <w:rtl/>
              </w:rPr>
              <w:t xml:space="preserve">)       </w:t>
            </w:r>
          </w:p>
        </w:tc>
      </w:tr>
      <w:tr w:rsidR="00B62BCF" w:rsidRPr="00B62BCF" w14:paraId="1E181759" w14:textId="77777777" w:rsidTr="00B62BCF">
        <w:trPr>
          <w:trHeight w:val="797"/>
        </w:trPr>
        <w:tc>
          <w:tcPr>
            <w:tcW w:w="4691" w:type="dxa"/>
          </w:tcPr>
          <w:p w14:paraId="326D6224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`</w:t>
            </w:r>
            <w:r w:rsidRPr="00B62BCF">
              <w:t>sans-serif</w:t>
            </w:r>
            <w:r w:rsidRPr="00B62BCF">
              <w:rPr>
                <w:rtl/>
              </w:rPr>
              <w:t xml:space="preserve">` </w:t>
            </w:r>
          </w:p>
        </w:tc>
        <w:tc>
          <w:tcPr>
            <w:tcW w:w="4691" w:type="dxa"/>
          </w:tcPr>
          <w:p w14:paraId="295ADE8A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حروف ساده بدون دُم (مثل </w:t>
            </w:r>
            <w:r w:rsidRPr="00B62BCF">
              <w:t>Arial, Helvetica</w:t>
            </w:r>
            <w:r w:rsidRPr="00B62BCF">
              <w:rPr>
                <w:rtl/>
              </w:rPr>
              <w:t xml:space="preserve">)  </w:t>
            </w:r>
          </w:p>
        </w:tc>
      </w:tr>
      <w:tr w:rsidR="00B62BCF" w:rsidRPr="00B62BCF" w14:paraId="2A4FFF48" w14:textId="77777777" w:rsidTr="00B62BCF">
        <w:trPr>
          <w:trHeight w:val="797"/>
        </w:trPr>
        <w:tc>
          <w:tcPr>
            <w:tcW w:w="4691" w:type="dxa"/>
          </w:tcPr>
          <w:p w14:paraId="5D6F06C9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`</w:t>
            </w:r>
            <w:r w:rsidRPr="00B62BCF">
              <w:t>monospace</w:t>
            </w:r>
            <w:r w:rsidRPr="00B62BCF">
              <w:rPr>
                <w:rtl/>
              </w:rPr>
              <w:t xml:space="preserve">`  </w:t>
            </w:r>
          </w:p>
        </w:tc>
        <w:tc>
          <w:tcPr>
            <w:tcW w:w="4691" w:type="dxa"/>
          </w:tcPr>
          <w:p w14:paraId="076434F3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عرض ثابت برا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tl/>
              </w:rPr>
              <w:t xml:space="preserve"> هر کاراکتر (مثل </w:t>
            </w:r>
            <w:r w:rsidRPr="00B62BCF">
              <w:t>Courier New</w:t>
            </w:r>
            <w:r w:rsidRPr="00B62BCF">
              <w:rPr>
                <w:rtl/>
              </w:rPr>
              <w:t xml:space="preserve">) </w:t>
            </w:r>
          </w:p>
        </w:tc>
      </w:tr>
      <w:tr w:rsidR="00B62BCF" w:rsidRPr="00B62BCF" w14:paraId="6996EED7" w14:textId="77777777" w:rsidTr="00B62BCF">
        <w:trPr>
          <w:trHeight w:val="797"/>
        </w:trPr>
        <w:tc>
          <w:tcPr>
            <w:tcW w:w="4691" w:type="dxa"/>
          </w:tcPr>
          <w:p w14:paraId="14EEA8E4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`</w:t>
            </w:r>
            <w:r w:rsidRPr="00B62BCF">
              <w:t>cursive</w:t>
            </w:r>
            <w:r w:rsidRPr="00B62BCF">
              <w:rPr>
                <w:rtl/>
              </w:rPr>
              <w:t xml:space="preserve">`    </w:t>
            </w:r>
          </w:p>
        </w:tc>
        <w:tc>
          <w:tcPr>
            <w:tcW w:w="4691" w:type="dxa"/>
          </w:tcPr>
          <w:p w14:paraId="22D1E6FB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فونت دست‌نو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Fonts w:hint="eastAsia"/>
                <w:rtl/>
              </w:rPr>
              <w:t>س</w:t>
            </w:r>
            <w:r w:rsidRPr="00B62BCF">
              <w:rPr>
                <w:rtl/>
              </w:rPr>
              <w:t xml:space="preserve"> (مثل </w:t>
            </w:r>
            <w:r w:rsidRPr="00B62BCF">
              <w:t>Comic Sans MS</w:t>
            </w:r>
            <w:r w:rsidRPr="00B62BCF">
              <w:rPr>
                <w:rtl/>
              </w:rPr>
              <w:t xml:space="preserve">)          </w:t>
            </w:r>
          </w:p>
        </w:tc>
      </w:tr>
      <w:tr w:rsidR="00B62BCF" w:rsidRPr="00B62BCF" w14:paraId="133A993F" w14:textId="77777777" w:rsidTr="00B62BCF">
        <w:trPr>
          <w:trHeight w:val="394"/>
        </w:trPr>
        <w:tc>
          <w:tcPr>
            <w:tcW w:w="4691" w:type="dxa"/>
          </w:tcPr>
          <w:p w14:paraId="43CA17FC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`</w:t>
            </w:r>
            <w:r w:rsidRPr="00B62BCF">
              <w:t>fantasy</w:t>
            </w:r>
            <w:r w:rsidRPr="00B62BCF">
              <w:rPr>
                <w:rtl/>
              </w:rPr>
              <w:t xml:space="preserve">`    </w:t>
            </w:r>
          </w:p>
        </w:tc>
        <w:tc>
          <w:tcPr>
            <w:tcW w:w="4691" w:type="dxa"/>
          </w:tcPr>
          <w:p w14:paraId="3B06E98D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فونت تزئ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Fonts w:hint="eastAsia"/>
                <w:rtl/>
              </w:rPr>
              <w:t>ن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tl/>
              </w:rPr>
              <w:t xml:space="preserve"> 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Fonts w:hint="eastAsia"/>
                <w:rtl/>
              </w:rPr>
              <w:t>ا</w:t>
            </w:r>
            <w:r w:rsidRPr="00B62BCF">
              <w:rPr>
                <w:rtl/>
              </w:rPr>
              <w:t xml:space="preserve"> فانتز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tl/>
              </w:rPr>
              <w:t xml:space="preserve">                      </w:t>
            </w:r>
          </w:p>
        </w:tc>
      </w:tr>
    </w:tbl>
    <w:p w14:paraId="5539085F" w14:textId="79EC85F0" w:rsidR="00B62BCF" w:rsidRDefault="00B62BCF" w:rsidP="00B62BCF">
      <w:pPr>
        <w:rPr>
          <w:rtl/>
        </w:rPr>
      </w:pPr>
      <w:r>
        <w:rPr>
          <w:rFonts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2BCF" w14:paraId="6940C58D" w14:textId="77777777" w:rsidTr="00B62BCF">
        <w:tc>
          <w:tcPr>
            <w:tcW w:w="9350" w:type="dxa"/>
          </w:tcPr>
          <w:p w14:paraId="3CBC5BBD" w14:textId="77777777" w:rsidR="00B62BCF" w:rsidRDefault="00B62BCF" w:rsidP="00B62BCF">
            <w:pPr>
              <w:pStyle w:val="code"/>
              <w:bidi w:val="0"/>
            </w:pPr>
            <w:r>
              <w:t>h1 {</w:t>
            </w:r>
          </w:p>
          <w:p w14:paraId="21182BC4" w14:textId="77777777" w:rsidR="00B62BCF" w:rsidRDefault="00B62BCF" w:rsidP="00B62BCF">
            <w:pPr>
              <w:pStyle w:val="code"/>
              <w:bidi w:val="0"/>
            </w:pPr>
            <w:r>
              <w:t xml:space="preserve">  font-family: "Times New Roman", serif;</w:t>
            </w:r>
          </w:p>
          <w:p w14:paraId="7187291A" w14:textId="3753CA55" w:rsidR="00B62BCF" w:rsidRDefault="00B62BCF" w:rsidP="00B62BCF">
            <w:pPr>
              <w:pStyle w:val="code"/>
              <w:bidi w:val="0"/>
            </w:pPr>
            <w:r>
              <w:t>}</w:t>
            </w:r>
          </w:p>
        </w:tc>
      </w:tr>
    </w:tbl>
    <w:p w14:paraId="16928FDA" w14:textId="28507A39" w:rsidR="00B62BCF" w:rsidRDefault="00B62BCF" w:rsidP="00B62BCF">
      <w:hyperlink r:id="rId190" w:history="1">
        <w:r w:rsidRPr="00B62BCF">
          <w:rPr>
            <w:rStyle w:val="Hyperlink"/>
          </w:rPr>
          <w:t>Generic</w:t>
        </w:r>
      </w:hyperlink>
    </w:p>
    <w:p w14:paraId="783B466B" w14:textId="784239BF" w:rsidR="00B62BCF" w:rsidRDefault="00B62BCF" w:rsidP="00B62BCF">
      <w:pPr>
        <w:rPr>
          <w:rtl/>
        </w:rPr>
      </w:pPr>
      <w:r>
        <w:rPr>
          <w:rFonts w:ascii="IRANSansWeb(FaNum) Light" w:hAnsi="IRANSansWeb(FaNum) Light" w:hint="cs"/>
          <w:rtl/>
        </w:rPr>
        <w:t>نکته‌ها</w:t>
      </w:r>
      <w:r>
        <w:rPr>
          <w:rtl/>
        </w:rPr>
        <w:t>:</w:t>
      </w:r>
    </w:p>
    <w:p w14:paraId="25CB356E" w14:textId="51D82970" w:rsidR="00B62BCF" w:rsidRDefault="00B62BCF" w:rsidP="00B62BCF">
      <w:pPr>
        <w:rPr>
          <w:rtl/>
        </w:rPr>
      </w:pPr>
      <w:r>
        <w:rPr>
          <w:rtl/>
        </w:rPr>
        <w:t>اگر نام فونت شامل فاصله باشد،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داخل گ</w:t>
      </w:r>
      <w:r>
        <w:rPr>
          <w:rFonts w:hint="cs"/>
          <w:rtl/>
        </w:rPr>
        <w:t>ی</w:t>
      </w:r>
      <w:r>
        <w:rPr>
          <w:rFonts w:hint="eastAsia"/>
          <w:rtl/>
        </w:rPr>
        <w:t>ومه</w:t>
      </w:r>
      <w:r>
        <w:rPr>
          <w:rtl/>
        </w:rPr>
        <w:t xml:space="preserve"> (" ") نوشته شود.</w:t>
      </w:r>
    </w:p>
    <w:p w14:paraId="7FCD7AFF" w14:textId="06E7E8E0" w:rsidR="00B62BCF" w:rsidRDefault="00B62BCF" w:rsidP="00B62BCF">
      <w:pPr>
        <w:rPr>
          <w:rtl/>
        </w:rPr>
      </w:pPr>
      <w:r>
        <w:rPr>
          <w:rtl/>
        </w:rPr>
        <w:t xml:space="preserve"> بهتر است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در انتها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فونت‌ها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generic family</w:t>
      </w:r>
      <w:r>
        <w:rPr>
          <w:rtl/>
        </w:rPr>
        <w:t xml:space="preserve">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در صورت نبود فونت‌ها</w:t>
      </w:r>
      <w:r>
        <w:rPr>
          <w:rFonts w:hint="cs"/>
          <w:rtl/>
        </w:rPr>
        <w:t>ی</w:t>
      </w:r>
      <w:r>
        <w:rPr>
          <w:rtl/>
        </w:rPr>
        <w:t xml:space="preserve"> سفارش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ظاهر متن خراب نشود.</w:t>
      </w:r>
    </w:p>
    <w:p w14:paraId="7A27330D" w14:textId="64BDA5EF" w:rsidR="00B62BCF" w:rsidRDefault="00B62BCF" w:rsidP="00B62BCF">
      <w:pPr>
        <w:rPr>
          <w:rtl/>
        </w:rPr>
      </w:pP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3"/>
        <w:gridCol w:w="3114"/>
        <w:gridCol w:w="3114"/>
      </w:tblGrid>
      <w:tr w:rsidR="00B62BCF" w:rsidRPr="00B62BCF" w14:paraId="163FB5A8" w14:textId="77777777" w:rsidTr="00B62BCF">
        <w:trPr>
          <w:trHeight w:val="393"/>
        </w:trPr>
        <w:tc>
          <w:tcPr>
            <w:tcW w:w="3113" w:type="dxa"/>
          </w:tcPr>
          <w:p w14:paraId="5A52B134" w14:textId="77777777" w:rsidR="00B62BCF" w:rsidRPr="00B62BCF" w:rsidRDefault="00B62BCF" w:rsidP="009B304E">
            <w:pPr>
              <w:rPr>
                <w:rtl/>
              </w:rPr>
            </w:pPr>
            <w:r w:rsidRPr="00B62BCF">
              <w:rPr>
                <w:rtl/>
              </w:rPr>
              <w:lastRenderedPageBreak/>
              <w:t xml:space="preserve"> مفهوم              </w:t>
            </w:r>
          </w:p>
        </w:tc>
        <w:tc>
          <w:tcPr>
            <w:tcW w:w="3114" w:type="dxa"/>
          </w:tcPr>
          <w:p w14:paraId="3164F481" w14:textId="77777777" w:rsidR="00B62BCF" w:rsidRPr="00B62BCF" w:rsidRDefault="00B62BCF" w:rsidP="009B304E">
            <w:pPr>
              <w:rPr>
                <w:rtl/>
              </w:rPr>
            </w:pPr>
            <w:r w:rsidRPr="00B62BCF">
              <w:rPr>
                <w:rtl/>
              </w:rPr>
              <w:t xml:space="preserve"> توض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Fonts w:hint="eastAsia"/>
                <w:rtl/>
              </w:rPr>
              <w:t>ح</w:t>
            </w:r>
            <w:r w:rsidRPr="00B62BCF">
              <w:rPr>
                <w:rtl/>
              </w:rPr>
              <w:t xml:space="preserve"> کوتاه                     </w:t>
            </w:r>
          </w:p>
        </w:tc>
        <w:tc>
          <w:tcPr>
            <w:tcW w:w="3114" w:type="dxa"/>
          </w:tcPr>
          <w:p w14:paraId="0904BFD3" w14:textId="77777777" w:rsidR="00B62BCF" w:rsidRPr="00B62BCF" w:rsidRDefault="00B62BCF" w:rsidP="009B304E">
            <w:pPr>
              <w:rPr>
                <w:rtl/>
              </w:rPr>
            </w:pPr>
            <w:r w:rsidRPr="00B62BCF">
              <w:rPr>
                <w:rtl/>
              </w:rPr>
              <w:t xml:space="preserve"> مثال                                </w:t>
            </w:r>
          </w:p>
        </w:tc>
      </w:tr>
      <w:tr w:rsidR="00B62BCF" w:rsidRPr="00B62BCF" w14:paraId="7A4DFB3F" w14:textId="77777777" w:rsidTr="00B62BCF">
        <w:trPr>
          <w:trHeight w:val="673"/>
        </w:trPr>
        <w:tc>
          <w:tcPr>
            <w:tcW w:w="3113" w:type="dxa"/>
          </w:tcPr>
          <w:p w14:paraId="30FC9E15" w14:textId="0934DA7C" w:rsidR="00B62BCF" w:rsidRPr="00B62BCF" w:rsidRDefault="00B62BCF" w:rsidP="009B304E">
            <w:pPr>
              <w:rPr>
                <w:rtl/>
              </w:rPr>
            </w:pPr>
            <w:r w:rsidRPr="00B62BCF">
              <w:rPr>
                <w:rtl/>
              </w:rPr>
              <w:t xml:space="preserve"> </w:t>
            </w:r>
            <w:r w:rsidRPr="00B62BCF">
              <w:t>Absolute Units</w:t>
            </w:r>
            <w:r w:rsidRPr="00B62BCF">
              <w:rPr>
                <w:rtl/>
              </w:rPr>
              <w:t xml:space="preserve"> </w:t>
            </w:r>
          </w:p>
        </w:tc>
        <w:tc>
          <w:tcPr>
            <w:tcW w:w="3114" w:type="dxa"/>
          </w:tcPr>
          <w:p w14:paraId="66494685" w14:textId="77777777" w:rsidR="00B62BCF" w:rsidRPr="00B62BCF" w:rsidRDefault="00B62BCF" w:rsidP="009B304E">
            <w:r w:rsidRPr="00B62BCF">
              <w:rPr>
                <w:rtl/>
              </w:rPr>
              <w:t xml:space="preserve"> اندازه‌ها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tl/>
              </w:rPr>
              <w:t xml:space="preserve"> ثابت </w:t>
            </w:r>
            <w:r w:rsidRPr="00B62BCF">
              <w:t xml:space="preserve">(px, pt, cm)    </w:t>
            </w:r>
          </w:p>
        </w:tc>
        <w:tc>
          <w:tcPr>
            <w:tcW w:w="3114" w:type="dxa"/>
          </w:tcPr>
          <w:p w14:paraId="242353AE" w14:textId="0119FFEF" w:rsidR="00B62BCF" w:rsidRPr="00B62BCF" w:rsidRDefault="00B62BCF" w:rsidP="00B62BCF">
            <w:pPr>
              <w:bidi w:val="0"/>
              <w:rPr>
                <w:rtl/>
              </w:rPr>
            </w:pPr>
            <w:r w:rsidRPr="00B62BCF">
              <w:t xml:space="preserve"> width: 200px</w:t>
            </w:r>
            <w:r w:rsidRPr="00B62BCF">
              <w:rPr>
                <w:rtl/>
              </w:rPr>
              <w:t xml:space="preserve">; </w:t>
            </w:r>
          </w:p>
        </w:tc>
      </w:tr>
      <w:tr w:rsidR="00B62BCF" w:rsidRPr="00B62BCF" w14:paraId="37FE9AF5" w14:textId="77777777" w:rsidTr="00B62BCF">
        <w:trPr>
          <w:trHeight w:val="673"/>
        </w:trPr>
        <w:tc>
          <w:tcPr>
            <w:tcW w:w="3113" w:type="dxa"/>
          </w:tcPr>
          <w:p w14:paraId="51298E4B" w14:textId="01EC7DD8" w:rsidR="00B62BCF" w:rsidRPr="00B62BCF" w:rsidRDefault="00B62BCF" w:rsidP="009B304E">
            <w:pPr>
              <w:rPr>
                <w:rtl/>
              </w:rPr>
            </w:pPr>
            <w:r w:rsidRPr="00B62BCF">
              <w:rPr>
                <w:rtl/>
              </w:rPr>
              <w:t xml:space="preserve"> </w:t>
            </w:r>
            <w:r w:rsidRPr="00B62BCF">
              <w:t>Relative Units</w:t>
            </w:r>
            <w:r w:rsidRPr="00B62BCF">
              <w:rPr>
                <w:rtl/>
              </w:rPr>
              <w:t xml:space="preserve"> </w:t>
            </w:r>
          </w:p>
        </w:tc>
        <w:tc>
          <w:tcPr>
            <w:tcW w:w="3114" w:type="dxa"/>
          </w:tcPr>
          <w:p w14:paraId="4244C5E3" w14:textId="77777777" w:rsidR="00B62BCF" w:rsidRPr="00B62BCF" w:rsidRDefault="00B62BCF" w:rsidP="009B304E">
            <w:r w:rsidRPr="00B62BCF">
              <w:rPr>
                <w:rtl/>
              </w:rPr>
              <w:t xml:space="preserve"> وابسته به مح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Fonts w:hint="eastAsia"/>
                <w:rtl/>
              </w:rPr>
              <w:t>ط</w:t>
            </w:r>
            <w:r w:rsidRPr="00B62BCF">
              <w:rPr>
                <w:rtl/>
              </w:rPr>
              <w:t xml:space="preserve"> </w:t>
            </w:r>
            <w:r w:rsidRPr="00B62BCF">
              <w:t xml:space="preserve">(%, em, rem, vw) </w:t>
            </w:r>
          </w:p>
        </w:tc>
        <w:tc>
          <w:tcPr>
            <w:tcW w:w="3114" w:type="dxa"/>
          </w:tcPr>
          <w:p w14:paraId="63686BDB" w14:textId="23E70F08" w:rsidR="00B62BCF" w:rsidRPr="00B62BCF" w:rsidRDefault="00B62BCF" w:rsidP="0074011F">
            <w:pPr>
              <w:bidi w:val="0"/>
              <w:rPr>
                <w:rtl/>
              </w:rPr>
            </w:pPr>
            <w:r w:rsidRPr="00B62BCF">
              <w:t xml:space="preserve"> font-size: 2rem</w:t>
            </w:r>
            <w:r w:rsidRPr="00B62BCF">
              <w:rPr>
                <w:rtl/>
              </w:rPr>
              <w:t xml:space="preserve">; </w:t>
            </w:r>
          </w:p>
        </w:tc>
      </w:tr>
      <w:tr w:rsidR="00B62BCF" w:rsidRPr="00B62BCF" w14:paraId="5F4CB707" w14:textId="77777777" w:rsidTr="00B62BCF">
        <w:trPr>
          <w:trHeight w:val="795"/>
        </w:trPr>
        <w:tc>
          <w:tcPr>
            <w:tcW w:w="3113" w:type="dxa"/>
          </w:tcPr>
          <w:p w14:paraId="540F49C7" w14:textId="08DC89CA" w:rsidR="00B62BCF" w:rsidRPr="00B62BCF" w:rsidRDefault="00B62BCF" w:rsidP="009B304E">
            <w:pPr>
              <w:rPr>
                <w:rtl/>
              </w:rPr>
            </w:pPr>
            <w:r w:rsidRPr="00B62BCF">
              <w:rPr>
                <w:rtl/>
              </w:rPr>
              <w:t xml:space="preserve"> </w:t>
            </w:r>
            <w:r w:rsidRPr="00B62BCF">
              <w:t>font-family</w:t>
            </w:r>
            <w:r w:rsidRPr="00B62BCF">
              <w:rPr>
                <w:rtl/>
              </w:rPr>
              <w:t xml:space="preserve">    </w:t>
            </w:r>
          </w:p>
        </w:tc>
        <w:tc>
          <w:tcPr>
            <w:tcW w:w="3114" w:type="dxa"/>
          </w:tcPr>
          <w:p w14:paraId="698E3FE4" w14:textId="77777777" w:rsidR="00B62BCF" w:rsidRPr="00B62BCF" w:rsidRDefault="00B62BCF" w:rsidP="009B304E">
            <w:pPr>
              <w:rPr>
                <w:rtl/>
              </w:rPr>
            </w:pPr>
            <w:r w:rsidRPr="00B62BCF">
              <w:rPr>
                <w:rtl/>
              </w:rPr>
              <w:t xml:space="preserve"> تع</w:t>
            </w:r>
            <w:r w:rsidRPr="00B62BCF">
              <w:rPr>
                <w:rFonts w:hint="cs"/>
                <w:rtl/>
              </w:rPr>
              <w:t>یی</w:t>
            </w:r>
            <w:r w:rsidRPr="00B62BCF">
              <w:rPr>
                <w:rFonts w:hint="eastAsia"/>
                <w:rtl/>
              </w:rPr>
              <w:t>ن</w:t>
            </w:r>
            <w:r w:rsidRPr="00B62BCF">
              <w:rPr>
                <w:rtl/>
              </w:rPr>
              <w:t xml:space="preserve"> نوع فونت متن              </w:t>
            </w:r>
          </w:p>
        </w:tc>
        <w:tc>
          <w:tcPr>
            <w:tcW w:w="3114" w:type="dxa"/>
          </w:tcPr>
          <w:p w14:paraId="1135FD8D" w14:textId="7950992C" w:rsidR="00B62BCF" w:rsidRPr="00B62BCF" w:rsidRDefault="00B62BCF" w:rsidP="0074011F">
            <w:pPr>
              <w:bidi w:val="0"/>
              <w:rPr>
                <w:rtl/>
              </w:rPr>
            </w:pPr>
            <w:r w:rsidRPr="00B62BCF">
              <w:t>font-family: "Arial", sans-serif</w:t>
            </w:r>
            <w:r w:rsidRPr="00B62BCF">
              <w:rPr>
                <w:rtl/>
              </w:rPr>
              <w:t xml:space="preserve">; </w:t>
            </w:r>
          </w:p>
        </w:tc>
      </w:tr>
    </w:tbl>
    <w:p w14:paraId="182D8B44" w14:textId="45A6442F" w:rsidR="00FB401D" w:rsidRDefault="00FB401D" w:rsidP="00904F82">
      <w:pPr>
        <w:pStyle w:val="bold"/>
      </w:pPr>
      <w:r w:rsidRPr="00FB401D">
        <w:rPr>
          <w:rFonts w:hint="eastAsia"/>
          <w:rtl/>
        </w:rPr>
        <w:t>استفاده</w:t>
      </w:r>
      <w:r w:rsidRPr="00FB401D">
        <w:rPr>
          <w:rtl/>
        </w:rPr>
        <w:t xml:space="preserve"> از سایت </w:t>
      </w:r>
      <w:r w:rsidRPr="00FB401D">
        <w:t>transfonter</w:t>
      </w:r>
    </w:p>
    <w:p w14:paraId="7D50518E" w14:textId="25381CE4" w:rsidR="0074011F" w:rsidRDefault="0074011F" w:rsidP="0074011F">
      <w:pPr>
        <w:rPr>
          <w:rtl/>
        </w:rPr>
      </w:pPr>
      <w:r>
        <w:rPr>
          <w:rtl/>
        </w:rPr>
        <w:t>استفاده از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https://transfonter.org</w:t>
      </w:r>
    </w:p>
    <w:p w14:paraId="2A001269" w14:textId="45FC5506" w:rsidR="0074011F" w:rsidRDefault="0074011F" w:rsidP="0074011F">
      <w:pPr>
        <w:rPr>
          <w:rtl/>
        </w:rPr>
      </w:pPr>
      <w:r>
        <w:t>Transfonter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است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فونت‌ها</w:t>
      </w:r>
      <w:r>
        <w:rPr>
          <w:rFonts w:hint="cs"/>
          <w:rtl/>
        </w:rPr>
        <w:t>ی</w:t>
      </w:r>
      <w:r>
        <w:rPr>
          <w:rtl/>
        </w:rPr>
        <w:t xml:space="preserve"> دسکتاپ (مثل </w:t>
      </w:r>
      <w:r>
        <w:t>TTF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OTF</w:t>
      </w:r>
      <w:r>
        <w:rPr>
          <w:rtl/>
        </w:rPr>
        <w:t>) به فرمت‌ها</w:t>
      </w:r>
      <w:r>
        <w:rPr>
          <w:rFonts w:hint="cs"/>
          <w:rtl/>
        </w:rPr>
        <w:t>ی</w:t>
      </w:r>
      <w:r>
        <w:rPr>
          <w:rtl/>
        </w:rPr>
        <w:t xml:space="preserve"> مناسب وب (مثل </w:t>
      </w:r>
      <w:r>
        <w:t>WOFF</w:t>
      </w:r>
      <w:r>
        <w:rPr>
          <w:rtl/>
        </w:rPr>
        <w:t xml:space="preserve"> و </w:t>
      </w:r>
      <w:r>
        <w:t>WOFF2</w:t>
      </w:r>
      <w:r>
        <w:rPr>
          <w:rtl/>
        </w:rPr>
        <w:t>).</w:t>
      </w:r>
    </w:p>
    <w:p w14:paraId="707E7838" w14:textId="2B8D94B5" w:rsidR="0074011F" w:rsidRDefault="0074011F" w:rsidP="0074011F">
      <w:pPr>
        <w:rPr>
          <w:rtl/>
        </w:rPr>
      </w:pPr>
      <w:r>
        <w:rPr>
          <w:rFonts w:ascii="IRANSansWeb(FaNum) Light" w:hAnsi="IRANSansWeb(FaNum) Light" w:hint="cs"/>
          <w:rtl/>
        </w:rPr>
        <w:t>مراحل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>:</w:t>
      </w:r>
    </w:p>
    <w:p w14:paraId="57D1821F" w14:textId="77777777" w:rsidR="0074011F" w:rsidRDefault="0074011F" w:rsidP="0074011F">
      <w:pPr>
        <w:rPr>
          <w:rtl/>
        </w:rPr>
      </w:pPr>
      <w:r>
        <w:rPr>
          <w:rtl/>
        </w:rPr>
        <w:t>1. وارد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1B79C085" w14:textId="5EDE02FD" w:rsidR="0074011F" w:rsidRDefault="0074011F" w:rsidP="0074011F">
      <w:r>
        <w:t>https://transfonter.org</w:t>
      </w:r>
    </w:p>
    <w:p w14:paraId="07B00778" w14:textId="6AFC3663" w:rsidR="0074011F" w:rsidRDefault="0074011F" w:rsidP="0074011F">
      <w:pPr>
        <w:rPr>
          <w:rtl/>
        </w:rPr>
      </w:pPr>
      <w:r>
        <w:rPr>
          <w:rtl/>
        </w:rPr>
        <w:t>2. رو</w:t>
      </w:r>
      <w:r>
        <w:rPr>
          <w:rFonts w:hint="cs"/>
          <w:rtl/>
        </w:rPr>
        <w:t>ی</w:t>
      </w:r>
      <w:r>
        <w:rPr>
          <w:rtl/>
        </w:rPr>
        <w:t xml:space="preserve"> دکمه “</w:t>
      </w:r>
      <w:r>
        <w:t>Add fonts</w:t>
      </w:r>
      <w:r>
        <w:rPr>
          <w:rtl/>
        </w:rPr>
        <w:t>”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 و فونت مورد نظر خودت (مثل `</w:t>
      </w:r>
      <w:r>
        <w:t>IranSans.ttf</w:t>
      </w:r>
      <w:r>
        <w:rPr>
          <w:rtl/>
        </w:rPr>
        <w:t>`) رو انتخاب کن.</w:t>
      </w:r>
    </w:p>
    <w:p w14:paraId="38A12C75" w14:textId="77777777" w:rsidR="0074011F" w:rsidRDefault="0074011F" w:rsidP="0074011F">
      <w:pPr>
        <w:rPr>
          <w:rtl/>
        </w:rPr>
      </w:pPr>
      <w:r>
        <w:rPr>
          <w:rtl/>
        </w:rPr>
        <w:t>3. در قسمت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>:</w:t>
      </w:r>
    </w:p>
    <w:p w14:paraId="3CA38B14" w14:textId="14488267" w:rsidR="0074011F" w:rsidRDefault="0074011F" w:rsidP="0074011F">
      <w:pPr>
        <w:rPr>
          <w:rtl/>
        </w:rPr>
      </w:pPr>
      <w:r>
        <w:rPr>
          <w:rtl/>
        </w:rPr>
        <w:t xml:space="preserve">   * 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گز</w:t>
      </w:r>
      <w:r>
        <w:rPr>
          <w:rFonts w:hint="cs"/>
          <w:rtl/>
        </w:rPr>
        <w:t>ی</w:t>
      </w:r>
      <w:r>
        <w:rPr>
          <w:rFonts w:hint="eastAsia"/>
          <w:rtl/>
        </w:rPr>
        <w:t>نه‌</w:t>
      </w:r>
      <w:r>
        <w:rPr>
          <w:rFonts w:hint="cs"/>
          <w:rtl/>
        </w:rPr>
        <w:t>ی</w:t>
      </w:r>
      <w:r>
        <w:rPr>
          <w:rtl/>
        </w:rPr>
        <w:t xml:space="preserve"> “</w:t>
      </w:r>
      <w:r>
        <w:t>Convert to WOFF/WOFF2</w:t>
      </w:r>
      <w:r>
        <w:rPr>
          <w:rtl/>
        </w:rPr>
        <w:t>” رو بزن.</w:t>
      </w:r>
    </w:p>
    <w:p w14:paraId="691B41EC" w14:textId="154A2422" w:rsidR="0074011F" w:rsidRDefault="0074011F" w:rsidP="0074011F">
      <w:pPr>
        <w:rPr>
          <w:rtl/>
        </w:rPr>
      </w:pPr>
      <w:r>
        <w:rPr>
          <w:rtl/>
        </w:rPr>
        <w:t xml:space="preserve">   *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</w:t>
      </w:r>
      <w:r>
        <w:rPr>
          <w:rFonts w:hint="cs"/>
          <w:rtl/>
        </w:rPr>
        <w:t>ی</w:t>
      </w:r>
      <w:r>
        <w:rPr>
          <w:rtl/>
        </w:rPr>
        <w:t xml:space="preserve"> گز</w:t>
      </w:r>
      <w:r>
        <w:rPr>
          <w:rFonts w:hint="cs"/>
          <w:rtl/>
        </w:rPr>
        <w:t>ی</w:t>
      </w:r>
      <w:r>
        <w:rPr>
          <w:rFonts w:hint="eastAsia"/>
          <w:rtl/>
        </w:rPr>
        <w:t>نه‌</w:t>
      </w:r>
      <w:r>
        <w:rPr>
          <w:rFonts w:hint="cs"/>
          <w:rtl/>
        </w:rPr>
        <w:t>ی</w:t>
      </w:r>
      <w:r>
        <w:rPr>
          <w:rtl/>
        </w:rPr>
        <w:t xml:space="preserve"> “</w:t>
      </w:r>
      <w:r>
        <w:t>Include @font-face CSS</w:t>
      </w:r>
      <w:r>
        <w:rPr>
          <w:rtl/>
        </w:rPr>
        <w:t>” رو هم فعال کن</w:t>
      </w:r>
      <w:r>
        <w:rPr>
          <w:rFonts w:hint="cs"/>
          <w:rtl/>
        </w:rPr>
        <w:t>ی</w:t>
      </w:r>
      <w:r>
        <w:rPr>
          <w:rtl/>
        </w:rPr>
        <w:t xml:space="preserve"> تا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خودش بسازه.</w:t>
      </w:r>
    </w:p>
    <w:p w14:paraId="4E133970" w14:textId="64F9F4E7" w:rsidR="0074011F" w:rsidRDefault="0074011F" w:rsidP="0074011F">
      <w:pPr>
        <w:rPr>
          <w:rtl/>
        </w:rPr>
      </w:pPr>
      <w:r>
        <w:rPr>
          <w:rtl/>
        </w:rPr>
        <w:t>4. رو</w:t>
      </w:r>
      <w:r>
        <w:rPr>
          <w:rFonts w:hint="cs"/>
          <w:rtl/>
        </w:rPr>
        <w:t>ی</w:t>
      </w:r>
      <w:r>
        <w:rPr>
          <w:rtl/>
        </w:rPr>
        <w:t xml:space="preserve"> دکمه‌</w:t>
      </w:r>
      <w:r>
        <w:rPr>
          <w:rFonts w:hint="cs"/>
          <w:rtl/>
        </w:rPr>
        <w:t>ی</w:t>
      </w:r>
      <w:r>
        <w:rPr>
          <w:rtl/>
        </w:rPr>
        <w:t xml:space="preserve"> “</w:t>
      </w:r>
      <w:r>
        <w:t>Convert</w:t>
      </w:r>
      <w:r>
        <w:rPr>
          <w:rtl/>
        </w:rPr>
        <w:t>”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کن.</w:t>
      </w:r>
    </w:p>
    <w:p w14:paraId="5F011484" w14:textId="77777777" w:rsidR="0074011F" w:rsidRDefault="0074011F" w:rsidP="0074011F">
      <w:pPr>
        <w:rPr>
          <w:rtl/>
        </w:rPr>
      </w:pPr>
      <w:r>
        <w:rPr>
          <w:rtl/>
        </w:rPr>
        <w:t>5.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ZIP</w:t>
      </w:r>
      <w:r>
        <w:rPr>
          <w:rtl/>
        </w:rPr>
        <w:t xml:space="preserve"> دانلود م</w:t>
      </w:r>
      <w:r>
        <w:rPr>
          <w:rFonts w:hint="cs"/>
          <w:rtl/>
        </w:rPr>
        <w:t>ی‌</w:t>
      </w:r>
      <w:r>
        <w:rPr>
          <w:rFonts w:hint="eastAsia"/>
          <w:rtl/>
        </w:rPr>
        <w:t>شه</w:t>
      </w:r>
      <w:r>
        <w:rPr>
          <w:rtl/>
        </w:rPr>
        <w:t xml:space="preserve"> که شامل:</w:t>
      </w:r>
    </w:p>
    <w:p w14:paraId="211D652A" w14:textId="58E287CF" w:rsidR="0074011F" w:rsidRDefault="0074011F" w:rsidP="0074011F">
      <w:pPr>
        <w:rPr>
          <w:rtl/>
        </w:rPr>
      </w:pPr>
      <w:r>
        <w:rPr>
          <w:rtl/>
        </w:rPr>
        <w:t xml:space="preserve"> فونت‌ها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ل‌شده</w:t>
      </w:r>
      <w:r>
        <w:rPr>
          <w:rtl/>
        </w:rPr>
        <w:t xml:space="preserve"> (`.</w:t>
      </w:r>
      <w:r>
        <w:t>woff`, `.woff2</w:t>
      </w:r>
      <w:r>
        <w:rPr>
          <w:rtl/>
        </w:rPr>
        <w:t>`)</w:t>
      </w:r>
    </w:p>
    <w:p w14:paraId="7FBECB61" w14:textId="764A0CC7" w:rsidR="0074011F" w:rsidRDefault="0074011F" w:rsidP="0074011F">
      <w:pPr>
        <w:rPr>
          <w:rtl/>
        </w:rPr>
      </w:pP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آماده است.</w:t>
      </w:r>
    </w:p>
    <w:p w14:paraId="1553443C" w14:textId="11D93218" w:rsidR="0074011F" w:rsidRDefault="0074011F" w:rsidP="0074011F">
      <w:pPr>
        <w:rPr>
          <w:rtl/>
        </w:rPr>
      </w:pPr>
      <w:r>
        <w:rPr>
          <w:rFonts w:ascii="IRANSansWeb(FaNum) Light" w:hAnsi="IRANSansWeb(FaNum) Light" w:hint="cs"/>
          <w:rtl/>
        </w:rPr>
        <w:t>نحوه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پروژه</w:t>
      </w:r>
      <w:r>
        <w:rPr>
          <w:rtl/>
        </w:rPr>
        <w:t>:</w:t>
      </w:r>
    </w:p>
    <w:p w14:paraId="2070C1F9" w14:textId="77777777" w:rsidR="0074011F" w:rsidRDefault="0074011F" w:rsidP="0074011F">
      <w:pPr>
        <w:rPr>
          <w:rtl/>
        </w:rPr>
      </w:pPr>
      <w:r>
        <w:rPr>
          <w:rFonts w:hint="eastAsia"/>
          <w:rtl/>
        </w:rPr>
        <w:t>بعد</w:t>
      </w:r>
      <w:r>
        <w:rPr>
          <w:rtl/>
        </w:rPr>
        <w:t xml:space="preserve"> از استخراج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ZIP</w:t>
      </w:r>
      <w:r>
        <w:rPr>
          <w:rtl/>
        </w:rPr>
        <w:t>، معمولاً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فونت رو به پروژه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5A4D" w14:paraId="0ACC2B74" w14:textId="77777777" w:rsidTr="00A35A4D">
        <w:tc>
          <w:tcPr>
            <w:tcW w:w="9350" w:type="dxa"/>
          </w:tcPr>
          <w:p w14:paraId="7BD3E384" w14:textId="1166E00A" w:rsidR="00A35A4D" w:rsidRDefault="00A35A4D" w:rsidP="00A35A4D">
            <w:pPr>
              <w:pStyle w:val="code"/>
              <w:bidi w:val="0"/>
            </w:pPr>
            <w:r w:rsidRPr="00A35A4D">
              <w:t>&lt;link rel="stylesheet" href="fonts/font.css"&gt;</w:t>
            </w:r>
          </w:p>
        </w:tc>
      </w:tr>
    </w:tbl>
    <w:p w14:paraId="7FA379D9" w14:textId="77777777" w:rsidR="0074011F" w:rsidRPr="00FB401D" w:rsidRDefault="0074011F" w:rsidP="00A35A4D">
      <w:pPr>
        <w:rPr>
          <w:rtl/>
        </w:rPr>
      </w:pPr>
    </w:p>
    <w:p w14:paraId="652B6C05" w14:textId="2644601C" w:rsidR="00FB401D" w:rsidRDefault="00FB401D" w:rsidP="00904F82">
      <w:pPr>
        <w:pStyle w:val="bold"/>
      </w:pPr>
      <w:r w:rsidRPr="00FB401D">
        <w:rPr>
          <w:rFonts w:hint="eastAsia"/>
          <w:rtl/>
        </w:rPr>
        <w:t>استفاده</w:t>
      </w:r>
      <w:r w:rsidRPr="00FB401D">
        <w:rPr>
          <w:rtl/>
        </w:rPr>
        <w:t xml:space="preserve"> از </w:t>
      </w:r>
      <w:r w:rsidRPr="00FB401D">
        <w:t>font-face</w:t>
      </w:r>
    </w:p>
    <w:p w14:paraId="598DA877" w14:textId="08DEC8F0" w:rsidR="00A35A4D" w:rsidRDefault="00A35A4D" w:rsidP="00A35A4D">
      <w:r w:rsidRPr="00A35A4D">
        <w:rPr>
          <w:rtl/>
        </w:rPr>
        <w:t>دستور `@</w:t>
      </w:r>
      <w:r w:rsidRPr="00A35A4D">
        <w:t>font-face</w:t>
      </w:r>
      <w:r w:rsidRPr="00A35A4D">
        <w:rPr>
          <w:rtl/>
        </w:rPr>
        <w:t>` بهت اجازه م</w:t>
      </w:r>
      <w:r w:rsidRPr="00A35A4D">
        <w:rPr>
          <w:rFonts w:hint="cs"/>
          <w:rtl/>
        </w:rPr>
        <w:t>ی‌</w:t>
      </w:r>
      <w:r w:rsidRPr="00A35A4D">
        <w:rPr>
          <w:rFonts w:hint="eastAsia"/>
          <w:rtl/>
        </w:rPr>
        <w:t>ده</w:t>
      </w:r>
      <w:r w:rsidRPr="00A35A4D">
        <w:rPr>
          <w:rtl/>
        </w:rPr>
        <w:t xml:space="preserve"> فونت دلخواهت رو مستق</w:t>
      </w:r>
      <w:r w:rsidRPr="00A35A4D">
        <w:rPr>
          <w:rFonts w:hint="cs"/>
          <w:rtl/>
        </w:rPr>
        <w:t>ی</w:t>
      </w:r>
      <w:r w:rsidRPr="00A35A4D">
        <w:rPr>
          <w:rFonts w:hint="eastAsia"/>
          <w:rtl/>
        </w:rPr>
        <w:t>ماً</w:t>
      </w:r>
      <w:r w:rsidRPr="00A35A4D">
        <w:rPr>
          <w:rtl/>
        </w:rPr>
        <w:t xml:space="preserve"> در سا</w:t>
      </w:r>
      <w:r w:rsidRPr="00A35A4D">
        <w:rPr>
          <w:rFonts w:hint="cs"/>
          <w:rtl/>
        </w:rPr>
        <w:t>ی</w:t>
      </w:r>
      <w:r w:rsidRPr="00A35A4D">
        <w:rPr>
          <w:rFonts w:hint="eastAsia"/>
          <w:rtl/>
        </w:rPr>
        <w:t>ت</w:t>
      </w:r>
      <w:r w:rsidRPr="00A35A4D">
        <w:rPr>
          <w:rtl/>
        </w:rPr>
        <w:t xml:space="preserve"> خودت تعر</w:t>
      </w:r>
      <w:r w:rsidRPr="00A35A4D">
        <w:rPr>
          <w:rFonts w:hint="cs"/>
          <w:rtl/>
        </w:rPr>
        <w:t>ی</w:t>
      </w:r>
      <w:r w:rsidRPr="00A35A4D">
        <w:rPr>
          <w:rFonts w:hint="eastAsia"/>
          <w:rtl/>
        </w:rPr>
        <w:t>ف</w:t>
      </w:r>
      <w:r w:rsidRPr="00A35A4D">
        <w:rPr>
          <w:rtl/>
        </w:rPr>
        <w:t xml:space="preserve"> و استفاده کن</w:t>
      </w:r>
      <w:r w:rsidRPr="00A35A4D">
        <w:rPr>
          <w:rFonts w:hint="cs"/>
          <w:rtl/>
        </w:rPr>
        <w:t>ی</w:t>
      </w:r>
      <w:r w:rsidRPr="00A35A4D">
        <w:rPr>
          <w:rtl/>
        </w:rPr>
        <w:t xml:space="preserve"> </w:t>
      </w:r>
      <w:r w:rsidRPr="00A35A4D">
        <w:rPr>
          <w:rFonts w:cs="Times New Roman" w:hint="cs"/>
          <w:rtl/>
        </w:rPr>
        <w:t>—</w:t>
      </w:r>
      <w:r w:rsidRPr="00A35A4D">
        <w:rPr>
          <w:rtl/>
        </w:rPr>
        <w:t xml:space="preserve"> </w:t>
      </w:r>
      <w:r w:rsidRPr="00A35A4D">
        <w:rPr>
          <w:rFonts w:ascii="IRANSansWeb(FaNum) Light" w:hAnsi="IRANSansWeb(FaNum) Light" w:hint="cs"/>
          <w:rtl/>
        </w:rPr>
        <w:t>حت</w:t>
      </w:r>
      <w:r w:rsidRPr="00A35A4D">
        <w:rPr>
          <w:rFonts w:hint="cs"/>
          <w:rtl/>
        </w:rPr>
        <w:t>ی</w:t>
      </w:r>
      <w:r w:rsidRPr="00A35A4D">
        <w:rPr>
          <w:rtl/>
        </w:rPr>
        <w:t xml:space="preserve"> اگه اون فونت در س</w:t>
      </w:r>
      <w:r w:rsidRPr="00A35A4D">
        <w:rPr>
          <w:rFonts w:hint="cs"/>
          <w:rtl/>
        </w:rPr>
        <w:t>ی</w:t>
      </w:r>
      <w:r w:rsidRPr="00A35A4D">
        <w:rPr>
          <w:rFonts w:hint="eastAsia"/>
          <w:rtl/>
        </w:rPr>
        <w:t>ستم</w:t>
      </w:r>
      <w:r w:rsidRPr="00A35A4D">
        <w:rPr>
          <w:rtl/>
        </w:rPr>
        <w:t xml:space="preserve"> کاربر نصب نباشه.</w:t>
      </w:r>
    </w:p>
    <w:p w14:paraId="5F4C824A" w14:textId="703B83B5" w:rsidR="00A35A4D" w:rsidRDefault="00A35A4D" w:rsidP="00A35A4D">
      <w:r w:rsidRPr="00A35A4D">
        <w:rPr>
          <w:rtl/>
        </w:rPr>
        <w:t>ساختار کل</w:t>
      </w:r>
      <w:r w:rsidRPr="00A35A4D">
        <w:rPr>
          <w:rFonts w:hint="cs"/>
          <w:rtl/>
        </w:rPr>
        <w:t>ی</w:t>
      </w:r>
      <w:r w:rsidRPr="00A35A4D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5A4D" w14:paraId="6B1C26ED" w14:textId="77777777" w:rsidTr="00A35A4D">
        <w:tc>
          <w:tcPr>
            <w:tcW w:w="9350" w:type="dxa"/>
          </w:tcPr>
          <w:p w14:paraId="6B7D0E4B" w14:textId="77777777" w:rsidR="00A35A4D" w:rsidRDefault="00A35A4D" w:rsidP="00A35A4D">
            <w:pPr>
              <w:pStyle w:val="code"/>
              <w:bidi w:val="0"/>
            </w:pPr>
            <w:r>
              <w:t>@font-face {</w:t>
            </w:r>
          </w:p>
          <w:p w14:paraId="379A4A4F" w14:textId="77777777" w:rsidR="00A35A4D" w:rsidRDefault="00A35A4D" w:rsidP="00A35A4D">
            <w:pPr>
              <w:pStyle w:val="code"/>
              <w:bidi w:val="0"/>
            </w:pPr>
            <w:r>
              <w:t xml:space="preserve">  font-family: 'MyFont';</w:t>
            </w:r>
          </w:p>
          <w:p w14:paraId="3521844E" w14:textId="77777777" w:rsidR="00A35A4D" w:rsidRDefault="00A35A4D" w:rsidP="00A35A4D">
            <w:pPr>
              <w:pStyle w:val="code"/>
              <w:bidi w:val="0"/>
            </w:pPr>
            <w:r>
              <w:t xml:space="preserve">  src: url('fonts/MyFont.woff2') format('woff2'),</w:t>
            </w:r>
          </w:p>
          <w:p w14:paraId="61DD6260" w14:textId="77777777" w:rsidR="00A35A4D" w:rsidRDefault="00A35A4D" w:rsidP="00A35A4D">
            <w:pPr>
              <w:pStyle w:val="code"/>
              <w:bidi w:val="0"/>
            </w:pPr>
            <w:r>
              <w:t xml:space="preserve">       url('fonts/MyFont.woff') format('woff');</w:t>
            </w:r>
          </w:p>
          <w:p w14:paraId="0513E601" w14:textId="77777777" w:rsidR="00A35A4D" w:rsidRDefault="00A35A4D" w:rsidP="00A35A4D">
            <w:pPr>
              <w:pStyle w:val="code"/>
              <w:bidi w:val="0"/>
            </w:pPr>
            <w:r>
              <w:t xml:space="preserve">  font-weight: normal;</w:t>
            </w:r>
          </w:p>
          <w:p w14:paraId="676B61C5" w14:textId="77777777" w:rsidR="00A35A4D" w:rsidRDefault="00A35A4D" w:rsidP="00A35A4D">
            <w:pPr>
              <w:pStyle w:val="code"/>
              <w:bidi w:val="0"/>
            </w:pPr>
            <w:r>
              <w:t xml:space="preserve">  font-style: normal;</w:t>
            </w:r>
          </w:p>
          <w:p w14:paraId="67275607" w14:textId="1D929F41" w:rsidR="00A35A4D" w:rsidRDefault="00A35A4D" w:rsidP="00A35A4D">
            <w:pPr>
              <w:pStyle w:val="code"/>
              <w:bidi w:val="0"/>
            </w:pPr>
            <w:r>
              <w:t>}</w:t>
            </w:r>
          </w:p>
        </w:tc>
      </w:tr>
    </w:tbl>
    <w:p w14:paraId="38EC6575" w14:textId="7AC435D1" w:rsidR="00A35A4D" w:rsidRDefault="00A10AEC" w:rsidP="00A10AEC">
      <w:hyperlink r:id="rId191" w:history="1">
        <w:r w:rsidRPr="00A10AEC">
          <w:rPr>
            <w:rStyle w:val="Hyperlink"/>
          </w:rPr>
          <w:t>fontface</w:t>
        </w:r>
      </w:hyperlink>
    </w:p>
    <w:p w14:paraId="54C335FC" w14:textId="2F1D20B7" w:rsidR="00A10AEC" w:rsidRDefault="00A10AEC" w:rsidP="00A10AEC">
      <w:r w:rsidRPr="00A10AEC">
        <w:rPr>
          <w:rtl/>
        </w:rPr>
        <w:t>سپس از اون فونت در هر جا</w:t>
      </w:r>
      <w:r w:rsidRPr="00A10AEC">
        <w:rPr>
          <w:rFonts w:hint="cs"/>
          <w:rtl/>
        </w:rPr>
        <w:t>ی</w:t>
      </w:r>
      <w:r w:rsidRPr="00A10AEC">
        <w:rPr>
          <w:rtl/>
        </w:rPr>
        <w:t xml:space="preserve"> سا</w:t>
      </w:r>
      <w:r w:rsidRPr="00A10AEC">
        <w:rPr>
          <w:rFonts w:hint="cs"/>
          <w:rtl/>
        </w:rPr>
        <w:t>ی</w:t>
      </w:r>
      <w:r w:rsidRPr="00A10AEC">
        <w:rPr>
          <w:rFonts w:hint="eastAsia"/>
          <w:rtl/>
        </w:rPr>
        <w:t>ت</w:t>
      </w:r>
      <w:r w:rsidRPr="00A10AEC">
        <w:rPr>
          <w:rtl/>
        </w:rPr>
        <w:t xml:space="preserve"> م</w:t>
      </w:r>
      <w:r w:rsidRPr="00A10AEC">
        <w:rPr>
          <w:rFonts w:hint="cs"/>
          <w:rtl/>
        </w:rPr>
        <w:t>ی‌</w:t>
      </w:r>
      <w:r w:rsidRPr="00A10AEC">
        <w:rPr>
          <w:rFonts w:hint="eastAsia"/>
          <w:rtl/>
        </w:rPr>
        <w:t>تون</w:t>
      </w:r>
      <w:r w:rsidRPr="00A10AEC">
        <w:rPr>
          <w:rFonts w:hint="cs"/>
          <w:rtl/>
        </w:rPr>
        <w:t>ی</w:t>
      </w:r>
      <w:r w:rsidRPr="00A10AEC">
        <w:rPr>
          <w:rtl/>
        </w:rPr>
        <w:t xml:space="preserve"> استفاده کن</w:t>
      </w:r>
      <w:r w:rsidRPr="00A10AEC">
        <w:rPr>
          <w:rFonts w:hint="cs"/>
          <w:rtl/>
        </w:rPr>
        <w:t>ی</w:t>
      </w:r>
      <w:r w:rsidRPr="00A10AEC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0AEC" w14:paraId="3B9F6825" w14:textId="77777777" w:rsidTr="00A10AEC">
        <w:tc>
          <w:tcPr>
            <w:tcW w:w="9350" w:type="dxa"/>
          </w:tcPr>
          <w:p w14:paraId="17F5F522" w14:textId="77777777" w:rsidR="00A10AEC" w:rsidRDefault="00A10AEC" w:rsidP="00A10AEC">
            <w:pPr>
              <w:pStyle w:val="code"/>
              <w:bidi w:val="0"/>
            </w:pPr>
            <w:r>
              <w:t>body {</w:t>
            </w:r>
          </w:p>
          <w:p w14:paraId="51C9D54B" w14:textId="77777777" w:rsidR="00A10AEC" w:rsidRDefault="00A10AEC" w:rsidP="00A10AEC">
            <w:pPr>
              <w:pStyle w:val="code"/>
              <w:bidi w:val="0"/>
            </w:pPr>
            <w:r>
              <w:t xml:space="preserve">  font-family: 'MyFont', sans-serif;</w:t>
            </w:r>
          </w:p>
          <w:p w14:paraId="0AC4D155" w14:textId="47088413" w:rsidR="00A10AEC" w:rsidRDefault="00A10AEC" w:rsidP="00A10AEC">
            <w:pPr>
              <w:pStyle w:val="code"/>
              <w:bidi w:val="0"/>
            </w:pPr>
            <w:r>
              <w:t>}</w:t>
            </w:r>
          </w:p>
        </w:tc>
      </w:tr>
    </w:tbl>
    <w:p w14:paraId="2525EBD4" w14:textId="77777777" w:rsidR="00A10AEC" w:rsidRDefault="00A10AEC" w:rsidP="00A10AEC"/>
    <w:p w14:paraId="50D092A4" w14:textId="6F5EDBDF" w:rsidR="00A10AEC" w:rsidRDefault="00A10AEC" w:rsidP="00A10AEC">
      <w:r w:rsidRPr="00A10AEC">
        <w:rPr>
          <w:rtl/>
        </w:rPr>
        <w:t>توض</w:t>
      </w:r>
      <w:r w:rsidRPr="00A10AEC">
        <w:rPr>
          <w:rFonts w:hint="cs"/>
          <w:rtl/>
        </w:rPr>
        <w:t>ی</w:t>
      </w:r>
      <w:r w:rsidRPr="00A10AEC">
        <w:rPr>
          <w:rFonts w:hint="eastAsia"/>
          <w:rtl/>
        </w:rPr>
        <w:t>ح</w:t>
      </w:r>
      <w:r w:rsidRPr="00A10AEC">
        <w:rPr>
          <w:rtl/>
        </w:rPr>
        <w:t xml:space="preserve"> قسمت‌ها:</w:t>
      </w:r>
    </w:p>
    <w:tbl>
      <w:tblPr>
        <w:tblStyle w:val="TableGrid"/>
        <w:bidiVisual/>
        <w:tblW w:w="9410" w:type="dxa"/>
        <w:tblLook w:val="04A0" w:firstRow="1" w:lastRow="0" w:firstColumn="1" w:lastColumn="0" w:noHBand="0" w:noVBand="1"/>
      </w:tblPr>
      <w:tblGrid>
        <w:gridCol w:w="4705"/>
        <w:gridCol w:w="4705"/>
      </w:tblGrid>
      <w:tr w:rsidR="00A10AEC" w:rsidRPr="00A10AEC" w14:paraId="7E5DBBED" w14:textId="77777777" w:rsidTr="00A10AEC">
        <w:trPr>
          <w:trHeight w:val="384"/>
        </w:trPr>
        <w:tc>
          <w:tcPr>
            <w:tcW w:w="4705" w:type="dxa"/>
          </w:tcPr>
          <w:p w14:paraId="45952951" w14:textId="77777777" w:rsidR="00A10AEC" w:rsidRPr="00A10AEC" w:rsidRDefault="00A10AEC" w:rsidP="0098221F">
            <w:pPr>
              <w:rPr>
                <w:rtl/>
              </w:rPr>
            </w:pPr>
            <w:r w:rsidRPr="00A10AEC">
              <w:rPr>
                <w:rtl/>
              </w:rPr>
              <w:t xml:space="preserve"> و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Fonts w:hint="eastAsia"/>
                <w:rtl/>
              </w:rPr>
              <w:t>ژگ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tl/>
              </w:rPr>
              <w:t xml:space="preserve">                        </w:t>
            </w:r>
          </w:p>
        </w:tc>
        <w:tc>
          <w:tcPr>
            <w:tcW w:w="4705" w:type="dxa"/>
          </w:tcPr>
          <w:p w14:paraId="065ECFFC" w14:textId="77777777" w:rsidR="00A10AEC" w:rsidRPr="00A10AEC" w:rsidRDefault="00A10AEC" w:rsidP="0098221F">
            <w:pPr>
              <w:rPr>
                <w:rtl/>
              </w:rPr>
            </w:pPr>
            <w:r w:rsidRPr="00A10AEC">
              <w:rPr>
                <w:rtl/>
              </w:rPr>
              <w:t xml:space="preserve"> توض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Fonts w:hint="eastAsia"/>
                <w:rtl/>
              </w:rPr>
              <w:t>ح</w:t>
            </w:r>
            <w:r w:rsidRPr="00A10AEC">
              <w:rPr>
                <w:rtl/>
              </w:rPr>
              <w:t xml:space="preserve">                                                                       </w:t>
            </w:r>
          </w:p>
        </w:tc>
      </w:tr>
      <w:tr w:rsidR="00A10AEC" w:rsidRPr="00A10AEC" w14:paraId="5E2D6612" w14:textId="77777777" w:rsidTr="00A10AEC">
        <w:trPr>
          <w:trHeight w:val="1171"/>
        </w:trPr>
        <w:tc>
          <w:tcPr>
            <w:tcW w:w="4705" w:type="dxa"/>
          </w:tcPr>
          <w:p w14:paraId="0BE89C9F" w14:textId="77777777" w:rsidR="00A10AEC" w:rsidRPr="00A10AEC" w:rsidRDefault="00A10AEC" w:rsidP="0098221F">
            <w:pPr>
              <w:rPr>
                <w:rtl/>
              </w:rPr>
            </w:pPr>
            <w:r w:rsidRPr="00A10AEC">
              <w:rPr>
                <w:rtl/>
              </w:rPr>
              <w:t xml:space="preserve"> `</w:t>
            </w:r>
            <w:r w:rsidRPr="00A10AEC">
              <w:t>font-family</w:t>
            </w:r>
            <w:r w:rsidRPr="00A10AEC">
              <w:rPr>
                <w:rtl/>
              </w:rPr>
              <w:t xml:space="preserve">`                </w:t>
            </w:r>
          </w:p>
        </w:tc>
        <w:tc>
          <w:tcPr>
            <w:tcW w:w="4705" w:type="dxa"/>
          </w:tcPr>
          <w:p w14:paraId="75CD406C" w14:textId="77777777" w:rsidR="00A10AEC" w:rsidRPr="00A10AEC" w:rsidRDefault="00A10AEC" w:rsidP="0098221F">
            <w:pPr>
              <w:rPr>
                <w:rtl/>
              </w:rPr>
            </w:pPr>
            <w:r w:rsidRPr="00A10AEC">
              <w:rPr>
                <w:rtl/>
              </w:rPr>
              <w:t xml:space="preserve"> نام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tl/>
              </w:rPr>
              <w:t xml:space="preserve"> دلخواه که برا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tl/>
              </w:rPr>
              <w:t xml:space="preserve"> فونت انتخاب م</w:t>
            </w:r>
            <w:r w:rsidRPr="00A10AEC">
              <w:rPr>
                <w:rFonts w:hint="cs"/>
                <w:rtl/>
              </w:rPr>
              <w:t>ی‌</w:t>
            </w:r>
            <w:r w:rsidRPr="00A10AEC">
              <w:rPr>
                <w:rFonts w:hint="eastAsia"/>
                <w:rtl/>
              </w:rPr>
              <w:t>کن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tl/>
              </w:rPr>
              <w:t xml:space="preserve"> (در </w:t>
            </w:r>
            <w:r w:rsidRPr="00A10AEC">
              <w:t>CSS</w:t>
            </w:r>
            <w:r w:rsidRPr="00A10AEC">
              <w:rPr>
                <w:rtl/>
              </w:rPr>
              <w:t xml:space="preserve"> از هم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Fonts w:hint="eastAsia"/>
                <w:rtl/>
              </w:rPr>
              <w:t>ن</w:t>
            </w:r>
            <w:r w:rsidRPr="00A10AEC">
              <w:rPr>
                <w:rtl/>
              </w:rPr>
              <w:t xml:space="preserve"> اسم استفاده م</w:t>
            </w:r>
            <w:r w:rsidRPr="00A10AEC">
              <w:rPr>
                <w:rFonts w:hint="cs"/>
                <w:rtl/>
              </w:rPr>
              <w:t>ی‌</w:t>
            </w:r>
            <w:r w:rsidRPr="00A10AEC">
              <w:rPr>
                <w:rFonts w:hint="eastAsia"/>
                <w:rtl/>
              </w:rPr>
              <w:t>کن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tl/>
              </w:rPr>
              <w:t xml:space="preserve">). </w:t>
            </w:r>
          </w:p>
        </w:tc>
      </w:tr>
      <w:tr w:rsidR="00A10AEC" w:rsidRPr="00A10AEC" w14:paraId="7D577EFA" w14:textId="77777777" w:rsidTr="00A10AEC">
        <w:trPr>
          <w:trHeight w:val="778"/>
        </w:trPr>
        <w:tc>
          <w:tcPr>
            <w:tcW w:w="4705" w:type="dxa"/>
          </w:tcPr>
          <w:p w14:paraId="65A89CB0" w14:textId="77777777" w:rsidR="00A10AEC" w:rsidRPr="00A10AEC" w:rsidRDefault="00A10AEC" w:rsidP="0098221F">
            <w:pPr>
              <w:rPr>
                <w:rtl/>
              </w:rPr>
            </w:pPr>
            <w:r w:rsidRPr="00A10AEC">
              <w:rPr>
                <w:rtl/>
              </w:rPr>
              <w:t xml:space="preserve"> `</w:t>
            </w:r>
            <w:r w:rsidRPr="00A10AEC">
              <w:t>src</w:t>
            </w:r>
            <w:r w:rsidRPr="00A10AEC">
              <w:rPr>
                <w:rtl/>
              </w:rPr>
              <w:t xml:space="preserve">`                        </w:t>
            </w:r>
          </w:p>
        </w:tc>
        <w:tc>
          <w:tcPr>
            <w:tcW w:w="4705" w:type="dxa"/>
          </w:tcPr>
          <w:p w14:paraId="108FF284" w14:textId="77777777" w:rsidR="00A10AEC" w:rsidRPr="00A10AEC" w:rsidRDefault="00A10AEC" w:rsidP="0098221F">
            <w:pPr>
              <w:rPr>
                <w:rtl/>
              </w:rPr>
            </w:pPr>
            <w:r w:rsidRPr="00A10AEC">
              <w:rPr>
                <w:rtl/>
              </w:rPr>
              <w:t xml:space="preserve"> مس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Fonts w:hint="eastAsia"/>
                <w:rtl/>
              </w:rPr>
              <w:t>ر</w:t>
            </w:r>
            <w:r w:rsidRPr="00A10AEC">
              <w:rPr>
                <w:rtl/>
              </w:rPr>
              <w:t xml:space="preserve"> فا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Fonts w:hint="eastAsia"/>
                <w:rtl/>
              </w:rPr>
              <w:t>ل‌ها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tl/>
              </w:rPr>
              <w:t xml:space="preserve"> فونت (م</w:t>
            </w:r>
            <w:r w:rsidRPr="00A10AEC">
              <w:rPr>
                <w:rFonts w:hint="cs"/>
                <w:rtl/>
              </w:rPr>
              <w:t>ی‌</w:t>
            </w:r>
            <w:r w:rsidRPr="00A10AEC">
              <w:rPr>
                <w:rFonts w:hint="eastAsia"/>
                <w:rtl/>
              </w:rPr>
              <w:t>تونه</w:t>
            </w:r>
            <w:r w:rsidRPr="00A10AEC">
              <w:rPr>
                <w:rtl/>
              </w:rPr>
              <w:t xml:space="preserve"> چند نوع فرمت داشته باشه).                       </w:t>
            </w:r>
          </w:p>
        </w:tc>
      </w:tr>
      <w:tr w:rsidR="00A10AEC" w:rsidRPr="00A10AEC" w14:paraId="10E8E68F" w14:textId="77777777" w:rsidTr="00A10AEC">
        <w:trPr>
          <w:trHeight w:val="778"/>
        </w:trPr>
        <w:tc>
          <w:tcPr>
            <w:tcW w:w="4705" w:type="dxa"/>
          </w:tcPr>
          <w:p w14:paraId="1BBCEFCF" w14:textId="4C3F8CFF" w:rsidR="00A10AEC" w:rsidRPr="00A10AEC" w:rsidRDefault="00A10AEC" w:rsidP="00A10AEC">
            <w:pPr>
              <w:bidi w:val="0"/>
              <w:rPr>
                <w:rtl/>
              </w:rPr>
            </w:pPr>
            <w:r w:rsidRPr="00A10AEC">
              <w:t>format</w:t>
            </w:r>
            <w:r w:rsidRPr="00A10AEC">
              <w:rPr>
                <w:rtl/>
              </w:rPr>
              <w:t xml:space="preserve">() </w:t>
            </w:r>
          </w:p>
        </w:tc>
        <w:tc>
          <w:tcPr>
            <w:tcW w:w="4705" w:type="dxa"/>
          </w:tcPr>
          <w:p w14:paraId="3A48AB85" w14:textId="77777777" w:rsidR="00A10AEC" w:rsidRPr="00A10AEC" w:rsidRDefault="00A10AEC" w:rsidP="0098221F">
            <w:pPr>
              <w:rPr>
                <w:rtl/>
              </w:rPr>
            </w:pPr>
            <w:r w:rsidRPr="00A10AEC">
              <w:rPr>
                <w:rtl/>
              </w:rPr>
              <w:t xml:space="preserve"> نوع فرمت فا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Fonts w:hint="eastAsia"/>
                <w:rtl/>
              </w:rPr>
              <w:t>ل</w:t>
            </w:r>
            <w:r w:rsidRPr="00A10AEC">
              <w:rPr>
                <w:rtl/>
              </w:rPr>
              <w:t xml:space="preserve"> (مثلاً </w:t>
            </w:r>
            <w:r w:rsidRPr="00A10AEC">
              <w:t>woff, woff2, ttf</w:t>
            </w:r>
            <w:r w:rsidRPr="00A10AEC">
              <w:rPr>
                <w:rtl/>
              </w:rPr>
              <w:t xml:space="preserve">).                                     </w:t>
            </w:r>
          </w:p>
        </w:tc>
      </w:tr>
      <w:tr w:rsidR="00A10AEC" w:rsidRPr="00A10AEC" w14:paraId="08DB0668" w14:textId="77777777" w:rsidTr="00A10AEC">
        <w:trPr>
          <w:trHeight w:val="768"/>
        </w:trPr>
        <w:tc>
          <w:tcPr>
            <w:tcW w:w="4705" w:type="dxa"/>
          </w:tcPr>
          <w:p w14:paraId="2D86F9CA" w14:textId="310BE601" w:rsidR="00A10AEC" w:rsidRPr="00A10AEC" w:rsidRDefault="00A10AEC" w:rsidP="00A10AEC">
            <w:pPr>
              <w:bidi w:val="0"/>
              <w:rPr>
                <w:rtl/>
              </w:rPr>
            </w:pPr>
            <w:r w:rsidRPr="00A10AEC">
              <w:t>font-weight / font-style</w:t>
            </w:r>
            <w:r w:rsidRPr="00A10AEC">
              <w:rPr>
                <w:rtl/>
              </w:rPr>
              <w:t xml:space="preserve"> </w:t>
            </w:r>
          </w:p>
        </w:tc>
        <w:tc>
          <w:tcPr>
            <w:tcW w:w="4705" w:type="dxa"/>
          </w:tcPr>
          <w:p w14:paraId="2E297E32" w14:textId="77777777" w:rsidR="00A10AEC" w:rsidRPr="00A10AEC" w:rsidRDefault="00A10AEC" w:rsidP="0098221F">
            <w:pPr>
              <w:rPr>
                <w:rtl/>
              </w:rPr>
            </w:pPr>
            <w:r w:rsidRPr="00A10AEC">
              <w:rPr>
                <w:rtl/>
              </w:rPr>
              <w:t xml:space="preserve"> برا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tl/>
              </w:rPr>
              <w:t xml:space="preserve"> مشخص کردن حالت نرمال، بولد 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Fonts w:hint="eastAsia"/>
                <w:rtl/>
              </w:rPr>
              <w:t>ا</w:t>
            </w:r>
            <w:r w:rsidRPr="00A10AEC">
              <w:rPr>
                <w:rtl/>
              </w:rPr>
              <w:t xml:space="preserve"> ا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Fonts w:hint="eastAsia"/>
                <w:rtl/>
              </w:rPr>
              <w:t>تال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Fonts w:hint="eastAsia"/>
                <w:rtl/>
              </w:rPr>
              <w:t>ک</w:t>
            </w:r>
            <w:r w:rsidRPr="00A10AEC">
              <w:rPr>
                <w:rtl/>
              </w:rPr>
              <w:t xml:space="preserve"> فونت.                            </w:t>
            </w:r>
          </w:p>
        </w:tc>
      </w:tr>
    </w:tbl>
    <w:p w14:paraId="2F765560" w14:textId="2EAF21E8" w:rsidR="00A10AEC" w:rsidRDefault="00A10AEC" w:rsidP="00A10AEC">
      <w:pPr>
        <w:rPr>
          <w:rtl/>
        </w:rPr>
      </w:pP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>:</w:t>
      </w:r>
    </w:p>
    <w:p w14:paraId="0B0362A1" w14:textId="5118362C" w:rsidR="00A10AEC" w:rsidRDefault="00A10AEC" w:rsidP="00A10AEC">
      <w:pPr>
        <w:rPr>
          <w:rtl/>
        </w:rPr>
      </w:pPr>
      <w:r>
        <w:rPr>
          <w:rtl/>
        </w:rPr>
        <w:t xml:space="preserve"> بهتره از فرمت‌ها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WOFF</w:t>
      </w:r>
      <w:r>
        <w:rPr>
          <w:rtl/>
        </w:rPr>
        <w:t xml:space="preserve"> و </w:t>
      </w:r>
      <w:r>
        <w:t>WOFF2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tl/>
        </w:rPr>
        <w:t xml:space="preserve"> چون فشرده‌تر و مخصوص وب هستن.</w:t>
      </w:r>
    </w:p>
    <w:p w14:paraId="1BEB76BC" w14:textId="28E329C0" w:rsidR="00A10AEC" w:rsidRDefault="00A10AEC" w:rsidP="00A10AEC">
      <w:pPr>
        <w:rPr>
          <w:rtl/>
        </w:rPr>
      </w:pPr>
      <w:r>
        <w:rPr>
          <w:rtl/>
        </w:rPr>
        <w:lastRenderedPageBreak/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(`</w:t>
      </w:r>
      <w:r>
        <w:t>url</w:t>
      </w:r>
      <w:r>
        <w:rPr>
          <w:rtl/>
        </w:rPr>
        <w:t>`)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نسبت به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بشه.</w:t>
      </w:r>
    </w:p>
    <w:p w14:paraId="3336BF46" w14:textId="274F972E" w:rsidR="00A10AEC" w:rsidRDefault="00A10AEC" w:rsidP="00A10AEC">
      <w:pPr>
        <w:rPr>
          <w:rtl/>
        </w:rPr>
      </w:pP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فونت‌ها</w:t>
      </w:r>
      <w:r>
        <w:rPr>
          <w:rFonts w:hint="cs"/>
          <w:rtl/>
        </w:rPr>
        <w:t>ی</w:t>
      </w:r>
      <w:r>
        <w:rPr>
          <w:rtl/>
        </w:rPr>
        <w:t xml:space="preserve"> فارس</w:t>
      </w:r>
      <w:r>
        <w:rPr>
          <w:rFonts w:hint="cs"/>
          <w:rtl/>
        </w:rPr>
        <w:t>ی</w:t>
      </w:r>
      <w:r>
        <w:rPr>
          <w:rtl/>
        </w:rPr>
        <w:t xml:space="preserve"> مثل </w:t>
      </w:r>
      <w:r>
        <w:t>IRANSans</w:t>
      </w:r>
      <w:r>
        <w:rPr>
          <w:rtl/>
        </w:rPr>
        <w:t xml:space="preserve">، </w:t>
      </w:r>
      <w:r>
        <w:t>Vazir</w:t>
      </w:r>
      <w:r>
        <w:rPr>
          <w:rtl/>
        </w:rPr>
        <w:t xml:space="preserve">،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Yekan Bakh</w:t>
      </w:r>
      <w:r>
        <w:rPr>
          <w:rFonts w:hint="cs"/>
          <w:rtl/>
        </w:rPr>
        <w:t xml:space="preserve"> </w:t>
      </w:r>
      <w:r>
        <w:rPr>
          <w:rtl/>
        </w:rPr>
        <w:t>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</w:t>
      </w:r>
      <w:r>
        <w:rPr>
          <w:rFonts w:hint="cs"/>
          <w:rtl/>
        </w:rPr>
        <w:t>ی</w:t>
      </w:r>
      <w:r>
        <w:rPr>
          <w:rtl/>
        </w:rPr>
        <w:t xml:space="preserve"> از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استفاده کن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35A7539F" w14:textId="689DC60D" w:rsidR="00FB401D" w:rsidRDefault="00FB401D" w:rsidP="00904F82">
      <w:pPr>
        <w:pStyle w:val="bold"/>
        <w:rPr>
          <w:rtl/>
        </w:rPr>
      </w:pPr>
      <w:r>
        <w:rPr>
          <w:rtl/>
        </w:rPr>
        <w:t xml:space="preserve">بررسی مفهوم </w:t>
      </w:r>
      <w:r>
        <w:t>font stack</w:t>
      </w:r>
    </w:p>
    <w:p w14:paraId="6AD54934" w14:textId="344CFA90" w:rsidR="00A10AEC" w:rsidRDefault="00A10AEC" w:rsidP="00A10AEC">
      <w:pPr>
        <w:rPr>
          <w:rtl/>
        </w:rPr>
      </w:pPr>
      <w:r>
        <w:t>Font Stack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نوشتن چند فونت پشت سر هم در خاص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`</w:t>
      </w:r>
      <w:r>
        <w:t>font-family</w:t>
      </w:r>
      <w:r>
        <w:rPr>
          <w:rtl/>
        </w:rPr>
        <w:t xml:space="preserve">` تا اگر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در مرورگر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کاربر موجود نبود،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شود.</w:t>
      </w:r>
    </w:p>
    <w:p w14:paraId="7E0B9E2B" w14:textId="170730FE" w:rsidR="00A10AEC" w:rsidRDefault="00A10AEC" w:rsidP="00A10AEC">
      <w:pPr>
        <w:rPr>
          <w:rtl/>
        </w:rPr>
      </w:pP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0AEC" w14:paraId="7194D8A2" w14:textId="77777777" w:rsidTr="00A10AEC">
        <w:tc>
          <w:tcPr>
            <w:tcW w:w="9350" w:type="dxa"/>
          </w:tcPr>
          <w:p w14:paraId="378F1D78" w14:textId="77777777" w:rsidR="00A84FA5" w:rsidRDefault="00A84FA5" w:rsidP="00A84FA5">
            <w:pPr>
              <w:pStyle w:val="code"/>
              <w:bidi w:val="0"/>
            </w:pPr>
            <w:r>
              <w:t>body {</w:t>
            </w:r>
          </w:p>
          <w:p w14:paraId="086A548C" w14:textId="77777777" w:rsidR="00A84FA5" w:rsidRDefault="00A84FA5" w:rsidP="00A84FA5">
            <w:pPr>
              <w:pStyle w:val="code"/>
              <w:bidi w:val="0"/>
            </w:pPr>
            <w:r>
              <w:t xml:space="preserve">  font-family: "Vazir", "Tahoma", "Arial", sans-serif;</w:t>
            </w:r>
          </w:p>
          <w:p w14:paraId="76889A50" w14:textId="723A2B10" w:rsidR="00A10AEC" w:rsidRDefault="00A84FA5" w:rsidP="00A84FA5">
            <w:pPr>
              <w:pStyle w:val="code"/>
              <w:bidi w:val="0"/>
            </w:pPr>
            <w:r>
              <w:t>}</w:t>
            </w:r>
          </w:p>
        </w:tc>
      </w:tr>
    </w:tbl>
    <w:p w14:paraId="394AB6CB" w14:textId="199B8049" w:rsidR="00A10AEC" w:rsidRDefault="00F9095F" w:rsidP="00A84FA5">
      <w:pPr>
        <w:rPr>
          <w:rtl/>
        </w:rPr>
      </w:pPr>
      <w:hyperlink r:id="rId192" w:history="1">
        <w:r w:rsidRPr="00F9095F">
          <w:rPr>
            <w:rStyle w:val="Hyperlink"/>
          </w:rPr>
          <w:t>font-stack</w:t>
        </w:r>
      </w:hyperlink>
    </w:p>
    <w:p w14:paraId="682B6232" w14:textId="77777777" w:rsidR="00F9095F" w:rsidRDefault="00F9095F" w:rsidP="00F9095F">
      <w:pPr>
        <w:rPr>
          <w:rtl/>
        </w:rPr>
      </w:pPr>
      <w:r>
        <w:rPr>
          <w:rtl/>
        </w:rPr>
        <w:t>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مرورگر:</w:t>
      </w:r>
    </w:p>
    <w:p w14:paraId="66D3B78F" w14:textId="3A8F8FD1" w:rsidR="00F9095F" w:rsidRDefault="00F9095F" w:rsidP="00F9095F">
      <w:pPr>
        <w:rPr>
          <w:rtl/>
        </w:rPr>
      </w:pPr>
      <w:r>
        <w:rPr>
          <w:rtl/>
        </w:rPr>
        <w:t>1. ابتدا سع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فونت </w:t>
      </w:r>
      <w:r>
        <w:t>Vazir</w:t>
      </w:r>
      <w:r>
        <w:rPr>
          <w:rtl/>
        </w:rPr>
        <w:t xml:space="preserve"> را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دهد.</w:t>
      </w:r>
    </w:p>
    <w:p w14:paraId="6335CDCD" w14:textId="21E04834" w:rsidR="00F9095F" w:rsidRDefault="00F9095F" w:rsidP="00F9095F">
      <w:pPr>
        <w:rPr>
          <w:rtl/>
        </w:rPr>
      </w:pPr>
      <w:r>
        <w:rPr>
          <w:rtl/>
        </w:rPr>
        <w:t xml:space="preserve">2. اگر وجود نداشت، سراغ </w:t>
      </w:r>
      <w:r>
        <w:t>Tahoma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>.</w:t>
      </w:r>
    </w:p>
    <w:p w14:paraId="22251E0C" w14:textId="64A79AD1" w:rsidR="00F9095F" w:rsidRDefault="00F9095F" w:rsidP="00F9095F">
      <w:pPr>
        <w:rPr>
          <w:rtl/>
        </w:rPr>
      </w:pPr>
      <w:r>
        <w:rPr>
          <w:rtl/>
        </w:rPr>
        <w:t xml:space="preserve">3. بعد </w:t>
      </w:r>
      <w:r>
        <w:t>Arial</w:t>
      </w:r>
      <w:r>
        <w:rPr>
          <w:rtl/>
        </w:rPr>
        <w:t xml:space="preserve"> را امتحان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4FE6D68" w14:textId="7E37736F" w:rsidR="00F9095F" w:rsidRDefault="00F9095F" w:rsidP="00F9095F">
      <w:pPr>
        <w:rPr>
          <w:rtl/>
        </w:rPr>
      </w:pPr>
      <w:r>
        <w:rPr>
          <w:rtl/>
        </w:rPr>
        <w:t>4. اگر ه</w:t>
      </w:r>
      <w:r>
        <w:rPr>
          <w:rFonts w:hint="cs"/>
          <w:rtl/>
        </w:rPr>
        <w:t>ی</w:t>
      </w:r>
      <w:r>
        <w:rPr>
          <w:rFonts w:hint="eastAsia"/>
          <w:rtl/>
        </w:rPr>
        <w:t>چ‌کدام</w:t>
      </w:r>
      <w:r>
        <w:rPr>
          <w:rtl/>
        </w:rPr>
        <w:t xml:space="preserve"> نبود، از خانواده‌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sans-serif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623384AD" w14:textId="5FB0D454" w:rsidR="00F9095F" w:rsidRDefault="00F9095F" w:rsidP="00F9095F">
      <w:pPr>
        <w:rPr>
          <w:rtl/>
        </w:rPr>
      </w:pPr>
      <w:r>
        <w:rPr>
          <w:rFonts w:ascii="IRANSansWeb(FaNum) Light" w:hAnsi="IRANSansWeb(FaNum) Light" w:hint="cs"/>
          <w:rtl/>
        </w:rPr>
        <w:t>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Font Stack</w:t>
      </w:r>
      <w:r>
        <w:rPr>
          <w:rtl/>
        </w:rPr>
        <w:t>:</w:t>
      </w:r>
    </w:p>
    <w:p w14:paraId="5AC6A9BE" w14:textId="1DCE80CC" w:rsidR="00F9095F" w:rsidRDefault="00F9095F" w:rsidP="00F9095F">
      <w:pPr>
        <w:rPr>
          <w:rtl/>
        </w:rPr>
      </w:pPr>
      <w:r>
        <w:rPr>
          <w:rtl/>
        </w:rPr>
        <w:t xml:space="preserve">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متن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خوانا و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باق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ماند</w:t>
      </w:r>
      <w:r>
        <w:rPr>
          <w:rtl/>
        </w:rPr>
        <w:t>.</w:t>
      </w:r>
    </w:p>
    <w:p w14:paraId="126ACB59" w14:textId="162FC344" w:rsidR="00F9095F" w:rsidRDefault="00F9095F" w:rsidP="00F9095F">
      <w:pPr>
        <w:rPr>
          <w:rtl/>
        </w:rPr>
      </w:pPr>
      <w:r>
        <w:rPr>
          <w:rtl/>
        </w:rPr>
        <w:t xml:space="preserve">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دستگاه‌ها و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ستم‌عامل‌ها</w:t>
      </w:r>
      <w:r>
        <w:rPr>
          <w:rFonts w:hint="cs"/>
          <w:rtl/>
        </w:rPr>
        <w:t>ی</w:t>
      </w:r>
      <w:r>
        <w:rPr>
          <w:rtl/>
        </w:rPr>
        <w:t xml:space="preserve"> مختلف.</w:t>
      </w:r>
    </w:p>
    <w:p w14:paraId="76E9110F" w14:textId="4162C12C" w:rsidR="00F9095F" w:rsidRDefault="00F9095F" w:rsidP="00F9095F">
      <w:pPr>
        <w:rPr>
          <w:rtl/>
        </w:rPr>
      </w:pP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(همه با هم):</w:t>
      </w:r>
    </w:p>
    <w:p w14:paraId="1869EF65" w14:textId="5086B523" w:rsidR="00A10AEC" w:rsidRDefault="00F9095F" w:rsidP="00F9095F">
      <w:r>
        <w:rPr>
          <w:rFonts w:hint="eastAsia"/>
          <w:rtl/>
        </w:rPr>
        <w:t>فرض</w:t>
      </w:r>
      <w:r>
        <w:rPr>
          <w:rtl/>
        </w:rPr>
        <w:t xml:space="preserve"> کن فونت سفارش</w:t>
      </w:r>
      <w:r>
        <w:rPr>
          <w:rFonts w:hint="cs"/>
          <w:rtl/>
        </w:rPr>
        <w:t>ی</w:t>
      </w:r>
      <w:r>
        <w:rPr>
          <w:rtl/>
        </w:rPr>
        <w:t xml:space="preserve"> "</w:t>
      </w:r>
      <w:r>
        <w:t>IRANSans</w:t>
      </w:r>
      <w:r>
        <w:rPr>
          <w:rtl/>
        </w:rPr>
        <w:t>" دار</w:t>
      </w:r>
      <w:r>
        <w:rPr>
          <w:rFonts w:hint="cs"/>
          <w:rtl/>
        </w:rPr>
        <w:t>ی</w:t>
      </w:r>
      <w:r>
        <w:rPr>
          <w:rtl/>
        </w:rPr>
        <w:t xml:space="preserve"> و با </w:t>
      </w:r>
      <w:r>
        <w:t>Transfonter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لش</w:t>
      </w:r>
      <w:r>
        <w:rPr>
          <w:rtl/>
        </w:rPr>
        <w:t xml:space="preserve"> کرد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095F" w14:paraId="71B1E1D8" w14:textId="77777777" w:rsidTr="00F9095F">
        <w:tc>
          <w:tcPr>
            <w:tcW w:w="9350" w:type="dxa"/>
          </w:tcPr>
          <w:p w14:paraId="3BAC2688" w14:textId="77777777" w:rsidR="00F9095F" w:rsidRDefault="00F9095F" w:rsidP="00F9095F">
            <w:pPr>
              <w:pStyle w:val="code"/>
              <w:bidi w:val="0"/>
            </w:pPr>
            <w:r>
              <w:t>@font-face {</w:t>
            </w:r>
          </w:p>
          <w:p w14:paraId="564EF636" w14:textId="77777777" w:rsidR="00F9095F" w:rsidRDefault="00F9095F" w:rsidP="00F9095F">
            <w:pPr>
              <w:pStyle w:val="code"/>
              <w:bidi w:val="0"/>
            </w:pPr>
            <w:r>
              <w:t xml:space="preserve">  font-family: 'IRANSans';</w:t>
            </w:r>
          </w:p>
          <w:p w14:paraId="2E486869" w14:textId="77777777" w:rsidR="00F9095F" w:rsidRDefault="00F9095F" w:rsidP="00F9095F">
            <w:pPr>
              <w:pStyle w:val="code"/>
              <w:bidi w:val="0"/>
            </w:pPr>
            <w:r>
              <w:t xml:space="preserve">  src: url('fonts/IRANSans.woff2') format('woff2'),</w:t>
            </w:r>
          </w:p>
          <w:p w14:paraId="2ADA421D" w14:textId="77777777" w:rsidR="00F9095F" w:rsidRDefault="00F9095F" w:rsidP="00F9095F">
            <w:pPr>
              <w:pStyle w:val="code"/>
              <w:bidi w:val="0"/>
            </w:pPr>
            <w:r>
              <w:t xml:space="preserve">       url('fonts/IRANSans.woff') format('woff');</w:t>
            </w:r>
          </w:p>
          <w:p w14:paraId="12270E55" w14:textId="77777777" w:rsidR="00F9095F" w:rsidRDefault="00F9095F" w:rsidP="00F9095F">
            <w:pPr>
              <w:pStyle w:val="code"/>
              <w:bidi w:val="0"/>
            </w:pPr>
            <w:r>
              <w:t xml:space="preserve">  font-weight: normal;</w:t>
            </w:r>
          </w:p>
          <w:p w14:paraId="7F5D8467" w14:textId="77777777" w:rsidR="00F9095F" w:rsidRDefault="00F9095F" w:rsidP="00F9095F">
            <w:pPr>
              <w:pStyle w:val="code"/>
              <w:bidi w:val="0"/>
            </w:pPr>
            <w:r>
              <w:t xml:space="preserve">  font-style: normal;</w:t>
            </w:r>
          </w:p>
          <w:p w14:paraId="41AD6618" w14:textId="77777777" w:rsidR="00F9095F" w:rsidRDefault="00F9095F" w:rsidP="00F9095F">
            <w:pPr>
              <w:pStyle w:val="code"/>
              <w:bidi w:val="0"/>
              <w:rPr>
                <w:rtl/>
              </w:rPr>
            </w:pPr>
            <w:r>
              <w:lastRenderedPageBreak/>
              <w:t>}</w:t>
            </w:r>
          </w:p>
          <w:p w14:paraId="3432782B" w14:textId="77777777" w:rsidR="00F9095F" w:rsidRDefault="00F9095F" w:rsidP="00F9095F">
            <w:pPr>
              <w:pStyle w:val="code"/>
              <w:bidi w:val="0"/>
              <w:rPr>
                <w:rtl/>
              </w:rPr>
            </w:pPr>
          </w:p>
          <w:p w14:paraId="0F38CE1C" w14:textId="77777777" w:rsidR="00F9095F" w:rsidRDefault="00F9095F" w:rsidP="00F9095F">
            <w:pPr>
              <w:pStyle w:val="code"/>
              <w:bidi w:val="0"/>
            </w:pPr>
            <w:r>
              <w:t>body {</w:t>
            </w:r>
          </w:p>
          <w:p w14:paraId="1147BC66" w14:textId="77777777" w:rsidR="00F9095F" w:rsidRDefault="00F9095F" w:rsidP="00F9095F">
            <w:pPr>
              <w:pStyle w:val="code"/>
              <w:bidi w:val="0"/>
            </w:pPr>
            <w:r>
              <w:t xml:space="preserve">  font-family: 'IRANSans', 'Tahoma', 'Arial', sans-serif;</w:t>
            </w:r>
          </w:p>
          <w:p w14:paraId="7A64377E" w14:textId="08135FB0" w:rsidR="00F9095F" w:rsidRDefault="00F9095F" w:rsidP="00F9095F">
            <w:pPr>
              <w:pStyle w:val="code"/>
              <w:bidi w:val="0"/>
            </w:pPr>
            <w:r>
              <w:t>}</w:t>
            </w:r>
          </w:p>
        </w:tc>
      </w:tr>
    </w:tbl>
    <w:p w14:paraId="13DD913F" w14:textId="4F945258" w:rsidR="00F9095F" w:rsidRDefault="00940A2D" w:rsidP="00940A2D">
      <w:hyperlink r:id="rId193" w:history="1">
        <w:r w:rsidRPr="00940A2D">
          <w:rPr>
            <w:rStyle w:val="Hyperlink"/>
          </w:rPr>
          <w:t>combine</w:t>
        </w:r>
      </w:hyperlink>
    </w:p>
    <w:p w14:paraId="1D00B591" w14:textId="29BB6E7B" w:rsidR="00940A2D" w:rsidRDefault="00940A2D" w:rsidP="00940A2D">
      <w:pPr>
        <w:rPr>
          <w:rtl/>
        </w:rPr>
      </w:pPr>
      <w:r>
        <w:rPr>
          <w:rFonts w:ascii="IRANSansWeb(FaNum) Light" w:hAnsi="IRANSansWeb(FaNum) Light" w:hint="cs"/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6A81EC8B" w14:textId="168A26A0" w:rsidR="00940A2D" w:rsidRDefault="00940A2D" w:rsidP="00940A2D">
      <w:pPr>
        <w:rPr>
          <w:rtl/>
        </w:rPr>
      </w:pPr>
      <w:r>
        <w:rPr>
          <w:rtl/>
        </w:rPr>
        <w:t xml:space="preserve"> اگر </w:t>
      </w:r>
      <w:r>
        <w:t>IRANSans</w:t>
      </w:r>
      <w:r>
        <w:rPr>
          <w:rtl/>
        </w:rPr>
        <w:t xml:space="preserve"> در دسترس باشد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آن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55C7BB9" w14:textId="4CF8759B" w:rsidR="00940A2D" w:rsidRDefault="00940A2D" w:rsidP="00940A2D">
      <w:pPr>
        <w:rPr>
          <w:rtl/>
        </w:rPr>
      </w:pPr>
      <w:r>
        <w:rPr>
          <w:rtl/>
        </w:rPr>
        <w:t xml:space="preserve"> اگر نباشد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مرورگر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به فونت‌ها</w:t>
      </w:r>
      <w:r>
        <w:rPr>
          <w:rFonts w:hint="cs"/>
          <w:rtl/>
        </w:rPr>
        <w:t>ی</w:t>
      </w:r>
      <w:r>
        <w:rPr>
          <w:rtl/>
        </w:rPr>
        <w:t xml:space="preserve"> بعد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>.</w:t>
      </w:r>
    </w:p>
    <w:p w14:paraId="7DE0DC3E" w14:textId="28C4FBA4" w:rsidR="00940A2D" w:rsidRDefault="00940A2D" w:rsidP="00940A2D"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>:</w:t>
      </w:r>
    </w:p>
    <w:tbl>
      <w:tblPr>
        <w:tblStyle w:val="TableGrid"/>
        <w:bidiVisual/>
        <w:tblW w:w="9386" w:type="dxa"/>
        <w:tblLook w:val="04A0" w:firstRow="1" w:lastRow="0" w:firstColumn="1" w:lastColumn="0" w:noHBand="0" w:noVBand="1"/>
      </w:tblPr>
      <w:tblGrid>
        <w:gridCol w:w="3128"/>
        <w:gridCol w:w="3129"/>
        <w:gridCol w:w="3129"/>
      </w:tblGrid>
      <w:tr w:rsidR="00940A2D" w:rsidRPr="00940A2D" w14:paraId="2280A39F" w14:textId="77777777" w:rsidTr="00940A2D">
        <w:trPr>
          <w:trHeight w:val="397"/>
        </w:trPr>
        <w:tc>
          <w:tcPr>
            <w:tcW w:w="3128" w:type="dxa"/>
          </w:tcPr>
          <w:p w14:paraId="1422B92A" w14:textId="77777777" w:rsidR="00940A2D" w:rsidRPr="00940A2D" w:rsidRDefault="00940A2D" w:rsidP="00FF4603">
            <w:pPr>
              <w:rPr>
                <w:rtl/>
              </w:rPr>
            </w:pPr>
            <w:r w:rsidRPr="00940A2D">
              <w:rPr>
                <w:rtl/>
              </w:rPr>
              <w:t xml:space="preserve"> مفهوم           </w:t>
            </w:r>
          </w:p>
        </w:tc>
        <w:tc>
          <w:tcPr>
            <w:tcW w:w="3129" w:type="dxa"/>
          </w:tcPr>
          <w:p w14:paraId="13264C50" w14:textId="77777777" w:rsidR="00940A2D" w:rsidRPr="00940A2D" w:rsidRDefault="00940A2D" w:rsidP="00FF4603">
            <w:pPr>
              <w:rPr>
                <w:rtl/>
              </w:rPr>
            </w:pPr>
            <w:r w:rsidRPr="00940A2D">
              <w:rPr>
                <w:rtl/>
              </w:rPr>
              <w:t xml:space="preserve"> توض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Fonts w:hint="eastAsia"/>
                <w:rtl/>
              </w:rPr>
              <w:t>ح</w:t>
            </w:r>
            <w:r w:rsidRPr="00940A2D">
              <w:rPr>
                <w:rtl/>
              </w:rPr>
              <w:t xml:space="preserve">                                        </w:t>
            </w:r>
          </w:p>
        </w:tc>
        <w:tc>
          <w:tcPr>
            <w:tcW w:w="3129" w:type="dxa"/>
          </w:tcPr>
          <w:p w14:paraId="3F4A5A8D" w14:textId="77777777" w:rsidR="00940A2D" w:rsidRPr="00940A2D" w:rsidRDefault="00940A2D" w:rsidP="00FF4603">
            <w:pPr>
              <w:rPr>
                <w:rtl/>
              </w:rPr>
            </w:pPr>
            <w:r w:rsidRPr="00940A2D">
              <w:rPr>
                <w:rtl/>
              </w:rPr>
              <w:t xml:space="preserve"> مثال                                                   </w:t>
            </w:r>
          </w:p>
        </w:tc>
      </w:tr>
      <w:tr w:rsidR="00940A2D" w:rsidRPr="00940A2D" w14:paraId="04FCA78C" w14:textId="77777777" w:rsidTr="00940A2D">
        <w:trPr>
          <w:trHeight w:val="1607"/>
        </w:trPr>
        <w:tc>
          <w:tcPr>
            <w:tcW w:w="3128" w:type="dxa"/>
          </w:tcPr>
          <w:p w14:paraId="553E3970" w14:textId="3967E59F" w:rsidR="00940A2D" w:rsidRPr="00940A2D" w:rsidRDefault="00940A2D" w:rsidP="00FF4603">
            <w:pPr>
              <w:rPr>
                <w:rtl/>
              </w:rPr>
            </w:pPr>
            <w:r w:rsidRPr="00940A2D">
              <w:rPr>
                <w:rtl/>
              </w:rPr>
              <w:t xml:space="preserve"> </w:t>
            </w:r>
            <w:r w:rsidRPr="00940A2D">
              <w:t>Transfonter</w:t>
            </w:r>
            <w:r w:rsidRPr="00940A2D">
              <w:rPr>
                <w:rtl/>
              </w:rPr>
              <w:t xml:space="preserve"> </w:t>
            </w:r>
          </w:p>
        </w:tc>
        <w:tc>
          <w:tcPr>
            <w:tcW w:w="3129" w:type="dxa"/>
          </w:tcPr>
          <w:p w14:paraId="4F2E5C8C" w14:textId="77777777" w:rsidR="00940A2D" w:rsidRPr="00940A2D" w:rsidRDefault="00940A2D" w:rsidP="00FF4603">
            <w:pPr>
              <w:rPr>
                <w:rtl/>
              </w:rPr>
            </w:pPr>
            <w:r w:rsidRPr="00940A2D">
              <w:rPr>
                <w:rtl/>
              </w:rPr>
              <w:t xml:space="preserve"> تبد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Fonts w:hint="eastAsia"/>
                <w:rtl/>
              </w:rPr>
              <w:t>ل</w:t>
            </w:r>
            <w:r w:rsidRPr="00940A2D">
              <w:rPr>
                <w:rtl/>
              </w:rPr>
              <w:t xml:space="preserve"> فونت‌ها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tl/>
              </w:rPr>
              <w:t xml:space="preserve"> </w:t>
            </w:r>
            <w:r w:rsidRPr="00940A2D">
              <w:t>TTF/OTF</w:t>
            </w:r>
            <w:r w:rsidRPr="00940A2D">
              <w:rPr>
                <w:rtl/>
              </w:rPr>
              <w:t xml:space="preserve"> به </w:t>
            </w:r>
            <w:r w:rsidRPr="00940A2D">
              <w:t>WOFF/WOFF2</w:t>
            </w:r>
            <w:r w:rsidRPr="00940A2D">
              <w:rPr>
                <w:rtl/>
              </w:rPr>
              <w:t xml:space="preserve"> برا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tl/>
              </w:rPr>
              <w:t xml:space="preserve"> وب </w:t>
            </w:r>
          </w:p>
        </w:tc>
        <w:tc>
          <w:tcPr>
            <w:tcW w:w="3129" w:type="dxa"/>
          </w:tcPr>
          <w:p w14:paraId="40A13F0D" w14:textId="77777777" w:rsidR="00940A2D" w:rsidRPr="00940A2D" w:rsidRDefault="00940A2D" w:rsidP="00FF4603">
            <w:pPr>
              <w:rPr>
                <w:rtl/>
              </w:rPr>
            </w:pPr>
            <w:r w:rsidRPr="00940A2D">
              <w:rPr>
                <w:rtl/>
              </w:rPr>
              <w:t xml:space="preserve"> سا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Fonts w:hint="eastAsia"/>
                <w:rtl/>
              </w:rPr>
              <w:t>ت</w:t>
            </w:r>
            <w:r w:rsidRPr="00940A2D">
              <w:rPr>
                <w:rtl/>
              </w:rPr>
              <w:t xml:space="preserve"> </w:t>
            </w:r>
            <w:r w:rsidRPr="00940A2D">
              <w:t>transfonter.org</w:t>
            </w:r>
            <w:r w:rsidRPr="00940A2D">
              <w:rPr>
                <w:rtl/>
              </w:rPr>
              <w:t xml:space="preserve">                                   </w:t>
            </w:r>
          </w:p>
        </w:tc>
      </w:tr>
      <w:tr w:rsidR="00940A2D" w:rsidRPr="00940A2D" w14:paraId="3F246203" w14:textId="77777777" w:rsidTr="00940A2D">
        <w:trPr>
          <w:trHeight w:val="964"/>
        </w:trPr>
        <w:tc>
          <w:tcPr>
            <w:tcW w:w="3128" w:type="dxa"/>
          </w:tcPr>
          <w:p w14:paraId="6F43D282" w14:textId="7043695F" w:rsidR="00940A2D" w:rsidRPr="00940A2D" w:rsidRDefault="00940A2D" w:rsidP="00940A2D">
            <w:pPr>
              <w:bidi w:val="0"/>
              <w:rPr>
                <w:rtl/>
              </w:rPr>
            </w:pPr>
            <w:r w:rsidRPr="00940A2D">
              <w:rPr>
                <w:rtl/>
              </w:rPr>
              <w:t xml:space="preserve"> </w:t>
            </w:r>
            <w:r>
              <w:t>@</w:t>
            </w:r>
            <w:r w:rsidRPr="00940A2D">
              <w:t>font-face</w:t>
            </w:r>
            <w:r w:rsidRPr="00940A2D">
              <w:rPr>
                <w:rtl/>
              </w:rPr>
              <w:t xml:space="preserve">  </w:t>
            </w:r>
          </w:p>
        </w:tc>
        <w:tc>
          <w:tcPr>
            <w:tcW w:w="3129" w:type="dxa"/>
          </w:tcPr>
          <w:p w14:paraId="17EFA5E3" w14:textId="77777777" w:rsidR="00940A2D" w:rsidRPr="00940A2D" w:rsidRDefault="00940A2D" w:rsidP="00FF4603">
            <w:r w:rsidRPr="00940A2D">
              <w:rPr>
                <w:rtl/>
              </w:rPr>
              <w:t xml:space="preserve"> معرف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tl/>
              </w:rPr>
              <w:t xml:space="preserve"> فونت سفارش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tl/>
              </w:rPr>
              <w:t xml:space="preserve"> در </w:t>
            </w:r>
            <w:r w:rsidRPr="00940A2D">
              <w:t xml:space="preserve">CSS                     </w:t>
            </w:r>
          </w:p>
        </w:tc>
        <w:tc>
          <w:tcPr>
            <w:tcW w:w="3129" w:type="dxa"/>
          </w:tcPr>
          <w:p w14:paraId="5FBBB53A" w14:textId="77777777" w:rsidR="00940A2D" w:rsidRPr="00940A2D" w:rsidRDefault="00940A2D" w:rsidP="00940A2D">
            <w:pPr>
              <w:bidi w:val="0"/>
              <w:rPr>
                <w:rtl/>
              </w:rPr>
            </w:pPr>
            <w:r w:rsidRPr="00940A2D">
              <w:t xml:space="preserve"> `@font-face { font-family: 'MyFont'; src: url</w:t>
            </w:r>
            <w:r w:rsidRPr="00940A2D">
              <w:rPr>
                <w:rtl/>
              </w:rPr>
              <w:t xml:space="preserve">(...); </w:t>
            </w:r>
            <w:r w:rsidRPr="00940A2D">
              <w:t>}</w:t>
            </w:r>
            <w:r w:rsidRPr="00940A2D">
              <w:rPr>
                <w:rtl/>
              </w:rPr>
              <w:t xml:space="preserve">` </w:t>
            </w:r>
          </w:p>
        </w:tc>
      </w:tr>
      <w:tr w:rsidR="00940A2D" w:rsidRPr="00940A2D" w14:paraId="7F2D0072" w14:textId="77777777" w:rsidTr="00940A2D">
        <w:trPr>
          <w:trHeight w:val="1201"/>
        </w:trPr>
        <w:tc>
          <w:tcPr>
            <w:tcW w:w="3128" w:type="dxa"/>
          </w:tcPr>
          <w:p w14:paraId="0333E30B" w14:textId="3E2589B6" w:rsidR="00940A2D" w:rsidRPr="00940A2D" w:rsidRDefault="00940A2D" w:rsidP="00940A2D">
            <w:pPr>
              <w:bidi w:val="0"/>
              <w:rPr>
                <w:rtl/>
              </w:rPr>
            </w:pPr>
            <w:r w:rsidRPr="00940A2D">
              <w:rPr>
                <w:rtl/>
              </w:rPr>
              <w:t xml:space="preserve"> </w:t>
            </w:r>
            <w:r w:rsidRPr="00940A2D">
              <w:t>Font Stack</w:t>
            </w:r>
            <w:r w:rsidRPr="00940A2D">
              <w:rPr>
                <w:rtl/>
              </w:rPr>
              <w:t xml:space="preserve">  </w:t>
            </w:r>
          </w:p>
        </w:tc>
        <w:tc>
          <w:tcPr>
            <w:tcW w:w="3129" w:type="dxa"/>
          </w:tcPr>
          <w:p w14:paraId="7899BFAF" w14:textId="77777777" w:rsidR="00940A2D" w:rsidRPr="00940A2D" w:rsidRDefault="00940A2D" w:rsidP="00FF4603">
            <w:pPr>
              <w:rPr>
                <w:rtl/>
              </w:rPr>
            </w:pPr>
            <w:r w:rsidRPr="00940A2D">
              <w:rPr>
                <w:rtl/>
              </w:rPr>
              <w:t xml:space="preserve"> ل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Fonts w:hint="eastAsia"/>
                <w:rtl/>
              </w:rPr>
              <w:t>ست</w:t>
            </w:r>
            <w:r w:rsidRPr="00940A2D">
              <w:rPr>
                <w:rtl/>
              </w:rPr>
              <w:t xml:space="preserve"> چند فونت جا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Fonts w:hint="eastAsia"/>
                <w:rtl/>
              </w:rPr>
              <w:t>گز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Fonts w:hint="eastAsia"/>
                <w:rtl/>
              </w:rPr>
              <w:t>ن</w:t>
            </w:r>
            <w:r w:rsidRPr="00940A2D">
              <w:rPr>
                <w:rtl/>
              </w:rPr>
              <w:t xml:space="preserve"> برا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tl/>
              </w:rPr>
              <w:t xml:space="preserve"> نما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Fonts w:hint="eastAsia"/>
                <w:rtl/>
              </w:rPr>
              <w:t>ش</w:t>
            </w:r>
            <w:r w:rsidRPr="00940A2D">
              <w:rPr>
                <w:rtl/>
              </w:rPr>
              <w:t xml:space="preserve"> مطمئن‌تر    </w:t>
            </w:r>
          </w:p>
        </w:tc>
        <w:tc>
          <w:tcPr>
            <w:tcW w:w="3129" w:type="dxa"/>
          </w:tcPr>
          <w:p w14:paraId="3D5BA09A" w14:textId="4120ECAD" w:rsidR="00940A2D" w:rsidRPr="00940A2D" w:rsidRDefault="00940A2D" w:rsidP="00940A2D">
            <w:pPr>
              <w:bidi w:val="0"/>
              <w:rPr>
                <w:rtl/>
              </w:rPr>
            </w:pPr>
            <w:r w:rsidRPr="00940A2D">
              <w:rPr>
                <w:rtl/>
              </w:rPr>
              <w:t xml:space="preserve"> `</w:t>
            </w:r>
            <w:r w:rsidRPr="00940A2D">
              <w:t>font-family: "Vazir", "Tahoma", sans-serif</w:t>
            </w:r>
            <w:r w:rsidRPr="00940A2D">
              <w:rPr>
                <w:rtl/>
              </w:rPr>
              <w:t xml:space="preserve">;` </w:t>
            </w:r>
          </w:p>
        </w:tc>
      </w:tr>
    </w:tbl>
    <w:p w14:paraId="3BD0CCFA" w14:textId="77777777" w:rsidR="00940A2D" w:rsidRDefault="00940A2D" w:rsidP="00904F82">
      <w:pPr>
        <w:pStyle w:val="bold"/>
      </w:pPr>
    </w:p>
    <w:p w14:paraId="7D089DEB" w14:textId="27246F5B" w:rsidR="00FB401D" w:rsidRDefault="00FB401D" w:rsidP="00904F82">
      <w:pPr>
        <w:pStyle w:val="bold"/>
        <w:rPr>
          <w:rtl/>
        </w:rPr>
      </w:pPr>
      <w:r>
        <w:t>Font-size</w:t>
      </w:r>
    </w:p>
    <w:p w14:paraId="30F2092A" w14:textId="47C1AD91" w:rsidR="00CD4D16" w:rsidRDefault="00CD4D16" w:rsidP="00CD4D16">
      <w:pPr>
        <w:pStyle w:val="bold"/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font-size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اندازه‌</w:t>
      </w:r>
      <w:r>
        <w:rPr>
          <w:rFonts w:hint="cs"/>
          <w:rtl/>
        </w:rPr>
        <w:t>ی</w:t>
      </w:r>
      <w:r>
        <w:rPr>
          <w:rtl/>
        </w:rPr>
        <w:t xml:space="preserve"> متن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C59A7F7" w14:textId="5CC1A88C" w:rsidR="00CD4D16" w:rsidRDefault="00CD4D16" w:rsidP="00CD4D16">
      <w:pPr>
        <w:pStyle w:val="bold"/>
        <w:rPr>
          <w:rtl/>
        </w:rPr>
      </w:pPr>
      <w:r>
        <w:rPr>
          <w:rFonts w:hint="cs"/>
          <w:rtl/>
        </w:rPr>
        <w:t>ساختار</w:t>
      </w:r>
      <w:r>
        <w:rPr>
          <w:rtl/>
        </w:rPr>
        <w:t xml:space="preserve"> </w:t>
      </w:r>
      <w:r>
        <w:rPr>
          <w:rFonts w:hint="cs"/>
          <w:rtl/>
        </w:rPr>
        <w:t>کلی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4D16" w14:paraId="3FB27DD7" w14:textId="77777777" w:rsidTr="00CD4D16">
        <w:tc>
          <w:tcPr>
            <w:tcW w:w="9350" w:type="dxa"/>
          </w:tcPr>
          <w:p w14:paraId="5CAB9001" w14:textId="77777777" w:rsidR="00CD4D16" w:rsidRDefault="00CD4D16" w:rsidP="00CD4D16">
            <w:pPr>
              <w:pStyle w:val="code"/>
              <w:bidi w:val="0"/>
            </w:pPr>
            <w:r>
              <w:t>selector {</w:t>
            </w:r>
          </w:p>
          <w:p w14:paraId="3CC0663B" w14:textId="77777777" w:rsidR="00CD4D16" w:rsidRDefault="00CD4D16" w:rsidP="00CD4D16">
            <w:pPr>
              <w:pStyle w:val="code"/>
              <w:bidi w:val="0"/>
            </w:pPr>
            <w:r>
              <w:t xml:space="preserve">  font-size: value;</w:t>
            </w:r>
          </w:p>
          <w:p w14:paraId="5F223E07" w14:textId="3C1EC68B" w:rsidR="00CD4D16" w:rsidRDefault="00CD4D16" w:rsidP="00CD4D16">
            <w:pPr>
              <w:pStyle w:val="code"/>
              <w:bidi w:val="0"/>
            </w:pPr>
            <w:r>
              <w:t>}</w:t>
            </w:r>
          </w:p>
        </w:tc>
      </w:tr>
    </w:tbl>
    <w:p w14:paraId="67441B4C" w14:textId="00C33659" w:rsidR="00CD4D16" w:rsidRDefault="00CD4D16" w:rsidP="00CD4D16">
      <w:pPr>
        <w:pStyle w:val="bold"/>
      </w:pPr>
      <w:r w:rsidRPr="00CD4D16">
        <w:rPr>
          <w:rtl/>
        </w:rPr>
        <w:t>مقاد</w:t>
      </w:r>
      <w:r w:rsidRPr="00CD4D16">
        <w:rPr>
          <w:rFonts w:hint="cs"/>
          <w:rtl/>
        </w:rPr>
        <w:t>ی</w:t>
      </w:r>
      <w:r w:rsidRPr="00CD4D16">
        <w:rPr>
          <w:rFonts w:hint="eastAsia"/>
          <w:rtl/>
        </w:rPr>
        <w:t>ر</w:t>
      </w:r>
      <w:r w:rsidRPr="00CD4D16">
        <w:rPr>
          <w:rtl/>
        </w:rPr>
        <w:t xml:space="preserve"> قابل استفاده:</w:t>
      </w:r>
    </w:p>
    <w:tbl>
      <w:tblPr>
        <w:tblStyle w:val="TableGrid"/>
        <w:bidiVisual/>
        <w:tblW w:w="9397" w:type="dxa"/>
        <w:tblLook w:val="04A0" w:firstRow="1" w:lastRow="0" w:firstColumn="1" w:lastColumn="0" w:noHBand="0" w:noVBand="1"/>
      </w:tblPr>
      <w:tblGrid>
        <w:gridCol w:w="3131"/>
        <w:gridCol w:w="3133"/>
        <w:gridCol w:w="3133"/>
      </w:tblGrid>
      <w:tr w:rsidR="00CD4D16" w:rsidRPr="00CD4D16" w14:paraId="5544AA61" w14:textId="77777777" w:rsidTr="00CD4D16">
        <w:trPr>
          <w:trHeight w:val="535"/>
        </w:trPr>
        <w:tc>
          <w:tcPr>
            <w:tcW w:w="3131" w:type="dxa"/>
          </w:tcPr>
          <w:p w14:paraId="3F504973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lastRenderedPageBreak/>
              <w:t xml:space="preserve"> نوع مقدار       </w:t>
            </w:r>
          </w:p>
        </w:tc>
        <w:tc>
          <w:tcPr>
            <w:tcW w:w="3133" w:type="dxa"/>
          </w:tcPr>
          <w:p w14:paraId="061E9AFF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مثال                                     </w:t>
            </w:r>
          </w:p>
        </w:tc>
        <w:tc>
          <w:tcPr>
            <w:tcW w:w="3133" w:type="dxa"/>
          </w:tcPr>
          <w:p w14:paraId="5F2CD06C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توض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Fonts w:hint="eastAsia"/>
                <w:rtl/>
                <w:lang w:bidi="ar-SA"/>
              </w:rPr>
              <w:t>ح</w:t>
            </w:r>
            <w:r w:rsidRPr="00CD4D16">
              <w:rPr>
                <w:rtl/>
                <w:lang w:bidi="ar-SA"/>
              </w:rPr>
              <w:t xml:space="preserve">                                     </w:t>
            </w:r>
          </w:p>
        </w:tc>
      </w:tr>
      <w:tr w:rsidR="00CD4D16" w:rsidRPr="00CD4D16" w14:paraId="6EDB4413" w14:textId="77777777" w:rsidTr="00CD4D16">
        <w:trPr>
          <w:trHeight w:val="1588"/>
        </w:trPr>
        <w:tc>
          <w:tcPr>
            <w:tcW w:w="3131" w:type="dxa"/>
          </w:tcPr>
          <w:p w14:paraId="24C5BD1A" w14:textId="530A43F5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</w:t>
            </w:r>
            <w:r w:rsidRPr="00CD4D16">
              <w:t>px</w:t>
            </w:r>
            <w:r w:rsidRPr="00CD4D16">
              <w:rPr>
                <w:rtl/>
                <w:lang w:bidi="ar-SA"/>
              </w:rPr>
              <w:t xml:space="preserve"> (پ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Fonts w:hint="eastAsia"/>
                <w:rtl/>
                <w:lang w:bidi="ar-SA"/>
              </w:rPr>
              <w:t>کسل</w:t>
            </w:r>
            <w:r w:rsidRPr="00CD4D16">
              <w:rPr>
                <w:rtl/>
                <w:lang w:bidi="ar-SA"/>
              </w:rPr>
              <w:t xml:space="preserve">)  </w:t>
            </w:r>
          </w:p>
        </w:tc>
        <w:tc>
          <w:tcPr>
            <w:tcW w:w="3133" w:type="dxa"/>
          </w:tcPr>
          <w:p w14:paraId="50F46390" w14:textId="3C57351D" w:rsidR="00CD4D16" w:rsidRPr="00CD4D16" w:rsidRDefault="00CD4D16" w:rsidP="00CD4D16">
            <w:pPr>
              <w:bidi w:val="0"/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`</w:t>
            </w:r>
            <w:r w:rsidRPr="00CD4D16">
              <w:t>font-size: 16px</w:t>
            </w:r>
            <w:r w:rsidRPr="00CD4D16">
              <w:rPr>
                <w:rtl/>
                <w:lang w:bidi="ar-SA"/>
              </w:rPr>
              <w:t xml:space="preserve">;   </w:t>
            </w:r>
          </w:p>
        </w:tc>
        <w:tc>
          <w:tcPr>
            <w:tcW w:w="3133" w:type="dxa"/>
          </w:tcPr>
          <w:p w14:paraId="4A9C7257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اندازه ثابت، متداول‌تر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Fonts w:hint="eastAsia"/>
                <w:rtl/>
                <w:lang w:bidi="ar-SA"/>
              </w:rPr>
              <w:t>ن</w:t>
            </w:r>
            <w:r w:rsidRPr="00CD4D16">
              <w:rPr>
                <w:rtl/>
                <w:lang w:bidi="ar-SA"/>
              </w:rPr>
              <w:t xml:space="preserve"> واحد             </w:t>
            </w:r>
          </w:p>
        </w:tc>
      </w:tr>
      <w:tr w:rsidR="00CD4D16" w:rsidRPr="00CD4D16" w14:paraId="333821B4" w14:textId="77777777" w:rsidTr="00CD4D16">
        <w:trPr>
          <w:trHeight w:val="1598"/>
        </w:trPr>
        <w:tc>
          <w:tcPr>
            <w:tcW w:w="3131" w:type="dxa"/>
          </w:tcPr>
          <w:p w14:paraId="457FB0D9" w14:textId="1DC0535E" w:rsidR="00CD4D16" w:rsidRPr="00CD4D16" w:rsidRDefault="00CD4D16" w:rsidP="00CD4D16">
            <w:r w:rsidRPr="00CD4D16">
              <w:rPr>
                <w:rtl/>
                <w:lang w:bidi="ar-SA"/>
              </w:rPr>
              <w:t xml:space="preserve"> </w:t>
            </w:r>
            <w:r w:rsidRPr="00CD4D16">
              <w:t xml:space="preserve">em          </w:t>
            </w:r>
          </w:p>
        </w:tc>
        <w:tc>
          <w:tcPr>
            <w:tcW w:w="3133" w:type="dxa"/>
          </w:tcPr>
          <w:p w14:paraId="4EB04ED2" w14:textId="789D7099" w:rsidR="00CD4D16" w:rsidRPr="00CD4D16" w:rsidRDefault="00CD4D16" w:rsidP="00CD4D16">
            <w:pPr>
              <w:bidi w:val="0"/>
              <w:rPr>
                <w:rtl/>
                <w:lang w:bidi="ar-SA"/>
              </w:rPr>
            </w:pPr>
            <w:r w:rsidRPr="00CD4D16">
              <w:t xml:space="preserve"> `font-size: 1.2em</w:t>
            </w:r>
            <w:r w:rsidRPr="00CD4D16">
              <w:rPr>
                <w:rtl/>
                <w:lang w:bidi="ar-SA"/>
              </w:rPr>
              <w:t xml:space="preserve">;` </w:t>
            </w:r>
          </w:p>
        </w:tc>
        <w:tc>
          <w:tcPr>
            <w:tcW w:w="3133" w:type="dxa"/>
          </w:tcPr>
          <w:p w14:paraId="5CCCADE5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نسبت به اندازه‌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tl/>
                <w:lang w:bidi="ar-SA"/>
              </w:rPr>
              <w:t xml:space="preserve"> فونت والد                </w:t>
            </w:r>
          </w:p>
        </w:tc>
      </w:tr>
      <w:tr w:rsidR="00CD4D16" w:rsidRPr="00CD4D16" w14:paraId="04E1BF9D" w14:textId="77777777" w:rsidTr="00CD4D16">
        <w:trPr>
          <w:trHeight w:val="2123"/>
        </w:trPr>
        <w:tc>
          <w:tcPr>
            <w:tcW w:w="3131" w:type="dxa"/>
          </w:tcPr>
          <w:p w14:paraId="3F06831D" w14:textId="350F0F83" w:rsidR="00CD4D16" w:rsidRPr="00CD4D16" w:rsidRDefault="00CD4D16" w:rsidP="00CD4D16">
            <w:r w:rsidRPr="00CD4D16">
              <w:rPr>
                <w:rtl/>
                <w:lang w:bidi="ar-SA"/>
              </w:rPr>
              <w:t xml:space="preserve"> </w:t>
            </w:r>
            <w:r w:rsidRPr="00CD4D16">
              <w:t xml:space="preserve">rem         </w:t>
            </w:r>
          </w:p>
        </w:tc>
        <w:tc>
          <w:tcPr>
            <w:tcW w:w="3133" w:type="dxa"/>
          </w:tcPr>
          <w:p w14:paraId="77E0C18B" w14:textId="4AF5A055" w:rsidR="00CD4D16" w:rsidRPr="00CD4D16" w:rsidRDefault="00CD4D16" w:rsidP="00CD4D16">
            <w:pPr>
              <w:bidi w:val="0"/>
              <w:rPr>
                <w:rtl/>
                <w:lang w:bidi="ar-SA"/>
              </w:rPr>
            </w:pPr>
            <w:r w:rsidRPr="00CD4D16">
              <w:t xml:space="preserve"> `font-size: 1.5rem</w:t>
            </w:r>
            <w:r w:rsidRPr="00CD4D16">
              <w:rPr>
                <w:rtl/>
                <w:lang w:bidi="ar-SA"/>
              </w:rPr>
              <w:t xml:space="preserve">;`   </w:t>
            </w:r>
          </w:p>
        </w:tc>
        <w:tc>
          <w:tcPr>
            <w:tcW w:w="3133" w:type="dxa"/>
          </w:tcPr>
          <w:p w14:paraId="046DD71A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نسبت به اندازه‌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tl/>
                <w:lang w:bidi="ar-SA"/>
              </w:rPr>
              <w:t xml:space="preserve"> فونت </w:t>
            </w:r>
            <w:r w:rsidRPr="00CD4D16">
              <w:t>root</w:t>
            </w:r>
            <w:r w:rsidRPr="00CD4D16">
              <w:rPr>
                <w:rtl/>
                <w:lang w:bidi="ar-SA"/>
              </w:rPr>
              <w:t xml:space="preserve"> (معمولاً </w:t>
            </w:r>
            <w:r w:rsidRPr="00CD4D16">
              <w:t>html</w:t>
            </w:r>
            <w:r w:rsidRPr="00CD4D16">
              <w:rPr>
                <w:rtl/>
                <w:lang w:bidi="ar-SA"/>
              </w:rPr>
              <w:t xml:space="preserve">) </w:t>
            </w:r>
          </w:p>
        </w:tc>
      </w:tr>
      <w:tr w:rsidR="00CD4D16" w:rsidRPr="00CD4D16" w14:paraId="09B5A7CC" w14:textId="77777777" w:rsidTr="00CD4D16">
        <w:trPr>
          <w:trHeight w:val="1598"/>
        </w:trPr>
        <w:tc>
          <w:tcPr>
            <w:tcW w:w="3131" w:type="dxa"/>
          </w:tcPr>
          <w:p w14:paraId="668723D8" w14:textId="3ED591DC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%           </w:t>
            </w:r>
          </w:p>
        </w:tc>
        <w:tc>
          <w:tcPr>
            <w:tcW w:w="3133" w:type="dxa"/>
          </w:tcPr>
          <w:p w14:paraId="6976F42D" w14:textId="4C14B55E" w:rsidR="00CD4D16" w:rsidRPr="00CD4D16" w:rsidRDefault="00CD4D16" w:rsidP="00CD4D16">
            <w:pPr>
              <w:bidi w:val="0"/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`</w:t>
            </w:r>
            <w:r w:rsidRPr="00CD4D16">
              <w:t>font-size: 120%</w:t>
            </w:r>
            <w:r w:rsidRPr="00CD4D16">
              <w:rPr>
                <w:rtl/>
                <w:lang w:bidi="ar-SA"/>
              </w:rPr>
              <w:t xml:space="preserve">;`  </w:t>
            </w:r>
          </w:p>
        </w:tc>
        <w:tc>
          <w:tcPr>
            <w:tcW w:w="3133" w:type="dxa"/>
          </w:tcPr>
          <w:p w14:paraId="138252F8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درصد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tl/>
                <w:lang w:bidi="ar-SA"/>
              </w:rPr>
              <w:t xml:space="preserve"> از اندازه‌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tl/>
                <w:lang w:bidi="ar-SA"/>
              </w:rPr>
              <w:t xml:space="preserve"> فونت والد               </w:t>
            </w:r>
          </w:p>
        </w:tc>
      </w:tr>
      <w:tr w:rsidR="00CD4D16" w:rsidRPr="00CD4D16" w14:paraId="294B2C8D" w14:textId="77777777" w:rsidTr="00CD4D16">
        <w:trPr>
          <w:trHeight w:val="1598"/>
        </w:trPr>
        <w:tc>
          <w:tcPr>
            <w:tcW w:w="3131" w:type="dxa"/>
          </w:tcPr>
          <w:p w14:paraId="1D48D4EF" w14:textId="77715D71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کلمات کل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Fonts w:hint="eastAsia"/>
                <w:rtl/>
                <w:lang w:bidi="ar-SA"/>
              </w:rPr>
              <w:t>د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tl/>
                <w:lang w:bidi="ar-SA"/>
              </w:rPr>
              <w:t xml:space="preserve"> </w:t>
            </w:r>
          </w:p>
        </w:tc>
        <w:tc>
          <w:tcPr>
            <w:tcW w:w="3133" w:type="dxa"/>
          </w:tcPr>
          <w:p w14:paraId="0E1DA90C" w14:textId="77777777" w:rsidR="00CD4D16" w:rsidRPr="00CD4D16" w:rsidRDefault="00CD4D16" w:rsidP="00CD4D16">
            <w:pPr>
              <w:bidi w:val="0"/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`</w:t>
            </w:r>
            <w:r w:rsidRPr="00CD4D16">
              <w:t>font-size: small;`, `large;`, `medium</w:t>
            </w:r>
            <w:r w:rsidRPr="00CD4D16">
              <w:rPr>
                <w:rtl/>
                <w:lang w:bidi="ar-SA"/>
              </w:rPr>
              <w:t xml:space="preserve">;` </w:t>
            </w:r>
          </w:p>
        </w:tc>
        <w:tc>
          <w:tcPr>
            <w:tcW w:w="3133" w:type="dxa"/>
          </w:tcPr>
          <w:p w14:paraId="22EAEB22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اندازه‌ها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tl/>
                <w:lang w:bidi="ar-SA"/>
              </w:rPr>
              <w:t xml:space="preserve"> از پ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Fonts w:hint="eastAsia"/>
                <w:rtl/>
                <w:lang w:bidi="ar-SA"/>
              </w:rPr>
              <w:t>ش</w:t>
            </w:r>
            <w:r w:rsidRPr="00CD4D16">
              <w:rPr>
                <w:rtl/>
                <w:lang w:bidi="ar-SA"/>
              </w:rPr>
              <w:t xml:space="preserve"> تعر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Fonts w:hint="eastAsia"/>
                <w:rtl/>
                <w:lang w:bidi="ar-SA"/>
              </w:rPr>
              <w:t>ف‌شده</w:t>
            </w:r>
            <w:r w:rsidRPr="00CD4D16">
              <w:rPr>
                <w:rtl/>
                <w:lang w:bidi="ar-SA"/>
              </w:rPr>
              <w:t xml:space="preserve"> توسط مرورگر   </w:t>
            </w:r>
          </w:p>
        </w:tc>
      </w:tr>
    </w:tbl>
    <w:p w14:paraId="7F9EE98A" w14:textId="77777777" w:rsidR="00CD4D16" w:rsidRDefault="00CD4D16" w:rsidP="00CD4D16">
      <w:pPr>
        <w:rPr>
          <w:rtl/>
        </w:rPr>
      </w:pPr>
      <w:r>
        <w:rPr>
          <w:rFonts w:hint="cs"/>
          <w:rtl/>
          <w:lang w:bidi="ar-SA"/>
        </w:rPr>
        <w:t>مثال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4D16" w14:paraId="5C418EBF" w14:textId="77777777" w:rsidTr="00CD4D16">
        <w:tc>
          <w:tcPr>
            <w:tcW w:w="9350" w:type="dxa"/>
          </w:tcPr>
          <w:p w14:paraId="5588D79D" w14:textId="77777777" w:rsidR="00CD4D16" w:rsidRDefault="00CD4D16" w:rsidP="00CD4D16">
            <w:pPr>
              <w:pStyle w:val="code"/>
              <w:bidi w:val="0"/>
            </w:pPr>
            <w:r>
              <w:t>p {</w:t>
            </w:r>
          </w:p>
          <w:p w14:paraId="7DC47C18" w14:textId="77777777" w:rsidR="00CD4D16" w:rsidRDefault="00CD4D16" w:rsidP="00CD4D16">
            <w:pPr>
              <w:pStyle w:val="code"/>
              <w:bidi w:val="0"/>
            </w:pPr>
            <w:r>
              <w:t xml:space="preserve">  font-size: 18px;</w:t>
            </w:r>
          </w:p>
          <w:p w14:paraId="75D9B1A8" w14:textId="77777777" w:rsidR="00CD4D16" w:rsidRDefault="00CD4D16" w:rsidP="00CD4D16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B816D7F" w14:textId="77777777" w:rsidR="00CD4D16" w:rsidRDefault="00CD4D16" w:rsidP="00CD4D16">
            <w:pPr>
              <w:pStyle w:val="code"/>
              <w:bidi w:val="0"/>
              <w:rPr>
                <w:rtl/>
              </w:rPr>
            </w:pPr>
          </w:p>
          <w:p w14:paraId="6F527787" w14:textId="77777777" w:rsidR="00CD4D16" w:rsidRDefault="00CD4D16" w:rsidP="00CD4D16">
            <w:pPr>
              <w:pStyle w:val="code"/>
              <w:bidi w:val="0"/>
            </w:pPr>
            <w:r>
              <w:t>h1 {</w:t>
            </w:r>
          </w:p>
          <w:p w14:paraId="49C06071" w14:textId="77777777" w:rsidR="00CD4D16" w:rsidRDefault="00CD4D16" w:rsidP="00CD4D16">
            <w:pPr>
              <w:pStyle w:val="code"/>
              <w:bidi w:val="0"/>
            </w:pPr>
            <w:r>
              <w:t xml:space="preserve">  font-size: 2rem;</w:t>
            </w:r>
          </w:p>
          <w:p w14:paraId="7440A631" w14:textId="77777777" w:rsidR="00CD4D16" w:rsidRDefault="00CD4D16" w:rsidP="00CD4D16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F348927" w14:textId="77777777" w:rsidR="00CD4D16" w:rsidRDefault="00CD4D16" w:rsidP="00CD4D16">
            <w:pPr>
              <w:pStyle w:val="code"/>
              <w:bidi w:val="0"/>
              <w:rPr>
                <w:rtl/>
              </w:rPr>
            </w:pPr>
          </w:p>
          <w:p w14:paraId="4D7E97FA" w14:textId="77777777" w:rsidR="00CD4D16" w:rsidRDefault="00CD4D16" w:rsidP="00CD4D16">
            <w:pPr>
              <w:pStyle w:val="code"/>
              <w:bidi w:val="0"/>
            </w:pPr>
            <w:r>
              <w:t>span {</w:t>
            </w:r>
          </w:p>
          <w:p w14:paraId="0C992093" w14:textId="77777777" w:rsidR="00CD4D16" w:rsidRDefault="00CD4D16" w:rsidP="00CD4D16">
            <w:pPr>
              <w:pStyle w:val="code"/>
              <w:bidi w:val="0"/>
            </w:pPr>
            <w:r>
              <w:t xml:space="preserve">  font-size: 120%;</w:t>
            </w:r>
          </w:p>
          <w:p w14:paraId="6DCC9373" w14:textId="69835734" w:rsidR="00CD4D16" w:rsidRDefault="00CD4D16" w:rsidP="00CD4D16">
            <w:pPr>
              <w:pStyle w:val="code"/>
              <w:bidi w:val="0"/>
            </w:pPr>
            <w:r>
              <w:t>}</w:t>
            </w:r>
          </w:p>
        </w:tc>
      </w:tr>
    </w:tbl>
    <w:p w14:paraId="250346C7" w14:textId="1566A0FB" w:rsidR="00CD4D16" w:rsidRDefault="00CD4D16" w:rsidP="00CD4D16">
      <w:pPr>
        <w:rPr>
          <w:rtl/>
        </w:rPr>
      </w:pPr>
      <w:hyperlink r:id="rId194" w:history="1">
        <w:r w:rsidRPr="00CD4D16">
          <w:rPr>
            <w:rStyle w:val="Hyperlink"/>
          </w:rPr>
          <w:t>Font-size</w:t>
        </w:r>
      </w:hyperlink>
    </w:p>
    <w:p w14:paraId="64091B92" w14:textId="77777777" w:rsidR="00CD4D16" w:rsidRDefault="00CD4D16" w:rsidP="00CD4D16">
      <w:pPr>
        <w:rPr>
          <w:rtl/>
        </w:rPr>
      </w:pPr>
      <w:r>
        <w:rPr>
          <w:rtl/>
        </w:rPr>
        <w:lastRenderedPageBreak/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4C73AAD9" w14:textId="067037D4" w:rsidR="00CD4D16" w:rsidRDefault="00CD4D16" w:rsidP="00CD4D16">
      <w:pPr>
        <w:rPr>
          <w:rtl/>
        </w:rPr>
      </w:pPr>
      <w:r>
        <w:rPr>
          <w:rtl/>
        </w:rPr>
        <w:t xml:space="preserve"> متن `&lt;</w:t>
      </w:r>
      <w:r>
        <w:t>p</w:t>
      </w:r>
      <w:r>
        <w:rPr>
          <w:rtl/>
        </w:rPr>
        <w:t>&gt;` با اندازه‌</w:t>
      </w:r>
      <w:r>
        <w:rPr>
          <w:rFonts w:hint="cs"/>
          <w:rtl/>
        </w:rPr>
        <w:t>ی</w:t>
      </w:r>
      <w:r>
        <w:rPr>
          <w:rtl/>
        </w:rPr>
        <w:t xml:space="preserve"> ثابت ۱۸</w:t>
      </w:r>
      <w:r>
        <w:t>px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C6E1583" w14:textId="1A1A803B" w:rsidR="00CD4D16" w:rsidRDefault="00CD4D16" w:rsidP="00CD4D16">
      <w:pPr>
        <w:rPr>
          <w:rtl/>
        </w:rPr>
      </w:pPr>
      <w:r>
        <w:rPr>
          <w:rtl/>
        </w:rPr>
        <w:t xml:space="preserve"> `&lt;</w:t>
      </w:r>
      <w:r>
        <w:t>h1</w:t>
      </w:r>
      <w:r>
        <w:rPr>
          <w:rtl/>
        </w:rPr>
        <w:t xml:space="preserve">&gt;` نسبت به </w:t>
      </w:r>
      <w:r>
        <w:t>root</w:t>
      </w:r>
      <w:r>
        <w:rPr>
          <w:rtl/>
        </w:rPr>
        <w:t xml:space="preserve"> بزرگ‌تر است.</w:t>
      </w:r>
    </w:p>
    <w:p w14:paraId="763BEB6C" w14:textId="05B62477" w:rsidR="00CD4D16" w:rsidRDefault="00CD4D16" w:rsidP="00CD4D16">
      <w:pPr>
        <w:rPr>
          <w:rtl/>
        </w:rPr>
      </w:pPr>
      <w:r>
        <w:rPr>
          <w:rtl/>
        </w:rPr>
        <w:t xml:space="preserve"> `&lt;</w:t>
      </w:r>
      <w:r>
        <w:t>span</w:t>
      </w:r>
      <w:r>
        <w:rPr>
          <w:rtl/>
        </w:rPr>
        <w:t>&gt;` کم</w:t>
      </w:r>
      <w:r>
        <w:rPr>
          <w:rFonts w:hint="cs"/>
          <w:rtl/>
        </w:rPr>
        <w:t>ی</w:t>
      </w:r>
      <w:r>
        <w:rPr>
          <w:rtl/>
        </w:rPr>
        <w:t xml:space="preserve"> بزرگ‌تر از والد خود است.</w:t>
      </w:r>
    </w:p>
    <w:p w14:paraId="4DA862B8" w14:textId="747E6FBC" w:rsidR="00FB401D" w:rsidRDefault="00FB401D" w:rsidP="00904F82">
      <w:pPr>
        <w:pStyle w:val="bold"/>
        <w:rPr>
          <w:rtl/>
        </w:rPr>
      </w:pPr>
      <w:r>
        <w:t>Font-weight</w:t>
      </w:r>
    </w:p>
    <w:p w14:paraId="147B5219" w14:textId="4597721A" w:rsidR="00CD4D16" w:rsidRDefault="00CD4D16" w:rsidP="00CD4D16">
      <w:pPr>
        <w:rPr>
          <w:rtl/>
        </w:rPr>
      </w:pP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font-weight</w:t>
      </w:r>
      <w:r>
        <w:rPr>
          <w:rtl/>
        </w:rPr>
        <w:t>` (ضخامت فونت)</w:t>
      </w:r>
    </w:p>
    <w:p w14:paraId="2FACE864" w14:textId="3FDB9E23" w:rsidR="00CD4D16" w:rsidRDefault="00CD4D16" w:rsidP="00CD4D16">
      <w:pPr>
        <w:rPr>
          <w:rtl/>
        </w:rPr>
      </w:pP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font-weight</w:t>
      </w:r>
      <w:r>
        <w:rPr>
          <w:rtl/>
        </w:rPr>
        <w:t>`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ضخامت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نازک</w:t>
      </w:r>
      <w:r>
        <w:rPr>
          <w:rFonts w:hint="cs"/>
          <w:rtl/>
        </w:rPr>
        <w:t>ی</w:t>
      </w:r>
      <w:r>
        <w:rPr>
          <w:rtl/>
        </w:rPr>
        <w:t xml:space="preserve"> حروف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FFBF776" w14:textId="4083B814" w:rsidR="00CD4D16" w:rsidRDefault="00CD4D16" w:rsidP="00CD4D16">
      <w:pPr>
        <w:rPr>
          <w:rtl/>
        </w:rPr>
      </w:pPr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5034" w14:paraId="69DD0592" w14:textId="77777777" w:rsidTr="00385034">
        <w:tc>
          <w:tcPr>
            <w:tcW w:w="9350" w:type="dxa"/>
          </w:tcPr>
          <w:p w14:paraId="1E55F162" w14:textId="77777777" w:rsidR="00385034" w:rsidRDefault="00385034" w:rsidP="00385034">
            <w:pPr>
              <w:pStyle w:val="code"/>
              <w:bidi w:val="0"/>
            </w:pPr>
            <w:r>
              <w:t>selector {</w:t>
            </w:r>
          </w:p>
          <w:p w14:paraId="621A0D09" w14:textId="77777777" w:rsidR="00385034" w:rsidRDefault="00385034" w:rsidP="00385034">
            <w:pPr>
              <w:pStyle w:val="code"/>
              <w:bidi w:val="0"/>
            </w:pPr>
            <w:r>
              <w:t xml:space="preserve">  font-weight: value;</w:t>
            </w:r>
          </w:p>
          <w:p w14:paraId="5EB8929A" w14:textId="1C72FEF5" w:rsidR="00385034" w:rsidRDefault="00385034" w:rsidP="00385034">
            <w:pPr>
              <w:pStyle w:val="code"/>
              <w:bidi w:val="0"/>
            </w:pPr>
            <w:r>
              <w:t>}</w:t>
            </w:r>
          </w:p>
        </w:tc>
      </w:tr>
    </w:tbl>
    <w:p w14:paraId="79C1D9AA" w14:textId="77777777" w:rsidR="00CD4D16" w:rsidRDefault="00CD4D16" w:rsidP="00385034">
      <w:pPr>
        <w:bidi w:val="0"/>
        <w:rPr>
          <w:rtl/>
        </w:rPr>
      </w:pPr>
    </w:p>
    <w:p w14:paraId="409E504C" w14:textId="3D6D011E" w:rsidR="00CD4D16" w:rsidRDefault="00D94175" w:rsidP="00D94175">
      <w:pPr>
        <w:rPr>
          <w:rtl/>
        </w:rPr>
      </w:pPr>
      <w:r w:rsidRPr="00D94175">
        <w:rPr>
          <w:rtl/>
        </w:rPr>
        <w:t>مقاد</w:t>
      </w:r>
      <w:r w:rsidRPr="00D94175">
        <w:rPr>
          <w:rFonts w:hint="cs"/>
          <w:rtl/>
        </w:rPr>
        <w:t>ی</w:t>
      </w:r>
      <w:r w:rsidRPr="00D94175">
        <w:rPr>
          <w:rFonts w:hint="eastAsia"/>
          <w:rtl/>
        </w:rPr>
        <w:t>ر</w:t>
      </w:r>
      <w:r w:rsidRPr="00D94175">
        <w:rPr>
          <w:rtl/>
        </w:rPr>
        <w:t xml:space="preserve"> قابل استفاده:</w:t>
      </w:r>
    </w:p>
    <w:tbl>
      <w:tblPr>
        <w:tblStyle w:val="TableGrid"/>
        <w:bidiVisual/>
        <w:tblW w:w="9354" w:type="dxa"/>
        <w:tblLook w:val="04A0" w:firstRow="1" w:lastRow="0" w:firstColumn="1" w:lastColumn="0" w:noHBand="0" w:noVBand="1"/>
      </w:tblPr>
      <w:tblGrid>
        <w:gridCol w:w="4677"/>
        <w:gridCol w:w="4677"/>
      </w:tblGrid>
      <w:tr w:rsidR="00D94175" w:rsidRPr="00D94175" w14:paraId="56F06108" w14:textId="77777777" w:rsidTr="00D94175">
        <w:trPr>
          <w:trHeight w:val="527"/>
        </w:trPr>
        <w:tc>
          <w:tcPr>
            <w:tcW w:w="4677" w:type="dxa"/>
          </w:tcPr>
          <w:p w14:paraId="7A4BEED7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مقدار          </w:t>
            </w:r>
          </w:p>
        </w:tc>
        <w:tc>
          <w:tcPr>
            <w:tcW w:w="4677" w:type="dxa"/>
          </w:tcPr>
          <w:p w14:paraId="4E16ACCF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توض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ح</w:t>
            </w:r>
            <w:r w:rsidRPr="00D94175">
              <w:rPr>
                <w:rtl/>
              </w:rPr>
              <w:t xml:space="preserve">                                         </w:t>
            </w:r>
          </w:p>
        </w:tc>
      </w:tr>
      <w:tr w:rsidR="00D94175" w:rsidRPr="00D94175" w14:paraId="2CCD7D0C" w14:textId="77777777" w:rsidTr="00D94175">
        <w:trPr>
          <w:trHeight w:val="1046"/>
        </w:trPr>
        <w:tc>
          <w:tcPr>
            <w:tcW w:w="4677" w:type="dxa"/>
          </w:tcPr>
          <w:p w14:paraId="6FEE59B5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`</w:t>
            </w:r>
            <w:r w:rsidRPr="00D94175">
              <w:t>normal</w:t>
            </w:r>
            <w:r w:rsidRPr="00D94175">
              <w:rPr>
                <w:rtl/>
              </w:rPr>
              <w:t xml:space="preserve">`       </w:t>
            </w:r>
          </w:p>
        </w:tc>
        <w:tc>
          <w:tcPr>
            <w:tcW w:w="4677" w:type="dxa"/>
          </w:tcPr>
          <w:p w14:paraId="25F46B84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ضخامت معمول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tl/>
              </w:rPr>
              <w:t xml:space="preserve"> (معادل 400)                      </w:t>
            </w:r>
          </w:p>
        </w:tc>
      </w:tr>
      <w:tr w:rsidR="00D94175" w:rsidRPr="00D94175" w14:paraId="19622A34" w14:textId="77777777" w:rsidTr="00D94175">
        <w:trPr>
          <w:trHeight w:val="518"/>
        </w:trPr>
        <w:tc>
          <w:tcPr>
            <w:tcW w:w="4677" w:type="dxa"/>
          </w:tcPr>
          <w:p w14:paraId="27F30459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`</w:t>
            </w:r>
            <w:r w:rsidRPr="00D94175">
              <w:t>bold</w:t>
            </w:r>
            <w:r w:rsidRPr="00D94175">
              <w:rPr>
                <w:rtl/>
              </w:rPr>
              <w:t xml:space="preserve">`         </w:t>
            </w:r>
          </w:p>
        </w:tc>
        <w:tc>
          <w:tcPr>
            <w:tcW w:w="4677" w:type="dxa"/>
          </w:tcPr>
          <w:p w14:paraId="30FA9CE7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ضخ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م</w:t>
            </w:r>
            <w:r w:rsidRPr="00D94175">
              <w:rPr>
                <w:rtl/>
              </w:rPr>
              <w:t xml:space="preserve"> (معادل 700)                              </w:t>
            </w:r>
          </w:p>
        </w:tc>
      </w:tr>
      <w:tr w:rsidR="00D94175" w:rsidRPr="00D94175" w14:paraId="4E96240B" w14:textId="77777777" w:rsidTr="00D94175">
        <w:trPr>
          <w:trHeight w:val="527"/>
        </w:trPr>
        <w:tc>
          <w:tcPr>
            <w:tcW w:w="4677" w:type="dxa"/>
          </w:tcPr>
          <w:p w14:paraId="6838B379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`</w:t>
            </w:r>
            <w:r w:rsidRPr="00D94175">
              <w:t>bolder</w:t>
            </w:r>
            <w:r w:rsidRPr="00D94175">
              <w:rPr>
                <w:rtl/>
              </w:rPr>
              <w:t xml:space="preserve">`       </w:t>
            </w:r>
          </w:p>
        </w:tc>
        <w:tc>
          <w:tcPr>
            <w:tcW w:w="4677" w:type="dxa"/>
          </w:tcPr>
          <w:p w14:paraId="624A11B4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ضخ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م‌تر</w:t>
            </w:r>
            <w:r w:rsidRPr="00D94175">
              <w:rPr>
                <w:rtl/>
              </w:rPr>
              <w:t xml:space="preserve"> از والد                               </w:t>
            </w:r>
          </w:p>
        </w:tc>
      </w:tr>
      <w:tr w:rsidR="00D94175" w:rsidRPr="00D94175" w14:paraId="5E75360C" w14:textId="77777777" w:rsidTr="00D94175">
        <w:trPr>
          <w:trHeight w:val="527"/>
        </w:trPr>
        <w:tc>
          <w:tcPr>
            <w:tcW w:w="4677" w:type="dxa"/>
          </w:tcPr>
          <w:p w14:paraId="32CD9057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`</w:t>
            </w:r>
            <w:r w:rsidRPr="00D94175">
              <w:t>lighter</w:t>
            </w:r>
            <w:r w:rsidRPr="00D94175">
              <w:rPr>
                <w:rtl/>
              </w:rPr>
              <w:t xml:space="preserve">`      </w:t>
            </w:r>
          </w:p>
        </w:tc>
        <w:tc>
          <w:tcPr>
            <w:tcW w:w="4677" w:type="dxa"/>
          </w:tcPr>
          <w:p w14:paraId="13271C4B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نازک‌تر از والد                               </w:t>
            </w:r>
          </w:p>
        </w:tc>
      </w:tr>
      <w:tr w:rsidR="00D94175" w:rsidRPr="00D94175" w14:paraId="33E65470" w14:textId="77777777" w:rsidTr="00D94175">
        <w:trPr>
          <w:trHeight w:val="1564"/>
        </w:trPr>
        <w:tc>
          <w:tcPr>
            <w:tcW w:w="4677" w:type="dxa"/>
          </w:tcPr>
          <w:p w14:paraId="661BDA84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`100` تا `900` </w:t>
            </w:r>
          </w:p>
        </w:tc>
        <w:tc>
          <w:tcPr>
            <w:tcW w:w="4677" w:type="dxa"/>
          </w:tcPr>
          <w:p w14:paraId="559AEF97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ضخامت عدد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tl/>
              </w:rPr>
              <w:t xml:space="preserve"> (100 = نازک‌تر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ن،</w:t>
            </w:r>
            <w:r w:rsidRPr="00D94175">
              <w:rPr>
                <w:rtl/>
              </w:rPr>
              <w:t xml:space="preserve"> 900 = ضخ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م‌تر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ن</w:t>
            </w:r>
            <w:r w:rsidRPr="00D94175">
              <w:rPr>
                <w:rtl/>
              </w:rPr>
              <w:t xml:space="preserve">) </w:t>
            </w:r>
          </w:p>
        </w:tc>
      </w:tr>
    </w:tbl>
    <w:p w14:paraId="019A39ED" w14:textId="2E648576" w:rsidR="00D94175" w:rsidRDefault="00D94175" w:rsidP="00D94175">
      <w:pPr>
        <w:rPr>
          <w:rtl/>
        </w:rPr>
      </w:pPr>
      <w:r w:rsidRPr="00D94175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4175" w14:paraId="0E94B6A2" w14:textId="77777777" w:rsidTr="00D94175">
        <w:tc>
          <w:tcPr>
            <w:tcW w:w="9350" w:type="dxa"/>
          </w:tcPr>
          <w:p w14:paraId="24502F01" w14:textId="77777777" w:rsidR="00D94175" w:rsidRDefault="00D94175" w:rsidP="00D94175">
            <w:pPr>
              <w:pStyle w:val="code"/>
              <w:bidi w:val="0"/>
            </w:pPr>
            <w:r>
              <w:t>h1 {</w:t>
            </w:r>
          </w:p>
          <w:p w14:paraId="3327EE7D" w14:textId="77777777" w:rsidR="00D94175" w:rsidRDefault="00D94175" w:rsidP="00D94175">
            <w:pPr>
              <w:pStyle w:val="code"/>
              <w:bidi w:val="0"/>
            </w:pPr>
            <w:r>
              <w:t xml:space="preserve">  font-weight: bold;</w:t>
            </w:r>
          </w:p>
          <w:p w14:paraId="1DF502EF" w14:textId="77777777" w:rsidR="00D94175" w:rsidRDefault="00D94175" w:rsidP="00D94175">
            <w:pPr>
              <w:pStyle w:val="code"/>
              <w:bidi w:val="0"/>
              <w:rPr>
                <w:rtl/>
              </w:rPr>
            </w:pPr>
            <w:r>
              <w:lastRenderedPageBreak/>
              <w:t>}</w:t>
            </w:r>
          </w:p>
          <w:p w14:paraId="5B7E5647" w14:textId="77777777" w:rsidR="00D94175" w:rsidRDefault="00D94175" w:rsidP="00D94175">
            <w:pPr>
              <w:pStyle w:val="code"/>
              <w:bidi w:val="0"/>
              <w:rPr>
                <w:rtl/>
              </w:rPr>
            </w:pPr>
          </w:p>
          <w:p w14:paraId="18C0B843" w14:textId="77777777" w:rsidR="00D94175" w:rsidRDefault="00D94175" w:rsidP="00D94175">
            <w:pPr>
              <w:pStyle w:val="code"/>
              <w:bidi w:val="0"/>
            </w:pPr>
            <w:r>
              <w:t>p {</w:t>
            </w:r>
          </w:p>
          <w:p w14:paraId="3469AD58" w14:textId="77777777" w:rsidR="00D94175" w:rsidRDefault="00D94175" w:rsidP="00D94175">
            <w:pPr>
              <w:pStyle w:val="code"/>
              <w:bidi w:val="0"/>
            </w:pPr>
            <w:r>
              <w:t xml:space="preserve">  font-weight: 300;</w:t>
            </w:r>
          </w:p>
          <w:p w14:paraId="296B25C5" w14:textId="552BDBFD" w:rsidR="00D94175" w:rsidRDefault="00D94175" w:rsidP="00D94175">
            <w:pPr>
              <w:pStyle w:val="code"/>
              <w:bidi w:val="0"/>
            </w:pPr>
            <w:r>
              <w:t>}</w:t>
            </w:r>
          </w:p>
        </w:tc>
      </w:tr>
    </w:tbl>
    <w:p w14:paraId="5B65F82C" w14:textId="268F00EF" w:rsidR="00D94175" w:rsidRDefault="00D94175" w:rsidP="00D94175">
      <w:pPr>
        <w:pStyle w:val="code"/>
      </w:pPr>
      <w:hyperlink r:id="rId195" w:history="1">
        <w:r w:rsidRPr="00D94175">
          <w:rPr>
            <w:rStyle w:val="Hyperlink"/>
          </w:rPr>
          <w:t>font-weight</w:t>
        </w:r>
      </w:hyperlink>
    </w:p>
    <w:p w14:paraId="0AD635C8" w14:textId="77777777" w:rsidR="00D94175" w:rsidRDefault="00D94175" w:rsidP="00D94175">
      <w:pPr>
        <w:pStyle w:val="code"/>
      </w:pPr>
    </w:p>
    <w:p w14:paraId="1DB3C291" w14:textId="319FD0DF" w:rsidR="00D94175" w:rsidRPr="00D94175" w:rsidRDefault="00D94175" w:rsidP="00D94175">
      <w:r>
        <w:rPr>
          <w:rFonts w:ascii="IRANSansWeb(FaNum) Light" w:hAnsi="IRANSansWeb(FaNum) Light" w:hint="cs"/>
          <w:rtl/>
        </w:rPr>
        <w:t>نکته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همه‌</w:t>
      </w:r>
      <w:r>
        <w:rPr>
          <w:rFonts w:hint="cs"/>
          <w:rtl/>
        </w:rPr>
        <w:t>ی</w:t>
      </w:r>
      <w:r>
        <w:rPr>
          <w:rtl/>
        </w:rPr>
        <w:t xml:space="preserve"> فونت‌ها از همه‌</w:t>
      </w:r>
      <w:r>
        <w:rPr>
          <w:rFonts w:hint="cs"/>
          <w:rtl/>
        </w:rPr>
        <w:t>ی</w:t>
      </w:r>
      <w:r>
        <w:rPr>
          <w:rtl/>
        </w:rPr>
        <w:t xml:space="preserve"> وزن‌ها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(مثلاً برخ</w:t>
      </w:r>
      <w:r>
        <w:rPr>
          <w:rFonts w:hint="cs"/>
          <w:rtl/>
        </w:rPr>
        <w:t>ی</w:t>
      </w:r>
      <w:r>
        <w:rPr>
          <w:rtl/>
        </w:rPr>
        <w:t xml:space="preserve"> فقط </w:t>
      </w:r>
      <w:r>
        <w:t>normal</w:t>
      </w:r>
      <w:r>
        <w:rPr>
          <w:rtl/>
        </w:rPr>
        <w:t xml:space="preserve"> و </w:t>
      </w:r>
      <w:r>
        <w:t>bold</w:t>
      </w:r>
      <w:r>
        <w:rPr>
          <w:rtl/>
        </w:rPr>
        <w:t xml:space="preserve"> دارند).</w:t>
      </w:r>
    </w:p>
    <w:p w14:paraId="611C915B" w14:textId="446C1624" w:rsidR="00FB401D" w:rsidRDefault="00FB401D" w:rsidP="00904F82">
      <w:pPr>
        <w:pStyle w:val="bold"/>
      </w:pPr>
      <w:r>
        <w:t>Font-style</w:t>
      </w:r>
    </w:p>
    <w:p w14:paraId="45B768F0" w14:textId="792A82E0" w:rsidR="00D94175" w:rsidRDefault="00D94175" w:rsidP="00D94175">
      <w:pPr>
        <w:rPr>
          <w:rtl/>
        </w:rPr>
      </w:pP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font-style</w:t>
      </w:r>
      <w:r>
        <w:rPr>
          <w:rtl/>
        </w:rPr>
        <w:t>` (سبک فونت)</w:t>
      </w:r>
    </w:p>
    <w:p w14:paraId="77CC30E2" w14:textId="59681495" w:rsidR="00D94175" w:rsidRDefault="00D94175" w:rsidP="00D94175">
      <w:pPr>
        <w:rPr>
          <w:rtl/>
        </w:rPr>
      </w:pP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font-style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سبک نوشتار</w:t>
      </w:r>
      <w:r>
        <w:rPr>
          <w:rFonts w:hint="cs"/>
          <w:rtl/>
        </w:rPr>
        <w:t>ی</w:t>
      </w:r>
      <w:r>
        <w:rPr>
          <w:rtl/>
        </w:rPr>
        <w:t xml:space="preserve"> فونت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F255477" w14:textId="03704175" w:rsidR="00D94175" w:rsidRDefault="00D94175" w:rsidP="00D94175"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4175" w14:paraId="68527E30" w14:textId="77777777" w:rsidTr="00D94175">
        <w:tc>
          <w:tcPr>
            <w:tcW w:w="9350" w:type="dxa"/>
          </w:tcPr>
          <w:p w14:paraId="1570D56A" w14:textId="77777777" w:rsidR="00D94175" w:rsidRDefault="00D94175" w:rsidP="00D94175">
            <w:pPr>
              <w:pStyle w:val="code"/>
              <w:bidi w:val="0"/>
            </w:pPr>
            <w:r>
              <w:t>selector {</w:t>
            </w:r>
          </w:p>
          <w:p w14:paraId="24B800CD" w14:textId="77777777" w:rsidR="00D94175" w:rsidRDefault="00D94175" w:rsidP="00D94175">
            <w:pPr>
              <w:pStyle w:val="code"/>
              <w:bidi w:val="0"/>
            </w:pPr>
            <w:r>
              <w:t xml:space="preserve">  font-style: value;</w:t>
            </w:r>
          </w:p>
          <w:p w14:paraId="6954767D" w14:textId="42038247" w:rsidR="00D94175" w:rsidRDefault="00D94175" w:rsidP="00D94175">
            <w:pPr>
              <w:pStyle w:val="code"/>
              <w:bidi w:val="0"/>
            </w:pPr>
            <w:r>
              <w:t>}</w:t>
            </w:r>
          </w:p>
        </w:tc>
      </w:tr>
    </w:tbl>
    <w:p w14:paraId="629C8AE3" w14:textId="38338B27" w:rsidR="00D94175" w:rsidRDefault="00D94175" w:rsidP="00D94175">
      <w:pPr>
        <w:rPr>
          <w:rtl/>
        </w:rPr>
      </w:pPr>
      <w:r w:rsidRPr="00D94175">
        <w:rPr>
          <w:rtl/>
        </w:rPr>
        <w:t>مقاد</w:t>
      </w:r>
      <w:r w:rsidRPr="00D94175">
        <w:rPr>
          <w:rFonts w:hint="cs"/>
          <w:rtl/>
        </w:rPr>
        <w:t>ی</w:t>
      </w:r>
      <w:r w:rsidRPr="00D94175">
        <w:rPr>
          <w:rFonts w:hint="eastAsia"/>
          <w:rtl/>
        </w:rPr>
        <w:t>ر</w:t>
      </w:r>
      <w:r w:rsidRPr="00D94175">
        <w:rPr>
          <w:rtl/>
        </w:rPr>
        <w:t xml:space="preserve"> قابل استفاده:</w:t>
      </w:r>
    </w:p>
    <w:tbl>
      <w:tblPr>
        <w:tblStyle w:val="TableGrid"/>
        <w:bidiVisual/>
        <w:tblW w:w="9364" w:type="dxa"/>
        <w:tblLook w:val="04A0" w:firstRow="1" w:lastRow="0" w:firstColumn="1" w:lastColumn="0" w:noHBand="0" w:noVBand="1"/>
      </w:tblPr>
      <w:tblGrid>
        <w:gridCol w:w="4682"/>
        <w:gridCol w:w="4682"/>
      </w:tblGrid>
      <w:tr w:rsidR="00D94175" w:rsidRPr="00D94175" w14:paraId="1C9DC3B4" w14:textId="77777777" w:rsidTr="00D94175">
        <w:trPr>
          <w:trHeight w:val="485"/>
        </w:trPr>
        <w:tc>
          <w:tcPr>
            <w:tcW w:w="4682" w:type="dxa"/>
          </w:tcPr>
          <w:p w14:paraId="3E593956" w14:textId="77777777" w:rsidR="00D94175" w:rsidRPr="00D94175" w:rsidRDefault="00D94175" w:rsidP="00AB6083">
            <w:pPr>
              <w:rPr>
                <w:rtl/>
              </w:rPr>
            </w:pPr>
            <w:r w:rsidRPr="00D94175">
              <w:rPr>
                <w:rtl/>
              </w:rPr>
              <w:t xml:space="preserve"> مقدار     </w:t>
            </w:r>
          </w:p>
        </w:tc>
        <w:tc>
          <w:tcPr>
            <w:tcW w:w="4682" w:type="dxa"/>
          </w:tcPr>
          <w:p w14:paraId="7FF95E26" w14:textId="77777777" w:rsidR="00D94175" w:rsidRPr="00D94175" w:rsidRDefault="00D94175" w:rsidP="00AB6083">
            <w:pPr>
              <w:rPr>
                <w:rtl/>
              </w:rPr>
            </w:pPr>
            <w:r w:rsidRPr="00D94175">
              <w:rPr>
                <w:rtl/>
              </w:rPr>
              <w:t xml:space="preserve"> توض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ح</w:t>
            </w:r>
            <w:r w:rsidRPr="00D94175">
              <w:rPr>
                <w:rtl/>
              </w:rPr>
              <w:t xml:space="preserve">                                   </w:t>
            </w:r>
          </w:p>
        </w:tc>
      </w:tr>
      <w:tr w:rsidR="00D94175" w:rsidRPr="00D94175" w14:paraId="59D35EA3" w14:textId="77777777" w:rsidTr="00D94175">
        <w:trPr>
          <w:trHeight w:val="496"/>
        </w:trPr>
        <w:tc>
          <w:tcPr>
            <w:tcW w:w="4682" w:type="dxa"/>
          </w:tcPr>
          <w:p w14:paraId="14ABCFB3" w14:textId="77777777" w:rsidR="00D94175" w:rsidRPr="00D94175" w:rsidRDefault="00D94175" w:rsidP="00AB6083">
            <w:pPr>
              <w:rPr>
                <w:rtl/>
              </w:rPr>
            </w:pPr>
            <w:r w:rsidRPr="00D94175">
              <w:rPr>
                <w:rtl/>
              </w:rPr>
              <w:t xml:space="preserve"> `</w:t>
            </w:r>
            <w:r w:rsidRPr="00D94175">
              <w:t>normal</w:t>
            </w:r>
            <w:r w:rsidRPr="00D94175">
              <w:rPr>
                <w:rtl/>
              </w:rPr>
              <w:t xml:space="preserve">`  </w:t>
            </w:r>
          </w:p>
        </w:tc>
        <w:tc>
          <w:tcPr>
            <w:tcW w:w="4682" w:type="dxa"/>
          </w:tcPr>
          <w:p w14:paraId="1E4BB7B5" w14:textId="77777777" w:rsidR="00D94175" w:rsidRPr="00D94175" w:rsidRDefault="00D94175" w:rsidP="00AB6083">
            <w:pPr>
              <w:rPr>
                <w:rtl/>
              </w:rPr>
            </w:pPr>
            <w:r w:rsidRPr="00D94175">
              <w:rPr>
                <w:rtl/>
              </w:rPr>
              <w:t xml:space="preserve"> فونت عاد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tl/>
              </w:rPr>
              <w:t xml:space="preserve">                               </w:t>
            </w:r>
          </w:p>
        </w:tc>
      </w:tr>
      <w:tr w:rsidR="00D94175" w:rsidRPr="00D94175" w14:paraId="64EC5541" w14:textId="77777777" w:rsidTr="00D94175">
        <w:trPr>
          <w:trHeight w:val="485"/>
        </w:trPr>
        <w:tc>
          <w:tcPr>
            <w:tcW w:w="4682" w:type="dxa"/>
          </w:tcPr>
          <w:p w14:paraId="146CFDD6" w14:textId="77777777" w:rsidR="00D94175" w:rsidRPr="00D94175" w:rsidRDefault="00D94175" w:rsidP="00AB6083">
            <w:pPr>
              <w:rPr>
                <w:rtl/>
              </w:rPr>
            </w:pPr>
            <w:r w:rsidRPr="00D94175">
              <w:rPr>
                <w:rtl/>
              </w:rPr>
              <w:t xml:space="preserve"> `</w:t>
            </w:r>
            <w:r w:rsidRPr="00D94175">
              <w:t>italic</w:t>
            </w:r>
            <w:r w:rsidRPr="00D94175">
              <w:rPr>
                <w:rtl/>
              </w:rPr>
              <w:t xml:space="preserve">`  </w:t>
            </w:r>
          </w:p>
        </w:tc>
        <w:tc>
          <w:tcPr>
            <w:tcW w:w="4682" w:type="dxa"/>
          </w:tcPr>
          <w:p w14:paraId="3452BB68" w14:textId="77777777" w:rsidR="00D94175" w:rsidRPr="00D94175" w:rsidRDefault="00D94175" w:rsidP="00AB6083">
            <w:pPr>
              <w:rPr>
                <w:rtl/>
              </w:rPr>
            </w:pPr>
            <w:r w:rsidRPr="00D94175">
              <w:rPr>
                <w:rtl/>
              </w:rPr>
              <w:t xml:space="preserve"> فونت ا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تال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ک</w:t>
            </w:r>
            <w:r w:rsidRPr="00D94175">
              <w:rPr>
                <w:rtl/>
              </w:rPr>
              <w:t xml:space="preserve"> (کج‌شده واقع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tl/>
              </w:rPr>
              <w:t xml:space="preserve">)             </w:t>
            </w:r>
          </w:p>
        </w:tc>
      </w:tr>
      <w:tr w:rsidR="00D94175" w:rsidRPr="00D94175" w14:paraId="7AA0E4D7" w14:textId="77777777" w:rsidTr="008F2E10">
        <w:trPr>
          <w:trHeight w:val="572"/>
        </w:trPr>
        <w:tc>
          <w:tcPr>
            <w:tcW w:w="4682" w:type="dxa"/>
          </w:tcPr>
          <w:p w14:paraId="45890C82" w14:textId="77777777" w:rsidR="00D94175" w:rsidRPr="00D94175" w:rsidRDefault="00D94175" w:rsidP="00AB6083">
            <w:pPr>
              <w:rPr>
                <w:rtl/>
              </w:rPr>
            </w:pPr>
            <w:r w:rsidRPr="00D94175">
              <w:rPr>
                <w:rtl/>
              </w:rPr>
              <w:t xml:space="preserve"> `</w:t>
            </w:r>
            <w:r w:rsidRPr="00D94175">
              <w:t>oblique</w:t>
            </w:r>
            <w:r w:rsidRPr="00D94175">
              <w:rPr>
                <w:rtl/>
              </w:rPr>
              <w:t xml:space="preserve">` </w:t>
            </w:r>
          </w:p>
        </w:tc>
        <w:tc>
          <w:tcPr>
            <w:tcW w:w="4682" w:type="dxa"/>
          </w:tcPr>
          <w:p w14:paraId="35B1A202" w14:textId="77777777" w:rsidR="00D94175" w:rsidRPr="00D94175" w:rsidRDefault="00D94175" w:rsidP="00AB6083">
            <w:pPr>
              <w:rPr>
                <w:rtl/>
              </w:rPr>
            </w:pPr>
            <w:r w:rsidRPr="00D94175">
              <w:rPr>
                <w:rtl/>
              </w:rPr>
              <w:t xml:space="preserve"> حالت ما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ل</w:t>
            </w:r>
            <w:r w:rsidRPr="00D94175">
              <w:rPr>
                <w:rtl/>
              </w:rPr>
              <w:t xml:space="preserve"> مصنوع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tl/>
              </w:rPr>
              <w:t xml:space="preserve"> (کم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tl/>
              </w:rPr>
              <w:t xml:space="preserve"> متفاوت از </w:t>
            </w:r>
            <w:r w:rsidRPr="00D94175">
              <w:t>italic</w:t>
            </w:r>
            <w:r w:rsidRPr="00D94175">
              <w:rPr>
                <w:rtl/>
              </w:rPr>
              <w:t xml:space="preserve">) </w:t>
            </w:r>
          </w:p>
        </w:tc>
      </w:tr>
    </w:tbl>
    <w:p w14:paraId="4D1FE24A" w14:textId="77777777" w:rsidR="008F2E10" w:rsidRDefault="008F2E10" w:rsidP="00D94175"/>
    <w:p w14:paraId="648B0E7B" w14:textId="2021D61D" w:rsidR="00D94175" w:rsidRDefault="00D94175" w:rsidP="00D94175">
      <w:pPr>
        <w:rPr>
          <w:rtl/>
        </w:rPr>
      </w:pPr>
      <w:r w:rsidRPr="00D94175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4175" w14:paraId="05718A40" w14:textId="77777777" w:rsidTr="00D94175">
        <w:tc>
          <w:tcPr>
            <w:tcW w:w="9350" w:type="dxa"/>
          </w:tcPr>
          <w:p w14:paraId="771A02DF" w14:textId="77777777" w:rsidR="008D41B8" w:rsidRDefault="008D41B8" w:rsidP="008D41B8">
            <w:pPr>
              <w:pStyle w:val="code"/>
              <w:bidi w:val="0"/>
            </w:pPr>
            <w:r>
              <w:t>p {</w:t>
            </w:r>
          </w:p>
          <w:p w14:paraId="3BED266A" w14:textId="77777777" w:rsidR="008D41B8" w:rsidRDefault="008D41B8" w:rsidP="008D41B8">
            <w:pPr>
              <w:pStyle w:val="code"/>
              <w:bidi w:val="0"/>
            </w:pPr>
            <w:r>
              <w:t xml:space="preserve">  </w:t>
            </w:r>
            <w:bookmarkStart w:id="129" w:name="_Hlk210587698"/>
            <w:r>
              <w:t>font-style</w:t>
            </w:r>
            <w:bookmarkEnd w:id="129"/>
            <w:r>
              <w:t>: italic;</w:t>
            </w:r>
          </w:p>
          <w:p w14:paraId="13E77EA9" w14:textId="77777777" w:rsidR="008D41B8" w:rsidRDefault="008D41B8" w:rsidP="008D41B8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2F2DE2E" w14:textId="77777777" w:rsidR="008D41B8" w:rsidRDefault="008D41B8" w:rsidP="008D41B8">
            <w:pPr>
              <w:pStyle w:val="code"/>
              <w:bidi w:val="0"/>
              <w:rPr>
                <w:rtl/>
              </w:rPr>
            </w:pPr>
          </w:p>
          <w:p w14:paraId="2A425AD0" w14:textId="77777777" w:rsidR="008D41B8" w:rsidRDefault="008D41B8" w:rsidP="008D41B8">
            <w:pPr>
              <w:pStyle w:val="code"/>
              <w:bidi w:val="0"/>
            </w:pPr>
            <w:r>
              <w:t>em {</w:t>
            </w:r>
          </w:p>
          <w:p w14:paraId="4EA297B5" w14:textId="77777777" w:rsidR="008D41B8" w:rsidRDefault="008D41B8" w:rsidP="008D41B8">
            <w:pPr>
              <w:pStyle w:val="code"/>
              <w:bidi w:val="0"/>
            </w:pPr>
            <w:r>
              <w:t xml:space="preserve">  font-style: oblique;</w:t>
            </w:r>
          </w:p>
          <w:p w14:paraId="5D5AF4E3" w14:textId="4EA2D2CB" w:rsidR="00D94175" w:rsidRDefault="008D41B8" w:rsidP="008D41B8">
            <w:pPr>
              <w:pStyle w:val="code"/>
              <w:bidi w:val="0"/>
            </w:pPr>
            <w:r>
              <w:t>}</w:t>
            </w:r>
          </w:p>
        </w:tc>
      </w:tr>
    </w:tbl>
    <w:p w14:paraId="321B1EF8" w14:textId="77777777" w:rsidR="008D41B8" w:rsidRDefault="008D41B8" w:rsidP="00904F82">
      <w:pPr>
        <w:pStyle w:val="bold"/>
        <w:rPr>
          <w:rFonts w:ascii="Times New Roman" w:hAnsi="Times New Roman"/>
          <w:b w:val="0"/>
          <w:sz w:val="24"/>
          <w:szCs w:val="24"/>
        </w:rPr>
      </w:pPr>
      <w:hyperlink r:id="rId196" w:history="1">
        <w:r w:rsidRPr="008D41B8">
          <w:rPr>
            <w:rStyle w:val="Hyperlink"/>
            <w:rFonts w:ascii="Times New Roman" w:hAnsi="Times New Roman"/>
            <w:b w:val="0"/>
            <w:sz w:val="24"/>
            <w:szCs w:val="24"/>
          </w:rPr>
          <w:t>font-style</w:t>
        </w:r>
      </w:hyperlink>
    </w:p>
    <w:p w14:paraId="38E7C5C6" w14:textId="77777777" w:rsidR="008D41B8" w:rsidRPr="008D41B8" w:rsidRDefault="008D41B8" w:rsidP="008D41B8">
      <w:pPr>
        <w:pStyle w:val="bold"/>
        <w:rPr>
          <w:rFonts w:ascii="Times New Roman" w:hAnsi="Times New Roman"/>
          <w:b w:val="0"/>
          <w:sz w:val="24"/>
          <w:szCs w:val="24"/>
          <w:rtl/>
        </w:rPr>
      </w:pPr>
      <w:r w:rsidRPr="008D41B8">
        <w:rPr>
          <w:rFonts w:ascii="Times New Roman" w:hAnsi="Times New Roman"/>
          <w:b w:val="0"/>
          <w:sz w:val="24"/>
          <w:szCs w:val="24"/>
        </w:rPr>
        <w:t xml:space="preserve"> </w:t>
      </w:r>
      <w:r w:rsidRPr="008D41B8">
        <w:rPr>
          <w:rFonts w:ascii="Times New Roman" w:hAnsi="Times New Roman"/>
          <w:b w:val="0"/>
          <w:sz w:val="24"/>
          <w:szCs w:val="24"/>
          <w:rtl/>
        </w:rPr>
        <w:t>تفاوت:</w:t>
      </w:r>
    </w:p>
    <w:p w14:paraId="0D60E547" w14:textId="1C98141B" w:rsidR="008D41B8" w:rsidRPr="008D41B8" w:rsidRDefault="008D41B8" w:rsidP="008D41B8">
      <w:pPr>
        <w:pStyle w:val="bold"/>
        <w:rPr>
          <w:rFonts w:ascii="Times New Roman" w:hAnsi="Times New Roman"/>
          <w:b w:val="0"/>
          <w:sz w:val="24"/>
          <w:szCs w:val="24"/>
          <w:rtl/>
        </w:rPr>
      </w:pP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`</w:t>
      </w:r>
      <w:r w:rsidRPr="008D41B8">
        <w:rPr>
          <w:rFonts w:ascii="Times New Roman" w:hAnsi="Times New Roman"/>
          <w:b w:val="0"/>
          <w:sz w:val="24"/>
          <w:szCs w:val="24"/>
        </w:rPr>
        <w:t>italic</w:t>
      </w:r>
      <w:r w:rsidRPr="008D41B8">
        <w:rPr>
          <w:rFonts w:ascii="Times New Roman" w:hAnsi="Times New Roman"/>
          <w:b w:val="0"/>
          <w:sz w:val="24"/>
          <w:szCs w:val="24"/>
          <w:rtl/>
        </w:rPr>
        <w:t>` معمولاً نسخه‌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مخصوص از فونت را استفاده م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ی‌</w:t>
      </w:r>
      <w:r w:rsidRPr="008D41B8">
        <w:rPr>
          <w:rFonts w:ascii="Times New Roman" w:hAnsi="Times New Roman" w:hint="eastAsia"/>
          <w:b w:val="0"/>
          <w:sz w:val="24"/>
          <w:szCs w:val="24"/>
          <w:rtl/>
        </w:rPr>
        <w:t>کند</w:t>
      </w: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(طراح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ی‌</w:t>
      </w:r>
      <w:r w:rsidRPr="008D41B8">
        <w:rPr>
          <w:rFonts w:ascii="Times New Roman" w:hAnsi="Times New Roman" w:hint="eastAsia"/>
          <w:b w:val="0"/>
          <w:sz w:val="24"/>
          <w:szCs w:val="24"/>
          <w:rtl/>
        </w:rPr>
        <w:t>شده</w:t>
      </w: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برا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ا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 w:hint="eastAsia"/>
          <w:b w:val="0"/>
          <w:sz w:val="24"/>
          <w:szCs w:val="24"/>
          <w:rtl/>
        </w:rPr>
        <w:t>تال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 w:hint="eastAsia"/>
          <w:b w:val="0"/>
          <w:sz w:val="24"/>
          <w:szCs w:val="24"/>
          <w:rtl/>
        </w:rPr>
        <w:t>ک</w:t>
      </w:r>
      <w:r w:rsidRPr="008D41B8">
        <w:rPr>
          <w:rFonts w:ascii="Times New Roman" w:hAnsi="Times New Roman"/>
          <w:b w:val="0"/>
          <w:sz w:val="24"/>
          <w:szCs w:val="24"/>
          <w:rtl/>
        </w:rPr>
        <w:t>).</w:t>
      </w:r>
    </w:p>
    <w:p w14:paraId="5948941B" w14:textId="1147FF64" w:rsidR="008D41B8" w:rsidRPr="008D41B8" w:rsidRDefault="008D41B8" w:rsidP="008D41B8">
      <w:pPr>
        <w:pStyle w:val="bold"/>
        <w:rPr>
          <w:rFonts w:ascii="Times New Roman" w:hAnsi="Times New Roman"/>
          <w:b w:val="0"/>
          <w:sz w:val="24"/>
          <w:szCs w:val="24"/>
          <w:rtl/>
        </w:rPr>
      </w:pPr>
      <w:r w:rsidRPr="008D41B8">
        <w:rPr>
          <w:rFonts w:ascii="Times New Roman" w:hAnsi="Times New Roman"/>
          <w:b w:val="0"/>
          <w:sz w:val="24"/>
          <w:szCs w:val="24"/>
          <w:rtl/>
        </w:rPr>
        <w:lastRenderedPageBreak/>
        <w:t xml:space="preserve"> `</w:t>
      </w:r>
      <w:r w:rsidRPr="008D41B8">
        <w:rPr>
          <w:rFonts w:ascii="Times New Roman" w:hAnsi="Times New Roman"/>
          <w:b w:val="0"/>
          <w:sz w:val="24"/>
          <w:szCs w:val="24"/>
        </w:rPr>
        <w:t>oblique</w:t>
      </w:r>
      <w:r w:rsidRPr="008D41B8">
        <w:rPr>
          <w:rFonts w:ascii="Times New Roman" w:hAnsi="Times New Roman"/>
          <w:b w:val="0"/>
          <w:sz w:val="24"/>
          <w:szCs w:val="24"/>
          <w:rtl/>
        </w:rPr>
        <w:t>` فقط حروف را به‌صورت مصنوع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کم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کج م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ی‌</w:t>
      </w:r>
      <w:r w:rsidRPr="008D41B8">
        <w:rPr>
          <w:rFonts w:ascii="Times New Roman" w:hAnsi="Times New Roman" w:hint="eastAsia"/>
          <w:b w:val="0"/>
          <w:sz w:val="24"/>
          <w:szCs w:val="24"/>
          <w:rtl/>
        </w:rPr>
        <w:t>کند</w:t>
      </w:r>
      <w:r w:rsidRPr="008D41B8">
        <w:rPr>
          <w:rFonts w:ascii="Times New Roman" w:hAnsi="Times New Roman"/>
          <w:b w:val="0"/>
          <w:sz w:val="24"/>
          <w:szCs w:val="24"/>
          <w:rtl/>
        </w:rPr>
        <w:t>.</w:t>
      </w:r>
    </w:p>
    <w:p w14:paraId="43D0DEF6" w14:textId="179CBFDA" w:rsidR="008D41B8" w:rsidRDefault="008D41B8" w:rsidP="008D41B8">
      <w:pPr>
        <w:pStyle w:val="bold"/>
        <w:rPr>
          <w:rFonts w:ascii="Times New Roman" w:hAnsi="Times New Roman"/>
          <w:b w:val="0"/>
          <w:sz w:val="24"/>
          <w:szCs w:val="24"/>
        </w:rPr>
      </w:pPr>
      <w:r w:rsidRPr="008D41B8">
        <w:rPr>
          <w:rFonts w:hint="cs"/>
          <w:b w:val="0"/>
          <w:sz w:val="24"/>
          <w:szCs w:val="24"/>
          <w:rtl/>
        </w:rPr>
        <w:t>مثال</w:t>
      </w: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</w:t>
      </w:r>
      <w:r w:rsidRPr="008D41B8">
        <w:rPr>
          <w:rFonts w:hint="cs"/>
          <w:b w:val="0"/>
          <w:sz w:val="24"/>
          <w:szCs w:val="24"/>
          <w:rtl/>
        </w:rPr>
        <w:t>ترک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 w:hint="eastAsia"/>
          <w:b w:val="0"/>
          <w:sz w:val="24"/>
          <w:szCs w:val="24"/>
          <w:rtl/>
        </w:rPr>
        <w:t>ب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/>
          <w:b w:val="0"/>
          <w:sz w:val="24"/>
          <w:szCs w:val="24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41B8" w14:paraId="32932AEF" w14:textId="77777777" w:rsidTr="008D41B8">
        <w:tc>
          <w:tcPr>
            <w:tcW w:w="9350" w:type="dxa"/>
          </w:tcPr>
          <w:p w14:paraId="48E2C899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>&lt;!DOCTYPE html&gt;</w:t>
            </w:r>
          </w:p>
          <w:p w14:paraId="3F368274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>&lt;html lang="fa"&gt;</w:t>
            </w:r>
          </w:p>
          <w:p w14:paraId="2937730F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>&lt;head&gt;</w:t>
            </w:r>
          </w:p>
          <w:p w14:paraId="4F45D4E6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&lt;meta charset="UTF-8"&gt;</w:t>
            </w:r>
          </w:p>
          <w:p w14:paraId="45055C36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&lt;style&gt;</w:t>
            </w:r>
          </w:p>
          <w:p w14:paraId="79AF6997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body {</w:t>
            </w:r>
          </w:p>
          <w:p w14:paraId="5972CE39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  font-family: "Vazir", sans-serif;</w:t>
            </w:r>
          </w:p>
          <w:p w14:paraId="245E5107" w14:textId="77777777" w:rsidR="008D41B8" w:rsidRPr="008D41B8" w:rsidRDefault="008D41B8" w:rsidP="008D41B8">
            <w:pPr>
              <w:pStyle w:val="code"/>
              <w:bidi w:val="0"/>
              <w:rPr>
                <w:rtl/>
              </w:rPr>
            </w:pPr>
            <w:r w:rsidRPr="008D41B8">
              <w:t xml:space="preserve">    }</w:t>
            </w:r>
          </w:p>
          <w:p w14:paraId="515737BC" w14:textId="77777777" w:rsidR="008D41B8" w:rsidRPr="008D41B8" w:rsidRDefault="008D41B8" w:rsidP="008D41B8">
            <w:pPr>
              <w:pStyle w:val="code"/>
              <w:bidi w:val="0"/>
              <w:rPr>
                <w:rtl/>
              </w:rPr>
            </w:pPr>
          </w:p>
          <w:p w14:paraId="1A01F7FF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h1 {</w:t>
            </w:r>
          </w:p>
          <w:p w14:paraId="5893BD2A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  font-size: 2.5rem;</w:t>
            </w:r>
          </w:p>
          <w:p w14:paraId="36CCD1B2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  font-weight: 700;</w:t>
            </w:r>
          </w:p>
          <w:p w14:paraId="6A95608B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  font-style: normal;</w:t>
            </w:r>
          </w:p>
          <w:p w14:paraId="7FA5AE40" w14:textId="77777777" w:rsidR="008D41B8" w:rsidRPr="008D41B8" w:rsidRDefault="008D41B8" w:rsidP="008D41B8">
            <w:pPr>
              <w:pStyle w:val="code"/>
              <w:bidi w:val="0"/>
              <w:rPr>
                <w:rtl/>
              </w:rPr>
            </w:pPr>
            <w:r w:rsidRPr="008D41B8">
              <w:t xml:space="preserve">    }</w:t>
            </w:r>
          </w:p>
          <w:p w14:paraId="121AD3D3" w14:textId="77777777" w:rsidR="008D41B8" w:rsidRPr="008D41B8" w:rsidRDefault="008D41B8" w:rsidP="008D41B8">
            <w:pPr>
              <w:pStyle w:val="code"/>
              <w:bidi w:val="0"/>
              <w:rPr>
                <w:rtl/>
              </w:rPr>
            </w:pPr>
          </w:p>
          <w:p w14:paraId="2A3D01D2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p {</w:t>
            </w:r>
          </w:p>
          <w:p w14:paraId="017BA9AA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  font-size: 18px;</w:t>
            </w:r>
          </w:p>
          <w:p w14:paraId="0028801B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  font-weight: 300;</w:t>
            </w:r>
          </w:p>
          <w:p w14:paraId="2CC738C5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  font-style: italic;</w:t>
            </w:r>
          </w:p>
          <w:p w14:paraId="71D99BF0" w14:textId="77777777" w:rsidR="008D41B8" w:rsidRPr="008D41B8" w:rsidRDefault="008D41B8" w:rsidP="008D41B8">
            <w:pPr>
              <w:pStyle w:val="code"/>
              <w:bidi w:val="0"/>
              <w:rPr>
                <w:rtl/>
              </w:rPr>
            </w:pPr>
            <w:r w:rsidRPr="008D41B8">
              <w:t xml:space="preserve">    }</w:t>
            </w:r>
          </w:p>
          <w:p w14:paraId="44404DBC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&lt;/style&gt;</w:t>
            </w:r>
          </w:p>
          <w:p w14:paraId="71F2EF66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>&lt;/head&gt;</w:t>
            </w:r>
          </w:p>
          <w:p w14:paraId="0FD70E8C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>&lt;body&gt;</w:t>
            </w:r>
          </w:p>
          <w:p w14:paraId="4855D951" w14:textId="77777777" w:rsidR="008D41B8" w:rsidRPr="008D41B8" w:rsidRDefault="008D41B8" w:rsidP="008D41B8">
            <w:pPr>
              <w:pStyle w:val="code"/>
              <w:bidi w:val="0"/>
              <w:rPr>
                <w:rtl/>
              </w:rPr>
            </w:pPr>
            <w:r w:rsidRPr="008D41B8">
              <w:t xml:space="preserve">  &lt;h1&gt;</w:t>
            </w:r>
            <w:r w:rsidRPr="008D41B8">
              <w:rPr>
                <w:rFonts w:cs="IRANSansWeb(FaNum) Light"/>
                <w:rtl/>
              </w:rPr>
              <w:t>عنوان نمونه</w:t>
            </w:r>
            <w:r w:rsidRPr="008D41B8">
              <w:t>&lt;/h1&gt;</w:t>
            </w:r>
          </w:p>
          <w:p w14:paraId="207EC4B4" w14:textId="77777777" w:rsidR="008D41B8" w:rsidRPr="008D41B8" w:rsidRDefault="008D41B8" w:rsidP="008D41B8">
            <w:pPr>
              <w:pStyle w:val="code"/>
              <w:bidi w:val="0"/>
              <w:rPr>
                <w:rtl/>
              </w:rPr>
            </w:pPr>
            <w:r w:rsidRPr="008D41B8">
              <w:t xml:space="preserve">  &lt;p&gt;</w:t>
            </w:r>
            <w:r w:rsidRPr="008D41B8">
              <w:rPr>
                <w:rFonts w:cs="IRANSansWeb(FaNum) Light"/>
                <w:rtl/>
              </w:rPr>
              <w:t>ا</w:t>
            </w:r>
            <w:r w:rsidRPr="008D41B8">
              <w:rPr>
                <w:rFonts w:cs="IRANSansWeb(FaNum) Light" w:hint="cs"/>
                <w:rtl/>
              </w:rPr>
              <w:t>ی</w:t>
            </w:r>
            <w:r w:rsidRPr="008D41B8">
              <w:rPr>
                <w:rFonts w:cs="IRANSansWeb(FaNum) Light" w:hint="eastAsia"/>
                <w:rtl/>
              </w:rPr>
              <w:t>ن</w:t>
            </w:r>
            <w:r w:rsidRPr="008D41B8">
              <w:rPr>
                <w:rFonts w:cs="IRANSansWeb(FaNum) Light"/>
                <w:rtl/>
              </w:rPr>
              <w:t xml:space="preserve"> </w:t>
            </w:r>
            <w:r w:rsidRPr="008D41B8">
              <w:rPr>
                <w:rFonts w:cs="IRANSansWeb(FaNum) Light" w:hint="cs"/>
                <w:rtl/>
              </w:rPr>
              <w:t>ی</w:t>
            </w:r>
            <w:r w:rsidRPr="008D41B8">
              <w:rPr>
                <w:rFonts w:cs="IRANSansWeb(FaNum) Light" w:hint="eastAsia"/>
                <w:rtl/>
              </w:rPr>
              <w:t>ک</w:t>
            </w:r>
            <w:r w:rsidRPr="008D41B8">
              <w:rPr>
                <w:rFonts w:cs="IRANSansWeb(FaNum) Light"/>
                <w:rtl/>
              </w:rPr>
              <w:t xml:space="preserve"> متن نمونه با فونت ا</w:t>
            </w:r>
            <w:r w:rsidRPr="008D41B8">
              <w:rPr>
                <w:rFonts w:cs="IRANSansWeb(FaNum) Light" w:hint="cs"/>
                <w:rtl/>
              </w:rPr>
              <w:t>ی</w:t>
            </w:r>
            <w:r w:rsidRPr="008D41B8">
              <w:rPr>
                <w:rFonts w:cs="IRANSansWeb(FaNum) Light" w:hint="eastAsia"/>
                <w:rtl/>
              </w:rPr>
              <w:t>تال</w:t>
            </w:r>
            <w:r w:rsidRPr="008D41B8">
              <w:rPr>
                <w:rFonts w:cs="IRANSansWeb(FaNum) Light" w:hint="cs"/>
                <w:rtl/>
              </w:rPr>
              <w:t>ی</w:t>
            </w:r>
            <w:r w:rsidRPr="008D41B8">
              <w:rPr>
                <w:rFonts w:cs="IRANSansWeb(FaNum) Light" w:hint="eastAsia"/>
                <w:rtl/>
              </w:rPr>
              <w:t>ک</w:t>
            </w:r>
            <w:r w:rsidRPr="008D41B8">
              <w:rPr>
                <w:rFonts w:cs="IRANSansWeb(FaNum) Light"/>
                <w:rtl/>
              </w:rPr>
              <w:t xml:space="preserve"> و وزن نازک است</w:t>
            </w:r>
            <w:r w:rsidRPr="008D41B8">
              <w:t>.&lt;/p&gt;</w:t>
            </w:r>
          </w:p>
          <w:p w14:paraId="3A4D03C9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>&lt;/body&gt;</w:t>
            </w:r>
          </w:p>
          <w:p w14:paraId="7D54A036" w14:textId="3796FA0E" w:rsidR="008D41B8" w:rsidRDefault="008D41B8" w:rsidP="008D41B8">
            <w:pPr>
              <w:pStyle w:val="code"/>
              <w:bidi w:val="0"/>
              <w:rPr>
                <w:b/>
              </w:rPr>
            </w:pPr>
            <w:r w:rsidRPr="008D41B8">
              <w:t>&lt;/html&gt;</w:t>
            </w:r>
          </w:p>
        </w:tc>
      </w:tr>
    </w:tbl>
    <w:p w14:paraId="7A34DA75" w14:textId="78D717A2" w:rsidR="008D41B8" w:rsidRDefault="008D41B8" w:rsidP="008D41B8">
      <w:pPr>
        <w:pStyle w:val="bold"/>
        <w:rPr>
          <w:rFonts w:ascii="Times New Roman" w:hAnsi="Times New Roman"/>
          <w:b w:val="0"/>
          <w:sz w:val="24"/>
          <w:szCs w:val="24"/>
        </w:rPr>
      </w:pPr>
      <w:hyperlink r:id="rId197" w:history="1">
        <w:r w:rsidRPr="008D41B8">
          <w:rPr>
            <w:rStyle w:val="Hyperlink"/>
            <w:rFonts w:ascii="Times New Roman" w:hAnsi="Times New Roman"/>
            <w:b w:val="0"/>
            <w:sz w:val="24"/>
            <w:szCs w:val="24"/>
          </w:rPr>
          <w:t>combine2</w:t>
        </w:r>
      </w:hyperlink>
    </w:p>
    <w:p w14:paraId="55C8ABFA" w14:textId="77777777" w:rsidR="008D41B8" w:rsidRPr="008D41B8" w:rsidRDefault="008D41B8" w:rsidP="008D41B8">
      <w:pPr>
        <w:pStyle w:val="bold"/>
        <w:rPr>
          <w:rFonts w:ascii="Times New Roman" w:hAnsi="Times New Roman"/>
          <w:b w:val="0"/>
          <w:sz w:val="24"/>
          <w:szCs w:val="24"/>
          <w:rtl/>
        </w:rPr>
      </w:pPr>
      <w:r w:rsidRPr="008D41B8">
        <w:rPr>
          <w:rFonts w:ascii="Times New Roman" w:hAnsi="Times New Roman"/>
          <w:b w:val="0"/>
          <w:sz w:val="24"/>
          <w:szCs w:val="24"/>
          <w:rtl/>
        </w:rPr>
        <w:t>جمع‌بند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سر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 w:hint="eastAsia"/>
          <w:b w:val="0"/>
          <w:sz w:val="24"/>
          <w:szCs w:val="24"/>
          <w:rtl/>
        </w:rPr>
        <w:t>ع</w:t>
      </w:r>
      <w:r w:rsidRPr="008D41B8">
        <w:rPr>
          <w:rFonts w:ascii="Times New Roman" w:hAnsi="Times New Roman"/>
          <w:b w:val="0"/>
          <w:sz w:val="24"/>
          <w:szCs w:val="24"/>
          <w:rtl/>
        </w:rPr>
        <w:t>:</w:t>
      </w:r>
    </w:p>
    <w:tbl>
      <w:tblPr>
        <w:tblStyle w:val="TableGrid"/>
        <w:bidiVisual/>
        <w:tblW w:w="9406" w:type="dxa"/>
        <w:tblLook w:val="04A0" w:firstRow="1" w:lastRow="0" w:firstColumn="1" w:lastColumn="0" w:noHBand="0" w:noVBand="1"/>
      </w:tblPr>
      <w:tblGrid>
        <w:gridCol w:w="3134"/>
        <w:gridCol w:w="3136"/>
        <w:gridCol w:w="3136"/>
      </w:tblGrid>
      <w:tr w:rsidR="008D41B8" w:rsidRPr="008D41B8" w14:paraId="7E17FD3A" w14:textId="77777777" w:rsidTr="008D41B8">
        <w:trPr>
          <w:trHeight w:val="407"/>
        </w:trPr>
        <w:tc>
          <w:tcPr>
            <w:tcW w:w="3134" w:type="dxa"/>
          </w:tcPr>
          <w:p w14:paraId="7529784F" w14:textId="77777777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و</w:t>
            </w:r>
            <w:r w:rsidRPr="008D41B8">
              <w:rPr>
                <w:rFonts w:ascii="Times New Roman" w:hAnsi="Times New Roman" w:hint="cs"/>
                <w:b w:val="0"/>
                <w:sz w:val="24"/>
                <w:szCs w:val="24"/>
                <w:rtl/>
              </w:rPr>
              <w:t>ی</w:t>
            </w:r>
            <w:r w:rsidRPr="008D41B8">
              <w:rPr>
                <w:rFonts w:ascii="Times New Roman" w:hAnsi="Times New Roman" w:hint="eastAsia"/>
                <w:b w:val="0"/>
                <w:sz w:val="24"/>
                <w:szCs w:val="24"/>
                <w:rtl/>
              </w:rPr>
              <w:t>ژگ</w:t>
            </w:r>
            <w:r w:rsidRPr="008D41B8">
              <w:rPr>
                <w:rFonts w:ascii="Times New Roman" w:hAnsi="Times New Roman" w:hint="cs"/>
                <w:b w:val="0"/>
                <w:sz w:val="24"/>
                <w:szCs w:val="24"/>
                <w:rtl/>
              </w:rPr>
              <w:t>ی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          </w:t>
            </w:r>
          </w:p>
        </w:tc>
        <w:tc>
          <w:tcPr>
            <w:tcW w:w="3136" w:type="dxa"/>
          </w:tcPr>
          <w:p w14:paraId="52F95786" w14:textId="77777777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توض</w:t>
            </w:r>
            <w:r w:rsidRPr="008D41B8">
              <w:rPr>
                <w:rFonts w:ascii="Times New Roman" w:hAnsi="Times New Roman" w:hint="cs"/>
                <w:b w:val="0"/>
                <w:sz w:val="24"/>
                <w:szCs w:val="24"/>
                <w:rtl/>
              </w:rPr>
              <w:t>ی</w:t>
            </w:r>
            <w:r w:rsidRPr="008D41B8">
              <w:rPr>
                <w:rFonts w:ascii="Times New Roman" w:hAnsi="Times New Roman" w:hint="eastAsia"/>
                <w:b w:val="0"/>
                <w:sz w:val="24"/>
                <w:szCs w:val="24"/>
                <w:rtl/>
              </w:rPr>
              <w:t>ح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                   </w:t>
            </w:r>
          </w:p>
        </w:tc>
        <w:tc>
          <w:tcPr>
            <w:tcW w:w="3136" w:type="dxa"/>
          </w:tcPr>
          <w:p w14:paraId="429F8E04" w14:textId="77777777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مثال                  </w:t>
            </w:r>
          </w:p>
        </w:tc>
      </w:tr>
      <w:tr w:rsidR="008D41B8" w:rsidRPr="008D41B8" w14:paraId="0D2990F5" w14:textId="77777777" w:rsidTr="008D41B8">
        <w:trPr>
          <w:trHeight w:val="416"/>
        </w:trPr>
        <w:tc>
          <w:tcPr>
            <w:tcW w:w="3134" w:type="dxa"/>
          </w:tcPr>
          <w:p w14:paraId="24A5528B" w14:textId="4B20C5C8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</w:rPr>
              <w:t>font-size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  </w:t>
            </w:r>
          </w:p>
        </w:tc>
        <w:tc>
          <w:tcPr>
            <w:tcW w:w="3136" w:type="dxa"/>
          </w:tcPr>
          <w:p w14:paraId="755C7543" w14:textId="77777777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اندازه‌</w:t>
            </w:r>
            <w:r w:rsidRPr="008D41B8">
              <w:rPr>
                <w:rFonts w:ascii="Times New Roman" w:hAnsi="Times New Roman" w:hint="cs"/>
                <w:b w:val="0"/>
                <w:sz w:val="24"/>
                <w:szCs w:val="24"/>
                <w:rtl/>
              </w:rPr>
              <w:t>ی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فونت            </w:t>
            </w:r>
          </w:p>
        </w:tc>
        <w:tc>
          <w:tcPr>
            <w:tcW w:w="3136" w:type="dxa"/>
          </w:tcPr>
          <w:p w14:paraId="770B7237" w14:textId="77777777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`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</w:rPr>
              <w:t>font-size: 16px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;`    </w:t>
            </w:r>
          </w:p>
        </w:tc>
      </w:tr>
      <w:tr w:rsidR="008D41B8" w:rsidRPr="008D41B8" w14:paraId="6DF9A76D" w14:textId="77777777" w:rsidTr="008D41B8">
        <w:trPr>
          <w:trHeight w:val="407"/>
        </w:trPr>
        <w:tc>
          <w:tcPr>
            <w:tcW w:w="3134" w:type="dxa"/>
          </w:tcPr>
          <w:p w14:paraId="7DDAD440" w14:textId="7D0E9BED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</w:rPr>
              <w:t>font-weight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136" w:type="dxa"/>
          </w:tcPr>
          <w:p w14:paraId="4F0D9994" w14:textId="77777777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ضخامت فونت               </w:t>
            </w:r>
          </w:p>
        </w:tc>
        <w:tc>
          <w:tcPr>
            <w:tcW w:w="3136" w:type="dxa"/>
          </w:tcPr>
          <w:p w14:paraId="57C9A632" w14:textId="77777777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`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</w:rPr>
              <w:t>font-weight: bold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;`  </w:t>
            </w:r>
          </w:p>
        </w:tc>
      </w:tr>
      <w:tr w:rsidR="008D41B8" w:rsidRPr="008D41B8" w14:paraId="2AF56F20" w14:textId="77777777" w:rsidTr="008F2E10">
        <w:trPr>
          <w:trHeight w:val="535"/>
        </w:trPr>
        <w:tc>
          <w:tcPr>
            <w:tcW w:w="3134" w:type="dxa"/>
          </w:tcPr>
          <w:p w14:paraId="6DB53301" w14:textId="4E8473B8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</w:rPr>
              <w:t>font-style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136" w:type="dxa"/>
          </w:tcPr>
          <w:p w14:paraId="5B72B150" w14:textId="77777777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سبک نوشتار</w:t>
            </w:r>
            <w:r w:rsidRPr="008D41B8">
              <w:rPr>
                <w:rFonts w:ascii="Times New Roman" w:hAnsi="Times New Roman" w:hint="cs"/>
                <w:b w:val="0"/>
                <w:sz w:val="24"/>
                <w:szCs w:val="24"/>
                <w:rtl/>
              </w:rPr>
              <w:t>ی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(کج، معمول</w:t>
            </w:r>
            <w:r w:rsidRPr="008D41B8">
              <w:rPr>
                <w:rFonts w:ascii="Times New Roman" w:hAnsi="Times New Roman" w:hint="cs"/>
                <w:b w:val="0"/>
                <w:sz w:val="24"/>
                <w:szCs w:val="24"/>
                <w:rtl/>
              </w:rPr>
              <w:t>ی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) </w:t>
            </w:r>
          </w:p>
        </w:tc>
        <w:tc>
          <w:tcPr>
            <w:tcW w:w="3136" w:type="dxa"/>
          </w:tcPr>
          <w:p w14:paraId="5A091EF4" w14:textId="77777777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`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</w:rPr>
              <w:t>font-style: italic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;` </w:t>
            </w:r>
          </w:p>
        </w:tc>
      </w:tr>
    </w:tbl>
    <w:p w14:paraId="50B34614" w14:textId="77777777" w:rsidR="008F2E10" w:rsidRDefault="008F2E10" w:rsidP="00904F82">
      <w:pPr>
        <w:pStyle w:val="bold"/>
      </w:pPr>
    </w:p>
    <w:p w14:paraId="6A323162" w14:textId="638DC45E" w:rsidR="00FB401D" w:rsidRDefault="00FB401D" w:rsidP="00904F82">
      <w:pPr>
        <w:pStyle w:val="bold"/>
      </w:pPr>
      <w:r>
        <w:t>Font-variant</w:t>
      </w:r>
    </w:p>
    <w:p w14:paraId="7EB22BD1" w14:textId="77777777" w:rsidR="00357F0F" w:rsidRDefault="00357F0F" w:rsidP="00357F0F">
      <w:pPr>
        <w:rPr>
          <w:rtl/>
        </w:rPr>
      </w:pPr>
      <w:r>
        <w:rPr>
          <w:rtl/>
        </w:rPr>
        <w:lastRenderedPageBreak/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حالت خاص</w:t>
      </w:r>
      <w:r>
        <w:rPr>
          <w:rFonts w:hint="cs"/>
          <w:rtl/>
        </w:rPr>
        <w:t>ی</w:t>
      </w:r>
      <w:r>
        <w:rPr>
          <w:rtl/>
        </w:rPr>
        <w:t xml:space="preserve"> از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فونت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مثل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حروف کوچک به حالت </w:t>
      </w:r>
      <w:r>
        <w:t>small-caps</w:t>
      </w:r>
      <w:r>
        <w:rPr>
          <w:rtl/>
        </w:rPr>
        <w:t xml:space="preserve"> (حروف بزرگ کوچک‌نما</w:t>
      </w:r>
      <w:r>
        <w:rPr>
          <w:rFonts w:hint="cs"/>
          <w:rtl/>
        </w:rPr>
        <w:t>یی‌</w:t>
      </w:r>
      <w:r>
        <w:rPr>
          <w:rFonts w:hint="eastAsia"/>
          <w:rtl/>
        </w:rPr>
        <w:t>شده</w:t>
      </w:r>
      <w:r>
        <w:rPr>
          <w:rtl/>
        </w:rPr>
        <w:t>).</w:t>
      </w:r>
    </w:p>
    <w:p w14:paraId="237D957A" w14:textId="32A03AE1" w:rsidR="00357F0F" w:rsidRDefault="00357F0F" w:rsidP="00357F0F">
      <w:r>
        <w:rPr>
          <w:rFonts w:ascii="IRANSansWeb(FaNum) Light" w:hAnsi="IRANSansWeb(FaNum) Light" w:hint="cs"/>
          <w:rtl/>
        </w:rPr>
        <w:t>نحوه‌</w:t>
      </w:r>
      <w:r>
        <w:rPr>
          <w:rFonts w:hint="cs"/>
          <w:rtl/>
        </w:rPr>
        <w:t>ی</w:t>
      </w:r>
      <w:r>
        <w:rPr>
          <w:rtl/>
        </w:rPr>
        <w:t xml:space="preserve"> استفاده: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274F2252" w14:textId="77777777" w:rsidTr="00357F0F">
        <w:tc>
          <w:tcPr>
            <w:tcW w:w="9350" w:type="dxa"/>
          </w:tcPr>
          <w:p w14:paraId="47406CE6" w14:textId="77777777" w:rsidR="00357F0F" w:rsidRDefault="00357F0F" w:rsidP="00357F0F">
            <w:pPr>
              <w:pStyle w:val="code"/>
              <w:bidi w:val="0"/>
            </w:pPr>
            <w:r>
              <w:t>p {</w:t>
            </w:r>
          </w:p>
          <w:p w14:paraId="0D9E8B60" w14:textId="77777777" w:rsidR="00357F0F" w:rsidRDefault="00357F0F" w:rsidP="00357F0F">
            <w:pPr>
              <w:pStyle w:val="code"/>
              <w:bidi w:val="0"/>
            </w:pPr>
            <w:r>
              <w:t xml:space="preserve">  font-variant: small-caps;</w:t>
            </w:r>
          </w:p>
          <w:p w14:paraId="2DA17D42" w14:textId="165590DC" w:rsidR="00357F0F" w:rsidRDefault="00357F0F" w:rsidP="00357F0F">
            <w:pPr>
              <w:pStyle w:val="code"/>
              <w:bidi w:val="0"/>
            </w:pPr>
            <w:r>
              <w:t>}</w:t>
            </w:r>
          </w:p>
        </w:tc>
      </w:tr>
    </w:tbl>
    <w:p w14:paraId="342AC256" w14:textId="77777777" w:rsidR="00357F0F" w:rsidRDefault="00357F0F" w:rsidP="00357F0F">
      <w:pPr>
        <w:bidi w:val="0"/>
      </w:pPr>
    </w:p>
    <w:p w14:paraId="7406F963" w14:textId="77777777" w:rsidR="00357F0F" w:rsidRDefault="00357F0F" w:rsidP="00357F0F">
      <w:r>
        <w:rPr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ممکن:</w:t>
      </w:r>
    </w:p>
    <w:tbl>
      <w:tblPr>
        <w:tblStyle w:val="TableGrid"/>
        <w:bidiVisual/>
        <w:tblW w:w="9354" w:type="dxa"/>
        <w:tblLook w:val="04A0" w:firstRow="1" w:lastRow="0" w:firstColumn="1" w:lastColumn="0" w:noHBand="0" w:noVBand="1"/>
      </w:tblPr>
      <w:tblGrid>
        <w:gridCol w:w="4677"/>
        <w:gridCol w:w="4677"/>
      </w:tblGrid>
      <w:tr w:rsidR="00357F0F" w:rsidRPr="00357F0F" w14:paraId="72B62632" w14:textId="77777777" w:rsidTr="00357F0F">
        <w:trPr>
          <w:trHeight w:val="419"/>
        </w:trPr>
        <w:tc>
          <w:tcPr>
            <w:tcW w:w="4677" w:type="dxa"/>
          </w:tcPr>
          <w:p w14:paraId="7A05D824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مقدار                                    </w:t>
            </w:r>
          </w:p>
        </w:tc>
        <w:tc>
          <w:tcPr>
            <w:tcW w:w="4677" w:type="dxa"/>
          </w:tcPr>
          <w:p w14:paraId="4D41DC88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توض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Fonts w:hint="eastAsia"/>
                <w:rtl/>
              </w:rPr>
              <w:t>ح</w:t>
            </w:r>
            <w:r w:rsidRPr="00357F0F">
              <w:rPr>
                <w:rtl/>
              </w:rPr>
              <w:t xml:space="preserve">                                                                                          </w:t>
            </w:r>
          </w:p>
        </w:tc>
      </w:tr>
      <w:tr w:rsidR="00357F0F" w:rsidRPr="00357F0F" w14:paraId="2F663FB2" w14:textId="77777777" w:rsidTr="00357F0F">
        <w:trPr>
          <w:trHeight w:val="849"/>
        </w:trPr>
        <w:tc>
          <w:tcPr>
            <w:tcW w:w="4677" w:type="dxa"/>
          </w:tcPr>
          <w:p w14:paraId="08A74B5E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`</w:t>
            </w:r>
            <w:r w:rsidRPr="00357F0F">
              <w:t>normal</w:t>
            </w:r>
            <w:r w:rsidRPr="00357F0F">
              <w:rPr>
                <w:rtl/>
              </w:rPr>
              <w:t xml:space="preserve">`                                 </w:t>
            </w:r>
          </w:p>
        </w:tc>
        <w:tc>
          <w:tcPr>
            <w:tcW w:w="4677" w:type="dxa"/>
          </w:tcPr>
          <w:p w14:paraId="150301BC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حالت عاد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tl/>
              </w:rPr>
              <w:t xml:space="preserve"> فونت (پ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Fonts w:hint="eastAsia"/>
                <w:rtl/>
              </w:rPr>
              <w:t>ش‌فرض</w:t>
            </w:r>
            <w:r w:rsidRPr="00357F0F">
              <w:rPr>
                <w:rtl/>
              </w:rPr>
              <w:t xml:space="preserve">)                                                                       </w:t>
            </w:r>
          </w:p>
        </w:tc>
      </w:tr>
      <w:tr w:rsidR="00357F0F" w:rsidRPr="00357F0F" w14:paraId="7BB79D41" w14:textId="77777777" w:rsidTr="00357F0F">
        <w:trPr>
          <w:trHeight w:val="1698"/>
        </w:trPr>
        <w:tc>
          <w:tcPr>
            <w:tcW w:w="4677" w:type="dxa"/>
          </w:tcPr>
          <w:p w14:paraId="186FB2D2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`</w:t>
            </w:r>
            <w:r w:rsidRPr="00357F0F">
              <w:t>small-caps</w:t>
            </w:r>
            <w:r w:rsidRPr="00357F0F">
              <w:rPr>
                <w:rtl/>
              </w:rPr>
              <w:t xml:space="preserve">`                             </w:t>
            </w:r>
          </w:p>
        </w:tc>
        <w:tc>
          <w:tcPr>
            <w:tcW w:w="4677" w:type="dxa"/>
          </w:tcPr>
          <w:p w14:paraId="102BCF2D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حروف کوچک را به حالت حروف بزرگ کوچک‌شده تبد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Fonts w:hint="eastAsia"/>
                <w:rtl/>
              </w:rPr>
              <w:t>ل</w:t>
            </w:r>
            <w:r w:rsidRPr="00357F0F">
              <w:rPr>
                <w:rtl/>
              </w:rPr>
              <w:t xml:space="preserve"> م</w:t>
            </w:r>
            <w:r w:rsidRPr="00357F0F">
              <w:rPr>
                <w:rFonts w:hint="cs"/>
                <w:rtl/>
              </w:rPr>
              <w:t>ی‌</w:t>
            </w:r>
            <w:r w:rsidRPr="00357F0F">
              <w:rPr>
                <w:rFonts w:hint="eastAsia"/>
                <w:rtl/>
              </w:rPr>
              <w:t>کند</w:t>
            </w:r>
            <w:r w:rsidRPr="00357F0F">
              <w:rPr>
                <w:rtl/>
              </w:rPr>
              <w:t xml:space="preserve"> (مثلاً `</w:t>
            </w:r>
            <w:r w:rsidRPr="00357F0F">
              <w:t>Hello` → `HELLO</w:t>
            </w:r>
            <w:r w:rsidRPr="00357F0F">
              <w:rPr>
                <w:rtl/>
              </w:rPr>
              <w:t xml:space="preserve">` با حروف کوچک‌تر) </w:t>
            </w:r>
          </w:p>
        </w:tc>
      </w:tr>
      <w:tr w:rsidR="00357F0F" w:rsidRPr="00357F0F" w14:paraId="68648BB2" w14:textId="77777777" w:rsidTr="00357F0F">
        <w:trPr>
          <w:trHeight w:val="1269"/>
        </w:trPr>
        <w:tc>
          <w:tcPr>
            <w:tcW w:w="4677" w:type="dxa"/>
          </w:tcPr>
          <w:p w14:paraId="33BD989F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`</w:t>
            </w:r>
            <w:r w:rsidRPr="00357F0F">
              <w:t>all-small-caps</w:t>
            </w:r>
            <w:r w:rsidRPr="00357F0F">
              <w:rPr>
                <w:rtl/>
              </w:rPr>
              <w:t xml:space="preserve">`                         </w:t>
            </w:r>
          </w:p>
        </w:tc>
        <w:tc>
          <w:tcPr>
            <w:tcW w:w="4677" w:type="dxa"/>
          </w:tcPr>
          <w:p w14:paraId="0B94D964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همه‌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tl/>
              </w:rPr>
              <w:t xml:space="preserve"> حروف را به </w:t>
            </w:r>
            <w:r w:rsidRPr="00357F0F">
              <w:t>small-caps</w:t>
            </w:r>
            <w:r w:rsidRPr="00357F0F">
              <w:rPr>
                <w:rtl/>
              </w:rPr>
              <w:t xml:space="preserve"> تبد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Fonts w:hint="eastAsia"/>
                <w:rtl/>
              </w:rPr>
              <w:t>ل</w:t>
            </w:r>
            <w:r w:rsidRPr="00357F0F">
              <w:rPr>
                <w:rtl/>
              </w:rPr>
              <w:t xml:space="preserve"> م</w:t>
            </w:r>
            <w:r w:rsidRPr="00357F0F">
              <w:rPr>
                <w:rFonts w:hint="cs"/>
                <w:rtl/>
              </w:rPr>
              <w:t>ی‌</w:t>
            </w:r>
            <w:r w:rsidRPr="00357F0F">
              <w:rPr>
                <w:rFonts w:hint="eastAsia"/>
                <w:rtl/>
              </w:rPr>
              <w:t>کند</w:t>
            </w:r>
            <w:r w:rsidRPr="00357F0F">
              <w:rPr>
                <w:rtl/>
              </w:rPr>
              <w:t xml:space="preserve"> (در فونت‌ها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tl/>
              </w:rPr>
              <w:t xml:space="preserve"> خاص </w:t>
            </w:r>
            <w:r w:rsidRPr="00357F0F">
              <w:t>CSS Fonts Level 4</w:t>
            </w:r>
            <w:r w:rsidRPr="00357F0F">
              <w:rPr>
                <w:rtl/>
              </w:rPr>
              <w:t xml:space="preserve">)                   </w:t>
            </w:r>
          </w:p>
        </w:tc>
      </w:tr>
      <w:tr w:rsidR="00357F0F" w:rsidRPr="00357F0F" w14:paraId="7AFD5C53" w14:textId="77777777" w:rsidTr="00357F0F">
        <w:trPr>
          <w:trHeight w:val="1278"/>
        </w:trPr>
        <w:tc>
          <w:tcPr>
            <w:tcW w:w="4677" w:type="dxa"/>
          </w:tcPr>
          <w:p w14:paraId="6F52BED9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`</w:t>
            </w:r>
            <w:r w:rsidRPr="00357F0F">
              <w:t>petite-caps`, `unicase`, `titling-caps</w:t>
            </w:r>
            <w:r w:rsidRPr="00357F0F">
              <w:rPr>
                <w:rtl/>
              </w:rPr>
              <w:t xml:space="preserve">` </w:t>
            </w:r>
          </w:p>
        </w:tc>
        <w:tc>
          <w:tcPr>
            <w:tcW w:w="4677" w:type="dxa"/>
          </w:tcPr>
          <w:p w14:paraId="54708078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حالت‌ها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tl/>
              </w:rPr>
              <w:t xml:space="preserve"> خاص د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Fonts w:hint="eastAsia"/>
                <w:rtl/>
              </w:rPr>
              <w:t>گر</w:t>
            </w:r>
            <w:r w:rsidRPr="00357F0F">
              <w:rPr>
                <w:rtl/>
              </w:rPr>
              <w:t xml:space="preserve"> در برخ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tl/>
              </w:rPr>
              <w:t xml:space="preserve"> فونت‌ها (ب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Fonts w:hint="eastAsia"/>
                <w:rtl/>
              </w:rPr>
              <w:t>شتر</w:t>
            </w:r>
            <w:r w:rsidRPr="00357F0F">
              <w:rPr>
                <w:rtl/>
              </w:rPr>
              <w:t xml:space="preserve"> برا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tl/>
              </w:rPr>
              <w:t xml:space="preserve"> طراح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tl/>
              </w:rPr>
              <w:t xml:space="preserve"> حرفه‌ا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tl/>
              </w:rPr>
              <w:t xml:space="preserve"> تا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Fonts w:hint="eastAsia"/>
                <w:rtl/>
              </w:rPr>
              <w:t>پوگراف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tl/>
              </w:rPr>
              <w:t xml:space="preserve">)                        </w:t>
            </w:r>
          </w:p>
        </w:tc>
      </w:tr>
    </w:tbl>
    <w:p w14:paraId="5D752285" w14:textId="073ABD8D" w:rsidR="00357F0F" w:rsidRDefault="00357F0F" w:rsidP="00357F0F"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6CEBCA19" w14:textId="77777777" w:rsidTr="00357F0F">
        <w:tc>
          <w:tcPr>
            <w:tcW w:w="9350" w:type="dxa"/>
          </w:tcPr>
          <w:p w14:paraId="1FAA9BC1" w14:textId="77777777" w:rsidR="00357F0F" w:rsidRDefault="00357F0F" w:rsidP="00357F0F">
            <w:pPr>
              <w:pStyle w:val="code"/>
              <w:bidi w:val="0"/>
            </w:pPr>
            <w:r>
              <w:t>h1 {</w:t>
            </w:r>
          </w:p>
          <w:p w14:paraId="6F260298" w14:textId="77777777" w:rsidR="00357F0F" w:rsidRDefault="00357F0F" w:rsidP="00357F0F">
            <w:pPr>
              <w:pStyle w:val="code"/>
              <w:bidi w:val="0"/>
            </w:pPr>
            <w:r>
              <w:t xml:space="preserve">  font-variant: small-caps;</w:t>
            </w:r>
          </w:p>
          <w:p w14:paraId="52F06F54" w14:textId="203E6600" w:rsidR="00357F0F" w:rsidRDefault="00357F0F" w:rsidP="00357F0F">
            <w:pPr>
              <w:pStyle w:val="code"/>
              <w:bidi w:val="0"/>
            </w:pPr>
            <w:r>
              <w:t>}</w:t>
            </w:r>
          </w:p>
        </w:tc>
      </w:tr>
    </w:tbl>
    <w:p w14:paraId="07AE9306" w14:textId="0888328D" w:rsidR="00357F0F" w:rsidRDefault="00357F0F" w:rsidP="00357F0F">
      <w:hyperlink r:id="rId198" w:history="1">
        <w:r w:rsidRPr="00357F0F">
          <w:rPr>
            <w:rStyle w:val="Hyperlink"/>
          </w:rPr>
          <w:t>Font-variant</w:t>
        </w:r>
      </w:hyperlink>
    </w:p>
    <w:p w14:paraId="3A5D7186" w14:textId="45601565" w:rsidR="00357F0F" w:rsidRDefault="00357F0F" w:rsidP="00357F0F">
      <w:r>
        <w:rPr>
          <w:rFonts w:ascii="IRANSansWeb(FaNum) Light" w:hAnsi="IRANSansWeb(FaNum) Light" w:hint="cs"/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 حروف کوچک به صورت حروف بزرگ ول</w:t>
      </w:r>
      <w:r>
        <w:rPr>
          <w:rFonts w:hint="cs"/>
          <w:rtl/>
        </w:rPr>
        <w:t>ی</w:t>
      </w:r>
      <w:r>
        <w:rPr>
          <w:rtl/>
        </w:rPr>
        <w:t xml:space="preserve"> با اندازه‌</w:t>
      </w:r>
      <w:r>
        <w:rPr>
          <w:rFonts w:hint="cs"/>
          <w:rtl/>
        </w:rPr>
        <w:t>ی</w:t>
      </w:r>
      <w:r>
        <w:rPr>
          <w:rtl/>
        </w:rPr>
        <w:t xml:space="preserve"> کوچک‌تر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0EFA9A50" w14:textId="77777777" w:rsidR="00FB401D" w:rsidRDefault="00FB401D" w:rsidP="00904F82">
      <w:pPr>
        <w:pStyle w:val="bold"/>
      </w:pPr>
      <w:r>
        <w:t>Font</w:t>
      </w:r>
    </w:p>
    <w:p w14:paraId="712E2C52" w14:textId="77777777" w:rsidR="00357F0F" w:rsidRDefault="00357F0F" w:rsidP="00357F0F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font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شورت‌هند (</w:t>
      </w:r>
      <w:r>
        <w:t>Shorthand</w:t>
      </w:r>
      <w:r>
        <w:rPr>
          <w:rtl/>
        </w:rPr>
        <w:t xml:space="preserve">) است،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از چند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مرتبط با فونت، مثل:</w:t>
      </w:r>
    </w:p>
    <w:p w14:paraId="13673091" w14:textId="77777777" w:rsidR="00357F0F" w:rsidRDefault="00357F0F" w:rsidP="00357F0F">
      <w:r>
        <w:rPr>
          <w:rFonts w:hint="eastAsia"/>
          <w:rtl/>
        </w:rPr>
        <w:lastRenderedPageBreak/>
        <w:t>•</w:t>
      </w:r>
      <w:r>
        <w:rPr>
          <w:rtl/>
        </w:rPr>
        <w:tab/>
      </w:r>
      <w:r>
        <w:t>font-style</w:t>
      </w:r>
    </w:p>
    <w:p w14:paraId="78BED801" w14:textId="77777777" w:rsidR="00357F0F" w:rsidRDefault="00357F0F" w:rsidP="00357F0F">
      <w:r>
        <w:rPr>
          <w:rFonts w:hint="eastAsia"/>
          <w:rtl/>
        </w:rPr>
        <w:t>•</w:t>
      </w:r>
      <w:r>
        <w:rPr>
          <w:rtl/>
        </w:rPr>
        <w:tab/>
      </w:r>
      <w:r>
        <w:t>font-variant</w:t>
      </w:r>
    </w:p>
    <w:p w14:paraId="4C719A72" w14:textId="77777777" w:rsidR="00357F0F" w:rsidRDefault="00357F0F" w:rsidP="00357F0F">
      <w:r>
        <w:rPr>
          <w:rFonts w:hint="eastAsia"/>
          <w:rtl/>
        </w:rPr>
        <w:t>•</w:t>
      </w:r>
      <w:r>
        <w:rPr>
          <w:rtl/>
        </w:rPr>
        <w:tab/>
      </w:r>
      <w:r>
        <w:t>font-weight</w:t>
      </w:r>
    </w:p>
    <w:p w14:paraId="3D3ED976" w14:textId="77777777" w:rsidR="00357F0F" w:rsidRDefault="00357F0F" w:rsidP="00357F0F">
      <w:r>
        <w:rPr>
          <w:rFonts w:hint="eastAsia"/>
          <w:rtl/>
        </w:rPr>
        <w:t>•</w:t>
      </w:r>
      <w:r>
        <w:rPr>
          <w:rtl/>
        </w:rPr>
        <w:tab/>
      </w:r>
      <w:r>
        <w:t>font-size</w:t>
      </w:r>
    </w:p>
    <w:p w14:paraId="2F2959BD" w14:textId="77777777" w:rsidR="00357F0F" w:rsidRDefault="00357F0F" w:rsidP="00357F0F">
      <w:r>
        <w:rPr>
          <w:rFonts w:hint="eastAsia"/>
          <w:rtl/>
        </w:rPr>
        <w:t>•</w:t>
      </w:r>
      <w:r>
        <w:rPr>
          <w:rtl/>
        </w:rPr>
        <w:tab/>
      </w:r>
      <w:r>
        <w:t>line-height</w:t>
      </w:r>
    </w:p>
    <w:p w14:paraId="60646147" w14:textId="77777777" w:rsidR="00357F0F" w:rsidRDefault="00357F0F" w:rsidP="00357F0F">
      <w:r>
        <w:rPr>
          <w:rFonts w:hint="eastAsia"/>
          <w:rtl/>
        </w:rPr>
        <w:t>•</w:t>
      </w:r>
      <w:r>
        <w:rPr>
          <w:rtl/>
        </w:rPr>
        <w:tab/>
      </w:r>
      <w:r>
        <w:t>font-family</w:t>
      </w:r>
    </w:p>
    <w:p w14:paraId="2F577410" w14:textId="6FA10BE8" w:rsidR="00357F0F" w:rsidRDefault="00357F0F" w:rsidP="00357F0F"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08A96E3A" w14:textId="77777777" w:rsidTr="00357F0F">
        <w:tc>
          <w:tcPr>
            <w:tcW w:w="9350" w:type="dxa"/>
          </w:tcPr>
          <w:p w14:paraId="1CBFE463" w14:textId="0127529F" w:rsidR="00357F0F" w:rsidRDefault="00357F0F" w:rsidP="00357F0F">
            <w:pPr>
              <w:bidi w:val="0"/>
            </w:pPr>
            <w:r w:rsidRPr="00357F0F">
              <w:t>font: [style] [variant] [weight] size[/line-height] family;</w:t>
            </w:r>
          </w:p>
        </w:tc>
      </w:tr>
    </w:tbl>
    <w:p w14:paraId="52BD76CF" w14:textId="2C470592" w:rsidR="00357F0F" w:rsidRDefault="00357F0F" w:rsidP="00357F0F">
      <w:pPr>
        <w:rPr>
          <w:rtl/>
        </w:rPr>
      </w:pPr>
      <w:r w:rsidRPr="00357F0F">
        <w:rPr>
          <w:rtl/>
        </w:rPr>
        <w:t>مثال ساده: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77427E96" w14:textId="77777777" w:rsidTr="00357F0F">
        <w:tc>
          <w:tcPr>
            <w:tcW w:w="9350" w:type="dxa"/>
          </w:tcPr>
          <w:p w14:paraId="2E164270" w14:textId="77777777" w:rsidR="00357F0F" w:rsidRDefault="00357F0F" w:rsidP="00357F0F">
            <w:pPr>
              <w:pStyle w:val="code"/>
              <w:bidi w:val="0"/>
            </w:pPr>
            <w:r>
              <w:t>p {</w:t>
            </w:r>
          </w:p>
          <w:p w14:paraId="26FF97BC" w14:textId="77777777" w:rsidR="00357F0F" w:rsidRDefault="00357F0F" w:rsidP="00357F0F">
            <w:pPr>
              <w:pStyle w:val="code"/>
              <w:bidi w:val="0"/>
            </w:pPr>
            <w:r>
              <w:t xml:space="preserve">  font: italic small-caps bold 16px/1.5 "Times New Roman", serif;</w:t>
            </w:r>
          </w:p>
          <w:p w14:paraId="7F1C2EF6" w14:textId="366CC0FE" w:rsidR="00357F0F" w:rsidRDefault="00357F0F" w:rsidP="00357F0F">
            <w:pPr>
              <w:pStyle w:val="code"/>
              <w:bidi w:val="0"/>
            </w:pPr>
            <w:r>
              <w:t>}</w:t>
            </w:r>
          </w:p>
        </w:tc>
      </w:tr>
    </w:tbl>
    <w:p w14:paraId="06F1010F" w14:textId="6C0B42BC" w:rsidR="00357F0F" w:rsidRDefault="00357F0F" w:rsidP="00357F0F">
      <w:hyperlink r:id="rId199" w:history="1">
        <w:r w:rsidRPr="00357F0F">
          <w:rPr>
            <w:rStyle w:val="Hyperlink"/>
          </w:rPr>
          <w:t>font</w:t>
        </w:r>
      </w:hyperlink>
    </w:p>
    <w:p w14:paraId="781F6EF7" w14:textId="3A0088DB" w:rsidR="00357F0F" w:rsidRDefault="00357F0F" w:rsidP="00357F0F">
      <w:r w:rsidRPr="00357F0F">
        <w:rPr>
          <w:rtl/>
        </w:rPr>
        <w:t>ا</w:t>
      </w:r>
      <w:r w:rsidRPr="00357F0F">
        <w:rPr>
          <w:rFonts w:hint="cs"/>
          <w:rtl/>
        </w:rPr>
        <w:t>ی</w:t>
      </w:r>
      <w:r w:rsidRPr="00357F0F">
        <w:rPr>
          <w:rFonts w:hint="eastAsia"/>
          <w:rtl/>
        </w:rPr>
        <w:t>ن</w:t>
      </w:r>
      <w:r w:rsidRPr="00357F0F">
        <w:rPr>
          <w:rtl/>
        </w:rPr>
        <w:t xml:space="preserve"> مثال معادل است با: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5FFF06AB" w14:textId="77777777" w:rsidTr="00357F0F">
        <w:tc>
          <w:tcPr>
            <w:tcW w:w="9350" w:type="dxa"/>
          </w:tcPr>
          <w:p w14:paraId="5A4D9356" w14:textId="77777777" w:rsidR="00357F0F" w:rsidRDefault="00357F0F" w:rsidP="00357F0F">
            <w:pPr>
              <w:pStyle w:val="code"/>
              <w:bidi w:val="0"/>
            </w:pPr>
            <w:r>
              <w:t>p {</w:t>
            </w:r>
          </w:p>
          <w:p w14:paraId="6D1A2B32" w14:textId="77777777" w:rsidR="00357F0F" w:rsidRDefault="00357F0F" w:rsidP="00357F0F">
            <w:pPr>
              <w:pStyle w:val="code"/>
              <w:bidi w:val="0"/>
            </w:pPr>
            <w:r>
              <w:t xml:space="preserve">  font-style: italic;</w:t>
            </w:r>
          </w:p>
          <w:p w14:paraId="1FF81F04" w14:textId="77777777" w:rsidR="00357F0F" w:rsidRDefault="00357F0F" w:rsidP="00357F0F">
            <w:pPr>
              <w:pStyle w:val="code"/>
              <w:bidi w:val="0"/>
            </w:pPr>
            <w:r>
              <w:t xml:space="preserve">  font-variant: small-caps;</w:t>
            </w:r>
          </w:p>
          <w:p w14:paraId="0CCAAE0E" w14:textId="77777777" w:rsidR="00357F0F" w:rsidRDefault="00357F0F" w:rsidP="00357F0F">
            <w:pPr>
              <w:pStyle w:val="code"/>
              <w:bidi w:val="0"/>
            </w:pPr>
            <w:r>
              <w:t xml:space="preserve">  font-weight: bold;</w:t>
            </w:r>
          </w:p>
          <w:p w14:paraId="5683FB25" w14:textId="77777777" w:rsidR="00357F0F" w:rsidRDefault="00357F0F" w:rsidP="00357F0F">
            <w:pPr>
              <w:pStyle w:val="code"/>
              <w:bidi w:val="0"/>
            </w:pPr>
            <w:r>
              <w:t xml:space="preserve">  font-size: 16px;</w:t>
            </w:r>
          </w:p>
          <w:p w14:paraId="20468CCA" w14:textId="77777777" w:rsidR="00357F0F" w:rsidRDefault="00357F0F" w:rsidP="00357F0F">
            <w:pPr>
              <w:pStyle w:val="code"/>
              <w:bidi w:val="0"/>
            </w:pPr>
            <w:r>
              <w:t xml:space="preserve">  line-height: 1.5;</w:t>
            </w:r>
          </w:p>
          <w:p w14:paraId="4D93ECC3" w14:textId="77777777" w:rsidR="00357F0F" w:rsidRDefault="00357F0F" w:rsidP="00357F0F">
            <w:pPr>
              <w:pStyle w:val="code"/>
              <w:bidi w:val="0"/>
            </w:pPr>
            <w:r>
              <w:t xml:space="preserve">  font-family: "Times New Roman", serif;</w:t>
            </w:r>
          </w:p>
          <w:p w14:paraId="7A747024" w14:textId="3EEEC457" w:rsidR="00357F0F" w:rsidRDefault="00357F0F" w:rsidP="00357F0F">
            <w:pPr>
              <w:pStyle w:val="code"/>
              <w:bidi w:val="0"/>
              <w:rPr>
                <w:rtl/>
              </w:rPr>
            </w:pPr>
            <w:r>
              <w:t>}</w:t>
            </w:r>
          </w:p>
        </w:tc>
      </w:tr>
    </w:tbl>
    <w:p w14:paraId="5CBEB15E" w14:textId="77777777" w:rsidR="00357F0F" w:rsidRDefault="00357F0F" w:rsidP="00357F0F">
      <w:pPr>
        <w:rPr>
          <w:rtl/>
        </w:rPr>
      </w:pPr>
      <w:r>
        <w:rPr>
          <w:rtl/>
        </w:rPr>
        <w:t>نکته مهم:</w:t>
      </w:r>
    </w:p>
    <w:p w14:paraId="1AA7509F" w14:textId="77777777" w:rsidR="00357F0F" w:rsidRDefault="00357F0F" w:rsidP="00357F0F">
      <w:pPr>
        <w:rPr>
          <w:rtl/>
        </w:rPr>
      </w:pPr>
      <w:r>
        <w:rPr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font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حداقل </w:t>
      </w:r>
      <w:r>
        <w:t>font-size</w:t>
      </w:r>
      <w:r>
        <w:rPr>
          <w:rtl/>
        </w:rPr>
        <w:t xml:space="preserve"> و </w:t>
      </w:r>
      <w:r>
        <w:t>font-family</w:t>
      </w:r>
      <w:r>
        <w:rPr>
          <w:rtl/>
        </w:rPr>
        <w:t xml:space="preserve"> را مشخص کن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25308C89" w14:textId="08FD97E0" w:rsidR="00357F0F" w:rsidRDefault="00357F0F" w:rsidP="00357F0F">
      <w:r>
        <w:rPr>
          <w:rFonts w:hint="eastAsia"/>
          <w:rtl/>
        </w:rPr>
        <w:t>اگر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مورد را ننو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مرورگر آن را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t>.</w:t>
      </w:r>
    </w:p>
    <w:p w14:paraId="4B234EED" w14:textId="3327D081" w:rsidR="00357F0F" w:rsidRDefault="00357F0F" w:rsidP="00357F0F">
      <w:r w:rsidRPr="00357F0F">
        <w:rPr>
          <w:rtl/>
        </w:rPr>
        <w:t>مثال نها</w:t>
      </w:r>
      <w:r w:rsidRPr="00357F0F">
        <w:rPr>
          <w:rFonts w:hint="cs"/>
          <w:rtl/>
        </w:rPr>
        <w:t>یی</w:t>
      </w:r>
      <w:r w:rsidRPr="00357F0F"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669D0B99" w14:textId="77777777" w:rsidTr="00357F0F">
        <w:tc>
          <w:tcPr>
            <w:tcW w:w="9350" w:type="dxa"/>
          </w:tcPr>
          <w:p w14:paraId="2789C509" w14:textId="77777777" w:rsidR="00357F0F" w:rsidRDefault="00357F0F" w:rsidP="00357F0F">
            <w:pPr>
              <w:pStyle w:val="code"/>
              <w:bidi w:val="0"/>
            </w:pPr>
            <w:r>
              <w:t>body {</w:t>
            </w:r>
          </w:p>
          <w:p w14:paraId="6B58A4B6" w14:textId="77777777" w:rsidR="00357F0F" w:rsidRDefault="00357F0F" w:rsidP="00357F0F">
            <w:pPr>
              <w:pStyle w:val="code"/>
              <w:bidi w:val="0"/>
            </w:pPr>
            <w:r>
              <w:t xml:space="preserve">  font: normal small-caps 600 18px/1.4 "Open Sans", sans-serif;</w:t>
            </w:r>
          </w:p>
          <w:p w14:paraId="07F1E9A5" w14:textId="42B3CE08" w:rsidR="00357F0F" w:rsidRDefault="00357F0F" w:rsidP="00357F0F">
            <w:pPr>
              <w:pStyle w:val="code"/>
              <w:bidi w:val="0"/>
              <w:rPr>
                <w:rtl/>
              </w:rPr>
            </w:pPr>
            <w:r>
              <w:t>}</w:t>
            </w:r>
          </w:p>
        </w:tc>
      </w:tr>
    </w:tbl>
    <w:p w14:paraId="7C36C8C8" w14:textId="11707BE3" w:rsidR="00357F0F" w:rsidRDefault="00357F0F" w:rsidP="00357F0F">
      <w:hyperlink r:id="rId200" w:history="1">
        <w:r w:rsidRPr="00357F0F">
          <w:rPr>
            <w:rStyle w:val="Hyperlink"/>
          </w:rPr>
          <w:t>final</w:t>
        </w:r>
      </w:hyperlink>
    </w:p>
    <w:p w14:paraId="1D1F3612" w14:textId="77777777" w:rsidR="00357F0F" w:rsidRDefault="00357F0F" w:rsidP="00357F0F">
      <w:pPr>
        <w:rPr>
          <w:rtl/>
        </w:rPr>
      </w:pPr>
      <w:r>
        <w:rPr>
          <w:rtl/>
        </w:rPr>
        <w:lastRenderedPageBreak/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6C92874A" w14:textId="5499BB29" w:rsidR="00357F0F" w:rsidRDefault="00357F0F" w:rsidP="00357F0F">
      <w:r>
        <w:rPr>
          <w:rFonts w:hint="eastAsia"/>
          <w:rtl/>
        </w:rPr>
        <w:t>فونت</w:t>
      </w:r>
      <w:r>
        <w:rPr>
          <w:rtl/>
        </w:rPr>
        <w:t xml:space="preserve"> با ضخامت 600، اندازه </w:t>
      </w:r>
      <w:r>
        <w:t>px</w:t>
      </w:r>
      <w:r>
        <w:rPr>
          <w:rtl/>
        </w:rPr>
        <w:t xml:space="preserve">18، فاصله خط 1.4، با </w:t>
      </w:r>
      <w:r>
        <w:t>small-caps</w:t>
      </w:r>
      <w:r>
        <w:rPr>
          <w:rtl/>
        </w:rPr>
        <w:t xml:space="preserve"> و فونت </w:t>
      </w:r>
      <w:r>
        <w:t>Open Sans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bookmarkStart w:id="130" w:name="_Color"/>
    <w:bookmarkEnd w:id="130"/>
    <w:p w14:paraId="4A9CEF12" w14:textId="7008A306" w:rsidR="00FB401D" w:rsidRDefault="00FB401D" w:rsidP="00280363">
      <w:pPr>
        <w:pStyle w:val="Heading2"/>
      </w:pPr>
      <w:r>
        <w:fldChar w:fldCharType="begin"/>
      </w:r>
      <w:r>
        <w:instrText>HYPERLINK "webdesign/css/color"</w:instrText>
      </w:r>
      <w:r>
        <w:fldChar w:fldCharType="separate"/>
      </w:r>
      <w:bookmarkStart w:id="131" w:name="_Toc211464564"/>
      <w:r w:rsidRPr="00357F0F">
        <w:rPr>
          <w:rStyle w:val="Hyperlink"/>
        </w:rPr>
        <w:t>Color</w:t>
      </w:r>
      <w:bookmarkEnd w:id="131"/>
      <w:r>
        <w:fldChar w:fldCharType="end"/>
      </w:r>
    </w:p>
    <w:p w14:paraId="53AA21A4" w14:textId="45921714" w:rsidR="00357F0F" w:rsidRDefault="00357F0F" w:rsidP="00357F0F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color</w:t>
      </w:r>
      <w:r>
        <w:rPr>
          <w:rtl/>
        </w:rPr>
        <w:t xml:space="preserve">` در </w:t>
      </w:r>
      <w:r>
        <w:t>CSS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رنگ متن (</w:t>
      </w:r>
      <w:r>
        <w:t>text</w:t>
      </w:r>
      <w:r>
        <w:rPr>
          <w:rtl/>
        </w:rPr>
        <w:t xml:space="preserve">) در عناصر </w:t>
      </w:r>
      <w:r>
        <w:t>HTML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</w:t>
      </w:r>
    </w:p>
    <w:p w14:paraId="40D9858B" w14:textId="77777777" w:rsidR="00357F0F" w:rsidRDefault="00357F0F" w:rsidP="00357F0F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پرکاربردتر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در طراح</w:t>
      </w:r>
      <w:r>
        <w:rPr>
          <w:rFonts w:hint="cs"/>
          <w:rtl/>
        </w:rPr>
        <w:t>ی</w:t>
      </w:r>
      <w:r>
        <w:rPr>
          <w:rtl/>
        </w:rPr>
        <w:t xml:space="preserve"> وب است.</w:t>
      </w:r>
    </w:p>
    <w:p w14:paraId="75F8A87F" w14:textId="624C9F74" w:rsidR="00357F0F" w:rsidRDefault="00357F0F" w:rsidP="00357F0F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کاربرد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648D16E6" w14:textId="77777777" w:rsidTr="00357F0F">
        <w:tc>
          <w:tcPr>
            <w:tcW w:w="9350" w:type="dxa"/>
          </w:tcPr>
          <w:p w14:paraId="36492F02" w14:textId="77777777" w:rsidR="00357F0F" w:rsidRDefault="00357F0F" w:rsidP="00357F0F">
            <w:pPr>
              <w:pStyle w:val="code"/>
              <w:bidi w:val="0"/>
            </w:pPr>
            <w:r>
              <w:t>p {</w:t>
            </w:r>
          </w:p>
          <w:p w14:paraId="309D1ED1" w14:textId="77777777" w:rsidR="00357F0F" w:rsidRDefault="00357F0F" w:rsidP="00357F0F">
            <w:pPr>
              <w:pStyle w:val="code"/>
              <w:bidi w:val="0"/>
            </w:pPr>
            <w:r>
              <w:t xml:space="preserve">  color: red;</w:t>
            </w:r>
          </w:p>
          <w:p w14:paraId="3C4CACC7" w14:textId="16B40F85" w:rsidR="00357F0F" w:rsidRDefault="00357F0F" w:rsidP="00357F0F">
            <w:pPr>
              <w:pStyle w:val="code"/>
              <w:bidi w:val="0"/>
            </w:pPr>
            <w:r>
              <w:t>}</w:t>
            </w:r>
          </w:p>
        </w:tc>
      </w:tr>
    </w:tbl>
    <w:p w14:paraId="5F651415" w14:textId="60B3D3F8" w:rsidR="00357F0F" w:rsidRDefault="00357F0F" w:rsidP="00357F0F">
      <w:hyperlink r:id="rId201" w:history="1">
        <w:r w:rsidRPr="00357F0F">
          <w:rPr>
            <w:rStyle w:val="Hyperlink"/>
          </w:rPr>
          <w:t>base</w:t>
        </w:r>
      </w:hyperlink>
    </w:p>
    <w:p w14:paraId="1BE9E3DB" w14:textId="4E41ACAA" w:rsidR="00357F0F" w:rsidRDefault="00357F0F" w:rsidP="00357F0F">
      <w:pPr>
        <w:rPr>
          <w:rtl/>
        </w:rPr>
      </w:pP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کد رنگ متن داخل تگ `&lt;</w:t>
      </w:r>
      <w:r>
        <w:t>p</w:t>
      </w:r>
      <w:r>
        <w:rPr>
          <w:rtl/>
        </w:rPr>
        <w:t>&gt;` را قرمز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941CFAA" w14:textId="5B326278" w:rsidR="00357F0F" w:rsidRDefault="00357F0F" w:rsidP="00357F0F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انواع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رنگ در </w:t>
      </w:r>
      <w:r>
        <w:t>CSS</w:t>
      </w:r>
    </w:p>
    <w:p w14:paraId="3572DB26" w14:textId="6C28B38D" w:rsidR="00357F0F" w:rsidRDefault="00357F0F" w:rsidP="0023486E">
      <w:pPr>
        <w:pStyle w:val="bold"/>
        <w:rPr>
          <w:rtl/>
        </w:rPr>
      </w:pP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رنگ</w:t>
      </w:r>
      <w:r>
        <w:rPr>
          <w:rtl/>
        </w:rPr>
        <w:t xml:space="preserve"> (</w:t>
      </w:r>
      <w:r>
        <w:t>Color Names</w:t>
      </w:r>
      <w:r>
        <w:rPr>
          <w:rtl/>
        </w:rPr>
        <w:t>)</w:t>
      </w:r>
    </w:p>
    <w:p w14:paraId="591C00B7" w14:textId="77777777" w:rsidR="00357F0F" w:rsidRDefault="00357F0F" w:rsidP="00357F0F">
      <w:pPr>
        <w:rPr>
          <w:rtl/>
        </w:rPr>
      </w:pPr>
      <w:r>
        <w:t>CSS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140 نام رنگ استاندارد دارد.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524C297B" w14:textId="77777777" w:rsidTr="00357F0F">
        <w:tc>
          <w:tcPr>
            <w:tcW w:w="9350" w:type="dxa"/>
          </w:tcPr>
          <w:p w14:paraId="494681B7" w14:textId="77777777" w:rsidR="00357F0F" w:rsidRDefault="00357F0F" w:rsidP="00357F0F">
            <w:pPr>
              <w:pStyle w:val="code"/>
              <w:bidi w:val="0"/>
            </w:pPr>
            <w:r>
              <w:t>h1 {</w:t>
            </w:r>
          </w:p>
          <w:p w14:paraId="30EB27F7" w14:textId="77777777" w:rsidR="00357F0F" w:rsidRDefault="00357F0F" w:rsidP="00357F0F">
            <w:pPr>
              <w:pStyle w:val="code"/>
              <w:bidi w:val="0"/>
            </w:pPr>
            <w:r>
              <w:t xml:space="preserve">  color: blue;</w:t>
            </w:r>
          </w:p>
          <w:p w14:paraId="48690A71" w14:textId="77777777" w:rsidR="00357F0F" w:rsidRDefault="00357F0F" w:rsidP="00357F0F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0C2777B" w14:textId="77777777" w:rsidR="00357F0F" w:rsidRDefault="00357F0F" w:rsidP="00357F0F">
            <w:pPr>
              <w:pStyle w:val="code"/>
              <w:bidi w:val="0"/>
            </w:pPr>
            <w:r>
              <w:t>p {</w:t>
            </w:r>
          </w:p>
          <w:p w14:paraId="3F6E68C6" w14:textId="77777777" w:rsidR="00357F0F" w:rsidRDefault="00357F0F" w:rsidP="00357F0F">
            <w:pPr>
              <w:pStyle w:val="code"/>
              <w:bidi w:val="0"/>
            </w:pPr>
            <w:r>
              <w:t xml:space="preserve">  color: darkgreen;</w:t>
            </w:r>
          </w:p>
          <w:p w14:paraId="148F235B" w14:textId="09B64B87" w:rsidR="00357F0F" w:rsidRDefault="00357F0F" w:rsidP="00357F0F">
            <w:pPr>
              <w:pStyle w:val="code"/>
              <w:bidi w:val="0"/>
            </w:pPr>
            <w:r>
              <w:t>}</w:t>
            </w:r>
          </w:p>
        </w:tc>
      </w:tr>
    </w:tbl>
    <w:p w14:paraId="22545C0D" w14:textId="2E7DBC98" w:rsidR="00357F0F" w:rsidRDefault="00357F0F" w:rsidP="00357F0F">
      <w:pPr>
        <w:rPr>
          <w:rtl/>
        </w:rPr>
      </w:pPr>
      <w:hyperlink r:id="rId202" w:history="1">
        <w:r w:rsidRPr="00357F0F">
          <w:rPr>
            <w:rStyle w:val="Hyperlink"/>
          </w:rPr>
          <w:t>name</w:t>
        </w:r>
      </w:hyperlink>
    </w:p>
    <w:p w14:paraId="2CF84C90" w14:textId="57406314" w:rsidR="00357F0F" w:rsidRDefault="00357F0F" w:rsidP="00357F0F">
      <w:r>
        <w:rPr>
          <w:rFonts w:ascii="IRANSansWeb(FaNum) Light" w:hAnsi="IRANSansWeb(FaNum) Light" w:hint="cs"/>
          <w:rtl/>
        </w:rPr>
        <w:t>نمونه‌ها</w:t>
      </w:r>
      <w:r>
        <w:rPr>
          <w:rFonts w:hint="cs"/>
          <w:rtl/>
        </w:rPr>
        <w:t>یی</w:t>
      </w:r>
      <w:r>
        <w:rPr>
          <w:rtl/>
        </w:rPr>
        <w:t xml:space="preserve"> از نام رنگ‌ها: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46A2705C" w14:textId="77777777" w:rsidTr="00357F0F">
        <w:tc>
          <w:tcPr>
            <w:tcW w:w="9350" w:type="dxa"/>
          </w:tcPr>
          <w:p w14:paraId="7AF2909A" w14:textId="46213ED9" w:rsidR="00357F0F" w:rsidRDefault="00357F0F" w:rsidP="00357F0F">
            <w:pPr>
              <w:pStyle w:val="code"/>
              <w:bidi w:val="0"/>
            </w:pPr>
            <w:r w:rsidRPr="00357F0F">
              <w:t>`red`, `blue`, `green`, `black`, `white`, `gray`, `purple`, `orange`, `gold`, `crimson`, ...</w:t>
            </w:r>
          </w:p>
        </w:tc>
      </w:tr>
    </w:tbl>
    <w:p w14:paraId="689F7E30" w14:textId="77777777" w:rsidR="00357F0F" w:rsidRDefault="00357F0F" w:rsidP="00357F0F"/>
    <w:p w14:paraId="05132769" w14:textId="373ADF91" w:rsidR="00357F0F" w:rsidRDefault="00357F0F" w:rsidP="00F22EFA">
      <w:pPr>
        <w:pStyle w:val="bold"/>
        <w:rPr>
          <w:rtl/>
        </w:rPr>
      </w:pPr>
      <w:bookmarkStart w:id="132" w:name="_با_مقدار_HEX"/>
      <w:bookmarkEnd w:id="132"/>
      <w:r>
        <w:rPr>
          <w:rtl/>
        </w:rPr>
        <w:t xml:space="preserve"> </w:t>
      </w:r>
      <w:bookmarkStart w:id="133" w:name="_Toc211464565"/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t>HEX</w:t>
      </w:r>
      <w:r>
        <w:rPr>
          <w:rtl/>
        </w:rPr>
        <w:t xml:space="preserve"> (هگزادس</w:t>
      </w:r>
      <w:r>
        <w:rPr>
          <w:rFonts w:hint="cs"/>
          <w:rtl/>
        </w:rPr>
        <w:t>ی</w:t>
      </w:r>
      <w:r>
        <w:rPr>
          <w:rFonts w:hint="eastAsia"/>
          <w:rtl/>
        </w:rPr>
        <w:t>مال</w:t>
      </w:r>
      <w:r>
        <w:rPr>
          <w:rtl/>
        </w:rPr>
        <w:t>)</w:t>
      </w:r>
      <w:bookmarkEnd w:id="133"/>
    </w:p>
    <w:p w14:paraId="632135F4" w14:textId="77777777" w:rsidR="00357F0F" w:rsidRDefault="00357F0F" w:rsidP="00357F0F">
      <w:pPr>
        <w:rPr>
          <w:rtl/>
        </w:rPr>
      </w:pPr>
      <w:r>
        <w:rPr>
          <w:rFonts w:hint="eastAsia"/>
          <w:rtl/>
        </w:rPr>
        <w:t>فرمت</w:t>
      </w:r>
      <w:r>
        <w:rPr>
          <w:rtl/>
        </w:rPr>
        <w:t>: `#</w:t>
      </w:r>
      <w:r>
        <w:t>RRGGBB</w:t>
      </w:r>
      <w:r>
        <w:rPr>
          <w:rtl/>
        </w:rPr>
        <w:t>`</w:t>
      </w:r>
    </w:p>
    <w:p w14:paraId="0C1FB885" w14:textId="77777777" w:rsidR="00357F0F" w:rsidRDefault="00357F0F" w:rsidP="00357F0F">
      <w:r>
        <w:rPr>
          <w:rFonts w:hint="eastAsia"/>
          <w:rtl/>
        </w:rPr>
        <w:lastRenderedPageBreak/>
        <w:t>هر</w:t>
      </w:r>
      <w:r>
        <w:rPr>
          <w:rtl/>
        </w:rPr>
        <w:t xml:space="preserve"> جفت عدد (دو رقم) نشان‌دهنده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قرمز (</w:t>
      </w:r>
      <w:r>
        <w:t>R</w:t>
      </w:r>
      <w:r>
        <w:rPr>
          <w:rtl/>
        </w:rPr>
        <w:t>)، سبز (</w:t>
      </w:r>
      <w:r>
        <w:t>G</w:t>
      </w:r>
      <w:r>
        <w:rPr>
          <w:rtl/>
        </w:rPr>
        <w:t>) و آب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B</w:t>
      </w:r>
      <w:r>
        <w:rPr>
          <w:rtl/>
        </w:rPr>
        <w:t>) است.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1234DB33" w14:textId="77777777" w:rsidTr="00357F0F">
        <w:tc>
          <w:tcPr>
            <w:tcW w:w="9350" w:type="dxa"/>
          </w:tcPr>
          <w:p w14:paraId="11E4BE14" w14:textId="77777777" w:rsidR="00357F0F" w:rsidRDefault="00357F0F" w:rsidP="00357F0F">
            <w:pPr>
              <w:pStyle w:val="code"/>
              <w:bidi w:val="0"/>
            </w:pPr>
            <w:r>
              <w:t>p {</w:t>
            </w:r>
          </w:p>
          <w:p w14:paraId="0F5CBD17" w14:textId="77777777" w:rsidR="00357F0F" w:rsidRDefault="00357F0F" w:rsidP="00357F0F">
            <w:pPr>
              <w:pStyle w:val="code"/>
              <w:bidi w:val="0"/>
              <w:rPr>
                <w:rtl/>
              </w:rPr>
            </w:pPr>
            <w:r>
              <w:t xml:space="preserve">  color: #ff0000; /* </w:t>
            </w:r>
            <w:r>
              <w:rPr>
                <w:rFonts w:cs="IRANSansWeb(FaNum) Light"/>
                <w:rtl/>
              </w:rPr>
              <w:t>قرمز</w:t>
            </w:r>
            <w:r>
              <w:t xml:space="preserve"> */</w:t>
            </w:r>
          </w:p>
          <w:p w14:paraId="73CEDB31" w14:textId="77777777" w:rsidR="00357F0F" w:rsidRDefault="00357F0F" w:rsidP="00357F0F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1BBDDB6" w14:textId="77777777" w:rsidR="00357F0F" w:rsidRDefault="00357F0F" w:rsidP="00357F0F">
            <w:pPr>
              <w:pStyle w:val="code"/>
              <w:bidi w:val="0"/>
            </w:pPr>
            <w:r>
              <w:t>h2 {</w:t>
            </w:r>
          </w:p>
          <w:p w14:paraId="7F357325" w14:textId="77777777" w:rsidR="00357F0F" w:rsidRDefault="00357F0F" w:rsidP="00357F0F">
            <w:pPr>
              <w:pStyle w:val="code"/>
              <w:bidi w:val="0"/>
              <w:rPr>
                <w:rtl/>
              </w:rPr>
            </w:pPr>
            <w:r>
              <w:t xml:space="preserve">  color: #00ff00; /* </w:t>
            </w:r>
            <w:r>
              <w:rPr>
                <w:rFonts w:cs="IRANSansWeb(FaNum) Light"/>
                <w:rtl/>
              </w:rPr>
              <w:t>سبز</w:t>
            </w:r>
            <w:r>
              <w:t xml:space="preserve"> */</w:t>
            </w:r>
          </w:p>
          <w:p w14:paraId="42FD806E" w14:textId="408F3F16" w:rsidR="00357F0F" w:rsidRDefault="00357F0F" w:rsidP="00357F0F">
            <w:pPr>
              <w:pStyle w:val="code"/>
              <w:bidi w:val="0"/>
            </w:pPr>
            <w:r>
              <w:t>}</w:t>
            </w:r>
          </w:p>
        </w:tc>
      </w:tr>
    </w:tbl>
    <w:p w14:paraId="54832878" w14:textId="39807455" w:rsidR="00357F0F" w:rsidRDefault="00357F0F" w:rsidP="00357F0F">
      <w:pPr>
        <w:rPr>
          <w:rtl/>
        </w:rPr>
      </w:pPr>
      <w:hyperlink r:id="rId203" w:history="1">
        <w:r w:rsidRPr="00357F0F">
          <w:rPr>
            <w:rStyle w:val="Hyperlink"/>
          </w:rPr>
          <w:t>hex</w:t>
        </w:r>
      </w:hyperlink>
    </w:p>
    <w:p w14:paraId="7B2FD254" w14:textId="689C2FAC" w:rsidR="00357F0F" w:rsidRDefault="00357F0F" w:rsidP="00357F0F">
      <w:r>
        <w:rPr>
          <w:rFonts w:ascii="IRANSansWeb(FaNum) Light" w:hAnsi="IRANSansWeb(FaNum) Light" w:hint="cs"/>
          <w:rtl/>
        </w:rPr>
        <w:t>نسخه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کوتاه‌تر</w:t>
      </w:r>
      <w:r>
        <w:rPr>
          <w:rtl/>
        </w:rPr>
        <w:t>: `#</w:t>
      </w:r>
      <w:r>
        <w:t>RGB</w:t>
      </w:r>
      <w:r>
        <w:rPr>
          <w:rtl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36FCA3DB" w14:textId="77777777" w:rsidTr="00357F0F">
        <w:tc>
          <w:tcPr>
            <w:tcW w:w="9350" w:type="dxa"/>
          </w:tcPr>
          <w:p w14:paraId="22BD2B22" w14:textId="77777777" w:rsidR="00357F0F" w:rsidRDefault="00357F0F" w:rsidP="00357F0F">
            <w:pPr>
              <w:pStyle w:val="code"/>
              <w:bidi w:val="0"/>
            </w:pPr>
            <w:r>
              <w:t>p {</w:t>
            </w:r>
          </w:p>
          <w:p w14:paraId="4E2C6F9F" w14:textId="77777777" w:rsidR="00357F0F" w:rsidRDefault="00357F0F" w:rsidP="00357F0F">
            <w:pPr>
              <w:pStyle w:val="code"/>
              <w:bidi w:val="0"/>
              <w:rPr>
                <w:rtl/>
              </w:rPr>
            </w:pPr>
            <w:r>
              <w:t xml:space="preserve">  color: #f00; /* </w:t>
            </w:r>
            <w:r>
              <w:rPr>
                <w:rFonts w:cs="IRANSansWeb(FaNum) Light"/>
                <w:rtl/>
              </w:rPr>
              <w:t>همان قرمز</w:t>
            </w:r>
            <w:r>
              <w:t xml:space="preserve"> */</w:t>
            </w:r>
          </w:p>
          <w:p w14:paraId="52558C85" w14:textId="19C3106A" w:rsidR="00357F0F" w:rsidRDefault="00357F0F" w:rsidP="00357F0F">
            <w:pPr>
              <w:pStyle w:val="code"/>
              <w:bidi w:val="0"/>
            </w:pPr>
            <w:r>
              <w:t>}</w:t>
            </w:r>
          </w:p>
        </w:tc>
      </w:tr>
    </w:tbl>
    <w:p w14:paraId="43ECBC68" w14:textId="4E5A564C" w:rsidR="00357F0F" w:rsidRDefault="009C3237" w:rsidP="00357F0F">
      <w:pPr>
        <w:rPr>
          <w:rtl/>
        </w:rPr>
      </w:pPr>
      <w:hyperlink r:id="rId204" w:history="1">
        <w:r w:rsidRPr="009C3237">
          <w:rPr>
            <w:rStyle w:val="Hyperlink"/>
          </w:rPr>
          <w:t>shortHex</w:t>
        </w:r>
      </w:hyperlink>
      <w:r>
        <w:tab/>
      </w:r>
      <w:r>
        <w:tab/>
      </w:r>
    </w:p>
    <w:p w14:paraId="2BBF640E" w14:textId="16196827" w:rsidR="00357F0F" w:rsidRDefault="00357F0F" w:rsidP="00F22EFA">
      <w:pPr>
        <w:pStyle w:val="bold"/>
        <w:rPr>
          <w:rtl/>
        </w:rPr>
      </w:pPr>
      <w:bookmarkStart w:id="134" w:name="_با_تابع_`rgb()`"/>
      <w:bookmarkStart w:id="135" w:name="_Toc211464566"/>
      <w:bookmarkEnd w:id="134"/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t>rgb</w:t>
      </w:r>
      <w:r w:rsidR="009C3237">
        <w:t>()</w:t>
      </w:r>
      <w:bookmarkEnd w:id="135"/>
    </w:p>
    <w:p w14:paraId="667EE7FB" w14:textId="77777777" w:rsidR="00357F0F" w:rsidRDefault="00357F0F" w:rsidP="00357F0F">
      <w:pPr>
        <w:rPr>
          <w:rtl/>
        </w:rPr>
      </w:pPr>
      <w:r>
        <w:rPr>
          <w:rFonts w:hint="eastAsia"/>
          <w:rtl/>
        </w:rPr>
        <w:t>فرمت</w:t>
      </w:r>
      <w:r>
        <w:rPr>
          <w:rtl/>
        </w:rPr>
        <w:t>: `</w:t>
      </w:r>
      <w:r>
        <w:t>rgb(red, green, blue)</w:t>
      </w:r>
      <w:r>
        <w:rPr>
          <w:rtl/>
        </w:rPr>
        <w:t>`</w:t>
      </w:r>
    </w:p>
    <w:p w14:paraId="2D966492" w14:textId="77777777" w:rsidR="00357F0F" w:rsidRDefault="00357F0F" w:rsidP="00357F0F">
      <w:pPr>
        <w:rPr>
          <w:rtl/>
        </w:rPr>
      </w:pPr>
      <w:r>
        <w:rPr>
          <w:rFonts w:hint="eastAsia"/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0 تا 255 هستند.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3237" w14:paraId="07D397FE" w14:textId="77777777" w:rsidTr="009C3237">
        <w:tc>
          <w:tcPr>
            <w:tcW w:w="9350" w:type="dxa"/>
          </w:tcPr>
          <w:p w14:paraId="5A360365" w14:textId="77777777" w:rsidR="009C3237" w:rsidRDefault="009C3237" w:rsidP="009C3237">
            <w:pPr>
              <w:pStyle w:val="code"/>
              <w:bidi w:val="0"/>
            </w:pPr>
            <w:r>
              <w:t>p {</w:t>
            </w:r>
          </w:p>
          <w:p w14:paraId="652D285C" w14:textId="77777777" w:rsidR="009C3237" w:rsidRDefault="009C3237" w:rsidP="009C3237">
            <w:pPr>
              <w:pStyle w:val="code"/>
              <w:bidi w:val="0"/>
              <w:rPr>
                <w:rtl/>
              </w:rPr>
            </w:pPr>
            <w:r>
              <w:t xml:space="preserve">  color: rgb(255, 0, 0); /* </w:t>
            </w:r>
            <w:r>
              <w:rPr>
                <w:rFonts w:cs="IRANSansWeb(FaNum) Light"/>
                <w:rtl/>
              </w:rPr>
              <w:t>قرمز</w:t>
            </w:r>
            <w:r>
              <w:t xml:space="preserve"> */</w:t>
            </w:r>
          </w:p>
          <w:p w14:paraId="2E798AEE" w14:textId="10723621" w:rsidR="009C3237" w:rsidRDefault="009C3237" w:rsidP="009C3237">
            <w:pPr>
              <w:pStyle w:val="code"/>
              <w:bidi w:val="0"/>
              <w:rPr>
                <w:rtl/>
              </w:rPr>
            </w:pPr>
            <w:r>
              <w:t>}</w:t>
            </w:r>
          </w:p>
        </w:tc>
      </w:tr>
    </w:tbl>
    <w:p w14:paraId="6F87AADF" w14:textId="531893EB" w:rsidR="009C3237" w:rsidRDefault="009C3237" w:rsidP="00357F0F">
      <w:hyperlink r:id="rId205" w:history="1">
        <w:r w:rsidRPr="009C3237">
          <w:rPr>
            <w:rStyle w:val="Hyperlink"/>
          </w:rPr>
          <w:t>rgb</w:t>
        </w:r>
      </w:hyperlink>
    </w:p>
    <w:p w14:paraId="4BD4702C" w14:textId="13BD97BF" w:rsidR="00357F0F" w:rsidRDefault="00357F0F" w:rsidP="00F22EFA">
      <w:pPr>
        <w:pStyle w:val="bold"/>
        <w:rPr>
          <w:rtl/>
        </w:rPr>
      </w:pPr>
      <w:bookmarkStart w:id="136" w:name="_با_تابع_`rgba()`"/>
      <w:bookmarkEnd w:id="136"/>
      <w:r>
        <w:rPr>
          <w:rtl/>
        </w:rPr>
        <w:t xml:space="preserve"> </w:t>
      </w:r>
      <w:bookmarkStart w:id="137" w:name="_Toc211464567"/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تابع</w:t>
      </w:r>
      <w:r>
        <w:rPr>
          <w:rtl/>
        </w:rPr>
        <w:t xml:space="preserve"> `</w:t>
      </w:r>
      <w:r>
        <w:t>rgba</w:t>
      </w:r>
      <w:r w:rsidR="009C3237">
        <w:t>()</w:t>
      </w:r>
      <w:r>
        <w:rPr>
          <w:rtl/>
        </w:rPr>
        <w:t>` (دارا</w:t>
      </w:r>
      <w:r>
        <w:rPr>
          <w:rFonts w:hint="cs"/>
          <w:rtl/>
        </w:rPr>
        <w:t>ی</w:t>
      </w:r>
      <w:r>
        <w:rPr>
          <w:rtl/>
        </w:rPr>
        <w:t xml:space="preserve"> شفاف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</w:t>
      </w:r>
      <w:bookmarkEnd w:id="137"/>
    </w:p>
    <w:p w14:paraId="42CF40B9" w14:textId="77777777" w:rsidR="00357F0F" w:rsidRDefault="00357F0F" w:rsidP="00357F0F">
      <w:pPr>
        <w:rPr>
          <w:rtl/>
        </w:rPr>
      </w:pPr>
      <w:r>
        <w:rPr>
          <w:rFonts w:hint="eastAsia"/>
          <w:rtl/>
        </w:rPr>
        <w:t>فرمت</w:t>
      </w:r>
      <w:r>
        <w:rPr>
          <w:rtl/>
        </w:rPr>
        <w:t>: `</w:t>
      </w:r>
      <w:r>
        <w:t>rgba(red, green, blue, alpha)</w:t>
      </w:r>
      <w:r>
        <w:rPr>
          <w:rtl/>
        </w:rPr>
        <w:t>`</w:t>
      </w:r>
    </w:p>
    <w:p w14:paraId="23F2D6F2" w14:textId="77777777" w:rsidR="00357F0F" w:rsidRDefault="00357F0F" w:rsidP="00357F0F">
      <w:pPr>
        <w:rPr>
          <w:rtl/>
        </w:rPr>
      </w:pPr>
      <w:r>
        <w:rPr>
          <w:rFonts w:hint="eastAsia"/>
          <w:rtl/>
        </w:rPr>
        <w:t>مقدار</w:t>
      </w:r>
      <w:r>
        <w:rPr>
          <w:rtl/>
        </w:rPr>
        <w:t xml:space="preserve"> </w:t>
      </w:r>
      <w:r>
        <w:t>alpha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0 (کاملاً شفاف) تا 1 (کامل پررنگ) است.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3237" w14:paraId="71A4240A" w14:textId="77777777" w:rsidTr="009C3237">
        <w:tc>
          <w:tcPr>
            <w:tcW w:w="9350" w:type="dxa"/>
          </w:tcPr>
          <w:p w14:paraId="6AEF4119" w14:textId="77777777" w:rsidR="009C3237" w:rsidRDefault="009C3237" w:rsidP="009C3237">
            <w:pPr>
              <w:pStyle w:val="code"/>
              <w:bidi w:val="0"/>
            </w:pPr>
            <w:r>
              <w:t>p {</w:t>
            </w:r>
          </w:p>
          <w:p w14:paraId="77A13937" w14:textId="77777777" w:rsidR="009C3237" w:rsidRDefault="009C3237" w:rsidP="009C3237">
            <w:pPr>
              <w:pStyle w:val="code"/>
              <w:bidi w:val="0"/>
              <w:rPr>
                <w:rtl/>
              </w:rPr>
            </w:pPr>
            <w:r>
              <w:t xml:space="preserve">  color: rgba(255, 0, 0, 0.6); /* </w:t>
            </w:r>
            <w:r>
              <w:rPr>
                <w:rFonts w:cs="IRANSansWeb(FaNum) Light"/>
                <w:rtl/>
              </w:rPr>
              <w:t>قرمز 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مه‌شفاف</w:t>
            </w:r>
            <w:r>
              <w:t xml:space="preserve"> */</w:t>
            </w:r>
          </w:p>
          <w:p w14:paraId="6651F801" w14:textId="7F1CEACA" w:rsidR="009C3237" w:rsidRDefault="009C3237" w:rsidP="009C3237">
            <w:pPr>
              <w:pStyle w:val="code"/>
              <w:bidi w:val="0"/>
            </w:pPr>
            <w:r>
              <w:t>}</w:t>
            </w:r>
          </w:p>
        </w:tc>
      </w:tr>
    </w:tbl>
    <w:p w14:paraId="362CBE4F" w14:textId="6DC8A030" w:rsidR="00357F0F" w:rsidRDefault="009C3237" w:rsidP="009C3237">
      <w:hyperlink r:id="rId206" w:history="1">
        <w:r w:rsidRPr="009C3237">
          <w:rPr>
            <w:rStyle w:val="Hyperlink"/>
          </w:rPr>
          <w:t>rgba</w:t>
        </w:r>
      </w:hyperlink>
    </w:p>
    <w:p w14:paraId="20DFB855" w14:textId="77777777" w:rsidR="009C3237" w:rsidRDefault="009C3237" w:rsidP="009C3237">
      <w:pPr>
        <w:rPr>
          <w:rtl/>
        </w:rPr>
      </w:pPr>
    </w:p>
    <w:p w14:paraId="3B8495FC" w14:textId="1A363C5A" w:rsidR="00357F0F" w:rsidRDefault="00357F0F" w:rsidP="0023486E">
      <w:pPr>
        <w:pStyle w:val="bold"/>
        <w:rPr>
          <w:rtl/>
        </w:rPr>
      </w:pP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تابع</w:t>
      </w:r>
      <w:r>
        <w:rPr>
          <w:rtl/>
        </w:rPr>
        <w:t xml:space="preserve"> `</w:t>
      </w:r>
      <w:r>
        <w:t>hsl</w:t>
      </w:r>
      <w:r w:rsidR="009C3237">
        <w:t>()</w:t>
      </w:r>
      <w:r>
        <w:rPr>
          <w:rtl/>
        </w:rPr>
        <w:t>` و `</w:t>
      </w:r>
      <w:r>
        <w:t>hsla</w:t>
      </w:r>
      <w:r w:rsidR="009C3237">
        <w:t>()</w:t>
      </w:r>
      <w:r>
        <w:rPr>
          <w:rtl/>
        </w:rPr>
        <w:t>`</w:t>
      </w:r>
    </w:p>
    <w:p w14:paraId="47A7707B" w14:textId="77777777" w:rsidR="00357F0F" w:rsidRDefault="00357F0F" w:rsidP="00357F0F">
      <w:pPr>
        <w:rPr>
          <w:rtl/>
        </w:rPr>
      </w:pPr>
      <w:r>
        <w:rPr>
          <w:rFonts w:hint="eastAsia"/>
          <w:rtl/>
        </w:rPr>
        <w:lastRenderedPageBreak/>
        <w:t>فرمت</w:t>
      </w:r>
      <w:r>
        <w:rPr>
          <w:rtl/>
        </w:rPr>
        <w:t>: `</w:t>
      </w:r>
      <w:r>
        <w:t>hsl(hue, saturation, lightness)</w:t>
      </w:r>
      <w:r>
        <w:rPr>
          <w:rtl/>
        </w:rPr>
        <w:t>`</w:t>
      </w:r>
    </w:p>
    <w:p w14:paraId="0C5A6714" w14:textId="2DB60C35" w:rsidR="00357F0F" w:rsidRDefault="00357F0F" w:rsidP="00357F0F">
      <w:pPr>
        <w:rPr>
          <w:rtl/>
        </w:rPr>
      </w:pPr>
      <w:r>
        <w:rPr>
          <w:rtl/>
        </w:rPr>
        <w:t xml:space="preserve"> </w:t>
      </w:r>
      <w:r>
        <w:t>hue</w:t>
      </w:r>
      <w:r>
        <w:rPr>
          <w:rtl/>
        </w:rPr>
        <w:t>: زاو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رنگ (0 تا 360)</w:t>
      </w:r>
    </w:p>
    <w:p w14:paraId="0331108F" w14:textId="3BFF19FB" w:rsidR="00357F0F" w:rsidRDefault="00357F0F" w:rsidP="00357F0F">
      <w:pPr>
        <w:rPr>
          <w:rtl/>
        </w:rPr>
      </w:pPr>
      <w:r>
        <w:rPr>
          <w:rtl/>
        </w:rPr>
        <w:t xml:space="preserve"> </w:t>
      </w:r>
      <w:r>
        <w:t>saturation</w:t>
      </w:r>
      <w:r>
        <w:rPr>
          <w:rtl/>
        </w:rPr>
        <w:t>: شدت رنگ (٪)</w:t>
      </w:r>
    </w:p>
    <w:p w14:paraId="0C54EA76" w14:textId="44948C06" w:rsidR="00357F0F" w:rsidRDefault="00357F0F" w:rsidP="00357F0F">
      <w:r>
        <w:rPr>
          <w:rtl/>
        </w:rPr>
        <w:t xml:space="preserve"> </w:t>
      </w:r>
      <w:r>
        <w:t>lightness</w:t>
      </w:r>
      <w:r>
        <w:rPr>
          <w:rtl/>
        </w:rPr>
        <w:t>: روشنا</w:t>
      </w:r>
      <w:r>
        <w:rPr>
          <w:rFonts w:hint="cs"/>
          <w:rtl/>
        </w:rPr>
        <w:t>یی</w:t>
      </w:r>
      <w:r>
        <w:rPr>
          <w:rtl/>
        </w:rPr>
        <w:t xml:space="preserve"> رنگ (٪)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3237" w14:paraId="559C11D6" w14:textId="77777777" w:rsidTr="009C3237">
        <w:tc>
          <w:tcPr>
            <w:tcW w:w="9350" w:type="dxa"/>
          </w:tcPr>
          <w:p w14:paraId="6764465A" w14:textId="77777777" w:rsidR="0023486E" w:rsidRDefault="0023486E" w:rsidP="0023486E">
            <w:pPr>
              <w:pStyle w:val="code"/>
              <w:bidi w:val="0"/>
            </w:pPr>
            <w:r>
              <w:t>p {</w:t>
            </w:r>
          </w:p>
          <w:p w14:paraId="0CEBC669" w14:textId="77777777" w:rsidR="0023486E" w:rsidRDefault="0023486E" w:rsidP="0023486E">
            <w:pPr>
              <w:pStyle w:val="code"/>
              <w:bidi w:val="0"/>
              <w:rPr>
                <w:rtl/>
              </w:rPr>
            </w:pPr>
            <w:r>
              <w:t xml:space="preserve">  color: hsl(120, 100%, 25%); /* </w:t>
            </w:r>
            <w:r>
              <w:rPr>
                <w:rFonts w:cs="IRANSansWeb(FaNum) Light"/>
                <w:rtl/>
              </w:rPr>
              <w:t>سبز 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ره</w:t>
            </w:r>
            <w:r>
              <w:t xml:space="preserve"> */</w:t>
            </w:r>
          </w:p>
          <w:p w14:paraId="2A1DD5B4" w14:textId="4C276A35" w:rsidR="009C3237" w:rsidRDefault="0023486E" w:rsidP="0023486E">
            <w:pPr>
              <w:pStyle w:val="code"/>
              <w:bidi w:val="0"/>
            </w:pPr>
            <w:r>
              <w:t>}</w:t>
            </w:r>
          </w:p>
        </w:tc>
      </w:tr>
    </w:tbl>
    <w:p w14:paraId="7050EB95" w14:textId="4AA2A6EF" w:rsidR="009C3237" w:rsidRDefault="0083771C" w:rsidP="0083771C">
      <w:pPr>
        <w:rPr>
          <w:rtl/>
        </w:rPr>
      </w:pPr>
      <w:hyperlink r:id="rId207" w:history="1">
        <w:r w:rsidRPr="0083771C">
          <w:rPr>
            <w:rStyle w:val="Hyperlink"/>
          </w:rPr>
          <w:t>hsl</w:t>
        </w:r>
      </w:hyperlink>
    </w:p>
    <w:p w14:paraId="20CDF9BF" w14:textId="54BEF23D" w:rsidR="00357F0F" w:rsidRDefault="00357F0F" w:rsidP="00357F0F">
      <w:pPr>
        <w:rPr>
          <w:rtl/>
        </w:rPr>
      </w:pPr>
      <w:r>
        <w:rPr>
          <w:rFonts w:hint="eastAsia"/>
          <w:rtl/>
        </w:rPr>
        <w:t>با</w:t>
      </w:r>
      <w:r>
        <w:rPr>
          <w:rtl/>
        </w:rPr>
        <w:t xml:space="preserve"> شفاف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hsla</w:t>
      </w:r>
      <w:r w:rsidR="0083771C">
        <w:t>()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771C" w14:paraId="56102198" w14:textId="77777777" w:rsidTr="0083771C">
        <w:tc>
          <w:tcPr>
            <w:tcW w:w="9350" w:type="dxa"/>
          </w:tcPr>
          <w:p w14:paraId="1E83C121" w14:textId="77777777" w:rsidR="0083771C" w:rsidRDefault="0083771C" w:rsidP="0083771C">
            <w:pPr>
              <w:pStyle w:val="code"/>
              <w:bidi w:val="0"/>
            </w:pPr>
            <w:r>
              <w:t>p {</w:t>
            </w:r>
          </w:p>
          <w:p w14:paraId="3F94DE1D" w14:textId="77777777" w:rsidR="0083771C" w:rsidRDefault="0083771C" w:rsidP="0083771C">
            <w:pPr>
              <w:pStyle w:val="code"/>
              <w:bidi w:val="0"/>
            </w:pPr>
            <w:r>
              <w:t xml:space="preserve">  color: hsla(200, 80%, 50%, 0.5);</w:t>
            </w:r>
          </w:p>
          <w:p w14:paraId="4C904767" w14:textId="4D19D12E" w:rsidR="0083771C" w:rsidRDefault="0083771C" w:rsidP="0083771C">
            <w:pPr>
              <w:pStyle w:val="code"/>
              <w:bidi w:val="0"/>
            </w:pPr>
            <w:r>
              <w:t>}</w:t>
            </w:r>
          </w:p>
        </w:tc>
      </w:tr>
    </w:tbl>
    <w:p w14:paraId="18F2CC96" w14:textId="7FA32B98" w:rsidR="00357F0F" w:rsidRPr="0083771C" w:rsidRDefault="0083771C" w:rsidP="0083771C">
      <w:pPr>
        <w:rPr>
          <w:rStyle w:val="Hyperlink"/>
          <w:rtl/>
        </w:rPr>
      </w:pPr>
      <w:r>
        <w:fldChar w:fldCharType="begin"/>
      </w:r>
      <w:r>
        <w:instrText>HYPERLINK "webdesign/css/color/hsla.html"</w:instrText>
      </w:r>
      <w:r>
        <w:fldChar w:fldCharType="separate"/>
      </w:r>
      <w:r w:rsidRPr="0083771C">
        <w:rPr>
          <w:rStyle w:val="Hyperlink"/>
        </w:rPr>
        <w:t>hsla</w:t>
      </w:r>
    </w:p>
    <w:p w14:paraId="08D2B6F3" w14:textId="77777777" w:rsidR="0083771C" w:rsidRDefault="0083771C" w:rsidP="00357F0F">
      <w:r>
        <w:fldChar w:fldCharType="end"/>
      </w:r>
    </w:p>
    <w:p w14:paraId="0AF7C5BE" w14:textId="44BA8A01" w:rsidR="00357F0F" w:rsidRDefault="00357F0F" w:rsidP="00357F0F">
      <w:pPr>
        <w:rPr>
          <w:rtl/>
        </w:rPr>
      </w:pP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مهم</w:t>
      </w:r>
    </w:p>
    <w:p w14:paraId="1B805330" w14:textId="40BFF34B" w:rsidR="00357F0F" w:rsidRDefault="00357F0F" w:rsidP="00357F0F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color</w:t>
      </w:r>
      <w:r>
        <w:rPr>
          <w:rtl/>
        </w:rPr>
        <w:t>` فقط رنگ متن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دهد،</w:t>
      </w:r>
      <w:r>
        <w:rPr>
          <w:rtl/>
        </w:rPr>
        <w:t xml:space="preserve"> نه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از `</w:t>
      </w:r>
      <w:r>
        <w:t>background-color</w:t>
      </w:r>
      <w:r>
        <w:rPr>
          <w:rtl/>
        </w:rPr>
        <w:t>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50427CA" w14:textId="1EE55D0A" w:rsidR="00357F0F" w:rsidRDefault="00357F0F" w:rsidP="00357F0F">
      <w:pPr>
        <w:rPr>
          <w:rtl/>
        </w:rPr>
      </w:pPr>
      <w:r>
        <w:rPr>
          <w:rtl/>
        </w:rPr>
        <w:t xml:space="preserve"> اگر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tl/>
        </w:rPr>
        <w:t xml:space="preserve"> رنگ متن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انتخاب‌گرها</w:t>
      </w:r>
      <w:r>
        <w:rPr>
          <w:rFonts w:hint="cs"/>
          <w:rtl/>
        </w:rPr>
        <w:t>ی</w:t>
      </w:r>
      <w:r>
        <w:rPr>
          <w:rtl/>
        </w:rPr>
        <w:t xml:space="preserve"> خاص استفاده کن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771C" w14:paraId="1F91BE90" w14:textId="77777777" w:rsidTr="0083771C">
        <w:tc>
          <w:tcPr>
            <w:tcW w:w="9350" w:type="dxa"/>
          </w:tcPr>
          <w:p w14:paraId="50206112" w14:textId="77777777" w:rsidR="0083771C" w:rsidRDefault="0083771C" w:rsidP="0083771C">
            <w:pPr>
              <w:pStyle w:val="code"/>
              <w:bidi w:val="0"/>
            </w:pPr>
            <w:r>
              <w:t>a:link { color: blue; }</w:t>
            </w:r>
          </w:p>
          <w:p w14:paraId="0538E04F" w14:textId="77777777" w:rsidR="0083771C" w:rsidRDefault="0083771C" w:rsidP="0083771C">
            <w:pPr>
              <w:pStyle w:val="code"/>
              <w:bidi w:val="0"/>
            </w:pPr>
            <w:r>
              <w:t>a:visited { color: purple; }</w:t>
            </w:r>
          </w:p>
          <w:p w14:paraId="7201F855" w14:textId="77777777" w:rsidR="0083771C" w:rsidRDefault="0083771C" w:rsidP="0083771C">
            <w:pPr>
              <w:pStyle w:val="code"/>
              <w:bidi w:val="0"/>
            </w:pPr>
            <w:r>
              <w:t>a:hover { color: red; }</w:t>
            </w:r>
          </w:p>
          <w:p w14:paraId="48452463" w14:textId="50A0D994" w:rsidR="0083771C" w:rsidRDefault="0083771C" w:rsidP="0083771C">
            <w:pPr>
              <w:pStyle w:val="code"/>
              <w:bidi w:val="0"/>
            </w:pPr>
            <w:r>
              <w:t>a:active { color: orange; }</w:t>
            </w:r>
          </w:p>
        </w:tc>
      </w:tr>
    </w:tbl>
    <w:p w14:paraId="2B773192" w14:textId="06A88B1C" w:rsidR="00357F0F" w:rsidRDefault="0083771C" w:rsidP="0083771C">
      <w:pPr>
        <w:rPr>
          <w:rtl/>
        </w:rPr>
      </w:pPr>
      <w:hyperlink r:id="rId208" w:history="1">
        <w:r w:rsidRPr="0083771C">
          <w:rPr>
            <w:rStyle w:val="Hyperlink"/>
          </w:rPr>
          <w:t>a</w:t>
        </w:r>
      </w:hyperlink>
    </w:p>
    <w:p w14:paraId="47110CDD" w14:textId="24A1F30C" w:rsidR="00357F0F" w:rsidRDefault="00357F0F" w:rsidP="00357F0F">
      <w:pPr>
        <w:pStyle w:val="Heading2"/>
      </w:pPr>
      <w:hyperlink w:anchor="_معرفی_selector_و" w:history="1">
        <w:bookmarkStart w:id="138" w:name="_Toc211464568"/>
        <w:r w:rsidRPr="003F1840">
          <w:rPr>
            <w:rStyle w:val="Hyperlink"/>
          </w:rPr>
          <w:t>Selectors</w:t>
        </w:r>
        <w:bookmarkEnd w:id="138"/>
      </w:hyperlink>
    </w:p>
    <w:p w14:paraId="3C0F9568" w14:textId="3CE39651" w:rsidR="003F1840" w:rsidRDefault="00FB401D" w:rsidP="003F1840">
      <w:pPr>
        <w:pStyle w:val="bold"/>
      </w:pPr>
      <w:r>
        <w:rPr>
          <w:rtl/>
        </w:rPr>
        <w:t xml:space="preserve">معرفی </w:t>
      </w:r>
      <w:r>
        <w:t>descendant selectors</w:t>
      </w:r>
    </w:p>
    <w:p w14:paraId="1E4DF8C9" w14:textId="22197B89" w:rsidR="003F1840" w:rsidRDefault="003F1840" w:rsidP="003F1840">
      <w:pPr>
        <w:rPr>
          <w:rtl/>
        </w:rPr>
      </w:pPr>
      <w:r>
        <w:rPr>
          <w:rtl/>
        </w:rPr>
        <w:t xml:space="preserve"> </w:t>
      </w:r>
      <w:r>
        <w:t>Descendant Selector</w:t>
      </w:r>
      <w:r>
        <w:rPr>
          <w:rtl/>
        </w:rPr>
        <w:t xml:space="preserve"> (انتخاب‌گر نسل‌ها / نوادگان)</w:t>
      </w:r>
    </w:p>
    <w:p w14:paraId="304DF882" w14:textId="77777777" w:rsidR="003F1840" w:rsidRDefault="003F1840" w:rsidP="003F1840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انتخاب‌گر همه‌</w:t>
      </w:r>
      <w:r>
        <w:rPr>
          <w:rFonts w:hint="cs"/>
          <w:rtl/>
        </w:rPr>
        <w:t>ی</w:t>
      </w:r>
      <w:r>
        <w:rPr>
          <w:rtl/>
        </w:rPr>
        <w:t xml:space="preserve"> عناصر درون (در هر سطح</w:t>
      </w:r>
      <w:r>
        <w:rPr>
          <w:rFonts w:hint="cs"/>
          <w:rtl/>
        </w:rPr>
        <w:t>ی</w:t>
      </w:r>
      <w:r>
        <w:rPr>
          <w:rtl/>
        </w:rPr>
        <w:t>) را هدف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3A4363A0" w14:textId="77777777" w:rsidR="003F1840" w:rsidRDefault="003F1840" w:rsidP="003F1840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واقع اگر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درون عنصر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باشد (حت</w:t>
      </w:r>
      <w:r>
        <w:rPr>
          <w:rFonts w:hint="cs"/>
          <w:rtl/>
        </w:rPr>
        <w:t>ی</w:t>
      </w:r>
      <w:r>
        <w:rPr>
          <w:rtl/>
        </w:rPr>
        <w:t xml:space="preserve"> چند سطح پا</w:t>
      </w:r>
      <w:r>
        <w:rPr>
          <w:rFonts w:hint="cs"/>
          <w:rtl/>
        </w:rPr>
        <w:t>یی</w:t>
      </w:r>
      <w:r>
        <w:rPr>
          <w:rFonts w:hint="eastAsia"/>
          <w:rtl/>
        </w:rPr>
        <w:t>ن‌تر</w:t>
      </w:r>
      <w:r>
        <w:rPr>
          <w:rtl/>
        </w:rPr>
        <w:t>)،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CB8F901" w14:textId="3FE9427D" w:rsidR="003F1840" w:rsidRDefault="003F1840" w:rsidP="003F1840">
      <w:r>
        <w:rPr>
          <w:rFonts w:ascii="IRANSansWeb(FaNum) Light" w:hAnsi="IRANSansWeb(FaNum) Light" w:hint="cs"/>
          <w:rtl/>
        </w:rPr>
        <w:lastRenderedPageBreak/>
        <w:t>نحوه‌</w:t>
      </w:r>
      <w:r>
        <w:rPr>
          <w:rFonts w:hint="cs"/>
          <w:rtl/>
        </w:rPr>
        <w:t>ی</w:t>
      </w:r>
      <w:r>
        <w:rPr>
          <w:rtl/>
        </w:rPr>
        <w:t xml:space="preserve"> نوشتن: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840" w14:paraId="5BAF352A" w14:textId="77777777" w:rsidTr="003F1840">
        <w:tc>
          <w:tcPr>
            <w:tcW w:w="9350" w:type="dxa"/>
          </w:tcPr>
          <w:p w14:paraId="6355551D" w14:textId="0F4555BC" w:rsidR="003F1840" w:rsidRDefault="003F1840" w:rsidP="003F1840">
            <w:pPr>
              <w:bidi w:val="0"/>
            </w:pPr>
            <w:r w:rsidRPr="003F1840">
              <w:t>ancestor descendant { ... }</w:t>
            </w:r>
          </w:p>
        </w:tc>
      </w:tr>
    </w:tbl>
    <w:p w14:paraId="195D2AEB" w14:textId="77777777" w:rsidR="003F1840" w:rsidRDefault="003F1840" w:rsidP="003F1840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>: هر عنصر</w:t>
      </w:r>
      <w:r>
        <w:rPr>
          <w:rFonts w:hint="cs"/>
          <w:rtl/>
        </w:rPr>
        <w:t>ی</w:t>
      </w:r>
      <w:r>
        <w:rPr>
          <w:rtl/>
        </w:rPr>
        <w:t xml:space="preserve"> با نام </w:t>
      </w:r>
      <w:r>
        <w:t>descendant</w:t>
      </w:r>
      <w:r>
        <w:rPr>
          <w:rtl/>
        </w:rPr>
        <w:t xml:space="preserve"> که درون </w:t>
      </w:r>
      <w:r>
        <w:t>ancestor</w:t>
      </w:r>
      <w:r>
        <w:rPr>
          <w:rtl/>
        </w:rPr>
        <w:t xml:space="preserve"> قرار دارد.</w:t>
      </w:r>
    </w:p>
    <w:p w14:paraId="49190A13" w14:textId="559F60F9" w:rsidR="003F1840" w:rsidRDefault="003F1840" w:rsidP="003F1840"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840" w14:paraId="4E02BAE6" w14:textId="77777777" w:rsidTr="003F1840">
        <w:tc>
          <w:tcPr>
            <w:tcW w:w="9350" w:type="dxa"/>
          </w:tcPr>
          <w:p w14:paraId="245FDCA3" w14:textId="77777777" w:rsidR="003F1840" w:rsidRDefault="003F1840" w:rsidP="003F1840">
            <w:pPr>
              <w:pStyle w:val="code"/>
              <w:bidi w:val="0"/>
            </w:pPr>
            <w:r>
              <w:t>&lt;div&gt;</w:t>
            </w:r>
          </w:p>
          <w:p w14:paraId="0CA013E3" w14:textId="77777777" w:rsidR="003F1840" w:rsidRDefault="003F1840" w:rsidP="003F1840">
            <w:pPr>
              <w:pStyle w:val="code"/>
              <w:bidi w:val="0"/>
              <w:rPr>
                <w:rtl/>
              </w:rPr>
            </w:pPr>
            <w:r>
              <w:t xml:space="preserve">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پاراگراف درون</w:t>
            </w:r>
            <w:r>
              <w:t xml:space="preserve"> div </w:t>
            </w:r>
            <w:r>
              <w:rPr>
                <w:rFonts w:cs="IRANSansWeb(FaNum) Light"/>
                <w:rtl/>
              </w:rPr>
              <w:t>است</w:t>
            </w:r>
            <w:r>
              <w:t>.&lt;/p&gt;</w:t>
            </w:r>
          </w:p>
          <w:p w14:paraId="7427A78E" w14:textId="77777777" w:rsidR="003F1840" w:rsidRDefault="003F1840" w:rsidP="003F1840">
            <w:pPr>
              <w:pStyle w:val="code"/>
              <w:bidi w:val="0"/>
            </w:pPr>
            <w:r>
              <w:t xml:space="preserve">  &lt;section&gt;</w:t>
            </w:r>
          </w:p>
          <w:p w14:paraId="3053E65A" w14:textId="77777777" w:rsidR="003F1840" w:rsidRDefault="003F1840" w:rsidP="003F1840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هم داخل</w:t>
            </w:r>
            <w:r>
              <w:t xml:space="preserve"> section </w:t>
            </w:r>
            <w:r>
              <w:rPr>
                <w:rFonts w:cs="IRANSansWeb(FaNum) Light"/>
                <w:rtl/>
              </w:rPr>
              <w:t>که درون</w:t>
            </w:r>
            <w:r>
              <w:t xml:space="preserve"> div </w:t>
            </w:r>
            <w:r>
              <w:rPr>
                <w:rFonts w:cs="IRANSansWeb(FaNum) Light"/>
                <w:rtl/>
              </w:rPr>
              <w:t>است</w:t>
            </w:r>
            <w:r>
              <w:t>.&lt;/p&gt;</w:t>
            </w:r>
          </w:p>
          <w:p w14:paraId="1DB8D69A" w14:textId="77777777" w:rsidR="003F1840" w:rsidRDefault="003F1840" w:rsidP="003F1840">
            <w:pPr>
              <w:pStyle w:val="code"/>
              <w:bidi w:val="0"/>
            </w:pPr>
            <w:r>
              <w:t xml:space="preserve">  &lt;/section&gt;</w:t>
            </w:r>
          </w:p>
          <w:p w14:paraId="52562628" w14:textId="570D857F" w:rsidR="003F1840" w:rsidRDefault="003F1840" w:rsidP="003F1840">
            <w:pPr>
              <w:pStyle w:val="code"/>
              <w:bidi w:val="0"/>
            </w:pPr>
            <w:r>
              <w:t>&lt;/div&gt;</w:t>
            </w:r>
          </w:p>
        </w:tc>
      </w:tr>
    </w:tbl>
    <w:p w14:paraId="728177ED" w14:textId="77777777" w:rsidR="003F1840" w:rsidRDefault="003F1840" w:rsidP="003F1840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840" w14:paraId="1B912EBD" w14:textId="77777777" w:rsidTr="003F1840">
        <w:tc>
          <w:tcPr>
            <w:tcW w:w="9350" w:type="dxa"/>
          </w:tcPr>
          <w:p w14:paraId="0346B1BE" w14:textId="77777777" w:rsidR="003F1840" w:rsidRDefault="003F1840" w:rsidP="003F1840">
            <w:pPr>
              <w:pStyle w:val="code"/>
              <w:bidi w:val="0"/>
            </w:pPr>
            <w:r>
              <w:t>div p {</w:t>
            </w:r>
          </w:p>
          <w:p w14:paraId="4A1D8257" w14:textId="77777777" w:rsidR="003F1840" w:rsidRDefault="003F1840" w:rsidP="003F1840">
            <w:pPr>
              <w:pStyle w:val="code"/>
              <w:bidi w:val="0"/>
            </w:pPr>
            <w:r>
              <w:t xml:space="preserve">  color: blue;</w:t>
            </w:r>
          </w:p>
          <w:p w14:paraId="05655597" w14:textId="691E25E9" w:rsidR="003F1840" w:rsidRDefault="003F1840" w:rsidP="003F1840">
            <w:pPr>
              <w:pStyle w:val="code"/>
              <w:bidi w:val="0"/>
            </w:pPr>
            <w:r>
              <w:t>}</w:t>
            </w:r>
          </w:p>
        </w:tc>
      </w:tr>
    </w:tbl>
    <w:p w14:paraId="66D0F1A9" w14:textId="59714064" w:rsidR="003F1840" w:rsidRDefault="003F1840" w:rsidP="003F1840">
      <w:hyperlink r:id="rId209" w:history="1">
        <w:r w:rsidRPr="003F1840">
          <w:rPr>
            <w:rStyle w:val="Hyperlink"/>
          </w:rPr>
          <w:t>descendant</w:t>
        </w:r>
      </w:hyperlink>
    </w:p>
    <w:p w14:paraId="22E42D50" w14:textId="77777777" w:rsidR="003F1840" w:rsidRDefault="003F1840" w:rsidP="003F1840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2FD9965C" w14:textId="26AB22A4" w:rsidR="003F1840" w:rsidRDefault="003F1840" w:rsidP="003F1840">
      <w:r>
        <w:rPr>
          <w:rFonts w:hint="eastAsia"/>
          <w:rtl/>
        </w:rPr>
        <w:t>هر</w:t>
      </w:r>
      <w:r>
        <w:rPr>
          <w:rtl/>
        </w:rPr>
        <w:t xml:space="preserve"> &lt;</w:t>
      </w:r>
      <w:r>
        <w:t>p</w:t>
      </w:r>
      <w:r>
        <w:rPr>
          <w:rtl/>
        </w:rPr>
        <w:t>&gt; که در هر سطح</w:t>
      </w:r>
      <w:r>
        <w:rPr>
          <w:rFonts w:hint="cs"/>
          <w:rtl/>
        </w:rPr>
        <w:t>ی</w:t>
      </w:r>
      <w:r>
        <w:rPr>
          <w:rtl/>
        </w:rPr>
        <w:t xml:space="preserve"> داخل &lt;</w:t>
      </w:r>
      <w:r>
        <w:t>div</w:t>
      </w:r>
      <w:r>
        <w:rPr>
          <w:rtl/>
        </w:rPr>
        <w:t>&gt; باشد، آب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(چه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چه غ</w:t>
      </w:r>
      <w:r>
        <w:rPr>
          <w:rFonts w:hint="cs"/>
          <w:rtl/>
        </w:rPr>
        <w:t>ی</w:t>
      </w:r>
      <w:r>
        <w:rPr>
          <w:rFonts w:hint="eastAsia"/>
          <w:rtl/>
        </w:rPr>
        <w:t>رمستق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).</w:t>
      </w:r>
    </w:p>
    <w:p w14:paraId="019E3921" w14:textId="08F1F4EE" w:rsidR="00FB401D" w:rsidRDefault="00FB401D" w:rsidP="00357F0F">
      <w:pPr>
        <w:pStyle w:val="bold"/>
      </w:pPr>
      <w:r>
        <w:rPr>
          <w:rtl/>
        </w:rPr>
        <w:t xml:space="preserve">معرفی </w:t>
      </w:r>
      <w:r>
        <w:t>child selectors</w:t>
      </w:r>
    </w:p>
    <w:p w14:paraId="086D3FE7" w14:textId="23F7409D" w:rsidR="003F1840" w:rsidRDefault="003F1840" w:rsidP="003F1840">
      <w:pPr>
        <w:rPr>
          <w:rtl/>
        </w:rPr>
      </w:pPr>
      <w:r>
        <w:t>Child Selector</w:t>
      </w:r>
      <w:r>
        <w:rPr>
          <w:rtl/>
        </w:rPr>
        <w:t xml:space="preserve"> (انتخاب‌گر فرزند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)</w:t>
      </w:r>
    </w:p>
    <w:p w14:paraId="6239397D" w14:textId="77777777" w:rsidR="003F1840" w:rsidRDefault="003F1840" w:rsidP="003F1840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انتخاب‌گر فقط عناصر فرزند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را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(نه نوه‌ها و پا</w:t>
      </w:r>
      <w:r>
        <w:rPr>
          <w:rFonts w:hint="cs"/>
          <w:rtl/>
        </w:rPr>
        <w:t>یی</w:t>
      </w:r>
      <w:r>
        <w:rPr>
          <w:rFonts w:hint="eastAsia"/>
          <w:rtl/>
        </w:rPr>
        <w:t>ن‌تر</w:t>
      </w:r>
      <w:r>
        <w:rPr>
          <w:rtl/>
        </w:rPr>
        <w:t>).</w:t>
      </w:r>
    </w:p>
    <w:p w14:paraId="158772FA" w14:textId="6303FA32" w:rsidR="003F1840" w:rsidRDefault="003F1840" w:rsidP="003F1840">
      <w:r>
        <w:rPr>
          <w:rFonts w:ascii="IRANSansWeb(FaNum) Light" w:hAnsi="IRANSansWeb(FaNum) Light" w:hint="cs"/>
          <w:rtl/>
        </w:rPr>
        <w:t>نحوه‌</w:t>
      </w:r>
      <w:r>
        <w:rPr>
          <w:rFonts w:hint="cs"/>
          <w:rtl/>
        </w:rPr>
        <w:t>ی</w:t>
      </w:r>
      <w:r>
        <w:rPr>
          <w:rtl/>
        </w:rPr>
        <w:t xml:space="preserve"> نوشتن: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840" w14:paraId="72DD0470" w14:textId="77777777" w:rsidTr="003F1840">
        <w:tc>
          <w:tcPr>
            <w:tcW w:w="9350" w:type="dxa"/>
          </w:tcPr>
          <w:p w14:paraId="26C1C631" w14:textId="24016F83" w:rsidR="003F1840" w:rsidRDefault="003F1840" w:rsidP="003F1840">
            <w:pPr>
              <w:pStyle w:val="code"/>
              <w:bidi w:val="0"/>
            </w:pPr>
            <w:r w:rsidRPr="003F1840">
              <w:t>parent &gt; child { ... }</w:t>
            </w:r>
          </w:p>
        </w:tc>
      </w:tr>
    </w:tbl>
    <w:p w14:paraId="2B714BAE" w14:textId="3F4B1A8A" w:rsidR="003F1840" w:rsidRDefault="003F1840" w:rsidP="003F1840">
      <w:r w:rsidRPr="003F1840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840" w14:paraId="1257D632" w14:textId="77777777" w:rsidTr="003F1840">
        <w:tc>
          <w:tcPr>
            <w:tcW w:w="9350" w:type="dxa"/>
          </w:tcPr>
          <w:p w14:paraId="25254C73" w14:textId="77777777" w:rsidR="003F1840" w:rsidRDefault="003F1840" w:rsidP="00F6770B">
            <w:pPr>
              <w:pStyle w:val="code"/>
              <w:bidi w:val="0"/>
            </w:pPr>
            <w:r>
              <w:t>&lt;div&gt;</w:t>
            </w:r>
          </w:p>
          <w:p w14:paraId="22F29F43" w14:textId="77777777" w:rsidR="003F1840" w:rsidRDefault="003F1840" w:rsidP="00F6770B">
            <w:pPr>
              <w:pStyle w:val="code"/>
              <w:bidi w:val="0"/>
              <w:rPr>
                <w:rtl/>
              </w:rPr>
            </w:pPr>
            <w:r>
              <w:t xml:space="preserve">  &lt;p&gt;</w:t>
            </w:r>
            <w:r>
              <w:rPr>
                <w:rFonts w:cs="IRANSansWeb(FaNum) Light"/>
                <w:rtl/>
              </w:rPr>
              <w:t>فرزند مستق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t xml:space="preserve"> div&lt;/p&gt;</w:t>
            </w:r>
          </w:p>
          <w:p w14:paraId="50D48BC1" w14:textId="77777777" w:rsidR="003F1840" w:rsidRDefault="003F1840" w:rsidP="00F6770B">
            <w:pPr>
              <w:pStyle w:val="code"/>
              <w:bidi w:val="0"/>
            </w:pPr>
            <w:r>
              <w:t xml:space="preserve">  &lt;section&gt;</w:t>
            </w:r>
          </w:p>
          <w:p w14:paraId="050250B8" w14:textId="77777777" w:rsidR="003F1840" w:rsidRDefault="003F1840" w:rsidP="00F6770B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Fonts w:cs="IRANSansWeb(FaNum) Light"/>
                <w:rtl/>
              </w:rPr>
              <w:t>نوه</w:t>
            </w:r>
            <w:r>
              <w:t xml:space="preserve"> div&lt;/p&gt;</w:t>
            </w:r>
          </w:p>
          <w:p w14:paraId="44DF6202" w14:textId="77777777" w:rsidR="003F1840" w:rsidRDefault="003F1840" w:rsidP="00F6770B">
            <w:pPr>
              <w:pStyle w:val="code"/>
              <w:bidi w:val="0"/>
            </w:pPr>
            <w:r>
              <w:t xml:space="preserve">  &lt;/section&gt;</w:t>
            </w:r>
          </w:p>
          <w:p w14:paraId="586413C8" w14:textId="48BFC549" w:rsidR="003F1840" w:rsidRDefault="003F1840" w:rsidP="00F6770B">
            <w:pPr>
              <w:pStyle w:val="code"/>
              <w:bidi w:val="0"/>
            </w:pPr>
            <w:r>
              <w:t>&lt;/div&gt;</w:t>
            </w:r>
          </w:p>
        </w:tc>
      </w:tr>
    </w:tbl>
    <w:p w14:paraId="7AD89406" w14:textId="77777777" w:rsidR="003F1840" w:rsidRDefault="003F1840" w:rsidP="00F6770B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770B" w14:paraId="0FAC75E2" w14:textId="77777777" w:rsidTr="00F6770B">
        <w:tc>
          <w:tcPr>
            <w:tcW w:w="9350" w:type="dxa"/>
          </w:tcPr>
          <w:p w14:paraId="72969140" w14:textId="77777777" w:rsidR="00F6770B" w:rsidRDefault="00F6770B" w:rsidP="00F6770B">
            <w:pPr>
              <w:pStyle w:val="code"/>
              <w:bidi w:val="0"/>
            </w:pPr>
            <w:r>
              <w:t>div &gt; p {</w:t>
            </w:r>
          </w:p>
          <w:p w14:paraId="154F4368" w14:textId="77777777" w:rsidR="00F6770B" w:rsidRDefault="00F6770B" w:rsidP="00F6770B">
            <w:pPr>
              <w:pStyle w:val="code"/>
              <w:bidi w:val="0"/>
            </w:pPr>
            <w:r>
              <w:lastRenderedPageBreak/>
              <w:t xml:space="preserve">  color: red;</w:t>
            </w:r>
          </w:p>
          <w:p w14:paraId="1248D8A9" w14:textId="1CD9A9B3" w:rsidR="00F6770B" w:rsidRDefault="00F6770B" w:rsidP="00F6770B">
            <w:pPr>
              <w:pStyle w:val="code"/>
              <w:bidi w:val="0"/>
            </w:pPr>
            <w:r>
              <w:t>}</w:t>
            </w:r>
          </w:p>
        </w:tc>
      </w:tr>
    </w:tbl>
    <w:p w14:paraId="00FDFDF7" w14:textId="1AC967E7" w:rsidR="00F6770B" w:rsidRDefault="00F6770B" w:rsidP="00F6770B">
      <w:hyperlink r:id="rId210" w:history="1">
        <w:r w:rsidRPr="00F6770B">
          <w:rPr>
            <w:rStyle w:val="Hyperlink"/>
          </w:rPr>
          <w:t>child</w:t>
        </w:r>
      </w:hyperlink>
    </w:p>
    <w:p w14:paraId="1C082768" w14:textId="77777777" w:rsidR="00F6770B" w:rsidRDefault="00F6770B" w:rsidP="00F6770B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7FDC8899" w14:textId="78996C2D" w:rsidR="00F6770B" w:rsidRDefault="00F6770B" w:rsidP="00F6770B">
      <w:pPr>
        <w:rPr>
          <w:rtl/>
        </w:rPr>
      </w:pPr>
      <w:r>
        <w:rPr>
          <w:rtl/>
        </w:rPr>
        <w:t>&lt;</w:t>
      </w:r>
      <w:r>
        <w:t>p</w:t>
      </w:r>
      <w:r>
        <w:rPr>
          <w:rtl/>
        </w:rPr>
        <w:t>&gt; اول (فرزند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) قرمز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678FE18" w14:textId="68F8C1DD" w:rsidR="00F6770B" w:rsidRDefault="00F6770B" w:rsidP="00F6770B">
      <w:pPr>
        <w:rPr>
          <w:rtl/>
        </w:rPr>
      </w:pPr>
      <w:r>
        <w:rPr>
          <w:rtl/>
        </w:rPr>
        <w:t>&lt;</w:t>
      </w:r>
      <w:r>
        <w:t>p</w:t>
      </w:r>
      <w:r>
        <w:rPr>
          <w:rtl/>
        </w:rPr>
        <w:t>&gt; دوم (داخل &lt;</w:t>
      </w:r>
      <w:r>
        <w:t>section</w:t>
      </w:r>
      <w:r>
        <w:rPr>
          <w:rtl/>
        </w:rPr>
        <w:t>&gt;)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E025AFE" w14:textId="5BDB4F4C" w:rsidR="00FB401D" w:rsidRDefault="00FB401D" w:rsidP="00357F0F">
      <w:pPr>
        <w:pStyle w:val="bold"/>
      </w:pPr>
      <w:r>
        <w:rPr>
          <w:rtl/>
        </w:rPr>
        <w:t xml:space="preserve">معرفی </w:t>
      </w:r>
      <w:r>
        <w:t>next-sibling selector</w:t>
      </w:r>
    </w:p>
    <w:p w14:paraId="47DB68FD" w14:textId="35D8C988" w:rsidR="00AC7093" w:rsidRDefault="00AC7093" w:rsidP="00AC7093">
      <w:pPr>
        <w:rPr>
          <w:rtl/>
        </w:rPr>
      </w:pPr>
      <w:r>
        <w:t>Next-Sibling Selector</w:t>
      </w:r>
      <w:r>
        <w:rPr>
          <w:rtl/>
        </w:rPr>
        <w:t xml:space="preserve"> (انتخاب‌گر خواهر/برادر بعد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7577BCA" w14:textId="77777777" w:rsidR="00AC7093" w:rsidRDefault="00AC7093" w:rsidP="00AC7093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انتخاب‌گر عنصر هم‌سطح بعد</w:t>
      </w:r>
      <w:r>
        <w:rPr>
          <w:rFonts w:hint="cs"/>
          <w:rtl/>
        </w:rPr>
        <w:t>ی</w:t>
      </w:r>
      <w:r>
        <w:rPr>
          <w:rtl/>
        </w:rPr>
        <w:t xml:space="preserve"> (بلافاصله بعد از عنصر مشخص‌شده) را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ADEB981" w14:textId="2D5ABB85" w:rsidR="00482205" w:rsidRDefault="00AC7093" w:rsidP="00AC7093">
      <w:r>
        <w:rPr>
          <w:rFonts w:ascii="IRANSansWeb(FaNum) Light" w:hAnsi="IRANSansWeb(FaNum) Light" w:hint="cs"/>
          <w:rtl/>
        </w:rPr>
        <w:t>نحوه‌</w:t>
      </w:r>
      <w:r>
        <w:rPr>
          <w:rFonts w:hint="cs"/>
          <w:rtl/>
        </w:rPr>
        <w:t>ی</w:t>
      </w:r>
      <w:r>
        <w:rPr>
          <w:rtl/>
        </w:rPr>
        <w:t xml:space="preserve"> نوشتن: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093" w14:paraId="185D86F6" w14:textId="77777777" w:rsidTr="00AC7093">
        <w:tc>
          <w:tcPr>
            <w:tcW w:w="9350" w:type="dxa"/>
          </w:tcPr>
          <w:p w14:paraId="0309570F" w14:textId="17BEF908" w:rsidR="00AC7093" w:rsidRDefault="00AC7093" w:rsidP="00AC7093">
            <w:pPr>
              <w:bidi w:val="0"/>
            </w:pPr>
            <w:r w:rsidRPr="00AC7093">
              <w:t>element1 + element2 { ... }</w:t>
            </w:r>
          </w:p>
        </w:tc>
      </w:tr>
    </w:tbl>
    <w:p w14:paraId="3FC2275F" w14:textId="77777777" w:rsidR="00AC7093" w:rsidRDefault="00AC7093" w:rsidP="00AC7093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: </w:t>
      </w:r>
      <w:r>
        <w:t>element2</w:t>
      </w:r>
      <w:r>
        <w:rPr>
          <w:rtl/>
        </w:rPr>
        <w:t xml:space="preserve"> که بلافاصله بعد از </w:t>
      </w:r>
      <w:r>
        <w:t>element1</w:t>
      </w:r>
      <w:r>
        <w:rPr>
          <w:rtl/>
        </w:rPr>
        <w:t xml:space="preserve"> آمده.</w:t>
      </w:r>
    </w:p>
    <w:p w14:paraId="6F5C3DB2" w14:textId="575BBBCC" w:rsidR="00AC7093" w:rsidRDefault="00AC7093" w:rsidP="00AC7093"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093" w14:paraId="5C2F24AA" w14:textId="77777777" w:rsidTr="00AC7093">
        <w:tc>
          <w:tcPr>
            <w:tcW w:w="9350" w:type="dxa"/>
          </w:tcPr>
          <w:p w14:paraId="323535AC" w14:textId="77777777" w:rsidR="00AC7093" w:rsidRDefault="00AC7093" w:rsidP="00AC7093">
            <w:pPr>
              <w:pStyle w:val="code"/>
              <w:bidi w:val="0"/>
              <w:rPr>
                <w:rtl/>
              </w:rPr>
            </w:pPr>
            <w:r>
              <w:t>&lt;h2&gt;</w:t>
            </w:r>
            <w:r>
              <w:rPr>
                <w:rFonts w:cs="IRANSansWeb(FaNum) Light"/>
                <w:rtl/>
              </w:rPr>
              <w:t>عنوان</w:t>
            </w:r>
            <w:r>
              <w:t>&lt;/h2&gt;</w:t>
            </w:r>
          </w:p>
          <w:p w14:paraId="3E58E66B" w14:textId="77777777" w:rsidR="00AC7093" w:rsidRDefault="00AC7093" w:rsidP="00AC7093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Fonts w:cs="IRANSansWeb(FaNum) Light"/>
                <w:rtl/>
              </w:rPr>
              <w:t>پاراگراف بلافاصله بعد از</w:t>
            </w:r>
            <w:r>
              <w:t xml:space="preserve"> h2&lt;/p&gt;</w:t>
            </w:r>
          </w:p>
          <w:p w14:paraId="093F4B0F" w14:textId="738C7607" w:rsidR="00AC7093" w:rsidRDefault="00AC7093" w:rsidP="00AC7093">
            <w:pPr>
              <w:pStyle w:val="code"/>
              <w:bidi w:val="0"/>
            </w:pPr>
            <w:r>
              <w:t>&lt;p&gt;</w:t>
            </w:r>
            <w:r>
              <w:rPr>
                <w:rFonts w:cs="IRANSansWeb(FaNum) Light"/>
                <w:rtl/>
              </w:rPr>
              <w:t>پاراگراف دوم</w:t>
            </w:r>
            <w:r>
              <w:t>&lt;/p&gt;</w:t>
            </w:r>
          </w:p>
        </w:tc>
      </w:tr>
    </w:tbl>
    <w:p w14:paraId="7F1EB03B" w14:textId="77777777" w:rsidR="00AC7093" w:rsidRDefault="00AC7093" w:rsidP="00AC7093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093" w14:paraId="23B6ABA8" w14:textId="77777777" w:rsidTr="00AC7093">
        <w:tc>
          <w:tcPr>
            <w:tcW w:w="9350" w:type="dxa"/>
          </w:tcPr>
          <w:p w14:paraId="36100A81" w14:textId="77777777" w:rsidR="00AC7093" w:rsidRDefault="00AC7093" w:rsidP="00AC7093">
            <w:pPr>
              <w:pStyle w:val="code"/>
              <w:bidi w:val="0"/>
            </w:pPr>
            <w:r>
              <w:t>h2 + p {</w:t>
            </w:r>
          </w:p>
          <w:p w14:paraId="206FBB93" w14:textId="77777777" w:rsidR="00AC7093" w:rsidRDefault="00AC7093" w:rsidP="00AC7093">
            <w:pPr>
              <w:pStyle w:val="code"/>
              <w:bidi w:val="0"/>
            </w:pPr>
            <w:r>
              <w:t xml:space="preserve">  color: green;</w:t>
            </w:r>
          </w:p>
          <w:p w14:paraId="37F095FC" w14:textId="797BBF87" w:rsidR="00AC7093" w:rsidRDefault="00AC7093" w:rsidP="00AC7093">
            <w:pPr>
              <w:pStyle w:val="code"/>
              <w:bidi w:val="0"/>
            </w:pPr>
            <w:r>
              <w:t>}</w:t>
            </w:r>
          </w:p>
        </w:tc>
      </w:tr>
    </w:tbl>
    <w:p w14:paraId="441E3F2D" w14:textId="727AA5FA" w:rsidR="00AC7093" w:rsidRDefault="00AC7093" w:rsidP="00AC7093">
      <w:hyperlink r:id="rId211" w:history="1">
        <w:r w:rsidRPr="00AC7093">
          <w:rPr>
            <w:rStyle w:val="Hyperlink"/>
          </w:rPr>
          <w:t>Next-Sibling</w:t>
        </w:r>
      </w:hyperlink>
    </w:p>
    <w:p w14:paraId="33885121" w14:textId="77777777" w:rsidR="00AC7093" w:rsidRDefault="00AC7093" w:rsidP="00AC7093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0F9D30D0" w14:textId="77777777" w:rsidR="00AC7093" w:rsidRDefault="00AC7093" w:rsidP="00AC7093">
      <w:pPr>
        <w:rPr>
          <w:rtl/>
        </w:rPr>
      </w:pPr>
      <w:r>
        <w:rPr>
          <w:rFonts w:hint="eastAsia"/>
          <w:rtl/>
        </w:rPr>
        <w:t>فقط</w:t>
      </w:r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&lt;</w:t>
      </w:r>
      <w:r>
        <w:t>p</w:t>
      </w:r>
      <w:r>
        <w:rPr>
          <w:rtl/>
        </w:rPr>
        <w:t>&gt; که بلافاصله بعد از &lt;</w:t>
      </w:r>
      <w:r>
        <w:t>h2</w:t>
      </w:r>
      <w:r>
        <w:rPr>
          <w:rtl/>
        </w:rPr>
        <w:t>&gt; آمده سبز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1EA6E36" w14:textId="1C665C87" w:rsidR="00AC7093" w:rsidRDefault="00AC7093" w:rsidP="00AC7093">
      <w:r>
        <w:rPr>
          <w:rFonts w:hint="eastAsia"/>
          <w:rtl/>
        </w:rPr>
        <w:t>پاراگراف</w:t>
      </w:r>
      <w:r>
        <w:rPr>
          <w:rtl/>
        </w:rPr>
        <w:t xml:space="preserve"> دوم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E7B720B" w14:textId="56463DB1" w:rsidR="00AC7093" w:rsidRDefault="00AC7093" w:rsidP="00AC7093">
      <w:r w:rsidRPr="00AC7093">
        <w:rPr>
          <w:rtl/>
        </w:rPr>
        <w:t>جمع‌بند</w:t>
      </w:r>
      <w:r w:rsidRPr="00AC7093">
        <w:rPr>
          <w:rFonts w:hint="cs"/>
          <w:rtl/>
        </w:rPr>
        <w:t>ی</w:t>
      </w:r>
      <w:r w:rsidRPr="00AC7093">
        <w:rPr>
          <w:rtl/>
        </w:rPr>
        <w:t xml:space="preserve"> سر</w:t>
      </w:r>
      <w:r w:rsidRPr="00AC7093">
        <w:rPr>
          <w:rFonts w:hint="cs"/>
          <w:rtl/>
        </w:rPr>
        <w:t>ی</w:t>
      </w:r>
      <w:r w:rsidRPr="00AC7093">
        <w:rPr>
          <w:rFonts w:hint="eastAsia"/>
          <w:rtl/>
        </w:rPr>
        <w:t>ع</w:t>
      </w:r>
      <w:r w:rsidRPr="00AC7093">
        <w:rPr>
          <w:rtl/>
        </w:rPr>
        <w:t>:</w:t>
      </w:r>
    </w:p>
    <w:tbl>
      <w:tblPr>
        <w:tblStyle w:val="TableGrid"/>
        <w:bidiVisual/>
        <w:tblW w:w="9544" w:type="dxa"/>
        <w:tblLook w:val="04A0" w:firstRow="1" w:lastRow="0" w:firstColumn="1" w:lastColumn="0" w:noHBand="0" w:noVBand="1"/>
      </w:tblPr>
      <w:tblGrid>
        <w:gridCol w:w="2386"/>
        <w:gridCol w:w="2386"/>
        <w:gridCol w:w="2386"/>
        <w:gridCol w:w="2386"/>
      </w:tblGrid>
      <w:tr w:rsidR="00AC7093" w:rsidRPr="00AC7093" w14:paraId="2A774F14" w14:textId="77777777" w:rsidTr="00AC7093">
        <w:trPr>
          <w:trHeight w:val="413"/>
        </w:trPr>
        <w:tc>
          <w:tcPr>
            <w:tcW w:w="2386" w:type="dxa"/>
          </w:tcPr>
          <w:p w14:paraId="2FCE4584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انتخاب‌گر    </w:t>
            </w:r>
          </w:p>
        </w:tc>
        <w:tc>
          <w:tcPr>
            <w:tcW w:w="2386" w:type="dxa"/>
          </w:tcPr>
          <w:p w14:paraId="174DA023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نماد    </w:t>
            </w:r>
          </w:p>
        </w:tc>
        <w:tc>
          <w:tcPr>
            <w:tcW w:w="2386" w:type="dxa"/>
          </w:tcPr>
          <w:p w14:paraId="1805279F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توض</w:t>
            </w:r>
            <w:r w:rsidRPr="00AC7093">
              <w:rPr>
                <w:rFonts w:hint="cs"/>
                <w:rtl/>
              </w:rPr>
              <w:t>ی</w:t>
            </w:r>
            <w:r w:rsidRPr="00AC7093">
              <w:rPr>
                <w:rFonts w:hint="eastAsia"/>
                <w:rtl/>
              </w:rPr>
              <w:t>ح</w:t>
            </w:r>
            <w:r w:rsidRPr="00AC7093">
              <w:rPr>
                <w:rtl/>
              </w:rPr>
              <w:t xml:space="preserve">                  </w:t>
            </w:r>
          </w:p>
        </w:tc>
        <w:tc>
          <w:tcPr>
            <w:tcW w:w="2386" w:type="dxa"/>
          </w:tcPr>
          <w:p w14:paraId="18CDCE7D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مثال      </w:t>
            </w:r>
          </w:p>
        </w:tc>
      </w:tr>
      <w:tr w:rsidR="00AC7093" w:rsidRPr="00AC7093" w14:paraId="11F9993A" w14:textId="77777777" w:rsidTr="00AC7093">
        <w:trPr>
          <w:trHeight w:val="837"/>
        </w:trPr>
        <w:tc>
          <w:tcPr>
            <w:tcW w:w="2386" w:type="dxa"/>
          </w:tcPr>
          <w:p w14:paraId="44850F52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lastRenderedPageBreak/>
              <w:t xml:space="preserve"> </w:t>
            </w:r>
            <w:r w:rsidRPr="00AC7093">
              <w:t>Descendant</w:t>
            </w:r>
            <w:r w:rsidRPr="00AC7093">
              <w:rPr>
                <w:rtl/>
              </w:rPr>
              <w:t xml:space="preserve">   </w:t>
            </w:r>
          </w:p>
        </w:tc>
        <w:tc>
          <w:tcPr>
            <w:tcW w:w="2386" w:type="dxa"/>
          </w:tcPr>
          <w:p w14:paraId="3FA99E32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(فاصله) </w:t>
            </w:r>
          </w:p>
        </w:tc>
        <w:tc>
          <w:tcPr>
            <w:tcW w:w="2386" w:type="dxa"/>
          </w:tcPr>
          <w:p w14:paraId="6926C319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تمام نوادگان در هر سطح </w:t>
            </w:r>
          </w:p>
        </w:tc>
        <w:tc>
          <w:tcPr>
            <w:tcW w:w="2386" w:type="dxa"/>
          </w:tcPr>
          <w:p w14:paraId="0F17753F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`</w:t>
            </w:r>
            <w:r w:rsidRPr="00AC7093">
              <w:t>div p</w:t>
            </w:r>
            <w:r w:rsidRPr="00AC7093">
              <w:rPr>
                <w:rtl/>
              </w:rPr>
              <w:t xml:space="preserve">`   </w:t>
            </w:r>
          </w:p>
        </w:tc>
      </w:tr>
      <w:tr w:rsidR="00AC7093" w:rsidRPr="00AC7093" w14:paraId="2E80DC7C" w14:textId="77777777" w:rsidTr="00AC7093">
        <w:trPr>
          <w:trHeight w:val="837"/>
        </w:trPr>
        <w:tc>
          <w:tcPr>
            <w:tcW w:w="2386" w:type="dxa"/>
          </w:tcPr>
          <w:p w14:paraId="351DD0AA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</w:t>
            </w:r>
            <w:r w:rsidRPr="00AC7093">
              <w:t>Child</w:t>
            </w:r>
            <w:r w:rsidRPr="00AC7093">
              <w:rPr>
                <w:rtl/>
              </w:rPr>
              <w:t xml:space="preserve">        </w:t>
            </w:r>
          </w:p>
        </w:tc>
        <w:tc>
          <w:tcPr>
            <w:tcW w:w="2386" w:type="dxa"/>
          </w:tcPr>
          <w:p w14:paraId="53DAE625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`&gt;`     </w:t>
            </w:r>
          </w:p>
        </w:tc>
        <w:tc>
          <w:tcPr>
            <w:tcW w:w="2386" w:type="dxa"/>
          </w:tcPr>
          <w:p w14:paraId="0FBBF1DC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فقط فرزندان مستق</w:t>
            </w:r>
            <w:r w:rsidRPr="00AC7093">
              <w:rPr>
                <w:rFonts w:hint="cs"/>
                <w:rtl/>
              </w:rPr>
              <w:t>ی</w:t>
            </w:r>
            <w:r w:rsidRPr="00AC7093">
              <w:rPr>
                <w:rFonts w:hint="eastAsia"/>
                <w:rtl/>
              </w:rPr>
              <w:t>م</w:t>
            </w:r>
            <w:r w:rsidRPr="00AC7093">
              <w:rPr>
                <w:rtl/>
              </w:rPr>
              <w:t xml:space="preserve">     </w:t>
            </w:r>
          </w:p>
        </w:tc>
        <w:tc>
          <w:tcPr>
            <w:tcW w:w="2386" w:type="dxa"/>
          </w:tcPr>
          <w:p w14:paraId="383A4549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`</w:t>
            </w:r>
            <w:r w:rsidRPr="00AC7093">
              <w:t>div &gt; p</w:t>
            </w:r>
            <w:r w:rsidRPr="00AC7093">
              <w:rPr>
                <w:rtl/>
              </w:rPr>
              <w:t xml:space="preserve">` </w:t>
            </w:r>
          </w:p>
        </w:tc>
      </w:tr>
      <w:tr w:rsidR="00AC7093" w:rsidRPr="00AC7093" w14:paraId="6EE1B5D7" w14:textId="77777777" w:rsidTr="00AC7093">
        <w:trPr>
          <w:trHeight w:val="837"/>
        </w:trPr>
        <w:tc>
          <w:tcPr>
            <w:tcW w:w="2386" w:type="dxa"/>
          </w:tcPr>
          <w:p w14:paraId="3A97D040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</w:t>
            </w:r>
            <w:r w:rsidRPr="00AC7093">
              <w:t>Next-sibling</w:t>
            </w:r>
            <w:r w:rsidRPr="00AC7093">
              <w:rPr>
                <w:rtl/>
              </w:rPr>
              <w:t xml:space="preserve"> </w:t>
            </w:r>
          </w:p>
        </w:tc>
        <w:tc>
          <w:tcPr>
            <w:tcW w:w="2386" w:type="dxa"/>
          </w:tcPr>
          <w:p w14:paraId="6D1D0BBA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`+`     </w:t>
            </w:r>
          </w:p>
        </w:tc>
        <w:tc>
          <w:tcPr>
            <w:tcW w:w="2386" w:type="dxa"/>
          </w:tcPr>
          <w:p w14:paraId="0E57CEAB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فقط عنصر هم‌سطح بعد</w:t>
            </w:r>
            <w:r w:rsidRPr="00AC7093">
              <w:rPr>
                <w:rFonts w:hint="cs"/>
                <w:rtl/>
              </w:rPr>
              <w:t>ی</w:t>
            </w:r>
            <w:r w:rsidRPr="00AC7093">
              <w:rPr>
                <w:rtl/>
              </w:rPr>
              <w:t xml:space="preserve">   </w:t>
            </w:r>
          </w:p>
        </w:tc>
        <w:tc>
          <w:tcPr>
            <w:tcW w:w="2386" w:type="dxa"/>
          </w:tcPr>
          <w:p w14:paraId="59A01F68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`</w:t>
            </w:r>
            <w:r w:rsidRPr="00AC7093">
              <w:t>h2 + p</w:t>
            </w:r>
            <w:r w:rsidRPr="00AC7093">
              <w:rPr>
                <w:rtl/>
              </w:rPr>
              <w:t xml:space="preserve">`  </w:t>
            </w:r>
          </w:p>
        </w:tc>
      </w:tr>
    </w:tbl>
    <w:p w14:paraId="23F44A79" w14:textId="77777777" w:rsidR="00AC7093" w:rsidRDefault="00AC7093" w:rsidP="00357F0F">
      <w:pPr>
        <w:pStyle w:val="bold"/>
      </w:pPr>
    </w:p>
    <w:p w14:paraId="2B69837F" w14:textId="253601EB" w:rsidR="00FB401D" w:rsidRDefault="00FB401D" w:rsidP="00357F0F">
      <w:pPr>
        <w:pStyle w:val="bold"/>
        <w:rPr>
          <w:rtl/>
        </w:rPr>
      </w:pPr>
      <w:r>
        <w:rPr>
          <w:rtl/>
        </w:rPr>
        <w:t xml:space="preserve">معرفی </w:t>
      </w:r>
      <w:r>
        <w:t>Subsequent-sibling selectors</w:t>
      </w:r>
    </w:p>
    <w:p w14:paraId="78310DB4" w14:textId="77777777" w:rsidR="00B41D67" w:rsidRDefault="00B41D67" w:rsidP="00B41D67">
      <w:pPr>
        <w:rPr>
          <w:rtl/>
        </w:rPr>
      </w:pPr>
      <w:r>
        <w:rPr>
          <w:rtl/>
        </w:rPr>
        <w:t>(به فارس</w:t>
      </w:r>
      <w:r>
        <w:rPr>
          <w:rFonts w:hint="cs"/>
          <w:rtl/>
        </w:rPr>
        <w:t>ی</w:t>
      </w:r>
      <w:r>
        <w:rPr>
          <w:rtl/>
        </w:rPr>
        <w:t>: انتخاب‌گر خواهر/برادرها</w:t>
      </w:r>
      <w:r>
        <w:rPr>
          <w:rFonts w:hint="cs"/>
          <w:rtl/>
        </w:rPr>
        <w:t>ی</w:t>
      </w:r>
      <w:r>
        <w:rPr>
          <w:rtl/>
        </w:rPr>
        <w:t xml:space="preserve"> بعد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عموم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از </w:t>
      </w:r>
      <w:r>
        <w:t>next-sibling</w:t>
      </w:r>
      <w:r>
        <w:rPr>
          <w:rtl/>
        </w:rPr>
        <w:t>)</w:t>
      </w:r>
    </w:p>
    <w:p w14:paraId="0CE7BA64" w14:textId="77777777" w:rsidR="00B41D67" w:rsidRDefault="00B41D67" w:rsidP="00B41D67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نماد</w:t>
      </w:r>
      <w:r>
        <w:rPr>
          <w:rtl/>
        </w:rPr>
        <w:t>: ~</w:t>
      </w:r>
    </w:p>
    <w:p w14:paraId="30E63584" w14:textId="77777777" w:rsidR="00B41D67" w:rsidRDefault="00B41D67" w:rsidP="00B41D67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انتخاب‌گر، تمام عناصر هم‌سطح بعد</w:t>
      </w:r>
      <w:r>
        <w:rPr>
          <w:rFonts w:hint="cs"/>
          <w:rtl/>
        </w:rPr>
        <w:t>ی</w:t>
      </w:r>
      <w:r>
        <w:rPr>
          <w:rtl/>
        </w:rPr>
        <w:t xml:space="preserve"> (نه فقط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) را که بعد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خاص قرار گرفته‌اند،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A9FE2B9" w14:textId="77777777" w:rsidR="00B41D67" w:rsidRDefault="00B41D67" w:rsidP="00B41D67">
      <w:pPr>
        <w:rPr>
          <w:rtl/>
        </w:rPr>
      </w:pPr>
      <w:r>
        <w:rPr>
          <w:rFonts w:ascii="IRANSansWeb(FaNum) Light" w:hAnsi="IRANSansWeb(FaNum) Light" w:hint="cs"/>
          <w:rtl/>
        </w:rPr>
        <w:t>نحوه‌</w:t>
      </w:r>
      <w:r>
        <w:rPr>
          <w:rFonts w:hint="cs"/>
          <w:rtl/>
        </w:rPr>
        <w:t>ی</w:t>
      </w:r>
      <w:r>
        <w:rPr>
          <w:rtl/>
        </w:rPr>
        <w:t xml:space="preserve"> نوشتن: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D67" w14:paraId="2F4AFAD9" w14:textId="77777777" w:rsidTr="00B41D67">
        <w:tc>
          <w:tcPr>
            <w:tcW w:w="9350" w:type="dxa"/>
          </w:tcPr>
          <w:p w14:paraId="23EF52DF" w14:textId="54D70BBC" w:rsidR="00B41D67" w:rsidRDefault="00B41D67" w:rsidP="00B41D67">
            <w:pPr>
              <w:pStyle w:val="code"/>
              <w:bidi w:val="0"/>
            </w:pPr>
            <w:r w:rsidRPr="00B41D67">
              <w:t>element1 ~ element2 { ... }</w:t>
            </w:r>
          </w:p>
        </w:tc>
      </w:tr>
    </w:tbl>
    <w:p w14:paraId="366FC04D" w14:textId="0B93DB1B" w:rsidR="00B41D67" w:rsidRDefault="00B41D67" w:rsidP="00B41D67">
      <w:pPr>
        <w:rPr>
          <w:rtl/>
        </w:rPr>
      </w:pPr>
      <w:r w:rsidRPr="00B41D67">
        <w:rPr>
          <w:rFonts w:hint="cs"/>
          <w:rtl/>
        </w:rPr>
        <w:t>ی</w:t>
      </w:r>
      <w:r w:rsidRPr="00B41D67">
        <w:rPr>
          <w:rFonts w:hint="eastAsia"/>
          <w:rtl/>
        </w:rPr>
        <w:t>عن</w:t>
      </w:r>
      <w:r w:rsidRPr="00B41D67">
        <w:rPr>
          <w:rFonts w:hint="cs"/>
          <w:rtl/>
        </w:rPr>
        <w:t>ی</w:t>
      </w:r>
      <w:r w:rsidRPr="00B41D67">
        <w:rPr>
          <w:rtl/>
        </w:rPr>
        <w:t xml:space="preserve"> هر </w:t>
      </w:r>
      <w:r w:rsidRPr="00B41D67">
        <w:t>element2</w:t>
      </w:r>
      <w:r w:rsidRPr="00B41D67">
        <w:rPr>
          <w:rtl/>
        </w:rPr>
        <w:t xml:space="preserve"> که بعد از </w:t>
      </w:r>
      <w:r w:rsidRPr="00B41D67">
        <w:t>element1</w:t>
      </w:r>
      <w:r w:rsidRPr="00B41D67">
        <w:rPr>
          <w:rtl/>
        </w:rPr>
        <w:t xml:space="preserve"> در همان سطح (هم‌والد) آمده است.</w:t>
      </w:r>
    </w:p>
    <w:p w14:paraId="0F44CF9A" w14:textId="2DF3AE4B" w:rsidR="00B41D67" w:rsidRDefault="00B41D67" w:rsidP="00B41D67">
      <w:pPr>
        <w:rPr>
          <w:rtl/>
        </w:rPr>
      </w:pPr>
      <w:r w:rsidRPr="00B41D67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D67" w14:paraId="1EAB6677" w14:textId="77777777" w:rsidTr="00B41D67">
        <w:tc>
          <w:tcPr>
            <w:tcW w:w="9350" w:type="dxa"/>
          </w:tcPr>
          <w:p w14:paraId="613126B6" w14:textId="77777777" w:rsidR="00B41D67" w:rsidRDefault="00B41D67" w:rsidP="00B41D67">
            <w:pPr>
              <w:pStyle w:val="code"/>
              <w:bidi w:val="0"/>
              <w:rPr>
                <w:rtl/>
              </w:rPr>
            </w:pPr>
            <w:r>
              <w:t>&lt;h2&gt;</w:t>
            </w:r>
            <w:r>
              <w:rPr>
                <w:rFonts w:cs="IRANSansWeb(FaNum) Light"/>
                <w:rtl/>
              </w:rPr>
              <w:t>عنوان</w:t>
            </w:r>
            <w:r>
              <w:t>&lt;/h2&gt;</w:t>
            </w:r>
          </w:p>
          <w:p w14:paraId="35A706AF" w14:textId="77777777" w:rsidR="00B41D67" w:rsidRDefault="00B41D67" w:rsidP="00B41D67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Fonts w:cs="IRANSansWeb(FaNum) Light"/>
                <w:rtl/>
              </w:rPr>
              <w:t>پاراگراف اول بعد از</w:t>
            </w:r>
            <w:r>
              <w:t xml:space="preserve"> h2&lt;/p&gt;</w:t>
            </w:r>
          </w:p>
          <w:p w14:paraId="63B836FF" w14:textId="77777777" w:rsidR="00B41D67" w:rsidRDefault="00B41D67" w:rsidP="00B41D67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Fonts w:cs="IRANSansWeb(FaNum) Light"/>
                <w:rtl/>
              </w:rPr>
              <w:t>پاراگراف دوم بعد از</w:t>
            </w:r>
            <w:r>
              <w:t xml:space="preserve"> h2&lt;/p&gt;</w:t>
            </w:r>
          </w:p>
          <w:p w14:paraId="2CF3C3CD" w14:textId="2D22C328" w:rsidR="00B41D67" w:rsidRDefault="00B41D67" w:rsidP="00B41D67">
            <w:pPr>
              <w:pStyle w:val="code"/>
              <w:bidi w:val="0"/>
            </w:pPr>
            <w:r>
              <w:t xml:space="preserve">&lt;div&gt;div </w:t>
            </w:r>
            <w:r>
              <w:rPr>
                <w:rFonts w:cs="IRANSansWeb(FaNum) Light"/>
                <w:rtl/>
              </w:rPr>
              <w:t>بعد از</w:t>
            </w:r>
            <w:r>
              <w:t xml:space="preserve"> h2&lt;/div&gt;</w:t>
            </w:r>
          </w:p>
        </w:tc>
      </w:tr>
    </w:tbl>
    <w:p w14:paraId="4F808AA7" w14:textId="6BD74DBF" w:rsidR="00B41D67" w:rsidRDefault="00B41D67" w:rsidP="00B41D67">
      <w:hyperlink r:id="rId212" w:history="1">
        <w:r w:rsidRPr="00B41D67">
          <w:rPr>
            <w:rStyle w:val="Hyperlink"/>
          </w:rPr>
          <w:t>siblingselectors</w:t>
        </w:r>
      </w:hyperlink>
    </w:p>
    <w:p w14:paraId="693879CC" w14:textId="77777777" w:rsidR="00B41D67" w:rsidRDefault="00B41D67" w:rsidP="00B41D67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36A57BEC" w14:textId="77777777" w:rsidR="00B41D67" w:rsidRDefault="00B41D67" w:rsidP="00B41D67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دو &lt;</w:t>
      </w:r>
      <w:r>
        <w:t>p</w:t>
      </w:r>
      <w:r>
        <w:rPr>
          <w:rtl/>
        </w:rPr>
        <w:t>&gt; که بعد از &lt;</w:t>
      </w:r>
      <w:r>
        <w:t>h2</w:t>
      </w:r>
      <w:r>
        <w:rPr>
          <w:rtl/>
        </w:rPr>
        <w:t>&gt; آمده‌اند (در همان سطح) آب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058FED65" w14:textId="77777777" w:rsidR="00B41D67" w:rsidRDefault="00B41D67" w:rsidP="00B41D67">
      <w:pPr>
        <w:rPr>
          <w:rtl/>
        </w:rPr>
      </w:pPr>
      <w:r>
        <w:rPr>
          <w:rFonts w:hint="eastAsia"/>
          <w:rtl/>
        </w:rPr>
        <w:t>اما</w:t>
      </w:r>
      <w:r>
        <w:rPr>
          <w:rtl/>
        </w:rPr>
        <w:t xml:space="preserve"> &lt;</w:t>
      </w:r>
      <w:r>
        <w:t>div</w:t>
      </w:r>
      <w:r>
        <w:rPr>
          <w:rtl/>
        </w:rPr>
        <w:t>&gt;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5EC76C7" w14:textId="4FA1404A" w:rsidR="00B41D67" w:rsidRDefault="00B41D67" w:rsidP="00B41D67">
      <w:r>
        <w:rPr>
          <w:rFonts w:ascii="IRANSansWeb(FaNum) Light" w:hAnsi="IRANSansWeb(FaNum) Light" w:hint="cs"/>
          <w:rtl/>
        </w:rPr>
        <w:t>تفاوت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با</w:t>
      </w:r>
      <w:r>
        <w:rPr>
          <w:rtl/>
        </w:rPr>
        <w:t xml:space="preserve"> + (</w:t>
      </w:r>
      <w:r>
        <w:t>Next-Sibling</w:t>
      </w:r>
      <w:r>
        <w:rPr>
          <w:rtl/>
        </w:rPr>
        <w:t>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47"/>
        <w:gridCol w:w="3048"/>
        <w:gridCol w:w="3048"/>
      </w:tblGrid>
      <w:tr w:rsidR="00F379DF" w:rsidRPr="00F379DF" w14:paraId="0B782572" w14:textId="77777777" w:rsidTr="00F379DF">
        <w:trPr>
          <w:trHeight w:val="411"/>
        </w:trPr>
        <w:tc>
          <w:tcPr>
            <w:tcW w:w="3047" w:type="dxa"/>
          </w:tcPr>
          <w:p w14:paraId="3DE9AC0A" w14:textId="77777777" w:rsidR="00F379DF" w:rsidRPr="00F379DF" w:rsidRDefault="00F379DF" w:rsidP="00D920CF">
            <w:pPr>
              <w:rPr>
                <w:rtl/>
              </w:rPr>
            </w:pPr>
            <w:r w:rsidRPr="00F379DF">
              <w:rPr>
                <w:rtl/>
              </w:rPr>
              <w:lastRenderedPageBreak/>
              <w:t xml:space="preserve"> انتخاب‌گر </w:t>
            </w:r>
          </w:p>
        </w:tc>
        <w:tc>
          <w:tcPr>
            <w:tcW w:w="3048" w:type="dxa"/>
          </w:tcPr>
          <w:p w14:paraId="4879D5C5" w14:textId="77777777" w:rsidR="00F379DF" w:rsidRPr="00F379DF" w:rsidRDefault="00F379DF" w:rsidP="00D920CF">
            <w:pPr>
              <w:rPr>
                <w:rtl/>
              </w:rPr>
            </w:pPr>
            <w:r w:rsidRPr="00F379DF">
              <w:rPr>
                <w:rtl/>
              </w:rPr>
              <w:t xml:space="preserve"> نماد               </w:t>
            </w:r>
          </w:p>
        </w:tc>
        <w:tc>
          <w:tcPr>
            <w:tcW w:w="3048" w:type="dxa"/>
          </w:tcPr>
          <w:p w14:paraId="050AD41E" w14:textId="77777777" w:rsidR="00F379DF" w:rsidRPr="00F379DF" w:rsidRDefault="00F379DF" w:rsidP="00D920CF">
            <w:pPr>
              <w:rPr>
                <w:rtl/>
              </w:rPr>
            </w:pPr>
            <w:r w:rsidRPr="00F379DF">
              <w:rPr>
                <w:rtl/>
              </w:rPr>
              <w:t xml:space="preserve"> انتخاب م</w:t>
            </w:r>
            <w:r w:rsidRPr="00F379DF">
              <w:rPr>
                <w:rFonts w:hint="cs"/>
                <w:rtl/>
              </w:rPr>
              <w:t>ی‌</w:t>
            </w:r>
            <w:r w:rsidRPr="00F379DF">
              <w:rPr>
                <w:rFonts w:hint="eastAsia"/>
                <w:rtl/>
              </w:rPr>
              <w:t>کند</w:t>
            </w:r>
            <w:r w:rsidRPr="00F379DF">
              <w:rPr>
                <w:rtl/>
              </w:rPr>
              <w:t xml:space="preserve">                           </w:t>
            </w:r>
          </w:p>
        </w:tc>
      </w:tr>
      <w:tr w:rsidR="00F379DF" w:rsidRPr="00F379DF" w14:paraId="383DDBEA" w14:textId="77777777" w:rsidTr="00F379DF">
        <w:trPr>
          <w:trHeight w:val="812"/>
        </w:trPr>
        <w:tc>
          <w:tcPr>
            <w:tcW w:w="3047" w:type="dxa"/>
          </w:tcPr>
          <w:p w14:paraId="7B59553E" w14:textId="77777777" w:rsidR="00F379DF" w:rsidRPr="00F379DF" w:rsidRDefault="00F379DF" w:rsidP="00D920CF">
            <w:pPr>
              <w:rPr>
                <w:rtl/>
              </w:rPr>
            </w:pPr>
            <w:r w:rsidRPr="00F379DF">
              <w:rPr>
                <w:rtl/>
              </w:rPr>
              <w:t xml:space="preserve"> `+`       </w:t>
            </w:r>
          </w:p>
        </w:tc>
        <w:tc>
          <w:tcPr>
            <w:tcW w:w="3048" w:type="dxa"/>
          </w:tcPr>
          <w:p w14:paraId="2D28311F" w14:textId="77777777" w:rsidR="00F379DF" w:rsidRPr="00F379DF" w:rsidRDefault="00F379DF" w:rsidP="00D920CF">
            <w:pPr>
              <w:rPr>
                <w:rtl/>
              </w:rPr>
            </w:pPr>
            <w:r w:rsidRPr="00F379DF">
              <w:rPr>
                <w:rtl/>
              </w:rPr>
              <w:t xml:space="preserve"> </w:t>
            </w:r>
            <w:r w:rsidRPr="00F379DF">
              <w:t>Next-sibling</w:t>
            </w:r>
            <w:r w:rsidRPr="00F379DF">
              <w:rPr>
                <w:rtl/>
              </w:rPr>
              <w:t xml:space="preserve">       </w:t>
            </w:r>
          </w:p>
        </w:tc>
        <w:tc>
          <w:tcPr>
            <w:tcW w:w="3048" w:type="dxa"/>
          </w:tcPr>
          <w:p w14:paraId="79F14701" w14:textId="418EB935" w:rsidR="00F379DF" w:rsidRPr="00F379DF" w:rsidRDefault="00F379DF" w:rsidP="00D920CF">
            <w:pPr>
              <w:rPr>
                <w:rtl/>
              </w:rPr>
            </w:pPr>
            <w:r w:rsidRPr="00F379DF">
              <w:rPr>
                <w:rtl/>
              </w:rPr>
              <w:t xml:space="preserve"> فقط اول</w:t>
            </w:r>
            <w:r w:rsidRPr="00F379DF">
              <w:rPr>
                <w:rFonts w:hint="cs"/>
                <w:rtl/>
              </w:rPr>
              <w:t>ی</w:t>
            </w:r>
            <w:r w:rsidRPr="00F379DF">
              <w:rPr>
                <w:rFonts w:hint="eastAsia"/>
                <w:rtl/>
              </w:rPr>
              <w:t>ن</w:t>
            </w:r>
            <w:r w:rsidRPr="00F379DF">
              <w:rPr>
                <w:rtl/>
              </w:rPr>
              <w:t xml:space="preserve"> عنصر هم‌سطح بعد</w:t>
            </w:r>
            <w:r w:rsidRPr="00F379DF">
              <w:rPr>
                <w:rFonts w:hint="cs"/>
                <w:rtl/>
              </w:rPr>
              <w:t>ی</w:t>
            </w:r>
            <w:r w:rsidRPr="00F379DF">
              <w:rPr>
                <w:rtl/>
              </w:rPr>
              <w:t xml:space="preserve">          </w:t>
            </w:r>
          </w:p>
        </w:tc>
      </w:tr>
      <w:tr w:rsidR="00F379DF" w:rsidRPr="00F379DF" w14:paraId="5630207C" w14:textId="77777777" w:rsidTr="00F379DF">
        <w:trPr>
          <w:trHeight w:val="1224"/>
        </w:trPr>
        <w:tc>
          <w:tcPr>
            <w:tcW w:w="3047" w:type="dxa"/>
          </w:tcPr>
          <w:p w14:paraId="4F8806D5" w14:textId="77777777" w:rsidR="00F379DF" w:rsidRPr="00F379DF" w:rsidRDefault="00F379DF" w:rsidP="00D920CF">
            <w:pPr>
              <w:rPr>
                <w:rtl/>
              </w:rPr>
            </w:pPr>
            <w:r w:rsidRPr="00F379DF">
              <w:rPr>
                <w:rtl/>
              </w:rPr>
              <w:t xml:space="preserve"> `~`       </w:t>
            </w:r>
          </w:p>
        </w:tc>
        <w:tc>
          <w:tcPr>
            <w:tcW w:w="3048" w:type="dxa"/>
          </w:tcPr>
          <w:p w14:paraId="307AF6E4" w14:textId="77777777" w:rsidR="00F379DF" w:rsidRPr="00F379DF" w:rsidRDefault="00F379DF" w:rsidP="00D920CF">
            <w:pPr>
              <w:rPr>
                <w:rtl/>
              </w:rPr>
            </w:pPr>
            <w:r w:rsidRPr="00F379DF">
              <w:rPr>
                <w:rtl/>
              </w:rPr>
              <w:t xml:space="preserve"> </w:t>
            </w:r>
            <w:r w:rsidRPr="00F379DF">
              <w:t>Subsequent-sibling</w:t>
            </w:r>
            <w:r w:rsidRPr="00F379DF">
              <w:rPr>
                <w:rtl/>
              </w:rPr>
              <w:t xml:space="preserve"> </w:t>
            </w:r>
          </w:p>
        </w:tc>
        <w:tc>
          <w:tcPr>
            <w:tcW w:w="3048" w:type="dxa"/>
          </w:tcPr>
          <w:p w14:paraId="785E56AD" w14:textId="665BCAC7" w:rsidR="00F379DF" w:rsidRPr="00F379DF" w:rsidRDefault="00F379DF" w:rsidP="00D920CF">
            <w:pPr>
              <w:rPr>
                <w:rtl/>
              </w:rPr>
            </w:pPr>
            <w:r w:rsidRPr="00F379DF">
              <w:rPr>
                <w:rtl/>
              </w:rPr>
              <w:t xml:space="preserve"> همه‌</w:t>
            </w:r>
            <w:r w:rsidRPr="00F379DF">
              <w:rPr>
                <w:rFonts w:hint="cs"/>
                <w:rtl/>
              </w:rPr>
              <w:t>ی</w:t>
            </w:r>
            <w:r w:rsidRPr="00F379DF">
              <w:rPr>
                <w:rtl/>
              </w:rPr>
              <w:t xml:space="preserve"> عناصر هم‌سطح بعد</w:t>
            </w:r>
            <w:r w:rsidRPr="00F379DF">
              <w:rPr>
                <w:rFonts w:hint="cs"/>
                <w:rtl/>
              </w:rPr>
              <w:t>ی</w:t>
            </w:r>
            <w:r w:rsidRPr="00F379DF">
              <w:rPr>
                <w:rtl/>
              </w:rPr>
              <w:t xml:space="preserve"> از همان نوع </w:t>
            </w:r>
          </w:p>
        </w:tc>
      </w:tr>
    </w:tbl>
    <w:p w14:paraId="3AB8AE58" w14:textId="3C06A902" w:rsidR="00F379DF" w:rsidRDefault="00F379DF" w:rsidP="00357F0F">
      <w:pPr>
        <w:pStyle w:val="bold"/>
      </w:pPr>
      <w:r w:rsidRPr="00F379DF">
        <w:rPr>
          <w:rtl/>
        </w:rPr>
        <w:t>مثال مقا</w:t>
      </w:r>
      <w:r w:rsidRPr="00F379DF">
        <w:rPr>
          <w:rFonts w:hint="cs"/>
          <w:rtl/>
        </w:rPr>
        <w:t>ی</w:t>
      </w:r>
      <w:r w:rsidRPr="00F379DF">
        <w:rPr>
          <w:rFonts w:hint="eastAsia"/>
          <w:rtl/>
        </w:rPr>
        <w:t>سه‌ا</w:t>
      </w:r>
      <w:r w:rsidRPr="00F379DF">
        <w:rPr>
          <w:rFonts w:hint="cs"/>
          <w:rtl/>
        </w:rPr>
        <w:t>ی</w:t>
      </w:r>
      <w:r w:rsidRPr="00F379DF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9DF" w14:paraId="42A367E5" w14:textId="77777777" w:rsidTr="00F379DF">
        <w:tc>
          <w:tcPr>
            <w:tcW w:w="9350" w:type="dxa"/>
          </w:tcPr>
          <w:p w14:paraId="739BB7C2" w14:textId="77777777" w:rsidR="00F379DF" w:rsidRDefault="00F379DF" w:rsidP="00F379DF">
            <w:pPr>
              <w:pStyle w:val="code"/>
              <w:bidi w:val="0"/>
              <w:rPr>
                <w:rtl/>
              </w:rPr>
            </w:pPr>
            <w:r>
              <w:t>&lt;h2&gt;</w:t>
            </w:r>
            <w:r>
              <w:rPr>
                <w:rFonts w:cs="IRANSansWeb(FaNum) Light"/>
                <w:rtl/>
              </w:rPr>
              <w:t>عنوان</w:t>
            </w:r>
            <w:r>
              <w:t>&lt;/h2&gt;</w:t>
            </w:r>
          </w:p>
          <w:p w14:paraId="37E59253" w14:textId="77777777" w:rsidR="00F379DF" w:rsidRDefault="00F379DF" w:rsidP="00F379DF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Fonts w:cs="IRANSansWeb(FaNum) Light"/>
                <w:rtl/>
              </w:rPr>
              <w:t>پاراگراف ۱</w:t>
            </w:r>
            <w:r>
              <w:t>&lt;/p&gt;</w:t>
            </w:r>
          </w:p>
          <w:p w14:paraId="49F7CDEA" w14:textId="7D2B55F0" w:rsidR="00F379DF" w:rsidRDefault="00F379DF" w:rsidP="00F379DF">
            <w:pPr>
              <w:pStyle w:val="code"/>
              <w:bidi w:val="0"/>
            </w:pPr>
            <w:r>
              <w:t>&lt;p&gt;</w:t>
            </w:r>
            <w:r>
              <w:rPr>
                <w:rFonts w:cs="IRANSansWeb(FaNum) Light"/>
                <w:rtl/>
              </w:rPr>
              <w:t>پاراگراف ۲</w:t>
            </w:r>
            <w:r>
              <w:t>&lt;/p&gt;</w:t>
            </w:r>
          </w:p>
        </w:tc>
      </w:tr>
    </w:tbl>
    <w:p w14:paraId="02A48CD9" w14:textId="77777777" w:rsidR="00F379DF" w:rsidRDefault="00F379DF" w:rsidP="00F379DF">
      <w:pPr>
        <w:pStyle w:val="bold"/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9DF" w14:paraId="4D304BD0" w14:textId="77777777" w:rsidTr="00F379DF">
        <w:tc>
          <w:tcPr>
            <w:tcW w:w="9350" w:type="dxa"/>
          </w:tcPr>
          <w:p w14:paraId="2C4A31B2" w14:textId="77777777" w:rsidR="00F379DF" w:rsidRDefault="00F379DF" w:rsidP="00F379DF">
            <w:pPr>
              <w:pStyle w:val="code"/>
              <w:bidi w:val="0"/>
              <w:rPr>
                <w:rtl/>
              </w:rPr>
            </w:pPr>
            <w:r>
              <w:t xml:space="preserve">h2 + p { color: red; } /* </w:t>
            </w:r>
            <w:r>
              <w:rPr>
                <w:rFonts w:cs="IRANSansWeb(FaNum) Light"/>
                <w:rtl/>
              </w:rPr>
              <w:t>فقط پاراگراف ۱</w:t>
            </w:r>
            <w:r>
              <w:t xml:space="preserve"> */</w:t>
            </w:r>
          </w:p>
          <w:p w14:paraId="3138054E" w14:textId="35613A7A" w:rsidR="00F379DF" w:rsidRDefault="00F379DF" w:rsidP="00F379DF">
            <w:pPr>
              <w:pStyle w:val="code"/>
              <w:bidi w:val="0"/>
            </w:pPr>
            <w:r>
              <w:t xml:space="preserve">h2 ~ p { color: blue; } /* </w:t>
            </w:r>
            <w:r>
              <w:rPr>
                <w:rFonts w:cs="IRANSansWeb(FaNum) Light"/>
                <w:rtl/>
              </w:rPr>
              <w:t>هر دو پاراگراف</w:t>
            </w:r>
            <w:r>
              <w:t xml:space="preserve"> */</w:t>
            </w:r>
          </w:p>
        </w:tc>
      </w:tr>
    </w:tbl>
    <w:p w14:paraId="10526787" w14:textId="66D630B3" w:rsidR="00F379DF" w:rsidRDefault="00F379DF" w:rsidP="00F379DF">
      <w:pPr>
        <w:pStyle w:val="code"/>
      </w:pPr>
      <w:hyperlink r:id="rId213" w:history="1">
        <w:r w:rsidRPr="00F379DF">
          <w:rPr>
            <w:rStyle w:val="Hyperlink"/>
          </w:rPr>
          <w:t>compare</w:t>
        </w:r>
      </w:hyperlink>
    </w:p>
    <w:p w14:paraId="09E679B1" w14:textId="69D8BC32" w:rsidR="00FB401D" w:rsidRDefault="00FB401D" w:rsidP="00357F0F">
      <w:pPr>
        <w:pStyle w:val="bold"/>
        <w:rPr>
          <w:rtl/>
        </w:rPr>
      </w:pPr>
      <w:r>
        <w:rPr>
          <w:rtl/>
        </w:rPr>
        <w:t xml:space="preserve">معرفی </w:t>
      </w:r>
      <w:r>
        <w:t>universal selector</w:t>
      </w:r>
    </w:p>
    <w:p w14:paraId="18C17998" w14:textId="77777777" w:rsidR="00F379DF" w:rsidRDefault="00F379DF" w:rsidP="00F379DF">
      <w:pPr>
        <w:rPr>
          <w:rtl/>
        </w:rPr>
      </w:pPr>
      <w:r>
        <w:rPr>
          <w:rtl/>
        </w:rPr>
        <w:t>به فارس</w:t>
      </w:r>
      <w:r>
        <w:rPr>
          <w:rFonts w:hint="cs"/>
          <w:rtl/>
        </w:rPr>
        <w:t>ی</w:t>
      </w:r>
      <w:r>
        <w:rPr>
          <w:rtl/>
        </w:rPr>
        <w:t>: انتخاب‌گر عموم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سراسر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1628D11" w14:textId="7070CD2C" w:rsidR="00F379DF" w:rsidRDefault="00F379DF" w:rsidP="00F379DF">
      <w:pPr>
        <w:rPr>
          <w:rtl/>
        </w:rPr>
      </w:pPr>
      <w:r>
        <w:rPr>
          <w:rFonts w:ascii="IRANSansWeb(FaNum) Light" w:hAnsi="IRANSansWeb(FaNum) Light" w:hint="cs"/>
          <w:rtl/>
        </w:rPr>
        <w:t>نماد</w:t>
      </w:r>
      <w:r>
        <w:rPr>
          <w:rtl/>
        </w:rPr>
        <w:t>: *</w:t>
      </w:r>
    </w:p>
    <w:p w14:paraId="4CCA9EA4" w14:textId="77777777" w:rsidR="00F379DF" w:rsidRDefault="00F379DF" w:rsidP="00F379DF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انتخاب‌گر تمام عناصر موجود در صفحه را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434CEC6" w14:textId="77777777" w:rsidR="00F379DF" w:rsidRDefault="00F379DF" w:rsidP="00F379DF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بدون استثنا رو</w:t>
      </w:r>
      <w:r>
        <w:rPr>
          <w:rFonts w:hint="cs"/>
          <w:rtl/>
        </w:rPr>
        <w:t>ی</w:t>
      </w:r>
      <w:r>
        <w:rPr>
          <w:rtl/>
        </w:rPr>
        <w:t xml:space="preserve"> همه‌</w:t>
      </w:r>
      <w:r>
        <w:rPr>
          <w:rFonts w:hint="cs"/>
          <w:rtl/>
        </w:rPr>
        <w:t>ی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اعمال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D7D24EC" w14:textId="327C0EF1" w:rsidR="00B41D67" w:rsidRDefault="00F379DF" w:rsidP="00F379DF"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نحوه‌</w:t>
      </w:r>
      <w:r>
        <w:rPr>
          <w:rFonts w:hint="cs"/>
          <w:rtl/>
        </w:rPr>
        <w:t>ی</w:t>
      </w:r>
      <w:r>
        <w:rPr>
          <w:rtl/>
        </w:rPr>
        <w:t xml:space="preserve"> نوشتن: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9DF" w14:paraId="226E814C" w14:textId="77777777" w:rsidTr="00F379DF">
        <w:tc>
          <w:tcPr>
            <w:tcW w:w="9350" w:type="dxa"/>
          </w:tcPr>
          <w:p w14:paraId="29DC2E24" w14:textId="77777777" w:rsidR="00F379DF" w:rsidRDefault="00F379DF" w:rsidP="00F379DF">
            <w:pPr>
              <w:pStyle w:val="code"/>
              <w:bidi w:val="0"/>
              <w:rPr>
                <w:rtl/>
              </w:rPr>
            </w:pPr>
            <w:r>
              <w:t>* {</w:t>
            </w:r>
          </w:p>
          <w:p w14:paraId="7EE2E46E" w14:textId="77777777" w:rsidR="00F379DF" w:rsidRDefault="00F379DF" w:rsidP="00F379DF">
            <w:pPr>
              <w:pStyle w:val="code"/>
              <w:bidi w:val="0"/>
            </w:pPr>
            <w:r>
              <w:t xml:space="preserve">  margin: 0;</w:t>
            </w:r>
          </w:p>
          <w:p w14:paraId="6162497E" w14:textId="77777777" w:rsidR="00F379DF" w:rsidRDefault="00F379DF" w:rsidP="00F379DF">
            <w:pPr>
              <w:pStyle w:val="code"/>
              <w:bidi w:val="0"/>
            </w:pPr>
            <w:r>
              <w:t xml:space="preserve">  padding: 0;</w:t>
            </w:r>
          </w:p>
          <w:p w14:paraId="2289FAFD" w14:textId="12AA5898" w:rsidR="00F379DF" w:rsidRDefault="00F379DF" w:rsidP="00F379DF">
            <w:pPr>
              <w:pStyle w:val="code"/>
              <w:bidi w:val="0"/>
            </w:pPr>
            <w:r>
              <w:t>}</w:t>
            </w:r>
          </w:p>
        </w:tc>
      </w:tr>
    </w:tbl>
    <w:p w14:paraId="0278D9D4" w14:textId="1823E519" w:rsidR="00F379DF" w:rsidRDefault="00F379DF" w:rsidP="00F379DF">
      <w:pPr>
        <w:pStyle w:val="code"/>
      </w:pPr>
      <w:hyperlink r:id="rId214" w:history="1">
        <w:r w:rsidRPr="00F379DF">
          <w:rPr>
            <w:rStyle w:val="Hyperlink"/>
          </w:rPr>
          <w:t>universal</w:t>
        </w:r>
      </w:hyperlink>
    </w:p>
    <w:p w14:paraId="3E0CB7AA" w14:textId="0F992DA5" w:rsidR="00F379DF" w:rsidRDefault="00F379DF" w:rsidP="00F379DF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کد همه‌</w:t>
      </w:r>
      <w:r>
        <w:rPr>
          <w:rFonts w:hint="cs"/>
          <w:rtl/>
        </w:rPr>
        <w:t>ی</w:t>
      </w:r>
      <w:r>
        <w:rPr>
          <w:rtl/>
        </w:rPr>
        <w:t xml:space="preserve"> تگ‌ها را بدون فاصله‌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(</w:t>
      </w:r>
      <w:r>
        <w:t>reset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8EEDA24" w14:textId="77777777" w:rsidR="00F379DF" w:rsidRDefault="00F379DF" w:rsidP="00F379DF">
      <w:pPr>
        <w:rPr>
          <w:rtl/>
        </w:rPr>
      </w:pPr>
      <w:r>
        <w:rPr>
          <w:rFonts w:hint="eastAsia"/>
          <w:rtl/>
        </w:rPr>
        <w:t>اغلب</w:t>
      </w:r>
      <w:r>
        <w:rPr>
          <w:rtl/>
        </w:rPr>
        <w:t xml:space="preserve"> در ابتدا</w:t>
      </w:r>
      <w:r>
        <w:rPr>
          <w:rFonts w:hint="cs"/>
          <w:rtl/>
        </w:rPr>
        <w:t>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تا ظاهر مرورگرها</w:t>
      </w:r>
      <w:r>
        <w:rPr>
          <w:rFonts w:hint="cs"/>
          <w:rtl/>
        </w:rPr>
        <w:t>ی</w:t>
      </w:r>
      <w:r>
        <w:rPr>
          <w:rtl/>
        </w:rPr>
        <w:t xml:space="preserve"> مختلف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شود.</w:t>
      </w:r>
    </w:p>
    <w:p w14:paraId="6880F2B6" w14:textId="74CC176E" w:rsidR="00F379DF" w:rsidRDefault="00F379DF" w:rsidP="00F379DF">
      <w:r>
        <w:rPr>
          <w:rFonts w:ascii="IRANSansWeb(FaNum) Light" w:hAnsi="IRANSansWeb(FaNum) Light" w:hint="cs"/>
          <w:rtl/>
        </w:rPr>
        <w:t>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از * در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با انتخاب‌گرها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استفاده کرد: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9DF" w14:paraId="6E485B87" w14:textId="77777777" w:rsidTr="00F379DF">
        <w:tc>
          <w:tcPr>
            <w:tcW w:w="9350" w:type="dxa"/>
          </w:tcPr>
          <w:p w14:paraId="30D18208" w14:textId="77777777" w:rsidR="00F379DF" w:rsidRDefault="00F379DF" w:rsidP="00F379DF">
            <w:pPr>
              <w:pStyle w:val="code"/>
              <w:bidi w:val="0"/>
            </w:pPr>
            <w:r>
              <w:lastRenderedPageBreak/>
              <w:t>div * {</w:t>
            </w:r>
          </w:p>
          <w:p w14:paraId="70762AA5" w14:textId="77777777" w:rsidR="00F379DF" w:rsidRDefault="00F379DF" w:rsidP="00F379DF">
            <w:pPr>
              <w:pStyle w:val="code"/>
              <w:bidi w:val="0"/>
            </w:pPr>
            <w:r>
              <w:t xml:space="preserve">  color: green;</w:t>
            </w:r>
          </w:p>
          <w:p w14:paraId="6C5AB115" w14:textId="004EEF8F" w:rsidR="00F379DF" w:rsidRDefault="00F379DF" w:rsidP="00F379DF">
            <w:pPr>
              <w:pStyle w:val="code"/>
              <w:bidi w:val="0"/>
            </w:pPr>
            <w:r>
              <w:t>}</w:t>
            </w:r>
          </w:p>
        </w:tc>
      </w:tr>
    </w:tbl>
    <w:p w14:paraId="3013B8F3" w14:textId="0D043852" w:rsidR="00F379DF" w:rsidRDefault="006D5708" w:rsidP="00F379DF">
      <w:hyperlink r:id="rId215" w:history="1">
        <w:r w:rsidRPr="006D5708">
          <w:rPr>
            <w:rStyle w:val="Hyperlink"/>
          </w:rPr>
          <w:t>universal2</w:t>
        </w:r>
      </w:hyperlink>
    </w:p>
    <w:p w14:paraId="7F92B5DF" w14:textId="77777777" w:rsidR="00F379DF" w:rsidRDefault="00F379DF" w:rsidP="00F379DF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تمام عناصر</w:t>
      </w:r>
      <w:r>
        <w:rPr>
          <w:rFonts w:hint="cs"/>
          <w:rtl/>
        </w:rPr>
        <w:t>ی</w:t>
      </w:r>
      <w:r>
        <w:rPr>
          <w:rtl/>
        </w:rPr>
        <w:t xml:space="preserve"> که داخل هر &lt;</w:t>
      </w:r>
      <w:r>
        <w:t>div</w:t>
      </w:r>
      <w:r>
        <w:rPr>
          <w:rtl/>
        </w:rPr>
        <w:t>&gt; قرار دارند (در هر سطح</w:t>
      </w:r>
      <w:r>
        <w:rPr>
          <w:rFonts w:hint="cs"/>
          <w:rtl/>
        </w:rPr>
        <w:t>ی</w:t>
      </w:r>
      <w:r>
        <w:rPr>
          <w:rtl/>
        </w:rPr>
        <w:t>)، رنگشان سبز شود.</w:t>
      </w:r>
    </w:p>
    <w:p w14:paraId="3DB5967C" w14:textId="1D059C4D" w:rsidR="00F379DF" w:rsidRDefault="00F379DF" w:rsidP="00F379DF"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</w:p>
    <w:tbl>
      <w:tblPr>
        <w:tblStyle w:val="TableGrid"/>
        <w:bidiVisual/>
        <w:tblW w:w="9382" w:type="dxa"/>
        <w:tblLook w:val="04A0" w:firstRow="1" w:lastRow="0" w:firstColumn="1" w:lastColumn="0" w:noHBand="0" w:noVBand="1"/>
      </w:tblPr>
      <w:tblGrid>
        <w:gridCol w:w="1948"/>
        <w:gridCol w:w="1850"/>
        <w:gridCol w:w="1863"/>
        <w:gridCol w:w="1858"/>
        <w:gridCol w:w="1863"/>
      </w:tblGrid>
      <w:tr w:rsidR="006D5708" w:rsidRPr="006D5708" w14:paraId="23093BAC" w14:textId="77777777" w:rsidTr="006D5708">
        <w:trPr>
          <w:trHeight w:val="407"/>
        </w:trPr>
        <w:tc>
          <w:tcPr>
            <w:tcW w:w="1948" w:type="dxa"/>
          </w:tcPr>
          <w:p w14:paraId="64197C3A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انتخاب‌گر              </w:t>
            </w:r>
          </w:p>
        </w:tc>
        <w:tc>
          <w:tcPr>
            <w:tcW w:w="1850" w:type="dxa"/>
          </w:tcPr>
          <w:p w14:paraId="40BFBACD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نماد </w:t>
            </w:r>
          </w:p>
        </w:tc>
        <w:tc>
          <w:tcPr>
            <w:tcW w:w="1863" w:type="dxa"/>
          </w:tcPr>
          <w:p w14:paraId="166E1C5F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کاربرد                         </w:t>
            </w:r>
          </w:p>
        </w:tc>
        <w:tc>
          <w:tcPr>
            <w:tcW w:w="1858" w:type="dxa"/>
          </w:tcPr>
          <w:p w14:paraId="19433072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مثال               </w:t>
            </w:r>
          </w:p>
        </w:tc>
        <w:tc>
          <w:tcPr>
            <w:tcW w:w="1863" w:type="dxa"/>
          </w:tcPr>
          <w:p w14:paraId="41A64747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توض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Fonts w:hint="eastAsia"/>
                <w:rtl/>
              </w:rPr>
              <w:t>ح</w:t>
            </w:r>
            <w:r w:rsidRPr="006D5708">
              <w:rPr>
                <w:rtl/>
              </w:rPr>
              <w:t xml:space="preserve">                           </w:t>
            </w:r>
          </w:p>
        </w:tc>
      </w:tr>
      <w:tr w:rsidR="006D5708" w:rsidRPr="006D5708" w14:paraId="08890B00" w14:textId="77777777" w:rsidTr="006D5708">
        <w:trPr>
          <w:trHeight w:val="805"/>
        </w:trPr>
        <w:tc>
          <w:tcPr>
            <w:tcW w:w="1948" w:type="dxa"/>
          </w:tcPr>
          <w:p w14:paraId="4F450331" w14:textId="29170B76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</w:t>
            </w:r>
            <w:r w:rsidRPr="006D5708">
              <w:t>Next-sibling</w:t>
            </w:r>
            <w:r w:rsidRPr="006D5708">
              <w:rPr>
                <w:rtl/>
              </w:rPr>
              <w:t xml:space="preserve">       </w:t>
            </w:r>
          </w:p>
        </w:tc>
        <w:tc>
          <w:tcPr>
            <w:tcW w:w="1850" w:type="dxa"/>
          </w:tcPr>
          <w:p w14:paraId="259854B5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`+`  </w:t>
            </w:r>
          </w:p>
        </w:tc>
        <w:tc>
          <w:tcPr>
            <w:tcW w:w="1863" w:type="dxa"/>
          </w:tcPr>
          <w:p w14:paraId="5FF6586D" w14:textId="781EE280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فقط اول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Fonts w:hint="eastAsia"/>
                <w:rtl/>
              </w:rPr>
              <w:t>ن</w:t>
            </w:r>
            <w:r w:rsidRPr="006D5708">
              <w:rPr>
                <w:rtl/>
              </w:rPr>
              <w:t xml:space="preserve"> عنصر هم‌سطح بعد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</w:t>
            </w:r>
          </w:p>
        </w:tc>
        <w:tc>
          <w:tcPr>
            <w:tcW w:w="1858" w:type="dxa"/>
          </w:tcPr>
          <w:p w14:paraId="08AB420A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`</w:t>
            </w:r>
            <w:r w:rsidRPr="006D5708">
              <w:t>h2 + p</w:t>
            </w:r>
            <w:r w:rsidRPr="006D5708">
              <w:rPr>
                <w:rtl/>
              </w:rPr>
              <w:t xml:space="preserve">`           </w:t>
            </w:r>
          </w:p>
        </w:tc>
        <w:tc>
          <w:tcPr>
            <w:tcW w:w="1863" w:type="dxa"/>
          </w:tcPr>
          <w:p w14:paraId="2D113773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اول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Fonts w:hint="eastAsia"/>
                <w:rtl/>
              </w:rPr>
              <w:t>ن</w:t>
            </w:r>
            <w:r w:rsidRPr="006D5708">
              <w:rPr>
                <w:rtl/>
              </w:rPr>
              <w:t xml:space="preserve"> `&lt;</w:t>
            </w:r>
            <w:r w:rsidRPr="006D5708">
              <w:t>p</w:t>
            </w:r>
            <w:r w:rsidRPr="006D5708">
              <w:rPr>
                <w:rtl/>
              </w:rPr>
              <w:t>&gt;` بعد از `&lt;</w:t>
            </w:r>
            <w:r w:rsidRPr="006D5708">
              <w:t>h2</w:t>
            </w:r>
            <w:r w:rsidRPr="006D5708">
              <w:rPr>
                <w:rtl/>
              </w:rPr>
              <w:t xml:space="preserve">&gt;`       </w:t>
            </w:r>
          </w:p>
        </w:tc>
      </w:tr>
      <w:tr w:rsidR="006D5708" w:rsidRPr="006D5708" w14:paraId="33AADEFC" w14:textId="77777777" w:rsidTr="006D5708">
        <w:trPr>
          <w:trHeight w:val="146"/>
        </w:trPr>
        <w:tc>
          <w:tcPr>
            <w:tcW w:w="1948" w:type="dxa"/>
          </w:tcPr>
          <w:p w14:paraId="181AAA73" w14:textId="77FF708C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</w:t>
            </w:r>
            <w:r w:rsidRPr="006D5708">
              <w:t>Subsequent-sibling</w:t>
            </w:r>
            <w:r w:rsidRPr="006D5708">
              <w:rPr>
                <w:rtl/>
              </w:rPr>
              <w:t xml:space="preserve"> </w:t>
            </w:r>
          </w:p>
        </w:tc>
        <w:tc>
          <w:tcPr>
            <w:tcW w:w="1850" w:type="dxa"/>
          </w:tcPr>
          <w:p w14:paraId="5209B96B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`~`  </w:t>
            </w:r>
          </w:p>
        </w:tc>
        <w:tc>
          <w:tcPr>
            <w:tcW w:w="1863" w:type="dxa"/>
          </w:tcPr>
          <w:p w14:paraId="5A1B2E30" w14:textId="5F07F536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همه‌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عناصر هم‌سطح بعد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   </w:t>
            </w:r>
          </w:p>
        </w:tc>
        <w:tc>
          <w:tcPr>
            <w:tcW w:w="1858" w:type="dxa"/>
          </w:tcPr>
          <w:p w14:paraId="5FC7CBFD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`</w:t>
            </w:r>
            <w:r w:rsidRPr="006D5708">
              <w:t>h2 ~ p</w:t>
            </w:r>
            <w:r w:rsidRPr="006D5708">
              <w:rPr>
                <w:rtl/>
              </w:rPr>
              <w:t xml:space="preserve">`           </w:t>
            </w:r>
          </w:p>
        </w:tc>
        <w:tc>
          <w:tcPr>
            <w:tcW w:w="1863" w:type="dxa"/>
          </w:tcPr>
          <w:p w14:paraId="0EE99FF9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تمام `&lt;</w:t>
            </w:r>
            <w:r w:rsidRPr="006D5708">
              <w:t>p</w:t>
            </w:r>
            <w:r w:rsidRPr="006D5708">
              <w:rPr>
                <w:rtl/>
              </w:rPr>
              <w:t>&gt;`ها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بعد از `&lt;</w:t>
            </w:r>
            <w:r w:rsidRPr="006D5708">
              <w:t>h2</w:t>
            </w:r>
            <w:r w:rsidRPr="006D5708">
              <w:rPr>
                <w:rtl/>
              </w:rPr>
              <w:t xml:space="preserve">&gt;`     </w:t>
            </w:r>
          </w:p>
        </w:tc>
      </w:tr>
      <w:tr w:rsidR="006D5708" w:rsidRPr="006D5708" w14:paraId="315647B2" w14:textId="77777777" w:rsidTr="006D5708">
        <w:trPr>
          <w:trHeight w:val="1213"/>
        </w:trPr>
        <w:tc>
          <w:tcPr>
            <w:tcW w:w="1948" w:type="dxa"/>
          </w:tcPr>
          <w:p w14:paraId="3BBFC3FB" w14:textId="569A58EC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</w:t>
            </w:r>
            <w:r w:rsidRPr="006D5708">
              <w:t>Universal</w:t>
            </w:r>
            <w:r w:rsidRPr="006D5708">
              <w:rPr>
                <w:rtl/>
              </w:rPr>
              <w:t xml:space="preserve">          </w:t>
            </w:r>
          </w:p>
        </w:tc>
        <w:tc>
          <w:tcPr>
            <w:tcW w:w="1850" w:type="dxa"/>
          </w:tcPr>
          <w:p w14:paraId="46CE5AD6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`*`  </w:t>
            </w:r>
          </w:p>
        </w:tc>
        <w:tc>
          <w:tcPr>
            <w:tcW w:w="1863" w:type="dxa"/>
          </w:tcPr>
          <w:p w14:paraId="757F97BC" w14:textId="41A9A18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همه‌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عناصر صفحه           </w:t>
            </w:r>
          </w:p>
        </w:tc>
        <w:tc>
          <w:tcPr>
            <w:tcW w:w="1858" w:type="dxa"/>
          </w:tcPr>
          <w:p w14:paraId="3AECF8E4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`* { </w:t>
            </w:r>
            <w:r w:rsidRPr="006D5708">
              <w:t>margin: 0</w:t>
            </w:r>
            <w:r w:rsidRPr="006D5708">
              <w:rPr>
                <w:rtl/>
              </w:rPr>
              <w:t xml:space="preserve">; }` </w:t>
            </w:r>
          </w:p>
        </w:tc>
        <w:tc>
          <w:tcPr>
            <w:tcW w:w="1863" w:type="dxa"/>
          </w:tcPr>
          <w:p w14:paraId="30150464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برا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تنظ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Fonts w:hint="eastAsia"/>
                <w:rtl/>
              </w:rPr>
              <w:t>م</w:t>
            </w:r>
            <w:r w:rsidRPr="006D5708">
              <w:rPr>
                <w:rtl/>
              </w:rPr>
              <w:t xml:space="preserve"> کل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Fonts w:hint="eastAsia"/>
                <w:rtl/>
              </w:rPr>
              <w:t>ا</w:t>
            </w:r>
            <w:r w:rsidRPr="006D5708">
              <w:rPr>
                <w:rtl/>
              </w:rPr>
              <w:t xml:space="preserve"> انتخاب سراسر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</w:t>
            </w:r>
          </w:p>
        </w:tc>
      </w:tr>
    </w:tbl>
    <w:p w14:paraId="5533A56D" w14:textId="69C248B3" w:rsidR="00AC7093" w:rsidRDefault="00AC7093" w:rsidP="00AC7093">
      <w:pPr>
        <w:pStyle w:val="Heading2"/>
        <w:rPr>
          <w:rtl/>
        </w:rPr>
      </w:pPr>
      <w:hyperlink r:id="rId216" w:history="1">
        <w:bookmarkStart w:id="139" w:name="_Toc211464569"/>
        <w:r w:rsidRPr="006D5708">
          <w:rPr>
            <w:rStyle w:val="Hyperlink"/>
            <w:rFonts w:hint="cs"/>
            <w:rtl/>
          </w:rPr>
          <w:t>استایل متن</w:t>
        </w:r>
        <w:bookmarkEnd w:id="139"/>
      </w:hyperlink>
      <w:r>
        <w:rPr>
          <w:rFonts w:hint="cs"/>
          <w:rtl/>
        </w:rPr>
        <w:t xml:space="preserve"> </w:t>
      </w:r>
    </w:p>
    <w:p w14:paraId="7F3D091F" w14:textId="77777777" w:rsidR="00FB401D" w:rsidRDefault="00FB401D" w:rsidP="00AC7093">
      <w:pPr>
        <w:pStyle w:val="bold"/>
      </w:pPr>
      <w:r>
        <w:t>Line-height</w:t>
      </w:r>
    </w:p>
    <w:p w14:paraId="5B517AA9" w14:textId="77777777" w:rsidR="006D5708" w:rsidRDefault="006D5708" w:rsidP="006D5708">
      <w:pPr>
        <w:pStyle w:val="bold"/>
        <w:rPr>
          <w:rtl/>
        </w:rPr>
      </w:pPr>
      <w:r>
        <w:rPr>
          <w:rtl/>
        </w:rPr>
        <w:t>(ارتفاع خط / فاصله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خطوط متن)</w:t>
      </w:r>
    </w:p>
    <w:p w14:paraId="035C4A95" w14:textId="77777777" w:rsidR="006D5708" w:rsidRDefault="006D5708" w:rsidP="006D5708">
      <w:pPr>
        <w:pStyle w:val="bold"/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فاصله‌</w:t>
      </w:r>
      <w:r>
        <w:rPr>
          <w:rFonts w:hint="cs"/>
          <w:rtl/>
        </w:rPr>
        <w:t>ی</w:t>
      </w:r>
      <w:r>
        <w:rPr>
          <w:rtl/>
        </w:rPr>
        <w:t xml:space="preserve"> عمود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خطوط متن را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6A5FA51" w14:textId="77777777" w:rsidR="006D5708" w:rsidRDefault="006D5708" w:rsidP="006D5708">
      <w:pPr>
        <w:pStyle w:val="bold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واقع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هر خط چه‌قدر از خط بعد</w:t>
      </w:r>
      <w:r>
        <w:rPr>
          <w:rFonts w:hint="cs"/>
          <w:rtl/>
        </w:rPr>
        <w:t>ی</w:t>
      </w:r>
      <w:r>
        <w:rPr>
          <w:rtl/>
        </w:rPr>
        <w:t xml:space="preserve"> فاصله داشته باشد.</w:t>
      </w:r>
    </w:p>
    <w:p w14:paraId="1DC0FE9B" w14:textId="354584F0" w:rsidR="006D5708" w:rsidRDefault="006D5708" w:rsidP="006D5708">
      <w:pPr>
        <w:pStyle w:val="bold"/>
        <w:rPr>
          <w:rtl/>
        </w:rPr>
      </w:pPr>
      <w:r>
        <w:rPr>
          <w:rFonts w:hint="cs"/>
          <w:rtl/>
        </w:rPr>
        <w:t>نحوه‌ی</w:t>
      </w:r>
      <w:r>
        <w:rPr>
          <w:rtl/>
        </w:rPr>
        <w:t xml:space="preserve"> نوشتن: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5708" w14:paraId="79EB6FC6" w14:textId="77777777" w:rsidTr="006D5708">
        <w:tc>
          <w:tcPr>
            <w:tcW w:w="9350" w:type="dxa"/>
          </w:tcPr>
          <w:p w14:paraId="7E3B88BE" w14:textId="77777777" w:rsidR="006D5708" w:rsidRDefault="006D5708" w:rsidP="006D5708">
            <w:pPr>
              <w:pStyle w:val="code"/>
              <w:bidi w:val="0"/>
            </w:pPr>
            <w:r>
              <w:t>p {</w:t>
            </w:r>
          </w:p>
          <w:p w14:paraId="4CF9D90F" w14:textId="77777777" w:rsidR="006D5708" w:rsidRDefault="006D5708" w:rsidP="006D5708">
            <w:pPr>
              <w:pStyle w:val="code"/>
              <w:bidi w:val="0"/>
            </w:pPr>
            <w:r>
              <w:t xml:space="preserve">  line-height: 1.6;</w:t>
            </w:r>
          </w:p>
          <w:p w14:paraId="35E05361" w14:textId="2808EDFE" w:rsidR="006D5708" w:rsidRDefault="006D5708" w:rsidP="006D5708">
            <w:pPr>
              <w:pStyle w:val="code"/>
              <w:bidi w:val="0"/>
            </w:pPr>
            <w:r>
              <w:t>}</w:t>
            </w:r>
          </w:p>
        </w:tc>
      </w:tr>
    </w:tbl>
    <w:p w14:paraId="50E83888" w14:textId="156BA7D0" w:rsidR="006D5708" w:rsidRDefault="006D5708" w:rsidP="006D5708">
      <w:pPr>
        <w:pStyle w:val="code"/>
      </w:pPr>
      <w:hyperlink r:id="rId217" w:history="1">
        <w:r w:rsidRPr="006D5708">
          <w:rPr>
            <w:rStyle w:val="Hyperlink"/>
          </w:rPr>
          <w:t>line-height</w:t>
        </w:r>
      </w:hyperlink>
    </w:p>
    <w:p w14:paraId="13B71DB0" w14:textId="29ED98C4" w:rsidR="006D5708" w:rsidRDefault="006D5708" w:rsidP="006D5708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مقدارها</w:t>
      </w:r>
      <w:r>
        <w:rPr>
          <w:rtl/>
        </w:rPr>
        <w:t>:</w:t>
      </w:r>
    </w:p>
    <w:tbl>
      <w:tblPr>
        <w:tblStyle w:val="TableGrid"/>
        <w:bidiVisual/>
        <w:tblW w:w="9443" w:type="dxa"/>
        <w:tblLook w:val="04A0" w:firstRow="1" w:lastRow="0" w:firstColumn="1" w:lastColumn="0" w:noHBand="0" w:noVBand="1"/>
      </w:tblPr>
      <w:tblGrid>
        <w:gridCol w:w="3147"/>
        <w:gridCol w:w="3148"/>
        <w:gridCol w:w="3148"/>
      </w:tblGrid>
      <w:tr w:rsidR="006D5708" w:rsidRPr="006D5708" w14:paraId="1758E1F3" w14:textId="77777777" w:rsidTr="006D5708">
        <w:trPr>
          <w:trHeight w:val="534"/>
        </w:trPr>
        <w:tc>
          <w:tcPr>
            <w:tcW w:w="3147" w:type="dxa"/>
          </w:tcPr>
          <w:p w14:paraId="7DC78F89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نوع مقدار                   </w:t>
            </w:r>
          </w:p>
        </w:tc>
        <w:tc>
          <w:tcPr>
            <w:tcW w:w="3148" w:type="dxa"/>
          </w:tcPr>
          <w:p w14:paraId="6BDA792C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مثال           </w:t>
            </w:r>
          </w:p>
        </w:tc>
        <w:tc>
          <w:tcPr>
            <w:tcW w:w="3148" w:type="dxa"/>
          </w:tcPr>
          <w:p w14:paraId="3767774F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توض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Fonts w:hint="eastAsia"/>
                <w:rtl/>
              </w:rPr>
              <w:t>ح</w:t>
            </w:r>
            <w:r w:rsidRPr="006D5708">
              <w:rPr>
                <w:rtl/>
              </w:rPr>
              <w:t xml:space="preserve">                       </w:t>
            </w:r>
          </w:p>
        </w:tc>
      </w:tr>
      <w:tr w:rsidR="006D5708" w:rsidRPr="006D5708" w14:paraId="205427A0" w14:textId="77777777" w:rsidTr="006D5708">
        <w:trPr>
          <w:trHeight w:val="1068"/>
        </w:trPr>
        <w:tc>
          <w:tcPr>
            <w:tcW w:w="3147" w:type="dxa"/>
          </w:tcPr>
          <w:p w14:paraId="7AF02C37" w14:textId="4631F40D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lastRenderedPageBreak/>
              <w:t xml:space="preserve"> عدد (بدون واحد)         </w:t>
            </w:r>
          </w:p>
        </w:tc>
        <w:tc>
          <w:tcPr>
            <w:tcW w:w="3148" w:type="dxa"/>
          </w:tcPr>
          <w:p w14:paraId="6ADD32EA" w14:textId="153F256A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`1.5` </w:t>
            </w:r>
          </w:p>
        </w:tc>
        <w:tc>
          <w:tcPr>
            <w:tcW w:w="3148" w:type="dxa"/>
          </w:tcPr>
          <w:p w14:paraId="42F7325E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فاصله ۱.۵ برابر اندازه فونت </w:t>
            </w:r>
          </w:p>
        </w:tc>
      </w:tr>
      <w:tr w:rsidR="006D5708" w:rsidRPr="006D5708" w14:paraId="1ED2B1EE" w14:textId="77777777" w:rsidTr="006D5708">
        <w:trPr>
          <w:trHeight w:val="1593"/>
        </w:trPr>
        <w:tc>
          <w:tcPr>
            <w:tcW w:w="3147" w:type="dxa"/>
          </w:tcPr>
          <w:p w14:paraId="5580523D" w14:textId="2E044085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با واحد پ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Fonts w:hint="eastAsia"/>
                <w:rtl/>
              </w:rPr>
              <w:t>کسل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Fonts w:hint="eastAsia"/>
                <w:rtl/>
              </w:rPr>
              <w:t>ا</w:t>
            </w:r>
            <w:r w:rsidRPr="006D5708">
              <w:rPr>
                <w:rtl/>
              </w:rPr>
              <w:t xml:space="preserve"> درصد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</w:t>
            </w:r>
          </w:p>
        </w:tc>
        <w:tc>
          <w:tcPr>
            <w:tcW w:w="3148" w:type="dxa"/>
          </w:tcPr>
          <w:p w14:paraId="36DFD39D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`24</w:t>
            </w:r>
            <w:r w:rsidRPr="006D5708">
              <w:t>px`, `150%</w:t>
            </w:r>
            <w:r w:rsidRPr="006D5708">
              <w:rPr>
                <w:rtl/>
              </w:rPr>
              <w:t xml:space="preserve">` </w:t>
            </w:r>
          </w:p>
        </w:tc>
        <w:tc>
          <w:tcPr>
            <w:tcW w:w="3148" w:type="dxa"/>
          </w:tcPr>
          <w:p w14:paraId="43C605A0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فاصله مشخص بر حسب واحد      </w:t>
            </w:r>
          </w:p>
        </w:tc>
      </w:tr>
      <w:tr w:rsidR="006D5708" w:rsidRPr="006D5708" w14:paraId="4C9C2325" w14:textId="77777777" w:rsidTr="006D5708">
        <w:trPr>
          <w:trHeight w:val="1068"/>
        </w:trPr>
        <w:tc>
          <w:tcPr>
            <w:tcW w:w="3147" w:type="dxa"/>
          </w:tcPr>
          <w:p w14:paraId="29841A92" w14:textId="5367F012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نرمال (پ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Fonts w:hint="eastAsia"/>
                <w:rtl/>
              </w:rPr>
              <w:t>ش‌فرض</w:t>
            </w:r>
            <w:r w:rsidRPr="006D5708">
              <w:rPr>
                <w:rtl/>
              </w:rPr>
              <w:t xml:space="preserve">)         </w:t>
            </w:r>
          </w:p>
        </w:tc>
        <w:tc>
          <w:tcPr>
            <w:tcW w:w="3148" w:type="dxa"/>
          </w:tcPr>
          <w:p w14:paraId="4BFC0E4F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`</w:t>
            </w:r>
            <w:r w:rsidRPr="006D5708">
              <w:t>normal</w:t>
            </w:r>
            <w:r w:rsidRPr="006D5708">
              <w:rPr>
                <w:rtl/>
              </w:rPr>
              <w:t xml:space="preserve">`       </w:t>
            </w:r>
          </w:p>
        </w:tc>
        <w:tc>
          <w:tcPr>
            <w:tcW w:w="3148" w:type="dxa"/>
          </w:tcPr>
          <w:p w14:paraId="1FBDBA2D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فاصله عاد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مرورگر           </w:t>
            </w:r>
          </w:p>
        </w:tc>
      </w:tr>
    </w:tbl>
    <w:p w14:paraId="68EFF35E" w14:textId="328B2149" w:rsidR="006D5708" w:rsidRDefault="006D5708" w:rsidP="006D5708">
      <w:pPr>
        <w:pStyle w:val="bold"/>
        <w:rPr>
          <w:rtl/>
        </w:rPr>
      </w:pPr>
      <w:r>
        <w:rPr>
          <w:rFonts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5708" w14:paraId="1C93F6D5" w14:textId="77777777" w:rsidTr="006D5708">
        <w:tc>
          <w:tcPr>
            <w:tcW w:w="9350" w:type="dxa"/>
          </w:tcPr>
          <w:p w14:paraId="775C3990" w14:textId="77777777" w:rsidR="006D5708" w:rsidRDefault="006D5708" w:rsidP="006D5708">
            <w:pPr>
              <w:pStyle w:val="code"/>
              <w:bidi w:val="0"/>
            </w:pPr>
            <w:r>
              <w:t>p {</w:t>
            </w:r>
          </w:p>
          <w:p w14:paraId="28195342" w14:textId="77777777" w:rsidR="006D5708" w:rsidRDefault="006D5708" w:rsidP="006D5708">
            <w:pPr>
              <w:pStyle w:val="code"/>
              <w:bidi w:val="0"/>
            </w:pPr>
            <w:r>
              <w:t xml:space="preserve">  font-size: 16px;</w:t>
            </w:r>
          </w:p>
          <w:p w14:paraId="6E9BCDE3" w14:textId="77777777" w:rsidR="006D5708" w:rsidRDefault="006D5708" w:rsidP="006D5708">
            <w:pPr>
              <w:pStyle w:val="code"/>
              <w:bidi w:val="0"/>
            </w:pPr>
            <w:r>
              <w:t xml:space="preserve">  line-height: 1.8;</w:t>
            </w:r>
          </w:p>
          <w:p w14:paraId="104E07F5" w14:textId="6A365F2B" w:rsidR="006D5708" w:rsidRDefault="006D5708" w:rsidP="006D5708">
            <w:pPr>
              <w:pStyle w:val="code"/>
              <w:bidi w:val="0"/>
            </w:pPr>
            <w:r>
              <w:t>}</w:t>
            </w:r>
          </w:p>
        </w:tc>
      </w:tr>
    </w:tbl>
    <w:p w14:paraId="117CD9CE" w14:textId="692FF604" w:rsidR="006D5708" w:rsidRDefault="006D5708" w:rsidP="006D5708">
      <w:pPr>
        <w:pStyle w:val="code"/>
      </w:pPr>
      <w:hyperlink r:id="rId218" w:history="1">
        <w:r w:rsidRPr="006D5708">
          <w:rPr>
            <w:rStyle w:val="Hyperlink"/>
          </w:rPr>
          <w:t>line-height</w:t>
        </w:r>
      </w:hyperlink>
    </w:p>
    <w:p w14:paraId="784D10AA" w14:textId="77777777" w:rsidR="006D5708" w:rsidRDefault="006D5708" w:rsidP="006D5708">
      <w:pPr>
        <w:pStyle w:val="code"/>
      </w:pPr>
    </w:p>
    <w:p w14:paraId="5F39D389" w14:textId="77777777" w:rsidR="006D5708" w:rsidRDefault="006D5708" w:rsidP="006D5708">
      <w:pPr>
        <w:rPr>
          <w:rtl/>
        </w:rPr>
      </w:pPr>
      <w:r>
        <w:rPr>
          <w:rtl/>
        </w:rPr>
        <w:t>متن خواناتر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چون خطوط کم</w:t>
      </w:r>
      <w:r>
        <w:rPr>
          <w:rFonts w:hint="cs"/>
          <w:rtl/>
        </w:rPr>
        <w:t>ی</w:t>
      </w:r>
      <w:r>
        <w:rPr>
          <w:rtl/>
        </w:rPr>
        <w:t xml:space="preserve"> از هم فاصله دارند.</w:t>
      </w:r>
    </w:p>
    <w:p w14:paraId="3B6316BE" w14:textId="77777777" w:rsidR="00FB401D" w:rsidRDefault="00FB401D" w:rsidP="00AC7093">
      <w:pPr>
        <w:pStyle w:val="bold"/>
      </w:pPr>
      <w:r>
        <w:t>Text-indent</w:t>
      </w:r>
    </w:p>
    <w:p w14:paraId="2C4B50C5" w14:textId="77777777" w:rsidR="006D5708" w:rsidRDefault="006D5708" w:rsidP="006D5708">
      <w:pPr>
        <w:rPr>
          <w:rtl/>
        </w:rPr>
      </w:pPr>
      <w:r>
        <w:rPr>
          <w:rtl/>
        </w:rPr>
        <w:t>(تورفتگ</w:t>
      </w:r>
      <w:r>
        <w:rPr>
          <w:rFonts w:hint="cs"/>
          <w:rtl/>
        </w:rPr>
        <w:t>ی</w:t>
      </w:r>
      <w:r>
        <w:rPr>
          <w:rtl/>
        </w:rPr>
        <w:t xml:space="preserve"> ابتدا</w:t>
      </w:r>
      <w:r>
        <w:rPr>
          <w:rFonts w:hint="cs"/>
          <w:rtl/>
        </w:rPr>
        <w:t>ی</w:t>
      </w:r>
      <w:r>
        <w:rPr>
          <w:rtl/>
        </w:rPr>
        <w:t xml:space="preserve"> پاراگراف)</w:t>
      </w:r>
    </w:p>
    <w:p w14:paraId="50B66987" w14:textId="77777777" w:rsidR="006D5708" w:rsidRDefault="006D5708" w:rsidP="006D5708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تورفتگ</w:t>
      </w:r>
      <w:r>
        <w:rPr>
          <w:rFonts w:hint="cs"/>
          <w:rtl/>
        </w:rPr>
        <w:t>ی</w:t>
      </w:r>
      <w:r>
        <w:rPr>
          <w:rtl/>
        </w:rPr>
        <w:t xml:space="preserve"> (فاصله از سمت چپ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راست، بسته به زبان متن) در ابتدا</w:t>
      </w:r>
      <w:r>
        <w:rPr>
          <w:rFonts w:hint="cs"/>
          <w:rtl/>
        </w:rPr>
        <w:t>ی</w:t>
      </w:r>
      <w:r>
        <w:rPr>
          <w:rtl/>
        </w:rPr>
        <w:t xml:space="preserve"> خط اول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پاراگراف را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151A83F" w14:textId="7F15E04A" w:rsidR="006D5708" w:rsidRDefault="006D5708" w:rsidP="006D5708">
      <w:r>
        <w:rPr>
          <w:rFonts w:ascii="IRANSansWeb(FaNum) Light" w:hAnsi="IRANSansWeb(FaNum) Light" w:hint="cs"/>
          <w:rtl/>
        </w:rPr>
        <w:t>نحوه‌</w:t>
      </w:r>
      <w:r>
        <w:rPr>
          <w:rFonts w:hint="cs"/>
          <w:rtl/>
        </w:rPr>
        <w:t>ی</w:t>
      </w:r>
      <w:r>
        <w:rPr>
          <w:rtl/>
        </w:rPr>
        <w:t xml:space="preserve"> نوشتن: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5708" w14:paraId="0E23C3FE" w14:textId="77777777" w:rsidTr="006D5708">
        <w:tc>
          <w:tcPr>
            <w:tcW w:w="9350" w:type="dxa"/>
          </w:tcPr>
          <w:p w14:paraId="7E6C1771" w14:textId="77777777" w:rsidR="006D5708" w:rsidRDefault="006D5708" w:rsidP="006D5708">
            <w:pPr>
              <w:pStyle w:val="code"/>
              <w:bidi w:val="0"/>
            </w:pPr>
            <w:r>
              <w:t>p {</w:t>
            </w:r>
          </w:p>
          <w:p w14:paraId="13CC3700" w14:textId="77777777" w:rsidR="006D5708" w:rsidRDefault="006D5708" w:rsidP="006D5708">
            <w:pPr>
              <w:pStyle w:val="code"/>
              <w:bidi w:val="0"/>
            </w:pPr>
            <w:r>
              <w:t xml:space="preserve">  text-indent: 40px;</w:t>
            </w:r>
          </w:p>
          <w:p w14:paraId="54F3201C" w14:textId="1C66B2AD" w:rsidR="006D5708" w:rsidRDefault="006D5708" w:rsidP="006D5708">
            <w:pPr>
              <w:pStyle w:val="code"/>
              <w:bidi w:val="0"/>
            </w:pPr>
            <w:r>
              <w:t>}</w:t>
            </w:r>
          </w:p>
        </w:tc>
      </w:tr>
    </w:tbl>
    <w:p w14:paraId="57C97A0A" w14:textId="49BEF28B" w:rsidR="006D5708" w:rsidRDefault="006D5708" w:rsidP="006D5708">
      <w:pPr>
        <w:pStyle w:val="code"/>
      </w:pPr>
      <w:hyperlink r:id="rId219" w:history="1">
        <w:r w:rsidRPr="006D5708">
          <w:rPr>
            <w:rStyle w:val="Hyperlink"/>
          </w:rPr>
          <w:t>indent</w:t>
        </w:r>
      </w:hyperlink>
    </w:p>
    <w:p w14:paraId="668E8C95" w14:textId="77777777" w:rsidR="006D5708" w:rsidRDefault="006D5708" w:rsidP="006D5708">
      <w:pPr>
        <w:pStyle w:val="code"/>
      </w:pPr>
    </w:p>
    <w:p w14:paraId="51266C5D" w14:textId="77777777" w:rsidR="00461ABC" w:rsidRDefault="00461ABC" w:rsidP="00461ABC">
      <w:pPr>
        <w:rPr>
          <w:rtl/>
        </w:rPr>
      </w:pPr>
      <w:r>
        <w:rPr>
          <w:rtl/>
        </w:rPr>
        <w:t>خط اول پاراگراف ۴۰ پ</w:t>
      </w:r>
      <w:r>
        <w:rPr>
          <w:rFonts w:hint="cs"/>
          <w:rtl/>
        </w:rPr>
        <w:t>ی</w:t>
      </w:r>
      <w:r>
        <w:rPr>
          <w:rFonts w:hint="eastAsia"/>
          <w:rtl/>
        </w:rPr>
        <w:t>کسل</w:t>
      </w:r>
      <w:r>
        <w:rPr>
          <w:rtl/>
        </w:rPr>
        <w:t xml:space="preserve"> از سمت چپ (در متن انگل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از سمت راست (در متن فارس</w:t>
      </w:r>
      <w:r>
        <w:rPr>
          <w:rFonts w:hint="cs"/>
          <w:rtl/>
        </w:rPr>
        <w:t>ی</w:t>
      </w:r>
      <w:r>
        <w:rPr>
          <w:rtl/>
        </w:rPr>
        <w:t>) فاصله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67B2B7F8" w14:textId="7C4C4238" w:rsidR="006D5708" w:rsidRDefault="00461ABC" w:rsidP="00461ABC">
      <w:pPr>
        <w:rPr>
          <w:rtl/>
        </w:rPr>
      </w:pPr>
      <w:r>
        <w:rPr>
          <w:rFonts w:ascii="Courier New" w:hAnsi="Courier New" w:hint="cs"/>
          <w:rtl/>
        </w:rPr>
        <w:t>مقدارها</w:t>
      </w:r>
      <w:r>
        <w:rPr>
          <w:rtl/>
        </w:rPr>
        <w:t>:</w:t>
      </w:r>
    </w:p>
    <w:tbl>
      <w:tblPr>
        <w:tblStyle w:val="TableGrid"/>
        <w:bidiVisual/>
        <w:tblW w:w="9473" w:type="dxa"/>
        <w:tblLook w:val="04A0" w:firstRow="1" w:lastRow="0" w:firstColumn="1" w:lastColumn="0" w:noHBand="0" w:noVBand="1"/>
      </w:tblPr>
      <w:tblGrid>
        <w:gridCol w:w="3157"/>
        <w:gridCol w:w="3158"/>
        <w:gridCol w:w="3158"/>
      </w:tblGrid>
      <w:tr w:rsidR="00461ABC" w:rsidRPr="00461ABC" w14:paraId="434B7E33" w14:textId="77777777" w:rsidTr="00461ABC">
        <w:trPr>
          <w:trHeight w:val="411"/>
        </w:trPr>
        <w:tc>
          <w:tcPr>
            <w:tcW w:w="3157" w:type="dxa"/>
          </w:tcPr>
          <w:p w14:paraId="43A1F414" w14:textId="77777777" w:rsidR="00461ABC" w:rsidRPr="00461ABC" w:rsidRDefault="00461ABC" w:rsidP="008848C7">
            <w:pPr>
              <w:rPr>
                <w:rtl/>
              </w:rPr>
            </w:pPr>
            <w:r w:rsidRPr="00461ABC">
              <w:rPr>
                <w:rtl/>
              </w:rPr>
              <w:lastRenderedPageBreak/>
              <w:t xml:space="preserve"> نوع مقدار                 </w:t>
            </w:r>
          </w:p>
        </w:tc>
        <w:tc>
          <w:tcPr>
            <w:tcW w:w="3158" w:type="dxa"/>
          </w:tcPr>
          <w:p w14:paraId="371D8280" w14:textId="77777777" w:rsidR="00461ABC" w:rsidRPr="00461ABC" w:rsidRDefault="00461ABC" w:rsidP="008848C7">
            <w:pPr>
              <w:rPr>
                <w:rtl/>
              </w:rPr>
            </w:pPr>
            <w:r w:rsidRPr="00461ABC">
              <w:rPr>
                <w:rtl/>
              </w:rPr>
              <w:t xml:space="preserve"> مثال                 </w:t>
            </w:r>
          </w:p>
        </w:tc>
        <w:tc>
          <w:tcPr>
            <w:tcW w:w="3158" w:type="dxa"/>
          </w:tcPr>
          <w:p w14:paraId="02243D2C" w14:textId="77777777" w:rsidR="00461ABC" w:rsidRPr="00461ABC" w:rsidRDefault="00461ABC" w:rsidP="008848C7">
            <w:pPr>
              <w:rPr>
                <w:rtl/>
              </w:rPr>
            </w:pPr>
            <w:r w:rsidRPr="00461ABC">
              <w:rPr>
                <w:rtl/>
              </w:rPr>
              <w:t xml:space="preserve"> توض</w:t>
            </w:r>
            <w:r w:rsidRPr="00461ABC">
              <w:rPr>
                <w:rFonts w:hint="cs"/>
                <w:rtl/>
              </w:rPr>
              <w:t>ی</w:t>
            </w:r>
            <w:r w:rsidRPr="00461ABC">
              <w:rPr>
                <w:rFonts w:hint="eastAsia"/>
                <w:rtl/>
              </w:rPr>
              <w:t>ح</w:t>
            </w:r>
            <w:r w:rsidRPr="00461ABC">
              <w:rPr>
                <w:rtl/>
              </w:rPr>
              <w:t xml:space="preserve">                                                                 </w:t>
            </w:r>
          </w:p>
        </w:tc>
      </w:tr>
      <w:tr w:rsidR="00461ABC" w:rsidRPr="00461ABC" w14:paraId="15DA44CC" w14:textId="77777777" w:rsidTr="00461ABC">
        <w:trPr>
          <w:trHeight w:val="812"/>
        </w:trPr>
        <w:tc>
          <w:tcPr>
            <w:tcW w:w="3157" w:type="dxa"/>
          </w:tcPr>
          <w:p w14:paraId="28AF95BD" w14:textId="099F0C88" w:rsidR="00461ABC" w:rsidRPr="00461ABC" w:rsidRDefault="00461ABC" w:rsidP="008848C7">
            <w:pPr>
              <w:rPr>
                <w:rtl/>
              </w:rPr>
            </w:pPr>
            <w:r w:rsidRPr="00461ABC">
              <w:rPr>
                <w:rtl/>
              </w:rPr>
              <w:t xml:space="preserve"> طول (پ</w:t>
            </w:r>
            <w:r w:rsidRPr="00461ABC">
              <w:rPr>
                <w:rFonts w:hint="cs"/>
                <w:rtl/>
              </w:rPr>
              <w:t>ی</w:t>
            </w:r>
            <w:r w:rsidRPr="00461ABC">
              <w:rPr>
                <w:rFonts w:hint="eastAsia"/>
                <w:rtl/>
              </w:rPr>
              <w:t>کسل،</w:t>
            </w:r>
            <w:r w:rsidRPr="00461ABC">
              <w:rPr>
                <w:rtl/>
              </w:rPr>
              <w:t xml:space="preserve"> </w:t>
            </w:r>
            <w:r w:rsidRPr="00461ABC">
              <w:t>em</w:t>
            </w:r>
            <w:r w:rsidRPr="00461ABC">
              <w:rPr>
                <w:rtl/>
              </w:rPr>
              <w:t xml:space="preserve">، درصد) </w:t>
            </w:r>
          </w:p>
        </w:tc>
        <w:tc>
          <w:tcPr>
            <w:tcW w:w="3158" w:type="dxa"/>
          </w:tcPr>
          <w:p w14:paraId="731031D9" w14:textId="77777777" w:rsidR="00461ABC" w:rsidRPr="00461ABC" w:rsidRDefault="00461ABC" w:rsidP="008848C7">
            <w:pPr>
              <w:rPr>
                <w:rtl/>
              </w:rPr>
            </w:pPr>
            <w:r w:rsidRPr="00461ABC">
              <w:rPr>
                <w:rtl/>
              </w:rPr>
              <w:t xml:space="preserve"> `50</w:t>
            </w:r>
            <w:r w:rsidRPr="00461ABC">
              <w:t>px`, `2em`, `10%</w:t>
            </w:r>
            <w:r w:rsidRPr="00461ABC">
              <w:rPr>
                <w:rtl/>
              </w:rPr>
              <w:t xml:space="preserve">` </w:t>
            </w:r>
          </w:p>
        </w:tc>
        <w:tc>
          <w:tcPr>
            <w:tcW w:w="3158" w:type="dxa"/>
          </w:tcPr>
          <w:p w14:paraId="4F5548E4" w14:textId="77777777" w:rsidR="00461ABC" w:rsidRPr="00461ABC" w:rsidRDefault="00461ABC" w:rsidP="008848C7">
            <w:pPr>
              <w:rPr>
                <w:rtl/>
              </w:rPr>
            </w:pPr>
            <w:r w:rsidRPr="00461ABC">
              <w:rPr>
                <w:rtl/>
              </w:rPr>
              <w:t xml:space="preserve"> مقدار فاصله از ابتدا</w:t>
            </w:r>
            <w:r w:rsidRPr="00461ABC">
              <w:rPr>
                <w:rFonts w:hint="cs"/>
                <w:rtl/>
              </w:rPr>
              <w:t>ی</w:t>
            </w:r>
            <w:r w:rsidRPr="00461ABC">
              <w:rPr>
                <w:rtl/>
              </w:rPr>
              <w:t xml:space="preserve"> خط                                              </w:t>
            </w:r>
          </w:p>
        </w:tc>
      </w:tr>
      <w:tr w:rsidR="00461ABC" w:rsidRPr="00461ABC" w14:paraId="42C84F2E" w14:textId="77777777" w:rsidTr="00461ABC">
        <w:trPr>
          <w:trHeight w:val="1635"/>
        </w:trPr>
        <w:tc>
          <w:tcPr>
            <w:tcW w:w="3157" w:type="dxa"/>
          </w:tcPr>
          <w:p w14:paraId="24C3453F" w14:textId="4D549ADC" w:rsidR="00461ABC" w:rsidRPr="00461ABC" w:rsidRDefault="00461ABC" w:rsidP="008848C7">
            <w:pPr>
              <w:rPr>
                <w:rtl/>
              </w:rPr>
            </w:pPr>
            <w:r w:rsidRPr="00461ABC">
              <w:rPr>
                <w:rtl/>
              </w:rPr>
              <w:t xml:space="preserve"> منف</w:t>
            </w:r>
            <w:r w:rsidRPr="00461ABC">
              <w:rPr>
                <w:rFonts w:hint="cs"/>
                <w:rtl/>
              </w:rPr>
              <w:t>ی</w:t>
            </w:r>
            <w:r w:rsidRPr="00461ABC">
              <w:rPr>
                <w:rtl/>
              </w:rPr>
              <w:t xml:space="preserve">                  </w:t>
            </w:r>
          </w:p>
        </w:tc>
        <w:tc>
          <w:tcPr>
            <w:tcW w:w="3158" w:type="dxa"/>
          </w:tcPr>
          <w:p w14:paraId="72444924" w14:textId="77777777" w:rsidR="00461ABC" w:rsidRPr="00461ABC" w:rsidRDefault="00461ABC" w:rsidP="008848C7">
            <w:pPr>
              <w:rPr>
                <w:rtl/>
              </w:rPr>
            </w:pPr>
            <w:r w:rsidRPr="00461ABC">
              <w:rPr>
                <w:rtl/>
              </w:rPr>
              <w:t xml:space="preserve"> `-20</w:t>
            </w:r>
            <w:r w:rsidRPr="00461ABC">
              <w:t>px</w:t>
            </w:r>
            <w:r w:rsidRPr="00461ABC">
              <w:rPr>
                <w:rtl/>
              </w:rPr>
              <w:t xml:space="preserve">`              </w:t>
            </w:r>
          </w:p>
        </w:tc>
        <w:tc>
          <w:tcPr>
            <w:tcW w:w="3158" w:type="dxa"/>
          </w:tcPr>
          <w:p w14:paraId="40B6E051" w14:textId="77777777" w:rsidR="00461ABC" w:rsidRPr="00461ABC" w:rsidRDefault="00461ABC" w:rsidP="008848C7">
            <w:pPr>
              <w:rPr>
                <w:rtl/>
              </w:rPr>
            </w:pPr>
            <w:r w:rsidRPr="00461ABC">
              <w:rPr>
                <w:rtl/>
              </w:rPr>
              <w:t xml:space="preserve"> باعث م</w:t>
            </w:r>
            <w:r w:rsidRPr="00461ABC">
              <w:rPr>
                <w:rFonts w:hint="cs"/>
                <w:rtl/>
              </w:rPr>
              <w:t>ی‌</w:t>
            </w:r>
            <w:r w:rsidRPr="00461ABC">
              <w:rPr>
                <w:rFonts w:hint="eastAsia"/>
                <w:rtl/>
              </w:rPr>
              <w:t>شود</w:t>
            </w:r>
            <w:r w:rsidRPr="00461ABC">
              <w:rPr>
                <w:rtl/>
              </w:rPr>
              <w:t xml:space="preserve"> خط اول به ب</w:t>
            </w:r>
            <w:r w:rsidRPr="00461ABC">
              <w:rPr>
                <w:rFonts w:hint="cs"/>
                <w:rtl/>
              </w:rPr>
              <w:t>ی</w:t>
            </w:r>
            <w:r w:rsidRPr="00461ABC">
              <w:rPr>
                <w:rFonts w:hint="eastAsia"/>
                <w:rtl/>
              </w:rPr>
              <w:t>رون</w:t>
            </w:r>
            <w:r w:rsidRPr="00461ABC">
              <w:rPr>
                <w:rtl/>
              </w:rPr>
              <w:t xml:space="preserve"> از محدوده بلوک برود (کمتر استفاده م</w:t>
            </w:r>
            <w:r w:rsidRPr="00461ABC">
              <w:rPr>
                <w:rFonts w:hint="cs"/>
                <w:rtl/>
              </w:rPr>
              <w:t>ی‌</w:t>
            </w:r>
            <w:r w:rsidRPr="00461ABC">
              <w:rPr>
                <w:rFonts w:hint="eastAsia"/>
                <w:rtl/>
              </w:rPr>
              <w:t>شود</w:t>
            </w:r>
            <w:r w:rsidRPr="00461ABC">
              <w:rPr>
                <w:rtl/>
              </w:rPr>
              <w:t xml:space="preserve">) </w:t>
            </w:r>
          </w:p>
        </w:tc>
      </w:tr>
    </w:tbl>
    <w:p w14:paraId="519D8EFE" w14:textId="77777777" w:rsidR="00461ABC" w:rsidRDefault="00461ABC" w:rsidP="00461ABC">
      <w:pPr>
        <w:rPr>
          <w:rtl/>
        </w:rPr>
      </w:pPr>
    </w:p>
    <w:p w14:paraId="3F9E4686" w14:textId="7D074B68" w:rsidR="00461ABC" w:rsidRDefault="00461ABC" w:rsidP="00461ABC">
      <w:pPr>
        <w:rPr>
          <w:rtl/>
        </w:rPr>
      </w:pP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فارس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1ABC" w14:paraId="391847C9" w14:textId="77777777" w:rsidTr="00461ABC">
        <w:tc>
          <w:tcPr>
            <w:tcW w:w="9350" w:type="dxa"/>
          </w:tcPr>
          <w:p w14:paraId="328E557F" w14:textId="77777777" w:rsidR="00461ABC" w:rsidRDefault="00461ABC" w:rsidP="00461ABC">
            <w:pPr>
              <w:pStyle w:val="code"/>
              <w:bidi w:val="0"/>
            </w:pPr>
            <w:r>
              <w:t>p {</w:t>
            </w:r>
          </w:p>
          <w:p w14:paraId="1972B69E" w14:textId="77777777" w:rsidR="00461ABC" w:rsidRDefault="00461ABC" w:rsidP="00461ABC">
            <w:pPr>
              <w:pStyle w:val="code"/>
              <w:bidi w:val="0"/>
            </w:pPr>
            <w:r>
              <w:t xml:space="preserve">  direction: rtl;</w:t>
            </w:r>
          </w:p>
          <w:p w14:paraId="60D477D4" w14:textId="77777777" w:rsidR="00461ABC" w:rsidRDefault="00461ABC" w:rsidP="00461ABC">
            <w:pPr>
              <w:pStyle w:val="code"/>
              <w:bidi w:val="0"/>
            </w:pPr>
            <w:r>
              <w:t xml:space="preserve">  text-indent: 2em;</w:t>
            </w:r>
          </w:p>
          <w:p w14:paraId="17D09CB3" w14:textId="5205F534" w:rsidR="00461ABC" w:rsidRDefault="00461ABC" w:rsidP="00461ABC">
            <w:pPr>
              <w:pStyle w:val="code"/>
              <w:bidi w:val="0"/>
            </w:pPr>
            <w:r>
              <w:t>}</w:t>
            </w:r>
          </w:p>
        </w:tc>
      </w:tr>
    </w:tbl>
    <w:p w14:paraId="328CB329" w14:textId="15172577" w:rsidR="00461ABC" w:rsidRDefault="00461ABC" w:rsidP="00461ABC">
      <w:hyperlink r:id="rId220" w:history="1">
        <w:r w:rsidRPr="00461ABC">
          <w:rPr>
            <w:rStyle w:val="Hyperlink"/>
          </w:rPr>
          <w:t>text-indent2</w:t>
        </w:r>
      </w:hyperlink>
    </w:p>
    <w:p w14:paraId="3EDDDB90" w14:textId="6B1D6550" w:rsidR="00461ABC" w:rsidRDefault="00461ABC" w:rsidP="00461ABC">
      <w:pPr>
        <w:rPr>
          <w:rtl/>
        </w:rPr>
      </w:pPr>
      <w:r w:rsidRPr="00461ABC">
        <w:rPr>
          <w:rtl/>
        </w:rPr>
        <w:t>پاراگراف فارس</w:t>
      </w:r>
      <w:r w:rsidRPr="00461ABC">
        <w:rPr>
          <w:rFonts w:hint="cs"/>
          <w:rtl/>
        </w:rPr>
        <w:t>ی</w:t>
      </w:r>
      <w:r w:rsidRPr="00461ABC">
        <w:rPr>
          <w:rtl/>
        </w:rPr>
        <w:t xml:space="preserve"> با فاصله‌</w:t>
      </w:r>
      <w:r w:rsidRPr="00461ABC">
        <w:rPr>
          <w:rFonts w:hint="cs"/>
          <w:rtl/>
        </w:rPr>
        <w:t>ی</w:t>
      </w:r>
      <w:r w:rsidRPr="00461ABC">
        <w:rPr>
          <w:rtl/>
        </w:rPr>
        <w:t xml:space="preserve"> طب</w:t>
      </w:r>
      <w:r w:rsidRPr="00461ABC">
        <w:rPr>
          <w:rFonts w:hint="cs"/>
          <w:rtl/>
        </w:rPr>
        <w:t>ی</w:t>
      </w:r>
      <w:r w:rsidRPr="00461ABC">
        <w:rPr>
          <w:rFonts w:hint="eastAsia"/>
          <w:rtl/>
        </w:rPr>
        <w:t>ع</w:t>
      </w:r>
      <w:r w:rsidRPr="00461ABC">
        <w:rPr>
          <w:rFonts w:hint="cs"/>
          <w:rtl/>
        </w:rPr>
        <w:t>ی</w:t>
      </w:r>
      <w:r w:rsidRPr="00461ABC">
        <w:rPr>
          <w:rtl/>
        </w:rPr>
        <w:t xml:space="preserve"> از سمت راست شروع م</w:t>
      </w:r>
      <w:r w:rsidRPr="00461ABC">
        <w:rPr>
          <w:rFonts w:hint="cs"/>
          <w:rtl/>
        </w:rPr>
        <w:t>ی‌</w:t>
      </w:r>
      <w:r w:rsidRPr="00461ABC">
        <w:rPr>
          <w:rFonts w:hint="eastAsia"/>
          <w:rtl/>
        </w:rPr>
        <w:t>شود</w:t>
      </w:r>
      <w:r w:rsidRPr="00461ABC">
        <w:rPr>
          <w:rtl/>
        </w:rPr>
        <w:t>.</w:t>
      </w:r>
    </w:p>
    <w:p w14:paraId="4A6D423A" w14:textId="77777777" w:rsidR="00FB401D" w:rsidRDefault="00FB401D" w:rsidP="00AC7093">
      <w:pPr>
        <w:pStyle w:val="bold"/>
      </w:pPr>
      <w:r>
        <w:t>Text-align</w:t>
      </w:r>
    </w:p>
    <w:p w14:paraId="57BE5525" w14:textId="77777777" w:rsidR="008E2210" w:rsidRDefault="008E2210" w:rsidP="008E2210">
      <w:pPr>
        <w:rPr>
          <w:rtl/>
        </w:rPr>
      </w:pPr>
      <w:r>
        <w:rPr>
          <w:rtl/>
        </w:rPr>
        <w:t>(تراز متن)</w:t>
      </w:r>
    </w:p>
    <w:p w14:paraId="0251AEAC" w14:textId="77777777" w:rsidR="008E2210" w:rsidRDefault="008E2210" w:rsidP="008E2210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جهت ترازبند</w:t>
      </w:r>
      <w:r>
        <w:rPr>
          <w:rFonts w:hint="cs"/>
          <w:rtl/>
        </w:rPr>
        <w:t>ی</w:t>
      </w:r>
      <w:r>
        <w:rPr>
          <w:rtl/>
        </w:rPr>
        <w:t xml:space="preserve"> متن درون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5B0404F" w14:textId="7DD66DC6" w:rsidR="008E2210" w:rsidRDefault="008E2210" w:rsidP="008E2210">
      <w:pPr>
        <w:rPr>
          <w:rtl/>
        </w:rPr>
      </w:pPr>
      <w:r>
        <w:rPr>
          <w:rFonts w:ascii="IRANSansWeb(FaNum) Light" w:hAnsi="IRANSansWeb(FaNum) Light" w:hint="cs"/>
          <w:rtl/>
        </w:rPr>
        <w:t>نحوه‌</w:t>
      </w:r>
      <w:r>
        <w:rPr>
          <w:rFonts w:hint="cs"/>
          <w:rtl/>
        </w:rPr>
        <w:t>ی</w:t>
      </w:r>
      <w:r>
        <w:rPr>
          <w:rtl/>
        </w:rPr>
        <w:t xml:space="preserve"> نوشتن: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2210" w14:paraId="1B1C87DB" w14:textId="77777777" w:rsidTr="008E2210">
        <w:tc>
          <w:tcPr>
            <w:tcW w:w="9350" w:type="dxa"/>
          </w:tcPr>
          <w:p w14:paraId="1938252D" w14:textId="77777777" w:rsidR="008E2210" w:rsidRDefault="008E2210" w:rsidP="008E2210">
            <w:pPr>
              <w:pStyle w:val="code"/>
              <w:bidi w:val="0"/>
            </w:pPr>
            <w:r>
              <w:t>p {</w:t>
            </w:r>
          </w:p>
          <w:p w14:paraId="19F6E526" w14:textId="77777777" w:rsidR="008E2210" w:rsidRDefault="008E2210" w:rsidP="008E2210">
            <w:pPr>
              <w:pStyle w:val="code"/>
              <w:bidi w:val="0"/>
            </w:pPr>
            <w:r>
              <w:t xml:space="preserve">  text-align: justify;</w:t>
            </w:r>
          </w:p>
          <w:p w14:paraId="6DCAE0BC" w14:textId="2FC1A651" w:rsidR="008E2210" w:rsidRDefault="008E2210" w:rsidP="008E2210">
            <w:pPr>
              <w:pStyle w:val="code"/>
              <w:bidi w:val="0"/>
            </w:pPr>
            <w:r>
              <w:t>}</w:t>
            </w:r>
          </w:p>
        </w:tc>
      </w:tr>
    </w:tbl>
    <w:p w14:paraId="036EC047" w14:textId="0F2F0B07" w:rsidR="008E2210" w:rsidRDefault="00DB1821" w:rsidP="00DB1821">
      <w:hyperlink r:id="rId221" w:history="1">
        <w:r w:rsidRPr="00DB1821">
          <w:rPr>
            <w:rStyle w:val="Hyperlink"/>
          </w:rPr>
          <w:t>text-align</w:t>
        </w:r>
      </w:hyperlink>
    </w:p>
    <w:p w14:paraId="472C6552" w14:textId="0F8F191D" w:rsidR="00DB1821" w:rsidRDefault="00DB1821" w:rsidP="00DB1821">
      <w:r w:rsidRPr="00DB1821">
        <w:rPr>
          <w:rtl/>
        </w:rPr>
        <w:t>مقدارها: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52"/>
        <w:gridCol w:w="4652"/>
      </w:tblGrid>
      <w:tr w:rsidR="00DB1821" w:rsidRPr="00DB1821" w14:paraId="3C6F6D35" w14:textId="77777777" w:rsidTr="00DB1821">
        <w:trPr>
          <w:trHeight w:val="447"/>
        </w:trPr>
        <w:tc>
          <w:tcPr>
            <w:tcW w:w="4652" w:type="dxa"/>
          </w:tcPr>
          <w:p w14:paraId="1B6B8CCA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مقدار           </w:t>
            </w:r>
          </w:p>
        </w:tc>
        <w:tc>
          <w:tcPr>
            <w:tcW w:w="4652" w:type="dxa"/>
          </w:tcPr>
          <w:p w14:paraId="0804D516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توض</w:t>
            </w:r>
            <w:r w:rsidRPr="00DB1821">
              <w:rPr>
                <w:rFonts w:hint="cs"/>
                <w:rtl/>
              </w:rPr>
              <w:t>ی</w:t>
            </w:r>
            <w:r w:rsidRPr="00DB1821">
              <w:rPr>
                <w:rFonts w:hint="eastAsia"/>
                <w:rtl/>
              </w:rPr>
              <w:t>ح</w:t>
            </w:r>
            <w:r w:rsidRPr="00DB1821">
              <w:rPr>
                <w:rtl/>
              </w:rPr>
              <w:t xml:space="preserve">                                             </w:t>
            </w:r>
          </w:p>
        </w:tc>
      </w:tr>
      <w:tr w:rsidR="00DB1821" w:rsidRPr="00DB1821" w14:paraId="37556AEB" w14:textId="77777777" w:rsidTr="00DB1821">
        <w:trPr>
          <w:trHeight w:val="435"/>
        </w:trPr>
        <w:tc>
          <w:tcPr>
            <w:tcW w:w="4652" w:type="dxa"/>
          </w:tcPr>
          <w:p w14:paraId="6B0E3139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`</w:t>
            </w:r>
            <w:r w:rsidRPr="00DB1821">
              <w:t>left</w:t>
            </w:r>
            <w:r w:rsidRPr="00DB1821">
              <w:rPr>
                <w:rtl/>
              </w:rPr>
              <w:t xml:space="preserve">`          </w:t>
            </w:r>
          </w:p>
        </w:tc>
        <w:tc>
          <w:tcPr>
            <w:tcW w:w="4652" w:type="dxa"/>
          </w:tcPr>
          <w:p w14:paraId="1A833A04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تراز از چپ                                        </w:t>
            </w:r>
          </w:p>
        </w:tc>
      </w:tr>
      <w:tr w:rsidR="00DB1821" w:rsidRPr="00DB1821" w14:paraId="2C319B69" w14:textId="77777777" w:rsidTr="00DB1821">
        <w:trPr>
          <w:trHeight w:val="447"/>
        </w:trPr>
        <w:tc>
          <w:tcPr>
            <w:tcW w:w="4652" w:type="dxa"/>
          </w:tcPr>
          <w:p w14:paraId="56E8C65A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`</w:t>
            </w:r>
            <w:r w:rsidRPr="00DB1821">
              <w:t>right</w:t>
            </w:r>
            <w:r w:rsidRPr="00DB1821">
              <w:rPr>
                <w:rtl/>
              </w:rPr>
              <w:t xml:space="preserve">`         </w:t>
            </w:r>
          </w:p>
        </w:tc>
        <w:tc>
          <w:tcPr>
            <w:tcW w:w="4652" w:type="dxa"/>
          </w:tcPr>
          <w:p w14:paraId="3B0E3C71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تراز از راست                                      </w:t>
            </w:r>
          </w:p>
        </w:tc>
      </w:tr>
      <w:tr w:rsidR="00DB1821" w:rsidRPr="00DB1821" w14:paraId="3C4880A2" w14:textId="77777777" w:rsidTr="00DB1821">
        <w:trPr>
          <w:trHeight w:val="447"/>
        </w:trPr>
        <w:tc>
          <w:tcPr>
            <w:tcW w:w="4652" w:type="dxa"/>
          </w:tcPr>
          <w:p w14:paraId="242ADFB1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`</w:t>
            </w:r>
            <w:r w:rsidRPr="00DB1821">
              <w:t>center</w:t>
            </w:r>
            <w:r w:rsidRPr="00DB1821">
              <w:rPr>
                <w:rtl/>
              </w:rPr>
              <w:t xml:space="preserve">`        </w:t>
            </w:r>
          </w:p>
        </w:tc>
        <w:tc>
          <w:tcPr>
            <w:tcW w:w="4652" w:type="dxa"/>
          </w:tcPr>
          <w:p w14:paraId="1BD45834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تراز در مرکز                                      </w:t>
            </w:r>
          </w:p>
        </w:tc>
      </w:tr>
      <w:tr w:rsidR="00DB1821" w:rsidRPr="00DB1821" w14:paraId="0DE73F97" w14:textId="77777777" w:rsidTr="00DB1821">
        <w:trPr>
          <w:trHeight w:val="882"/>
        </w:trPr>
        <w:tc>
          <w:tcPr>
            <w:tcW w:w="4652" w:type="dxa"/>
          </w:tcPr>
          <w:p w14:paraId="3403CC96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lastRenderedPageBreak/>
              <w:t xml:space="preserve"> `</w:t>
            </w:r>
            <w:r w:rsidRPr="00DB1821">
              <w:t>justify</w:t>
            </w:r>
            <w:r w:rsidRPr="00DB1821">
              <w:rPr>
                <w:rtl/>
              </w:rPr>
              <w:t xml:space="preserve">`       </w:t>
            </w:r>
          </w:p>
        </w:tc>
        <w:tc>
          <w:tcPr>
            <w:tcW w:w="4652" w:type="dxa"/>
          </w:tcPr>
          <w:p w14:paraId="10CC6FBC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تراز دوطرفه (مثل روزنامه‌ها، پر کردن تمام عرض خط) </w:t>
            </w:r>
          </w:p>
        </w:tc>
      </w:tr>
      <w:tr w:rsidR="00DB1821" w:rsidRPr="00DB1821" w14:paraId="262C4261" w14:textId="77777777" w:rsidTr="00DB1821">
        <w:trPr>
          <w:trHeight w:val="532"/>
        </w:trPr>
        <w:tc>
          <w:tcPr>
            <w:tcW w:w="4652" w:type="dxa"/>
          </w:tcPr>
          <w:p w14:paraId="406237FE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`</w:t>
            </w:r>
            <w:r w:rsidRPr="00DB1821">
              <w:t>start` / `end</w:t>
            </w:r>
            <w:r w:rsidRPr="00DB1821">
              <w:rPr>
                <w:rtl/>
              </w:rPr>
              <w:t xml:space="preserve">` </w:t>
            </w:r>
          </w:p>
        </w:tc>
        <w:tc>
          <w:tcPr>
            <w:tcW w:w="4652" w:type="dxa"/>
          </w:tcPr>
          <w:p w14:paraId="130AF380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بسته به جهت زبان (در </w:t>
            </w:r>
            <w:r w:rsidRPr="00DB1821">
              <w:t>CSS</w:t>
            </w:r>
            <w:r w:rsidRPr="00DB1821">
              <w:rPr>
                <w:rtl/>
              </w:rPr>
              <w:t xml:space="preserve"> جد</w:t>
            </w:r>
            <w:r w:rsidRPr="00DB1821">
              <w:rPr>
                <w:rFonts w:hint="cs"/>
                <w:rtl/>
              </w:rPr>
              <w:t>ی</w:t>
            </w:r>
            <w:r w:rsidRPr="00DB1821">
              <w:rPr>
                <w:rFonts w:hint="eastAsia"/>
                <w:rtl/>
              </w:rPr>
              <w:t>دتر</w:t>
            </w:r>
            <w:r w:rsidRPr="00DB1821">
              <w:rPr>
                <w:rtl/>
              </w:rPr>
              <w:t xml:space="preserve">)                  </w:t>
            </w:r>
          </w:p>
        </w:tc>
      </w:tr>
    </w:tbl>
    <w:p w14:paraId="7D29727F" w14:textId="3F34ADCA" w:rsidR="00DB1821" w:rsidRDefault="00DB1821" w:rsidP="00DB1821">
      <w:r w:rsidRPr="00DB1821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821" w14:paraId="53148EE3" w14:textId="77777777" w:rsidTr="00DB1821">
        <w:tc>
          <w:tcPr>
            <w:tcW w:w="9350" w:type="dxa"/>
          </w:tcPr>
          <w:p w14:paraId="58867632" w14:textId="77777777" w:rsidR="0054283F" w:rsidRDefault="0054283F" w:rsidP="0054283F">
            <w:pPr>
              <w:pStyle w:val="code"/>
              <w:bidi w:val="0"/>
            </w:pPr>
            <w:r>
              <w:t>p {</w:t>
            </w:r>
          </w:p>
          <w:p w14:paraId="39714716" w14:textId="77777777" w:rsidR="0054283F" w:rsidRDefault="0054283F" w:rsidP="0054283F">
            <w:pPr>
              <w:pStyle w:val="code"/>
              <w:bidi w:val="0"/>
            </w:pPr>
            <w:r>
              <w:t xml:space="preserve">  text-align: justify;</w:t>
            </w:r>
          </w:p>
          <w:p w14:paraId="49C0F88C" w14:textId="77777777" w:rsidR="0054283F" w:rsidRDefault="0054283F" w:rsidP="0054283F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B0BFFBC" w14:textId="77777777" w:rsidR="0054283F" w:rsidRDefault="0054283F" w:rsidP="0054283F">
            <w:pPr>
              <w:pStyle w:val="code"/>
              <w:bidi w:val="0"/>
            </w:pPr>
            <w:r>
              <w:t>h1 {</w:t>
            </w:r>
          </w:p>
          <w:p w14:paraId="665E7FD9" w14:textId="77777777" w:rsidR="0054283F" w:rsidRDefault="0054283F" w:rsidP="0054283F">
            <w:pPr>
              <w:pStyle w:val="code"/>
              <w:bidi w:val="0"/>
            </w:pPr>
            <w:r>
              <w:t xml:space="preserve">  text-align: center;</w:t>
            </w:r>
          </w:p>
          <w:p w14:paraId="28229E03" w14:textId="525B9CA5" w:rsidR="00DB1821" w:rsidRDefault="0054283F" w:rsidP="0054283F">
            <w:pPr>
              <w:pStyle w:val="code"/>
              <w:bidi w:val="0"/>
            </w:pPr>
            <w:r>
              <w:t>}</w:t>
            </w:r>
          </w:p>
        </w:tc>
      </w:tr>
    </w:tbl>
    <w:p w14:paraId="77127884" w14:textId="0158AD85" w:rsidR="00DB1821" w:rsidRDefault="0054283F" w:rsidP="0054283F">
      <w:hyperlink r:id="rId222" w:history="1">
        <w:r w:rsidRPr="0054283F">
          <w:rPr>
            <w:rStyle w:val="Hyperlink"/>
          </w:rPr>
          <w:t>text-align2</w:t>
        </w:r>
      </w:hyperlink>
    </w:p>
    <w:p w14:paraId="7BC8261D" w14:textId="7539462E" w:rsidR="0054283F" w:rsidRDefault="0054283F" w:rsidP="0054283F">
      <w:r w:rsidRPr="0054283F">
        <w:rPr>
          <w:rtl/>
        </w:rPr>
        <w:t>جمع‌بند</w:t>
      </w:r>
      <w:r w:rsidRPr="0054283F">
        <w:rPr>
          <w:rFonts w:hint="cs"/>
          <w:rtl/>
        </w:rPr>
        <w:t>ی</w:t>
      </w:r>
      <w:r w:rsidRPr="0054283F">
        <w:rPr>
          <w:rtl/>
        </w:rPr>
        <w:t xml:space="preserve"> سر</w:t>
      </w:r>
      <w:r w:rsidRPr="0054283F">
        <w:rPr>
          <w:rFonts w:hint="cs"/>
          <w:rtl/>
        </w:rPr>
        <w:t>ی</w:t>
      </w:r>
      <w:r w:rsidRPr="0054283F">
        <w:rPr>
          <w:rFonts w:hint="eastAsia"/>
          <w:rtl/>
        </w:rPr>
        <w:t>ع</w:t>
      </w:r>
      <w:r w:rsidRPr="0054283F">
        <w:rPr>
          <w:rtl/>
        </w:rPr>
        <w:t>:</w:t>
      </w:r>
    </w:p>
    <w:tbl>
      <w:tblPr>
        <w:tblStyle w:val="TableGrid"/>
        <w:bidiVisual/>
        <w:tblW w:w="9448" w:type="dxa"/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4283F" w:rsidRPr="0054283F" w14:paraId="5F35D771" w14:textId="77777777" w:rsidTr="0054283F">
        <w:trPr>
          <w:trHeight w:val="446"/>
        </w:trPr>
        <w:tc>
          <w:tcPr>
            <w:tcW w:w="2362" w:type="dxa"/>
          </w:tcPr>
          <w:p w14:paraId="412585C9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و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ژگ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tl/>
              </w:rPr>
              <w:t xml:space="preserve">         </w:t>
            </w:r>
          </w:p>
        </w:tc>
        <w:tc>
          <w:tcPr>
            <w:tcW w:w="2362" w:type="dxa"/>
          </w:tcPr>
          <w:p w14:paraId="578A3614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توض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ح</w:t>
            </w:r>
            <w:r w:rsidRPr="0054283F">
              <w:rPr>
                <w:rtl/>
              </w:rPr>
              <w:t xml:space="preserve">                   </w:t>
            </w:r>
          </w:p>
        </w:tc>
        <w:tc>
          <w:tcPr>
            <w:tcW w:w="2362" w:type="dxa"/>
          </w:tcPr>
          <w:p w14:paraId="6C4970BC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مثال                  </w:t>
            </w:r>
          </w:p>
        </w:tc>
        <w:tc>
          <w:tcPr>
            <w:tcW w:w="2362" w:type="dxa"/>
          </w:tcPr>
          <w:p w14:paraId="5876C379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نت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جه</w:t>
            </w:r>
            <w:r w:rsidRPr="0054283F">
              <w:rPr>
                <w:rtl/>
              </w:rPr>
              <w:t xml:space="preserve">                         </w:t>
            </w:r>
          </w:p>
        </w:tc>
      </w:tr>
      <w:tr w:rsidR="0054283F" w:rsidRPr="0054283F" w14:paraId="029FA600" w14:textId="77777777" w:rsidTr="0054283F">
        <w:trPr>
          <w:trHeight w:val="882"/>
        </w:trPr>
        <w:tc>
          <w:tcPr>
            <w:tcW w:w="2362" w:type="dxa"/>
          </w:tcPr>
          <w:p w14:paraId="06FA09A9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line-height</w:t>
            </w:r>
            <w:r w:rsidRPr="0054283F">
              <w:rPr>
                <w:rtl/>
              </w:rPr>
              <w:t xml:space="preserve">` </w:t>
            </w:r>
          </w:p>
        </w:tc>
        <w:tc>
          <w:tcPr>
            <w:tcW w:w="2362" w:type="dxa"/>
          </w:tcPr>
          <w:p w14:paraId="41513CBC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فاصله ب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ن</w:t>
            </w:r>
            <w:r w:rsidRPr="0054283F">
              <w:rPr>
                <w:rtl/>
              </w:rPr>
              <w:t xml:space="preserve"> خطوط متن      </w:t>
            </w:r>
          </w:p>
        </w:tc>
        <w:tc>
          <w:tcPr>
            <w:tcW w:w="2362" w:type="dxa"/>
          </w:tcPr>
          <w:p w14:paraId="6493D5CE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line-height: 1.8</w:t>
            </w:r>
            <w:r w:rsidRPr="0054283F">
              <w:rPr>
                <w:rtl/>
              </w:rPr>
              <w:t xml:space="preserve">;`   </w:t>
            </w:r>
          </w:p>
        </w:tc>
        <w:tc>
          <w:tcPr>
            <w:tcW w:w="2362" w:type="dxa"/>
          </w:tcPr>
          <w:p w14:paraId="167E340D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خوانا</w:t>
            </w:r>
            <w:r w:rsidRPr="0054283F">
              <w:rPr>
                <w:rFonts w:hint="cs"/>
                <w:rtl/>
              </w:rPr>
              <w:t>یی</w:t>
            </w:r>
            <w:r w:rsidRPr="0054283F">
              <w:rPr>
                <w:rtl/>
              </w:rPr>
              <w:t xml:space="preserve"> ب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شتر</w:t>
            </w:r>
            <w:r w:rsidRPr="0054283F">
              <w:rPr>
                <w:rtl/>
              </w:rPr>
              <w:t xml:space="preserve">                 </w:t>
            </w:r>
          </w:p>
        </w:tc>
      </w:tr>
      <w:tr w:rsidR="0054283F" w:rsidRPr="0054283F" w14:paraId="4D5F7BF2" w14:textId="77777777" w:rsidTr="0054283F">
        <w:trPr>
          <w:trHeight w:val="882"/>
        </w:trPr>
        <w:tc>
          <w:tcPr>
            <w:tcW w:w="2362" w:type="dxa"/>
          </w:tcPr>
          <w:p w14:paraId="0AFA053D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text-indent</w:t>
            </w:r>
            <w:r w:rsidRPr="0054283F">
              <w:rPr>
                <w:rtl/>
              </w:rPr>
              <w:t xml:space="preserve">` </w:t>
            </w:r>
          </w:p>
        </w:tc>
        <w:tc>
          <w:tcPr>
            <w:tcW w:w="2362" w:type="dxa"/>
          </w:tcPr>
          <w:p w14:paraId="34A7A797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تورفتگ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tl/>
              </w:rPr>
              <w:t xml:space="preserve"> ابتدا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tl/>
              </w:rPr>
              <w:t xml:space="preserve"> پاراگراف </w:t>
            </w:r>
          </w:p>
        </w:tc>
        <w:tc>
          <w:tcPr>
            <w:tcW w:w="2362" w:type="dxa"/>
          </w:tcPr>
          <w:p w14:paraId="1ED508B3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text-indent: 30px</w:t>
            </w:r>
            <w:r w:rsidRPr="0054283F">
              <w:rPr>
                <w:rtl/>
              </w:rPr>
              <w:t xml:space="preserve">;`  </w:t>
            </w:r>
          </w:p>
        </w:tc>
        <w:tc>
          <w:tcPr>
            <w:tcW w:w="2362" w:type="dxa"/>
          </w:tcPr>
          <w:p w14:paraId="6DBB8162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شروع منظم پاراگراف            </w:t>
            </w:r>
          </w:p>
        </w:tc>
      </w:tr>
      <w:tr w:rsidR="0054283F" w:rsidRPr="0054283F" w14:paraId="7D7BF9A0" w14:textId="77777777" w:rsidTr="0054283F">
        <w:trPr>
          <w:trHeight w:val="893"/>
        </w:trPr>
        <w:tc>
          <w:tcPr>
            <w:tcW w:w="2362" w:type="dxa"/>
          </w:tcPr>
          <w:p w14:paraId="48078350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text-align</w:t>
            </w:r>
            <w:r w:rsidRPr="0054283F">
              <w:rPr>
                <w:rtl/>
              </w:rPr>
              <w:t xml:space="preserve">`  </w:t>
            </w:r>
          </w:p>
        </w:tc>
        <w:tc>
          <w:tcPr>
            <w:tcW w:w="2362" w:type="dxa"/>
          </w:tcPr>
          <w:p w14:paraId="634579E3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ترازبند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tl/>
              </w:rPr>
              <w:t xml:space="preserve"> متن            </w:t>
            </w:r>
          </w:p>
        </w:tc>
        <w:tc>
          <w:tcPr>
            <w:tcW w:w="2362" w:type="dxa"/>
          </w:tcPr>
          <w:p w14:paraId="7B61F3E5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text-align: center</w:t>
            </w:r>
            <w:r w:rsidRPr="0054283F">
              <w:rPr>
                <w:rtl/>
              </w:rPr>
              <w:t xml:space="preserve">;` </w:t>
            </w:r>
          </w:p>
        </w:tc>
        <w:tc>
          <w:tcPr>
            <w:tcW w:w="2362" w:type="dxa"/>
          </w:tcPr>
          <w:p w14:paraId="77D690BF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متن وسط‌چ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ن</w:t>
            </w:r>
            <w:r w:rsidRPr="0054283F">
              <w:rPr>
                <w:rtl/>
              </w:rPr>
              <w:t xml:space="preserve"> 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ا</w:t>
            </w:r>
            <w:r w:rsidRPr="0054283F">
              <w:rPr>
                <w:rtl/>
              </w:rPr>
              <w:t xml:space="preserve"> راست‌چ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ن</w:t>
            </w:r>
            <w:r w:rsidRPr="0054283F">
              <w:rPr>
                <w:rtl/>
              </w:rPr>
              <w:t xml:space="preserve"> و ... </w:t>
            </w:r>
          </w:p>
        </w:tc>
      </w:tr>
    </w:tbl>
    <w:p w14:paraId="7D8C7E6E" w14:textId="77777777" w:rsidR="0054283F" w:rsidRDefault="0054283F" w:rsidP="00AC7093">
      <w:pPr>
        <w:pStyle w:val="bold"/>
      </w:pPr>
    </w:p>
    <w:p w14:paraId="7E9F722E" w14:textId="044F9ED2" w:rsidR="00FB401D" w:rsidRDefault="00FB401D" w:rsidP="00AC7093">
      <w:pPr>
        <w:pStyle w:val="bold"/>
      </w:pPr>
      <w:r>
        <w:t>Text-decoration</w:t>
      </w:r>
    </w:p>
    <w:p w14:paraId="58C1523D" w14:textId="77777777" w:rsidR="0054283F" w:rsidRDefault="0054283F" w:rsidP="0054283F">
      <w:pPr>
        <w:rPr>
          <w:rtl/>
        </w:rPr>
      </w:pPr>
      <w:r>
        <w:rPr>
          <w:rtl/>
        </w:rPr>
        <w:t>(تز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خط‌ها</w:t>
      </w:r>
      <w:r>
        <w:rPr>
          <w:rFonts w:hint="cs"/>
          <w:rtl/>
        </w:rPr>
        <w:t>ی</w:t>
      </w:r>
      <w:r>
        <w:rPr>
          <w:rtl/>
        </w:rPr>
        <w:t xml:space="preserve"> مربوط به متن)</w:t>
      </w:r>
    </w:p>
    <w:p w14:paraId="0B7CE107" w14:textId="77777777" w:rsidR="0054283F" w:rsidRDefault="0054283F" w:rsidP="0054283F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اضافه‌کردن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حذف خط‌ها</w:t>
      </w:r>
      <w:r>
        <w:rPr>
          <w:rFonts w:hint="cs"/>
          <w:rtl/>
        </w:rPr>
        <w:t>یی</w:t>
      </w:r>
      <w:r>
        <w:rPr>
          <w:rtl/>
        </w:rPr>
        <w:t xml:space="preserve"> مثل ز</w:t>
      </w:r>
      <w:r>
        <w:rPr>
          <w:rFonts w:hint="cs"/>
          <w:rtl/>
        </w:rPr>
        <w:t>ی</w:t>
      </w:r>
      <w:r>
        <w:rPr>
          <w:rFonts w:hint="eastAsia"/>
          <w:rtl/>
        </w:rPr>
        <w:t>رخط،</w:t>
      </w:r>
      <w:r>
        <w:rPr>
          <w:rtl/>
        </w:rPr>
        <w:t xml:space="preserve"> خط وسط،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بالاخط به متن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D342883" w14:textId="5B8493F1" w:rsidR="0054283F" w:rsidRDefault="0054283F" w:rsidP="0054283F">
      <w:r>
        <w:rPr>
          <w:rFonts w:ascii="IRANSansWeb(FaNum) Light" w:hAnsi="IRANSansWeb(FaNum) Light" w:hint="cs"/>
          <w:rtl/>
        </w:rPr>
        <w:t>نحوه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نوشتن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283F" w14:paraId="3A51DD30" w14:textId="77777777" w:rsidTr="0054283F">
        <w:tc>
          <w:tcPr>
            <w:tcW w:w="9350" w:type="dxa"/>
          </w:tcPr>
          <w:p w14:paraId="6AC4BF89" w14:textId="77777777" w:rsidR="0054283F" w:rsidRDefault="0054283F" w:rsidP="0054283F">
            <w:pPr>
              <w:pStyle w:val="code"/>
              <w:bidi w:val="0"/>
            </w:pPr>
            <w:r>
              <w:t>a {</w:t>
            </w:r>
          </w:p>
          <w:p w14:paraId="18F4EC06" w14:textId="77777777" w:rsidR="0054283F" w:rsidRDefault="0054283F" w:rsidP="0054283F">
            <w:pPr>
              <w:pStyle w:val="code"/>
              <w:bidi w:val="0"/>
            </w:pPr>
            <w:r>
              <w:t xml:space="preserve">  text-decoration: none;</w:t>
            </w:r>
          </w:p>
          <w:p w14:paraId="4E8408C9" w14:textId="070F6266" w:rsidR="0054283F" w:rsidRDefault="0054283F" w:rsidP="0054283F">
            <w:pPr>
              <w:pStyle w:val="code"/>
              <w:bidi w:val="0"/>
            </w:pPr>
            <w:r>
              <w:t>}</w:t>
            </w:r>
          </w:p>
        </w:tc>
      </w:tr>
    </w:tbl>
    <w:p w14:paraId="43D9FE79" w14:textId="1162776B" w:rsidR="0054283F" w:rsidRDefault="0054283F" w:rsidP="0054283F">
      <w:hyperlink r:id="rId223" w:history="1">
        <w:r w:rsidRPr="0054283F">
          <w:rPr>
            <w:rStyle w:val="Hyperlink"/>
          </w:rPr>
          <w:t>text-decoration</w:t>
        </w:r>
      </w:hyperlink>
    </w:p>
    <w:p w14:paraId="2A9543D6" w14:textId="5EB0AD8B" w:rsidR="0054283F" w:rsidRDefault="0054283F" w:rsidP="0054283F">
      <w:pPr>
        <w:rPr>
          <w:rtl/>
        </w:rPr>
      </w:pPr>
      <w:r w:rsidRPr="0054283F">
        <w:rPr>
          <w:rtl/>
        </w:rPr>
        <w:lastRenderedPageBreak/>
        <w:t>مقاد</w:t>
      </w:r>
      <w:r w:rsidRPr="0054283F">
        <w:rPr>
          <w:rFonts w:hint="cs"/>
          <w:rtl/>
        </w:rPr>
        <w:t>ی</w:t>
      </w:r>
      <w:r w:rsidRPr="0054283F">
        <w:rPr>
          <w:rFonts w:hint="eastAsia"/>
          <w:rtl/>
        </w:rPr>
        <w:t>ر</w:t>
      </w:r>
      <w:r w:rsidRPr="0054283F">
        <w:rPr>
          <w:rtl/>
        </w:rPr>
        <w:t xml:space="preserve"> را</w:t>
      </w:r>
      <w:r w:rsidRPr="0054283F">
        <w:rPr>
          <w:rFonts w:hint="cs"/>
          <w:rtl/>
        </w:rPr>
        <w:t>ی</w:t>
      </w:r>
      <w:r w:rsidRPr="0054283F">
        <w:rPr>
          <w:rFonts w:hint="eastAsia"/>
          <w:rtl/>
        </w:rPr>
        <w:t>ج</w:t>
      </w:r>
      <w:r w:rsidRPr="0054283F">
        <w:rPr>
          <w:rtl/>
        </w:rPr>
        <w:t>:</w:t>
      </w:r>
    </w:p>
    <w:tbl>
      <w:tblPr>
        <w:tblStyle w:val="TableGrid"/>
        <w:bidiVisual/>
        <w:tblW w:w="9523" w:type="dxa"/>
        <w:tblLook w:val="04A0" w:firstRow="1" w:lastRow="0" w:firstColumn="1" w:lastColumn="0" w:noHBand="0" w:noVBand="1"/>
      </w:tblPr>
      <w:tblGrid>
        <w:gridCol w:w="3173"/>
        <w:gridCol w:w="3175"/>
        <w:gridCol w:w="3175"/>
      </w:tblGrid>
      <w:tr w:rsidR="0054283F" w:rsidRPr="0054283F" w14:paraId="70DE468E" w14:textId="77777777" w:rsidTr="0054283F">
        <w:trPr>
          <w:trHeight w:val="463"/>
        </w:trPr>
        <w:tc>
          <w:tcPr>
            <w:tcW w:w="3173" w:type="dxa"/>
          </w:tcPr>
          <w:p w14:paraId="69C3C880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مقدار                </w:t>
            </w:r>
          </w:p>
        </w:tc>
        <w:tc>
          <w:tcPr>
            <w:tcW w:w="3175" w:type="dxa"/>
          </w:tcPr>
          <w:p w14:paraId="16EFCE3D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توض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ح</w:t>
            </w:r>
            <w:r w:rsidRPr="0054283F">
              <w:rPr>
                <w:rtl/>
              </w:rPr>
              <w:t xml:space="preserve">          </w:t>
            </w:r>
          </w:p>
        </w:tc>
        <w:tc>
          <w:tcPr>
            <w:tcW w:w="3175" w:type="dxa"/>
          </w:tcPr>
          <w:p w14:paraId="08C7B7AE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مثال                        </w:t>
            </w:r>
          </w:p>
        </w:tc>
      </w:tr>
      <w:tr w:rsidR="0054283F" w:rsidRPr="0054283F" w14:paraId="54C99C30" w14:textId="77777777" w:rsidTr="0054283F">
        <w:trPr>
          <w:trHeight w:val="451"/>
        </w:trPr>
        <w:tc>
          <w:tcPr>
            <w:tcW w:w="3173" w:type="dxa"/>
          </w:tcPr>
          <w:p w14:paraId="7B7AD1A9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none</w:t>
            </w:r>
            <w:r w:rsidRPr="0054283F">
              <w:rPr>
                <w:rtl/>
              </w:rPr>
              <w:t xml:space="preserve">`               </w:t>
            </w:r>
          </w:p>
        </w:tc>
        <w:tc>
          <w:tcPr>
            <w:tcW w:w="3175" w:type="dxa"/>
          </w:tcPr>
          <w:p w14:paraId="31CA447F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بدون ه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چ</w:t>
            </w:r>
            <w:r w:rsidRPr="0054283F">
              <w:rPr>
                <w:rtl/>
              </w:rPr>
              <w:t xml:space="preserve"> خط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tl/>
              </w:rPr>
              <w:t xml:space="preserve">   </w:t>
            </w:r>
          </w:p>
        </w:tc>
        <w:tc>
          <w:tcPr>
            <w:tcW w:w="3175" w:type="dxa"/>
          </w:tcPr>
          <w:p w14:paraId="37B2789B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حذف ز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رخط</w:t>
            </w:r>
            <w:r w:rsidRPr="0054283F">
              <w:rPr>
                <w:rtl/>
              </w:rPr>
              <w:t xml:space="preserve"> ل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نک‌ها</w:t>
            </w:r>
            <w:r w:rsidRPr="0054283F">
              <w:rPr>
                <w:rtl/>
              </w:rPr>
              <w:t xml:space="preserve">           </w:t>
            </w:r>
          </w:p>
        </w:tc>
      </w:tr>
      <w:tr w:rsidR="0054283F" w:rsidRPr="0054283F" w14:paraId="65666FED" w14:textId="77777777" w:rsidTr="0054283F">
        <w:trPr>
          <w:trHeight w:val="926"/>
        </w:trPr>
        <w:tc>
          <w:tcPr>
            <w:tcW w:w="3173" w:type="dxa"/>
          </w:tcPr>
          <w:p w14:paraId="1C1CF9B0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underline</w:t>
            </w:r>
            <w:r w:rsidRPr="0054283F">
              <w:rPr>
                <w:rtl/>
              </w:rPr>
              <w:t xml:space="preserve">`          </w:t>
            </w:r>
          </w:p>
        </w:tc>
        <w:tc>
          <w:tcPr>
            <w:tcW w:w="3175" w:type="dxa"/>
          </w:tcPr>
          <w:p w14:paraId="1EA385CB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خط ز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ر</w:t>
            </w:r>
            <w:r w:rsidRPr="0054283F">
              <w:rPr>
                <w:rtl/>
              </w:rPr>
              <w:t xml:space="preserve"> متن     </w:t>
            </w:r>
          </w:p>
        </w:tc>
        <w:tc>
          <w:tcPr>
            <w:tcW w:w="3175" w:type="dxa"/>
          </w:tcPr>
          <w:p w14:paraId="025080B6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ز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رخط</w:t>
            </w:r>
            <w:r w:rsidRPr="0054283F">
              <w:rPr>
                <w:rtl/>
              </w:rPr>
              <w:t xml:space="preserve"> برا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tl/>
              </w:rPr>
              <w:t xml:space="preserve"> تأک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د</w:t>
            </w:r>
            <w:r w:rsidRPr="0054283F">
              <w:rPr>
                <w:rtl/>
              </w:rPr>
              <w:t xml:space="preserve"> 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ا</w:t>
            </w:r>
            <w:r w:rsidRPr="0054283F">
              <w:rPr>
                <w:rtl/>
              </w:rPr>
              <w:t xml:space="preserve"> ل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نک</w:t>
            </w:r>
            <w:r w:rsidRPr="0054283F">
              <w:rPr>
                <w:rtl/>
              </w:rPr>
              <w:t xml:space="preserve">    </w:t>
            </w:r>
          </w:p>
        </w:tc>
      </w:tr>
      <w:tr w:rsidR="0054283F" w:rsidRPr="0054283F" w14:paraId="09E10C32" w14:textId="77777777" w:rsidTr="0054283F">
        <w:trPr>
          <w:trHeight w:val="451"/>
        </w:trPr>
        <w:tc>
          <w:tcPr>
            <w:tcW w:w="3173" w:type="dxa"/>
          </w:tcPr>
          <w:p w14:paraId="6E9A2812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overline</w:t>
            </w:r>
            <w:r w:rsidRPr="0054283F">
              <w:rPr>
                <w:rtl/>
              </w:rPr>
              <w:t xml:space="preserve">`           </w:t>
            </w:r>
          </w:p>
        </w:tc>
        <w:tc>
          <w:tcPr>
            <w:tcW w:w="3175" w:type="dxa"/>
          </w:tcPr>
          <w:p w14:paraId="2B002085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خط بالا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tl/>
              </w:rPr>
              <w:t xml:space="preserve"> متن   </w:t>
            </w:r>
          </w:p>
        </w:tc>
        <w:tc>
          <w:tcPr>
            <w:tcW w:w="3175" w:type="dxa"/>
          </w:tcPr>
          <w:p w14:paraId="3EEC4A09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                            </w:t>
            </w:r>
          </w:p>
        </w:tc>
      </w:tr>
      <w:tr w:rsidR="0054283F" w:rsidRPr="0054283F" w14:paraId="6B60FEF5" w14:textId="77777777" w:rsidTr="0054283F">
        <w:trPr>
          <w:trHeight w:val="926"/>
        </w:trPr>
        <w:tc>
          <w:tcPr>
            <w:tcW w:w="3173" w:type="dxa"/>
          </w:tcPr>
          <w:p w14:paraId="44A40AB9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line-through</w:t>
            </w:r>
            <w:r w:rsidRPr="0054283F">
              <w:rPr>
                <w:rtl/>
              </w:rPr>
              <w:t xml:space="preserve">`       </w:t>
            </w:r>
          </w:p>
        </w:tc>
        <w:tc>
          <w:tcPr>
            <w:tcW w:w="3175" w:type="dxa"/>
          </w:tcPr>
          <w:p w14:paraId="643C42FB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خط وسط متن     </w:t>
            </w:r>
          </w:p>
        </w:tc>
        <w:tc>
          <w:tcPr>
            <w:tcW w:w="3175" w:type="dxa"/>
          </w:tcPr>
          <w:p w14:paraId="76E286F9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برا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tl/>
              </w:rPr>
              <w:t xml:space="preserve"> نشان‌دادن حذف 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ا</w:t>
            </w:r>
            <w:r w:rsidRPr="0054283F">
              <w:rPr>
                <w:rtl/>
              </w:rPr>
              <w:t xml:space="preserve"> تخف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ف</w:t>
            </w:r>
            <w:r w:rsidRPr="0054283F">
              <w:rPr>
                <w:rtl/>
              </w:rPr>
              <w:t xml:space="preserve"> </w:t>
            </w:r>
          </w:p>
        </w:tc>
      </w:tr>
      <w:tr w:rsidR="0054283F" w:rsidRPr="0054283F" w14:paraId="6248F526" w14:textId="77777777" w:rsidTr="0054283F">
        <w:trPr>
          <w:trHeight w:val="451"/>
        </w:trPr>
        <w:tc>
          <w:tcPr>
            <w:tcW w:w="3173" w:type="dxa"/>
          </w:tcPr>
          <w:p w14:paraId="64AB9591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underline overline</w:t>
            </w:r>
            <w:r w:rsidRPr="0054283F">
              <w:rPr>
                <w:rtl/>
              </w:rPr>
              <w:t xml:space="preserve">` </w:t>
            </w:r>
          </w:p>
        </w:tc>
        <w:tc>
          <w:tcPr>
            <w:tcW w:w="3175" w:type="dxa"/>
          </w:tcPr>
          <w:p w14:paraId="2595CBB2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چند خط هم‌زمان </w:t>
            </w:r>
          </w:p>
        </w:tc>
        <w:tc>
          <w:tcPr>
            <w:tcW w:w="3175" w:type="dxa"/>
          </w:tcPr>
          <w:p w14:paraId="7EB43457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                            </w:t>
            </w:r>
          </w:p>
        </w:tc>
      </w:tr>
    </w:tbl>
    <w:p w14:paraId="523121B1" w14:textId="7AC2089E" w:rsidR="0054283F" w:rsidRDefault="0054283F" w:rsidP="0054283F">
      <w:pPr>
        <w:rPr>
          <w:rtl/>
        </w:rPr>
      </w:pPr>
      <w:r w:rsidRPr="0054283F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283F" w14:paraId="3F2FB422" w14:textId="77777777" w:rsidTr="0054283F">
        <w:tc>
          <w:tcPr>
            <w:tcW w:w="9350" w:type="dxa"/>
          </w:tcPr>
          <w:p w14:paraId="40BD8450" w14:textId="77777777" w:rsidR="0054283F" w:rsidRDefault="0054283F" w:rsidP="0054283F">
            <w:pPr>
              <w:pStyle w:val="code"/>
              <w:bidi w:val="0"/>
            </w:pPr>
            <w:r>
              <w:t>h1 {</w:t>
            </w:r>
          </w:p>
          <w:p w14:paraId="4189CAE7" w14:textId="77777777" w:rsidR="0054283F" w:rsidRDefault="0054283F" w:rsidP="0054283F">
            <w:pPr>
              <w:pStyle w:val="code"/>
              <w:bidi w:val="0"/>
            </w:pPr>
            <w:r>
              <w:t xml:space="preserve">  text-decoration: underline overline;</w:t>
            </w:r>
          </w:p>
          <w:p w14:paraId="5E39D197" w14:textId="77777777" w:rsidR="0054283F" w:rsidRDefault="0054283F" w:rsidP="0054283F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B2A673E" w14:textId="77777777" w:rsidR="0054283F" w:rsidRDefault="0054283F" w:rsidP="0054283F">
            <w:pPr>
              <w:pStyle w:val="code"/>
              <w:bidi w:val="0"/>
            </w:pPr>
            <w:r>
              <w:t>del {</w:t>
            </w:r>
          </w:p>
          <w:p w14:paraId="54C7AA1C" w14:textId="77777777" w:rsidR="0054283F" w:rsidRDefault="0054283F" w:rsidP="0054283F">
            <w:pPr>
              <w:pStyle w:val="code"/>
              <w:bidi w:val="0"/>
            </w:pPr>
            <w:r>
              <w:t xml:space="preserve">  text-decoration: line-through;</w:t>
            </w:r>
          </w:p>
          <w:p w14:paraId="7D263E44" w14:textId="0AD5E64B" w:rsidR="0054283F" w:rsidRDefault="0054283F" w:rsidP="0054283F">
            <w:pPr>
              <w:pStyle w:val="code"/>
              <w:bidi w:val="0"/>
            </w:pPr>
            <w:r>
              <w:t>}</w:t>
            </w:r>
          </w:p>
        </w:tc>
      </w:tr>
    </w:tbl>
    <w:p w14:paraId="5F3148DC" w14:textId="33EAE7B6" w:rsidR="0054283F" w:rsidRDefault="0054283F" w:rsidP="0054283F">
      <w:hyperlink r:id="rId224" w:history="1">
        <w:r w:rsidRPr="0054283F">
          <w:rPr>
            <w:rStyle w:val="Hyperlink"/>
          </w:rPr>
          <w:t>text-decoration2</w:t>
        </w:r>
      </w:hyperlink>
    </w:p>
    <w:p w14:paraId="015BF5BA" w14:textId="77777777" w:rsidR="0054283F" w:rsidRDefault="0054283F" w:rsidP="0054283F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3FEE8E17" w14:textId="1843DAE8" w:rsidR="0054283F" w:rsidRDefault="0054283F" w:rsidP="0054283F">
      <w:pPr>
        <w:rPr>
          <w:rtl/>
        </w:rPr>
      </w:pPr>
      <w:r>
        <w:rPr>
          <w:rtl/>
        </w:rPr>
        <w:t>&lt;</w:t>
      </w:r>
      <w:r>
        <w:t>h1</w:t>
      </w:r>
      <w:r>
        <w:rPr>
          <w:rtl/>
        </w:rPr>
        <w:t>&gt; هم بالا و هم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خط دارد</w:t>
      </w:r>
    </w:p>
    <w:p w14:paraId="3DCDDC50" w14:textId="7D24B447" w:rsidR="0054283F" w:rsidRDefault="0054283F" w:rsidP="0054283F">
      <w:pPr>
        <w:rPr>
          <w:rtl/>
        </w:rPr>
      </w:pPr>
      <w:r>
        <w:rPr>
          <w:rtl/>
        </w:rPr>
        <w:t>&lt;</w:t>
      </w:r>
      <w:r>
        <w:t>del</w:t>
      </w:r>
      <w:r>
        <w:rPr>
          <w:rtl/>
        </w:rPr>
        <w:t>&gt; (حذف شده) خط وسط دارد</w:t>
      </w:r>
    </w:p>
    <w:p w14:paraId="4AE9D3DD" w14:textId="52F3E184" w:rsidR="0054283F" w:rsidRDefault="0054283F" w:rsidP="0054283F">
      <w:pPr>
        <w:rPr>
          <w:rtl/>
        </w:rPr>
      </w:pPr>
      <w:r>
        <w:t>CSS3</w:t>
      </w:r>
      <w:r>
        <w:rPr>
          <w:rtl/>
        </w:rPr>
        <w:t xml:space="preserve"> جزئ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>:</w:t>
      </w:r>
    </w:p>
    <w:p w14:paraId="779B1C30" w14:textId="07719CE1" w:rsidR="0054283F" w:rsidRDefault="0054283F" w:rsidP="0054283F"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جزئ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را دق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کرد: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283F" w14:paraId="288BBBBE" w14:textId="77777777" w:rsidTr="0054283F">
        <w:tc>
          <w:tcPr>
            <w:tcW w:w="9350" w:type="dxa"/>
          </w:tcPr>
          <w:p w14:paraId="42151899" w14:textId="77777777" w:rsidR="0054283F" w:rsidRDefault="0054283F" w:rsidP="0054283F">
            <w:pPr>
              <w:pStyle w:val="code"/>
              <w:bidi w:val="0"/>
            </w:pPr>
            <w:r>
              <w:t>text-decoration-line: underline;</w:t>
            </w:r>
          </w:p>
          <w:p w14:paraId="3E5D6D4A" w14:textId="77777777" w:rsidR="0054283F" w:rsidRDefault="0054283F" w:rsidP="0054283F">
            <w:pPr>
              <w:pStyle w:val="code"/>
              <w:bidi w:val="0"/>
            </w:pPr>
            <w:r>
              <w:t>text-decoration-color: red;</w:t>
            </w:r>
          </w:p>
          <w:p w14:paraId="5A37C4F4" w14:textId="21368335" w:rsidR="0054283F" w:rsidRDefault="0054283F" w:rsidP="0054283F">
            <w:pPr>
              <w:pStyle w:val="code"/>
              <w:bidi w:val="0"/>
            </w:pPr>
            <w:r>
              <w:t>text-decoration-style: wavy;</w:t>
            </w:r>
          </w:p>
        </w:tc>
      </w:tr>
    </w:tbl>
    <w:p w14:paraId="5F447839" w14:textId="3AA6EFF0" w:rsidR="0054283F" w:rsidRDefault="006F2030" w:rsidP="0054283F">
      <w:r w:rsidRPr="006F2030">
        <w:rPr>
          <w:rtl/>
        </w:rPr>
        <w:t>نت</w:t>
      </w:r>
      <w:r w:rsidRPr="006F2030">
        <w:rPr>
          <w:rFonts w:hint="cs"/>
          <w:rtl/>
        </w:rPr>
        <w:t>ی</w:t>
      </w:r>
      <w:r w:rsidRPr="006F2030">
        <w:rPr>
          <w:rFonts w:hint="eastAsia"/>
          <w:rtl/>
        </w:rPr>
        <w:t>جه</w:t>
      </w:r>
      <w:r w:rsidRPr="006F2030">
        <w:rPr>
          <w:rtl/>
        </w:rPr>
        <w:t>: ز</w:t>
      </w:r>
      <w:r w:rsidRPr="006F2030">
        <w:rPr>
          <w:rFonts w:hint="cs"/>
          <w:rtl/>
        </w:rPr>
        <w:t>ی</w:t>
      </w:r>
      <w:r w:rsidRPr="006F2030">
        <w:rPr>
          <w:rFonts w:hint="eastAsia"/>
          <w:rtl/>
        </w:rPr>
        <w:t>رخط</w:t>
      </w:r>
      <w:r w:rsidRPr="006F2030">
        <w:rPr>
          <w:rtl/>
        </w:rPr>
        <w:t xml:space="preserve"> قرمز موج‌دار (برا</w:t>
      </w:r>
      <w:r w:rsidRPr="006F2030">
        <w:rPr>
          <w:rFonts w:hint="cs"/>
          <w:rtl/>
        </w:rPr>
        <w:t>ی</w:t>
      </w:r>
      <w:r w:rsidRPr="006F2030">
        <w:rPr>
          <w:rtl/>
        </w:rPr>
        <w:t xml:space="preserve"> طراح</w:t>
      </w:r>
      <w:r w:rsidRPr="006F2030">
        <w:rPr>
          <w:rFonts w:hint="cs"/>
          <w:rtl/>
        </w:rPr>
        <w:t>ی</w:t>
      </w:r>
      <w:r w:rsidRPr="006F2030">
        <w:rPr>
          <w:rtl/>
        </w:rPr>
        <w:t xml:space="preserve"> ز</w:t>
      </w:r>
      <w:r w:rsidRPr="006F2030">
        <w:rPr>
          <w:rFonts w:hint="cs"/>
          <w:rtl/>
        </w:rPr>
        <w:t>ی</w:t>
      </w:r>
      <w:r w:rsidRPr="006F2030">
        <w:rPr>
          <w:rFonts w:hint="eastAsia"/>
          <w:rtl/>
        </w:rPr>
        <w:t>با</w:t>
      </w:r>
      <w:r w:rsidRPr="006F2030">
        <w:rPr>
          <w:rtl/>
        </w:rPr>
        <w:t>)</w:t>
      </w:r>
    </w:p>
    <w:p w14:paraId="155FDB8C" w14:textId="59BA1128" w:rsidR="00FB401D" w:rsidRDefault="00FB401D" w:rsidP="00AC7093">
      <w:pPr>
        <w:pStyle w:val="bold"/>
        <w:rPr>
          <w:rtl/>
        </w:rPr>
      </w:pPr>
      <w:r>
        <w:t>Text-transform</w:t>
      </w:r>
    </w:p>
    <w:p w14:paraId="46EE8CA0" w14:textId="77777777" w:rsidR="006F2030" w:rsidRDefault="006F2030" w:rsidP="006F2030">
      <w:pPr>
        <w:rPr>
          <w:rtl/>
        </w:rPr>
      </w:pPr>
      <w:r>
        <w:rPr>
          <w:rtl/>
        </w:rPr>
        <w:t>(تبد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حروف متن)</w:t>
      </w:r>
    </w:p>
    <w:p w14:paraId="48959FEE" w14:textId="77777777" w:rsidR="006F2030" w:rsidRDefault="006F2030" w:rsidP="006F2030">
      <w:pPr>
        <w:rPr>
          <w:rtl/>
        </w:rPr>
      </w:pPr>
      <w:r>
        <w:rPr>
          <w:rFonts w:hint="eastAsia"/>
          <w:rtl/>
        </w:rPr>
        <w:lastRenderedPageBreak/>
        <w:t>برا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حالت حروف (کوچک/بزرگ) در متن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A813423" w14:textId="34414F63" w:rsidR="0054283F" w:rsidRDefault="006F2030" w:rsidP="006F2030">
      <w:r>
        <w:rPr>
          <w:rFonts w:ascii="IRANSansWeb(FaNum) Light" w:hAnsi="IRANSansWeb(FaNum) Light" w:hint="cs"/>
          <w:rtl/>
        </w:rPr>
        <w:t>نحوه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نوشتن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030" w14:paraId="1259DAE9" w14:textId="77777777" w:rsidTr="006F2030">
        <w:tc>
          <w:tcPr>
            <w:tcW w:w="9350" w:type="dxa"/>
          </w:tcPr>
          <w:p w14:paraId="3F0D5B14" w14:textId="77777777" w:rsidR="006F2030" w:rsidRDefault="006F2030" w:rsidP="006F2030">
            <w:pPr>
              <w:pStyle w:val="code"/>
              <w:bidi w:val="0"/>
            </w:pPr>
            <w:r>
              <w:t>p {</w:t>
            </w:r>
          </w:p>
          <w:p w14:paraId="7E6BD8BE" w14:textId="77777777" w:rsidR="006F2030" w:rsidRDefault="006F2030" w:rsidP="006F2030">
            <w:pPr>
              <w:pStyle w:val="code"/>
              <w:bidi w:val="0"/>
            </w:pPr>
            <w:r>
              <w:t xml:space="preserve">  text-transform: uppercase;</w:t>
            </w:r>
          </w:p>
          <w:p w14:paraId="074C3A01" w14:textId="0A66DFFF" w:rsidR="006F2030" w:rsidRDefault="006F2030" w:rsidP="006F2030">
            <w:pPr>
              <w:pStyle w:val="code"/>
              <w:bidi w:val="0"/>
            </w:pPr>
            <w:r>
              <w:t>}</w:t>
            </w:r>
          </w:p>
        </w:tc>
      </w:tr>
    </w:tbl>
    <w:p w14:paraId="400332F9" w14:textId="3BB2C584" w:rsidR="006F2030" w:rsidRDefault="006F2030" w:rsidP="006F2030">
      <w:hyperlink r:id="rId225" w:history="1">
        <w:r w:rsidRPr="006F2030">
          <w:rPr>
            <w:rStyle w:val="Hyperlink"/>
          </w:rPr>
          <w:t>transform</w:t>
        </w:r>
      </w:hyperlink>
    </w:p>
    <w:p w14:paraId="05390203" w14:textId="6317DC09" w:rsidR="001C474A" w:rsidRDefault="001C474A" w:rsidP="006F2030">
      <w:r w:rsidRPr="001C474A">
        <w:rPr>
          <w:rFonts w:ascii="IRANSansWeb(FaNum) Light" w:hAnsi="IRANSansWeb(FaNum) Light" w:hint="cs"/>
          <w:rtl/>
        </w:rPr>
        <w:t>مقاد</w:t>
      </w:r>
      <w:r w:rsidRPr="001C474A">
        <w:rPr>
          <w:rFonts w:hint="cs"/>
          <w:rtl/>
        </w:rPr>
        <w:t>ی</w:t>
      </w:r>
      <w:r w:rsidRPr="001C474A">
        <w:rPr>
          <w:rFonts w:hint="eastAsia"/>
          <w:rtl/>
        </w:rPr>
        <w:t>ر</w:t>
      </w:r>
      <w:r w:rsidRPr="001C474A">
        <w:rPr>
          <w:rtl/>
        </w:rPr>
        <w:t>:</w:t>
      </w:r>
    </w:p>
    <w:tbl>
      <w:tblPr>
        <w:tblStyle w:val="TableGrid"/>
        <w:bidiVisual/>
        <w:tblW w:w="9353" w:type="dxa"/>
        <w:tblLook w:val="04A0" w:firstRow="1" w:lastRow="0" w:firstColumn="1" w:lastColumn="0" w:noHBand="0" w:noVBand="1"/>
      </w:tblPr>
      <w:tblGrid>
        <w:gridCol w:w="3117"/>
        <w:gridCol w:w="3118"/>
        <w:gridCol w:w="3118"/>
      </w:tblGrid>
      <w:tr w:rsidR="001C474A" w:rsidRPr="001C474A" w14:paraId="1D257973" w14:textId="77777777" w:rsidTr="001C474A">
        <w:trPr>
          <w:trHeight w:val="398"/>
        </w:trPr>
        <w:tc>
          <w:tcPr>
            <w:tcW w:w="3117" w:type="dxa"/>
          </w:tcPr>
          <w:p w14:paraId="4FD53FD9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مقدار        </w:t>
            </w:r>
          </w:p>
        </w:tc>
        <w:tc>
          <w:tcPr>
            <w:tcW w:w="3118" w:type="dxa"/>
          </w:tcPr>
          <w:p w14:paraId="42FF5321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توض</w:t>
            </w:r>
            <w:r w:rsidRPr="001C474A">
              <w:rPr>
                <w:rFonts w:hint="cs"/>
                <w:rtl/>
              </w:rPr>
              <w:t>ی</w:t>
            </w:r>
            <w:r w:rsidRPr="001C474A">
              <w:rPr>
                <w:rFonts w:hint="eastAsia"/>
                <w:rtl/>
              </w:rPr>
              <w:t>ح</w:t>
            </w:r>
            <w:r w:rsidRPr="001C474A">
              <w:rPr>
                <w:rtl/>
              </w:rPr>
              <w:t xml:space="preserve">                </w:t>
            </w:r>
          </w:p>
        </w:tc>
        <w:tc>
          <w:tcPr>
            <w:tcW w:w="3118" w:type="dxa"/>
          </w:tcPr>
          <w:p w14:paraId="5824F706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مثال                          </w:t>
            </w:r>
          </w:p>
        </w:tc>
      </w:tr>
      <w:tr w:rsidR="001C474A" w:rsidRPr="001C474A" w14:paraId="31B9A5F4" w14:textId="77777777" w:rsidTr="001C474A">
        <w:trPr>
          <w:trHeight w:val="388"/>
        </w:trPr>
        <w:tc>
          <w:tcPr>
            <w:tcW w:w="3117" w:type="dxa"/>
          </w:tcPr>
          <w:p w14:paraId="6EB3C740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`</w:t>
            </w:r>
            <w:r w:rsidRPr="001C474A">
              <w:t>none</w:t>
            </w:r>
            <w:r w:rsidRPr="001C474A">
              <w:rPr>
                <w:rtl/>
              </w:rPr>
              <w:t xml:space="preserve">`       </w:t>
            </w:r>
          </w:p>
        </w:tc>
        <w:tc>
          <w:tcPr>
            <w:tcW w:w="3118" w:type="dxa"/>
          </w:tcPr>
          <w:p w14:paraId="01EFE7DA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بدون تغ</w:t>
            </w:r>
            <w:r w:rsidRPr="001C474A">
              <w:rPr>
                <w:rFonts w:hint="cs"/>
                <w:rtl/>
              </w:rPr>
              <w:t>یی</w:t>
            </w:r>
            <w:r w:rsidRPr="001C474A">
              <w:rPr>
                <w:rFonts w:hint="eastAsia"/>
                <w:rtl/>
              </w:rPr>
              <w:t>ر</w:t>
            </w:r>
            <w:r w:rsidRPr="001C474A">
              <w:rPr>
                <w:rtl/>
              </w:rPr>
              <w:t xml:space="preserve">           </w:t>
            </w:r>
          </w:p>
        </w:tc>
        <w:tc>
          <w:tcPr>
            <w:tcW w:w="3118" w:type="dxa"/>
          </w:tcPr>
          <w:p w14:paraId="6B9E4493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متن عاد</w:t>
            </w:r>
            <w:r w:rsidRPr="001C474A">
              <w:rPr>
                <w:rFonts w:hint="cs"/>
                <w:rtl/>
              </w:rPr>
              <w:t>ی</w:t>
            </w:r>
            <w:r w:rsidRPr="001C474A">
              <w:rPr>
                <w:rtl/>
              </w:rPr>
              <w:t xml:space="preserve">                      </w:t>
            </w:r>
          </w:p>
        </w:tc>
      </w:tr>
      <w:tr w:rsidR="001C474A" w:rsidRPr="001C474A" w14:paraId="2367E610" w14:textId="77777777" w:rsidTr="001C474A">
        <w:trPr>
          <w:trHeight w:val="398"/>
        </w:trPr>
        <w:tc>
          <w:tcPr>
            <w:tcW w:w="3117" w:type="dxa"/>
          </w:tcPr>
          <w:p w14:paraId="37D65EEB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`</w:t>
            </w:r>
            <w:r w:rsidRPr="001C474A">
              <w:t>uppercase</w:t>
            </w:r>
            <w:r w:rsidRPr="001C474A">
              <w:rPr>
                <w:rtl/>
              </w:rPr>
              <w:t xml:space="preserve">`  </w:t>
            </w:r>
          </w:p>
        </w:tc>
        <w:tc>
          <w:tcPr>
            <w:tcW w:w="3118" w:type="dxa"/>
          </w:tcPr>
          <w:p w14:paraId="360429A6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تمام حروف بزرگ       </w:t>
            </w:r>
          </w:p>
        </w:tc>
        <w:tc>
          <w:tcPr>
            <w:tcW w:w="3118" w:type="dxa"/>
          </w:tcPr>
          <w:p w14:paraId="58BE9BB2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`</w:t>
            </w:r>
            <w:r w:rsidRPr="001C474A">
              <w:t>hello` → `HELLO</w:t>
            </w:r>
            <w:r w:rsidRPr="001C474A">
              <w:rPr>
                <w:rtl/>
              </w:rPr>
              <w:t xml:space="preserve">`             </w:t>
            </w:r>
          </w:p>
        </w:tc>
      </w:tr>
      <w:tr w:rsidR="001C474A" w:rsidRPr="001C474A" w14:paraId="3315A700" w14:textId="77777777" w:rsidTr="001C474A">
        <w:trPr>
          <w:trHeight w:val="398"/>
        </w:trPr>
        <w:tc>
          <w:tcPr>
            <w:tcW w:w="3117" w:type="dxa"/>
          </w:tcPr>
          <w:p w14:paraId="025FC7FF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`</w:t>
            </w:r>
            <w:r w:rsidRPr="001C474A">
              <w:t>lowercase</w:t>
            </w:r>
            <w:r w:rsidRPr="001C474A">
              <w:rPr>
                <w:rtl/>
              </w:rPr>
              <w:t xml:space="preserve">`  </w:t>
            </w:r>
          </w:p>
        </w:tc>
        <w:tc>
          <w:tcPr>
            <w:tcW w:w="3118" w:type="dxa"/>
          </w:tcPr>
          <w:p w14:paraId="2F8843F3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تمام حروف کوچک       </w:t>
            </w:r>
          </w:p>
        </w:tc>
        <w:tc>
          <w:tcPr>
            <w:tcW w:w="3118" w:type="dxa"/>
          </w:tcPr>
          <w:p w14:paraId="19A3919B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`</w:t>
            </w:r>
            <w:r w:rsidRPr="001C474A">
              <w:t>HELLO` → `hello</w:t>
            </w:r>
            <w:r w:rsidRPr="001C474A">
              <w:rPr>
                <w:rtl/>
              </w:rPr>
              <w:t xml:space="preserve">`             </w:t>
            </w:r>
          </w:p>
        </w:tc>
      </w:tr>
      <w:tr w:rsidR="001C474A" w:rsidRPr="001C474A" w14:paraId="5E763E5A" w14:textId="77777777" w:rsidTr="001C474A">
        <w:trPr>
          <w:trHeight w:val="787"/>
        </w:trPr>
        <w:tc>
          <w:tcPr>
            <w:tcW w:w="3117" w:type="dxa"/>
          </w:tcPr>
          <w:p w14:paraId="15F5015D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`</w:t>
            </w:r>
            <w:r w:rsidRPr="001C474A">
              <w:t>capitalize</w:t>
            </w:r>
            <w:r w:rsidRPr="001C474A">
              <w:rPr>
                <w:rtl/>
              </w:rPr>
              <w:t xml:space="preserve">` </w:t>
            </w:r>
          </w:p>
        </w:tc>
        <w:tc>
          <w:tcPr>
            <w:tcW w:w="3118" w:type="dxa"/>
          </w:tcPr>
          <w:p w14:paraId="734205E1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حرف اول هر کلمه بزرگ </w:t>
            </w:r>
          </w:p>
        </w:tc>
        <w:tc>
          <w:tcPr>
            <w:tcW w:w="3118" w:type="dxa"/>
          </w:tcPr>
          <w:p w14:paraId="46E87250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`</w:t>
            </w:r>
            <w:r w:rsidRPr="001C474A">
              <w:t>hello world` → `Hello World</w:t>
            </w:r>
            <w:r w:rsidRPr="001C474A">
              <w:rPr>
                <w:rtl/>
              </w:rPr>
              <w:t xml:space="preserve">` </w:t>
            </w:r>
          </w:p>
        </w:tc>
      </w:tr>
    </w:tbl>
    <w:p w14:paraId="00141364" w14:textId="4200674D" w:rsidR="001C474A" w:rsidRDefault="001C474A" w:rsidP="001C474A">
      <w:r w:rsidRPr="001C474A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74A" w14:paraId="7D8FA736" w14:textId="77777777" w:rsidTr="001C474A">
        <w:tc>
          <w:tcPr>
            <w:tcW w:w="9350" w:type="dxa"/>
          </w:tcPr>
          <w:p w14:paraId="2C69F8F7" w14:textId="77777777" w:rsidR="001C474A" w:rsidRDefault="001C474A" w:rsidP="001C474A">
            <w:pPr>
              <w:pStyle w:val="code"/>
              <w:bidi w:val="0"/>
            </w:pPr>
            <w:r>
              <w:t>h1 {</w:t>
            </w:r>
          </w:p>
          <w:p w14:paraId="7880D798" w14:textId="77777777" w:rsidR="001C474A" w:rsidRDefault="001C474A" w:rsidP="001C474A">
            <w:pPr>
              <w:pStyle w:val="code"/>
              <w:bidi w:val="0"/>
            </w:pPr>
            <w:r>
              <w:t xml:space="preserve">  text-transform: capitalize;</w:t>
            </w:r>
          </w:p>
          <w:p w14:paraId="01DBE772" w14:textId="77777777" w:rsidR="001C474A" w:rsidRDefault="001C474A" w:rsidP="001C474A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C4AB264" w14:textId="77777777" w:rsidR="001C474A" w:rsidRDefault="001C474A" w:rsidP="001C474A">
            <w:pPr>
              <w:pStyle w:val="code"/>
              <w:bidi w:val="0"/>
            </w:pPr>
            <w:r>
              <w:t>p {</w:t>
            </w:r>
          </w:p>
          <w:p w14:paraId="08AA8618" w14:textId="77777777" w:rsidR="001C474A" w:rsidRDefault="001C474A" w:rsidP="001C474A">
            <w:pPr>
              <w:pStyle w:val="code"/>
              <w:bidi w:val="0"/>
            </w:pPr>
            <w:r>
              <w:t xml:space="preserve">  text-transform: lowercase;</w:t>
            </w:r>
          </w:p>
          <w:p w14:paraId="3D6F9ABA" w14:textId="10E6F028" w:rsidR="001C474A" w:rsidRDefault="001C474A" w:rsidP="001C474A">
            <w:pPr>
              <w:pStyle w:val="code"/>
              <w:bidi w:val="0"/>
            </w:pPr>
            <w:r>
              <w:t>}</w:t>
            </w:r>
          </w:p>
        </w:tc>
      </w:tr>
    </w:tbl>
    <w:p w14:paraId="65895CCB" w14:textId="0743A51F" w:rsidR="001C474A" w:rsidRDefault="001C474A" w:rsidP="001C474A">
      <w:hyperlink r:id="rId226" w:history="1">
        <w:r w:rsidRPr="001C474A">
          <w:rPr>
            <w:rStyle w:val="Hyperlink"/>
          </w:rPr>
          <w:t>transform2</w:t>
        </w:r>
      </w:hyperlink>
    </w:p>
    <w:p w14:paraId="2CDDA362" w14:textId="77777777" w:rsidR="001C474A" w:rsidRDefault="001C474A" w:rsidP="001C474A">
      <w:pPr>
        <w:rPr>
          <w:rtl/>
        </w:rPr>
      </w:pPr>
      <w:r>
        <w:rPr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عنوان‌ها (</w:t>
      </w:r>
      <w:r>
        <w:t>capitalize</w:t>
      </w:r>
      <w:r>
        <w:rPr>
          <w:rtl/>
        </w:rPr>
        <w:t>) عال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p w14:paraId="462B4A09" w14:textId="4DD1BE91" w:rsidR="001C474A" w:rsidRDefault="001C474A" w:rsidP="001C474A">
      <w:r>
        <w:rPr>
          <w:rFonts w:hint="eastAsia"/>
          <w:rtl/>
        </w:rPr>
        <w:t>و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کنترل استاندارد متن (</w:t>
      </w:r>
      <w:r>
        <w:t>lowercase</w:t>
      </w:r>
      <w:r>
        <w:rPr>
          <w:rtl/>
        </w:rPr>
        <w:t>) هم کاربرد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.</w:t>
      </w:r>
    </w:p>
    <w:p w14:paraId="6B99D5B1" w14:textId="3E7DEDAE" w:rsidR="00FB401D" w:rsidRDefault="00FB401D" w:rsidP="00AC7093">
      <w:pPr>
        <w:pStyle w:val="bold"/>
      </w:pPr>
      <w:r>
        <w:t>Letter-spacing</w:t>
      </w:r>
    </w:p>
    <w:p w14:paraId="3FB9AB0B" w14:textId="16E11967" w:rsidR="001C474A" w:rsidRDefault="001C474A" w:rsidP="001C474A">
      <w:pPr>
        <w:rPr>
          <w:rtl/>
        </w:rPr>
      </w:pPr>
      <w:r>
        <w:t>)</w:t>
      </w:r>
      <w:r>
        <w:rPr>
          <w:rtl/>
        </w:rPr>
        <w:t>فاصله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حروف)</w:t>
      </w:r>
    </w:p>
    <w:p w14:paraId="50E39D69" w14:textId="77777777" w:rsidR="001C474A" w:rsidRDefault="001C474A" w:rsidP="001C474A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فاصله‌</w:t>
      </w:r>
      <w:r>
        <w:rPr>
          <w:rFonts w:hint="cs"/>
          <w:rtl/>
        </w:rPr>
        <w:t>ی</w:t>
      </w:r>
      <w:r>
        <w:rPr>
          <w:rtl/>
        </w:rPr>
        <w:t xml:space="preserve"> افق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حروف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متن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71AABDF" w14:textId="77777777" w:rsidR="001C474A" w:rsidRDefault="001C474A" w:rsidP="001C474A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  <w:r>
        <w:rPr>
          <w:rtl/>
        </w:rPr>
        <w:t xml:space="preserve"> تا</w:t>
      </w:r>
      <w:r>
        <w:rPr>
          <w:rFonts w:hint="cs"/>
          <w:rtl/>
        </w:rPr>
        <w:t>ی</w:t>
      </w:r>
      <w:r>
        <w:rPr>
          <w:rFonts w:hint="eastAsia"/>
          <w:rtl/>
        </w:rPr>
        <w:t>پوگراف</w:t>
      </w:r>
      <w:r>
        <w:rPr>
          <w:rFonts w:hint="cs"/>
          <w:rtl/>
        </w:rPr>
        <w:t>ی</w:t>
      </w:r>
      <w:r>
        <w:rPr>
          <w:rtl/>
        </w:rPr>
        <w:t xml:space="preserve"> و خوانا</w:t>
      </w:r>
      <w:r>
        <w:rPr>
          <w:rFonts w:hint="cs"/>
          <w:rtl/>
        </w:rPr>
        <w:t>یی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F06BB54" w14:textId="5348D36F" w:rsidR="001C474A" w:rsidRDefault="001C474A" w:rsidP="001C474A">
      <w:r>
        <w:rPr>
          <w:rFonts w:ascii="IRANSansWeb(FaNum) Light" w:hAnsi="IRANSansWeb(FaNum) Light" w:hint="cs"/>
          <w:rtl/>
        </w:rPr>
        <w:t>نحوه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نوشتن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74A" w14:paraId="7FCBE31F" w14:textId="77777777" w:rsidTr="001C474A">
        <w:tc>
          <w:tcPr>
            <w:tcW w:w="9350" w:type="dxa"/>
          </w:tcPr>
          <w:p w14:paraId="1D648C9B" w14:textId="77777777" w:rsidR="001C474A" w:rsidRDefault="001C474A" w:rsidP="001C474A">
            <w:pPr>
              <w:pStyle w:val="code"/>
              <w:bidi w:val="0"/>
            </w:pPr>
            <w:r>
              <w:t>h1 {</w:t>
            </w:r>
          </w:p>
          <w:p w14:paraId="3572CB95" w14:textId="77777777" w:rsidR="001C474A" w:rsidRDefault="001C474A" w:rsidP="001C474A">
            <w:pPr>
              <w:pStyle w:val="code"/>
              <w:bidi w:val="0"/>
            </w:pPr>
            <w:r>
              <w:lastRenderedPageBreak/>
              <w:t xml:space="preserve">  letter-spacing: 2px;</w:t>
            </w:r>
          </w:p>
          <w:p w14:paraId="6ECB1404" w14:textId="0FF8F297" w:rsidR="001C474A" w:rsidRDefault="001C474A" w:rsidP="001C474A">
            <w:pPr>
              <w:pStyle w:val="code"/>
              <w:bidi w:val="0"/>
            </w:pPr>
            <w:r>
              <w:t>}</w:t>
            </w:r>
          </w:p>
        </w:tc>
      </w:tr>
    </w:tbl>
    <w:p w14:paraId="6C399C01" w14:textId="47E3BCE6" w:rsidR="001C474A" w:rsidRDefault="00B91F20" w:rsidP="001C474A">
      <w:hyperlink r:id="rId227" w:history="1">
        <w:r w:rsidRPr="00B91F20">
          <w:rPr>
            <w:rStyle w:val="Hyperlink"/>
          </w:rPr>
          <w:t>spacing</w:t>
        </w:r>
      </w:hyperlink>
    </w:p>
    <w:p w14:paraId="59D8B2C2" w14:textId="78452BEC" w:rsidR="00B91F20" w:rsidRDefault="00B91F20" w:rsidP="001C474A">
      <w:r w:rsidRPr="00B91F20">
        <w:rPr>
          <w:rFonts w:ascii="IRANSansWeb(FaNum) Light" w:hAnsi="IRANSansWeb(FaNum) Light" w:hint="cs"/>
          <w:rtl/>
        </w:rPr>
        <w:t>مقدارها</w:t>
      </w:r>
      <w:r w:rsidRPr="00B91F20">
        <w:rPr>
          <w:rtl/>
        </w:rPr>
        <w:t>:</w:t>
      </w:r>
    </w:p>
    <w:tbl>
      <w:tblPr>
        <w:tblStyle w:val="TableGrid"/>
        <w:bidiVisual/>
        <w:tblW w:w="9364" w:type="dxa"/>
        <w:tblLook w:val="04A0" w:firstRow="1" w:lastRow="0" w:firstColumn="1" w:lastColumn="0" w:noHBand="0" w:noVBand="1"/>
      </w:tblPr>
      <w:tblGrid>
        <w:gridCol w:w="4682"/>
        <w:gridCol w:w="4682"/>
      </w:tblGrid>
      <w:tr w:rsidR="00B91F20" w:rsidRPr="00B91F20" w14:paraId="6FA5D085" w14:textId="77777777" w:rsidTr="00B91F20">
        <w:trPr>
          <w:trHeight w:val="547"/>
        </w:trPr>
        <w:tc>
          <w:tcPr>
            <w:tcW w:w="4682" w:type="dxa"/>
          </w:tcPr>
          <w:p w14:paraId="29832FB6" w14:textId="77777777" w:rsidR="00B91F20" w:rsidRPr="00B91F20" w:rsidRDefault="00B91F20" w:rsidP="000B0164">
            <w:pPr>
              <w:rPr>
                <w:rtl/>
              </w:rPr>
            </w:pPr>
            <w:r w:rsidRPr="00B91F20">
              <w:rPr>
                <w:rtl/>
              </w:rPr>
              <w:t xml:space="preserve"> مقدار                     </w:t>
            </w:r>
          </w:p>
        </w:tc>
        <w:tc>
          <w:tcPr>
            <w:tcW w:w="4682" w:type="dxa"/>
          </w:tcPr>
          <w:p w14:paraId="28CA3025" w14:textId="77777777" w:rsidR="00B91F20" w:rsidRPr="00B91F20" w:rsidRDefault="00B91F20" w:rsidP="000B0164">
            <w:pPr>
              <w:rPr>
                <w:rtl/>
              </w:rPr>
            </w:pPr>
            <w:r w:rsidRPr="00B91F20">
              <w:rPr>
                <w:rtl/>
              </w:rPr>
              <w:t xml:space="preserve"> توض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ح</w:t>
            </w:r>
            <w:r w:rsidRPr="00B91F20">
              <w:rPr>
                <w:rtl/>
              </w:rPr>
              <w:t xml:space="preserve">                 </w:t>
            </w:r>
          </w:p>
        </w:tc>
      </w:tr>
      <w:tr w:rsidR="00B91F20" w:rsidRPr="00B91F20" w14:paraId="5A0F651D" w14:textId="77777777" w:rsidTr="00B91F20">
        <w:trPr>
          <w:trHeight w:val="533"/>
        </w:trPr>
        <w:tc>
          <w:tcPr>
            <w:tcW w:w="4682" w:type="dxa"/>
          </w:tcPr>
          <w:p w14:paraId="041281C5" w14:textId="77777777" w:rsidR="00B91F20" w:rsidRPr="00B91F20" w:rsidRDefault="00B91F20" w:rsidP="000B0164">
            <w:pPr>
              <w:rPr>
                <w:rtl/>
              </w:rPr>
            </w:pPr>
            <w:r w:rsidRPr="00B91F20">
              <w:rPr>
                <w:rtl/>
              </w:rPr>
              <w:t xml:space="preserve"> عدد با واحد (</w:t>
            </w:r>
            <w:r w:rsidRPr="00B91F20">
              <w:t>px, em</w:t>
            </w:r>
            <w:r w:rsidRPr="00B91F20">
              <w:rPr>
                <w:rtl/>
              </w:rPr>
              <w:t xml:space="preserve">, ...) </w:t>
            </w:r>
          </w:p>
        </w:tc>
        <w:tc>
          <w:tcPr>
            <w:tcW w:w="4682" w:type="dxa"/>
          </w:tcPr>
          <w:p w14:paraId="55091FA2" w14:textId="77777777" w:rsidR="00B91F20" w:rsidRPr="00B91F20" w:rsidRDefault="00B91F20" w:rsidP="000B0164">
            <w:pPr>
              <w:rPr>
                <w:rtl/>
              </w:rPr>
            </w:pPr>
            <w:r w:rsidRPr="00B91F20">
              <w:rPr>
                <w:rtl/>
              </w:rPr>
              <w:t xml:space="preserve"> فاصله دلخواه ب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ن</w:t>
            </w:r>
            <w:r w:rsidRPr="00B91F20">
              <w:rPr>
                <w:rtl/>
              </w:rPr>
              <w:t xml:space="preserve"> حروف </w:t>
            </w:r>
          </w:p>
        </w:tc>
      </w:tr>
      <w:tr w:rsidR="00B91F20" w:rsidRPr="00B91F20" w14:paraId="7AE4B444" w14:textId="77777777" w:rsidTr="00B91F20">
        <w:trPr>
          <w:trHeight w:val="547"/>
        </w:trPr>
        <w:tc>
          <w:tcPr>
            <w:tcW w:w="4682" w:type="dxa"/>
          </w:tcPr>
          <w:p w14:paraId="6019415B" w14:textId="77777777" w:rsidR="00B91F20" w:rsidRPr="00B91F20" w:rsidRDefault="00B91F20" w:rsidP="000B0164">
            <w:pPr>
              <w:rPr>
                <w:rtl/>
              </w:rPr>
            </w:pPr>
            <w:r w:rsidRPr="00B91F20">
              <w:rPr>
                <w:rtl/>
              </w:rPr>
              <w:t xml:space="preserve"> `</w:t>
            </w:r>
            <w:r w:rsidRPr="00B91F20">
              <w:t>normal</w:t>
            </w:r>
            <w:r w:rsidRPr="00B91F20">
              <w:rPr>
                <w:rtl/>
              </w:rPr>
              <w:t xml:space="preserve">`                  </w:t>
            </w:r>
          </w:p>
        </w:tc>
        <w:tc>
          <w:tcPr>
            <w:tcW w:w="4682" w:type="dxa"/>
          </w:tcPr>
          <w:p w14:paraId="43ED1FAB" w14:textId="77777777" w:rsidR="00B91F20" w:rsidRPr="00B91F20" w:rsidRDefault="00B91F20" w:rsidP="000B0164">
            <w:pPr>
              <w:rPr>
                <w:rtl/>
              </w:rPr>
            </w:pPr>
            <w:r w:rsidRPr="00B91F20">
              <w:rPr>
                <w:rtl/>
              </w:rPr>
              <w:t xml:space="preserve"> مقدار پ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ش‌فرض</w:t>
            </w:r>
            <w:r w:rsidRPr="00B91F20">
              <w:rPr>
                <w:rtl/>
              </w:rPr>
              <w:t xml:space="preserve"> مرورگر  </w:t>
            </w:r>
          </w:p>
        </w:tc>
      </w:tr>
    </w:tbl>
    <w:p w14:paraId="001E1AE2" w14:textId="15C7253A" w:rsidR="00B91F20" w:rsidRDefault="00B91F20" w:rsidP="00B91F20">
      <w:r w:rsidRPr="00B91F20">
        <w:rPr>
          <w:rFonts w:hint="cs"/>
          <w:rtl/>
        </w:rPr>
        <w:t>مثال</w:t>
      </w:r>
      <w:r w:rsidRPr="00B91F20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1F20" w14:paraId="4A8AC683" w14:textId="77777777" w:rsidTr="00B91F20">
        <w:tc>
          <w:tcPr>
            <w:tcW w:w="9350" w:type="dxa"/>
          </w:tcPr>
          <w:p w14:paraId="4FC93825" w14:textId="77777777" w:rsidR="00B91F20" w:rsidRDefault="00B91F20" w:rsidP="00B91F20">
            <w:pPr>
              <w:pStyle w:val="code"/>
              <w:bidi w:val="0"/>
            </w:pPr>
            <w:r>
              <w:t>h1 {</w:t>
            </w:r>
          </w:p>
          <w:p w14:paraId="757BCD63" w14:textId="77777777" w:rsidR="00B91F20" w:rsidRDefault="00B91F20" w:rsidP="00B91F20">
            <w:pPr>
              <w:pStyle w:val="code"/>
              <w:bidi w:val="0"/>
            </w:pPr>
            <w:r>
              <w:t xml:space="preserve">  letter-spacing: 5px;</w:t>
            </w:r>
          </w:p>
          <w:p w14:paraId="29834906" w14:textId="77777777" w:rsidR="00B91F20" w:rsidRDefault="00B91F20" w:rsidP="00B91F20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C9540F9" w14:textId="77777777" w:rsidR="00B91F20" w:rsidRDefault="00B91F20" w:rsidP="00B91F20">
            <w:pPr>
              <w:pStyle w:val="code"/>
              <w:bidi w:val="0"/>
            </w:pPr>
            <w:r>
              <w:t>p {</w:t>
            </w:r>
          </w:p>
          <w:p w14:paraId="74EA6978" w14:textId="77777777" w:rsidR="00B91F20" w:rsidRDefault="00B91F20" w:rsidP="00B91F20">
            <w:pPr>
              <w:pStyle w:val="code"/>
              <w:bidi w:val="0"/>
            </w:pPr>
            <w:r>
              <w:t xml:space="preserve">  letter-spacing: -1px;</w:t>
            </w:r>
          </w:p>
          <w:p w14:paraId="429E3602" w14:textId="5FDD18B4" w:rsidR="00B91F20" w:rsidRDefault="00B91F20" w:rsidP="00B91F20">
            <w:pPr>
              <w:pStyle w:val="code"/>
              <w:bidi w:val="0"/>
            </w:pPr>
            <w:r>
              <w:t>}</w:t>
            </w:r>
          </w:p>
        </w:tc>
      </w:tr>
    </w:tbl>
    <w:p w14:paraId="5A0A466B" w14:textId="6E1350A1" w:rsidR="00B91F20" w:rsidRDefault="00B91F20" w:rsidP="00B91F20">
      <w:hyperlink r:id="rId228" w:history="1">
        <w:r w:rsidRPr="00B91F20">
          <w:rPr>
            <w:rStyle w:val="Hyperlink"/>
          </w:rPr>
          <w:t>spacing3</w:t>
        </w:r>
      </w:hyperlink>
    </w:p>
    <w:p w14:paraId="1AA6081F" w14:textId="77777777" w:rsidR="00B91F20" w:rsidRDefault="00B91F20" w:rsidP="00B91F20">
      <w:pPr>
        <w:rPr>
          <w:rtl/>
        </w:rPr>
      </w:pPr>
      <w:r>
        <w:rPr>
          <w:rtl/>
        </w:rPr>
        <w:t>در &lt;</w:t>
      </w:r>
      <w:r>
        <w:t>h1</w:t>
      </w:r>
      <w:r>
        <w:rPr>
          <w:rtl/>
        </w:rPr>
        <w:t>&gt; حروف از هم فاصله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رند،</w:t>
      </w:r>
    </w:p>
    <w:p w14:paraId="63A3878C" w14:textId="6E924FCC" w:rsidR="00B91F20" w:rsidRDefault="00B91F20" w:rsidP="00B91F20">
      <w:r>
        <w:rPr>
          <w:rFonts w:hint="eastAsia"/>
          <w:rtl/>
        </w:rPr>
        <w:t>اما</w:t>
      </w:r>
      <w:r>
        <w:rPr>
          <w:rtl/>
        </w:rPr>
        <w:t xml:space="preserve"> در &lt;</w:t>
      </w:r>
      <w:r>
        <w:t>p</w:t>
      </w:r>
      <w:r>
        <w:rPr>
          <w:rtl/>
        </w:rPr>
        <w:t>&gt; فاصله کمتر از حالت عاد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3C10E5E" w14:textId="7BAF5098" w:rsidR="00B91F20" w:rsidRDefault="00B91F20" w:rsidP="00B91F20">
      <w:r w:rsidRPr="00B91F20">
        <w:rPr>
          <w:rtl/>
        </w:rPr>
        <w:t>جمع‌بند</w:t>
      </w:r>
      <w:r w:rsidRPr="00B91F20">
        <w:rPr>
          <w:rFonts w:hint="cs"/>
          <w:rtl/>
        </w:rPr>
        <w:t>ی</w:t>
      </w:r>
      <w:r w:rsidRPr="00B91F20">
        <w:rPr>
          <w:rtl/>
        </w:rPr>
        <w:t xml:space="preserve"> سر</w:t>
      </w:r>
      <w:r w:rsidRPr="00B91F20">
        <w:rPr>
          <w:rFonts w:hint="cs"/>
          <w:rtl/>
        </w:rPr>
        <w:t>ی</w:t>
      </w:r>
      <w:r w:rsidRPr="00B91F20">
        <w:rPr>
          <w:rFonts w:hint="eastAsia"/>
          <w:rtl/>
        </w:rPr>
        <w:t>ع</w:t>
      </w:r>
      <w:r w:rsidRPr="00B91F20">
        <w:rPr>
          <w:rtl/>
        </w:rPr>
        <w:t>:</w:t>
      </w:r>
    </w:p>
    <w:tbl>
      <w:tblPr>
        <w:tblStyle w:val="TableGrid"/>
        <w:bidiVisual/>
        <w:tblW w:w="9596" w:type="dxa"/>
        <w:tblLook w:val="04A0" w:firstRow="1" w:lastRow="0" w:firstColumn="1" w:lastColumn="0" w:noHBand="0" w:noVBand="1"/>
      </w:tblPr>
      <w:tblGrid>
        <w:gridCol w:w="2399"/>
        <w:gridCol w:w="2399"/>
        <w:gridCol w:w="2399"/>
        <w:gridCol w:w="2399"/>
      </w:tblGrid>
      <w:tr w:rsidR="00B91F20" w:rsidRPr="00B91F20" w14:paraId="46B8BB7E" w14:textId="77777777" w:rsidTr="00B91F20">
        <w:trPr>
          <w:trHeight w:val="451"/>
        </w:trPr>
        <w:tc>
          <w:tcPr>
            <w:tcW w:w="2399" w:type="dxa"/>
          </w:tcPr>
          <w:p w14:paraId="56B54BB9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و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ژگ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tl/>
              </w:rPr>
              <w:t xml:space="preserve">             </w:t>
            </w:r>
          </w:p>
        </w:tc>
        <w:tc>
          <w:tcPr>
            <w:tcW w:w="2399" w:type="dxa"/>
          </w:tcPr>
          <w:p w14:paraId="0426CE3B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توض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ح</w:t>
            </w:r>
            <w:r w:rsidRPr="00B91F20">
              <w:rPr>
                <w:rtl/>
              </w:rPr>
              <w:t xml:space="preserve">                     </w:t>
            </w:r>
          </w:p>
        </w:tc>
        <w:tc>
          <w:tcPr>
            <w:tcW w:w="2399" w:type="dxa"/>
          </w:tcPr>
          <w:p w14:paraId="5FC24EA0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نمونه مقدار                 </w:t>
            </w:r>
          </w:p>
        </w:tc>
        <w:tc>
          <w:tcPr>
            <w:tcW w:w="2399" w:type="dxa"/>
          </w:tcPr>
          <w:p w14:paraId="3C4F3BDF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کاربرد                 </w:t>
            </w:r>
          </w:p>
        </w:tc>
      </w:tr>
      <w:tr w:rsidR="00B91F20" w:rsidRPr="00B91F20" w14:paraId="313E7A2A" w14:textId="77777777" w:rsidTr="00B91F20">
        <w:trPr>
          <w:trHeight w:val="890"/>
        </w:trPr>
        <w:tc>
          <w:tcPr>
            <w:tcW w:w="2399" w:type="dxa"/>
          </w:tcPr>
          <w:p w14:paraId="5EF0E18E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`</w:t>
            </w:r>
            <w:r w:rsidRPr="00B91F20">
              <w:t>text-decoration</w:t>
            </w:r>
            <w:r w:rsidRPr="00B91F20">
              <w:rPr>
                <w:rtl/>
              </w:rPr>
              <w:t xml:space="preserve">` </w:t>
            </w:r>
          </w:p>
        </w:tc>
        <w:tc>
          <w:tcPr>
            <w:tcW w:w="2399" w:type="dxa"/>
          </w:tcPr>
          <w:p w14:paraId="5A09EF95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خط‌دار کردن 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ا</w:t>
            </w:r>
            <w:r w:rsidRPr="00B91F20">
              <w:rPr>
                <w:rtl/>
              </w:rPr>
              <w:t xml:space="preserve"> حذف خط متن </w:t>
            </w:r>
          </w:p>
        </w:tc>
        <w:tc>
          <w:tcPr>
            <w:tcW w:w="2399" w:type="dxa"/>
          </w:tcPr>
          <w:p w14:paraId="4A390FA7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`</w:t>
            </w:r>
            <w:r w:rsidRPr="00B91F20">
              <w:t>underline`, `line-through</w:t>
            </w:r>
            <w:r w:rsidRPr="00B91F20">
              <w:rPr>
                <w:rtl/>
              </w:rPr>
              <w:t xml:space="preserve">` </w:t>
            </w:r>
          </w:p>
        </w:tc>
        <w:tc>
          <w:tcPr>
            <w:tcW w:w="2399" w:type="dxa"/>
          </w:tcPr>
          <w:p w14:paraId="0A1A626C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ل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نک‌ها</w:t>
            </w:r>
            <w:r w:rsidRPr="00B91F20">
              <w:rPr>
                <w:rtl/>
              </w:rPr>
              <w:t xml:space="preserve"> و متون حذف‌شده </w:t>
            </w:r>
          </w:p>
        </w:tc>
      </w:tr>
      <w:tr w:rsidR="00B91F20" w:rsidRPr="00B91F20" w14:paraId="78AC1740" w14:textId="77777777" w:rsidTr="00B91F20">
        <w:trPr>
          <w:trHeight w:val="890"/>
        </w:trPr>
        <w:tc>
          <w:tcPr>
            <w:tcW w:w="2399" w:type="dxa"/>
          </w:tcPr>
          <w:p w14:paraId="4BCC8DF6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`</w:t>
            </w:r>
            <w:r w:rsidRPr="00B91F20">
              <w:t>text-transform</w:t>
            </w:r>
            <w:r w:rsidRPr="00B91F20">
              <w:rPr>
                <w:rtl/>
              </w:rPr>
              <w:t xml:space="preserve">`  </w:t>
            </w:r>
          </w:p>
        </w:tc>
        <w:tc>
          <w:tcPr>
            <w:tcW w:w="2399" w:type="dxa"/>
          </w:tcPr>
          <w:p w14:paraId="016EF8C1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تغ</w:t>
            </w:r>
            <w:r w:rsidRPr="00B91F20">
              <w:rPr>
                <w:rFonts w:hint="cs"/>
                <w:rtl/>
              </w:rPr>
              <w:t>یی</w:t>
            </w:r>
            <w:r w:rsidRPr="00B91F20">
              <w:rPr>
                <w:rFonts w:hint="eastAsia"/>
                <w:rtl/>
              </w:rPr>
              <w:t>ر</w:t>
            </w:r>
            <w:r w:rsidRPr="00B91F20">
              <w:rPr>
                <w:rtl/>
              </w:rPr>
              <w:t xml:space="preserve"> حالت حروف           </w:t>
            </w:r>
          </w:p>
        </w:tc>
        <w:tc>
          <w:tcPr>
            <w:tcW w:w="2399" w:type="dxa"/>
          </w:tcPr>
          <w:p w14:paraId="1949A42F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`</w:t>
            </w:r>
            <w:r w:rsidRPr="00B91F20">
              <w:t>uppercase`, `capitalize</w:t>
            </w:r>
            <w:r w:rsidRPr="00B91F20">
              <w:rPr>
                <w:rtl/>
              </w:rPr>
              <w:t xml:space="preserve">`   </w:t>
            </w:r>
          </w:p>
        </w:tc>
        <w:tc>
          <w:tcPr>
            <w:tcW w:w="2399" w:type="dxa"/>
          </w:tcPr>
          <w:p w14:paraId="392C6F06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ظاهر ت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تر</w:t>
            </w:r>
            <w:r w:rsidRPr="00B91F20">
              <w:rPr>
                <w:rtl/>
              </w:rPr>
              <w:t xml:space="preserve"> 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ا</w:t>
            </w:r>
            <w:r w:rsidRPr="00B91F20">
              <w:rPr>
                <w:rtl/>
              </w:rPr>
              <w:t xml:space="preserve"> نام‌ها    </w:t>
            </w:r>
          </w:p>
        </w:tc>
      </w:tr>
      <w:tr w:rsidR="00B91F20" w:rsidRPr="00B91F20" w14:paraId="1C407A3E" w14:textId="77777777" w:rsidTr="00B91F20">
        <w:trPr>
          <w:trHeight w:val="902"/>
        </w:trPr>
        <w:tc>
          <w:tcPr>
            <w:tcW w:w="2399" w:type="dxa"/>
          </w:tcPr>
          <w:p w14:paraId="6BB1807B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`</w:t>
            </w:r>
            <w:r w:rsidRPr="00B91F20">
              <w:t>letter-spacing</w:t>
            </w:r>
            <w:r w:rsidRPr="00B91F20">
              <w:rPr>
                <w:rtl/>
              </w:rPr>
              <w:t xml:space="preserve">`  </w:t>
            </w:r>
          </w:p>
        </w:tc>
        <w:tc>
          <w:tcPr>
            <w:tcW w:w="2399" w:type="dxa"/>
          </w:tcPr>
          <w:p w14:paraId="139AD470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تنظ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م</w:t>
            </w:r>
            <w:r w:rsidRPr="00B91F20">
              <w:rPr>
                <w:rtl/>
              </w:rPr>
              <w:t xml:space="preserve"> فاصله ب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ن</w:t>
            </w:r>
            <w:r w:rsidRPr="00B91F20">
              <w:rPr>
                <w:rtl/>
              </w:rPr>
              <w:t xml:space="preserve"> حروف      </w:t>
            </w:r>
          </w:p>
        </w:tc>
        <w:tc>
          <w:tcPr>
            <w:tcW w:w="2399" w:type="dxa"/>
          </w:tcPr>
          <w:p w14:paraId="35D499F1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`2</w:t>
            </w:r>
            <w:r w:rsidRPr="00B91F20">
              <w:t>px`, `normal</w:t>
            </w:r>
            <w:r w:rsidRPr="00B91F20">
              <w:rPr>
                <w:rtl/>
              </w:rPr>
              <w:t xml:space="preserve">`             </w:t>
            </w:r>
          </w:p>
        </w:tc>
        <w:tc>
          <w:tcPr>
            <w:tcW w:w="2399" w:type="dxa"/>
          </w:tcPr>
          <w:p w14:paraId="38227071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ز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باساز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tl/>
              </w:rPr>
              <w:t xml:space="preserve"> تا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پوگراف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tl/>
              </w:rPr>
              <w:t xml:space="preserve">    </w:t>
            </w:r>
          </w:p>
        </w:tc>
      </w:tr>
    </w:tbl>
    <w:p w14:paraId="07C64001" w14:textId="77777777" w:rsidR="00B91F20" w:rsidRDefault="00B91F20" w:rsidP="00AC7093">
      <w:pPr>
        <w:pStyle w:val="bold"/>
      </w:pPr>
    </w:p>
    <w:p w14:paraId="4CFF0D57" w14:textId="4BC60BF9" w:rsidR="00FB401D" w:rsidRDefault="00FB401D" w:rsidP="00AC7093">
      <w:pPr>
        <w:pStyle w:val="bold"/>
      </w:pPr>
      <w:r>
        <w:t>Word-spacing</w:t>
      </w:r>
    </w:p>
    <w:p w14:paraId="0117A85E" w14:textId="74E75498" w:rsidR="00414D28" w:rsidRPr="00787373" w:rsidRDefault="00414D28" w:rsidP="00414D28">
      <w:r>
        <w:rPr>
          <w:rFonts w:hint="cs"/>
          <w:rtl/>
        </w:rPr>
        <w:t>(</w:t>
      </w:r>
      <w:r w:rsidRPr="00787373">
        <w:rPr>
          <w:rtl/>
        </w:rPr>
        <w:t>فاصله بین کلمات</w:t>
      </w:r>
      <w:r>
        <w:rPr>
          <w:rFonts w:hint="cs"/>
          <w:rtl/>
        </w:rPr>
        <w:t>)</w:t>
      </w:r>
    </w:p>
    <w:p w14:paraId="03A2E0FD" w14:textId="77777777" w:rsidR="00414D28" w:rsidRPr="00787373" w:rsidRDefault="00414D28" w:rsidP="00414D28">
      <w:r w:rsidRPr="00787373">
        <w:rPr>
          <w:rtl/>
        </w:rPr>
        <w:lastRenderedPageBreak/>
        <w:t xml:space="preserve">این ویژگی برای تنظیم فاصله‌ی </w:t>
      </w:r>
      <w:r w:rsidRPr="00787373">
        <w:rPr>
          <w:b/>
          <w:bCs/>
          <w:rtl/>
        </w:rPr>
        <w:t>بین کلمات (نه حروف)</w:t>
      </w:r>
      <w:r w:rsidRPr="00787373">
        <w:rPr>
          <w:rtl/>
        </w:rPr>
        <w:t xml:space="preserve"> استفاده می‌شود</w:t>
      </w:r>
      <w:r w:rsidRPr="00787373">
        <w:t>.</w:t>
      </w:r>
    </w:p>
    <w:p w14:paraId="3A311A95" w14:textId="49E0E90B" w:rsidR="00414D28" w:rsidRDefault="00414D28" w:rsidP="00414D28">
      <w:pPr>
        <w:rPr>
          <w:rtl/>
        </w:rPr>
      </w:pPr>
      <w:r w:rsidRPr="00787373">
        <w:rPr>
          <w:rtl/>
        </w:rPr>
        <w:t>نحوه‌ی نوشتن</w:t>
      </w:r>
      <w:r w:rsidRPr="0078737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4D28" w14:paraId="11E3766D" w14:textId="77777777" w:rsidTr="00414D28">
        <w:tc>
          <w:tcPr>
            <w:tcW w:w="9350" w:type="dxa"/>
          </w:tcPr>
          <w:p w14:paraId="7CEFB42E" w14:textId="77777777" w:rsidR="00414D28" w:rsidRDefault="00414D28" w:rsidP="00414D28">
            <w:pPr>
              <w:pStyle w:val="code"/>
              <w:bidi w:val="0"/>
            </w:pPr>
            <w:r>
              <w:t>p {</w:t>
            </w:r>
          </w:p>
          <w:p w14:paraId="12E051E8" w14:textId="77777777" w:rsidR="00414D28" w:rsidRDefault="00414D28" w:rsidP="00414D28">
            <w:pPr>
              <w:pStyle w:val="code"/>
              <w:bidi w:val="0"/>
            </w:pPr>
            <w:r>
              <w:t xml:space="preserve">  word-spacing: 10px;</w:t>
            </w:r>
          </w:p>
          <w:p w14:paraId="0507A8CD" w14:textId="42B2FB3C" w:rsidR="00414D28" w:rsidRDefault="00414D28" w:rsidP="00414D28">
            <w:pPr>
              <w:pStyle w:val="code"/>
              <w:bidi w:val="0"/>
            </w:pPr>
            <w:r>
              <w:t>}</w:t>
            </w:r>
          </w:p>
        </w:tc>
      </w:tr>
    </w:tbl>
    <w:p w14:paraId="46BF713B" w14:textId="1E560C46" w:rsidR="00414D28" w:rsidRPr="00787373" w:rsidRDefault="00BB76E1" w:rsidP="00BB76E1">
      <w:pPr>
        <w:pStyle w:val="code"/>
      </w:pPr>
      <w:hyperlink r:id="rId229" w:history="1">
        <w:r w:rsidRPr="00BB76E1">
          <w:rPr>
            <w:rStyle w:val="Hyperlink"/>
          </w:rPr>
          <w:t>Word-spacing</w:t>
        </w:r>
      </w:hyperlink>
    </w:p>
    <w:p w14:paraId="01CDD893" w14:textId="7C2A1F31" w:rsidR="00414D28" w:rsidRDefault="00414D28" w:rsidP="00414D28">
      <w:pPr>
        <w:rPr>
          <w:rtl/>
        </w:rPr>
      </w:pPr>
      <w:r>
        <w:rPr>
          <w:rFonts w:ascii="IRANSansWeb(FaNum) Light" w:hAnsi="IRANSansWeb(FaNum) Light" w:hint="cs"/>
          <w:rtl/>
        </w:rPr>
        <w:t>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هر کلمه در پاراگراف ۱۰ پ</w:t>
      </w:r>
      <w:r>
        <w:rPr>
          <w:rFonts w:hint="cs"/>
          <w:rtl/>
        </w:rPr>
        <w:t>ی</w:t>
      </w:r>
      <w:r>
        <w:rPr>
          <w:rFonts w:hint="eastAsia"/>
          <w:rtl/>
        </w:rPr>
        <w:t>کسل</w:t>
      </w:r>
      <w:r>
        <w:rPr>
          <w:rtl/>
        </w:rPr>
        <w:t xml:space="preserve"> فاصله اضافه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3F44CDF" w14:textId="23B73DD7" w:rsidR="00414D28" w:rsidRDefault="00414D28" w:rsidP="00414D28">
      <w:r>
        <w:rPr>
          <w:rFonts w:ascii="IRANSansWeb(FaNum) Light" w:hAnsi="IRANSansWeb(FaNum) Light" w:hint="cs"/>
          <w:rtl/>
        </w:rPr>
        <w:t>مقدارها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62"/>
        <w:gridCol w:w="4662"/>
      </w:tblGrid>
      <w:tr w:rsidR="00414D28" w:rsidRPr="00414D28" w14:paraId="14F9B904" w14:textId="77777777" w:rsidTr="00414D28">
        <w:trPr>
          <w:trHeight w:val="397"/>
        </w:trPr>
        <w:tc>
          <w:tcPr>
            <w:tcW w:w="4662" w:type="dxa"/>
          </w:tcPr>
          <w:p w14:paraId="24EBE800" w14:textId="77777777" w:rsidR="00414D28" w:rsidRPr="00414D28" w:rsidRDefault="00414D28" w:rsidP="004C60BC">
            <w:pPr>
              <w:rPr>
                <w:rtl/>
              </w:rPr>
            </w:pPr>
            <w:r w:rsidRPr="00414D28">
              <w:rPr>
                <w:rtl/>
              </w:rPr>
              <w:t xml:space="preserve"> مقدار             </w:t>
            </w:r>
          </w:p>
        </w:tc>
        <w:tc>
          <w:tcPr>
            <w:tcW w:w="4662" w:type="dxa"/>
          </w:tcPr>
          <w:p w14:paraId="09301747" w14:textId="77777777" w:rsidR="00414D28" w:rsidRPr="00414D28" w:rsidRDefault="00414D28" w:rsidP="004C60BC">
            <w:pPr>
              <w:rPr>
                <w:rtl/>
              </w:rPr>
            </w:pPr>
            <w:r w:rsidRPr="00414D28">
              <w:rPr>
                <w:rtl/>
              </w:rPr>
              <w:t xml:space="preserve"> توض</w:t>
            </w:r>
            <w:r w:rsidRPr="00414D28">
              <w:rPr>
                <w:rFonts w:hint="cs"/>
                <w:rtl/>
              </w:rPr>
              <w:t>ی</w:t>
            </w:r>
            <w:r w:rsidRPr="00414D28">
              <w:rPr>
                <w:rFonts w:hint="eastAsia"/>
                <w:rtl/>
              </w:rPr>
              <w:t>ح</w:t>
            </w:r>
            <w:r w:rsidRPr="00414D28">
              <w:rPr>
                <w:rtl/>
              </w:rPr>
              <w:t xml:space="preserve">                               </w:t>
            </w:r>
          </w:p>
        </w:tc>
      </w:tr>
      <w:tr w:rsidR="00414D28" w:rsidRPr="00414D28" w14:paraId="1DA917D9" w14:textId="77777777" w:rsidTr="00414D28">
        <w:trPr>
          <w:trHeight w:val="387"/>
        </w:trPr>
        <w:tc>
          <w:tcPr>
            <w:tcW w:w="4662" w:type="dxa"/>
          </w:tcPr>
          <w:p w14:paraId="71421727" w14:textId="77777777" w:rsidR="00414D28" w:rsidRPr="00414D28" w:rsidRDefault="00414D28" w:rsidP="004C60BC">
            <w:pPr>
              <w:rPr>
                <w:rtl/>
              </w:rPr>
            </w:pPr>
            <w:r w:rsidRPr="00414D28">
              <w:rPr>
                <w:rtl/>
              </w:rPr>
              <w:t xml:space="preserve"> `</w:t>
            </w:r>
            <w:r w:rsidRPr="00414D28">
              <w:t>normal</w:t>
            </w:r>
            <w:r w:rsidRPr="00414D28">
              <w:rPr>
                <w:rtl/>
              </w:rPr>
              <w:t xml:space="preserve">`          </w:t>
            </w:r>
          </w:p>
        </w:tc>
        <w:tc>
          <w:tcPr>
            <w:tcW w:w="4662" w:type="dxa"/>
          </w:tcPr>
          <w:p w14:paraId="0F7F31E0" w14:textId="77777777" w:rsidR="00414D28" w:rsidRPr="00414D28" w:rsidRDefault="00414D28" w:rsidP="004C60BC">
            <w:pPr>
              <w:rPr>
                <w:rtl/>
              </w:rPr>
            </w:pPr>
            <w:r w:rsidRPr="00414D28">
              <w:rPr>
                <w:rtl/>
              </w:rPr>
              <w:t xml:space="preserve"> فاصله‌</w:t>
            </w:r>
            <w:r w:rsidRPr="00414D28">
              <w:rPr>
                <w:rFonts w:hint="cs"/>
                <w:rtl/>
              </w:rPr>
              <w:t>ی</w:t>
            </w:r>
            <w:r w:rsidRPr="00414D28">
              <w:rPr>
                <w:rtl/>
              </w:rPr>
              <w:t xml:space="preserve"> پ</w:t>
            </w:r>
            <w:r w:rsidRPr="00414D28">
              <w:rPr>
                <w:rFonts w:hint="cs"/>
                <w:rtl/>
              </w:rPr>
              <w:t>ی</w:t>
            </w:r>
            <w:r w:rsidRPr="00414D28">
              <w:rPr>
                <w:rFonts w:hint="eastAsia"/>
                <w:rtl/>
              </w:rPr>
              <w:t>ش‌فرض</w:t>
            </w:r>
            <w:r w:rsidRPr="00414D28">
              <w:rPr>
                <w:rtl/>
              </w:rPr>
              <w:t xml:space="preserve"> مرورگر              </w:t>
            </w:r>
          </w:p>
        </w:tc>
      </w:tr>
      <w:tr w:rsidR="00414D28" w:rsidRPr="00414D28" w14:paraId="469428D5" w14:textId="77777777" w:rsidTr="00414D28">
        <w:trPr>
          <w:trHeight w:val="397"/>
        </w:trPr>
        <w:tc>
          <w:tcPr>
            <w:tcW w:w="4662" w:type="dxa"/>
          </w:tcPr>
          <w:p w14:paraId="562A8CDB" w14:textId="77777777" w:rsidR="00414D28" w:rsidRPr="00414D28" w:rsidRDefault="00414D28" w:rsidP="004C60BC">
            <w:pPr>
              <w:rPr>
                <w:rtl/>
              </w:rPr>
            </w:pPr>
            <w:r w:rsidRPr="00414D28">
              <w:rPr>
                <w:rtl/>
              </w:rPr>
              <w:t xml:space="preserve"> `طول (</w:t>
            </w:r>
            <w:r w:rsidRPr="00414D28">
              <w:t>px, em</w:t>
            </w:r>
            <w:r w:rsidRPr="00414D28">
              <w:rPr>
                <w:rtl/>
              </w:rPr>
              <w:t xml:space="preserve">, %)` </w:t>
            </w:r>
          </w:p>
        </w:tc>
        <w:tc>
          <w:tcPr>
            <w:tcW w:w="4662" w:type="dxa"/>
          </w:tcPr>
          <w:p w14:paraId="396A859A" w14:textId="77777777" w:rsidR="00414D28" w:rsidRPr="00414D28" w:rsidRDefault="00414D28" w:rsidP="004C60BC">
            <w:pPr>
              <w:rPr>
                <w:rtl/>
              </w:rPr>
            </w:pPr>
            <w:r w:rsidRPr="00414D28">
              <w:rPr>
                <w:rtl/>
              </w:rPr>
              <w:t xml:space="preserve"> فاصله دلخواه ب</w:t>
            </w:r>
            <w:r w:rsidRPr="00414D28">
              <w:rPr>
                <w:rFonts w:hint="cs"/>
                <w:rtl/>
              </w:rPr>
              <w:t>ی</w:t>
            </w:r>
            <w:r w:rsidRPr="00414D28">
              <w:rPr>
                <w:rFonts w:hint="eastAsia"/>
                <w:rtl/>
              </w:rPr>
              <w:t>ن</w:t>
            </w:r>
            <w:r w:rsidRPr="00414D28">
              <w:rPr>
                <w:rtl/>
              </w:rPr>
              <w:t xml:space="preserve"> کلمات              </w:t>
            </w:r>
          </w:p>
        </w:tc>
      </w:tr>
      <w:tr w:rsidR="00414D28" w:rsidRPr="00414D28" w14:paraId="356C364B" w14:textId="77777777" w:rsidTr="00414D28">
        <w:trPr>
          <w:trHeight w:val="785"/>
        </w:trPr>
        <w:tc>
          <w:tcPr>
            <w:tcW w:w="4662" w:type="dxa"/>
          </w:tcPr>
          <w:p w14:paraId="6F034C5B" w14:textId="77777777" w:rsidR="00414D28" w:rsidRPr="00414D28" w:rsidRDefault="00414D28" w:rsidP="004C60BC">
            <w:pPr>
              <w:rPr>
                <w:rtl/>
              </w:rPr>
            </w:pPr>
            <w:r w:rsidRPr="00414D28">
              <w:rPr>
                <w:rtl/>
              </w:rPr>
              <w:t xml:space="preserve"> `منف</w:t>
            </w:r>
            <w:r w:rsidRPr="00414D28">
              <w:rPr>
                <w:rFonts w:hint="cs"/>
                <w:rtl/>
              </w:rPr>
              <w:t>ی</w:t>
            </w:r>
            <w:r w:rsidRPr="00414D28">
              <w:rPr>
                <w:rtl/>
              </w:rPr>
              <w:t xml:space="preserve">`            </w:t>
            </w:r>
          </w:p>
        </w:tc>
        <w:tc>
          <w:tcPr>
            <w:tcW w:w="4662" w:type="dxa"/>
          </w:tcPr>
          <w:p w14:paraId="6C95445B" w14:textId="77777777" w:rsidR="00414D28" w:rsidRPr="00414D28" w:rsidRDefault="00414D28" w:rsidP="004C60BC">
            <w:pPr>
              <w:rPr>
                <w:rtl/>
              </w:rPr>
            </w:pPr>
            <w:r w:rsidRPr="00414D28">
              <w:rPr>
                <w:rtl/>
              </w:rPr>
              <w:t xml:space="preserve"> کاهش فاصله ب</w:t>
            </w:r>
            <w:r w:rsidRPr="00414D28">
              <w:rPr>
                <w:rFonts w:hint="cs"/>
                <w:rtl/>
              </w:rPr>
              <w:t>ی</w:t>
            </w:r>
            <w:r w:rsidRPr="00414D28">
              <w:rPr>
                <w:rFonts w:hint="eastAsia"/>
                <w:rtl/>
              </w:rPr>
              <w:t>ن</w:t>
            </w:r>
            <w:r w:rsidRPr="00414D28">
              <w:rPr>
                <w:rtl/>
              </w:rPr>
              <w:t xml:space="preserve"> کلمات (نزد</w:t>
            </w:r>
            <w:r w:rsidRPr="00414D28">
              <w:rPr>
                <w:rFonts w:hint="cs"/>
                <w:rtl/>
              </w:rPr>
              <w:t>ی</w:t>
            </w:r>
            <w:r w:rsidRPr="00414D28">
              <w:rPr>
                <w:rFonts w:hint="eastAsia"/>
                <w:rtl/>
              </w:rPr>
              <w:t>ک‌تر</w:t>
            </w:r>
            <w:r w:rsidRPr="00414D28">
              <w:rPr>
                <w:rtl/>
              </w:rPr>
              <w:t xml:space="preserve"> شدن) </w:t>
            </w:r>
          </w:p>
        </w:tc>
      </w:tr>
    </w:tbl>
    <w:p w14:paraId="2B40B236" w14:textId="7751E8B0" w:rsidR="00414D28" w:rsidRDefault="00CF6786" w:rsidP="00CF6786">
      <w:r w:rsidRPr="00CF6786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786" w14:paraId="294278EE" w14:textId="77777777" w:rsidTr="00CF6786">
        <w:tc>
          <w:tcPr>
            <w:tcW w:w="9350" w:type="dxa"/>
          </w:tcPr>
          <w:p w14:paraId="402DFB02" w14:textId="77777777" w:rsidR="00CF6786" w:rsidRDefault="00CF6786" w:rsidP="00CF6786">
            <w:pPr>
              <w:pStyle w:val="code"/>
              <w:bidi w:val="0"/>
            </w:pPr>
            <w:r>
              <w:t>p {</w:t>
            </w:r>
          </w:p>
          <w:p w14:paraId="3F035890" w14:textId="77777777" w:rsidR="00CF6786" w:rsidRDefault="00CF6786" w:rsidP="00CF6786">
            <w:pPr>
              <w:pStyle w:val="code"/>
              <w:bidi w:val="0"/>
            </w:pPr>
            <w:r>
              <w:t xml:space="preserve">  word-spacing: 5px;</w:t>
            </w:r>
          </w:p>
          <w:p w14:paraId="7E69682C" w14:textId="77777777" w:rsidR="00CF6786" w:rsidRDefault="00CF6786" w:rsidP="00CF6786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CCE5459" w14:textId="77777777" w:rsidR="00CF6786" w:rsidRDefault="00CF6786" w:rsidP="00CF6786">
            <w:pPr>
              <w:pStyle w:val="code"/>
              <w:bidi w:val="0"/>
            </w:pPr>
            <w:r>
              <w:t>h1 {</w:t>
            </w:r>
          </w:p>
          <w:p w14:paraId="0286B79F" w14:textId="77777777" w:rsidR="00CF6786" w:rsidRDefault="00CF6786" w:rsidP="00CF6786">
            <w:pPr>
              <w:pStyle w:val="code"/>
              <w:bidi w:val="0"/>
            </w:pPr>
            <w:r>
              <w:t xml:space="preserve">  word-spacing: -3px;</w:t>
            </w:r>
          </w:p>
          <w:p w14:paraId="2C0DD21D" w14:textId="053F07B6" w:rsidR="00CF6786" w:rsidRDefault="00CF6786" w:rsidP="00CF6786">
            <w:pPr>
              <w:pStyle w:val="code"/>
              <w:bidi w:val="0"/>
            </w:pPr>
            <w:r>
              <w:t>}</w:t>
            </w:r>
          </w:p>
        </w:tc>
      </w:tr>
    </w:tbl>
    <w:p w14:paraId="151052E8" w14:textId="7449F22B" w:rsidR="00BB76E1" w:rsidRPr="00787373" w:rsidRDefault="00BB76E1" w:rsidP="00BB76E1">
      <w:pPr>
        <w:pStyle w:val="code"/>
      </w:pPr>
      <w:hyperlink r:id="rId230" w:history="1">
        <w:r w:rsidRPr="00BB76E1">
          <w:rPr>
            <w:rStyle w:val="Hyperlink"/>
          </w:rPr>
          <w:t>Word-spacing2</w:t>
        </w:r>
      </w:hyperlink>
    </w:p>
    <w:p w14:paraId="7A513C14" w14:textId="77777777" w:rsidR="00BB76E1" w:rsidRDefault="00BB76E1" w:rsidP="00BB76E1">
      <w:pPr>
        <w:rPr>
          <w:rtl/>
        </w:rPr>
      </w:pPr>
      <w:r>
        <w:rPr>
          <w:rtl/>
        </w:rPr>
        <w:t>در پاراگراف، کلمات کم</w:t>
      </w:r>
      <w:r>
        <w:rPr>
          <w:rFonts w:hint="cs"/>
          <w:rtl/>
        </w:rPr>
        <w:t>ی</w:t>
      </w:r>
      <w:r>
        <w:rPr>
          <w:rtl/>
        </w:rPr>
        <w:t xml:space="preserve"> از هم فاصله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رن،</w:t>
      </w:r>
    </w:p>
    <w:p w14:paraId="79AA28F2" w14:textId="197AB1EC" w:rsidR="00CF6786" w:rsidRDefault="00BB76E1" w:rsidP="00BB76E1">
      <w:r>
        <w:rPr>
          <w:rFonts w:hint="eastAsia"/>
          <w:rtl/>
        </w:rPr>
        <w:t>و</w:t>
      </w:r>
      <w:r>
        <w:rPr>
          <w:rtl/>
        </w:rPr>
        <w:t xml:space="preserve"> در عنوان حروف به هم نزد</w:t>
      </w:r>
      <w:r>
        <w:rPr>
          <w:rFonts w:hint="cs"/>
          <w:rtl/>
        </w:rPr>
        <w:t>ی</w:t>
      </w:r>
      <w:r>
        <w:rPr>
          <w:rFonts w:hint="eastAsia"/>
          <w:rtl/>
        </w:rPr>
        <w:t>ک‌تر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شن</w:t>
      </w:r>
      <w:r>
        <w:rPr>
          <w:rtl/>
        </w:rPr>
        <w:t>.</w:t>
      </w:r>
    </w:p>
    <w:p w14:paraId="4238991E" w14:textId="77777777" w:rsidR="00BB76E1" w:rsidRDefault="00BB76E1" w:rsidP="00BB76E1"/>
    <w:p w14:paraId="3F8D2D86" w14:textId="68EB7051" w:rsidR="00FB401D" w:rsidRDefault="00FB401D" w:rsidP="00AC7093">
      <w:pPr>
        <w:pStyle w:val="bold"/>
      </w:pPr>
      <w:r>
        <w:t>Text-shadow</w:t>
      </w:r>
    </w:p>
    <w:p w14:paraId="5CC768A9" w14:textId="77777777" w:rsidR="00BB76E1" w:rsidRDefault="00BB76E1" w:rsidP="00BB76E1">
      <w:pPr>
        <w:rPr>
          <w:rtl/>
        </w:rPr>
      </w:pPr>
      <w:r>
        <w:rPr>
          <w:rtl/>
        </w:rPr>
        <w:t>(سا</w:t>
      </w:r>
      <w:r>
        <w:rPr>
          <w:rFonts w:hint="cs"/>
          <w:rtl/>
        </w:rPr>
        <w:t>ی</w:t>
      </w:r>
      <w:r>
        <w:rPr>
          <w:rFonts w:hint="eastAsia"/>
          <w:rtl/>
        </w:rPr>
        <w:t>ه‌</w:t>
      </w:r>
      <w:r>
        <w:rPr>
          <w:rFonts w:hint="cs"/>
          <w:rtl/>
        </w:rPr>
        <w:t>ی</w:t>
      </w:r>
      <w:r>
        <w:rPr>
          <w:rtl/>
        </w:rPr>
        <w:t xml:space="preserve"> متن)</w:t>
      </w:r>
    </w:p>
    <w:p w14:paraId="6906F814" w14:textId="77777777" w:rsidR="00BB76E1" w:rsidRDefault="00BB76E1" w:rsidP="00BB76E1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افزودن سا</w:t>
      </w:r>
      <w:r>
        <w:rPr>
          <w:rFonts w:hint="cs"/>
          <w:rtl/>
        </w:rPr>
        <w:t>ی</w:t>
      </w:r>
      <w:r>
        <w:rPr>
          <w:rFonts w:hint="eastAsia"/>
          <w:rtl/>
        </w:rPr>
        <w:t>ه‌</w:t>
      </w:r>
      <w:r>
        <w:rPr>
          <w:rFonts w:hint="cs"/>
          <w:rtl/>
        </w:rPr>
        <w:t>ی</w:t>
      </w:r>
      <w:r>
        <w:rPr>
          <w:rtl/>
        </w:rPr>
        <w:t xml:space="preserve"> تزئ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به متن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B680B8E" w14:textId="77777777" w:rsidR="00BB76E1" w:rsidRDefault="00BB76E1" w:rsidP="00BB76E1">
      <w:pPr>
        <w:rPr>
          <w:rtl/>
        </w:rPr>
      </w:pP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 نوشته عمق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جلوه‌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  <w:r>
        <w:rPr>
          <w:rtl/>
        </w:rPr>
        <w:t xml:space="preserve"> بدهد.</w:t>
      </w:r>
    </w:p>
    <w:p w14:paraId="06D30820" w14:textId="6EE4B1AD" w:rsidR="00414D28" w:rsidRDefault="00BB76E1" w:rsidP="00BB76E1">
      <w:pPr>
        <w:rPr>
          <w:rtl/>
        </w:rPr>
      </w:pPr>
      <w:r>
        <w:rPr>
          <w:rFonts w:ascii="IRANSansWeb(FaNum) Light" w:hAnsi="IRANSansWeb(FaNum) Light" w:hint="cs"/>
          <w:rtl/>
        </w:rPr>
        <w:t>نحوه‌</w:t>
      </w:r>
      <w:r>
        <w:rPr>
          <w:rFonts w:hint="cs"/>
          <w:rtl/>
        </w:rPr>
        <w:t>ی</w:t>
      </w:r>
      <w:r>
        <w:rPr>
          <w:rtl/>
        </w:rPr>
        <w:t xml:space="preserve"> نوشتن: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76E1" w14:paraId="71EA0CCE" w14:textId="77777777" w:rsidTr="00BB76E1">
        <w:tc>
          <w:tcPr>
            <w:tcW w:w="9350" w:type="dxa"/>
          </w:tcPr>
          <w:p w14:paraId="74C9846C" w14:textId="14349EFE" w:rsidR="00BB76E1" w:rsidRDefault="00BB76E1" w:rsidP="00BB76E1">
            <w:pPr>
              <w:pStyle w:val="code"/>
              <w:bidi w:val="0"/>
            </w:pPr>
            <w:r w:rsidRPr="00BB76E1">
              <w:lastRenderedPageBreak/>
              <w:t>text-shadow: h-shadow v-shadow blur color;</w:t>
            </w:r>
          </w:p>
        </w:tc>
      </w:tr>
    </w:tbl>
    <w:p w14:paraId="2B8CE3FF" w14:textId="453F1B7F" w:rsidR="00BB76E1" w:rsidRDefault="00BB76E1" w:rsidP="00BB76E1">
      <w:pPr>
        <w:rPr>
          <w:rtl/>
        </w:rPr>
      </w:pPr>
      <w:r>
        <w:t>h-shadow</w:t>
      </w:r>
      <w:r>
        <w:rPr>
          <w:rtl/>
        </w:rPr>
        <w:t>: فاصله 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در محور افق</w:t>
      </w:r>
      <w:r>
        <w:rPr>
          <w:rFonts w:hint="cs"/>
          <w:rtl/>
        </w:rPr>
        <w:t>ی</w:t>
      </w:r>
    </w:p>
    <w:p w14:paraId="571382D4" w14:textId="248C40B0" w:rsidR="00BB76E1" w:rsidRDefault="00BB76E1" w:rsidP="00BB76E1">
      <w:pPr>
        <w:rPr>
          <w:rtl/>
        </w:rPr>
      </w:pPr>
      <w:r>
        <w:t>v-shadow</w:t>
      </w:r>
      <w:r>
        <w:rPr>
          <w:rtl/>
        </w:rPr>
        <w:t>: فاصله 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در محور عمود</w:t>
      </w:r>
      <w:r>
        <w:rPr>
          <w:rFonts w:hint="cs"/>
          <w:rtl/>
        </w:rPr>
        <w:t>ی</w:t>
      </w:r>
    </w:p>
    <w:p w14:paraId="228EED03" w14:textId="5629D995" w:rsidR="00BB76E1" w:rsidRDefault="00BB76E1" w:rsidP="00BB76E1">
      <w:pPr>
        <w:rPr>
          <w:rtl/>
        </w:rPr>
      </w:pPr>
      <w:r>
        <w:t>blur</w:t>
      </w:r>
      <w:r>
        <w:rPr>
          <w:rtl/>
        </w:rPr>
        <w:t>: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تار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3768ED5D" w14:textId="1413D66D" w:rsidR="00BB76E1" w:rsidRDefault="00BB76E1" w:rsidP="00BB76E1">
      <w:pPr>
        <w:rPr>
          <w:rtl/>
        </w:rPr>
      </w:pPr>
      <w:r>
        <w:t>color</w:t>
      </w:r>
      <w:r>
        <w:rPr>
          <w:rtl/>
        </w:rPr>
        <w:t>: رنگ 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p w14:paraId="49C26E59" w14:textId="6E4C5CFC" w:rsidR="00BB76E1" w:rsidRDefault="00BB76E1" w:rsidP="00BB76E1">
      <w:pPr>
        <w:rPr>
          <w:rtl/>
        </w:rPr>
      </w:pPr>
      <w:r w:rsidRPr="00BB76E1">
        <w:rPr>
          <w:rtl/>
        </w:rPr>
        <w:t>مثال ساده: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76E1" w14:paraId="16E353F3" w14:textId="77777777" w:rsidTr="00BB76E1">
        <w:tc>
          <w:tcPr>
            <w:tcW w:w="9350" w:type="dxa"/>
          </w:tcPr>
          <w:p w14:paraId="542526F3" w14:textId="77777777" w:rsidR="00BB76E1" w:rsidRDefault="00BB76E1" w:rsidP="00BB76E1">
            <w:pPr>
              <w:pStyle w:val="code"/>
              <w:bidi w:val="0"/>
            </w:pPr>
            <w:r>
              <w:t>h1 {</w:t>
            </w:r>
          </w:p>
          <w:p w14:paraId="30541018" w14:textId="77777777" w:rsidR="00BB76E1" w:rsidRDefault="00BB76E1" w:rsidP="00BB76E1">
            <w:pPr>
              <w:pStyle w:val="code"/>
              <w:bidi w:val="0"/>
            </w:pPr>
            <w:r>
              <w:t xml:space="preserve">  text-shadow: 2px 2px 4px gray;</w:t>
            </w:r>
          </w:p>
          <w:p w14:paraId="0A55C13F" w14:textId="23FA3E10" w:rsidR="00BB76E1" w:rsidRDefault="00BB76E1" w:rsidP="00BB76E1">
            <w:pPr>
              <w:pStyle w:val="code"/>
              <w:bidi w:val="0"/>
            </w:pPr>
            <w:r>
              <w:t>}</w:t>
            </w:r>
          </w:p>
        </w:tc>
      </w:tr>
    </w:tbl>
    <w:p w14:paraId="47B73B40" w14:textId="779B9751" w:rsidR="00BB76E1" w:rsidRDefault="00BB76E1" w:rsidP="00BB76E1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خاکستر</w:t>
      </w:r>
      <w:r>
        <w:rPr>
          <w:rFonts w:hint="cs"/>
          <w:rtl/>
        </w:rPr>
        <w:t>ی</w:t>
      </w:r>
      <w:r>
        <w:rPr>
          <w:rtl/>
        </w:rPr>
        <w:t xml:space="preserve"> با فاصله ۲</w:t>
      </w:r>
      <w:r>
        <w:t>px</w:t>
      </w:r>
      <w:r>
        <w:rPr>
          <w:rtl/>
        </w:rPr>
        <w:t xml:space="preserve"> در دو جهت و تار</w:t>
      </w:r>
      <w:r>
        <w:rPr>
          <w:rFonts w:hint="cs"/>
          <w:rtl/>
        </w:rPr>
        <w:t>ی</w:t>
      </w:r>
      <w:r>
        <w:rPr>
          <w:rtl/>
        </w:rPr>
        <w:t xml:space="preserve"> ۴</w:t>
      </w:r>
      <w:r>
        <w:t>px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33BCCC6" w14:textId="1C151B28" w:rsidR="00BB76E1" w:rsidRDefault="00BB76E1" w:rsidP="00BB76E1">
      <w:r>
        <w:rPr>
          <w:rFonts w:ascii="IRANSansWeb(FaNum) Light" w:hAnsi="IRANSansWeb(FaNum) Light" w:hint="cs"/>
          <w:rtl/>
        </w:rPr>
        <w:t>چند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با هم: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76E1" w14:paraId="11954127" w14:textId="77777777" w:rsidTr="00BB76E1">
        <w:tc>
          <w:tcPr>
            <w:tcW w:w="9350" w:type="dxa"/>
          </w:tcPr>
          <w:p w14:paraId="3B5844F5" w14:textId="77777777" w:rsidR="00BB76E1" w:rsidRDefault="00BB76E1" w:rsidP="00BB76E1">
            <w:pPr>
              <w:bidi w:val="0"/>
            </w:pPr>
            <w:r>
              <w:t>h2 {</w:t>
            </w:r>
          </w:p>
          <w:p w14:paraId="445A2BAB" w14:textId="77777777" w:rsidR="00BB76E1" w:rsidRDefault="00BB76E1" w:rsidP="00BB76E1">
            <w:pPr>
              <w:bidi w:val="0"/>
            </w:pPr>
            <w:r>
              <w:t xml:space="preserve">  text-shadow: 1px 1px 2px black, 0 0 25px blue, 0 0 5px darkblue;</w:t>
            </w:r>
          </w:p>
          <w:p w14:paraId="63ECE189" w14:textId="524A0F98" w:rsidR="00BB76E1" w:rsidRDefault="00BB76E1" w:rsidP="00BB76E1">
            <w:pPr>
              <w:bidi w:val="0"/>
            </w:pPr>
            <w:r>
              <w:t>}</w:t>
            </w:r>
          </w:p>
        </w:tc>
      </w:tr>
    </w:tbl>
    <w:p w14:paraId="7EC4CFE3" w14:textId="7442CF9C" w:rsidR="00BB76E1" w:rsidRDefault="00BB76E1" w:rsidP="00BB76E1">
      <w:hyperlink r:id="rId231" w:history="1">
        <w:r w:rsidRPr="00BB76E1">
          <w:rPr>
            <w:rStyle w:val="Hyperlink"/>
          </w:rPr>
          <w:t>text-shadow2</w:t>
        </w:r>
      </w:hyperlink>
    </w:p>
    <w:p w14:paraId="6A76C3E9" w14:textId="2D20BAF4" w:rsidR="00BB76E1" w:rsidRDefault="00BB76E1" w:rsidP="00BB76E1">
      <w:r w:rsidRPr="00BB76E1">
        <w:rPr>
          <w:rFonts w:ascii="IRANSansWeb(FaNum) Light" w:hAnsi="IRANSansWeb(FaNum) Light" w:hint="cs"/>
          <w:rtl/>
        </w:rPr>
        <w:t>سا</w:t>
      </w:r>
      <w:r w:rsidRPr="00BB76E1">
        <w:rPr>
          <w:rFonts w:hint="cs"/>
          <w:rtl/>
        </w:rPr>
        <w:t>ی</w:t>
      </w:r>
      <w:r w:rsidRPr="00BB76E1">
        <w:rPr>
          <w:rFonts w:hint="eastAsia"/>
          <w:rtl/>
        </w:rPr>
        <w:t>ه‌ها</w:t>
      </w:r>
      <w:r w:rsidRPr="00BB76E1">
        <w:rPr>
          <w:rFonts w:hint="cs"/>
          <w:rtl/>
        </w:rPr>
        <w:t>ی</w:t>
      </w:r>
      <w:r w:rsidRPr="00BB76E1">
        <w:rPr>
          <w:rtl/>
        </w:rPr>
        <w:t xml:space="preserve"> متعدد ترک</w:t>
      </w:r>
      <w:r w:rsidRPr="00BB76E1">
        <w:rPr>
          <w:rFonts w:hint="cs"/>
          <w:rtl/>
        </w:rPr>
        <w:t>ی</w:t>
      </w:r>
      <w:r w:rsidRPr="00BB76E1">
        <w:rPr>
          <w:rFonts w:hint="eastAsia"/>
          <w:rtl/>
        </w:rPr>
        <w:t>ب</w:t>
      </w:r>
      <w:r w:rsidRPr="00BB76E1">
        <w:rPr>
          <w:rtl/>
        </w:rPr>
        <w:t xml:space="preserve"> م</w:t>
      </w:r>
      <w:r w:rsidRPr="00BB76E1">
        <w:rPr>
          <w:rFonts w:hint="cs"/>
          <w:rtl/>
        </w:rPr>
        <w:t>ی‌</w:t>
      </w:r>
      <w:r w:rsidRPr="00BB76E1">
        <w:rPr>
          <w:rFonts w:hint="eastAsia"/>
          <w:rtl/>
        </w:rPr>
        <w:t>شن</w:t>
      </w:r>
      <w:r w:rsidRPr="00BB76E1">
        <w:rPr>
          <w:rtl/>
        </w:rPr>
        <w:t xml:space="preserve"> و جلوه درخشان </w:t>
      </w:r>
      <w:r w:rsidRPr="00BB76E1">
        <w:rPr>
          <w:rFonts w:hint="cs"/>
          <w:rtl/>
        </w:rPr>
        <w:t>ی</w:t>
      </w:r>
      <w:r w:rsidRPr="00BB76E1">
        <w:rPr>
          <w:rFonts w:hint="eastAsia"/>
          <w:rtl/>
        </w:rPr>
        <w:t>ا</w:t>
      </w:r>
      <w:r w:rsidRPr="00BB76E1">
        <w:rPr>
          <w:rtl/>
        </w:rPr>
        <w:t xml:space="preserve"> سه‌بعد</w:t>
      </w:r>
      <w:r w:rsidRPr="00BB76E1">
        <w:rPr>
          <w:rFonts w:hint="cs"/>
          <w:rtl/>
        </w:rPr>
        <w:t>ی</w:t>
      </w:r>
      <w:r w:rsidRPr="00BB76E1">
        <w:rPr>
          <w:rtl/>
        </w:rPr>
        <w:t xml:space="preserve"> ا</w:t>
      </w:r>
      <w:r w:rsidRPr="00BB76E1">
        <w:rPr>
          <w:rFonts w:hint="cs"/>
          <w:rtl/>
        </w:rPr>
        <w:t>ی</w:t>
      </w:r>
      <w:r w:rsidRPr="00BB76E1">
        <w:rPr>
          <w:rFonts w:hint="eastAsia"/>
          <w:rtl/>
        </w:rPr>
        <w:t>جاد</w:t>
      </w:r>
      <w:r w:rsidRPr="00BB76E1">
        <w:rPr>
          <w:rtl/>
        </w:rPr>
        <w:t xml:space="preserve"> م</w:t>
      </w:r>
      <w:r w:rsidRPr="00BB76E1">
        <w:rPr>
          <w:rFonts w:hint="cs"/>
          <w:rtl/>
        </w:rPr>
        <w:t>ی‌</w:t>
      </w:r>
      <w:r w:rsidRPr="00BB76E1">
        <w:rPr>
          <w:rFonts w:hint="eastAsia"/>
          <w:rtl/>
        </w:rPr>
        <w:t>کنن</w:t>
      </w:r>
      <w:r w:rsidRPr="00BB76E1">
        <w:rPr>
          <w:rtl/>
        </w:rPr>
        <w:t xml:space="preserve"> </w:t>
      </w:r>
    </w:p>
    <w:p w14:paraId="0E9EB26B" w14:textId="6AAA975C" w:rsidR="00FB401D" w:rsidRDefault="00FB401D" w:rsidP="00AC7093">
      <w:pPr>
        <w:pStyle w:val="bold"/>
      </w:pPr>
      <w:r>
        <w:t>Whitespace</w:t>
      </w:r>
    </w:p>
    <w:p w14:paraId="770947EB" w14:textId="77777777" w:rsidR="00BB76E1" w:rsidRDefault="00BB76E1" w:rsidP="00BB76E1">
      <w:pPr>
        <w:rPr>
          <w:rtl/>
        </w:rPr>
      </w:pPr>
      <w:r>
        <w:rPr>
          <w:rtl/>
        </w:rPr>
        <w:t>(کنترل نحوه‌</w:t>
      </w:r>
      <w:r>
        <w:rPr>
          <w:rFonts w:hint="cs"/>
          <w:rtl/>
        </w:rPr>
        <w:t>ی</w:t>
      </w:r>
      <w:r>
        <w:rPr>
          <w:rtl/>
        </w:rPr>
        <w:t xml:space="preserve"> رفتار فاصله‌ها و شکست خط‌ها)</w:t>
      </w:r>
    </w:p>
    <w:p w14:paraId="3A18F89C" w14:textId="77777777" w:rsidR="00BB76E1" w:rsidRDefault="00BB76E1" w:rsidP="00BB76E1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مرورگر با فاصله‌ها (</w:t>
      </w:r>
      <w:r>
        <w:t>space</w:t>
      </w:r>
      <w:r>
        <w:rPr>
          <w:rtl/>
        </w:rPr>
        <w:t>، تب، خط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 چطور رفتار کند.</w:t>
      </w:r>
    </w:p>
    <w:p w14:paraId="6B06446C" w14:textId="77777777" w:rsidR="00BB76E1" w:rsidRDefault="00BB76E1" w:rsidP="00BB76E1">
      <w:pPr>
        <w:rPr>
          <w:rtl/>
        </w:rPr>
      </w:pPr>
      <w:r>
        <w:rPr>
          <w:rFonts w:hint="eastAsia"/>
          <w:rtl/>
        </w:rPr>
        <w:t>به‌صورت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مرورگر فاصله‌ها</w:t>
      </w:r>
      <w:r>
        <w:rPr>
          <w:rFonts w:hint="cs"/>
          <w:rtl/>
        </w:rPr>
        <w:t>ی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  <w:r>
        <w:rPr>
          <w:rtl/>
        </w:rPr>
        <w:t xml:space="preserve"> را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و خطوط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شکند</w:t>
      </w:r>
      <w:r>
        <w:rPr>
          <w:rtl/>
        </w:rPr>
        <w:t>.</w:t>
      </w:r>
    </w:p>
    <w:p w14:paraId="2D322A9F" w14:textId="7A29FA09" w:rsidR="00BB76E1" w:rsidRDefault="00BB76E1" w:rsidP="00BB76E1">
      <w:r>
        <w:rPr>
          <w:rFonts w:ascii="IRANSansWeb(FaNum) Light" w:hAnsi="IRANSansWeb(FaNum) Light" w:hint="cs"/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مهم:</w:t>
      </w:r>
    </w:p>
    <w:tbl>
      <w:tblPr>
        <w:tblStyle w:val="TableGrid"/>
        <w:bidiVisual/>
        <w:tblW w:w="9404" w:type="dxa"/>
        <w:tblLook w:val="04A0" w:firstRow="1" w:lastRow="0" w:firstColumn="1" w:lastColumn="0" w:noHBand="0" w:noVBand="1"/>
      </w:tblPr>
      <w:tblGrid>
        <w:gridCol w:w="4702"/>
        <w:gridCol w:w="4702"/>
      </w:tblGrid>
      <w:tr w:rsidR="00A37ECE" w:rsidRPr="00A37ECE" w14:paraId="178213F6" w14:textId="77777777" w:rsidTr="00A37ECE">
        <w:trPr>
          <w:trHeight w:val="415"/>
        </w:trPr>
        <w:tc>
          <w:tcPr>
            <w:tcW w:w="4702" w:type="dxa"/>
          </w:tcPr>
          <w:p w14:paraId="74BBFBF6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t xml:space="preserve"> مقدار      </w:t>
            </w:r>
          </w:p>
        </w:tc>
        <w:tc>
          <w:tcPr>
            <w:tcW w:w="4702" w:type="dxa"/>
          </w:tcPr>
          <w:p w14:paraId="6ABE0992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t xml:space="preserve"> توض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Fonts w:hint="eastAsia"/>
                <w:rtl/>
              </w:rPr>
              <w:t>ح</w:t>
            </w:r>
            <w:r w:rsidRPr="00A37ECE">
              <w:rPr>
                <w:rtl/>
              </w:rPr>
              <w:t xml:space="preserve">                                                                   </w:t>
            </w:r>
          </w:p>
        </w:tc>
      </w:tr>
      <w:tr w:rsidR="00A37ECE" w:rsidRPr="00A37ECE" w14:paraId="7704C64F" w14:textId="77777777" w:rsidTr="00A37ECE">
        <w:trPr>
          <w:trHeight w:val="799"/>
        </w:trPr>
        <w:tc>
          <w:tcPr>
            <w:tcW w:w="4702" w:type="dxa"/>
          </w:tcPr>
          <w:p w14:paraId="0ED7CD0A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t xml:space="preserve"> `</w:t>
            </w:r>
            <w:r w:rsidRPr="00A37ECE">
              <w:t>normal</w:t>
            </w:r>
            <w:r w:rsidRPr="00A37ECE">
              <w:rPr>
                <w:rtl/>
              </w:rPr>
              <w:t xml:space="preserve">`   </w:t>
            </w:r>
          </w:p>
        </w:tc>
        <w:tc>
          <w:tcPr>
            <w:tcW w:w="4702" w:type="dxa"/>
          </w:tcPr>
          <w:p w14:paraId="07E1A85E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t xml:space="preserve"> حالت پ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Fonts w:hint="eastAsia"/>
                <w:rtl/>
              </w:rPr>
              <w:t>ش‌فرض؛</w:t>
            </w:r>
            <w:r w:rsidRPr="00A37ECE">
              <w:rPr>
                <w:rtl/>
              </w:rPr>
              <w:t xml:space="preserve"> فاصله‌ها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tl/>
              </w:rPr>
              <w:t xml:space="preserve"> اضاف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tl/>
              </w:rPr>
              <w:t xml:space="preserve"> حذف و متن در عرض عنصر م</w:t>
            </w:r>
            <w:r w:rsidRPr="00A37ECE">
              <w:rPr>
                <w:rFonts w:hint="cs"/>
                <w:rtl/>
              </w:rPr>
              <w:t>ی‌</w:t>
            </w:r>
            <w:r w:rsidRPr="00A37ECE">
              <w:rPr>
                <w:rFonts w:hint="eastAsia"/>
                <w:rtl/>
              </w:rPr>
              <w:t>شکند</w:t>
            </w:r>
            <w:r w:rsidRPr="00A37ECE">
              <w:rPr>
                <w:rtl/>
              </w:rPr>
              <w:t xml:space="preserve">             </w:t>
            </w:r>
          </w:p>
        </w:tc>
      </w:tr>
      <w:tr w:rsidR="00A37ECE" w:rsidRPr="00A37ECE" w14:paraId="35DADA3C" w14:textId="77777777" w:rsidTr="00A37ECE">
        <w:trPr>
          <w:trHeight w:val="821"/>
        </w:trPr>
        <w:tc>
          <w:tcPr>
            <w:tcW w:w="4702" w:type="dxa"/>
          </w:tcPr>
          <w:p w14:paraId="0B2100EC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t xml:space="preserve"> `</w:t>
            </w:r>
            <w:r w:rsidRPr="00A37ECE">
              <w:t>nowrap</w:t>
            </w:r>
            <w:r w:rsidRPr="00A37ECE">
              <w:rPr>
                <w:rtl/>
              </w:rPr>
              <w:t xml:space="preserve">`   </w:t>
            </w:r>
          </w:p>
        </w:tc>
        <w:tc>
          <w:tcPr>
            <w:tcW w:w="4702" w:type="dxa"/>
          </w:tcPr>
          <w:p w14:paraId="0C2D030E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t xml:space="preserve"> شکستن خطوط ممنوع؛ همه در 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Fonts w:hint="eastAsia"/>
                <w:rtl/>
              </w:rPr>
              <w:t>ک</w:t>
            </w:r>
            <w:r w:rsidRPr="00A37ECE">
              <w:rPr>
                <w:rtl/>
              </w:rPr>
              <w:t xml:space="preserve"> خط م</w:t>
            </w:r>
            <w:r w:rsidRPr="00A37ECE">
              <w:rPr>
                <w:rFonts w:hint="cs"/>
                <w:rtl/>
              </w:rPr>
              <w:t>ی‌</w:t>
            </w:r>
            <w:r w:rsidRPr="00A37ECE">
              <w:rPr>
                <w:rFonts w:hint="eastAsia"/>
                <w:rtl/>
              </w:rPr>
              <w:t>ماند</w:t>
            </w:r>
            <w:r w:rsidRPr="00A37ECE">
              <w:rPr>
                <w:rtl/>
              </w:rPr>
              <w:t xml:space="preserve">                                  </w:t>
            </w:r>
          </w:p>
        </w:tc>
      </w:tr>
      <w:tr w:rsidR="00A37ECE" w:rsidRPr="00A37ECE" w14:paraId="6153A9F8" w14:textId="77777777" w:rsidTr="00A37ECE">
        <w:trPr>
          <w:trHeight w:val="722"/>
        </w:trPr>
        <w:tc>
          <w:tcPr>
            <w:tcW w:w="4702" w:type="dxa"/>
          </w:tcPr>
          <w:p w14:paraId="62006278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lastRenderedPageBreak/>
              <w:t xml:space="preserve"> `</w:t>
            </w:r>
            <w:r w:rsidRPr="00A37ECE">
              <w:t>pre</w:t>
            </w:r>
            <w:r w:rsidRPr="00A37ECE">
              <w:rPr>
                <w:rtl/>
              </w:rPr>
              <w:t xml:space="preserve">`      </w:t>
            </w:r>
          </w:p>
        </w:tc>
        <w:tc>
          <w:tcPr>
            <w:tcW w:w="4702" w:type="dxa"/>
          </w:tcPr>
          <w:p w14:paraId="43CE6DB6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t xml:space="preserve"> فاصله‌ها و خطوط دق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Fonts w:hint="eastAsia"/>
                <w:rtl/>
              </w:rPr>
              <w:t>قاً</w:t>
            </w:r>
            <w:r w:rsidRPr="00A37ECE">
              <w:rPr>
                <w:rtl/>
              </w:rPr>
              <w:t xml:space="preserve"> مثل </w:t>
            </w:r>
            <w:r w:rsidRPr="00A37ECE">
              <w:t>HTML</w:t>
            </w:r>
            <w:r w:rsidRPr="00A37ECE">
              <w:rPr>
                <w:rtl/>
              </w:rPr>
              <w:t xml:space="preserve"> (مثل تگ `&lt;</w:t>
            </w:r>
            <w:r w:rsidRPr="00A37ECE">
              <w:t>pre</w:t>
            </w:r>
            <w:r w:rsidRPr="00A37ECE">
              <w:rPr>
                <w:rtl/>
              </w:rPr>
              <w:t>&gt;`) حفظ م</w:t>
            </w:r>
            <w:r w:rsidRPr="00A37ECE">
              <w:rPr>
                <w:rFonts w:hint="cs"/>
                <w:rtl/>
              </w:rPr>
              <w:t>ی‌</w:t>
            </w:r>
            <w:r w:rsidRPr="00A37ECE">
              <w:rPr>
                <w:rFonts w:hint="eastAsia"/>
                <w:rtl/>
              </w:rPr>
              <w:t>شوند</w:t>
            </w:r>
            <w:r w:rsidRPr="00A37ECE">
              <w:rPr>
                <w:rtl/>
              </w:rPr>
              <w:t xml:space="preserve">            </w:t>
            </w:r>
          </w:p>
        </w:tc>
      </w:tr>
      <w:tr w:rsidR="00A37ECE" w:rsidRPr="00A37ECE" w14:paraId="3AA69725" w14:textId="77777777" w:rsidTr="00A37ECE">
        <w:trPr>
          <w:trHeight w:val="776"/>
        </w:trPr>
        <w:tc>
          <w:tcPr>
            <w:tcW w:w="4702" w:type="dxa"/>
          </w:tcPr>
          <w:p w14:paraId="5E5CE926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t xml:space="preserve"> `</w:t>
            </w:r>
            <w:r w:rsidRPr="00A37ECE">
              <w:t>pre-line</w:t>
            </w:r>
            <w:r w:rsidRPr="00A37ECE">
              <w:rPr>
                <w:rtl/>
              </w:rPr>
              <w:t xml:space="preserve">` </w:t>
            </w:r>
          </w:p>
        </w:tc>
        <w:tc>
          <w:tcPr>
            <w:tcW w:w="4702" w:type="dxa"/>
          </w:tcPr>
          <w:p w14:paraId="2D6945C6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t xml:space="preserve"> فاصله‌ها ناد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Fonts w:hint="eastAsia"/>
                <w:rtl/>
              </w:rPr>
              <w:t>ده</w:t>
            </w:r>
            <w:r w:rsidRPr="00A37ECE">
              <w:rPr>
                <w:rtl/>
              </w:rPr>
              <w:t xml:space="preserve"> گرفته م</w:t>
            </w:r>
            <w:r w:rsidRPr="00A37ECE">
              <w:rPr>
                <w:rFonts w:hint="cs"/>
                <w:rtl/>
              </w:rPr>
              <w:t>ی‌</w:t>
            </w:r>
            <w:r w:rsidRPr="00A37ECE">
              <w:rPr>
                <w:rFonts w:hint="eastAsia"/>
                <w:rtl/>
              </w:rPr>
              <w:t>شوند</w:t>
            </w:r>
            <w:r w:rsidRPr="00A37ECE">
              <w:rPr>
                <w:rtl/>
              </w:rPr>
              <w:t xml:space="preserve"> ول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tl/>
              </w:rPr>
              <w:t xml:space="preserve"> خط‌ها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tl/>
              </w:rPr>
              <w:t xml:space="preserve"> جد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Fonts w:hint="eastAsia"/>
                <w:rtl/>
              </w:rPr>
              <w:t>د</w:t>
            </w:r>
            <w:r w:rsidRPr="00A37ECE">
              <w:rPr>
                <w:rtl/>
              </w:rPr>
              <w:t xml:space="preserve"> حفظ م</w:t>
            </w:r>
            <w:r w:rsidRPr="00A37ECE">
              <w:rPr>
                <w:rFonts w:hint="cs"/>
                <w:rtl/>
              </w:rPr>
              <w:t>ی‌</w:t>
            </w:r>
            <w:r w:rsidRPr="00A37ECE">
              <w:rPr>
                <w:rFonts w:hint="eastAsia"/>
                <w:rtl/>
              </w:rPr>
              <w:t>شوند</w:t>
            </w:r>
            <w:r w:rsidRPr="00A37ECE">
              <w:rPr>
                <w:rtl/>
              </w:rPr>
              <w:t xml:space="preserve">               </w:t>
            </w:r>
          </w:p>
        </w:tc>
      </w:tr>
      <w:tr w:rsidR="00A37ECE" w:rsidRPr="00A37ECE" w14:paraId="1F534B63" w14:textId="77777777" w:rsidTr="00A37ECE">
        <w:trPr>
          <w:trHeight w:val="830"/>
        </w:trPr>
        <w:tc>
          <w:tcPr>
            <w:tcW w:w="4702" w:type="dxa"/>
          </w:tcPr>
          <w:p w14:paraId="78589241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t xml:space="preserve"> `</w:t>
            </w:r>
            <w:r w:rsidRPr="00A37ECE">
              <w:t>pre-wrap</w:t>
            </w:r>
            <w:r w:rsidRPr="00A37ECE">
              <w:rPr>
                <w:rtl/>
              </w:rPr>
              <w:t xml:space="preserve">` </w:t>
            </w:r>
          </w:p>
        </w:tc>
        <w:tc>
          <w:tcPr>
            <w:tcW w:w="4702" w:type="dxa"/>
          </w:tcPr>
          <w:p w14:paraId="78EFB72E" w14:textId="77777777" w:rsidR="00A37ECE" w:rsidRPr="00A37ECE" w:rsidRDefault="00A37ECE" w:rsidP="00DE13DB">
            <w:pPr>
              <w:rPr>
                <w:rtl/>
              </w:rPr>
            </w:pPr>
            <w:r w:rsidRPr="00A37ECE">
              <w:rPr>
                <w:rtl/>
              </w:rPr>
              <w:t xml:space="preserve"> هم فاصله‌ها و هم خط‌ها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tl/>
              </w:rPr>
              <w:t xml:space="preserve"> جد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Fonts w:hint="eastAsia"/>
                <w:rtl/>
              </w:rPr>
              <w:t>د</w:t>
            </w:r>
            <w:r w:rsidRPr="00A37ECE">
              <w:rPr>
                <w:rtl/>
              </w:rPr>
              <w:t xml:space="preserve"> حفظ م</w:t>
            </w:r>
            <w:r w:rsidRPr="00A37ECE">
              <w:rPr>
                <w:rFonts w:hint="cs"/>
                <w:rtl/>
              </w:rPr>
              <w:t>ی‌</w:t>
            </w:r>
            <w:r w:rsidRPr="00A37ECE">
              <w:rPr>
                <w:rFonts w:hint="eastAsia"/>
                <w:rtl/>
              </w:rPr>
              <w:t>شوند</w:t>
            </w:r>
            <w:r w:rsidRPr="00A37ECE">
              <w:rPr>
                <w:rtl/>
              </w:rPr>
              <w:t xml:space="preserve"> و متن ن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Fonts w:hint="eastAsia"/>
                <w:rtl/>
              </w:rPr>
              <w:t>ز</w:t>
            </w:r>
            <w:r w:rsidRPr="00A37ECE">
              <w:rPr>
                <w:rtl/>
              </w:rPr>
              <w:t xml:space="preserve"> در صورت ن</w:t>
            </w:r>
            <w:r w:rsidRPr="00A37ECE">
              <w:rPr>
                <w:rFonts w:hint="cs"/>
                <w:rtl/>
              </w:rPr>
              <w:t>ی</w:t>
            </w:r>
            <w:r w:rsidRPr="00A37ECE">
              <w:rPr>
                <w:rFonts w:hint="eastAsia"/>
                <w:rtl/>
              </w:rPr>
              <w:t>از</w:t>
            </w:r>
            <w:r w:rsidRPr="00A37ECE">
              <w:rPr>
                <w:rtl/>
              </w:rPr>
              <w:t xml:space="preserve"> م</w:t>
            </w:r>
            <w:r w:rsidRPr="00A37ECE">
              <w:rPr>
                <w:rFonts w:hint="cs"/>
                <w:rtl/>
              </w:rPr>
              <w:t>ی‌</w:t>
            </w:r>
            <w:r w:rsidRPr="00A37ECE">
              <w:rPr>
                <w:rFonts w:hint="eastAsia"/>
                <w:rtl/>
              </w:rPr>
              <w:t>شکند</w:t>
            </w:r>
            <w:r w:rsidRPr="00A37ECE">
              <w:rPr>
                <w:rtl/>
              </w:rPr>
              <w:t xml:space="preserve"> </w:t>
            </w:r>
          </w:p>
        </w:tc>
      </w:tr>
    </w:tbl>
    <w:p w14:paraId="0416E979" w14:textId="5B9D8BDD" w:rsidR="00A37ECE" w:rsidRDefault="00A37ECE" w:rsidP="00A37ECE">
      <w:r w:rsidRPr="00A37ECE">
        <w:rPr>
          <w:rFonts w:ascii="IRANSansWeb(FaNum) Light" w:hAnsi="IRANSansWeb(FaNum) Light" w:hint="cs"/>
          <w:rtl/>
        </w:rPr>
        <w:t>مثال‌ها</w:t>
      </w:r>
      <w:r w:rsidRPr="00A37ECE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7ECE" w14:paraId="0CA3E4F1" w14:textId="77777777" w:rsidTr="00A37ECE">
        <w:tc>
          <w:tcPr>
            <w:tcW w:w="9350" w:type="dxa"/>
          </w:tcPr>
          <w:p w14:paraId="71D0F0E4" w14:textId="77777777" w:rsidR="00A37ECE" w:rsidRDefault="00A37ECE" w:rsidP="00A37ECE">
            <w:pPr>
              <w:pStyle w:val="code"/>
              <w:bidi w:val="0"/>
            </w:pPr>
            <w:r>
              <w:t>p.normal {</w:t>
            </w:r>
          </w:p>
          <w:p w14:paraId="77B64419" w14:textId="77777777" w:rsidR="00A37ECE" w:rsidRDefault="00A37ECE" w:rsidP="00A37ECE">
            <w:pPr>
              <w:pStyle w:val="code"/>
              <w:bidi w:val="0"/>
            </w:pPr>
            <w:r>
              <w:t xml:space="preserve">  white-space: normal;</w:t>
            </w:r>
          </w:p>
          <w:p w14:paraId="265F7B3B" w14:textId="77777777" w:rsidR="00A37ECE" w:rsidRDefault="00A37ECE" w:rsidP="00A37EC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8073B8F" w14:textId="77777777" w:rsidR="00A37ECE" w:rsidRDefault="00A37ECE" w:rsidP="00A37ECE">
            <w:pPr>
              <w:pStyle w:val="code"/>
              <w:bidi w:val="0"/>
              <w:rPr>
                <w:rtl/>
              </w:rPr>
            </w:pPr>
          </w:p>
          <w:p w14:paraId="0884AE7A" w14:textId="77777777" w:rsidR="00A37ECE" w:rsidRDefault="00A37ECE" w:rsidP="00A37ECE">
            <w:pPr>
              <w:pStyle w:val="code"/>
              <w:bidi w:val="0"/>
            </w:pPr>
            <w:r>
              <w:t>p.nowrap {</w:t>
            </w:r>
          </w:p>
          <w:p w14:paraId="65262368" w14:textId="77777777" w:rsidR="00A37ECE" w:rsidRDefault="00A37ECE" w:rsidP="00A37ECE">
            <w:pPr>
              <w:pStyle w:val="code"/>
              <w:bidi w:val="0"/>
            </w:pPr>
            <w:r>
              <w:t xml:space="preserve">  white-space: nowrap;</w:t>
            </w:r>
          </w:p>
          <w:p w14:paraId="0329499E" w14:textId="77777777" w:rsidR="00A37ECE" w:rsidRDefault="00A37ECE" w:rsidP="00A37EC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1F9D709" w14:textId="77777777" w:rsidR="00A37ECE" w:rsidRDefault="00A37ECE" w:rsidP="00A37ECE">
            <w:pPr>
              <w:pStyle w:val="code"/>
              <w:bidi w:val="0"/>
              <w:rPr>
                <w:rtl/>
              </w:rPr>
            </w:pPr>
          </w:p>
          <w:p w14:paraId="48BB6DA8" w14:textId="77777777" w:rsidR="00A37ECE" w:rsidRDefault="00A37ECE" w:rsidP="00A37ECE">
            <w:pPr>
              <w:pStyle w:val="code"/>
              <w:bidi w:val="0"/>
            </w:pPr>
            <w:r>
              <w:t>p.pre {</w:t>
            </w:r>
          </w:p>
          <w:p w14:paraId="596A9A66" w14:textId="77777777" w:rsidR="00A37ECE" w:rsidRDefault="00A37ECE" w:rsidP="00A37ECE">
            <w:pPr>
              <w:pStyle w:val="code"/>
              <w:bidi w:val="0"/>
            </w:pPr>
            <w:r>
              <w:t xml:space="preserve">  white-space: pre;</w:t>
            </w:r>
          </w:p>
          <w:p w14:paraId="7A14D7B3" w14:textId="69B2291F" w:rsidR="00A37ECE" w:rsidRDefault="00A37ECE" w:rsidP="00A37ECE">
            <w:pPr>
              <w:pStyle w:val="code"/>
              <w:bidi w:val="0"/>
            </w:pPr>
            <w:r>
              <w:t>}</w:t>
            </w:r>
          </w:p>
        </w:tc>
      </w:tr>
    </w:tbl>
    <w:p w14:paraId="41C32E57" w14:textId="77777777" w:rsidR="00A37ECE" w:rsidRDefault="00A37ECE" w:rsidP="00A37ECE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7ECE" w14:paraId="252BCB14" w14:textId="77777777" w:rsidTr="00A37ECE">
        <w:tc>
          <w:tcPr>
            <w:tcW w:w="9350" w:type="dxa"/>
          </w:tcPr>
          <w:p w14:paraId="65BA88AA" w14:textId="77777777" w:rsidR="00A37ECE" w:rsidRPr="00A37ECE" w:rsidRDefault="00A37ECE" w:rsidP="00A37ECE">
            <w:pPr>
              <w:pStyle w:val="code"/>
              <w:bidi w:val="0"/>
              <w:rPr>
                <w:szCs w:val="24"/>
                <w:rtl/>
              </w:rPr>
            </w:pPr>
            <w:r w:rsidRPr="00A37ECE">
              <w:rPr>
                <w:szCs w:val="24"/>
              </w:rPr>
              <w:t>&lt;p class="normal"&gt;</w:t>
            </w:r>
            <w:r w:rsidRPr="00A37ECE">
              <w:rPr>
                <w:szCs w:val="24"/>
                <w:rtl/>
              </w:rPr>
              <w:t>متن   با   فاصله‌ها</w:t>
            </w:r>
            <w:r w:rsidRPr="00A37ECE">
              <w:rPr>
                <w:rFonts w:hint="cs"/>
                <w:szCs w:val="24"/>
                <w:rtl/>
              </w:rPr>
              <w:t>ی</w:t>
            </w:r>
            <w:r w:rsidRPr="00A37ECE">
              <w:rPr>
                <w:szCs w:val="24"/>
                <w:rtl/>
              </w:rPr>
              <w:t xml:space="preserve">   ز</w:t>
            </w:r>
            <w:r w:rsidRPr="00A37ECE">
              <w:rPr>
                <w:rFonts w:hint="cs"/>
                <w:szCs w:val="24"/>
                <w:rtl/>
              </w:rPr>
              <w:t>ی</w:t>
            </w:r>
            <w:r w:rsidRPr="00A37ECE">
              <w:rPr>
                <w:rFonts w:hint="eastAsia"/>
                <w:szCs w:val="24"/>
                <w:rtl/>
              </w:rPr>
              <w:t>اد</w:t>
            </w:r>
            <w:r w:rsidRPr="00A37ECE">
              <w:rPr>
                <w:szCs w:val="24"/>
                <w:rtl/>
              </w:rPr>
              <w:t xml:space="preserve"> و چند خط</w:t>
            </w:r>
            <w:r w:rsidRPr="00A37ECE">
              <w:rPr>
                <w:szCs w:val="24"/>
              </w:rPr>
              <w:t>.&lt;/p&gt;</w:t>
            </w:r>
          </w:p>
          <w:p w14:paraId="4019CBA2" w14:textId="77777777" w:rsidR="00A37ECE" w:rsidRPr="00A37ECE" w:rsidRDefault="00A37ECE" w:rsidP="00A37ECE">
            <w:pPr>
              <w:pStyle w:val="code"/>
              <w:bidi w:val="0"/>
              <w:rPr>
                <w:szCs w:val="24"/>
                <w:rtl/>
              </w:rPr>
            </w:pPr>
            <w:r w:rsidRPr="00A37ECE">
              <w:rPr>
                <w:szCs w:val="24"/>
              </w:rPr>
              <w:t>&lt;p class="nowrap"&gt;</w:t>
            </w:r>
            <w:r w:rsidRPr="00A37ECE">
              <w:rPr>
                <w:szCs w:val="24"/>
                <w:rtl/>
              </w:rPr>
              <w:t>متن طولان</w:t>
            </w:r>
            <w:r w:rsidRPr="00A37ECE">
              <w:rPr>
                <w:rFonts w:hint="cs"/>
                <w:szCs w:val="24"/>
                <w:rtl/>
              </w:rPr>
              <w:t>ی</w:t>
            </w:r>
            <w:r w:rsidRPr="00A37ECE">
              <w:rPr>
                <w:szCs w:val="24"/>
                <w:rtl/>
              </w:rPr>
              <w:t xml:space="preserve"> بدون شکستن خط</w:t>
            </w:r>
            <w:r w:rsidRPr="00A37ECE">
              <w:rPr>
                <w:szCs w:val="24"/>
              </w:rPr>
              <w:t>.&lt;/p&gt;</w:t>
            </w:r>
          </w:p>
          <w:p w14:paraId="38A5D294" w14:textId="77777777" w:rsidR="00A37ECE" w:rsidRPr="00A37ECE" w:rsidRDefault="00A37ECE" w:rsidP="00A37ECE">
            <w:pPr>
              <w:pStyle w:val="code"/>
              <w:bidi w:val="0"/>
            </w:pPr>
            <w:r w:rsidRPr="00A37ECE">
              <w:t>&lt;p class="pre"&gt;</w:t>
            </w:r>
          </w:p>
          <w:p w14:paraId="4C8C519B" w14:textId="77777777" w:rsidR="00A37ECE" w:rsidRPr="00A37ECE" w:rsidRDefault="00A37ECE" w:rsidP="00A37ECE">
            <w:pPr>
              <w:pStyle w:val="code"/>
              <w:bidi w:val="0"/>
              <w:rPr>
                <w:szCs w:val="24"/>
                <w:rtl/>
              </w:rPr>
            </w:pPr>
            <w:r w:rsidRPr="00A37ECE">
              <w:rPr>
                <w:rFonts w:hint="eastAsia"/>
                <w:szCs w:val="24"/>
                <w:rtl/>
              </w:rPr>
              <w:t>متن</w:t>
            </w:r>
            <w:r w:rsidRPr="00A37ECE">
              <w:rPr>
                <w:szCs w:val="24"/>
                <w:rtl/>
              </w:rPr>
              <w:t xml:space="preserve">    با</w:t>
            </w:r>
          </w:p>
          <w:p w14:paraId="3E2378FB" w14:textId="77777777" w:rsidR="00A37ECE" w:rsidRPr="00A37ECE" w:rsidRDefault="00A37ECE" w:rsidP="00A37ECE">
            <w:pPr>
              <w:pStyle w:val="code"/>
              <w:bidi w:val="0"/>
              <w:rPr>
                <w:szCs w:val="24"/>
                <w:rtl/>
              </w:rPr>
            </w:pPr>
            <w:r w:rsidRPr="00A37ECE">
              <w:rPr>
                <w:rFonts w:hint="eastAsia"/>
                <w:szCs w:val="24"/>
                <w:rtl/>
              </w:rPr>
              <w:t>فاصله‌ها</w:t>
            </w:r>
            <w:r w:rsidRPr="00A37ECE">
              <w:rPr>
                <w:szCs w:val="24"/>
                <w:rtl/>
              </w:rPr>
              <w:t xml:space="preserve">    و    خطوط</w:t>
            </w:r>
          </w:p>
          <w:p w14:paraId="71E50E92" w14:textId="77777777" w:rsidR="00A37ECE" w:rsidRPr="00A37ECE" w:rsidRDefault="00A37ECE" w:rsidP="00A37ECE">
            <w:pPr>
              <w:pStyle w:val="code"/>
              <w:bidi w:val="0"/>
              <w:rPr>
                <w:szCs w:val="24"/>
                <w:rtl/>
              </w:rPr>
            </w:pPr>
            <w:r w:rsidRPr="00A37ECE">
              <w:rPr>
                <w:rFonts w:hint="eastAsia"/>
                <w:szCs w:val="24"/>
                <w:rtl/>
              </w:rPr>
              <w:t>دق</w:t>
            </w:r>
            <w:r w:rsidRPr="00A37ECE">
              <w:rPr>
                <w:rFonts w:hint="cs"/>
                <w:szCs w:val="24"/>
                <w:rtl/>
              </w:rPr>
              <w:t>ی</w:t>
            </w:r>
            <w:r w:rsidRPr="00A37ECE">
              <w:rPr>
                <w:rFonts w:hint="eastAsia"/>
                <w:szCs w:val="24"/>
                <w:rtl/>
              </w:rPr>
              <w:t>قاً</w:t>
            </w:r>
            <w:r w:rsidRPr="00A37ECE">
              <w:rPr>
                <w:szCs w:val="24"/>
                <w:rtl/>
              </w:rPr>
              <w:t xml:space="preserve">  مثل  ا</w:t>
            </w:r>
            <w:r w:rsidRPr="00A37ECE">
              <w:rPr>
                <w:rFonts w:hint="cs"/>
                <w:szCs w:val="24"/>
                <w:rtl/>
              </w:rPr>
              <w:t>ی</w:t>
            </w:r>
            <w:r w:rsidRPr="00A37ECE">
              <w:rPr>
                <w:rFonts w:hint="eastAsia"/>
                <w:szCs w:val="24"/>
                <w:rtl/>
              </w:rPr>
              <w:t>نجا</w:t>
            </w:r>
            <w:r w:rsidRPr="00A37ECE">
              <w:rPr>
                <w:szCs w:val="24"/>
              </w:rPr>
              <w:t>.</w:t>
            </w:r>
          </w:p>
          <w:p w14:paraId="7A2CD672" w14:textId="7B6CEBA0" w:rsidR="00A37ECE" w:rsidRPr="00A37ECE" w:rsidRDefault="00A37ECE" w:rsidP="00A37ECE">
            <w:pPr>
              <w:pStyle w:val="code"/>
              <w:bidi w:val="0"/>
            </w:pPr>
            <w:r w:rsidRPr="00A37ECE">
              <w:t>&lt;/p&gt;</w:t>
            </w:r>
          </w:p>
        </w:tc>
      </w:tr>
    </w:tbl>
    <w:p w14:paraId="1DCF743D" w14:textId="20455237" w:rsidR="00A37ECE" w:rsidRDefault="00A17EFD" w:rsidP="00A37ECE">
      <w:hyperlink r:id="rId232" w:history="1">
        <w:r w:rsidRPr="00A17EFD">
          <w:rPr>
            <w:rStyle w:val="Hyperlink"/>
          </w:rPr>
          <w:t>Whitespace</w:t>
        </w:r>
      </w:hyperlink>
    </w:p>
    <w:p w14:paraId="555BC386" w14:textId="77777777" w:rsidR="00A17EFD" w:rsidRDefault="00A17EFD" w:rsidP="00A17EFD">
      <w:pPr>
        <w:rPr>
          <w:rtl/>
        </w:rPr>
      </w:pPr>
      <w:r>
        <w:rPr>
          <w:rtl/>
        </w:rPr>
        <w:t xml:space="preserve">بسته به مقدار </w:t>
      </w:r>
      <w:r>
        <w:t>white-space</w:t>
      </w:r>
      <w:r>
        <w:rPr>
          <w:rtl/>
        </w:rPr>
        <w:t xml:space="preserve">، مرورگر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فاصله‌ها رو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</w:t>
      </w:r>
      <w:r>
        <w:rPr>
          <w:rtl/>
        </w:rPr>
        <w:t>.</w:t>
      </w:r>
    </w:p>
    <w:p w14:paraId="400702B6" w14:textId="20EEC1B5" w:rsidR="00A17EFD" w:rsidRDefault="00A17EFD" w:rsidP="00A17EFD"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99"/>
        <w:gridCol w:w="2299"/>
        <w:gridCol w:w="2299"/>
        <w:gridCol w:w="2299"/>
      </w:tblGrid>
      <w:tr w:rsidR="00A17EFD" w:rsidRPr="00A17EFD" w14:paraId="15A92007" w14:textId="77777777" w:rsidTr="00A17EFD">
        <w:trPr>
          <w:trHeight w:val="402"/>
        </w:trPr>
        <w:tc>
          <w:tcPr>
            <w:tcW w:w="2299" w:type="dxa"/>
          </w:tcPr>
          <w:p w14:paraId="22197DDA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و</w:t>
            </w:r>
            <w:r w:rsidRPr="00A17EFD">
              <w:rPr>
                <w:rFonts w:hint="cs"/>
                <w:rtl/>
              </w:rPr>
              <w:t>ی</w:t>
            </w:r>
            <w:r w:rsidRPr="00A17EFD">
              <w:rPr>
                <w:rFonts w:hint="eastAsia"/>
                <w:rtl/>
              </w:rPr>
              <w:t>ژگ</w:t>
            </w:r>
            <w:r w:rsidRPr="00A17EFD">
              <w:rPr>
                <w:rFonts w:hint="cs"/>
                <w:rtl/>
              </w:rPr>
              <w:t>ی</w:t>
            </w:r>
            <w:r w:rsidRPr="00A17EFD">
              <w:rPr>
                <w:rtl/>
              </w:rPr>
              <w:t xml:space="preserve">          </w:t>
            </w:r>
          </w:p>
        </w:tc>
        <w:tc>
          <w:tcPr>
            <w:tcW w:w="2299" w:type="dxa"/>
          </w:tcPr>
          <w:p w14:paraId="46FDE485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توض</w:t>
            </w:r>
            <w:r w:rsidRPr="00A17EFD">
              <w:rPr>
                <w:rFonts w:hint="cs"/>
                <w:rtl/>
              </w:rPr>
              <w:t>ی</w:t>
            </w:r>
            <w:r w:rsidRPr="00A17EFD">
              <w:rPr>
                <w:rFonts w:hint="eastAsia"/>
                <w:rtl/>
              </w:rPr>
              <w:t>ح</w:t>
            </w:r>
            <w:r w:rsidRPr="00A17EFD">
              <w:rPr>
                <w:rtl/>
              </w:rPr>
              <w:t xml:space="preserve">                 </w:t>
            </w:r>
          </w:p>
        </w:tc>
        <w:tc>
          <w:tcPr>
            <w:tcW w:w="2299" w:type="dxa"/>
          </w:tcPr>
          <w:p w14:paraId="1534915E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نمونه مقدار               </w:t>
            </w:r>
          </w:p>
        </w:tc>
        <w:tc>
          <w:tcPr>
            <w:tcW w:w="2299" w:type="dxa"/>
          </w:tcPr>
          <w:p w14:paraId="1CB98ED4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کاربرد                     </w:t>
            </w:r>
          </w:p>
        </w:tc>
      </w:tr>
      <w:tr w:rsidR="00A17EFD" w:rsidRPr="00A17EFD" w14:paraId="70E5B115" w14:textId="77777777" w:rsidTr="00A17EFD">
        <w:trPr>
          <w:trHeight w:val="795"/>
        </w:trPr>
        <w:tc>
          <w:tcPr>
            <w:tcW w:w="2299" w:type="dxa"/>
          </w:tcPr>
          <w:p w14:paraId="309CA2F9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`</w:t>
            </w:r>
            <w:r w:rsidRPr="00A17EFD">
              <w:t>word-spacing</w:t>
            </w:r>
            <w:r w:rsidRPr="00A17EFD">
              <w:rPr>
                <w:rtl/>
              </w:rPr>
              <w:t xml:space="preserve">` </w:t>
            </w:r>
          </w:p>
        </w:tc>
        <w:tc>
          <w:tcPr>
            <w:tcW w:w="2299" w:type="dxa"/>
          </w:tcPr>
          <w:p w14:paraId="0425044D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فاصله ب</w:t>
            </w:r>
            <w:r w:rsidRPr="00A17EFD">
              <w:rPr>
                <w:rFonts w:hint="cs"/>
                <w:rtl/>
              </w:rPr>
              <w:t>ی</w:t>
            </w:r>
            <w:r w:rsidRPr="00A17EFD">
              <w:rPr>
                <w:rFonts w:hint="eastAsia"/>
                <w:rtl/>
              </w:rPr>
              <w:t>ن</w:t>
            </w:r>
            <w:r w:rsidRPr="00A17EFD">
              <w:rPr>
                <w:rtl/>
              </w:rPr>
              <w:t xml:space="preserve"> کلمات       </w:t>
            </w:r>
          </w:p>
        </w:tc>
        <w:tc>
          <w:tcPr>
            <w:tcW w:w="2299" w:type="dxa"/>
          </w:tcPr>
          <w:p w14:paraId="1B22A949" w14:textId="71F20E8F" w:rsidR="00A17EFD" w:rsidRPr="00A17EFD" w:rsidRDefault="00A17EFD" w:rsidP="00EE7144">
            <w:pPr>
              <w:bidi w:val="0"/>
              <w:rPr>
                <w:rtl/>
              </w:rPr>
            </w:pPr>
            <w:r w:rsidRPr="00A17EFD">
              <w:rPr>
                <w:rtl/>
              </w:rPr>
              <w:t xml:space="preserve"> `10</w:t>
            </w:r>
            <w:r w:rsidRPr="00A17EFD">
              <w:t>px`, normal</w:t>
            </w:r>
            <w:r w:rsidRPr="00A17EFD">
              <w:rPr>
                <w:rtl/>
              </w:rPr>
              <w:t xml:space="preserve"> </w:t>
            </w:r>
          </w:p>
        </w:tc>
        <w:tc>
          <w:tcPr>
            <w:tcW w:w="2299" w:type="dxa"/>
          </w:tcPr>
          <w:p w14:paraId="1BC5088C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تنظ</w:t>
            </w:r>
            <w:r w:rsidRPr="00A17EFD">
              <w:rPr>
                <w:rFonts w:hint="cs"/>
                <w:rtl/>
              </w:rPr>
              <w:t>ی</w:t>
            </w:r>
            <w:r w:rsidRPr="00A17EFD">
              <w:rPr>
                <w:rFonts w:hint="eastAsia"/>
                <w:rtl/>
              </w:rPr>
              <w:t>م</w:t>
            </w:r>
            <w:r w:rsidRPr="00A17EFD">
              <w:rPr>
                <w:rtl/>
              </w:rPr>
              <w:t xml:space="preserve"> فضا ب</w:t>
            </w:r>
            <w:r w:rsidRPr="00A17EFD">
              <w:rPr>
                <w:rFonts w:hint="cs"/>
                <w:rtl/>
              </w:rPr>
              <w:t>ی</w:t>
            </w:r>
            <w:r w:rsidRPr="00A17EFD">
              <w:rPr>
                <w:rFonts w:hint="eastAsia"/>
                <w:rtl/>
              </w:rPr>
              <w:t>ن</w:t>
            </w:r>
            <w:r w:rsidRPr="00A17EFD">
              <w:rPr>
                <w:rtl/>
              </w:rPr>
              <w:t xml:space="preserve"> کلمات        </w:t>
            </w:r>
          </w:p>
        </w:tc>
      </w:tr>
      <w:tr w:rsidR="00A17EFD" w:rsidRPr="00A17EFD" w14:paraId="364D396B" w14:textId="77777777" w:rsidTr="00A17EFD">
        <w:trPr>
          <w:trHeight w:val="795"/>
        </w:trPr>
        <w:tc>
          <w:tcPr>
            <w:tcW w:w="2299" w:type="dxa"/>
          </w:tcPr>
          <w:p w14:paraId="4B1A66B1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`</w:t>
            </w:r>
            <w:r w:rsidRPr="00A17EFD">
              <w:t>text-shadow</w:t>
            </w:r>
            <w:r w:rsidRPr="00A17EFD">
              <w:rPr>
                <w:rtl/>
              </w:rPr>
              <w:t xml:space="preserve">`  </w:t>
            </w:r>
          </w:p>
        </w:tc>
        <w:tc>
          <w:tcPr>
            <w:tcW w:w="2299" w:type="dxa"/>
          </w:tcPr>
          <w:p w14:paraId="4EE276AE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افزودن سا</w:t>
            </w:r>
            <w:r w:rsidRPr="00A17EFD">
              <w:rPr>
                <w:rFonts w:hint="cs"/>
                <w:rtl/>
              </w:rPr>
              <w:t>ی</w:t>
            </w:r>
            <w:r w:rsidRPr="00A17EFD">
              <w:rPr>
                <w:rFonts w:hint="eastAsia"/>
                <w:rtl/>
              </w:rPr>
              <w:t>ه</w:t>
            </w:r>
            <w:r w:rsidRPr="00A17EFD">
              <w:rPr>
                <w:rtl/>
              </w:rPr>
              <w:t xml:space="preserve"> به متن    </w:t>
            </w:r>
          </w:p>
        </w:tc>
        <w:tc>
          <w:tcPr>
            <w:tcW w:w="2299" w:type="dxa"/>
          </w:tcPr>
          <w:p w14:paraId="60EFDE01" w14:textId="30F81628" w:rsidR="00A17EFD" w:rsidRPr="00A17EFD" w:rsidRDefault="00A17EFD" w:rsidP="00EE7144">
            <w:pPr>
              <w:bidi w:val="0"/>
              <w:rPr>
                <w:rtl/>
              </w:rPr>
            </w:pPr>
            <w:r w:rsidRPr="00A17EFD">
              <w:rPr>
                <w:rtl/>
              </w:rPr>
              <w:t xml:space="preserve"> 2</w:t>
            </w:r>
            <w:r w:rsidRPr="00A17EFD">
              <w:t>px 2px 4px gray</w:t>
            </w:r>
            <w:r w:rsidRPr="00A17EFD">
              <w:rPr>
                <w:rtl/>
              </w:rPr>
              <w:t xml:space="preserve">` </w:t>
            </w:r>
          </w:p>
        </w:tc>
        <w:tc>
          <w:tcPr>
            <w:tcW w:w="2299" w:type="dxa"/>
          </w:tcPr>
          <w:p w14:paraId="6D24C2AC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جلوه‌</w:t>
            </w:r>
            <w:r w:rsidRPr="00A17EFD">
              <w:rPr>
                <w:rFonts w:hint="cs"/>
                <w:rtl/>
              </w:rPr>
              <w:t>ی</w:t>
            </w:r>
            <w:r w:rsidRPr="00A17EFD">
              <w:rPr>
                <w:rtl/>
              </w:rPr>
              <w:t xml:space="preserve"> سه‌بعد</w:t>
            </w:r>
            <w:r w:rsidRPr="00A17EFD">
              <w:rPr>
                <w:rFonts w:hint="cs"/>
                <w:rtl/>
              </w:rPr>
              <w:t>ی</w:t>
            </w:r>
            <w:r w:rsidRPr="00A17EFD">
              <w:rPr>
                <w:rtl/>
              </w:rPr>
              <w:t xml:space="preserve"> </w:t>
            </w:r>
            <w:r w:rsidRPr="00A17EFD">
              <w:rPr>
                <w:rFonts w:hint="cs"/>
                <w:rtl/>
              </w:rPr>
              <w:t>ی</w:t>
            </w:r>
            <w:r w:rsidRPr="00A17EFD">
              <w:rPr>
                <w:rFonts w:hint="eastAsia"/>
                <w:rtl/>
              </w:rPr>
              <w:t>ا</w:t>
            </w:r>
            <w:r w:rsidRPr="00A17EFD">
              <w:rPr>
                <w:rtl/>
              </w:rPr>
              <w:t xml:space="preserve"> نئون     </w:t>
            </w:r>
          </w:p>
        </w:tc>
      </w:tr>
      <w:tr w:rsidR="00A17EFD" w:rsidRPr="00A17EFD" w14:paraId="1AB20953" w14:textId="77777777" w:rsidTr="00A17EFD">
        <w:trPr>
          <w:trHeight w:val="805"/>
        </w:trPr>
        <w:tc>
          <w:tcPr>
            <w:tcW w:w="2299" w:type="dxa"/>
          </w:tcPr>
          <w:p w14:paraId="6384CC07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`</w:t>
            </w:r>
            <w:r w:rsidRPr="00A17EFD">
              <w:t>white-space</w:t>
            </w:r>
            <w:r w:rsidRPr="00A17EFD">
              <w:rPr>
                <w:rtl/>
              </w:rPr>
              <w:t xml:space="preserve">`  </w:t>
            </w:r>
          </w:p>
        </w:tc>
        <w:tc>
          <w:tcPr>
            <w:tcW w:w="2299" w:type="dxa"/>
          </w:tcPr>
          <w:p w14:paraId="78942692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کنترل فاصله و شکست خط </w:t>
            </w:r>
          </w:p>
        </w:tc>
        <w:tc>
          <w:tcPr>
            <w:tcW w:w="2299" w:type="dxa"/>
          </w:tcPr>
          <w:p w14:paraId="66989CCF" w14:textId="77777777" w:rsidR="00A17EFD" w:rsidRPr="00A17EFD" w:rsidRDefault="00A17EFD" w:rsidP="00EE7144">
            <w:pPr>
              <w:bidi w:val="0"/>
              <w:rPr>
                <w:rtl/>
              </w:rPr>
            </w:pPr>
            <w:r w:rsidRPr="00A17EFD">
              <w:rPr>
                <w:rtl/>
              </w:rPr>
              <w:t xml:space="preserve"> `</w:t>
            </w:r>
            <w:r w:rsidRPr="00A17EFD">
              <w:t>normal`, `pre`, `nowrap</w:t>
            </w:r>
            <w:r w:rsidRPr="00A17EFD">
              <w:rPr>
                <w:rtl/>
              </w:rPr>
              <w:t xml:space="preserve">` </w:t>
            </w:r>
          </w:p>
        </w:tc>
        <w:tc>
          <w:tcPr>
            <w:tcW w:w="2299" w:type="dxa"/>
          </w:tcPr>
          <w:p w14:paraId="07C48F17" w14:textId="77777777" w:rsidR="00A17EFD" w:rsidRPr="00A17EFD" w:rsidRDefault="00A17EFD" w:rsidP="00950184">
            <w:pPr>
              <w:rPr>
                <w:rtl/>
              </w:rPr>
            </w:pPr>
            <w:r w:rsidRPr="00A17EFD">
              <w:rPr>
                <w:rtl/>
              </w:rPr>
              <w:t xml:space="preserve"> حفظ </w:t>
            </w:r>
            <w:r w:rsidRPr="00A17EFD">
              <w:rPr>
                <w:rFonts w:hint="cs"/>
                <w:rtl/>
              </w:rPr>
              <w:t>ی</w:t>
            </w:r>
            <w:r w:rsidRPr="00A17EFD">
              <w:rPr>
                <w:rFonts w:hint="eastAsia"/>
                <w:rtl/>
              </w:rPr>
              <w:t>ا</w:t>
            </w:r>
            <w:r w:rsidRPr="00A17EFD">
              <w:rPr>
                <w:rtl/>
              </w:rPr>
              <w:t xml:space="preserve"> حذف فاصله‌ها و خطوط </w:t>
            </w:r>
          </w:p>
        </w:tc>
      </w:tr>
    </w:tbl>
    <w:p w14:paraId="2DC90FBA" w14:textId="43D7F8EC" w:rsidR="00FB401D" w:rsidRDefault="00FB401D" w:rsidP="00AC7093">
      <w:pPr>
        <w:pStyle w:val="bold"/>
      </w:pPr>
      <w:hyperlink r:id="rId233" w:history="1">
        <w:r w:rsidRPr="00613B25">
          <w:rPr>
            <w:rStyle w:val="Hyperlink"/>
          </w:rPr>
          <w:t>Vertical-align</w:t>
        </w:r>
      </w:hyperlink>
    </w:p>
    <w:p w14:paraId="4757C087" w14:textId="77777777" w:rsidR="002943C7" w:rsidRPr="002943C7" w:rsidRDefault="002943C7" w:rsidP="002943C7">
      <w:r w:rsidRPr="002943C7">
        <w:rPr>
          <w:rtl/>
          <w:lang w:bidi="ar-SA"/>
        </w:rPr>
        <w:t xml:space="preserve">ویژگی </w:t>
      </w:r>
      <w:r w:rsidRPr="002943C7">
        <w:t xml:space="preserve">vertical-align </w:t>
      </w:r>
      <w:r w:rsidRPr="002943C7">
        <w:rPr>
          <w:rtl/>
          <w:lang w:bidi="ar-SA"/>
        </w:rPr>
        <w:t xml:space="preserve">مشخص می‌کند که </w:t>
      </w:r>
      <w:r w:rsidRPr="002943C7">
        <w:rPr>
          <w:b/>
          <w:bCs/>
          <w:rtl/>
          <w:lang w:bidi="ar-SA"/>
        </w:rPr>
        <w:t>یک عنصر</w:t>
      </w:r>
      <w:r w:rsidRPr="002943C7">
        <w:rPr>
          <w:b/>
          <w:bCs/>
        </w:rPr>
        <w:t xml:space="preserve"> inline </w:t>
      </w:r>
      <w:r w:rsidRPr="002943C7">
        <w:rPr>
          <w:b/>
          <w:bCs/>
          <w:rtl/>
          <w:lang w:bidi="ar-SA"/>
        </w:rPr>
        <w:t>یا</w:t>
      </w:r>
      <w:r w:rsidRPr="002943C7">
        <w:rPr>
          <w:b/>
          <w:bCs/>
        </w:rPr>
        <w:t xml:space="preserve"> inline-block</w:t>
      </w:r>
      <w:r w:rsidRPr="002943C7">
        <w:t xml:space="preserve"> (</w:t>
      </w:r>
      <w:r w:rsidRPr="002943C7">
        <w:rPr>
          <w:rtl/>
          <w:lang w:bidi="ar-SA"/>
        </w:rPr>
        <w:t xml:space="preserve">مثل </w:t>
      </w:r>
      <w:r w:rsidRPr="002943C7">
        <w:t xml:space="preserve">img, span, </w:t>
      </w:r>
      <w:r w:rsidRPr="002943C7">
        <w:rPr>
          <w:rtl/>
          <w:lang w:bidi="ar-SA"/>
        </w:rPr>
        <w:t xml:space="preserve">یا متن) نسبت به </w:t>
      </w:r>
      <w:r w:rsidRPr="002943C7">
        <w:rPr>
          <w:b/>
          <w:bCs/>
          <w:rtl/>
          <w:lang w:bidi="ar-SA"/>
        </w:rPr>
        <w:t>خط پایه</w:t>
      </w:r>
      <w:r w:rsidRPr="002943C7">
        <w:rPr>
          <w:b/>
          <w:bCs/>
        </w:rPr>
        <w:t xml:space="preserve"> (baseline)</w:t>
      </w:r>
      <w:r w:rsidRPr="002943C7">
        <w:t xml:space="preserve"> </w:t>
      </w:r>
      <w:r w:rsidRPr="002943C7">
        <w:rPr>
          <w:rtl/>
          <w:lang w:bidi="ar-SA"/>
        </w:rPr>
        <w:t>یا وسط خط یا بالای خط چطور تراز شود</w:t>
      </w:r>
      <w:r w:rsidRPr="002943C7">
        <w:t>.</w:t>
      </w:r>
    </w:p>
    <w:p w14:paraId="69722F0F" w14:textId="3476781C" w:rsidR="002943C7" w:rsidRDefault="002943C7" w:rsidP="002943C7">
      <w:pPr>
        <w:rPr>
          <w:b/>
          <w:bCs/>
        </w:rPr>
      </w:pPr>
      <w:r w:rsidRPr="002943C7">
        <w:rPr>
          <w:b/>
          <w:bCs/>
        </w:rPr>
        <w:t xml:space="preserve"> </w:t>
      </w:r>
      <w:r w:rsidRPr="002943C7">
        <w:rPr>
          <w:b/>
          <w:bCs/>
          <w:rtl/>
          <w:lang w:bidi="ar-SA"/>
        </w:rPr>
        <w:t>نحوه نوشتن</w:t>
      </w:r>
      <w:r w:rsidRPr="002943C7">
        <w:rPr>
          <w:b/>
          <w:bCs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5F67" w14:paraId="737E6150" w14:textId="77777777" w:rsidTr="00C25F67">
        <w:tc>
          <w:tcPr>
            <w:tcW w:w="9350" w:type="dxa"/>
          </w:tcPr>
          <w:p w14:paraId="6E0FE984" w14:textId="1819C348" w:rsidR="00C25F67" w:rsidRDefault="00C25F67" w:rsidP="00C25F67">
            <w:pPr>
              <w:pStyle w:val="code"/>
              <w:bidi w:val="0"/>
              <w:rPr>
                <w:rtl/>
              </w:rPr>
            </w:pPr>
            <w:r w:rsidRPr="00C25F67">
              <w:t>&lt;p&gt;</w:t>
            </w:r>
            <w:r w:rsidRPr="00C25F67">
              <w:rPr>
                <w:rFonts w:cs="IRANSansWeb(FaNum) Light"/>
                <w:rtl/>
              </w:rPr>
              <w:t>ا</w:t>
            </w:r>
            <w:r w:rsidRPr="00C25F67">
              <w:rPr>
                <w:rFonts w:cs="IRANSansWeb(FaNum) Light" w:hint="cs"/>
                <w:rtl/>
              </w:rPr>
              <w:t>ی</w:t>
            </w:r>
            <w:r w:rsidRPr="00C25F67">
              <w:rPr>
                <w:rFonts w:cs="IRANSansWeb(FaNum) Light" w:hint="eastAsia"/>
                <w:rtl/>
              </w:rPr>
              <w:t>ن</w:t>
            </w:r>
            <w:r w:rsidRPr="00C25F67">
              <w:rPr>
                <w:rFonts w:cs="IRANSansWeb(FaNum) Light"/>
                <w:rtl/>
              </w:rPr>
              <w:t xml:space="preserve"> </w:t>
            </w:r>
            <w:r w:rsidRPr="00C25F67">
              <w:rPr>
                <w:rFonts w:cs="IRANSansWeb(FaNum) Light" w:hint="cs"/>
                <w:rtl/>
              </w:rPr>
              <w:t>ی</w:t>
            </w:r>
            <w:r w:rsidRPr="00C25F67">
              <w:rPr>
                <w:rFonts w:cs="IRANSansWeb(FaNum) Light" w:hint="eastAsia"/>
                <w:rtl/>
              </w:rPr>
              <w:t>ک</w:t>
            </w:r>
            <w:r w:rsidRPr="00C25F67">
              <w:rPr>
                <w:rFonts w:cs="IRANSansWeb(FaNum) Light"/>
                <w:rtl/>
              </w:rPr>
              <w:t xml:space="preserve"> تصو</w:t>
            </w:r>
            <w:r w:rsidRPr="00C25F67">
              <w:rPr>
                <w:rFonts w:cs="IRANSansWeb(FaNum) Light" w:hint="cs"/>
                <w:rtl/>
              </w:rPr>
              <w:t>ی</w:t>
            </w:r>
            <w:r w:rsidRPr="00C25F67">
              <w:rPr>
                <w:rFonts w:cs="IRANSansWeb(FaNum) Light" w:hint="eastAsia"/>
                <w:rtl/>
              </w:rPr>
              <w:t>ر</w:t>
            </w:r>
            <w:r w:rsidRPr="00C25F67">
              <w:t xml:space="preserve"> &lt;img src="icon.png" alt="</w:t>
            </w:r>
            <w:r w:rsidRPr="00C25F67">
              <w:rPr>
                <w:rFonts w:cs="IRANSansWeb(FaNum) Light"/>
                <w:rtl/>
              </w:rPr>
              <w:t>آ</w:t>
            </w:r>
            <w:r w:rsidRPr="00C25F67">
              <w:rPr>
                <w:rFonts w:cs="IRANSansWeb(FaNum) Light" w:hint="cs"/>
                <w:rtl/>
              </w:rPr>
              <w:t>ی</w:t>
            </w:r>
            <w:r w:rsidRPr="00C25F67">
              <w:rPr>
                <w:rFonts w:cs="IRANSansWeb(FaNum) Light" w:hint="eastAsia"/>
                <w:rtl/>
              </w:rPr>
              <w:t>کن</w:t>
            </w:r>
            <w:r w:rsidRPr="00C25F67">
              <w:rPr>
                <w:rFonts w:cs="IRANSansWeb(FaNum) Light"/>
                <w:rtl/>
              </w:rPr>
              <w:t>"&gt; در خط است</w:t>
            </w:r>
            <w:r w:rsidRPr="00C25F67">
              <w:t>.&lt;/p&gt;</w:t>
            </w:r>
          </w:p>
        </w:tc>
      </w:tr>
    </w:tbl>
    <w:p w14:paraId="2DC6CEF3" w14:textId="77777777" w:rsidR="00C25F67" w:rsidRDefault="00C25F67" w:rsidP="002943C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43C7" w14:paraId="7A7A8A70" w14:textId="77777777" w:rsidTr="002943C7">
        <w:tc>
          <w:tcPr>
            <w:tcW w:w="9350" w:type="dxa"/>
          </w:tcPr>
          <w:p w14:paraId="39F11AFF" w14:textId="77777777" w:rsidR="002943C7" w:rsidRPr="002943C7" w:rsidRDefault="002943C7" w:rsidP="002943C7">
            <w:pPr>
              <w:pStyle w:val="code"/>
              <w:bidi w:val="0"/>
            </w:pPr>
            <w:r w:rsidRPr="002943C7">
              <w:t>img {</w:t>
            </w:r>
          </w:p>
          <w:p w14:paraId="71A58937" w14:textId="77777777" w:rsidR="002943C7" w:rsidRPr="002943C7" w:rsidRDefault="002943C7" w:rsidP="002943C7">
            <w:pPr>
              <w:pStyle w:val="code"/>
              <w:bidi w:val="0"/>
            </w:pPr>
            <w:r w:rsidRPr="002943C7">
              <w:t xml:space="preserve">  vertical-align: middle;</w:t>
            </w:r>
          </w:p>
          <w:p w14:paraId="23BBE630" w14:textId="768E085A" w:rsidR="002943C7" w:rsidRDefault="002943C7" w:rsidP="002943C7">
            <w:pPr>
              <w:pStyle w:val="code"/>
              <w:bidi w:val="0"/>
            </w:pPr>
            <w:r w:rsidRPr="002943C7">
              <w:t>}</w:t>
            </w:r>
          </w:p>
        </w:tc>
      </w:tr>
    </w:tbl>
    <w:p w14:paraId="25EDEC6C" w14:textId="77C60791" w:rsidR="002943C7" w:rsidRPr="002943C7" w:rsidRDefault="00C25F67" w:rsidP="00C25F67">
      <w:pPr>
        <w:pStyle w:val="code"/>
      </w:pPr>
      <w:hyperlink r:id="rId234" w:history="1">
        <w:r w:rsidRPr="00C25F67">
          <w:rPr>
            <w:rStyle w:val="Hyperlink"/>
          </w:rPr>
          <w:t>base</w:t>
        </w:r>
      </w:hyperlink>
    </w:p>
    <w:p w14:paraId="20C811BA" w14:textId="7211EDCC" w:rsidR="002943C7" w:rsidRPr="002943C7" w:rsidRDefault="002943C7" w:rsidP="00C25F67">
      <w:r w:rsidRPr="002943C7">
        <w:t xml:space="preserve"> </w:t>
      </w:r>
      <w:r w:rsidRPr="002943C7">
        <w:rPr>
          <w:rtl/>
          <w:lang w:bidi="ar-SA"/>
        </w:rPr>
        <w:t>کاربردهای اصلی</w:t>
      </w:r>
    </w:p>
    <w:p w14:paraId="365CDB2C" w14:textId="2FCA58CF" w:rsidR="002943C7" w:rsidRPr="002943C7" w:rsidRDefault="002943C7" w:rsidP="00C25F67">
      <w:r w:rsidRPr="002943C7">
        <w:rPr>
          <w:rtl/>
          <w:lang w:bidi="ar-SA"/>
        </w:rPr>
        <w:t>الف</w:t>
      </w:r>
      <w:r w:rsidRPr="002943C7">
        <w:t xml:space="preserve">) </w:t>
      </w:r>
      <w:r w:rsidRPr="002943C7">
        <w:rPr>
          <w:rtl/>
          <w:lang w:bidi="ar-SA"/>
        </w:rPr>
        <w:t>در عناصر</w:t>
      </w:r>
      <w:r w:rsidRPr="002943C7">
        <w:t xml:space="preserve"> inline </w:t>
      </w:r>
      <w:r w:rsidRPr="002943C7">
        <w:rPr>
          <w:rtl/>
          <w:lang w:bidi="ar-SA"/>
        </w:rPr>
        <w:t>یا</w:t>
      </w:r>
      <w:r w:rsidRPr="002943C7">
        <w:t xml:space="preserve"> inline-block</w:t>
      </w:r>
    </w:p>
    <w:p w14:paraId="2350EF38" w14:textId="77777777" w:rsidR="002943C7" w:rsidRPr="002943C7" w:rsidRDefault="002943C7" w:rsidP="002943C7">
      <w:r w:rsidRPr="002943C7">
        <w:rPr>
          <w:rtl/>
          <w:lang w:bidi="ar-SA"/>
        </w:rPr>
        <w:t xml:space="preserve">در این حالت، </w:t>
      </w:r>
      <w:r w:rsidRPr="002943C7">
        <w:t xml:space="preserve">vertical-align </w:t>
      </w:r>
      <w:r w:rsidRPr="002943C7">
        <w:rPr>
          <w:rtl/>
          <w:lang w:bidi="ar-SA"/>
        </w:rPr>
        <w:t>تعیین می‌کند که عنصر نسبت به خط متن</w:t>
      </w:r>
      <w:r w:rsidRPr="002943C7">
        <w:t xml:space="preserve"> (baseline) </w:t>
      </w:r>
      <w:r w:rsidRPr="002943C7">
        <w:rPr>
          <w:rtl/>
          <w:lang w:bidi="ar-SA"/>
        </w:rPr>
        <w:t>کجا قرار بگیرد</w:t>
      </w:r>
      <w:r w:rsidRPr="002943C7">
        <w:t>.</w:t>
      </w:r>
    </w:p>
    <w:p w14:paraId="5FD3C53C" w14:textId="2F257694" w:rsidR="002943C7" w:rsidRDefault="002943C7" w:rsidP="00C25F67">
      <w:r w:rsidRPr="002943C7">
        <w:t xml:space="preserve"> </w:t>
      </w:r>
      <w:r w:rsidRPr="002943C7">
        <w:rPr>
          <w:rtl/>
          <w:lang w:bidi="ar-SA"/>
        </w:rPr>
        <w:t>مثال</w:t>
      </w:r>
      <w:r w:rsidRPr="002943C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5F67" w14:paraId="5537C557" w14:textId="77777777" w:rsidTr="00C25F67">
        <w:tc>
          <w:tcPr>
            <w:tcW w:w="9350" w:type="dxa"/>
          </w:tcPr>
          <w:p w14:paraId="34E41F07" w14:textId="77777777" w:rsidR="00C25F67" w:rsidRPr="002943C7" w:rsidRDefault="00C25F67" w:rsidP="00C25F67">
            <w:pPr>
              <w:pStyle w:val="code"/>
              <w:bidi w:val="0"/>
            </w:pPr>
            <w:r w:rsidRPr="002943C7">
              <w:t>img {</w:t>
            </w:r>
          </w:p>
          <w:p w14:paraId="2E871FA5" w14:textId="77777777" w:rsidR="00C25F67" w:rsidRPr="002943C7" w:rsidRDefault="00C25F67" w:rsidP="00C25F67">
            <w:pPr>
              <w:pStyle w:val="code"/>
              <w:bidi w:val="0"/>
            </w:pPr>
            <w:r w:rsidRPr="002943C7">
              <w:t xml:space="preserve">  vertical-align: middle;</w:t>
            </w:r>
          </w:p>
          <w:p w14:paraId="37C32A3A" w14:textId="10D5B717" w:rsidR="00C25F67" w:rsidRDefault="00C25F67" w:rsidP="00C25F67">
            <w:pPr>
              <w:bidi w:val="0"/>
            </w:pPr>
            <w:r w:rsidRPr="002943C7">
              <w:rPr>
                <w:bCs/>
              </w:rPr>
              <w:t>}</w:t>
            </w:r>
          </w:p>
        </w:tc>
      </w:tr>
    </w:tbl>
    <w:p w14:paraId="69D60CD7" w14:textId="77777777" w:rsidR="00C25F67" w:rsidRPr="002943C7" w:rsidRDefault="00C25F67" w:rsidP="00C25F67">
      <w:pPr>
        <w:bidi w:val="0"/>
      </w:pPr>
    </w:p>
    <w:p w14:paraId="19344D87" w14:textId="71DD9F08" w:rsidR="002943C7" w:rsidRPr="002943C7" w:rsidRDefault="002943C7" w:rsidP="002943C7">
      <w:r w:rsidRPr="002943C7">
        <w:t xml:space="preserve"> </w:t>
      </w:r>
      <w:r w:rsidRPr="002943C7">
        <w:rPr>
          <w:rtl/>
          <w:lang w:bidi="ar-SA"/>
        </w:rPr>
        <w:t>حالا تصویر دقیقاً در وسط ارتفاع متن کنار خودش تراز می‌شود</w:t>
      </w:r>
      <w:r w:rsidRPr="002943C7">
        <w:t>.</w:t>
      </w:r>
    </w:p>
    <w:p w14:paraId="32DED04B" w14:textId="2DE627E3" w:rsidR="002943C7" w:rsidRDefault="002943C7" w:rsidP="00C25F67">
      <w:r w:rsidRPr="002943C7">
        <w:t xml:space="preserve"> </w:t>
      </w:r>
      <w:r w:rsidRPr="002943C7">
        <w:rPr>
          <w:rtl/>
          <w:lang w:bidi="ar-SA"/>
        </w:rPr>
        <w:t>مقادیر متداول</w:t>
      </w:r>
      <w:r w:rsidRPr="002943C7">
        <w:t>:</w:t>
      </w:r>
    </w:p>
    <w:tbl>
      <w:tblPr>
        <w:tblStyle w:val="TableGrid"/>
        <w:bidiVisual/>
        <w:tblW w:w="9373" w:type="dxa"/>
        <w:tblLook w:val="04A0" w:firstRow="1" w:lastRow="0" w:firstColumn="1" w:lastColumn="0" w:noHBand="0" w:noVBand="1"/>
      </w:tblPr>
      <w:tblGrid>
        <w:gridCol w:w="3123"/>
        <w:gridCol w:w="3125"/>
        <w:gridCol w:w="3125"/>
      </w:tblGrid>
      <w:tr w:rsidR="00C25F67" w:rsidRPr="00C25F67" w14:paraId="2C1BD734" w14:textId="77777777" w:rsidTr="00C25F67">
        <w:trPr>
          <w:trHeight w:val="387"/>
        </w:trPr>
        <w:tc>
          <w:tcPr>
            <w:tcW w:w="3123" w:type="dxa"/>
          </w:tcPr>
          <w:p w14:paraId="7FD094D4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مقدار         </w:t>
            </w:r>
          </w:p>
        </w:tc>
        <w:tc>
          <w:tcPr>
            <w:tcW w:w="3125" w:type="dxa"/>
          </w:tcPr>
          <w:p w14:paraId="7FEA840B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توض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Fonts w:hint="eastAsia"/>
                <w:rtl/>
              </w:rPr>
              <w:t>ح</w:t>
            </w:r>
            <w:r w:rsidRPr="00C25F67">
              <w:rPr>
                <w:rtl/>
              </w:rPr>
              <w:t xml:space="preserve">                           </w:t>
            </w:r>
          </w:p>
        </w:tc>
        <w:tc>
          <w:tcPr>
            <w:tcW w:w="3125" w:type="dxa"/>
          </w:tcPr>
          <w:p w14:paraId="62D8A416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کاربرد                                  </w:t>
            </w:r>
          </w:p>
        </w:tc>
      </w:tr>
      <w:tr w:rsidR="00C25F67" w:rsidRPr="00C25F67" w14:paraId="36BF5906" w14:textId="77777777" w:rsidTr="00C25F67">
        <w:trPr>
          <w:trHeight w:val="766"/>
        </w:trPr>
        <w:tc>
          <w:tcPr>
            <w:tcW w:w="3123" w:type="dxa"/>
          </w:tcPr>
          <w:p w14:paraId="17F25799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`</w:t>
            </w:r>
            <w:r w:rsidRPr="00C25F67">
              <w:t>baseline</w:t>
            </w:r>
            <w:r w:rsidRPr="00C25F67">
              <w:rPr>
                <w:rtl/>
              </w:rPr>
              <w:t xml:space="preserve">`    </w:t>
            </w:r>
          </w:p>
        </w:tc>
        <w:tc>
          <w:tcPr>
            <w:tcW w:w="3125" w:type="dxa"/>
          </w:tcPr>
          <w:p w14:paraId="47175529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تراز با خط پا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Fonts w:hint="eastAsia"/>
                <w:rtl/>
              </w:rPr>
              <w:t>ه‌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tl/>
              </w:rPr>
              <w:t xml:space="preserve"> متن (پ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Fonts w:hint="eastAsia"/>
                <w:rtl/>
              </w:rPr>
              <w:t>ش‌فرض</w:t>
            </w:r>
            <w:r w:rsidRPr="00C25F67">
              <w:rPr>
                <w:rtl/>
              </w:rPr>
              <w:t xml:space="preserve">) </w:t>
            </w:r>
          </w:p>
        </w:tc>
        <w:tc>
          <w:tcPr>
            <w:tcW w:w="3125" w:type="dxa"/>
          </w:tcPr>
          <w:p w14:paraId="652AD1CC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مناسب متن و آ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Fonts w:hint="eastAsia"/>
                <w:rtl/>
              </w:rPr>
              <w:t>کن</w:t>
            </w:r>
            <w:r w:rsidRPr="00C25F67">
              <w:rPr>
                <w:rtl/>
              </w:rPr>
              <w:t xml:space="preserve">                        </w:t>
            </w:r>
          </w:p>
        </w:tc>
      </w:tr>
      <w:tr w:rsidR="00C25F67" w:rsidRPr="00C25F67" w14:paraId="5D79C4F1" w14:textId="77777777" w:rsidTr="00C25F67">
        <w:trPr>
          <w:trHeight w:val="766"/>
        </w:trPr>
        <w:tc>
          <w:tcPr>
            <w:tcW w:w="3123" w:type="dxa"/>
          </w:tcPr>
          <w:p w14:paraId="13A52345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`</w:t>
            </w:r>
            <w:r w:rsidRPr="00C25F67">
              <w:t>top</w:t>
            </w:r>
            <w:r w:rsidRPr="00C25F67">
              <w:rPr>
                <w:rtl/>
              </w:rPr>
              <w:t xml:space="preserve">`         </w:t>
            </w:r>
          </w:p>
        </w:tc>
        <w:tc>
          <w:tcPr>
            <w:tcW w:w="3125" w:type="dxa"/>
          </w:tcPr>
          <w:p w14:paraId="4146BA0D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تراز در بالا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tl/>
              </w:rPr>
              <w:t xml:space="preserve"> بلندتر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Fonts w:hint="eastAsia"/>
                <w:rtl/>
              </w:rPr>
              <w:t>ن</w:t>
            </w:r>
            <w:r w:rsidRPr="00C25F67">
              <w:rPr>
                <w:rtl/>
              </w:rPr>
              <w:t xml:space="preserve"> عنصر خط  </w:t>
            </w:r>
          </w:p>
        </w:tc>
        <w:tc>
          <w:tcPr>
            <w:tcW w:w="3125" w:type="dxa"/>
          </w:tcPr>
          <w:p w14:paraId="515C501A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                                        </w:t>
            </w:r>
          </w:p>
        </w:tc>
      </w:tr>
      <w:tr w:rsidR="00C25F67" w:rsidRPr="00C25F67" w14:paraId="74087FCC" w14:textId="77777777" w:rsidTr="00C25F67">
        <w:trPr>
          <w:trHeight w:val="775"/>
        </w:trPr>
        <w:tc>
          <w:tcPr>
            <w:tcW w:w="3123" w:type="dxa"/>
          </w:tcPr>
          <w:p w14:paraId="7AF27E01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`</w:t>
            </w:r>
            <w:r w:rsidRPr="00C25F67">
              <w:t>middle</w:t>
            </w:r>
            <w:r w:rsidRPr="00C25F67">
              <w:rPr>
                <w:rtl/>
              </w:rPr>
              <w:t xml:space="preserve">`      </w:t>
            </w:r>
          </w:p>
        </w:tc>
        <w:tc>
          <w:tcPr>
            <w:tcW w:w="3125" w:type="dxa"/>
          </w:tcPr>
          <w:p w14:paraId="43D8D93C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تراز در وسط خط                  </w:t>
            </w:r>
          </w:p>
        </w:tc>
        <w:tc>
          <w:tcPr>
            <w:tcW w:w="3125" w:type="dxa"/>
          </w:tcPr>
          <w:p w14:paraId="7112A9C9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معمولاً برا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tl/>
              </w:rPr>
              <w:t xml:space="preserve"> آ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Fonts w:hint="eastAsia"/>
                <w:rtl/>
              </w:rPr>
              <w:t>کن</w:t>
            </w:r>
            <w:r w:rsidRPr="00C25F67">
              <w:rPr>
                <w:rtl/>
              </w:rPr>
              <w:t xml:space="preserve"> در کنار متن           </w:t>
            </w:r>
          </w:p>
        </w:tc>
      </w:tr>
      <w:tr w:rsidR="00C25F67" w:rsidRPr="00C25F67" w14:paraId="5A0303A6" w14:textId="77777777" w:rsidTr="00C25F67">
        <w:trPr>
          <w:trHeight w:val="378"/>
        </w:trPr>
        <w:tc>
          <w:tcPr>
            <w:tcW w:w="3123" w:type="dxa"/>
          </w:tcPr>
          <w:p w14:paraId="38BA0587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`</w:t>
            </w:r>
            <w:r w:rsidRPr="00C25F67">
              <w:t>bottom</w:t>
            </w:r>
            <w:r w:rsidRPr="00C25F67">
              <w:rPr>
                <w:rtl/>
              </w:rPr>
              <w:t xml:space="preserve">`      </w:t>
            </w:r>
          </w:p>
        </w:tc>
        <w:tc>
          <w:tcPr>
            <w:tcW w:w="3125" w:type="dxa"/>
          </w:tcPr>
          <w:p w14:paraId="5372CE5B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تراز در پا</w:t>
            </w:r>
            <w:r w:rsidRPr="00C25F67">
              <w:rPr>
                <w:rFonts w:hint="cs"/>
                <w:rtl/>
              </w:rPr>
              <w:t>یی</w:t>
            </w:r>
            <w:r w:rsidRPr="00C25F67">
              <w:rPr>
                <w:rFonts w:hint="eastAsia"/>
                <w:rtl/>
              </w:rPr>
              <w:t>ن</w:t>
            </w:r>
            <w:r w:rsidRPr="00C25F67">
              <w:rPr>
                <w:rtl/>
              </w:rPr>
              <w:t xml:space="preserve"> خط                </w:t>
            </w:r>
          </w:p>
        </w:tc>
        <w:tc>
          <w:tcPr>
            <w:tcW w:w="3125" w:type="dxa"/>
          </w:tcPr>
          <w:p w14:paraId="76634961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                                        </w:t>
            </w:r>
          </w:p>
        </w:tc>
      </w:tr>
      <w:tr w:rsidR="00C25F67" w:rsidRPr="00C25F67" w14:paraId="1FAB35C7" w14:textId="77777777" w:rsidTr="00C25F67">
        <w:trPr>
          <w:trHeight w:val="775"/>
        </w:trPr>
        <w:tc>
          <w:tcPr>
            <w:tcW w:w="3123" w:type="dxa"/>
          </w:tcPr>
          <w:p w14:paraId="4168B6E7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lastRenderedPageBreak/>
              <w:t xml:space="preserve"> `</w:t>
            </w:r>
            <w:r w:rsidRPr="00C25F67">
              <w:t>text-top</w:t>
            </w:r>
            <w:r w:rsidRPr="00C25F67">
              <w:rPr>
                <w:rtl/>
              </w:rPr>
              <w:t xml:space="preserve">`    </w:t>
            </w:r>
          </w:p>
        </w:tc>
        <w:tc>
          <w:tcPr>
            <w:tcW w:w="3125" w:type="dxa"/>
          </w:tcPr>
          <w:p w14:paraId="693D9B86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تراز با بالا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tl/>
              </w:rPr>
              <w:t xml:space="preserve"> متن اطراف         </w:t>
            </w:r>
          </w:p>
        </w:tc>
        <w:tc>
          <w:tcPr>
            <w:tcW w:w="3125" w:type="dxa"/>
          </w:tcPr>
          <w:p w14:paraId="7B845B30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                                        </w:t>
            </w:r>
          </w:p>
        </w:tc>
      </w:tr>
      <w:tr w:rsidR="00C25F67" w:rsidRPr="00C25F67" w14:paraId="1FDF8089" w14:textId="77777777" w:rsidTr="00C25F67">
        <w:trPr>
          <w:trHeight w:val="766"/>
        </w:trPr>
        <w:tc>
          <w:tcPr>
            <w:tcW w:w="3123" w:type="dxa"/>
          </w:tcPr>
          <w:p w14:paraId="543A8530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`</w:t>
            </w:r>
            <w:r w:rsidRPr="00C25F67">
              <w:t>text-bottom</w:t>
            </w:r>
            <w:r w:rsidRPr="00C25F67">
              <w:rPr>
                <w:rtl/>
              </w:rPr>
              <w:t xml:space="preserve">` </w:t>
            </w:r>
          </w:p>
        </w:tc>
        <w:tc>
          <w:tcPr>
            <w:tcW w:w="3125" w:type="dxa"/>
          </w:tcPr>
          <w:p w14:paraId="6414669D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تراز با پا</w:t>
            </w:r>
            <w:r w:rsidRPr="00C25F67">
              <w:rPr>
                <w:rFonts w:hint="cs"/>
                <w:rtl/>
              </w:rPr>
              <w:t>یی</w:t>
            </w:r>
            <w:r w:rsidRPr="00C25F67">
              <w:rPr>
                <w:rFonts w:hint="eastAsia"/>
                <w:rtl/>
              </w:rPr>
              <w:t>ن</w:t>
            </w:r>
            <w:r w:rsidRPr="00C25F67">
              <w:rPr>
                <w:rtl/>
              </w:rPr>
              <w:t xml:space="preserve"> متن اطراف         </w:t>
            </w:r>
          </w:p>
        </w:tc>
        <w:tc>
          <w:tcPr>
            <w:tcW w:w="3125" w:type="dxa"/>
          </w:tcPr>
          <w:p w14:paraId="7DB18F9D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                                        </w:t>
            </w:r>
          </w:p>
        </w:tc>
      </w:tr>
      <w:tr w:rsidR="00C25F67" w:rsidRPr="00C25F67" w14:paraId="3B58F5E0" w14:textId="77777777" w:rsidTr="00C25F67">
        <w:trPr>
          <w:trHeight w:val="766"/>
        </w:trPr>
        <w:tc>
          <w:tcPr>
            <w:tcW w:w="3123" w:type="dxa"/>
          </w:tcPr>
          <w:p w14:paraId="7103D54E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عدد 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Fonts w:hint="eastAsia"/>
                <w:rtl/>
              </w:rPr>
              <w:t>ا</w:t>
            </w:r>
            <w:r w:rsidRPr="00C25F67">
              <w:rPr>
                <w:rtl/>
              </w:rPr>
              <w:t xml:space="preserve"> درصد   </w:t>
            </w:r>
          </w:p>
        </w:tc>
        <w:tc>
          <w:tcPr>
            <w:tcW w:w="3125" w:type="dxa"/>
          </w:tcPr>
          <w:p w14:paraId="3B1B0819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مقدار دلخواه نسبت به </w:t>
            </w:r>
            <w:r w:rsidRPr="00C25F67">
              <w:t>baseline</w:t>
            </w:r>
            <w:r w:rsidRPr="00C25F67">
              <w:rPr>
                <w:rtl/>
              </w:rPr>
              <w:t xml:space="preserve">   </w:t>
            </w:r>
          </w:p>
        </w:tc>
        <w:tc>
          <w:tcPr>
            <w:tcW w:w="3125" w:type="dxa"/>
          </w:tcPr>
          <w:p w14:paraId="17127D2D" w14:textId="77777777" w:rsidR="00C25F67" w:rsidRPr="00C25F67" w:rsidRDefault="00C25F67" w:rsidP="00137F9E">
            <w:pPr>
              <w:rPr>
                <w:rtl/>
              </w:rPr>
            </w:pPr>
            <w:r w:rsidRPr="00C25F67">
              <w:rPr>
                <w:rtl/>
              </w:rPr>
              <w:t xml:space="preserve"> مثلاً `</w:t>
            </w:r>
            <w:r w:rsidRPr="00C25F67">
              <w:t>vertical-align: 10px</w:t>
            </w:r>
            <w:r w:rsidRPr="00C25F67">
              <w:rPr>
                <w:rtl/>
              </w:rPr>
              <w:t xml:space="preserve">;` </w:t>
            </w:r>
            <w:r w:rsidRPr="00C25F67">
              <w:rPr>
                <w:rFonts w:hint="cs"/>
                <w:rtl/>
              </w:rPr>
              <w:t>ی</w:t>
            </w:r>
            <w:r w:rsidRPr="00C25F67">
              <w:rPr>
                <w:rFonts w:hint="eastAsia"/>
                <w:rtl/>
              </w:rPr>
              <w:t>ا</w:t>
            </w:r>
            <w:r w:rsidRPr="00C25F67">
              <w:rPr>
                <w:rtl/>
              </w:rPr>
              <w:t xml:space="preserve"> `-20%` </w:t>
            </w:r>
          </w:p>
        </w:tc>
      </w:tr>
    </w:tbl>
    <w:p w14:paraId="76C57FBB" w14:textId="4B493C2B" w:rsidR="002943C7" w:rsidRDefault="002943C7" w:rsidP="00C25F67">
      <w:r w:rsidRPr="002943C7">
        <w:t xml:space="preserve"> </w:t>
      </w:r>
      <w:r w:rsidRPr="002943C7">
        <w:rPr>
          <w:rtl/>
          <w:lang w:bidi="ar-SA"/>
        </w:rPr>
        <w:t>مثال تصویری (متن + آیکن)</w:t>
      </w:r>
      <w:r w:rsidRPr="002943C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5F67" w14:paraId="307DD43D" w14:textId="77777777" w:rsidTr="00C25F67">
        <w:tc>
          <w:tcPr>
            <w:tcW w:w="9350" w:type="dxa"/>
          </w:tcPr>
          <w:p w14:paraId="064C1A35" w14:textId="77777777" w:rsidR="00C25F67" w:rsidRDefault="00C25F67" w:rsidP="00C25F67">
            <w:pPr>
              <w:pStyle w:val="code"/>
              <w:bidi w:val="0"/>
            </w:pPr>
            <w:r>
              <w:t>&lt;p&gt;</w:t>
            </w:r>
          </w:p>
          <w:p w14:paraId="309623C5" w14:textId="77777777" w:rsidR="00C25F67" w:rsidRDefault="00C25F67" w:rsidP="00C25F67">
            <w:pPr>
              <w:pStyle w:val="code"/>
              <w:bidi w:val="0"/>
              <w:rPr>
                <w:rtl/>
              </w:rPr>
            </w:pPr>
            <w:r>
              <w:t xml:space="preserve">  &lt;img src="icon.png" style="vertical-align: middle;"&gt; </w:t>
            </w:r>
            <w:r>
              <w:rPr>
                <w:rFonts w:cs="IRANSansWeb(FaNum) Light"/>
                <w:rtl/>
              </w:rPr>
              <w:t>متن وسط‌چ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</w:p>
          <w:p w14:paraId="77FFEEEC" w14:textId="0AE6FF1B" w:rsidR="00C25F67" w:rsidRDefault="00C25F67" w:rsidP="00C25F67">
            <w:pPr>
              <w:pStyle w:val="code"/>
              <w:bidi w:val="0"/>
            </w:pPr>
            <w:r>
              <w:t>&lt;/p&gt;</w:t>
            </w:r>
          </w:p>
        </w:tc>
      </w:tr>
    </w:tbl>
    <w:p w14:paraId="73FE914F" w14:textId="69876A71" w:rsidR="00C25F67" w:rsidRDefault="00C25F67" w:rsidP="002943C7">
      <w:pPr>
        <w:rPr>
          <w:rFonts w:ascii="Segoe UI Emoji" w:hAnsi="Segoe UI Emoji" w:cs="Segoe UI Emoji"/>
        </w:rPr>
      </w:pPr>
      <w:hyperlink r:id="rId235" w:history="1">
        <w:r w:rsidRPr="00C25F67">
          <w:rPr>
            <w:rStyle w:val="Hyperlink"/>
            <w:rFonts w:ascii="Segoe UI Emoji" w:hAnsi="Segoe UI Emoji" w:cs="Segoe UI Emoji"/>
          </w:rPr>
          <w:t>example</w:t>
        </w:r>
      </w:hyperlink>
    </w:p>
    <w:p w14:paraId="0D2E761A" w14:textId="77777777" w:rsidR="00C25F67" w:rsidRDefault="002943C7" w:rsidP="00C25F67">
      <w:r w:rsidRPr="002943C7">
        <w:rPr>
          <w:rtl/>
          <w:lang w:bidi="ar-SA"/>
        </w:rPr>
        <w:t>آیکن دقیقاً در وسط ارتفاع متن کنار آن قرار می‌گیرد (نه بالاتر، نه پایین‌تر)</w:t>
      </w:r>
      <w:r w:rsidRPr="002943C7">
        <w:t>.</w:t>
      </w:r>
    </w:p>
    <w:p w14:paraId="6BE62DD7" w14:textId="4A757353" w:rsidR="002943C7" w:rsidRPr="002943C7" w:rsidRDefault="002943C7" w:rsidP="00C25F67">
      <w:r w:rsidRPr="002943C7">
        <w:rPr>
          <w:b/>
          <w:bCs/>
        </w:rPr>
        <w:t xml:space="preserve"> </w:t>
      </w:r>
      <w:r w:rsidRPr="002943C7">
        <w:rPr>
          <w:b/>
          <w:bCs/>
          <w:rtl/>
          <w:lang w:bidi="ar-SA"/>
        </w:rPr>
        <w:t>ب</w:t>
      </w:r>
      <w:r w:rsidRPr="002943C7">
        <w:rPr>
          <w:b/>
          <w:bCs/>
        </w:rPr>
        <w:t xml:space="preserve">) </w:t>
      </w:r>
      <w:r w:rsidRPr="002943C7">
        <w:rPr>
          <w:b/>
          <w:bCs/>
          <w:rtl/>
          <w:lang w:bidi="ar-SA"/>
        </w:rPr>
        <w:t>در سلول‌های جدول</w:t>
      </w:r>
      <w:r w:rsidRPr="002943C7">
        <w:rPr>
          <w:b/>
          <w:bCs/>
        </w:rPr>
        <w:t xml:space="preserve"> (table-cell)</w:t>
      </w:r>
    </w:p>
    <w:p w14:paraId="7879914E" w14:textId="77777777" w:rsidR="002943C7" w:rsidRPr="002943C7" w:rsidRDefault="002943C7" w:rsidP="002943C7">
      <w:r w:rsidRPr="002943C7">
        <w:rPr>
          <w:rtl/>
          <w:lang w:bidi="ar-SA"/>
        </w:rPr>
        <w:t xml:space="preserve">در این حالت، </w:t>
      </w:r>
      <w:r w:rsidRPr="002943C7">
        <w:t xml:space="preserve">vertical-align </w:t>
      </w:r>
      <w:r w:rsidRPr="002943C7">
        <w:rPr>
          <w:rtl/>
          <w:lang w:bidi="ar-SA"/>
        </w:rPr>
        <w:t>کنترل می‌کند محتوا در سلول جدول بالا، وسط یا پایین قرار بگیرد</w:t>
      </w:r>
      <w:r w:rsidRPr="002943C7">
        <w:t>.</w:t>
      </w:r>
    </w:p>
    <w:p w14:paraId="2282D6D9" w14:textId="2DBB4D6C" w:rsidR="002943C7" w:rsidRDefault="002943C7" w:rsidP="002943C7">
      <w:pPr>
        <w:rPr>
          <w:b/>
          <w:bCs/>
        </w:rPr>
      </w:pPr>
      <w:r w:rsidRPr="002943C7">
        <w:rPr>
          <w:b/>
          <w:bCs/>
        </w:rPr>
        <w:t xml:space="preserve"> </w:t>
      </w:r>
      <w:r w:rsidRPr="002943C7">
        <w:rPr>
          <w:b/>
          <w:bCs/>
          <w:rtl/>
          <w:lang w:bidi="ar-SA"/>
        </w:rPr>
        <w:t>مثال</w:t>
      </w:r>
      <w:r w:rsidRPr="002943C7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5F67" w14:paraId="5269D11A" w14:textId="77777777" w:rsidTr="00C25F67">
        <w:tc>
          <w:tcPr>
            <w:tcW w:w="9350" w:type="dxa"/>
          </w:tcPr>
          <w:p w14:paraId="66DAE9FE" w14:textId="77777777" w:rsidR="008F6FEB" w:rsidRPr="008F6FEB" w:rsidRDefault="008F6FEB" w:rsidP="008F6FEB">
            <w:pPr>
              <w:pStyle w:val="code"/>
              <w:bidi w:val="0"/>
            </w:pPr>
            <w:r w:rsidRPr="008F6FEB">
              <w:t>&lt;table border="1"&gt;</w:t>
            </w:r>
          </w:p>
          <w:p w14:paraId="774F9D32" w14:textId="77777777" w:rsidR="008F6FEB" w:rsidRPr="008F6FEB" w:rsidRDefault="008F6FEB" w:rsidP="008F6FEB">
            <w:pPr>
              <w:pStyle w:val="code"/>
              <w:bidi w:val="0"/>
            </w:pPr>
            <w:r w:rsidRPr="008F6FEB">
              <w:t xml:space="preserve">  &lt;tr&gt;</w:t>
            </w:r>
          </w:p>
          <w:p w14:paraId="444E84E5" w14:textId="77777777" w:rsidR="008F6FEB" w:rsidRPr="008F6FEB" w:rsidRDefault="008F6FEB" w:rsidP="008F6FEB">
            <w:pPr>
              <w:pStyle w:val="code"/>
              <w:bidi w:val="0"/>
              <w:rPr>
                <w:rtl/>
              </w:rPr>
            </w:pPr>
            <w:r w:rsidRPr="008F6FEB">
              <w:t xml:space="preserve">    &lt;td style="height:100px; vertical-align: top;"&gt;</w:t>
            </w:r>
            <w:r w:rsidRPr="008F6FEB">
              <w:rPr>
                <w:rFonts w:cs="IRANSansWeb(FaNum) Light"/>
                <w:rtl/>
              </w:rPr>
              <w:t>بالا</w:t>
            </w:r>
            <w:r w:rsidRPr="008F6FEB">
              <w:t>&lt;/td&gt;</w:t>
            </w:r>
          </w:p>
          <w:p w14:paraId="134D173E" w14:textId="77777777" w:rsidR="008F6FEB" w:rsidRPr="008F6FEB" w:rsidRDefault="008F6FEB" w:rsidP="008F6FEB">
            <w:pPr>
              <w:pStyle w:val="code"/>
              <w:bidi w:val="0"/>
              <w:rPr>
                <w:rtl/>
              </w:rPr>
            </w:pPr>
            <w:r w:rsidRPr="008F6FEB">
              <w:t xml:space="preserve">    &lt;td style="height:100px; vertical-align: middle;"&gt;</w:t>
            </w:r>
            <w:r w:rsidRPr="008F6FEB">
              <w:rPr>
                <w:rFonts w:cs="IRANSansWeb(FaNum) Light"/>
                <w:rtl/>
              </w:rPr>
              <w:t>وسط</w:t>
            </w:r>
            <w:r w:rsidRPr="008F6FEB">
              <w:t>&lt;/td&gt;</w:t>
            </w:r>
          </w:p>
          <w:p w14:paraId="0F815508" w14:textId="77777777" w:rsidR="008F6FEB" w:rsidRPr="008F6FEB" w:rsidRDefault="008F6FEB" w:rsidP="008F6FEB">
            <w:pPr>
              <w:pStyle w:val="code"/>
              <w:bidi w:val="0"/>
              <w:rPr>
                <w:rtl/>
              </w:rPr>
            </w:pPr>
            <w:r w:rsidRPr="008F6FEB">
              <w:t xml:space="preserve">    &lt;td style="height:100px; vertical-align: bottom;"&gt;</w:t>
            </w:r>
            <w:r w:rsidRPr="008F6FEB">
              <w:rPr>
                <w:rFonts w:cs="IRANSansWeb(FaNum) Light"/>
                <w:rtl/>
              </w:rPr>
              <w:t>پا</w:t>
            </w:r>
            <w:r w:rsidRPr="008F6FEB">
              <w:rPr>
                <w:rFonts w:cs="IRANSansWeb(FaNum) Light" w:hint="cs"/>
                <w:rtl/>
              </w:rPr>
              <w:t>یی</w:t>
            </w:r>
            <w:r w:rsidRPr="008F6FEB">
              <w:rPr>
                <w:rFonts w:cs="IRANSansWeb(FaNum) Light" w:hint="eastAsia"/>
                <w:rtl/>
              </w:rPr>
              <w:t>ن</w:t>
            </w:r>
            <w:r w:rsidRPr="008F6FEB">
              <w:t>&lt;/td&gt;</w:t>
            </w:r>
          </w:p>
          <w:p w14:paraId="6FA7CD86" w14:textId="77777777" w:rsidR="008F6FEB" w:rsidRPr="008F6FEB" w:rsidRDefault="008F6FEB" w:rsidP="008F6FEB">
            <w:pPr>
              <w:pStyle w:val="code"/>
              <w:bidi w:val="0"/>
            </w:pPr>
            <w:r w:rsidRPr="008F6FEB">
              <w:t xml:space="preserve">  &lt;/tr&gt;</w:t>
            </w:r>
          </w:p>
          <w:p w14:paraId="49656894" w14:textId="138481AC" w:rsidR="00C25F67" w:rsidRDefault="008F6FEB" w:rsidP="008F6FEB">
            <w:pPr>
              <w:pStyle w:val="code"/>
              <w:bidi w:val="0"/>
            </w:pPr>
            <w:r w:rsidRPr="008F6FEB">
              <w:t>&lt;/table&gt;</w:t>
            </w:r>
          </w:p>
        </w:tc>
      </w:tr>
    </w:tbl>
    <w:p w14:paraId="626AF7A8" w14:textId="3FFA7A48" w:rsidR="00C25F67" w:rsidRPr="002943C7" w:rsidRDefault="008F6FEB" w:rsidP="008F6FEB">
      <w:pPr>
        <w:pStyle w:val="code"/>
      </w:pPr>
      <w:hyperlink r:id="rId236" w:history="1">
        <w:r w:rsidRPr="008F6FEB">
          <w:rPr>
            <w:rStyle w:val="Hyperlink"/>
          </w:rPr>
          <w:t>table</w:t>
        </w:r>
      </w:hyperlink>
    </w:p>
    <w:p w14:paraId="07EAB1F4" w14:textId="77777777" w:rsidR="008F6FEB" w:rsidRDefault="002943C7" w:rsidP="008F6FEB">
      <w:r w:rsidRPr="002943C7">
        <w:t xml:space="preserve"> </w:t>
      </w:r>
      <w:r w:rsidRPr="002943C7">
        <w:rPr>
          <w:rtl/>
          <w:lang w:bidi="ar-SA"/>
        </w:rPr>
        <w:t>نتیجه</w:t>
      </w:r>
      <w:r w:rsidRPr="002943C7">
        <w:t>:</w:t>
      </w:r>
      <w:r w:rsidRPr="002943C7">
        <w:br/>
      </w:r>
      <w:r w:rsidRPr="002943C7">
        <w:rPr>
          <w:rtl/>
          <w:lang w:bidi="ar-SA"/>
        </w:rPr>
        <w:t>متن هر سلول در موقعیت مشخص‌شده (بالا، وسط، پایین) قرار می‌گیرد</w:t>
      </w:r>
      <w:r w:rsidRPr="002943C7">
        <w:t>.</w:t>
      </w:r>
    </w:p>
    <w:p w14:paraId="71B3A4E1" w14:textId="601E37C0" w:rsidR="002943C7" w:rsidRPr="002943C7" w:rsidRDefault="002943C7" w:rsidP="008F6FEB">
      <w:r w:rsidRPr="002943C7">
        <w:rPr>
          <w:b/>
          <w:bCs/>
        </w:rPr>
        <w:t xml:space="preserve"> </w:t>
      </w:r>
      <w:r w:rsidRPr="002943C7">
        <w:rPr>
          <w:b/>
          <w:bCs/>
          <w:rtl/>
          <w:lang w:bidi="ar-SA"/>
        </w:rPr>
        <w:t>نکته مهم</w:t>
      </w:r>
    </w:p>
    <w:p w14:paraId="13C93F95" w14:textId="1942F0DD" w:rsidR="002943C7" w:rsidRDefault="008F6FEB" w:rsidP="002943C7">
      <w:r>
        <w:t xml:space="preserve"> </w:t>
      </w:r>
      <w:r w:rsidR="002943C7" w:rsidRPr="002943C7">
        <w:t xml:space="preserve">vertical-align </w:t>
      </w:r>
      <w:r w:rsidR="002943C7" w:rsidRPr="002943C7">
        <w:rPr>
          <w:rtl/>
          <w:lang w:bidi="ar-SA"/>
        </w:rPr>
        <w:t xml:space="preserve">روی </w:t>
      </w:r>
      <w:r w:rsidR="002943C7" w:rsidRPr="002943C7">
        <w:rPr>
          <w:b/>
          <w:bCs/>
          <w:rtl/>
          <w:lang w:bidi="ar-SA"/>
        </w:rPr>
        <w:t>عناصر</w:t>
      </w:r>
      <w:r w:rsidR="002943C7" w:rsidRPr="002943C7">
        <w:rPr>
          <w:b/>
          <w:bCs/>
        </w:rPr>
        <w:t xml:space="preserve"> block-level </w:t>
      </w:r>
      <w:r w:rsidR="002943C7" w:rsidRPr="002943C7">
        <w:rPr>
          <w:b/>
          <w:bCs/>
          <w:rtl/>
          <w:lang w:bidi="ar-SA"/>
        </w:rPr>
        <w:t>مثل</w:t>
      </w:r>
      <w:r w:rsidR="002943C7" w:rsidRPr="002943C7">
        <w:rPr>
          <w:b/>
          <w:bCs/>
        </w:rPr>
        <w:t xml:space="preserve"> div</w:t>
      </w:r>
      <w:r w:rsidR="002943C7" w:rsidRPr="002943C7">
        <w:t xml:space="preserve"> </w:t>
      </w:r>
      <w:r w:rsidR="002943C7" w:rsidRPr="002943C7">
        <w:rPr>
          <w:rtl/>
          <w:lang w:bidi="ar-SA"/>
        </w:rPr>
        <w:t>اثری ندارد</w:t>
      </w:r>
      <w:r w:rsidR="002943C7" w:rsidRPr="002943C7">
        <w:t>.</w:t>
      </w:r>
      <w:r w:rsidR="002943C7" w:rsidRPr="002943C7">
        <w:br/>
      </w:r>
      <w:r w:rsidR="002943C7" w:rsidRPr="002943C7">
        <w:rPr>
          <w:rtl/>
          <w:lang w:bidi="ar-SA"/>
        </w:rPr>
        <w:t xml:space="preserve">اگر می‌خواهی محتوای داخل </w:t>
      </w:r>
      <w:r w:rsidR="002943C7" w:rsidRPr="002943C7">
        <w:t xml:space="preserve">div </w:t>
      </w:r>
      <w:r w:rsidR="002943C7" w:rsidRPr="002943C7">
        <w:rPr>
          <w:rtl/>
          <w:lang w:bidi="ar-SA"/>
        </w:rPr>
        <w:t xml:space="preserve">را عموداً وسط قرار دهی، باید از روش‌های دیگر مثل </w:t>
      </w:r>
      <w:r w:rsidR="002943C7" w:rsidRPr="002943C7">
        <w:rPr>
          <w:b/>
          <w:bCs/>
        </w:rPr>
        <w:t>Flexbox</w:t>
      </w:r>
      <w:r w:rsidR="002943C7" w:rsidRPr="002943C7">
        <w:t xml:space="preserve"> </w:t>
      </w:r>
      <w:r w:rsidR="002943C7" w:rsidRPr="002943C7">
        <w:rPr>
          <w:rtl/>
          <w:lang w:bidi="ar-SA"/>
        </w:rPr>
        <w:t xml:space="preserve">یا </w:t>
      </w:r>
      <w:r w:rsidR="002943C7" w:rsidRPr="002943C7">
        <w:rPr>
          <w:b/>
          <w:bCs/>
        </w:rPr>
        <w:t>Grid</w:t>
      </w:r>
      <w:r w:rsidR="002943C7" w:rsidRPr="002943C7">
        <w:t xml:space="preserve"> </w:t>
      </w:r>
      <w:r w:rsidR="002943C7" w:rsidRPr="002943C7">
        <w:rPr>
          <w:rtl/>
          <w:lang w:bidi="ar-SA"/>
        </w:rPr>
        <w:t>استفاده کنی</w:t>
      </w:r>
      <w:r w:rsidR="002943C7" w:rsidRPr="002943C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6FEB" w14:paraId="13A00946" w14:textId="77777777" w:rsidTr="008F6FEB">
        <w:tc>
          <w:tcPr>
            <w:tcW w:w="9350" w:type="dxa"/>
          </w:tcPr>
          <w:p w14:paraId="2DE48880" w14:textId="77777777" w:rsidR="00280363" w:rsidRDefault="00280363" w:rsidP="00280363">
            <w:pPr>
              <w:pStyle w:val="code"/>
              <w:bidi w:val="0"/>
            </w:pPr>
            <w:r>
              <w:t>div {</w:t>
            </w:r>
          </w:p>
          <w:p w14:paraId="3355712A" w14:textId="77777777" w:rsidR="00280363" w:rsidRDefault="00280363" w:rsidP="00280363">
            <w:pPr>
              <w:pStyle w:val="code"/>
              <w:bidi w:val="0"/>
            </w:pPr>
            <w:r>
              <w:lastRenderedPageBreak/>
              <w:t xml:space="preserve">  display: flex;</w:t>
            </w:r>
          </w:p>
          <w:p w14:paraId="6FE329DA" w14:textId="77777777" w:rsidR="00280363" w:rsidRDefault="00280363" w:rsidP="00280363">
            <w:pPr>
              <w:pStyle w:val="code"/>
              <w:bidi w:val="0"/>
              <w:rPr>
                <w:rtl/>
              </w:rPr>
            </w:pPr>
            <w:r>
              <w:t xml:space="preserve">  align-items: center; /* </w:t>
            </w:r>
            <w:r>
              <w:rPr>
                <w:rFonts w:cs="IRANSansWeb(FaNum) Light"/>
                <w:rtl/>
              </w:rPr>
              <w:t>معادل</w:t>
            </w:r>
            <w:r>
              <w:t xml:space="preserve"> vertical-align </w:t>
            </w:r>
            <w:r>
              <w:rPr>
                <w:rFonts w:cs="IRANSansWeb(FaNum) Light"/>
                <w:rtl/>
              </w:rPr>
              <w:t>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بلاک‌ها</w:t>
            </w:r>
            <w:r>
              <w:t xml:space="preserve"> */</w:t>
            </w:r>
          </w:p>
          <w:p w14:paraId="78C988FA" w14:textId="77777777" w:rsidR="00280363" w:rsidRDefault="00280363" w:rsidP="00280363">
            <w:pPr>
              <w:pStyle w:val="code"/>
              <w:bidi w:val="0"/>
              <w:rPr>
                <w:rtl/>
              </w:rPr>
            </w:pPr>
            <w:r>
              <w:t xml:space="preserve">  justify-content: center; /* </w:t>
            </w:r>
            <w:r>
              <w:rPr>
                <w:rFonts w:cs="IRANSansWeb(FaNum) Light"/>
                <w:rtl/>
              </w:rPr>
              <w:t>وسط افق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415FCF49" w14:textId="6698D787" w:rsidR="008F6FEB" w:rsidRDefault="00280363" w:rsidP="00280363">
            <w:pPr>
              <w:pStyle w:val="code"/>
              <w:bidi w:val="0"/>
            </w:pPr>
            <w:r>
              <w:t>}</w:t>
            </w:r>
          </w:p>
        </w:tc>
      </w:tr>
    </w:tbl>
    <w:p w14:paraId="1D08942C" w14:textId="77777777" w:rsidR="008F6FEB" w:rsidRPr="002943C7" w:rsidRDefault="008F6FEB" w:rsidP="008F6FEB">
      <w:pPr>
        <w:bidi w:val="0"/>
      </w:pPr>
    </w:p>
    <w:p w14:paraId="46030ED8" w14:textId="071F5994" w:rsidR="002943C7" w:rsidRDefault="002943C7" w:rsidP="00280363">
      <w:pPr>
        <w:pStyle w:val="bold"/>
        <w:rPr>
          <w:rtl/>
        </w:rPr>
      </w:pPr>
      <w:hyperlink w:anchor="_Color" w:history="1">
        <w:r w:rsidRPr="002943C7">
          <w:rPr>
            <w:rStyle w:val="Hyperlink"/>
            <w:bCs/>
          </w:rPr>
          <w:t xml:space="preserve"> </w:t>
        </w:r>
        <w:r w:rsidRPr="00280363">
          <w:rPr>
            <w:rStyle w:val="Hyperlink"/>
            <w:rtl/>
          </w:rPr>
          <w:t>معرفی رنگ ها</w:t>
        </w:r>
      </w:hyperlink>
    </w:p>
    <w:p w14:paraId="7E5D3F2B" w14:textId="4FCE5F24" w:rsidR="002943C7" w:rsidRDefault="002943C7" w:rsidP="00280363">
      <w:pPr>
        <w:pStyle w:val="bold"/>
        <w:rPr>
          <w:rtl/>
        </w:rPr>
      </w:pPr>
      <w:hyperlink w:anchor="_با_مقدار_HEX" w:history="1">
        <w:r w:rsidRPr="00280363">
          <w:rPr>
            <w:rStyle w:val="Hyperlink"/>
            <w:rtl/>
          </w:rPr>
          <w:t xml:space="preserve">معرفی </w:t>
        </w:r>
        <w:r w:rsidRPr="00280363">
          <w:rPr>
            <w:rStyle w:val="Hyperlink"/>
          </w:rPr>
          <w:t>HEX color Mode</w:t>
        </w:r>
      </w:hyperlink>
    </w:p>
    <w:p w14:paraId="5A4D587E" w14:textId="4DD04632" w:rsidR="002943C7" w:rsidRDefault="002943C7" w:rsidP="00280363">
      <w:pPr>
        <w:pStyle w:val="bold"/>
        <w:rPr>
          <w:rtl/>
        </w:rPr>
      </w:pPr>
      <w:hyperlink w:anchor="_با_تابع_`rgb()`" w:history="1">
        <w:r w:rsidRPr="00280363">
          <w:rPr>
            <w:rStyle w:val="Hyperlink"/>
            <w:rtl/>
          </w:rPr>
          <w:t xml:space="preserve">معرفی </w:t>
        </w:r>
        <w:r w:rsidRPr="00280363">
          <w:rPr>
            <w:rStyle w:val="Hyperlink"/>
          </w:rPr>
          <w:t>RGB color mode</w:t>
        </w:r>
      </w:hyperlink>
    </w:p>
    <w:p w14:paraId="6448CDFC" w14:textId="3A2B76CD" w:rsidR="002943C7" w:rsidRDefault="002943C7" w:rsidP="00280363">
      <w:pPr>
        <w:pStyle w:val="bold"/>
        <w:rPr>
          <w:rtl/>
        </w:rPr>
      </w:pPr>
      <w:hyperlink w:anchor="_با_تابع_`rgba()`" w:history="1">
        <w:r w:rsidRPr="00280363">
          <w:rPr>
            <w:rStyle w:val="Hyperlink"/>
            <w:sz w:val="24"/>
            <w:szCs w:val="24"/>
            <w:rtl/>
          </w:rPr>
          <w:t>معرف</w:t>
        </w:r>
        <w:r w:rsidRPr="00280363">
          <w:rPr>
            <w:rStyle w:val="Hyperlink"/>
            <w:rFonts w:hint="cs"/>
            <w:sz w:val="24"/>
            <w:szCs w:val="24"/>
            <w:rtl/>
          </w:rPr>
          <w:t>ی</w:t>
        </w:r>
        <w:r w:rsidRPr="00280363">
          <w:rPr>
            <w:rStyle w:val="Hyperlink"/>
            <w:sz w:val="24"/>
            <w:szCs w:val="24"/>
            <w:rtl/>
          </w:rPr>
          <w:t xml:space="preserve"> </w:t>
        </w:r>
        <w:r w:rsidRPr="00280363">
          <w:rPr>
            <w:rStyle w:val="Hyperlink"/>
            <w:sz w:val="24"/>
            <w:szCs w:val="24"/>
          </w:rPr>
          <w:t>RGBa color mode</w:t>
        </w:r>
      </w:hyperlink>
      <w:r w:rsidRPr="002943C7">
        <w:t xml:space="preserve"> </w:t>
      </w:r>
    </w:p>
    <w:p w14:paraId="3B42DB9F" w14:textId="565884F3" w:rsidR="002943C7" w:rsidRDefault="002943C7" w:rsidP="00280363">
      <w:pPr>
        <w:pStyle w:val="bold"/>
      </w:pPr>
      <w:hyperlink w:anchor="_Color" w:history="1">
        <w:r w:rsidRPr="00280363">
          <w:rPr>
            <w:rStyle w:val="Hyperlink"/>
          </w:rPr>
          <w:t>Color</w:t>
        </w:r>
        <w:r w:rsidRPr="00280363">
          <w:rPr>
            <w:rStyle w:val="Hyperlink"/>
            <w:rFonts w:hint="cs"/>
            <w:rtl/>
          </w:rPr>
          <w:t>:</w:t>
        </w:r>
      </w:hyperlink>
    </w:p>
    <w:p w14:paraId="13AD3F1A" w14:textId="6F209525" w:rsidR="00FB401D" w:rsidRDefault="00FB401D" w:rsidP="00AC7093">
      <w:pPr>
        <w:pStyle w:val="bold"/>
      </w:pPr>
      <w:hyperlink r:id="rId237" w:history="1">
        <w:r w:rsidRPr="00AE05B8">
          <w:rPr>
            <w:rStyle w:val="Hyperlink"/>
          </w:rPr>
          <w:t>Direction</w:t>
        </w:r>
      </w:hyperlink>
    </w:p>
    <w:p w14:paraId="3A7289AA" w14:textId="77777777" w:rsidR="00280363" w:rsidRDefault="00280363" w:rsidP="00280363">
      <w:pPr>
        <w:rPr>
          <w:rtl/>
        </w:rPr>
      </w:pPr>
      <w:r>
        <w:rPr>
          <w:rtl/>
        </w:rPr>
        <w:t>(جهت نوشتار و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متن)</w:t>
      </w:r>
    </w:p>
    <w:p w14:paraId="51CDBEC1" w14:textId="77777777" w:rsidR="00280363" w:rsidRDefault="00280363" w:rsidP="00280363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جهت قرارگ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متن و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عناصر درون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بلوک را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D1BD458" w14:textId="77777777" w:rsidR="00280363" w:rsidRDefault="00280363" w:rsidP="00280363">
      <w:pPr>
        <w:rPr>
          <w:rtl/>
        </w:rPr>
      </w:pPr>
      <w:r>
        <w:rPr>
          <w:rFonts w:hint="eastAsia"/>
          <w:rtl/>
        </w:rPr>
        <w:t>معمولاً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زبان‌ها</w:t>
      </w:r>
      <w:r>
        <w:rPr>
          <w:rFonts w:hint="cs"/>
          <w:rtl/>
        </w:rPr>
        <w:t>یی</w:t>
      </w:r>
      <w:r>
        <w:rPr>
          <w:rtl/>
        </w:rPr>
        <w:t xml:space="preserve"> مثل فارس</w:t>
      </w:r>
      <w:r>
        <w:rPr>
          <w:rFonts w:hint="cs"/>
          <w:rtl/>
        </w:rPr>
        <w:t>ی</w:t>
      </w:r>
      <w:r>
        <w:rPr>
          <w:rtl/>
        </w:rPr>
        <w:t xml:space="preserve"> و عرب</w:t>
      </w:r>
      <w:r>
        <w:rPr>
          <w:rFonts w:hint="cs"/>
          <w:rtl/>
        </w:rPr>
        <w:t>ی</w:t>
      </w:r>
      <w:r>
        <w:rPr>
          <w:rtl/>
        </w:rPr>
        <w:t xml:space="preserve"> (`</w:t>
      </w:r>
      <w:r>
        <w:t>rtl</w:t>
      </w:r>
      <w:r>
        <w:rPr>
          <w:rtl/>
        </w:rPr>
        <w:t xml:space="preserve">`)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انگل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(`</w:t>
      </w:r>
      <w:r>
        <w:t>ltr</w:t>
      </w:r>
      <w:r>
        <w:rPr>
          <w:rtl/>
        </w:rPr>
        <w:t>`)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1F3363B" w14:textId="6E967662" w:rsidR="00280363" w:rsidRDefault="00280363" w:rsidP="00280363">
      <w:pPr>
        <w:rPr>
          <w:rtl/>
        </w:rPr>
      </w:pPr>
      <w:r>
        <w:rPr>
          <w:rFonts w:ascii="IRANSansWeb(FaNum) Light" w:hAnsi="IRANSansWeb(FaNum) Light" w:hint="cs"/>
          <w:rtl/>
        </w:rPr>
        <w:t>نحوه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نوشتن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05B8" w14:paraId="6A19086B" w14:textId="77777777" w:rsidTr="00AE05B8">
        <w:tc>
          <w:tcPr>
            <w:tcW w:w="9350" w:type="dxa"/>
          </w:tcPr>
          <w:p w14:paraId="19694E1C" w14:textId="77777777" w:rsidR="00AE05B8" w:rsidRDefault="00AE05B8" w:rsidP="00AE05B8">
            <w:pPr>
              <w:pStyle w:val="code"/>
              <w:bidi w:val="0"/>
            </w:pPr>
            <w:r>
              <w:t>p {</w:t>
            </w:r>
          </w:p>
          <w:p w14:paraId="77E63D25" w14:textId="77777777" w:rsidR="00AE05B8" w:rsidRDefault="00AE05B8" w:rsidP="00AE05B8">
            <w:pPr>
              <w:pStyle w:val="code"/>
              <w:bidi w:val="0"/>
            </w:pPr>
            <w:r>
              <w:t xml:space="preserve">  direction: rtl;</w:t>
            </w:r>
          </w:p>
          <w:p w14:paraId="37203835" w14:textId="56C49E64" w:rsidR="00AE05B8" w:rsidRDefault="00AE05B8" w:rsidP="00AE05B8">
            <w:pPr>
              <w:pStyle w:val="code"/>
              <w:bidi w:val="0"/>
            </w:pPr>
            <w:r>
              <w:t>}</w:t>
            </w:r>
          </w:p>
        </w:tc>
      </w:tr>
    </w:tbl>
    <w:p w14:paraId="6E673B15" w14:textId="3E267BD5" w:rsidR="00280363" w:rsidRDefault="00AE05B8" w:rsidP="00AE05B8">
      <w:pPr>
        <w:pStyle w:val="code"/>
      </w:pPr>
      <w:hyperlink r:id="rId238" w:history="1">
        <w:r w:rsidRPr="00AE05B8">
          <w:rPr>
            <w:rStyle w:val="Hyperlink"/>
          </w:rPr>
          <w:t>base</w:t>
        </w:r>
      </w:hyperlink>
    </w:p>
    <w:p w14:paraId="192C3F10" w14:textId="5B807CB5" w:rsidR="00AE05B8" w:rsidRDefault="00AE05B8" w:rsidP="00AE05B8">
      <w:r w:rsidRPr="00AE05B8">
        <w:rPr>
          <w:rtl/>
        </w:rPr>
        <w:t>مقاد</w:t>
      </w:r>
      <w:r w:rsidRPr="00AE05B8">
        <w:rPr>
          <w:rFonts w:hint="cs"/>
          <w:rtl/>
        </w:rPr>
        <w:t>ی</w:t>
      </w:r>
      <w:r w:rsidRPr="00AE05B8">
        <w:rPr>
          <w:rFonts w:hint="eastAsia"/>
          <w:rtl/>
        </w:rPr>
        <w:t>ر</w:t>
      </w:r>
      <w:r w:rsidRPr="00AE05B8">
        <w:rPr>
          <w:rtl/>
        </w:rPr>
        <w:t>:</w:t>
      </w:r>
    </w:p>
    <w:tbl>
      <w:tblPr>
        <w:tblStyle w:val="TableGrid"/>
        <w:bidiVisual/>
        <w:tblW w:w="9624" w:type="dxa"/>
        <w:tblLook w:val="04A0" w:firstRow="1" w:lastRow="0" w:firstColumn="1" w:lastColumn="0" w:noHBand="0" w:noVBand="1"/>
      </w:tblPr>
      <w:tblGrid>
        <w:gridCol w:w="4812"/>
        <w:gridCol w:w="4812"/>
      </w:tblGrid>
      <w:tr w:rsidR="00AE05B8" w:rsidRPr="00AE05B8" w14:paraId="30FF8B6B" w14:textId="77777777" w:rsidTr="00AE05B8">
        <w:trPr>
          <w:trHeight w:val="534"/>
        </w:trPr>
        <w:tc>
          <w:tcPr>
            <w:tcW w:w="4812" w:type="dxa"/>
          </w:tcPr>
          <w:p w14:paraId="466D8009" w14:textId="77777777" w:rsidR="00AE05B8" w:rsidRPr="00AE05B8" w:rsidRDefault="00AE05B8" w:rsidP="00AE05B8">
            <w:pPr>
              <w:rPr>
                <w:rtl/>
                <w:lang w:bidi="ar-SA"/>
              </w:rPr>
            </w:pPr>
            <w:r w:rsidRPr="00AE05B8">
              <w:rPr>
                <w:rtl/>
                <w:lang w:bidi="ar-SA"/>
              </w:rPr>
              <w:t xml:space="preserve"> مقدار     </w:t>
            </w:r>
          </w:p>
        </w:tc>
        <w:tc>
          <w:tcPr>
            <w:tcW w:w="4812" w:type="dxa"/>
          </w:tcPr>
          <w:p w14:paraId="71D5C550" w14:textId="77777777" w:rsidR="00AE05B8" w:rsidRPr="00AE05B8" w:rsidRDefault="00AE05B8" w:rsidP="00AE05B8">
            <w:pPr>
              <w:rPr>
                <w:rtl/>
                <w:lang w:bidi="ar-SA"/>
              </w:rPr>
            </w:pPr>
            <w:r w:rsidRPr="00AE05B8">
              <w:rPr>
                <w:rtl/>
                <w:lang w:bidi="ar-SA"/>
              </w:rPr>
              <w:t xml:space="preserve"> توض</w:t>
            </w:r>
            <w:r w:rsidRPr="00AE05B8">
              <w:rPr>
                <w:rFonts w:hint="cs"/>
                <w:rtl/>
                <w:lang w:bidi="ar-SA"/>
              </w:rPr>
              <w:t>ی</w:t>
            </w:r>
            <w:r w:rsidRPr="00AE05B8">
              <w:rPr>
                <w:rFonts w:hint="eastAsia"/>
                <w:rtl/>
                <w:lang w:bidi="ar-SA"/>
              </w:rPr>
              <w:t>ح</w:t>
            </w:r>
            <w:r w:rsidRPr="00AE05B8">
              <w:rPr>
                <w:rtl/>
                <w:lang w:bidi="ar-SA"/>
              </w:rPr>
              <w:t xml:space="preserve">                                                  </w:t>
            </w:r>
          </w:p>
        </w:tc>
      </w:tr>
      <w:tr w:rsidR="00AE05B8" w:rsidRPr="00AE05B8" w14:paraId="62E6FD6A" w14:textId="77777777" w:rsidTr="00AE05B8">
        <w:trPr>
          <w:trHeight w:val="814"/>
        </w:trPr>
        <w:tc>
          <w:tcPr>
            <w:tcW w:w="4812" w:type="dxa"/>
          </w:tcPr>
          <w:p w14:paraId="7D888262" w14:textId="77777777" w:rsidR="00AE05B8" w:rsidRPr="00AE05B8" w:rsidRDefault="00AE05B8" w:rsidP="00AE05B8">
            <w:pPr>
              <w:rPr>
                <w:rtl/>
                <w:lang w:bidi="ar-SA"/>
              </w:rPr>
            </w:pPr>
            <w:r w:rsidRPr="00AE05B8">
              <w:rPr>
                <w:rtl/>
                <w:lang w:bidi="ar-SA"/>
              </w:rPr>
              <w:t xml:space="preserve"> `</w:t>
            </w:r>
            <w:r w:rsidRPr="00AE05B8">
              <w:t>ltr</w:t>
            </w:r>
            <w:r w:rsidRPr="00AE05B8">
              <w:rPr>
                <w:rtl/>
                <w:lang w:bidi="ar-SA"/>
              </w:rPr>
              <w:t xml:space="preserve">`     </w:t>
            </w:r>
          </w:p>
        </w:tc>
        <w:tc>
          <w:tcPr>
            <w:tcW w:w="4812" w:type="dxa"/>
          </w:tcPr>
          <w:p w14:paraId="78FED2B9" w14:textId="77777777" w:rsidR="00AE05B8" w:rsidRPr="00AE05B8" w:rsidRDefault="00AE05B8" w:rsidP="00AE05B8">
            <w:pPr>
              <w:rPr>
                <w:rtl/>
                <w:lang w:bidi="ar-SA"/>
              </w:rPr>
            </w:pPr>
            <w:r w:rsidRPr="00AE05B8">
              <w:rPr>
                <w:rtl/>
                <w:lang w:bidi="ar-SA"/>
              </w:rPr>
              <w:t xml:space="preserve"> چپ به راست *(</w:t>
            </w:r>
            <w:r w:rsidRPr="00AE05B8">
              <w:t>Left To Right</w:t>
            </w:r>
            <w:r w:rsidRPr="00AE05B8">
              <w:rPr>
                <w:rtl/>
                <w:lang w:bidi="ar-SA"/>
              </w:rPr>
              <w:t xml:space="preserve">)* </w:t>
            </w:r>
            <w:r w:rsidRPr="00AE05B8">
              <w:rPr>
                <w:rFonts w:cs="Times New Roman" w:hint="cs"/>
                <w:rtl/>
                <w:lang w:bidi="ar-SA"/>
              </w:rPr>
              <w:t>—</w:t>
            </w:r>
            <w:r w:rsidRPr="00AE05B8">
              <w:rPr>
                <w:rtl/>
                <w:lang w:bidi="ar-SA"/>
              </w:rPr>
              <w:t xml:space="preserve"> </w:t>
            </w:r>
            <w:r w:rsidRPr="00AE05B8">
              <w:rPr>
                <w:rFonts w:ascii="IRANSansWeb(FaNum) Light" w:hAnsi="IRANSansWeb(FaNum) Light" w:hint="cs"/>
                <w:rtl/>
                <w:lang w:bidi="ar-SA"/>
              </w:rPr>
              <w:t>پ</w:t>
            </w:r>
            <w:r w:rsidRPr="00AE05B8">
              <w:rPr>
                <w:rFonts w:hint="cs"/>
                <w:rtl/>
                <w:lang w:bidi="ar-SA"/>
              </w:rPr>
              <w:t>ی</w:t>
            </w:r>
            <w:r w:rsidRPr="00AE05B8">
              <w:rPr>
                <w:rFonts w:hint="eastAsia"/>
                <w:rtl/>
                <w:lang w:bidi="ar-SA"/>
              </w:rPr>
              <w:t>ش‌فرض</w:t>
            </w:r>
            <w:r w:rsidRPr="00AE05B8">
              <w:rPr>
                <w:rtl/>
                <w:lang w:bidi="ar-SA"/>
              </w:rPr>
              <w:t xml:space="preserve"> برا</w:t>
            </w:r>
            <w:r w:rsidRPr="00AE05B8">
              <w:rPr>
                <w:rFonts w:hint="cs"/>
                <w:rtl/>
                <w:lang w:bidi="ar-SA"/>
              </w:rPr>
              <w:t>ی</w:t>
            </w:r>
            <w:r w:rsidRPr="00AE05B8">
              <w:rPr>
                <w:rtl/>
                <w:lang w:bidi="ar-SA"/>
              </w:rPr>
              <w:t xml:space="preserve"> انگل</w:t>
            </w:r>
            <w:r w:rsidRPr="00AE05B8">
              <w:rPr>
                <w:rFonts w:hint="cs"/>
                <w:rtl/>
                <w:lang w:bidi="ar-SA"/>
              </w:rPr>
              <w:t>ی</w:t>
            </w:r>
            <w:r w:rsidRPr="00AE05B8">
              <w:rPr>
                <w:rFonts w:hint="eastAsia"/>
                <w:rtl/>
                <w:lang w:bidi="ar-SA"/>
              </w:rPr>
              <w:t>س</w:t>
            </w:r>
            <w:r w:rsidRPr="00AE05B8">
              <w:rPr>
                <w:rFonts w:hint="cs"/>
                <w:rtl/>
                <w:lang w:bidi="ar-SA"/>
              </w:rPr>
              <w:t>ی</w:t>
            </w:r>
            <w:r w:rsidRPr="00AE05B8">
              <w:rPr>
                <w:rtl/>
                <w:lang w:bidi="ar-SA"/>
              </w:rPr>
              <w:t xml:space="preserve">    </w:t>
            </w:r>
          </w:p>
        </w:tc>
      </w:tr>
      <w:tr w:rsidR="00AE05B8" w:rsidRPr="00AE05B8" w14:paraId="20C31E4D" w14:textId="77777777" w:rsidTr="00AE05B8">
        <w:trPr>
          <w:trHeight w:val="840"/>
        </w:trPr>
        <w:tc>
          <w:tcPr>
            <w:tcW w:w="4812" w:type="dxa"/>
          </w:tcPr>
          <w:p w14:paraId="4A9EE40D" w14:textId="77777777" w:rsidR="00AE05B8" w:rsidRPr="00AE05B8" w:rsidRDefault="00AE05B8" w:rsidP="00AE05B8">
            <w:pPr>
              <w:rPr>
                <w:rtl/>
                <w:lang w:bidi="ar-SA"/>
              </w:rPr>
            </w:pPr>
            <w:r w:rsidRPr="00AE05B8">
              <w:rPr>
                <w:rtl/>
                <w:lang w:bidi="ar-SA"/>
              </w:rPr>
              <w:t xml:space="preserve"> `</w:t>
            </w:r>
            <w:r w:rsidRPr="00AE05B8">
              <w:t>rtl</w:t>
            </w:r>
            <w:r w:rsidRPr="00AE05B8">
              <w:rPr>
                <w:rtl/>
                <w:lang w:bidi="ar-SA"/>
              </w:rPr>
              <w:t xml:space="preserve">`     </w:t>
            </w:r>
          </w:p>
        </w:tc>
        <w:tc>
          <w:tcPr>
            <w:tcW w:w="4812" w:type="dxa"/>
          </w:tcPr>
          <w:p w14:paraId="4C9F927A" w14:textId="77777777" w:rsidR="00AE05B8" w:rsidRPr="00AE05B8" w:rsidRDefault="00AE05B8" w:rsidP="00AE05B8">
            <w:pPr>
              <w:rPr>
                <w:rtl/>
                <w:lang w:bidi="ar-SA"/>
              </w:rPr>
            </w:pPr>
            <w:r w:rsidRPr="00AE05B8">
              <w:rPr>
                <w:rtl/>
                <w:lang w:bidi="ar-SA"/>
              </w:rPr>
              <w:t xml:space="preserve"> راست به چپ *(</w:t>
            </w:r>
            <w:r w:rsidRPr="00AE05B8">
              <w:t>Right To Left</w:t>
            </w:r>
            <w:r w:rsidRPr="00AE05B8">
              <w:rPr>
                <w:rtl/>
                <w:lang w:bidi="ar-SA"/>
              </w:rPr>
              <w:t xml:space="preserve">)* </w:t>
            </w:r>
            <w:r w:rsidRPr="00AE05B8">
              <w:rPr>
                <w:rFonts w:cs="Times New Roman" w:hint="cs"/>
                <w:rtl/>
                <w:lang w:bidi="ar-SA"/>
              </w:rPr>
              <w:t>—</w:t>
            </w:r>
            <w:r w:rsidRPr="00AE05B8">
              <w:rPr>
                <w:rtl/>
                <w:lang w:bidi="ar-SA"/>
              </w:rPr>
              <w:t xml:space="preserve"> </w:t>
            </w:r>
            <w:r w:rsidRPr="00AE05B8">
              <w:rPr>
                <w:rFonts w:ascii="IRANSansWeb(FaNum) Light" w:hAnsi="IRANSansWeb(FaNum) Light" w:hint="cs"/>
                <w:rtl/>
                <w:lang w:bidi="ar-SA"/>
              </w:rPr>
              <w:t>مناسب</w:t>
            </w:r>
            <w:r w:rsidRPr="00AE05B8">
              <w:rPr>
                <w:rtl/>
                <w:lang w:bidi="ar-SA"/>
              </w:rPr>
              <w:t xml:space="preserve"> </w:t>
            </w:r>
            <w:r w:rsidRPr="00AE05B8">
              <w:rPr>
                <w:rFonts w:ascii="IRANSansWeb(FaNum) Light" w:hAnsi="IRANSansWeb(FaNum) Light" w:hint="cs"/>
                <w:rtl/>
                <w:lang w:bidi="ar-SA"/>
              </w:rPr>
              <w:t>برا</w:t>
            </w:r>
            <w:r w:rsidRPr="00AE05B8">
              <w:rPr>
                <w:rFonts w:hint="cs"/>
                <w:rtl/>
                <w:lang w:bidi="ar-SA"/>
              </w:rPr>
              <w:t>ی</w:t>
            </w:r>
            <w:r w:rsidRPr="00AE05B8">
              <w:rPr>
                <w:rtl/>
                <w:lang w:bidi="ar-SA"/>
              </w:rPr>
              <w:t xml:space="preserve"> فارس</w:t>
            </w:r>
            <w:r w:rsidRPr="00AE05B8">
              <w:rPr>
                <w:rFonts w:hint="cs"/>
                <w:rtl/>
                <w:lang w:bidi="ar-SA"/>
              </w:rPr>
              <w:t>ی</w:t>
            </w:r>
            <w:r w:rsidRPr="00AE05B8">
              <w:rPr>
                <w:rtl/>
                <w:lang w:bidi="ar-SA"/>
              </w:rPr>
              <w:t xml:space="preserve"> و عرب</w:t>
            </w:r>
            <w:r w:rsidRPr="00AE05B8">
              <w:rPr>
                <w:rFonts w:hint="cs"/>
                <w:rtl/>
                <w:lang w:bidi="ar-SA"/>
              </w:rPr>
              <w:t>ی</w:t>
            </w:r>
            <w:r w:rsidRPr="00AE05B8">
              <w:rPr>
                <w:rtl/>
                <w:lang w:bidi="ar-SA"/>
              </w:rPr>
              <w:t xml:space="preserve"> </w:t>
            </w:r>
          </w:p>
        </w:tc>
      </w:tr>
      <w:tr w:rsidR="00AE05B8" w:rsidRPr="00AE05B8" w14:paraId="6C2B119C" w14:textId="77777777" w:rsidTr="00AE05B8">
        <w:trPr>
          <w:trHeight w:val="554"/>
        </w:trPr>
        <w:tc>
          <w:tcPr>
            <w:tcW w:w="4812" w:type="dxa"/>
          </w:tcPr>
          <w:p w14:paraId="1E11CBAD" w14:textId="77777777" w:rsidR="00AE05B8" w:rsidRPr="00AE05B8" w:rsidRDefault="00AE05B8" w:rsidP="00AE05B8">
            <w:pPr>
              <w:rPr>
                <w:rtl/>
                <w:lang w:bidi="ar-SA"/>
              </w:rPr>
            </w:pPr>
            <w:r w:rsidRPr="00AE05B8">
              <w:rPr>
                <w:rtl/>
                <w:lang w:bidi="ar-SA"/>
              </w:rPr>
              <w:t xml:space="preserve"> `</w:t>
            </w:r>
            <w:r w:rsidRPr="00AE05B8">
              <w:t>inherit</w:t>
            </w:r>
            <w:r w:rsidRPr="00AE05B8">
              <w:rPr>
                <w:rtl/>
                <w:lang w:bidi="ar-SA"/>
              </w:rPr>
              <w:t xml:space="preserve">` </w:t>
            </w:r>
          </w:p>
        </w:tc>
        <w:tc>
          <w:tcPr>
            <w:tcW w:w="4812" w:type="dxa"/>
          </w:tcPr>
          <w:p w14:paraId="2BBF7CFF" w14:textId="77777777" w:rsidR="00AE05B8" w:rsidRPr="00AE05B8" w:rsidRDefault="00AE05B8" w:rsidP="00AE05B8">
            <w:pPr>
              <w:rPr>
                <w:rtl/>
                <w:lang w:bidi="ar-SA"/>
              </w:rPr>
            </w:pPr>
            <w:r w:rsidRPr="00AE05B8">
              <w:rPr>
                <w:rtl/>
                <w:lang w:bidi="ar-SA"/>
              </w:rPr>
              <w:t xml:space="preserve"> جهت را از عنصر والد به ارث م</w:t>
            </w:r>
            <w:r w:rsidRPr="00AE05B8">
              <w:rPr>
                <w:rFonts w:hint="cs"/>
                <w:rtl/>
                <w:lang w:bidi="ar-SA"/>
              </w:rPr>
              <w:t>ی‌</w:t>
            </w:r>
            <w:r w:rsidRPr="00AE05B8">
              <w:rPr>
                <w:rFonts w:hint="eastAsia"/>
                <w:rtl/>
                <w:lang w:bidi="ar-SA"/>
              </w:rPr>
              <w:t>برد</w:t>
            </w:r>
            <w:r w:rsidRPr="00AE05B8">
              <w:rPr>
                <w:rtl/>
                <w:lang w:bidi="ar-SA"/>
              </w:rPr>
              <w:t xml:space="preserve">                      </w:t>
            </w:r>
          </w:p>
        </w:tc>
      </w:tr>
    </w:tbl>
    <w:p w14:paraId="218D6D0E" w14:textId="5AB9B3F1" w:rsidR="00AE05B8" w:rsidRDefault="00AE05B8" w:rsidP="00AE05B8">
      <w:r w:rsidRPr="00AE05B8">
        <w:rPr>
          <w:rtl/>
        </w:rPr>
        <w:lastRenderedPageBreak/>
        <w:t>مثال: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639"/>
      </w:tblGrid>
      <w:tr w:rsidR="00AE05B8" w14:paraId="25927B2B" w14:textId="77777777" w:rsidTr="00AE05B8">
        <w:tc>
          <w:tcPr>
            <w:tcW w:w="9639" w:type="dxa"/>
          </w:tcPr>
          <w:p w14:paraId="0EAC646C" w14:textId="77777777" w:rsidR="00AE05B8" w:rsidRDefault="00AE05B8" w:rsidP="00AE05B8">
            <w:pPr>
              <w:pStyle w:val="code"/>
              <w:bidi w:val="0"/>
              <w:rPr>
                <w:rtl/>
              </w:rPr>
            </w:pPr>
            <w:r>
              <w:t>&lt;p style="direction: rtl;"&gt;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متن راست‌چ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.&lt;/p&gt;</w:t>
            </w:r>
          </w:p>
          <w:p w14:paraId="79254344" w14:textId="06952C60" w:rsidR="00AE05B8" w:rsidRDefault="00AE05B8" w:rsidP="00AE05B8">
            <w:pPr>
              <w:pStyle w:val="code"/>
              <w:bidi w:val="0"/>
            </w:pPr>
            <w:r>
              <w:t>&lt;p style="direction: ltr;"&gt;This text is left to right.&lt;/p&gt;</w:t>
            </w:r>
          </w:p>
        </w:tc>
      </w:tr>
    </w:tbl>
    <w:p w14:paraId="22D77040" w14:textId="43BB506A" w:rsidR="00AE05B8" w:rsidRDefault="00AE05B8" w:rsidP="00AE05B8">
      <w:hyperlink r:id="rId239" w:history="1">
        <w:r w:rsidRPr="00AE05B8">
          <w:rPr>
            <w:rStyle w:val="Hyperlink"/>
          </w:rPr>
          <w:t>sample</w:t>
        </w:r>
      </w:hyperlink>
    </w:p>
    <w:p w14:paraId="6E402B3D" w14:textId="77777777" w:rsidR="00AE05B8" w:rsidRDefault="00AE05B8" w:rsidP="00AE05B8">
      <w:pPr>
        <w:rPr>
          <w:rtl/>
        </w:rPr>
      </w:pPr>
      <w:r>
        <w:rPr>
          <w:rtl/>
        </w:rPr>
        <w:t>در `</w:t>
      </w:r>
      <w:r>
        <w:t>rtl</w:t>
      </w:r>
      <w:r>
        <w:rPr>
          <w:rtl/>
        </w:rPr>
        <w:t>`، متن از سمت راست شروع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نقطه‌گذار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هم بر اساس زبان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گردد</w:t>
      </w:r>
      <w:r>
        <w:rPr>
          <w:rtl/>
        </w:rPr>
        <w:t>.</w:t>
      </w:r>
    </w:p>
    <w:p w14:paraId="035BF905" w14:textId="0E8D0B21" w:rsidR="00AE05B8" w:rsidRDefault="00AE05B8" w:rsidP="00AE05B8">
      <w:pPr>
        <w:rPr>
          <w:rtl/>
        </w:rPr>
      </w:pPr>
      <w:r>
        <w:rPr>
          <w:rFonts w:ascii="IRANSansWeb(FaNum) Light" w:hAnsi="IRANSansWeb(FaNum) Light" w:hint="cs"/>
          <w:rtl/>
        </w:rPr>
        <w:t>نکته</w:t>
      </w:r>
      <w:r>
        <w:rPr>
          <w:rtl/>
        </w:rPr>
        <w:t>:</w:t>
      </w:r>
    </w:p>
    <w:p w14:paraId="627CEE04" w14:textId="7A6CD974" w:rsidR="00AE05B8" w:rsidRDefault="00AE05B8" w:rsidP="00AE05B8"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درست در زبان‌ها</w:t>
      </w:r>
      <w:r>
        <w:rPr>
          <w:rFonts w:hint="cs"/>
          <w:rtl/>
        </w:rPr>
        <w:t>ی</w:t>
      </w:r>
      <w:r>
        <w:rPr>
          <w:rtl/>
        </w:rPr>
        <w:t xml:space="preserve"> راست‌چ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معمولاً `</w:t>
      </w:r>
      <w:r>
        <w:t>direction</w:t>
      </w:r>
      <w:r>
        <w:rPr>
          <w:rtl/>
        </w:rPr>
        <w:t>` را همراه با `</w:t>
      </w:r>
      <w:r>
        <w:t>text-align</w:t>
      </w:r>
      <w:r>
        <w:rPr>
          <w:rtl/>
        </w:rPr>
        <w:t>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34AA" w14:paraId="77FBFC6B" w14:textId="77777777" w:rsidTr="002834AA">
        <w:tc>
          <w:tcPr>
            <w:tcW w:w="9350" w:type="dxa"/>
          </w:tcPr>
          <w:p w14:paraId="4CD59A76" w14:textId="77777777" w:rsidR="002834AA" w:rsidRDefault="002834AA" w:rsidP="002834AA">
            <w:pPr>
              <w:pStyle w:val="code"/>
              <w:bidi w:val="0"/>
            </w:pPr>
            <w:r>
              <w:t>body {</w:t>
            </w:r>
          </w:p>
          <w:p w14:paraId="399389C4" w14:textId="77777777" w:rsidR="002834AA" w:rsidRDefault="002834AA" w:rsidP="002834AA">
            <w:pPr>
              <w:pStyle w:val="code"/>
              <w:bidi w:val="0"/>
            </w:pPr>
            <w:r>
              <w:t xml:space="preserve">  direction: rtl;</w:t>
            </w:r>
          </w:p>
          <w:p w14:paraId="6C19096E" w14:textId="77777777" w:rsidR="002834AA" w:rsidRDefault="002834AA" w:rsidP="002834AA">
            <w:pPr>
              <w:pStyle w:val="code"/>
              <w:bidi w:val="0"/>
            </w:pPr>
            <w:r>
              <w:t xml:space="preserve">  text-align: right;</w:t>
            </w:r>
          </w:p>
          <w:p w14:paraId="2AA43117" w14:textId="178BAA03" w:rsidR="002834AA" w:rsidRDefault="002834AA" w:rsidP="002834AA">
            <w:pPr>
              <w:pStyle w:val="code"/>
              <w:bidi w:val="0"/>
            </w:pPr>
            <w:r>
              <w:t>}</w:t>
            </w:r>
          </w:p>
        </w:tc>
      </w:tr>
    </w:tbl>
    <w:p w14:paraId="5277B42D" w14:textId="11D168CC" w:rsidR="00AE05B8" w:rsidRDefault="002834AA" w:rsidP="002834AA">
      <w:hyperlink r:id="rId240" w:history="1">
        <w:r w:rsidRPr="002834AA">
          <w:rPr>
            <w:rStyle w:val="Hyperlink"/>
          </w:rPr>
          <w:t>farsi</w:t>
        </w:r>
      </w:hyperlink>
    </w:p>
    <w:p w14:paraId="16998D2B" w14:textId="77777777" w:rsidR="002834AA" w:rsidRDefault="002834AA" w:rsidP="002834AA">
      <w:pPr>
        <w:rPr>
          <w:rtl/>
        </w:rPr>
      </w:pPr>
    </w:p>
    <w:p w14:paraId="4D8707CE" w14:textId="41F05B2A" w:rsidR="00F40B17" w:rsidRDefault="00F40B17" w:rsidP="00AC7093">
      <w:pPr>
        <w:pStyle w:val="Heading2"/>
        <w:rPr>
          <w:rtl/>
        </w:rPr>
      </w:pPr>
      <w:hyperlink r:id="rId241" w:history="1">
        <w:bookmarkStart w:id="140" w:name="_Toc211464570"/>
        <w:r w:rsidRPr="00BA164F">
          <w:rPr>
            <w:rStyle w:val="Hyperlink"/>
          </w:rPr>
          <w:t>Width</w:t>
        </w:r>
        <w:bookmarkEnd w:id="140"/>
      </w:hyperlink>
    </w:p>
    <w:p w14:paraId="638DECE6" w14:textId="77777777" w:rsidR="002834AA" w:rsidRDefault="002834AA" w:rsidP="002834AA">
      <w:pPr>
        <w:rPr>
          <w:rtl/>
        </w:rPr>
      </w:pPr>
      <w:r>
        <w:rPr>
          <w:rtl/>
          <w:lang w:bidi="ar-SA"/>
        </w:rPr>
        <w:t>(عرض عنصر)</w:t>
      </w:r>
    </w:p>
    <w:p w14:paraId="081660B1" w14:textId="52EE8F81" w:rsidR="002834AA" w:rsidRDefault="002834AA" w:rsidP="002834AA">
      <w:pPr>
        <w:rPr>
          <w:rtl/>
        </w:rPr>
      </w:pP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زان</w:t>
      </w:r>
      <w:r>
        <w:rPr>
          <w:rtl/>
          <w:lang w:bidi="ar-SA"/>
        </w:rPr>
        <w:t xml:space="preserve"> عرض (پهنا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)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عنصر را تع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>.</w:t>
      </w:r>
    </w:p>
    <w:p w14:paraId="1B582458" w14:textId="29B999FB" w:rsidR="002834AA" w:rsidRDefault="002834AA" w:rsidP="002834AA">
      <w:pPr>
        <w:rPr>
          <w:rtl/>
        </w:rPr>
      </w:pPr>
      <w:r>
        <w:rPr>
          <w:rFonts w:ascii="IRANSansWeb(FaNum) Light" w:hAnsi="IRANSansWeb(FaNum) Light" w:hint="cs"/>
          <w:rtl/>
          <w:lang w:bidi="ar-SA"/>
        </w:rPr>
        <w:t>نحوه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نوشتن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3D54" w14:paraId="33223891" w14:textId="77777777" w:rsidTr="00583D54">
        <w:tc>
          <w:tcPr>
            <w:tcW w:w="9350" w:type="dxa"/>
          </w:tcPr>
          <w:p w14:paraId="6BF1CFB8" w14:textId="77777777" w:rsidR="00583D54" w:rsidRDefault="00583D54" w:rsidP="00583D54">
            <w:pPr>
              <w:pStyle w:val="code"/>
              <w:bidi w:val="0"/>
            </w:pPr>
            <w:r>
              <w:t>div {</w:t>
            </w:r>
          </w:p>
          <w:p w14:paraId="36BAB63D" w14:textId="77777777" w:rsidR="00583D54" w:rsidRDefault="00583D54" w:rsidP="00583D54">
            <w:pPr>
              <w:pStyle w:val="code"/>
              <w:bidi w:val="0"/>
            </w:pPr>
            <w:r>
              <w:t xml:space="preserve">  width: 200px;</w:t>
            </w:r>
          </w:p>
          <w:p w14:paraId="0D41DF5A" w14:textId="33EE0752" w:rsidR="00583D54" w:rsidRDefault="00583D54" w:rsidP="00583D54">
            <w:pPr>
              <w:pStyle w:val="code"/>
              <w:bidi w:val="0"/>
            </w:pPr>
            <w:r>
              <w:t>}</w:t>
            </w:r>
          </w:p>
        </w:tc>
      </w:tr>
    </w:tbl>
    <w:p w14:paraId="5D140197" w14:textId="67B652D5" w:rsidR="002834AA" w:rsidRDefault="00BA164F" w:rsidP="00583D54">
      <w:hyperlink r:id="rId242" w:history="1">
        <w:r w:rsidRPr="00BA164F">
          <w:rPr>
            <w:rStyle w:val="Hyperlink"/>
          </w:rPr>
          <w:t>base</w:t>
        </w:r>
      </w:hyperlink>
    </w:p>
    <w:p w14:paraId="00D86106" w14:textId="77777777" w:rsidR="00BA164F" w:rsidRDefault="00BA164F" w:rsidP="00BA164F">
      <w:pPr>
        <w:rPr>
          <w:rtl/>
        </w:rPr>
      </w:pPr>
      <w:r>
        <w:rPr>
          <w:rtl/>
        </w:rPr>
        <w:t>مقدارها:</w:t>
      </w:r>
    </w:p>
    <w:tbl>
      <w:tblPr>
        <w:tblStyle w:val="TableGrid"/>
        <w:bidiVisual/>
        <w:tblW w:w="9383" w:type="dxa"/>
        <w:tblLook w:val="04A0" w:firstRow="1" w:lastRow="0" w:firstColumn="1" w:lastColumn="0" w:noHBand="0" w:noVBand="1"/>
      </w:tblPr>
      <w:tblGrid>
        <w:gridCol w:w="3127"/>
        <w:gridCol w:w="3128"/>
        <w:gridCol w:w="3128"/>
      </w:tblGrid>
      <w:tr w:rsidR="00BA164F" w:rsidRPr="00BA164F" w14:paraId="0F32080E" w14:textId="77777777" w:rsidTr="0072193E">
        <w:trPr>
          <w:trHeight w:val="402"/>
        </w:trPr>
        <w:tc>
          <w:tcPr>
            <w:tcW w:w="3127" w:type="dxa"/>
          </w:tcPr>
          <w:p w14:paraId="7550475D" w14:textId="77777777" w:rsidR="00BA164F" w:rsidRPr="00BA164F" w:rsidRDefault="00BA164F" w:rsidP="00595A16">
            <w:pPr>
              <w:rPr>
                <w:rtl/>
              </w:rPr>
            </w:pPr>
            <w:r w:rsidRPr="00BA164F">
              <w:rPr>
                <w:rtl/>
              </w:rPr>
              <w:t xml:space="preserve"> نوع مقدار                     </w:t>
            </w:r>
          </w:p>
        </w:tc>
        <w:tc>
          <w:tcPr>
            <w:tcW w:w="3128" w:type="dxa"/>
          </w:tcPr>
          <w:p w14:paraId="23CEAD6D" w14:textId="77777777" w:rsidR="00BA164F" w:rsidRPr="00BA164F" w:rsidRDefault="00BA164F" w:rsidP="00595A16">
            <w:pPr>
              <w:rPr>
                <w:rtl/>
              </w:rPr>
            </w:pPr>
            <w:r w:rsidRPr="00BA164F">
              <w:rPr>
                <w:rtl/>
              </w:rPr>
              <w:t xml:space="preserve"> مثال                                               </w:t>
            </w:r>
          </w:p>
        </w:tc>
        <w:tc>
          <w:tcPr>
            <w:tcW w:w="3128" w:type="dxa"/>
          </w:tcPr>
          <w:p w14:paraId="4AE00524" w14:textId="77777777" w:rsidR="00BA164F" w:rsidRPr="00BA164F" w:rsidRDefault="00BA164F" w:rsidP="00595A16">
            <w:pPr>
              <w:rPr>
                <w:rtl/>
              </w:rPr>
            </w:pPr>
            <w:r w:rsidRPr="00BA164F">
              <w:rPr>
                <w:rtl/>
              </w:rPr>
              <w:t xml:space="preserve"> توض</w:t>
            </w:r>
            <w:r w:rsidRPr="00BA164F">
              <w:rPr>
                <w:rFonts w:hint="cs"/>
                <w:rtl/>
              </w:rPr>
              <w:t>ی</w:t>
            </w:r>
            <w:r w:rsidRPr="00BA164F">
              <w:rPr>
                <w:rFonts w:hint="eastAsia"/>
                <w:rtl/>
              </w:rPr>
              <w:t>ح</w:t>
            </w:r>
            <w:r w:rsidRPr="00BA164F">
              <w:rPr>
                <w:rtl/>
              </w:rPr>
              <w:t xml:space="preserve">                 </w:t>
            </w:r>
          </w:p>
        </w:tc>
      </w:tr>
      <w:tr w:rsidR="00BA164F" w:rsidRPr="00BA164F" w14:paraId="246CAFDA" w14:textId="77777777" w:rsidTr="0072193E">
        <w:trPr>
          <w:trHeight w:val="674"/>
        </w:trPr>
        <w:tc>
          <w:tcPr>
            <w:tcW w:w="3127" w:type="dxa"/>
          </w:tcPr>
          <w:p w14:paraId="61713327" w14:textId="77777777" w:rsidR="00BA164F" w:rsidRPr="00BA164F" w:rsidRDefault="00BA164F" w:rsidP="00595A16">
            <w:r w:rsidRPr="00BA164F">
              <w:rPr>
                <w:rtl/>
              </w:rPr>
              <w:t xml:space="preserve"> پ</w:t>
            </w:r>
            <w:r w:rsidRPr="00BA164F">
              <w:rPr>
                <w:rFonts w:hint="cs"/>
                <w:rtl/>
              </w:rPr>
              <w:t>ی</w:t>
            </w:r>
            <w:r w:rsidRPr="00BA164F">
              <w:rPr>
                <w:rFonts w:hint="eastAsia"/>
                <w:rtl/>
              </w:rPr>
              <w:t>کسل</w:t>
            </w:r>
            <w:r w:rsidRPr="00BA164F">
              <w:rPr>
                <w:rtl/>
              </w:rPr>
              <w:t xml:space="preserve"> </w:t>
            </w:r>
            <w:r w:rsidRPr="00BA164F">
              <w:t xml:space="preserve">(px)                    </w:t>
            </w:r>
          </w:p>
        </w:tc>
        <w:tc>
          <w:tcPr>
            <w:tcW w:w="3128" w:type="dxa"/>
          </w:tcPr>
          <w:p w14:paraId="4EC4375C" w14:textId="55013D2F" w:rsidR="00BA164F" w:rsidRPr="00BA164F" w:rsidRDefault="00BA164F" w:rsidP="0072193E">
            <w:pPr>
              <w:bidi w:val="0"/>
              <w:rPr>
                <w:rtl/>
              </w:rPr>
            </w:pPr>
            <w:r w:rsidRPr="00BA164F">
              <w:t>width: 300px</w:t>
            </w:r>
            <w:r w:rsidRPr="00BA164F">
              <w:rPr>
                <w:rtl/>
              </w:rPr>
              <w:t xml:space="preserve">; </w:t>
            </w:r>
          </w:p>
        </w:tc>
        <w:tc>
          <w:tcPr>
            <w:tcW w:w="3128" w:type="dxa"/>
          </w:tcPr>
          <w:p w14:paraId="588C963E" w14:textId="77777777" w:rsidR="00BA164F" w:rsidRPr="00BA164F" w:rsidRDefault="00BA164F" w:rsidP="00595A16">
            <w:pPr>
              <w:rPr>
                <w:rtl/>
              </w:rPr>
            </w:pPr>
            <w:r w:rsidRPr="00BA164F">
              <w:rPr>
                <w:rtl/>
              </w:rPr>
              <w:t xml:space="preserve"> عرض ثابت              </w:t>
            </w:r>
          </w:p>
        </w:tc>
      </w:tr>
      <w:tr w:rsidR="00BA164F" w:rsidRPr="00BA164F" w14:paraId="32C5BBAD" w14:textId="77777777" w:rsidTr="0072193E">
        <w:trPr>
          <w:trHeight w:val="795"/>
        </w:trPr>
        <w:tc>
          <w:tcPr>
            <w:tcW w:w="3127" w:type="dxa"/>
          </w:tcPr>
          <w:p w14:paraId="3E1D7F6F" w14:textId="77777777" w:rsidR="00BA164F" w:rsidRPr="00BA164F" w:rsidRDefault="00BA164F" w:rsidP="00595A16">
            <w:pPr>
              <w:rPr>
                <w:rtl/>
              </w:rPr>
            </w:pPr>
            <w:r w:rsidRPr="00BA164F">
              <w:rPr>
                <w:rtl/>
              </w:rPr>
              <w:t xml:space="preserve"> درصد (%)                      </w:t>
            </w:r>
          </w:p>
        </w:tc>
        <w:tc>
          <w:tcPr>
            <w:tcW w:w="3128" w:type="dxa"/>
          </w:tcPr>
          <w:p w14:paraId="0CAE9953" w14:textId="0FC92014" w:rsidR="00BA164F" w:rsidRPr="00BA164F" w:rsidRDefault="00BA164F" w:rsidP="0072193E">
            <w:pPr>
              <w:bidi w:val="0"/>
              <w:rPr>
                <w:rtl/>
              </w:rPr>
            </w:pPr>
            <w:r w:rsidRPr="00BA164F">
              <w:t>width: 50%</w:t>
            </w:r>
            <w:r w:rsidRPr="00BA164F">
              <w:rPr>
                <w:rtl/>
              </w:rPr>
              <w:t xml:space="preserve">; </w:t>
            </w:r>
          </w:p>
        </w:tc>
        <w:tc>
          <w:tcPr>
            <w:tcW w:w="3128" w:type="dxa"/>
          </w:tcPr>
          <w:p w14:paraId="213CC106" w14:textId="77777777" w:rsidR="00BA164F" w:rsidRPr="00BA164F" w:rsidRDefault="00BA164F" w:rsidP="00595A16">
            <w:pPr>
              <w:rPr>
                <w:rtl/>
              </w:rPr>
            </w:pPr>
            <w:r w:rsidRPr="00BA164F">
              <w:rPr>
                <w:rtl/>
              </w:rPr>
              <w:t xml:space="preserve"> عرض نسبت به عنصر والد </w:t>
            </w:r>
          </w:p>
        </w:tc>
      </w:tr>
      <w:tr w:rsidR="00BA164F" w:rsidRPr="00BA164F" w14:paraId="2A4CF928" w14:textId="77777777" w:rsidTr="0072193E">
        <w:trPr>
          <w:trHeight w:val="1198"/>
        </w:trPr>
        <w:tc>
          <w:tcPr>
            <w:tcW w:w="3127" w:type="dxa"/>
          </w:tcPr>
          <w:p w14:paraId="68A04308" w14:textId="53FE1D0F" w:rsidR="00BA164F" w:rsidRPr="00BA164F" w:rsidRDefault="00BA164F" w:rsidP="0072193E">
            <w:pPr>
              <w:bidi w:val="0"/>
              <w:rPr>
                <w:rtl/>
              </w:rPr>
            </w:pPr>
            <w:r w:rsidRPr="00BA164F">
              <w:lastRenderedPageBreak/>
              <w:t>auto</w:t>
            </w:r>
          </w:p>
        </w:tc>
        <w:tc>
          <w:tcPr>
            <w:tcW w:w="3128" w:type="dxa"/>
          </w:tcPr>
          <w:p w14:paraId="67388888" w14:textId="77777777" w:rsidR="00BA164F" w:rsidRPr="00BA164F" w:rsidRDefault="00BA164F" w:rsidP="00595A16">
            <w:pPr>
              <w:rPr>
                <w:rtl/>
              </w:rPr>
            </w:pPr>
            <w:r w:rsidRPr="00BA164F">
              <w:rPr>
                <w:rtl/>
              </w:rPr>
              <w:t xml:space="preserve"> مقدار پ</w:t>
            </w:r>
            <w:r w:rsidRPr="00BA164F">
              <w:rPr>
                <w:rFonts w:hint="cs"/>
                <w:rtl/>
              </w:rPr>
              <w:t>ی</w:t>
            </w:r>
            <w:r w:rsidRPr="00BA164F">
              <w:rPr>
                <w:rFonts w:hint="eastAsia"/>
                <w:rtl/>
              </w:rPr>
              <w:t>ش‌فرض</w:t>
            </w:r>
            <w:r w:rsidRPr="00BA164F">
              <w:rPr>
                <w:rtl/>
              </w:rPr>
              <w:t xml:space="preserve"> </w:t>
            </w:r>
            <w:r w:rsidRPr="00BA164F">
              <w:rPr>
                <w:rFonts w:cs="Times New Roman" w:hint="cs"/>
                <w:rtl/>
              </w:rPr>
              <w:t>—</w:t>
            </w:r>
            <w:r w:rsidRPr="00BA164F">
              <w:rPr>
                <w:rtl/>
              </w:rPr>
              <w:t xml:space="preserve"> </w:t>
            </w:r>
            <w:r w:rsidRPr="00BA164F">
              <w:rPr>
                <w:rFonts w:ascii="IRANSansWeb(FaNum) Light" w:hAnsi="IRANSansWeb(FaNum) Light" w:hint="cs"/>
                <w:rtl/>
              </w:rPr>
              <w:t>مرورگر</w:t>
            </w:r>
            <w:r w:rsidRPr="00BA164F">
              <w:rPr>
                <w:rtl/>
              </w:rPr>
              <w:t xml:space="preserve"> </w:t>
            </w:r>
            <w:r w:rsidRPr="00BA164F">
              <w:rPr>
                <w:rFonts w:ascii="IRANSansWeb(FaNum) Light" w:hAnsi="IRANSansWeb(FaNum) Light" w:hint="cs"/>
                <w:rtl/>
              </w:rPr>
              <w:t>به‌صورت</w:t>
            </w:r>
            <w:r w:rsidRPr="00BA164F">
              <w:rPr>
                <w:rtl/>
              </w:rPr>
              <w:t xml:space="preserve"> </w:t>
            </w:r>
            <w:r w:rsidRPr="00BA164F">
              <w:rPr>
                <w:rFonts w:ascii="IRANSansWeb(FaNum) Light" w:hAnsi="IRANSansWeb(FaNum) Light" w:hint="cs"/>
                <w:rtl/>
              </w:rPr>
              <w:t>خودکار</w:t>
            </w:r>
            <w:r w:rsidRPr="00BA164F">
              <w:rPr>
                <w:rtl/>
              </w:rPr>
              <w:t xml:space="preserve"> </w:t>
            </w:r>
            <w:r w:rsidRPr="00BA164F">
              <w:rPr>
                <w:rFonts w:ascii="IRANSansWeb(FaNum) Light" w:hAnsi="IRANSansWeb(FaNum) Light" w:hint="cs"/>
                <w:rtl/>
              </w:rPr>
              <w:t>تع</w:t>
            </w:r>
            <w:r w:rsidRPr="00BA164F">
              <w:rPr>
                <w:rFonts w:hint="cs"/>
                <w:rtl/>
              </w:rPr>
              <w:t>یی</w:t>
            </w:r>
            <w:r w:rsidRPr="00BA164F">
              <w:rPr>
                <w:rFonts w:hint="eastAsia"/>
                <w:rtl/>
              </w:rPr>
              <w:t>ن</w:t>
            </w:r>
            <w:r w:rsidRPr="00BA164F">
              <w:rPr>
                <w:rtl/>
              </w:rPr>
              <w:t xml:space="preserve"> م</w:t>
            </w:r>
            <w:r w:rsidRPr="00BA164F">
              <w:rPr>
                <w:rFonts w:hint="cs"/>
                <w:rtl/>
              </w:rPr>
              <w:t>ی‌</w:t>
            </w:r>
            <w:r w:rsidRPr="00BA164F">
              <w:rPr>
                <w:rFonts w:hint="eastAsia"/>
                <w:rtl/>
              </w:rPr>
              <w:t>کند</w:t>
            </w:r>
            <w:r w:rsidRPr="00BA164F">
              <w:rPr>
                <w:rtl/>
              </w:rPr>
              <w:t xml:space="preserve"> </w:t>
            </w:r>
          </w:p>
        </w:tc>
        <w:tc>
          <w:tcPr>
            <w:tcW w:w="3128" w:type="dxa"/>
          </w:tcPr>
          <w:p w14:paraId="7EDAC88E" w14:textId="77777777" w:rsidR="00BA164F" w:rsidRPr="00BA164F" w:rsidRDefault="00BA164F" w:rsidP="00595A16">
            <w:pPr>
              <w:rPr>
                <w:rtl/>
              </w:rPr>
            </w:pPr>
            <w:r w:rsidRPr="00BA164F">
              <w:rPr>
                <w:rtl/>
              </w:rPr>
              <w:t xml:space="preserve">                       </w:t>
            </w:r>
          </w:p>
        </w:tc>
      </w:tr>
      <w:tr w:rsidR="00BA164F" w:rsidRPr="00BA164F" w14:paraId="161A2238" w14:textId="77777777" w:rsidTr="0072193E">
        <w:trPr>
          <w:trHeight w:val="1198"/>
        </w:trPr>
        <w:tc>
          <w:tcPr>
            <w:tcW w:w="3127" w:type="dxa"/>
          </w:tcPr>
          <w:p w14:paraId="75E69E5C" w14:textId="4F0E024D" w:rsidR="00BA164F" w:rsidRPr="00BA164F" w:rsidRDefault="00BA164F" w:rsidP="0072193E">
            <w:pPr>
              <w:bidi w:val="0"/>
              <w:rPr>
                <w:rtl/>
              </w:rPr>
            </w:pPr>
            <w:r w:rsidRPr="00BA164F">
              <w:t>max-content /min-content</w:t>
            </w:r>
          </w:p>
        </w:tc>
        <w:tc>
          <w:tcPr>
            <w:tcW w:w="3128" w:type="dxa"/>
          </w:tcPr>
          <w:p w14:paraId="2B563745" w14:textId="77777777" w:rsidR="00BA164F" w:rsidRPr="00BA164F" w:rsidRDefault="00BA164F" w:rsidP="00595A16">
            <w:pPr>
              <w:rPr>
                <w:rtl/>
              </w:rPr>
            </w:pPr>
            <w:r w:rsidRPr="00BA164F">
              <w:rPr>
                <w:rtl/>
              </w:rPr>
              <w:t xml:space="preserve"> بر اساس طول محتوا</w:t>
            </w:r>
            <w:r w:rsidRPr="00BA164F">
              <w:rPr>
                <w:rFonts w:hint="cs"/>
                <w:rtl/>
              </w:rPr>
              <w:t>ی</w:t>
            </w:r>
            <w:r w:rsidRPr="00BA164F">
              <w:rPr>
                <w:rtl/>
              </w:rPr>
              <w:t xml:space="preserve"> داخل تنظ</w:t>
            </w:r>
            <w:r w:rsidRPr="00BA164F">
              <w:rPr>
                <w:rFonts w:hint="cs"/>
                <w:rtl/>
              </w:rPr>
              <w:t>ی</w:t>
            </w:r>
            <w:r w:rsidRPr="00BA164F">
              <w:rPr>
                <w:rFonts w:hint="eastAsia"/>
                <w:rtl/>
              </w:rPr>
              <w:t>م</w:t>
            </w:r>
            <w:r w:rsidRPr="00BA164F">
              <w:rPr>
                <w:rtl/>
              </w:rPr>
              <w:t xml:space="preserve"> م</w:t>
            </w:r>
            <w:r w:rsidRPr="00BA164F">
              <w:rPr>
                <w:rFonts w:hint="cs"/>
                <w:rtl/>
              </w:rPr>
              <w:t>ی‌</w:t>
            </w:r>
            <w:r w:rsidRPr="00BA164F">
              <w:rPr>
                <w:rFonts w:hint="eastAsia"/>
                <w:rtl/>
              </w:rPr>
              <w:t>شود</w:t>
            </w:r>
            <w:r w:rsidRPr="00BA164F">
              <w:rPr>
                <w:rtl/>
              </w:rPr>
              <w:t xml:space="preserve"> (در </w:t>
            </w:r>
            <w:r w:rsidRPr="00BA164F">
              <w:t>CSS3</w:t>
            </w:r>
            <w:r w:rsidRPr="00BA164F">
              <w:rPr>
                <w:rtl/>
              </w:rPr>
              <w:t xml:space="preserve">)     </w:t>
            </w:r>
          </w:p>
        </w:tc>
        <w:tc>
          <w:tcPr>
            <w:tcW w:w="3128" w:type="dxa"/>
          </w:tcPr>
          <w:p w14:paraId="259311AF" w14:textId="77777777" w:rsidR="00BA164F" w:rsidRPr="00BA164F" w:rsidRDefault="00BA164F" w:rsidP="00595A16">
            <w:pPr>
              <w:rPr>
                <w:rtl/>
              </w:rPr>
            </w:pPr>
            <w:r w:rsidRPr="00BA164F">
              <w:rPr>
                <w:rtl/>
              </w:rPr>
              <w:t xml:space="preserve">                       </w:t>
            </w:r>
          </w:p>
        </w:tc>
      </w:tr>
    </w:tbl>
    <w:p w14:paraId="37B347B6" w14:textId="10A15D5B" w:rsidR="00BA164F" w:rsidRDefault="00BA164F" w:rsidP="00BA164F"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446E" w14:paraId="0EEECF86" w14:textId="77777777" w:rsidTr="00F1446E">
        <w:tc>
          <w:tcPr>
            <w:tcW w:w="9350" w:type="dxa"/>
          </w:tcPr>
          <w:p w14:paraId="63FA2874" w14:textId="404E4F0E" w:rsidR="00F1446E" w:rsidRDefault="00F1446E" w:rsidP="00F1446E">
            <w:pPr>
              <w:pStyle w:val="code"/>
              <w:bidi w:val="0"/>
            </w:pPr>
            <w:r w:rsidRPr="00F1446E">
              <w:t>&lt;div style="width: 50%; background: lightblue;"&gt;</w:t>
            </w:r>
            <w:r w:rsidRPr="00F1446E">
              <w:rPr>
                <w:rFonts w:cs="IRANSansWeb(FaNum) Light"/>
                <w:rtl/>
              </w:rPr>
              <w:t>نصف عرض صفحه</w:t>
            </w:r>
            <w:r w:rsidRPr="00F1446E">
              <w:t>&lt;/div&gt;</w:t>
            </w:r>
          </w:p>
        </w:tc>
      </w:tr>
    </w:tbl>
    <w:p w14:paraId="6F64615A" w14:textId="7C82C6EF" w:rsidR="00F1446E" w:rsidRDefault="00F1446E" w:rsidP="00F1446E">
      <w:hyperlink r:id="rId243" w:history="1">
        <w:r w:rsidRPr="00F1446E">
          <w:rPr>
            <w:rStyle w:val="Hyperlink"/>
          </w:rPr>
          <w:t>sample</w:t>
        </w:r>
      </w:hyperlink>
    </w:p>
    <w:p w14:paraId="40F96054" w14:textId="382DA404" w:rsidR="00F1446E" w:rsidRDefault="00267E3D" w:rsidP="00F1446E">
      <w:r w:rsidRPr="00267E3D">
        <w:rPr>
          <w:rtl/>
        </w:rPr>
        <w:t>عرض ا</w:t>
      </w:r>
      <w:r w:rsidRPr="00267E3D">
        <w:rPr>
          <w:rFonts w:hint="cs"/>
          <w:rtl/>
        </w:rPr>
        <w:t>ی</w:t>
      </w:r>
      <w:r w:rsidRPr="00267E3D">
        <w:rPr>
          <w:rFonts w:hint="eastAsia"/>
          <w:rtl/>
        </w:rPr>
        <w:t>ن</w:t>
      </w:r>
      <w:r w:rsidRPr="00267E3D">
        <w:rPr>
          <w:rtl/>
        </w:rPr>
        <w:t xml:space="preserve"> &lt;</w:t>
      </w:r>
      <w:r w:rsidRPr="00267E3D">
        <w:t>div</w:t>
      </w:r>
      <w:r w:rsidRPr="00267E3D">
        <w:rPr>
          <w:rtl/>
        </w:rPr>
        <w:t xml:space="preserve">&gt; نصف عرض والدش (مثلاً صفحه </w:t>
      </w:r>
      <w:r w:rsidRPr="00267E3D">
        <w:rPr>
          <w:rFonts w:hint="cs"/>
          <w:rtl/>
        </w:rPr>
        <w:t>ی</w:t>
      </w:r>
      <w:r w:rsidRPr="00267E3D">
        <w:rPr>
          <w:rFonts w:hint="eastAsia"/>
          <w:rtl/>
        </w:rPr>
        <w:t>ا</w:t>
      </w:r>
      <w:r w:rsidRPr="00267E3D">
        <w:rPr>
          <w:rtl/>
        </w:rPr>
        <w:t xml:space="preserve"> کانت</w:t>
      </w:r>
      <w:r w:rsidRPr="00267E3D">
        <w:rPr>
          <w:rFonts w:hint="cs"/>
          <w:rtl/>
        </w:rPr>
        <w:t>ی</w:t>
      </w:r>
      <w:r w:rsidRPr="00267E3D">
        <w:rPr>
          <w:rFonts w:hint="eastAsia"/>
          <w:rtl/>
        </w:rPr>
        <w:t>نر</w:t>
      </w:r>
      <w:r w:rsidRPr="00267E3D">
        <w:rPr>
          <w:rtl/>
        </w:rPr>
        <w:t>) خواهد بود.</w:t>
      </w:r>
    </w:p>
    <w:p w14:paraId="19A006C8" w14:textId="66C7F4F1" w:rsidR="00267E3D" w:rsidRDefault="00267E3D" w:rsidP="00F1446E">
      <w:r w:rsidRPr="00267E3D">
        <w:rPr>
          <w:rtl/>
        </w:rPr>
        <w:t>عرض ا</w:t>
      </w:r>
      <w:r w:rsidRPr="00267E3D">
        <w:rPr>
          <w:rFonts w:hint="cs"/>
          <w:rtl/>
        </w:rPr>
        <w:t>ی</w:t>
      </w:r>
      <w:r w:rsidRPr="00267E3D">
        <w:rPr>
          <w:rFonts w:hint="eastAsia"/>
          <w:rtl/>
        </w:rPr>
        <w:t>ن</w:t>
      </w:r>
      <w:r w:rsidRPr="00267E3D">
        <w:rPr>
          <w:rtl/>
        </w:rPr>
        <w:t xml:space="preserve"> `&lt;</w:t>
      </w:r>
      <w:r w:rsidRPr="00267E3D">
        <w:t>div</w:t>
      </w:r>
      <w:r w:rsidRPr="00267E3D">
        <w:rPr>
          <w:rtl/>
        </w:rPr>
        <w:t xml:space="preserve">&gt;` نصف عرض والدش (مثلاً صفحه </w:t>
      </w:r>
      <w:r w:rsidRPr="00267E3D">
        <w:rPr>
          <w:rFonts w:hint="cs"/>
          <w:rtl/>
        </w:rPr>
        <w:t>ی</w:t>
      </w:r>
      <w:r w:rsidRPr="00267E3D">
        <w:rPr>
          <w:rFonts w:hint="eastAsia"/>
          <w:rtl/>
        </w:rPr>
        <w:t>ا</w:t>
      </w:r>
      <w:r w:rsidRPr="00267E3D">
        <w:rPr>
          <w:rtl/>
        </w:rPr>
        <w:t xml:space="preserve"> کانت</w:t>
      </w:r>
      <w:r w:rsidRPr="00267E3D">
        <w:rPr>
          <w:rFonts w:hint="cs"/>
          <w:rtl/>
        </w:rPr>
        <w:t>ی</w:t>
      </w:r>
      <w:r w:rsidRPr="00267E3D">
        <w:rPr>
          <w:rFonts w:hint="eastAsia"/>
          <w:rtl/>
        </w:rPr>
        <w:t>نر</w:t>
      </w:r>
      <w:r w:rsidRPr="00267E3D">
        <w:rPr>
          <w:rtl/>
        </w:rPr>
        <w:t>) خواهد بود.</w:t>
      </w:r>
    </w:p>
    <w:p w14:paraId="431A2C65" w14:textId="6DD1820E" w:rsidR="00F40B17" w:rsidRDefault="00F40B17" w:rsidP="00AC7093">
      <w:pPr>
        <w:pStyle w:val="Heading2"/>
      </w:pPr>
      <w:hyperlink r:id="rId244" w:history="1">
        <w:bookmarkStart w:id="141" w:name="_Toc211464571"/>
        <w:r w:rsidRPr="00D82E46">
          <w:rPr>
            <w:rStyle w:val="Hyperlink"/>
          </w:rPr>
          <w:t>Height</w:t>
        </w:r>
        <w:bookmarkEnd w:id="141"/>
      </w:hyperlink>
    </w:p>
    <w:p w14:paraId="2AF9B3E2" w14:textId="77777777" w:rsidR="00267E3D" w:rsidRDefault="00267E3D" w:rsidP="00267E3D">
      <w:pPr>
        <w:rPr>
          <w:rtl/>
        </w:rPr>
      </w:pPr>
      <w:r>
        <w:rPr>
          <w:rtl/>
        </w:rPr>
        <w:t>(ارتفاع عنصر)</w:t>
      </w:r>
    </w:p>
    <w:p w14:paraId="0EDE4859" w14:textId="52F7A39B" w:rsidR="00267E3D" w:rsidRDefault="00267E3D" w:rsidP="00267E3D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ارتفاع (بلند</w:t>
      </w:r>
      <w:r>
        <w:rPr>
          <w:rFonts w:hint="cs"/>
          <w:rtl/>
        </w:rPr>
        <w:t>ی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را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F2FDF0F" w14:textId="0831BDDF" w:rsidR="00267E3D" w:rsidRDefault="00267E3D" w:rsidP="00267E3D">
      <w:pPr>
        <w:rPr>
          <w:rtl/>
        </w:rPr>
      </w:pPr>
      <w:r>
        <w:rPr>
          <w:rFonts w:ascii="IRANSansWeb(FaNum) Light" w:hAnsi="IRANSansWeb(FaNum) Light" w:hint="cs"/>
          <w:rtl/>
        </w:rPr>
        <w:t>نحوه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نوشتن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7E3D" w14:paraId="4F46F7C2" w14:textId="77777777" w:rsidTr="00267E3D">
        <w:tc>
          <w:tcPr>
            <w:tcW w:w="9350" w:type="dxa"/>
          </w:tcPr>
          <w:p w14:paraId="1BD0ED72" w14:textId="5A56E50F" w:rsidR="00267E3D" w:rsidRDefault="00267E3D" w:rsidP="00267E3D">
            <w:pPr>
              <w:pStyle w:val="code"/>
              <w:bidi w:val="0"/>
            </w:pPr>
            <w:r>
              <w:t>Div</w:t>
            </w:r>
            <w:r>
              <w:rPr>
                <w:lang w:bidi="ar-SA"/>
              </w:rPr>
              <w:t>{</w:t>
            </w:r>
          </w:p>
          <w:p w14:paraId="3931EA6F" w14:textId="77777777" w:rsidR="00267E3D" w:rsidRDefault="00267E3D" w:rsidP="00267E3D">
            <w:pPr>
              <w:pStyle w:val="code"/>
              <w:bidi w:val="0"/>
            </w:pPr>
            <w:r>
              <w:rPr>
                <w:rFonts w:cs="IRANSansWeb(FaNum) Light"/>
                <w:rtl/>
                <w:lang w:bidi="ar-SA"/>
              </w:rPr>
              <w:t xml:space="preserve">  </w:t>
            </w:r>
            <w:r>
              <w:t>height: 150px</w:t>
            </w:r>
            <w:r>
              <w:rPr>
                <w:rFonts w:cs="IRANSansWeb(FaNum) Light"/>
                <w:rtl/>
                <w:lang w:bidi="ar-SA"/>
              </w:rPr>
              <w:t>;</w:t>
            </w:r>
          </w:p>
          <w:p w14:paraId="4853BB58" w14:textId="3AA16954" w:rsidR="00267E3D" w:rsidRDefault="00267E3D" w:rsidP="00267E3D">
            <w:pPr>
              <w:pStyle w:val="code"/>
              <w:bidi w:val="0"/>
            </w:pPr>
            <w:r>
              <w:rPr>
                <w:lang w:bidi="ar-SA"/>
              </w:rPr>
              <w:t>}</w:t>
            </w:r>
          </w:p>
        </w:tc>
      </w:tr>
    </w:tbl>
    <w:p w14:paraId="03E88699" w14:textId="7975C50C" w:rsidR="00D82E46" w:rsidRDefault="00D82E46" w:rsidP="00267E3D">
      <w:hyperlink r:id="rId245" w:history="1">
        <w:r w:rsidRPr="00D82E46">
          <w:rPr>
            <w:rStyle w:val="Hyperlink"/>
          </w:rPr>
          <w:t>base</w:t>
        </w:r>
      </w:hyperlink>
    </w:p>
    <w:p w14:paraId="739CB950" w14:textId="1B28B65B" w:rsidR="00267E3D" w:rsidRDefault="00267E3D" w:rsidP="00267E3D">
      <w:r w:rsidRPr="00267E3D">
        <w:rPr>
          <w:rtl/>
        </w:rPr>
        <w:t>مقدارها:</w:t>
      </w:r>
    </w:p>
    <w:tbl>
      <w:tblPr>
        <w:tblStyle w:val="TableGrid"/>
        <w:bidiVisual/>
        <w:tblW w:w="9409" w:type="dxa"/>
        <w:tblLook w:val="04A0" w:firstRow="1" w:lastRow="0" w:firstColumn="1" w:lastColumn="0" w:noHBand="0" w:noVBand="1"/>
      </w:tblPr>
      <w:tblGrid>
        <w:gridCol w:w="3149"/>
        <w:gridCol w:w="3131"/>
        <w:gridCol w:w="3129"/>
      </w:tblGrid>
      <w:tr w:rsidR="00D82E46" w:rsidRPr="00267E3D" w14:paraId="7FB203AF" w14:textId="77777777" w:rsidTr="00D82E46">
        <w:trPr>
          <w:trHeight w:val="533"/>
        </w:trPr>
        <w:tc>
          <w:tcPr>
            <w:tcW w:w="3149" w:type="dxa"/>
          </w:tcPr>
          <w:p w14:paraId="58D1334B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نوع مقدار                     </w:t>
            </w:r>
          </w:p>
        </w:tc>
        <w:tc>
          <w:tcPr>
            <w:tcW w:w="3131" w:type="dxa"/>
          </w:tcPr>
          <w:p w14:paraId="6CA9B037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مثال                                   </w:t>
            </w:r>
          </w:p>
        </w:tc>
        <w:tc>
          <w:tcPr>
            <w:tcW w:w="3129" w:type="dxa"/>
          </w:tcPr>
          <w:p w14:paraId="44DA245E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توض</w:t>
            </w:r>
            <w:r w:rsidRPr="00267E3D">
              <w:rPr>
                <w:rFonts w:hint="cs"/>
                <w:rtl/>
                <w:lang w:bidi="ar-SA"/>
              </w:rPr>
              <w:t>ی</w:t>
            </w:r>
            <w:r w:rsidRPr="00267E3D">
              <w:rPr>
                <w:rFonts w:hint="eastAsia"/>
                <w:rtl/>
                <w:lang w:bidi="ar-SA"/>
              </w:rPr>
              <w:t>ح</w:t>
            </w:r>
            <w:r w:rsidRPr="00267E3D">
              <w:rPr>
                <w:rtl/>
                <w:lang w:bidi="ar-SA"/>
              </w:rPr>
              <w:t xml:space="preserve">                                                  </w:t>
            </w:r>
          </w:p>
        </w:tc>
      </w:tr>
      <w:tr w:rsidR="00D82E46" w:rsidRPr="00267E3D" w14:paraId="1A50C853" w14:textId="77777777" w:rsidTr="00D82E46">
        <w:trPr>
          <w:trHeight w:val="554"/>
        </w:trPr>
        <w:tc>
          <w:tcPr>
            <w:tcW w:w="3149" w:type="dxa"/>
          </w:tcPr>
          <w:p w14:paraId="7C2530E2" w14:textId="77777777" w:rsidR="00D82E46" w:rsidRPr="00267E3D" w:rsidRDefault="00D82E46" w:rsidP="00D82E46">
            <w:r w:rsidRPr="00267E3D">
              <w:rPr>
                <w:rtl/>
                <w:lang w:bidi="ar-SA"/>
              </w:rPr>
              <w:t xml:space="preserve"> پ</w:t>
            </w:r>
            <w:r w:rsidRPr="00267E3D">
              <w:rPr>
                <w:rFonts w:hint="cs"/>
                <w:rtl/>
                <w:lang w:bidi="ar-SA"/>
              </w:rPr>
              <w:t>ی</w:t>
            </w:r>
            <w:r w:rsidRPr="00267E3D">
              <w:rPr>
                <w:rFonts w:hint="eastAsia"/>
                <w:rtl/>
                <w:lang w:bidi="ar-SA"/>
              </w:rPr>
              <w:t>کسل</w:t>
            </w:r>
            <w:r w:rsidRPr="00267E3D">
              <w:rPr>
                <w:rtl/>
                <w:lang w:bidi="ar-SA"/>
              </w:rPr>
              <w:t xml:space="preserve"> </w:t>
            </w:r>
            <w:r w:rsidRPr="00267E3D">
              <w:t xml:space="preserve">(px)                    </w:t>
            </w:r>
          </w:p>
        </w:tc>
        <w:tc>
          <w:tcPr>
            <w:tcW w:w="3131" w:type="dxa"/>
          </w:tcPr>
          <w:p w14:paraId="39D14F81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t xml:space="preserve"> `height: 200px</w:t>
            </w:r>
            <w:r w:rsidRPr="00267E3D">
              <w:rPr>
                <w:rtl/>
                <w:lang w:bidi="ar-SA"/>
              </w:rPr>
              <w:t xml:space="preserve">;`                       </w:t>
            </w:r>
          </w:p>
        </w:tc>
        <w:tc>
          <w:tcPr>
            <w:tcW w:w="3129" w:type="dxa"/>
          </w:tcPr>
          <w:p w14:paraId="2DE3E18E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ارتفاع ثابت                                            </w:t>
            </w:r>
          </w:p>
        </w:tc>
      </w:tr>
      <w:tr w:rsidR="00D82E46" w:rsidRPr="00267E3D" w14:paraId="3A7C6BBC" w14:textId="77777777" w:rsidTr="00D82E46">
        <w:trPr>
          <w:trHeight w:val="832"/>
        </w:trPr>
        <w:tc>
          <w:tcPr>
            <w:tcW w:w="3149" w:type="dxa"/>
          </w:tcPr>
          <w:p w14:paraId="23A5CB09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درصد (%)                      </w:t>
            </w:r>
          </w:p>
        </w:tc>
        <w:tc>
          <w:tcPr>
            <w:tcW w:w="3131" w:type="dxa"/>
          </w:tcPr>
          <w:p w14:paraId="2A6AD09E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`</w:t>
            </w:r>
            <w:r w:rsidRPr="00267E3D">
              <w:t>height: 50%</w:t>
            </w:r>
            <w:r w:rsidRPr="00267E3D">
              <w:rPr>
                <w:rtl/>
                <w:lang w:bidi="ar-SA"/>
              </w:rPr>
              <w:t xml:space="preserve">;`                         </w:t>
            </w:r>
          </w:p>
        </w:tc>
        <w:tc>
          <w:tcPr>
            <w:tcW w:w="3129" w:type="dxa"/>
          </w:tcPr>
          <w:p w14:paraId="5ED207A7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ارتفاع نسبت به والد (اگر والد ارتفاع مشخص</w:t>
            </w:r>
            <w:r w:rsidRPr="00267E3D">
              <w:rPr>
                <w:rFonts w:hint="cs"/>
                <w:rtl/>
                <w:lang w:bidi="ar-SA"/>
              </w:rPr>
              <w:t>ی</w:t>
            </w:r>
            <w:r w:rsidRPr="00267E3D">
              <w:rPr>
                <w:rtl/>
                <w:lang w:bidi="ar-SA"/>
              </w:rPr>
              <w:t xml:space="preserve"> داشته باشد) </w:t>
            </w:r>
          </w:p>
        </w:tc>
      </w:tr>
      <w:tr w:rsidR="00D82E46" w:rsidRPr="00267E3D" w14:paraId="3D4E59FD" w14:textId="77777777" w:rsidTr="00D82E46">
        <w:trPr>
          <w:trHeight w:val="843"/>
        </w:trPr>
        <w:tc>
          <w:tcPr>
            <w:tcW w:w="3149" w:type="dxa"/>
          </w:tcPr>
          <w:p w14:paraId="5C0DF79F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`</w:t>
            </w:r>
            <w:r w:rsidRPr="00267E3D">
              <w:t>auto</w:t>
            </w:r>
            <w:r w:rsidRPr="00267E3D">
              <w:rPr>
                <w:rtl/>
                <w:lang w:bidi="ar-SA"/>
              </w:rPr>
              <w:t xml:space="preserve">`                        </w:t>
            </w:r>
          </w:p>
        </w:tc>
        <w:tc>
          <w:tcPr>
            <w:tcW w:w="3131" w:type="dxa"/>
          </w:tcPr>
          <w:p w14:paraId="1EE162FC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ارتفاع متناسب با محتوا</w:t>
            </w:r>
            <w:r w:rsidRPr="00267E3D">
              <w:rPr>
                <w:rFonts w:hint="cs"/>
                <w:rtl/>
                <w:lang w:bidi="ar-SA"/>
              </w:rPr>
              <w:t>ی</w:t>
            </w:r>
            <w:r w:rsidRPr="00267E3D">
              <w:rPr>
                <w:rtl/>
                <w:lang w:bidi="ar-SA"/>
              </w:rPr>
              <w:t xml:space="preserve"> داخل (پ</w:t>
            </w:r>
            <w:r w:rsidRPr="00267E3D">
              <w:rPr>
                <w:rFonts w:hint="cs"/>
                <w:rtl/>
                <w:lang w:bidi="ar-SA"/>
              </w:rPr>
              <w:t>ی</w:t>
            </w:r>
            <w:r w:rsidRPr="00267E3D">
              <w:rPr>
                <w:rFonts w:hint="eastAsia"/>
                <w:rtl/>
                <w:lang w:bidi="ar-SA"/>
              </w:rPr>
              <w:t>ش‌فرض</w:t>
            </w:r>
            <w:r w:rsidRPr="00267E3D">
              <w:rPr>
                <w:rtl/>
                <w:lang w:bidi="ar-SA"/>
              </w:rPr>
              <w:t xml:space="preserve">) </w:t>
            </w:r>
          </w:p>
        </w:tc>
        <w:tc>
          <w:tcPr>
            <w:tcW w:w="3129" w:type="dxa"/>
          </w:tcPr>
          <w:p w14:paraId="479F1751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                                                       </w:t>
            </w:r>
          </w:p>
        </w:tc>
      </w:tr>
      <w:tr w:rsidR="00D82E46" w:rsidRPr="00267E3D" w14:paraId="4BD3BC31" w14:textId="77777777" w:rsidTr="00D82E46">
        <w:trPr>
          <w:trHeight w:val="842"/>
        </w:trPr>
        <w:tc>
          <w:tcPr>
            <w:tcW w:w="3149" w:type="dxa"/>
          </w:tcPr>
          <w:p w14:paraId="35CD885B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lastRenderedPageBreak/>
              <w:t xml:space="preserve"> `</w:t>
            </w:r>
            <w:r w:rsidRPr="00267E3D">
              <w:t>max-content` / `min-content</w:t>
            </w:r>
            <w:r w:rsidRPr="00267E3D">
              <w:rPr>
                <w:rtl/>
                <w:lang w:bidi="ar-SA"/>
              </w:rPr>
              <w:t xml:space="preserve">` </w:t>
            </w:r>
          </w:p>
        </w:tc>
        <w:tc>
          <w:tcPr>
            <w:tcW w:w="3131" w:type="dxa"/>
          </w:tcPr>
          <w:p w14:paraId="28F4E307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ارتفاع بر اساس محتوا</w:t>
            </w:r>
            <w:r w:rsidRPr="00267E3D">
              <w:rPr>
                <w:rFonts w:hint="cs"/>
                <w:rtl/>
                <w:lang w:bidi="ar-SA"/>
              </w:rPr>
              <w:t>ی</w:t>
            </w:r>
            <w:r w:rsidRPr="00267E3D">
              <w:rPr>
                <w:rtl/>
                <w:lang w:bidi="ar-SA"/>
              </w:rPr>
              <w:t xml:space="preserve"> واقع</w:t>
            </w:r>
            <w:r w:rsidRPr="00267E3D">
              <w:rPr>
                <w:rFonts w:hint="cs"/>
                <w:rtl/>
                <w:lang w:bidi="ar-SA"/>
              </w:rPr>
              <w:t>ی</w:t>
            </w:r>
            <w:r w:rsidRPr="00267E3D">
              <w:rPr>
                <w:rtl/>
                <w:lang w:bidi="ar-SA"/>
              </w:rPr>
              <w:t xml:space="preserve"> متن        </w:t>
            </w:r>
          </w:p>
        </w:tc>
        <w:tc>
          <w:tcPr>
            <w:tcW w:w="3129" w:type="dxa"/>
          </w:tcPr>
          <w:p w14:paraId="55B64075" w14:textId="77777777" w:rsidR="00D82E46" w:rsidRPr="00267E3D" w:rsidRDefault="00D82E46" w:rsidP="00D82E46">
            <w:pPr>
              <w:rPr>
                <w:rtl/>
                <w:lang w:bidi="ar-SA"/>
              </w:rPr>
            </w:pPr>
            <w:r w:rsidRPr="00267E3D">
              <w:rPr>
                <w:rtl/>
                <w:lang w:bidi="ar-SA"/>
              </w:rPr>
              <w:t xml:space="preserve">                                                        </w:t>
            </w:r>
          </w:p>
        </w:tc>
      </w:tr>
    </w:tbl>
    <w:p w14:paraId="7435AF7C" w14:textId="77777777" w:rsidR="00D82E46" w:rsidRDefault="00D82E46" w:rsidP="00D82E46">
      <w:pPr>
        <w:rPr>
          <w:rtl/>
        </w:rPr>
      </w:pPr>
    </w:p>
    <w:p w14:paraId="4866B6DA" w14:textId="63D6632A" w:rsidR="00D82E46" w:rsidRDefault="00D82E46" w:rsidP="00D82E46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2E46" w14:paraId="1416BE3E" w14:textId="77777777" w:rsidTr="00D82E46">
        <w:tc>
          <w:tcPr>
            <w:tcW w:w="9350" w:type="dxa"/>
          </w:tcPr>
          <w:p w14:paraId="423EFBBD" w14:textId="77777777" w:rsidR="00D82E46" w:rsidRDefault="00D82E46" w:rsidP="00D82E46">
            <w:pPr>
              <w:pStyle w:val="code"/>
              <w:bidi w:val="0"/>
            </w:pPr>
            <w:r>
              <w:t>&lt;div style="height: 100px; background: lightcoral;"&gt;</w:t>
            </w:r>
          </w:p>
          <w:p w14:paraId="054C6864" w14:textId="77777777" w:rsidR="00D82E46" w:rsidRDefault="00D82E46" w:rsidP="00D82E46">
            <w:pPr>
              <w:pStyle w:val="code"/>
              <w:bidi w:val="0"/>
              <w:rPr>
                <w:rtl/>
              </w:rPr>
            </w:pPr>
            <w:r>
              <w:t xml:space="preserve">  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باکس ارتفاع ثابت دارد</w:t>
            </w:r>
            <w:r>
              <w:t>.</w:t>
            </w:r>
          </w:p>
          <w:p w14:paraId="65B60CD2" w14:textId="5F4D78ED" w:rsidR="00D82E46" w:rsidRDefault="00D82E46" w:rsidP="00D82E46">
            <w:pPr>
              <w:pStyle w:val="code"/>
              <w:bidi w:val="0"/>
            </w:pPr>
            <w:r>
              <w:t>&lt;/div&gt;</w:t>
            </w:r>
          </w:p>
        </w:tc>
      </w:tr>
    </w:tbl>
    <w:p w14:paraId="5263406E" w14:textId="396C575E" w:rsidR="00D82E46" w:rsidRDefault="00D82E46" w:rsidP="00D82E46">
      <w:hyperlink r:id="rId246" w:history="1">
        <w:r w:rsidRPr="00D82E46">
          <w:rPr>
            <w:rStyle w:val="Hyperlink"/>
          </w:rPr>
          <w:t>sample</w:t>
        </w:r>
      </w:hyperlink>
    </w:p>
    <w:p w14:paraId="4B2A17F0" w14:textId="77777777" w:rsidR="00D82E46" w:rsidRDefault="00D82E46" w:rsidP="00D82E46">
      <w:pPr>
        <w:rPr>
          <w:rtl/>
        </w:rPr>
      </w:pPr>
      <w:r>
        <w:rPr>
          <w:rtl/>
        </w:rPr>
        <w:t>باکس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۱۰۰ پ</w:t>
      </w:r>
      <w:r>
        <w:rPr>
          <w:rFonts w:hint="cs"/>
          <w:rtl/>
        </w:rPr>
        <w:t>ی</w:t>
      </w:r>
      <w:r>
        <w:rPr>
          <w:rFonts w:hint="eastAsia"/>
          <w:rtl/>
        </w:rPr>
        <w:t>کسل</w:t>
      </w:r>
      <w:r>
        <w:rPr>
          <w:rtl/>
        </w:rPr>
        <w:t xml:space="preserve"> ارتفاع دارد، حت</w:t>
      </w:r>
      <w:r>
        <w:rPr>
          <w:rFonts w:hint="cs"/>
          <w:rtl/>
        </w:rPr>
        <w:t>ی</w:t>
      </w:r>
      <w:r>
        <w:rPr>
          <w:rtl/>
        </w:rPr>
        <w:t xml:space="preserve"> اگر متنش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شود (ممکن است متن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بزند مگر </w:t>
      </w:r>
      <w:r>
        <w:t>overflow</w:t>
      </w:r>
      <w:r>
        <w:rPr>
          <w:rtl/>
        </w:rPr>
        <w:t xml:space="preserve"> را کنترل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).</w:t>
      </w:r>
    </w:p>
    <w:p w14:paraId="29AB351F" w14:textId="4C86CC6C" w:rsidR="00D82E46" w:rsidRDefault="00D82E46" w:rsidP="00D82E46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نکته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مهم</w:t>
      </w:r>
      <w:r>
        <w:rPr>
          <w:rtl/>
        </w:rPr>
        <w:t>:</w:t>
      </w:r>
    </w:p>
    <w:p w14:paraId="31635C29" w14:textId="2DC096CB" w:rsidR="00D82E46" w:rsidRDefault="00D82E46" w:rsidP="00D82E46">
      <w:pPr>
        <w:rPr>
          <w:rtl/>
        </w:rPr>
      </w:pPr>
      <w:r>
        <w:rPr>
          <w:rtl/>
        </w:rPr>
        <w:t xml:space="preserve"> اگر از `</w:t>
      </w:r>
      <w:r>
        <w:t>height: 100%;</w:t>
      </w:r>
      <w:r>
        <w:rPr>
          <w:rFonts w:hint="cs"/>
          <w:rtl/>
        </w:rPr>
        <w:t xml:space="preserve"> </w:t>
      </w:r>
      <w:r>
        <w:rPr>
          <w:rtl/>
        </w:rPr>
        <w:t>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عنصر والد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ارتفاع مشخص</w:t>
      </w:r>
      <w:r>
        <w:rPr>
          <w:rFonts w:hint="cs"/>
          <w:rtl/>
        </w:rPr>
        <w:t>ی</w:t>
      </w:r>
      <w:r>
        <w:rPr>
          <w:rtl/>
        </w:rPr>
        <w:t xml:space="preserve"> داشته باشد تا درصد معن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کند.</w:t>
      </w:r>
    </w:p>
    <w:p w14:paraId="4BD3718D" w14:textId="125E5BD6" w:rsidR="00D82E46" w:rsidRDefault="00D82E46" w:rsidP="00D82E46">
      <w:pPr>
        <w:rPr>
          <w:rtl/>
        </w:rPr>
      </w:pP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معمولاً بهتر است از `</w:t>
      </w:r>
      <w:r>
        <w:t>min-height</w:t>
      </w:r>
      <w:r>
        <w:rPr>
          <w:rtl/>
        </w:rPr>
        <w:t>` استفاده شود تا در صورت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ارتفاع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شود: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2E46" w14:paraId="0502A46E" w14:textId="77777777" w:rsidTr="00D82E46">
        <w:tc>
          <w:tcPr>
            <w:tcW w:w="9350" w:type="dxa"/>
          </w:tcPr>
          <w:p w14:paraId="1A367858" w14:textId="77777777" w:rsidR="00D82E46" w:rsidRDefault="00D82E46" w:rsidP="00D82E46">
            <w:pPr>
              <w:pStyle w:val="code"/>
              <w:bidi w:val="0"/>
            </w:pPr>
            <w:r>
              <w:t>div {</w:t>
            </w:r>
          </w:p>
          <w:p w14:paraId="36B37D78" w14:textId="77777777" w:rsidR="00D82E46" w:rsidRDefault="00D82E46" w:rsidP="00D82E46">
            <w:pPr>
              <w:pStyle w:val="code"/>
              <w:bidi w:val="0"/>
            </w:pPr>
            <w:r>
              <w:t xml:space="preserve">  min-height: 200px;</w:t>
            </w:r>
          </w:p>
          <w:p w14:paraId="66988A68" w14:textId="1EE13299" w:rsidR="00D82E46" w:rsidRDefault="00D82E46" w:rsidP="00D82E46">
            <w:pPr>
              <w:pStyle w:val="code"/>
              <w:bidi w:val="0"/>
            </w:pPr>
            <w:r>
              <w:t>}</w:t>
            </w:r>
          </w:p>
        </w:tc>
      </w:tr>
    </w:tbl>
    <w:p w14:paraId="6DEF0705" w14:textId="0899D49F" w:rsidR="00D82E46" w:rsidRDefault="00CF565C" w:rsidP="00D82E46">
      <w:hyperlink r:id="rId247" w:history="1">
        <w:r w:rsidRPr="00CF565C">
          <w:rPr>
            <w:rStyle w:val="Hyperlink"/>
          </w:rPr>
          <w:t>min</w:t>
        </w:r>
      </w:hyperlink>
    </w:p>
    <w:p w14:paraId="6414B949" w14:textId="77777777" w:rsidR="00CF565C" w:rsidRDefault="00CF565C" w:rsidP="00D82E46">
      <w:pPr>
        <w:rPr>
          <w:rtl/>
        </w:rPr>
      </w:pPr>
    </w:p>
    <w:p w14:paraId="70BF5675" w14:textId="6B0D260F" w:rsidR="00F40B17" w:rsidRDefault="00F40B17" w:rsidP="00AC7093">
      <w:pPr>
        <w:pStyle w:val="Heading2"/>
      </w:pPr>
      <w:hyperlink r:id="rId248" w:history="1">
        <w:bookmarkStart w:id="142" w:name="_Toc211464572"/>
        <w:r w:rsidRPr="00612815">
          <w:rPr>
            <w:rStyle w:val="Hyperlink"/>
          </w:rPr>
          <w:t>Opacity</w:t>
        </w:r>
        <w:bookmarkEnd w:id="142"/>
      </w:hyperlink>
    </w:p>
    <w:p w14:paraId="5B23A14E" w14:textId="32C5F43B" w:rsidR="00612815" w:rsidRDefault="00612815" w:rsidP="00612815">
      <w:pPr>
        <w:rPr>
          <w:rtl/>
        </w:rPr>
      </w:pPr>
      <w:r>
        <w:t>Opacity</w:t>
      </w:r>
      <w:r>
        <w:rPr>
          <w:rtl/>
        </w:rPr>
        <w:t xml:space="preserve"> در </w:t>
      </w:r>
      <w:r>
        <w:t>CSS</w:t>
      </w:r>
    </w:p>
    <w:p w14:paraId="174C8D1D" w14:textId="7F645CAC" w:rsidR="00612815" w:rsidRDefault="00612815" w:rsidP="00612815">
      <w:pPr>
        <w:rPr>
          <w:rtl/>
        </w:rPr>
      </w:pPr>
      <w:r>
        <w:rPr>
          <w:rFonts w:hint="eastAsia"/>
          <w:rtl/>
        </w:rPr>
        <w:t>خاص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`</w:t>
      </w:r>
      <w:r>
        <w:t>opacity</w:t>
      </w:r>
      <w:r>
        <w:rPr>
          <w:rtl/>
        </w:rPr>
        <w:t>`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شفاف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المنت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.  </w:t>
      </w:r>
    </w:p>
    <w:p w14:paraId="6ECE3F64" w14:textId="3E686722" w:rsidR="00612815" w:rsidRDefault="00612815" w:rsidP="00612815">
      <w:pPr>
        <w:rPr>
          <w:rtl/>
        </w:rPr>
      </w:pPr>
      <w:r>
        <w:rPr>
          <w:rFonts w:hint="eastAsia"/>
          <w:rtl/>
        </w:rPr>
        <w:t>مقدار</w:t>
      </w:r>
      <w:r>
        <w:rPr>
          <w:rtl/>
        </w:rPr>
        <w:t xml:space="preserve"> آن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۰ (کاملاً شفاف) تا ۱ (کاملاً مات) است.</w:t>
      </w:r>
    </w:p>
    <w:p w14:paraId="6CEE584D" w14:textId="256AD0BB" w:rsidR="00612815" w:rsidRDefault="00612815" w:rsidP="00612815">
      <w:pPr>
        <w:rPr>
          <w:rtl/>
        </w:rPr>
      </w:pPr>
      <w:r>
        <w:rPr>
          <w:rtl/>
        </w:rPr>
        <w:t xml:space="preserve"> نمونه کد: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2815" w14:paraId="766297D0" w14:textId="77777777" w:rsidTr="00612815">
        <w:tc>
          <w:tcPr>
            <w:tcW w:w="9350" w:type="dxa"/>
          </w:tcPr>
          <w:p w14:paraId="4EE2ABE6" w14:textId="77777777" w:rsidR="00612815" w:rsidRDefault="00612815" w:rsidP="00612815">
            <w:pPr>
              <w:bidi w:val="0"/>
            </w:pPr>
            <w:r>
              <w:t>&lt;!DOCTYPE html&gt;</w:t>
            </w:r>
          </w:p>
          <w:p w14:paraId="68E9800D" w14:textId="77777777" w:rsidR="00612815" w:rsidRDefault="00612815" w:rsidP="00612815">
            <w:pPr>
              <w:bidi w:val="0"/>
            </w:pPr>
            <w:r>
              <w:t>&lt;html&gt;</w:t>
            </w:r>
          </w:p>
          <w:p w14:paraId="60E26955" w14:textId="77777777" w:rsidR="00612815" w:rsidRDefault="00612815" w:rsidP="00612815">
            <w:pPr>
              <w:bidi w:val="0"/>
            </w:pPr>
            <w:r>
              <w:t>&lt;head&gt;</w:t>
            </w:r>
          </w:p>
          <w:p w14:paraId="68EFD052" w14:textId="77777777" w:rsidR="00612815" w:rsidRDefault="00612815" w:rsidP="00612815">
            <w:pPr>
              <w:bidi w:val="0"/>
            </w:pPr>
            <w:r>
              <w:t xml:space="preserve">    &lt;style&gt;</w:t>
            </w:r>
          </w:p>
          <w:p w14:paraId="5317CFF3" w14:textId="77777777" w:rsidR="00612815" w:rsidRDefault="00612815" w:rsidP="00612815">
            <w:pPr>
              <w:bidi w:val="0"/>
            </w:pPr>
            <w:r>
              <w:t xml:space="preserve">        .box {</w:t>
            </w:r>
          </w:p>
          <w:p w14:paraId="53918846" w14:textId="77777777" w:rsidR="00612815" w:rsidRDefault="00612815" w:rsidP="00612815">
            <w:pPr>
              <w:bidi w:val="0"/>
            </w:pPr>
            <w:r>
              <w:lastRenderedPageBreak/>
              <w:t xml:space="preserve">            width: 200px;</w:t>
            </w:r>
          </w:p>
          <w:p w14:paraId="1125CDF5" w14:textId="77777777" w:rsidR="00612815" w:rsidRDefault="00612815" w:rsidP="00612815">
            <w:pPr>
              <w:bidi w:val="0"/>
            </w:pPr>
            <w:r>
              <w:t xml:space="preserve">            height: 200px;</w:t>
            </w:r>
          </w:p>
          <w:p w14:paraId="725AF263" w14:textId="77777777" w:rsidR="00612815" w:rsidRDefault="00612815" w:rsidP="00612815">
            <w:pPr>
              <w:bidi w:val="0"/>
            </w:pPr>
            <w:r>
              <w:t xml:space="preserve">            background-color: blue;</w:t>
            </w:r>
          </w:p>
          <w:p w14:paraId="2611BD9F" w14:textId="77777777" w:rsidR="00612815" w:rsidRDefault="00612815" w:rsidP="00612815">
            <w:pPr>
              <w:bidi w:val="0"/>
            </w:pPr>
            <w:r>
              <w:t xml:space="preserve">            margin: 20px;</w:t>
            </w:r>
          </w:p>
          <w:p w14:paraId="11A447C5" w14:textId="77777777" w:rsidR="00612815" w:rsidRDefault="00612815" w:rsidP="00612815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6661FD39" w14:textId="77777777" w:rsidR="00612815" w:rsidRDefault="00612815" w:rsidP="00612815">
            <w:pPr>
              <w:bidi w:val="0"/>
              <w:rPr>
                <w:rtl/>
              </w:rPr>
            </w:pPr>
          </w:p>
          <w:p w14:paraId="583C576F" w14:textId="77777777" w:rsidR="00612815" w:rsidRDefault="00612815" w:rsidP="00612815">
            <w:pPr>
              <w:bidi w:val="0"/>
            </w:pPr>
            <w:r>
              <w:t xml:space="preserve">        .half-transparent {</w:t>
            </w:r>
          </w:p>
          <w:p w14:paraId="1DF33476" w14:textId="77777777" w:rsidR="00612815" w:rsidRDefault="00612815" w:rsidP="00612815">
            <w:pPr>
              <w:bidi w:val="0"/>
              <w:rPr>
                <w:rtl/>
              </w:rPr>
            </w:pPr>
            <w:r>
              <w:t xml:space="preserve">            opacity: 0.5; /* </w:t>
            </w:r>
            <w:r>
              <w:rPr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مه</w:t>
            </w:r>
            <w:r>
              <w:rPr>
                <w:rtl/>
              </w:rPr>
              <w:t xml:space="preserve"> شفاف</w:t>
            </w:r>
            <w:r>
              <w:t xml:space="preserve"> */</w:t>
            </w:r>
          </w:p>
          <w:p w14:paraId="1630655E" w14:textId="77777777" w:rsidR="00612815" w:rsidRDefault="00612815" w:rsidP="00612815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59AD7A19" w14:textId="77777777" w:rsidR="00612815" w:rsidRDefault="00612815" w:rsidP="00612815">
            <w:pPr>
              <w:bidi w:val="0"/>
              <w:rPr>
                <w:rtl/>
              </w:rPr>
            </w:pPr>
          </w:p>
          <w:p w14:paraId="6F31FEB3" w14:textId="77777777" w:rsidR="00612815" w:rsidRDefault="00612815" w:rsidP="00612815">
            <w:pPr>
              <w:bidi w:val="0"/>
            </w:pPr>
            <w:r>
              <w:t xml:space="preserve">        .fully-transparent {</w:t>
            </w:r>
          </w:p>
          <w:p w14:paraId="6C050F43" w14:textId="77777777" w:rsidR="00612815" w:rsidRDefault="00612815" w:rsidP="00612815">
            <w:pPr>
              <w:bidi w:val="0"/>
              <w:rPr>
                <w:rtl/>
              </w:rPr>
            </w:pPr>
            <w:r>
              <w:t xml:space="preserve">            opacity: 0; /* </w:t>
            </w:r>
            <w:r>
              <w:rPr>
                <w:rtl/>
              </w:rPr>
              <w:t>کاملاً شفاف (د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tl/>
              </w:rPr>
              <w:t xml:space="preserve"> نم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)</w:t>
            </w:r>
            <w:r>
              <w:t xml:space="preserve"> */</w:t>
            </w:r>
          </w:p>
          <w:p w14:paraId="19276F75" w14:textId="77777777" w:rsidR="00612815" w:rsidRDefault="00612815" w:rsidP="00612815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18EBA78F" w14:textId="77777777" w:rsidR="00612815" w:rsidRDefault="00612815" w:rsidP="00612815">
            <w:pPr>
              <w:bidi w:val="0"/>
            </w:pPr>
            <w:r>
              <w:t xml:space="preserve">    &lt;/style&gt;</w:t>
            </w:r>
          </w:p>
          <w:p w14:paraId="2387DA70" w14:textId="77777777" w:rsidR="00612815" w:rsidRDefault="00612815" w:rsidP="00612815">
            <w:pPr>
              <w:bidi w:val="0"/>
            </w:pPr>
            <w:r>
              <w:t>&lt;/head&gt;</w:t>
            </w:r>
          </w:p>
          <w:p w14:paraId="2DD3CB16" w14:textId="77777777" w:rsidR="00612815" w:rsidRDefault="00612815" w:rsidP="00612815">
            <w:pPr>
              <w:bidi w:val="0"/>
            </w:pPr>
            <w:r>
              <w:t>&lt;body&gt;</w:t>
            </w:r>
          </w:p>
          <w:p w14:paraId="3122E103" w14:textId="77777777" w:rsidR="00612815" w:rsidRDefault="00612815" w:rsidP="00612815">
            <w:pPr>
              <w:bidi w:val="0"/>
              <w:rPr>
                <w:rtl/>
              </w:rPr>
            </w:pPr>
            <w:r>
              <w:t xml:space="preserve">    &lt;div class="box"&gt;</w:t>
            </w:r>
            <w:r>
              <w:rPr>
                <w:rtl/>
              </w:rPr>
              <w:t>مات</w:t>
            </w:r>
            <w:r>
              <w:t xml:space="preserve"> (opacity:1)&lt;/div&gt;</w:t>
            </w:r>
          </w:p>
          <w:p w14:paraId="221EF7A6" w14:textId="77777777" w:rsidR="00612815" w:rsidRDefault="00612815" w:rsidP="00612815">
            <w:pPr>
              <w:bidi w:val="0"/>
              <w:rPr>
                <w:rtl/>
              </w:rPr>
            </w:pPr>
            <w:r>
              <w:t xml:space="preserve">    &lt;div class="box half-transparent"&gt;</w:t>
            </w:r>
            <w:r>
              <w:rPr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مه</w:t>
            </w:r>
            <w:r>
              <w:rPr>
                <w:rtl/>
              </w:rPr>
              <w:t xml:space="preserve"> شفاف</w:t>
            </w:r>
            <w:r>
              <w:t xml:space="preserve"> (opacity:0.5)&lt;/div&gt;</w:t>
            </w:r>
          </w:p>
          <w:p w14:paraId="190F60B1" w14:textId="77777777" w:rsidR="00612815" w:rsidRDefault="00612815" w:rsidP="00612815">
            <w:pPr>
              <w:bidi w:val="0"/>
              <w:rPr>
                <w:rtl/>
              </w:rPr>
            </w:pPr>
            <w:r>
              <w:t xml:space="preserve">    &lt;div class="box fully-transparent"&gt;</w:t>
            </w:r>
            <w:r>
              <w:rPr>
                <w:rtl/>
              </w:rPr>
              <w:t>نامرئ</w:t>
            </w:r>
            <w:r>
              <w:rPr>
                <w:rFonts w:hint="cs"/>
                <w:rtl/>
              </w:rPr>
              <w:t>ی</w:t>
            </w:r>
            <w:r>
              <w:t xml:space="preserve"> (opacity:0)&lt;/div&gt;</w:t>
            </w:r>
          </w:p>
          <w:p w14:paraId="7DFD216A" w14:textId="77777777" w:rsidR="00612815" w:rsidRDefault="00612815" w:rsidP="00612815">
            <w:pPr>
              <w:bidi w:val="0"/>
            </w:pPr>
            <w:r>
              <w:t>&lt;/body&gt;</w:t>
            </w:r>
          </w:p>
          <w:p w14:paraId="480B5903" w14:textId="72F7EBC5" w:rsidR="00612815" w:rsidRDefault="00612815" w:rsidP="00612815">
            <w:pPr>
              <w:bidi w:val="0"/>
            </w:pPr>
            <w:r>
              <w:t>&lt;/html&gt;</w:t>
            </w:r>
          </w:p>
        </w:tc>
      </w:tr>
    </w:tbl>
    <w:p w14:paraId="0EBE7823" w14:textId="6336977C" w:rsidR="00612815" w:rsidRDefault="00612815" w:rsidP="00612815">
      <w:pPr>
        <w:rPr>
          <w:rtl/>
        </w:rPr>
      </w:pPr>
      <w:hyperlink r:id="rId249" w:history="1">
        <w:r w:rsidRPr="00612815">
          <w:rPr>
            <w:rStyle w:val="Hyperlink"/>
          </w:rPr>
          <w:t>base</w:t>
        </w:r>
      </w:hyperlink>
    </w:p>
    <w:p w14:paraId="2E8C9582" w14:textId="192683C0" w:rsidR="00612815" w:rsidRDefault="00612815" w:rsidP="00612815">
      <w:pPr>
        <w:rPr>
          <w:rtl/>
        </w:rPr>
      </w:pPr>
      <w:r>
        <w:rPr>
          <w:rtl/>
        </w:rPr>
        <w:t>نکته مهم:</w:t>
      </w:r>
    </w:p>
    <w:p w14:paraId="62505FF6" w14:textId="0F210F71" w:rsidR="00612815" w:rsidRDefault="00612815" w:rsidP="00612815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opacity</w:t>
      </w:r>
      <w:r>
        <w:rPr>
          <w:rtl/>
        </w:rPr>
        <w:t>` را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المنت اعمال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تمام محتوا</w:t>
      </w:r>
      <w:r>
        <w:rPr>
          <w:rFonts w:hint="cs"/>
          <w:rtl/>
        </w:rPr>
        <w:t>ی</w:t>
      </w:r>
      <w:r>
        <w:rPr>
          <w:rtl/>
        </w:rPr>
        <w:t xml:space="preserve"> داخل آن (متن، عکس، فرزندان) هم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407E4200" w14:textId="77777777" w:rsidR="00612815" w:rsidRDefault="00612815" w:rsidP="00612815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فقط از `</w:t>
      </w:r>
      <w:r>
        <w:t>background: rgba</w:t>
      </w:r>
      <w:r>
        <w:rPr>
          <w:rtl/>
        </w:rPr>
        <w:t>(255,0,0,0.5)`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فقط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شفاف شود و محتوا مات بماند.</w:t>
      </w:r>
    </w:p>
    <w:p w14:paraId="7764B146" w14:textId="34553E60" w:rsidR="00F40B17" w:rsidRDefault="00F40B17" w:rsidP="00612815">
      <w:pPr>
        <w:pStyle w:val="Heading2"/>
        <w:rPr>
          <w:rtl/>
        </w:rPr>
      </w:pPr>
      <w:bookmarkStart w:id="143" w:name="_Toc211464573"/>
      <w:r>
        <w:rPr>
          <w:rtl/>
        </w:rPr>
        <w:t>معرف</w:t>
      </w:r>
      <w:r w:rsidR="003F1163">
        <w:rPr>
          <w:rtl/>
        </w:rPr>
        <w:t>ی</w:t>
      </w:r>
      <w:r>
        <w:rPr>
          <w:rtl/>
        </w:rPr>
        <w:t xml:space="preserve"> </w:t>
      </w:r>
      <w:r>
        <w:t>attribute selector</w:t>
      </w:r>
      <w:r>
        <w:rPr>
          <w:rtl/>
        </w:rPr>
        <w:t xml:space="preserve"> ها و </w:t>
      </w:r>
      <w:r>
        <w:t>regex</w:t>
      </w:r>
      <w:bookmarkEnd w:id="143"/>
    </w:p>
    <w:tbl>
      <w:tblPr>
        <w:tblStyle w:val="TableGrid"/>
        <w:bidiVisual/>
        <w:tblW w:w="9470" w:type="dxa"/>
        <w:tblLook w:val="04A0" w:firstRow="1" w:lastRow="0" w:firstColumn="1" w:lastColumn="0" w:noHBand="0" w:noVBand="1"/>
      </w:tblPr>
      <w:tblGrid>
        <w:gridCol w:w="3156"/>
        <w:gridCol w:w="3157"/>
        <w:gridCol w:w="3157"/>
      </w:tblGrid>
      <w:tr w:rsidR="00B676AB" w:rsidRPr="00B676AB" w14:paraId="1C979B4D" w14:textId="77777777" w:rsidTr="00B676AB">
        <w:trPr>
          <w:trHeight w:val="397"/>
        </w:trPr>
        <w:tc>
          <w:tcPr>
            <w:tcW w:w="3156" w:type="dxa"/>
          </w:tcPr>
          <w:p w14:paraId="498E3FAB" w14:textId="77777777" w:rsidR="00B676AB" w:rsidRPr="00B676AB" w:rsidRDefault="00B676AB" w:rsidP="00C21136">
            <w:pPr>
              <w:rPr>
                <w:rtl/>
              </w:rPr>
            </w:pPr>
            <w:r w:rsidRPr="00B676AB">
              <w:rPr>
                <w:rtl/>
              </w:rPr>
              <w:t xml:space="preserve"> انتخابگر </w:t>
            </w:r>
          </w:p>
        </w:tc>
        <w:tc>
          <w:tcPr>
            <w:tcW w:w="3157" w:type="dxa"/>
          </w:tcPr>
          <w:p w14:paraId="712D5C22" w14:textId="77777777" w:rsidR="00B676AB" w:rsidRPr="00B676AB" w:rsidRDefault="00B676AB" w:rsidP="00C21136">
            <w:pPr>
              <w:rPr>
                <w:rtl/>
              </w:rPr>
            </w:pPr>
            <w:r w:rsidRPr="00B676AB">
              <w:rPr>
                <w:rtl/>
              </w:rPr>
              <w:t xml:space="preserve"> مثال </w:t>
            </w:r>
          </w:p>
        </w:tc>
        <w:tc>
          <w:tcPr>
            <w:tcW w:w="3157" w:type="dxa"/>
          </w:tcPr>
          <w:p w14:paraId="74347C75" w14:textId="77777777" w:rsidR="00B676AB" w:rsidRPr="00B676AB" w:rsidRDefault="00B676AB" w:rsidP="00C21136">
            <w:pPr>
              <w:rPr>
                <w:rtl/>
              </w:rPr>
            </w:pPr>
            <w:r w:rsidRPr="00B676AB">
              <w:rPr>
                <w:rtl/>
              </w:rPr>
              <w:t xml:space="preserve"> توض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ح</w:t>
            </w:r>
            <w:r w:rsidRPr="00B676AB">
              <w:rPr>
                <w:rtl/>
              </w:rPr>
              <w:t xml:space="preserve"> کاربرد </w:t>
            </w:r>
          </w:p>
        </w:tc>
      </w:tr>
      <w:tr w:rsidR="00B676AB" w:rsidRPr="00B676AB" w14:paraId="4F81B118" w14:textId="77777777" w:rsidTr="00B676AB">
        <w:trPr>
          <w:trHeight w:val="1579"/>
        </w:trPr>
        <w:tc>
          <w:tcPr>
            <w:tcW w:w="3156" w:type="dxa"/>
          </w:tcPr>
          <w:p w14:paraId="011EEC94" w14:textId="77777777" w:rsidR="00B676AB" w:rsidRPr="00B676AB" w:rsidRDefault="00B676AB" w:rsidP="00C21136">
            <w:r w:rsidRPr="00B676AB">
              <w:rPr>
                <w:rtl/>
              </w:rPr>
              <w:t xml:space="preserve"> `</w:t>
            </w:r>
            <w:r w:rsidRPr="00B676AB">
              <w:t xml:space="preserve">[attr]` </w:t>
            </w:r>
          </w:p>
        </w:tc>
        <w:tc>
          <w:tcPr>
            <w:tcW w:w="3157" w:type="dxa"/>
          </w:tcPr>
          <w:p w14:paraId="1A66ACFB" w14:textId="77777777" w:rsidR="00B676AB" w:rsidRPr="00B676AB" w:rsidRDefault="00B676AB" w:rsidP="00B676AB">
            <w:pPr>
              <w:bidi w:val="0"/>
              <w:rPr>
                <w:rtl/>
              </w:rPr>
            </w:pPr>
            <w:r w:rsidRPr="00B676AB">
              <w:t xml:space="preserve"> `[title]</w:t>
            </w:r>
            <w:r w:rsidRPr="00B676AB">
              <w:rPr>
                <w:rtl/>
              </w:rPr>
              <w:t xml:space="preserve">` </w:t>
            </w:r>
          </w:p>
        </w:tc>
        <w:tc>
          <w:tcPr>
            <w:tcW w:w="3157" w:type="dxa"/>
          </w:tcPr>
          <w:p w14:paraId="7006CA09" w14:textId="1E4594EE" w:rsidR="00B676AB" w:rsidRPr="00B676AB" w:rsidRDefault="00B676AB" w:rsidP="00C21136">
            <w:pPr>
              <w:rPr>
                <w:rtl/>
              </w:rPr>
            </w:pPr>
            <w:r w:rsidRPr="00B676AB">
              <w:rPr>
                <w:rtl/>
              </w:rPr>
              <w:t xml:space="preserve"> انتخاب عناصر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tl/>
              </w:rPr>
              <w:t xml:space="preserve"> که و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ژگ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tl/>
              </w:rPr>
              <w:t xml:space="preserve"> `</w:t>
            </w:r>
            <w:r w:rsidRPr="00B676AB">
              <w:t>title</w:t>
            </w:r>
            <w:r w:rsidRPr="00B676AB">
              <w:rPr>
                <w:rtl/>
              </w:rPr>
              <w:t>` را دارند (مقدار مهم ن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ست</w:t>
            </w:r>
            <w:r w:rsidRPr="00B676AB">
              <w:rPr>
                <w:rtl/>
              </w:rPr>
              <w:t xml:space="preserve">). </w:t>
            </w:r>
          </w:p>
        </w:tc>
      </w:tr>
      <w:tr w:rsidR="00B676AB" w:rsidRPr="00B676AB" w14:paraId="41FF7089" w14:textId="77777777" w:rsidTr="00B676AB">
        <w:trPr>
          <w:trHeight w:val="397"/>
        </w:trPr>
        <w:tc>
          <w:tcPr>
            <w:tcW w:w="3156" w:type="dxa"/>
          </w:tcPr>
          <w:p w14:paraId="1D4C19D4" w14:textId="77777777" w:rsidR="00B676AB" w:rsidRPr="00B676AB" w:rsidRDefault="00B676AB" w:rsidP="00C21136">
            <w:pPr>
              <w:rPr>
                <w:rtl/>
              </w:rPr>
            </w:pPr>
          </w:p>
        </w:tc>
        <w:tc>
          <w:tcPr>
            <w:tcW w:w="3157" w:type="dxa"/>
          </w:tcPr>
          <w:p w14:paraId="0B87A7B8" w14:textId="77777777" w:rsidR="00B676AB" w:rsidRPr="00B676AB" w:rsidRDefault="00B676AB" w:rsidP="00C21136">
            <w:pPr>
              <w:rPr>
                <w:rtl/>
              </w:rPr>
            </w:pPr>
          </w:p>
        </w:tc>
        <w:tc>
          <w:tcPr>
            <w:tcW w:w="3157" w:type="dxa"/>
          </w:tcPr>
          <w:p w14:paraId="6E39FF2E" w14:textId="77777777" w:rsidR="00B676AB" w:rsidRPr="00B676AB" w:rsidRDefault="00B676AB" w:rsidP="00C21136">
            <w:pPr>
              <w:rPr>
                <w:rtl/>
              </w:rPr>
            </w:pPr>
          </w:p>
        </w:tc>
      </w:tr>
      <w:tr w:rsidR="00B676AB" w:rsidRPr="00B676AB" w14:paraId="1054C0FB" w14:textId="77777777" w:rsidTr="00B676AB">
        <w:trPr>
          <w:trHeight w:val="1579"/>
        </w:trPr>
        <w:tc>
          <w:tcPr>
            <w:tcW w:w="3156" w:type="dxa"/>
          </w:tcPr>
          <w:p w14:paraId="6295D795" w14:textId="77777777" w:rsidR="00B676AB" w:rsidRPr="00B676AB" w:rsidRDefault="00B676AB" w:rsidP="00B676AB">
            <w:pPr>
              <w:bidi w:val="0"/>
            </w:pPr>
            <w:r w:rsidRPr="00B676AB">
              <w:rPr>
                <w:rtl/>
              </w:rPr>
              <w:lastRenderedPageBreak/>
              <w:t xml:space="preserve"> `</w:t>
            </w:r>
            <w:r w:rsidRPr="00B676AB">
              <w:t xml:space="preserve">[attr=value]` </w:t>
            </w:r>
          </w:p>
        </w:tc>
        <w:tc>
          <w:tcPr>
            <w:tcW w:w="3157" w:type="dxa"/>
          </w:tcPr>
          <w:p w14:paraId="297C5DF3" w14:textId="77777777" w:rsidR="00B676AB" w:rsidRPr="00B676AB" w:rsidRDefault="00B676AB" w:rsidP="00B676AB">
            <w:pPr>
              <w:bidi w:val="0"/>
              <w:rPr>
                <w:rtl/>
              </w:rPr>
            </w:pPr>
            <w:r w:rsidRPr="00B676AB">
              <w:t xml:space="preserve"> `[target="_blank"]</w:t>
            </w:r>
            <w:r w:rsidRPr="00B676AB">
              <w:rPr>
                <w:rtl/>
              </w:rPr>
              <w:t xml:space="preserve">` </w:t>
            </w:r>
          </w:p>
        </w:tc>
        <w:tc>
          <w:tcPr>
            <w:tcW w:w="3157" w:type="dxa"/>
          </w:tcPr>
          <w:p w14:paraId="232CFF8E" w14:textId="3AC30B59" w:rsidR="00B676AB" w:rsidRPr="00B676AB" w:rsidRDefault="00B676AB" w:rsidP="00C21136">
            <w:pPr>
              <w:rPr>
                <w:rtl/>
              </w:rPr>
            </w:pPr>
            <w:r w:rsidRPr="00B676AB">
              <w:rPr>
                <w:rtl/>
              </w:rPr>
              <w:t xml:space="preserve"> انتخاب عناصر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tl/>
              </w:rPr>
              <w:t xml:space="preserve"> که و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ژگ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tl/>
              </w:rPr>
              <w:t xml:space="preserve"> آن‌ها دق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قاً</w:t>
            </w:r>
            <w:r w:rsidRPr="00B676AB">
              <w:rPr>
                <w:rtl/>
              </w:rPr>
              <w:t xml:space="preserve"> برابر با مقدار مشخص شده است. </w:t>
            </w:r>
          </w:p>
        </w:tc>
      </w:tr>
      <w:tr w:rsidR="00B676AB" w:rsidRPr="00B676AB" w14:paraId="62E6280A" w14:textId="77777777" w:rsidTr="00B676AB">
        <w:trPr>
          <w:trHeight w:val="1986"/>
        </w:trPr>
        <w:tc>
          <w:tcPr>
            <w:tcW w:w="3156" w:type="dxa"/>
          </w:tcPr>
          <w:p w14:paraId="0830DAE3" w14:textId="77777777" w:rsidR="00B676AB" w:rsidRPr="00B676AB" w:rsidRDefault="00B676AB" w:rsidP="00B676AB">
            <w:pPr>
              <w:bidi w:val="0"/>
            </w:pPr>
            <w:r w:rsidRPr="00B676AB">
              <w:rPr>
                <w:rtl/>
              </w:rPr>
              <w:t xml:space="preserve"> `</w:t>
            </w:r>
            <w:r w:rsidRPr="00B676AB">
              <w:t xml:space="preserve">[attr~=value]` </w:t>
            </w:r>
          </w:p>
        </w:tc>
        <w:tc>
          <w:tcPr>
            <w:tcW w:w="3157" w:type="dxa"/>
          </w:tcPr>
          <w:p w14:paraId="5549FA6D" w14:textId="77777777" w:rsidR="00B676AB" w:rsidRPr="00B676AB" w:rsidRDefault="00B676AB" w:rsidP="00B676AB">
            <w:pPr>
              <w:bidi w:val="0"/>
              <w:rPr>
                <w:rtl/>
              </w:rPr>
            </w:pPr>
            <w:r w:rsidRPr="00B676AB">
              <w:t xml:space="preserve"> `[title~="flower"]</w:t>
            </w:r>
            <w:r w:rsidRPr="00B676AB">
              <w:rPr>
                <w:rtl/>
              </w:rPr>
              <w:t xml:space="preserve">` </w:t>
            </w:r>
          </w:p>
        </w:tc>
        <w:tc>
          <w:tcPr>
            <w:tcW w:w="3157" w:type="dxa"/>
          </w:tcPr>
          <w:p w14:paraId="1218F7C6" w14:textId="2DCB7EBA" w:rsidR="00B676AB" w:rsidRPr="00B676AB" w:rsidRDefault="00B676AB" w:rsidP="00C21136">
            <w:pPr>
              <w:rPr>
                <w:rtl/>
              </w:rPr>
            </w:pPr>
            <w:r w:rsidRPr="00B676AB">
              <w:rPr>
                <w:rtl/>
              </w:rPr>
              <w:t xml:space="preserve"> انتخاب عناصر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tl/>
              </w:rPr>
              <w:t xml:space="preserve"> که در مقدار و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ژگ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tl/>
              </w:rPr>
              <w:t xml:space="preserve"> آن‌ها، 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ک</w:t>
            </w:r>
            <w:r w:rsidRPr="00B676AB">
              <w:rPr>
                <w:rtl/>
              </w:rPr>
              <w:t xml:space="preserve"> کلمهٔ کامل به نام `</w:t>
            </w:r>
            <w:r w:rsidRPr="00B676AB">
              <w:t>flower</w:t>
            </w:r>
            <w:r w:rsidRPr="00B676AB">
              <w:rPr>
                <w:rtl/>
              </w:rPr>
              <w:t xml:space="preserve">` وجود داشته باشد. </w:t>
            </w:r>
          </w:p>
        </w:tc>
      </w:tr>
      <w:tr w:rsidR="00B676AB" w:rsidRPr="00B676AB" w14:paraId="327F9F12" w14:textId="77777777" w:rsidTr="00B676AB">
        <w:trPr>
          <w:trHeight w:val="397"/>
        </w:trPr>
        <w:tc>
          <w:tcPr>
            <w:tcW w:w="3156" w:type="dxa"/>
          </w:tcPr>
          <w:p w14:paraId="38B40059" w14:textId="48B0AE1D" w:rsidR="00B676AB" w:rsidRPr="00B676AB" w:rsidRDefault="00B676AB" w:rsidP="00B676AB">
            <w:pPr>
              <w:bidi w:val="0"/>
            </w:pPr>
            <w:r w:rsidRPr="00B676AB">
              <w:t>[attr|=value]</w:t>
            </w:r>
          </w:p>
        </w:tc>
        <w:tc>
          <w:tcPr>
            <w:tcW w:w="3157" w:type="dxa"/>
          </w:tcPr>
          <w:p w14:paraId="6C7E2DC5" w14:textId="2147EDE1" w:rsidR="00B676AB" w:rsidRPr="00B676AB" w:rsidRDefault="00B676AB" w:rsidP="00B676AB">
            <w:pPr>
              <w:bidi w:val="0"/>
            </w:pPr>
            <w:r w:rsidRPr="00B676AB">
              <w:t>[class|="top"]</w:t>
            </w:r>
            <w:r w:rsidRPr="00B676AB">
              <w:tab/>
            </w:r>
          </w:p>
        </w:tc>
        <w:tc>
          <w:tcPr>
            <w:tcW w:w="3157" w:type="dxa"/>
          </w:tcPr>
          <w:p w14:paraId="3FAEDDCC" w14:textId="357A8437" w:rsidR="00B676AB" w:rsidRPr="00B676AB" w:rsidRDefault="00B676AB" w:rsidP="00B676AB">
            <w:r w:rsidRPr="00B676AB">
              <w:rPr>
                <w:rtl/>
              </w:rPr>
              <w:t xml:space="preserve"> انتخاب عناصر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tl/>
              </w:rPr>
              <w:t xml:space="preserve"> که مقدار و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ژگ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tl/>
              </w:rPr>
              <w:t xml:space="preserve"> آن‌ها دق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قاً</w:t>
            </w:r>
            <w:r w:rsidRPr="00B676AB">
              <w:rPr>
                <w:rtl/>
              </w:rPr>
              <w:t xml:space="preserve"> با `</w:t>
            </w:r>
            <w:r w:rsidRPr="00B676AB">
              <w:t>top</w:t>
            </w:r>
            <w:r w:rsidRPr="00B676AB">
              <w:rPr>
                <w:rtl/>
              </w:rPr>
              <w:t xml:space="preserve">` شروع شود 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ا</w:t>
            </w:r>
            <w:r w:rsidRPr="00B676AB">
              <w:rPr>
                <w:rtl/>
              </w:rPr>
              <w:t xml:space="preserve"> به صورت `</w:t>
            </w:r>
            <w:r w:rsidRPr="00B676AB">
              <w:t>top</w:t>
            </w:r>
            <w:r w:rsidRPr="00B676AB">
              <w:rPr>
                <w:rtl/>
              </w:rPr>
              <w:t>-` باشد (مثل `</w:t>
            </w:r>
            <w:r w:rsidRPr="00B676AB">
              <w:t>top-header</w:t>
            </w:r>
            <w:r w:rsidRPr="00B676AB">
              <w:rPr>
                <w:rtl/>
              </w:rPr>
              <w:t xml:space="preserve">`). </w:t>
            </w:r>
          </w:p>
        </w:tc>
      </w:tr>
      <w:tr w:rsidR="00B676AB" w:rsidRPr="00B676AB" w14:paraId="78EEA237" w14:textId="77777777" w:rsidTr="00B676AB">
        <w:trPr>
          <w:trHeight w:val="2373"/>
        </w:trPr>
        <w:tc>
          <w:tcPr>
            <w:tcW w:w="3156" w:type="dxa"/>
          </w:tcPr>
          <w:p w14:paraId="2DDFC4CC" w14:textId="77777777" w:rsidR="00B676AB" w:rsidRPr="00B676AB" w:rsidRDefault="00B676AB" w:rsidP="00B676AB">
            <w:pPr>
              <w:bidi w:val="0"/>
            </w:pPr>
            <w:r w:rsidRPr="00B676AB">
              <w:rPr>
                <w:rtl/>
              </w:rPr>
              <w:t xml:space="preserve"> `</w:t>
            </w:r>
            <w:r w:rsidRPr="00B676AB">
              <w:t xml:space="preserve">[attr^=value]` </w:t>
            </w:r>
          </w:p>
        </w:tc>
        <w:tc>
          <w:tcPr>
            <w:tcW w:w="3157" w:type="dxa"/>
          </w:tcPr>
          <w:p w14:paraId="7C8D9348" w14:textId="77777777" w:rsidR="00B676AB" w:rsidRPr="00B676AB" w:rsidRDefault="00B676AB" w:rsidP="00B676AB">
            <w:pPr>
              <w:bidi w:val="0"/>
              <w:rPr>
                <w:rtl/>
              </w:rPr>
            </w:pPr>
            <w:r w:rsidRPr="00B676AB">
              <w:t xml:space="preserve"> `[class^="top"]</w:t>
            </w:r>
            <w:r w:rsidRPr="00B676AB">
              <w:rPr>
                <w:rtl/>
              </w:rPr>
              <w:t xml:space="preserve">` </w:t>
            </w:r>
          </w:p>
        </w:tc>
        <w:tc>
          <w:tcPr>
            <w:tcW w:w="3157" w:type="dxa"/>
          </w:tcPr>
          <w:p w14:paraId="5E5834CE" w14:textId="71EAD13E" w:rsidR="00B676AB" w:rsidRPr="00B676AB" w:rsidRDefault="00B676AB" w:rsidP="00C21136">
            <w:pPr>
              <w:rPr>
                <w:rtl/>
              </w:rPr>
            </w:pPr>
            <w:r w:rsidRPr="00B676AB">
              <w:rPr>
                <w:rtl/>
              </w:rPr>
              <w:t xml:space="preserve"> انتخاب عناصر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tl/>
              </w:rPr>
              <w:t xml:space="preserve"> که مقدار و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ژگ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tl/>
              </w:rPr>
              <w:t xml:space="preserve"> آن‌ها با `</w:t>
            </w:r>
            <w:r w:rsidRPr="00B676AB">
              <w:t>top</w:t>
            </w:r>
            <w:r w:rsidRPr="00B676AB">
              <w:rPr>
                <w:rtl/>
              </w:rPr>
              <w:t>` شروع شود (مهم ن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ست</w:t>
            </w:r>
            <w:r w:rsidRPr="00B676AB">
              <w:rPr>
                <w:rtl/>
              </w:rPr>
              <w:t xml:space="preserve"> کلمه کامل باشد). </w:t>
            </w:r>
          </w:p>
        </w:tc>
      </w:tr>
      <w:tr w:rsidR="00B676AB" w:rsidRPr="00B676AB" w14:paraId="4D7A03B1" w14:textId="77777777" w:rsidTr="00B676AB">
        <w:trPr>
          <w:trHeight w:val="1589"/>
        </w:trPr>
        <w:tc>
          <w:tcPr>
            <w:tcW w:w="3156" w:type="dxa"/>
          </w:tcPr>
          <w:p w14:paraId="2C881E26" w14:textId="77777777" w:rsidR="00B676AB" w:rsidRPr="00B676AB" w:rsidRDefault="00B676AB" w:rsidP="00B676AB">
            <w:pPr>
              <w:bidi w:val="0"/>
            </w:pPr>
            <w:r w:rsidRPr="00B676AB">
              <w:rPr>
                <w:rtl/>
              </w:rPr>
              <w:t xml:space="preserve"> `</w:t>
            </w:r>
            <w:r w:rsidRPr="00B676AB">
              <w:t xml:space="preserve">[attr$=value]` </w:t>
            </w:r>
          </w:p>
        </w:tc>
        <w:tc>
          <w:tcPr>
            <w:tcW w:w="3157" w:type="dxa"/>
          </w:tcPr>
          <w:p w14:paraId="7CF95F0F" w14:textId="77777777" w:rsidR="00B676AB" w:rsidRPr="00B676AB" w:rsidRDefault="00B676AB" w:rsidP="00B676AB">
            <w:pPr>
              <w:bidi w:val="0"/>
              <w:rPr>
                <w:rtl/>
              </w:rPr>
            </w:pPr>
            <w:r w:rsidRPr="00B676AB">
              <w:t xml:space="preserve"> `[class$="test"]</w:t>
            </w:r>
            <w:r w:rsidRPr="00B676AB">
              <w:rPr>
                <w:rtl/>
              </w:rPr>
              <w:t xml:space="preserve">` </w:t>
            </w:r>
          </w:p>
        </w:tc>
        <w:tc>
          <w:tcPr>
            <w:tcW w:w="3157" w:type="dxa"/>
          </w:tcPr>
          <w:p w14:paraId="05C0B8B1" w14:textId="7795636B" w:rsidR="00B676AB" w:rsidRPr="00B676AB" w:rsidRDefault="00B676AB" w:rsidP="00C21136">
            <w:pPr>
              <w:rPr>
                <w:rtl/>
              </w:rPr>
            </w:pPr>
            <w:r w:rsidRPr="00B676AB">
              <w:rPr>
                <w:rtl/>
              </w:rPr>
              <w:t xml:space="preserve"> انتخاب عناصر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tl/>
              </w:rPr>
              <w:t xml:space="preserve"> که مقدار و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ژگ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tl/>
              </w:rPr>
              <w:t xml:space="preserve"> آن‌ها با `</w:t>
            </w:r>
            <w:r w:rsidRPr="00B676AB">
              <w:t>test</w:t>
            </w:r>
            <w:r w:rsidRPr="00B676AB">
              <w:rPr>
                <w:rtl/>
              </w:rPr>
              <w:t>` پا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ان</w:t>
            </w:r>
            <w:r w:rsidRPr="00B676AB">
              <w:rPr>
                <w:rtl/>
              </w:rPr>
              <w:t xml:space="preserve"> 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ابد</w:t>
            </w:r>
            <w:r w:rsidRPr="00B676AB">
              <w:rPr>
                <w:rtl/>
              </w:rPr>
              <w:t xml:space="preserve">. </w:t>
            </w:r>
          </w:p>
        </w:tc>
      </w:tr>
      <w:tr w:rsidR="00B676AB" w:rsidRPr="00B676AB" w14:paraId="08071D4F" w14:textId="77777777" w:rsidTr="00B676AB">
        <w:trPr>
          <w:trHeight w:val="1579"/>
        </w:trPr>
        <w:tc>
          <w:tcPr>
            <w:tcW w:w="3156" w:type="dxa"/>
          </w:tcPr>
          <w:p w14:paraId="036D0E31" w14:textId="77777777" w:rsidR="00B676AB" w:rsidRPr="00B676AB" w:rsidRDefault="00B676AB" w:rsidP="00B676AB">
            <w:pPr>
              <w:bidi w:val="0"/>
            </w:pPr>
            <w:r w:rsidRPr="00B676AB">
              <w:rPr>
                <w:rtl/>
              </w:rPr>
              <w:t xml:space="preserve"> `</w:t>
            </w:r>
            <w:r w:rsidRPr="00B676AB">
              <w:t xml:space="preserve">[attr*=value]` </w:t>
            </w:r>
          </w:p>
        </w:tc>
        <w:tc>
          <w:tcPr>
            <w:tcW w:w="3157" w:type="dxa"/>
          </w:tcPr>
          <w:p w14:paraId="09C61897" w14:textId="77777777" w:rsidR="00B676AB" w:rsidRPr="00B676AB" w:rsidRDefault="00B676AB" w:rsidP="00B676AB">
            <w:pPr>
              <w:bidi w:val="0"/>
              <w:rPr>
                <w:rtl/>
              </w:rPr>
            </w:pPr>
            <w:r w:rsidRPr="00B676AB">
              <w:t xml:space="preserve"> `[class*="te"]</w:t>
            </w:r>
            <w:r w:rsidRPr="00B676AB">
              <w:rPr>
                <w:rtl/>
              </w:rPr>
              <w:t xml:space="preserve">` </w:t>
            </w:r>
          </w:p>
        </w:tc>
        <w:tc>
          <w:tcPr>
            <w:tcW w:w="3157" w:type="dxa"/>
          </w:tcPr>
          <w:p w14:paraId="0FAA0178" w14:textId="4C964A34" w:rsidR="00B676AB" w:rsidRPr="00B676AB" w:rsidRDefault="00B676AB" w:rsidP="00C21136">
            <w:pPr>
              <w:rPr>
                <w:rtl/>
              </w:rPr>
            </w:pPr>
            <w:r w:rsidRPr="00B676AB">
              <w:rPr>
                <w:rtl/>
              </w:rPr>
              <w:t xml:space="preserve"> انتخاب عناصر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tl/>
              </w:rPr>
              <w:t xml:space="preserve"> که در مقدار و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ژگ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tl/>
              </w:rPr>
              <w:t xml:space="preserve"> آن‌ها حاو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tl/>
              </w:rPr>
              <w:t xml:space="preserve"> ز</w:t>
            </w:r>
            <w:r w:rsidRPr="00B676AB">
              <w:rPr>
                <w:rFonts w:hint="cs"/>
                <w:rtl/>
              </w:rPr>
              <w:t>ی</w:t>
            </w:r>
            <w:r w:rsidRPr="00B676AB">
              <w:rPr>
                <w:rFonts w:hint="eastAsia"/>
                <w:rtl/>
              </w:rPr>
              <w:t>ررشته</w:t>
            </w:r>
            <w:r w:rsidRPr="00B676AB">
              <w:rPr>
                <w:rtl/>
              </w:rPr>
              <w:t xml:space="preserve"> `</w:t>
            </w:r>
            <w:r w:rsidRPr="00B676AB">
              <w:t>te</w:t>
            </w:r>
            <w:r w:rsidRPr="00B676AB">
              <w:rPr>
                <w:rtl/>
              </w:rPr>
              <w:t xml:space="preserve">` باشند. </w:t>
            </w:r>
          </w:p>
        </w:tc>
      </w:tr>
    </w:tbl>
    <w:p w14:paraId="06F6433F" w14:textId="77777777" w:rsidR="00C473B2" w:rsidRDefault="00C473B2" w:rsidP="00B676AB">
      <w:pPr>
        <w:rPr>
          <w:rtl/>
        </w:rPr>
      </w:pPr>
    </w:p>
    <w:p w14:paraId="0151F950" w14:textId="5754291E" w:rsidR="00C473B2" w:rsidRDefault="00C473B2" w:rsidP="00B676AB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73B2" w14:paraId="7E4D01A8" w14:textId="77777777" w:rsidTr="00C473B2">
        <w:tc>
          <w:tcPr>
            <w:tcW w:w="9350" w:type="dxa"/>
          </w:tcPr>
          <w:p w14:paraId="2549D496" w14:textId="77777777" w:rsidR="00C473B2" w:rsidRDefault="00C473B2" w:rsidP="00C473B2">
            <w:pPr>
              <w:bidi w:val="0"/>
            </w:pPr>
            <w:r>
              <w:t>a[target="_blank"] {</w:t>
            </w:r>
          </w:p>
          <w:p w14:paraId="1C6D5197" w14:textId="77777777" w:rsidR="00C473B2" w:rsidRDefault="00C473B2" w:rsidP="00C473B2">
            <w:pPr>
              <w:bidi w:val="0"/>
            </w:pPr>
            <w:r>
              <w:t xml:space="preserve">    background-color: yellow;</w:t>
            </w:r>
          </w:p>
          <w:p w14:paraId="28DFD231" w14:textId="77777777" w:rsidR="00C473B2" w:rsidRDefault="00C473B2" w:rsidP="00C473B2">
            <w:pPr>
              <w:bidi w:val="0"/>
            </w:pPr>
            <w:r>
              <w:t xml:space="preserve">    padding: 5px;</w:t>
            </w:r>
          </w:p>
          <w:p w14:paraId="2D8F6E74" w14:textId="77777777" w:rsidR="00C473B2" w:rsidRDefault="00C473B2" w:rsidP="00C473B2">
            <w:pPr>
              <w:bidi w:val="0"/>
            </w:pPr>
            <w:r>
              <w:lastRenderedPageBreak/>
              <w:t xml:space="preserve">    border: 1px solid black;</w:t>
            </w:r>
          </w:p>
          <w:p w14:paraId="7F5F18F2" w14:textId="728D2B02" w:rsidR="00C473B2" w:rsidRDefault="00C473B2" w:rsidP="00C473B2">
            <w:pPr>
              <w:bidi w:val="0"/>
              <w:rPr>
                <w:rtl/>
              </w:rPr>
            </w:pPr>
            <w:r>
              <w:t>}</w:t>
            </w:r>
          </w:p>
        </w:tc>
      </w:tr>
    </w:tbl>
    <w:p w14:paraId="4E638762" w14:textId="77777777" w:rsidR="00C473B2" w:rsidRDefault="00C473B2" w:rsidP="00B676AB">
      <w:pPr>
        <w:rPr>
          <w:rtl/>
        </w:rPr>
      </w:pPr>
    </w:p>
    <w:p w14:paraId="31932758" w14:textId="78717035" w:rsidR="002943C7" w:rsidRDefault="002943C7" w:rsidP="002943C7">
      <w:pPr>
        <w:pStyle w:val="Heading2"/>
        <w:rPr>
          <w:rtl/>
        </w:rPr>
      </w:pPr>
      <w:bookmarkStart w:id="144" w:name="_Toc211464574"/>
      <w:r>
        <w:t>Background</w:t>
      </w:r>
      <w:bookmarkEnd w:id="144"/>
    </w:p>
    <w:p w14:paraId="3F15772C" w14:textId="0B142BA0" w:rsidR="002943C7" w:rsidRDefault="002943C7" w:rsidP="007F7741">
      <w:pPr>
        <w:pStyle w:val="bold"/>
        <w:rPr>
          <w:rtl/>
        </w:rPr>
      </w:pPr>
      <w:r>
        <w:t>Background-color</w:t>
      </w:r>
    </w:p>
    <w:p w14:paraId="189670DB" w14:textId="77777777" w:rsidR="007F7741" w:rsidRDefault="007F7741" w:rsidP="007F7741">
      <w:pPr>
        <w:rPr>
          <w:rtl/>
        </w:rPr>
      </w:pPr>
      <w:r>
        <w:rPr>
          <w:rtl/>
        </w:rPr>
        <w:t>`</w:t>
      </w:r>
      <w:r>
        <w:t>background-color</w:t>
      </w:r>
      <w:r>
        <w:rPr>
          <w:rtl/>
        </w:rPr>
        <w:t xml:space="preserve">` - </w:t>
      </w:r>
      <w:r>
        <w:rPr>
          <w:rtl/>
          <w:lang w:bidi="ar-SA"/>
        </w:rPr>
        <w:t>رنگ پس‌زم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نه</w:t>
      </w:r>
    </w:p>
    <w:p w14:paraId="2E20098B" w14:textId="2F8F606D" w:rsidR="007F7741" w:rsidRDefault="007F7741" w:rsidP="007F7741">
      <w:pPr>
        <w:rPr>
          <w:rtl/>
        </w:rPr>
      </w:pPr>
      <w:r>
        <w:rPr>
          <w:rtl/>
          <w:lang w:bidi="ar-SA"/>
        </w:rPr>
        <w:t>تعر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  <w:r>
        <w:rPr>
          <w:rtl/>
          <w:lang w:bidi="ar-SA"/>
        </w:rPr>
        <w:t>:</w:t>
      </w:r>
    </w:p>
    <w:p w14:paraId="1E1ADCDC" w14:textId="3E9CEC6B" w:rsidR="007F7741" w:rsidRDefault="007F7741" w:rsidP="007F7741">
      <w:pPr>
        <w:rPr>
          <w:rtl/>
        </w:rPr>
      </w:pPr>
      <w:r>
        <w:rPr>
          <w:rFonts w:hint="eastAsia"/>
          <w:rtl/>
          <w:lang w:bidi="ar-SA"/>
        </w:rPr>
        <w:t>تع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رنگ زم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نه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المنت</w:t>
      </w:r>
    </w:p>
    <w:p w14:paraId="5F4A0232" w14:textId="1C67CD49" w:rsidR="007F7741" w:rsidRDefault="007F7741" w:rsidP="007F7741">
      <w:pPr>
        <w:rPr>
          <w:rtl/>
        </w:rPr>
      </w:pPr>
      <w:r>
        <w:rPr>
          <w:rtl/>
          <w:lang w:bidi="ar-SA"/>
        </w:rPr>
        <w:t>مقاد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ممکن: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7741" w14:paraId="576AA386" w14:textId="77777777" w:rsidTr="007F7741">
        <w:tc>
          <w:tcPr>
            <w:tcW w:w="9350" w:type="dxa"/>
          </w:tcPr>
          <w:p w14:paraId="1440F62D" w14:textId="77777777" w:rsidR="007F7741" w:rsidRDefault="007F7741" w:rsidP="007F7741">
            <w:pPr>
              <w:pStyle w:val="code"/>
              <w:bidi w:val="0"/>
            </w:pPr>
            <w:r>
              <w:t>div {</w:t>
            </w:r>
          </w:p>
          <w:p w14:paraId="1B30C69C" w14:textId="77777777" w:rsidR="007F7741" w:rsidRDefault="007F7741" w:rsidP="007F7741">
            <w:pPr>
              <w:pStyle w:val="code"/>
              <w:bidi w:val="0"/>
              <w:rPr>
                <w:rtl/>
              </w:rPr>
            </w:pPr>
            <w:r>
              <w:t xml:space="preserve">    background-color: red;           /* </w:t>
            </w:r>
            <w:r>
              <w:rPr>
                <w:rFonts w:cs="IRANSansWeb(FaNum) Light"/>
                <w:rtl/>
              </w:rPr>
              <w:t>نام رنگ</w:t>
            </w:r>
            <w:r>
              <w:t xml:space="preserve"> */</w:t>
            </w:r>
          </w:p>
          <w:p w14:paraId="3940133B" w14:textId="77777777" w:rsidR="007F7741" w:rsidRDefault="007F7741" w:rsidP="007F7741">
            <w:pPr>
              <w:pStyle w:val="code"/>
              <w:bidi w:val="0"/>
              <w:rPr>
                <w:rtl/>
              </w:rPr>
            </w:pPr>
            <w:r>
              <w:t xml:space="preserve">    background-color: #ff0000;       /* </w:t>
            </w:r>
            <w:r>
              <w:rPr>
                <w:rFonts w:cs="IRANSansWeb(FaNum) Light"/>
                <w:rtl/>
              </w:rPr>
              <w:t>کد هگز</w:t>
            </w:r>
            <w:r>
              <w:t xml:space="preserve"> */</w:t>
            </w:r>
          </w:p>
          <w:p w14:paraId="6A2E9FFD" w14:textId="77777777" w:rsidR="007F7741" w:rsidRDefault="007F7741" w:rsidP="007F7741">
            <w:pPr>
              <w:pStyle w:val="code"/>
              <w:bidi w:val="0"/>
            </w:pPr>
            <w:r>
              <w:t xml:space="preserve">    background-color: rgb(255,0,0);  /* RGB */</w:t>
            </w:r>
          </w:p>
          <w:p w14:paraId="19BC99C9" w14:textId="77777777" w:rsidR="007F7741" w:rsidRDefault="007F7741" w:rsidP="007F7741">
            <w:pPr>
              <w:pStyle w:val="code"/>
              <w:bidi w:val="0"/>
              <w:rPr>
                <w:rtl/>
              </w:rPr>
            </w:pPr>
            <w:r>
              <w:t xml:space="preserve">    background-color: rgba(255,0,0,0.5); /* RGB </w:t>
            </w:r>
            <w:r>
              <w:rPr>
                <w:rFonts w:cs="IRANSansWeb(FaNum) Light"/>
                <w:rtl/>
              </w:rPr>
              <w:t>با شفاف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 xml:space="preserve"> */</w:t>
            </w:r>
          </w:p>
          <w:p w14:paraId="73646492" w14:textId="77777777" w:rsidR="007F7741" w:rsidRDefault="007F7741" w:rsidP="007F7741">
            <w:pPr>
              <w:pStyle w:val="code"/>
              <w:bidi w:val="0"/>
              <w:rPr>
                <w:rtl/>
              </w:rPr>
            </w:pPr>
            <w:r>
              <w:t xml:space="preserve">    background-color: transparent;   /* </w:t>
            </w:r>
            <w:r>
              <w:rPr>
                <w:rFonts w:cs="IRANSansWeb(FaNum) Light"/>
                <w:rtl/>
              </w:rPr>
              <w:t>شفاف</w:t>
            </w:r>
            <w:r>
              <w:t xml:space="preserve"> */</w:t>
            </w:r>
          </w:p>
          <w:p w14:paraId="1F068009" w14:textId="6D7329DA" w:rsidR="007F7741" w:rsidRDefault="007F7741" w:rsidP="007F7741">
            <w:pPr>
              <w:pStyle w:val="code"/>
              <w:bidi w:val="0"/>
            </w:pPr>
            <w:r>
              <w:t>}</w:t>
            </w:r>
          </w:p>
        </w:tc>
      </w:tr>
    </w:tbl>
    <w:p w14:paraId="211E0AF1" w14:textId="18BCAA80" w:rsidR="007F7741" w:rsidRDefault="003E1883" w:rsidP="003E1883">
      <w:pPr>
        <w:pStyle w:val="code"/>
      </w:pPr>
      <w:hyperlink r:id="rId250" w:history="1">
        <w:r w:rsidRPr="003E1883">
          <w:rPr>
            <w:rStyle w:val="Hyperlink"/>
          </w:rPr>
          <w:t>Background-color</w:t>
        </w:r>
      </w:hyperlink>
    </w:p>
    <w:p w14:paraId="40263915" w14:textId="77777777" w:rsidR="003E1883" w:rsidRDefault="003E1883" w:rsidP="003E1883">
      <w:pPr>
        <w:pStyle w:val="code"/>
      </w:pPr>
    </w:p>
    <w:p w14:paraId="6DBB5C6A" w14:textId="77777777" w:rsidR="003E1883" w:rsidRDefault="003E1883" w:rsidP="003E1883">
      <w:pPr>
        <w:rPr>
          <w:rtl/>
        </w:rPr>
      </w:pPr>
      <w:r>
        <w:rPr>
          <w:rtl/>
          <w:lang w:bidi="ar-SA"/>
        </w:rPr>
        <w:t>مثال عمل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1883" w14:paraId="00B89D09" w14:textId="77777777" w:rsidTr="003E1883">
        <w:tc>
          <w:tcPr>
            <w:tcW w:w="9350" w:type="dxa"/>
          </w:tcPr>
          <w:p w14:paraId="44D2FF61" w14:textId="77777777" w:rsidR="003E1883" w:rsidRDefault="003E1883" w:rsidP="003E1883">
            <w:pPr>
              <w:pStyle w:val="code"/>
              <w:bidi w:val="0"/>
            </w:pPr>
            <w:r>
              <w:t>&lt;!DOCTYPE html&gt;</w:t>
            </w:r>
          </w:p>
          <w:p w14:paraId="6D9C063A" w14:textId="77777777" w:rsidR="003E1883" w:rsidRDefault="003E1883" w:rsidP="003E1883">
            <w:pPr>
              <w:pStyle w:val="code"/>
              <w:bidi w:val="0"/>
            </w:pPr>
            <w:r>
              <w:t>&lt;html&gt;</w:t>
            </w:r>
          </w:p>
          <w:p w14:paraId="15A7BEAF" w14:textId="77777777" w:rsidR="003E1883" w:rsidRDefault="003E1883" w:rsidP="003E1883">
            <w:pPr>
              <w:pStyle w:val="code"/>
              <w:bidi w:val="0"/>
            </w:pPr>
            <w:r>
              <w:t>&lt;head&gt;</w:t>
            </w:r>
          </w:p>
          <w:p w14:paraId="5F4AEA5B" w14:textId="77777777" w:rsidR="003E1883" w:rsidRDefault="003E1883" w:rsidP="003E1883">
            <w:pPr>
              <w:pStyle w:val="code"/>
              <w:bidi w:val="0"/>
            </w:pPr>
            <w:r>
              <w:t xml:space="preserve">    &lt;style&gt;</w:t>
            </w:r>
          </w:p>
          <w:p w14:paraId="580D9A65" w14:textId="77777777" w:rsidR="003E1883" w:rsidRDefault="003E1883" w:rsidP="003E1883">
            <w:pPr>
              <w:pStyle w:val="code"/>
              <w:bidi w:val="0"/>
            </w:pPr>
            <w:r>
              <w:t xml:space="preserve">        .box {</w:t>
            </w:r>
          </w:p>
          <w:p w14:paraId="1CE8FFC4" w14:textId="77777777" w:rsidR="003E1883" w:rsidRDefault="003E1883" w:rsidP="003E1883">
            <w:pPr>
              <w:pStyle w:val="code"/>
              <w:bidi w:val="0"/>
            </w:pPr>
            <w:r>
              <w:t xml:space="preserve">            width: 200px;</w:t>
            </w:r>
          </w:p>
          <w:p w14:paraId="31A8CB56" w14:textId="77777777" w:rsidR="003E1883" w:rsidRDefault="003E1883" w:rsidP="003E1883">
            <w:pPr>
              <w:pStyle w:val="code"/>
              <w:bidi w:val="0"/>
            </w:pPr>
            <w:r>
              <w:t xml:space="preserve">            height: 100px;</w:t>
            </w:r>
          </w:p>
          <w:p w14:paraId="338D6082" w14:textId="77777777" w:rsidR="003E1883" w:rsidRDefault="003E1883" w:rsidP="003E1883">
            <w:pPr>
              <w:pStyle w:val="code"/>
              <w:bidi w:val="0"/>
            </w:pPr>
            <w:r>
              <w:t xml:space="preserve">            margin: 10px;</w:t>
            </w:r>
          </w:p>
          <w:p w14:paraId="51BC32E4" w14:textId="77777777" w:rsidR="003E1883" w:rsidRDefault="003E1883" w:rsidP="003E1883">
            <w:pPr>
              <w:pStyle w:val="code"/>
              <w:bidi w:val="0"/>
            </w:pPr>
            <w:r>
              <w:t xml:space="preserve">            padding: 20px;</w:t>
            </w:r>
          </w:p>
          <w:p w14:paraId="3BF94299" w14:textId="77777777" w:rsidR="003E1883" w:rsidRDefault="003E1883" w:rsidP="003E1883">
            <w:pPr>
              <w:pStyle w:val="code"/>
              <w:bidi w:val="0"/>
            </w:pPr>
            <w:r>
              <w:t xml:space="preserve">            border: 2px solid black;</w:t>
            </w:r>
          </w:p>
          <w:p w14:paraId="647CC564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1AD770E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16BD12E1" w14:textId="77777777" w:rsidR="003E1883" w:rsidRDefault="003E1883" w:rsidP="003E1883">
            <w:pPr>
              <w:pStyle w:val="code"/>
              <w:bidi w:val="0"/>
            </w:pPr>
            <w:r>
              <w:t xml:space="preserve">        .solid-color {</w:t>
            </w:r>
          </w:p>
          <w:p w14:paraId="6E89FD74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        background-color: #3498db; /* </w:t>
            </w:r>
            <w:r>
              <w:rPr>
                <w:rFonts w:cs="IRANSansWeb(FaNum) Light"/>
                <w:rtl/>
              </w:rPr>
              <w:t>آب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3ECD426D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37A3007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19173FA" w14:textId="77777777" w:rsidR="003E1883" w:rsidRDefault="003E1883" w:rsidP="003E1883">
            <w:pPr>
              <w:pStyle w:val="code"/>
              <w:bidi w:val="0"/>
            </w:pPr>
            <w:r>
              <w:t xml:space="preserve">        .transparent {</w:t>
            </w:r>
          </w:p>
          <w:p w14:paraId="241B2C31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    background-color: rgba(52, 152, 219, 0.3); /* </w:t>
            </w:r>
            <w:r>
              <w:rPr>
                <w:rFonts w:cs="IRANSansWeb(FaNum) Light"/>
                <w:rtl/>
              </w:rPr>
              <w:t>آب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مه</w:t>
            </w:r>
            <w:r>
              <w:rPr>
                <w:rFonts w:cs="IRANSansWeb(FaNum) Light"/>
                <w:rtl/>
              </w:rPr>
              <w:t xml:space="preserve"> شفاف</w:t>
            </w:r>
            <w:r>
              <w:t xml:space="preserve"> */</w:t>
            </w:r>
          </w:p>
          <w:p w14:paraId="417B1CA2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B063B9C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9299176" w14:textId="77777777" w:rsidR="003E1883" w:rsidRDefault="003E1883" w:rsidP="003E1883">
            <w:pPr>
              <w:pStyle w:val="code"/>
              <w:bidi w:val="0"/>
            </w:pPr>
            <w:r>
              <w:t xml:space="preserve">        .gradient {</w:t>
            </w:r>
          </w:p>
          <w:p w14:paraId="3ABE21C7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        background: linear-gradient(to right, #3498db, #2ecc71); /* </w:t>
            </w:r>
            <w:r>
              <w:rPr>
                <w:rFonts w:cs="IRANSansWeb(FaNum) Light"/>
                <w:rtl/>
              </w:rPr>
              <w:t>گراد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t xml:space="preserve"> */</w:t>
            </w:r>
          </w:p>
          <w:p w14:paraId="2B2294D4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8B45212" w14:textId="77777777" w:rsidR="003E1883" w:rsidRDefault="003E1883" w:rsidP="003E1883">
            <w:pPr>
              <w:pStyle w:val="code"/>
              <w:bidi w:val="0"/>
            </w:pPr>
            <w:r>
              <w:t xml:space="preserve">    &lt;/style&gt;</w:t>
            </w:r>
          </w:p>
          <w:p w14:paraId="68BD5A33" w14:textId="77777777" w:rsidR="003E1883" w:rsidRDefault="003E1883" w:rsidP="003E1883">
            <w:pPr>
              <w:pStyle w:val="code"/>
              <w:bidi w:val="0"/>
            </w:pPr>
            <w:r>
              <w:t>&lt;/head&gt;</w:t>
            </w:r>
          </w:p>
          <w:p w14:paraId="433A3251" w14:textId="77777777" w:rsidR="003E1883" w:rsidRDefault="003E1883" w:rsidP="003E1883">
            <w:pPr>
              <w:pStyle w:val="code"/>
              <w:bidi w:val="0"/>
            </w:pPr>
            <w:r>
              <w:t>&lt;body&gt;</w:t>
            </w:r>
          </w:p>
          <w:p w14:paraId="2AA91476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&lt;div class="box solid-color"&gt;</w:t>
            </w:r>
            <w:r>
              <w:rPr>
                <w:rFonts w:cs="IRANSansWeb(FaNum) Light"/>
                <w:rtl/>
              </w:rPr>
              <w:t>پس‌زم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rPr>
                <w:rFonts w:cs="IRANSansWeb(FaNum) Light"/>
                <w:rtl/>
              </w:rPr>
              <w:t xml:space="preserve"> آب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  <w:p w14:paraId="3382ADD6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&lt;div class="box transparent"&gt;</w:t>
            </w:r>
            <w:r>
              <w:rPr>
                <w:rFonts w:cs="IRANSansWeb(FaNum) Light"/>
                <w:rtl/>
              </w:rPr>
              <w:t>پس‌زم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rPr>
                <w:rFonts w:cs="IRANSansWeb(FaNum) Light"/>
                <w:rtl/>
              </w:rPr>
              <w:t xml:space="preserve"> 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مه</w:t>
            </w:r>
            <w:r>
              <w:rPr>
                <w:rFonts w:cs="IRANSansWeb(FaNum) Light"/>
                <w:rtl/>
              </w:rPr>
              <w:t xml:space="preserve"> شفاف</w:t>
            </w:r>
            <w:r>
              <w:t>&lt;/div&gt;</w:t>
            </w:r>
          </w:p>
          <w:p w14:paraId="3753C2B5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&lt;div class="box gradient"&gt;</w:t>
            </w:r>
            <w:r>
              <w:rPr>
                <w:rFonts w:cs="IRANSansWeb(FaNum) Light"/>
                <w:rtl/>
              </w:rPr>
              <w:t>پس‌زم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rPr>
                <w:rFonts w:cs="IRANSansWeb(FaNum) Light"/>
                <w:rtl/>
              </w:rPr>
              <w:t xml:space="preserve"> گراد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t>&lt;/div&gt;</w:t>
            </w:r>
          </w:p>
          <w:p w14:paraId="23617D09" w14:textId="77777777" w:rsidR="003E1883" w:rsidRDefault="003E1883" w:rsidP="003E1883">
            <w:pPr>
              <w:pStyle w:val="code"/>
              <w:bidi w:val="0"/>
            </w:pPr>
            <w:r>
              <w:t>&lt;/body&gt;</w:t>
            </w:r>
          </w:p>
          <w:p w14:paraId="58D86572" w14:textId="6E068F98" w:rsidR="003E1883" w:rsidRDefault="003E1883" w:rsidP="003E1883">
            <w:pPr>
              <w:pStyle w:val="code"/>
              <w:bidi w:val="0"/>
            </w:pPr>
            <w:r>
              <w:t>&lt;/html&gt;</w:t>
            </w:r>
          </w:p>
        </w:tc>
      </w:tr>
    </w:tbl>
    <w:p w14:paraId="6D5BCBB4" w14:textId="3E0F1467" w:rsidR="003E1883" w:rsidRDefault="003E1883" w:rsidP="003E1883">
      <w:pPr>
        <w:pStyle w:val="code"/>
      </w:pPr>
      <w:hyperlink r:id="rId251" w:history="1">
        <w:r w:rsidRPr="003E1883">
          <w:rPr>
            <w:rStyle w:val="Hyperlink"/>
          </w:rPr>
          <w:t>Background-color2</w:t>
        </w:r>
      </w:hyperlink>
    </w:p>
    <w:p w14:paraId="6E71F2C9" w14:textId="77777777" w:rsidR="003E1883" w:rsidRDefault="003E1883" w:rsidP="003E1883">
      <w:pPr>
        <w:pStyle w:val="code"/>
      </w:pPr>
    </w:p>
    <w:p w14:paraId="422D877A" w14:textId="77777777" w:rsidR="003E1883" w:rsidRDefault="003E1883" w:rsidP="003E1883">
      <w:pPr>
        <w:pStyle w:val="code"/>
        <w:rPr>
          <w:rtl/>
        </w:rPr>
      </w:pPr>
    </w:p>
    <w:p w14:paraId="120BC535" w14:textId="77777777" w:rsidR="00F40B17" w:rsidRDefault="00F40B17" w:rsidP="007F7741">
      <w:pPr>
        <w:pStyle w:val="bold"/>
        <w:rPr>
          <w:rtl/>
        </w:rPr>
      </w:pPr>
      <w:r>
        <w:t>Background-image</w:t>
      </w:r>
    </w:p>
    <w:p w14:paraId="6ECE6C49" w14:textId="77777777" w:rsidR="003E1883" w:rsidRDefault="003E1883" w:rsidP="003E1883">
      <w:pPr>
        <w:rPr>
          <w:rtl/>
        </w:rPr>
      </w:pPr>
      <w:r>
        <w:rPr>
          <w:rtl/>
          <w:lang w:bidi="ar-SA"/>
        </w:rPr>
        <w:t>تعر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  <w:r>
        <w:rPr>
          <w:rtl/>
          <w:lang w:bidi="ar-SA"/>
        </w:rPr>
        <w:t>:</w:t>
      </w:r>
    </w:p>
    <w:p w14:paraId="001D14F9" w14:textId="58C72E9A" w:rsidR="003E1883" w:rsidRDefault="003E1883" w:rsidP="003E1883">
      <w:pPr>
        <w:rPr>
          <w:rtl/>
        </w:rPr>
      </w:pPr>
      <w:r>
        <w:rPr>
          <w:rFonts w:hint="eastAsia"/>
          <w:rtl/>
          <w:lang w:bidi="ar-SA"/>
        </w:rPr>
        <w:t>تع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عکس به عنوان پس‌زم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نه</w:t>
      </w:r>
    </w:p>
    <w:p w14:paraId="649CDF87" w14:textId="708945F5" w:rsidR="003E1883" w:rsidRDefault="003E1883" w:rsidP="003E1883">
      <w:pPr>
        <w:rPr>
          <w:rtl/>
        </w:rPr>
      </w:pPr>
      <w:r>
        <w:rPr>
          <w:rFonts w:hint="cs"/>
          <w:rtl/>
        </w:rPr>
        <w:t>کد: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1883" w14:paraId="43F66053" w14:textId="77777777" w:rsidTr="003E1883">
        <w:tc>
          <w:tcPr>
            <w:tcW w:w="9350" w:type="dxa"/>
          </w:tcPr>
          <w:p w14:paraId="64719ACF" w14:textId="77777777" w:rsidR="003E1883" w:rsidRDefault="003E1883" w:rsidP="003E1883">
            <w:pPr>
              <w:pStyle w:val="code"/>
              <w:bidi w:val="0"/>
            </w:pPr>
            <w:r>
              <w:t>selector {</w:t>
            </w:r>
          </w:p>
          <w:p w14:paraId="754CDC6D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background-image: url('</w:t>
            </w:r>
            <w:r>
              <w:rPr>
                <w:rFonts w:cs="IRANSansWeb(FaNum) Light"/>
                <w:rtl/>
              </w:rPr>
              <w:t>آدرس-عکس</w:t>
            </w:r>
            <w:r>
              <w:t>');</w:t>
            </w:r>
          </w:p>
          <w:p w14:paraId="074D8510" w14:textId="20B12AA6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>}</w:t>
            </w:r>
          </w:p>
        </w:tc>
      </w:tr>
    </w:tbl>
    <w:p w14:paraId="5FEC13F0" w14:textId="58E5E329" w:rsidR="003E1883" w:rsidRDefault="003E1883" w:rsidP="003E1883">
      <w:pPr>
        <w:rPr>
          <w:rtl/>
        </w:rPr>
      </w:pPr>
      <w:r w:rsidRPr="003E1883">
        <w:rPr>
          <w:rtl/>
        </w:rPr>
        <w:t>مثال عمل</w:t>
      </w:r>
      <w:r w:rsidRPr="003E1883">
        <w:rPr>
          <w:rFonts w:hint="cs"/>
          <w:rtl/>
        </w:rPr>
        <w:t>ی</w:t>
      </w:r>
      <w:r w:rsidRPr="003E1883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1883" w14:paraId="5E3F3DFF" w14:textId="77777777" w:rsidTr="003E1883">
        <w:tc>
          <w:tcPr>
            <w:tcW w:w="9350" w:type="dxa"/>
          </w:tcPr>
          <w:p w14:paraId="2698A455" w14:textId="77777777" w:rsidR="003E1883" w:rsidRDefault="003E1883" w:rsidP="003E1883">
            <w:pPr>
              <w:pStyle w:val="code"/>
              <w:bidi w:val="0"/>
            </w:pPr>
            <w:r>
              <w:t>&lt;style&gt;</w:t>
            </w:r>
          </w:p>
          <w:p w14:paraId="48E51942" w14:textId="77777777" w:rsidR="003E1883" w:rsidRDefault="003E1883" w:rsidP="003E1883">
            <w:pPr>
              <w:pStyle w:val="code"/>
              <w:bidi w:val="0"/>
            </w:pPr>
            <w:r>
              <w:t xml:space="preserve">    .container {</w:t>
            </w:r>
          </w:p>
          <w:p w14:paraId="1806E4A7" w14:textId="77777777" w:rsidR="003E1883" w:rsidRDefault="003E1883" w:rsidP="003E1883">
            <w:pPr>
              <w:pStyle w:val="code"/>
              <w:bidi w:val="0"/>
            </w:pPr>
            <w:r>
              <w:t xml:space="preserve">        width: 400px;</w:t>
            </w:r>
          </w:p>
          <w:p w14:paraId="5B7E8ED1" w14:textId="77777777" w:rsidR="003E1883" w:rsidRDefault="003E1883" w:rsidP="003E1883">
            <w:pPr>
              <w:pStyle w:val="code"/>
              <w:bidi w:val="0"/>
            </w:pPr>
            <w:r>
              <w:t xml:space="preserve">        height: 300px;</w:t>
            </w:r>
          </w:p>
          <w:p w14:paraId="2139D1F4" w14:textId="77777777" w:rsidR="003E1883" w:rsidRDefault="003E1883" w:rsidP="003E1883">
            <w:pPr>
              <w:pStyle w:val="code"/>
              <w:bidi w:val="0"/>
            </w:pPr>
            <w:r>
              <w:t xml:space="preserve">        border: 2px solid #333;</w:t>
            </w:r>
          </w:p>
          <w:p w14:paraId="423831F1" w14:textId="77777777" w:rsidR="003E1883" w:rsidRDefault="003E1883" w:rsidP="003E1883">
            <w:pPr>
              <w:pStyle w:val="code"/>
              <w:bidi w:val="0"/>
            </w:pPr>
            <w:r>
              <w:t xml:space="preserve">        margin: 20px;</w:t>
            </w:r>
          </w:p>
          <w:p w14:paraId="00E0BC27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489ED03A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0FA7136C" w14:textId="77777777" w:rsidR="003E1883" w:rsidRDefault="003E1883" w:rsidP="003E1883">
            <w:pPr>
              <w:pStyle w:val="code"/>
              <w:bidi w:val="0"/>
            </w:pPr>
            <w:r>
              <w:t xml:space="preserve">    .nature-bg {</w:t>
            </w:r>
          </w:p>
          <w:p w14:paraId="17A0C6B7" w14:textId="77777777" w:rsidR="003E1883" w:rsidRDefault="003E1883" w:rsidP="003E1883">
            <w:pPr>
              <w:pStyle w:val="code"/>
              <w:bidi w:val="0"/>
            </w:pPr>
            <w:r>
              <w:t xml:space="preserve">        background-image: url('https://example.com/nature.jpg');</w:t>
            </w:r>
          </w:p>
          <w:p w14:paraId="0DF421F7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69C7BF25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</w:t>
            </w:r>
          </w:p>
          <w:p w14:paraId="2EFCD40C" w14:textId="77777777" w:rsidR="003E1883" w:rsidRDefault="003E1883" w:rsidP="003E1883">
            <w:pPr>
              <w:pStyle w:val="code"/>
              <w:bidi w:val="0"/>
            </w:pPr>
            <w:r>
              <w:t xml:space="preserve">    .pattern-bg {</w:t>
            </w:r>
          </w:p>
          <w:p w14:paraId="345F8F86" w14:textId="77777777" w:rsidR="003E1883" w:rsidRDefault="003E1883" w:rsidP="003E1883">
            <w:pPr>
              <w:pStyle w:val="code"/>
              <w:bidi w:val="0"/>
            </w:pPr>
            <w:r>
              <w:t xml:space="preserve">        background-image: url('https://example.com/pattern.png');</w:t>
            </w:r>
          </w:p>
          <w:p w14:paraId="5111E63D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36BA94D7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2EECDE6A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/* </w:t>
            </w:r>
            <w:r>
              <w:rPr>
                <w:rFonts w:cs="IRANSansWeb(FaNum) Light"/>
                <w:rtl/>
              </w:rPr>
              <w:t>چند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عکس پس‌زم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t xml:space="preserve"> */</w:t>
            </w:r>
          </w:p>
          <w:p w14:paraId="501D47F9" w14:textId="77777777" w:rsidR="003E1883" w:rsidRDefault="003E1883" w:rsidP="003E1883">
            <w:pPr>
              <w:pStyle w:val="code"/>
              <w:bidi w:val="0"/>
            </w:pPr>
            <w:r>
              <w:t xml:space="preserve">    .multiple-bg {</w:t>
            </w:r>
          </w:p>
          <w:p w14:paraId="0E5EEF88" w14:textId="77777777" w:rsidR="003E1883" w:rsidRDefault="003E1883" w:rsidP="003E1883">
            <w:pPr>
              <w:pStyle w:val="code"/>
              <w:bidi w:val="0"/>
            </w:pPr>
            <w:r>
              <w:t xml:space="preserve">        background-image: </w:t>
            </w:r>
          </w:p>
          <w:p w14:paraId="6B17E03D" w14:textId="77777777" w:rsidR="003E1883" w:rsidRDefault="003E1883" w:rsidP="003E1883">
            <w:pPr>
              <w:pStyle w:val="code"/>
              <w:bidi w:val="0"/>
            </w:pPr>
            <w:r>
              <w:t xml:space="preserve">            url('https://example.com/texture.jpg'),</w:t>
            </w:r>
          </w:p>
          <w:p w14:paraId="0E0267F8" w14:textId="77777777" w:rsidR="003E1883" w:rsidRDefault="003E1883" w:rsidP="003E1883">
            <w:pPr>
              <w:pStyle w:val="code"/>
              <w:bidi w:val="0"/>
            </w:pPr>
            <w:r>
              <w:t xml:space="preserve">            linear-gradient(45deg, #3498db, #2ecc71);</w:t>
            </w:r>
          </w:p>
          <w:p w14:paraId="0D5B467A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01AB5E56" w14:textId="77777777" w:rsidR="003E1883" w:rsidRDefault="003E1883" w:rsidP="003E1883">
            <w:pPr>
              <w:pStyle w:val="code"/>
              <w:bidi w:val="0"/>
            </w:pPr>
            <w:r>
              <w:t>&lt;/style&gt;</w:t>
            </w:r>
          </w:p>
          <w:p w14:paraId="264EBC92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</w:p>
          <w:p w14:paraId="35A4F0C7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>&lt;div class="container nature-bg"&gt;</w:t>
            </w:r>
            <w:r>
              <w:rPr>
                <w:rFonts w:cs="IRANSansWeb(FaNum) Light"/>
                <w:rtl/>
              </w:rPr>
              <w:t>پس‌زم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rPr>
                <w:rFonts w:cs="IRANSansWeb(FaNum) Light"/>
                <w:rtl/>
              </w:rPr>
              <w:t xml:space="preserve"> عکس طب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عت</w:t>
            </w:r>
            <w:r>
              <w:t>&lt;/div&gt;</w:t>
            </w:r>
          </w:p>
          <w:p w14:paraId="13B5D491" w14:textId="77777777" w:rsidR="003E1883" w:rsidRDefault="003E1883" w:rsidP="003E1883">
            <w:pPr>
              <w:pStyle w:val="code"/>
              <w:bidi w:val="0"/>
              <w:rPr>
                <w:rtl/>
              </w:rPr>
            </w:pPr>
            <w:r>
              <w:t>&lt;div class="container pattern-bg"&gt;</w:t>
            </w:r>
            <w:r>
              <w:rPr>
                <w:rFonts w:cs="IRANSansWeb(FaNum) Light"/>
                <w:rtl/>
              </w:rPr>
              <w:t>پس‌زم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rPr>
                <w:rFonts w:cs="IRANSansWeb(FaNum) Light"/>
                <w:rtl/>
              </w:rPr>
              <w:t xml:space="preserve"> پترن</w:t>
            </w:r>
            <w:r>
              <w:t>&lt;/div&gt;</w:t>
            </w:r>
          </w:p>
          <w:p w14:paraId="04161564" w14:textId="41A88316" w:rsidR="003E1883" w:rsidRDefault="003E1883" w:rsidP="003E1883">
            <w:pPr>
              <w:pStyle w:val="code"/>
              <w:bidi w:val="0"/>
            </w:pPr>
            <w:r>
              <w:t>&lt;div class="container multiple-bg"&gt;</w:t>
            </w:r>
            <w:r>
              <w:rPr>
                <w:rFonts w:cs="IRANSansWeb(FaNum) Light"/>
                <w:rtl/>
              </w:rPr>
              <w:t>چند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پس‌زم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t>&lt;/div&gt;</w:t>
            </w:r>
          </w:p>
        </w:tc>
      </w:tr>
    </w:tbl>
    <w:p w14:paraId="28C1D1F7" w14:textId="4D525873" w:rsidR="003E1883" w:rsidRDefault="00B01020" w:rsidP="00B01020">
      <w:pPr>
        <w:pStyle w:val="code"/>
      </w:pPr>
      <w:hyperlink r:id="rId252" w:history="1">
        <w:r w:rsidRPr="00B01020">
          <w:rPr>
            <w:rStyle w:val="Hyperlink"/>
          </w:rPr>
          <w:t>Background-image</w:t>
        </w:r>
      </w:hyperlink>
    </w:p>
    <w:p w14:paraId="1536B36B" w14:textId="77777777" w:rsidR="00B01020" w:rsidRDefault="00B01020" w:rsidP="00B01020">
      <w:pPr>
        <w:pStyle w:val="code"/>
      </w:pPr>
    </w:p>
    <w:p w14:paraId="589259E6" w14:textId="77777777" w:rsidR="00F40B17" w:rsidRDefault="00F40B17" w:rsidP="007F7741">
      <w:pPr>
        <w:pStyle w:val="bold"/>
      </w:pPr>
      <w:r w:rsidRPr="007F7741">
        <w:t>Background-repeat</w:t>
      </w:r>
    </w:p>
    <w:p w14:paraId="6D116B98" w14:textId="5A01B84E" w:rsidR="00B01020" w:rsidRDefault="00B01020" w:rsidP="00B01020">
      <w:pPr>
        <w:rPr>
          <w:rtl/>
        </w:rPr>
      </w:pPr>
      <w:r>
        <w:rPr>
          <w:rtl/>
          <w:lang w:bidi="ar-SA"/>
        </w:rPr>
        <w:t>تعر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  <w:r>
        <w:rPr>
          <w:rtl/>
          <w:lang w:bidi="ar-SA"/>
        </w:rPr>
        <w:t>:</w:t>
      </w:r>
    </w:p>
    <w:p w14:paraId="5059AAC4" w14:textId="6AB067F2" w:rsidR="00B01020" w:rsidRDefault="00B01020" w:rsidP="00B01020">
      <w:pPr>
        <w:rPr>
          <w:rtl/>
        </w:rPr>
      </w:pPr>
      <w:r>
        <w:rPr>
          <w:rFonts w:hint="eastAsia"/>
          <w:rtl/>
          <w:lang w:bidi="ar-SA"/>
        </w:rPr>
        <w:t>تع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نحوه تکرار عکس پس‌زم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نه</w:t>
      </w:r>
    </w:p>
    <w:p w14:paraId="5EA0D133" w14:textId="13FAF3CB" w:rsidR="00B01020" w:rsidRDefault="00B01020" w:rsidP="00B01020">
      <w:pPr>
        <w:rPr>
          <w:rtl/>
        </w:rPr>
      </w:pPr>
      <w:r>
        <w:rPr>
          <w:rtl/>
          <w:lang w:bidi="ar-SA"/>
        </w:rPr>
        <w:t>مقاد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ممکن: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1020" w14:paraId="2F983381" w14:textId="77777777" w:rsidTr="00B01020">
        <w:tc>
          <w:tcPr>
            <w:tcW w:w="9350" w:type="dxa"/>
          </w:tcPr>
          <w:p w14:paraId="6F238E7E" w14:textId="77777777" w:rsidR="00B01020" w:rsidRDefault="00B01020" w:rsidP="00B01020">
            <w:pPr>
              <w:pStyle w:val="code"/>
              <w:bidi w:val="0"/>
            </w:pPr>
            <w:r>
              <w:t>div {</w:t>
            </w:r>
          </w:p>
          <w:p w14:paraId="421E7A60" w14:textId="77777777" w:rsidR="00B01020" w:rsidRDefault="00B01020" w:rsidP="00B01020">
            <w:pPr>
              <w:pStyle w:val="code"/>
              <w:bidi w:val="0"/>
              <w:rPr>
                <w:rtl/>
              </w:rPr>
            </w:pPr>
            <w:r>
              <w:t xml:space="preserve">    background-repeat: repeat;    /* </w:t>
            </w:r>
            <w:r>
              <w:rPr>
                <w:rFonts w:cs="IRANSansWeb(FaNum) Light"/>
                <w:rtl/>
              </w:rPr>
              <w:t>تکرار در دو جهت (پ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ش‌فرض</w:t>
            </w:r>
            <w:r>
              <w:rPr>
                <w:rFonts w:cs="IRANSansWeb(FaNum) Light"/>
                <w:rtl/>
              </w:rPr>
              <w:t>)</w:t>
            </w:r>
            <w:r>
              <w:t xml:space="preserve"> */</w:t>
            </w:r>
          </w:p>
          <w:p w14:paraId="26497F6E" w14:textId="77777777" w:rsidR="00B01020" w:rsidRDefault="00B01020" w:rsidP="00B01020">
            <w:pPr>
              <w:pStyle w:val="code"/>
              <w:bidi w:val="0"/>
              <w:rPr>
                <w:rtl/>
              </w:rPr>
            </w:pPr>
            <w:r>
              <w:t xml:space="preserve">    background-repeat: repeat-x;  /* </w:t>
            </w:r>
            <w:r>
              <w:rPr>
                <w:rFonts w:cs="IRANSansWeb(FaNum) Light"/>
                <w:rtl/>
              </w:rPr>
              <w:t>تکرار فقط در جهت افق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6CAA6E88" w14:textId="77777777" w:rsidR="00B01020" w:rsidRDefault="00B01020" w:rsidP="00B01020">
            <w:pPr>
              <w:pStyle w:val="code"/>
              <w:bidi w:val="0"/>
              <w:rPr>
                <w:rtl/>
              </w:rPr>
            </w:pPr>
            <w:r>
              <w:t xml:space="preserve">    background-repeat: repeat-y;  /* </w:t>
            </w:r>
            <w:r>
              <w:rPr>
                <w:rFonts w:cs="IRANSansWeb(FaNum) Light"/>
                <w:rtl/>
              </w:rPr>
              <w:t>تکرار فقط در جهت عمود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615F53DC" w14:textId="77777777" w:rsidR="00B01020" w:rsidRDefault="00B01020" w:rsidP="00B01020">
            <w:pPr>
              <w:pStyle w:val="code"/>
              <w:bidi w:val="0"/>
              <w:rPr>
                <w:rtl/>
              </w:rPr>
            </w:pPr>
            <w:r>
              <w:t xml:space="preserve">    background-repeat: no-repeat; /* </w:t>
            </w:r>
            <w:r>
              <w:rPr>
                <w:rFonts w:cs="IRANSansWeb(FaNum) Light"/>
                <w:rtl/>
              </w:rPr>
              <w:t>عدم تکرار</w:t>
            </w:r>
            <w:r>
              <w:t xml:space="preserve"> */</w:t>
            </w:r>
          </w:p>
          <w:p w14:paraId="212113E3" w14:textId="77777777" w:rsidR="00B01020" w:rsidRDefault="00B01020" w:rsidP="00B01020">
            <w:pPr>
              <w:pStyle w:val="code"/>
              <w:bidi w:val="0"/>
              <w:rPr>
                <w:rtl/>
              </w:rPr>
            </w:pPr>
            <w:r>
              <w:t xml:space="preserve">    background-repeat: space;     /* </w:t>
            </w:r>
            <w:r>
              <w:rPr>
                <w:rFonts w:cs="IRANSansWeb(FaNum) Light"/>
                <w:rtl/>
              </w:rPr>
              <w:t>تکرار با فاصله</w:t>
            </w:r>
            <w:r>
              <w:t xml:space="preserve"> */</w:t>
            </w:r>
          </w:p>
          <w:p w14:paraId="0D04B3B3" w14:textId="77777777" w:rsidR="00B01020" w:rsidRDefault="00B01020" w:rsidP="00B01020">
            <w:pPr>
              <w:pStyle w:val="code"/>
              <w:bidi w:val="0"/>
              <w:rPr>
                <w:rtl/>
              </w:rPr>
            </w:pPr>
            <w:r>
              <w:t xml:space="preserve">    background-repeat: round;     /* </w:t>
            </w:r>
            <w:r>
              <w:rPr>
                <w:rFonts w:cs="IRANSansWeb(FaNum) Light"/>
                <w:rtl/>
              </w:rPr>
              <w:t>تکرار با کش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ده</w:t>
            </w:r>
            <w:r>
              <w:rPr>
                <w:rFonts w:cs="IRANSansWeb(FaNum) Light"/>
                <w:rtl/>
              </w:rPr>
              <w:t xml:space="preserve"> شدن</w:t>
            </w:r>
            <w:r>
              <w:t xml:space="preserve"> */</w:t>
            </w:r>
          </w:p>
          <w:p w14:paraId="02D13984" w14:textId="086E9167" w:rsidR="00B01020" w:rsidRDefault="00B01020" w:rsidP="00B01020">
            <w:pPr>
              <w:pStyle w:val="code"/>
              <w:bidi w:val="0"/>
              <w:rPr>
                <w:rtl/>
              </w:rPr>
            </w:pPr>
            <w:r>
              <w:t>}</w:t>
            </w:r>
          </w:p>
        </w:tc>
      </w:tr>
    </w:tbl>
    <w:p w14:paraId="6212248F" w14:textId="77777777" w:rsidR="00B01020" w:rsidRDefault="00B01020" w:rsidP="007F7741">
      <w:pPr>
        <w:pStyle w:val="bold"/>
      </w:pPr>
    </w:p>
    <w:p w14:paraId="48511022" w14:textId="77777777" w:rsidR="00B01020" w:rsidRDefault="00B01020" w:rsidP="00B01020">
      <w:pPr>
        <w:rPr>
          <w:rtl/>
        </w:rPr>
      </w:pPr>
      <w:r>
        <w:rPr>
          <w:rFonts w:ascii="IRANSansWeb(FaNum) Light" w:hAnsi="IRANSansWeb(FaNum) Light" w:hint="cs"/>
          <w:rtl/>
          <w:lang w:bidi="ar-SA"/>
        </w:rPr>
        <w:t>مثال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جامع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کاربرد</w:t>
      </w:r>
      <w:r>
        <w:rPr>
          <w:rFonts w:hint="cs"/>
          <w:rtl/>
          <w:lang w:bidi="ar-SA"/>
        </w:rPr>
        <w:t>ی</w:t>
      </w:r>
    </w:p>
    <w:p w14:paraId="2BC99A2A" w14:textId="1653FDE2" w:rsidR="00B01020" w:rsidRDefault="00B01020" w:rsidP="00B01020">
      <w:pPr>
        <w:rPr>
          <w:lang w:bidi="ar-SA"/>
        </w:rPr>
      </w:pPr>
      <w:r>
        <w:rPr>
          <w:rtl/>
          <w:lang w:bidi="ar-SA"/>
        </w:rPr>
        <w:t xml:space="preserve">کد کامل </w:t>
      </w:r>
      <w:r>
        <w:t>HTML/CSS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1020" w14:paraId="56EF8B55" w14:textId="77777777" w:rsidTr="00B01020">
        <w:tc>
          <w:tcPr>
            <w:tcW w:w="9350" w:type="dxa"/>
          </w:tcPr>
          <w:p w14:paraId="58A58D77" w14:textId="77777777" w:rsidR="00B01020" w:rsidRDefault="00B01020" w:rsidP="00B01020">
            <w:pPr>
              <w:bidi w:val="0"/>
            </w:pPr>
            <w:r>
              <w:t>&lt;!DOCTYPE html&gt;</w:t>
            </w:r>
          </w:p>
          <w:p w14:paraId="6230F9D3" w14:textId="77777777" w:rsidR="00B01020" w:rsidRDefault="00B01020" w:rsidP="00B01020">
            <w:pPr>
              <w:bidi w:val="0"/>
            </w:pPr>
            <w:r>
              <w:lastRenderedPageBreak/>
              <w:t>&lt;html lang="fa"&gt;</w:t>
            </w:r>
          </w:p>
          <w:p w14:paraId="0BED0D90" w14:textId="77777777" w:rsidR="00B01020" w:rsidRDefault="00B01020" w:rsidP="00B01020">
            <w:pPr>
              <w:bidi w:val="0"/>
            </w:pPr>
            <w:r>
              <w:t>&lt;head&gt;</w:t>
            </w:r>
          </w:p>
          <w:p w14:paraId="202E1519" w14:textId="77777777" w:rsidR="00B01020" w:rsidRDefault="00B01020" w:rsidP="00B01020">
            <w:pPr>
              <w:bidi w:val="0"/>
            </w:pPr>
            <w:r>
              <w:t xml:space="preserve">    &lt;meta charset="UTF-8"&gt;</w:t>
            </w:r>
          </w:p>
          <w:p w14:paraId="22EC1402" w14:textId="77777777" w:rsidR="00B01020" w:rsidRDefault="00B01020" w:rsidP="00B01020">
            <w:pPr>
              <w:bidi w:val="0"/>
            </w:pPr>
            <w:r>
              <w:t xml:space="preserve">    &lt;style&gt;</w:t>
            </w:r>
          </w:p>
          <w:p w14:paraId="55C865D8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* {</w:t>
            </w:r>
          </w:p>
          <w:p w14:paraId="03F7F680" w14:textId="77777777" w:rsidR="00B01020" w:rsidRDefault="00B01020" w:rsidP="00B01020">
            <w:pPr>
              <w:bidi w:val="0"/>
            </w:pPr>
            <w:r>
              <w:t xml:space="preserve">            margin: 0;</w:t>
            </w:r>
          </w:p>
          <w:p w14:paraId="5AB8369C" w14:textId="77777777" w:rsidR="00B01020" w:rsidRDefault="00B01020" w:rsidP="00B01020">
            <w:pPr>
              <w:bidi w:val="0"/>
            </w:pPr>
            <w:r>
              <w:t xml:space="preserve">            padding: 0;</w:t>
            </w:r>
          </w:p>
          <w:p w14:paraId="6813DBA8" w14:textId="77777777" w:rsidR="00B01020" w:rsidRDefault="00B01020" w:rsidP="00B01020">
            <w:pPr>
              <w:bidi w:val="0"/>
            </w:pPr>
            <w:r>
              <w:t xml:space="preserve">            box-sizing: border-box;</w:t>
            </w:r>
          </w:p>
          <w:p w14:paraId="5CDEA5D4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648CA223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0234F6AE" w14:textId="77777777" w:rsidR="00B01020" w:rsidRDefault="00B01020" w:rsidP="00B01020">
            <w:pPr>
              <w:bidi w:val="0"/>
            </w:pPr>
            <w:r>
              <w:t xml:space="preserve">        body {</w:t>
            </w:r>
          </w:p>
          <w:p w14:paraId="44E81C25" w14:textId="77777777" w:rsidR="00B01020" w:rsidRDefault="00B01020" w:rsidP="00B01020">
            <w:pPr>
              <w:bidi w:val="0"/>
            </w:pPr>
            <w:r>
              <w:t xml:space="preserve">            font-family: 'Segoe UI', Tahoma, Geneva, Verdana, sans-serif;</w:t>
            </w:r>
          </w:p>
          <w:p w14:paraId="178C945C" w14:textId="77777777" w:rsidR="00B01020" w:rsidRDefault="00B01020" w:rsidP="00B01020">
            <w:pPr>
              <w:bidi w:val="0"/>
            </w:pPr>
            <w:r>
              <w:t xml:space="preserve">            padding: 20px;</w:t>
            </w:r>
          </w:p>
          <w:p w14:paraId="07243A88" w14:textId="77777777" w:rsidR="00B01020" w:rsidRDefault="00B01020" w:rsidP="00B01020">
            <w:pPr>
              <w:bidi w:val="0"/>
            </w:pPr>
            <w:r>
              <w:t xml:space="preserve">            background-color: #f5f5f5;</w:t>
            </w:r>
          </w:p>
          <w:p w14:paraId="13E63439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016E26C2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79D18EDB" w14:textId="77777777" w:rsidR="00B01020" w:rsidRDefault="00B01020" w:rsidP="00B01020">
            <w:pPr>
              <w:bidi w:val="0"/>
            </w:pPr>
            <w:r>
              <w:t xml:space="preserve">        .header {</w:t>
            </w:r>
          </w:p>
          <w:p w14:paraId="7762521B" w14:textId="77777777" w:rsidR="00B01020" w:rsidRDefault="00B01020" w:rsidP="00B01020">
            <w:pPr>
              <w:bidi w:val="0"/>
            </w:pPr>
            <w:r>
              <w:t xml:space="preserve">            background-color: #2c3e50;</w:t>
            </w:r>
          </w:p>
          <w:p w14:paraId="11F4C66E" w14:textId="77777777" w:rsidR="00B01020" w:rsidRDefault="00B01020" w:rsidP="00B01020">
            <w:pPr>
              <w:bidi w:val="0"/>
            </w:pPr>
            <w:r>
              <w:t xml:space="preserve">            color: white;</w:t>
            </w:r>
          </w:p>
          <w:p w14:paraId="766D1DBC" w14:textId="77777777" w:rsidR="00B01020" w:rsidRDefault="00B01020" w:rsidP="00B01020">
            <w:pPr>
              <w:bidi w:val="0"/>
            </w:pPr>
            <w:r>
              <w:t xml:space="preserve">            padding: 20px;</w:t>
            </w:r>
          </w:p>
          <w:p w14:paraId="531AA2D7" w14:textId="77777777" w:rsidR="00B01020" w:rsidRDefault="00B01020" w:rsidP="00B01020">
            <w:pPr>
              <w:bidi w:val="0"/>
            </w:pPr>
            <w:r>
              <w:t xml:space="preserve">            text-align: center;</w:t>
            </w:r>
          </w:p>
          <w:p w14:paraId="3FE60186" w14:textId="77777777" w:rsidR="00B01020" w:rsidRDefault="00B01020" w:rsidP="00B01020">
            <w:pPr>
              <w:bidi w:val="0"/>
            </w:pPr>
            <w:r>
              <w:t xml:space="preserve">            margin-bottom: 30px;</w:t>
            </w:r>
          </w:p>
          <w:p w14:paraId="75D54F56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13519865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3C5021CD" w14:textId="77777777" w:rsidR="00B01020" w:rsidRDefault="00B01020" w:rsidP="00B01020">
            <w:pPr>
              <w:bidi w:val="0"/>
            </w:pPr>
            <w:r>
              <w:t xml:space="preserve">        .demo-container {</w:t>
            </w:r>
          </w:p>
          <w:p w14:paraId="692D7768" w14:textId="77777777" w:rsidR="00B01020" w:rsidRDefault="00B01020" w:rsidP="00B01020">
            <w:pPr>
              <w:bidi w:val="0"/>
            </w:pPr>
            <w:r>
              <w:t xml:space="preserve">            display: flex;</w:t>
            </w:r>
          </w:p>
          <w:p w14:paraId="104ACAFE" w14:textId="77777777" w:rsidR="00B01020" w:rsidRDefault="00B01020" w:rsidP="00B01020">
            <w:pPr>
              <w:bidi w:val="0"/>
            </w:pPr>
            <w:r>
              <w:t xml:space="preserve">            flex-wrap: wrap;</w:t>
            </w:r>
          </w:p>
          <w:p w14:paraId="205A2F91" w14:textId="77777777" w:rsidR="00B01020" w:rsidRDefault="00B01020" w:rsidP="00B01020">
            <w:pPr>
              <w:bidi w:val="0"/>
            </w:pPr>
            <w:r>
              <w:t xml:space="preserve">            gap: 20px;</w:t>
            </w:r>
          </w:p>
          <w:p w14:paraId="3EDF977B" w14:textId="77777777" w:rsidR="00B01020" w:rsidRDefault="00B01020" w:rsidP="00B01020">
            <w:pPr>
              <w:bidi w:val="0"/>
            </w:pPr>
            <w:r>
              <w:t xml:space="preserve">            justify-content: center;</w:t>
            </w:r>
          </w:p>
          <w:p w14:paraId="22C3204E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32BB02EA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4B6B95C9" w14:textId="77777777" w:rsidR="00B01020" w:rsidRDefault="00B01020" w:rsidP="00B01020">
            <w:pPr>
              <w:bidi w:val="0"/>
            </w:pPr>
            <w:r>
              <w:t xml:space="preserve">        .demo-box {</w:t>
            </w:r>
          </w:p>
          <w:p w14:paraId="795E247F" w14:textId="77777777" w:rsidR="00B01020" w:rsidRDefault="00B01020" w:rsidP="00B01020">
            <w:pPr>
              <w:bidi w:val="0"/>
            </w:pPr>
            <w:r>
              <w:t xml:space="preserve">            width: 300px;</w:t>
            </w:r>
          </w:p>
          <w:p w14:paraId="2BAB0C3B" w14:textId="77777777" w:rsidR="00B01020" w:rsidRDefault="00B01020" w:rsidP="00B01020">
            <w:pPr>
              <w:bidi w:val="0"/>
            </w:pPr>
            <w:r>
              <w:t xml:space="preserve">            height: 200px;</w:t>
            </w:r>
          </w:p>
          <w:p w14:paraId="5C010315" w14:textId="77777777" w:rsidR="00B01020" w:rsidRDefault="00B01020" w:rsidP="00B01020">
            <w:pPr>
              <w:bidi w:val="0"/>
            </w:pPr>
            <w:r>
              <w:t xml:space="preserve">            border: 3px solid #34495e;</w:t>
            </w:r>
          </w:p>
          <w:p w14:paraId="2DE019B1" w14:textId="77777777" w:rsidR="00B01020" w:rsidRDefault="00B01020" w:rsidP="00B01020">
            <w:pPr>
              <w:bidi w:val="0"/>
            </w:pPr>
            <w:r>
              <w:t xml:space="preserve">            border-radius: 10px;</w:t>
            </w:r>
          </w:p>
          <w:p w14:paraId="094665B5" w14:textId="77777777" w:rsidR="00B01020" w:rsidRDefault="00B01020" w:rsidP="00B01020">
            <w:pPr>
              <w:bidi w:val="0"/>
            </w:pPr>
            <w:r>
              <w:t xml:space="preserve">            padding: 15px;</w:t>
            </w:r>
          </w:p>
          <w:p w14:paraId="6CB89264" w14:textId="77777777" w:rsidR="00B01020" w:rsidRDefault="00B01020" w:rsidP="00B01020">
            <w:pPr>
              <w:bidi w:val="0"/>
            </w:pPr>
            <w:r>
              <w:t xml:space="preserve">            display: flex;</w:t>
            </w:r>
          </w:p>
          <w:p w14:paraId="7FD4E4A9" w14:textId="77777777" w:rsidR="00B01020" w:rsidRDefault="00B01020" w:rsidP="00B01020">
            <w:pPr>
              <w:bidi w:val="0"/>
            </w:pPr>
            <w:r>
              <w:t xml:space="preserve">            align-items: center;</w:t>
            </w:r>
          </w:p>
          <w:p w14:paraId="25551B9C" w14:textId="77777777" w:rsidR="00B01020" w:rsidRDefault="00B01020" w:rsidP="00B01020">
            <w:pPr>
              <w:bidi w:val="0"/>
            </w:pPr>
            <w:r>
              <w:t xml:space="preserve">            justify-content: center;</w:t>
            </w:r>
          </w:p>
          <w:p w14:paraId="4D10FF05" w14:textId="77777777" w:rsidR="00B01020" w:rsidRDefault="00B01020" w:rsidP="00B01020">
            <w:pPr>
              <w:bidi w:val="0"/>
            </w:pPr>
            <w:r>
              <w:t xml:space="preserve">            text-align: center;</w:t>
            </w:r>
          </w:p>
          <w:p w14:paraId="20144A5F" w14:textId="77777777" w:rsidR="00B01020" w:rsidRDefault="00B01020" w:rsidP="00B01020">
            <w:pPr>
              <w:bidi w:val="0"/>
            </w:pPr>
            <w:r>
              <w:t xml:space="preserve">            font-weight: bold;</w:t>
            </w:r>
          </w:p>
          <w:p w14:paraId="4575D309" w14:textId="77777777" w:rsidR="00B01020" w:rsidRDefault="00B01020" w:rsidP="00B01020">
            <w:pPr>
              <w:bidi w:val="0"/>
            </w:pPr>
            <w:r>
              <w:t xml:space="preserve">            color: #2c3e50;</w:t>
            </w:r>
          </w:p>
          <w:p w14:paraId="542DE6C5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7FFAFFFC" w14:textId="77777777" w:rsidR="00B01020" w:rsidRDefault="00B01020" w:rsidP="00B01020">
            <w:pPr>
              <w:bidi w:val="0"/>
              <w:rPr>
                <w:rtl/>
              </w:rPr>
            </w:pPr>
            <w:r>
              <w:lastRenderedPageBreak/>
              <w:t xml:space="preserve">        </w:t>
            </w:r>
          </w:p>
          <w:p w14:paraId="5B3B6061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tl/>
              </w:rPr>
              <w:t>مثال‌ها</w:t>
            </w:r>
            <w:r>
              <w:rPr>
                <w:rFonts w:hint="cs"/>
                <w:rtl/>
              </w:rPr>
              <w:t>ی</w:t>
            </w:r>
            <w:r>
              <w:t xml:space="preserve"> background-color */</w:t>
            </w:r>
          </w:p>
          <w:p w14:paraId="0FED5091" w14:textId="77777777" w:rsidR="00B01020" w:rsidRDefault="00B01020" w:rsidP="00B01020">
            <w:pPr>
              <w:bidi w:val="0"/>
            </w:pPr>
            <w:r>
              <w:t xml:space="preserve">        .color-solid {</w:t>
            </w:r>
          </w:p>
          <w:p w14:paraId="1E3890A9" w14:textId="77777777" w:rsidR="00B01020" w:rsidRDefault="00B01020" w:rsidP="00B01020">
            <w:pPr>
              <w:bidi w:val="0"/>
            </w:pPr>
            <w:r>
              <w:t xml:space="preserve">            background-color: #e74c3c;</w:t>
            </w:r>
          </w:p>
          <w:p w14:paraId="7B126FE5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0D5B8F7E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0C9C8C73" w14:textId="77777777" w:rsidR="00B01020" w:rsidRDefault="00B01020" w:rsidP="00B01020">
            <w:pPr>
              <w:bidi w:val="0"/>
            </w:pPr>
            <w:r>
              <w:t xml:space="preserve">        .color-transparent {</w:t>
            </w:r>
          </w:p>
          <w:p w14:paraId="6CC4C9AD" w14:textId="77777777" w:rsidR="00B01020" w:rsidRDefault="00B01020" w:rsidP="00B01020">
            <w:pPr>
              <w:bidi w:val="0"/>
            </w:pPr>
            <w:r>
              <w:t xml:space="preserve">            background-color: rgba(231, 76, 60, 0.5);</w:t>
            </w:r>
          </w:p>
          <w:p w14:paraId="5479F100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651F7047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0223477D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tl/>
              </w:rPr>
              <w:t>مثال‌ها</w:t>
            </w:r>
            <w:r>
              <w:rPr>
                <w:rFonts w:hint="cs"/>
                <w:rtl/>
              </w:rPr>
              <w:t>ی</w:t>
            </w:r>
            <w:r>
              <w:t xml:space="preserve"> background-image */</w:t>
            </w:r>
          </w:p>
          <w:p w14:paraId="1E7A24E9" w14:textId="77777777" w:rsidR="00B01020" w:rsidRDefault="00B01020" w:rsidP="00B01020">
            <w:pPr>
              <w:bidi w:val="0"/>
            </w:pPr>
            <w:r>
              <w:t xml:space="preserve">        .image-normal {</w:t>
            </w:r>
          </w:p>
          <w:p w14:paraId="4EE6AF5A" w14:textId="77777777" w:rsidR="00B01020" w:rsidRDefault="00B01020" w:rsidP="00B01020">
            <w:pPr>
              <w:bidi w:val="0"/>
            </w:pPr>
            <w:r>
              <w:t xml:space="preserve">            background-image: url('https://picsum.photos/300/200');</w:t>
            </w:r>
          </w:p>
          <w:p w14:paraId="02E1DCBA" w14:textId="77777777" w:rsidR="00B01020" w:rsidRDefault="00B01020" w:rsidP="00B01020">
            <w:pPr>
              <w:bidi w:val="0"/>
            </w:pPr>
            <w:r>
              <w:t xml:space="preserve">            background-size: cover;</w:t>
            </w:r>
          </w:p>
          <w:p w14:paraId="2DDD748F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23CD5324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16FB579C" w14:textId="77777777" w:rsidR="00B01020" w:rsidRDefault="00B01020" w:rsidP="00B01020">
            <w:pPr>
              <w:bidi w:val="0"/>
            </w:pPr>
            <w:r>
              <w:t xml:space="preserve">        .image-pattern {</w:t>
            </w:r>
          </w:p>
          <w:p w14:paraId="435CB2BF" w14:textId="77777777" w:rsidR="00B01020" w:rsidRDefault="00B01020" w:rsidP="00B01020">
            <w:pPr>
              <w:bidi w:val="0"/>
            </w:pPr>
            <w:r>
              <w:t xml:space="preserve">            background-image: url('https://www.transparenttextures.com/patterns/45-degree-fabric-light.png');</w:t>
            </w:r>
          </w:p>
          <w:p w14:paraId="56421045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3F76FA76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52736113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tl/>
              </w:rPr>
              <w:t>مثال‌ها</w:t>
            </w:r>
            <w:r>
              <w:rPr>
                <w:rFonts w:hint="cs"/>
                <w:rtl/>
              </w:rPr>
              <w:t>ی</w:t>
            </w:r>
            <w:r>
              <w:t xml:space="preserve"> background-repeat */</w:t>
            </w:r>
          </w:p>
          <w:p w14:paraId="2F5FF86F" w14:textId="77777777" w:rsidR="00B01020" w:rsidRDefault="00B01020" w:rsidP="00B01020">
            <w:pPr>
              <w:bidi w:val="0"/>
            </w:pPr>
            <w:r>
              <w:t xml:space="preserve">        .repeat-normal {</w:t>
            </w:r>
          </w:p>
          <w:p w14:paraId="0FCA8EB2" w14:textId="77777777" w:rsidR="00B01020" w:rsidRDefault="00B01020" w:rsidP="00B01020">
            <w:pPr>
              <w:bidi w:val="0"/>
            </w:pPr>
            <w:r>
              <w:t xml:space="preserve">            background-image: url('https://www.transparenttextures.com/patterns/checker-pattern.png');</w:t>
            </w:r>
          </w:p>
          <w:p w14:paraId="68D10A5E" w14:textId="77777777" w:rsidR="00B01020" w:rsidRDefault="00B01020" w:rsidP="00B01020">
            <w:pPr>
              <w:bidi w:val="0"/>
            </w:pPr>
            <w:r>
              <w:t xml:space="preserve">            background-repeat: repeat;</w:t>
            </w:r>
          </w:p>
          <w:p w14:paraId="3687B1D5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0EBE119F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2CB6C10D" w14:textId="77777777" w:rsidR="00B01020" w:rsidRDefault="00B01020" w:rsidP="00B01020">
            <w:pPr>
              <w:bidi w:val="0"/>
            </w:pPr>
            <w:r>
              <w:t xml:space="preserve">        .repeat-x {</w:t>
            </w:r>
          </w:p>
          <w:p w14:paraId="7A18E3B7" w14:textId="77777777" w:rsidR="00B01020" w:rsidRDefault="00B01020" w:rsidP="00B01020">
            <w:pPr>
              <w:bidi w:val="0"/>
            </w:pPr>
            <w:r>
              <w:t xml:space="preserve">            background-image: url('https://www.transparenttextures.com/patterns/striped-pattern.png');</w:t>
            </w:r>
          </w:p>
          <w:p w14:paraId="27E4D513" w14:textId="77777777" w:rsidR="00B01020" w:rsidRDefault="00B01020" w:rsidP="00B01020">
            <w:pPr>
              <w:bidi w:val="0"/>
            </w:pPr>
            <w:r>
              <w:t xml:space="preserve">            background-repeat: repeat-x;</w:t>
            </w:r>
          </w:p>
          <w:p w14:paraId="10CEFB78" w14:textId="77777777" w:rsidR="00B01020" w:rsidRDefault="00B01020" w:rsidP="00B01020">
            <w:pPr>
              <w:bidi w:val="0"/>
            </w:pPr>
            <w:r>
              <w:t xml:space="preserve">            background-color: #3498db;</w:t>
            </w:r>
          </w:p>
          <w:p w14:paraId="6F91DB98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49A24E7A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72A98CB0" w14:textId="77777777" w:rsidR="00B01020" w:rsidRDefault="00B01020" w:rsidP="00B01020">
            <w:pPr>
              <w:bidi w:val="0"/>
            </w:pPr>
            <w:r>
              <w:t xml:space="preserve">        .repeat-y {</w:t>
            </w:r>
          </w:p>
          <w:p w14:paraId="6D872B21" w14:textId="77777777" w:rsidR="00B01020" w:rsidRDefault="00B01020" w:rsidP="00B01020">
            <w:pPr>
              <w:bidi w:val="0"/>
            </w:pPr>
            <w:r>
              <w:t xml:space="preserve">            background-image: url('https://www.transparenttextures.com/patterns/vertical-stripes.png');</w:t>
            </w:r>
          </w:p>
          <w:p w14:paraId="758E801B" w14:textId="77777777" w:rsidR="00B01020" w:rsidRDefault="00B01020" w:rsidP="00B01020">
            <w:pPr>
              <w:bidi w:val="0"/>
            </w:pPr>
            <w:r>
              <w:t xml:space="preserve">            background-repeat: repeat-y;</w:t>
            </w:r>
          </w:p>
          <w:p w14:paraId="76D57408" w14:textId="77777777" w:rsidR="00B01020" w:rsidRDefault="00B01020" w:rsidP="00B01020">
            <w:pPr>
              <w:bidi w:val="0"/>
            </w:pPr>
            <w:r>
              <w:t xml:space="preserve">            background-color: #2ecc71;</w:t>
            </w:r>
          </w:p>
          <w:p w14:paraId="75D14A38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79193529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5719589C" w14:textId="77777777" w:rsidR="00B01020" w:rsidRDefault="00B01020" w:rsidP="00B01020">
            <w:pPr>
              <w:bidi w:val="0"/>
            </w:pPr>
            <w:r>
              <w:lastRenderedPageBreak/>
              <w:t xml:space="preserve">        .no-repeat {</w:t>
            </w:r>
          </w:p>
          <w:p w14:paraId="0269361D" w14:textId="77777777" w:rsidR="00B01020" w:rsidRDefault="00B01020" w:rsidP="00B01020">
            <w:pPr>
              <w:bidi w:val="0"/>
            </w:pPr>
            <w:r>
              <w:t xml:space="preserve">            background-image: url('https://picsum.photos/100/100');</w:t>
            </w:r>
          </w:p>
          <w:p w14:paraId="194D970F" w14:textId="77777777" w:rsidR="00B01020" w:rsidRDefault="00B01020" w:rsidP="00B01020">
            <w:pPr>
              <w:bidi w:val="0"/>
            </w:pPr>
            <w:r>
              <w:t xml:space="preserve">            background-repeat: no-repeat;</w:t>
            </w:r>
          </w:p>
          <w:p w14:paraId="50A8C77C" w14:textId="77777777" w:rsidR="00B01020" w:rsidRDefault="00B01020" w:rsidP="00B01020">
            <w:pPr>
              <w:bidi w:val="0"/>
            </w:pPr>
            <w:r>
              <w:t xml:space="preserve">            background-position: center;</w:t>
            </w:r>
          </w:p>
          <w:p w14:paraId="75F9B0E4" w14:textId="77777777" w:rsidR="00B01020" w:rsidRDefault="00B01020" w:rsidP="00B01020">
            <w:pPr>
              <w:bidi w:val="0"/>
            </w:pPr>
            <w:r>
              <w:t xml:space="preserve">            background-color: #f1c40f;</w:t>
            </w:r>
          </w:p>
          <w:p w14:paraId="07041AA9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437F7460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0BA05C72" w14:textId="77777777" w:rsidR="00B01020" w:rsidRDefault="00B01020" w:rsidP="00B01020">
            <w:pPr>
              <w:bidi w:val="0"/>
            </w:pPr>
            <w:r>
              <w:t xml:space="preserve">        .info-panel {</w:t>
            </w:r>
          </w:p>
          <w:p w14:paraId="22074587" w14:textId="77777777" w:rsidR="00B01020" w:rsidRDefault="00B01020" w:rsidP="00B01020">
            <w:pPr>
              <w:bidi w:val="0"/>
            </w:pPr>
            <w:r>
              <w:t xml:space="preserve">            background-color: white;</w:t>
            </w:r>
          </w:p>
          <w:p w14:paraId="0C0303CB" w14:textId="77777777" w:rsidR="00B01020" w:rsidRDefault="00B01020" w:rsidP="00B01020">
            <w:pPr>
              <w:bidi w:val="0"/>
            </w:pPr>
            <w:r>
              <w:t xml:space="preserve">            padding: 20px;</w:t>
            </w:r>
          </w:p>
          <w:p w14:paraId="6AB53B9D" w14:textId="77777777" w:rsidR="00B01020" w:rsidRDefault="00B01020" w:rsidP="00B01020">
            <w:pPr>
              <w:bidi w:val="0"/>
            </w:pPr>
            <w:r>
              <w:t xml:space="preserve">            margin: 20px auto;</w:t>
            </w:r>
          </w:p>
          <w:p w14:paraId="45BCF111" w14:textId="77777777" w:rsidR="00B01020" w:rsidRDefault="00B01020" w:rsidP="00B01020">
            <w:pPr>
              <w:bidi w:val="0"/>
            </w:pPr>
            <w:r>
              <w:t xml:space="preserve">            max-width: 800px;</w:t>
            </w:r>
          </w:p>
          <w:p w14:paraId="7C78FCC1" w14:textId="77777777" w:rsidR="00B01020" w:rsidRDefault="00B01020" w:rsidP="00B01020">
            <w:pPr>
              <w:bidi w:val="0"/>
            </w:pPr>
            <w:r>
              <w:t xml:space="preserve">            border-radius: 10px;</w:t>
            </w:r>
          </w:p>
          <w:p w14:paraId="48856150" w14:textId="77777777" w:rsidR="00B01020" w:rsidRDefault="00B01020" w:rsidP="00B01020">
            <w:pPr>
              <w:bidi w:val="0"/>
            </w:pPr>
            <w:r>
              <w:t xml:space="preserve">            box-shadow: 0 4px 6px rgba(0,0,0,0.1);</w:t>
            </w:r>
          </w:p>
          <w:p w14:paraId="3FF314CD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6B71D509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0906AEF0" w14:textId="77777777" w:rsidR="00B01020" w:rsidRDefault="00B01020" w:rsidP="00B01020">
            <w:pPr>
              <w:bidi w:val="0"/>
            </w:pPr>
            <w:r>
              <w:t xml:space="preserve">        .code-block {</w:t>
            </w:r>
          </w:p>
          <w:p w14:paraId="6071D99E" w14:textId="77777777" w:rsidR="00B01020" w:rsidRDefault="00B01020" w:rsidP="00B01020">
            <w:pPr>
              <w:bidi w:val="0"/>
            </w:pPr>
            <w:r>
              <w:t xml:space="preserve">            background-color: #2c3e50;</w:t>
            </w:r>
          </w:p>
          <w:p w14:paraId="0AB67797" w14:textId="77777777" w:rsidR="00B01020" w:rsidRDefault="00B01020" w:rsidP="00B01020">
            <w:pPr>
              <w:bidi w:val="0"/>
            </w:pPr>
            <w:r>
              <w:t xml:space="preserve">            color: #ecf0f1;</w:t>
            </w:r>
          </w:p>
          <w:p w14:paraId="151692A2" w14:textId="77777777" w:rsidR="00B01020" w:rsidRDefault="00B01020" w:rsidP="00B01020">
            <w:pPr>
              <w:bidi w:val="0"/>
            </w:pPr>
            <w:r>
              <w:t xml:space="preserve">            padding: 15px;</w:t>
            </w:r>
          </w:p>
          <w:p w14:paraId="1E03FBDD" w14:textId="77777777" w:rsidR="00B01020" w:rsidRDefault="00B01020" w:rsidP="00B01020">
            <w:pPr>
              <w:bidi w:val="0"/>
            </w:pPr>
            <w:r>
              <w:t xml:space="preserve">            border-radius: 5px;</w:t>
            </w:r>
          </w:p>
          <w:p w14:paraId="19E20ACE" w14:textId="77777777" w:rsidR="00B01020" w:rsidRDefault="00B01020" w:rsidP="00B01020">
            <w:pPr>
              <w:bidi w:val="0"/>
            </w:pPr>
            <w:r>
              <w:t xml:space="preserve">            margin: 10px 0;</w:t>
            </w:r>
          </w:p>
          <w:p w14:paraId="0FC5392F" w14:textId="77777777" w:rsidR="00B01020" w:rsidRDefault="00B01020" w:rsidP="00B01020">
            <w:pPr>
              <w:bidi w:val="0"/>
            </w:pPr>
            <w:r>
              <w:t xml:space="preserve">            font-family: monospace;</w:t>
            </w:r>
          </w:p>
          <w:p w14:paraId="1C2F8A55" w14:textId="77777777" w:rsidR="00B01020" w:rsidRDefault="00B01020" w:rsidP="00B01020">
            <w:pPr>
              <w:bidi w:val="0"/>
            </w:pPr>
            <w:r>
              <w:t xml:space="preserve">            direction: ltr;</w:t>
            </w:r>
          </w:p>
          <w:p w14:paraId="66DA9294" w14:textId="77777777" w:rsidR="00B01020" w:rsidRDefault="00B01020" w:rsidP="00B01020">
            <w:pPr>
              <w:bidi w:val="0"/>
            </w:pPr>
            <w:r>
              <w:t xml:space="preserve">            text-align: left;</w:t>
            </w:r>
          </w:p>
          <w:p w14:paraId="6A361E57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3936E2FF" w14:textId="77777777" w:rsidR="00B01020" w:rsidRDefault="00B01020" w:rsidP="00B01020">
            <w:pPr>
              <w:bidi w:val="0"/>
            </w:pPr>
            <w:r>
              <w:t xml:space="preserve">    &lt;/style&gt;</w:t>
            </w:r>
          </w:p>
          <w:p w14:paraId="09AF1FFD" w14:textId="77777777" w:rsidR="00B01020" w:rsidRDefault="00B01020" w:rsidP="00B01020">
            <w:pPr>
              <w:bidi w:val="0"/>
            </w:pPr>
            <w:r>
              <w:t>&lt;/head&gt;</w:t>
            </w:r>
          </w:p>
          <w:p w14:paraId="1E6AEE1A" w14:textId="77777777" w:rsidR="00B01020" w:rsidRDefault="00B01020" w:rsidP="00B01020">
            <w:pPr>
              <w:bidi w:val="0"/>
            </w:pPr>
            <w:r>
              <w:t>&lt;body&gt;</w:t>
            </w:r>
          </w:p>
          <w:p w14:paraId="073D0FF9" w14:textId="77777777" w:rsidR="00B01020" w:rsidRDefault="00B01020" w:rsidP="00B01020">
            <w:pPr>
              <w:bidi w:val="0"/>
            </w:pPr>
            <w:r>
              <w:t xml:space="preserve">    &lt;div class="header"&gt;</w:t>
            </w:r>
          </w:p>
          <w:p w14:paraId="4C9A8398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ascii="Segoe UI Emoji" w:hAnsi="Segoe UI Emoji" w:cs="Segoe UI Emoji"/>
              </w:rPr>
              <w:t>🎨</w:t>
            </w:r>
            <w:r>
              <w:t xml:space="preserve"> </w:t>
            </w:r>
            <w:r>
              <w:rPr>
                <w:rtl/>
              </w:rPr>
              <w:t>آموزش خصوص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t xml:space="preserve"> Background </w:t>
            </w:r>
            <w:r>
              <w:rPr>
                <w:rtl/>
              </w:rPr>
              <w:t>در</w:t>
            </w:r>
            <w:r>
              <w:t xml:space="preserve"> CSS&lt;/h1&gt;</w:t>
            </w:r>
          </w:p>
          <w:p w14:paraId="5EB74AA3" w14:textId="77777777" w:rsidR="00B01020" w:rsidRDefault="00B01020" w:rsidP="00B01020">
            <w:pPr>
              <w:bidi w:val="0"/>
            </w:pPr>
            <w:r>
              <w:t xml:space="preserve">        &lt;p&gt;Background-color | Background-image | Background-repeat&lt;/p&gt;</w:t>
            </w:r>
          </w:p>
          <w:p w14:paraId="38B7490D" w14:textId="77777777" w:rsidR="00B01020" w:rsidRDefault="00B01020" w:rsidP="00B01020">
            <w:pPr>
              <w:bidi w:val="0"/>
            </w:pPr>
            <w:r>
              <w:t xml:space="preserve">    &lt;/div&gt;</w:t>
            </w:r>
          </w:p>
          <w:p w14:paraId="6A7A3889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</w:t>
            </w:r>
          </w:p>
          <w:p w14:paraId="6DD7BE2D" w14:textId="77777777" w:rsidR="00B01020" w:rsidRDefault="00B01020" w:rsidP="00B01020">
            <w:pPr>
              <w:bidi w:val="0"/>
            </w:pPr>
            <w:r>
              <w:t xml:space="preserve">    &lt;div class="info-panel"&gt;</w:t>
            </w:r>
          </w:p>
          <w:p w14:paraId="08A7BF75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ascii="Segoe UI Emoji" w:hAnsi="Segoe UI Emoji" w:cs="Segoe UI Emoji"/>
              </w:rPr>
              <w:t>🔍</w:t>
            </w:r>
            <w:r>
              <w:t xml:space="preserve"> </w:t>
            </w:r>
            <w:r>
              <w:rPr>
                <w:rtl/>
              </w:rPr>
              <w:t>نمونه‌ها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عمل</w:t>
            </w:r>
            <w:r>
              <w:rPr>
                <w:rFonts w:hint="cs"/>
                <w:rtl/>
              </w:rPr>
              <w:t>ی</w:t>
            </w:r>
            <w:r>
              <w:t>&lt;/h2&gt;</w:t>
            </w:r>
          </w:p>
          <w:p w14:paraId="2668AFC4" w14:textId="77777777" w:rsidR="00B01020" w:rsidRDefault="00B01020" w:rsidP="00B01020">
            <w:pPr>
              <w:bidi w:val="0"/>
            </w:pPr>
            <w:r>
              <w:t xml:space="preserve">        &lt;div class="demo-container"&gt;</w:t>
            </w:r>
          </w:p>
          <w:p w14:paraId="192BB7E4" w14:textId="77777777" w:rsidR="00B01020" w:rsidRDefault="00B01020" w:rsidP="00B01020">
            <w:pPr>
              <w:bidi w:val="0"/>
            </w:pPr>
            <w:r>
              <w:t xml:space="preserve">            &lt;div class="demo-box color-solid"&gt;background-color: #e74c3c&lt;/div&gt;</w:t>
            </w:r>
          </w:p>
          <w:p w14:paraId="3D3A5675" w14:textId="77777777" w:rsidR="00B01020" w:rsidRDefault="00B01020" w:rsidP="00B01020">
            <w:pPr>
              <w:bidi w:val="0"/>
            </w:pPr>
            <w:r>
              <w:t xml:space="preserve">            &lt;div class="demo-box color-transparent"&gt;background-color: rgba(231, 76, 60, 0.5)&lt;/div&gt;</w:t>
            </w:r>
          </w:p>
          <w:p w14:paraId="02139BED" w14:textId="77777777" w:rsidR="00B01020" w:rsidRDefault="00B01020" w:rsidP="00B01020">
            <w:pPr>
              <w:bidi w:val="0"/>
            </w:pPr>
            <w:r>
              <w:t xml:space="preserve">            &lt;div class="demo-box image-normal"&gt;background-image: url('image.jpg')&lt;/div&gt;</w:t>
            </w:r>
          </w:p>
          <w:p w14:paraId="45518945" w14:textId="77777777" w:rsidR="00B01020" w:rsidRDefault="00B01020" w:rsidP="00B01020">
            <w:pPr>
              <w:bidi w:val="0"/>
            </w:pPr>
            <w:r>
              <w:t xml:space="preserve">            &lt;div class="demo-box image-pattern"&gt;background-image: pattern&lt;/div&gt;</w:t>
            </w:r>
          </w:p>
          <w:p w14:paraId="640C026B" w14:textId="77777777" w:rsidR="00B01020" w:rsidRDefault="00B01020" w:rsidP="00B01020">
            <w:pPr>
              <w:bidi w:val="0"/>
            </w:pPr>
            <w:r>
              <w:t xml:space="preserve">            &lt;div class="demo-box repeat-normal"&gt;background-repeat: repeat&lt;/div&gt;</w:t>
            </w:r>
          </w:p>
          <w:p w14:paraId="3BC5B85C" w14:textId="77777777" w:rsidR="00B01020" w:rsidRDefault="00B01020" w:rsidP="00B01020">
            <w:pPr>
              <w:bidi w:val="0"/>
            </w:pPr>
            <w:r>
              <w:t xml:space="preserve">            &lt;div class="demo-box repeat-x"&gt;background-repeat: repeat-x&lt;/div&gt;</w:t>
            </w:r>
          </w:p>
          <w:p w14:paraId="2B3E7412" w14:textId="77777777" w:rsidR="00B01020" w:rsidRDefault="00B01020" w:rsidP="00B01020">
            <w:pPr>
              <w:bidi w:val="0"/>
            </w:pPr>
            <w:r>
              <w:lastRenderedPageBreak/>
              <w:t xml:space="preserve">            &lt;div class="demo-box repeat-y"&gt;background-repeat: repeat-y&lt;/div&gt;</w:t>
            </w:r>
          </w:p>
          <w:p w14:paraId="15F7976E" w14:textId="77777777" w:rsidR="00B01020" w:rsidRDefault="00B01020" w:rsidP="00B01020">
            <w:pPr>
              <w:bidi w:val="0"/>
            </w:pPr>
            <w:r>
              <w:t xml:space="preserve">            &lt;div class="demo-box no-repeat"&gt;background-repeat: no-repeat&lt;/div&gt;</w:t>
            </w:r>
          </w:p>
          <w:p w14:paraId="567915F9" w14:textId="77777777" w:rsidR="00B01020" w:rsidRDefault="00B01020" w:rsidP="00B01020">
            <w:pPr>
              <w:bidi w:val="0"/>
            </w:pPr>
            <w:r>
              <w:t xml:space="preserve">        &lt;/div&gt;</w:t>
            </w:r>
          </w:p>
          <w:p w14:paraId="7E4CE871" w14:textId="77777777" w:rsidR="00B01020" w:rsidRDefault="00B01020" w:rsidP="00B01020">
            <w:pPr>
              <w:bidi w:val="0"/>
            </w:pPr>
            <w:r>
              <w:t xml:space="preserve">    &lt;/div&gt;</w:t>
            </w:r>
          </w:p>
          <w:p w14:paraId="677E21F9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</w:t>
            </w:r>
          </w:p>
          <w:p w14:paraId="6CEA2F16" w14:textId="77777777" w:rsidR="00B01020" w:rsidRDefault="00B01020" w:rsidP="00B01020">
            <w:pPr>
              <w:bidi w:val="0"/>
            </w:pPr>
            <w:r>
              <w:t xml:space="preserve">    &lt;div class="info-panel"&gt;</w:t>
            </w:r>
          </w:p>
          <w:p w14:paraId="6F1D52D4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ascii="Segoe UI Emoji" w:hAnsi="Segoe UI Emoji" w:cs="Segoe UI Emoji"/>
              </w:rPr>
              <w:t>📝</w:t>
            </w:r>
            <w:r>
              <w:t xml:space="preserve"> </w:t>
            </w:r>
            <w:r>
              <w:rPr>
                <w:rtl/>
              </w:rPr>
              <w:t>خلاصه و نکات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  <w:r>
              <w:t>&lt;/h2&gt;</w:t>
            </w:r>
          </w:p>
          <w:p w14:paraId="52FF8853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301DB4FD" w14:textId="77777777" w:rsidR="00B01020" w:rsidRDefault="00B01020" w:rsidP="00B01020">
            <w:pPr>
              <w:bidi w:val="0"/>
            </w:pPr>
            <w:r>
              <w:t xml:space="preserve">        &lt;h3&gt;</w:t>
            </w:r>
            <w:r>
              <w:rPr>
                <w:rFonts w:ascii="Segoe UI Emoji" w:hAnsi="Segoe UI Emoji" w:cs="Segoe UI Emoji"/>
              </w:rPr>
              <w:t>🎯</w:t>
            </w:r>
            <w:r>
              <w:t xml:space="preserve"> Background-color:&lt;/h3&gt;</w:t>
            </w:r>
          </w:p>
          <w:p w14:paraId="7EB529C5" w14:textId="77777777" w:rsidR="00B01020" w:rsidRDefault="00B01020" w:rsidP="00B01020">
            <w:pPr>
              <w:bidi w:val="0"/>
            </w:pPr>
            <w:r>
              <w:t xml:space="preserve">        &lt;div class="code-block"&gt;</w:t>
            </w:r>
          </w:p>
          <w:p w14:paraId="07105EEF" w14:textId="77777777" w:rsidR="00B01020" w:rsidRDefault="00B01020" w:rsidP="00B01020">
            <w:pPr>
              <w:bidi w:val="0"/>
            </w:pPr>
            <w:r>
              <w:t xml:space="preserve">            .element {&lt;br&gt;</w:t>
            </w:r>
          </w:p>
          <w:p w14:paraId="1A16ADC0" w14:textId="77777777" w:rsidR="00B01020" w:rsidRDefault="00B01020" w:rsidP="00B01020">
            <w:pPr>
              <w:bidi w:val="0"/>
            </w:pPr>
            <w:r>
              <w:t xml:space="preserve">            &amp;nbsp;&amp;nbsp;background-color: #3498db;&lt;br&gt;</w:t>
            </w:r>
          </w:p>
          <w:p w14:paraId="731457B1" w14:textId="77777777" w:rsidR="00B01020" w:rsidRDefault="00B01020" w:rsidP="00B01020">
            <w:pPr>
              <w:bidi w:val="0"/>
            </w:pPr>
            <w:r>
              <w:t xml:space="preserve">            &amp;nbsp;&amp;nbsp;background-color: rgba(52, 152, 219, 0.5);&lt;br&gt;</w:t>
            </w:r>
          </w:p>
          <w:p w14:paraId="6E75234D" w14:textId="77777777" w:rsidR="00B01020" w:rsidRDefault="00B01020" w:rsidP="00B01020">
            <w:pPr>
              <w:bidi w:val="0"/>
            </w:pPr>
            <w:r>
              <w:t xml:space="preserve">            &amp;nbsp;&amp;nbsp;background-color: transparent;&lt;br&gt;</w:t>
            </w:r>
          </w:p>
          <w:p w14:paraId="1ED82082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    }</w:t>
            </w:r>
          </w:p>
          <w:p w14:paraId="6463E57B" w14:textId="77777777" w:rsidR="00B01020" w:rsidRDefault="00B01020" w:rsidP="00B01020">
            <w:pPr>
              <w:bidi w:val="0"/>
            </w:pPr>
            <w:r>
              <w:t xml:space="preserve">        &lt;/div&gt;</w:t>
            </w:r>
          </w:p>
          <w:p w14:paraId="676779BF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07B67AF8" w14:textId="77777777" w:rsidR="00B01020" w:rsidRDefault="00B01020" w:rsidP="00B01020">
            <w:pPr>
              <w:bidi w:val="0"/>
            </w:pPr>
            <w:r>
              <w:t xml:space="preserve">        &lt;h3&gt;</w:t>
            </w:r>
            <w:r>
              <w:rPr>
                <w:rFonts w:ascii="Segoe UI Emoji" w:hAnsi="Segoe UI Emoji" w:cs="Segoe UI Emoji"/>
              </w:rPr>
              <w:t>🖼️</w:t>
            </w:r>
            <w:r>
              <w:t xml:space="preserve"> Background-image:&lt;/h3&gt;</w:t>
            </w:r>
          </w:p>
          <w:p w14:paraId="7E9822C1" w14:textId="77777777" w:rsidR="00B01020" w:rsidRDefault="00B01020" w:rsidP="00B01020">
            <w:pPr>
              <w:bidi w:val="0"/>
            </w:pPr>
            <w:r>
              <w:t xml:space="preserve">        &lt;div class="code-block"&gt;</w:t>
            </w:r>
          </w:p>
          <w:p w14:paraId="2D7A3BD4" w14:textId="77777777" w:rsidR="00B01020" w:rsidRDefault="00B01020" w:rsidP="00B01020">
            <w:pPr>
              <w:bidi w:val="0"/>
            </w:pPr>
            <w:r>
              <w:t xml:space="preserve">            .element {&lt;br&gt;</w:t>
            </w:r>
          </w:p>
          <w:p w14:paraId="4555F547" w14:textId="77777777" w:rsidR="00B01020" w:rsidRDefault="00B01020" w:rsidP="00B01020">
            <w:pPr>
              <w:bidi w:val="0"/>
            </w:pPr>
            <w:r>
              <w:t xml:space="preserve">            &amp;nbsp;&amp;nbsp;background-image: url('path/to/image.jpg');&lt;br&gt;</w:t>
            </w:r>
          </w:p>
          <w:p w14:paraId="0DAF86A7" w14:textId="77777777" w:rsidR="00B01020" w:rsidRDefault="00B01020" w:rsidP="00B01020">
            <w:pPr>
              <w:bidi w:val="0"/>
            </w:pPr>
            <w:r>
              <w:t xml:space="preserve">            &amp;nbsp;&amp;nbsp;background-size: cover;&lt;br&gt;</w:t>
            </w:r>
          </w:p>
          <w:p w14:paraId="21CD70B0" w14:textId="77777777" w:rsidR="00B01020" w:rsidRDefault="00B01020" w:rsidP="00B01020">
            <w:pPr>
              <w:bidi w:val="0"/>
            </w:pPr>
            <w:r>
              <w:t xml:space="preserve">            &amp;nbsp;&amp;nbsp;background-position: center;&lt;br&gt;</w:t>
            </w:r>
          </w:p>
          <w:p w14:paraId="6168D65E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    }</w:t>
            </w:r>
          </w:p>
          <w:p w14:paraId="0DF4CA77" w14:textId="77777777" w:rsidR="00B01020" w:rsidRDefault="00B01020" w:rsidP="00B01020">
            <w:pPr>
              <w:bidi w:val="0"/>
            </w:pPr>
            <w:r>
              <w:t xml:space="preserve">        &lt;/div&gt;</w:t>
            </w:r>
          </w:p>
          <w:p w14:paraId="0307E371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60AD1FF8" w14:textId="77777777" w:rsidR="00B01020" w:rsidRDefault="00B01020" w:rsidP="00B01020">
            <w:pPr>
              <w:bidi w:val="0"/>
            </w:pPr>
            <w:r>
              <w:t xml:space="preserve">        &lt;h3&gt;</w:t>
            </w:r>
            <w:r>
              <w:rPr>
                <w:rFonts w:ascii="Segoe UI Emoji" w:hAnsi="Segoe UI Emoji" w:cs="Segoe UI Emoji"/>
              </w:rPr>
              <w:t>🔁</w:t>
            </w:r>
            <w:r>
              <w:t xml:space="preserve"> Background-repeat:&lt;/h3&gt;</w:t>
            </w:r>
          </w:p>
          <w:p w14:paraId="6CB05698" w14:textId="77777777" w:rsidR="00B01020" w:rsidRDefault="00B01020" w:rsidP="00B01020">
            <w:pPr>
              <w:bidi w:val="0"/>
            </w:pPr>
            <w:r>
              <w:t xml:space="preserve">        &lt;div class="code-block"&gt;</w:t>
            </w:r>
          </w:p>
          <w:p w14:paraId="43F6EC78" w14:textId="77777777" w:rsidR="00B01020" w:rsidRDefault="00B01020" w:rsidP="00B01020">
            <w:pPr>
              <w:bidi w:val="0"/>
            </w:pPr>
            <w:r>
              <w:t xml:space="preserve">            .element {&lt;br&gt;</w:t>
            </w:r>
          </w:p>
          <w:p w14:paraId="72DA9D1E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    &amp;nbsp;&amp;nbsp;background-repeat: repeat;     /* </w:t>
            </w:r>
            <w:r>
              <w:rPr>
                <w:rtl/>
              </w:rPr>
              <w:t>تکرار کامل</w:t>
            </w:r>
            <w:r>
              <w:t xml:space="preserve"> */&lt;br&gt;</w:t>
            </w:r>
          </w:p>
          <w:p w14:paraId="47CA8CD2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    &amp;nbsp;&amp;nbsp;background-repeat: repeat-x;   /* </w:t>
            </w:r>
            <w:r>
              <w:rPr>
                <w:rtl/>
              </w:rPr>
              <w:t>تکرار افق</w:t>
            </w:r>
            <w:r>
              <w:rPr>
                <w:rFonts w:hint="cs"/>
                <w:rtl/>
              </w:rPr>
              <w:t>ی</w:t>
            </w:r>
            <w:r>
              <w:t xml:space="preserve"> */&lt;br&gt;</w:t>
            </w:r>
          </w:p>
          <w:p w14:paraId="4089371F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    &amp;nbsp;&amp;nbsp;background-repeat: repeat-y;   /* </w:t>
            </w:r>
            <w:r>
              <w:rPr>
                <w:rtl/>
              </w:rPr>
              <w:t>تکرار عمود</w:t>
            </w:r>
            <w:r>
              <w:rPr>
                <w:rFonts w:hint="cs"/>
                <w:rtl/>
              </w:rPr>
              <w:t>ی</w:t>
            </w:r>
            <w:r>
              <w:t xml:space="preserve"> */&lt;br&gt;</w:t>
            </w:r>
          </w:p>
          <w:p w14:paraId="6B146A24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    &amp;nbsp;&amp;nbsp;background-repeat: no-repeat;  /* </w:t>
            </w:r>
            <w:r>
              <w:rPr>
                <w:rtl/>
              </w:rPr>
              <w:t>بدون تکرار</w:t>
            </w:r>
            <w:r>
              <w:t xml:space="preserve"> */&lt;br&gt;</w:t>
            </w:r>
          </w:p>
          <w:p w14:paraId="0938C4AB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    }</w:t>
            </w:r>
          </w:p>
          <w:p w14:paraId="61DD82A6" w14:textId="77777777" w:rsidR="00B01020" w:rsidRDefault="00B01020" w:rsidP="00B01020">
            <w:pPr>
              <w:bidi w:val="0"/>
            </w:pPr>
            <w:r>
              <w:t xml:space="preserve">        &lt;/div&gt;</w:t>
            </w:r>
          </w:p>
          <w:p w14:paraId="09EA12CB" w14:textId="77777777" w:rsidR="00B01020" w:rsidRDefault="00B01020" w:rsidP="00B01020">
            <w:pPr>
              <w:bidi w:val="0"/>
            </w:pPr>
            <w:r>
              <w:t xml:space="preserve">    &lt;/div&gt;</w:t>
            </w:r>
          </w:p>
          <w:p w14:paraId="73DFAC37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</w:t>
            </w:r>
          </w:p>
          <w:p w14:paraId="66DEBC34" w14:textId="77777777" w:rsidR="00B01020" w:rsidRDefault="00B01020" w:rsidP="00B01020">
            <w:pPr>
              <w:bidi w:val="0"/>
            </w:pPr>
            <w:r>
              <w:t xml:space="preserve">    &lt;div class="info-panel"&gt;</w:t>
            </w:r>
          </w:p>
          <w:p w14:paraId="09E70B68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ascii="Segoe UI Emoji" w:hAnsi="Segoe UI Emoji" w:cs="Segoe UI Emoji"/>
              </w:rPr>
              <w:t>💡</w:t>
            </w:r>
            <w:r>
              <w:t xml:space="preserve"> </w:t>
            </w:r>
            <w:r>
              <w:rPr>
                <w:rtl/>
              </w:rPr>
              <w:t>نکات مهم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دانشجو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t>&lt;/h2&gt;</w:t>
            </w:r>
          </w:p>
          <w:p w14:paraId="7FAD5990" w14:textId="77777777" w:rsidR="00B01020" w:rsidRDefault="00B01020" w:rsidP="00B01020">
            <w:pPr>
              <w:bidi w:val="0"/>
            </w:pPr>
            <w:r>
              <w:t xml:space="preserve">        &lt;ul style="line-height: 2; padding-right: 20px;"&gt;</w:t>
            </w:r>
          </w:p>
          <w:p w14:paraId="3851DFC6" w14:textId="77777777" w:rsidR="00B01020" w:rsidRDefault="00B01020" w:rsidP="00B01020">
            <w:pPr>
              <w:bidi w:val="0"/>
              <w:rPr>
                <w:rtl/>
              </w:rPr>
            </w:pPr>
            <w:r>
              <w:lastRenderedPageBreak/>
              <w:t xml:space="preserve">            &lt;li&gt;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&lt;strong&gt;Background-color&lt;/strong&gt; </w:t>
            </w:r>
            <w:r>
              <w:rPr>
                <w:rtl/>
              </w:rPr>
              <w:t>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شه</w:t>
            </w:r>
            <w:r>
              <w:rPr>
                <w:rtl/>
              </w:rPr>
              <w:t xml:space="preserve"> در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t xml:space="preserve"> Background-image </w:t>
            </w:r>
            <w:r>
              <w:rPr>
                <w:rtl/>
              </w:rPr>
              <w:t>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داده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t>&lt;/li&gt;</w:t>
            </w:r>
          </w:p>
          <w:p w14:paraId="38028F83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    &lt;li&gt;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از 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عکس به عنوان 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استفاده کن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t>&lt;/li&gt;</w:t>
            </w:r>
          </w:p>
          <w:p w14:paraId="55487399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    &lt;li&gt;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مقدار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 xml:space="preserve"> &lt;strong&gt;background-repeat&lt;/strong&gt; </w:t>
            </w:r>
            <w:r>
              <w:rPr>
                <w:rtl/>
              </w:rPr>
              <w:t>برابر با</w:t>
            </w:r>
            <w:r>
              <w:t xml:space="preserve"> &lt;strong&gt;repeat&lt;/strong&gt; </w:t>
            </w:r>
            <w:r>
              <w:rPr>
                <w:rtl/>
              </w:rPr>
              <w:t>است</w:t>
            </w:r>
            <w:r>
              <w:t>&lt;/li&gt;</w:t>
            </w:r>
          </w:p>
          <w:p w14:paraId="57879AB5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    &lt;li&gt;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عکس‌ها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بزرگ از</w:t>
            </w:r>
            <w:r>
              <w:t xml:space="preserve"> &lt;strong&gt;no-repeat&lt;/strong&gt; </w:t>
            </w:r>
            <w:r>
              <w:rPr>
                <w:rtl/>
              </w:rPr>
              <w:t>استفاده کن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t>&lt;/li&gt;</w:t>
            </w:r>
          </w:p>
          <w:p w14:paraId="084701B3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    &lt;li&gt;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پترن‌ها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کوچک از</w:t>
            </w:r>
            <w:r>
              <w:t xml:space="preserve"> &lt;strong&gt;repeat&lt;/strong&gt; </w:t>
            </w:r>
            <w:r>
              <w:rPr>
                <w:rtl/>
              </w:rPr>
              <w:t>استفاده کن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t>&lt;/li&gt;</w:t>
            </w:r>
          </w:p>
          <w:p w14:paraId="2718F1BE" w14:textId="77777777" w:rsidR="00B01020" w:rsidRDefault="00B01020" w:rsidP="00B01020">
            <w:pPr>
              <w:bidi w:val="0"/>
              <w:rPr>
                <w:rtl/>
              </w:rPr>
            </w:pPr>
            <w:r>
              <w:t xml:space="preserve">            &lt;li&gt;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از</w:t>
            </w:r>
            <w:r>
              <w:t xml:space="preserve"> &lt;strong&gt;background-size: cover&lt;/strong&gt;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پوشش کامل 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استفاده کن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t>&lt;/li&gt;</w:t>
            </w:r>
          </w:p>
          <w:p w14:paraId="02FEC4F8" w14:textId="77777777" w:rsidR="00B01020" w:rsidRDefault="00B01020" w:rsidP="00B01020">
            <w:pPr>
              <w:bidi w:val="0"/>
            </w:pPr>
            <w:r>
              <w:t xml:space="preserve">        &lt;/ul&gt;</w:t>
            </w:r>
          </w:p>
          <w:p w14:paraId="02D70164" w14:textId="77777777" w:rsidR="00B01020" w:rsidRDefault="00B01020" w:rsidP="00B01020">
            <w:pPr>
              <w:bidi w:val="0"/>
            </w:pPr>
            <w:r>
              <w:t xml:space="preserve">    &lt;/div&gt;</w:t>
            </w:r>
          </w:p>
          <w:p w14:paraId="0D5CFBA7" w14:textId="77777777" w:rsidR="00B01020" w:rsidRDefault="00B01020" w:rsidP="00B01020">
            <w:pPr>
              <w:bidi w:val="0"/>
            </w:pPr>
            <w:r>
              <w:t>&lt;/body&gt;</w:t>
            </w:r>
          </w:p>
          <w:p w14:paraId="1A91657F" w14:textId="432EE11F" w:rsidR="00B01020" w:rsidRDefault="00B01020" w:rsidP="00B01020">
            <w:pPr>
              <w:bidi w:val="0"/>
            </w:pPr>
            <w:r>
              <w:t>&lt;/html&gt;</w:t>
            </w:r>
          </w:p>
        </w:tc>
      </w:tr>
    </w:tbl>
    <w:p w14:paraId="331A3CBF" w14:textId="4C579C95" w:rsidR="00B01020" w:rsidRDefault="004479FC" w:rsidP="004479FC">
      <w:pPr>
        <w:rPr>
          <w:rtl/>
        </w:rPr>
      </w:pPr>
      <w:hyperlink r:id="rId253" w:history="1">
        <w:r w:rsidRPr="004479FC">
          <w:rPr>
            <w:rStyle w:val="Hyperlink"/>
          </w:rPr>
          <w:t>complete</w:t>
        </w:r>
      </w:hyperlink>
    </w:p>
    <w:p w14:paraId="7F4B3E39" w14:textId="77777777" w:rsidR="00F40B17" w:rsidRDefault="00F40B17" w:rsidP="007F7741">
      <w:pPr>
        <w:pStyle w:val="bold"/>
        <w:rPr>
          <w:rtl/>
        </w:rPr>
      </w:pPr>
      <w:r w:rsidRPr="007F7741">
        <w:t>Background-position</w:t>
      </w:r>
    </w:p>
    <w:p w14:paraId="7A7FA555" w14:textId="0BD3AF86" w:rsidR="00E4028F" w:rsidRDefault="00E4028F" w:rsidP="00E4028F">
      <w:pPr>
        <w:rPr>
          <w:rtl/>
        </w:rPr>
      </w:pPr>
      <w:r>
        <w:rPr>
          <w:rtl/>
        </w:rPr>
        <w:t xml:space="preserve">۱. </w:t>
      </w:r>
      <w:r>
        <w:rPr>
          <w:rtl/>
          <w:lang w:bidi="ar-SA"/>
        </w:rPr>
        <w:t>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`</w:t>
      </w:r>
      <w:r>
        <w:t>background-position</w:t>
      </w:r>
      <w:r>
        <w:rPr>
          <w:rtl/>
          <w:lang w:bidi="ar-SA"/>
        </w:rPr>
        <w:t>`</w:t>
      </w:r>
    </w:p>
    <w:p w14:paraId="4A0B7E30" w14:textId="77777777" w:rsidR="00E4028F" w:rsidRDefault="00E4028F" w:rsidP="00E4028F">
      <w:pPr>
        <w:rPr>
          <w:rtl/>
          <w:lang w:bidi="ar-SA"/>
        </w:rPr>
      </w:pP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موقع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تصو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زم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نه</w:t>
      </w:r>
      <w:r>
        <w:rPr>
          <w:rtl/>
          <w:lang w:bidi="ar-SA"/>
        </w:rPr>
        <w:t xml:space="preserve"> را مشخص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28F" w14:paraId="1BB353FF" w14:textId="77777777" w:rsidTr="00E4028F">
        <w:tc>
          <w:tcPr>
            <w:tcW w:w="9350" w:type="dxa"/>
          </w:tcPr>
          <w:p w14:paraId="35D9BB75" w14:textId="77777777" w:rsidR="00E4028F" w:rsidRDefault="00E4028F" w:rsidP="00E4028F">
            <w:pPr>
              <w:bidi w:val="0"/>
            </w:pPr>
            <w:r>
              <w:t>&lt;!DOCTYPE html&gt;</w:t>
            </w:r>
          </w:p>
          <w:p w14:paraId="7CF9492C" w14:textId="77777777" w:rsidR="00E4028F" w:rsidRDefault="00E4028F" w:rsidP="00E4028F">
            <w:pPr>
              <w:bidi w:val="0"/>
            </w:pPr>
            <w:r>
              <w:t>&lt;html lang="fa" dir="rtl"&gt;</w:t>
            </w:r>
          </w:p>
          <w:p w14:paraId="02791CBE" w14:textId="77777777" w:rsidR="00E4028F" w:rsidRDefault="00E4028F" w:rsidP="00E4028F">
            <w:pPr>
              <w:bidi w:val="0"/>
            </w:pPr>
            <w:r>
              <w:t>&lt;head&gt;</w:t>
            </w:r>
          </w:p>
          <w:p w14:paraId="7B504CF5" w14:textId="77777777" w:rsidR="00E4028F" w:rsidRDefault="00E4028F" w:rsidP="00E4028F">
            <w:pPr>
              <w:bidi w:val="0"/>
            </w:pPr>
            <w:r>
              <w:t xml:space="preserve">    &lt;meta charset="UTF-8"&gt;</w:t>
            </w:r>
          </w:p>
          <w:p w14:paraId="52A54C17" w14:textId="77777777" w:rsidR="00E4028F" w:rsidRDefault="00E4028F" w:rsidP="00E4028F">
            <w:pPr>
              <w:bidi w:val="0"/>
            </w:pPr>
            <w:r>
              <w:t xml:space="preserve">    &lt;meta name="viewport" content="width=device-width, initial-scale=1.0"&gt;</w:t>
            </w:r>
          </w:p>
          <w:p w14:paraId="2A64ED4B" w14:textId="77777777" w:rsidR="00E4028F" w:rsidRDefault="00E4028F" w:rsidP="00E4028F">
            <w:pPr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آموزش</w:t>
            </w:r>
            <w:r>
              <w:t xml:space="preserve"> background-position&lt;/title&gt;</w:t>
            </w:r>
          </w:p>
          <w:p w14:paraId="7CF00F0A" w14:textId="77777777" w:rsidR="00E4028F" w:rsidRDefault="00E4028F" w:rsidP="00E4028F">
            <w:pPr>
              <w:bidi w:val="0"/>
            </w:pPr>
            <w:r>
              <w:t xml:space="preserve">    &lt;style&gt;</w:t>
            </w:r>
          </w:p>
          <w:p w14:paraId="207DE6B3" w14:textId="77777777" w:rsidR="00E4028F" w:rsidRDefault="00E4028F" w:rsidP="00E4028F">
            <w:pPr>
              <w:bidi w:val="0"/>
            </w:pPr>
            <w:r>
              <w:t xml:space="preserve">        .box {</w:t>
            </w:r>
          </w:p>
          <w:p w14:paraId="19082271" w14:textId="77777777" w:rsidR="00E4028F" w:rsidRDefault="00E4028F" w:rsidP="00E4028F">
            <w:pPr>
              <w:bidi w:val="0"/>
            </w:pPr>
            <w:r>
              <w:t xml:space="preserve">            width: 300px;</w:t>
            </w:r>
          </w:p>
          <w:p w14:paraId="681E127A" w14:textId="77777777" w:rsidR="00E4028F" w:rsidRDefault="00E4028F" w:rsidP="00E4028F">
            <w:pPr>
              <w:bidi w:val="0"/>
            </w:pPr>
            <w:r>
              <w:t xml:space="preserve">            height: 200px;</w:t>
            </w:r>
          </w:p>
          <w:p w14:paraId="64B7D2D2" w14:textId="77777777" w:rsidR="00E4028F" w:rsidRDefault="00E4028F" w:rsidP="00E4028F">
            <w:pPr>
              <w:bidi w:val="0"/>
            </w:pPr>
            <w:r>
              <w:t xml:space="preserve">            border: 2px solid #333;</w:t>
            </w:r>
          </w:p>
          <w:p w14:paraId="7B1FAFD5" w14:textId="77777777" w:rsidR="00E4028F" w:rsidRDefault="00E4028F" w:rsidP="00E4028F">
            <w:pPr>
              <w:bidi w:val="0"/>
            </w:pPr>
            <w:r>
              <w:t xml:space="preserve">            background-image: url('image.jpg');</w:t>
            </w:r>
          </w:p>
          <w:p w14:paraId="09A96DA7" w14:textId="77777777" w:rsidR="00E4028F" w:rsidRDefault="00E4028F" w:rsidP="00E4028F">
            <w:pPr>
              <w:bidi w:val="0"/>
            </w:pPr>
            <w:r>
              <w:t xml:space="preserve">            background-repeat: no-repeat;</w:t>
            </w:r>
          </w:p>
          <w:p w14:paraId="43E0491A" w14:textId="77777777" w:rsidR="00E4028F" w:rsidRDefault="00E4028F" w:rsidP="00E4028F">
            <w:pPr>
              <w:bidi w:val="0"/>
            </w:pPr>
            <w:r>
              <w:t xml:space="preserve">            margin: 20px;</w:t>
            </w:r>
          </w:p>
          <w:p w14:paraId="0E615572" w14:textId="77777777" w:rsidR="00E4028F" w:rsidRDefault="00E4028F" w:rsidP="00E4028F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4717B893" w14:textId="77777777" w:rsidR="00E4028F" w:rsidRDefault="00E4028F" w:rsidP="00E4028F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7410C826" w14:textId="77777777" w:rsidR="00E4028F" w:rsidRDefault="00E4028F" w:rsidP="00E4028F">
            <w:pPr>
              <w:bidi w:val="0"/>
            </w:pPr>
            <w:r>
              <w:t xml:space="preserve">        .center {</w:t>
            </w:r>
          </w:p>
          <w:p w14:paraId="42DB5776" w14:textId="77777777" w:rsidR="00E4028F" w:rsidRDefault="00E4028F" w:rsidP="00E4028F">
            <w:pPr>
              <w:bidi w:val="0"/>
            </w:pPr>
            <w:r>
              <w:t xml:space="preserve">            background-position: center;</w:t>
            </w:r>
          </w:p>
          <w:p w14:paraId="73B714DE" w14:textId="77777777" w:rsidR="00E4028F" w:rsidRDefault="00E4028F" w:rsidP="00E4028F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51A88208" w14:textId="77777777" w:rsidR="00E4028F" w:rsidRDefault="00E4028F" w:rsidP="00E4028F">
            <w:pPr>
              <w:bidi w:val="0"/>
              <w:rPr>
                <w:rtl/>
              </w:rPr>
            </w:pPr>
            <w:r>
              <w:lastRenderedPageBreak/>
              <w:t xml:space="preserve">        </w:t>
            </w:r>
          </w:p>
          <w:p w14:paraId="489150A3" w14:textId="77777777" w:rsidR="00E4028F" w:rsidRDefault="00E4028F" w:rsidP="00E4028F">
            <w:pPr>
              <w:bidi w:val="0"/>
            </w:pPr>
            <w:r>
              <w:t xml:space="preserve">        .top-right {</w:t>
            </w:r>
          </w:p>
          <w:p w14:paraId="09CF4DFE" w14:textId="77777777" w:rsidR="00E4028F" w:rsidRDefault="00E4028F" w:rsidP="00E4028F">
            <w:pPr>
              <w:bidi w:val="0"/>
            </w:pPr>
            <w:r>
              <w:t xml:space="preserve">            background-position: top right;</w:t>
            </w:r>
          </w:p>
          <w:p w14:paraId="70EFB567" w14:textId="77777777" w:rsidR="00E4028F" w:rsidRDefault="00E4028F" w:rsidP="00E4028F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370F3019" w14:textId="77777777" w:rsidR="00E4028F" w:rsidRDefault="00E4028F" w:rsidP="00E4028F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5CB4F656" w14:textId="77777777" w:rsidR="00E4028F" w:rsidRDefault="00E4028F" w:rsidP="00E4028F">
            <w:pPr>
              <w:bidi w:val="0"/>
            </w:pPr>
            <w:r>
              <w:t xml:space="preserve">        .custom {</w:t>
            </w:r>
          </w:p>
          <w:p w14:paraId="255B377B" w14:textId="77777777" w:rsidR="00E4028F" w:rsidRDefault="00E4028F" w:rsidP="00E4028F">
            <w:pPr>
              <w:bidi w:val="0"/>
            </w:pPr>
            <w:r>
              <w:t xml:space="preserve">            background-position: 70% 25%;</w:t>
            </w:r>
          </w:p>
          <w:p w14:paraId="376C3549" w14:textId="77777777" w:rsidR="00E4028F" w:rsidRDefault="00E4028F" w:rsidP="00E4028F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4D4515EC" w14:textId="77777777" w:rsidR="00E4028F" w:rsidRDefault="00E4028F" w:rsidP="00E4028F">
            <w:pPr>
              <w:bidi w:val="0"/>
            </w:pPr>
            <w:r>
              <w:t xml:space="preserve">    &lt;/style&gt;</w:t>
            </w:r>
          </w:p>
          <w:p w14:paraId="6E66E7DB" w14:textId="77777777" w:rsidR="00E4028F" w:rsidRDefault="00E4028F" w:rsidP="00E4028F">
            <w:pPr>
              <w:bidi w:val="0"/>
            </w:pPr>
            <w:r>
              <w:t>&lt;/head&gt;</w:t>
            </w:r>
          </w:p>
          <w:p w14:paraId="7CD9B6B0" w14:textId="77777777" w:rsidR="00E4028F" w:rsidRDefault="00E4028F" w:rsidP="00E4028F">
            <w:pPr>
              <w:bidi w:val="0"/>
            </w:pPr>
            <w:r>
              <w:t>&lt;body&gt;</w:t>
            </w:r>
          </w:p>
          <w:p w14:paraId="47428123" w14:textId="77777777" w:rsidR="00E4028F" w:rsidRDefault="00E4028F" w:rsidP="00E4028F">
            <w:pPr>
              <w:bidi w:val="0"/>
              <w:rPr>
                <w:rtl/>
              </w:rPr>
            </w:pPr>
            <w:r>
              <w:t xml:space="preserve">    &lt;div class="box center"&gt;</w:t>
            </w:r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>: مرکز</w:t>
            </w:r>
            <w:r>
              <w:t>&lt;/div&gt;</w:t>
            </w:r>
          </w:p>
          <w:p w14:paraId="5D60F7A6" w14:textId="77777777" w:rsidR="00E4028F" w:rsidRDefault="00E4028F" w:rsidP="00E4028F">
            <w:pPr>
              <w:bidi w:val="0"/>
              <w:rPr>
                <w:rtl/>
              </w:rPr>
            </w:pPr>
            <w:r>
              <w:t xml:space="preserve">    &lt;div class="box top-right"&gt;</w:t>
            </w:r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>: بالا راست</w:t>
            </w:r>
            <w:r>
              <w:t>&lt;/div&gt;</w:t>
            </w:r>
          </w:p>
          <w:p w14:paraId="6C0996A2" w14:textId="77777777" w:rsidR="00E4028F" w:rsidRDefault="00E4028F" w:rsidP="00E4028F">
            <w:pPr>
              <w:bidi w:val="0"/>
              <w:rPr>
                <w:rtl/>
              </w:rPr>
            </w:pPr>
            <w:r>
              <w:t xml:space="preserve">    &lt;div class="box custom"&gt;</w:t>
            </w:r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>: 70% 25</w:t>
            </w:r>
            <w:r>
              <w:t>%&lt;/div&gt;</w:t>
            </w:r>
          </w:p>
          <w:p w14:paraId="46E4C44E" w14:textId="77777777" w:rsidR="00E4028F" w:rsidRDefault="00E4028F" w:rsidP="00E4028F">
            <w:pPr>
              <w:bidi w:val="0"/>
            </w:pPr>
            <w:r>
              <w:t>&lt;/body&gt;</w:t>
            </w:r>
          </w:p>
          <w:p w14:paraId="222C61DE" w14:textId="514BBD20" w:rsidR="00E4028F" w:rsidRDefault="00E4028F" w:rsidP="00E4028F">
            <w:pPr>
              <w:bidi w:val="0"/>
            </w:pPr>
            <w:r>
              <w:t>&lt;/html&gt;</w:t>
            </w:r>
          </w:p>
        </w:tc>
      </w:tr>
    </w:tbl>
    <w:p w14:paraId="28BF7976" w14:textId="50E6F15E" w:rsidR="00E4028F" w:rsidRDefault="00AC57CD" w:rsidP="00AC57CD">
      <w:pPr>
        <w:pStyle w:val="code"/>
        <w:rPr>
          <w:rtl/>
        </w:rPr>
      </w:pPr>
      <w:hyperlink r:id="rId254" w:history="1">
        <w:r w:rsidRPr="00AC57CD">
          <w:rPr>
            <w:rStyle w:val="Hyperlink"/>
          </w:rPr>
          <w:t>Background-position</w:t>
        </w:r>
      </w:hyperlink>
    </w:p>
    <w:p w14:paraId="35F4D673" w14:textId="77777777" w:rsidR="00E4028F" w:rsidRDefault="00E4028F" w:rsidP="00AC57CD">
      <w:pPr>
        <w:rPr>
          <w:rtl/>
        </w:rPr>
      </w:pPr>
    </w:p>
    <w:p w14:paraId="62C375AC" w14:textId="77777777" w:rsidR="00F40B17" w:rsidRDefault="00F40B17" w:rsidP="00AC7093">
      <w:pPr>
        <w:pStyle w:val="bold"/>
      </w:pPr>
      <w:r>
        <w:t>Background-origin</w:t>
      </w:r>
    </w:p>
    <w:p w14:paraId="0ED033D2" w14:textId="77777777" w:rsidR="00AC57CD" w:rsidRDefault="00AC57CD" w:rsidP="00AC57CD">
      <w:pPr>
        <w:rPr>
          <w:lang w:bidi="ar-SA"/>
        </w:rPr>
      </w:pP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مشخص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 xml:space="preserve"> که تصو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زم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نه</w:t>
      </w:r>
      <w:r>
        <w:rPr>
          <w:rtl/>
          <w:lang w:bidi="ar-SA"/>
        </w:rPr>
        <w:t xml:space="preserve"> نسبت به کدام ناح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ه</w:t>
      </w:r>
      <w:r>
        <w:rPr>
          <w:rtl/>
          <w:lang w:bidi="ar-SA"/>
        </w:rPr>
        <w:t xml:space="preserve"> (حاش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ه،</w:t>
      </w:r>
      <w:r>
        <w:rPr>
          <w:rtl/>
          <w:lang w:bidi="ar-SA"/>
        </w:rPr>
        <w:t xml:space="preserve"> </w:t>
      </w:r>
      <w:r>
        <w:t>padding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محتوا) قرار بگ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رد</w:t>
      </w:r>
      <w:r>
        <w:rPr>
          <w:rtl/>
          <w:lang w:bidi="ar-S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57CD" w14:paraId="3F69EF05" w14:textId="77777777" w:rsidTr="00AC57CD">
        <w:tc>
          <w:tcPr>
            <w:tcW w:w="9350" w:type="dxa"/>
          </w:tcPr>
          <w:p w14:paraId="1511EC22" w14:textId="77777777" w:rsidR="00AC57CD" w:rsidRDefault="00AC57CD" w:rsidP="00AC57CD">
            <w:pPr>
              <w:bidi w:val="0"/>
            </w:pPr>
            <w:r>
              <w:t>&lt;!DOCTYPE html&gt;</w:t>
            </w:r>
          </w:p>
          <w:p w14:paraId="6B9C874D" w14:textId="77777777" w:rsidR="00AC57CD" w:rsidRDefault="00AC57CD" w:rsidP="00AC57CD">
            <w:pPr>
              <w:bidi w:val="0"/>
            </w:pPr>
            <w:r>
              <w:t>&lt;html lang="fa" dir="rtl"&gt;</w:t>
            </w:r>
          </w:p>
          <w:p w14:paraId="6EFF8297" w14:textId="77777777" w:rsidR="00AC57CD" w:rsidRDefault="00AC57CD" w:rsidP="00AC57CD">
            <w:pPr>
              <w:bidi w:val="0"/>
            </w:pPr>
            <w:r>
              <w:t>&lt;head&gt;</w:t>
            </w:r>
          </w:p>
          <w:p w14:paraId="5B41D12A" w14:textId="77777777" w:rsidR="00AC57CD" w:rsidRDefault="00AC57CD" w:rsidP="00AC57CD">
            <w:pPr>
              <w:bidi w:val="0"/>
            </w:pPr>
            <w:r>
              <w:t xml:space="preserve">    &lt;meta charset="UTF-8"&gt;</w:t>
            </w:r>
          </w:p>
          <w:p w14:paraId="07023145" w14:textId="77777777" w:rsidR="00AC57CD" w:rsidRDefault="00AC57CD" w:rsidP="00AC57CD">
            <w:pPr>
              <w:bidi w:val="0"/>
            </w:pPr>
            <w:r>
              <w:t xml:space="preserve">    &lt;meta name="viewport" content="width=device-width, initial-scale=1.0"&gt;</w:t>
            </w:r>
          </w:p>
          <w:p w14:paraId="7A28E4F3" w14:textId="77777777" w:rsidR="00AC57CD" w:rsidRDefault="00AC57CD" w:rsidP="00AC57CD">
            <w:pPr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آموزش</w:t>
            </w:r>
            <w:r>
              <w:t xml:space="preserve"> background-origin&lt;/title&gt;</w:t>
            </w:r>
          </w:p>
          <w:p w14:paraId="0DE44A06" w14:textId="77777777" w:rsidR="00AC57CD" w:rsidRDefault="00AC57CD" w:rsidP="00AC57CD">
            <w:pPr>
              <w:bidi w:val="0"/>
            </w:pPr>
            <w:r>
              <w:t xml:space="preserve">    &lt;style&gt;</w:t>
            </w:r>
          </w:p>
          <w:p w14:paraId="09F87285" w14:textId="77777777" w:rsidR="00AC57CD" w:rsidRDefault="00AC57CD" w:rsidP="00AC57CD">
            <w:pPr>
              <w:bidi w:val="0"/>
            </w:pPr>
            <w:r>
              <w:t xml:space="preserve">        .box {</w:t>
            </w:r>
          </w:p>
          <w:p w14:paraId="1B4DFD7C" w14:textId="77777777" w:rsidR="00AC57CD" w:rsidRDefault="00AC57CD" w:rsidP="00AC57CD">
            <w:pPr>
              <w:bidi w:val="0"/>
            </w:pPr>
            <w:r>
              <w:t xml:space="preserve">            width: 300px;</w:t>
            </w:r>
          </w:p>
          <w:p w14:paraId="1A02351F" w14:textId="77777777" w:rsidR="00AC57CD" w:rsidRDefault="00AC57CD" w:rsidP="00AC57CD">
            <w:pPr>
              <w:bidi w:val="0"/>
            </w:pPr>
            <w:r>
              <w:t xml:space="preserve">            height: 150px;</w:t>
            </w:r>
          </w:p>
          <w:p w14:paraId="61BCAD24" w14:textId="77777777" w:rsidR="00AC57CD" w:rsidRDefault="00AC57CD" w:rsidP="00AC57CD">
            <w:pPr>
              <w:bidi w:val="0"/>
            </w:pPr>
            <w:r>
              <w:t xml:space="preserve">            border: 15px dashed #666;</w:t>
            </w:r>
          </w:p>
          <w:p w14:paraId="1E4B37D7" w14:textId="77777777" w:rsidR="00AC57CD" w:rsidRDefault="00AC57CD" w:rsidP="00AC57CD">
            <w:pPr>
              <w:bidi w:val="0"/>
            </w:pPr>
            <w:r>
              <w:t xml:space="preserve">            padding: 30px;</w:t>
            </w:r>
          </w:p>
          <w:p w14:paraId="46A9ECF3" w14:textId="77777777" w:rsidR="00AC57CD" w:rsidRDefault="00AC57CD" w:rsidP="00AC57CD">
            <w:pPr>
              <w:bidi w:val="0"/>
            </w:pPr>
            <w:r>
              <w:t xml:space="preserve">            background-image: url('pattern.png');</w:t>
            </w:r>
          </w:p>
          <w:p w14:paraId="7FF408CE" w14:textId="77777777" w:rsidR="00AC57CD" w:rsidRDefault="00AC57CD" w:rsidP="00AC57CD">
            <w:pPr>
              <w:bidi w:val="0"/>
            </w:pPr>
            <w:r>
              <w:t xml:space="preserve">            background-repeat: no-repeat;</w:t>
            </w:r>
          </w:p>
          <w:p w14:paraId="5002C191" w14:textId="77777777" w:rsidR="00AC57CD" w:rsidRDefault="00AC57CD" w:rsidP="00AC57CD">
            <w:pPr>
              <w:bidi w:val="0"/>
            </w:pPr>
            <w:r>
              <w:t xml:space="preserve">            margin: 20px;</w:t>
            </w:r>
          </w:p>
          <w:p w14:paraId="14C8C5E6" w14:textId="77777777" w:rsidR="00AC57CD" w:rsidRDefault="00AC57CD" w:rsidP="00AC57CD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755CC372" w14:textId="77777777" w:rsidR="00AC57CD" w:rsidRDefault="00AC57CD" w:rsidP="00AC57CD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02C2E3C7" w14:textId="77777777" w:rsidR="00AC57CD" w:rsidRDefault="00AC57CD" w:rsidP="00AC57CD">
            <w:pPr>
              <w:bidi w:val="0"/>
            </w:pPr>
            <w:r>
              <w:t xml:space="preserve">        .border-box {</w:t>
            </w:r>
          </w:p>
          <w:p w14:paraId="09A90A69" w14:textId="77777777" w:rsidR="00AC57CD" w:rsidRDefault="00AC57CD" w:rsidP="00AC57CD">
            <w:pPr>
              <w:bidi w:val="0"/>
            </w:pPr>
            <w:r>
              <w:lastRenderedPageBreak/>
              <w:t xml:space="preserve">            background-origin: border-box;</w:t>
            </w:r>
          </w:p>
          <w:p w14:paraId="35010BB4" w14:textId="77777777" w:rsidR="00AC57CD" w:rsidRDefault="00AC57CD" w:rsidP="00AC57CD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042AD3A6" w14:textId="77777777" w:rsidR="00AC57CD" w:rsidRDefault="00AC57CD" w:rsidP="00AC57CD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7A0634AC" w14:textId="77777777" w:rsidR="00AC57CD" w:rsidRDefault="00AC57CD" w:rsidP="00AC57CD">
            <w:pPr>
              <w:bidi w:val="0"/>
            </w:pPr>
            <w:r>
              <w:t xml:space="preserve">        .padding-box {</w:t>
            </w:r>
          </w:p>
          <w:p w14:paraId="5B1F96DE" w14:textId="77777777" w:rsidR="00AC57CD" w:rsidRDefault="00AC57CD" w:rsidP="00AC57CD">
            <w:pPr>
              <w:bidi w:val="0"/>
            </w:pPr>
            <w:r>
              <w:t xml:space="preserve">            background-origin: padding-box;</w:t>
            </w:r>
          </w:p>
          <w:p w14:paraId="65EBA5ED" w14:textId="77777777" w:rsidR="00AC57CD" w:rsidRDefault="00AC57CD" w:rsidP="00AC57CD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1C4968CA" w14:textId="77777777" w:rsidR="00AC57CD" w:rsidRDefault="00AC57CD" w:rsidP="00AC57CD">
            <w:pPr>
              <w:bidi w:val="0"/>
              <w:rPr>
                <w:rtl/>
              </w:rPr>
            </w:pPr>
            <w:r>
              <w:t xml:space="preserve">        </w:t>
            </w:r>
          </w:p>
          <w:p w14:paraId="4745D23E" w14:textId="77777777" w:rsidR="00AC57CD" w:rsidRDefault="00AC57CD" w:rsidP="00AC57CD">
            <w:pPr>
              <w:bidi w:val="0"/>
            </w:pPr>
            <w:r>
              <w:t xml:space="preserve">        .content-box {</w:t>
            </w:r>
          </w:p>
          <w:p w14:paraId="5C9F6B97" w14:textId="77777777" w:rsidR="00AC57CD" w:rsidRDefault="00AC57CD" w:rsidP="00AC57CD">
            <w:pPr>
              <w:bidi w:val="0"/>
            </w:pPr>
            <w:r>
              <w:t xml:space="preserve">            background-origin: content-box;</w:t>
            </w:r>
          </w:p>
          <w:p w14:paraId="6AEF5C3D" w14:textId="77777777" w:rsidR="00AC57CD" w:rsidRDefault="00AC57CD" w:rsidP="00AC57CD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7BB28EEF" w14:textId="77777777" w:rsidR="00AC57CD" w:rsidRDefault="00AC57CD" w:rsidP="00AC57CD">
            <w:pPr>
              <w:bidi w:val="0"/>
            </w:pPr>
            <w:r>
              <w:t xml:space="preserve">    &lt;/style&gt;</w:t>
            </w:r>
          </w:p>
          <w:p w14:paraId="0C2273EB" w14:textId="77777777" w:rsidR="00AC57CD" w:rsidRDefault="00AC57CD" w:rsidP="00AC57CD">
            <w:pPr>
              <w:bidi w:val="0"/>
            </w:pPr>
            <w:r>
              <w:t>&lt;/head&gt;</w:t>
            </w:r>
          </w:p>
          <w:p w14:paraId="20C5B30C" w14:textId="77777777" w:rsidR="00AC57CD" w:rsidRDefault="00AC57CD" w:rsidP="00AC57CD">
            <w:pPr>
              <w:bidi w:val="0"/>
            </w:pPr>
            <w:r>
              <w:t>&lt;body&gt;</w:t>
            </w:r>
          </w:p>
          <w:p w14:paraId="5B72A16F" w14:textId="77777777" w:rsidR="00AC57CD" w:rsidRDefault="00AC57CD" w:rsidP="00AC57CD">
            <w:pPr>
              <w:bidi w:val="0"/>
            </w:pPr>
            <w:r>
              <w:t xml:space="preserve">    &lt;div class="box border-box"&gt;background-origin: border-box&lt;/div&gt;</w:t>
            </w:r>
          </w:p>
          <w:p w14:paraId="57A80381" w14:textId="77777777" w:rsidR="00AC57CD" w:rsidRDefault="00AC57CD" w:rsidP="00AC57CD">
            <w:pPr>
              <w:bidi w:val="0"/>
            </w:pPr>
            <w:r>
              <w:t xml:space="preserve">    &lt;div class="box padding-box"&gt;background-origin: padding-box&lt;/div&gt;</w:t>
            </w:r>
          </w:p>
          <w:p w14:paraId="639B4015" w14:textId="77777777" w:rsidR="00AC57CD" w:rsidRDefault="00AC57CD" w:rsidP="00AC57CD">
            <w:pPr>
              <w:bidi w:val="0"/>
            </w:pPr>
            <w:r>
              <w:t xml:space="preserve">    &lt;div class="box content-box"&gt;background-origin: content-box&lt;/div&gt;</w:t>
            </w:r>
          </w:p>
          <w:p w14:paraId="55F645C3" w14:textId="77777777" w:rsidR="00AC57CD" w:rsidRDefault="00AC57CD" w:rsidP="00AC57CD">
            <w:pPr>
              <w:bidi w:val="0"/>
            </w:pPr>
            <w:r>
              <w:t>&lt;/body&gt;</w:t>
            </w:r>
          </w:p>
          <w:p w14:paraId="37EDF8AE" w14:textId="63DF2566" w:rsidR="00AC57CD" w:rsidRDefault="00AC57CD" w:rsidP="00AC57CD">
            <w:pPr>
              <w:bidi w:val="0"/>
            </w:pPr>
            <w:r>
              <w:t>&lt;/html&gt;</w:t>
            </w:r>
          </w:p>
        </w:tc>
      </w:tr>
    </w:tbl>
    <w:p w14:paraId="7D748B08" w14:textId="0320FC12" w:rsidR="00507888" w:rsidRDefault="00507888" w:rsidP="00507888">
      <w:pPr>
        <w:pStyle w:val="code"/>
      </w:pPr>
      <w:hyperlink r:id="rId255" w:history="1">
        <w:r w:rsidRPr="00507888">
          <w:rPr>
            <w:rStyle w:val="Hyperlink"/>
          </w:rPr>
          <w:t>Background-origin</w:t>
        </w:r>
      </w:hyperlink>
    </w:p>
    <w:p w14:paraId="0FE06BB5" w14:textId="77777777" w:rsidR="00AC57CD" w:rsidRDefault="00AC57CD" w:rsidP="00AC57CD">
      <w:pPr>
        <w:bidi w:val="0"/>
        <w:rPr>
          <w:rtl/>
        </w:rPr>
      </w:pPr>
    </w:p>
    <w:p w14:paraId="5C9BA691" w14:textId="77777777" w:rsidR="00F40B17" w:rsidRDefault="00F40B17" w:rsidP="00AC7093">
      <w:pPr>
        <w:pStyle w:val="bold"/>
      </w:pPr>
      <w:r>
        <w:t>Background-attachment</w:t>
      </w:r>
    </w:p>
    <w:p w14:paraId="533C63CD" w14:textId="77777777" w:rsidR="00507888" w:rsidRDefault="00507888" w:rsidP="00507888">
      <w:pPr>
        <w:rPr>
          <w:lang w:bidi="ar-SA"/>
        </w:rPr>
      </w:pP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مشخص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 xml:space="preserve"> که تصو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زم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نه</w:t>
      </w:r>
      <w:r>
        <w:rPr>
          <w:rtl/>
          <w:lang w:bidi="ar-SA"/>
        </w:rPr>
        <w:t xml:space="preserve"> هنگام اسکرول ثابت بماند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همراه با محتوا حرکت کند.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7888" w14:paraId="14B1E12B" w14:textId="77777777" w:rsidTr="00507888">
        <w:tc>
          <w:tcPr>
            <w:tcW w:w="9350" w:type="dxa"/>
          </w:tcPr>
          <w:p w14:paraId="3EC23CAC" w14:textId="77777777" w:rsidR="00507888" w:rsidRDefault="00507888" w:rsidP="00507888">
            <w:pPr>
              <w:pStyle w:val="code"/>
              <w:bidi w:val="0"/>
            </w:pPr>
            <w:r>
              <w:t>&lt;!DOCTYPE html&gt;</w:t>
            </w:r>
          </w:p>
          <w:p w14:paraId="3C9E56E5" w14:textId="77777777" w:rsidR="00507888" w:rsidRDefault="00507888" w:rsidP="00507888">
            <w:pPr>
              <w:pStyle w:val="code"/>
              <w:bidi w:val="0"/>
            </w:pPr>
            <w:r>
              <w:t>&lt;html lang="fa" dir="rtl"&gt;</w:t>
            </w:r>
          </w:p>
          <w:p w14:paraId="217862D0" w14:textId="77777777" w:rsidR="00507888" w:rsidRDefault="00507888" w:rsidP="00507888">
            <w:pPr>
              <w:pStyle w:val="code"/>
              <w:bidi w:val="0"/>
            </w:pPr>
            <w:r>
              <w:t>&lt;head&gt;</w:t>
            </w:r>
          </w:p>
          <w:p w14:paraId="22739450" w14:textId="77777777" w:rsidR="00507888" w:rsidRDefault="00507888" w:rsidP="00507888">
            <w:pPr>
              <w:pStyle w:val="code"/>
              <w:bidi w:val="0"/>
            </w:pPr>
            <w:r>
              <w:t xml:space="preserve">    &lt;meta charset="UTF-8"&gt;</w:t>
            </w:r>
          </w:p>
          <w:p w14:paraId="470D973B" w14:textId="77777777" w:rsidR="00507888" w:rsidRDefault="00507888" w:rsidP="00507888">
            <w:pPr>
              <w:pStyle w:val="code"/>
              <w:bidi w:val="0"/>
            </w:pPr>
            <w:r>
              <w:t xml:space="preserve">    &lt;meta name="viewport" content="width=device-width, initial-scale=1.0"&gt;</w:t>
            </w:r>
          </w:p>
          <w:p w14:paraId="6F6F87ED" w14:textId="77777777" w:rsidR="00507888" w:rsidRDefault="00507888" w:rsidP="00507888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آموزش</w:t>
            </w:r>
            <w:r>
              <w:t xml:space="preserve"> background-attachment&lt;/title&gt;</w:t>
            </w:r>
          </w:p>
          <w:p w14:paraId="24BE729B" w14:textId="77777777" w:rsidR="00507888" w:rsidRDefault="00507888" w:rsidP="00507888">
            <w:pPr>
              <w:pStyle w:val="code"/>
              <w:bidi w:val="0"/>
            </w:pPr>
            <w:r>
              <w:t xml:space="preserve">    &lt;style&gt;</w:t>
            </w:r>
          </w:p>
          <w:p w14:paraId="393F602D" w14:textId="77777777" w:rsidR="00507888" w:rsidRDefault="00507888" w:rsidP="00507888">
            <w:pPr>
              <w:pStyle w:val="code"/>
              <w:bidi w:val="0"/>
            </w:pPr>
            <w:r>
              <w:t xml:space="preserve">        body {</w:t>
            </w:r>
          </w:p>
          <w:p w14:paraId="4F597D35" w14:textId="77777777" w:rsidR="00507888" w:rsidRDefault="00507888" w:rsidP="00507888">
            <w:pPr>
              <w:pStyle w:val="code"/>
              <w:bidi w:val="0"/>
            </w:pPr>
            <w:r>
              <w:t xml:space="preserve">            height: 200vh;</w:t>
            </w:r>
          </w:p>
          <w:p w14:paraId="37253272" w14:textId="77777777" w:rsidR="00507888" w:rsidRDefault="00507888" w:rsidP="00507888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90D113D" w14:textId="77777777" w:rsidR="00507888" w:rsidRDefault="00507888" w:rsidP="00507888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755B121F" w14:textId="77777777" w:rsidR="00507888" w:rsidRDefault="00507888" w:rsidP="00507888">
            <w:pPr>
              <w:pStyle w:val="code"/>
              <w:bidi w:val="0"/>
            </w:pPr>
            <w:r>
              <w:t xml:space="preserve">        .section {</w:t>
            </w:r>
          </w:p>
          <w:p w14:paraId="41D31B9C" w14:textId="77777777" w:rsidR="00507888" w:rsidRDefault="00507888" w:rsidP="00507888">
            <w:pPr>
              <w:pStyle w:val="code"/>
              <w:bidi w:val="0"/>
            </w:pPr>
            <w:r>
              <w:t xml:space="preserve">            height: 100vh;</w:t>
            </w:r>
          </w:p>
          <w:p w14:paraId="5AD6FC52" w14:textId="77777777" w:rsidR="00507888" w:rsidRDefault="00507888" w:rsidP="00507888">
            <w:pPr>
              <w:pStyle w:val="code"/>
              <w:bidi w:val="0"/>
            </w:pPr>
            <w:r>
              <w:t xml:space="preserve">            background-image: url('background.jpg');</w:t>
            </w:r>
          </w:p>
          <w:p w14:paraId="049ACF07" w14:textId="77777777" w:rsidR="00507888" w:rsidRDefault="00507888" w:rsidP="00507888">
            <w:pPr>
              <w:pStyle w:val="code"/>
              <w:bidi w:val="0"/>
            </w:pPr>
            <w:r>
              <w:t xml:space="preserve">            background-repeat: no-repeat;</w:t>
            </w:r>
          </w:p>
          <w:p w14:paraId="4204EEF9" w14:textId="77777777" w:rsidR="00507888" w:rsidRDefault="00507888" w:rsidP="00507888">
            <w:pPr>
              <w:pStyle w:val="code"/>
              <w:bidi w:val="0"/>
            </w:pPr>
            <w:r>
              <w:t xml:space="preserve">            background-size: cover;</w:t>
            </w:r>
          </w:p>
          <w:p w14:paraId="52509F79" w14:textId="77777777" w:rsidR="00507888" w:rsidRDefault="00507888" w:rsidP="00507888">
            <w:pPr>
              <w:pStyle w:val="code"/>
              <w:bidi w:val="0"/>
            </w:pPr>
            <w:r>
              <w:t xml:space="preserve">            display: flex;</w:t>
            </w:r>
          </w:p>
          <w:p w14:paraId="7A02B6B3" w14:textId="77777777" w:rsidR="00507888" w:rsidRDefault="00507888" w:rsidP="00507888">
            <w:pPr>
              <w:pStyle w:val="code"/>
              <w:bidi w:val="0"/>
            </w:pPr>
            <w:r>
              <w:t xml:space="preserve">            justify-content: center;</w:t>
            </w:r>
          </w:p>
          <w:p w14:paraId="5527F7BF" w14:textId="77777777" w:rsidR="00507888" w:rsidRDefault="00507888" w:rsidP="00507888">
            <w:pPr>
              <w:pStyle w:val="code"/>
              <w:bidi w:val="0"/>
            </w:pPr>
            <w:r>
              <w:t xml:space="preserve">            align-items: center;</w:t>
            </w:r>
          </w:p>
          <w:p w14:paraId="79584B00" w14:textId="77777777" w:rsidR="00507888" w:rsidRDefault="00507888" w:rsidP="00507888">
            <w:pPr>
              <w:pStyle w:val="code"/>
              <w:bidi w:val="0"/>
            </w:pPr>
            <w:r>
              <w:lastRenderedPageBreak/>
              <w:t xml:space="preserve">            color: white;</w:t>
            </w:r>
          </w:p>
          <w:p w14:paraId="4B423F6D" w14:textId="77777777" w:rsidR="00507888" w:rsidRDefault="00507888" w:rsidP="00507888">
            <w:pPr>
              <w:pStyle w:val="code"/>
              <w:bidi w:val="0"/>
            </w:pPr>
            <w:r>
              <w:t xml:space="preserve">            font-size: 2em;</w:t>
            </w:r>
          </w:p>
          <w:p w14:paraId="47881F53" w14:textId="77777777" w:rsidR="00507888" w:rsidRDefault="00507888" w:rsidP="00507888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C268E1D" w14:textId="77777777" w:rsidR="00507888" w:rsidRDefault="00507888" w:rsidP="00507888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7E26DC00" w14:textId="77777777" w:rsidR="00507888" w:rsidRDefault="00507888" w:rsidP="00507888">
            <w:pPr>
              <w:pStyle w:val="code"/>
              <w:bidi w:val="0"/>
            </w:pPr>
            <w:r>
              <w:t xml:space="preserve">        .scroll {</w:t>
            </w:r>
          </w:p>
          <w:p w14:paraId="33D2FAAA" w14:textId="77777777" w:rsidR="00507888" w:rsidRDefault="00507888" w:rsidP="00507888">
            <w:pPr>
              <w:pStyle w:val="code"/>
              <w:bidi w:val="0"/>
            </w:pPr>
            <w:r>
              <w:t xml:space="preserve">            background-attachment: scroll;</w:t>
            </w:r>
          </w:p>
          <w:p w14:paraId="3FE71F9A" w14:textId="77777777" w:rsidR="00507888" w:rsidRDefault="00507888" w:rsidP="00507888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0B43A9A" w14:textId="77777777" w:rsidR="00507888" w:rsidRDefault="00507888" w:rsidP="00507888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D38EFC0" w14:textId="77777777" w:rsidR="00507888" w:rsidRDefault="00507888" w:rsidP="00507888">
            <w:pPr>
              <w:pStyle w:val="code"/>
              <w:bidi w:val="0"/>
            </w:pPr>
            <w:r>
              <w:t xml:space="preserve">        .fixed {</w:t>
            </w:r>
          </w:p>
          <w:p w14:paraId="4C526F5E" w14:textId="77777777" w:rsidR="00507888" w:rsidRDefault="00507888" w:rsidP="00507888">
            <w:pPr>
              <w:pStyle w:val="code"/>
              <w:bidi w:val="0"/>
            </w:pPr>
            <w:r>
              <w:t xml:space="preserve">            background-attachment: fixed;</w:t>
            </w:r>
          </w:p>
          <w:p w14:paraId="11874217" w14:textId="77777777" w:rsidR="00507888" w:rsidRDefault="00507888" w:rsidP="00507888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CFF3723" w14:textId="77777777" w:rsidR="00507888" w:rsidRDefault="00507888" w:rsidP="00507888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5F2F7D5" w14:textId="77777777" w:rsidR="00507888" w:rsidRDefault="00507888" w:rsidP="00507888">
            <w:pPr>
              <w:pStyle w:val="code"/>
              <w:bidi w:val="0"/>
            </w:pPr>
            <w:r>
              <w:t xml:space="preserve">        .local {</w:t>
            </w:r>
          </w:p>
          <w:p w14:paraId="451A701C" w14:textId="77777777" w:rsidR="00507888" w:rsidRDefault="00507888" w:rsidP="00507888">
            <w:pPr>
              <w:pStyle w:val="code"/>
              <w:bidi w:val="0"/>
            </w:pPr>
            <w:r>
              <w:t xml:space="preserve">            background-attachment: local;</w:t>
            </w:r>
          </w:p>
          <w:p w14:paraId="224BB1D3" w14:textId="77777777" w:rsidR="00507888" w:rsidRDefault="00507888" w:rsidP="00507888">
            <w:pPr>
              <w:pStyle w:val="code"/>
              <w:bidi w:val="0"/>
            </w:pPr>
            <w:r>
              <w:t xml:space="preserve">            height: 150vh;</w:t>
            </w:r>
          </w:p>
          <w:p w14:paraId="4CF1A259" w14:textId="77777777" w:rsidR="00507888" w:rsidRDefault="00507888" w:rsidP="00507888">
            <w:pPr>
              <w:pStyle w:val="code"/>
              <w:bidi w:val="0"/>
            </w:pPr>
            <w:r>
              <w:t xml:space="preserve">            overflow: auto;</w:t>
            </w:r>
          </w:p>
          <w:p w14:paraId="6CEE2119" w14:textId="77777777" w:rsidR="00507888" w:rsidRDefault="00507888" w:rsidP="00507888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678A416" w14:textId="77777777" w:rsidR="00507888" w:rsidRDefault="00507888" w:rsidP="00507888">
            <w:pPr>
              <w:pStyle w:val="code"/>
              <w:bidi w:val="0"/>
            </w:pPr>
            <w:r>
              <w:t xml:space="preserve">    &lt;/style&gt;</w:t>
            </w:r>
          </w:p>
          <w:p w14:paraId="5D3B97F6" w14:textId="77777777" w:rsidR="00507888" w:rsidRDefault="00507888" w:rsidP="00507888">
            <w:pPr>
              <w:pStyle w:val="code"/>
              <w:bidi w:val="0"/>
            </w:pPr>
            <w:r>
              <w:t>&lt;/head&gt;</w:t>
            </w:r>
          </w:p>
          <w:p w14:paraId="5241AC81" w14:textId="77777777" w:rsidR="00507888" w:rsidRDefault="00507888" w:rsidP="00507888">
            <w:pPr>
              <w:pStyle w:val="code"/>
              <w:bidi w:val="0"/>
            </w:pPr>
            <w:r>
              <w:t>&lt;body&gt;</w:t>
            </w:r>
          </w:p>
          <w:p w14:paraId="3C83BF88" w14:textId="77777777" w:rsidR="00507888" w:rsidRDefault="00507888" w:rsidP="00507888">
            <w:pPr>
              <w:pStyle w:val="code"/>
              <w:bidi w:val="0"/>
            </w:pPr>
            <w:r>
              <w:t xml:space="preserve">    &lt;div class="section scroll"&gt;background-attachment: scroll&lt;/div&gt;</w:t>
            </w:r>
          </w:p>
          <w:p w14:paraId="2557A91D" w14:textId="77777777" w:rsidR="00507888" w:rsidRDefault="00507888" w:rsidP="00507888">
            <w:pPr>
              <w:pStyle w:val="code"/>
              <w:bidi w:val="0"/>
            </w:pPr>
            <w:r>
              <w:t xml:space="preserve">    &lt;div class="section fixed"&gt;background-attachment: fixed&lt;/div&gt;</w:t>
            </w:r>
          </w:p>
          <w:p w14:paraId="2EFF75CF" w14:textId="77777777" w:rsidR="00507888" w:rsidRDefault="00507888" w:rsidP="00507888">
            <w:pPr>
              <w:pStyle w:val="code"/>
              <w:bidi w:val="0"/>
            </w:pPr>
            <w:r>
              <w:t xml:space="preserve">    &lt;div class="section local"&gt;</w:t>
            </w:r>
          </w:p>
          <w:p w14:paraId="1957497D" w14:textId="77777777" w:rsidR="00507888" w:rsidRDefault="00507888" w:rsidP="00507888">
            <w:pPr>
              <w:pStyle w:val="code"/>
              <w:bidi w:val="0"/>
            </w:pPr>
            <w:r>
              <w:t xml:space="preserve">        &lt;div style="height: 200vh"&gt;background-attachment: local&lt;/div&gt;</w:t>
            </w:r>
          </w:p>
          <w:p w14:paraId="44AAF83B" w14:textId="77777777" w:rsidR="00507888" w:rsidRDefault="00507888" w:rsidP="00507888">
            <w:pPr>
              <w:pStyle w:val="code"/>
              <w:bidi w:val="0"/>
            </w:pPr>
            <w:r>
              <w:t xml:space="preserve">    &lt;/div&gt;</w:t>
            </w:r>
          </w:p>
          <w:p w14:paraId="6E01D5A2" w14:textId="77777777" w:rsidR="00507888" w:rsidRDefault="00507888" w:rsidP="00507888">
            <w:pPr>
              <w:pStyle w:val="code"/>
              <w:bidi w:val="0"/>
            </w:pPr>
            <w:r>
              <w:t>&lt;/body&gt;</w:t>
            </w:r>
          </w:p>
          <w:p w14:paraId="33CB2E09" w14:textId="576D9EC3" w:rsidR="00507888" w:rsidRDefault="00507888" w:rsidP="00507888">
            <w:pPr>
              <w:pStyle w:val="code"/>
              <w:bidi w:val="0"/>
            </w:pPr>
            <w:r>
              <w:t>&lt;/html&gt;</w:t>
            </w:r>
          </w:p>
        </w:tc>
      </w:tr>
    </w:tbl>
    <w:p w14:paraId="26BA4DFC" w14:textId="1CD8B6CE" w:rsidR="00507888" w:rsidRDefault="00507888" w:rsidP="00507888">
      <w:pPr>
        <w:pStyle w:val="code"/>
        <w:rPr>
          <w:rtl/>
        </w:rPr>
      </w:pPr>
      <w:hyperlink r:id="rId256" w:history="1">
        <w:r w:rsidRPr="00507888">
          <w:rPr>
            <w:rStyle w:val="Hyperlink"/>
          </w:rPr>
          <w:t>Background-attachment</w:t>
        </w:r>
      </w:hyperlink>
    </w:p>
    <w:p w14:paraId="60FC1B72" w14:textId="77777777" w:rsidR="00507888" w:rsidRDefault="00507888" w:rsidP="00507888">
      <w:pPr>
        <w:rPr>
          <w:rtl/>
        </w:rPr>
      </w:pPr>
      <w:r>
        <w:rPr>
          <w:rtl/>
        </w:rPr>
        <w:t>مثال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</w:p>
    <w:p w14:paraId="138793C3" w14:textId="547B30D0" w:rsidR="00507888" w:rsidRDefault="00507888" w:rsidP="00507888">
      <w:r>
        <w:rPr>
          <w:rFonts w:hint="eastAsia"/>
          <w:rtl/>
        </w:rPr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مثال، هر سه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را با هم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کرده‌ا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7888" w14:paraId="29163934" w14:textId="77777777" w:rsidTr="00507888">
        <w:tc>
          <w:tcPr>
            <w:tcW w:w="9350" w:type="dxa"/>
          </w:tcPr>
          <w:p w14:paraId="4F04EFD8" w14:textId="77777777" w:rsidR="00507888" w:rsidRDefault="00507888" w:rsidP="00507888">
            <w:pPr>
              <w:bidi w:val="0"/>
            </w:pPr>
            <w:r>
              <w:t>&lt;!DOCTYPE html&gt;</w:t>
            </w:r>
          </w:p>
          <w:p w14:paraId="0B720F48" w14:textId="77777777" w:rsidR="00507888" w:rsidRDefault="00507888" w:rsidP="00507888">
            <w:pPr>
              <w:bidi w:val="0"/>
            </w:pPr>
            <w:r>
              <w:t>&lt;html lang="fa" dir="rtl"&gt;</w:t>
            </w:r>
          </w:p>
          <w:p w14:paraId="31C10085" w14:textId="77777777" w:rsidR="00507888" w:rsidRDefault="00507888" w:rsidP="00507888">
            <w:pPr>
              <w:bidi w:val="0"/>
            </w:pPr>
            <w:r>
              <w:t>&lt;head&gt;</w:t>
            </w:r>
          </w:p>
          <w:p w14:paraId="543DAD1B" w14:textId="77777777" w:rsidR="00507888" w:rsidRDefault="00507888" w:rsidP="00507888">
            <w:pPr>
              <w:bidi w:val="0"/>
            </w:pPr>
            <w:r>
              <w:t xml:space="preserve">    &lt;meta charset="UTF-8"&gt;</w:t>
            </w:r>
          </w:p>
          <w:p w14:paraId="5D26C6E3" w14:textId="77777777" w:rsidR="00507888" w:rsidRDefault="00507888" w:rsidP="00507888">
            <w:pPr>
              <w:bidi w:val="0"/>
            </w:pPr>
            <w:r>
              <w:t xml:space="preserve">    &lt;meta name="viewport" content="width=device-width, initial-scale=1.0"&gt;</w:t>
            </w:r>
          </w:p>
          <w:p w14:paraId="33A8E9C0" w14:textId="77777777" w:rsidR="00507888" w:rsidRDefault="00507888" w:rsidP="00507888">
            <w:pPr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مثال 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t>&lt;/title&gt;</w:t>
            </w:r>
          </w:p>
          <w:p w14:paraId="721C4B2E" w14:textId="77777777" w:rsidR="00507888" w:rsidRDefault="00507888" w:rsidP="00507888">
            <w:pPr>
              <w:bidi w:val="0"/>
            </w:pPr>
            <w:r>
              <w:t xml:space="preserve">    &lt;style&gt;</w:t>
            </w:r>
          </w:p>
          <w:p w14:paraId="427D1B26" w14:textId="77777777" w:rsidR="00507888" w:rsidRDefault="00507888" w:rsidP="00507888">
            <w:pPr>
              <w:bidi w:val="0"/>
            </w:pPr>
            <w:r>
              <w:t xml:space="preserve">        .hero {</w:t>
            </w:r>
          </w:p>
          <w:p w14:paraId="548748F6" w14:textId="77777777" w:rsidR="00507888" w:rsidRDefault="00507888" w:rsidP="00507888">
            <w:pPr>
              <w:bidi w:val="0"/>
            </w:pPr>
            <w:r>
              <w:t xml:space="preserve">            height: 100vh;</w:t>
            </w:r>
          </w:p>
          <w:p w14:paraId="6506DC22" w14:textId="77777777" w:rsidR="00507888" w:rsidRDefault="00507888" w:rsidP="00507888">
            <w:pPr>
              <w:bidi w:val="0"/>
            </w:pPr>
            <w:r>
              <w:t xml:space="preserve">            background-image: url('hero-image.jpg');</w:t>
            </w:r>
          </w:p>
          <w:p w14:paraId="5337EB3A" w14:textId="77777777" w:rsidR="00507888" w:rsidRDefault="00507888" w:rsidP="00507888">
            <w:pPr>
              <w:bidi w:val="0"/>
            </w:pPr>
            <w:r>
              <w:t xml:space="preserve">            background-position: center center;</w:t>
            </w:r>
          </w:p>
          <w:p w14:paraId="2347F8F9" w14:textId="77777777" w:rsidR="00507888" w:rsidRDefault="00507888" w:rsidP="00507888">
            <w:pPr>
              <w:bidi w:val="0"/>
            </w:pPr>
            <w:r>
              <w:lastRenderedPageBreak/>
              <w:t xml:space="preserve">            background-origin: border-box;</w:t>
            </w:r>
          </w:p>
          <w:p w14:paraId="1B272753" w14:textId="77777777" w:rsidR="00507888" w:rsidRDefault="00507888" w:rsidP="00507888">
            <w:pPr>
              <w:bidi w:val="0"/>
            </w:pPr>
            <w:r>
              <w:t xml:space="preserve">            background-attachment: fixed;</w:t>
            </w:r>
          </w:p>
          <w:p w14:paraId="481C5DD7" w14:textId="77777777" w:rsidR="00507888" w:rsidRDefault="00507888" w:rsidP="00507888">
            <w:pPr>
              <w:bidi w:val="0"/>
            </w:pPr>
            <w:r>
              <w:t xml:space="preserve">            background-repeat: no-repeat;</w:t>
            </w:r>
          </w:p>
          <w:p w14:paraId="0348CDE9" w14:textId="77777777" w:rsidR="00507888" w:rsidRDefault="00507888" w:rsidP="00507888">
            <w:pPr>
              <w:bidi w:val="0"/>
            </w:pPr>
            <w:r>
              <w:t xml:space="preserve">            background-size: cover;</w:t>
            </w:r>
          </w:p>
          <w:p w14:paraId="1B101E17" w14:textId="77777777" w:rsidR="00507888" w:rsidRDefault="00507888" w:rsidP="00507888">
            <w:pPr>
              <w:bidi w:val="0"/>
            </w:pPr>
            <w:r>
              <w:t xml:space="preserve">            border: 10px solid #333;</w:t>
            </w:r>
          </w:p>
          <w:p w14:paraId="545F25E8" w14:textId="77777777" w:rsidR="00507888" w:rsidRDefault="00507888" w:rsidP="00507888">
            <w:pPr>
              <w:bidi w:val="0"/>
            </w:pPr>
            <w:r>
              <w:t xml:space="preserve">            padding: 20px;</w:t>
            </w:r>
          </w:p>
          <w:p w14:paraId="613E260C" w14:textId="77777777" w:rsidR="00507888" w:rsidRDefault="00507888" w:rsidP="00507888">
            <w:pPr>
              <w:bidi w:val="0"/>
            </w:pPr>
            <w:r>
              <w:t xml:space="preserve">            color: white;</w:t>
            </w:r>
          </w:p>
          <w:p w14:paraId="2846825D" w14:textId="77777777" w:rsidR="00507888" w:rsidRDefault="00507888" w:rsidP="00507888">
            <w:pPr>
              <w:bidi w:val="0"/>
            </w:pPr>
            <w:r>
              <w:t xml:space="preserve">            display: flex;</w:t>
            </w:r>
          </w:p>
          <w:p w14:paraId="3403E1C2" w14:textId="77777777" w:rsidR="00507888" w:rsidRDefault="00507888" w:rsidP="00507888">
            <w:pPr>
              <w:bidi w:val="0"/>
            </w:pPr>
            <w:r>
              <w:t xml:space="preserve">            justify-content: center;</w:t>
            </w:r>
          </w:p>
          <w:p w14:paraId="13F89D41" w14:textId="77777777" w:rsidR="00507888" w:rsidRDefault="00507888" w:rsidP="00507888">
            <w:pPr>
              <w:bidi w:val="0"/>
            </w:pPr>
            <w:r>
              <w:t xml:space="preserve">            align-items: center;</w:t>
            </w:r>
          </w:p>
          <w:p w14:paraId="43B58EEB" w14:textId="77777777" w:rsidR="00507888" w:rsidRDefault="00507888" w:rsidP="00507888">
            <w:pPr>
              <w:bidi w:val="0"/>
            </w:pPr>
            <w:r>
              <w:t xml:space="preserve">            font-size: 2em;</w:t>
            </w:r>
          </w:p>
          <w:p w14:paraId="2738B214" w14:textId="77777777" w:rsidR="00507888" w:rsidRDefault="00507888" w:rsidP="00507888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45146189" w14:textId="77777777" w:rsidR="00507888" w:rsidRDefault="00507888" w:rsidP="00507888">
            <w:pPr>
              <w:bidi w:val="0"/>
            </w:pPr>
            <w:r>
              <w:t xml:space="preserve">    &lt;/style&gt;</w:t>
            </w:r>
          </w:p>
          <w:p w14:paraId="39EEAE6B" w14:textId="77777777" w:rsidR="00507888" w:rsidRDefault="00507888" w:rsidP="00507888">
            <w:pPr>
              <w:bidi w:val="0"/>
            </w:pPr>
            <w:r>
              <w:t>&lt;/head&gt;</w:t>
            </w:r>
          </w:p>
          <w:p w14:paraId="14A61D0F" w14:textId="77777777" w:rsidR="00507888" w:rsidRDefault="00507888" w:rsidP="00507888">
            <w:pPr>
              <w:bidi w:val="0"/>
            </w:pPr>
            <w:r>
              <w:t>&lt;body&gt;</w:t>
            </w:r>
          </w:p>
          <w:p w14:paraId="43B5884A" w14:textId="77777777" w:rsidR="00507888" w:rsidRDefault="00507888" w:rsidP="00507888">
            <w:pPr>
              <w:bidi w:val="0"/>
            </w:pPr>
            <w:r>
              <w:t xml:space="preserve">    &lt;div class="hero"&gt;</w:t>
            </w:r>
          </w:p>
          <w:p w14:paraId="263A4F6F" w14:textId="77777777" w:rsidR="00507888" w:rsidRDefault="00507888" w:rsidP="00507888">
            <w:pPr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tl/>
              </w:rPr>
              <w:t>بخش 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رو</w:t>
            </w:r>
            <w:r>
              <w:rPr>
                <w:rtl/>
              </w:rPr>
              <w:t xml:space="preserve"> با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ثابت</w:t>
            </w:r>
            <w:r>
              <w:t>&lt;/h1&gt;</w:t>
            </w:r>
          </w:p>
          <w:p w14:paraId="260612EB" w14:textId="77777777" w:rsidR="00507888" w:rsidRDefault="00507888" w:rsidP="00507888">
            <w:pPr>
              <w:bidi w:val="0"/>
            </w:pPr>
            <w:r>
              <w:t xml:space="preserve">    &lt;/div&gt;</w:t>
            </w:r>
          </w:p>
          <w:p w14:paraId="521080AF" w14:textId="77777777" w:rsidR="00507888" w:rsidRDefault="00507888" w:rsidP="00507888">
            <w:pPr>
              <w:bidi w:val="0"/>
            </w:pPr>
            <w:r>
              <w:t>&lt;/body&gt;</w:t>
            </w:r>
          </w:p>
          <w:p w14:paraId="3A6AAA5B" w14:textId="5E25A612" w:rsidR="00507888" w:rsidRDefault="00507888" w:rsidP="00507888">
            <w:pPr>
              <w:bidi w:val="0"/>
            </w:pPr>
            <w:r>
              <w:t>&lt;/html&gt;</w:t>
            </w:r>
          </w:p>
        </w:tc>
      </w:tr>
    </w:tbl>
    <w:p w14:paraId="46E33AE3" w14:textId="0D6A663B" w:rsidR="00507888" w:rsidRDefault="00507888" w:rsidP="00507888">
      <w:hyperlink r:id="rId257" w:history="1">
        <w:r w:rsidRPr="00507888">
          <w:rPr>
            <w:rStyle w:val="Hyperlink"/>
          </w:rPr>
          <w:t>combine</w:t>
        </w:r>
      </w:hyperlink>
    </w:p>
    <w:p w14:paraId="13ECE24C" w14:textId="77777777" w:rsidR="00F40B17" w:rsidRDefault="00F40B17" w:rsidP="00AC7093">
      <w:pPr>
        <w:pStyle w:val="bold"/>
        <w:rPr>
          <w:rtl/>
        </w:rPr>
      </w:pPr>
      <w:r>
        <w:t>Background-size</w:t>
      </w:r>
    </w:p>
    <w:p w14:paraId="290C6F8F" w14:textId="4514D5C7" w:rsidR="00214F64" w:rsidRDefault="00214F64" w:rsidP="00214F64">
      <w:r>
        <w:t>Background-size</w:t>
      </w:r>
    </w:p>
    <w:p w14:paraId="432793DD" w14:textId="77777777" w:rsidR="00214F64" w:rsidRDefault="00214F64" w:rsidP="00214F64">
      <w:pPr>
        <w:rPr>
          <w:rtl/>
        </w:rPr>
      </w:pPr>
      <w:r>
        <w:rPr>
          <w:rtl/>
        </w:rPr>
        <w:t>خاص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`</w:t>
      </w:r>
      <w:r>
        <w:t>background-size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کنترل اندازه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چه اندازه‌ا</w:t>
      </w:r>
      <w:r>
        <w:rPr>
          <w:rFonts w:hint="cs"/>
          <w:rtl/>
        </w:rPr>
        <w:t>ی</w:t>
      </w:r>
      <w:r>
        <w:rPr>
          <w:rtl/>
        </w:rPr>
        <w:t xml:space="preserve"> داشته باشد و چگونه در عنصر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شود.</w:t>
      </w:r>
    </w:p>
    <w:p w14:paraId="62837C79" w14:textId="583B1CF8" w:rsidR="00214F64" w:rsidRDefault="00214F64" w:rsidP="00214F64">
      <w:pPr>
        <w:rPr>
          <w:rtl/>
        </w:rPr>
      </w:pPr>
      <w:r>
        <w:rPr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background-size</w:t>
      </w:r>
      <w:r>
        <w:rPr>
          <w:rtl/>
        </w:rPr>
        <w:t>:</w:t>
      </w:r>
    </w:p>
    <w:p w14:paraId="694B17FA" w14:textId="77777777" w:rsidR="00214F64" w:rsidRDefault="00214F64" w:rsidP="00214F64">
      <w:pPr>
        <w:rPr>
          <w:rtl/>
        </w:rPr>
      </w:pPr>
      <w:r>
        <w:rPr>
          <w:rtl/>
        </w:rPr>
        <w:t>- `</w:t>
      </w:r>
      <w:r>
        <w:t>auto</w:t>
      </w:r>
      <w:r>
        <w:rPr>
          <w:rtl/>
        </w:rPr>
        <w:t>`: اندازه اصل</w:t>
      </w:r>
      <w:r>
        <w:rPr>
          <w:rFonts w:hint="cs"/>
          <w:rtl/>
        </w:rPr>
        <w:t>ی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حفظ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0E3D2DA" w14:textId="77777777" w:rsidR="00214F64" w:rsidRDefault="00214F64" w:rsidP="00214F64">
      <w:pPr>
        <w:rPr>
          <w:rtl/>
        </w:rPr>
      </w:pPr>
      <w:r>
        <w:rPr>
          <w:rtl/>
        </w:rPr>
        <w:t>- `</w:t>
      </w:r>
      <w:r>
        <w:t>cover</w:t>
      </w:r>
      <w:r>
        <w:rPr>
          <w:rtl/>
        </w:rPr>
        <w:t>`: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کل عنصر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پوشاند</w:t>
      </w:r>
      <w:r>
        <w:rPr>
          <w:rtl/>
        </w:rPr>
        <w:t xml:space="preserve"> (ممکن است بخش</w:t>
      </w:r>
      <w:r>
        <w:rPr>
          <w:rFonts w:hint="cs"/>
          <w:rtl/>
        </w:rPr>
        <w:t>ی</w:t>
      </w:r>
      <w:r>
        <w:rPr>
          <w:rtl/>
        </w:rPr>
        <w:t xml:space="preserve"> از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بر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شود)</w:t>
      </w:r>
    </w:p>
    <w:p w14:paraId="3F1CA06E" w14:textId="77777777" w:rsidR="00214F64" w:rsidRDefault="00214F64" w:rsidP="00214F64">
      <w:pPr>
        <w:rPr>
          <w:rtl/>
        </w:rPr>
      </w:pPr>
      <w:r>
        <w:rPr>
          <w:rtl/>
        </w:rPr>
        <w:t>- `</w:t>
      </w:r>
      <w:r>
        <w:t>contain</w:t>
      </w:r>
      <w:r>
        <w:rPr>
          <w:rtl/>
        </w:rPr>
        <w:t>`: کل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 عنصر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(ممکن است فضا</w:t>
      </w:r>
      <w:r>
        <w:rPr>
          <w:rFonts w:hint="cs"/>
          <w:rtl/>
        </w:rPr>
        <w:t>ی</w:t>
      </w:r>
      <w:r>
        <w:rPr>
          <w:rtl/>
        </w:rPr>
        <w:t xml:space="preserve"> خال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شود)</w:t>
      </w:r>
    </w:p>
    <w:p w14:paraId="48436E62" w14:textId="77777777" w:rsidR="00214F64" w:rsidRDefault="00214F64" w:rsidP="00214F64">
      <w:pPr>
        <w:rPr>
          <w:rtl/>
        </w:rPr>
      </w:pPr>
      <w:r>
        <w:rPr>
          <w:rtl/>
        </w:rPr>
        <w:t>- `طول و عرض`: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کسل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درصد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عرض و ارتفاع</w:t>
      </w:r>
    </w:p>
    <w:p w14:paraId="22343CDF" w14:textId="6ED32956" w:rsidR="00214F64" w:rsidRDefault="00214F64" w:rsidP="00214F64">
      <w:pPr>
        <w:rPr>
          <w:rtl/>
        </w:rPr>
      </w:pPr>
      <w:r>
        <w:rPr>
          <w:rtl/>
        </w:rPr>
        <w:t>- `</w:t>
      </w:r>
      <w:r>
        <w:t>initial</w:t>
      </w:r>
      <w:r>
        <w:rPr>
          <w:rtl/>
        </w:rPr>
        <w:t>`: مقدار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</w:p>
    <w:p w14:paraId="490FF5CD" w14:textId="05AA6522" w:rsidR="00214F64" w:rsidRDefault="00214F64" w:rsidP="00214F64">
      <w:pPr>
        <w:rPr>
          <w:rtl/>
        </w:rPr>
      </w:pPr>
      <w:r>
        <w:rPr>
          <w:rtl/>
        </w:rPr>
        <w:t>نکته: برا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background-size: cover</w:t>
      </w:r>
      <w:r>
        <w:rPr>
          <w:rtl/>
        </w:rPr>
        <w:t>`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کوچک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کل عنصر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پوشاند،</w:t>
      </w:r>
      <w:r>
        <w:rPr>
          <w:rtl/>
        </w:rPr>
        <w:t xml:space="preserve"> اما ممکن است لبه‌ها</w:t>
      </w:r>
      <w:r>
        <w:rPr>
          <w:rFonts w:hint="cs"/>
          <w:rtl/>
        </w:rPr>
        <w:t>ی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بر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شوند.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4F64" w14:paraId="1D4F8A48" w14:textId="77777777" w:rsidTr="00214F64">
        <w:tc>
          <w:tcPr>
            <w:tcW w:w="9350" w:type="dxa"/>
          </w:tcPr>
          <w:p w14:paraId="0B2E9CCD" w14:textId="77777777" w:rsidR="009444BA" w:rsidRDefault="009444BA" w:rsidP="009444BA">
            <w:pPr>
              <w:bidi w:val="0"/>
            </w:pPr>
            <w:r>
              <w:lastRenderedPageBreak/>
              <w:t>&lt;style&gt;</w:t>
            </w:r>
          </w:p>
          <w:p w14:paraId="16420A64" w14:textId="77777777" w:rsidR="009444BA" w:rsidRDefault="009444BA" w:rsidP="009444BA">
            <w:pPr>
              <w:bidi w:val="0"/>
            </w:pPr>
            <w:r>
              <w:t>.box {</w:t>
            </w:r>
          </w:p>
          <w:p w14:paraId="7E954E5B" w14:textId="77777777" w:rsidR="009444BA" w:rsidRDefault="009444BA" w:rsidP="009444BA">
            <w:pPr>
              <w:bidi w:val="0"/>
            </w:pPr>
            <w:r>
              <w:t xml:space="preserve">  width: 300px;</w:t>
            </w:r>
          </w:p>
          <w:p w14:paraId="40EBE375" w14:textId="77777777" w:rsidR="009444BA" w:rsidRDefault="009444BA" w:rsidP="009444BA">
            <w:pPr>
              <w:bidi w:val="0"/>
            </w:pPr>
            <w:r>
              <w:t xml:space="preserve">  height: 200px;</w:t>
            </w:r>
          </w:p>
          <w:p w14:paraId="3481D6A6" w14:textId="77777777" w:rsidR="009444BA" w:rsidRDefault="009444BA" w:rsidP="009444BA">
            <w:pPr>
              <w:bidi w:val="0"/>
            </w:pPr>
            <w:r>
              <w:t xml:space="preserve">  margin: 20px;</w:t>
            </w:r>
          </w:p>
          <w:p w14:paraId="74145B4B" w14:textId="77777777" w:rsidR="009444BA" w:rsidRDefault="009444BA" w:rsidP="009444BA">
            <w:pPr>
              <w:bidi w:val="0"/>
            </w:pPr>
            <w:r>
              <w:t xml:space="preserve">  border: 2px solid #333;</w:t>
            </w:r>
          </w:p>
          <w:p w14:paraId="4BFF46E7" w14:textId="77777777" w:rsidR="009444BA" w:rsidRDefault="009444BA" w:rsidP="009444BA">
            <w:pPr>
              <w:bidi w:val="0"/>
            </w:pPr>
            <w:r>
              <w:t xml:space="preserve">  padding: 20px;</w:t>
            </w:r>
          </w:p>
          <w:p w14:paraId="1B4FF319" w14:textId="77777777" w:rsidR="009444BA" w:rsidRDefault="009444BA" w:rsidP="009444BA">
            <w:pPr>
              <w:bidi w:val="0"/>
            </w:pPr>
            <w:r>
              <w:t xml:space="preserve">  color: black;</w:t>
            </w:r>
          </w:p>
          <w:p w14:paraId="652DBE20" w14:textId="77777777" w:rsidR="009444BA" w:rsidRDefault="009444BA" w:rsidP="009444BA">
            <w:pPr>
              <w:bidi w:val="0"/>
            </w:pPr>
            <w:r>
              <w:t xml:space="preserve">  font-weight: bold;</w:t>
            </w:r>
          </w:p>
          <w:p w14:paraId="26E3CCBC" w14:textId="77777777" w:rsidR="009444BA" w:rsidRDefault="009444BA" w:rsidP="009444BA">
            <w:pPr>
              <w:bidi w:val="0"/>
              <w:rPr>
                <w:rtl/>
              </w:rPr>
            </w:pPr>
            <w:r>
              <w:t>}</w:t>
            </w:r>
          </w:p>
          <w:p w14:paraId="0C320C7C" w14:textId="77777777" w:rsidR="009444BA" w:rsidRDefault="009444BA" w:rsidP="009444BA">
            <w:pPr>
              <w:bidi w:val="0"/>
              <w:rPr>
                <w:rtl/>
              </w:rPr>
            </w:pPr>
          </w:p>
          <w:p w14:paraId="7715AFC2" w14:textId="77777777" w:rsidR="009444BA" w:rsidRDefault="009444BA" w:rsidP="009444BA">
            <w:pPr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کامل با تمام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t xml:space="preserve"> */</w:t>
            </w:r>
          </w:p>
          <w:p w14:paraId="1604A6F5" w14:textId="77777777" w:rsidR="009444BA" w:rsidRDefault="009444BA" w:rsidP="009444BA">
            <w:pPr>
              <w:bidi w:val="0"/>
            </w:pPr>
            <w:r>
              <w:t>.background-full {</w:t>
            </w:r>
          </w:p>
          <w:p w14:paraId="4B85B3AF" w14:textId="77777777" w:rsidR="009444BA" w:rsidRDefault="009444BA" w:rsidP="009444BA">
            <w:pPr>
              <w:bidi w:val="0"/>
            </w:pPr>
            <w:r>
              <w:t xml:space="preserve">  background: </w:t>
            </w:r>
          </w:p>
          <w:p w14:paraId="634B20A1" w14:textId="77777777" w:rsidR="009444BA" w:rsidRDefault="009444BA" w:rsidP="009444BA">
            <w:pPr>
              <w:bidi w:val="0"/>
            </w:pPr>
            <w:r>
              <w:t xml:space="preserve">    url('https://via.placeholder.com/100x100/ff6b6b/ffffff?text=BG1') </w:t>
            </w:r>
          </w:p>
          <w:p w14:paraId="542FBB72" w14:textId="77777777" w:rsidR="009444BA" w:rsidRDefault="009444BA" w:rsidP="009444BA">
            <w:pPr>
              <w:bidi w:val="0"/>
            </w:pPr>
            <w:r>
              <w:t xml:space="preserve">    no-repeat </w:t>
            </w:r>
          </w:p>
          <w:p w14:paraId="4636E106" w14:textId="77777777" w:rsidR="009444BA" w:rsidRDefault="009444BA" w:rsidP="009444BA">
            <w:pPr>
              <w:bidi w:val="0"/>
            </w:pPr>
            <w:r>
              <w:t xml:space="preserve">    center </w:t>
            </w:r>
          </w:p>
          <w:p w14:paraId="42639080" w14:textId="77777777" w:rsidR="009444BA" w:rsidRDefault="009444BA" w:rsidP="009444BA">
            <w:pPr>
              <w:bidi w:val="0"/>
            </w:pPr>
            <w:r>
              <w:t xml:space="preserve">    fixed </w:t>
            </w:r>
          </w:p>
          <w:p w14:paraId="00AB58DE" w14:textId="77777777" w:rsidR="009444BA" w:rsidRDefault="009444BA" w:rsidP="009444BA">
            <w:pPr>
              <w:bidi w:val="0"/>
            </w:pPr>
            <w:r>
              <w:t xml:space="preserve">    #f8f9fa;</w:t>
            </w:r>
          </w:p>
          <w:p w14:paraId="487CF25F" w14:textId="77777777" w:rsidR="009444BA" w:rsidRDefault="009444BA" w:rsidP="009444BA">
            <w:pPr>
              <w:bidi w:val="0"/>
              <w:rPr>
                <w:rtl/>
              </w:rPr>
            </w:pPr>
            <w:r>
              <w:t>}</w:t>
            </w:r>
          </w:p>
          <w:p w14:paraId="7C6B096A" w14:textId="77777777" w:rsidR="009444BA" w:rsidRDefault="009444BA" w:rsidP="009444BA">
            <w:pPr>
              <w:bidi w:val="0"/>
              <w:rPr>
                <w:rtl/>
              </w:rPr>
            </w:pPr>
          </w:p>
          <w:p w14:paraId="31552A2F" w14:textId="77777777" w:rsidR="009444BA" w:rsidRDefault="009444BA" w:rsidP="009444BA">
            <w:pPr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t xml:space="preserve"> */</w:t>
            </w:r>
          </w:p>
          <w:p w14:paraId="2B401E86" w14:textId="77777777" w:rsidR="009444BA" w:rsidRDefault="009444BA" w:rsidP="009444BA">
            <w:pPr>
              <w:bidi w:val="0"/>
            </w:pPr>
            <w:r>
              <w:t>.background-multiple {</w:t>
            </w:r>
          </w:p>
          <w:p w14:paraId="55DFBF2A" w14:textId="77777777" w:rsidR="009444BA" w:rsidRDefault="009444BA" w:rsidP="009444BA">
            <w:pPr>
              <w:bidi w:val="0"/>
            </w:pPr>
            <w:r>
              <w:t xml:space="preserve">  background: </w:t>
            </w:r>
          </w:p>
          <w:p w14:paraId="03B588DA" w14:textId="77777777" w:rsidR="009444BA" w:rsidRDefault="009444BA" w:rsidP="009444BA">
            <w:pPr>
              <w:bidi w:val="0"/>
            </w:pPr>
            <w:r>
              <w:t xml:space="preserve">    url('https://via.placeholder.com/100x100/4ecdc4/ffffff?text=IMG1') top left no-repeat,</w:t>
            </w:r>
          </w:p>
          <w:p w14:paraId="664FB775" w14:textId="77777777" w:rsidR="009444BA" w:rsidRDefault="009444BA" w:rsidP="009444BA">
            <w:pPr>
              <w:bidi w:val="0"/>
            </w:pPr>
            <w:r>
              <w:t xml:space="preserve">    url('https://via.placeholder.com/100x100/45b7d1/ffffff?text=IMG2') bottom right no-repeat,</w:t>
            </w:r>
          </w:p>
          <w:p w14:paraId="1B3E0069" w14:textId="77777777" w:rsidR="009444BA" w:rsidRDefault="009444BA" w:rsidP="009444BA">
            <w:pPr>
              <w:bidi w:val="0"/>
            </w:pPr>
            <w:r>
              <w:t xml:space="preserve">    linear-gradient(45deg, #ff9a9e, #fad0c4);</w:t>
            </w:r>
          </w:p>
          <w:p w14:paraId="34A28E1E" w14:textId="77777777" w:rsidR="009444BA" w:rsidRDefault="009444BA" w:rsidP="009444BA">
            <w:pPr>
              <w:bidi w:val="0"/>
              <w:rPr>
                <w:rtl/>
              </w:rPr>
            </w:pPr>
            <w:r>
              <w:t>}</w:t>
            </w:r>
          </w:p>
          <w:p w14:paraId="5B32E3CC" w14:textId="77777777" w:rsidR="009444BA" w:rsidRDefault="009444BA" w:rsidP="009444BA">
            <w:pPr>
              <w:bidi w:val="0"/>
              <w:rPr>
                <w:rtl/>
              </w:rPr>
            </w:pPr>
          </w:p>
          <w:p w14:paraId="4A59ED37" w14:textId="77777777" w:rsidR="009444BA" w:rsidRDefault="009444BA" w:rsidP="009444BA">
            <w:pPr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فقط رنگ 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t xml:space="preserve"> */</w:t>
            </w:r>
          </w:p>
          <w:p w14:paraId="76EE243A" w14:textId="77777777" w:rsidR="009444BA" w:rsidRDefault="009444BA" w:rsidP="009444BA">
            <w:pPr>
              <w:bidi w:val="0"/>
            </w:pPr>
            <w:r>
              <w:t>.background-color-only {</w:t>
            </w:r>
          </w:p>
          <w:p w14:paraId="28F0CFB0" w14:textId="77777777" w:rsidR="009444BA" w:rsidRDefault="009444BA" w:rsidP="009444BA">
            <w:pPr>
              <w:bidi w:val="0"/>
            </w:pPr>
            <w:r>
              <w:t xml:space="preserve">  background: #e9ecef;</w:t>
            </w:r>
          </w:p>
          <w:p w14:paraId="395C6E47" w14:textId="77777777" w:rsidR="009444BA" w:rsidRDefault="009444BA" w:rsidP="009444BA">
            <w:pPr>
              <w:bidi w:val="0"/>
              <w:rPr>
                <w:rtl/>
              </w:rPr>
            </w:pPr>
            <w:r>
              <w:t>}</w:t>
            </w:r>
          </w:p>
          <w:p w14:paraId="29FF5D61" w14:textId="77777777" w:rsidR="009444BA" w:rsidRDefault="009444BA" w:rsidP="009444BA">
            <w:pPr>
              <w:bidi w:val="0"/>
              <w:rPr>
                <w:rtl/>
              </w:rPr>
            </w:pPr>
          </w:p>
          <w:p w14:paraId="44AE25EF" w14:textId="77777777" w:rsidR="009444BA" w:rsidRDefault="009444BA" w:rsidP="009444BA">
            <w:pPr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با 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 رنگ مشخص</w:t>
            </w:r>
            <w:r>
              <w:t xml:space="preserve"> */</w:t>
            </w:r>
          </w:p>
          <w:p w14:paraId="67F2178A" w14:textId="77777777" w:rsidR="009444BA" w:rsidRDefault="009444BA" w:rsidP="009444BA">
            <w:pPr>
              <w:bidi w:val="0"/>
            </w:pPr>
            <w:r>
              <w:t>.background-image-position {</w:t>
            </w:r>
          </w:p>
          <w:p w14:paraId="4D7E018B" w14:textId="77777777" w:rsidR="009444BA" w:rsidRDefault="009444BA" w:rsidP="009444BA">
            <w:pPr>
              <w:bidi w:val="0"/>
            </w:pPr>
            <w:r>
              <w:t xml:space="preserve">  background: </w:t>
            </w:r>
          </w:p>
          <w:p w14:paraId="760E075C" w14:textId="77777777" w:rsidR="009444BA" w:rsidRDefault="009444BA" w:rsidP="009444BA">
            <w:pPr>
              <w:bidi w:val="0"/>
            </w:pPr>
            <w:r>
              <w:t xml:space="preserve">    url('https://via.placeholder.com/150x100/ff6b6b/ffffff') </w:t>
            </w:r>
          </w:p>
          <w:p w14:paraId="133D5AC5" w14:textId="77777777" w:rsidR="009444BA" w:rsidRDefault="009444BA" w:rsidP="009444BA">
            <w:pPr>
              <w:bidi w:val="0"/>
            </w:pPr>
            <w:r>
              <w:t xml:space="preserve">    right bottom </w:t>
            </w:r>
          </w:p>
          <w:p w14:paraId="33D00545" w14:textId="77777777" w:rsidR="009444BA" w:rsidRDefault="009444BA" w:rsidP="009444BA">
            <w:pPr>
              <w:bidi w:val="0"/>
            </w:pPr>
            <w:r>
              <w:t xml:space="preserve">    no-repeat </w:t>
            </w:r>
          </w:p>
          <w:p w14:paraId="4E66E967" w14:textId="77777777" w:rsidR="009444BA" w:rsidRDefault="009444BA" w:rsidP="009444BA">
            <w:pPr>
              <w:bidi w:val="0"/>
            </w:pPr>
            <w:r>
              <w:t xml:space="preserve">    #dee2e6;</w:t>
            </w:r>
          </w:p>
          <w:p w14:paraId="5D14FD3E" w14:textId="77777777" w:rsidR="009444BA" w:rsidRDefault="009444BA" w:rsidP="009444BA">
            <w:pPr>
              <w:bidi w:val="0"/>
              <w:rPr>
                <w:rtl/>
              </w:rPr>
            </w:pPr>
            <w:r>
              <w:t>}</w:t>
            </w:r>
          </w:p>
          <w:p w14:paraId="094411C9" w14:textId="77777777" w:rsidR="009444BA" w:rsidRDefault="009444BA" w:rsidP="009444BA">
            <w:pPr>
              <w:bidi w:val="0"/>
            </w:pPr>
            <w:r>
              <w:t>&lt;/style&gt;</w:t>
            </w:r>
          </w:p>
          <w:p w14:paraId="136B12D4" w14:textId="77777777" w:rsidR="009444BA" w:rsidRDefault="009444BA" w:rsidP="009444BA">
            <w:pPr>
              <w:bidi w:val="0"/>
              <w:rPr>
                <w:rtl/>
              </w:rPr>
            </w:pPr>
          </w:p>
          <w:p w14:paraId="0DBE1B72" w14:textId="77777777" w:rsidR="009444BA" w:rsidRDefault="009444BA" w:rsidP="009444BA">
            <w:pPr>
              <w:bidi w:val="0"/>
              <w:rPr>
                <w:rtl/>
              </w:rPr>
            </w:pPr>
            <w:r>
              <w:t>&lt;div class="box background-full"&gt;</w:t>
            </w:r>
            <w:r>
              <w:rPr>
                <w:rtl/>
              </w:rPr>
              <w:t>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کامل: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+ 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+ تکرار + ثابت + رنگ</w:t>
            </w:r>
            <w:r>
              <w:t>&lt;/div&gt;</w:t>
            </w:r>
          </w:p>
          <w:p w14:paraId="512FA261" w14:textId="77777777" w:rsidR="009444BA" w:rsidRDefault="009444BA" w:rsidP="009444BA">
            <w:pPr>
              <w:bidi w:val="0"/>
              <w:rPr>
                <w:rtl/>
              </w:rPr>
            </w:pPr>
            <w:r>
              <w:t>&lt;div class="box background-multiple"&gt;</w:t>
            </w:r>
            <w:r>
              <w:rPr>
                <w:rtl/>
              </w:rPr>
              <w:t>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(تصاو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و 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>)</w:t>
            </w:r>
            <w:r>
              <w:t>&lt;/div&gt;</w:t>
            </w:r>
          </w:p>
          <w:p w14:paraId="2B754565" w14:textId="77777777" w:rsidR="009444BA" w:rsidRDefault="009444BA" w:rsidP="009444BA">
            <w:pPr>
              <w:bidi w:val="0"/>
              <w:rPr>
                <w:rtl/>
              </w:rPr>
            </w:pPr>
            <w:r>
              <w:t>&lt;div class="box background-color-only"&gt;</w:t>
            </w:r>
            <w:r>
              <w:rPr>
                <w:rtl/>
              </w:rPr>
              <w:t>فقط رنگ 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t>&lt;/div&gt;</w:t>
            </w:r>
          </w:p>
          <w:p w14:paraId="4005104F" w14:textId="4CF40B95" w:rsidR="00214F64" w:rsidRDefault="009444BA" w:rsidP="009444BA">
            <w:pPr>
              <w:bidi w:val="0"/>
            </w:pPr>
            <w:r>
              <w:t>&lt;div class="box background-image-position"&gt;</w:t>
            </w:r>
            <w:r>
              <w:rPr>
                <w:rtl/>
              </w:rPr>
              <w:t>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در گوشه پا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راست با رنگ 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t>&lt;/div&gt;</w:t>
            </w:r>
          </w:p>
        </w:tc>
      </w:tr>
    </w:tbl>
    <w:p w14:paraId="651F1484" w14:textId="73497CB0" w:rsidR="00214F64" w:rsidRDefault="003E0489" w:rsidP="003E0489">
      <w:hyperlink r:id="rId258" w:history="1">
        <w:r w:rsidRPr="003E0489">
          <w:rPr>
            <w:rStyle w:val="Hyperlink"/>
          </w:rPr>
          <w:t>Background-size</w:t>
        </w:r>
      </w:hyperlink>
    </w:p>
    <w:p w14:paraId="3FBF553D" w14:textId="77777777" w:rsidR="00225B6E" w:rsidRDefault="00225B6E" w:rsidP="00225B6E">
      <w:pPr>
        <w:pStyle w:val="bold"/>
      </w:pPr>
      <w:r>
        <w:t>Background</w:t>
      </w:r>
    </w:p>
    <w:p w14:paraId="6D3463AD" w14:textId="77777777" w:rsidR="00225B6E" w:rsidRDefault="00225B6E" w:rsidP="00225B6E">
      <w:pPr>
        <w:rPr>
          <w:rtl/>
        </w:rPr>
      </w:pPr>
      <w:r>
        <w:rPr>
          <w:rtl/>
        </w:rPr>
        <w:t>خاص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`</w:t>
      </w:r>
      <w:r>
        <w:t>background</w:t>
      </w:r>
      <w:r>
        <w:rPr>
          <w:rtl/>
        </w:rPr>
        <w:t xml:space="preserve">` در </w:t>
      </w:r>
      <w:r>
        <w:t>CSS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جامع و مختصر است که امکان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را به صورت همزمان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شامل رنگ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نه،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ر،</w:t>
      </w:r>
      <w:r>
        <w:rPr>
          <w:rtl/>
        </w:rPr>
        <w:t xml:space="preserve">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تکرار، اندازه و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باشد.</w:t>
      </w:r>
    </w:p>
    <w:p w14:paraId="031EAC00" w14:textId="50D30C63" w:rsidR="00225B6E" w:rsidRDefault="00225B6E" w:rsidP="00225B6E">
      <w:pPr>
        <w:rPr>
          <w:rtl/>
        </w:rPr>
      </w:pPr>
      <w:r>
        <w:rPr>
          <w:rtl/>
        </w:rPr>
        <w:t>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با </w:t>
      </w:r>
      <w:r>
        <w:t>background</w:t>
      </w:r>
      <w:r>
        <w:rPr>
          <w:rtl/>
        </w:rPr>
        <w:t xml:space="preserve"> کنترل کرد:</w:t>
      </w:r>
    </w:p>
    <w:p w14:paraId="4AB929B5" w14:textId="77777777" w:rsidR="00225B6E" w:rsidRDefault="00225B6E" w:rsidP="00225B6E">
      <w:pPr>
        <w:rPr>
          <w:rtl/>
        </w:rPr>
      </w:pPr>
      <w:r>
        <w:rPr>
          <w:rtl/>
        </w:rPr>
        <w:t>- `</w:t>
      </w:r>
      <w:r>
        <w:t>background-color</w:t>
      </w:r>
      <w:r>
        <w:rPr>
          <w:rtl/>
        </w:rPr>
        <w:t>`: رنگ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</w:p>
    <w:p w14:paraId="3C81D6F4" w14:textId="77777777" w:rsidR="00225B6E" w:rsidRDefault="00225B6E" w:rsidP="00225B6E">
      <w:pPr>
        <w:rPr>
          <w:rtl/>
        </w:rPr>
      </w:pPr>
      <w:r>
        <w:rPr>
          <w:rtl/>
        </w:rPr>
        <w:t>- `</w:t>
      </w:r>
      <w:r>
        <w:t>background-image</w:t>
      </w:r>
      <w:r>
        <w:rPr>
          <w:rtl/>
        </w:rPr>
        <w:t>`: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</w:p>
    <w:p w14:paraId="5C202315" w14:textId="77777777" w:rsidR="00225B6E" w:rsidRDefault="00225B6E" w:rsidP="00225B6E">
      <w:pPr>
        <w:rPr>
          <w:rtl/>
        </w:rPr>
      </w:pPr>
      <w:r>
        <w:rPr>
          <w:rtl/>
        </w:rPr>
        <w:t>- `</w:t>
      </w:r>
      <w:r>
        <w:t>background-position</w:t>
      </w:r>
      <w:r>
        <w:rPr>
          <w:rtl/>
        </w:rPr>
        <w:t>`: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57EED1AA" w14:textId="77777777" w:rsidR="00225B6E" w:rsidRDefault="00225B6E" w:rsidP="00225B6E">
      <w:pPr>
        <w:rPr>
          <w:rtl/>
        </w:rPr>
      </w:pPr>
      <w:r>
        <w:rPr>
          <w:rtl/>
        </w:rPr>
        <w:t>- `</w:t>
      </w:r>
      <w:r>
        <w:t>background-size</w:t>
      </w:r>
      <w:r>
        <w:rPr>
          <w:rtl/>
        </w:rPr>
        <w:t>`: اندازه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7FEE5C51" w14:textId="77777777" w:rsidR="00225B6E" w:rsidRDefault="00225B6E" w:rsidP="00225B6E">
      <w:pPr>
        <w:rPr>
          <w:rtl/>
        </w:rPr>
      </w:pPr>
      <w:r>
        <w:rPr>
          <w:rtl/>
        </w:rPr>
        <w:t>- `</w:t>
      </w:r>
      <w:r>
        <w:t>background-repeat</w:t>
      </w:r>
      <w:r>
        <w:rPr>
          <w:rtl/>
        </w:rPr>
        <w:t>`: نحوه تکرار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53CA7963" w14:textId="76588F66" w:rsidR="00225B6E" w:rsidRDefault="00225B6E" w:rsidP="00225B6E">
      <w:r>
        <w:rPr>
          <w:rtl/>
        </w:rPr>
        <w:t>- `</w:t>
      </w:r>
      <w:r>
        <w:t>background-attachment</w:t>
      </w:r>
      <w:r>
        <w:rPr>
          <w:rtl/>
        </w:rPr>
        <w:t xml:space="preserve">`: ثابت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متحرک بودن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77738659" w14:textId="72647995" w:rsidR="00225B6E" w:rsidRPr="001B5394" w:rsidRDefault="00225B6E" w:rsidP="00225B6E">
      <w:pPr>
        <w:rPr>
          <w:rtl/>
        </w:rPr>
      </w:pPr>
      <w:r w:rsidRPr="001B5394">
        <w:rPr>
          <w:rtl/>
          <w:lang w:bidi="ar-SA"/>
        </w:rPr>
        <w:t>نکته مهم: ترت</w:t>
      </w:r>
      <w:r w:rsidRPr="001B5394">
        <w:rPr>
          <w:rFonts w:hint="cs"/>
          <w:rtl/>
          <w:lang w:bidi="ar-SA"/>
        </w:rPr>
        <w:t>ی</w:t>
      </w:r>
      <w:r w:rsidRPr="001B5394">
        <w:rPr>
          <w:rFonts w:hint="eastAsia"/>
          <w:rtl/>
          <w:lang w:bidi="ar-SA"/>
        </w:rPr>
        <w:t>ب</w:t>
      </w:r>
      <w:r w:rsidRPr="001B5394">
        <w:rPr>
          <w:rtl/>
          <w:lang w:bidi="ar-SA"/>
        </w:rPr>
        <w:t xml:space="preserve"> نوشتن مقاد</w:t>
      </w:r>
      <w:r w:rsidRPr="001B5394">
        <w:rPr>
          <w:rFonts w:hint="cs"/>
          <w:rtl/>
          <w:lang w:bidi="ar-SA"/>
        </w:rPr>
        <w:t>ی</w:t>
      </w:r>
      <w:r w:rsidRPr="001B5394">
        <w:rPr>
          <w:rFonts w:hint="eastAsia"/>
          <w:rtl/>
          <w:lang w:bidi="ar-SA"/>
        </w:rPr>
        <w:t>ر</w:t>
      </w:r>
      <w:r w:rsidRPr="001B5394">
        <w:rPr>
          <w:rtl/>
          <w:lang w:bidi="ar-SA"/>
        </w:rPr>
        <w:t xml:space="preserve"> در </w:t>
      </w:r>
      <w:r w:rsidRPr="001B5394">
        <w:t>background</w:t>
      </w:r>
      <w:r w:rsidRPr="001B5394">
        <w:rPr>
          <w:rtl/>
          <w:lang w:bidi="ar-SA"/>
        </w:rPr>
        <w:t xml:space="preserve"> مهم ن</w:t>
      </w:r>
      <w:r w:rsidRPr="001B5394">
        <w:rPr>
          <w:rFonts w:hint="cs"/>
          <w:rtl/>
          <w:lang w:bidi="ar-SA"/>
        </w:rPr>
        <w:t>ی</w:t>
      </w:r>
      <w:r w:rsidRPr="001B5394">
        <w:rPr>
          <w:rFonts w:hint="eastAsia"/>
          <w:rtl/>
          <w:lang w:bidi="ar-SA"/>
        </w:rPr>
        <w:t>ست،</w:t>
      </w:r>
      <w:r w:rsidRPr="001B5394">
        <w:rPr>
          <w:rtl/>
          <w:lang w:bidi="ar-SA"/>
        </w:rPr>
        <w:t xml:space="preserve"> اما توص</w:t>
      </w:r>
      <w:r w:rsidRPr="001B5394">
        <w:rPr>
          <w:rFonts w:hint="cs"/>
          <w:rtl/>
          <w:lang w:bidi="ar-SA"/>
        </w:rPr>
        <w:t>ی</w:t>
      </w:r>
      <w:r w:rsidRPr="001B5394">
        <w:rPr>
          <w:rFonts w:hint="eastAsia"/>
          <w:rtl/>
          <w:lang w:bidi="ar-SA"/>
        </w:rPr>
        <w:t>ه</w:t>
      </w:r>
      <w:r w:rsidRPr="001B5394">
        <w:rPr>
          <w:rtl/>
          <w:lang w:bidi="ar-SA"/>
        </w:rPr>
        <w:t xml:space="preserve"> م</w:t>
      </w:r>
      <w:r w:rsidRPr="001B5394">
        <w:rPr>
          <w:rFonts w:hint="cs"/>
          <w:rtl/>
          <w:lang w:bidi="ar-SA"/>
        </w:rPr>
        <w:t>ی‌</w:t>
      </w:r>
      <w:r w:rsidRPr="001B5394">
        <w:rPr>
          <w:rFonts w:hint="eastAsia"/>
          <w:rtl/>
          <w:lang w:bidi="ar-SA"/>
        </w:rPr>
        <w:t>شود</w:t>
      </w:r>
      <w:r w:rsidRPr="001B5394">
        <w:rPr>
          <w:rtl/>
          <w:lang w:bidi="ar-SA"/>
        </w:rPr>
        <w:t xml:space="preserve"> برا</w:t>
      </w:r>
      <w:r w:rsidRPr="001B5394">
        <w:rPr>
          <w:rFonts w:hint="cs"/>
          <w:rtl/>
          <w:lang w:bidi="ar-SA"/>
        </w:rPr>
        <w:t>ی</w:t>
      </w:r>
      <w:r w:rsidRPr="001B5394">
        <w:rPr>
          <w:rtl/>
          <w:lang w:bidi="ar-SA"/>
        </w:rPr>
        <w:t xml:space="preserve"> خوانا</w:t>
      </w:r>
      <w:r w:rsidRPr="001B5394">
        <w:rPr>
          <w:rFonts w:hint="cs"/>
          <w:rtl/>
          <w:lang w:bidi="ar-SA"/>
        </w:rPr>
        <w:t>یی</w:t>
      </w:r>
      <w:r w:rsidRPr="001B5394">
        <w:rPr>
          <w:rtl/>
          <w:lang w:bidi="ar-SA"/>
        </w:rPr>
        <w:t xml:space="preserve"> بهتر از ترت</w:t>
      </w:r>
      <w:r w:rsidRPr="001B5394">
        <w:rPr>
          <w:rFonts w:hint="cs"/>
          <w:rtl/>
          <w:lang w:bidi="ar-SA"/>
        </w:rPr>
        <w:t>ی</w:t>
      </w:r>
      <w:r w:rsidRPr="001B5394">
        <w:rPr>
          <w:rFonts w:hint="eastAsia"/>
          <w:rtl/>
          <w:lang w:bidi="ar-SA"/>
        </w:rPr>
        <w:t>ب</w:t>
      </w:r>
      <w:r w:rsidRPr="001B5394">
        <w:rPr>
          <w:rtl/>
          <w:lang w:bidi="ar-SA"/>
        </w:rPr>
        <w:t xml:space="preserve"> استاندارد استفاده شود.</w:t>
      </w:r>
    </w:p>
    <w:p w14:paraId="427401BD" w14:textId="77777777" w:rsidR="00225B6E" w:rsidRDefault="00225B6E" w:rsidP="00225B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5B6E" w14:paraId="0FC454F1" w14:textId="77777777" w:rsidTr="00225B6E">
        <w:tc>
          <w:tcPr>
            <w:tcW w:w="9350" w:type="dxa"/>
          </w:tcPr>
          <w:p w14:paraId="3FE107A0" w14:textId="77777777" w:rsidR="00225B6E" w:rsidRDefault="00225B6E" w:rsidP="00225B6E">
            <w:pPr>
              <w:pStyle w:val="code"/>
              <w:bidi w:val="0"/>
            </w:pPr>
            <w:r>
              <w:t>&lt;style&gt;</w:t>
            </w:r>
          </w:p>
          <w:p w14:paraId="36EE5320" w14:textId="77777777" w:rsidR="00225B6E" w:rsidRDefault="00225B6E" w:rsidP="00225B6E">
            <w:pPr>
              <w:pStyle w:val="code"/>
              <w:bidi w:val="0"/>
            </w:pPr>
            <w:r>
              <w:t>.box {</w:t>
            </w:r>
          </w:p>
          <w:p w14:paraId="6FF7CFD5" w14:textId="77777777" w:rsidR="00225B6E" w:rsidRDefault="00225B6E" w:rsidP="00225B6E">
            <w:pPr>
              <w:pStyle w:val="code"/>
              <w:bidi w:val="0"/>
            </w:pPr>
            <w:r>
              <w:t xml:space="preserve">  width: 300px;</w:t>
            </w:r>
          </w:p>
          <w:p w14:paraId="10ED1D16" w14:textId="77777777" w:rsidR="00225B6E" w:rsidRDefault="00225B6E" w:rsidP="00225B6E">
            <w:pPr>
              <w:pStyle w:val="code"/>
              <w:bidi w:val="0"/>
            </w:pPr>
            <w:r>
              <w:t xml:space="preserve">  height: 200px;</w:t>
            </w:r>
          </w:p>
          <w:p w14:paraId="73818E76" w14:textId="77777777" w:rsidR="00225B6E" w:rsidRDefault="00225B6E" w:rsidP="00225B6E">
            <w:pPr>
              <w:pStyle w:val="code"/>
              <w:bidi w:val="0"/>
            </w:pPr>
            <w:r>
              <w:t xml:space="preserve">  margin: 20px;</w:t>
            </w:r>
          </w:p>
          <w:p w14:paraId="4C432AEB" w14:textId="77777777" w:rsidR="00225B6E" w:rsidRDefault="00225B6E" w:rsidP="00225B6E">
            <w:pPr>
              <w:pStyle w:val="code"/>
              <w:bidi w:val="0"/>
            </w:pPr>
            <w:r>
              <w:t xml:space="preserve">  border: 2px solid #333;</w:t>
            </w:r>
          </w:p>
          <w:p w14:paraId="47D2627F" w14:textId="77777777" w:rsidR="00225B6E" w:rsidRDefault="00225B6E" w:rsidP="00225B6E">
            <w:pPr>
              <w:pStyle w:val="code"/>
              <w:bidi w:val="0"/>
            </w:pPr>
            <w:r>
              <w:t xml:space="preserve">  padding: 20px;</w:t>
            </w:r>
          </w:p>
          <w:p w14:paraId="6D1975E7" w14:textId="77777777" w:rsidR="00225B6E" w:rsidRDefault="00225B6E" w:rsidP="00225B6E">
            <w:pPr>
              <w:pStyle w:val="code"/>
              <w:bidi w:val="0"/>
            </w:pPr>
            <w:r>
              <w:t xml:space="preserve">  color: black;</w:t>
            </w:r>
          </w:p>
          <w:p w14:paraId="04CD21F9" w14:textId="77777777" w:rsidR="00225B6E" w:rsidRDefault="00225B6E" w:rsidP="00225B6E">
            <w:pPr>
              <w:pStyle w:val="code"/>
              <w:bidi w:val="0"/>
            </w:pPr>
            <w:r>
              <w:lastRenderedPageBreak/>
              <w:t xml:space="preserve">  font-weight: bold;</w:t>
            </w:r>
          </w:p>
          <w:p w14:paraId="4C9CF518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C7376EE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</w:p>
          <w:p w14:paraId="34A660CD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پس‌زم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rPr>
                <w:rFonts w:cs="IRANSansWeb(FaNum) Light"/>
                <w:rtl/>
              </w:rPr>
              <w:t xml:space="preserve"> کامل با تمام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ژگ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ها</w:t>
            </w:r>
            <w:r>
              <w:t xml:space="preserve"> */</w:t>
            </w:r>
          </w:p>
          <w:p w14:paraId="6DDC783B" w14:textId="77777777" w:rsidR="00225B6E" w:rsidRDefault="00225B6E" w:rsidP="00225B6E">
            <w:pPr>
              <w:pStyle w:val="code"/>
              <w:bidi w:val="0"/>
            </w:pPr>
            <w:r>
              <w:t>.background-full {</w:t>
            </w:r>
          </w:p>
          <w:p w14:paraId="3DFD4E85" w14:textId="77777777" w:rsidR="00225B6E" w:rsidRDefault="00225B6E" w:rsidP="00225B6E">
            <w:pPr>
              <w:pStyle w:val="code"/>
              <w:bidi w:val="0"/>
            </w:pPr>
            <w:r>
              <w:t xml:space="preserve">  background: </w:t>
            </w:r>
          </w:p>
          <w:p w14:paraId="39BA0B20" w14:textId="77777777" w:rsidR="00225B6E" w:rsidRDefault="00225B6E" w:rsidP="00225B6E">
            <w:pPr>
              <w:pStyle w:val="code"/>
              <w:bidi w:val="0"/>
            </w:pPr>
            <w:r>
              <w:t xml:space="preserve">    url('https://via.placeholder.com/100x100/ff6b6b/ffffff?text=BG1') </w:t>
            </w:r>
          </w:p>
          <w:p w14:paraId="3149970E" w14:textId="77777777" w:rsidR="00225B6E" w:rsidRDefault="00225B6E" w:rsidP="00225B6E">
            <w:pPr>
              <w:pStyle w:val="code"/>
              <w:bidi w:val="0"/>
            </w:pPr>
            <w:r>
              <w:t xml:space="preserve">    no-repeat </w:t>
            </w:r>
          </w:p>
          <w:p w14:paraId="6F34B20D" w14:textId="77777777" w:rsidR="00225B6E" w:rsidRDefault="00225B6E" w:rsidP="00225B6E">
            <w:pPr>
              <w:pStyle w:val="code"/>
              <w:bidi w:val="0"/>
            </w:pPr>
            <w:r>
              <w:t xml:space="preserve">    center </w:t>
            </w:r>
          </w:p>
          <w:p w14:paraId="539F7EE1" w14:textId="77777777" w:rsidR="00225B6E" w:rsidRDefault="00225B6E" w:rsidP="00225B6E">
            <w:pPr>
              <w:pStyle w:val="code"/>
              <w:bidi w:val="0"/>
            </w:pPr>
            <w:r>
              <w:t xml:space="preserve">    fixed </w:t>
            </w:r>
          </w:p>
          <w:p w14:paraId="28D355C8" w14:textId="77777777" w:rsidR="00225B6E" w:rsidRDefault="00225B6E" w:rsidP="00225B6E">
            <w:pPr>
              <w:pStyle w:val="code"/>
              <w:bidi w:val="0"/>
            </w:pPr>
            <w:r>
              <w:t xml:space="preserve">    #f8f9fa;</w:t>
            </w:r>
          </w:p>
          <w:p w14:paraId="4E8E9D8A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03EA6B3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</w:p>
          <w:p w14:paraId="0E8E0CA1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چند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لا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 xml:space="preserve"> پس‌زم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t xml:space="preserve"> */</w:t>
            </w:r>
          </w:p>
          <w:p w14:paraId="7A8729AB" w14:textId="77777777" w:rsidR="00225B6E" w:rsidRDefault="00225B6E" w:rsidP="00225B6E">
            <w:pPr>
              <w:pStyle w:val="code"/>
              <w:bidi w:val="0"/>
            </w:pPr>
            <w:r>
              <w:t>.background-multiple {</w:t>
            </w:r>
          </w:p>
          <w:p w14:paraId="2E567344" w14:textId="77777777" w:rsidR="00225B6E" w:rsidRDefault="00225B6E" w:rsidP="00225B6E">
            <w:pPr>
              <w:pStyle w:val="code"/>
              <w:bidi w:val="0"/>
            </w:pPr>
            <w:r>
              <w:t xml:space="preserve">  background: </w:t>
            </w:r>
          </w:p>
          <w:p w14:paraId="4590D224" w14:textId="77777777" w:rsidR="00225B6E" w:rsidRDefault="00225B6E" w:rsidP="00225B6E">
            <w:pPr>
              <w:pStyle w:val="code"/>
              <w:bidi w:val="0"/>
            </w:pPr>
            <w:r>
              <w:t xml:space="preserve">    url('https://via.placeholder.com/100x100/4ecdc4/ffffff?text=IMG1') top left no-repeat,</w:t>
            </w:r>
          </w:p>
          <w:p w14:paraId="5FDA9222" w14:textId="77777777" w:rsidR="00225B6E" w:rsidRDefault="00225B6E" w:rsidP="00225B6E">
            <w:pPr>
              <w:pStyle w:val="code"/>
              <w:bidi w:val="0"/>
            </w:pPr>
            <w:r>
              <w:t xml:space="preserve">    url('https://via.placeholder.com/100x100/45b7d1/ffffff?text=IMG2') bottom right no-repeat,</w:t>
            </w:r>
          </w:p>
          <w:p w14:paraId="5F250122" w14:textId="77777777" w:rsidR="00225B6E" w:rsidRDefault="00225B6E" w:rsidP="00225B6E">
            <w:pPr>
              <w:pStyle w:val="code"/>
              <w:bidi w:val="0"/>
            </w:pPr>
            <w:r>
              <w:t xml:space="preserve">    linear-gradient(45deg, #ff9a9e, #fad0c4);</w:t>
            </w:r>
          </w:p>
          <w:p w14:paraId="29A96CF0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3C50921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</w:p>
          <w:p w14:paraId="18FC1DF1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فقط رنگ پس‌زم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t xml:space="preserve"> */</w:t>
            </w:r>
          </w:p>
          <w:p w14:paraId="1B15700F" w14:textId="77777777" w:rsidR="00225B6E" w:rsidRDefault="00225B6E" w:rsidP="00225B6E">
            <w:pPr>
              <w:pStyle w:val="code"/>
              <w:bidi w:val="0"/>
            </w:pPr>
            <w:r>
              <w:t>.background-color-only {</w:t>
            </w:r>
          </w:p>
          <w:p w14:paraId="2078AA32" w14:textId="77777777" w:rsidR="00225B6E" w:rsidRDefault="00225B6E" w:rsidP="00225B6E">
            <w:pPr>
              <w:pStyle w:val="code"/>
              <w:bidi w:val="0"/>
            </w:pPr>
            <w:r>
              <w:t xml:space="preserve">  background: #e9ecef;</w:t>
            </w:r>
          </w:p>
          <w:p w14:paraId="50260339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D569159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</w:p>
          <w:p w14:paraId="5D12F5E5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تصو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 xml:space="preserve"> با موقع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و رنگ مشخص</w:t>
            </w:r>
            <w:r>
              <w:t xml:space="preserve"> */</w:t>
            </w:r>
          </w:p>
          <w:p w14:paraId="3B7047FB" w14:textId="77777777" w:rsidR="00225B6E" w:rsidRDefault="00225B6E" w:rsidP="00225B6E">
            <w:pPr>
              <w:pStyle w:val="code"/>
              <w:bidi w:val="0"/>
            </w:pPr>
            <w:r>
              <w:t>.background-image-position {</w:t>
            </w:r>
          </w:p>
          <w:p w14:paraId="5D863057" w14:textId="77777777" w:rsidR="00225B6E" w:rsidRDefault="00225B6E" w:rsidP="00225B6E">
            <w:pPr>
              <w:pStyle w:val="code"/>
              <w:bidi w:val="0"/>
            </w:pPr>
            <w:r>
              <w:t xml:space="preserve">  background: </w:t>
            </w:r>
          </w:p>
          <w:p w14:paraId="7FF9505E" w14:textId="77777777" w:rsidR="00225B6E" w:rsidRDefault="00225B6E" w:rsidP="00225B6E">
            <w:pPr>
              <w:pStyle w:val="code"/>
              <w:bidi w:val="0"/>
            </w:pPr>
            <w:r>
              <w:t xml:space="preserve">    url('https://via.placeholder.com/150x100/ff6b6b/ffffff') </w:t>
            </w:r>
          </w:p>
          <w:p w14:paraId="1A8D3364" w14:textId="77777777" w:rsidR="00225B6E" w:rsidRDefault="00225B6E" w:rsidP="00225B6E">
            <w:pPr>
              <w:pStyle w:val="code"/>
              <w:bidi w:val="0"/>
            </w:pPr>
            <w:r>
              <w:t xml:space="preserve">    right bottom </w:t>
            </w:r>
          </w:p>
          <w:p w14:paraId="35F945F1" w14:textId="77777777" w:rsidR="00225B6E" w:rsidRDefault="00225B6E" w:rsidP="00225B6E">
            <w:pPr>
              <w:pStyle w:val="code"/>
              <w:bidi w:val="0"/>
            </w:pPr>
            <w:r>
              <w:t xml:space="preserve">    no-repeat </w:t>
            </w:r>
          </w:p>
          <w:p w14:paraId="36FCF463" w14:textId="77777777" w:rsidR="00225B6E" w:rsidRDefault="00225B6E" w:rsidP="00225B6E">
            <w:pPr>
              <w:pStyle w:val="code"/>
              <w:bidi w:val="0"/>
            </w:pPr>
            <w:r>
              <w:t xml:space="preserve">    #dee2e6;</w:t>
            </w:r>
          </w:p>
          <w:p w14:paraId="21383888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4DD8696" w14:textId="77777777" w:rsidR="00225B6E" w:rsidRDefault="00225B6E" w:rsidP="00225B6E">
            <w:pPr>
              <w:pStyle w:val="code"/>
              <w:bidi w:val="0"/>
            </w:pPr>
            <w:r>
              <w:t>&lt;/style&gt;</w:t>
            </w:r>
          </w:p>
          <w:p w14:paraId="4180DF6A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</w:p>
          <w:p w14:paraId="0807C4D2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  <w:r>
              <w:t>&lt;div class="box background-full"&gt;</w:t>
            </w:r>
            <w:r>
              <w:rPr>
                <w:rFonts w:cs="IRANSansWeb(FaNum) Light"/>
                <w:rtl/>
              </w:rPr>
              <w:t>پس‌زم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rPr>
                <w:rFonts w:cs="IRANSansWeb(FaNum) Light"/>
                <w:rtl/>
              </w:rPr>
              <w:t xml:space="preserve"> کامل: تصو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 xml:space="preserve"> + موقع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+ تکرار + ثابت + رنگ</w:t>
            </w:r>
            <w:r>
              <w:t>&lt;/div&gt;</w:t>
            </w:r>
          </w:p>
          <w:p w14:paraId="2D166191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  <w:r>
              <w:lastRenderedPageBreak/>
              <w:t>&lt;div class="box background-multiple"&gt;</w:t>
            </w:r>
            <w:r>
              <w:rPr>
                <w:rFonts w:cs="IRANSansWeb(FaNum) Light"/>
                <w:rtl/>
              </w:rPr>
              <w:t>چند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لا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 xml:space="preserve"> پس‌زم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rPr>
                <w:rFonts w:cs="IRANSansWeb(FaNum) Light"/>
                <w:rtl/>
              </w:rPr>
              <w:t xml:space="preserve"> (تصاو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 xml:space="preserve"> و گراد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>)</w:t>
            </w:r>
            <w:r>
              <w:t>&lt;/div&gt;</w:t>
            </w:r>
          </w:p>
          <w:p w14:paraId="4EA9B0C5" w14:textId="77777777" w:rsidR="00225B6E" w:rsidRDefault="00225B6E" w:rsidP="00225B6E">
            <w:pPr>
              <w:pStyle w:val="code"/>
              <w:bidi w:val="0"/>
              <w:rPr>
                <w:rtl/>
              </w:rPr>
            </w:pPr>
            <w:r>
              <w:t>&lt;div class="box background-color-only"&gt;</w:t>
            </w:r>
            <w:r>
              <w:rPr>
                <w:rFonts w:cs="IRANSansWeb(FaNum) Light"/>
                <w:rtl/>
              </w:rPr>
              <w:t>فقط رنگ پس‌زم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t>&lt;/div&gt;</w:t>
            </w:r>
          </w:p>
          <w:p w14:paraId="1A42CD22" w14:textId="5EEF5F24" w:rsidR="00225B6E" w:rsidRDefault="00225B6E" w:rsidP="00225B6E">
            <w:pPr>
              <w:pStyle w:val="code"/>
              <w:bidi w:val="0"/>
            </w:pPr>
            <w:r>
              <w:t>&lt;div class="box background-image-position"&gt;</w:t>
            </w:r>
            <w:r>
              <w:rPr>
                <w:rFonts w:cs="IRANSansWeb(FaNum) Light"/>
                <w:rtl/>
              </w:rPr>
              <w:t>تصو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 xml:space="preserve"> در گوشه پا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راست با رنگ 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t>&lt;/div&gt;</w:t>
            </w:r>
          </w:p>
        </w:tc>
      </w:tr>
    </w:tbl>
    <w:p w14:paraId="70374EFB" w14:textId="2B11F60A" w:rsidR="00225B6E" w:rsidRDefault="00225B6E" w:rsidP="00225B6E">
      <w:pPr>
        <w:pStyle w:val="code"/>
        <w:rPr>
          <w:rtl/>
        </w:rPr>
      </w:pPr>
      <w:hyperlink r:id="rId259" w:history="1">
        <w:r w:rsidRPr="00225B6E">
          <w:rPr>
            <w:rStyle w:val="Hyperlink"/>
          </w:rPr>
          <w:t>background</w:t>
        </w:r>
      </w:hyperlink>
    </w:p>
    <w:p w14:paraId="1B7738A8" w14:textId="69BC4BF1" w:rsidR="00AC7093" w:rsidRDefault="00AC7093" w:rsidP="00AC7093">
      <w:pPr>
        <w:pStyle w:val="bold"/>
      </w:pPr>
      <w:r>
        <w:t>Linear-gradient</w:t>
      </w:r>
    </w:p>
    <w:p w14:paraId="1FF3DEEF" w14:textId="77777777" w:rsidR="00225B6E" w:rsidRDefault="00225B6E" w:rsidP="00AC7093">
      <w:pPr>
        <w:pStyle w:val="bold"/>
      </w:pPr>
    </w:p>
    <w:p w14:paraId="4C286505" w14:textId="77777777" w:rsidR="003E0489" w:rsidRDefault="003E0489" w:rsidP="003E0489">
      <w:pPr>
        <w:rPr>
          <w:rtl/>
        </w:rPr>
      </w:pPr>
      <w:r>
        <w:rPr>
          <w:rtl/>
        </w:rPr>
        <w:t>تابع `</w:t>
      </w:r>
      <w:r>
        <w:t>linear-gradient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t>gradient</w:t>
      </w:r>
      <w:r>
        <w:rPr>
          <w:rtl/>
        </w:rPr>
        <w:t xml:space="preserve"> (تدر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رنگ) خط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تابع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gradient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شامل انتقال تدر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رنگ است.</w:t>
      </w:r>
    </w:p>
    <w:p w14:paraId="39E5FE92" w14:textId="2C45DA5F" w:rsidR="003E0489" w:rsidRDefault="003E0489" w:rsidP="003E0489">
      <w:pPr>
        <w:rPr>
          <w:rtl/>
        </w:rPr>
      </w:pPr>
      <w:r>
        <w:rPr>
          <w:rtl/>
        </w:rPr>
        <w:t>ساختار اصل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489" w14:paraId="7142F87F" w14:textId="77777777" w:rsidTr="003E0489">
        <w:tc>
          <w:tcPr>
            <w:tcW w:w="9350" w:type="dxa"/>
          </w:tcPr>
          <w:p w14:paraId="79273C58" w14:textId="51A25175" w:rsidR="003E0489" w:rsidRDefault="00225B6E" w:rsidP="003E0489">
            <w:pPr>
              <w:bidi w:val="0"/>
            </w:pPr>
            <w:r w:rsidRPr="00225B6E">
              <w:t>linear-gradient(</w:t>
            </w:r>
            <w:r w:rsidRPr="00225B6E">
              <w:rPr>
                <w:rtl/>
              </w:rPr>
              <w:t>جهت, رنگ-اول, رنگ-دوم</w:t>
            </w:r>
            <w:r w:rsidRPr="00225B6E">
              <w:t>, ...)</w:t>
            </w:r>
          </w:p>
        </w:tc>
      </w:tr>
    </w:tbl>
    <w:p w14:paraId="10A5CBEB" w14:textId="37E153EC" w:rsidR="00225B6E" w:rsidRDefault="00225B6E" w:rsidP="00225B6E">
      <w:pPr>
        <w:rPr>
          <w:rtl/>
        </w:rPr>
      </w:pPr>
      <w:r>
        <w:rPr>
          <w:rtl/>
        </w:rPr>
        <w:t>جهت‌ها</w:t>
      </w:r>
      <w:r>
        <w:rPr>
          <w:rFonts w:hint="cs"/>
          <w:rtl/>
        </w:rPr>
        <w:t>ی</w:t>
      </w:r>
      <w:r>
        <w:rPr>
          <w:rtl/>
        </w:rPr>
        <w:t xml:space="preserve"> مختلف:</w:t>
      </w:r>
    </w:p>
    <w:p w14:paraId="438CABA5" w14:textId="77777777" w:rsidR="00225B6E" w:rsidRDefault="00225B6E" w:rsidP="00225B6E">
      <w:pPr>
        <w:rPr>
          <w:rtl/>
        </w:rPr>
      </w:pPr>
      <w:r>
        <w:rPr>
          <w:rtl/>
        </w:rPr>
        <w:t>- `</w:t>
      </w:r>
      <w:r>
        <w:t>to top</w:t>
      </w:r>
      <w:r>
        <w:rPr>
          <w:rtl/>
        </w:rPr>
        <w:t>`: از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به بالا</w:t>
      </w:r>
    </w:p>
    <w:p w14:paraId="06A1B867" w14:textId="77777777" w:rsidR="00225B6E" w:rsidRDefault="00225B6E" w:rsidP="00225B6E">
      <w:pPr>
        <w:rPr>
          <w:rtl/>
        </w:rPr>
      </w:pPr>
      <w:r>
        <w:rPr>
          <w:rtl/>
        </w:rPr>
        <w:t>- `</w:t>
      </w:r>
      <w:r>
        <w:t>to bottom</w:t>
      </w:r>
      <w:r>
        <w:rPr>
          <w:rtl/>
        </w:rPr>
        <w:t>`: از بالا به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(پ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)</w:t>
      </w:r>
    </w:p>
    <w:p w14:paraId="052C0AA2" w14:textId="77777777" w:rsidR="00225B6E" w:rsidRDefault="00225B6E" w:rsidP="00225B6E">
      <w:pPr>
        <w:rPr>
          <w:rtl/>
        </w:rPr>
      </w:pPr>
      <w:r>
        <w:rPr>
          <w:rtl/>
        </w:rPr>
        <w:t>- `</w:t>
      </w:r>
      <w:r>
        <w:t>to left</w:t>
      </w:r>
      <w:r>
        <w:rPr>
          <w:rtl/>
        </w:rPr>
        <w:t>`: از راست به چپ</w:t>
      </w:r>
    </w:p>
    <w:p w14:paraId="05A099B5" w14:textId="77777777" w:rsidR="00225B6E" w:rsidRDefault="00225B6E" w:rsidP="00225B6E">
      <w:pPr>
        <w:rPr>
          <w:rtl/>
        </w:rPr>
      </w:pPr>
      <w:r>
        <w:rPr>
          <w:rtl/>
        </w:rPr>
        <w:t>- `</w:t>
      </w:r>
      <w:r>
        <w:t>to right</w:t>
      </w:r>
      <w:r>
        <w:rPr>
          <w:rtl/>
        </w:rPr>
        <w:t>`: از چپ به راست</w:t>
      </w:r>
    </w:p>
    <w:p w14:paraId="7D3578B6" w14:textId="77777777" w:rsidR="00225B6E" w:rsidRDefault="00225B6E" w:rsidP="00225B6E">
      <w:pPr>
        <w:rPr>
          <w:rtl/>
        </w:rPr>
      </w:pPr>
      <w:r>
        <w:rPr>
          <w:rtl/>
        </w:rPr>
        <w:t>- `</w:t>
      </w:r>
      <w:r>
        <w:t>to top left</w:t>
      </w:r>
      <w:r>
        <w:rPr>
          <w:rtl/>
        </w:rPr>
        <w:t>`: به گوشه بالا چپ</w:t>
      </w:r>
    </w:p>
    <w:p w14:paraId="0764D4A8" w14:textId="77777777" w:rsidR="00225B6E" w:rsidRDefault="00225B6E" w:rsidP="00225B6E">
      <w:pPr>
        <w:rPr>
          <w:rtl/>
        </w:rPr>
      </w:pPr>
      <w:r>
        <w:rPr>
          <w:rtl/>
        </w:rPr>
        <w:t>- `45</w:t>
      </w:r>
      <w:r>
        <w:t>deg</w:t>
      </w:r>
      <w:r>
        <w:rPr>
          <w:rtl/>
        </w:rPr>
        <w:t>`: زاو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45 درجه</w:t>
      </w:r>
    </w:p>
    <w:p w14:paraId="03E2091B" w14:textId="3CE3D285" w:rsidR="00225B6E" w:rsidRDefault="00225B6E" w:rsidP="00225B6E">
      <w:pPr>
        <w:rPr>
          <w:rtl/>
        </w:rPr>
      </w:pPr>
      <w:r>
        <w:rPr>
          <w:rtl/>
        </w:rPr>
        <w:t xml:space="preserve">انواع </w:t>
      </w:r>
      <w:r>
        <w:t>gradient</w:t>
      </w:r>
      <w:r>
        <w:rPr>
          <w:rtl/>
        </w:rPr>
        <w:t>:</w:t>
      </w:r>
    </w:p>
    <w:p w14:paraId="11840CD4" w14:textId="6071D661" w:rsidR="00225B6E" w:rsidRDefault="00225B6E" w:rsidP="00225B6E">
      <w:pPr>
        <w:rPr>
          <w:rtl/>
        </w:rPr>
      </w:pPr>
      <w:r>
        <w:rPr>
          <w:rtl/>
        </w:rPr>
        <w:t>- گراد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خط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Linear Gradient</w:t>
      </w:r>
      <w:r>
        <w:rPr>
          <w:rtl/>
        </w:rPr>
        <w:t xml:space="preserve">): انتقال رنگ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p w14:paraId="11ECE774" w14:textId="13236682" w:rsidR="00225B6E" w:rsidRDefault="00225B6E" w:rsidP="00225B6E">
      <w:pPr>
        <w:rPr>
          <w:rtl/>
        </w:rPr>
      </w:pPr>
      <w:r>
        <w:rPr>
          <w:rtl/>
        </w:rPr>
        <w:t>- گراد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ره‌ا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Radial Gradient</w:t>
      </w:r>
      <w:r>
        <w:rPr>
          <w:rtl/>
        </w:rPr>
        <w:t>): انتقال رنگ از مرکز به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5B6E" w14:paraId="08D18C21" w14:textId="77777777" w:rsidTr="00225B6E">
        <w:tc>
          <w:tcPr>
            <w:tcW w:w="9350" w:type="dxa"/>
          </w:tcPr>
          <w:p w14:paraId="2267645A" w14:textId="77777777" w:rsidR="00225B6E" w:rsidRDefault="00225B6E" w:rsidP="00225B6E">
            <w:pPr>
              <w:bidi w:val="0"/>
            </w:pPr>
            <w:r>
              <w:t>&lt;style&gt;</w:t>
            </w:r>
          </w:p>
          <w:p w14:paraId="738195DA" w14:textId="77777777" w:rsidR="00225B6E" w:rsidRDefault="00225B6E" w:rsidP="00225B6E">
            <w:pPr>
              <w:bidi w:val="0"/>
            </w:pPr>
            <w:r>
              <w:t>.gradient-box {</w:t>
            </w:r>
          </w:p>
          <w:p w14:paraId="4D5EBF23" w14:textId="77777777" w:rsidR="00225B6E" w:rsidRDefault="00225B6E" w:rsidP="00225B6E">
            <w:pPr>
              <w:bidi w:val="0"/>
            </w:pPr>
            <w:r>
              <w:t xml:space="preserve">  width: 300px;</w:t>
            </w:r>
          </w:p>
          <w:p w14:paraId="46D76DC4" w14:textId="77777777" w:rsidR="00225B6E" w:rsidRDefault="00225B6E" w:rsidP="00225B6E">
            <w:pPr>
              <w:bidi w:val="0"/>
            </w:pPr>
            <w:r>
              <w:t xml:space="preserve">  height: 200px;</w:t>
            </w:r>
          </w:p>
          <w:p w14:paraId="519AE00E" w14:textId="77777777" w:rsidR="00225B6E" w:rsidRDefault="00225B6E" w:rsidP="00225B6E">
            <w:pPr>
              <w:bidi w:val="0"/>
            </w:pPr>
            <w:r>
              <w:t xml:space="preserve">  margin: 20px;</w:t>
            </w:r>
          </w:p>
          <w:p w14:paraId="3D92497C" w14:textId="77777777" w:rsidR="00225B6E" w:rsidRDefault="00225B6E" w:rsidP="00225B6E">
            <w:pPr>
              <w:bidi w:val="0"/>
            </w:pPr>
            <w:r>
              <w:lastRenderedPageBreak/>
              <w:t xml:space="preserve">  border: 2px solid #333;</w:t>
            </w:r>
          </w:p>
          <w:p w14:paraId="3019F011" w14:textId="77777777" w:rsidR="00225B6E" w:rsidRDefault="00225B6E" w:rsidP="00225B6E">
            <w:pPr>
              <w:bidi w:val="0"/>
            </w:pPr>
            <w:r>
              <w:t xml:space="preserve">  display: inline-block;</w:t>
            </w:r>
          </w:p>
          <w:p w14:paraId="6E1B83BB" w14:textId="77777777" w:rsidR="00225B6E" w:rsidRDefault="00225B6E" w:rsidP="00225B6E">
            <w:pPr>
              <w:bidi w:val="0"/>
            </w:pPr>
            <w:r>
              <w:t xml:space="preserve">  color: black;</w:t>
            </w:r>
          </w:p>
          <w:p w14:paraId="309988AF" w14:textId="77777777" w:rsidR="00225B6E" w:rsidRDefault="00225B6E" w:rsidP="00225B6E">
            <w:pPr>
              <w:bidi w:val="0"/>
            </w:pPr>
            <w:r>
              <w:t xml:space="preserve">  font-weight: bold;</w:t>
            </w:r>
          </w:p>
          <w:p w14:paraId="0D1D5CD9" w14:textId="77777777" w:rsidR="00225B6E" w:rsidRDefault="00225B6E" w:rsidP="00225B6E">
            <w:pPr>
              <w:bidi w:val="0"/>
            </w:pPr>
            <w:r>
              <w:t xml:space="preserve">  text-align: center;</w:t>
            </w:r>
          </w:p>
          <w:p w14:paraId="3A7F97F2" w14:textId="77777777" w:rsidR="00225B6E" w:rsidRDefault="00225B6E" w:rsidP="00225B6E">
            <w:pPr>
              <w:bidi w:val="0"/>
            </w:pPr>
            <w:r>
              <w:t xml:space="preserve">  padding-top: 80px;</w:t>
            </w:r>
          </w:p>
          <w:p w14:paraId="4BF4F1B6" w14:textId="77777777" w:rsidR="00225B6E" w:rsidRDefault="00225B6E" w:rsidP="00225B6E">
            <w:pPr>
              <w:bidi w:val="0"/>
              <w:rPr>
                <w:rtl/>
              </w:rPr>
            </w:pPr>
            <w:r>
              <w:t>}</w:t>
            </w:r>
          </w:p>
          <w:p w14:paraId="0EE9A1F2" w14:textId="77777777" w:rsidR="00225B6E" w:rsidRDefault="00225B6E" w:rsidP="00225B6E">
            <w:pPr>
              <w:bidi w:val="0"/>
              <w:rPr>
                <w:rtl/>
              </w:rPr>
            </w:pPr>
          </w:p>
          <w:p w14:paraId="33F677B0" w14:textId="77777777" w:rsidR="00225B6E" w:rsidRDefault="00225B6E" w:rsidP="00225B6E">
            <w:pPr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خط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t xml:space="preserve"> */</w:t>
            </w:r>
          </w:p>
          <w:p w14:paraId="115A6C50" w14:textId="77777777" w:rsidR="00225B6E" w:rsidRDefault="00225B6E" w:rsidP="00225B6E">
            <w:pPr>
              <w:bidi w:val="0"/>
            </w:pPr>
            <w:r>
              <w:t>.linear-simple {</w:t>
            </w:r>
          </w:p>
          <w:p w14:paraId="54F9F694" w14:textId="77777777" w:rsidR="00225B6E" w:rsidRDefault="00225B6E" w:rsidP="00225B6E">
            <w:pPr>
              <w:bidi w:val="0"/>
            </w:pPr>
            <w:r>
              <w:t xml:space="preserve">  background: linear-gradient(#ff6b6b, #4ecdc4);</w:t>
            </w:r>
          </w:p>
          <w:p w14:paraId="14756A7A" w14:textId="77777777" w:rsidR="00225B6E" w:rsidRDefault="00225B6E" w:rsidP="00225B6E">
            <w:pPr>
              <w:bidi w:val="0"/>
              <w:rPr>
                <w:rtl/>
              </w:rPr>
            </w:pPr>
            <w:r>
              <w:t>}</w:t>
            </w:r>
          </w:p>
          <w:p w14:paraId="77829492" w14:textId="77777777" w:rsidR="00225B6E" w:rsidRDefault="00225B6E" w:rsidP="00225B6E">
            <w:pPr>
              <w:bidi w:val="0"/>
              <w:rPr>
                <w:rtl/>
              </w:rPr>
            </w:pPr>
          </w:p>
          <w:p w14:paraId="678AA577" w14:textId="77777777" w:rsidR="00225B6E" w:rsidRDefault="00225B6E" w:rsidP="00225B6E">
            <w:pPr>
              <w:bidi w:val="0"/>
            </w:pPr>
            <w:r>
              <w:t>.linear-direction-right {</w:t>
            </w:r>
          </w:p>
          <w:p w14:paraId="4CFAACF5" w14:textId="77777777" w:rsidR="00225B6E" w:rsidRDefault="00225B6E" w:rsidP="00225B6E">
            <w:pPr>
              <w:bidi w:val="0"/>
            </w:pPr>
            <w:r>
              <w:t xml:space="preserve">  background: linear-gradient(to right, #ff6b6b, #4ecdc4);</w:t>
            </w:r>
          </w:p>
          <w:p w14:paraId="47CA0DF7" w14:textId="77777777" w:rsidR="00225B6E" w:rsidRDefault="00225B6E" w:rsidP="00225B6E">
            <w:pPr>
              <w:bidi w:val="0"/>
              <w:rPr>
                <w:rtl/>
              </w:rPr>
            </w:pPr>
            <w:r>
              <w:t>}</w:t>
            </w:r>
          </w:p>
          <w:p w14:paraId="2D86AA34" w14:textId="77777777" w:rsidR="00225B6E" w:rsidRDefault="00225B6E" w:rsidP="00225B6E">
            <w:pPr>
              <w:bidi w:val="0"/>
              <w:rPr>
                <w:rtl/>
              </w:rPr>
            </w:pPr>
          </w:p>
          <w:p w14:paraId="223C4ED4" w14:textId="77777777" w:rsidR="00225B6E" w:rsidRDefault="00225B6E" w:rsidP="00225B6E">
            <w:pPr>
              <w:bidi w:val="0"/>
            </w:pPr>
            <w:r>
              <w:t>.linear-diagonal {</w:t>
            </w:r>
          </w:p>
          <w:p w14:paraId="7EA8EEDB" w14:textId="77777777" w:rsidR="00225B6E" w:rsidRDefault="00225B6E" w:rsidP="00225B6E">
            <w:pPr>
              <w:bidi w:val="0"/>
            </w:pPr>
            <w:r>
              <w:t xml:space="preserve">  background: linear-gradient(45deg, #ff6b6b, #4ecdc4);</w:t>
            </w:r>
          </w:p>
          <w:p w14:paraId="31E05194" w14:textId="77777777" w:rsidR="00225B6E" w:rsidRDefault="00225B6E" w:rsidP="00225B6E">
            <w:pPr>
              <w:bidi w:val="0"/>
              <w:rPr>
                <w:rtl/>
              </w:rPr>
            </w:pPr>
            <w:r>
              <w:t>}</w:t>
            </w:r>
          </w:p>
          <w:p w14:paraId="05A664B9" w14:textId="77777777" w:rsidR="00225B6E" w:rsidRDefault="00225B6E" w:rsidP="00225B6E">
            <w:pPr>
              <w:bidi w:val="0"/>
              <w:rPr>
                <w:rtl/>
              </w:rPr>
            </w:pPr>
          </w:p>
          <w:p w14:paraId="5B72CB65" w14:textId="77777777" w:rsidR="00225B6E" w:rsidRDefault="00225B6E" w:rsidP="00225B6E">
            <w:pPr>
              <w:bidi w:val="0"/>
            </w:pPr>
            <w:r>
              <w:t>.linear-angle {</w:t>
            </w:r>
          </w:p>
          <w:p w14:paraId="5DF1D8C0" w14:textId="77777777" w:rsidR="00225B6E" w:rsidRDefault="00225B6E" w:rsidP="00225B6E">
            <w:pPr>
              <w:bidi w:val="0"/>
            </w:pPr>
            <w:r>
              <w:t xml:space="preserve">  background: linear-gradient(120deg, #ff6b6b, #4ecdc4);</w:t>
            </w:r>
          </w:p>
          <w:p w14:paraId="22152FA5" w14:textId="77777777" w:rsidR="00225B6E" w:rsidRDefault="00225B6E" w:rsidP="00225B6E">
            <w:pPr>
              <w:bidi w:val="0"/>
              <w:rPr>
                <w:rtl/>
              </w:rPr>
            </w:pPr>
            <w:r>
              <w:t>}</w:t>
            </w:r>
          </w:p>
          <w:p w14:paraId="21D18404" w14:textId="77777777" w:rsidR="00225B6E" w:rsidRDefault="00225B6E" w:rsidP="00225B6E">
            <w:pPr>
              <w:bidi w:val="0"/>
              <w:rPr>
                <w:rtl/>
              </w:rPr>
            </w:pPr>
          </w:p>
          <w:p w14:paraId="7DC25455" w14:textId="77777777" w:rsidR="00225B6E" w:rsidRDefault="00225B6E" w:rsidP="00225B6E">
            <w:pPr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با چند رنگ</w:t>
            </w:r>
            <w:r>
              <w:t xml:space="preserve"> */</w:t>
            </w:r>
          </w:p>
          <w:p w14:paraId="232A3AA4" w14:textId="77777777" w:rsidR="00225B6E" w:rsidRDefault="00225B6E" w:rsidP="00225B6E">
            <w:pPr>
              <w:bidi w:val="0"/>
            </w:pPr>
            <w:r>
              <w:t>.linear-multi {</w:t>
            </w:r>
          </w:p>
          <w:p w14:paraId="26185F80" w14:textId="77777777" w:rsidR="00225B6E" w:rsidRDefault="00225B6E" w:rsidP="00225B6E">
            <w:pPr>
              <w:bidi w:val="0"/>
            </w:pPr>
            <w:r>
              <w:t xml:space="preserve">  background: linear-gradient(to right, #ff6b6b, #ffd166, #06d6a0, #118ab2);</w:t>
            </w:r>
          </w:p>
          <w:p w14:paraId="101474A4" w14:textId="77777777" w:rsidR="00225B6E" w:rsidRDefault="00225B6E" w:rsidP="00225B6E">
            <w:pPr>
              <w:bidi w:val="0"/>
              <w:rPr>
                <w:rtl/>
              </w:rPr>
            </w:pPr>
            <w:r>
              <w:t>}</w:t>
            </w:r>
          </w:p>
          <w:p w14:paraId="7BCB6176" w14:textId="77777777" w:rsidR="00225B6E" w:rsidRDefault="00225B6E" w:rsidP="00225B6E">
            <w:pPr>
              <w:bidi w:val="0"/>
              <w:rPr>
                <w:rtl/>
              </w:rPr>
            </w:pPr>
          </w:p>
          <w:p w14:paraId="4466DA50" w14:textId="77777777" w:rsidR="00225B6E" w:rsidRDefault="00225B6E" w:rsidP="00225B6E">
            <w:pPr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با 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مشخص رنگ‌ها</w:t>
            </w:r>
            <w:r>
              <w:t xml:space="preserve"> */</w:t>
            </w:r>
          </w:p>
          <w:p w14:paraId="38D1FF03" w14:textId="77777777" w:rsidR="00225B6E" w:rsidRDefault="00225B6E" w:rsidP="00225B6E">
            <w:pPr>
              <w:bidi w:val="0"/>
            </w:pPr>
            <w:r>
              <w:t>.linear-position {</w:t>
            </w:r>
          </w:p>
          <w:p w14:paraId="6B30E8A9" w14:textId="77777777" w:rsidR="00225B6E" w:rsidRDefault="00225B6E" w:rsidP="00225B6E">
            <w:pPr>
              <w:bidi w:val="0"/>
            </w:pPr>
            <w:r>
              <w:t xml:space="preserve">  background: linear-gradient(to right, #ff6b6b 0%, #4ecdc4 50%, #45b7d1 100%);</w:t>
            </w:r>
          </w:p>
          <w:p w14:paraId="4E5A7BAD" w14:textId="77777777" w:rsidR="00225B6E" w:rsidRDefault="00225B6E" w:rsidP="00225B6E">
            <w:pPr>
              <w:bidi w:val="0"/>
              <w:rPr>
                <w:rtl/>
              </w:rPr>
            </w:pPr>
            <w:r>
              <w:t>}</w:t>
            </w:r>
          </w:p>
          <w:p w14:paraId="0047856D" w14:textId="77777777" w:rsidR="00225B6E" w:rsidRDefault="00225B6E" w:rsidP="00225B6E">
            <w:pPr>
              <w:bidi w:val="0"/>
              <w:rPr>
                <w:rtl/>
              </w:rPr>
            </w:pPr>
          </w:p>
          <w:p w14:paraId="52D65773" w14:textId="77777777" w:rsidR="00225B6E" w:rsidRDefault="00225B6E" w:rsidP="00225B6E">
            <w:pPr>
              <w:bidi w:val="0"/>
            </w:pPr>
            <w:r>
              <w:t>.linear-sharp {</w:t>
            </w:r>
          </w:p>
          <w:p w14:paraId="03E5C11B" w14:textId="77777777" w:rsidR="00225B6E" w:rsidRDefault="00225B6E" w:rsidP="00225B6E">
            <w:pPr>
              <w:bidi w:val="0"/>
            </w:pPr>
            <w:r>
              <w:t xml:space="preserve">  background: linear-gradient(to right, #ff6b6b 0%, #ff6b6b 50%, #4ecdc4 50%, #4ecdc4 100%);</w:t>
            </w:r>
          </w:p>
          <w:p w14:paraId="202DE102" w14:textId="77777777" w:rsidR="00225B6E" w:rsidRDefault="00225B6E" w:rsidP="00225B6E">
            <w:pPr>
              <w:bidi w:val="0"/>
              <w:rPr>
                <w:rtl/>
              </w:rPr>
            </w:pPr>
            <w:r>
              <w:t>}</w:t>
            </w:r>
          </w:p>
          <w:p w14:paraId="1B1DC60C" w14:textId="77777777" w:rsidR="00225B6E" w:rsidRDefault="00225B6E" w:rsidP="00225B6E">
            <w:pPr>
              <w:bidi w:val="0"/>
              <w:rPr>
                <w:rtl/>
              </w:rPr>
            </w:pPr>
          </w:p>
          <w:p w14:paraId="6043764D" w14:textId="77777777" w:rsidR="00225B6E" w:rsidRDefault="00225B6E" w:rsidP="00225B6E">
            <w:pPr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با شفاف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t xml:space="preserve"> */</w:t>
            </w:r>
          </w:p>
          <w:p w14:paraId="171E4DCE" w14:textId="77777777" w:rsidR="00225B6E" w:rsidRDefault="00225B6E" w:rsidP="00225B6E">
            <w:pPr>
              <w:bidi w:val="0"/>
            </w:pPr>
            <w:r>
              <w:lastRenderedPageBreak/>
              <w:t>.linear-transparent {</w:t>
            </w:r>
          </w:p>
          <w:p w14:paraId="009B858C" w14:textId="77777777" w:rsidR="00225B6E" w:rsidRDefault="00225B6E" w:rsidP="00225B6E">
            <w:pPr>
              <w:bidi w:val="0"/>
            </w:pPr>
            <w:r>
              <w:t xml:space="preserve">  background: linear-gradient(to bottom, rgba(255,107,107,0.8), rgba(78,205,196,0.3));</w:t>
            </w:r>
          </w:p>
          <w:p w14:paraId="695EF7B1" w14:textId="77777777" w:rsidR="00225B6E" w:rsidRDefault="00225B6E" w:rsidP="00225B6E">
            <w:pPr>
              <w:bidi w:val="0"/>
              <w:rPr>
                <w:rtl/>
              </w:rPr>
            </w:pPr>
            <w:r>
              <w:t>}</w:t>
            </w:r>
          </w:p>
          <w:p w14:paraId="7B51251A" w14:textId="77777777" w:rsidR="00225B6E" w:rsidRDefault="00225B6E" w:rsidP="00225B6E">
            <w:pPr>
              <w:bidi w:val="0"/>
              <w:rPr>
                <w:rtl/>
              </w:rPr>
            </w:pPr>
          </w:p>
          <w:p w14:paraId="73096003" w14:textId="77777777" w:rsidR="00225B6E" w:rsidRDefault="00225B6E" w:rsidP="00225B6E">
            <w:pPr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ره‌ا</w:t>
            </w:r>
            <w:r>
              <w:rPr>
                <w:rFonts w:hint="cs"/>
                <w:rtl/>
              </w:rPr>
              <w:t>ی</w:t>
            </w:r>
            <w:r>
              <w:t xml:space="preserve"> */</w:t>
            </w:r>
          </w:p>
          <w:p w14:paraId="49B53FCF" w14:textId="77777777" w:rsidR="00225B6E" w:rsidRDefault="00225B6E" w:rsidP="00225B6E">
            <w:pPr>
              <w:bidi w:val="0"/>
            </w:pPr>
            <w:r>
              <w:t>.radial-simple {</w:t>
            </w:r>
          </w:p>
          <w:p w14:paraId="495DD79E" w14:textId="77777777" w:rsidR="00225B6E" w:rsidRDefault="00225B6E" w:rsidP="00225B6E">
            <w:pPr>
              <w:bidi w:val="0"/>
            </w:pPr>
            <w:r>
              <w:t xml:space="preserve">  background: radial-gradient(circle, #ff6b6b, #4ecdc4);</w:t>
            </w:r>
          </w:p>
          <w:p w14:paraId="3025A60F" w14:textId="77777777" w:rsidR="00225B6E" w:rsidRDefault="00225B6E" w:rsidP="00225B6E">
            <w:pPr>
              <w:bidi w:val="0"/>
              <w:rPr>
                <w:rtl/>
              </w:rPr>
            </w:pPr>
            <w:r>
              <w:t>}</w:t>
            </w:r>
          </w:p>
          <w:p w14:paraId="2F60693D" w14:textId="77777777" w:rsidR="00225B6E" w:rsidRDefault="00225B6E" w:rsidP="00225B6E">
            <w:pPr>
              <w:bidi w:val="0"/>
              <w:rPr>
                <w:rtl/>
              </w:rPr>
            </w:pPr>
          </w:p>
          <w:p w14:paraId="20B21032" w14:textId="77777777" w:rsidR="00225B6E" w:rsidRDefault="00225B6E" w:rsidP="00225B6E">
            <w:pPr>
              <w:bidi w:val="0"/>
            </w:pPr>
            <w:r>
              <w:t>.radial-ellipse {</w:t>
            </w:r>
          </w:p>
          <w:p w14:paraId="6A240921" w14:textId="77777777" w:rsidR="00225B6E" w:rsidRDefault="00225B6E" w:rsidP="00225B6E">
            <w:pPr>
              <w:bidi w:val="0"/>
            </w:pPr>
            <w:r>
              <w:t xml:space="preserve">  background: radial-gradient(ellipse, #ff6b6b, #4ecdc4, #45b7d1);</w:t>
            </w:r>
          </w:p>
          <w:p w14:paraId="037F3552" w14:textId="77777777" w:rsidR="00225B6E" w:rsidRDefault="00225B6E" w:rsidP="00225B6E">
            <w:pPr>
              <w:bidi w:val="0"/>
              <w:rPr>
                <w:rtl/>
              </w:rPr>
            </w:pPr>
            <w:r>
              <w:t>}</w:t>
            </w:r>
          </w:p>
          <w:p w14:paraId="422D47B5" w14:textId="77777777" w:rsidR="00225B6E" w:rsidRDefault="00225B6E" w:rsidP="00225B6E">
            <w:pPr>
              <w:bidi w:val="0"/>
              <w:rPr>
                <w:rtl/>
              </w:rPr>
            </w:pPr>
          </w:p>
          <w:p w14:paraId="5E24B814" w14:textId="77777777" w:rsidR="00225B6E" w:rsidRDefault="00225B6E" w:rsidP="00225B6E">
            <w:pPr>
              <w:bidi w:val="0"/>
            </w:pPr>
            <w:r>
              <w:t>.radial-position {</w:t>
            </w:r>
          </w:p>
          <w:p w14:paraId="41B6C27D" w14:textId="77777777" w:rsidR="00225B6E" w:rsidRDefault="00225B6E" w:rsidP="00225B6E">
            <w:pPr>
              <w:bidi w:val="0"/>
            </w:pPr>
            <w:r>
              <w:t xml:space="preserve">  background: radial-gradient(circle at top left, #ff6b6b, #4ecdc4);</w:t>
            </w:r>
          </w:p>
          <w:p w14:paraId="1B500C7B" w14:textId="77777777" w:rsidR="00225B6E" w:rsidRDefault="00225B6E" w:rsidP="00225B6E">
            <w:pPr>
              <w:bidi w:val="0"/>
              <w:rPr>
                <w:rtl/>
              </w:rPr>
            </w:pPr>
            <w:r>
              <w:t>}</w:t>
            </w:r>
          </w:p>
          <w:p w14:paraId="68FB80B4" w14:textId="77777777" w:rsidR="00225B6E" w:rsidRDefault="00225B6E" w:rsidP="00225B6E">
            <w:pPr>
              <w:bidi w:val="0"/>
              <w:rPr>
                <w:rtl/>
              </w:rPr>
            </w:pPr>
          </w:p>
          <w:p w14:paraId="1385782C" w14:textId="77777777" w:rsidR="00225B6E" w:rsidRDefault="00225B6E" w:rsidP="00225B6E">
            <w:pPr>
              <w:bidi w:val="0"/>
            </w:pPr>
            <w:r>
              <w:t>.radial-size {</w:t>
            </w:r>
          </w:p>
          <w:p w14:paraId="025FF05A" w14:textId="77777777" w:rsidR="00225B6E" w:rsidRDefault="00225B6E" w:rsidP="00225B6E">
            <w:pPr>
              <w:bidi w:val="0"/>
            </w:pPr>
            <w:r>
              <w:t xml:space="preserve">  background: radial-gradient(50px 50px at center, #ff6b6b, #4ecdc4);</w:t>
            </w:r>
          </w:p>
          <w:p w14:paraId="3594614C" w14:textId="77777777" w:rsidR="00225B6E" w:rsidRDefault="00225B6E" w:rsidP="00225B6E">
            <w:pPr>
              <w:bidi w:val="0"/>
              <w:rPr>
                <w:rtl/>
              </w:rPr>
            </w:pPr>
            <w:r>
              <w:t>}</w:t>
            </w:r>
          </w:p>
          <w:p w14:paraId="186567B9" w14:textId="77777777" w:rsidR="00225B6E" w:rsidRDefault="00225B6E" w:rsidP="00225B6E">
            <w:pPr>
              <w:bidi w:val="0"/>
            </w:pPr>
            <w:r>
              <w:t>&lt;/style&gt;</w:t>
            </w:r>
          </w:p>
          <w:p w14:paraId="0548D6CA" w14:textId="77777777" w:rsidR="00225B6E" w:rsidRDefault="00225B6E" w:rsidP="00225B6E">
            <w:pPr>
              <w:bidi w:val="0"/>
              <w:rPr>
                <w:rtl/>
              </w:rPr>
            </w:pPr>
          </w:p>
          <w:p w14:paraId="5664A7CC" w14:textId="77777777" w:rsidR="00225B6E" w:rsidRDefault="00225B6E" w:rsidP="00225B6E">
            <w:pPr>
              <w:bidi w:val="0"/>
              <w:rPr>
                <w:rtl/>
              </w:rPr>
            </w:pPr>
            <w:r>
              <w:t>&lt;div class="gradient-box linear-simple"&gt;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عمود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ساده</w:t>
            </w:r>
            <w:r>
              <w:t>&lt;/div&gt;</w:t>
            </w:r>
          </w:p>
          <w:p w14:paraId="6E862196" w14:textId="77777777" w:rsidR="00225B6E" w:rsidRDefault="00225B6E" w:rsidP="00225B6E">
            <w:pPr>
              <w:bidi w:val="0"/>
              <w:rPr>
                <w:rtl/>
              </w:rPr>
            </w:pPr>
            <w:r>
              <w:t>&lt;div class="gradient-box linear-direction-right"&gt;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افق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(راست)</w:t>
            </w:r>
            <w:r>
              <w:t>&lt;/div&gt;</w:t>
            </w:r>
          </w:p>
          <w:p w14:paraId="2AC36796" w14:textId="77777777" w:rsidR="00225B6E" w:rsidRDefault="00225B6E" w:rsidP="00225B6E">
            <w:pPr>
              <w:bidi w:val="0"/>
              <w:rPr>
                <w:rtl/>
              </w:rPr>
            </w:pPr>
            <w:r>
              <w:t>&lt;div class="gradient-box linear-diagonal"&gt;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45 درجه</w:t>
            </w:r>
            <w:r>
              <w:t>&lt;/div&gt;</w:t>
            </w:r>
          </w:p>
          <w:p w14:paraId="2569B525" w14:textId="77777777" w:rsidR="00225B6E" w:rsidRDefault="00225B6E" w:rsidP="00225B6E">
            <w:pPr>
              <w:bidi w:val="0"/>
              <w:rPr>
                <w:rtl/>
              </w:rPr>
            </w:pPr>
            <w:r>
              <w:t>&lt;div class="gradient-box linear-angle"&gt;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120 درجه</w:t>
            </w:r>
            <w:r>
              <w:t>&lt;/div&gt;</w:t>
            </w:r>
          </w:p>
          <w:p w14:paraId="63570323" w14:textId="77777777" w:rsidR="00225B6E" w:rsidRDefault="00225B6E" w:rsidP="00225B6E">
            <w:pPr>
              <w:bidi w:val="0"/>
              <w:rPr>
                <w:rtl/>
              </w:rPr>
            </w:pPr>
            <w:r>
              <w:t>&lt;div class="gradient-box linear-multi"&gt;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چندرنگ</w:t>
            </w:r>
            <w:r>
              <w:rPr>
                <w:rFonts w:hint="cs"/>
                <w:rtl/>
              </w:rPr>
              <w:t>ی</w:t>
            </w:r>
            <w:r>
              <w:t>&lt;/div&gt;</w:t>
            </w:r>
          </w:p>
          <w:p w14:paraId="1C20467C" w14:textId="77777777" w:rsidR="00225B6E" w:rsidRDefault="00225B6E" w:rsidP="00225B6E">
            <w:pPr>
              <w:bidi w:val="0"/>
              <w:rPr>
                <w:rtl/>
              </w:rPr>
            </w:pPr>
            <w:r>
              <w:t>&lt;div class="gradient-box linear-position"&gt;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با 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رنگ</w:t>
            </w:r>
            <w:r>
              <w:t>&lt;/div&gt;</w:t>
            </w:r>
          </w:p>
          <w:p w14:paraId="1D3CC4B0" w14:textId="77777777" w:rsidR="00225B6E" w:rsidRDefault="00225B6E" w:rsidP="00225B6E">
            <w:pPr>
              <w:bidi w:val="0"/>
              <w:rPr>
                <w:rtl/>
              </w:rPr>
            </w:pPr>
            <w:r>
              <w:t>&lt;div class="gradient-box linear-sharp"&gt;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با مرز مشخص</w:t>
            </w:r>
            <w:r>
              <w:t>&lt;/div&gt;</w:t>
            </w:r>
          </w:p>
          <w:p w14:paraId="3F524BE9" w14:textId="77777777" w:rsidR="00225B6E" w:rsidRDefault="00225B6E" w:rsidP="00225B6E">
            <w:pPr>
              <w:bidi w:val="0"/>
              <w:rPr>
                <w:rtl/>
              </w:rPr>
            </w:pPr>
            <w:r>
              <w:t>&lt;div class="gradient-box linear-transparent"&gt;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شفاف</w:t>
            </w:r>
            <w:r>
              <w:t>&lt;/div&gt;</w:t>
            </w:r>
          </w:p>
          <w:p w14:paraId="5336F76B" w14:textId="77777777" w:rsidR="00225B6E" w:rsidRDefault="00225B6E" w:rsidP="00225B6E">
            <w:pPr>
              <w:bidi w:val="0"/>
              <w:rPr>
                <w:rtl/>
              </w:rPr>
            </w:pPr>
            <w:r>
              <w:t>&lt;div class="gradient-box radial-simple"&gt;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ساده</w:t>
            </w:r>
            <w:r>
              <w:t>&lt;/div&gt;</w:t>
            </w:r>
          </w:p>
          <w:p w14:paraId="7EBEB289" w14:textId="77777777" w:rsidR="00225B6E" w:rsidRDefault="00225B6E" w:rsidP="00225B6E">
            <w:pPr>
              <w:bidi w:val="0"/>
              <w:rPr>
                <w:rtl/>
              </w:rPr>
            </w:pPr>
            <w:r>
              <w:t>&lt;div class="gradient-box radial-ellipse"&gt;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ض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شکل</w:t>
            </w:r>
            <w:r>
              <w:t>&lt;/div&gt;</w:t>
            </w:r>
          </w:p>
          <w:p w14:paraId="74D43CD5" w14:textId="77777777" w:rsidR="00225B6E" w:rsidRDefault="00225B6E" w:rsidP="00225B6E">
            <w:pPr>
              <w:bidi w:val="0"/>
              <w:rPr>
                <w:rtl/>
              </w:rPr>
            </w:pPr>
            <w:r>
              <w:t>&lt;div class="gradient-box radial-position"&gt;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 گوشه</w:t>
            </w:r>
            <w:r>
              <w:t>&lt;/div&gt;</w:t>
            </w:r>
          </w:p>
          <w:p w14:paraId="243E65BB" w14:textId="0D2EBC61" w:rsidR="00225B6E" w:rsidRDefault="00225B6E" w:rsidP="00225B6E">
            <w:pPr>
              <w:bidi w:val="0"/>
            </w:pPr>
            <w:r>
              <w:t>&lt;div class="gradient-box radial-size"&gt;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مشخص</w:t>
            </w:r>
            <w:r>
              <w:t>&lt;/div&gt;</w:t>
            </w:r>
          </w:p>
        </w:tc>
      </w:tr>
    </w:tbl>
    <w:p w14:paraId="01C81FEB" w14:textId="0C1F61D5" w:rsidR="00225B6E" w:rsidRDefault="00225B6E" w:rsidP="00225B6E">
      <w:pPr>
        <w:rPr>
          <w:rtl/>
        </w:rPr>
      </w:pPr>
      <w:hyperlink r:id="rId260" w:history="1">
        <w:r w:rsidRPr="00225B6E">
          <w:rPr>
            <w:rStyle w:val="Hyperlink"/>
          </w:rPr>
          <w:t>Linear-gradient</w:t>
        </w:r>
      </w:hyperlink>
    </w:p>
    <w:p w14:paraId="47C53536" w14:textId="77777777" w:rsidR="00AC7093" w:rsidRDefault="00AC7093" w:rsidP="00AC7093">
      <w:pPr>
        <w:pStyle w:val="bold"/>
      </w:pPr>
      <w:r>
        <w:t>Radial-gradient</w:t>
      </w:r>
    </w:p>
    <w:p w14:paraId="0BB111D6" w14:textId="469779C0" w:rsidR="004E2903" w:rsidRPr="00C679DE" w:rsidRDefault="004E2903" w:rsidP="004E2903">
      <w:pPr>
        <w:rPr>
          <w:bCs/>
          <w:sz w:val="18"/>
          <w:rtl/>
        </w:rPr>
      </w:pPr>
      <w:r w:rsidRPr="00C679DE">
        <w:rPr>
          <w:bCs/>
          <w:sz w:val="18"/>
          <w:rtl/>
          <w:lang w:bidi="ar-SA"/>
        </w:rPr>
        <w:lastRenderedPageBreak/>
        <w:t>گراد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rFonts w:hint="eastAsia"/>
          <w:bCs/>
          <w:sz w:val="18"/>
          <w:rtl/>
          <w:lang w:bidi="ar-SA"/>
        </w:rPr>
        <w:t>ان</w:t>
      </w:r>
      <w:r w:rsidRPr="00C679DE">
        <w:rPr>
          <w:bCs/>
          <w:sz w:val="18"/>
          <w:rtl/>
          <w:lang w:bidi="ar-SA"/>
        </w:rPr>
        <w:t xml:space="preserve"> دا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rFonts w:hint="eastAsia"/>
          <w:bCs/>
          <w:sz w:val="18"/>
          <w:rtl/>
          <w:lang w:bidi="ar-SA"/>
        </w:rPr>
        <w:t>ره‌ا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bCs/>
          <w:sz w:val="18"/>
          <w:rtl/>
          <w:lang w:bidi="ar-SA"/>
        </w:rPr>
        <w:t xml:space="preserve"> (</w:t>
      </w:r>
      <w:r w:rsidRPr="00C679DE">
        <w:rPr>
          <w:bCs/>
          <w:sz w:val="18"/>
        </w:rPr>
        <w:t>Radial-gradient</w:t>
      </w:r>
      <w:r w:rsidRPr="00C679DE">
        <w:rPr>
          <w:bCs/>
          <w:sz w:val="18"/>
          <w:rtl/>
          <w:lang w:bidi="ar-SA"/>
        </w:rPr>
        <w:t xml:space="preserve">) 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rFonts w:hint="eastAsia"/>
          <w:bCs/>
          <w:sz w:val="18"/>
          <w:rtl/>
          <w:lang w:bidi="ar-SA"/>
        </w:rPr>
        <w:t>ک</w:t>
      </w:r>
      <w:r w:rsidRPr="00C679DE">
        <w:rPr>
          <w:bCs/>
          <w:sz w:val="18"/>
          <w:rtl/>
          <w:lang w:bidi="ar-SA"/>
        </w:rPr>
        <w:t xml:space="preserve"> گراد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rFonts w:hint="eastAsia"/>
          <w:bCs/>
          <w:sz w:val="18"/>
          <w:rtl/>
          <w:lang w:bidi="ar-SA"/>
        </w:rPr>
        <w:t>ان</w:t>
      </w:r>
      <w:r w:rsidRPr="00C679DE">
        <w:rPr>
          <w:bCs/>
          <w:sz w:val="18"/>
          <w:rtl/>
          <w:lang w:bidi="ar-SA"/>
        </w:rPr>
        <w:t xml:space="preserve"> است که از مرکز به سمت ب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rFonts w:hint="eastAsia"/>
          <w:bCs/>
          <w:sz w:val="18"/>
          <w:rtl/>
          <w:lang w:bidi="ar-SA"/>
        </w:rPr>
        <w:t>رون</w:t>
      </w:r>
      <w:r w:rsidRPr="00C679DE">
        <w:rPr>
          <w:bCs/>
          <w:sz w:val="18"/>
          <w:rtl/>
          <w:lang w:bidi="ar-SA"/>
        </w:rPr>
        <w:t xml:space="preserve"> پخش م</w:t>
      </w:r>
      <w:r w:rsidRPr="00C679DE">
        <w:rPr>
          <w:rFonts w:hint="cs"/>
          <w:bCs/>
          <w:sz w:val="18"/>
          <w:rtl/>
          <w:lang w:bidi="ar-SA"/>
        </w:rPr>
        <w:t>ی‌</w:t>
      </w:r>
      <w:r w:rsidRPr="00C679DE">
        <w:rPr>
          <w:rFonts w:hint="eastAsia"/>
          <w:bCs/>
          <w:sz w:val="18"/>
          <w:rtl/>
          <w:lang w:bidi="ar-SA"/>
        </w:rPr>
        <w:t>شود</w:t>
      </w:r>
      <w:r w:rsidRPr="00C679DE">
        <w:rPr>
          <w:bCs/>
          <w:sz w:val="18"/>
          <w:rtl/>
          <w:lang w:bidi="ar-SA"/>
        </w:rPr>
        <w:t xml:space="preserve">. برخلاف </w:t>
      </w:r>
      <w:r w:rsidRPr="00C679DE">
        <w:rPr>
          <w:bCs/>
          <w:sz w:val="18"/>
        </w:rPr>
        <w:t>linear-gradient</w:t>
      </w:r>
      <w:r w:rsidRPr="00C679DE">
        <w:rPr>
          <w:bCs/>
          <w:sz w:val="18"/>
          <w:rtl/>
          <w:lang w:bidi="ar-SA"/>
        </w:rPr>
        <w:t xml:space="preserve"> که در 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rFonts w:hint="eastAsia"/>
          <w:bCs/>
          <w:sz w:val="18"/>
          <w:rtl/>
          <w:lang w:bidi="ar-SA"/>
        </w:rPr>
        <w:t>ک</w:t>
      </w:r>
      <w:r w:rsidRPr="00C679DE">
        <w:rPr>
          <w:bCs/>
          <w:sz w:val="18"/>
          <w:rtl/>
          <w:lang w:bidi="ar-SA"/>
        </w:rPr>
        <w:t xml:space="preserve"> خط مستق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rFonts w:hint="eastAsia"/>
          <w:bCs/>
          <w:sz w:val="18"/>
          <w:rtl/>
          <w:lang w:bidi="ar-SA"/>
        </w:rPr>
        <w:t>م</w:t>
      </w:r>
      <w:r w:rsidRPr="00C679DE">
        <w:rPr>
          <w:bCs/>
          <w:sz w:val="18"/>
          <w:rtl/>
          <w:lang w:bidi="ar-SA"/>
        </w:rPr>
        <w:t xml:space="preserve"> حرکت م</w:t>
      </w:r>
      <w:r w:rsidRPr="00C679DE">
        <w:rPr>
          <w:rFonts w:hint="cs"/>
          <w:bCs/>
          <w:sz w:val="18"/>
          <w:rtl/>
          <w:lang w:bidi="ar-SA"/>
        </w:rPr>
        <w:t>ی‌</w:t>
      </w:r>
      <w:r w:rsidRPr="00C679DE">
        <w:rPr>
          <w:rFonts w:hint="eastAsia"/>
          <w:bCs/>
          <w:sz w:val="18"/>
          <w:rtl/>
          <w:lang w:bidi="ar-SA"/>
        </w:rPr>
        <w:t>کند،</w:t>
      </w:r>
      <w:r w:rsidRPr="00C679DE">
        <w:rPr>
          <w:bCs/>
          <w:sz w:val="18"/>
          <w:rtl/>
          <w:lang w:bidi="ar-SA"/>
        </w:rPr>
        <w:t xml:space="preserve"> </w:t>
      </w:r>
      <w:r w:rsidRPr="00C679DE">
        <w:rPr>
          <w:bCs/>
          <w:sz w:val="18"/>
        </w:rPr>
        <w:t>radial-gradient</w:t>
      </w:r>
      <w:r w:rsidRPr="00C679DE">
        <w:rPr>
          <w:bCs/>
          <w:sz w:val="18"/>
          <w:rtl/>
          <w:lang w:bidi="ar-SA"/>
        </w:rPr>
        <w:t xml:space="preserve"> به صورت دا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rFonts w:hint="eastAsia"/>
          <w:bCs/>
          <w:sz w:val="18"/>
          <w:rtl/>
          <w:lang w:bidi="ar-SA"/>
        </w:rPr>
        <w:t>ره‌ا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bCs/>
          <w:sz w:val="18"/>
          <w:rtl/>
          <w:lang w:bidi="ar-SA"/>
        </w:rPr>
        <w:t xml:space="preserve"> 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rFonts w:hint="eastAsia"/>
          <w:bCs/>
          <w:sz w:val="18"/>
          <w:rtl/>
          <w:lang w:bidi="ar-SA"/>
        </w:rPr>
        <w:t>ا</w:t>
      </w:r>
      <w:r w:rsidRPr="00C679DE">
        <w:rPr>
          <w:bCs/>
          <w:sz w:val="18"/>
          <w:rtl/>
          <w:lang w:bidi="ar-SA"/>
        </w:rPr>
        <w:t xml:space="preserve"> ب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rFonts w:hint="eastAsia"/>
          <w:bCs/>
          <w:sz w:val="18"/>
          <w:rtl/>
          <w:lang w:bidi="ar-SA"/>
        </w:rPr>
        <w:t>ض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bCs/>
          <w:sz w:val="18"/>
          <w:rtl/>
          <w:lang w:bidi="ar-SA"/>
        </w:rPr>
        <w:t xml:space="preserve"> شکل گسترش م</w:t>
      </w:r>
      <w:r w:rsidRPr="00C679DE">
        <w:rPr>
          <w:rFonts w:hint="cs"/>
          <w:bCs/>
          <w:sz w:val="18"/>
          <w:rtl/>
          <w:lang w:bidi="ar-SA"/>
        </w:rPr>
        <w:t>ی‌ی</w:t>
      </w:r>
      <w:r w:rsidRPr="00C679DE">
        <w:rPr>
          <w:rFonts w:hint="eastAsia"/>
          <w:bCs/>
          <w:sz w:val="18"/>
          <w:rtl/>
          <w:lang w:bidi="ar-SA"/>
        </w:rPr>
        <w:t>ابد</w:t>
      </w:r>
      <w:r w:rsidRPr="00C679DE">
        <w:rPr>
          <w:bCs/>
          <w:sz w:val="18"/>
          <w:rtl/>
          <w:lang w:bidi="ar-SA"/>
        </w:rPr>
        <w:t>.</w:t>
      </w:r>
    </w:p>
    <w:p w14:paraId="33F0F9A0" w14:textId="4B2F83E0" w:rsidR="004E2903" w:rsidRDefault="004E2903" w:rsidP="004E2903">
      <w:pPr>
        <w:rPr>
          <w:bCs/>
          <w:sz w:val="18"/>
          <w:lang w:bidi="ar-SA"/>
        </w:rPr>
      </w:pPr>
      <w:r w:rsidRPr="00C679DE">
        <w:rPr>
          <w:bCs/>
          <w:sz w:val="18"/>
          <w:rtl/>
          <w:lang w:bidi="ar-SA"/>
        </w:rPr>
        <w:t>ساختار اصل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bCs/>
          <w:sz w:val="18"/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2903" w14:paraId="180F9BBE" w14:textId="77777777" w:rsidTr="004E2903">
        <w:tc>
          <w:tcPr>
            <w:tcW w:w="9350" w:type="dxa"/>
          </w:tcPr>
          <w:p w14:paraId="61B92D66" w14:textId="36138811" w:rsidR="004E2903" w:rsidRDefault="004E2903" w:rsidP="004E2903">
            <w:pPr>
              <w:pStyle w:val="code"/>
              <w:bidi w:val="0"/>
            </w:pPr>
            <w:r w:rsidRPr="004E2903">
              <w:t>background: radial-gradient(</w:t>
            </w:r>
            <w:r w:rsidRPr="004E2903">
              <w:rPr>
                <w:rFonts w:cs="IRANSansWeb(FaNum) Light"/>
                <w:rtl/>
              </w:rPr>
              <w:t>شکل</w:t>
            </w:r>
            <w:r w:rsidRPr="004E2903">
              <w:t xml:space="preserve"> at </w:t>
            </w:r>
            <w:r w:rsidRPr="004E2903">
              <w:rPr>
                <w:rFonts w:cs="IRANSansWeb(FaNum) Light"/>
                <w:rtl/>
              </w:rPr>
              <w:t>موقع</w:t>
            </w:r>
            <w:r w:rsidRPr="004E2903">
              <w:rPr>
                <w:rFonts w:cs="IRANSansWeb(FaNum) Light" w:hint="cs"/>
                <w:rtl/>
              </w:rPr>
              <w:t>ی</w:t>
            </w:r>
            <w:r w:rsidRPr="004E2903">
              <w:rPr>
                <w:rFonts w:cs="IRANSansWeb(FaNum) Light" w:hint="eastAsia"/>
                <w:rtl/>
              </w:rPr>
              <w:t>ت</w:t>
            </w:r>
            <w:r w:rsidRPr="004E2903">
              <w:rPr>
                <w:rFonts w:cs="IRANSansWeb(FaNum) Light"/>
                <w:rtl/>
              </w:rPr>
              <w:t>, رنگ-شروع, رنگ-پا</w:t>
            </w:r>
            <w:r w:rsidRPr="004E2903">
              <w:rPr>
                <w:rFonts w:cs="IRANSansWeb(FaNum) Light" w:hint="cs"/>
                <w:rtl/>
              </w:rPr>
              <w:t>ی</w:t>
            </w:r>
            <w:r w:rsidRPr="004E2903">
              <w:rPr>
                <w:rFonts w:cs="IRANSansWeb(FaNum) Light" w:hint="eastAsia"/>
                <w:rtl/>
              </w:rPr>
              <w:t>ان</w:t>
            </w:r>
            <w:r w:rsidRPr="004E2903">
              <w:t>);</w:t>
            </w:r>
          </w:p>
        </w:tc>
      </w:tr>
    </w:tbl>
    <w:p w14:paraId="3A346E7F" w14:textId="77777777" w:rsidR="004E2903" w:rsidRPr="00C679DE" w:rsidRDefault="004E2903" w:rsidP="004E2903">
      <w:pPr>
        <w:bidi w:val="0"/>
        <w:rPr>
          <w:bCs/>
          <w:sz w:val="18"/>
          <w:rtl/>
        </w:rPr>
      </w:pPr>
    </w:p>
    <w:p w14:paraId="36DB753C" w14:textId="5EF22D7C" w:rsidR="004E2903" w:rsidRDefault="004E2903" w:rsidP="004E2903">
      <w:pPr>
        <w:rPr>
          <w:rtl/>
        </w:rPr>
      </w:pPr>
      <w:r>
        <w:rPr>
          <w:rtl/>
        </w:rPr>
        <w:t>پارامترها</w:t>
      </w:r>
      <w:r>
        <w:rPr>
          <w:rFonts w:hint="cs"/>
          <w:rtl/>
        </w:rPr>
        <w:t>ی</w:t>
      </w:r>
      <w:r>
        <w:rPr>
          <w:rtl/>
        </w:rPr>
        <w:t xml:space="preserve"> مهم:</w:t>
      </w:r>
    </w:p>
    <w:p w14:paraId="1C2D41DD" w14:textId="0FC3E2C7" w:rsidR="004E2903" w:rsidRDefault="004E2903" w:rsidP="004E2903">
      <w:pPr>
        <w:rPr>
          <w:rtl/>
        </w:rPr>
      </w:pPr>
      <w:r>
        <w:rPr>
          <w:rtl/>
        </w:rPr>
        <w:t>- شکل: `</w:t>
      </w:r>
      <w:r>
        <w:t>circle</w:t>
      </w:r>
      <w:r>
        <w:rPr>
          <w:rtl/>
        </w:rPr>
        <w:t>` (دا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ellipse</w:t>
      </w:r>
      <w:r>
        <w:rPr>
          <w:rtl/>
        </w:rPr>
        <w:t>` (ب</w:t>
      </w:r>
      <w:r>
        <w:rPr>
          <w:rFonts w:hint="cs"/>
          <w:rtl/>
        </w:rPr>
        <w:t>ی</w:t>
      </w:r>
      <w:r>
        <w:rPr>
          <w:rFonts w:hint="eastAsia"/>
          <w:rtl/>
        </w:rPr>
        <w:t>ض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F447535" w14:textId="0EC5DBA8" w:rsidR="004E2903" w:rsidRDefault="004E2903" w:rsidP="004E2903">
      <w:pPr>
        <w:rPr>
          <w:rtl/>
        </w:rPr>
      </w:pPr>
      <w:r>
        <w:rPr>
          <w:rtl/>
        </w:rPr>
        <w:t>-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`</w:t>
      </w:r>
      <w:r>
        <w:t>center`</w:t>
      </w:r>
      <w:r>
        <w:rPr>
          <w:rtl/>
        </w:rPr>
        <w:t xml:space="preserve">، </w:t>
      </w:r>
      <w:r>
        <w:t>`top`</w:t>
      </w:r>
      <w:r>
        <w:rPr>
          <w:rtl/>
        </w:rPr>
        <w:t xml:space="preserve">، </w:t>
      </w:r>
      <w:r>
        <w:t>`left`</w:t>
      </w:r>
      <w:r>
        <w:rPr>
          <w:rtl/>
        </w:rPr>
        <w:t xml:space="preserve">، </w:t>
      </w:r>
      <w:r>
        <w:t>`bottom`</w:t>
      </w:r>
      <w:r>
        <w:rPr>
          <w:rtl/>
        </w:rPr>
        <w:t xml:space="preserve">، </w:t>
      </w:r>
      <w:r>
        <w:t>`right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مختصات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</w:p>
    <w:p w14:paraId="68291900" w14:textId="2BBF79EF" w:rsidR="004E2903" w:rsidRDefault="004E2903" w:rsidP="004E2903">
      <w:pPr>
        <w:rPr>
          <w:rtl/>
        </w:rPr>
      </w:pPr>
      <w:r>
        <w:rPr>
          <w:rtl/>
        </w:rPr>
        <w:t>- اندازه: `</w:t>
      </w:r>
      <w:r>
        <w:t>closest-side`</w:t>
      </w:r>
      <w:r>
        <w:rPr>
          <w:rtl/>
        </w:rPr>
        <w:t xml:space="preserve">، </w:t>
      </w:r>
      <w:r>
        <w:t>`farthest-side`</w:t>
      </w:r>
      <w:r>
        <w:rPr>
          <w:rtl/>
        </w:rPr>
        <w:t xml:space="preserve">، </w:t>
      </w:r>
      <w:r>
        <w:t>`closest-corner`</w:t>
      </w:r>
      <w:r>
        <w:rPr>
          <w:rtl/>
        </w:rPr>
        <w:t xml:space="preserve">، </w:t>
      </w:r>
      <w:r>
        <w:t>`farthest-corner</w:t>
      </w:r>
      <w:r>
        <w:rPr>
          <w:rtl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2903" w14:paraId="4F20D3E5" w14:textId="77777777" w:rsidTr="004E2903">
        <w:tc>
          <w:tcPr>
            <w:tcW w:w="9350" w:type="dxa"/>
          </w:tcPr>
          <w:p w14:paraId="3B07B810" w14:textId="77777777" w:rsidR="004E2903" w:rsidRDefault="004E2903" w:rsidP="004E2903">
            <w:pPr>
              <w:pStyle w:val="code"/>
              <w:bidi w:val="0"/>
            </w:pPr>
            <w:r>
              <w:t>&lt;style&gt;</w:t>
            </w:r>
          </w:p>
          <w:p w14:paraId="322D0CDD" w14:textId="77777777" w:rsidR="004E2903" w:rsidRDefault="004E2903" w:rsidP="004E2903">
            <w:pPr>
              <w:pStyle w:val="code"/>
              <w:bidi w:val="0"/>
            </w:pPr>
            <w:r>
              <w:t>.gradient-box {</w:t>
            </w:r>
          </w:p>
          <w:p w14:paraId="055345F7" w14:textId="77777777" w:rsidR="004E2903" w:rsidRDefault="004E2903" w:rsidP="004E2903">
            <w:pPr>
              <w:pStyle w:val="code"/>
              <w:bidi w:val="0"/>
            </w:pPr>
            <w:r>
              <w:t xml:space="preserve">  width: 250px;</w:t>
            </w:r>
          </w:p>
          <w:p w14:paraId="66AFD9BD" w14:textId="77777777" w:rsidR="004E2903" w:rsidRDefault="004E2903" w:rsidP="004E2903">
            <w:pPr>
              <w:pStyle w:val="code"/>
              <w:bidi w:val="0"/>
            </w:pPr>
            <w:r>
              <w:t xml:space="preserve">  height: 200px;</w:t>
            </w:r>
          </w:p>
          <w:p w14:paraId="03410CAB" w14:textId="77777777" w:rsidR="004E2903" w:rsidRDefault="004E2903" w:rsidP="004E2903">
            <w:pPr>
              <w:pStyle w:val="code"/>
              <w:bidi w:val="0"/>
            </w:pPr>
            <w:r>
              <w:t xml:space="preserve">  margin: 15px;</w:t>
            </w:r>
          </w:p>
          <w:p w14:paraId="718FA9E6" w14:textId="77777777" w:rsidR="004E2903" w:rsidRDefault="004E2903" w:rsidP="004E2903">
            <w:pPr>
              <w:pStyle w:val="code"/>
              <w:bidi w:val="0"/>
            </w:pPr>
            <w:r>
              <w:t xml:space="preserve">  border: 2px solid #333;</w:t>
            </w:r>
          </w:p>
          <w:p w14:paraId="2F75DC16" w14:textId="77777777" w:rsidR="004E2903" w:rsidRDefault="004E2903" w:rsidP="004E2903">
            <w:pPr>
              <w:pStyle w:val="code"/>
              <w:bidi w:val="0"/>
            </w:pPr>
            <w:r>
              <w:t xml:space="preserve">  display: inline-block;</w:t>
            </w:r>
          </w:p>
          <w:p w14:paraId="57890864" w14:textId="77777777" w:rsidR="004E2903" w:rsidRDefault="004E2903" w:rsidP="004E2903">
            <w:pPr>
              <w:pStyle w:val="code"/>
              <w:bidi w:val="0"/>
            </w:pPr>
            <w:r>
              <w:t xml:space="preserve">  color: white;</w:t>
            </w:r>
          </w:p>
          <w:p w14:paraId="3F13BA59" w14:textId="77777777" w:rsidR="004E2903" w:rsidRDefault="004E2903" w:rsidP="004E2903">
            <w:pPr>
              <w:pStyle w:val="code"/>
              <w:bidi w:val="0"/>
            </w:pPr>
            <w:r>
              <w:t xml:space="preserve">  font-weight: bold;</w:t>
            </w:r>
          </w:p>
          <w:p w14:paraId="72E0AFE3" w14:textId="77777777" w:rsidR="004E2903" w:rsidRDefault="004E2903" w:rsidP="004E2903">
            <w:pPr>
              <w:pStyle w:val="code"/>
              <w:bidi w:val="0"/>
            </w:pPr>
            <w:r>
              <w:t xml:space="preserve">  text-align: center;</w:t>
            </w:r>
          </w:p>
          <w:p w14:paraId="30C88337" w14:textId="77777777" w:rsidR="004E2903" w:rsidRDefault="004E2903" w:rsidP="004E2903">
            <w:pPr>
              <w:pStyle w:val="code"/>
              <w:bidi w:val="0"/>
            </w:pPr>
            <w:r>
              <w:t xml:space="preserve">  padding-top: 80px;</w:t>
            </w:r>
          </w:p>
          <w:p w14:paraId="175E9040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1D0B4BA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</w:p>
          <w:p w14:paraId="5EB2165D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گراد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 xml:space="preserve"> دا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ره‌ا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ساده</w:t>
            </w:r>
            <w:r>
              <w:t xml:space="preserve"> */</w:t>
            </w:r>
          </w:p>
          <w:p w14:paraId="7110E2F8" w14:textId="77777777" w:rsidR="004E2903" w:rsidRDefault="004E2903" w:rsidP="004E2903">
            <w:pPr>
              <w:pStyle w:val="code"/>
              <w:bidi w:val="0"/>
            </w:pPr>
            <w:r>
              <w:t>.radial-simple {</w:t>
            </w:r>
          </w:p>
          <w:p w14:paraId="2FE04798" w14:textId="77777777" w:rsidR="004E2903" w:rsidRDefault="004E2903" w:rsidP="004E2903">
            <w:pPr>
              <w:pStyle w:val="code"/>
              <w:bidi w:val="0"/>
            </w:pPr>
            <w:r>
              <w:t xml:space="preserve">  background: radial-gradient(circle, #ff6b6b, #4ecdc4);</w:t>
            </w:r>
          </w:p>
          <w:p w14:paraId="4A2763AA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4275B9B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</w:p>
          <w:p w14:paraId="54F223E5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گراد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 xml:space="preserve"> 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ض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شکل</w:t>
            </w:r>
            <w:r>
              <w:t xml:space="preserve"> */</w:t>
            </w:r>
          </w:p>
          <w:p w14:paraId="6857F92E" w14:textId="77777777" w:rsidR="004E2903" w:rsidRDefault="004E2903" w:rsidP="004E2903">
            <w:pPr>
              <w:pStyle w:val="code"/>
              <w:bidi w:val="0"/>
            </w:pPr>
            <w:r>
              <w:t>.radial-ellipse {</w:t>
            </w:r>
          </w:p>
          <w:p w14:paraId="11FF569F" w14:textId="77777777" w:rsidR="004E2903" w:rsidRDefault="004E2903" w:rsidP="004E2903">
            <w:pPr>
              <w:pStyle w:val="code"/>
              <w:bidi w:val="0"/>
            </w:pPr>
            <w:r>
              <w:t xml:space="preserve">  background: radial-gradient(ellipse, #ff6b6b, #4ecdc4, #45b7d1);</w:t>
            </w:r>
          </w:p>
          <w:p w14:paraId="0BAABD60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02FB46A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</w:p>
          <w:p w14:paraId="31290440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گراد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 xml:space="preserve"> با موقع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مشخص</w:t>
            </w:r>
            <w:r>
              <w:t xml:space="preserve"> */</w:t>
            </w:r>
          </w:p>
          <w:p w14:paraId="0D94D881" w14:textId="77777777" w:rsidR="004E2903" w:rsidRDefault="004E2903" w:rsidP="004E2903">
            <w:pPr>
              <w:pStyle w:val="code"/>
              <w:bidi w:val="0"/>
            </w:pPr>
            <w:r>
              <w:t>.radial-position {</w:t>
            </w:r>
          </w:p>
          <w:p w14:paraId="22428AC2" w14:textId="77777777" w:rsidR="004E2903" w:rsidRDefault="004E2903" w:rsidP="004E2903">
            <w:pPr>
              <w:pStyle w:val="code"/>
              <w:bidi w:val="0"/>
            </w:pPr>
            <w:r>
              <w:lastRenderedPageBreak/>
              <w:t xml:space="preserve">  background: radial-gradient(circle at top left, #ff6b6b, #4ecdc4);</w:t>
            </w:r>
          </w:p>
          <w:p w14:paraId="6DD1E94C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8F00AFD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</w:p>
          <w:p w14:paraId="1BE2417D" w14:textId="77777777" w:rsidR="004E2903" w:rsidRDefault="004E2903" w:rsidP="004E2903">
            <w:pPr>
              <w:pStyle w:val="code"/>
              <w:bidi w:val="0"/>
            </w:pPr>
            <w:r>
              <w:t>.radial-position-pixel {</w:t>
            </w:r>
          </w:p>
          <w:p w14:paraId="51F70704" w14:textId="77777777" w:rsidR="004E2903" w:rsidRDefault="004E2903" w:rsidP="004E2903">
            <w:pPr>
              <w:pStyle w:val="code"/>
              <w:bidi w:val="0"/>
            </w:pPr>
            <w:r>
              <w:t xml:space="preserve">  background: radial-gradient(circle at 70% 30%, #ff6b6b, #4ecdc4);</w:t>
            </w:r>
          </w:p>
          <w:p w14:paraId="0CD4FD8C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20F9636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</w:p>
          <w:p w14:paraId="0B0271DC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گراد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 xml:space="preserve"> با اندازه مشخص</w:t>
            </w:r>
            <w:r>
              <w:t xml:space="preserve"> */</w:t>
            </w:r>
          </w:p>
          <w:p w14:paraId="77D6A909" w14:textId="77777777" w:rsidR="004E2903" w:rsidRDefault="004E2903" w:rsidP="004E2903">
            <w:pPr>
              <w:pStyle w:val="code"/>
              <w:bidi w:val="0"/>
            </w:pPr>
            <w:r>
              <w:t>.radial-size {</w:t>
            </w:r>
          </w:p>
          <w:p w14:paraId="011FAD3E" w14:textId="77777777" w:rsidR="004E2903" w:rsidRDefault="004E2903" w:rsidP="004E2903">
            <w:pPr>
              <w:pStyle w:val="code"/>
              <w:bidi w:val="0"/>
            </w:pPr>
            <w:r>
              <w:t xml:space="preserve">  background: radial-gradient(50px 50px at center, #ff6b6b, #4ecdc4);</w:t>
            </w:r>
          </w:p>
          <w:p w14:paraId="3745D773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D672BE7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</w:p>
          <w:p w14:paraId="4A0BE2AE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گراد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 xml:space="preserve"> با چند رنگ</w:t>
            </w:r>
            <w:r>
              <w:t xml:space="preserve"> */</w:t>
            </w:r>
          </w:p>
          <w:p w14:paraId="45041C08" w14:textId="77777777" w:rsidR="004E2903" w:rsidRDefault="004E2903" w:rsidP="004E2903">
            <w:pPr>
              <w:pStyle w:val="code"/>
              <w:bidi w:val="0"/>
            </w:pPr>
            <w:r>
              <w:t>.radial-multi {</w:t>
            </w:r>
          </w:p>
          <w:p w14:paraId="49B42B2F" w14:textId="77777777" w:rsidR="004E2903" w:rsidRDefault="004E2903" w:rsidP="004E2903">
            <w:pPr>
              <w:pStyle w:val="code"/>
              <w:bidi w:val="0"/>
            </w:pPr>
            <w:r>
              <w:t xml:space="preserve">  background: radial-gradient(circle, #ff6b6b, #ffd166, #06d6a0, #118ab2);</w:t>
            </w:r>
          </w:p>
          <w:p w14:paraId="1FE98078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BF23FA1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</w:p>
          <w:p w14:paraId="777FDAA0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گراد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 xml:space="preserve"> با موقع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رنگ‌ها</w:t>
            </w:r>
            <w:r>
              <w:t xml:space="preserve"> */</w:t>
            </w:r>
          </w:p>
          <w:p w14:paraId="7EF335D7" w14:textId="77777777" w:rsidR="004E2903" w:rsidRDefault="004E2903" w:rsidP="004E2903">
            <w:pPr>
              <w:pStyle w:val="code"/>
              <w:bidi w:val="0"/>
            </w:pPr>
            <w:r>
              <w:t>.radial-color-stops {</w:t>
            </w:r>
          </w:p>
          <w:p w14:paraId="536573E9" w14:textId="77777777" w:rsidR="004E2903" w:rsidRDefault="004E2903" w:rsidP="004E2903">
            <w:pPr>
              <w:pStyle w:val="code"/>
              <w:bidi w:val="0"/>
            </w:pPr>
            <w:r>
              <w:t xml:space="preserve">  background: radial-gradient(circle, #ff6b6b 0%, #ffd166 30%, #06d6a0 70%, #118ab2 100%);</w:t>
            </w:r>
          </w:p>
          <w:p w14:paraId="761CA6C1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43636A5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</w:p>
          <w:p w14:paraId="6EDB2D95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گراد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 xml:space="preserve"> با اندازه‌ها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مختلف</w:t>
            </w:r>
            <w:r>
              <w:t xml:space="preserve"> */</w:t>
            </w:r>
          </w:p>
          <w:p w14:paraId="69709E91" w14:textId="77777777" w:rsidR="004E2903" w:rsidRDefault="004E2903" w:rsidP="004E2903">
            <w:pPr>
              <w:pStyle w:val="code"/>
              <w:bidi w:val="0"/>
            </w:pPr>
            <w:r>
              <w:t>.radial-closest-side {</w:t>
            </w:r>
          </w:p>
          <w:p w14:paraId="2080212E" w14:textId="77777777" w:rsidR="004E2903" w:rsidRDefault="004E2903" w:rsidP="004E2903">
            <w:pPr>
              <w:pStyle w:val="code"/>
              <w:bidi w:val="0"/>
            </w:pPr>
            <w:r>
              <w:t xml:space="preserve">  background: radial-gradient(closest-side circle at 30% 30%, #ff6b6b, #4ecdc4);</w:t>
            </w:r>
          </w:p>
          <w:p w14:paraId="6E85A8E4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8AD2219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</w:p>
          <w:p w14:paraId="4501E8E1" w14:textId="77777777" w:rsidR="004E2903" w:rsidRDefault="004E2903" w:rsidP="004E2903">
            <w:pPr>
              <w:pStyle w:val="code"/>
              <w:bidi w:val="0"/>
            </w:pPr>
            <w:r>
              <w:t>.radial-farthest-corner {</w:t>
            </w:r>
          </w:p>
          <w:p w14:paraId="754FEABC" w14:textId="77777777" w:rsidR="004E2903" w:rsidRDefault="004E2903" w:rsidP="004E2903">
            <w:pPr>
              <w:pStyle w:val="code"/>
              <w:bidi w:val="0"/>
            </w:pPr>
            <w:r>
              <w:t xml:space="preserve">  background: radial-gradient(farthest-corner circle at 30% 30%, #ff6b6b, #4ecdc4);</w:t>
            </w:r>
          </w:p>
          <w:p w14:paraId="15ED16D3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3915F1D" w14:textId="77777777" w:rsidR="004E2903" w:rsidRDefault="004E2903" w:rsidP="004E2903">
            <w:pPr>
              <w:pStyle w:val="code"/>
              <w:bidi w:val="0"/>
            </w:pPr>
            <w:r>
              <w:t>&lt;/style&gt;</w:t>
            </w:r>
          </w:p>
          <w:p w14:paraId="3AFAB9CC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</w:p>
          <w:p w14:paraId="3FB68DEB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&lt;div class="gradient-box radial-simple"&gt;</w:t>
            </w:r>
            <w:r>
              <w:rPr>
                <w:rFonts w:cs="IRANSansWeb(FaNum) Light"/>
                <w:rtl/>
              </w:rPr>
              <w:t>دا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ره‌ا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ساده</w:t>
            </w:r>
            <w:r>
              <w:t>&lt;/div&gt;</w:t>
            </w:r>
          </w:p>
          <w:p w14:paraId="596F3CCC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&lt;div class="gradient-box radial-ellipse"&gt;</w:t>
            </w:r>
            <w:r>
              <w:rPr>
                <w:rFonts w:cs="IRANSansWeb(FaNum) Light"/>
                <w:rtl/>
              </w:rPr>
              <w:t>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ض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شکل</w:t>
            </w:r>
            <w:r>
              <w:t>&lt;/div&gt;</w:t>
            </w:r>
          </w:p>
          <w:p w14:paraId="1B7C4271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&lt;div class="gradient-box radial-position"&gt;</w:t>
            </w:r>
            <w:r>
              <w:rPr>
                <w:rFonts w:cs="IRANSansWeb(FaNum) Light"/>
                <w:rtl/>
              </w:rPr>
              <w:t>موقع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>: بالا چپ</w:t>
            </w:r>
            <w:r>
              <w:t>&lt;/div&gt;</w:t>
            </w:r>
          </w:p>
          <w:p w14:paraId="090DA4D9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&lt;div class="gradient-box radial-position-pixel"&gt;</w:t>
            </w:r>
            <w:r>
              <w:rPr>
                <w:rFonts w:cs="IRANSansWeb(FaNum) Light"/>
                <w:rtl/>
              </w:rPr>
              <w:t>موقع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>: 70% 30</w:t>
            </w:r>
            <w:r>
              <w:t>%&lt;/div&gt;</w:t>
            </w:r>
          </w:p>
          <w:p w14:paraId="6B79CA5B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lastRenderedPageBreak/>
              <w:t>&lt;div class="gradient-box radial-size"&gt;</w:t>
            </w:r>
            <w:r>
              <w:rPr>
                <w:rFonts w:cs="IRANSansWeb(FaNum) Light"/>
                <w:rtl/>
              </w:rPr>
              <w:t>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ز</w:t>
            </w:r>
            <w:r>
              <w:rPr>
                <w:rFonts w:cs="IRANSansWeb(FaNum) Light"/>
                <w:rtl/>
              </w:rPr>
              <w:t>: 50</w:t>
            </w:r>
            <w:r>
              <w:t>px 50px&lt;/div&gt;</w:t>
            </w:r>
          </w:p>
          <w:p w14:paraId="3A5507BC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&lt;div class="gradient-box radial-multi"&gt;</w:t>
            </w:r>
            <w:r>
              <w:rPr>
                <w:rFonts w:cs="IRANSansWeb(FaNum) Light"/>
                <w:rtl/>
              </w:rPr>
              <w:t>چند رنگ</w:t>
            </w:r>
            <w:r>
              <w:t>&lt;/div&gt;</w:t>
            </w:r>
          </w:p>
          <w:p w14:paraId="6B1688BE" w14:textId="77777777" w:rsidR="004E2903" w:rsidRDefault="004E2903" w:rsidP="004E2903">
            <w:pPr>
              <w:pStyle w:val="code"/>
              <w:bidi w:val="0"/>
              <w:rPr>
                <w:rtl/>
              </w:rPr>
            </w:pPr>
            <w:r>
              <w:t>&lt;div class="gradient-box radial-color-stops"&gt;</w:t>
            </w:r>
            <w:r>
              <w:rPr>
                <w:rFonts w:cs="IRANSansWeb(FaNum) Light"/>
                <w:rtl/>
              </w:rPr>
              <w:t>موقع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رنگ‌ها</w:t>
            </w:r>
            <w:r>
              <w:t>&lt;/div&gt;</w:t>
            </w:r>
          </w:p>
          <w:p w14:paraId="5A88CBDF" w14:textId="77777777" w:rsidR="004E2903" w:rsidRDefault="004E2903" w:rsidP="004E2903">
            <w:pPr>
              <w:pStyle w:val="code"/>
              <w:bidi w:val="0"/>
            </w:pPr>
            <w:r>
              <w:t>&lt;div class="gradient-box radial-closest-side"&gt;closest-side&lt;/div&gt;</w:t>
            </w:r>
          </w:p>
          <w:p w14:paraId="76EBCCE8" w14:textId="4D0204C0" w:rsidR="004E2903" w:rsidRDefault="004E2903" w:rsidP="004E2903">
            <w:pPr>
              <w:pStyle w:val="code"/>
              <w:bidi w:val="0"/>
            </w:pPr>
            <w:r>
              <w:t>&lt;div class="gradient-box radial-farthest-corner"&gt;farthest-corner&lt;/div&gt;</w:t>
            </w:r>
          </w:p>
        </w:tc>
      </w:tr>
    </w:tbl>
    <w:p w14:paraId="2EF50E60" w14:textId="2FED5399" w:rsidR="004E2903" w:rsidRDefault="00D77765" w:rsidP="00D77765">
      <w:pPr>
        <w:pStyle w:val="code"/>
      </w:pPr>
      <w:hyperlink r:id="rId261" w:history="1">
        <w:r w:rsidRPr="00D77765">
          <w:rPr>
            <w:rStyle w:val="Hyperlink"/>
          </w:rPr>
          <w:t>Radial-gradient</w:t>
        </w:r>
      </w:hyperlink>
    </w:p>
    <w:p w14:paraId="099FC9CB" w14:textId="77777777" w:rsidR="00D77765" w:rsidRDefault="00D77765" w:rsidP="00D77765">
      <w:pPr>
        <w:pStyle w:val="code"/>
      </w:pPr>
    </w:p>
    <w:p w14:paraId="73972A96" w14:textId="77777777" w:rsidR="00AC7093" w:rsidRDefault="00AC7093" w:rsidP="00AC7093">
      <w:pPr>
        <w:pStyle w:val="bold"/>
      </w:pPr>
      <w:r>
        <w:t>Repeating-linear-gradient</w:t>
      </w:r>
    </w:p>
    <w:p w14:paraId="5488C7DD" w14:textId="04B85F9E" w:rsidR="00D77765" w:rsidRPr="00C679DE" w:rsidRDefault="00D77765" w:rsidP="00D77765">
      <w:pPr>
        <w:rPr>
          <w:bCs/>
          <w:sz w:val="18"/>
          <w:rtl/>
        </w:rPr>
      </w:pPr>
      <w:r w:rsidRPr="00C679DE">
        <w:rPr>
          <w:bCs/>
          <w:sz w:val="18"/>
          <w:rtl/>
          <w:lang w:bidi="ar-SA"/>
        </w:rPr>
        <w:t>گراد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rFonts w:hint="eastAsia"/>
          <w:bCs/>
          <w:sz w:val="18"/>
          <w:rtl/>
          <w:lang w:bidi="ar-SA"/>
        </w:rPr>
        <w:t>ان</w:t>
      </w:r>
      <w:r w:rsidRPr="00C679DE">
        <w:rPr>
          <w:bCs/>
          <w:sz w:val="18"/>
          <w:rtl/>
          <w:lang w:bidi="ar-SA"/>
        </w:rPr>
        <w:t xml:space="preserve"> خط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bCs/>
          <w:sz w:val="18"/>
          <w:rtl/>
          <w:lang w:bidi="ar-SA"/>
        </w:rPr>
        <w:t xml:space="preserve"> تکرار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bCs/>
          <w:sz w:val="18"/>
          <w:rtl/>
          <w:lang w:bidi="ar-SA"/>
        </w:rPr>
        <w:t xml:space="preserve"> مشابه </w:t>
      </w:r>
      <w:r w:rsidRPr="00C679DE">
        <w:rPr>
          <w:bCs/>
          <w:sz w:val="18"/>
        </w:rPr>
        <w:t>linear-gradient</w:t>
      </w:r>
      <w:r w:rsidRPr="00C679DE">
        <w:rPr>
          <w:bCs/>
          <w:sz w:val="18"/>
          <w:rtl/>
          <w:lang w:bidi="ar-SA"/>
        </w:rPr>
        <w:t xml:space="preserve"> است، اما الگو به صورت متناوب تکرار م</w:t>
      </w:r>
      <w:r w:rsidRPr="00C679DE">
        <w:rPr>
          <w:rFonts w:hint="cs"/>
          <w:bCs/>
          <w:sz w:val="18"/>
          <w:rtl/>
          <w:lang w:bidi="ar-SA"/>
        </w:rPr>
        <w:t>ی‌</w:t>
      </w:r>
      <w:r w:rsidRPr="00C679DE">
        <w:rPr>
          <w:rFonts w:hint="eastAsia"/>
          <w:bCs/>
          <w:sz w:val="18"/>
          <w:rtl/>
          <w:lang w:bidi="ar-SA"/>
        </w:rPr>
        <w:t>شود</w:t>
      </w:r>
      <w:r w:rsidRPr="00C679DE">
        <w:rPr>
          <w:bCs/>
          <w:sz w:val="18"/>
          <w:rtl/>
          <w:lang w:bidi="ar-SA"/>
        </w:rPr>
        <w:t>. ا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rFonts w:hint="eastAsia"/>
          <w:bCs/>
          <w:sz w:val="18"/>
          <w:rtl/>
          <w:lang w:bidi="ar-SA"/>
        </w:rPr>
        <w:t>ن</w:t>
      </w:r>
      <w:r w:rsidRPr="00C679DE">
        <w:rPr>
          <w:bCs/>
          <w:sz w:val="18"/>
          <w:rtl/>
          <w:lang w:bidi="ar-SA"/>
        </w:rPr>
        <w:t xml:space="preserve"> و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rFonts w:hint="eastAsia"/>
          <w:bCs/>
          <w:sz w:val="18"/>
          <w:rtl/>
          <w:lang w:bidi="ar-SA"/>
        </w:rPr>
        <w:t>ژگ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bCs/>
          <w:sz w:val="18"/>
          <w:rtl/>
          <w:lang w:bidi="ar-SA"/>
        </w:rPr>
        <w:t xml:space="preserve"> برا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bCs/>
          <w:sz w:val="18"/>
          <w:rtl/>
          <w:lang w:bidi="ar-SA"/>
        </w:rPr>
        <w:t xml:space="preserve"> ا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rFonts w:hint="eastAsia"/>
          <w:bCs/>
          <w:sz w:val="18"/>
          <w:rtl/>
          <w:lang w:bidi="ar-SA"/>
        </w:rPr>
        <w:t>جاد</w:t>
      </w:r>
      <w:r w:rsidRPr="00C679DE">
        <w:rPr>
          <w:bCs/>
          <w:sz w:val="18"/>
          <w:rtl/>
          <w:lang w:bidi="ar-SA"/>
        </w:rPr>
        <w:t xml:space="preserve"> الگوها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bCs/>
          <w:sz w:val="18"/>
          <w:rtl/>
          <w:lang w:bidi="ar-SA"/>
        </w:rPr>
        <w:t xml:space="preserve"> خط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bCs/>
          <w:sz w:val="18"/>
          <w:rtl/>
          <w:lang w:bidi="ar-SA"/>
        </w:rPr>
        <w:t xml:space="preserve"> منظم بس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rFonts w:hint="eastAsia"/>
          <w:bCs/>
          <w:sz w:val="18"/>
          <w:rtl/>
          <w:lang w:bidi="ar-SA"/>
        </w:rPr>
        <w:t>ار</w:t>
      </w:r>
      <w:r w:rsidRPr="00C679DE">
        <w:rPr>
          <w:bCs/>
          <w:sz w:val="18"/>
          <w:rtl/>
          <w:lang w:bidi="ar-SA"/>
        </w:rPr>
        <w:t xml:space="preserve"> کاربرد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bCs/>
          <w:sz w:val="18"/>
          <w:rtl/>
          <w:lang w:bidi="ar-SA"/>
        </w:rPr>
        <w:t xml:space="preserve"> است.</w:t>
      </w:r>
    </w:p>
    <w:p w14:paraId="20B8D63D" w14:textId="7FCB4E8C" w:rsidR="00D77765" w:rsidRPr="00C679DE" w:rsidRDefault="00D77765" w:rsidP="00D77765">
      <w:pPr>
        <w:rPr>
          <w:bCs/>
          <w:sz w:val="18"/>
          <w:rtl/>
        </w:rPr>
      </w:pPr>
      <w:r w:rsidRPr="00C679DE">
        <w:rPr>
          <w:bCs/>
          <w:sz w:val="18"/>
          <w:rtl/>
          <w:lang w:bidi="ar-SA"/>
        </w:rPr>
        <w:t>ساختار اصل</w:t>
      </w:r>
      <w:r w:rsidRPr="00C679DE">
        <w:rPr>
          <w:rFonts w:hint="cs"/>
          <w:bCs/>
          <w:sz w:val="18"/>
          <w:rtl/>
          <w:lang w:bidi="ar-SA"/>
        </w:rPr>
        <w:t>ی</w:t>
      </w:r>
      <w:r w:rsidRPr="00C679DE">
        <w:rPr>
          <w:bCs/>
          <w:sz w:val="18"/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765" w14:paraId="45CAA04B" w14:textId="77777777" w:rsidTr="00D77765">
        <w:tc>
          <w:tcPr>
            <w:tcW w:w="9350" w:type="dxa"/>
          </w:tcPr>
          <w:p w14:paraId="2655D49F" w14:textId="263B7135" w:rsidR="00D77765" w:rsidRDefault="00D77765" w:rsidP="00D77765">
            <w:pPr>
              <w:pStyle w:val="code"/>
              <w:bidi w:val="0"/>
            </w:pPr>
            <w:r w:rsidRPr="00D77765">
              <w:t>background: repeating-linear-gradient(</w:t>
            </w:r>
            <w:r w:rsidRPr="00D77765">
              <w:rPr>
                <w:rFonts w:cs="IRANSansWeb(FaNum) Light"/>
                <w:rtl/>
              </w:rPr>
              <w:t>جهت, رنگ-موقع</w:t>
            </w:r>
            <w:r w:rsidRPr="00D77765">
              <w:rPr>
                <w:rFonts w:cs="IRANSansWeb(FaNum) Light" w:hint="cs"/>
                <w:rtl/>
              </w:rPr>
              <w:t>ی</w:t>
            </w:r>
            <w:r w:rsidRPr="00D77765">
              <w:rPr>
                <w:rFonts w:cs="IRANSansWeb(FaNum) Light" w:hint="eastAsia"/>
                <w:rtl/>
              </w:rPr>
              <w:t>ت</w:t>
            </w:r>
            <w:r w:rsidRPr="00D77765">
              <w:rPr>
                <w:rFonts w:cs="IRANSansWeb(FaNum) Light"/>
                <w:rtl/>
              </w:rPr>
              <w:t>, رنگ-موقع</w:t>
            </w:r>
            <w:r w:rsidRPr="00D77765">
              <w:rPr>
                <w:rFonts w:cs="IRANSansWeb(FaNum) Light" w:hint="cs"/>
                <w:rtl/>
              </w:rPr>
              <w:t>ی</w:t>
            </w:r>
            <w:r w:rsidRPr="00D77765">
              <w:rPr>
                <w:rFonts w:cs="IRANSansWeb(FaNum) Light" w:hint="eastAsia"/>
                <w:rtl/>
              </w:rPr>
              <w:t>ت</w:t>
            </w:r>
            <w:r w:rsidRPr="00D77765">
              <w:t>, ...);</w:t>
            </w:r>
          </w:p>
        </w:tc>
      </w:tr>
    </w:tbl>
    <w:p w14:paraId="0EC2717F" w14:textId="77777777" w:rsidR="00D77765" w:rsidRDefault="00D77765" w:rsidP="00D77765">
      <w:pPr>
        <w:pStyle w:val="bold"/>
      </w:pPr>
    </w:p>
    <w:p w14:paraId="62E9F047" w14:textId="406EF460" w:rsidR="00D77765" w:rsidRDefault="00D77765" w:rsidP="00D77765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765" w14:paraId="53A4AFB0" w14:textId="77777777" w:rsidTr="00D77765">
        <w:tc>
          <w:tcPr>
            <w:tcW w:w="9350" w:type="dxa"/>
          </w:tcPr>
          <w:p w14:paraId="51504DDD" w14:textId="77777777" w:rsidR="00D77765" w:rsidRDefault="00D77765" w:rsidP="00D77765">
            <w:pPr>
              <w:pStyle w:val="code"/>
              <w:bidi w:val="0"/>
            </w:pPr>
            <w:r>
              <w:t>&lt;style&gt;</w:t>
            </w:r>
          </w:p>
          <w:p w14:paraId="10C7F7A6" w14:textId="77777777" w:rsidR="00D77765" w:rsidRDefault="00D77765" w:rsidP="00D77765">
            <w:pPr>
              <w:pStyle w:val="code"/>
              <w:bidi w:val="0"/>
            </w:pPr>
            <w:r>
              <w:t>.gradient-box {</w:t>
            </w:r>
          </w:p>
          <w:p w14:paraId="62744A82" w14:textId="77777777" w:rsidR="00D77765" w:rsidRDefault="00D77765" w:rsidP="00D77765">
            <w:pPr>
              <w:pStyle w:val="code"/>
              <w:bidi w:val="0"/>
            </w:pPr>
            <w:r>
              <w:t xml:space="preserve">  width: 250px;</w:t>
            </w:r>
          </w:p>
          <w:p w14:paraId="225B47B4" w14:textId="77777777" w:rsidR="00D77765" w:rsidRDefault="00D77765" w:rsidP="00D77765">
            <w:pPr>
              <w:pStyle w:val="code"/>
              <w:bidi w:val="0"/>
            </w:pPr>
            <w:r>
              <w:t xml:space="preserve">  height: 200px;</w:t>
            </w:r>
          </w:p>
          <w:p w14:paraId="22DA7C24" w14:textId="77777777" w:rsidR="00D77765" w:rsidRDefault="00D77765" w:rsidP="00D77765">
            <w:pPr>
              <w:pStyle w:val="code"/>
              <w:bidi w:val="0"/>
            </w:pPr>
            <w:r>
              <w:t xml:space="preserve">  margin: 15px;</w:t>
            </w:r>
          </w:p>
          <w:p w14:paraId="32D929F3" w14:textId="77777777" w:rsidR="00D77765" w:rsidRDefault="00D77765" w:rsidP="00D77765">
            <w:pPr>
              <w:pStyle w:val="code"/>
              <w:bidi w:val="0"/>
            </w:pPr>
            <w:r>
              <w:t xml:space="preserve">  border: 2px solid #333;</w:t>
            </w:r>
          </w:p>
          <w:p w14:paraId="502B23F2" w14:textId="77777777" w:rsidR="00D77765" w:rsidRDefault="00D77765" w:rsidP="00D77765">
            <w:pPr>
              <w:pStyle w:val="code"/>
              <w:bidi w:val="0"/>
            </w:pPr>
            <w:r>
              <w:t xml:space="preserve">  display: inline-block;</w:t>
            </w:r>
          </w:p>
          <w:p w14:paraId="220EDE7F" w14:textId="77777777" w:rsidR="00D77765" w:rsidRDefault="00D77765" w:rsidP="00D77765">
            <w:pPr>
              <w:pStyle w:val="code"/>
              <w:bidi w:val="0"/>
            </w:pPr>
            <w:r>
              <w:t xml:space="preserve">  color: black;</w:t>
            </w:r>
          </w:p>
          <w:p w14:paraId="2F7A70F9" w14:textId="77777777" w:rsidR="00D77765" w:rsidRDefault="00D77765" w:rsidP="00D77765">
            <w:pPr>
              <w:pStyle w:val="code"/>
              <w:bidi w:val="0"/>
            </w:pPr>
            <w:r>
              <w:t xml:space="preserve">  font-weight: bold;</w:t>
            </w:r>
          </w:p>
          <w:p w14:paraId="074CDB33" w14:textId="77777777" w:rsidR="00D77765" w:rsidRDefault="00D77765" w:rsidP="00D77765">
            <w:pPr>
              <w:pStyle w:val="code"/>
              <w:bidi w:val="0"/>
            </w:pPr>
            <w:r>
              <w:t xml:space="preserve">  text-align: center;</w:t>
            </w:r>
          </w:p>
          <w:p w14:paraId="2A81E5BB" w14:textId="77777777" w:rsidR="00D77765" w:rsidRDefault="00D77765" w:rsidP="00D77765">
            <w:pPr>
              <w:pStyle w:val="code"/>
              <w:bidi w:val="0"/>
            </w:pPr>
            <w:r>
              <w:t xml:space="preserve">  padding-top: 80px;</w:t>
            </w:r>
          </w:p>
          <w:p w14:paraId="5457053C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970A185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</w:p>
          <w:p w14:paraId="60F1332C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گراد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 xml:space="preserve"> خط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تکرار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ساده</w:t>
            </w:r>
            <w:r>
              <w:t xml:space="preserve"> */</w:t>
            </w:r>
          </w:p>
          <w:p w14:paraId="2045003E" w14:textId="77777777" w:rsidR="00D77765" w:rsidRDefault="00D77765" w:rsidP="00D77765">
            <w:pPr>
              <w:pStyle w:val="code"/>
              <w:bidi w:val="0"/>
            </w:pPr>
            <w:r>
              <w:t>.repeating-linear-simple {</w:t>
            </w:r>
          </w:p>
          <w:p w14:paraId="12271B86" w14:textId="77777777" w:rsidR="00D77765" w:rsidRDefault="00D77765" w:rsidP="00D77765">
            <w:pPr>
              <w:pStyle w:val="code"/>
              <w:bidi w:val="0"/>
            </w:pPr>
            <w:r>
              <w:t xml:space="preserve">  background: repeating-linear-gradient(45deg, #ff6b6b, #ff6b6b 10px, #4ecdc4 10px, #4ecdc4 20px);</w:t>
            </w:r>
          </w:p>
          <w:p w14:paraId="0157A4B9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A56F3CC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</w:p>
          <w:p w14:paraId="14D3A17F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گراد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 xml:space="preserve"> خط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تکرار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افق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15E72F96" w14:textId="77777777" w:rsidR="00D77765" w:rsidRDefault="00D77765" w:rsidP="00D77765">
            <w:pPr>
              <w:pStyle w:val="code"/>
              <w:bidi w:val="0"/>
            </w:pPr>
            <w:r>
              <w:t>.repeating-linear-horizontal {</w:t>
            </w:r>
          </w:p>
          <w:p w14:paraId="6119504A" w14:textId="77777777" w:rsidR="00D77765" w:rsidRDefault="00D77765" w:rsidP="00D77765">
            <w:pPr>
              <w:pStyle w:val="code"/>
              <w:bidi w:val="0"/>
            </w:pPr>
            <w:r>
              <w:lastRenderedPageBreak/>
              <w:t xml:space="preserve">  background: repeating-linear-gradient(to right, #ff6b6b, #ff6b6b 15px, #4ecdc4 15px, #4ecdc4 30px);</w:t>
            </w:r>
          </w:p>
          <w:p w14:paraId="232A1152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FE73E46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</w:p>
          <w:p w14:paraId="054CC1D9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گراد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 xml:space="preserve"> خط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تکرار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عمود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6CB56112" w14:textId="77777777" w:rsidR="00D77765" w:rsidRDefault="00D77765" w:rsidP="00D77765">
            <w:pPr>
              <w:pStyle w:val="code"/>
              <w:bidi w:val="0"/>
            </w:pPr>
            <w:r>
              <w:t>.repeating-linear-vertical {</w:t>
            </w:r>
          </w:p>
          <w:p w14:paraId="0559D512" w14:textId="77777777" w:rsidR="00D77765" w:rsidRDefault="00D77765" w:rsidP="00D77765">
            <w:pPr>
              <w:pStyle w:val="code"/>
              <w:bidi w:val="0"/>
            </w:pPr>
            <w:r>
              <w:t xml:space="preserve">  background: repeating-linear-gradient(to bottom, #ff6b6b, #ff6b6b 10px, #4ecdc4 10px, #4ecdc4 20px);</w:t>
            </w:r>
          </w:p>
          <w:p w14:paraId="624FCBCF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A4AADDA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</w:p>
          <w:p w14:paraId="0DFC3C05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گراد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 xml:space="preserve"> خط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تکرار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با چند رنگ</w:t>
            </w:r>
            <w:r>
              <w:t xml:space="preserve"> */</w:t>
            </w:r>
          </w:p>
          <w:p w14:paraId="20974BA8" w14:textId="77777777" w:rsidR="00D77765" w:rsidRDefault="00D77765" w:rsidP="00D77765">
            <w:pPr>
              <w:pStyle w:val="code"/>
              <w:bidi w:val="0"/>
            </w:pPr>
            <w:r>
              <w:t>.repeating-linear-multi {</w:t>
            </w:r>
          </w:p>
          <w:p w14:paraId="673E3C94" w14:textId="77777777" w:rsidR="00D77765" w:rsidRDefault="00D77765" w:rsidP="00D77765">
            <w:pPr>
              <w:pStyle w:val="code"/>
              <w:bidi w:val="0"/>
            </w:pPr>
            <w:r>
              <w:t xml:space="preserve">  background: repeating-linear-gradient(</w:t>
            </w:r>
          </w:p>
          <w:p w14:paraId="59A6DDB8" w14:textId="77777777" w:rsidR="00D77765" w:rsidRDefault="00D77765" w:rsidP="00D77765">
            <w:pPr>
              <w:pStyle w:val="code"/>
              <w:bidi w:val="0"/>
            </w:pPr>
            <w:r>
              <w:t xml:space="preserve">    to right,</w:t>
            </w:r>
          </w:p>
          <w:p w14:paraId="7194C185" w14:textId="77777777" w:rsidR="00D77765" w:rsidRDefault="00D77765" w:rsidP="00D77765">
            <w:pPr>
              <w:pStyle w:val="code"/>
              <w:bidi w:val="0"/>
            </w:pPr>
            <w:r>
              <w:t xml:space="preserve">    #ff6b6b,</w:t>
            </w:r>
          </w:p>
          <w:p w14:paraId="72D0F7CF" w14:textId="77777777" w:rsidR="00D77765" w:rsidRDefault="00D77765" w:rsidP="00D77765">
            <w:pPr>
              <w:pStyle w:val="code"/>
              <w:bidi w:val="0"/>
            </w:pPr>
            <w:r>
              <w:t xml:space="preserve">    #ff6b6b 10px,</w:t>
            </w:r>
          </w:p>
          <w:p w14:paraId="55BFC100" w14:textId="77777777" w:rsidR="00D77765" w:rsidRDefault="00D77765" w:rsidP="00D77765">
            <w:pPr>
              <w:pStyle w:val="code"/>
              <w:bidi w:val="0"/>
            </w:pPr>
            <w:r>
              <w:t xml:space="preserve">    #ffd166 10px,</w:t>
            </w:r>
          </w:p>
          <w:p w14:paraId="385C0022" w14:textId="77777777" w:rsidR="00D77765" w:rsidRDefault="00D77765" w:rsidP="00D77765">
            <w:pPr>
              <w:pStyle w:val="code"/>
              <w:bidi w:val="0"/>
            </w:pPr>
            <w:r>
              <w:t xml:space="preserve">    #ffd166 20px,</w:t>
            </w:r>
          </w:p>
          <w:p w14:paraId="3C7DD7BE" w14:textId="77777777" w:rsidR="00D77765" w:rsidRDefault="00D77765" w:rsidP="00D77765">
            <w:pPr>
              <w:pStyle w:val="code"/>
              <w:bidi w:val="0"/>
            </w:pPr>
            <w:r>
              <w:t xml:space="preserve">    #06d6a0 20px,</w:t>
            </w:r>
          </w:p>
          <w:p w14:paraId="42CA6120" w14:textId="77777777" w:rsidR="00D77765" w:rsidRDefault="00D77765" w:rsidP="00D77765">
            <w:pPr>
              <w:pStyle w:val="code"/>
              <w:bidi w:val="0"/>
            </w:pPr>
            <w:r>
              <w:t xml:space="preserve">    #06d6a0 30px,</w:t>
            </w:r>
          </w:p>
          <w:p w14:paraId="68FCDEF1" w14:textId="77777777" w:rsidR="00D77765" w:rsidRDefault="00D77765" w:rsidP="00D77765">
            <w:pPr>
              <w:pStyle w:val="code"/>
              <w:bidi w:val="0"/>
            </w:pPr>
            <w:r>
              <w:t xml:space="preserve">    #118ab2 30px,</w:t>
            </w:r>
          </w:p>
          <w:p w14:paraId="4801A6FB" w14:textId="77777777" w:rsidR="00D77765" w:rsidRDefault="00D77765" w:rsidP="00D77765">
            <w:pPr>
              <w:pStyle w:val="code"/>
              <w:bidi w:val="0"/>
            </w:pPr>
            <w:r>
              <w:t xml:space="preserve">    #118ab2 40px</w:t>
            </w:r>
          </w:p>
          <w:p w14:paraId="026FC673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 xml:space="preserve">  );</w:t>
            </w:r>
          </w:p>
          <w:p w14:paraId="151CE666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0BF8883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</w:p>
          <w:p w14:paraId="1EE4CF93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گراد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 xml:space="preserve"> خط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تکرار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نرم</w:t>
            </w:r>
            <w:r>
              <w:t xml:space="preserve"> */</w:t>
            </w:r>
          </w:p>
          <w:p w14:paraId="4AFC06E7" w14:textId="77777777" w:rsidR="00D77765" w:rsidRDefault="00D77765" w:rsidP="00D77765">
            <w:pPr>
              <w:pStyle w:val="code"/>
              <w:bidi w:val="0"/>
            </w:pPr>
            <w:r>
              <w:t>.repeating-linear-soft {</w:t>
            </w:r>
          </w:p>
          <w:p w14:paraId="41A1B737" w14:textId="77777777" w:rsidR="00D77765" w:rsidRDefault="00D77765" w:rsidP="00D77765">
            <w:pPr>
              <w:pStyle w:val="code"/>
              <w:bidi w:val="0"/>
            </w:pPr>
            <w:r>
              <w:t xml:space="preserve">  background: repeating-linear-gradient(</w:t>
            </w:r>
          </w:p>
          <w:p w14:paraId="73FE9703" w14:textId="77777777" w:rsidR="00D77765" w:rsidRDefault="00D77765" w:rsidP="00D77765">
            <w:pPr>
              <w:pStyle w:val="code"/>
              <w:bidi w:val="0"/>
            </w:pPr>
            <w:r>
              <w:t xml:space="preserve">    -45deg,</w:t>
            </w:r>
          </w:p>
          <w:p w14:paraId="08F44CB9" w14:textId="77777777" w:rsidR="00D77765" w:rsidRDefault="00D77765" w:rsidP="00D77765">
            <w:pPr>
              <w:pStyle w:val="code"/>
              <w:bidi w:val="0"/>
            </w:pPr>
            <w:r>
              <w:t xml:space="preserve">    rgba(255, 107, 107, 0.1),</w:t>
            </w:r>
          </w:p>
          <w:p w14:paraId="1F3007C9" w14:textId="77777777" w:rsidR="00D77765" w:rsidRDefault="00D77765" w:rsidP="00D77765">
            <w:pPr>
              <w:pStyle w:val="code"/>
              <w:bidi w:val="0"/>
            </w:pPr>
            <w:r>
              <w:t xml:space="preserve">    rgba(255, 107, 107, 0.1) 10px,</w:t>
            </w:r>
          </w:p>
          <w:p w14:paraId="10A774CD" w14:textId="77777777" w:rsidR="00D77765" w:rsidRDefault="00D77765" w:rsidP="00D77765">
            <w:pPr>
              <w:pStyle w:val="code"/>
              <w:bidi w:val="0"/>
            </w:pPr>
            <w:r>
              <w:t xml:space="preserve">    rgba(78, 205, 196, 0.1) 10px,</w:t>
            </w:r>
          </w:p>
          <w:p w14:paraId="03389A98" w14:textId="77777777" w:rsidR="00D77765" w:rsidRDefault="00D77765" w:rsidP="00D77765">
            <w:pPr>
              <w:pStyle w:val="code"/>
              <w:bidi w:val="0"/>
            </w:pPr>
            <w:r>
              <w:t xml:space="preserve">    rgba(78, 205, 196, 0.1) 20px</w:t>
            </w:r>
          </w:p>
          <w:p w14:paraId="2D8F5C96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 xml:space="preserve">  );</w:t>
            </w:r>
          </w:p>
          <w:p w14:paraId="6FDFB624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45B7724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</w:p>
          <w:p w14:paraId="73F687DA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الگو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راه‌راه</w:t>
            </w:r>
            <w:r>
              <w:t xml:space="preserve"> */</w:t>
            </w:r>
          </w:p>
          <w:p w14:paraId="53C6A610" w14:textId="77777777" w:rsidR="00D77765" w:rsidRDefault="00D77765" w:rsidP="00D77765">
            <w:pPr>
              <w:pStyle w:val="code"/>
              <w:bidi w:val="0"/>
            </w:pPr>
            <w:r>
              <w:t>.repeating-linear-stripes {</w:t>
            </w:r>
          </w:p>
          <w:p w14:paraId="06DD9500" w14:textId="77777777" w:rsidR="00D77765" w:rsidRDefault="00D77765" w:rsidP="00D77765">
            <w:pPr>
              <w:pStyle w:val="code"/>
              <w:bidi w:val="0"/>
            </w:pPr>
            <w:r>
              <w:t xml:space="preserve">  background: repeating-linear-gradient(</w:t>
            </w:r>
          </w:p>
          <w:p w14:paraId="7DA9C4AA" w14:textId="77777777" w:rsidR="00D77765" w:rsidRDefault="00D77765" w:rsidP="00D77765">
            <w:pPr>
              <w:pStyle w:val="code"/>
              <w:bidi w:val="0"/>
            </w:pPr>
            <w:r>
              <w:t xml:space="preserve">    0deg,</w:t>
            </w:r>
          </w:p>
          <w:p w14:paraId="74EA9947" w14:textId="77777777" w:rsidR="00D77765" w:rsidRDefault="00D77765" w:rsidP="00D77765">
            <w:pPr>
              <w:pStyle w:val="code"/>
              <w:bidi w:val="0"/>
            </w:pPr>
            <w:r>
              <w:t xml:space="preserve">    transparent,</w:t>
            </w:r>
          </w:p>
          <w:p w14:paraId="67072BCE" w14:textId="77777777" w:rsidR="00D77765" w:rsidRDefault="00D77765" w:rsidP="00D77765">
            <w:pPr>
              <w:pStyle w:val="code"/>
              <w:bidi w:val="0"/>
            </w:pPr>
            <w:r>
              <w:t xml:space="preserve">    transparent 5px,</w:t>
            </w:r>
          </w:p>
          <w:p w14:paraId="19287726" w14:textId="77777777" w:rsidR="00D77765" w:rsidRDefault="00D77765" w:rsidP="00D77765">
            <w:pPr>
              <w:pStyle w:val="code"/>
              <w:bidi w:val="0"/>
            </w:pPr>
            <w:r>
              <w:t xml:space="preserve">    #f8f9fa 5px,</w:t>
            </w:r>
          </w:p>
          <w:p w14:paraId="406FA334" w14:textId="77777777" w:rsidR="00D77765" w:rsidRDefault="00D77765" w:rsidP="00D77765">
            <w:pPr>
              <w:pStyle w:val="code"/>
              <w:bidi w:val="0"/>
            </w:pPr>
            <w:r>
              <w:t xml:space="preserve">    #f8f9fa 10px</w:t>
            </w:r>
          </w:p>
          <w:p w14:paraId="15D4D6CA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 xml:space="preserve">  );</w:t>
            </w:r>
          </w:p>
          <w:p w14:paraId="2140AF25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98BD4EA" w14:textId="77777777" w:rsidR="00D77765" w:rsidRDefault="00D77765" w:rsidP="00D77765">
            <w:pPr>
              <w:pStyle w:val="code"/>
              <w:bidi w:val="0"/>
            </w:pPr>
            <w:r>
              <w:lastRenderedPageBreak/>
              <w:t>&lt;/style&gt;</w:t>
            </w:r>
          </w:p>
          <w:p w14:paraId="1473F0DF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</w:p>
          <w:p w14:paraId="3EEC6903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>&lt;div class="gradient-box repeating-linear-simple"&gt;</w:t>
            </w:r>
            <w:r>
              <w:rPr>
                <w:rFonts w:cs="IRANSansWeb(FaNum) Light"/>
                <w:rtl/>
              </w:rPr>
              <w:t>مورب تکرار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  <w:p w14:paraId="0E85754E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>&lt;div class="gradient-box repeating-linear-horizontal"&gt;</w:t>
            </w:r>
            <w:r>
              <w:rPr>
                <w:rFonts w:cs="IRANSansWeb(FaNum) Light"/>
                <w:rtl/>
              </w:rPr>
              <w:t>افق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تکرار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  <w:p w14:paraId="30F1E350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>&lt;div class="gradient-box repeating-linear-vertical"&gt;</w:t>
            </w:r>
            <w:r>
              <w:rPr>
                <w:rFonts w:cs="IRANSansWeb(FaNum) Light"/>
                <w:rtl/>
              </w:rPr>
              <w:t>عمود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تکرار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  <w:p w14:paraId="4AAA53D2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>&lt;div class="gradient-box repeating-linear-multi"&gt;</w:t>
            </w:r>
            <w:r>
              <w:rPr>
                <w:rFonts w:cs="IRANSansWeb(FaNum) Light"/>
                <w:rtl/>
              </w:rPr>
              <w:t>چند رنگ تکرار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  <w:p w14:paraId="035E7E61" w14:textId="77777777" w:rsidR="00D77765" w:rsidRDefault="00D77765" w:rsidP="00D77765">
            <w:pPr>
              <w:pStyle w:val="code"/>
              <w:bidi w:val="0"/>
              <w:rPr>
                <w:rtl/>
              </w:rPr>
            </w:pPr>
            <w:r>
              <w:t>&lt;div class="gradient-box repeating-linear-soft"&gt;</w:t>
            </w:r>
            <w:r>
              <w:rPr>
                <w:rFonts w:cs="IRANSansWeb(FaNum) Light"/>
                <w:rtl/>
              </w:rPr>
              <w:t>تکرار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نرم</w:t>
            </w:r>
            <w:r>
              <w:t>&lt;/div&gt;</w:t>
            </w:r>
          </w:p>
          <w:p w14:paraId="0E43A1D9" w14:textId="5B22EF9B" w:rsidR="00D77765" w:rsidRDefault="00D77765" w:rsidP="00D77765">
            <w:pPr>
              <w:pStyle w:val="code"/>
              <w:bidi w:val="0"/>
            </w:pPr>
            <w:r>
              <w:t>&lt;div class="gradient-box repeating-linear-stripes"&gt;</w:t>
            </w:r>
            <w:r>
              <w:rPr>
                <w:rFonts w:cs="IRANSansWeb(FaNum) Light"/>
                <w:rtl/>
              </w:rPr>
              <w:t>الگو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راه‌راه</w:t>
            </w:r>
            <w:r>
              <w:t>&lt;/div&gt;</w:t>
            </w:r>
          </w:p>
        </w:tc>
      </w:tr>
    </w:tbl>
    <w:p w14:paraId="0D0594D8" w14:textId="3427DE13" w:rsidR="00D77765" w:rsidRDefault="00D77765" w:rsidP="00D77765">
      <w:hyperlink r:id="rId262" w:history="1">
        <w:r w:rsidRPr="00D77765">
          <w:rPr>
            <w:rStyle w:val="Hyperlink"/>
          </w:rPr>
          <w:t>Repeating-linear-gradient</w:t>
        </w:r>
      </w:hyperlink>
    </w:p>
    <w:p w14:paraId="0949B1C2" w14:textId="77777777" w:rsidR="00AC7093" w:rsidRDefault="00AC7093" w:rsidP="00AC7093">
      <w:pPr>
        <w:pStyle w:val="bold"/>
      </w:pPr>
      <w:r>
        <w:t>Repeating-radial-gradient</w:t>
      </w:r>
    </w:p>
    <w:p w14:paraId="524E15B1" w14:textId="217FDA5C" w:rsidR="00D77765" w:rsidRDefault="00D77765" w:rsidP="00D77765">
      <w:pPr>
        <w:rPr>
          <w:rtl/>
        </w:rPr>
      </w:pPr>
      <w:r>
        <w:rPr>
          <w:rtl/>
        </w:rPr>
        <w:t>گراد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ره‌ا</w:t>
      </w:r>
      <w:r>
        <w:rPr>
          <w:rFonts w:hint="cs"/>
          <w:rtl/>
        </w:rPr>
        <w:t>ی</w:t>
      </w:r>
      <w:r>
        <w:rPr>
          <w:rtl/>
        </w:rPr>
        <w:t xml:space="preserve"> تکرار</w:t>
      </w:r>
      <w:r>
        <w:rPr>
          <w:rFonts w:hint="cs"/>
          <w:rtl/>
        </w:rPr>
        <w:t>ی</w:t>
      </w:r>
      <w:r>
        <w:rPr>
          <w:rtl/>
        </w:rPr>
        <w:t xml:space="preserve"> مشابه </w:t>
      </w:r>
      <w:r>
        <w:t>radial-gradient</w:t>
      </w:r>
      <w:r>
        <w:rPr>
          <w:rtl/>
        </w:rPr>
        <w:t xml:space="preserve"> است، اما الگو به صورت متناوب از مرکز به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تکرار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8A31B25" w14:textId="3D8D93BC" w:rsidR="00D77765" w:rsidRDefault="00D77765" w:rsidP="00D77765">
      <w:r>
        <w:rPr>
          <w:rtl/>
        </w:rPr>
        <w:t>ساختار اصل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765" w14:paraId="2F1C75B4" w14:textId="77777777" w:rsidTr="00D77765">
        <w:tc>
          <w:tcPr>
            <w:tcW w:w="9350" w:type="dxa"/>
          </w:tcPr>
          <w:p w14:paraId="712EE537" w14:textId="3047FDE7" w:rsidR="00D77765" w:rsidRDefault="00893548" w:rsidP="00D77765">
            <w:pPr>
              <w:pStyle w:val="code"/>
              <w:bidi w:val="0"/>
            </w:pPr>
            <w:r w:rsidRPr="00893548">
              <w:t>background: repeating-radial-gradient(</w:t>
            </w:r>
            <w:r w:rsidRPr="00893548">
              <w:rPr>
                <w:rtl/>
              </w:rPr>
              <w:t>شکل</w:t>
            </w:r>
            <w:r w:rsidRPr="00893548">
              <w:t xml:space="preserve"> at </w:t>
            </w:r>
            <w:r w:rsidRPr="00893548">
              <w:rPr>
                <w:rtl/>
              </w:rPr>
              <w:t>موقع</w:t>
            </w:r>
            <w:r w:rsidRPr="00893548">
              <w:rPr>
                <w:rFonts w:hint="cs"/>
                <w:rtl/>
              </w:rPr>
              <w:t>ی</w:t>
            </w:r>
            <w:r w:rsidRPr="00893548">
              <w:rPr>
                <w:rFonts w:hint="eastAsia"/>
                <w:rtl/>
              </w:rPr>
              <w:t>ت</w:t>
            </w:r>
            <w:r w:rsidRPr="00893548">
              <w:rPr>
                <w:rtl/>
              </w:rPr>
              <w:t>, رنگ-موقع</w:t>
            </w:r>
            <w:r w:rsidRPr="00893548">
              <w:rPr>
                <w:rFonts w:hint="cs"/>
                <w:rtl/>
              </w:rPr>
              <w:t>ی</w:t>
            </w:r>
            <w:r w:rsidRPr="00893548">
              <w:rPr>
                <w:rFonts w:hint="eastAsia"/>
                <w:rtl/>
              </w:rPr>
              <w:t>ت</w:t>
            </w:r>
            <w:r w:rsidRPr="00893548">
              <w:rPr>
                <w:rtl/>
              </w:rPr>
              <w:t>, رنگ-موقع</w:t>
            </w:r>
            <w:r w:rsidRPr="00893548">
              <w:rPr>
                <w:rFonts w:hint="cs"/>
                <w:rtl/>
              </w:rPr>
              <w:t>ی</w:t>
            </w:r>
            <w:r w:rsidRPr="00893548">
              <w:rPr>
                <w:rFonts w:hint="eastAsia"/>
                <w:rtl/>
              </w:rPr>
              <w:t>ت</w:t>
            </w:r>
            <w:r w:rsidRPr="00893548">
              <w:t>, ...);</w:t>
            </w:r>
          </w:p>
        </w:tc>
      </w:tr>
    </w:tbl>
    <w:p w14:paraId="14FA3B7F" w14:textId="77777777" w:rsidR="00D77765" w:rsidRDefault="00D77765" w:rsidP="00D77765">
      <w:pPr>
        <w:rPr>
          <w:rtl/>
        </w:rPr>
      </w:pPr>
    </w:p>
    <w:p w14:paraId="7329058A" w14:textId="1BD2F922" w:rsidR="00D77765" w:rsidRDefault="00D77765" w:rsidP="00D77765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765" w14:paraId="4B4A1E05" w14:textId="77777777" w:rsidTr="00D77765">
        <w:tc>
          <w:tcPr>
            <w:tcW w:w="9350" w:type="dxa"/>
          </w:tcPr>
          <w:p w14:paraId="3BB33106" w14:textId="77777777" w:rsidR="00893548" w:rsidRDefault="00893548" w:rsidP="00893548">
            <w:pPr>
              <w:pStyle w:val="code"/>
              <w:bidi w:val="0"/>
            </w:pPr>
            <w:r>
              <w:t>&lt;style&gt;</w:t>
            </w:r>
          </w:p>
          <w:p w14:paraId="646C7677" w14:textId="77777777" w:rsidR="00893548" w:rsidRDefault="00893548" w:rsidP="00893548">
            <w:pPr>
              <w:pStyle w:val="code"/>
              <w:bidi w:val="0"/>
            </w:pPr>
            <w:r>
              <w:t>.gradient-box {</w:t>
            </w:r>
          </w:p>
          <w:p w14:paraId="3009916B" w14:textId="77777777" w:rsidR="00893548" w:rsidRDefault="00893548" w:rsidP="00893548">
            <w:pPr>
              <w:pStyle w:val="code"/>
              <w:bidi w:val="0"/>
            </w:pPr>
            <w:r>
              <w:t xml:space="preserve">  width: 250px;</w:t>
            </w:r>
          </w:p>
          <w:p w14:paraId="7A1C75B5" w14:textId="77777777" w:rsidR="00893548" w:rsidRDefault="00893548" w:rsidP="00893548">
            <w:pPr>
              <w:pStyle w:val="code"/>
              <w:bidi w:val="0"/>
            </w:pPr>
            <w:r>
              <w:t xml:space="preserve">  height: 200px;</w:t>
            </w:r>
          </w:p>
          <w:p w14:paraId="30DC97AB" w14:textId="77777777" w:rsidR="00893548" w:rsidRDefault="00893548" w:rsidP="00893548">
            <w:pPr>
              <w:pStyle w:val="code"/>
              <w:bidi w:val="0"/>
            </w:pPr>
            <w:r>
              <w:t xml:space="preserve">  margin: 15px;</w:t>
            </w:r>
          </w:p>
          <w:p w14:paraId="19B338CA" w14:textId="77777777" w:rsidR="00893548" w:rsidRDefault="00893548" w:rsidP="00893548">
            <w:pPr>
              <w:pStyle w:val="code"/>
              <w:bidi w:val="0"/>
            </w:pPr>
            <w:r>
              <w:t xml:space="preserve">  border: 2px solid #333;</w:t>
            </w:r>
          </w:p>
          <w:p w14:paraId="0B9663AB" w14:textId="77777777" w:rsidR="00893548" w:rsidRDefault="00893548" w:rsidP="00893548">
            <w:pPr>
              <w:pStyle w:val="code"/>
              <w:bidi w:val="0"/>
            </w:pPr>
            <w:r>
              <w:t xml:space="preserve">  display: inline-block;</w:t>
            </w:r>
          </w:p>
          <w:p w14:paraId="237A5923" w14:textId="77777777" w:rsidR="00893548" w:rsidRDefault="00893548" w:rsidP="00893548">
            <w:pPr>
              <w:pStyle w:val="code"/>
              <w:bidi w:val="0"/>
            </w:pPr>
            <w:r>
              <w:t xml:space="preserve">  color: white;</w:t>
            </w:r>
          </w:p>
          <w:p w14:paraId="27BA482B" w14:textId="77777777" w:rsidR="00893548" w:rsidRDefault="00893548" w:rsidP="00893548">
            <w:pPr>
              <w:pStyle w:val="code"/>
              <w:bidi w:val="0"/>
            </w:pPr>
            <w:r>
              <w:t xml:space="preserve">  font-weight: bold;</w:t>
            </w:r>
          </w:p>
          <w:p w14:paraId="306F52CB" w14:textId="77777777" w:rsidR="00893548" w:rsidRDefault="00893548" w:rsidP="00893548">
            <w:pPr>
              <w:pStyle w:val="code"/>
              <w:bidi w:val="0"/>
            </w:pPr>
            <w:r>
              <w:t xml:space="preserve">  text-align: center;</w:t>
            </w:r>
          </w:p>
          <w:p w14:paraId="39C7FFED" w14:textId="77777777" w:rsidR="00893548" w:rsidRDefault="00893548" w:rsidP="00893548">
            <w:pPr>
              <w:pStyle w:val="code"/>
              <w:bidi w:val="0"/>
            </w:pPr>
            <w:r>
              <w:t xml:space="preserve">  padding-top: 80px;</w:t>
            </w:r>
          </w:p>
          <w:p w14:paraId="48B1FA31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ED8147F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</w:p>
          <w:p w14:paraId="72973F26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ساده</w:t>
            </w:r>
            <w:r>
              <w:t xml:space="preserve"> */</w:t>
            </w:r>
          </w:p>
          <w:p w14:paraId="2F5E8E1D" w14:textId="77777777" w:rsidR="00893548" w:rsidRDefault="00893548" w:rsidP="00893548">
            <w:pPr>
              <w:pStyle w:val="code"/>
              <w:bidi w:val="0"/>
            </w:pPr>
            <w:r>
              <w:lastRenderedPageBreak/>
              <w:t>.repeating-radial-simple {</w:t>
            </w:r>
          </w:p>
          <w:p w14:paraId="597ECB5F" w14:textId="77777777" w:rsidR="00893548" w:rsidRDefault="00893548" w:rsidP="00893548">
            <w:pPr>
              <w:pStyle w:val="code"/>
              <w:bidi w:val="0"/>
            </w:pPr>
            <w:r>
              <w:t xml:space="preserve">  background: repeating-radial-gradient(</w:t>
            </w:r>
          </w:p>
          <w:p w14:paraId="704CD75F" w14:textId="77777777" w:rsidR="00893548" w:rsidRDefault="00893548" w:rsidP="00893548">
            <w:pPr>
              <w:pStyle w:val="code"/>
              <w:bidi w:val="0"/>
            </w:pPr>
            <w:r>
              <w:t xml:space="preserve">    circle,</w:t>
            </w:r>
          </w:p>
          <w:p w14:paraId="4EEF4BE0" w14:textId="77777777" w:rsidR="00893548" w:rsidRDefault="00893548" w:rsidP="00893548">
            <w:pPr>
              <w:pStyle w:val="code"/>
              <w:bidi w:val="0"/>
            </w:pPr>
            <w:r>
              <w:t xml:space="preserve">    #ff6b6b,</w:t>
            </w:r>
          </w:p>
          <w:p w14:paraId="4D3EADA9" w14:textId="77777777" w:rsidR="00893548" w:rsidRDefault="00893548" w:rsidP="00893548">
            <w:pPr>
              <w:pStyle w:val="code"/>
              <w:bidi w:val="0"/>
            </w:pPr>
            <w:r>
              <w:t xml:space="preserve">    #ff6b6b 10px,</w:t>
            </w:r>
          </w:p>
          <w:p w14:paraId="78990BB3" w14:textId="77777777" w:rsidR="00893548" w:rsidRDefault="00893548" w:rsidP="00893548">
            <w:pPr>
              <w:pStyle w:val="code"/>
              <w:bidi w:val="0"/>
            </w:pPr>
            <w:r>
              <w:t xml:space="preserve">    #4ecdc4 10px,</w:t>
            </w:r>
          </w:p>
          <w:p w14:paraId="2262D408" w14:textId="77777777" w:rsidR="00893548" w:rsidRDefault="00893548" w:rsidP="00893548">
            <w:pPr>
              <w:pStyle w:val="code"/>
              <w:bidi w:val="0"/>
            </w:pPr>
            <w:r>
              <w:t xml:space="preserve">    #4ecdc4 20px</w:t>
            </w:r>
          </w:p>
          <w:p w14:paraId="446CF014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 xml:space="preserve">  );</w:t>
            </w:r>
          </w:p>
          <w:p w14:paraId="2242F972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E685D82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</w:p>
          <w:p w14:paraId="04D82EEE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 فاصله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شتر</w:t>
            </w:r>
            <w:r>
              <w:t xml:space="preserve"> */</w:t>
            </w:r>
          </w:p>
          <w:p w14:paraId="748D06BF" w14:textId="77777777" w:rsidR="00893548" w:rsidRDefault="00893548" w:rsidP="00893548">
            <w:pPr>
              <w:pStyle w:val="code"/>
              <w:bidi w:val="0"/>
            </w:pPr>
            <w:r>
              <w:t>.repeating-radial-spaced {</w:t>
            </w:r>
          </w:p>
          <w:p w14:paraId="6148C69E" w14:textId="77777777" w:rsidR="00893548" w:rsidRDefault="00893548" w:rsidP="00893548">
            <w:pPr>
              <w:pStyle w:val="code"/>
              <w:bidi w:val="0"/>
            </w:pPr>
            <w:r>
              <w:t xml:space="preserve">  background: repeating-radial-gradient(</w:t>
            </w:r>
          </w:p>
          <w:p w14:paraId="3FF897B4" w14:textId="77777777" w:rsidR="00893548" w:rsidRDefault="00893548" w:rsidP="00893548">
            <w:pPr>
              <w:pStyle w:val="code"/>
              <w:bidi w:val="0"/>
            </w:pPr>
            <w:r>
              <w:t xml:space="preserve">    circle,</w:t>
            </w:r>
          </w:p>
          <w:p w14:paraId="3EE0BB58" w14:textId="77777777" w:rsidR="00893548" w:rsidRDefault="00893548" w:rsidP="00893548">
            <w:pPr>
              <w:pStyle w:val="code"/>
              <w:bidi w:val="0"/>
            </w:pPr>
            <w:r>
              <w:t xml:space="preserve">    #ff6b6b,</w:t>
            </w:r>
          </w:p>
          <w:p w14:paraId="4E7FE879" w14:textId="77777777" w:rsidR="00893548" w:rsidRDefault="00893548" w:rsidP="00893548">
            <w:pPr>
              <w:pStyle w:val="code"/>
              <w:bidi w:val="0"/>
            </w:pPr>
            <w:r>
              <w:t xml:space="preserve">    #ff6b6b 20px,</w:t>
            </w:r>
          </w:p>
          <w:p w14:paraId="1C064B11" w14:textId="77777777" w:rsidR="00893548" w:rsidRDefault="00893548" w:rsidP="00893548">
            <w:pPr>
              <w:pStyle w:val="code"/>
              <w:bidi w:val="0"/>
            </w:pPr>
            <w:r>
              <w:t xml:space="preserve">    #4ecdc4 20px,</w:t>
            </w:r>
          </w:p>
          <w:p w14:paraId="387A8E3D" w14:textId="77777777" w:rsidR="00893548" w:rsidRDefault="00893548" w:rsidP="00893548">
            <w:pPr>
              <w:pStyle w:val="code"/>
              <w:bidi w:val="0"/>
            </w:pPr>
            <w:r>
              <w:t xml:space="preserve">    #4ecdc4 40px</w:t>
            </w:r>
          </w:p>
          <w:p w14:paraId="50AF8370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 xml:space="preserve">  );</w:t>
            </w:r>
          </w:p>
          <w:p w14:paraId="78525240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92A570A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</w:p>
          <w:p w14:paraId="3859E2CA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 چند رنگ</w:t>
            </w:r>
            <w:r>
              <w:t xml:space="preserve"> */</w:t>
            </w:r>
          </w:p>
          <w:p w14:paraId="6B5E3626" w14:textId="77777777" w:rsidR="00893548" w:rsidRDefault="00893548" w:rsidP="00893548">
            <w:pPr>
              <w:pStyle w:val="code"/>
              <w:bidi w:val="0"/>
            </w:pPr>
            <w:r>
              <w:t>.repeating-radial-multi {</w:t>
            </w:r>
          </w:p>
          <w:p w14:paraId="185036AF" w14:textId="77777777" w:rsidR="00893548" w:rsidRDefault="00893548" w:rsidP="00893548">
            <w:pPr>
              <w:pStyle w:val="code"/>
              <w:bidi w:val="0"/>
            </w:pPr>
            <w:r>
              <w:t xml:space="preserve">  background: repeating-radial-gradient(</w:t>
            </w:r>
          </w:p>
          <w:p w14:paraId="584E9A2F" w14:textId="77777777" w:rsidR="00893548" w:rsidRDefault="00893548" w:rsidP="00893548">
            <w:pPr>
              <w:pStyle w:val="code"/>
              <w:bidi w:val="0"/>
            </w:pPr>
            <w:r>
              <w:t xml:space="preserve">    circle,</w:t>
            </w:r>
          </w:p>
          <w:p w14:paraId="5A7DE945" w14:textId="77777777" w:rsidR="00893548" w:rsidRDefault="00893548" w:rsidP="00893548">
            <w:pPr>
              <w:pStyle w:val="code"/>
              <w:bidi w:val="0"/>
            </w:pPr>
            <w:r>
              <w:t xml:space="preserve">    #ff6b6b,</w:t>
            </w:r>
          </w:p>
          <w:p w14:paraId="2B6AE0FF" w14:textId="77777777" w:rsidR="00893548" w:rsidRDefault="00893548" w:rsidP="00893548">
            <w:pPr>
              <w:pStyle w:val="code"/>
              <w:bidi w:val="0"/>
            </w:pPr>
            <w:r>
              <w:t xml:space="preserve">    #ff6b6b 10px,</w:t>
            </w:r>
          </w:p>
          <w:p w14:paraId="3E4663D0" w14:textId="77777777" w:rsidR="00893548" w:rsidRDefault="00893548" w:rsidP="00893548">
            <w:pPr>
              <w:pStyle w:val="code"/>
              <w:bidi w:val="0"/>
            </w:pPr>
            <w:r>
              <w:t xml:space="preserve">    #ffd166 10px,</w:t>
            </w:r>
          </w:p>
          <w:p w14:paraId="2D6FFFDA" w14:textId="77777777" w:rsidR="00893548" w:rsidRDefault="00893548" w:rsidP="00893548">
            <w:pPr>
              <w:pStyle w:val="code"/>
              <w:bidi w:val="0"/>
            </w:pPr>
            <w:r>
              <w:t xml:space="preserve">    #ffd166 20px,</w:t>
            </w:r>
          </w:p>
          <w:p w14:paraId="3CB70724" w14:textId="77777777" w:rsidR="00893548" w:rsidRDefault="00893548" w:rsidP="00893548">
            <w:pPr>
              <w:pStyle w:val="code"/>
              <w:bidi w:val="0"/>
            </w:pPr>
            <w:r>
              <w:t xml:space="preserve">    #06d6a0 20px,</w:t>
            </w:r>
          </w:p>
          <w:p w14:paraId="5499CBB7" w14:textId="77777777" w:rsidR="00893548" w:rsidRDefault="00893548" w:rsidP="00893548">
            <w:pPr>
              <w:pStyle w:val="code"/>
              <w:bidi w:val="0"/>
            </w:pPr>
            <w:r>
              <w:t xml:space="preserve">    #06d6a0 30px,</w:t>
            </w:r>
          </w:p>
          <w:p w14:paraId="2B290AF1" w14:textId="77777777" w:rsidR="00893548" w:rsidRDefault="00893548" w:rsidP="00893548">
            <w:pPr>
              <w:pStyle w:val="code"/>
              <w:bidi w:val="0"/>
            </w:pPr>
            <w:r>
              <w:t xml:space="preserve">    #118ab2 30px,</w:t>
            </w:r>
          </w:p>
          <w:p w14:paraId="609582C3" w14:textId="77777777" w:rsidR="00893548" w:rsidRDefault="00893548" w:rsidP="00893548">
            <w:pPr>
              <w:pStyle w:val="code"/>
              <w:bidi w:val="0"/>
            </w:pPr>
            <w:r>
              <w:t xml:space="preserve">    #118ab2 40px</w:t>
            </w:r>
          </w:p>
          <w:p w14:paraId="62C64A0E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 xml:space="preserve">  );</w:t>
            </w:r>
          </w:p>
          <w:p w14:paraId="6C13E568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254BD51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</w:p>
          <w:p w14:paraId="17EFB40E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 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t xml:space="preserve"> */</w:t>
            </w:r>
          </w:p>
          <w:p w14:paraId="61DB3894" w14:textId="77777777" w:rsidR="00893548" w:rsidRDefault="00893548" w:rsidP="00893548">
            <w:pPr>
              <w:pStyle w:val="code"/>
              <w:bidi w:val="0"/>
            </w:pPr>
            <w:r>
              <w:t>.repeating-radial-position {</w:t>
            </w:r>
          </w:p>
          <w:p w14:paraId="32166826" w14:textId="77777777" w:rsidR="00893548" w:rsidRDefault="00893548" w:rsidP="00893548">
            <w:pPr>
              <w:pStyle w:val="code"/>
              <w:bidi w:val="0"/>
            </w:pPr>
            <w:r>
              <w:t xml:space="preserve">  background: repeating-radial-gradient(</w:t>
            </w:r>
          </w:p>
          <w:p w14:paraId="20A6403D" w14:textId="77777777" w:rsidR="00893548" w:rsidRDefault="00893548" w:rsidP="00893548">
            <w:pPr>
              <w:pStyle w:val="code"/>
              <w:bidi w:val="0"/>
            </w:pPr>
            <w:r>
              <w:t xml:space="preserve">    circle at 30% 20%,</w:t>
            </w:r>
          </w:p>
          <w:p w14:paraId="24FB341C" w14:textId="77777777" w:rsidR="00893548" w:rsidRDefault="00893548" w:rsidP="00893548">
            <w:pPr>
              <w:pStyle w:val="code"/>
              <w:bidi w:val="0"/>
            </w:pPr>
            <w:r>
              <w:t xml:space="preserve">    #ff6b6b,</w:t>
            </w:r>
          </w:p>
          <w:p w14:paraId="540AE8BE" w14:textId="77777777" w:rsidR="00893548" w:rsidRDefault="00893548" w:rsidP="00893548">
            <w:pPr>
              <w:pStyle w:val="code"/>
              <w:bidi w:val="0"/>
            </w:pPr>
            <w:r>
              <w:t xml:space="preserve">    #ff6b6b 10px,</w:t>
            </w:r>
          </w:p>
          <w:p w14:paraId="418FA14E" w14:textId="77777777" w:rsidR="00893548" w:rsidRDefault="00893548" w:rsidP="00893548">
            <w:pPr>
              <w:pStyle w:val="code"/>
              <w:bidi w:val="0"/>
            </w:pPr>
            <w:r>
              <w:t xml:space="preserve">    #4ecdc4 10px,</w:t>
            </w:r>
          </w:p>
          <w:p w14:paraId="3E2C16D6" w14:textId="77777777" w:rsidR="00893548" w:rsidRDefault="00893548" w:rsidP="00893548">
            <w:pPr>
              <w:pStyle w:val="code"/>
              <w:bidi w:val="0"/>
            </w:pPr>
            <w:r>
              <w:t xml:space="preserve">    #4ecdc4 20px</w:t>
            </w:r>
          </w:p>
          <w:p w14:paraId="3C74DFFE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 xml:space="preserve">  );</w:t>
            </w:r>
          </w:p>
          <w:p w14:paraId="6AC1DB5A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A0901DC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</w:p>
          <w:p w14:paraId="3699198F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/* </w:t>
            </w:r>
            <w:r>
              <w:rPr>
                <w:rtl/>
              </w:rPr>
              <w:t>گراد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ض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  <w:r>
              <w:t xml:space="preserve"> */</w:t>
            </w:r>
          </w:p>
          <w:p w14:paraId="2A76451D" w14:textId="77777777" w:rsidR="00893548" w:rsidRDefault="00893548" w:rsidP="00893548">
            <w:pPr>
              <w:pStyle w:val="code"/>
              <w:bidi w:val="0"/>
            </w:pPr>
            <w:r>
              <w:t>.repeating-radial-ellipse {</w:t>
            </w:r>
          </w:p>
          <w:p w14:paraId="16462BED" w14:textId="77777777" w:rsidR="00893548" w:rsidRDefault="00893548" w:rsidP="00893548">
            <w:pPr>
              <w:pStyle w:val="code"/>
              <w:bidi w:val="0"/>
            </w:pPr>
            <w:r>
              <w:t xml:space="preserve">  background: repeating-radial-gradient(</w:t>
            </w:r>
          </w:p>
          <w:p w14:paraId="1D0FD407" w14:textId="77777777" w:rsidR="00893548" w:rsidRDefault="00893548" w:rsidP="00893548">
            <w:pPr>
              <w:pStyle w:val="code"/>
              <w:bidi w:val="0"/>
            </w:pPr>
            <w:r>
              <w:t xml:space="preserve">    ellipse,</w:t>
            </w:r>
          </w:p>
          <w:p w14:paraId="0345DB7A" w14:textId="77777777" w:rsidR="00893548" w:rsidRDefault="00893548" w:rsidP="00893548">
            <w:pPr>
              <w:pStyle w:val="code"/>
              <w:bidi w:val="0"/>
            </w:pPr>
            <w:r>
              <w:t xml:space="preserve">    #ff6b6b,</w:t>
            </w:r>
          </w:p>
          <w:p w14:paraId="2A017D03" w14:textId="77777777" w:rsidR="00893548" w:rsidRDefault="00893548" w:rsidP="00893548">
            <w:pPr>
              <w:pStyle w:val="code"/>
              <w:bidi w:val="0"/>
            </w:pPr>
            <w:r>
              <w:t xml:space="preserve">    #ff6b6b 10px,</w:t>
            </w:r>
          </w:p>
          <w:p w14:paraId="16259D95" w14:textId="77777777" w:rsidR="00893548" w:rsidRDefault="00893548" w:rsidP="00893548">
            <w:pPr>
              <w:pStyle w:val="code"/>
              <w:bidi w:val="0"/>
            </w:pPr>
            <w:r>
              <w:t xml:space="preserve">    #4ecdc4 10px,</w:t>
            </w:r>
          </w:p>
          <w:p w14:paraId="3C1B1E2B" w14:textId="77777777" w:rsidR="00893548" w:rsidRDefault="00893548" w:rsidP="00893548">
            <w:pPr>
              <w:pStyle w:val="code"/>
              <w:bidi w:val="0"/>
            </w:pPr>
            <w:r>
              <w:t xml:space="preserve">    #4ecdc4 20px,</w:t>
            </w:r>
          </w:p>
          <w:p w14:paraId="77612492" w14:textId="77777777" w:rsidR="00893548" w:rsidRDefault="00893548" w:rsidP="00893548">
            <w:pPr>
              <w:pStyle w:val="code"/>
              <w:bidi w:val="0"/>
            </w:pPr>
            <w:r>
              <w:t xml:space="preserve">    #45b7d1 20px,</w:t>
            </w:r>
          </w:p>
          <w:p w14:paraId="64C4E3C8" w14:textId="77777777" w:rsidR="00893548" w:rsidRDefault="00893548" w:rsidP="00893548">
            <w:pPr>
              <w:pStyle w:val="code"/>
              <w:bidi w:val="0"/>
            </w:pPr>
            <w:r>
              <w:t xml:space="preserve">    #45b7d1 30px</w:t>
            </w:r>
          </w:p>
          <w:p w14:paraId="70635B7A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 xml:space="preserve">  );</w:t>
            </w:r>
          </w:p>
          <w:p w14:paraId="2EB93FC6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3D04A80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</w:p>
          <w:p w14:paraId="38C6D37D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الگو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ظر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t xml:space="preserve"> */</w:t>
            </w:r>
          </w:p>
          <w:p w14:paraId="3EAC24B9" w14:textId="77777777" w:rsidR="00893548" w:rsidRDefault="00893548" w:rsidP="00893548">
            <w:pPr>
              <w:pStyle w:val="code"/>
              <w:bidi w:val="0"/>
            </w:pPr>
            <w:r>
              <w:t>.repeating-radial-subtle {</w:t>
            </w:r>
          </w:p>
          <w:p w14:paraId="6D099D87" w14:textId="77777777" w:rsidR="00893548" w:rsidRDefault="00893548" w:rsidP="00893548">
            <w:pPr>
              <w:pStyle w:val="code"/>
              <w:bidi w:val="0"/>
            </w:pPr>
            <w:r>
              <w:t xml:space="preserve">  background: repeating-radial-gradient(</w:t>
            </w:r>
          </w:p>
          <w:p w14:paraId="24ED3975" w14:textId="77777777" w:rsidR="00893548" w:rsidRDefault="00893548" w:rsidP="00893548">
            <w:pPr>
              <w:pStyle w:val="code"/>
              <w:bidi w:val="0"/>
            </w:pPr>
            <w:r>
              <w:t xml:space="preserve">    circle at center,</w:t>
            </w:r>
          </w:p>
          <w:p w14:paraId="3BC20942" w14:textId="77777777" w:rsidR="00893548" w:rsidRDefault="00893548" w:rsidP="00893548">
            <w:pPr>
              <w:pStyle w:val="code"/>
              <w:bidi w:val="0"/>
            </w:pPr>
            <w:r>
              <w:t xml:space="preserve">    rgba(255, 107, 107, 0.3),</w:t>
            </w:r>
          </w:p>
          <w:p w14:paraId="1DE9F4F5" w14:textId="77777777" w:rsidR="00893548" w:rsidRDefault="00893548" w:rsidP="00893548">
            <w:pPr>
              <w:pStyle w:val="code"/>
              <w:bidi w:val="0"/>
            </w:pPr>
            <w:r>
              <w:t xml:space="preserve">    rgba(255, 107, 107, 0.3) 8px,</w:t>
            </w:r>
          </w:p>
          <w:p w14:paraId="33671586" w14:textId="77777777" w:rsidR="00893548" w:rsidRDefault="00893548" w:rsidP="00893548">
            <w:pPr>
              <w:pStyle w:val="code"/>
              <w:bidi w:val="0"/>
            </w:pPr>
            <w:r>
              <w:t xml:space="preserve">    rgba(78, 205, 196, 0.3) 8px,</w:t>
            </w:r>
          </w:p>
          <w:p w14:paraId="14B18A34" w14:textId="77777777" w:rsidR="00893548" w:rsidRDefault="00893548" w:rsidP="00893548">
            <w:pPr>
              <w:pStyle w:val="code"/>
              <w:bidi w:val="0"/>
            </w:pPr>
            <w:r>
              <w:t xml:space="preserve">    rgba(78, 205, 196, 0.3) 16px</w:t>
            </w:r>
          </w:p>
          <w:p w14:paraId="7A0F9C2B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 xml:space="preserve">  );</w:t>
            </w:r>
          </w:p>
          <w:p w14:paraId="43E70F10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239B2F4" w14:textId="77777777" w:rsidR="00893548" w:rsidRDefault="00893548" w:rsidP="00893548">
            <w:pPr>
              <w:pStyle w:val="code"/>
              <w:bidi w:val="0"/>
            </w:pPr>
            <w:r>
              <w:t>&lt;/style&gt;</w:t>
            </w:r>
          </w:p>
          <w:p w14:paraId="4A9301D2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</w:p>
          <w:p w14:paraId="04B9C490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>&lt;div class="gradient-box repeating-radial-simple"&gt;</w:t>
            </w:r>
            <w:r>
              <w:rPr>
                <w:rtl/>
              </w:rPr>
              <w:t>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ساده</w:t>
            </w:r>
            <w:r>
              <w:t>&lt;/div&gt;</w:t>
            </w:r>
          </w:p>
          <w:p w14:paraId="65B671AC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>&lt;div class="gradient-box repeating-radial-spaced"&gt;</w:t>
            </w:r>
            <w:r>
              <w:rPr>
                <w:rtl/>
              </w:rPr>
              <w:t>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 فاصله</w:t>
            </w:r>
            <w:r>
              <w:t>&lt;/div&gt;</w:t>
            </w:r>
          </w:p>
          <w:p w14:paraId="2333B784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>&lt;div class="gradient-box repeating-radial-multi"&gt;</w:t>
            </w:r>
            <w:r>
              <w:rPr>
                <w:rtl/>
              </w:rPr>
              <w:t>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چند رنگ</w:t>
            </w:r>
            <w:r>
              <w:t>&lt;/div&gt;</w:t>
            </w:r>
          </w:p>
          <w:p w14:paraId="1214093D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>&lt;div class="gradient-box repeating-radial-position"&gt;</w:t>
            </w:r>
            <w:r>
              <w:rPr>
                <w:rtl/>
              </w:rPr>
              <w:t>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 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t>&lt;/div&gt;</w:t>
            </w:r>
          </w:p>
          <w:p w14:paraId="25B32B2D" w14:textId="77777777" w:rsidR="00893548" w:rsidRDefault="00893548" w:rsidP="00893548">
            <w:pPr>
              <w:pStyle w:val="code"/>
              <w:bidi w:val="0"/>
              <w:rPr>
                <w:rtl/>
              </w:rPr>
            </w:pPr>
            <w:r>
              <w:t>&lt;div class="gradient-box repeating-radial-ellipse"&gt;</w:t>
            </w:r>
            <w:r>
              <w:rPr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ض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  <w:r>
              <w:t>&lt;/div&gt;</w:t>
            </w:r>
          </w:p>
          <w:p w14:paraId="7193B9C1" w14:textId="658C11CC" w:rsidR="00D77765" w:rsidRDefault="00893548" w:rsidP="00893548">
            <w:pPr>
              <w:pStyle w:val="code"/>
              <w:bidi w:val="0"/>
            </w:pPr>
            <w:r>
              <w:t>&lt;div class="gradient-box repeating-radial-subtle"&gt;</w:t>
            </w:r>
            <w:r>
              <w:rPr>
                <w:rtl/>
              </w:rPr>
              <w:t>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ظر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t>&lt;/div&gt;</w:t>
            </w:r>
          </w:p>
        </w:tc>
      </w:tr>
    </w:tbl>
    <w:p w14:paraId="79001700" w14:textId="3CEDA4C7" w:rsidR="00D77765" w:rsidRDefault="00893548" w:rsidP="00893548">
      <w:hyperlink r:id="rId263" w:history="1">
        <w:r w:rsidRPr="00893548">
          <w:rPr>
            <w:rStyle w:val="Hyperlink"/>
          </w:rPr>
          <w:t>Repeating-radial-gradient</w:t>
        </w:r>
      </w:hyperlink>
    </w:p>
    <w:p w14:paraId="42D9DB75" w14:textId="099297B0" w:rsidR="00893548" w:rsidRDefault="00893548" w:rsidP="00893548">
      <w:pPr>
        <w:rPr>
          <w:rtl/>
        </w:rPr>
      </w:pPr>
      <w:r>
        <w:rPr>
          <w:rtl/>
        </w:rPr>
        <w:t>نکات مهم :</w:t>
      </w:r>
    </w:p>
    <w:p w14:paraId="30FB482D" w14:textId="40CDCE74" w:rsidR="00893548" w:rsidRDefault="00893548" w:rsidP="00893548">
      <w:pPr>
        <w:rPr>
          <w:rtl/>
        </w:rPr>
      </w:pPr>
      <w:r>
        <w:rPr>
          <w:rtl/>
        </w:rPr>
        <w:t>1. تفاوت اصل</w:t>
      </w:r>
      <w:r>
        <w:rPr>
          <w:rFonts w:hint="cs"/>
          <w:rtl/>
        </w:rPr>
        <w:t>ی</w:t>
      </w:r>
      <w:r>
        <w:rPr>
          <w:rtl/>
        </w:rPr>
        <w:t xml:space="preserve">: </w:t>
      </w:r>
    </w:p>
    <w:p w14:paraId="330CB180" w14:textId="77777777" w:rsidR="00893548" w:rsidRDefault="00893548" w:rsidP="00893548">
      <w:pPr>
        <w:rPr>
          <w:rtl/>
        </w:rPr>
      </w:pPr>
      <w:r>
        <w:rPr>
          <w:rtl/>
        </w:rPr>
        <w:t xml:space="preserve">   - `</w:t>
      </w:r>
      <w:r>
        <w:t>radial-gradient</w:t>
      </w:r>
      <w:r>
        <w:rPr>
          <w:rtl/>
        </w:rPr>
        <w:t xml:space="preserve">`: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بار اجرا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9025C76" w14:textId="77777777" w:rsidR="00893548" w:rsidRDefault="00893548" w:rsidP="00893548">
      <w:pPr>
        <w:rPr>
          <w:rtl/>
        </w:rPr>
      </w:pPr>
      <w:r>
        <w:rPr>
          <w:rtl/>
        </w:rPr>
        <w:t xml:space="preserve">   - `</w:t>
      </w:r>
      <w:r>
        <w:t>repeating</w:t>
      </w:r>
      <w:r>
        <w:rPr>
          <w:rtl/>
        </w:rPr>
        <w:t>-*`: الگو به صورت نامحدود تکرار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6CB514CB" w14:textId="63A6F8E0" w:rsidR="00893548" w:rsidRDefault="00893548" w:rsidP="00893548">
      <w:pPr>
        <w:rPr>
          <w:rtl/>
        </w:rPr>
      </w:pPr>
      <w:r>
        <w:rPr>
          <w:rtl/>
        </w:rPr>
        <w:lastRenderedPageBreak/>
        <w:t>2. کاربردها:</w:t>
      </w:r>
    </w:p>
    <w:p w14:paraId="79EBA18F" w14:textId="77777777" w:rsidR="00893548" w:rsidRDefault="00893548" w:rsidP="00893548">
      <w:pPr>
        <w:rPr>
          <w:rtl/>
        </w:rPr>
      </w:pPr>
      <w:r>
        <w:rPr>
          <w:rtl/>
        </w:rPr>
        <w:t xml:space="preserve">   -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الگوها</w:t>
      </w:r>
      <w:r>
        <w:rPr>
          <w:rFonts w:hint="cs"/>
          <w:rtl/>
        </w:rPr>
        <w:t>ی</w:t>
      </w:r>
      <w:r>
        <w:rPr>
          <w:rtl/>
        </w:rPr>
        <w:t xml:space="preserve">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</w:p>
    <w:p w14:paraId="5FA1E7DA" w14:textId="77777777" w:rsidR="00893548" w:rsidRDefault="00893548" w:rsidP="00893548">
      <w:pPr>
        <w:rPr>
          <w:rtl/>
        </w:rPr>
      </w:pPr>
      <w:r>
        <w:rPr>
          <w:rtl/>
        </w:rPr>
        <w:t xml:space="preserve">   - طراح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خلاقانه</w:t>
      </w:r>
    </w:p>
    <w:p w14:paraId="61488E9A" w14:textId="77777777" w:rsidR="00893548" w:rsidRDefault="00893548" w:rsidP="00893548">
      <w:pPr>
        <w:rPr>
          <w:rtl/>
        </w:rPr>
      </w:pPr>
      <w:r>
        <w:rPr>
          <w:rtl/>
        </w:rPr>
        <w:t xml:space="preserve">   - افکت‌ها</w:t>
      </w:r>
      <w:r>
        <w:rPr>
          <w:rFonts w:hint="cs"/>
          <w:rtl/>
        </w:rPr>
        <w:t>ی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جذاب</w:t>
      </w:r>
    </w:p>
    <w:p w14:paraId="64F2E98E" w14:textId="2DD01527" w:rsidR="00893548" w:rsidRDefault="00893548" w:rsidP="00893548">
      <w:pPr>
        <w:rPr>
          <w:rtl/>
        </w:rPr>
      </w:pPr>
      <w:r>
        <w:rPr>
          <w:rtl/>
        </w:rPr>
        <w:t>3.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مرورگرها: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6B351D4A" w14:textId="69D9D5FB" w:rsidR="00AC7093" w:rsidRDefault="00AC7093" w:rsidP="008F7309">
      <w:pPr>
        <w:pStyle w:val="Heading2"/>
        <w:rPr>
          <w:rtl/>
        </w:rPr>
      </w:pPr>
      <w:bookmarkStart w:id="145" w:name="_Toc211464575"/>
      <w:r>
        <w:rPr>
          <w:rtl/>
        </w:rPr>
        <w:t xml:space="preserve">بررسی سایت </w:t>
      </w:r>
      <w:r>
        <w:t>css gradient generator</w:t>
      </w:r>
      <w:bookmarkEnd w:id="145"/>
    </w:p>
    <w:p w14:paraId="1C4C2B62" w14:textId="77777777" w:rsidR="006E5A55" w:rsidRDefault="006E5A55" w:rsidP="006E5A55">
      <w:pPr>
        <w:rPr>
          <w:rtl/>
        </w:rPr>
      </w:pPr>
      <w:r>
        <w:rPr>
          <w:rtl/>
        </w:rPr>
        <w:t>ابزارها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گراد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</w:t>
      </w:r>
      <w:r>
        <w:t>CSS</w:t>
      </w:r>
    </w:p>
    <w:p w14:paraId="0D21EC5D" w14:textId="77777777" w:rsidR="006E5A55" w:rsidRDefault="006E5A55" w:rsidP="006E5A55">
      <w:pPr>
        <w:rPr>
          <w:rtl/>
        </w:rPr>
      </w:pPr>
      <w:r>
        <w:rPr>
          <w:rFonts w:hint="eastAsia"/>
          <w:rtl/>
        </w:rPr>
        <w:t>ابزارها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ساخت گراد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وجود دارند که هر کدام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منحصربه‌فرد</w:t>
      </w:r>
      <w:r>
        <w:rPr>
          <w:rFonts w:hint="cs"/>
          <w:rtl/>
        </w:rPr>
        <w:t>ی</w:t>
      </w:r>
      <w:r>
        <w:rPr>
          <w:rtl/>
        </w:rPr>
        <w:t xml:space="preserve">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:</w:t>
      </w:r>
    </w:p>
    <w:tbl>
      <w:tblPr>
        <w:tblStyle w:val="TableGrid"/>
        <w:bidiVisual/>
        <w:tblW w:w="9740" w:type="dxa"/>
        <w:tblLook w:val="04A0" w:firstRow="1" w:lastRow="0" w:firstColumn="1" w:lastColumn="0" w:noHBand="0" w:noVBand="1"/>
      </w:tblPr>
      <w:tblGrid>
        <w:gridCol w:w="3246"/>
        <w:gridCol w:w="3247"/>
        <w:gridCol w:w="3247"/>
      </w:tblGrid>
      <w:tr w:rsidR="006E5A55" w:rsidRPr="006E5A55" w14:paraId="3E672B9F" w14:textId="77777777" w:rsidTr="006E5A55">
        <w:trPr>
          <w:trHeight w:val="483"/>
        </w:trPr>
        <w:tc>
          <w:tcPr>
            <w:tcW w:w="3246" w:type="dxa"/>
          </w:tcPr>
          <w:p w14:paraId="3BCB2548" w14:textId="77777777" w:rsidR="006E5A55" w:rsidRPr="006E5A55" w:rsidRDefault="006E5A55" w:rsidP="006E5A55">
            <w:pPr>
              <w:rPr>
                <w:rtl/>
              </w:rPr>
            </w:pPr>
            <w:r w:rsidRPr="006E5A55">
              <w:rPr>
                <w:rtl/>
              </w:rPr>
              <w:t xml:space="preserve"> ابزار </w:t>
            </w:r>
          </w:p>
        </w:tc>
        <w:tc>
          <w:tcPr>
            <w:tcW w:w="3247" w:type="dxa"/>
          </w:tcPr>
          <w:p w14:paraId="7B622062" w14:textId="77777777" w:rsidR="006E5A55" w:rsidRPr="006E5A55" w:rsidRDefault="006E5A55" w:rsidP="006E5A55">
            <w:pPr>
              <w:rPr>
                <w:rtl/>
              </w:rPr>
            </w:pPr>
            <w:r w:rsidRPr="006E5A55">
              <w:rPr>
                <w:rtl/>
              </w:rPr>
              <w:t xml:space="preserve"> و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ژگ</w:t>
            </w:r>
            <w:r w:rsidRPr="006E5A55">
              <w:rPr>
                <w:rFonts w:hint="cs"/>
                <w:rtl/>
              </w:rPr>
              <w:t>ی‌</w:t>
            </w:r>
            <w:r w:rsidRPr="006E5A55">
              <w:rPr>
                <w:rFonts w:hint="eastAsia"/>
                <w:rtl/>
              </w:rPr>
              <w:t>ها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tl/>
              </w:rPr>
              <w:t xml:space="preserve"> کل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د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tl/>
              </w:rPr>
              <w:t xml:space="preserve"> </w:t>
            </w:r>
          </w:p>
        </w:tc>
        <w:tc>
          <w:tcPr>
            <w:tcW w:w="3247" w:type="dxa"/>
          </w:tcPr>
          <w:p w14:paraId="7E8138A6" w14:textId="77777777" w:rsidR="006E5A55" w:rsidRPr="006E5A55" w:rsidRDefault="006E5A55" w:rsidP="006E5A55">
            <w:pPr>
              <w:rPr>
                <w:rtl/>
              </w:rPr>
            </w:pPr>
            <w:r w:rsidRPr="006E5A55">
              <w:rPr>
                <w:rtl/>
              </w:rPr>
              <w:t xml:space="preserve"> مناسب برا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tl/>
              </w:rPr>
              <w:t xml:space="preserve"> </w:t>
            </w:r>
          </w:p>
        </w:tc>
      </w:tr>
      <w:tr w:rsidR="006E5A55" w:rsidRPr="006E5A55" w14:paraId="21C2E4AA" w14:textId="77777777" w:rsidTr="006E5A55">
        <w:trPr>
          <w:trHeight w:val="1269"/>
        </w:trPr>
        <w:tc>
          <w:tcPr>
            <w:tcW w:w="3246" w:type="dxa"/>
          </w:tcPr>
          <w:p w14:paraId="1DAC29F9" w14:textId="0BE3AE06" w:rsidR="006E5A55" w:rsidRPr="006E5A55" w:rsidRDefault="006E5A55" w:rsidP="006E5A55">
            <w:pPr>
              <w:rPr>
                <w:rtl/>
              </w:rPr>
            </w:pPr>
            <w:r w:rsidRPr="006E5A55">
              <w:rPr>
                <w:rtl/>
              </w:rPr>
              <w:t xml:space="preserve"> </w:t>
            </w:r>
            <w:hyperlink r:id="rId264" w:history="1">
              <w:r w:rsidRPr="006E5A55">
                <w:rPr>
                  <w:rStyle w:val="Hyperlink"/>
                </w:rPr>
                <w:t>Ultimate CSS Gradient Generator</w:t>
              </w:r>
            </w:hyperlink>
            <w:r w:rsidRPr="006E5A55">
              <w:rPr>
                <w:rtl/>
              </w:rPr>
              <w:t xml:space="preserve"> </w:t>
            </w:r>
          </w:p>
        </w:tc>
        <w:tc>
          <w:tcPr>
            <w:tcW w:w="3247" w:type="dxa"/>
          </w:tcPr>
          <w:p w14:paraId="70D307BA" w14:textId="77777777" w:rsidR="006E5A55" w:rsidRPr="006E5A55" w:rsidRDefault="006E5A55" w:rsidP="006E5A55">
            <w:pPr>
              <w:rPr>
                <w:rtl/>
              </w:rPr>
            </w:pPr>
            <w:r w:rsidRPr="006E5A55">
              <w:rPr>
                <w:rtl/>
              </w:rPr>
              <w:t xml:space="preserve"> رابط فتوشاپ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،</w:t>
            </w:r>
            <w:r w:rsidRPr="006E5A55">
              <w:rPr>
                <w:rtl/>
              </w:rPr>
              <w:t xml:space="preserve"> پشت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بان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tl/>
              </w:rPr>
              <w:t xml:space="preserve"> از چند ا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ست</w:t>
            </w:r>
            <w:r w:rsidRPr="006E5A55">
              <w:rPr>
                <w:rtl/>
              </w:rPr>
              <w:t xml:space="preserve"> رنگ، کنترل </w:t>
            </w:r>
            <w:r w:rsidRPr="006E5A55">
              <w:t>opacity</w:t>
            </w:r>
            <w:r w:rsidRPr="006E5A55">
              <w:rPr>
                <w:rtl/>
              </w:rPr>
              <w:t>، سازگار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tl/>
              </w:rPr>
              <w:t xml:space="preserve"> کراس-براوزر </w:t>
            </w:r>
          </w:p>
        </w:tc>
        <w:tc>
          <w:tcPr>
            <w:tcW w:w="3247" w:type="dxa"/>
          </w:tcPr>
          <w:p w14:paraId="6ADC5557" w14:textId="77777777" w:rsidR="006E5A55" w:rsidRPr="006E5A55" w:rsidRDefault="006E5A55" w:rsidP="006E5A55">
            <w:pPr>
              <w:rPr>
                <w:rtl/>
              </w:rPr>
            </w:pPr>
            <w:r w:rsidRPr="006E5A55">
              <w:rPr>
                <w:rtl/>
              </w:rPr>
              <w:t xml:space="preserve"> کاربران حرفه‌ا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tl/>
              </w:rPr>
              <w:t xml:space="preserve"> که ن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از</w:t>
            </w:r>
            <w:r w:rsidRPr="006E5A55">
              <w:rPr>
                <w:rtl/>
              </w:rPr>
              <w:t xml:space="preserve"> به دقت بالا دارند </w:t>
            </w:r>
          </w:p>
        </w:tc>
      </w:tr>
      <w:tr w:rsidR="006E5A55" w:rsidRPr="006E5A55" w14:paraId="33C960B6" w14:textId="77777777" w:rsidTr="006E5A55">
        <w:trPr>
          <w:trHeight w:val="1273"/>
        </w:trPr>
        <w:tc>
          <w:tcPr>
            <w:tcW w:w="3246" w:type="dxa"/>
          </w:tcPr>
          <w:p w14:paraId="43F2ADD9" w14:textId="36737751" w:rsidR="006E5A55" w:rsidRPr="006E5A55" w:rsidRDefault="006E5A55" w:rsidP="006E5A55">
            <w:pPr>
              <w:rPr>
                <w:rtl/>
              </w:rPr>
            </w:pPr>
            <w:hyperlink r:id="rId265" w:history="1">
              <w:r w:rsidRPr="006E5A55">
                <w:rPr>
                  <w:rStyle w:val="Hyperlink"/>
                </w:rPr>
                <w:t>CSS Gradient</w:t>
              </w:r>
            </w:hyperlink>
          </w:p>
        </w:tc>
        <w:tc>
          <w:tcPr>
            <w:tcW w:w="3247" w:type="dxa"/>
          </w:tcPr>
          <w:p w14:paraId="50042A1C" w14:textId="77777777" w:rsidR="006E5A55" w:rsidRPr="006E5A55" w:rsidRDefault="006E5A55" w:rsidP="006E5A55">
            <w:pPr>
              <w:rPr>
                <w:rtl/>
              </w:rPr>
            </w:pPr>
            <w:r w:rsidRPr="006E5A55">
              <w:rPr>
                <w:rtl/>
              </w:rPr>
              <w:t xml:space="preserve"> رابط ساده و بصر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،</w:t>
            </w:r>
            <w:r w:rsidRPr="006E5A55">
              <w:rPr>
                <w:rtl/>
              </w:rPr>
              <w:t xml:space="preserve"> گالر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tl/>
              </w:rPr>
              <w:t xml:space="preserve"> از گراد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ان‌ها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tl/>
              </w:rPr>
              <w:t xml:space="preserve"> آماده، کد خروج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tl/>
              </w:rPr>
              <w:t xml:space="preserve"> تم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ز</w:t>
            </w:r>
            <w:r w:rsidRPr="006E5A55">
              <w:rPr>
                <w:rtl/>
              </w:rPr>
              <w:t xml:space="preserve"> </w:t>
            </w:r>
          </w:p>
        </w:tc>
        <w:tc>
          <w:tcPr>
            <w:tcW w:w="3247" w:type="dxa"/>
          </w:tcPr>
          <w:p w14:paraId="4AD04A90" w14:textId="77777777" w:rsidR="006E5A55" w:rsidRPr="006E5A55" w:rsidRDefault="006E5A55" w:rsidP="006E5A55">
            <w:pPr>
              <w:rPr>
                <w:rtl/>
              </w:rPr>
            </w:pPr>
            <w:r w:rsidRPr="006E5A55">
              <w:rPr>
                <w:rtl/>
              </w:rPr>
              <w:t xml:space="preserve"> شروع سر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ع</w:t>
            </w:r>
            <w:r w:rsidRPr="006E5A55">
              <w:rPr>
                <w:rtl/>
              </w:rPr>
              <w:t xml:space="preserve"> و الهام گرفتن از نمونه‌ها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tl/>
              </w:rPr>
              <w:t xml:space="preserve"> آماده </w:t>
            </w:r>
          </w:p>
        </w:tc>
      </w:tr>
      <w:tr w:rsidR="006E5A55" w:rsidRPr="006E5A55" w14:paraId="00C60645" w14:textId="77777777" w:rsidTr="006E5A55">
        <w:trPr>
          <w:trHeight w:val="979"/>
        </w:trPr>
        <w:tc>
          <w:tcPr>
            <w:tcW w:w="3246" w:type="dxa"/>
          </w:tcPr>
          <w:p w14:paraId="5838119C" w14:textId="3DB80790" w:rsidR="006E5A55" w:rsidRPr="006E5A55" w:rsidRDefault="006E5A55" w:rsidP="006E5A55">
            <w:pPr>
              <w:rPr>
                <w:rtl/>
              </w:rPr>
            </w:pPr>
            <w:r w:rsidRPr="006E5A55">
              <w:rPr>
                <w:rtl/>
              </w:rPr>
              <w:t xml:space="preserve"> </w:t>
            </w:r>
            <w:hyperlink r:id="rId266" w:history="1">
              <w:r w:rsidRPr="006E5A55">
                <w:rPr>
                  <w:rStyle w:val="Hyperlink"/>
                </w:rPr>
                <w:t>Gradient Generator (Josh Comeau)</w:t>
              </w:r>
            </w:hyperlink>
            <w:r w:rsidRPr="006E5A55">
              <w:rPr>
                <w:rtl/>
              </w:rPr>
              <w:t xml:space="preserve"> </w:t>
            </w:r>
          </w:p>
        </w:tc>
        <w:tc>
          <w:tcPr>
            <w:tcW w:w="3247" w:type="dxa"/>
          </w:tcPr>
          <w:p w14:paraId="7A087645" w14:textId="77777777" w:rsidR="006E5A55" w:rsidRPr="006E5A55" w:rsidRDefault="006E5A55" w:rsidP="006E5A55">
            <w:pPr>
              <w:rPr>
                <w:rtl/>
              </w:rPr>
            </w:pPr>
            <w:r w:rsidRPr="006E5A55">
              <w:rPr>
                <w:rtl/>
              </w:rPr>
              <w:t xml:space="preserve"> الگور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تم‌ها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tl/>
              </w:rPr>
              <w:t xml:space="preserve"> پ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شرفته</w:t>
            </w:r>
            <w:r w:rsidRPr="006E5A55">
              <w:rPr>
                <w:rtl/>
              </w:rPr>
              <w:t xml:space="preserve"> برا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tl/>
              </w:rPr>
              <w:t xml:space="preserve"> ا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جاد</w:t>
            </w:r>
            <w:r w:rsidRPr="006E5A55">
              <w:rPr>
                <w:rtl/>
              </w:rPr>
              <w:t xml:space="preserve"> گراد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ان‌ها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tl/>
              </w:rPr>
              <w:t xml:space="preserve"> بصر</w:t>
            </w:r>
            <w:r w:rsidRPr="006E5A55">
              <w:rPr>
                <w:rFonts w:hint="cs"/>
                <w:rtl/>
              </w:rPr>
              <w:t>ی‌</w:t>
            </w:r>
            <w:r w:rsidRPr="006E5A55">
              <w:rPr>
                <w:rFonts w:hint="eastAsia"/>
                <w:rtl/>
              </w:rPr>
              <w:t>تر</w:t>
            </w:r>
            <w:r w:rsidRPr="006E5A55">
              <w:rPr>
                <w:rtl/>
              </w:rPr>
              <w:t xml:space="preserve"> و طب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ع</w:t>
            </w:r>
            <w:r w:rsidRPr="006E5A55">
              <w:rPr>
                <w:rFonts w:hint="cs"/>
                <w:rtl/>
              </w:rPr>
              <w:t>ی‌</w:t>
            </w:r>
            <w:r w:rsidRPr="006E5A55">
              <w:rPr>
                <w:rFonts w:hint="eastAsia"/>
                <w:rtl/>
              </w:rPr>
              <w:t>تر</w:t>
            </w:r>
            <w:r w:rsidRPr="006E5A55">
              <w:rPr>
                <w:rtl/>
              </w:rPr>
              <w:t xml:space="preserve"> </w:t>
            </w:r>
          </w:p>
        </w:tc>
        <w:tc>
          <w:tcPr>
            <w:tcW w:w="3247" w:type="dxa"/>
          </w:tcPr>
          <w:p w14:paraId="31AE24C9" w14:textId="77777777" w:rsidR="006E5A55" w:rsidRPr="006E5A55" w:rsidRDefault="006E5A55" w:rsidP="006E5A55">
            <w:pPr>
              <w:rPr>
                <w:rtl/>
              </w:rPr>
            </w:pPr>
            <w:r w:rsidRPr="006E5A55">
              <w:rPr>
                <w:rtl/>
              </w:rPr>
              <w:t xml:space="preserve"> طراح</w:t>
            </w:r>
            <w:r w:rsidRPr="006E5A55">
              <w:rPr>
                <w:rFonts w:hint="cs"/>
                <w:rtl/>
              </w:rPr>
              <w:t>ی‌</w:t>
            </w:r>
            <w:r w:rsidRPr="006E5A55">
              <w:rPr>
                <w:rFonts w:hint="eastAsia"/>
                <w:rtl/>
              </w:rPr>
              <w:t>ها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tl/>
              </w:rPr>
              <w:t xml:space="preserve"> با ک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ف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Fonts w:hint="eastAsia"/>
                <w:rtl/>
              </w:rPr>
              <w:t>ت</w:t>
            </w:r>
            <w:r w:rsidRPr="006E5A55">
              <w:rPr>
                <w:rtl/>
              </w:rPr>
              <w:t xml:space="preserve"> بالا و حرفه‌ا</w:t>
            </w:r>
            <w:r w:rsidRPr="006E5A55">
              <w:rPr>
                <w:rFonts w:hint="cs"/>
                <w:rtl/>
              </w:rPr>
              <w:t>ی</w:t>
            </w:r>
            <w:r w:rsidRPr="006E5A55">
              <w:rPr>
                <w:rtl/>
              </w:rPr>
              <w:t xml:space="preserve"> </w:t>
            </w:r>
          </w:p>
        </w:tc>
      </w:tr>
    </w:tbl>
    <w:p w14:paraId="06783DA3" w14:textId="77777777" w:rsidR="008F7309" w:rsidRDefault="008F7309" w:rsidP="008F7309">
      <w:pPr>
        <w:rPr>
          <w:rtl/>
        </w:rPr>
      </w:pPr>
    </w:p>
    <w:p w14:paraId="3A0213E9" w14:textId="7B2646D4" w:rsidR="00F40B17" w:rsidRPr="008F7309" w:rsidRDefault="00F40B17" w:rsidP="008F7309">
      <w:pPr>
        <w:pStyle w:val="Heading2"/>
      </w:pPr>
      <w:hyperlink r:id="rId267" w:history="1">
        <w:bookmarkStart w:id="146" w:name="_Toc211464576"/>
        <w:r w:rsidRPr="008F7309">
          <w:rPr>
            <w:rStyle w:val="Hyperlink"/>
            <w:rtl/>
          </w:rPr>
          <w:t xml:space="preserve">ساخت کامپوننت </w:t>
        </w:r>
        <w:r w:rsidRPr="008F7309">
          <w:rPr>
            <w:rStyle w:val="Hyperlink"/>
          </w:rPr>
          <w:t>parallax</w:t>
        </w:r>
        <w:bookmarkEnd w:id="146"/>
      </w:hyperlink>
    </w:p>
    <w:p w14:paraId="357EE8D2" w14:textId="385DD8E0" w:rsidR="008F7309" w:rsidRDefault="008F7309" w:rsidP="008F7309">
      <w:pPr>
        <w:rPr>
          <w:rtl/>
        </w:rPr>
      </w:pPr>
      <w:r>
        <w:rPr>
          <w:rFonts w:ascii="IRANSansWeb(FaNum) Light" w:hAnsi="IRANSansWeb(FaNum) Light" w:hint="cs"/>
          <w:rtl/>
        </w:rPr>
        <w:t>کد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نمونه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پارالاکس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با</w:t>
      </w:r>
      <w:r>
        <w:rPr>
          <w:rtl/>
        </w:rPr>
        <w:t xml:space="preserve"> `</w:t>
      </w:r>
      <w:r>
        <w:t>background-attachment</w:t>
      </w:r>
      <w:r>
        <w:rPr>
          <w:rtl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7309" w14:paraId="765993F9" w14:textId="77777777" w:rsidTr="008F7309">
        <w:tc>
          <w:tcPr>
            <w:tcW w:w="9350" w:type="dxa"/>
          </w:tcPr>
          <w:p w14:paraId="077C7535" w14:textId="77777777" w:rsidR="008F7309" w:rsidRDefault="008F7309" w:rsidP="008F7309">
            <w:pPr>
              <w:pStyle w:val="code"/>
              <w:bidi w:val="0"/>
            </w:pPr>
            <w:r>
              <w:t>&lt;style&gt;</w:t>
            </w:r>
          </w:p>
          <w:p w14:paraId="4CA933AA" w14:textId="77777777" w:rsidR="008F7309" w:rsidRDefault="008F7309" w:rsidP="008F7309">
            <w:pPr>
              <w:pStyle w:val="code"/>
              <w:bidi w:val="0"/>
            </w:pPr>
            <w:r>
              <w:t xml:space="preserve">  .parallax-section {</w:t>
            </w:r>
          </w:p>
          <w:p w14:paraId="122FF08E" w14:textId="77777777" w:rsidR="008F7309" w:rsidRDefault="008F7309" w:rsidP="008F7309">
            <w:pPr>
              <w:pStyle w:val="code"/>
              <w:bidi w:val="0"/>
              <w:rPr>
                <w:rtl/>
              </w:rPr>
            </w:pPr>
            <w:r>
              <w:t xml:space="preserve">    height: 100vh; /* </w:t>
            </w:r>
            <w:r>
              <w:rPr>
                <w:rFonts w:cs="IRANSansWeb(FaNum) Light"/>
                <w:rtl/>
              </w:rPr>
              <w:t>بلوک تمام ارتفاع صفحه</w:t>
            </w:r>
            <w:r>
              <w:t xml:space="preserve"> */</w:t>
            </w:r>
          </w:p>
          <w:p w14:paraId="542C2B5C" w14:textId="77777777" w:rsidR="008F7309" w:rsidRDefault="008F7309" w:rsidP="008F7309">
            <w:pPr>
              <w:pStyle w:val="code"/>
              <w:bidi w:val="0"/>
            </w:pPr>
            <w:r>
              <w:t xml:space="preserve">    background-image: url('path-to-your-image.jpg');</w:t>
            </w:r>
          </w:p>
          <w:p w14:paraId="3D8855F8" w14:textId="77777777" w:rsidR="008F7309" w:rsidRDefault="008F7309" w:rsidP="008F7309">
            <w:pPr>
              <w:pStyle w:val="code"/>
              <w:bidi w:val="0"/>
              <w:rPr>
                <w:rtl/>
              </w:rPr>
            </w:pPr>
            <w:r>
              <w:t xml:space="preserve">    background-attachment: fixed; /* 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جاد</w:t>
            </w:r>
            <w:r>
              <w:rPr>
                <w:rFonts w:cs="IRANSansWeb(FaNum) Light"/>
                <w:rtl/>
              </w:rPr>
              <w:t xml:space="preserve"> افکت پارالاکس</w:t>
            </w:r>
            <w:r>
              <w:t xml:space="preserve"> */</w:t>
            </w:r>
          </w:p>
          <w:p w14:paraId="3256D400" w14:textId="77777777" w:rsidR="008F7309" w:rsidRDefault="008F7309" w:rsidP="008F7309">
            <w:pPr>
              <w:pStyle w:val="code"/>
              <w:bidi w:val="0"/>
            </w:pPr>
            <w:r>
              <w:lastRenderedPageBreak/>
              <w:t xml:space="preserve">    background-position: center;</w:t>
            </w:r>
          </w:p>
          <w:p w14:paraId="480FD3B9" w14:textId="77777777" w:rsidR="008F7309" w:rsidRDefault="008F7309" w:rsidP="008F7309">
            <w:pPr>
              <w:pStyle w:val="code"/>
              <w:bidi w:val="0"/>
            </w:pPr>
            <w:r>
              <w:t xml:space="preserve">    background-size: cover;</w:t>
            </w:r>
          </w:p>
          <w:p w14:paraId="223A443D" w14:textId="77777777" w:rsidR="008F7309" w:rsidRDefault="008F7309" w:rsidP="008F7309">
            <w:pPr>
              <w:pStyle w:val="code"/>
              <w:bidi w:val="0"/>
              <w:rPr>
                <w:rtl/>
              </w:rPr>
            </w:pPr>
            <w:r>
              <w:t xml:space="preserve">  }</w:t>
            </w:r>
          </w:p>
          <w:p w14:paraId="30589E72" w14:textId="77777777" w:rsidR="008F7309" w:rsidRDefault="008F7309" w:rsidP="008F7309">
            <w:pPr>
              <w:pStyle w:val="code"/>
              <w:bidi w:val="0"/>
            </w:pPr>
            <w:r>
              <w:t>&lt;/style&gt;</w:t>
            </w:r>
          </w:p>
          <w:p w14:paraId="52C33D6D" w14:textId="77777777" w:rsidR="008F7309" w:rsidRDefault="008F7309" w:rsidP="008F7309">
            <w:pPr>
              <w:pStyle w:val="code"/>
              <w:bidi w:val="0"/>
              <w:rPr>
                <w:rtl/>
              </w:rPr>
            </w:pPr>
          </w:p>
          <w:p w14:paraId="53942B9A" w14:textId="2718596A" w:rsidR="008F7309" w:rsidRDefault="008F7309" w:rsidP="008F7309">
            <w:pPr>
              <w:pStyle w:val="code"/>
              <w:bidi w:val="0"/>
            </w:pPr>
            <w:r>
              <w:t>&lt;div class="parallax-section"&gt;&lt;/div&gt;</w:t>
            </w:r>
          </w:p>
        </w:tc>
      </w:tr>
    </w:tbl>
    <w:p w14:paraId="73486D93" w14:textId="465A6DFF" w:rsidR="003E0489" w:rsidRDefault="008F7309" w:rsidP="008F7309">
      <w:hyperlink r:id="rId268" w:history="1">
        <w:r w:rsidRPr="008F7309">
          <w:rPr>
            <w:rStyle w:val="Hyperlink"/>
          </w:rPr>
          <w:t>base</w:t>
        </w:r>
      </w:hyperlink>
    </w:p>
    <w:p w14:paraId="62736B47" w14:textId="5266DC16" w:rsidR="008F7309" w:rsidRDefault="008F7309" w:rsidP="008F7309"/>
    <w:p w14:paraId="6519EE5C" w14:textId="77777777" w:rsidR="008F7309" w:rsidRPr="003E0489" w:rsidRDefault="008F7309" w:rsidP="008F7309">
      <w:pPr>
        <w:bidi w:val="0"/>
        <w:rPr>
          <w:rtl/>
        </w:rPr>
      </w:pPr>
    </w:p>
    <w:p w14:paraId="1AA450D4" w14:textId="2CBDA4E4" w:rsidR="00AC7093" w:rsidRDefault="00AC7093" w:rsidP="00AC7093">
      <w:pPr>
        <w:pStyle w:val="Heading2"/>
      </w:pPr>
      <w:bookmarkStart w:id="147" w:name="_Toc211464577"/>
      <w:r>
        <w:t>@import</w:t>
      </w:r>
      <w:bookmarkEnd w:id="147"/>
    </w:p>
    <w:p w14:paraId="4E4E982C" w14:textId="1EFFB241" w:rsidR="00F40B17" w:rsidRDefault="00F40B17" w:rsidP="00AC7093">
      <w:pPr>
        <w:pStyle w:val="bold"/>
      </w:pPr>
      <w:hyperlink r:id="rId269" w:history="1">
        <w:r w:rsidRPr="00C11E91">
          <w:rPr>
            <w:rStyle w:val="Hyperlink"/>
            <w:rtl/>
          </w:rPr>
          <w:t>تقس</w:t>
        </w:r>
        <w:r w:rsidRPr="00C11E91">
          <w:rPr>
            <w:rStyle w:val="Hyperlink"/>
            <w:rFonts w:hint="cs"/>
            <w:rtl/>
          </w:rPr>
          <w:t>ی</w:t>
        </w:r>
        <w:r w:rsidRPr="00C11E91">
          <w:rPr>
            <w:rStyle w:val="Hyperlink"/>
            <w:rFonts w:hint="eastAsia"/>
            <w:rtl/>
          </w:rPr>
          <w:t>م</w:t>
        </w:r>
        <w:r w:rsidRPr="00C11E91">
          <w:rPr>
            <w:rStyle w:val="Hyperlink"/>
            <w:rtl/>
          </w:rPr>
          <w:t xml:space="preserve"> بند</w:t>
        </w:r>
        <w:r w:rsidRPr="00C11E91">
          <w:rPr>
            <w:rStyle w:val="Hyperlink"/>
            <w:rFonts w:hint="cs"/>
            <w:rtl/>
          </w:rPr>
          <w:t>ی</w:t>
        </w:r>
        <w:r w:rsidRPr="00C11E91">
          <w:rPr>
            <w:rStyle w:val="Hyperlink"/>
            <w:rtl/>
          </w:rPr>
          <w:t xml:space="preserve"> ماژولار </w:t>
        </w:r>
        <w:r w:rsidRPr="00C11E91">
          <w:rPr>
            <w:rStyle w:val="Hyperlink"/>
          </w:rPr>
          <w:t>css</w:t>
        </w:r>
        <w:r w:rsidRPr="00C11E91">
          <w:rPr>
            <w:rStyle w:val="Hyperlink"/>
            <w:rtl/>
          </w:rPr>
          <w:t xml:space="preserve"> با استفاده از</w:t>
        </w:r>
        <w:r w:rsidR="00AC7093" w:rsidRPr="00C11E91">
          <w:rPr>
            <w:rStyle w:val="Hyperlink"/>
            <w:rFonts w:hint="cs"/>
            <w:rtl/>
          </w:rPr>
          <w:t xml:space="preserve"> </w:t>
        </w:r>
        <w:r w:rsidR="00AC7093" w:rsidRPr="00C11E91">
          <w:rPr>
            <w:rStyle w:val="Hyperlink"/>
          </w:rPr>
          <w:t>@</w:t>
        </w:r>
        <w:r w:rsidRPr="00C11E91">
          <w:rPr>
            <w:rStyle w:val="Hyperlink"/>
          </w:rPr>
          <w:t>import</w:t>
        </w:r>
      </w:hyperlink>
    </w:p>
    <w:p w14:paraId="7045D435" w14:textId="78E6ED9E" w:rsidR="00C11E91" w:rsidRDefault="00C11E91" w:rsidP="00C11E91">
      <w:pPr>
        <w:rPr>
          <w:rtl/>
        </w:rPr>
      </w:pPr>
      <w:r>
        <w:rPr>
          <w:rtl/>
        </w:rPr>
        <w:t>مفهوم ماژولار ساز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t>CSS</w:t>
      </w:r>
    </w:p>
    <w:p w14:paraId="6EC8D063" w14:textId="77777777" w:rsidR="00C11E91" w:rsidRDefault="00C11E91" w:rsidP="00C11E91">
      <w:pPr>
        <w:rPr>
          <w:rtl/>
        </w:rPr>
      </w:pPr>
      <w:r>
        <w:rPr>
          <w:rFonts w:hint="eastAsia"/>
          <w:rtl/>
        </w:rPr>
        <w:t>ماژولار</w:t>
      </w:r>
      <w:r>
        <w:rPr>
          <w:rtl/>
        </w:rPr>
        <w:t xml:space="preserve"> ساز</w:t>
      </w:r>
      <w:r>
        <w:rPr>
          <w:rFonts w:hint="cs"/>
          <w:rtl/>
        </w:rPr>
        <w:t>ی</w:t>
      </w:r>
      <w:r>
        <w:rPr>
          <w:rtl/>
        </w:rPr>
        <w:t xml:space="preserve"> به معنا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به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کوچک‌تر و سازمان‌</w:t>
      </w:r>
      <w:r>
        <w:rPr>
          <w:rFonts w:hint="cs"/>
          <w:rtl/>
        </w:rPr>
        <w:t>ی</w:t>
      </w:r>
      <w:r>
        <w:rPr>
          <w:rFonts w:hint="eastAsia"/>
          <w:rtl/>
        </w:rPr>
        <w:t>افته</w:t>
      </w:r>
      <w:r>
        <w:rPr>
          <w:rtl/>
        </w:rPr>
        <w:t xml:space="preserve"> بر اساس </w:t>
      </w:r>
      <w:r>
        <w:t>functionality</w:t>
      </w:r>
      <w:r>
        <w:rPr>
          <w:rtl/>
        </w:rPr>
        <w:t xml:space="preserve">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دارد:</w:t>
      </w:r>
    </w:p>
    <w:p w14:paraId="7E4729F4" w14:textId="4966C00E" w:rsidR="00C11E91" w:rsidRDefault="00C11E91" w:rsidP="00C11E91">
      <w:pPr>
        <w:rPr>
          <w:rtl/>
        </w:rPr>
      </w:pPr>
      <w:r>
        <w:rPr>
          <w:rtl/>
        </w:rPr>
        <w:t>-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نگهدار</w:t>
      </w:r>
      <w:r>
        <w:rPr>
          <w:rFonts w:hint="cs"/>
          <w:rtl/>
        </w:rPr>
        <w:t>ی</w:t>
      </w:r>
      <w:r>
        <w:rPr>
          <w:rtl/>
        </w:rPr>
        <w:t xml:space="preserve"> بهتر</w:t>
      </w:r>
    </w:p>
    <w:p w14:paraId="0B218129" w14:textId="1EC279BC" w:rsidR="00C11E91" w:rsidRDefault="00C11E91" w:rsidP="00C11E91">
      <w:pPr>
        <w:rPr>
          <w:rtl/>
        </w:rPr>
      </w:pPr>
      <w:r>
        <w:rPr>
          <w:rtl/>
        </w:rPr>
        <w:t>-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استفاده مجدد</w:t>
      </w:r>
    </w:p>
    <w:p w14:paraId="1F64BDC4" w14:textId="1DC43433" w:rsidR="00C11E91" w:rsidRDefault="00C11E91" w:rsidP="00C11E91">
      <w:pPr>
        <w:rPr>
          <w:rtl/>
        </w:rPr>
      </w:pPr>
      <w:r>
        <w:rPr>
          <w:rtl/>
        </w:rPr>
        <w:t>- توسعه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آسان‌تر</w:t>
      </w:r>
    </w:p>
    <w:p w14:paraId="76D0C0B2" w14:textId="79730597" w:rsidR="00C11E91" w:rsidRDefault="00C11E91" w:rsidP="00C11E91">
      <w:pPr>
        <w:rPr>
          <w:rtl/>
        </w:rPr>
      </w:pPr>
      <w:r>
        <w:rPr>
          <w:rtl/>
        </w:rPr>
        <w:t>- خطا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</w:p>
    <w:p w14:paraId="0387153F" w14:textId="4A07153A" w:rsidR="00C11E91" w:rsidRDefault="00C11E91" w:rsidP="00C11E91">
      <w:pPr>
        <w:rPr>
          <w:rtl/>
        </w:rPr>
      </w:pPr>
      <w:r>
        <w:rPr>
          <w:rtl/>
        </w:rPr>
        <w:t>ساختار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پروژه: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1E91" w14:paraId="31D836F1" w14:textId="77777777" w:rsidTr="00C11E91">
        <w:tc>
          <w:tcPr>
            <w:tcW w:w="9350" w:type="dxa"/>
          </w:tcPr>
          <w:p w14:paraId="27AF71D9" w14:textId="77777777" w:rsidR="00C11E91" w:rsidRDefault="00C11E91" w:rsidP="00C11E91">
            <w:pPr>
              <w:pStyle w:val="code"/>
              <w:bidi w:val="0"/>
            </w:pPr>
            <w:r>
              <w:t>css/</w:t>
            </w:r>
          </w:p>
          <w:p w14:paraId="10AF5EDD" w14:textId="77777777" w:rsidR="00C11E91" w:rsidRDefault="00C11E91" w:rsidP="00C11E91">
            <w:pPr>
              <w:pStyle w:val="code"/>
              <w:bidi w:val="0"/>
            </w:pPr>
            <w:r>
              <w:t>├── base/</w:t>
            </w:r>
          </w:p>
          <w:p w14:paraId="32D6ED46" w14:textId="77777777" w:rsidR="00C11E91" w:rsidRDefault="00C11E91" w:rsidP="00C11E91">
            <w:pPr>
              <w:pStyle w:val="code"/>
              <w:bidi w:val="0"/>
            </w:pPr>
            <w:r>
              <w:t>│   ├── reset.css</w:t>
            </w:r>
          </w:p>
          <w:p w14:paraId="7A59579D" w14:textId="77777777" w:rsidR="00C11E91" w:rsidRDefault="00C11E91" w:rsidP="00C11E91">
            <w:pPr>
              <w:pStyle w:val="code"/>
              <w:bidi w:val="0"/>
            </w:pPr>
            <w:r>
              <w:t>│   ├── typography.css</w:t>
            </w:r>
          </w:p>
          <w:p w14:paraId="50832349" w14:textId="77777777" w:rsidR="00C11E91" w:rsidRDefault="00C11E91" w:rsidP="00C11E91">
            <w:pPr>
              <w:pStyle w:val="code"/>
              <w:bidi w:val="0"/>
            </w:pPr>
            <w:r>
              <w:t>│   └── variables.css</w:t>
            </w:r>
          </w:p>
          <w:p w14:paraId="51ED8E18" w14:textId="77777777" w:rsidR="00C11E91" w:rsidRDefault="00C11E91" w:rsidP="00C11E91">
            <w:pPr>
              <w:pStyle w:val="code"/>
              <w:bidi w:val="0"/>
            </w:pPr>
            <w:r>
              <w:t>├── components/</w:t>
            </w:r>
          </w:p>
          <w:p w14:paraId="2171221C" w14:textId="77777777" w:rsidR="00C11E91" w:rsidRDefault="00C11E91" w:rsidP="00C11E91">
            <w:pPr>
              <w:pStyle w:val="code"/>
              <w:bidi w:val="0"/>
            </w:pPr>
            <w:r>
              <w:t>│   ├── buttons.css</w:t>
            </w:r>
          </w:p>
          <w:p w14:paraId="0C365B86" w14:textId="77777777" w:rsidR="00C11E91" w:rsidRDefault="00C11E91" w:rsidP="00C11E91">
            <w:pPr>
              <w:pStyle w:val="code"/>
              <w:bidi w:val="0"/>
            </w:pPr>
            <w:r>
              <w:t>│   ├── forms.css</w:t>
            </w:r>
          </w:p>
          <w:p w14:paraId="1C61E4DF" w14:textId="77777777" w:rsidR="00C11E91" w:rsidRDefault="00C11E91" w:rsidP="00C11E91">
            <w:pPr>
              <w:pStyle w:val="code"/>
              <w:bidi w:val="0"/>
            </w:pPr>
            <w:r>
              <w:t>│   └── cards.css</w:t>
            </w:r>
          </w:p>
          <w:p w14:paraId="7295F389" w14:textId="77777777" w:rsidR="00C11E91" w:rsidRDefault="00C11E91" w:rsidP="00C11E91">
            <w:pPr>
              <w:pStyle w:val="code"/>
              <w:bidi w:val="0"/>
            </w:pPr>
            <w:r>
              <w:t>├── layout/</w:t>
            </w:r>
          </w:p>
          <w:p w14:paraId="7DACB545" w14:textId="77777777" w:rsidR="00C11E91" w:rsidRDefault="00C11E91" w:rsidP="00C11E91">
            <w:pPr>
              <w:pStyle w:val="code"/>
              <w:bidi w:val="0"/>
            </w:pPr>
            <w:r>
              <w:t>│   ├── header.css</w:t>
            </w:r>
          </w:p>
          <w:p w14:paraId="65B3047C" w14:textId="77777777" w:rsidR="00C11E91" w:rsidRDefault="00C11E91" w:rsidP="00C11E91">
            <w:pPr>
              <w:pStyle w:val="code"/>
              <w:bidi w:val="0"/>
            </w:pPr>
            <w:r>
              <w:t>│   ├── footer.css</w:t>
            </w:r>
          </w:p>
          <w:p w14:paraId="1FC002F5" w14:textId="77777777" w:rsidR="00C11E91" w:rsidRDefault="00C11E91" w:rsidP="00C11E91">
            <w:pPr>
              <w:pStyle w:val="code"/>
              <w:bidi w:val="0"/>
            </w:pPr>
            <w:r>
              <w:t>│   └── grid.css</w:t>
            </w:r>
          </w:p>
          <w:p w14:paraId="12AA7F09" w14:textId="243E38CA" w:rsidR="00C11E91" w:rsidRDefault="00C11E91" w:rsidP="00C11E91">
            <w:pPr>
              <w:pStyle w:val="code"/>
              <w:bidi w:val="0"/>
            </w:pPr>
            <w:r>
              <w:t>└── main.css</w:t>
            </w:r>
          </w:p>
        </w:tc>
      </w:tr>
    </w:tbl>
    <w:p w14:paraId="3A5A2705" w14:textId="77777777" w:rsidR="00C11E91" w:rsidRDefault="00C11E91" w:rsidP="00C11E91"/>
    <w:p w14:paraId="4EBFBBAD" w14:textId="499F0303" w:rsidR="00C11E91" w:rsidRDefault="00C11E91" w:rsidP="00C11E91">
      <w:pPr>
        <w:rPr>
          <w:rtl/>
        </w:rPr>
      </w:pPr>
      <w:r>
        <w:rPr>
          <w:rtl/>
        </w:rPr>
        <w:t xml:space="preserve">نحوه استفاده از </w:t>
      </w:r>
      <w:r>
        <w:t>import</w:t>
      </w:r>
      <w:r>
        <w:rPr>
          <w:rFonts w:hint="cs"/>
          <w:rtl/>
        </w:rPr>
        <w:t>@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1E91" w14:paraId="51A63940" w14:textId="77777777" w:rsidTr="00C11E91">
        <w:tc>
          <w:tcPr>
            <w:tcW w:w="9350" w:type="dxa"/>
          </w:tcPr>
          <w:p w14:paraId="1427C59D" w14:textId="77777777" w:rsidR="00C11E91" w:rsidRDefault="00C11E91" w:rsidP="00C11E91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فا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 xml:space="preserve"> main.css */</w:t>
            </w:r>
          </w:p>
          <w:p w14:paraId="54D4D075" w14:textId="77777777" w:rsidR="00C11E91" w:rsidRDefault="00C11E91" w:rsidP="00C11E91">
            <w:pPr>
              <w:pStyle w:val="code"/>
              <w:bidi w:val="0"/>
            </w:pPr>
            <w:r>
              <w:t>@import url('./base/reset.css');</w:t>
            </w:r>
          </w:p>
          <w:p w14:paraId="034DE9BB" w14:textId="77777777" w:rsidR="00C11E91" w:rsidRDefault="00C11E91" w:rsidP="00C11E91">
            <w:pPr>
              <w:pStyle w:val="code"/>
              <w:bidi w:val="0"/>
            </w:pPr>
            <w:r>
              <w:t>@import url('./base/variables.css');</w:t>
            </w:r>
          </w:p>
          <w:p w14:paraId="5F0C5A83" w14:textId="77777777" w:rsidR="00C11E91" w:rsidRDefault="00C11E91" w:rsidP="00C11E91">
            <w:pPr>
              <w:pStyle w:val="code"/>
              <w:bidi w:val="0"/>
            </w:pPr>
            <w:r>
              <w:t>@import url('./base/typography.css');</w:t>
            </w:r>
          </w:p>
          <w:p w14:paraId="77F93A8A" w14:textId="77777777" w:rsidR="00C11E91" w:rsidRDefault="00C11E91" w:rsidP="00C11E91">
            <w:pPr>
              <w:pStyle w:val="code"/>
              <w:bidi w:val="0"/>
            </w:pPr>
            <w:r>
              <w:t>@import url('./layout/grid.css');</w:t>
            </w:r>
          </w:p>
          <w:p w14:paraId="2F47C701" w14:textId="77777777" w:rsidR="00C11E91" w:rsidRDefault="00C11E91" w:rsidP="00C11E91">
            <w:pPr>
              <w:pStyle w:val="code"/>
              <w:bidi w:val="0"/>
            </w:pPr>
            <w:r>
              <w:t>@import url('./layout/header.css');</w:t>
            </w:r>
          </w:p>
          <w:p w14:paraId="6FAA4967" w14:textId="77777777" w:rsidR="00C11E91" w:rsidRDefault="00C11E91" w:rsidP="00C11E91">
            <w:pPr>
              <w:pStyle w:val="code"/>
              <w:bidi w:val="0"/>
            </w:pPr>
            <w:r>
              <w:t>@import url('./layout/footer.css');</w:t>
            </w:r>
          </w:p>
          <w:p w14:paraId="72CEDEAA" w14:textId="77777777" w:rsidR="00C11E91" w:rsidRDefault="00C11E91" w:rsidP="00C11E91">
            <w:pPr>
              <w:pStyle w:val="code"/>
              <w:bidi w:val="0"/>
            </w:pPr>
            <w:r>
              <w:t>@import url('./components/buttons.css');</w:t>
            </w:r>
          </w:p>
          <w:p w14:paraId="05410F7B" w14:textId="77777777" w:rsidR="00C11E91" w:rsidRDefault="00C11E91" w:rsidP="00C11E91">
            <w:pPr>
              <w:pStyle w:val="code"/>
              <w:bidi w:val="0"/>
            </w:pPr>
            <w:r>
              <w:t>@import url('./components/forms.css');</w:t>
            </w:r>
          </w:p>
          <w:p w14:paraId="2BFB8E91" w14:textId="77777777" w:rsidR="00C11E91" w:rsidRDefault="00C11E91" w:rsidP="00C11E91">
            <w:pPr>
              <w:pStyle w:val="code"/>
              <w:bidi w:val="0"/>
              <w:rPr>
                <w:rtl/>
              </w:rPr>
            </w:pPr>
          </w:p>
          <w:p w14:paraId="6C9922F2" w14:textId="77777777" w:rsidR="00C11E91" w:rsidRDefault="00C11E91" w:rsidP="00C11E91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پروژه</w:t>
            </w:r>
            <w:r>
              <w:t xml:space="preserve"> */</w:t>
            </w:r>
          </w:p>
          <w:p w14:paraId="49DE88B0" w14:textId="77777777" w:rsidR="00C11E91" w:rsidRDefault="00C11E91" w:rsidP="00C11E91">
            <w:pPr>
              <w:pStyle w:val="code"/>
              <w:bidi w:val="0"/>
            </w:pPr>
            <w:r>
              <w:t>.container {</w:t>
            </w:r>
          </w:p>
          <w:p w14:paraId="792E9BA1" w14:textId="77777777" w:rsidR="00C11E91" w:rsidRDefault="00C11E91" w:rsidP="00C11E91">
            <w:pPr>
              <w:pStyle w:val="code"/>
              <w:bidi w:val="0"/>
            </w:pPr>
            <w:r>
              <w:t xml:space="preserve">    max-width: 1200px;</w:t>
            </w:r>
          </w:p>
          <w:p w14:paraId="0C156B93" w14:textId="77777777" w:rsidR="00C11E91" w:rsidRDefault="00C11E91" w:rsidP="00C11E91">
            <w:pPr>
              <w:pStyle w:val="code"/>
              <w:bidi w:val="0"/>
            </w:pPr>
            <w:r>
              <w:t xml:space="preserve">    margin: 0 auto;</w:t>
            </w:r>
          </w:p>
          <w:p w14:paraId="3DFA9801" w14:textId="2CCC9216" w:rsidR="00C11E91" w:rsidRDefault="00C11E91" w:rsidP="00C11E91">
            <w:pPr>
              <w:pStyle w:val="code"/>
              <w:bidi w:val="0"/>
            </w:pPr>
            <w:r>
              <w:t>}</w:t>
            </w:r>
          </w:p>
        </w:tc>
      </w:tr>
    </w:tbl>
    <w:p w14:paraId="6FDF1127" w14:textId="78D7540B" w:rsidR="00C11E91" w:rsidRDefault="00C11E91" w:rsidP="00C11E91">
      <w:hyperlink r:id="rId270" w:history="1">
        <w:r w:rsidRPr="00C11E91">
          <w:rPr>
            <w:rStyle w:val="Hyperlink"/>
          </w:rPr>
          <w:t>base</w:t>
        </w:r>
      </w:hyperlink>
    </w:p>
    <w:p w14:paraId="72F06656" w14:textId="77777777" w:rsidR="002E2A13" w:rsidRDefault="002E2A13" w:rsidP="00C11E91"/>
    <w:p w14:paraId="3085B36A" w14:textId="77777777" w:rsidR="00E61E54" w:rsidRPr="00242241" w:rsidRDefault="00E61E54" w:rsidP="00E61E54"/>
    <w:p w14:paraId="1440B689" w14:textId="77777777" w:rsidR="00E61E54" w:rsidRDefault="00E61E54" w:rsidP="00E61E54">
      <w:pPr>
        <w:pStyle w:val="Heading2"/>
        <w:rPr>
          <w:rtl/>
        </w:rPr>
      </w:pPr>
      <w:hyperlink r:id="rId271" w:history="1">
        <w:bookmarkStart w:id="148" w:name="_Toc211464578"/>
        <w:r w:rsidRPr="0072041A">
          <w:rPr>
            <w:rStyle w:val="Hyperlink"/>
          </w:rPr>
          <w:t>Padding</w:t>
        </w:r>
        <w:bookmarkEnd w:id="148"/>
      </w:hyperlink>
    </w:p>
    <w:p w14:paraId="11A7751F" w14:textId="77777777" w:rsidR="00E61E54" w:rsidRPr="0072041A" w:rsidRDefault="00E61E54" w:rsidP="00E61E54">
      <w:pPr>
        <w:rPr>
          <w:rtl/>
        </w:rPr>
      </w:pPr>
    </w:p>
    <w:p w14:paraId="6044E773" w14:textId="77777777" w:rsidR="00E61E54" w:rsidRDefault="00E61E54" w:rsidP="00E61E54">
      <w:pPr>
        <w:rPr>
          <w:rtl/>
        </w:rPr>
      </w:pPr>
      <w:r>
        <w:rPr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t>Padding</w:t>
      </w:r>
    </w:p>
    <w:p w14:paraId="4E7001AA" w14:textId="77777777" w:rsidR="00E61E54" w:rsidRDefault="00E61E54" w:rsidP="00E61E54">
      <w:pPr>
        <w:rPr>
          <w:rtl/>
        </w:rPr>
      </w:pPr>
      <w:r>
        <w:t>Padding</w:t>
      </w:r>
      <w:r>
        <w:rPr>
          <w:rtl/>
        </w:rPr>
        <w:t>فضا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element</w:t>
      </w:r>
      <w:r>
        <w:rPr>
          <w:rtl/>
        </w:rPr>
        <w:t xml:space="preserve"> و </w:t>
      </w:r>
      <w:r>
        <w:t>border</w:t>
      </w:r>
      <w:r>
        <w:rPr>
          <w:rtl/>
        </w:rPr>
        <w:t xml:space="preserve"> آن است. </w:t>
      </w:r>
      <w:r>
        <w:t>Padding</w:t>
      </w:r>
      <w:r>
        <w:rPr>
          <w:rtl/>
        </w:rPr>
        <w:t xml:space="preserve">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عناصر فضا</w:t>
      </w:r>
      <w:r>
        <w:rPr>
          <w:rFonts w:hint="cs"/>
          <w:rtl/>
        </w:rPr>
        <w:t>ی</w:t>
      </w:r>
      <w:r>
        <w:rPr>
          <w:rtl/>
        </w:rPr>
        <w:t xml:space="preserve"> تنفس</w:t>
      </w:r>
      <w:r>
        <w:rPr>
          <w:rFonts w:hint="cs"/>
          <w:rtl/>
        </w:rPr>
        <w:t>ی</w:t>
      </w:r>
      <w:r>
        <w:rPr>
          <w:rtl/>
        </w:rPr>
        <w:t xml:space="preserve"> داشته باشند و خوانا</w:t>
      </w:r>
      <w:r>
        <w:rPr>
          <w:rFonts w:hint="cs"/>
          <w:rtl/>
        </w:rPr>
        <w:t>یی</w:t>
      </w:r>
      <w:r>
        <w:rPr>
          <w:rtl/>
        </w:rPr>
        <w:t xml:space="preserve"> آن‌ها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ابد</w:t>
      </w:r>
      <w:r>
        <w:rPr>
          <w:rtl/>
        </w:rPr>
        <w:t>.</w:t>
      </w:r>
    </w:p>
    <w:p w14:paraId="39FCBD43" w14:textId="77777777" w:rsidR="00E61E54" w:rsidRDefault="00E61E54" w:rsidP="00E61E54">
      <w:pPr>
        <w:rPr>
          <w:rtl/>
        </w:rPr>
      </w:pPr>
      <w:r>
        <w:rPr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t>Padding</w:t>
      </w:r>
    </w:p>
    <w:p w14:paraId="2FF57966" w14:textId="77777777" w:rsidR="00E61E54" w:rsidRDefault="00E61E54" w:rsidP="00E61E54">
      <w:pPr>
        <w:pStyle w:val="ListParagraph"/>
        <w:numPr>
          <w:ilvl w:val="0"/>
          <w:numId w:val="38"/>
        </w:numPr>
        <w:rPr>
          <w:rtl/>
        </w:rPr>
      </w:pPr>
      <w:r>
        <w:rPr>
          <w:rtl/>
        </w:rPr>
        <w:t>روش تک مقدار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همه جهات)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61E54" w14:paraId="25A7CA4E" w14:textId="77777777" w:rsidTr="004644E4">
        <w:tc>
          <w:tcPr>
            <w:tcW w:w="9350" w:type="dxa"/>
          </w:tcPr>
          <w:p w14:paraId="773F1186" w14:textId="77777777" w:rsidR="00E61E54" w:rsidRDefault="00E61E54" w:rsidP="004644E4">
            <w:pPr>
              <w:pStyle w:val="code"/>
              <w:bidi w:val="0"/>
            </w:pPr>
            <w:r>
              <w:t>.element {</w:t>
            </w:r>
          </w:p>
          <w:p w14:paraId="499028DB" w14:textId="77777777" w:rsidR="00E61E54" w:rsidRDefault="00E61E54" w:rsidP="004644E4">
            <w:pPr>
              <w:pStyle w:val="code"/>
              <w:bidi w:val="0"/>
            </w:pPr>
            <w:r>
              <w:t xml:space="preserve">    padding: 20px;</w:t>
            </w:r>
          </w:p>
          <w:p w14:paraId="3A7C380B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A7ED9B5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</w:p>
          <w:p w14:paraId="7F72DB2D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rPr>
                <w:rFonts w:cs="IRANSansWeb(FaNum) Light"/>
                <w:rtl/>
              </w:rPr>
              <w:t>بالا: 20</w:t>
            </w:r>
            <w:r>
              <w:t>px</w:t>
            </w:r>
          </w:p>
          <w:p w14:paraId="744F5929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rPr>
                <w:rFonts w:cs="IRANSansWeb(FaNum) Light"/>
                <w:rtl/>
              </w:rPr>
              <w:t>راست: 20</w:t>
            </w:r>
            <w:r>
              <w:t>px</w:t>
            </w:r>
          </w:p>
          <w:p w14:paraId="231C7800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rPr>
                <w:rFonts w:cs="IRANSansWeb(FaNum) Light"/>
                <w:rtl/>
              </w:rPr>
              <w:t>پا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>: 20</w:t>
            </w:r>
            <w:r>
              <w:t>px</w:t>
            </w:r>
          </w:p>
          <w:p w14:paraId="16346674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rPr>
                <w:rFonts w:cs="IRANSansWeb(FaNum) Light" w:hint="eastAsia"/>
                <w:rtl/>
              </w:rPr>
              <w:lastRenderedPageBreak/>
              <w:t>چپ</w:t>
            </w:r>
            <w:r>
              <w:rPr>
                <w:rFonts w:cs="IRANSansWeb(FaNum) Light"/>
                <w:rtl/>
              </w:rPr>
              <w:t>: 20</w:t>
            </w:r>
            <w:r>
              <w:t>px</w:t>
            </w:r>
          </w:p>
          <w:p w14:paraId="734B2A6F" w14:textId="77777777" w:rsidR="00E61E54" w:rsidRDefault="00E61E54" w:rsidP="004644E4">
            <w:pPr>
              <w:pStyle w:val="code"/>
              <w:bidi w:val="0"/>
            </w:pPr>
            <w:r>
              <w:t>*/</w:t>
            </w:r>
          </w:p>
        </w:tc>
      </w:tr>
    </w:tbl>
    <w:p w14:paraId="3108CE0E" w14:textId="77777777" w:rsidR="00E61E54" w:rsidRDefault="00E61E54" w:rsidP="00E61E54">
      <w:hyperlink r:id="rId272" w:history="1">
        <w:r w:rsidRPr="0072041A">
          <w:rPr>
            <w:rStyle w:val="Hyperlink"/>
          </w:rPr>
          <w:t>All</w:t>
        </w:r>
      </w:hyperlink>
    </w:p>
    <w:p w14:paraId="39D5C002" w14:textId="77777777" w:rsidR="00E61E54" w:rsidRDefault="00E61E54" w:rsidP="00E61E54">
      <w:pPr>
        <w:pStyle w:val="ListParagraph"/>
        <w:numPr>
          <w:ilvl w:val="0"/>
          <w:numId w:val="38"/>
        </w:numPr>
      </w:pPr>
      <w:r>
        <w:rPr>
          <w:rtl/>
        </w:rPr>
        <w:t>روش دو مقدار</w:t>
      </w:r>
      <w:r>
        <w:rPr>
          <w:rFonts w:hint="cs"/>
          <w:rtl/>
        </w:rPr>
        <w:t>ی</w:t>
      </w:r>
      <w:r>
        <w:rPr>
          <w:rtl/>
        </w:rPr>
        <w:t xml:space="preserve"> (عمود</w:t>
      </w:r>
      <w:r>
        <w:rPr>
          <w:rFonts w:hint="cs"/>
          <w:rtl/>
        </w:rPr>
        <w:t>ی</w:t>
      </w:r>
      <w:r>
        <w:rPr>
          <w:rtl/>
        </w:rPr>
        <w:t xml:space="preserve"> - افق</w:t>
      </w:r>
      <w:r>
        <w:rPr>
          <w:rFonts w:hint="cs"/>
          <w:rtl/>
        </w:rPr>
        <w:t>ی</w:t>
      </w:r>
      <w:r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1E54" w14:paraId="087DEBB9" w14:textId="77777777" w:rsidTr="004644E4">
        <w:tc>
          <w:tcPr>
            <w:tcW w:w="9350" w:type="dxa"/>
          </w:tcPr>
          <w:p w14:paraId="5833ED28" w14:textId="77777777" w:rsidR="00E61E54" w:rsidRDefault="00E61E54" w:rsidP="004644E4">
            <w:pPr>
              <w:pStyle w:val="code"/>
              <w:bidi w:val="0"/>
            </w:pPr>
            <w:r>
              <w:t>.element {</w:t>
            </w:r>
          </w:p>
          <w:p w14:paraId="5B1E0EF7" w14:textId="77777777" w:rsidR="00E61E54" w:rsidRDefault="00E61E54" w:rsidP="004644E4">
            <w:pPr>
              <w:pStyle w:val="code"/>
              <w:bidi w:val="0"/>
            </w:pPr>
            <w:r>
              <w:t xml:space="preserve">    padding: 15px 25px;</w:t>
            </w:r>
          </w:p>
          <w:p w14:paraId="2B31081A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3109647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</w:p>
          <w:p w14:paraId="7E61EA8B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rPr>
                <w:rtl/>
              </w:rPr>
              <w:t>بالا: 15</w:t>
            </w:r>
            <w:r>
              <w:t>px</w:t>
            </w:r>
          </w:p>
          <w:p w14:paraId="0D6FE503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rPr>
                <w:rtl/>
              </w:rPr>
              <w:t>راست: 25</w:t>
            </w:r>
            <w:r>
              <w:t>px</w:t>
            </w:r>
          </w:p>
          <w:p w14:paraId="18B16A27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rPr>
                <w:rtl/>
              </w:rPr>
              <w:t>پا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>: 15</w:t>
            </w:r>
            <w:r>
              <w:t>px</w:t>
            </w:r>
          </w:p>
          <w:p w14:paraId="69420746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rPr>
                <w:rFonts w:hint="eastAsia"/>
                <w:rtl/>
              </w:rPr>
              <w:t>چپ</w:t>
            </w:r>
            <w:r>
              <w:rPr>
                <w:rtl/>
              </w:rPr>
              <w:t>: 25</w:t>
            </w:r>
            <w:r>
              <w:t>px</w:t>
            </w:r>
          </w:p>
          <w:p w14:paraId="251DEF9C" w14:textId="77777777" w:rsidR="00E61E54" w:rsidRDefault="00E61E54" w:rsidP="004644E4">
            <w:pPr>
              <w:pStyle w:val="code"/>
              <w:bidi w:val="0"/>
            </w:pPr>
            <w:r>
              <w:t>*/</w:t>
            </w:r>
          </w:p>
        </w:tc>
      </w:tr>
    </w:tbl>
    <w:p w14:paraId="61C8C696" w14:textId="77777777" w:rsidR="00E61E54" w:rsidRDefault="00E61E54" w:rsidP="00E61E54"/>
    <w:p w14:paraId="6E77530A" w14:textId="77777777" w:rsidR="00E61E54" w:rsidRDefault="00E61E54" w:rsidP="00E61E54">
      <w:pPr>
        <w:pStyle w:val="ListParagraph"/>
        <w:numPr>
          <w:ilvl w:val="0"/>
          <w:numId w:val="38"/>
        </w:numPr>
      </w:pPr>
      <w:r>
        <w:rPr>
          <w:rtl/>
        </w:rPr>
        <w:t>روش سه مقدار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1E54" w14:paraId="14C4212A" w14:textId="77777777" w:rsidTr="004644E4">
        <w:tc>
          <w:tcPr>
            <w:tcW w:w="9350" w:type="dxa"/>
          </w:tcPr>
          <w:p w14:paraId="72B98BB5" w14:textId="77777777" w:rsidR="00E61E54" w:rsidRDefault="00E61E54" w:rsidP="004644E4">
            <w:pPr>
              <w:pStyle w:val="code"/>
              <w:bidi w:val="0"/>
            </w:pPr>
            <w:r>
              <w:t>.element {</w:t>
            </w:r>
          </w:p>
          <w:p w14:paraId="5331A04E" w14:textId="77777777" w:rsidR="00E61E54" w:rsidRDefault="00E61E54" w:rsidP="004644E4">
            <w:pPr>
              <w:pStyle w:val="code"/>
              <w:bidi w:val="0"/>
            </w:pPr>
            <w:r>
              <w:t xml:space="preserve">    padding: 10px 20px 15px;</w:t>
            </w:r>
          </w:p>
          <w:p w14:paraId="31DFAC6D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CE68E23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</w:p>
          <w:p w14:paraId="63E7CBED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rPr>
                <w:rtl/>
              </w:rPr>
              <w:t>بالا: 10</w:t>
            </w:r>
            <w:r>
              <w:t>px</w:t>
            </w:r>
          </w:p>
          <w:p w14:paraId="4E871CA3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rPr>
                <w:rtl/>
              </w:rPr>
              <w:t>راست: 20</w:t>
            </w:r>
            <w:r>
              <w:t>px</w:t>
            </w:r>
          </w:p>
          <w:p w14:paraId="30627561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rPr>
                <w:rtl/>
              </w:rPr>
              <w:t>پا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>: 15</w:t>
            </w:r>
            <w:r>
              <w:t>px</w:t>
            </w:r>
          </w:p>
          <w:p w14:paraId="4C3DCDC0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rPr>
                <w:rFonts w:hint="eastAsia"/>
                <w:rtl/>
              </w:rPr>
              <w:t>چپ</w:t>
            </w:r>
            <w:r>
              <w:rPr>
                <w:rtl/>
              </w:rPr>
              <w:t>: 20</w:t>
            </w:r>
            <w:r>
              <w:t>px</w:t>
            </w:r>
          </w:p>
          <w:p w14:paraId="7A0B0B79" w14:textId="77777777" w:rsidR="00E61E54" w:rsidRDefault="00E61E54" w:rsidP="004644E4">
            <w:pPr>
              <w:pStyle w:val="code"/>
              <w:bidi w:val="0"/>
            </w:pPr>
            <w:r>
              <w:t>*/</w:t>
            </w:r>
          </w:p>
        </w:tc>
      </w:tr>
    </w:tbl>
    <w:p w14:paraId="4338F3A4" w14:textId="77777777" w:rsidR="00E61E54" w:rsidRDefault="00E61E54" w:rsidP="00E61E54">
      <w:pPr>
        <w:bidi w:val="0"/>
      </w:pPr>
    </w:p>
    <w:p w14:paraId="7AE7BAEF" w14:textId="77777777" w:rsidR="00E61E54" w:rsidRDefault="00E61E54" w:rsidP="00E61E54">
      <w:pPr>
        <w:pStyle w:val="ListParagraph"/>
        <w:numPr>
          <w:ilvl w:val="0"/>
          <w:numId w:val="38"/>
        </w:numPr>
      </w:pPr>
      <w:r>
        <w:rPr>
          <w:rtl/>
        </w:rPr>
        <w:t>روش چهار مقدار</w:t>
      </w:r>
      <w:r>
        <w:rPr>
          <w:rFonts w:hint="cs"/>
          <w:rtl/>
        </w:rPr>
        <w:t>ی</w:t>
      </w:r>
      <w:r>
        <w:rPr>
          <w:rtl/>
        </w:rPr>
        <w:t xml:space="preserve"> (همه جهات جداگانه)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1E54" w14:paraId="3D46010E" w14:textId="77777777" w:rsidTr="004644E4">
        <w:tc>
          <w:tcPr>
            <w:tcW w:w="9350" w:type="dxa"/>
          </w:tcPr>
          <w:p w14:paraId="26FB534B" w14:textId="77777777" w:rsidR="00E61E54" w:rsidRDefault="00E61E54" w:rsidP="004644E4">
            <w:pPr>
              <w:pStyle w:val="code"/>
              <w:bidi w:val="0"/>
            </w:pPr>
            <w:r>
              <w:t>.element {</w:t>
            </w:r>
          </w:p>
          <w:p w14:paraId="12B73074" w14:textId="77777777" w:rsidR="00E61E54" w:rsidRDefault="00E61E54" w:rsidP="004644E4">
            <w:pPr>
              <w:pStyle w:val="code"/>
              <w:bidi w:val="0"/>
            </w:pPr>
            <w:r>
              <w:t xml:space="preserve">    padding: 10px 15px 20px 25px;</w:t>
            </w:r>
          </w:p>
          <w:p w14:paraId="18CA7B34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AE5420C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</w:p>
          <w:p w14:paraId="38239D21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rPr>
                <w:rtl/>
              </w:rPr>
              <w:t>بالا: 10</w:t>
            </w:r>
            <w:r>
              <w:t>px</w:t>
            </w:r>
          </w:p>
          <w:p w14:paraId="494FBB80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rPr>
                <w:rtl/>
              </w:rPr>
              <w:t>راست: 15</w:t>
            </w:r>
            <w:r>
              <w:t>px</w:t>
            </w:r>
          </w:p>
          <w:p w14:paraId="12D90667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rPr>
                <w:rtl/>
              </w:rPr>
              <w:t>پا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>: 20</w:t>
            </w:r>
            <w:r>
              <w:t>px</w:t>
            </w:r>
          </w:p>
          <w:p w14:paraId="2AD75C49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rPr>
                <w:rFonts w:hint="eastAsia"/>
                <w:rtl/>
              </w:rPr>
              <w:t>چپ</w:t>
            </w:r>
            <w:r>
              <w:rPr>
                <w:rtl/>
              </w:rPr>
              <w:t>: 25</w:t>
            </w:r>
            <w:r>
              <w:t>px</w:t>
            </w:r>
          </w:p>
          <w:p w14:paraId="22FC1F35" w14:textId="77777777" w:rsidR="00E61E54" w:rsidRDefault="00E61E54" w:rsidP="004644E4">
            <w:pPr>
              <w:pStyle w:val="code"/>
              <w:bidi w:val="0"/>
            </w:pPr>
            <w:r>
              <w:t>*/</w:t>
            </w:r>
          </w:p>
        </w:tc>
      </w:tr>
    </w:tbl>
    <w:p w14:paraId="41A356E5" w14:textId="77777777" w:rsidR="00E61E54" w:rsidRDefault="00E61E54" w:rsidP="00E61E54">
      <w:pPr>
        <w:bidi w:val="0"/>
      </w:pPr>
    </w:p>
    <w:p w14:paraId="32495CBE" w14:textId="77777777" w:rsidR="00E61E54" w:rsidRDefault="00E61E54" w:rsidP="00E61E54">
      <w:pPr>
        <w:rPr>
          <w:rtl/>
        </w:rPr>
      </w:pPr>
      <w:r>
        <w:rPr>
          <w:rtl/>
        </w:rPr>
        <w:t xml:space="preserve"> </w:t>
      </w:r>
      <w:r>
        <w:t>Properties</w:t>
      </w:r>
      <w:r>
        <w:rPr>
          <w:rtl/>
        </w:rPr>
        <w:t xml:space="preserve"> جداگانه برا</w:t>
      </w:r>
      <w:r>
        <w:rPr>
          <w:rFonts w:hint="cs"/>
          <w:rtl/>
        </w:rPr>
        <w:t>ی</w:t>
      </w:r>
      <w:r>
        <w:rPr>
          <w:rtl/>
        </w:rPr>
        <w:t xml:space="preserve"> هر جهت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1E54" w14:paraId="597C62D7" w14:textId="77777777" w:rsidTr="004644E4">
        <w:tc>
          <w:tcPr>
            <w:tcW w:w="9350" w:type="dxa"/>
          </w:tcPr>
          <w:p w14:paraId="4377BECA" w14:textId="77777777" w:rsidR="00E61E54" w:rsidRDefault="00E61E54" w:rsidP="004644E4">
            <w:pPr>
              <w:pStyle w:val="code"/>
              <w:bidi w:val="0"/>
            </w:pPr>
            <w:r>
              <w:t>.element {</w:t>
            </w:r>
          </w:p>
          <w:p w14:paraId="63DF1616" w14:textId="77777777" w:rsidR="00E61E54" w:rsidRDefault="00E61E54" w:rsidP="004644E4">
            <w:pPr>
              <w:pStyle w:val="code"/>
              <w:bidi w:val="0"/>
            </w:pPr>
            <w:r>
              <w:t xml:space="preserve">    padding-top: 10px;</w:t>
            </w:r>
          </w:p>
          <w:p w14:paraId="005F2782" w14:textId="77777777" w:rsidR="00E61E54" w:rsidRDefault="00E61E54" w:rsidP="004644E4">
            <w:pPr>
              <w:pStyle w:val="code"/>
              <w:bidi w:val="0"/>
            </w:pPr>
            <w:r>
              <w:lastRenderedPageBreak/>
              <w:t xml:space="preserve">    padding-right: 15px;</w:t>
            </w:r>
          </w:p>
          <w:p w14:paraId="5D7B4DB6" w14:textId="77777777" w:rsidR="00E61E54" w:rsidRDefault="00E61E54" w:rsidP="004644E4">
            <w:pPr>
              <w:pStyle w:val="code"/>
              <w:bidi w:val="0"/>
            </w:pPr>
            <w:r>
              <w:t xml:space="preserve">    padding-bottom: 20px;</w:t>
            </w:r>
          </w:p>
          <w:p w14:paraId="5E6134C1" w14:textId="77777777" w:rsidR="00E61E54" w:rsidRDefault="00E61E54" w:rsidP="004644E4">
            <w:pPr>
              <w:pStyle w:val="code"/>
              <w:bidi w:val="0"/>
            </w:pPr>
            <w:r>
              <w:t xml:space="preserve">    padding-left: 25px;</w:t>
            </w:r>
          </w:p>
          <w:p w14:paraId="5231BF15" w14:textId="77777777" w:rsidR="00E61E54" w:rsidRDefault="00E61E54" w:rsidP="004644E4">
            <w:pPr>
              <w:pStyle w:val="code"/>
              <w:bidi w:val="0"/>
            </w:pPr>
            <w:r>
              <w:t>}</w:t>
            </w:r>
          </w:p>
        </w:tc>
      </w:tr>
    </w:tbl>
    <w:p w14:paraId="13E8C69F" w14:textId="77777777" w:rsidR="00E61E54" w:rsidRDefault="00E61E54" w:rsidP="00E61E54">
      <w:pPr>
        <w:rPr>
          <w:rtl/>
        </w:rPr>
      </w:pPr>
      <w:r>
        <w:rPr>
          <w:rtl/>
        </w:rPr>
        <w:lastRenderedPageBreak/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1E54" w14:paraId="7E15D6DF" w14:textId="77777777" w:rsidTr="004644E4">
        <w:tc>
          <w:tcPr>
            <w:tcW w:w="9350" w:type="dxa"/>
          </w:tcPr>
          <w:p w14:paraId="6418868B" w14:textId="77777777" w:rsidR="00E61E54" w:rsidRDefault="00E61E54" w:rsidP="004644E4">
            <w:pPr>
              <w:pStyle w:val="code"/>
              <w:bidi w:val="0"/>
            </w:pPr>
            <w:r>
              <w:t>&lt;style&gt;</w:t>
            </w:r>
          </w:p>
          <w:p w14:paraId="1BEE78F6" w14:textId="77777777" w:rsidR="00E61E54" w:rsidRDefault="00E61E54" w:rsidP="004644E4">
            <w:pPr>
              <w:pStyle w:val="code"/>
              <w:bidi w:val="0"/>
            </w:pPr>
            <w:r>
              <w:t>.box1 {</w:t>
            </w:r>
          </w:p>
          <w:p w14:paraId="26A32F83" w14:textId="77777777" w:rsidR="00E61E54" w:rsidRDefault="00E61E54" w:rsidP="004644E4">
            <w:pPr>
              <w:pStyle w:val="code"/>
              <w:bidi w:val="0"/>
            </w:pPr>
            <w:r>
              <w:t xml:space="preserve">    background-color: lightblue;</w:t>
            </w:r>
          </w:p>
          <w:p w14:paraId="5D628CA1" w14:textId="77777777" w:rsidR="00E61E54" w:rsidRDefault="00E61E54" w:rsidP="004644E4">
            <w:pPr>
              <w:pStyle w:val="code"/>
              <w:bidi w:val="0"/>
            </w:pPr>
            <w:r>
              <w:t xml:space="preserve">    padding: 20px;</w:t>
            </w:r>
          </w:p>
          <w:p w14:paraId="28B9E6BD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ED5A9DD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</w:p>
          <w:p w14:paraId="65E26EE1" w14:textId="77777777" w:rsidR="00E61E54" w:rsidRDefault="00E61E54" w:rsidP="004644E4">
            <w:pPr>
              <w:pStyle w:val="code"/>
              <w:bidi w:val="0"/>
            </w:pPr>
            <w:r>
              <w:t>.box2 {</w:t>
            </w:r>
          </w:p>
          <w:p w14:paraId="3AC4A7A6" w14:textId="77777777" w:rsidR="00E61E54" w:rsidRDefault="00E61E54" w:rsidP="004644E4">
            <w:pPr>
              <w:pStyle w:val="code"/>
              <w:bidi w:val="0"/>
            </w:pPr>
            <w:r>
              <w:t xml:space="preserve">    background-color: lightgreen;</w:t>
            </w:r>
          </w:p>
          <w:p w14:paraId="25605317" w14:textId="77777777" w:rsidR="00E61E54" w:rsidRDefault="00E61E54" w:rsidP="004644E4">
            <w:pPr>
              <w:pStyle w:val="code"/>
              <w:bidi w:val="0"/>
            </w:pPr>
            <w:r>
              <w:t xml:space="preserve">    padding: 30px 15px;</w:t>
            </w:r>
          </w:p>
          <w:p w14:paraId="7B604D47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8819847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</w:p>
          <w:p w14:paraId="5EBB9C74" w14:textId="77777777" w:rsidR="00E61E54" w:rsidRDefault="00E61E54" w:rsidP="004644E4">
            <w:pPr>
              <w:pStyle w:val="code"/>
              <w:bidi w:val="0"/>
            </w:pPr>
            <w:r>
              <w:t>.box3 {</w:t>
            </w:r>
          </w:p>
          <w:p w14:paraId="5E6E04FA" w14:textId="77777777" w:rsidR="00E61E54" w:rsidRDefault="00E61E54" w:rsidP="004644E4">
            <w:pPr>
              <w:pStyle w:val="code"/>
              <w:bidi w:val="0"/>
            </w:pPr>
            <w:r>
              <w:t xml:space="preserve">    background-color: lightyellow;</w:t>
            </w:r>
          </w:p>
          <w:p w14:paraId="3DC1C7CF" w14:textId="77777777" w:rsidR="00E61E54" w:rsidRDefault="00E61E54" w:rsidP="004644E4">
            <w:pPr>
              <w:pStyle w:val="code"/>
              <w:bidi w:val="0"/>
            </w:pPr>
            <w:r>
              <w:t xml:space="preserve">    padding: 10px 25px 40px;</w:t>
            </w:r>
          </w:p>
          <w:p w14:paraId="4E1B13A2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FCD19F8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</w:p>
          <w:p w14:paraId="7A6A436A" w14:textId="77777777" w:rsidR="00E61E54" w:rsidRDefault="00E61E54" w:rsidP="004644E4">
            <w:pPr>
              <w:pStyle w:val="code"/>
              <w:bidi w:val="0"/>
            </w:pPr>
            <w:r>
              <w:t>.box4 {</w:t>
            </w:r>
          </w:p>
          <w:p w14:paraId="59A93151" w14:textId="77777777" w:rsidR="00E61E54" w:rsidRDefault="00E61E54" w:rsidP="004644E4">
            <w:pPr>
              <w:pStyle w:val="code"/>
              <w:bidi w:val="0"/>
            </w:pPr>
            <w:r>
              <w:t xml:space="preserve">    background-color: lightpink;</w:t>
            </w:r>
          </w:p>
          <w:p w14:paraId="4AD5DB59" w14:textId="77777777" w:rsidR="00E61E54" w:rsidRDefault="00E61E54" w:rsidP="004644E4">
            <w:pPr>
              <w:pStyle w:val="code"/>
              <w:bidi w:val="0"/>
            </w:pPr>
            <w:r>
              <w:t xml:space="preserve">    padding: 5px 10px 15px 20px;</w:t>
            </w:r>
          </w:p>
          <w:p w14:paraId="094CC6E4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176DF55" w14:textId="77777777" w:rsidR="00E61E54" w:rsidRDefault="00E61E54" w:rsidP="004644E4">
            <w:pPr>
              <w:pStyle w:val="code"/>
              <w:bidi w:val="0"/>
            </w:pPr>
            <w:r>
              <w:t>&lt;/style&gt;</w:t>
            </w:r>
          </w:p>
          <w:p w14:paraId="2862BD29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</w:p>
          <w:p w14:paraId="6EFF9C58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t>&lt;div class="box1"&gt;</w:t>
            </w:r>
            <w:r>
              <w:rPr>
                <w:rFonts w:cs="IRANSansWeb(FaNum) Light"/>
                <w:rtl/>
              </w:rPr>
              <w:t>پد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نگ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کسان</w:t>
            </w:r>
            <w:r>
              <w:rPr>
                <w:rFonts w:cs="IRANSansWeb(FaNum) Light"/>
                <w:rtl/>
              </w:rPr>
              <w:t xml:space="preserve"> از همه طرف</w:t>
            </w:r>
            <w:r>
              <w:t>&lt;/div&gt;</w:t>
            </w:r>
          </w:p>
          <w:p w14:paraId="5F1DBCA0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t>&lt;div class="box2"&gt;</w:t>
            </w:r>
            <w:r>
              <w:rPr>
                <w:rFonts w:cs="IRANSansWeb(FaNum) Light"/>
                <w:rtl/>
              </w:rPr>
              <w:t>پد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نگ</w:t>
            </w:r>
            <w:r>
              <w:rPr>
                <w:rFonts w:cs="IRANSansWeb(FaNum) Light"/>
                <w:rtl/>
              </w:rPr>
              <w:t xml:space="preserve"> عمود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 افق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  <w:p w14:paraId="12DA2C41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t>&lt;div class="box3"&gt;</w:t>
            </w:r>
            <w:r>
              <w:rPr>
                <w:rFonts w:cs="IRANSansWeb(FaNum) Light"/>
                <w:rtl/>
              </w:rPr>
              <w:t>پد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نگ</w:t>
            </w:r>
            <w:r>
              <w:rPr>
                <w:rFonts w:cs="IRANSansWeb(FaNum) Light"/>
                <w:rtl/>
              </w:rPr>
              <w:t xml:space="preserve"> بالا، چپ-راست، پا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 w:hint="eastAsia"/>
                <w:rtl/>
              </w:rPr>
              <w:t>ن</w:t>
            </w:r>
            <w:r>
              <w:t>&lt;/div&gt;</w:t>
            </w:r>
          </w:p>
          <w:p w14:paraId="56E08331" w14:textId="77777777" w:rsidR="00E61E54" w:rsidRDefault="00E61E54" w:rsidP="004644E4">
            <w:pPr>
              <w:pStyle w:val="code"/>
              <w:bidi w:val="0"/>
              <w:rPr>
                <w:rtl/>
              </w:rPr>
            </w:pPr>
            <w:r>
              <w:t>&lt;div class="box4"&gt;</w:t>
            </w:r>
            <w:r>
              <w:rPr>
                <w:rFonts w:cs="IRANSansWeb(FaNum) Light"/>
                <w:rtl/>
              </w:rPr>
              <w:t>پد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نگ</w:t>
            </w:r>
            <w:r>
              <w:rPr>
                <w:rFonts w:cs="IRANSansWeb(FaNum) Light"/>
                <w:rtl/>
              </w:rPr>
              <w:t xml:space="preserve"> همه جهات جداگانه</w:t>
            </w:r>
            <w:r>
              <w:t>&lt;/div&gt;</w:t>
            </w:r>
          </w:p>
        </w:tc>
      </w:tr>
    </w:tbl>
    <w:p w14:paraId="26E134AE" w14:textId="77777777" w:rsidR="00E61E54" w:rsidRDefault="00E61E54" w:rsidP="00E61E54">
      <w:pPr>
        <w:rPr>
          <w:rtl/>
        </w:rPr>
      </w:pPr>
      <w:hyperlink r:id="rId273" w:history="1">
        <w:r w:rsidRPr="00E61E54">
          <w:rPr>
            <w:rStyle w:val="Hyperlink"/>
          </w:rPr>
          <w:t>inAction</w:t>
        </w:r>
      </w:hyperlink>
    </w:p>
    <w:p w14:paraId="4BF97745" w14:textId="77777777" w:rsidR="0016259F" w:rsidRPr="00AC7093" w:rsidRDefault="0016259F" w:rsidP="0016259F">
      <w:pPr>
        <w:pStyle w:val="Heading2"/>
      </w:pPr>
      <w:hyperlink r:id="rId274" w:history="1">
        <w:bookmarkStart w:id="149" w:name="_Toc211464579"/>
        <w:r w:rsidRPr="00C5313D">
          <w:rPr>
            <w:rStyle w:val="Hyperlink"/>
          </w:rPr>
          <w:t>border</w:t>
        </w:r>
        <w:bookmarkEnd w:id="149"/>
      </w:hyperlink>
    </w:p>
    <w:p w14:paraId="3C616BC2" w14:textId="77777777" w:rsidR="0016259F" w:rsidRDefault="0016259F" w:rsidP="0016259F">
      <w:pPr>
        <w:pStyle w:val="bold"/>
        <w:rPr>
          <w:rtl/>
        </w:rPr>
      </w:pPr>
      <w:r>
        <w:t>Border-style</w:t>
      </w:r>
    </w:p>
    <w:p w14:paraId="006FB537" w14:textId="77777777" w:rsidR="0016259F" w:rsidRDefault="0016259F" w:rsidP="0016259F">
      <w:pPr>
        <w:rPr>
          <w:rtl/>
        </w:rPr>
      </w:pPr>
      <w:r>
        <w:t>Border-Style</w:t>
      </w:r>
      <w:r>
        <w:rPr>
          <w:rtl/>
        </w:rPr>
        <w:t xml:space="preserve"> مشخص کننده‌</w:t>
      </w:r>
      <w:r>
        <w:rPr>
          <w:rFonts w:hint="cs"/>
          <w:rtl/>
        </w:rPr>
        <w:t>ی</w:t>
      </w:r>
      <w:r>
        <w:rPr>
          <w:rtl/>
        </w:rPr>
        <w:t xml:space="preserve"> سبک و طرح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المان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خطوط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چه شکل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شوند.</w:t>
      </w:r>
    </w:p>
    <w:p w14:paraId="5887BA3F" w14:textId="77777777" w:rsidR="0016259F" w:rsidRDefault="0016259F" w:rsidP="0016259F">
      <w:pPr>
        <w:rPr>
          <w:rtl/>
        </w:rPr>
      </w:pPr>
      <w:r>
        <w:rPr>
          <w:rtl/>
        </w:rPr>
        <w:t xml:space="preserve">- </w:t>
      </w:r>
      <w:r>
        <w:t>solid</w:t>
      </w:r>
      <w:r>
        <w:rPr>
          <w:rtl/>
        </w:rPr>
        <w:t>: خط ساده و پ</w:t>
      </w:r>
      <w:r>
        <w:rPr>
          <w:rFonts w:hint="cs"/>
          <w:rtl/>
        </w:rPr>
        <w:t>ی</w:t>
      </w:r>
      <w:r>
        <w:rPr>
          <w:rFonts w:hint="eastAsia"/>
          <w:rtl/>
        </w:rPr>
        <w:t>وسته</w:t>
      </w:r>
    </w:p>
    <w:p w14:paraId="6A00F6BA" w14:textId="77777777" w:rsidR="0016259F" w:rsidRDefault="0016259F" w:rsidP="0016259F">
      <w:pPr>
        <w:rPr>
          <w:rtl/>
        </w:rPr>
      </w:pPr>
      <w:r>
        <w:rPr>
          <w:rtl/>
        </w:rPr>
        <w:t xml:space="preserve">- </w:t>
      </w:r>
      <w:r>
        <w:t>dashed</w:t>
      </w:r>
      <w:r>
        <w:rPr>
          <w:rtl/>
        </w:rPr>
        <w:t>: خط 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(خط‌ها</w:t>
      </w:r>
      <w:r>
        <w:rPr>
          <w:rFonts w:hint="cs"/>
          <w:rtl/>
        </w:rPr>
        <w:t>ی</w:t>
      </w:r>
      <w:r>
        <w:rPr>
          <w:rtl/>
        </w:rPr>
        <w:t xml:space="preserve"> بلند)</w:t>
      </w:r>
    </w:p>
    <w:p w14:paraId="42061BD5" w14:textId="77777777" w:rsidR="0016259F" w:rsidRDefault="0016259F" w:rsidP="0016259F">
      <w:pPr>
        <w:rPr>
          <w:rtl/>
        </w:rPr>
      </w:pPr>
      <w:r>
        <w:rPr>
          <w:rtl/>
        </w:rPr>
        <w:lastRenderedPageBreak/>
        <w:t xml:space="preserve">- </w:t>
      </w:r>
      <w:r>
        <w:t>dotted</w:t>
      </w:r>
      <w:r>
        <w:rPr>
          <w:rtl/>
        </w:rPr>
        <w:t>: نقطه 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(نقاط کوچک)</w:t>
      </w:r>
    </w:p>
    <w:p w14:paraId="7F66812F" w14:textId="77777777" w:rsidR="0016259F" w:rsidRDefault="0016259F" w:rsidP="0016259F">
      <w:pPr>
        <w:rPr>
          <w:rtl/>
        </w:rPr>
      </w:pPr>
      <w:r>
        <w:rPr>
          <w:rtl/>
        </w:rPr>
        <w:t xml:space="preserve">- </w:t>
      </w:r>
      <w:r>
        <w:t>double</w:t>
      </w:r>
      <w:r>
        <w:rPr>
          <w:rtl/>
        </w:rPr>
        <w:t>: خط دوتا</w:t>
      </w:r>
      <w:r>
        <w:rPr>
          <w:rFonts w:hint="cs"/>
          <w:rtl/>
        </w:rPr>
        <w:t>یی</w:t>
      </w:r>
    </w:p>
    <w:p w14:paraId="1A76DADE" w14:textId="77777777" w:rsidR="0016259F" w:rsidRDefault="0016259F" w:rsidP="0016259F">
      <w:pPr>
        <w:rPr>
          <w:rtl/>
        </w:rPr>
      </w:pPr>
      <w:r>
        <w:rPr>
          <w:rtl/>
        </w:rPr>
        <w:t xml:space="preserve">- </w:t>
      </w:r>
      <w:r>
        <w:t>groove</w:t>
      </w:r>
      <w:r>
        <w:rPr>
          <w:rtl/>
        </w:rPr>
        <w:t>: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فرورفته سه بعد</w:t>
      </w:r>
      <w:r>
        <w:rPr>
          <w:rFonts w:hint="cs"/>
          <w:rtl/>
        </w:rPr>
        <w:t>ی</w:t>
      </w:r>
    </w:p>
    <w:p w14:paraId="5CB7349D" w14:textId="77777777" w:rsidR="0016259F" w:rsidRDefault="0016259F" w:rsidP="0016259F">
      <w:pPr>
        <w:rPr>
          <w:rtl/>
        </w:rPr>
      </w:pPr>
      <w:r>
        <w:rPr>
          <w:rtl/>
        </w:rPr>
        <w:t xml:space="preserve">- </w:t>
      </w:r>
      <w:r>
        <w:t>ridge</w:t>
      </w:r>
      <w:r>
        <w:rPr>
          <w:rtl/>
        </w:rPr>
        <w:t>: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برجسته سه بعد</w:t>
      </w:r>
      <w:r>
        <w:rPr>
          <w:rFonts w:hint="cs"/>
          <w:rtl/>
        </w:rPr>
        <w:t>ی</w:t>
      </w:r>
    </w:p>
    <w:p w14:paraId="7B6A4D30" w14:textId="77777777" w:rsidR="0016259F" w:rsidRDefault="0016259F" w:rsidP="0016259F">
      <w:pPr>
        <w:rPr>
          <w:rtl/>
        </w:rPr>
      </w:pPr>
      <w:r>
        <w:rPr>
          <w:rtl/>
        </w:rPr>
        <w:t xml:space="preserve">- </w:t>
      </w:r>
      <w:r>
        <w:t>inset</w:t>
      </w:r>
      <w:r>
        <w:rPr>
          <w:rtl/>
        </w:rPr>
        <w:t>: المان فرورفته</w:t>
      </w:r>
    </w:p>
    <w:p w14:paraId="382028B1" w14:textId="77777777" w:rsidR="0016259F" w:rsidRDefault="0016259F" w:rsidP="0016259F">
      <w:pPr>
        <w:rPr>
          <w:rtl/>
        </w:rPr>
      </w:pPr>
      <w:r>
        <w:rPr>
          <w:rtl/>
        </w:rPr>
        <w:t xml:space="preserve">- </w:t>
      </w:r>
      <w:r>
        <w:t>outset</w:t>
      </w:r>
      <w:r>
        <w:rPr>
          <w:rtl/>
        </w:rPr>
        <w:t>: المان برجسته</w:t>
      </w:r>
    </w:p>
    <w:p w14:paraId="44C5EAB0" w14:textId="77777777" w:rsidR="0016259F" w:rsidRDefault="0016259F" w:rsidP="0016259F">
      <w:pPr>
        <w:rPr>
          <w:rtl/>
        </w:rPr>
      </w:pPr>
      <w:r>
        <w:rPr>
          <w:rtl/>
        </w:rPr>
        <w:t xml:space="preserve">- </w:t>
      </w:r>
      <w:r>
        <w:t>none</w:t>
      </w:r>
      <w:r>
        <w:rPr>
          <w:rtl/>
        </w:rPr>
        <w:t>: بدون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p w14:paraId="77C93A5A" w14:textId="77777777" w:rsidR="0016259F" w:rsidRDefault="0016259F" w:rsidP="0016259F">
      <w:pPr>
        <w:rPr>
          <w:rtl/>
        </w:rPr>
      </w:pPr>
      <w:r>
        <w:rPr>
          <w:rtl/>
        </w:rPr>
        <w:t xml:space="preserve">- </w:t>
      </w:r>
      <w:r>
        <w:t>hidden</w:t>
      </w:r>
      <w:r>
        <w:rPr>
          <w:rtl/>
        </w:rPr>
        <w:t>: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مخف</w:t>
      </w:r>
      <w:r>
        <w:rPr>
          <w:rFonts w:hint="cs"/>
          <w:rtl/>
        </w:rPr>
        <w:t>ی</w:t>
      </w:r>
      <w:r>
        <w:rPr>
          <w:rtl/>
        </w:rPr>
        <w:t xml:space="preserve"> (مشابه </w:t>
      </w:r>
      <w:r>
        <w:t>none</w:t>
      </w:r>
      <w:r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19212F3B" w14:textId="77777777" w:rsidTr="004644E4">
        <w:tc>
          <w:tcPr>
            <w:tcW w:w="9350" w:type="dxa"/>
          </w:tcPr>
          <w:p w14:paraId="7DD0756B" w14:textId="77777777" w:rsidR="0016259F" w:rsidRDefault="0016259F" w:rsidP="004644E4">
            <w:pPr>
              <w:pStyle w:val="code"/>
              <w:bidi w:val="0"/>
            </w:pPr>
            <w:r>
              <w:t>&lt;style&gt;</w:t>
            </w:r>
          </w:p>
          <w:p w14:paraId="41358B46" w14:textId="77777777" w:rsidR="0016259F" w:rsidRDefault="0016259F" w:rsidP="004644E4">
            <w:pPr>
              <w:pStyle w:val="code"/>
              <w:bidi w:val="0"/>
            </w:pPr>
            <w:r>
              <w:t>.border-example {</w:t>
            </w:r>
          </w:p>
          <w:p w14:paraId="3E2CCA95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#f0f0f0;</w:t>
            </w:r>
          </w:p>
          <w:p w14:paraId="57647AE9" w14:textId="77777777" w:rsidR="0016259F" w:rsidRDefault="0016259F" w:rsidP="004644E4">
            <w:pPr>
              <w:pStyle w:val="code"/>
              <w:bidi w:val="0"/>
            </w:pPr>
            <w:r>
              <w:t xml:space="preserve">    margin: 5px 0;</w:t>
            </w:r>
          </w:p>
          <w:p w14:paraId="44CC331B" w14:textId="77777777" w:rsidR="0016259F" w:rsidRDefault="0016259F" w:rsidP="004644E4">
            <w:pPr>
              <w:pStyle w:val="code"/>
              <w:bidi w:val="0"/>
            </w:pPr>
            <w:r>
              <w:t xml:space="preserve">    padding: 10px;</w:t>
            </w:r>
          </w:p>
          <w:p w14:paraId="68D17350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641C277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63CE397A" w14:textId="77777777" w:rsidR="0016259F" w:rsidRDefault="0016259F" w:rsidP="004644E4">
            <w:pPr>
              <w:pStyle w:val="code"/>
              <w:bidi w:val="0"/>
            </w:pPr>
            <w:r>
              <w:t>.solid { border-style: solid; }</w:t>
            </w:r>
          </w:p>
          <w:p w14:paraId="797FECE3" w14:textId="77777777" w:rsidR="0016259F" w:rsidRDefault="0016259F" w:rsidP="004644E4">
            <w:pPr>
              <w:pStyle w:val="code"/>
              <w:bidi w:val="0"/>
            </w:pPr>
            <w:r>
              <w:t>.dashed { border-style: dashed; }</w:t>
            </w:r>
          </w:p>
          <w:p w14:paraId="3BAFAC10" w14:textId="77777777" w:rsidR="0016259F" w:rsidRDefault="0016259F" w:rsidP="004644E4">
            <w:pPr>
              <w:pStyle w:val="code"/>
              <w:bidi w:val="0"/>
            </w:pPr>
            <w:r>
              <w:t>.dotted { border-style: dotted; }</w:t>
            </w:r>
          </w:p>
          <w:p w14:paraId="5D68B55B" w14:textId="77777777" w:rsidR="0016259F" w:rsidRDefault="0016259F" w:rsidP="004644E4">
            <w:pPr>
              <w:pStyle w:val="code"/>
              <w:bidi w:val="0"/>
            </w:pPr>
            <w:r>
              <w:t>.double { border-style: double; }</w:t>
            </w:r>
          </w:p>
          <w:p w14:paraId="15025235" w14:textId="77777777" w:rsidR="0016259F" w:rsidRDefault="0016259F" w:rsidP="004644E4">
            <w:pPr>
              <w:pStyle w:val="code"/>
              <w:bidi w:val="0"/>
            </w:pPr>
            <w:r>
              <w:t>.groove { border-style: groove; }</w:t>
            </w:r>
          </w:p>
          <w:p w14:paraId="15186F2F" w14:textId="77777777" w:rsidR="0016259F" w:rsidRDefault="0016259F" w:rsidP="004644E4">
            <w:pPr>
              <w:pStyle w:val="code"/>
              <w:bidi w:val="0"/>
            </w:pPr>
            <w:r>
              <w:t>.ridge { border-style: ridge; }</w:t>
            </w:r>
          </w:p>
          <w:p w14:paraId="656E0CD4" w14:textId="77777777" w:rsidR="0016259F" w:rsidRDefault="0016259F" w:rsidP="004644E4">
            <w:pPr>
              <w:pStyle w:val="code"/>
              <w:bidi w:val="0"/>
            </w:pPr>
            <w:r>
              <w:t>.inset { border-style: inset; }</w:t>
            </w:r>
          </w:p>
          <w:p w14:paraId="49EF080B" w14:textId="77777777" w:rsidR="0016259F" w:rsidRDefault="0016259F" w:rsidP="004644E4">
            <w:pPr>
              <w:pStyle w:val="code"/>
              <w:bidi w:val="0"/>
            </w:pPr>
            <w:r>
              <w:t>.outset { border-style: outset; }</w:t>
            </w:r>
          </w:p>
          <w:p w14:paraId="72145E77" w14:textId="77777777" w:rsidR="0016259F" w:rsidRDefault="0016259F" w:rsidP="004644E4">
            <w:pPr>
              <w:pStyle w:val="code"/>
              <w:bidi w:val="0"/>
            </w:pPr>
            <w:r>
              <w:t>.none { border-style: none; }</w:t>
            </w:r>
          </w:p>
          <w:p w14:paraId="1278FE95" w14:textId="77777777" w:rsidR="0016259F" w:rsidRDefault="0016259F" w:rsidP="004644E4">
            <w:pPr>
              <w:pStyle w:val="code"/>
              <w:bidi w:val="0"/>
            </w:pPr>
            <w:r>
              <w:t>.hidden { border-style: hidden; }</w:t>
            </w:r>
          </w:p>
          <w:p w14:paraId="46CB5DA4" w14:textId="77777777" w:rsidR="0016259F" w:rsidRDefault="0016259F" w:rsidP="004644E4">
            <w:pPr>
              <w:pStyle w:val="code"/>
              <w:bidi w:val="0"/>
            </w:pPr>
            <w:r>
              <w:t>&lt;/style&gt;</w:t>
            </w:r>
          </w:p>
          <w:p w14:paraId="02D4294F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20416F2D" w14:textId="77777777" w:rsidR="0016259F" w:rsidRDefault="0016259F" w:rsidP="004644E4">
            <w:pPr>
              <w:pStyle w:val="code"/>
              <w:bidi w:val="0"/>
            </w:pPr>
            <w:r>
              <w:t>&lt;div class="border-example solid"&gt;border-style: solid&lt;/div&gt;</w:t>
            </w:r>
          </w:p>
          <w:p w14:paraId="0952E307" w14:textId="77777777" w:rsidR="0016259F" w:rsidRDefault="0016259F" w:rsidP="004644E4">
            <w:pPr>
              <w:pStyle w:val="code"/>
              <w:bidi w:val="0"/>
            </w:pPr>
            <w:r>
              <w:t>&lt;div class="border-example dashed"&gt;border-style: dashed&lt;/div&gt;</w:t>
            </w:r>
          </w:p>
          <w:p w14:paraId="4BDC2735" w14:textId="77777777" w:rsidR="0016259F" w:rsidRDefault="0016259F" w:rsidP="004644E4">
            <w:pPr>
              <w:pStyle w:val="code"/>
              <w:bidi w:val="0"/>
            </w:pPr>
            <w:r>
              <w:t>&lt;div class="border-example dotted"&gt;border-style: dotted&lt;/div&gt;</w:t>
            </w:r>
          </w:p>
          <w:p w14:paraId="57D907C6" w14:textId="77777777" w:rsidR="0016259F" w:rsidRDefault="0016259F" w:rsidP="004644E4">
            <w:pPr>
              <w:pStyle w:val="code"/>
              <w:bidi w:val="0"/>
            </w:pPr>
            <w:r>
              <w:t>&lt;div class="border-example double"&gt;border-style: double&lt;/div&gt;</w:t>
            </w:r>
          </w:p>
          <w:p w14:paraId="3C0C29DF" w14:textId="77777777" w:rsidR="0016259F" w:rsidRDefault="0016259F" w:rsidP="004644E4">
            <w:pPr>
              <w:pStyle w:val="code"/>
              <w:bidi w:val="0"/>
            </w:pPr>
            <w:r>
              <w:t>&lt;div class="border-example groove"&gt;border-style: groove&lt;/div&gt;</w:t>
            </w:r>
          </w:p>
          <w:p w14:paraId="39AF1BEA" w14:textId="77777777" w:rsidR="0016259F" w:rsidRDefault="0016259F" w:rsidP="004644E4">
            <w:pPr>
              <w:pStyle w:val="code"/>
              <w:bidi w:val="0"/>
            </w:pPr>
            <w:r>
              <w:t>&lt;div class="border-example ridge"&gt;border-style: ridge&lt;/div&gt;</w:t>
            </w:r>
          </w:p>
          <w:p w14:paraId="0DCEB9ED" w14:textId="77777777" w:rsidR="0016259F" w:rsidRDefault="0016259F" w:rsidP="004644E4">
            <w:pPr>
              <w:pStyle w:val="code"/>
              <w:bidi w:val="0"/>
            </w:pPr>
            <w:r>
              <w:t>&lt;div class="border-example inset"&gt;border-style: inset&lt;/div&gt;</w:t>
            </w:r>
          </w:p>
          <w:p w14:paraId="4EBF6B60" w14:textId="77777777" w:rsidR="0016259F" w:rsidRDefault="0016259F" w:rsidP="004644E4">
            <w:pPr>
              <w:pStyle w:val="code"/>
              <w:bidi w:val="0"/>
            </w:pPr>
            <w:r>
              <w:t>&lt;div class="border-example outset"&gt;border-style: outset&lt;/div&gt;</w:t>
            </w:r>
          </w:p>
          <w:p w14:paraId="20871725" w14:textId="77777777" w:rsidR="0016259F" w:rsidRDefault="0016259F" w:rsidP="004644E4">
            <w:pPr>
              <w:pStyle w:val="code"/>
              <w:bidi w:val="0"/>
            </w:pPr>
            <w:r>
              <w:t>&lt;div class="border-example none"&gt;border-style: none&lt;/div&gt;</w:t>
            </w:r>
          </w:p>
          <w:p w14:paraId="798FB50A" w14:textId="77777777" w:rsidR="0016259F" w:rsidRDefault="0016259F" w:rsidP="004644E4">
            <w:pPr>
              <w:pStyle w:val="code"/>
              <w:bidi w:val="0"/>
            </w:pPr>
            <w:r>
              <w:t>&lt;div class="border-example hidden"&gt;border-style: hidden&lt;/div&gt;</w:t>
            </w:r>
          </w:p>
        </w:tc>
      </w:tr>
    </w:tbl>
    <w:p w14:paraId="291DA1CF" w14:textId="77777777" w:rsidR="0016259F" w:rsidRDefault="0016259F" w:rsidP="0016259F">
      <w:pPr>
        <w:pStyle w:val="code"/>
        <w:rPr>
          <w:rtl/>
        </w:rPr>
      </w:pPr>
      <w:hyperlink r:id="rId275" w:history="1">
        <w:r w:rsidRPr="00C5313D">
          <w:rPr>
            <w:rStyle w:val="Hyperlink"/>
          </w:rPr>
          <w:t>Border-style</w:t>
        </w:r>
      </w:hyperlink>
    </w:p>
    <w:p w14:paraId="70D53E97" w14:textId="77777777" w:rsidR="0016259F" w:rsidRDefault="0016259F" w:rsidP="0016259F">
      <w:r w:rsidRPr="00C5313D">
        <w:rPr>
          <w:rtl/>
        </w:rPr>
        <w:lastRenderedPageBreak/>
        <w:t>در ا</w:t>
      </w:r>
      <w:r w:rsidRPr="00C5313D">
        <w:rPr>
          <w:rFonts w:hint="cs"/>
          <w:rtl/>
        </w:rPr>
        <w:t>ی</w:t>
      </w:r>
      <w:r w:rsidRPr="00C5313D">
        <w:rPr>
          <w:rFonts w:hint="eastAsia"/>
          <w:rtl/>
        </w:rPr>
        <w:t>ن</w:t>
      </w:r>
      <w:r w:rsidRPr="00C5313D">
        <w:rPr>
          <w:rtl/>
        </w:rPr>
        <w:t xml:space="preserve"> تمر</w:t>
      </w:r>
      <w:r w:rsidRPr="00C5313D">
        <w:rPr>
          <w:rFonts w:hint="cs"/>
          <w:rtl/>
        </w:rPr>
        <w:t>ی</w:t>
      </w:r>
      <w:r w:rsidRPr="00C5313D">
        <w:rPr>
          <w:rFonts w:hint="eastAsia"/>
          <w:rtl/>
        </w:rPr>
        <w:t>ن</w:t>
      </w:r>
      <w:r w:rsidRPr="00C5313D">
        <w:rPr>
          <w:rtl/>
        </w:rPr>
        <w:t>: تمام</w:t>
      </w:r>
      <w:r w:rsidRPr="00C5313D">
        <w:rPr>
          <w:rFonts w:hint="cs"/>
          <w:rtl/>
        </w:rPr>
        <w:t>ی</w:t>
      </w:r>
      <w:r w:rsidRPr="00C5313D">
        <w:rPr>
          <w:rtl/>
        </w:rPr>
        <w:t xml:space="preserve"> استا</w:t>
      </w:r>
      <w:r w:rsidRPr="00C5313D">
        <w:rPr>
          <w:rFonts w:hint="cs"/>
          <w:rtl/>
        </w:rPr>
        <w:t>ی</w:t>
      </w:r>
      <w:r w:rsidRPr="00C5313D">
        <w:rPr>
          <w:rFonts w:hint="eastAsia"/>
          <w:rtl/>
        </w:rPr>
        <w:t>ل‌ها</w:t>
      </w:r>
      <w:r w:rsidRPr="00C5313D">
        <w:rPr>
          <w:rFonts w:hint="cs"/>
          <w:rtl/>
        </w:rPr>
        <w:t>ی</w:t>
      </w:r>
      <w:r w:rsidRPr="00C5313D">
        <w:rPr>
          <w:rtl/>
        </w:rPr>
        <w:t xml:space="preserve"> مختلف </w:t>
      </w:r>
      <w:r w:rsidRPr="00C5313D">
        <w:t>border-style</w:t>
      </w:r>
      <w:r w:rsidRPr="00C5313D">
        <w:rPr>
          <w:rtl/>
        </w:rPr>
        <w:t xml:space="preserve"> را مشاهده کرد</w:t>
      </w:r>
      <w:r w:rsidRPr="00C5313D">
        <w:rPr>
          <w:rFonts w:hint="cs"/>
          <w:rtl/>
        </w:rPr>
        <w:t>ی</w:t>
      </w:r>
      <w:r w:rsidRPr="00C5313D">
        <w:rPr>
          <w:rFonts w:hint="eastAsia"/>
          <w:rtl/>
        </w:rPr>
        <w:t>د</w:t>
      </w:r>
      <w:r w:rsidRPr="00C5313D">
        <w:rPr>
          <w:rtl/>
        </w:rPr>
        <w:t>. هر کدام از ا</w:t>
      </w:r>
      <w:r w:rsidRPr="00C5313D">
        <w:rPr>
          <w:rFonts w:hint="cs"/>
          <w:rtl/>
        </w:rPr>
        <w:t>ی</w:t>
      </w:r>
      <w:r w:rsidRPr="00C5313D">
        <w:rPr>
          <w:rFonts w:hint="eastAsia"/>
          <w:rtl/>
        </w:rPr>
        <w:t>ن</w:t>
      </w:r>
      <w:r w:rsidRPr="00C5313D">
        <w:rPr>
          <w:rtl/>
        </w:rPr>
        <w:t xml:space="preserve"> استا</w:t>
      </w:r>
      <w:r w:rsidRPr="00C5313D">
        <w:rPr>
          <w:rFonts w:hint="cs"/>
          <w:rtl/>
        </w:rPr>
        <w:t>ی</w:t>
      </w:r>
      <w:r w:rsidRPr="00C5313D">
        <w:rPr>
          <w:rFonts w:hint="eastAsia"/>
          <w:rtl/>
        </w:rPr>
        <w:t>ل‌ها</w:t>
      </w:r>
      <w:r w:rsidRPr="00C5313D">
        <w:rPr>
          <w:rtl/>
        </w:rPr>
        <w:t xml:space="preserve"> طرح متفاوت</w:t>
      </w:r>
      <w:r w:rsidRPr="00C5313D">
        <w:rPr>
          <w:rFonts w:hint="cs"/>
          <w:rtl/>
        </w:rPr>
        <w:t>ی</w:t>
      </w:r>
      <w:r w:rsidRPr="00C5313D">
        <w:rPr>
          <w:rtl/>
        </w:rPr>
        <w:t xml:space="preserve"> برا</w:t>
      </w:r>
      <w:r w:rsidRPr="00C5313D">
        <w:rPr>
          <w:rFonts w:hint="cs"/>
          <w:rtl/>
        </w:rPr>
        <w:t>ی</w:t>
      </w:r>
      <w:r w:rsidRPr="00C5313D">
        <w:rPr>
          <w:rtl/>
        </w:rPr>
        <w:t xml:space="preserve"> حاش</w:t>
      </w:r>
      <w:r w:rsidRPr="00C5313D">
        <w:rPr>
          <w:rFonts w:hint="cs"/>
          <w:rtl/>
        </w:rPr>
        <w:t>ی</w:t>
      </w:r>
      <w:r w:rsidRPr="00C5313D">
        <w:rPr>
          <w:rFonts w:hint="eastAsia"/>
          <w:rtl/>
        </w:rPr>
        <w:t>ه</w:t>
      </w:r>
      <w:r w:rsidRPr="00C5313D">
        <w:rPr>
          <w:rtl/>
        </w:rPr>
        <w:t xml:space="preserve"> ا</w:t>
      </w:r>
      <w:r w:rsidRPr="00C5313D">
        <w:rPr>
          <w:rFonts w:hint="cs"/>
          <w:rtl/>
        </w:rPr>
        <w:t>ی</w:t>
      </w:r>
      <w:r w:rsidRPr="00C5313D">
        <w:rPr>
          <w:rFonts w:hint="eastAsia"/>
          <w:rtl/>
        </w:rPr>
        <w:t>جاد</w:t>
      </w:r>
      <w:r w:rsidRPr="00C5313D">
        <w:rPr>
          <w:rtl/>
        </w:rPr>
        <w:t xml:space="preserve"> م</w:t>
      </w:r>
      <w:r w:rsidRPr="00C5313D">
        <w:rPr>
          <w:rFonts w:hint="cs"/>
          <w:rtl/>
        </w:rPr>
        <w:t>ی‌</w:t>
      </w:r>
      <w:r w:rsidRPr="00C5313D">
        <w:rPr>
          <w:rFonts w:hint="eastAsia"/>
          <w:rtl/>
        </w:rPr>
        <w:t>کنند</w:t>
      </w:r>
      <w:r w:rsidRPr="00C5313D">
        <w:rPr>
          <w:rtl/>
        </w:rPr>
        <w:t>.</w:t>
      </w:r>
    </w:p>
    <w:p w14:paraId="3FCF1021" w14:textId="77777777" w:rsidR="0016259F" w:rsidRDefault="0016259F" w:rsidP="0016259F"/>
    <w:p w14:paraId="05AAA3C6" w14:textId="77777777" w:rsidR="0016259F" w:rsidRDefault="0016259F" w:rsidP="0016259F">
      <w:pPr>
        <w:pStyle w:val="bold"/>
      </w:pPr>
      <w:r>
        <w:t>Border-width</w:t>
      </w:r>
    </w:p>
    <w:p w14:paraId="7E5997FA" w14:textId="77777777" w:rsidR="0016259F" w:rsidRDefault="0016259F" w:rsidP="0016259F">
      <w:pPr>
        <w:rPr>
          <w:rtl/>
        </w:rPr>
      </w:pPr>
      <w:r>
        <w:t>Border-Width</w:t>
      </w:r>
      <w:r>
        <w:rPr>
          <w:rtl/>
        </w:rPr>
        <w:t xml:space="preserve"> ضخامت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با واحدها</w:t>
      </w:r>
      <w:r>
        <w:rPr>
          <w:rFonts w:hint="cs"/>
          <w:rtl/>
        </w:rPr>
        <w:t>ی</w:t>
      </w:r>
      <w:r>
        <w:rPr>
          <w:rtl/>
        </w:rPr>
        <w:t xml:space="preserve"> مختلف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شود.</w:t>
      </w:r>
    </w:p>
    <w:p w14:paraId="4E2842BD" w14:textId="77777777" w:rsidR="0016259F" w:rsidRDefault="0016259F" w:rsidP="0016259F">
      <w:pPr>
        <w:rPr>
          <w:rtl/>
        </w:rPr>
      </w:pPr>
      <w:r>
        <w:rPr>
          <w:rtl/>
        </w:rPr>
        <w:t>-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: </w:t>
      </w:r>
      <w:r>
        <w:t>thin</w:t>
      </w:r>
      <w:r>
        <w:rPr>
          <w:rtl/>
        </w:rPr>
        <w:t xml:space="preserve"> (نازک), </w:t>
      </w:r>
      <w:r>
        <w:t>medium</w:t>
      </w:r>
      <w:r>
        <w:rPr>
          <w:rtl/>
        </w:rPr>
        <w:t xml:space="preserve"> (متوسط), </w:t>
      </w:r>
      <w:r>
        <w:t>thick</w:t>
      </w:r>
      <w:r>
        <w:rPr>
          <w:rtl/>
        </w:rPr>
        <w:t xml:space="preserve"> (ضخ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)</w:t>
      </w:r>
    </w:p>
    <w:p w14:paraId="79951C4E" w14:textId="77777777" w:rsidR="0016259F" w:rsidRDefault="0016259F" w:rsidP="0016259F">
      <w:pPr>
        <w:rPr>
          <w:rtl/>
        </w:rPr>
      </w:pPr>
      <w:r>
        <w:rPr>
          <w:rtl/>
        </w:rPr>
        <w:t>-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عدد</w:t>
      </w:r>
      <w:r>
        <w:rPr>
          <w:rFonts w:hint="cs"/>
          <w:rtl/>
        </w:rPr>
        <w:t>ی</w:t>
      </w:r>
      <w:r>
        <w:rPr>
          <w:rtl/>
        </w:rPr>
        <w:t>: با واحدها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>
        <w:t>px, em, rem</w:t>
      </w:r>
      <w:r>
        <w:rPr>
          <w:rtl/>
        </w:rPr>
        <w:t xml:space="preserve"> و...</w:t>
      </w:r>
    </w:p>
    <w:p w14:paraId="686BDFC2" w14:textId="77777777" w:rsidR="0016259F" w:rsidRDefault="0016259F" w:rsidP="0016259F">
      <w:r>
        <w:rPr>
          <w:rtl/>
        </w:rPr>
        <w:t>-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>: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هر طرف المان ضخامت متفاوت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کرد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3B5AE3A3" w14:textId="77777777" w:rsidTr="004644E4">
        <w:tc>
          <w:tcPr>
            <w:tcW w:w="9350" w:type="dxa"/>
          </w:tcPr>
          <w:p w14:paraId="0D740666" w14:textId="77777777" w:rsidR="0016259F" w:rsidRDefault="0016259F" w:rsidP="004644E4">
            <w:pPr>
              <w:pStyle w:val="code"/>
              <w:bidi w:val="0"/>
            </w:pPr>
            <w:r>
              <w:t>&lt;style&gt;</w:t>
            </w:r>
          </w:p>
          <w:p w14:paraId="37262044" w14:textId="77777777" w:rsidR="0016259F" w:rsidRDefault="0016259F" w:rsidP="004644E4">
            <w:pPr>
              <w:pStyle w:val="code"/>
              <w:bidi w:val="0"/>
            </w:pPr>
            <w:r>
              <w:t>.width-example {</w:t>
            </w:r>
          </w:p>
          <w:p w14:paraId="4CB0A6CC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#f0f0f0;</w:t>
            </w:r>
          </w:p>
          <w:p w14:paraId="2FFBAEA3" w14:textId="77777777" w:rsidR="0016259F" w:rsidRDefault="0016259F" w:rsidP="004644E4">
            <w:pPr>
              <w:pStyle w:val="code"/>
              <w:bidi w:val="0"/>
            </w:pPr>
            <w:r>
              <w:t xml:space="preserve">    border-style: solid;</w:t>
            </w:r>
          </w:p>
          <w:p w14:paraId="6567647A" w14:textId="77777777" w:rsidR="0016259F" w:rsidRDefault="0016259F" w:rsidP="004644E4">
            <w:pPr>
              <w:pStyle w:val="code"/>
              <w:bidi w:val="0"/>
            </w:pPr>
            <w:r>
              <w:t xml:space="preserve">    margin: 5px 0;</w:t>
            </w:r>
          </w:p>
          <w:p w14:paraId="4A867E2D" w14:textId="77777777" w:rsidR="0016259F" w:rsidRDefault="0016259F" w:rsidP="004644E4">
            <w:pPr>
              <w:pStyle w:val="code"/>
              <w:bidi w:val="0"/>
            </w:pPr>
            <w:r>
              <w:t xml:space="preserve">    padding: 10px;</w:t>
            </w:r>
          </w:p>
          <w:p w14:paraId="24A366BB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BA8DA5E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07CE181A" w14:textId="77777777" w:rsidR="0016259F" w:rsidRDefault="0016259F" w:rsidP="004644E4">
            <w:pPr>
              <w:pStyle w:val="code"/>
              <w:bidi w:val="0"/>
            </w:pPr>
            <w:r>
              <w:t>.thin { border-width: thin; }</w:t>
            </w:r>
          </w:p>
          <w:p w14:paraId="087F49A8" w14:textId="77777777" w:rsidR="0016259F" w:rsidRDefault="0016259F" w:rsidP="004644E4">
            <w:pPr>
              <w:pStyle w:val="code"/>
              <w:bidi w:val="0"/>
            </w:pPr>
            <w:r>
              <w:t>.medium { border-width: medium; }</w:t>
            </w:r>
          </w:p>
          <w:p w14:paraId="16396BF4" w14:textId="77777777" w:rsidR="0016259F" w:rsidRDefault="0016259F" w:rsidP="004644E4">
            <w:pPr>
              <w:pStyle w:val="code"/>
              <w:bidi w:val="0"/>
            </w:pPr>
            <w:r>
              <w:t>.thick { border-width: thick; }</w:t>
            </w:r>
          </w:p>
          <w:p w14:paraId="33EF32C7" w14:textId="77777777" w:rsidR="0016259F" w:rsidRDefault="0016259F" w:rsidP="004644E4">
            <w:pPr>
              <w:pStyle w:val="code"/>
              <w:bidi w:val="0"/>
            </w:pPr>
            <w:r>
              <w:t>.pixel1 { border-width: 1px; }</w:t>
            </w:r>
          </w:p>
          <w:p w14:paraId="7A7BCC8A" w14:textId="77777777" w:rsidR="0016259F" w:rsidRDefault="0016259F" w:rsidP="004644E4">
            <w:pPr>
              <w:pStyle w:val="code"/>
              <w:bidi w:val="0"/>
            </w:pPr>
            <w:r>
              <w:t>.pixel3 { border-width: 3px; }</w:t>
            </w:r>
          </w:p>
          <w:p w14:paraId="7A62B893" w14:textId="77777777" w:rsidR="0016259F" w:rsidRDefault="0016259F" w:rsidP="004644E4">
            <w:pPr>
              <w:pStyle w:val="code"/>
              <w:bidi w:val="0"/>
            </w:pPr>
            <w:r>
              <w:t>.pixel5 { border-width: 5px; }</w:t>
            </w:r>
          </w:p>
          <w:p w14:paraId="384FD5B7" w14:textId="77777777" w:rsidR="0016259F" w:rsidRDefault="0016259F" w:rsidP="004644E4">
            <w:pPr>
              <w:pStyle w:val="code"/>
              <w:bidi w:val="0"/>
            </w:pPr>
            <w:r>
              <w:t>.pixel10 { border-width: 10px; }</w:t>
            </w:r>
          </w:p>
          <w:p w14:paraId="69C6A020" w14:textId="77777777" w:rsidR="0016259F" w:rsidRDefault="0016259F" w:rsidP="004644E4">
            <w:pPr>
              <w:pStyle w:val="code"/>
              <w:bidi w:val="0"/>
            </w:pPr>
            <w:r>
              <w:t>.mixed { border-width: 2px 5px 10px 15px; }</w:t>
            </w:r>
          </w:p>
          <w:p w14:paraId="03F9D2E1" w14:textId="77777777" w:rsidR="0016259F" w:rsidRDefault="0016259F" w:rsidP="004644E4">
            <w:pPr>
              <w:pStyle w:val="code"/>
              <w:bidi w:val="0"/>
            </w:pPr>
            <w:r>
              <w:t>&lt;/style&gt;</w:t>
            </w:r>
          </w:p>
          <w:p w14:paraId="221BC0C1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1DBE7CBD" w14:textId="77777777" w:rsidR="0016259F" w:rsidRDefault="0016259F" w:rsidP="004644E4">
            <w:pPr>
              <w:pStyle w:val="code"/>
              <w:bidi w:val="0"/>
            </w:pPr>
            <w:r>
              <w:t>&lt;div class="width-example thin"&gt;border-width: thin&lt;/div&gt;</w:t>
            </w:r>
          </w:p>
          <w:p w14:paraId="2FC42339" w14:textId="77777777" w:rsidR="0016259F" w:rsidRDefault="0016259F" w:rsidP="004644E4">
            <w:pPr>
              <w:pStyle w:val="code"/>
              <w:bidi w:val="0"/>
            </w:pPr>
            <w:r>
              <w:t>&lt;div class="width-example medium"&gt;border-width: medium&lt;/div&gt;</w:t>
            </w:r>
          </w:p>
          <w:p w14:paraId="1287FCE7" w14:textId="77777777" w:rsidR="0016259F" w:rsidRDefault="0016259F" w:rsidP="004644E4">
            <w:pPr>
              <w:pStyle w:val="code"/>
              <w:bidi w:val="0"/>
            </w:pPr>
            <w:r>
              <w:t>&lt;div class="width-example thick"&gt;border-width: thick&lt;/div&gt;</w:t>
            </w:r>
          </w:p>
          <w:p w14:paraId="05FDF06E" w14:textId="77777777" w:rsidR="0016259F" w:rsidRDefault="0016259F" w:rsidP="004644E4">
            <w:pPr>
              <w:pStyle w:val="code"/>
              <w:bidi w:val="0"/>
            </w:pPr>
            <w:r>
              <w:t>&lt;div class="width-example pixel1"&gt;border-width: 1px&lt;/div&gt;</w:t>
            </w:r>
          </w:p>
          <w:p w14:paraId="79FD5C83" w14:textId="77777777" w:rsidR="0016259F" w:rsidRDefault="0016259F" w:rsidP="004644E4">
            <w:pPr>
              <w:pStyle w:val="code"/>
              <w:bidi w:val="0"/>
            </w:pPr>
            <w:r>
              <w:t>&lt;div class="width-example pixel3"&gt;border-width: 3px&lt;/div&gt;</w:t>
            </w:r>
          </w:p>
          <w:p w14:paraId="07D30268" w14:textId="77777777" w:rsidR="0016259F" w:rsidRDefault="0016259F" w:rsidP="004644E4">
            <w:pPr>
              <w:pStyle w:val="code"/>
              <w:bidi w:val="0"/>
            </w:pPr>
            <w:r>
              <w:t>&lt;div class="width-example pixel5"&gt;border-width: 5px&lt;/div&gt;</w:t>
            </w:r>
          </w:p>
          <w:p w14:paraId="45100A27" w14:textId="77777777" w:rsidR="0016259F" w:rsidRDefault="0016259F" w:rsidP="004644E4">
            <w:pPr>
              <w:pStyle w:val="code"/>
              <w:bidi w:val="0"/>
            </w:pPr>
            <w:r>
              <w:t>&lt;div class="width-example pixel10"&gt;border-width: 10px&lt;/div&gt;</w:t>
            </w:r>
          </w:p>
          <w:p w14:paraId="136240C1" w14:textId="77777777" w:rsidR="0016259F" w:rsidRDefault="0016259F" w:rsidP="004644E4">
            <w:pPr>
              <w:pStyle w:val="code"/>
              <w:bidi w:val="0"/>
            </w:pPr>
            <w:r>
              <w:t>&lt;div class="width-example mixed"&gt;border-width: 2px 5px 10px 15px&lt;/div&gt;</w:t>
            </w:r>
          </w:p>
        </w:tc>
      </w:tr>
    </w:tbl>
    <w:p w14:paraId="28DBAE8C" w14:textId="77777777" w:rsidR="0016259F" w:rsidRDefault="0016259F" w:rsidP="0016259F">
      <w:pPr>
        <w:pStyle w:val="code"/>
      </w:pPr>
      <w:hyperlink r:id="rId276" w:history="1">
        <w:r w:rsidRPr="00336E65">
          <w:rPr>
            <w:rStyle w:val="Hyperlink"/>
          </w:rPr>
          <w:t>Border-width</w:t>
        </w:r>
      </w:hyperlink>
    </w:p>
    <w:p w14:paraId="0EC3EB88" w14:textId="77777777" w:rsidR="0016259F" w:rsidRDefault="0016259F" w:rsidP="0016259F">
      <w:r w:rsidRPr="00336E65">
        <w:rPr>
          <w:rtl/>
        </w:rPr>
        <w:lastRenderedPageBreak/>
        <w:t>در ا</w:t>
      </w:r>
      <w:r w:rsidRPr="00336E65">
        <w:rPr>
          <w:rFonts w:hint="cs"/>
          <w:rtl/>
        </w:rPr>
        <w:t>ی</w:t>
      </w:r>
      <w:r w:rsidRPr="00336E65">
        <w:rPr>
          <w:rFonts w:hint="eastAsia"/>
          <w:rtl/>
        </w:rPr>
        <w:t>ن</w:t>
      </w:r>
      <w:r w:rsidRPr="00336E65">
        <w:rPr>
          <w:rtl/>
        </w:rPr>
        <w:t xml:space="preserve"> تمر</w:t>
      </w:r>
      <w:r w:rsidRPr="00336E65">
        <w:rPr>
          <w:rFonts w:hint="cs"/>
          <w:rtl/>
        </w:rPr>
        <w:t>ی</w:t>
      </w:r>
      <w:r w:rsidRPr="00336E65">
        <w:rPr>
          <w:rFonts w:hint="eastAsia"/>
          <w:rtl/>
        </w:rPr>
        <w:t>ن</w:t>
      </w:r>
      <w:r w:rsidRPr="00336E65">
        <w:rPr>
          <w:rtl/>
        </w:rPr>
        <w:t>: مشاهده کرد</w:t>
      </w:r>
      <w:r w:rsidRPr="00336E65">
        <w:rPr>
          <w:rFonts w:hint="cs"/>
          <w:rtl/>
        </w:rPr>
        <w:t>ی</w:t>
      </w:r>
      <w:r w:rsidRPr="00336E65">
        <w:rPr>
          <w:rFonts w:hint="eastAsia"/>
          <w:rtl/>
        </w:rPr>
        <w:t>د</w:t>
      </w:r>
      <w:r w:rsidRPr="00336E65">
        <w:rPr>
          <w:rtl/>
        </w:rPr>
        <w:t xml:space="preserve"> که چگونه م</w:t>
      </w:r>
      <w:r w:rsidRPr="00336E65">
        <w:rPr>
          <w:rFonts w:hint="cs"/>
          <w:rtl/>
        </w:rPr>
        <w:t>ی‌</w:t>
      </w:r>
      <w:r w:rsidRPr="00336E65">
        <w:rPr>
          <w:rFonts w:hint="eastAsia"/>
          <w:rtl/>
        </w:rPr>
        <w:t>توان</w:t>
      </w:r>
      <w:r w:rsidRPr="00336E65">
        <w:rPr>
          <w:rtl/>
        </w:rPr>
        <w:t xml:space="preserve"> ضخامت حاش</w:t>
      </w:r>
      <w:r w:rsidRPr="00336E65">
        <w:rPr>
          <w:rFonts w:hint="cs"/>
          <w:rtl/>
        </w:rPr>
        <w:t>ی</w:t>
      </w:r>
      <w:r w:rsidRPr="00336E65">
        <w:rPr>
          <w:rFonts w:hint="eastAsia"/>
          <w:rtl/>
        </w:rPr>
        <w:t>ه</w:t>
      </w:r>
      <w:r w:rsidRPr="00336E65">
        <w:rPr>
          <w:rtl/>
        </w:rPr>
        <w:t xml:space="preserve"> را با کلمات کل</w:t>
      </w:r>
      <w:r w:rsidRPr="00336E65">
        <w:rPr>
          <w:rFonts w:hint="cs"/>
          <w:rtl/>
        </w:rPr>
        <w:t>ی</w:t>
      </w:r>
      <w:r w:rsidRPr="00336E65">
        <w:rPr>
          <w:rFonts w:hint="eastAsia"/>
          <w:rtl/>
        </w:rPr>
        <w:t>د</w:t>
      </w:r>
      <w:r w:rsidRPr="00336E65">
        <w:rPr>
          <w:rFonts w:hint="cs"/>
          <w:rtl/>
        </w:rPr>
        <w:t>ی</w:t>
      </w:r>
      <w:r w:rsidRPr="00336E65">
        <w:rPr>
          <w:rtl/>
        </w:rPr>
        <w:t xml:space="preserve"> و مقاد</w:t>
      </w:r>
      <w:r w:rsidRPr="00336E65">
        <w:rPr>
          <w:rFonts w:hint="cs"/>
          <w:rtl/>
        </w:rPr>
        <w:t>ی</w:t>
      </w:r>
      <w:r w:rsidRPr="00336E65">
        <w:rPr>
          <w:rFonts w:hint="eastAsia"/>
          <w:rtl/>
        </w:rPr>
        <w:t>ر</w:t>
      </w:r>
      <w:r w:rsidRPr="00336E65">
        <w:rPr>
          <w:rtl/>
        </w:rPr>
        <w:t xml:space="preserve"> عدد</w:t>
      </w:r>
      <w:r w:rsidRPr="00336E65">
        <w:rPr>
          <w:rFonts w:hint="cs"/>
          <w:rtl/>
        </w:rPr>
        <w:t>ی</w:t>
      </w:r>
      <w:r w:rsidRPr="00336E65">
        <w:rPr>
          <w:rtl/>
        </w:rPr>
        <w:t xml:space="preserve"> تنظ</w:t>
      </w:r>
      <w:r w:rsidRPr="00336E65">
        <w:rPr>
          <w:rFonts w:hint="cs"/>
          <w:rtl/>
        </w:rPr>
        <w:t>ی</w:t>
      </w:r>
      <w:r w:rsidRPr="00336E65">
        <w:rPr>
          <w:rFonts w:hint="eastAsia"/>
          <w:rtl/>
        </w:rPr>
        <w:t>م</w:t>
      </w:r>
      <w:r w:rsidRPr="00336E65">
        <w:rPr>
          <w:rtl/>
        </w:rPr>
        <w:t xml:space="preserve"> کرد. همچن</w:t>
      </w:r>
      <w:r w:rsidRPr="00336E65">
        <w:rPr>
          <w:rFonts w:hint="cs"/>
          <w:rtl/>
        </w:rPr>
        <w:t>ی</w:t>
      </w:r>
      <w:r w:rsidRPr="00336E65">
        <w:rPr>
          <w:rFonts w:hint="eastAsia"/>
          <w:rtl/>
        </w:rPr>
        <w:t>ن</w:t>
      </w:r>
      <w:r w:rsidRPr="00336E65">
        <w:rPr>
          <w:rtl/>
        </w:rPr>
        <w:t xml:space="preserve"> </w:t>
      </w:r>
      <w:r w:rsidRPr="00336E65">
        <w:rPr>
          <w:rFonts w:hint="cs"/>
          <w:rtl/>
        </w:rPr>
        <w:t>ی</w:t>
      </w:r>
      <w:r w:rsidRPr="00336E65">
        <w:rPr>
          <w:rFonts w:hint="eastAsia"/>
          <w:rtl/>
        </w:rPr>
        <w:t>اد</w:t>
      </w:r>
      <w:r w:rsidRPr="00336E65">
        <w:rPr>
          <w:rtl/>
        </w:rPr>
        <w:t xml:space="preserve"> گرفت</w:t>
      </w:r>
      <w:r w:rsidRPr="00336E65">
        <w:rPr>
          <w:rFonts w:hint="cs"/>
          <w:rtl/>
        </w:rPr>
        <w:t>ی</w:t>
      </w:r>
      <w:r w:rsidRPr="00336E65">
        <w:rPr>
          <w:rFonts w:hint="eastAsia"/>
          <w:rtl/>
        </w:rPr>
        <w:t>د</w:t>
      </w:r>
      <w:r w:rsidRPr="00336E65">
        <w:rPr>
          <w:rtl/>
        </w:rPr>
        <w:t xml:space="preserve"> که چگونه برا</w:t>
      </w:r>
      <w:r w:rsidRPr="00336E65">
        <w:rPr>
          <w:rFonts w:hint="cs"/>
          <w:rtl/>
        </w:rPr>
        <w:t>ی</w:t>
      </w:r>
      <w:r w:rsidRPr="00336E65">
        <w:rPr>
          <w:rtl/>
        </w:rPr>
        <w:t xml:space="preserve"> هر چهار طرف المان ضخامت متفاوت تعر</w:t>
      </w:r>
      <w:r w:rsidRPr="00336E65">
        <w:rPr>
          <w:rFonts w:hint="cs"/>
          <w:rtl/>
        </w:rPr>
        <w:t>ی</w:t>
      </w:r>
      <w:r w:rsidRPr="00336E65">
        <w:rPr>
          <w:rFonts w:hint="eastAsia"/>
          <w:rtl/>
        </w:rPr>
        <w:t>ف</w:t>
      </w:r>
      <w:r w:rsidRPr="00336E65">
        <w:rPr>
          <w:rtl/>
        </w:rPr>
        <w:t xml:space="preserve"> کن</w:t>
      </w:r>
      <w:r w:rsidRPr="00336E65">
        <w:rPr>
          <w:rFonts w:hint="cs"/>
          <w:rtl/>
        </w:rPr>
        <w:t>ی</w:t>
      </w:r>
      <w:r w:rsidRPr="00336E65">
        <w:rPr>
          <w:rFonts w:hint="eastAsia"/>
          <w:rtl/>
        </w:rPr>
        <w:t>د</w:t>
      </w:r>
      <w:r w:rsidRPr="00336E65">
        <w:rPr>
          <w:rtl/>
        </w:rPr>
        <w:t>.</w:t>
      </w:r>
    </w:p>
    <w:p w14:paraId="0D2F7C81" w14:textId="77777777" w:rsidR="0016259F" w:rsidRDefault="0016259F" w:rsidP="0016259F"/>
    <w:p w14:paraId="71C807E6" w14:textId="77777777" w:rsidR="0016259F" w:rsidRDefault="0016259F" w:rsidP="0016259F">
      <w:pPr>
        <w:pStyle w:val="bold"/>
      </w:pPr>
      <w:r>
        <w:t>Border-color</w:t>
      </w:r>
    </w:p>
    <w:p w14:paraId="21E3F4BF" w14:textId="77777777" w:rsidR="0016259F" w:rsidRDefault="0016259F" w:rsidP="0016259F">
      <w:pPr>
        <w:rPr>
          <w:rtl/>
        </w:rPr>
      </w:pPr>
      <w:r>
        <w:t>Border-Color</w:t>
      </w:r>
      <w:r>
        <w:rPr>
          <w:rtl/>
        </w:rPr>
        <w:t xml:space="preserve"> رنگ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با روش‌ها</w:t>
      </w:r>
      <w:r>
        <w:rPr>
          <w:rFonts w:hint="cs"/>
          <w:rtl/>
        </w:rPr>
        <w:t>ی</w:t>
      </w:r>
      <w:r>
        <w:rPr>
          <w:rtl/>
        </w:rPr>
        <w:t xml:space="preserve"> مختلف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رنگ استفاده شود.</w:t>
      </w:r>
    </w:p>
    <w:p w14:paraId="41311655" w14:textId="77777777" w:rsidR="0016259F" w:rsidRDefault="0016259F" w:rsidP="0016259F">
      <w:pPr>
        <w:rPr>
          <w:rtl/>
        </w:rPr>
      </w:pPr>
      <w:r>
        <w:rPr>
          <w:rtl/>
        </w:rPr>
        <w:t xml:space="preserve">- نام رنگ: </w:t>
      </w:r>
      <w:r>
        <w:t>red, blue, green</w:t>
      </w:r>
      <w:r>
        <w:rPr>
          <w:rtl/>
        </w:rPr>
        <w:t xml:space="preserve"> و...</w:t>
      </w:r>
    </w:p>
    <w:p w14:paraId="133297A5" w14:textId="77777777" w:rsidR="0016259F" w:rsidRDefault="0016259F" w:rsidP="0016259F">
      <w:pPr>
        <w:rPr>
          <w:rtl/>
        </w:rPr>
      </w:pPr>
      <w:r>
        <w:rPr>
          <w:rtl/>
        </w:rPr>
        <w:t xml:space="preserve">- کد </w:t>
      </w:r>
      <w:r>
        <w:t>HEX: #ff6b6b, #ffffff</w:t>
      </w:r>
      <w:r>
        <w:rPr>
          <w:rtl/>
        </w:rPr>
        <w:t xml:space="preserve"> و...</w:t>
      </w:r>
    </w:p>
    <w:p w14:paraId="16F0437A" w14:textId="77777777" w:rsidR="0016259F" w:rsidRDefault="0016259F" w:rsidP="0016259F">
      <w:pPr>
        <w:rPr>
          <w:rtl/>
        </w:rPr>
      </w:pPr>
      <w:r>
        <w:rPr>
          <w:rtl/>
        </w:rPr>
        <w:t xml:space="preserve">- </w:t>
      </w:r>
      <w:r>
        <w:t>RGB: rgb(255, 0, 0), rgb</w:t>
      </w:r>
      <w:r>
        <w:rPr>
          <w:rtl/>
        </w:rPr>
        <w:t>(106, 90, 205) و...</w:t>
      </w:r>
    </w:p>
    <w:p w14:paraId="1A594B15" w14:textId="77777777" w:rsidR="0016259F" w:rsidRDefault="0016259F" w:rsidP="0016259F">
      <w:pPr>
        <w:rPr>
          <w:rtl/>
        </w:rPr>
      </w:pPr>
      <w:r>
        <w:rPr>
          <w:rtl/>
        </w:rPr>
        <w:t>-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>: رنگ‌ها</w:t>
      </w:r>
      <w:r>
        <w:rPr>
          <w:rFonts w:hint="cs"/>
          <w:rtl/>
        </w:rPr>
        <w:t>ی</w:t>
      </w:r>
      <w:r>
        <w:rPr>
          <w:rtl/>
        </w:rPr>
        <w:t xml:space="preserve"> مختلف برا</w:t>
      </w:r>
      <w:r>
        <w:rPr>
          <w:rFonts w:hint="cs"/>
          <w:rtl/>
        </w:rPr>
        <w:t>ی</w:t>
      </w:r>
      <w:r>
        <w:rPr>
          <w:rtl/>
        </w:rPr>
        <w:t xml:space="preserve"> هر طرف</w:t>
      </w:r>
    </w:p>
    <w:p w14:paraId="6EA21B19" w14:textId="77777777" w:rsidR="0016259F" w:rsidRDefault="0016259F" w:rsidP="0016259F">
      <w:pPr>
        <w:rPr>
          <w:rtl/>
        </w:rPr>
      </w:pPr>
      <w:r>
        <w:rPr>
          <w:rtl/>
        </w:rPr>
        <w:t xml:space="preserve">- </w:t>
      </w:r>
      <w:r>
        <w:t>transparent</w:t>
      </w:r>
      <w:r>
        <w:rPr>
          <w:rtl/>
        </w:rPr>
        <w:t>: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شفاف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51B18323" w14:textId="77777777" w:rsidTr="004644E4">
        <w:tc>
          <w:tcPr>
            <w:tcW w:w="9350" w:type="dxa"/>
          </w:tcPr>
          <w:p w14:paraId="5BF6904E" w14:textId="77777777" w:rsidR="0016259F" w:rsidRDefault="0016259F" w:rsidP="004644E4">
            <w:pPr>
              <w:pStyle w:val="code"/>
              <w:bidi w:val="0"/>
            </w:pPr>
            <w:r>
              <w:t>&lt;style&gt;</w:t>
            </w:r>
          </w:p>
          <w:p w14:paraId="1D0AF4DA" w14:textId="77777777" w:rsidR="0016259F" w:rsidRDefault="0016259F" w:rsidP="004644E4">
            <w:pPr>
              <w:pStyle w:val="code"/>
              <w:bidi w:val="0"/>
            </w:pPr>
            <w:r>
              <w:t>.color-example {</w:t>
            </w:r>
          </w:p>
          <w:p w14:paraId="486013FB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#f0f0f0;</w:t>
            </w:r>
          </w:p>
          <w:p w14:paraId="28EB5449" w14:textId="77777777" w:rsidR="0016259F" w:rsidRDefault="0016259F" w:rsidP="004644E4">
            <w:pPr>
              <w:pStyle w:val="code"/>
              <w:bidi w:val="0"/>
            </w:pPr>
            <w:r>
              <w:t xml:space="preserve">    border-style: solid;</w:t>
            </w:r>
          </w:p>
          <w:p w14:paraId="670D2EA9" w14:textId="77777777" w:rsidR="0016259F" w:rsidRDefault="0016259F" w:rsidP="004644E4">
            <w:pPr>
              <w:pStyle w:val="code"/>
              <w:bidi w:val="0"/>
            </w:pPr>
            <w:r>
              <w:t xml:space="preserve">    border-width: 3px;</w:t>
            </w:r>
          </w:p>
          <w:p w14:paraId="7FC407CC" w14:textId="77777777" w:rsidR="0016259F" w:rsidRDefault="0016259F" w:rsidP="004644E4">
            <w:pPr>
              <w:pStyle w:val="code"/>
              <w:bidi w:val="0"/>
            </w:pPr>
            <w:r>
              <w:t xml:space="preserve">    margin: 5px 0;</w:t>
            </w:r>
          </w:p>
          <w:p w14:paraId="1E6C075C" w14:textId="77777777" w:rsidR="0016259F" w:rsidRDefault="0016259F" w:rsidP="004644E4">
            <w:pPr>
              <w:pStyle w:val="code"/>
              <w:bidi w:val="0"/>
            </w:pPr>
            <w:r>
              <w:t xml:space="preserve">    padding: 10px;</w:t>
            </w:r>
          </w:p>
          <w:p w14:paraId="31631DC7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27A2E77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64555688" w14:textId="77777777" w:rsidR="0016259F" w:rsidRDefault="0016259F" w:rsidP="004644E4">
            <w:pPr>
              <w:pStyle w:val="code"/>
              <w:bidi w:val="0"/>
            </w:pPr>
            <w:r>
              <w:t>.red { border-color: red; }</w:t>
            </w:r>
          </w:p>
          <w:p w14:paraId="38E58E4D" w14:textId="77777777" w:rsidR="0016259F" w:rsidRDefault="0016259F" w:rsidP="004644E4">
            <w:pPr>
              <w:pStyle w:val="code"/>
              <w:bidi w:val="0"/>
            </w:pPr>
            <w:r>
              <w:t>.blue { border-color: blue; }</w:t>
            </w:r>
          </w:p>
          <w:p w14:paraId="5990F337" w14:textId="77777777" w:rsidR="0016259F" w:rsidRDefault="0016259F" w:rsidP="004644E4">
            <w:pPr>
              <w:pStyle w:val="code"/>
              <w:bidi w:val="0"/>
            </w:pPr>
            <w:r>
              <w:t>.green { border-color: green; }</w:t>
            </w:r>
          </w:p>
          <w:p w14:paraId="28CF7D9E" w14:textId="77777777" w:rsidR="0016259F" w:rsidRDefault="0016259F" w:rsidP="004644E4">
            <w:pPr>
              <w:pStyle w:val="code"/>
              <w:bidi w:val="0"/>
            </w:pPr>
            <w:r>
              <w:t>.hex { border-color: #ff6b6b; }</w:t>
            </w:r>
          </w:p>
          <w:p w14:paraId="3B12DACF" w14:textId="77777777" w:rsidR="0016259F" w:rsidRDefault="0016259F" w:rsidP="004644E4">
            <w:pPr>
              <w:pStyle w:val="code"/>
              <w:bidi w:val="0"/>
            </w:pPr>
            <w:r>
              <w:t>.rgb { border-color: rgb(106, 90, 205); }</w:t>
            </w:r>
          </w:p>
          <w:p w14:paraId="5D610AD1" w14:textId="77777777" w:rsidR="0016259F" w:rsidRDefault="0016259F" w:rsidP="004644E4">
            <w:pPr>
              <w:pStyle w:val="code"/>
              <w:bidi w:val="0"/>
            </w:pPr>
            <w:r>
              <w:t>.mixed { border-color: red blue green purple; }</w:t>
            </w:r>
          </w:p>
          <w:p w14:paraId="6EE8E909" w14:textId="77777777" w:rsidR="0016259F" w:rsidRDefault="0016259F" w:rsidP="004644E4">
            <w:pPr>
              <w:pStyle w:val="code"/>
              <w:bidi w:val="0"/>
            </w:pPr>
            <w:r>
              <w:t>.transparent { border-color: transparent; }</w:t>
            </w:r>
          </w:p>
          <w:p w14:paraId="7840FACC" w14:textId="77777777" w:rsidR="0016259F" w:rsidRDefault="0016259F" w:rsidP="004644E4">
            <w:pPr>
              <w:pStyle w:val="code"/>
              <w:bidi w:val="0"/>
            </w:pPr>
            <w:r>
              <w:t>&lt;/style&gt;</w:t>
            </w:r>
          </w:p>
          <w:p w14:paraId="6FE2601D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5A8E2A0D" w14:textId="77777777" w:rsidR="0016259F" w:rsidRDefault="0016259F" w:rsidP="004644E4">
            <w:pPr>
              <w:pStyle w:val="code"/>
              <w:bidi w:val="0"/>
            </w:pPr>
            <w:r>
              <w:t>&lt;div class="color-example red"&gt;border-color: red&lt;/div&gt;</w:t>
            </w:r>
          </w:p>
          <w:p w14:paraId="1AF015C2" w14:textId="77777777" w:rsidR="0016259F" w:rsidRDefault="0016259F" w:rsidP="004644E4">
            <w:pPr>
              <w:pStyle w:val="code"/>
              <w:bidi w:val="0"/>
            </w:pPr>
            <w:r>
              <w:t>&lt;div class="color-example blue"&gt;border-color: blue&lt;/div&gt;</w:t>
            </w:r>
          </w:p>
          <w:p w14:paraId="077F6F93" w14:textId="77777777" w:rsidR="0016259F" w:rsidRDefault="0016259F" w:rsidP="004644E4">
            <w:pPr>
              <w:pStyle w:val="code"/>
              <w:bidi w:val="0"/>
            </w:pPr>
            <w:r>
              <w:t>&lt;div class="color-example green"&gt;border-color: green&lt;/div&gt;</w:t>
            </w:r>
          </w:p>
          <w:p w14:paraId="3EE80171" w14:textId="77777777" w:rsidR="0016259F" w:rsidRDefault="0016259F" w:rsidP="004644E4">
            <w:pPr>
              <w:pStyle w:val="code"/>
              <w:bidi w:val="0"/>
            </w:pPr>
            <w:r>
              <w:t>&lt;div class="color-example hex"&gt;border-color: #ff6b6b&lt;/div&gt;</w:t>
            </w:r>
          </w:p>
          <w:p w14:paraId="658C17E0" w14:textId="77777777" w:rsidR="0016259F" w:rsidRDefault="0016259F" w:rsidP="004644E4">
            <w:pPr>
              <w:pStyle w:val="code"/>
              <w:bidi w:val="0"/>
            </w:pPr>
            <w:r>
              <w:t>&lt;div class="color-example rgb"&gt;border-color: rgb(106, 90, 205)&lt;/div&gt;</w:t>
            </w:r>
          </w:p>
          <w:p w14:paraId="4A7CE5AF" w14:textId="77777777" w:rsidR="0016259F" w:rsidRDefault="0016259F" w:rsidP="004644E4">
            <w:pPr>
              <w:pStyle w:val="code"/>
              <w:bidi w:val="0"/>
            </w:pPr>
            <w:r>
              <w:lastRenderedPageBreak/>
              <w:t>&lt;div class="color-example mixed"&gt;border-color: red blue green purple&lt;/div&gt;</w:t>
            </w:r>
          </w:p>
          <w:p w14:paraId="34844756" w14:textId="77777777" w:rsidR="0016259F" w:rsidRDefault="0016259F" w:rsidP="004644E4">
            <w:pPr>
              <w:pStyle w:val="code"/>
              <w:bidi w:val="0"/>
            </w:pPr>
            <w:r>
              <w:t>&lt;div class="color-example transparent"&gt;border-color: transparent&lt;/div&gt;</w:t>
            </w:r>
          </w:p>
        </w:tc>
      </w:tr>
    </w:tbl>
    <w:p w14:paraId="2200A7D7" w14:textId="77777777" w:rsidR="0016259F" w:rsidRDefault="0016259F" w:rsidP="0016259F">
      <w:pPr>
        <w:pStyle w:val="code"/>
      </w:pPr>
      <w:hyperlink r:id="rId277" w:history="1">
        <w:r w:rsidRPr="00336E65">
          <w:rPr>
            <w:rStyle w:val="Hyperlink"/>
          </w:rPr>
          <w:t>Border-color</w:t>
        </w:r>
      </w:hyperlink>
    </w:p>
    <w:p w14:paraId="0E339995" w14:textId="77777777" w:rsidR="0016259F" w:rsidRDefault="0016259F" w:rsidP="0016259F"/>
    <w:p w14:paraId="6C979EA0" w14:textId="77777777" w:rsidR="0016259F" w:rsidRDefault="0016259F" w:rsidP="0016259F">
      <w:r>
        <w:rPr>
          <w:rtl/>
        </w:rPr>
        <w:t>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: با روش‌ها</w:t>
      </w:r>
      <w:r>
        <w:rPr>
          <w:rFonts w:hint="cs"/>
          <w:rtl/>
        </w:rPr>
        <w:t>ی</w:t>
      </w:r>
      <w:r>
        <w:rPr>
          <w:rtl/>
        </w:rPr>
        <w:t xml:space="preserve"> مختلف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رنگ برا</w:t>
      </w:r>
      <w:r>
        <w:rPr>
          <w:rFonts w:hint="cs"/>
          <w:rtl/>
        </w:rPr>
        <w:t>ی</w:t>
      </w:r>
      <w:r>
        <w:rPr>
          <w:rtl/>
        </w:rPr>
        <w:t xml:space="preserve">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آشنا شد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گرفت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چگونه از نام رنگ، کد </w:t>
      </w:r>
      <w:r>
        <w:t>HEX</w:t>
      </w:r>
      <w:r>
        <w:rPr>
          <w:rtl/>
        </w:rPr>
        <w:t xml:space="preserve"> و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RGB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چگونه برا</w:t>
      </w:r>
      <w:r>
        <w:rPr>
          <w:rFonts w:hint="cs"/>
          <w:rtl/>
        </w:rPr>
        <w:t>ی</w:t>
      </w:r>
      <w:r>
        <w:rPr>
          <w:rtl/>
        </w:rPr>
        <w:t xml:space="preserve"> هر طرف المان رنگ متفاوت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نما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FAD547E" w14:textId="77777777" w:rsidR="0016259F" w:rsidRDefault="0016259F" w:rsidP="0016259F">
      <w:pPr>
        <w:pStyle w:val="bold"/>
      </w:pPr>
      <w:r>
        <w:t>Border</w:t>
      </w:r>
    </w:p>
    <w:p w14:paraId="078F1CB3" w14:textId="77777777" w:rsidR="0016259F" w:rsidRDefault="0016259F" w:rsidP="0016259F">
      <w:pPr>
        <w:rPr>
          <w:rtl/>
        </w:rPr>
      </w:pPr>
      <w:r>
        <w:t>Border Shorthand</w:t>
      </w:r>
      <w:r>
        <w:rPr>
          <w:rtl/>
        </w:rPr>
        <w:t xml:space="preserve"> در </w:t>
      </w:r>
      <w:r>
        <w:t>CSS</w:t>
      </w:r>
    </w:p>
    <w:p w14:paraId="184CB7FA" w14:textId="77777777" w:rsidR="0016259F" w:rsidRDefault="0016259F" w:rsidP="0016259F">
      <w:pPr>
        <w:rPr>
          <w:rtl/>
        </w:rPr>
      </w:pPr>
      <w:r>
        <w:rPr>
          <w:rFonts w:ascii="IRANSansWeb(FaNum) Light" w:hAnsi="IRANSansWeb(FaNum) Light" w:hint="cs"/>
          <w:rtl/>
        </w:rPr>
        <w:t>هدف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آموزش</w:t>
      </w:r>
    </w:p>
    <w:p w14:paraId="523AA718" w14:textId="77777777" w:rsidR="0016259F" w:rsidRDefault="0016259F" w:rsidP="0016259F">
      <w:pPr>
        <w:rPr>
          <w:rtl/>
        </w:rPr>
      </w:pPr>
      <w:r>
        <w:rPr>
          <w:rtl/>
        </w:rPr>
        <w:t>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جلسه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با روش مختصرنو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Shorthand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border</w:t>
      </w:r>
      <w:r>
        <w:rPr>
          <w:rtl/>
        </w:rPr>
        <w:t xml:space="preserve"> آشنا شو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تاکنون با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جداگانه </w:t>
      </w:r>
      <w:r>
        <w:t>border</w:t>
      </w:r>
      <w:r>
        <w:rPr>
          <w:rtl/>
        </w:rPr>
        <w:t xml:space="preserve"> آشنا شد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اکنون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چگونه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همه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را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کد نوشت.</w:t>
      </w:r>
    </w:p>
    <w:p w14:paraId="2F29232E" w14:textId="77777777" w:rsidR="0016259F" w:rsidRDefault="0016259F" w:rsidP="0016259F">
      <w:pPr>
        <w:rPr>
          <w:rtl/>
        </w:rPr>
      </w:pPr>
      <w:r>
        <w:rPr>
          <w:rFonts w:ascii="IRANSansWeb(FaNum) Light" w:hAnsi="IRANSansWeb(FaNum) Light" w:hint="cs"/>
          <w:rtl/>
        </w:rPr>
        <w:t>مرور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قبل</w:t>
      </w:r>
      <w:r>
        <w:rPr>
          <w:rFonts w:hint="cs"/>
          <w:rtl/>
        </w:rPr>
        <w:t>ی</w:t>
      </w:r>
    </w:p>
    <w:p w14:paraId="58375EEC" w14:textId="77777777" w:rsidR="0016259F" w:rsidRDefault="0016259F" w:rsidP="0016259F">
      <w:pPr>
        <w:rPr>
          <w:rtl/>
        </w:rPr>
      </w:pPr>
      <w:r>
        <w:rPr>
          <w:rFonts w:hint="eastAsia"/>
          <w:rtl/>
        </w:rPr>
        <w:t>تا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نجا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آشنا شد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5F415AF3" w14:textId="77777777" w:rsidR="0016259F" w:rsidRDefault="0016259F" w:rsidP="0016259F">
      <w:pPr>
        <w:rPr>
          <w:rtl/>
        </w:rPr>
      </w:pPr>
      <w:r>
        <w:rPr>
          <w:rtl/>
        </w:rPr>
        <w:t xml:space="preserve">- </w:t>
      </w:r>
      <w:r>
        <w:t>border-style</w:t>
      </w:r>
      <w:r>
        <w:rPr>
          <w:rtl/>
        </w:rPr>
        <w:t>: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سبک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(</w:t>
      </w:r>
      <w:r>
        <w:t>solid, dashed, dotted</w:t>
      </w:r>
      <w:r>
        <w:rPr>
          <w:rtl/>
        </w:rPr>
        <w:t>, ...)</w:t>
      </w:r>
    </w:p>
    <w:p w14:paraId="694B0699" w14:textId="77777777" w:rsidR="0016259F" w:rsidRDefault="0016259F" w:rsidP="0016259F">
      <w:pPr>
        <w:rPr>
          <w:rtl/>
        </w:rPr>
      </w:pPr>
      <w:r>
        <w:rPr>
          <w:rtl/>
        </w:rPr>
        <w:t xml:space="preserve">- </w:t>
      </w:r>
      <w:r>
        <w:t>border-width</w:t>
      </w:r>
      <w:r>
        <w:rPr>
          <w:rtl/>
        </w:rPr>
        <w:t>: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ضخامت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(</w:t>
      </w:r>
      <w:r>
        <w:t>thin, medium, thick, px</w:t>
      </w:r>
      <w:r>
        <w:rPr>
          <w:rtl/>
        </w:rPr>
        <w:t>)</w:t>
      </w:r>
    </w:p>
    <w:p w14:paraId="7E49121D" w14:textId="77777777" w:rsidR="0016259F" w:rsidRDefault="0016259F" w:rsidP="0016259F">
      <w:pPr>
        <w:rPr>
          <w:rtl/>
        </w:rPr>
      </w:pPr>
      <w:r>
        <w:rPr>
          <w:rtl/>
        </w:rPr>
        <w:t xml:space="preserve">- </w:t>
      </w:r>
      <w:r>
        <w:t>border-color</w:t>
      </w:r>
      <w:r>
        <w:rPr>
          <w:rtl/>
        </w:rPr>
        <w:t>: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رنگ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(</w:t>
      </w:r>
      <w:r>
        <w:t>red, #ff0000, rgb(255,0,0</w:t>
      </w:r>
      <w:r>
        <w:rPr>
          <w:rtl/>
        </w:rPr>
        <w:t>))</w:t>
      </w:r>
    </w:p>
    <w:p w14:paraId="5448F060" w14:textId="77777777" w:rsidR="0016259F" w:rsidRDefault="0016259F" w:rsidP="0016259F">
      <w:pPr>
        <w:rPr>
          <w:rtl/>
        </w:rPr>
      </w:pPr>
    </w:p>
    <w:p w14:paraId="0D3A66DF" w14:textId="77777777" w:rsidR="0016259F" w:rsidRDefault="0016259F" w:rsidP="0016259F">
      <w:pPr>
        <w:rPr>
          <w:rtl/>
        </w:rPr>
      </w:pPr>
      <w:r>
        <w:rPr>
          <w:rFonts w:ascii="IRANSansWeb(FaNum) Light" w:hAnsi="IRANSansWeb(FaNum) Light" w:hint="cs"/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Border Shorthand</w:t>
      </w:r>
    </w:p>
    <w:p w14:paraId="1489443E" w14:textId="77777777" w:rsidR="0016259F" w:rsidRDefault="0016259F" w:rsidP="0016259F">
      <w:pPr>
        <w:rPr>
          <w:rtl/>
        </w:rPr>
      </w:pPr>
      <w:r>
        <w:t>Border Shorthand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روش کوتاه‌تر برا</w:t>
      </w:r>
      <w:r>
        <w:rPr>
          <w:rFonts w:hint="cs"/>
          <w:rtl/>
        </w:rPr>
        <w:t>ی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تمام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border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است.</w:t>
      </w:r>
    </w:p>
    <w:p w14:paraId="710BC015" w14:textId="77777777" w:rsidR="0016259F" w:rsidRDefault="0016259F" w:rsidP="0016259F">
      <w:pPr>
        <w:rPr>
          <w:rtl/>
        </w:rPr>
      </w:pPr>
      <w:r>
        <w:rPr>
          <w:rtl/>
        </w:rPr>
        <w:t>ساختار کل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04231279" w14:textId="77777777" w:rsidTr="004644E4">
        <w:tc>
          <w:tcPr>
            <w:tcW w:w="9350" w:type="dxa"/>
          </w:tcPr>
          <w:p w14:paraId="6AD4E35B" w14:textId="77777777" w:rsidR="0016259F" w:rsidRDefault="0016259F" w:rsidP="004644E4">
            <w:pPr>
              <w:pStyle w:val="code"/>
              <w:bidi w:val="0"/>
            </w:pPr>
            <w:r w:rsidRPr="00336E65">
              <w:t>border: width style color;</w:t>
            </w:r>
          </w:p>
        </w:tc>
      </w:tr>
    </w:tbl>
    <w:p w14:paraId="50885B89" w14:textId="77777777" w:rsidR="0016259F" w:rsidRDefault="0016259F" w:rsidP="0016259F">
      <w:pPr>
        <w:rPr>
          <w:rtl/>
        </w:rPr>
      </w:pPr>
    </w:p>
    <w:p w14:paraId="1A2C7DB9" w14:textId="77777777" w:rsidR="0016259F" w:rsidRDefault="0016259F" w:rsidP="0016259F">
      <w:pPr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استفاده از </w:t>
      </w:r>
      <w:r>
        <w:t>Border Shorthand</w:t>
      </w:r>
    </w:p>
    <w:p w14:paraId="37DFEBB6" w14:textId="77777777" w:rsidR="0016259F" w:rsidRDefault="0016259F" w:rsidP="0016259F">
      <w:pPr>
        <w:rPr>
          <w:rtl/>
        </w:rPr>
      </w:pPr>
      <w:r>
        <w:rPr>
          <w:rtl/>
        </w:rPr>
        <w:t>روش ۱: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کامل </w:t>
      </w:r>
      <w:r>
        <w:t>border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3350C4E1" w14:textId="77777777" w:rsidTr="004644E4">
        <w:tc>
          <w:tcPr>
            <w:tcW w:w="9350" w:type="dxa"/>
          </w:tcPr>
          <w:p w14:paraId="2462863A" w14:textId="77777777" w:rsidR="0016259F" w:rsidRDefault="0016259F" w:rsidP="004644E4">
            <w:pPr>
              <w:pStyle w:val="code"/>
              <w:bidi w:val="0"/>
            </w:pPr>
            <w:r>
              <w:t>&lt;style&gt;</w:t>
            </w:r>
          </w:p>
          <w:p w14:paraId="72C42221" w14:textId="77777777" w:rsidR="0016259F" w:rsidRDefault="0016259F" w:rsidP="004644E4">
            <w:pPr>
              <w:pStyle w:val="code"/>
              <w:bidi w:val="0"/>
            </w:pPr>
            <w:r>
              <w:t>.box1 { border: 2px solid red; }</w:t>
            </w:r>
          </w:p>
          <w:p w14:paraId="695E3BA1" w14:textId="77777777" w:rsidR="0016259F" w:rsidRDefault="0016259F" w:rsidP="004644E4">
            <w:pPr>
              <w:pStyle w:val="code"/>
              <w:bidi w:val="0"/>
            </w:pPr>
            <w:r>
              <w:t>.box2 { border: 5px dashed blue; }</w:t>
            </w:r>
          </w:p>
          <w:p w14:paraId="5F228234" w14:textId="77777777" w:rsidR="0016259F" w:rsidRDefault="0016259F" w:rsidP="004644E4">
            <w:pPr>
              <w:pStyle w:val="code"/>
              <w:bidi w:val="0"/>
            </w:pPr>
            <w:r>
              <w:t>.box3 { border: 3px dotted green; }</w:t>
            </w:r>
          </w:p>
          <w:p w14:paraId="49E9E240" w14:textId="77777777" w:rsidR="0016259F" w:rsidRDefault="0016259F" w:rsidP="004644E4">
            <w:pPr>
              <w:pStyle w:val="code"/>
              <w:bidi w:val="0"/>
            </w:pPr>
            <w:r>
              <w:t>&lt;/style&gt;</w:t>
            </w:r>
          </w:p>
          <w:p w14:paraId="2C999787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1B56ED90" w14:textId="77777777" w:rsidR="0016259F" w:rsidRDefault="0016259F" w:rsidP="004644E4">
            <w:pPr>
              <w:pStyle w:val="code"/>
              <w:bidi w:val="0"/>
            </w:pPr>
            <w:r>
              <w:t>&lt;div class="box1"&gt;border: 2px solid red&lt;/div&gt;</w:t>
            </w:r>
          </w:p>
          <w:p w14:paraId="70E466C8" w14:textId="77777777" w:rsidR="0016259F" w:rsidRDefault="0016259F" w:rsidP="004644E4">
            <w:pPr>
              <w:pStyle w:val="code"/>
              <w:bidi w:val="0"/>
            </w:pPr>
            <w:r>
              <w:t>&lt;div class="box2"&gt;border: 5px dashed blue&lt;/div&gt;</w:t>
            </w:r>
          </w:p>
          <w:p w14:paraId="0547ECB6" w14:textId="77777777" w:rsidR="0016259F" w:rsidRDefault="0016259F" w:rsidP="004644E4">
            <w:pPr>
              <w:pStyle w:val="code"/>
              <w:bidi w:val="0"/>
            </w:pPr>
            <w:r>
              <w:t>&lt;div class="box3"&gt;border: 3px dotted green&lt;/div&gt;</w:t>
            </w:r>
          </w:p>
        </w:tc>
      </w:tr>
    </w:tbl>
    <w:p w14:paraId="3C9DBF82" w14:textId="77777777" w:rsidR="0016259F" w:rsidRDefault="0016259F" w:rsidP="0016259F">
      <w:pPr>
        <w:pStyle w:val="code"/>
      </w:pPr>
      <w:hyperlink r:id="rId278" w:history="1">
        <w:r w:rsidRPr="00336E65">
          <w:rPr>
            <w:rStyle w:val="Hyperlink"/>
          </w:rPr>
          <w:t>Border Shorthand</w:t>
        </w:r>
      </w:hyperlink>
    </w:p>
    <w:p w14:paraId="0AC8BAEB" w14:textId="77777777" w:rsidR="0016259F" w:rsidRDefault="0016259F" w:rsidP="0016259F">
      <w:pPr>
        <w:pStyle w:val="code"/>
        <w:rPr>
          <w:rtl/>
        </w:rPr>
      </w:pPr>
    </w:p>
    <w:p w14:paraId="51B770EF" w14:textId="77777777" w:rsidR="0016259F" w:rsidRDefault="0016259F" w:rsidP="0016259F">
      <w:pPr>
        <w:rPr>
          <w:rtl/>
        </w:rPr>
      </w:pPr>
    </w:p>
    <w:p w14:paraId="05745712" w14:textId="77777777" w:rsidR="0016259F" w:rsidRDefault="0016259F" w:rsidP="0016259F">
      <w:pPr>
        <w:rPr>
          <w:rtl/>
        </w:rPr>
      </w:pPr>
      <w:r>
        <w:rPr>
          <w:rtl/>
        </w:rPr>
        <w:t>روش ۲: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t>border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هر طرف </w:t>
      </w:r>
      <w:r>
        <w:rPr>
          <w:rFonts w:hint="cs"/>
          <w:rtl/>
        </w:rPr>
        <w:t>بصورت جداگانه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7E196CFE" w14:textId="77777777" w:rsidTr="004644E4">
        <w:tc>
          <w:tcPr>
            <w:tcW w:w="9350" w:type="dxa"/>
          </w:tcPr>
          <w:p w14:paraId="5B3D03A3" w14:textId="77777777" w:rsidR="0016259F" w:rsidRDefault="0016259F" w:rsidP="004644E4">
            <w:pPr>
              <w:pStyle w:val="code"/>
              <w:bidi w:val="0"/>
            </w:pPr>
            <w:r>
              <w:t>&lt;style&gt;</w:t>
            </w:r>
          </w:p>
          <w:p w14:paraId="4EC16399" w14:textId="77777777" w:rsidR="0016259F" w:rsidRDefault="0016259F" w:rsidP="004644E4">
            <w:pPr>
              <w:pStyle w:val="code"/>
              <w:bidi w:val="0"/>
            </w:pPr>
            <w:r>
              <w:t>.box4 {</w:t>
            </w:r>
          </w:p>
          <w:p w14:paraId="6C16C72F" w14:textId="77777777" w:rsidR="0016259F" w:rsidRDefault="0016259F" w:rsidP="004644E4">
            <w:pPr>
              <w:pStyle w:val="code"/>
              <w:bidi w:val="0"/>
            </w:pPr>
            <w:r>
              <w:t xml:space="preserve">    border-top: 4px solid red;</w:t>
            </w:r>
          </w:p>
          <w:p w14:paraId="40E457C6" w14:textId="77777777" w:rsidR="0016259F" w:rsidRDefault="0016259F" w:rsidP="004644E4">
            <w:pPr>
              <w:pStyle w:val="code"/>
              <w:bidi w:val="0"/>
            </w:pPr>
            <w:r>
              <w:t xml:space="preserve">    border-right: 2px dashed blue;</w:t>
            </w:r>
          </w:p>
          <w:p w14:paraId="130830F5" w14:textId="77777777" w:rsidR="0016259F" w:rsidRDefault="0016259F" w:rsidP="004644E4">
            <w:pPr>
              <w:pStyle w:val="code"/>
              <w:bidi w:val="0"/>
            </w:pPr>
            <w:r>
              <w:t xml:space="preserve">    border-bottom: 3px dotted green;</w:t>
            </w:r>
          </w:p>
          <w:p w14:paraId="3C4ADB4E" w14:textId="77777777" w:rsidR="0016259F" w:rsidRDefault="0016259F" w:rsidP="004644E4">
            <w:pPr>
              <w:pStyle w:val="code"/>
              <w:bidi w:val="0"/>
            </w:pPr>
            <w:r>
              <w:t xml:space="preserve">    border-left: 5px double purple;</w:t>
            </w:r>
          </w:p>
          <w:p w14:paraId="1ECC10EF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5B27340" w14:textId="77777777" w:rsidR="0016259F" w:rsidRDefault="0016259F" w:rsidP="004644E4">
            <w:pPr>
              <w:pStyle w:val="code"/>
              <w:bidi w:val="0"/>
            </w:pPr>
            <w:r>
              <w:t>&lt;/style&gt;</w:t>
            </w:r>
          </w:p>
          <w:p w14:paraId="79FC0A3B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55216B2C" w14:textId="77777777" w:rsidR="0016259F" w:rsidRDefault="0016259F" w:rsidP="004644E4">
            <w:pPr>
              <w:pStyle w:val="code"/>
              <w:bidi w:val="0"/>
            </w:pPr>
            <w:r>
              <w:t>&lt;div class="box4"&gt;Border</w:t>
            </w:r>
            <w:r>
              <w:rPr>
                <w:rFonts w:cs="IRANSansWeb(FaNum) Light"/>
                <w:rtl/>
              </w:rPr>
              <w:t>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مختلف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هر طرف</w:t>
            </w:r>
            <w:r>
              <w:t>&lt;/div&gt;</w:t>
            </w:r>
          </w:p>
        </w:tc>
      </w:tr>
    </w:tbl>
    <w:p w14:paraId="30774FB3" w14:textId="77777777" w:rsidR="0016259F" w:rsidRPr="00336E65" w:rsidRDefault="0016259F" w:rsidP="0016259F">
      <w:hyperlink r:id="rId279" w:history="1">
        <w:r w:rsidRPr="00336E65">
          <w:rPr>
            <w:rStyle w:val="Hyperlink"/>
          </w:rPr>
          <w:t>separately</w:t>
        </w:r>
      </w:hyperlink>
    </w:p>
    <w:p w14:paraId="6C395094" w14:textId="77777777" w:rsidR="0016259F" w:rsidRDefault="0016259F" w:rsidP="0016259F">
      <w:pPr>
        <w:rPr>
          <w:rtl/>
        </w:rPr>
      </w:pP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7F0A6012" w14:textId="77777777" w:rsidTr="004644E4">
        <w:tc>
          <w:tcPr>
            <w:tcW w:w="9350" w:type="dxa"/>
          </w:tcPr>
          <w:p w14:paraId="6DD533B3" w14:textId="77777777" w:rsidR="0016259F" w:rsidRDefault="0016259F" w:rsidP="004644E4">
            <w:pPr>
              <w:pStyle w:val="code"/>
              <w:bidi w:val="0"/>
            </w:pPr>
            <w:r>
              <w:t>&lt;style&gt;</w:t>
            </w:r>
          </w:p>
          <w:p w14:paraId="272D56A3" w14:textId="77777777" w:rsidR="0016259F" w:rsidRDefault="0016259F" w:rsidP="004644E4">
            <w:pPr>
              <w:pStyle w:val="code"/>
              <w:bidi w:val="0"/>
            </w:pPr>
            <w:r>
              <w:t>.example {</w:t>
            </w:r>
          </w:p>
          <w:p w14:paraId="11616164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#f8f9fa;</w:t>
            </w:r>
          </w:p>
          <w:p w14:paraId="5FE1F951" w14:textId="77777777" w:rsidR="0016259F" w:rsidRDefault="0016259F" w:rsidP="004644E4">
            <w:pPr>
              <w:pStyle w:val="code"/>
              <w:bidi w:val="0"/>
            </w:pPr>
            <w:r>
              <w:t xml:space="preserve">    margin: 10px 0;</w:t>
            </w:r>
          </w:p>
          <w:p w14:paraId="7B2676E8" w14:textId="77777777" w:rsidR="0016259F" w:rsidRDefault="0016259F" w:rsidP="004644E4">
            <w:pPr>
              <w:pStyle w:val="code"/>
              <w:bidi w:val="0"/>
            </w:pPr>
            <w:r>
              <w:t xml:space="preserve">    padding: 15px;</w:t>
            </w:r>
          </w:p>
          <w:p w14:paraId="0DACA45C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32A1D7D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71BA037F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تعر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ف</w:t>
            </w:r>
            <w:r>
              <w:t xml:space="preserve"> border </w:t>
            </w:r>
            <w:r>
              <w:rPr>
                <w:rFonts w:cs="IRANSansWeb(FaNum) Light"/>
                <w:rtl/>
              </w:rPr>
              <w:t>کامل</w:t>
            </w:r>
            <w:r>
              <w:t xml:space="preserve"> */</w:t>
            </w:r>
          </w:p>
          <w:p w14:paraId="08251D18" w14:textId="77777777" w:rsidR="0016259F" w:rsidRDefault="0016259F" w:rsidP="004644E4">
            <w:pPr>
              <w:pStyle w:val="code"/>
              <w:bidi w:val="0"/>
            </w:pPr>
            <w:r>
              <w:t>.full-border {</w:t>
            </w:r>
          </w:p>
          <w:p w14:paraId="12D9E23C" w14:textId="77777777" w:rsidR="0016259F" w:rsidRDefault="0016259F" w:rsidP="004644E4">
            <w:pPr>
              <w:pStyle w:val="code"/>
              <w:bidi w:val="0"/>
            </w:pPr>
            <w:r>
              <w:t xml:space="preserve">    border: 3px solid #007bff;</w:t>
            </w:r>
          </w:p>
          <w:p w14:paraId="4BC8DA55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36CD41B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3111F8DC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تعر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ف</w:t>
            </w:r>
            <w:r>
              <w:t xml:space="preserve"> border </w:t>
            </w:r>
            <w:r>
              <w:rPr>
                <w:rFonts w:cs="IRANSansWeb(FaNum) Light"/>
                <w:rtl/>
              </w:rPr>
              <w:t>با رنگ متفاوت</w:t>
            </w:r>
            <w:r>
              <w:t xml:space="preserve"> */</w:t>
            </w:r>
          </w:p>
          <w:p w14:paraId="1984DCE0" w14:textId="77777777" w:rsidR="0016259F" w:rsidRDefault="0016259F" w:rsidP="004644E4">
            <w:pPr>
              <w:pStyle w:val="code"/>
              <w:bidi w:val="0"/>
            </w:pPr>
            <w:r>
              <w:lastRenderedPageBreak/>
              <w:t>.colored-border {</w:t>
            </w:r>
          </w:p>
          <w:p w14:paraId="191A45C2" w14:textId="77777777" w:rsidR="0016259F" w:rsidRDefault="0016259F" w:rsidP="004644E4">
            <w:pPr>
              <w:pStyle w:val="code"/>
              <w:bidi w:val="0"/>
            </w:pPr>
            <w:r>
              <w:t xml:space="preserve">    border: 4px dashed #28a745;</w:t>
            </w:r>
          </w:p>
          <w:p w14:paraId="1FF2E8CA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4D94188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5DB3E86E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تعر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ف</w:t>
            </w:r>
            <w:r>
              <w:t xml:space="preserve"> border </w:t>
            </w:r>
            <w:r>
              <w:rPr>
                <w:rFonts w:cs="IRANSansWeb(FaNum) Light"/>
                <w:rtl/>
              </w:rPr>
              <w:t>نازک</w:t>
            </w:r>
            <w:r>
              <w:t xml:space="preserve"> */</w:t>
            </w:r>
          </w:p>
          <w:p w14:paraId="59E89E9F" w14:textId="77777777" w:rsidR="0016259F" w:rsidRDefault="0016259F" w:rsidP="004644E4">
            <w:pPr>
              <w:pStyle w:val="code"/>
              <w:bidi w:val="0"/>
            </w:pPr>
            <w:r>
              <w:t>.thin-border {</w:t>
            </w:r>
          </w:p>
          <w:p w14:paraId="4C1A31B9" w14:textId="77777777" w:rsidR="0016259F" w:rsidRDefault="0016259F" w:rsidP="004644E4">
            <w:pPr>
              <w:pStyle w:val="code"/>
              <w:bidi w:val="0"/>
            </w:pPr>
            <w:r>
              <w:t xml:space="preserve">    border: 1px solid #dc3545;</w:t>
            </w:r>
          </w:p>
          <w:p w14:paraId="23F258A1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33EEAD6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3FC3DF1F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تعر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ف</w:t>
            </w:r>
            <w:r>
              <w:t xml:space="preserve"> border </w:t>
            </w:r>
            <w:r>
              <w:rPr>
                <w:rFonts w:cs="IRANSansWeb(FaNum) Light"/>
                <w:rtl/>
              </w:rPr>
              <w:t>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طرف خاص</w:t>
            </w:r>
            <w:r>
              <w:t xml:space="preserve"> */</w:t>
            </w:r>
          </w:p>
          <w:p w14:paraId="585377C2" w14:textId="77777777" w:rsidR="0016259F" w:rsidRDefault="0016259F" w:rsidP="004644E4">
            <w:pPr>
              <w:pStyle w:val="code"/>
              <w:bidi w:val="0"/>
            </w:pPr>
            <w:r>
              <w:t>.single-side {</w:t>
            </w:r>
          </w:p>
          <w:p w14:paraId="152642F8" w14:textId="77777777" w:rsidR="0016259F" w:rsidRDefault="0016259F" w:rsidP="004644E4">
            <w:pPr>
              <w:pStyle w:val="code"/>
              <w:bidi w:val="0"/>
            </w:pPr>
            <w:r>
              <w:t xml:space="preserve">    border-bottom: 5px solid #ffc107;</w:t>
            </w:r>
          </w:p>
          <w:p w14:paraId="77E3D060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9BDDA1F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0365E328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تعر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ف</w:t>
            </w:r>
            <w:r>
              <w:t xml:space="preserve"> border</w:t>
            </w:r>
            <w:r>
              <w:rPr>
                <w:rFonts w:cs="IRANSansWeb(FaNum) Light"/>
                <w:rtl/>
              </w:rPr>
              <w:t>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مختلف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جهات مختلف</w:t>
            </w:r>
            <w:r>
              <w:t xml:space="preserve"> */</w:t>
            </w:r>
          </w:p>
          <w:p w14:paraId="76C82DCD" w14:textId="77777777" w:rsidR="0016259F" w:rsidRDefault="0016259F" w:rsidP="004644E4">
            <w:pPr>
              <w:pStyle w:val="code"/>
              <w:bidi w:val="0"/>
            </w:pPr>
            <w:r>
              <w:t>.multiple-sides {</w:t>
            </w:r>
          </w:p>
          <w:p w14:paraId="7891FB1E" w14:textId="77777777" w:rsidR="0016259F" w:rsidRDefault="0016259F" w:rsidP="004644E4">
            <w:pPr>
              <w:pStyle w:val="code"/>
              <w:bidi w:val="0"/>
            </w:pPr>
            <w:r>
              <w:t xml:space="preserve">    border-top: 2px dotted #6f42c1;</w:t>
            </w:r>
          </w:p>
          <w:p w14:paraId="135BB299" w14:textId="77777777" w:rsidR="0016259F" w:rsidRDefault="0016259F" w:rsidP="004644E4">
            <w:pPr>
              <w:pStyle w:val="code"/>
              <w:bidi w:val="0"/>
            </w:pPr>
            <w:r>
              <w:t xml:space="preserve">    border-right: 4px dashed #fd7e14;</w:t>
            </w:r>
          </w:p>
          <w:p w14:paraId="3FDF656F" w14:textId="77777777" w:rsidR="0016259F" w:rsidRDefault="0016259F" w:rsidP="004644E4">
            <w:pPr>
              <w:pStyle w:val="code"/>
              <w:bidi w:val="0"/>
            </w:pPr>
            <w:r>
              <w:t xml:space="preserve">    border-bottom: 3px double #20c997;</w:t>
            </w:r>
          </w:p>
          <w:p w14:paraId="78432298" w14:textId="77777777" w:rsidR="0016259F" w:rsidRDefault="0016259F" w:rsidP="004644E4">
            <w:pPr>
              <w:pStyle w:val="code"/>
              <w:bidi w:val="0"/>
            </w:pPr>
            <w:r>
              <w:t xml:space="preserve">    border-left: 1px solid #e83e8c;</w:t>
            </w:r>
          </w:p>
          <w:p w14:paraId="4293282A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278B258" w14:textId="77777777" w:rsidR="0016259F" w:rsidRDefault="0016259F" w:rsidP="004644E4">
            <w:pPr>
              <w:pStyle w:val="code"/>
              <w:bidi w:val="0"/>
            </w:pPr>
            <w:r>
              <w:t>&lt;/style&gt;</w:t>
            </w:r>
          </w:p>
          <w:p w14:paraId="0B5EA0B4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4847DED9" w14:textId="77777777" w:rsidR="0016259F" w:rsidRDefault="0016259F" w:rsidP="004644E4">
            <w:pPr>
              <w:pStyle w:val="code"/>
              <w:bidi w:val="0"/>
            </w:pPr>
            <w:r>
              <w:t>&lt;div class="example full-border"&gt;border: 3px solid #007bff&lt;/div&gt;</w:t>
            </w:r>
          </w:p>
          <w:p w14:paraId="083D1349" w14:textId="77777777" w:rsidR="0016259F" w:rsidRDefault="0016259F" w:rsidP="004644E4">
            <w:pPr>
              <w:pStyle w:val="code"/>
              <w:bidi w:val="0"/>
            </w:pPr>
            <w:r>
              <w:t>&lt;div class="example colored-border"&gt;border: 4px dashed #28a745&lt;/div&gt;</w:t>
            </w:r>
          </w:p>
          <w:p w14:paraId="2A1992F0" w14:textId="77777777" w:rsidR="0016259F" w:rsidRDefault="0016259F" w:rsidP="004644E4">
            <w:pPr>
              <w:pStyle w:val="code"/>
              <w:bidi w:val="0"/>
            </w:pPr>
            <w:r>
              <w:t>&lt;div class="example thin-border"&gt;border: 1px solid #dc3545&lt;/div&gt;</w:t>
            </w:r>
          </w:p>
          <w:p w14:paraId="3226DC9A" w14:textId="77777777" w:rsidR="0016259F" w:rsidRDefault="0016259F" w:rsidP="004644E4">
            <w:pPr>
              <w:pStyle w:val="code"/>
              <w:bidi w:val="0"/>
            </w:pPr>
            <w:r>
              <w:t>&lt;div class="example single-side"&gt;border-bottom: 5px solid #ffc107&lt;/div&gt;</w:t>
            </w:r>
          </w:p>
          <w:p w14:paraId="17E9CA80" w14:textId="77777777" w:rsidR="0016259F" w:rsidRDefault="0016259F" w:rsidP="004644E4">
            <w:pPr>
              <w:pStyle w:val="code"/>
              <w:bidi w:val="0"/>
            </w:pPr>
            <w:r>
              <w:t>&lt;div class="example multiple-sides"&gt;Border</w:t>
            </w:r>
            <w:r>
              <w:rPr>
                <w:rFonts w:cs="IRANSansWeb(FaNum) Light"/>
                <w:rtl/>
              </w:rPr>
              <w:t>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مختلف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هر جهت</w:t>
            </w:r>
            <w:r>
              <w:t>&lt;/div&gt;</w:t>
            </w:r>
          </w:p>
        </w:tc>
      </w:tr>
    </w:tbl>
    <w:p w14:paraId="4C148EFF" w14:textId="77777777" w:rsidR="0016259F" w:rsidRPr="00336E65" w:rsidRDefault="0016259F" w:rsidP="0016259F">
      <w:hyperlink r:id="rId280" w:history="1">
        <w:r w:rsidRPr="00336E65">
          <w:rPr>
            <w:rStyle w:val="Hyperlink"/>
          </w:rPr>
          <w:t>inAction</w:t>
        </w:r>
      </w:hyperlink>
    </w:p>
    <w:p w14:paraId="4BBE9B3C" w14:textId="77777777" w:rsidR="0016259F" w:rsidRDefault="0016259F" w:rsidP="0016259F">
      <w:pPr>
        <w:rPr>
          <w:rtl/>
        </w:rPr>
      </w:pPr>
    </w:p>
    <w:p w14:paraId="6A563B64" w14:textId="77777777" w:rsidR="0016259F" w:rsidRDefault="0016259F" w:rsidP="0016259F">
      <w:pPr>
        <w:rPr>
          <w:rtl/>
        </w:rPr>
      </w:pP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مهم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دانشجو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09314911" w14:textId="77777777" w:rsidR="0016259F" w:rsidRDefault="0016259F" w:rsidP="0016259F">
      <w:pPr>
        <w:rPr>
          <w:rtl/>
        </w:rPr>
      </w:pPr>
      <w:r>
        <w:rPr>
          <w:rtl/>
        </w:rPr>
        <w:t>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 </w:t>
      </w:r>
      <w:r>
        <w:t>Border Shorthand</w:t>
      </w:r>
      <w:r>
        <w:rPr>
          <w:rtl/>
        </w:rPr>
        <w:t>:</w:t>
      </w:r>
    </w:p>
    <w:p w14:paraId="42CCCD91" w14:textId="77777777" w:rsidR="0016259F" w:rsidRDefault="0016259F" w:rsidP="0016259F">
      <w:pPr>
        <w:rPr>
          <w:rtl/>
        </w:rPr>
      </w:pPr>
      <w:r>
        <w:rPr>
          <w:rtl/>
        </w:rPr>
        <w:t xml:space="preserve">1. </w:t>
      </w:r>
      <w:r>
        <w:t>Width</w:t>
      </w:r>
      <w:r>
        <w:rPr>
          <w:rtl/>
        </w:rPr>
        <w:t xml:space="preserve"> (ضخامت)</w:t>
      </w:r>
    </w:p>
    <w:p w14:paraId="45F71CF3" w14:textId="77777777" w:rsidR="0016259F" w:rsidRDefault="0016259F" w:rsidP="0016259F">
      <w:pPr>
        <w:rPr>
          <w:rtl/>
        </w:rPr>
      </w:pPr>
      <w:r>
        <w:rPr>
          <w:rtl/>
        </w:rPr>
        <w:t xml:space="preserve">2. </w:t>
      </w:r>
      <w:r>
        <w:t>Style</w:t>
      </w:r>
      <w:r>
        <w:rPr>
          <w:rtl/>
        </w:rPr>
        <w:t xml:space="preserve"> (سبک)</w:t>
      </w:r>
    </w:p>
    <w:p w14:paraId="341E77FC" w14:textId="77777777" w:rsidR="0016259F" w:rsidRDefault="0016259F" w:rsidP="0016259F">
      <w:pPr>
        <w:rPr>
          <w:rtl/>
        </w:rPr>
      </w:pPr>
      <w:r>
        <w:rPr>
          <w:rtl/>
        </w:rPr>
        <w:lastRenderedPageBreak/>
        <w:t xml:space="preserve">3. </w:t>
      </w:r>
      <w:r>
        <w:t>Color</w:t>
      </w:r>
      <w:r>
        <w:rPr>
          <w:rtl/>
        </w:rPr>
        <w:t xml:space="preserve"> (رنگ)</w:t>
      </w:r>
    </w:p>
    <w:p w14:paraId="0FEDD2FF" w14:textId="77777777" w:rsidR="0016259F" w:rsidRDefault="0016259F" w:rsidP="0016259F">
      <w:pPr>
        <w:rPr>
          <w:rtl/>
        </w:rPr>
      </w:pP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</w:t>
      </w:r>
      <w:r>
        <w:t>Border Shorthand</w:t>
      </w:r>
      <w:r>
        <w:rPr>
          <w:rtl/>
        </w:rPr>
        <w:t>:</w:t>
      </w:r>
    </w:p>
    <w:p w14:paraId="31C428F3" w14:textId="77777777" w:rsidR="0016259F" w:rsidRDefault="0016259F" w:rsidP="0016259F">
      <w:pPr>
        <w:rPr>
          <w:rtl/>
        </w:rPr>
      </w:pPr>
      <w:r>
        <w:rPr>
          <w:rtl/>
        </w:rPr>
        <w:t>- کد کمتر و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</w:p>
    <w:p w14:paraId="4D63C17A" w14:textId="77777777" w:rsidR="0016259F" w:rsidRDefault="0016259F" w:rsidP="0016259F">
      <w:pPr>
        <w:rPr>
          <w:rtl/>
        </w:rPr>
      </w:pPr>
      <w:r>
        <w:rPr>
          <w:rtl/>
        </w:rPr>
        <w:t>- خوانا</w:t>
      </w:r>
      <w:r>
        <w:rPr>
          <w:rFonts w:hint="cs"/>
          <w:rtl/>
        </w:rPr>
        <w:t>یی</w:t>
      </w:r>
      <w:r>
        <w:rPr>
          <w:rtl/>
        </w:rPr>
        <w:t xml:space="preserve"> بهتر</w:t>
      </w:r>
    </w:p>
    <w:p w14:paraId="07023EF0" w14:textId="77777777" w:rsidR="0016259F" w:rsidRDefault="0016259F" w:rsidP="0016259F">
      <w:pPr>
        <w:rPr>
          <w:rtl/>
        </w:rPr>
      </w:pPr>
      <w:r>
        <w:rPr>
          <w:rtl/>
        </w:rPr>
        <w:t>- صرفه‌جو</w:t>
      </w:r>
      <w:r>
        <w:rPr>
          <w:rFonts w:hint="cs"/>
          <w:rtl/>
        </w:rPr>
        <w:t>یی</w:t>
      </w:r>
      <w:r>
        <w:rPr>
          <w:rtl/>
        </w:rPr>
        <w:t xml:space="preserve"> در زمان</w:t>
      </w:r>
    </w:p>
    <w:p w14:paraId="7C3539F3" w14:textId="77777777" w:rsidR="0016259F" w:rsidRDefault="0016259F" w:rsidP="0016259F">
      <w:pPr>
        <w:rPr>
          <w:rtl/>
        </w:rPr>
      </w:pPr>
      <w:r>
        <w:rPr>
          <w:rtl/>
        </w:rPr>
        <w:t>- کاهش احتمال خطا</w:t>
      </w:r>
    </w:p>
    <w:p w14:paraId="20FD2B65" w14:textId="77777777" w:rsidR="0016259F" w:rsidRDefault="0016259F" w:rsidP="0016259F">
      <w:pPr>
        <w:pStyle w:val="bold"/>
        <w:rPr>
          <w:rtl/>
        </w:rPr>
      </w:pPr>
      <w:r>
        <w:t>Border-radius</w:t>
      </w:r>
    </w:p>
    <w:p w14:paraId="2B768EF2" w14:textId="77777777" w:rsidR="0016259F" w:rsidRPr="0043039D" w:rsidRDefault="0016259F" w:rsidP="0016259F">
      <w:pPr>
        <w:rPr>
          <w:sz w:val="18"/>
          <w:rtl/>
        </w:rPr>
      </w:pPr>
      <w:r w:rsidRPr="0043039D">
        <w:rPr>
          <w:sz w:val="18"/>
          <w:rtl/>
          <w:lang w:bidi="ar-SA"/>
        </w:rPr>
        <w:t>تعر</w:t>
      </w:r>
      <w:r w:rsidRPr="0043039D">
        <w:rPr>
          <w:rFonts w:hint="cs"/>
          <w:sz w:val="18"/>
          <w:rtl/>
          <w:lang w:bidi="ar-SA"/>
        </w:rPr>
        <w:t>ی</w:t>
      </w:r>
      <w:r w:rsidRPr="0043039D">
        <w:rPr>
          <w:rFonts w:hint="eastAsia"/>
          <w:sz w:val="18"/>
          <w:rtl/>
          <w:lang w:bidi="ar-SA"/>
        </w:rPr>
        <w:t>ف</w:t>
      </w:r>
      <w:r w:rsidRPr="0043039D">
        <w:rPr>
          <w:sz w:val="18"/>
          <w:rtl/>
          <w:lang w:bidi="ar-SA"/>
        </w:rPr>
        <w:t>:</w:t>
      </w:r>
    </w:p>
    <w:p w14:paraId="7E5697CD" w14:textId="77777777" w:rsidR="0016259F" w:rsidRPr="0043039D" w:rsidRDefault="0016259F" w:rsidP="0016259F">
      <w:pPr>
        <w:rPr>
          <w:sz w:val="18"/>
          <w:rtl/>
        </w:rPr>
      </w:pPr>
      <w:r w:rsidRPr="0043039D">
        <w:rPr>
          <w:sz w:val="18"/>
        </w:rPr>
        <w:t>Border-radius</w:t>
      </w:r>
      <w:r w:rsidRPr="0043039D">
        <w:rPr>
          <w:sz w:val="18"/>
          <w:rtl/>
          <w:lang w:bidi="ar-SA"/>
        </w:rPr>
        <w:t xml:space="preserve"> برا</w:t>
      </w:r>
      <w:r w:rsidRPr="0043039D">
        <w:rPr>
          <w:rFonts w:hint="cs"/>
          <w:sz w:val="18"/>
          <w:rtl/>
          <w:lang w:bidi="ar-SA"/>
        </w:rPr>
        <w:t>ی</w:t>
      </w:r>
      <w:r w:rsidRPr="0043039D">
        <w:rPr>
          <w:sz w:val="18"/>
          <w:rtl/>
          <w:lang w:bidi="ar-SA"/>
        </w:rPr>
        <w:t xml:space="preserve"> گرد کردن گوشه‌ها</w:t>
      </w:r>
      <w:r w:rsidRPr="0043039D">
        <w:rPr>
          <w:rFonts w:hint="cs"/>
          <w:sz w:val="18"/>
          <w:rtl/>
          <w:lang w:bidi="ar-SA"/>
        </w:rPr>
        <w:t>ی</w:t>
      </w:r>
      <w:r w:rsidRPr="0043039D">
        <w:rPr>
          <w:sz w:val="18"/>
          <w:rtl/>
          <w:lang w:bidi="ar-SA"/>
        </w:rPr>
        <w:t xml:space="preserve"> </w:t>
      </w:r>
      <w:r w:rsidRPr="0043039D">
        <w:rPr>
          <w:rFonts w:hint="cs"/>
          <w:sz w:val="18"/>
          <w:rtl/>
          <w:lang w:bidi="ar-SA"/>
        </w:rPr>
        <w:t>ی</w:t>
      </w:r>
      <w:r w:rsidRPr="0043039D">
        <w:rPr>
          <w:rFonts w:hint="eastAsia"/>
          <w:sz w:val="18"/>
          <w:rtl/>
          <w:lang w:bidi="ar-SA"/>
        </w:rPr>
        <w:t>ک</w:t>
      </w:r>
      <w:r w:rsidRPr="0043039D">
        <w:rPr>
          <w:sz w:val="18"/>
          <w:rtl/>
          <w:lang w:bidi="ar-SA"/>
        </w:rPr>
        <w:t xml:space="preserve"> المان استفاده م</w:t>
      </w:r>
      <w:r w:rsidRPr="0043039D">
        <w:rPr>
          <w:rFonts w:hint="cs"/>
          <w:sz w:val="18"/>
          <w:rtl/>
          <w:lang w:bidi="ar-SA"/>
        </w:rPr>
        <w:t>ی‌</w:t>
      </w:r>
      <w:r w:rsidRPr="0043039D">
        <w:rPr>
          <w:rFonts w:hint="eastAsia"/>
          <w:sz w:val="18"/>
          <w:rtl/>
          <w:lang w:bidi="ar-SA"/>
        </w:rPr>
        <w:t>شود</w:t>
      </w:r>
      <w:r w:rsidRPr="0043039D">
        <w:rPr>
          <w:sz w:val="18"/>
          <w:rtl/>
          <w:lang w:bidi="ar-SA"/>
        </w:rPr>
        <w:t>.</w:t>
      </w:r>
    </w:p>
    <w:p w14:paraId="5B0A9506" w14:textId="77777777" w:rsidR="0016259F" w:rsidRPr="0043039D" w:rsidRDefault="0016259F" w:rsidP="0016259F">
      <w:pPr>
        <w:rPr>
          <w:sz w:val="18"/>
          <w:rtl/>
        </w:rPr>
      </w:pPr>
      <w:r w:rsidRPr="0043039D">
        <w:rPr>
          <w:sz w:val="18"/>
          <w:rtl/>
          <w:lang w:bidi="ar-SA"/>
        </w:rPr>
        <w:t>ساختار: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70328A9B" w14:textId="77777777" w:rsidTr="004644E4">
        <w:tc>
          <w:tcPr>
            <w:tcW w:w="9350" w:type="dxa"/>
          </w:tcPr>
          <w:p w14:paraId="4003E344" w14:textId="77777777" w:rsidR="0016259F" w:rsidRDefault="0016259F" w:rsidP="004644E4">
            <w:pPr>
              <w:pStyle w:val="code"/>
              <w:bidi w:val="0"/>
            </w:pPr>
            <w:r w:rsidRPr="004313BB">
              <w:t xml:space="preserve">border-radius: </w:t>
            </w:r>
            <w:r w:rsidRPr="004313BB">
              <w:rPr>
                <w:rFonts w:cs="IRANSansWeb(FaNum) Light"/>
                <w:rtl/>
              </w:rPr>
              <w:t>مقدار</w:t>
            </w:r>
            <w:r w:rsidRPr="004313BB">
              <w:t>;</w:t>
            </w:r>
          </w:p>
        </w:tc>
      </w:tr>
    </w:tbl>
    <w:p w14:paraId="5DFC5385" w14:textId="77777777" w:rsidR="0016259F" w:rsidRDefault="0016259F" w:rsidP="0016259F">
      <w:pPr>
        <w:pStyle w:val="bold"/>
      </w:pPr>
    </w:p>
    <w:p w14:paraId="341CEEDB" w14:textId="77777777" w:rsidR="0016259F" w:rsidRDefault="0016259F" w:rsidP="0016259F">
      <w:r w:rsidRPr="004313BB">
        <w:rPr>
          <w:rtl/>
        </w:rPr>
        <w:t>روش‌ها</w:t>
      </w:r>
      <w:r w:rsidRPr="004313BB">
        <w:rPr>
          <w:rFonts w:hint="cs"/>
          <w:rtl/>
        </w:rPr>
        <w:t>ی</w:t>
      </w:r>
      <w:r w:rsidRPr="004313BB">
        <w:rPr>
          <w:rtl/>
        </w:rPr>
        <w:t xml:space="preserve"> مختلف استفاده: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7D88C9AB" w14:textId="77777777" w:rsidTr="004644E4">
        <w:tc>
          <w:tcPr>
            <w:tcW w:w="9350" w:type="dxa"/>
          </w:tcPr>
          <w:p w14:paraId="550423B8" w14:textId="77777777" w:rsidR="0016259F" w:rsidRDefault="0016259F" w:rsidP="004644E4">
            <w:pPr>
              <w:pStyle w:val="code"/>
              <w:bidi w:val="0"/>
            </w:pPr>
            <w:r>
              <w:t>&lt;style&gt;</w:t>
            </w:r>
          </w:p>
          <w:p w14:paraId="1ADB33B8" w14:textId="77777777" w:rsidR="0016259F" w:rsidRDefault="0016259F" w:rsidP="004644E4">
            <w:pPr>
              <w:pStyle w:val="code"/>
              <w:bidi w:val="0"/>
            </w:pPr>
            <w:r>
              <w:t>.box {</w:t>
            </w:r>
          </w:p>
          <w:p w14:paraId="665BE691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#f8f9fa;</w:t>
            </w:r>
          </w:p>
          <w:p w14:paraId="6EA948E0" w14:textId="77777777" w:rsidR="0016259F" w:rsidRDefault="0016259F" w:rsidP="004644E4">
            <w:pPr>
              <w:pStyle w:val="code"/>
              <w:bidi w:val="0"/>
            </w:pPr>
            <w:r>
              <w:t xml:space="preserve">    border: 2px solid #007bff;</w:t>
            </w:r>
          </w:p>
          <w:p w14:paraId="6F5DB168" w14:textId="77777777" w:rsidR="0016259F" w:rsidRDefault="0016259F" w:rsidP="004644E4">
            <w:pPr>
              <w:pStyle w:val="code"/>
              <w:bidi w:val="0"/>
            </w:pPr>
            <w:r>
              <w:t xml:space="preserve">    padding: 20px;</w:t>
            </w:r>
          </w:p>
          <w:p w14:paraId="786BE2AE" w14:textId="77777777" w:rsidR="0016259F" w:rsidRDefault="0016259F" w:rsidP="004644E4">
            <w:pPr>
              <w:pStyle w:val="code"/>
              <w:bidi w:val="0"/>
            </w:pPr>
            <w:r>
              <w:t xml:space="preserve">    margin: 10px;</w:t>
            </w:r>
          </w:p>
          <w:p w14:paraId="5DE42FCF" w14:textId="77777777" w:rsidR="0016259F" w:rsidRDefault="0016259F" w:rsidP="004644E4">
            <w:pPr>
              <w:pStyle w:val="code"/>
              <w:bidi w:val="0"/>
            </w:pPr>
            <w:r>
              <w:t xml:space="preserve">    width: 200px;</w:t>
            </w:r>
          </w:p>
          <w:p w14:paraId="160B091E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0699379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2D4B5F0D" w14:textId="77777777" w:rsidR="0016259F" w:rsidRDefault="0016259F" w:rsidP="004644E4">
            <w:pPr>
              <w:pStyle w:val="code"/>
              <w:bidi w:val="0"/>
            </w:pPr>
            <w:r>
              <w:t>.radius-small { border-radius: 10px; }</w:t>
            </w:r>
          </w:p>
          <w:p w14:paraId="3F8A443F" w14:textId="77777777" w:rsidR="0016259F" w:rsidRDefault="0016259F" w:rsidP="004644E4">
            <w:pPr>
              <w:pStyle w:val="code"/>
              <w:bidi w:val="0"/>
            </w:pPr>
            <w:r>
              <w:t>.radius-medium { border-radius: 20px; }</w:t>
            </w:r>
          </w:p>
          <w:p w14:paraId="36690C83" w14:textId="77777777" w:rsidR="0016259F" w:rsidRDefault="0016259F" w:rsidP="004644E4">
            <w:pPr>
              <w:pStyle w:val="code"/>
              <w:bidi w:val="0"/>
            </w:pPr>
            <w:r>
              <w:t>.radius-large { border-radius: 30px; }</w:t>
            </w:r>
          </w:p>
          <w:p w14:paraId="7711DF71" w14:textId="77777777" w:rsidR="0016259F" w:rsidRDefault="0016259F" w:rsidP="004644E4">
            <w:pPr>
              <w:pStyle w:val="code"/>
              <w:bidi w:val="0"/>
            </w:pPr>
            <w:r>
              <w:t>.radius-circle { border-radius: 50%; }</w:t>
            </w:r>
          </w:p>
          <w:p w14:paraId="03B5FACD" w14:textId="77777777" w:rsidR="0016259F" w:rsidRDefault="0016259F" w:rsidP="004644E4">
            <w:pPr>
              <w:pStyle w:val="code"/>
              <w:bidi w:val="0"/>
            </w:pPr>
            <w:r>
              <w:t>.radius-elliptical { border-radius: 20px 40px; }</w:t>
            </w:r>
          </w:p>
          <w:p w14:paraId="77632A9D" w14:textId="77777777" w:rsidR="0016259F" w:rsidRDefault="0016259F" w:rsidP="004644E4">
            <w:pPr>
              <w:pStyle w:val="code"/>
              <w:bidi w:val="0"/>
            </w:pPr>
            <w:r>
              <w:t>.radius-different { border-radius: 10px 20px 30px 40px; }</w:t>
            </w:r>
          </w:p>
          <w:p w14:paraId="3266C651" w14:textId="77777777" w:rsidR="0016259F" w:rsidRDefault="0016259F" w:rsidP="004644E4">
            <w:pPr>
              <w:pStyle w:val="code"/>
              <w:bidi w:val="0"/>
            </w:pPr>
            <w:r>
              <w:t>&lt;/style&gt;</w:t>
            </w:r>
          </w:p>
          <w:p w14:paraId="2BD2DFE1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53E37508" w14:textId="77777777" w:rsidR="0016259F" w:rsidRDefault="0016259F" w:rsidP="004644E4">
            <w:pPr>
              <w:pStyle w:val="code"/>
              <w:bidi w:val="0"/>
            </w:pPr>
            <w:r>
              <w:t>&lt;div class="box radius-small"&gt;border-radius: 10px&lt;/div&gt;</w:t>
            </w:r>
          </w:p>
          <w:p w14:paraId="580D99E2" w14:textId="77777777" w:rsidR="0016259F" w:rsidRDefault="0016259F" w:rsidP="004644E4">
            <w:pPr>
              <w:pStyle w:val="code"/>
              <w:bidi w:val="0"/>
            </w:pPr>
            <w:r>
              <w:t>&lt;div class="box radius-medium"&gt;border-radius: 20px&lt;/div&gt;</w:t>
            </w:r>
          </w:p>
          <w:p w14:paraId="1CD5551C" w14:textId="77777777" w:rsidR="0016259F" w:rsidRDefault="0016259F" w:rsidP="004644E4">
            <w:pPr>
              <w:pStyle w:val="code"/>
              <w:bidi w:val="0"/>
            </w:pPr>
            <w:r>
              <w:lastRenderedPageBreak/>
              <w:t>&lt;div class="box radius-large"&gt;border-radius: 30px&lt;/div&gt;</w:t>
            </w:r>
          </w:p>
          <w:p w14:paraId="3F2EDD20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&lt;div class="box radius-circle"&gt;border-radius: 50% (</w:t>
            </w:r>
            <w:r>
              <w:rPr>
                <w:rFonts w:cs="IRANSansWeb(FaNum) Light"/>
                <w:rtl/>
              </w:rPr>
              <w:t>دا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ره</w:t>
            </w:r>
            <w:r>
              <w:t>)&lt;/div&gt;</w:t>
            </w:r>
          </w:p>
          <w:p w14:paraId="03E5F92F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&lt;div class="box radius-elliptical"&gt;border-radius: 20px 40px (</w:t>
            </w:r>
            <w:r>
              <w:rPr>
                <w:rFonts w:cs="IRANSansWeb(FaNum) Light"/>
                <w:rtl/>
              </w:rPr>
              <w:t>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ض</w:t>
            </w:r>
            <w:r>
              <w:rPr>
                <w:rFonts w:cs="IRANSansWeb(FaNum) Light" w:hint="cs"/>
                <w:rtl/>
              </w:rPr>
              <w:t>ی</w:t>
            </w:r>
            <w:r>
              <w:t>)&lt;/div&gt;</w:t>
            </w:r>
          </w:p>
          <w:p w14:paraId="28952A69" w14:textId="77777777" w:rsidR="0016259F" w:rsidRDefault="0016259F" w:rsidP="004644E4">
            <w:pPr>
              <w:pStyle w:val="code"/>
              <w:bidi w:val="0"/>
            </w:pPr>
            <w:r>
              <w:t>&lt;div class="box radius-different"&gt;border-radius: 10px 20px 30px 40px&lt;/div&gt;</w:t>
            </w:r>
          </w:p>
        </w:tc>
      </w:tr>
    </w:tbl>
    <w:p w14:paraId="03ADA8ED" w14:textId="77777777" w:rsidR="0016259F" w:rsidRDefault="0016259F" w:rsidP="0016259F">
      <w:hyperlink r:id="rId281" w:history="1">
        <w:r w:rsidRPr="00BF34BC">
          <w:rPr>
            <w:rStyle w:val="Hyperlink"/>
          </w:rPr>
          <w:t>Border-radius</w:t>
        </w:r>
      </w:hyperlink>
    </w:p>
    <w:p w14:paraId="38362CB1" w14:textId="77777777" w:rsidR="0016259F" w:rsidRDefault="0016259F" w:rsidP="0016259F"/>
    <w:p w14:paraId="115D5CAB" w14:textId="77777777" w:rsidR="0016259F" w:rsidRDefault="0016259F" w:rsidP="0016259F">
      <w:pPr>
        <w:pStyle w:val="bold"/>
      </w:pPr>
      <w:r>
        <w:t>border-collapse - border-spacing</w:t>
      </w:r>
    </w:p>
    <w:p w14:paraId="45B8C1D8" w14:textId="77777777" w:rsidR="0016259F" w:rsidRDefault="0016259F" w:rsidP="0016259F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Border-collapse</w:t>
      </w:r>
      <w:r>
        <w:rPr>
          <w:rtl/>
        </w:rPr>
        <w:t xml:space="preserve"> و </w:t>
      </w:r>
      <w:r>
        <w:t>Border-spacing</w:t>
      </w:r>
    </w:p>
    <w:p w14:paraId="5BF15E5F" w14:textId="77777777" w:rsidR="0016259F" w:rsidRDefault="0016259F" w:rsidP="0016259F">
      <w:pPr>
        <w:rPr>
          <w:rtl/>
        </w:rPr>
      </w:pPr>
      <w:r>
        <w:rPr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>:</w:t>
      </w:r>
    </w:p>
    <w:p w14:paraId="55BE59B9" w14:textId="77777777" w:rsidR="0016259F" w:rsidRDefault="0016259F" w:rsidP="0016259F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مخصوص جدول‌ها (</w:t>
      </w:r>
      <w:r>
        <w:t>table</w:t>
      </w:r>
      <w:r>
        <w:rPr>
          <w:rtl/>
        </w:rPr>
        <w:t>) هستند:</w:t>
      </w:r>
    </w:p>
    <w:p w14:paraId="0284E7AD" w14:textId="77777777" w:rsidR="0016259F" w:rsidRDefault="0016259F" w:rsidP="0016259F">
      <w:pPr>
        <w:rPr>
          <w:rtl/>
        </w:rPr>
      </w:pPr>
      <w:r>
        <w:rPr>
          <w:rtl/>
        </w:rPr>
        <w:t xml:space="preserve">- </w:t>
      </w:r>
      <w:r>
        <w:t>border-collapse</w:t>
      </w:r>
      <w:r>
        <w:rPr>
          <w:rtl/>
        </w:rPr>
        <w:t>: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حاش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سلول‌ها</w:t>
      </w:r>
      <w:r>
        <w:rPr>
          <w:rFonts w:hint="cs"/>
          <w:rtl/>
        </w:rPr>
        <w:t>ی</w:t>
      </w:r>
      <w:r>
        <w:rPr>
          <w:rtl/>
        </w:rPr>
        <w:t xml:space="preserve"> جدول از هم جدا باشند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به هم بچسبند</w:t>
      </w:r>
    </w:p>
    <w:p w14:paraId="3FB886AE" w14:textId="77777777" w:rsidR="0016259F" w:rsidRDefault="0016259F" w:rsidP="0016259F">
      <w:pPr>
        <w:rPr>
          <w:rtl/>
        </w:rPr>
      </w:pPr>
      <w:r>
        <w:rPr>
          <w:rtl/>
        </w:rPr>
        <w:t xml:space="preserve">- </w:t>
      </w:r>
      <w:r>
        <w:t>border-spacing</w:t>
      </w:r>
      <w:r>
        <w:rPr>
          <w:rtl/>
        </w:rPr>
        <w:t>: فاصله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سلول‌ها</w:t>
      </w:r>
      <w:r>
        <w:rPr>
          <w:rFonts w:hint="cs"/>
          <w:rtl/>
        </w:rPr>
        <w:t>ی</w:t>
      </w:r>
      <w:r>
        <w:rPr>
          <w:rtl/>
        </w:rPr>
        <w:t xml:space="preserve"> جدول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51388D9" w14:textId="77777777" w:rsidR="0016259F" w:rsidRDefault="0016259F" w:rsidP="0016259F">
      <w:pPr>
        <w:rPr>
          <w:rtl/>
        </w:rPr>
      </w:pPr>
      <w:r>
        <w:rPr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border-collapse</w:t>
      </w:r>
      <w:r>
        <w:rPr>
          <w:rtl/>
        </w:rPr>
        <w:t>:</w:t>
      </w:r>
    </w:p>
    <w:p w14:paraId="7975A9D2" w14:textId="77777777" w:rsidR="0016259F" w:rsidRDefault="0016259F" w:rsidP="0016259F">
      <w:pPr>
        <w:rPr>
          <w:rtl/>
        </w:rPr>
      </w:pPr>
      <w:r>
        <w:rPr>
          <w:rtl/>
        </w:rPr>
        <w:t>- `</w:t>
      </w:r>
      <w:r>
        <w:t>separate</w:t>
      </w:r>
      <w:r>
        <w:rPr>
          <w:rtl/>
        </w:rPr>
        <w:t>` (پ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): حاش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جدا از هم</w:t>
      </w:r>
    </w:p>
    <w:p w14:paraId="3200D7F3" w14:textId="77777777" w:rsidR="0016259F" w:rsidRDefault="0016259F" w:rsidP="0016259F">
      <w:pPr>
        <w:rPr>
          <w:rtl/>
        </w:rPr>
      </w:pPr>
      <w:r>
        <w:rPr>
          <w:rtl/>
        </w:rPr>
        <w:t>- `</w:t>
      </w:r>
      <w:r>
        <w:t>collapse</w:t>
      </w:r>
      <w:r>
        <w:rPr>
          <w:rtl/>
        </w:rPr>
        <w:t>`: حاش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به 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چسبند</w:t>
      </w:r>
    </w:p>
    <w:p w14:paraId="65694617" w14:textId="77777777" w:rsidR="0016259F" w:rsidRDefault="0016259F" w:rsidP="0016259F">
      <w:r>
        <w:rPr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tl/>
        </w:rPr>
        <w:t xml:space="preserve"> جدول: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6AA1BAF7" w14:textId="77777777" w:rsidTr="004644E4">
        <w:tc>
          <w:tcPr>
            <w:tcW w:w="9350" w:type="dxa"/>
          </w:tcPr>
          <w:p w14:paraId="12B2BEC5" w14:textId="77777777" w:rsidR="0016259F" w:rsidRDefault="0016259F" w:rsidP="004644E4">
            <w:pPr>
              <w:pStyle w:val="code"/>
              <w:bidi w:val="0"/>
            </w:pPr>
            <w:r>
              <w:t>&lt;style&gt;</w:t>
            </w:r>
          </w:p>
          <w:p w14:paraId="6E4D39F2" w14:textId="77777777" w:rsidR="0016259F" w:rsidRDefault="0016259F" w:rsidP="004644E4">
            <w:pPr>
              <w:pStyle w:val="code"/>
              <w:bidi w:val="0"/>
            </w:pPr>
            <w:r>
              <w:t>.table-container {</w:t>
            </w:r>
          </w:p>
          <w:p w14:paraId="23B4E377" w14:textId="77777777" w:rsidR="0016259F" w:rsidRDefault="0016259F" w:rsidP="004644E4">
            <w:pPr>
              <w:pStyle w:val="code"/>
              <w:bidi w:val="0"/>
            </w:pPr>
            <w:r>
              <w:t xml:space="preserve">    margin: 20px 0;</w:t>
            </w:r>
          </w:p>
          <w:p w14:paraId="6D870B18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0C180C4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4A75D284" w14:textId="77777777" w:rsidR="0016259F" w:rsidRDefault="0016259F" w:rsidP="004644E4">
            <w:pPr>
              <w:pStyle w:val="code"/>
              <w:bidi w:val="0"/>
            </w:pPr>
            <w:r>
              <w:t>table {</w:t>
            </w:r>
          </w:p>
          <w:p w14:paraId="251A00C6" w14:textId="77777777" w:rsidR="0016259F" w:rsidRDefault="0016259F" w:rsidP="004644E4">
            <w:pPr>
              <w:pStyle w:val="code"/>
              <w:bidi w:val="0"/>
            </w:pPr>
            <w:r>
              <w:t xml:space="preserve">    width: 100%;</w:t>
            </w:r>
          </w:p>
          <w:p w14:paraId="719C7834" w14:textId="77777777" w:rsidR="0016259F" w:rsidRDefault="0016259F" w:rsidP="004644E4">
            <w:pPr>
              <w:pStyle w:val="code"/>
              <w:bidi w:val="0"/>
            </w:pPr>
            <w:r>
              <w:t xml:space="preserve">    border: 2px solid #333;</w:t>
            </w:r>
          </w:p>
          <w:p w14:paraId="1ABC5FA6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7AE276A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7F2AEB9D" w14:textId="77777777" w:rsidR="0016259F" w:rsidRDefault="0016259F" w:rsidP="004644E4">
            <w:pPr>
              <w:pStyle w:val="code"/>
              <w:bidi w:val="0"/>
            </w:pPr>
            <w:r>
              <w:t>th, td {</w:t>
            </w:r>
          </w:p>
          <w:p w14:paraId="2C9DEBA2" w14:textId="77777777" w:rsidR="0016259F" w:rsidRDefault="0016259F" w:rsidP="004644E4">
            <w:pPr>
              <w:pStyle w:val="code"/>
              <w:bidi w:val="0"/>
            </w:pPr>
            <w:r>
              <w:t xml:space="preserve">    border: 1px solid #666;</w:t>
            </w:r>
          </w:p>
          <w:p w14:paraId="41657A98" w14:textId="77777777" w:rsidR="0016259F" w:rsidRDefault="0016259F" w:rsidP="004644E4">
            <w:pPr>
              <w:pStyle w:val="code"/>
              <w:bidi w:val="0"/>
            </w:pPr>
            <w:r>
              <w:t xml:space="preserve">    padding: 10px;</w:t>
            </w:r>
          </w:p>
          <w:p w14:paraId="6D1D03C4" w14:textId="77777777" w:rsidR="0016259F" w:rsidRDefault="0016259F" w:rsidP="004644E4">
            <w:pPr>
              <w:pStyle w:val="code"/>
              <w:bidi w:val="0"/>
            </w:pPr>
            <w:r>
              <w:t xml:space="preserve">    text-align: center;</w:t>
            </w:r>
          </w:p>
          <w:p w14:paraId="0D265B49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388B459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7E7B6FFA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جدا بودن حاش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ه‌ها</w:t>
            </w:r>
            <w:r>
              <w:rPr>
                <w:rFonts w:cs="IRANSansWeb(FaNum) Light"/>
                <w:rtl/>
              </w:rPr>
              <w:t xml:space="preserve"> با فاصله</w:t>
            </w:r>
            <w:r>
              <w:t xml:space="preserve"> */</w:t>
            </w:r>
          </w:p>
          <w:p w14:paraId="6083CC1E" w14:textId="77777777" w:rsidR="0016259F" w:rsidRDefault="0016259F" w:rsidP="004644E4">
            <w:pPr>
              <w:pStyle w:val="code"/>
              <w:bidi w:val="0"/>
            </w:pPr>
            <w:r>
              <w:t>.separate-table {</w:t>
            </w:r>
          </w:p>
          <w:p w14:paraId="3B3A964E" w14:textId="77777777" w:rsidR="0016259F" w:rsidRDefault="0016259F" w:rsidP="004644E4">
            <w:pPr>
              <w:pStyle w:val="code"/>
              <w:bidi w:val="0"/>
            </w:pPr>
            <w:r>
              <w:t xml:space="preserve">    border-collapse: separate;</w:t>
            </w:r>
          </w:p>
          <w:p w14:paraId="51A50E65" w14:textId="77777777" w:rsidR="0016259F" w:rsidRDefault="0016259F" w:rsidP="004644E4">
            <w:pPr>
              <w:pStyle w:val="code"/>
              <w:bidi w:val="0"/>
            </w:pPr>
            <w:r>
              <w:t xml:space="preserve">    border-spacing: 10px;</w:t>
            </w:r>
          </w:p>
          <w:p w14:paraId="44260D49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2D88623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479E8D4F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چسب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دن</w:t>
            </w:r>
            <w:r>
              <w:rPr>
                <w:rFonts w:cs="IRANSansWeb(FaNum) Light"/>
                <w:rtl/>
              </w:rPr>
              <w:t xml:space="preserve"> حاش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ه‌ها</w:t>
            </w:r>
            <w:r>
              <w:t xml:space="preserve"> */</w:t>
            </w:r>
          </w:p>
          <w:p w14:paraId="289FEA11" w14:textId="77777777" w:rsidR="0016259F" w:rsidRDefault="0016259F" w:rsidP="004644E4">
            <w:pPr>
              <w:pStyle w:val="code"/>
              <w:bidi w:val="0"/>
            </w:pPr>
            <w:r>
              <w:t>.collapse-table {</w:t>
            </w:r>
          </w:p>
          <w:p w14:paraId="19E35AE8" w14:textId="77777777" w:rsidR="0016259F" w:rsidRDefault="0016259F" w:rsidP="004644E4">
            <w:pPr>
              <w:pStyle w:val="code"/>
              <w:bidi w:val="0"/>
            </w:pPr>
            <w:r>
              <w:t xml:space="preserve">    border-collapse: collapse;</w:t>
            </w:r>
          </w:p>
          <w:p w14:paraId="422329C2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A05C926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2B029032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فاصله‌ها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مختلف</w:t>
            </w:r>
            <w:r>
              <w:t xml:space="preserve"> */</w:t>
            </w:r>
          </w:p>
          <w:p w14:paraId="1C629C64" w14:textId="77777777" w:rsidR="0016259F" w:rsidRDefault="0016259F" w:rsidP="004644E4">
            <w:pPr>
              <w:pStyle w:val="code"/>
              <w:bidi w:val="0"/>
            </w:pPr>
            <w:r>
              <w:t>.spacing-table {</w:t>
            </w:r>
          </w:p>
          <w:p w14:paraId="0E167416" w14:textId="77777777" w:rsidR="0016259F" w:rsidRDefault="0016259F" w:rsidP="004644E4">
            <w:pPr>
              <w:pStyle w:val="code"/>
              <w:bidi w:val="0"/>
            </w:pPr>
            <w:r>
              <w:t xml:space="preserve">    border-collapse: separate;</w:t>
            </w:r>
          </w:p>
          <w:p w14:paraId="0E70159C" w14:textId="77777777" w:rsidR="0016259F" w:rsidRDefault="0016259F" w:rsidP="004644E4">
            <w:pPr>
              <w:pStyle w:val="code"/>
              <w:bidi w:val="0"/>
            </w:pPr>
            <w:r>
              <w:t xml:space="preserve">    border-spacing: 5px 15px;</w:t>
            </w:r>
          </w:p>
          <w:p w14:paraId="7CF9BC30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3B57853" w14:textId="77777777" w:rsidR="0016259F" w:rsidRDefault="0016259F" w:rsidP="004644E4">
            <w:pPr>
              <w:pStyle w:val="code"/>
              <w:bidi w:val="0"/>
            </w:pPr>
            <w:r>
              <w:t>&lt;/style&gt;</w:t>
            </w:r>
          </w:p>
          <w:p w14:paraId="33D5B76F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28EAE867" w14:textId="77777777" w:rsidR="0016259F" w:rsidRDefault="0016259F" w:rsidP="004644E4">
            <w:pPr>
              <w:pStyle w:val="code"/>
              <w:bidi w:val="0"/>
            </w:pPr>
            <w:r>
              <w:t>&lt;div class="table-container"&gt;</w:t>
            </w:r>
          </w:p>
          <w:p w14:paraId="56E29168" w14:textId="77777777" w:rsidR="0016259F" w:rsidRDefault="0016259F" w:rsidP="004644E4">
            <w:pPr>
              <w:pStyle w:val="code"/>
              <w:bidi w:val="0"/>
            </w:pPr>
            <w:r>
              <w:t xml:space="preserve">    &lt;h3&gt;border-collapse: separate - border-spacing: 10px&lt;/h3&gt;</w:t>
            </w:r>
          </w:p>
          <w:p w14:paraId="4CF12264" w14:textId="77777777" w:rsidR="0016259F" w:rsidRDefault="0016259F" w:rsidP="004644E4">
            <w:pPr>
              <w:pStyle w:val="code"/>
              <w:bidi w:val="0"/>
            </w:pPr>
            <w:r>
              <w:t xml:space="preserve">    &lt;table class="separate-table"&gt;</w:t>
            </w:r>
          </w:p>
          <w:p w14:paraId="59C12779" w14:textId="77777777" w:rsidR="0016259F" w:rsidRDefault="0016259F" w:rsidP="004644E4">
            <w:pPr>
              <w:pStyle w:val="code"/>
              <w:bidi w:val="0"/>
            </w:pPr>
            <w:r>
              <w:t xml:space="preserve">        &lt;tr&gt;</w:t>
            </w:r>
          </w:p>
          <w:p w14:paraId="6214424B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ستون ۱</w:t>
            </w:r>
            <w:r>
              <w:t>&lt;/th&gt;</w:t>
            </w:r>
          </w:p>
          <w:p w14:paraId="3E402252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ستون ۲</w:t>
            </w:r>
            <w:r>
              <w:t>&lt;/th&gt;</w:t>
            </w:r>
          </w:p>
          <w:p w14:paraId="3D716CEB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ستون ۳</w:t>
            </w:r>
            <w:r>
              <w:t>&lt;/th&gt;</w:t>
            </w:r>
          </w:p>
          <w:p w14:paraId="436C5800" w14:textId="77777777" w:rsidR="0016259F" w:rsidRDefault="0016259F" w:rsidP="004644E4">
            <w:pPr>
              <w:pStyle w:val="code"/>
              <w:bidi w:val="0"/>
            </w:pPr>
            <w:r>
              <w:t xml:space="preserve">        &lt;/tr&gt;</w:t>
            </w:r>
          </w:p>
          <w:p w14:paraId="2E78CFAB" w14:textId="77777777" w:rsidR="0016259F" w:rsidRDefault="0016259F" w:rsidP="004644E4">
            <w:pPr>
              <w:pStyle w:val="code"/>
              <w:bidi w:val="0"/>
            </w:pPr>
            <w:r>
              <w:t xml:space="preserve">        &lt;tr&gt;</w:t>
            </w:r>
          </w:p>
          <w:p w14:paraId="6BC39A87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داده ۱</w:t>
            </w:r>
            <w:r>
              <w:t>&lt;/td&gt;</w:t>
            </w:r>
          </w:p>
          <w:p w14:paraId="4A0C0ADA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داده ۲</w:t>
            </w:r>
            <w:r>
              <w:t>&lt;/td&gt;</w:t>
            </w:r>
          </w:p>
          <w:p w14:paraId="4B0936EB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داده ۳</w:t>
            </w:r>
            <w:r>
              <w:t>&lt;/td&gt;</w:t>
            </w:r>
          </w:p>
          <w:p w14:paraId="3B8CBA86" w14:textId="77777777" w:rsidR="0016259F" w:rsidRDefault="0016259F" w:rsidP="004644E4">
            <w:pPr>
              <w:pStyle w:val="code"/>
              <w:bidi w:val="0"/>
            </w:pPr>
            <w:r>
              <w:t xml:space="preserve">        &lt;/tr&gt;</w:t>
            </w:r>
          </w:p>
          <w:p w14:paraId="20DC88C3" w14:textId="77777777" w:rsidR="0016259F" w:rsidRDefault="0016259F" w:rsidP="004644E4">
            <w:pPr>
              <w:pStyle w:val="code"/>
              <w:bidi w:val="0"/>
            </w:pPr>
            <w:r>
              <w:t xml:space="preserve">    &lt;/table&gt;</w:t>
            </w:r>
          </w:p>
          <w:p w14:paraId="477771C3" w14:textId="77777777" w:rsidR="0016259F" w:rsidRDefault="0016259F" w:rsidP="004644E4">
            <w:pPr>
              <w:pStyle w:val="code"/>
              <w:bidi w:val="0"/>
            </w:pPr>
            <w:r>
              <w:t>&lt;/div&gt;</w:t>
            </w:r>
          </w:p>
          <w:p w14:paraId="4C542646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534D1C80" w14:textId="77777777" w:rsidR="0016259F" w:rsidRDefault="0016259F" w:rsidP="004644E4">
            <w:pPr>
              <w:pStyle w:val="code"/>
              <w:bidi w:val="0"/>
            </w:pPr>
            <w:r>
              <w:t>&lt;div class="table-container"&gt;</w:t>
            </w:r>
          </w:p>
          <w:p w14:paraId="504B48DE" w14:textId="77777777" w:rsidR="0016259F" w:rsidRDefault="0016259F" w:rsidP="004644E4">
            <w:pPr>
              <w:pStyle w:val="code"/>
              <w:bidi w:val="0"/>
            </w:pPr>
            <w:r>
              <w:t xml:space="preserve">    &lt;h3&gt;border-collapse: collapse&lt;/h3&gt;</w:t>
            </w:r>
          </w:p>
          <w:p w14:paraId="73375BD7" w14:textId="77777777" w:rsidR="0016259F" w:rsidRDefault="0016259F" w:rsidP="004644E4">
            <w:pPr>
              <w:pStyle w:val="code"/>
              <w:bidi w:val="0"/>
            </w:pPr>
            <w:r>
              <w:t xml:space="preserve">    &lt;table class="collapse-table"&gt;</w:t>
            </w:r>
          </w:p>
          <w:p w14:paraId="2DCB363A" w14:textId="77777777" w:rsidR="0016259F" w:rsidRDefault="0016259F" w:rsidP="004644E4">
            <w:pPr>
              <w:pStyle w:val="code"/>
              <w:bidi w:val="0"/>
            </w:pPr>
            <w:r>
              <w:t xml:space="preserve">        &lt;tr&gt;</w:t>
            </w:r>
          </w:p>
          <w:p w14:paraId="67EC10EE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ستون ۱</w:t>
            </w:r>
            <w:r>
              <w:t>&lt;/th&gt;</w:t>
            </w:r>
          </w:p>
          <w:p w14:paraId="66526DB3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ستون ۲</w:t>
            </w:r>
            <w:r>
              <w:t>&lt;/th&gt;</w:t>
            </w:r>
          </w:p>
          <w:p w14:paraId="034753CF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ستون ۳</w:t>
            </w:r>
            <w:r>
              <w:t>&lt;/th&gt;</w:t>
            </w:r>
          </w:p>
          <w:p w14:paraId="6266CF44" w14:textId="77777777" w:rsidR="0016259F" w:rsidRDefault="0016259F" w:rsidP="004644E4">
            <w:pPr>
              <w:pStyle w:val="code"/>
              <w:bidi w:val="0"/>
            </w:pPr>
            <w:r>
              <w:t xml:space="preserve">        &lt;/tr&gt;</w:t>
            </w:r>
          </w:p>
          <w:p w14:paraId="1D2A3DD9" w14:textId="77777777" w:rsidR="0016259F" w:rsidRDefault="0016259F" w:rsidP="004644E4">
            <w:pPr>
              <w:pStyle w:val="code"/>
              <w:bidi w:val="0"/>
            </w:pPr>
            <w:r>
              <w:lastRenderedPageBreak/>
              <w:t xml:space="preserve">        &lt;tr&gt;</w:t>
            </w:r>
          </w:p>
          <w:p w14:paraId="789365A7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داده ۱</w:t>
            </w:r>
            <w:r>
              <w:t>&lt;/td&gt;</w:t>
            </w:r>
          </w:p>
          <w:p w14:paraId="49AF9DDF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داده ۲</w:t>
            </w:r>
            <w:r>
              <w:t>&lt;/td&gt;</w:t>
            </w:r>
          </w:p>
          <w:p w14:paraId="7148448F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داده ۳</w:t>
            </w:r>
            <w:r>
              <w:t>&lt;/td&gt;</w:t>
            </w:r>
          </w:p>
          <w:p w14:paraId="7C7B05E6" w14:textId="77777777" w:rsidR="0016259F" w:rsidRDefault="0016259F" w:rsidP="004644E4">
            <w:pPr>
              <w:pStyle w:val="code"/>
              <w:bidi w:val="0"/>
            </w:pPr>
            <w:r>
              <w:t xml:space="preserve">        &lt;/tr&gt;</w:t>
            </w:r>
          </w:p>
          <w:p w14:paraId="169E54C0" w14:textId="77777777" w:rsidR="0016259F" w:rsidRDefault="0016259F" w:rsidP="004644E4">
            <w:pPr>
              <w:pStyle w:val="code"/>
              <w:bidi w:val="0"/>
            </w:pPr>
            <w:r>
              <w:t xml:space="preserve">    &lt;/table&gt;</w:t>
            </w:r>
          </w:p>
          <w:p w14:paraId="5325F788" w14:textId="77777777" w:rsidR="0016259F" w:rsidRDefault="0016259F" w:rsidP="004644E4">
            <w:pPr>
              <w:pStyle w:val="code"/>
              <w:bidi w:val="0"/>
            </w:pPr>
            <w:r>
              <w:t>&lt;/div&gt;</w:t>
            </w:r>
          </w:p>
          <w:p w14:paraId="7295F591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7DFAC1B8" w14:textId="77777777" w:rsidR="0016259F" w:rsidRDefault="0016259F" w:rsidP="004644E4">
            <w:pPr>
              <w:pStyle w:val="code"/>
              <w:bidi w:val="0"/>
            </w:pPr>
            <w:r>
              <w:t>&lt;div class="table-container"&gt;</w:t>
            </w:r>
          </w:p>
          <w:p w14:paraId="17E6AE67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&lt;h3&gt;border-spacing: 5px 15px (</w:t>
            </w:r>
            <w:r>
              <w:rPr>
                <w:rFonts w:cs="IRANSansWeb(FaNum) Light"/>
                <w:rtl/>
              </w:rPr>
              <w:t>افق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عمود</w:t>
            </w:r>
            <w:r>
              <w:rPr>
                <w:rFonts w:cs="IRANSansWeb(FaNum) Light" w:hint="cs"/>
                <w:rtl/>
              </w:rPr>
              <w:t>ی</w:t>
            </w:r>
            <w:r>
              <w:t>)&lt;/h3&gt;</w:t>
            </w:r>
          </w:p>
          <w:p w14:paraId="07BD50F4" w14:textId="77777777" w:rsidR="0016259F" w:rsidRDefault="0016259F" w:rsidP="004644E4">
            <w:pPr>
              <w:pStyle w:val="code"/>
              <w:bidi w:val="0"/>
            </w:pPr>
            <w:r>
              <w:t xml:space="preserve">    &lt;table class="spacing-table"&gt;</w:t>
            </w:r>
          </w:p>
          <w:p w14:paraId="04D76893" w14:textId="77777777" w:rsidR="0016259F" w:rsidRDefault="0016259F" w:rsidP="004644E4">
            <w:pPr>
              <w:pStyle w:val="code"/>
              <w:bidi w:val="0"/>
            </w:pPr>
            <w:r>
              <w:t xml:space="preserve">        &lt;tr&gt;</w:t>
            </w:r>
          </w:p>
          <w:p w14:paraId="56D39143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ستون ۱</w:t>
            </w:r>
            <w:r>
              <w:t>&lt;/th&gt;</w:t>
            </w:r>
          </w:p>
          <w:p w14:paraId="0D78AA95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ستون ۲</w:t>
            </w:r>
            <w:r>
              <w:t>&lt;/th&gt;</w:t>
            </w:r>
          </w:p>
          <w:p w14:paraId="6934D78A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ستون ۳</w:t>
            </w:r>
            <w:r>
              <w:t>&lt;/th&gt;</w:t>
            </w:r>
          </w:p>
          <w:p w14:paraId="2B3DB8ED" w14:textId="77777777" w:rsidR="0016259F" w:rsidRDefault="0016259F" w:rsidP="004644E4">
            <w:pPr>
              <w:pStyle w:val="code"/>
              <w:bidi w:val="0"/>
            </w:pPr>
            <w:r>
              <w:t xml:space="preserve">        &lt;/tr&gt;</w:t>
            </w:r>
          </w:p>
          <w:p w14:paraId="79EC363C" w14:textId="77777777" w:rsidR="0016259F" w:rsidRDefault="0016259F" w:rsidP="004644E4">
            <w:pPr>
              <w:pStyle w:val="code"/>
              <w:bidi w:val="0"/>
            </w:pPr>
            <w:r>
              <w:t xml:space="preserve">        &lt;tr&gt;</w:t>
            </w:r>
          </w:p>
          <w:p w14:paraId="75E98957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داده ۱</w:t>
            </w:r>
            <w:r>
              <w:t>&lt;/td&gt;</w:t>
            </w:r>
          </w:p>
          <w:p w14:paraId="1B46BE07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داده ۲</w:t>
            </w:r>
            <w:r>
              <w:t>&lt;/td&gt;</w:t>
            </w:r>
          </w:p>
          <w:p w14:paraId="03F4C9EB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داده ۳</w:t>
            </w:r>
            <w:r>
              <w:t>&lt;/td&gt;</w:t>
            </w:r>
          </w:p>
          <w:p w14:paraId="60F2F8C3" w14:textId="77777777" w:rsidR="0016259F" w:rsidRDefault="0016259F" w:rsidP="004644E4">
            <w:pPr>
              <w:pStyle w:val="code"/>
              <w:bidi w:val="0"/>
            </w:pPr>
            <w:r>
              <w:t xml:space="preserve">        &lt;/tr&gt;</w:t>
            </w:r>
          </w:p>
          <w:p w14:paraId="643E3A1D" w14:textId="77777777" w:rsidR="0016259F" w:rsidRDefault="0016259F" w:rsidP="004644E4">
            <w:pPr>
              <w:pStyle w:val="code"/>
              <w:bidi w:val="0"/>
            </w:pPr>
            <w:r>
              <w:t xml:space="preserve">    &lt;/table&gt;</w:t>
            </w:r>
          </w:p>
          <w:p w14:paraId="42484C3E" w14:textId="77777777" w:rsidR="0016259F" w:rsidRDefault="0016259F" w:rsidP="004644E4">
            <w:pPr>
              <w:pStyle w:val="code"/>
              <w:bidi w:val="0"/>
            </w:pPr>
            <w:r>
              <w:t>&lt;/div&gt;</w:t>
            </w:r>
          </w:p>
        </w:tc>
      </w:tr>
    </w:tbl>
    <w:p w14:paraId="598E8AC4" w14:textId="77777777" w:rsidR="0016259F" w:rsidRDefault="0016259F" w:rsidP="0016259F">
      <w:hyperlink r:id="rId282" w:history="1">
        <w:r w:rsidRPr="00BF34BC">
          <w:rPr>
            <w:rStyle w:val="Hyperlink"/>
          </w:rPr>
          <w:t>table</w:t>
        </w:r>
      </w:hyperlink>
    </w:p>
    <w:p w14:paraId="4C6E76C4" w14:textId="77777777" w:rsidR="0016259F" w:rsidRDefault="0016259F" w:rsidP="0016259F">
      <w:pPr>
        <w:pStyle w:val="bold"/>
      </w:pPr>
      <w:r>
        <w:rPr>
          <w:rFonts w:hint="eastAsia"/>
          <w:rtl/>
        </w:rPr>
        <w:t>بررسی</w:t>
      </w:r>
      <w:r>
        <w:rPr>
          <w:rtl/>
        </w:rPr>
        <w:t xml:space="preserve"> سایت </w:t>
      </w:r>
      <w:r>
        <w:t>border radius generator</w:t>
      </w:r>
    </w:p>
    <w:p w14:paraId="44CF16D1" w14:textId="77777777" w:rsidR="0016259F" w:rsidRDefault="0016259F" w:rsidP="0016259F">
      <w:pPr>
        <w:rPr>
          <w:rtl/>
        </w:rPr>
      </w:pPr>
      <w:r>
        <w:rPr>
          <w:rtl/>
        </w:rPr>
        <w:t>بررس</w:t>
      </w:r>
      <w:r>
        <w:rPr>
          <w:rFonts w:hint="cs"/>
          <w:rtl/>
        </w:rPr>
        <w:t>ی</w:t>
      </w:r>
      <w:r>
        <w:rPr>
          <w:rtl/>
        </w:rPr>
        <w:t xml:space="preserve"> چند ابزار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محبوب و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کد `</w:t>
      </w:r>
      <w:r>
        <w:t>border-radius</w:t>
      </w:r>
      <w:r>
        <w:rPr>
          <w:rtl/>
        </w:rPr>
        <w:t>` را در ادامه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ابزارها به شما کمک م</w:t>
      </w:r>
      <w:r>
        <w:rPr>
          <w:rFonts w:hint="cs"/>
          <w:rtl/>
        </w:rPr>
        <w:t>ی</w:t>
      </w:r>
      <w:r>
        <w:rPr>
          <w:rFonts w:hint="eastAsia"/>
          <w:rtl/>
        </w:rPr>
        <w:t>کنند</w:t>
      </w:r>
      <w:r>
        <w:rPr>
          <w:rtl/>
        </w:rPr>
        <w:t xml:space="preserve"> تا بدون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نوشتن و تست دست</w:t>
      </w:r>
      <w:r>
        <w:rPr>
          <w:rFonts w:hint="cs"/>
          <w:rtl/>
        </w:rPr>
        <w:t>ی</w:t>
      </w:r>
      <w:r>
        <w:rPr>
          <w:rtl/>
        </w:rPr>
        <w:t xml:space="preserve"> کد،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مختلف را بهصورت بصر</w:t>
      </w:r>
      <w:r>
        <w:rPr>
          <w:rFonts w:hint="cs"/>
          <w:rtl/>
        </w:rPr>
        <w:t>ی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را فورا مشاهده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7AB330E" w14:textId="77777777" w:rsidR="0016259F" w:rsidRDefault="0016259F" w:rsidP="0016259F">
      <w:pPr>
        <w:rPr>
          <w:rtl/>
        </w:rPr>
      </w:pPr>
    </w:p>
    <w:p w14:paraId="5DD285D6" w14:textId="77777777" w:rsidR="0016259F" w:rsidRDefault="0016259F" w:rsidP="0016259F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جدول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برخ</w:t>
      </w:r>
      <w:r>
        <w:rPr>
          <w:rFonts w:hint="cs"/>
          <w:rtl/>
        </w:rPr>
        <w:t>ی</w:t>
      </w:r>
      <w:r>
        <w:rPr>
          <w:rtl/>
        </w:rPr>
        <w:t xml:space="preserve"> از تول</w:t>
      </w:r>
      <w:r>
        <w:rPr>
          <w:rFonts w:hint="cs"/>
          <w:rtl/>
        </w:rPr>
        <w:t>ی</w:t>
      </w:r>
      <w:r>
        <w:rPr>
          <w:rFonts w:hint="eastAsia"/>
          <w:rtl/>
        </w:rPr>
        <w:t>دکنندهها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border-radius</w:t>
      </w:r>
      <w:r>
        <w:rPr>
          <w:rtl/>
        </w:rPr>
        <w:t>` محبوب را مشاهده م</w:t>
      </w:r>
      <w:r>
        <w:rPr>
          <w:rFonts w:hint="cs"/>
          <w:rtl/>
        </w:rPr>
        <w:t>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70655634" w14:textId="77777777" w:rsidR="0016259F" w:rsidRDefault="0016259F" w:rsidP="0016259F">
      <w:pPr>
        <w:rPr>
          <w:rtl/>
        </w:rPr>
      </w:pPr>
    </w:p>
    <w:tbl>
      <w:tblPr>
        <w:tblStyle w:val="TableGrid"/>
        <w:bidiVisual/>
        <w:tblW w:w="9412" w:type="dxa"/>
        <w:tblLook w:val="04A0" w:firstRow="1" w:lastRow="0" w:firstColumn="1" w:lastColumn="0" w:noHBand="0" w:noVBand="1"/>
      </w:tblPr>
      <w:tblGrid>
        <w:gridCol w:w="3713"/>
        <w:gridCol w:w="2816"/>
        <w:gridCol w:w="2883"/>
      </w:tblGrid>
      <w:tr w:rsidR="0016259F" w:rsidRPr="00BF34BC" w14:paraId="4E5D4F69" w14:textId="77777777" w:rsidTr="004644E4">
        <w:trPr>
          <w:trHeight w:val="407"/>
        </w:trPr>
        <w:tc>
          <w:tcPr>
            <w:tcW w:w="3713" w:type="dxa"/>
          </w:tcPr>
          <w:p w14:paraId="7AA90591" w14:textId="77777777" w:rsidR="0016259F" w:rsidRPr="00BF34BC" w:rsidRDefault="0016259F" w:rsidP="004644E4">
            <w:pPr>
              <w:rPr>
                <w:rtl/>
              </w:rPr>
            </w:pPr>
            <w:r w:rsidRPr="00BF34BC">
              <w:rPr>
                <w:rtl/>
              </w:rPr>
              <w:t xml:space="preserve"> ابزار </w:t>
            </w:r>
          </w:p>
        </w:tc>
        <w:tc>
          <w:tcPr>
            <w:tcW w:w="2816" w:type="dxa"/>
          </w:tcPr>
          <w:p w14:paraId="41479578" w14:textId="77777777" w:rsidR="0016259F" w:rsidRPr="00BF34BC" w:rsidRDefault="0016259F" w:rsidP="004644E4">
            <w:pPr>
              <w:rPr>
                <w:rtl/>
              </w:rPr>
            </w:pPr>
            <w:r w:rsidRPr="00BF34BC">
              <w:rPr>
                <w:rtl/>
              </w:rPr>
              <w:t xml:space="preserve"> و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Fonts w:hint="eastAsia"/>
                <w:rtl/>
              </w:rPr>
              <w:t>ژگ</w:t>
            </w:r>
            <w:r w:rsidRPr="00BF34BC">
              <w:rPr>
                <w:rFonts w:hint="cs"/>
                <w:rtl/>
              </w:rPr>
              <w:t>ی‌</w:t>
            </w:r>
            <w:r w:rsidRPr="00BF34BC">
              <w:rPr>
                <w:rFonts w:hint="eastAsia"/>
                <w:rtl/>
              </w:rPr>
              <w:t>ها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tl/>
              </w:rPr>
              <w:t xml:space="preserve"> کل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Fonts w:hint="eastAsia"/>
                <w:rtl/>
              </w:rPr>
              <w:t>د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tl/>
              </w:rPr>
              <w:t xml:space="preserve"> </w:t>
            </w:r>
          </w:p>
        </w:tc>
        <w:tc>
          <w:tcPr>
            <w:tcW w:w="2883" w:type="dxa"/>
          </w:tcPr>
          <w:p w14:paraId="723DF7EE" w14:textId="77777777" w:rsidR="0016259F" w:rsidRPr="00BF34BC" w:rsidRDefault="0016259F" w:rsidP="004644E4">
            <w:pPr>
              <w:rPr>
                <w:rtl/>
              </w:rPr>
            </w:pPr>
            <w:r w:rsidRPr="00BF34BC">
              <w:rPr>
                <w:rtl/>
              </w:rPr>
              <w:t xml:space="preserve"> بهتر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Fonts w:hint="eastAsia"/>
                <w:rtl/>
              </w:rPr>
              <w:t>ن</w:t>
            </w:r>
            <w:r w:rsidRPr="00BF34BC">
              <w:rPr>
                <w:rtl/>
              </w:rPr>
              <w:t xml:space="preserve"> برا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tl/>
              </w:rPr>
              <w:t xml:space="preserve"> </w:t>
            </w:r>
          </w:p>
        </w:tc>
      </w:tr>
      <w:tr w:rsidR="0016259F" w:rsidRPr="00BF34BC" w14:paraId="7EC0380A" w14:textId="77777777" w:rsidTr="004644E4">
        <w:trPr>
          <w:trHeight w:val="1088"/>
        </w:trPr>
        <w:tc>
          <w:tcPr>
            <w:tcW w:w="3713" w:type="dxa"/>
          </w:tcPr>
          <w:p w14:paraId="6CBC42FD" w14:textId="77777777" w:rsidR="0016259F" w:rsidRPr="00BF34BC" w:rsidRDefault="0016259F" w:rsidP="004644E4">
            <w:pPr>
              <w:bidi w:val="0"/>
              <w:rPr>
                <w:rtl/>
              </w:rPr>
            </w:pPr>
            <w:r w:rsidRPr="00BF34BC">
              <w:rPr>
                <w:rtl/>
              </w:rPr>
              <w:lastRenderedPageBreak/>
              <w:t xml:space="preserve"> </w:t>
            </w:r>
            <w:hyperlink r:id="rId283" w:history="1">
              <w:r w:rsidRPr="00BF34BC">
                <w:rPr>
                  <w:rStyle w:val="Hyperlink"/>
                </w:rPr>
                <w:t>https://border-radius.com/</w:t>
              </w:r>
            </w:hyperlink>
          </w:p>
        </w:tc>
        <w:tc>
          <w:tcPr>
            <w:tcW w:w="2816" w:type="dxa"/>
          </w:tcPr>
          <w:p w14:paraId="0D62C791" w14:textId="77777777" w:rsidR="0016259F" w:rsidRPr="00BF34BC" w:rsidRDefault="0016259F" w:rsidP="004644E4">
            <w:pPr>
              <w:rPr>
                <w:rtl/>
              </w:rPr>
            </w:pPr>
            <w:r w:rsidRPr="00BF34BC">
              <w:rPr>
                <w:rtl/>
              </w:rPr>
              <w:t xml:space="preserve"> رابط کاربر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tl/>
              </w:rPr>
              <w:t xml:space="preserve"> بس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Fonts w:hint="eastAsia"/>
                <w:rtl/>
              </w:rPr>
              <w:t>ار</w:t>
            </w:r>
            <w:r w:rsidRPr="00BF34BC">
              <w:rPr>
                <w:rtl/>
              </w:rPr>
              <w:t xml:space="preserve"> ساده و م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Fonts w:hint="eastAsia"/>
                <w:rtl/>
              </w:rPr>
              <w:t>ن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Fonts w:hint="eastAsia"/>
                <w:rtl/>
              </w:rPr>
              <w:t>مال</w:t>
            </w:r>
            <w:r w:rsidRPr="00BF34BC">
              <w:rPr>
                <w:rtl/>
              </w:rPr>
              <w:t xml:space="preserve"> </w:t>
            </w:r>
          </w:p>
        </w:tc>
        <w:tc>
          <w:tcPr>
            <w:tcW w:w="2883" w:type="dxa"/>
          </w:tcPr>
          <w:p w14:paraId="218ECFA2" w14:textId="77777777" w:rsidR="0016259F" w:rsidRPr="00BF34BC" w:rsidRDefault="0016259F" w:rsidP="004644E4">
            <w:pPr>
              <w:rPr>
                <w:rtl/>
              </w:rPr>
            </w:pPr>
            <w:r w:rsidRPr="00BF34BC">
              <w:rPr>
                <w:rtl/>
              </w:rPr>
              <w:t xml:space="preserve"> شروع سر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Fonts w:hint="eastAsia"/>
                <w:rtl/>
              </w:rPr>
              <w:t>ع</w:t>
            </w:r>
            <w:r w:rsidRPr="00BF34BC">
              <w:rPr>
                <w:rtl/>
              </w:rPr>
              <w:t xml:space="preserve"> و تنظ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Fonts w:hint="eastAsia"/>
                <w:rtl/>
              </w:rPr>
              <w:t>مات</w:t>
            </w:r>
            <w:r w:rsidRPr="00BF34BC">
              <w:rPr>
                <w:rtl/>
              </w:rPr>
              <w:t xml:space="preserve"> ساده </w:t>
            </w:r>
          </w:p>
        </w:tc>
      </w:tr>
      <w:tr w:rsidR="0016259F" w:rsidRPr="00BF34BC" w14:paraId="4414D3EF" w14:textId="77777777" w:rsidTr="004644E4">
        <w:trPr>
          <w:trHeight w:val="1210"/>
        </w:trPr>
        <w:tc>
          <w:tcPr>
            <w:tcW w:w="3713" w:type="dxa"/>
          </w:tcPr>
          <w:p w14:paraId="2F32CEB2" w14:textId="77777777" w:rsidR="0016259F" w:rsidRPr="00BF34BC" w:rsidRDefault="0016259F" w:rsidP="004644E4">
            <w:pPr>
              <w:bidi w:val="0"/>
              <w:rPr>
                <w:rtl/>
              </w:rPr>
            </w:pPr>
            <w:hyperlink r:id="rId284" w:history="1">
              <w:r w:rsidRPr="00BF34BC">
                <w:rPr>
                  <w:rStyle w:val="Hyperlink"/>
                </w:rPr>
                <w:t>CSS Generator</w:t>
              </w:r>
              <w:r w:rsidRPr="00BF34BC">
                <w:rPr>
                  <w:rStyle w:val="Hyperlink"/>
                  <w:rtl/>
                </w:rPr>
                <w:t xml:space="preserve"> از </w:t>
              </w:r>
              <w:r w:rsidRPr="00BF34BC">
                <w:rPr>
                  <w:rStyle w:val="Hyperlink"/>
                </w:rPr>
                <w:t>MDN</w:t>
              </w:r>
            </w:hyperlink>
          </w:p>
        </w:tc>
        <w:tc>
          <w:tcPr>
            <w:tcW w:w="2816" w:type="dxa"/>
          </w:tcPr>
          <w:p w14:paraId="4B304E44" w14:textId="77777777" w:rsidR="0016259F" w:rsidRPr="00BF34BC" w:rsidRDefault="0016259F" w:rsidP="004644E4">
            <w:pPr>
              <w:rPr>
                <w:rtl/>
              </w:rPr>
            </w:pPr>
            <w:r w:rsidRPr="00BF34BC">
              <w:rPr>
                <w:rtl/>
              </w:rPr>
              <w:t xml:space="preserve"> ابزار رسم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tl/>
              </w:rPr>
              <w:t xml:space="preserve"> جامعه </w:t>
            </w:r>
            <w:r w:rsidRPr="00BF34BC">
              <w:t>MDN</w:t>
            </w:r>
            <w:r w:rsidRPr="00BF34BC">
              <w:rPr>
                <w:rtl/>
              </w:rPr>
              <w:t>، پشت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Fonts w:hint="eastAsia"/>
                <w:rtl/>
              </w:rPr>
              <w:t>بان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tl/>
              </w:rPr>
              <w:t xml:space="preserve"> از شعاع ب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Fonts w:hint="eastAsia"/>
                <w:rtl/>
              </w:rPr>
              <w:t>ضو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tl/>
              </w:rPr>
              <w:t xml:space="preserve"> </w:t>
            </w:r>
          </w:p>
        </w:tc>
        <w:tc>
          <w:tcPr>
            <w:tcW w:w="2883" w:type="dxa"/>
          </w:tcPr>
          <w:p w14:paraId="17376B1C" w14:textId="77777777" w:rsidR="0016259F" w:rsidRPr="00BF34BC" w:rsidRDefault="0016259F" w:rsidP="004644E4">
            <w:pPr>
              <w:rPr>
                <w:rtl/>
              </w:rPr>
            </w:pPr>
            <w:r w:rsidRPr="00BF34BC">
              <w:rPr>
                <w:rtl/>
              </w:rPr>
              <w:t xml:space="preserve"> توسعه‌دهندگان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tl/>
              </w:rPr>
              <w:t xml:space="preserve"> که به منابع معتبر اعتماد دارند </w:t>
            </w:r>
          </w:p>
        </w:tc>
      </w:tr>
      <w:tr w:rsidR="0016259F" w:rsidRPr="00BF34BC" w14:paraId="50562371" w14:textId="77777777" w:rsidTr="004644E4">
        <w:trPr>
          <w:trHeight w:val="1200"/>
        </w:trPr>
        <w:tc>
          <w:tcPr>
            <w:tcW w:w="3713" w:type="dxa"/>
          </w:tcPr>
          <w:p w14:paraId="6E134B97" w14:textId="77777777" w:rsidR="0016259F" w:rsidRPr="00BF34BC" w:rsidRDefault="0016259F" w:rsidP="004644E4">
            <w:pPr>
              <w:bidi w:val="0"/>
              <w:rPr>
                <w:rtl/>
              </w:rPr>
            </w:pPr>
            <w:hyperlink r:id="rId285" w:history="1">
              <w:r w:rsidRPr="00BF34BC">
                <w:rPr>
                  <w:rStyle w:val="Hyperlink"/>
                  <w:rtl/>
                </w:rPr>
                <w:t xml:space="preserve"> </w:t>
              </w:r>
              <w:r w:rsidRPr="00BF34BC">
                <w:rPr>
                  <w:rStyle w:val="Hyperlink"/>
                </w:rPr>
                <w:t>CSS Generator</w:t>
              </w:r>
              <w:r w:rsidRPr="00BF34BC">
                <w:rPr>
                  <w:rStyle w:val="Hyperlink"/>
                  <w:rtl/>
                </w:rPr>
                <w:t xml:space="preserve"> از 10015.</w:t>
              </w:r>
              <w:r w:rsidRPr="00BF34BC">
                <w:rPr>
                  <w:rStyle w:val="Hyperlink"/>
                </w:rPr>
                <w:t>io</w:t>
              </w:r>
            </w:hyperlink>
          </w:p>
        </w:tc>
        <w:tc>
          <w:tcPr>
            <w:tcW w:w="2816" w:type="dxa"/>
          </w:tcPr>
          <w:p w14:paraId="7547E2E7" w14:textId="77777777" w:rsidR="0016259F" w:rsidRPr="00BF34BC" w:rsidRDefault="0016259F" w:rsidP="004644E4">
            <w:pPr>
              <w:rPr>
                <w:rtl/>
              </w:rPr>
            </w:pPr>
            <w:r w:rsidRPr="00BF34BC">
              <w:rPr>
                <w:rtl/>
              </w:rPr>
              <w:t xml:space="preserve"> کنترل پ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Fonts w:hint="eastAsia"/>
                <w:rtl/>
              </w:rPr>
              <w:t>شرفته</w:t>
            </w:r>
            <w:r w:rsidRPr="00BF34BC">
              <w:rPr>
                <w:rtl/>
              </w:rPr>
              <w:t xml:space="preserve"> (8 نقطه)، پشت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Fonts w:hint="eastAsia"/>
                <w:rtl/>
              </w:rPr>
              <w:t>بان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tl/>
              </w:rPr>
              <w:t xml:space="preserve"> از تصو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Fonts w:hint="eastAsia"/>
                <w:rtl/>
              </w:rPr>
              <w:t>ر</w:t>
            </w:r>
            <w:r w:rsidRPr="00BF34BC">
              <w:rPr>
                <w:rtl/>
              </w:rPr>
              <w:t xml:space="preserve"> و گراد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Fonts w:hint="eastAsia"/>
                <w:rtl/>
              </w:rPr>
              <w:t>ان</w:t>
            </w:r>
            <w:r w:rsidRPr="00BF34BC">
              <w:rPr>
                <w:rtl/>
              </w:rPr>
              <w:t xml:space="preserve"> </w:t>
            </w:r>
          </w:p>
        </w:tc>
        <w:tc>
          <w:tcPr>
            <w:tcW w:w="2883" w:type="dxa"/>
          </w:tcPr>
          <w:p w14:paraId="61D8AC48" w14:textId="77777777" w:rsidR="0016259F" w:rsidRPr="00BF34BC" w:rsidRDefault="0016259F" w:rsidP="004644E4">
            <w:pPr>
              <w:rPr>
                <w:rtl/>
              </w:rPr>
            </w:pPr>
            <w:r w:rsidRPr="00BF34BC">
              <w:rPr>
                <w:rtl/>
              </w:rPr>
              <w:t xml:space="preserve"> طراح</w:t>
            </w:r>
            <w:r w:rsidRPr="00BF34BC">
              <w:rPr>
                <w:rFonts w:hint="cs"/>
                <w:rtl/>
              </w:rPr>
              <w:t>ی‌</w:t>
            </w:r>
            <w:r w:rsidRPr="00BF34BC">
              <w:rPr>
                <w:rFonts w:hint="eastAsia"/>
                <w:rtl/>
              </w:rPr>
              <w:t>ها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tl/>
              </w:rPr>
              <w:t xml:space="preserve"> پ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Fonts w:hint="eastAsia"/>
                <w:rtl/>
              </w:rPr>
              <w:t>چ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Fonts w:hint="eastAsia"/>
                <w:rtl/>
              </w:rPr>
              <w:t>ده</w:t>
            </w:r>
            <w:r w:rsidRPr="00BF34BC">
              <w:rPr>
                <w:rtl/>
              </w:rPr>
              <w:t xml:space="preserve"> و هنر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tl/>
              </w:rPr>
              <w:t xml:space="preserve"> </w:t>
            </w:r>
          </w:p>
        </w:tc>
      </w:tr>
      <w:tr w:rsidR="0016259F" w:rsidRPr="00BF34BC" w14:paraId="75CAB9DA" w14:textId="77777777" w:rsidTr="004644E4">
        <w:trPr>
          <w:trHeight w:val="1210"/>
        </w:trPr>
        <w:tc>
          <w:tcPr>
            <w:tcW w:w="3713" w:type="dxa"/>
          </w:tcPr>
          <w:p w14:paraId="139A855D" w14:textId="77777777" w:rsidR="0016259F" w:rsidRPr="00BF34BC" w:rsidRDefault="0016259F" w:rsidP="004644E4">
            <w:pPr>
              <w:bidi w:val="0"/>
              <w:rPr>
                <w:rtl/>
              </w:rPr>
            </w:pPr>
            <w:r w:rsidRPr="00BF34BC">
              <w:rPr>
                <w:rtl/>
              </w:rPr>
              <w:t xml:space="preserve"> </w:t>
            </w:r>
            <w:hyperlink r:id="rId286" w:history="1">
              <w:r w:rsidRPr="00BF34BC">
                <w:rPr>
                  <w:rStyle w:val="Hyperlink"/>
                </w:rPr>
                <w:t>Elementor Border Radius Generator</w:t>
              </w:r>
            </w:hyperlink>
          </w:p>
        </w:tc>
        <w:tc>
          <w:tcPr>
            <w:tcW w:w="2816" w:type="dxa"/>
          </w:tcPr>
          <w:p w14:paraId="29FAF610" w14:textId="77777777" w:rsidR="0016259F" w:rsidRPr="00BF34BC" w:rsidRDefault="0016259F" w:rsidP="004644E4">
            <w:pPr>
              <w:rPr>
                <w:rtl/>
              </w:rPr>
            </w:pPr>
            <w:r w:rsidRPr="00BF34BC">
              <w:rPr>
                <w:rtl/>
              </w:rPr>
              <w:t xml:space="preserve"> پ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Fonts w:hint="eastAsia"/>
                <w:rtl/>
              </w:rPr>
              <w:t>ش‌نما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Fonts w:hint="eastAsia"/>
                <w:rtl/>
              </w:rPr>
              <w:t>ش</w:t>
            </w:r>
            <w:r w:rsidRPr="00BF34BC">
              <w:rPr>
                <w:rtl/>
              </w:rPr>
              <w:t xml:space="preserve"> زنده، توض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Fonts w:hint="eastAsia"/>
                <w:rtl/>
              </w:rPr>
              <w:t>حات</w:t>
            </w:r>
            <w:r w:rsidRPr="00BF34BC">
              <w:rPr>
                <w:rtl/>
              </w:rPr>
              <w:t xml:space="preserve"> آموزش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tl/>
              </w:rPr>
              <w:t xml:space="preserve"> کامل </w:t>
            </w:r>
          </w:p>
        </w:tc>
        <w:tc>
          <w:tcPr>
            <w:tcW w:w="2883" w:type="dxa"/>
          </w:tcPr>
          <w:p w14:paraId="1BBE7CE9" w14:textId="77777777" w:rsidR="0016259F" w:rsidRPr="00BF34BC" w:rsidRDefault="0016259F" w:rsidP="004644E4">
            <w:pPr>
              <w:rPr>
                <w:rtl/>
              </w:rPr>
            </w:pPr>
            <w:r w:rsidRPr="00BF34BC">
              <w:rPr>
                <w:rtl/>
              </w:rPr>
              <w:t xml:space="preserve"> کاربران المنتور و تازه‌کارها </w:t>
            </w:r>
          </w:p>
        </w:tc>
      </w:tr>
      <w:tr w:rsidR="0016259F" w:rsidRPr="00BF34BC" w14:paraId="008F3672" w14:textId="77777777" w:rsidTr="004644E4">
        <w:trPr>
          <w:trHeight w:val="1210"/>
        </w:trPr>
        <w:tc>
          <w:tcPr>
            <w:tcW w:w="3713" w:type="dxa"/>
          </w:tcPr>
          <w:p w14:paraId="7D48DDC6" w14:textId="77777777" w:rsidR="0016259F" w:rsidRPr="00BF34BC" w:rsidRDefault="0016259F" w:rsidP="004644E4">
            <w:pPr>
              <w:bidi w:val="0"/>
              <w:rPr>
                <w:rtl/>
              </w:rPr>
            </w:pPr>
            <w:hyperlink r:id="rId287" w:history="1">
              <w:r w:rsidRPr="00786808">
                <w:rPr>
                  <w:rStyle w:val="Hyperlink"/>
                </w:rPr>
                <w:t>Corner Inverter</w:t>
              </w:r>
            </w:hyperlink>
          </w:p>
        </w:tc>
        <w:tc>
          <w:tcPr>
            <w:tcW w:w="2816" w:type="dxa"/>
          </w:tcPr>
          <w:p w14:paraId="6F70DF40" w14:textId="77777777" w:rsidR="0016259F" w:rsidRPr="00BF34BC" w:rsidRDefault="0016259F" w:rsidP="004644E4">
            <w:pPr>
              <w:rPr>
                <w:rtl/>
              </w:rPr>
            </w:pPr>
            <w:r w:rsidRPr="00BF34BC">
              <w:rPr>
                <w:rtl/>
              </w:rPr>
              <w:t xml:space="preserve"> ا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Fonts w:hint="eastAsia"/>
                <w:rtl/>
              </w:rPr>
              <w:t>جاد</w:t>
            </w:r>
            <w:r w:rsidRPr="00BF34BC">
              <w:rPr>
                <w:rtl/>
              </w:rPr>
              <w:t xml:space="preserve"> گوشه‌ها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tl/>
              </w:rPr>
              <w:t xml:space="preserve"> معکوس (</w:t>
            </w:r>
            <w:r w:rsidRPr="00BF34BC">
              <w:t>Inverted Corners</w:t>
            </w:r>
            <w:r w:rsidRPr="00BF34BC">
              <w:rPr>
                <w:rtl/>
              </w:rPr>
              <w:t xml:space="preserve">) </w:t>
            </w:r>
          </w:p>
        </w:tc>
        <w:tc>
          <w:tcPr>
            <w:tcW w:w="2883" w:type="dxa"/>
          </w:tcPr>
          <w:p w14:paraId="583190DC" w14:textId="77777777" w:rsidR="0016259F" w:rsidRPr="00BF34BC" w:rsidRDefault="0016259F" w:rsidP="004644E4">
            <w:pPr>
              <w:rPr>
                <w:rtl/>
              </w:rPr>
            </w:pPr>
            <w:r w:rsidRPr="00BF34BC">
              <w:rPr>
                <w:rtl/>
              </w:rPr>
              <w:t xml:space="preserve"> طرح‌ها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tl/>
              </w:rPr>
              <w:t xml:space="preserve"> مدرن و انحصار</w:t>
            </w:r>
            <w:r w:rsidRPr="00BF34BC">
              <w:rPr>
                <w:rFonts w:hint="cs"/>
                <w:rtl/>
              </w:rPr>
              <w:t>ی</w:t>
            </w:r>
            <w:r w:rsidRPr="00BF34BC">
              <w:rPr>
                <w:rtl/>
              </w:rPr>
              <w:t xml:space="preserve"> </w:t>
            </w:r>
          </w:p>
        </w:tc>
      </w:tr>
    </w:tbl>
    <w:p w14:paraId="112863D2" w14:textId="77777777" w:rsidR="0016259F" w:rsidRDefault="0016259F" w:rsidP="0016259F">
      <w:pPr>
        <w:rPr>
          <w:rtl/>
        </w:rPr>
      </w:pPr>
    </w:p>
    <w:p w14:paraId="558A2FCD" w14:textId="77777777" w:rsidR="0016259F" w:rsidRDefault="0016259F" w:rsidP="0016259F">
      <w:pPr>
        <w:rPr>
          <w:rtl/>
        </w:rPr>
      </w:pPr>
      <w:r>
        <w:rPr>
          <w:rFonts w:ascii="IRANSansWeb(FaNum) Light" w:hAnsi="IRANSansWeb(FaNum) Light" w:hint="cs"/>
          <w:rtl/>
        </w:rPr>
        <w:t>راهنما</w:t>
      </w:r>
      <w:r>
        <w:rPr>
          <w:rFonts w:hint="cs"/>
          <w:rtl/>
        </w:rPr>
        <w:t>ی</w:t>
      </w:r>
      <w:r>
        <w:rPr>
          <w:rtl/>
        </w:rPr>
        <w:t xml:space="preserve"> استفاده از ابزارها</w:t>
      </w:r>
    </w:p>
    <w:p w14:paraId="3158BFE0" w14:textId="77777777" w:rsidR="0016259F" w:rsidRDefault="0016259F" w:rsidP="0016259F">
      <w:pPr>
        <w:rPr>
          <w:rtl/>
        </w:rPr>
      </w:pPr>
      <w:r>
        <w:rPr>
          <w:rFonts w:hint="eastAsia"/>
          <w:rtl/>
        </w:rPr>
        <w:t>اکثر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دکننده‌ها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شکل کار م</w:t>
      </w:r>
      <w:r>
        <w:rPr>
          <w:rFonts w:hint="cs"/>
          <w:rtl/>
        </w:rPr>
        <w:t>ی</w:t>
      </w:r>
      <w:r>
        <w:rPr>
          <w:rFonts w:hint="eastAsia"/>
          <w:rtl/>
        </w:rPr>
        <w:t>کنند</w:t>
      </w:r>
      <w:r>
        <w:rPr>
          <w:rtl/>
        </w:rPr>
        <w:t>:</w:t>
      </w:r>
    </w:p>
    <w:p w14:paraId="34C5C1DA" w14:textId="77777777" w:rsidR="0016259F" w:rsidRDefault="0016259F" w:rsidP="0016259F">
      <w:pPr>
        <w:rPr>
          <w:rtl/>
        </w:rPr>
      </w:pPr>
      <w:r>
        <w:rPr>
          <w:rtl/>
        </w:rPr>
        <w:t>1. 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معمولاً با حرکت دادن نوارها</w:t>
      </w:r>
      <w:r>
        <w:rPr>
          <w:rFonts w:hint="cs"/>
          <w:rtl/>
        </w:rPr>
        <w:t>ی</w:t>
      </w:r>
      <w:r>
        <w:rPr>
          <w:rtl/>
        </w:rPr>
        <w:t xml:space="preserve"> لغزنده (</w:t>
      </w:r>
      <w:r>
        <w:t>Sliders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نقطهها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مستط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>.</w:t>
      </w:r>
    </w:p>
    <w:p w14:paraId="21AA9AFE" w14:textId="77777777" w:rsidR="0016259F" w:rsidRDefault="0016259F" w:rsidP="0016259F">
      <w:pPr>
        <w:rPr>
          <w:rtl/>
        </w:rPr>
      </w:pPr>
      <w:r>
        <w:rPr>
          <w:rtl/>
        </w:rPr>
        <w:t>2.  کد را کپ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: کد </w:t>
      </w:r>
      <w:r>
        <w:t>CSS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شده در جعبه‌ا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آن را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در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ل‌ش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خود کپ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908D11A" w14:textId="77777777" w:rsidR="0016259F" w:rsidRDefault="0016259F" w:rsidP="0016259F">
      <w:pPr>
        <w:rPr>
          <w:rtl/>
        </w:rPr>
      </w:pPr>
      <w:r>
        <w:rPr>
          <w:rtl/>
        </w:rPr>
        <w:t>3.  پ</w:t>
      </w:r>
      <w:r>
        <w:rPr>
          <w:rFonts w:hint="cs"/>
          <w:rtl/>
        </w:rPr>
        <w:t>ی</w:t>
      </w:r>
      <w:r>
        <w:rPr>
          <w:rFonts w:hint="eastAsia"/>
          <w:rtl/>
        </w:rPr>
        <w:t>ش‌نما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شما بلافاصله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شکل نمونه اعمال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24A8938" w14:textId="77777777" w:rsidR="0016259F" w:rsidRDefault="0016259F" w:rsidP="0016259F">
      <w:pPr>
        <w:rPr>
          <w:rtl/>
        </w:rPr>
      </w:pPr>
    </w:p>
    <w:p w14:paraId="107EFAB8" w14:textId="77777777" w:rsidR="0016259F" w:rsidRDefault="0016259F" w:rsidP="0016259F">
      <w:pPr>
        <w:rPr>
          <w:rtl/>
        </w:rPr>
      </w:pPr>
      <w:r>
        <w:rPr>
          <w:rFonts w:hint="eastAsia"/>
          <w:rtl/>
        </w:rPr>
        <w:t>ابزار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10015.</w:t>
      </w:r>
      <w:r>
        <w:t>io</w:t>
      </w:r>
      <w:r>
        <w:rPr>
          <w:rtl/>
        </w:rPr>
        <w:t xml:space="preserve"> حت</w:t>
      </w:r>
      <w:r>
        <w:rPr>
          <w:rFonts w:hint="cs"/>
          <w:rtl/>
        </w:rPr>
        <w:t>ی</w:t>
      </w:r>
      <w:r>
        <w:rPr>
          <w:rtl/>
        </w:rPr>
        <w:t xml:space="preserve">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تا شعاع هر محور از هر گوشه را به طور جداگانه کنترل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اشکال ارگان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ده‌تر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از سو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گر،</w:t>
      </w:r>
      <w:r>
        <w:rPr>
          <w:rtl/>
        </w:rPr>
        <w:t xml:space="preserve"> ابزار </w:t>
      </w:r>
      <w:r>
        <w:t>Corner Inverter</w:t>
      </w:r>
      <w:r>
        <w:rPr>
          <w:rFonts w:hint="cs"/>
          <w:rtl/>
        </w:rPr>
        <w:t xml:space="preserve"> </w:t>
      </w:r>
      <w:r>
        <w:rPr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"شعاع </w:t>
      </w:r>
      <w:r>
        <w:t>border</w:t>
      </w:r>
      <w:r>
        <w:rPr>
          <w:rtl/>
        </w:rPr>
        <w:t xml:space="preserve"> معکوس" طراح</w:t>
      </w:r>
      <w:r>
        <w:rPr>
          <w:rFonts w:hint="cs"/>
          <w:rtl/>
        </w:rPr>
        <w:t>ی</w:t>
      </w:r>
      <w:r>
        <w:rPr>
          <w:rtl/>
        </w:rPr>
        <w:t xml:space="preserve"> شده است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اثر طراح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</w:t>
      </w:r>
      <w:r>
        <w:rPr>
          <w:rFonts w:hint="eastAsia"/>
          <w:rtl/>
        </w:rPr>
        <w:t>درن</w:t>
      </w:r>
      <w:r>
        <w:rPr>
          <w:rtl/>
        </w:rPr>
        <w:t xml:space="preserve"> است و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دست</w:t>
      </w:r>
      <w:r>
        <w:rPr>
          <w:rFonts w:hint="cs"/>
          <w:rtl/>
        </w:rPr>
        <w:t>ی</w:t>
      </w:r>
      <w:r>
        <w:rPr>
          <w:rtl/>
        </w:rPr>
        <w:t xml:space="preserve"> آن در </w:t>
      </w:r>
      <w:r>
        <w:t>CSS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است.</w:t>
      </w:r>
    </w:p>
    <w:p w14:paraId="7265225B" w14:textId="77777777" w:rsidR="0016259F" w:rsidRDefault="0016259F" w:rsidP="0016259F">
      <w:pPr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انتخاب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ابزار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مناسب</w:t>
      </w:r>
    </w:p>
    <w:p w14:paraId="2CE40222" w14:textId="77777777" w:rsidR="0016259F" w:rsidRDefault="0016259F" w:rsidP="0016259F">
      <w:pPr>
        <w:rPr>
          <w:rtl/>
        </w:rPr>
      </w:pPr>
      <w:r>
        <w:rPr>
          <w:rtl/>
        </w:rPr>
        <w:t xml:space="preserve">  اگر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ساده برا</w:t>
      </w:r>
      <w:r>
        <w:rPr>
          <w:rFonts w:hint="cs"/>
          <w:rtl/>
        </w:rPr>
        <w:t>ی</w:t>
      </w:r>
      <w:r>
        <w:rPr>
          <w:rtl/>
        </w:rPr>
        <w:t xml:space="preserve"> گرد کردن گوشه‌ها</w:t>
      </w:r>
      <w:r>
        <w:rPr>
          <w:rFonts w:hint="cs"/>
          <w:rtl/>
        </w:rPr>
        <w:t>ی</w:t>
      </w:r>
      <w:r>
        <w:rPr>
          <w:rtl/>
        </w:rPr>
        <w:t xml:space="preserve"> دکمه‌ها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t>Border-Radius.com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ابزار </w:t>
      </w:r>
      <w:r>
        <w:t>MDN</w:t>
      </w:r>
      <w:r>
        <w:rPr>
          <w:rtl/>
        </w:rPr>
        <w:t xml:space="preserve"> انتخاب‌ها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خوب</w:t>
      </w:r>
      <w:r>
        <w:rPr>
          <w:rFonts w:hint="cs"/>
          <w:rtl/>
        </w:rPr>
        <w:t>ی</w:t>
      </w:r>
      <w:r>
        <w:rPr>
          <w:rtl/>
        </w:rPr>
        <w:t xml:space="preserve"> هستند.</w:t>
      </w:r>
    </w:p>
    <w:p w14:paraId="42329C9B" w14:textId="77777777" w:rsidR="0016259F" w:rsidRDefault="0016259F" w:rsidP="0016259F">
      <w:pPr>
        <w:rPr>
          <w:rtl/>
        </w:rPr>
      </w:pPr>
      <w:r>
        <w:rPr>
          <w:rtl/>
        </w:rPr>
        <w:t xml:space="preserve">   اگر هدف شما خلق طرح‌ها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و غ</w:t>
      </w:r>
      <w:r>
        <w:rPr>
          <w:rFonts w:hint="cs"/>
          <w:rtl/>
        </w:rPr>
        <w:t>ی</w:t>
      </w:r>
      <w:r>
        <w:rPr>
          <w:rFonts w:hint="eastAsia"/>
          <w:rtl/>
        </w:rPr>
        <w:t>راستاندارد</w:t>
      </w:r>
      <w:r>
        <w:rPr>
          <w:rtl/>
        </w:rPr>
        <w:t xml:space="preserve"> است، 10015.</w:t>
      </w:r>
      <w:r>
        <w:t>io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Corner Inverter</w:t>
      </w:r>
      <w:r>
        <w:rPr>
          <w:rtl/>
        </w:rPr>
        <w:t xml:space="preserve"> قدرت و انعطاف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گذارند</w:t>
      </w:r>
      <w:r>
        <w:rPr>
          <w:rtl/>
        </w:rPr>
        <w:t>.</w:t>
      </w:r>
    </w:p>
    <w:p w14:paraId="2AAEC060" w14:textId="77777777" w:rsidR="0016259F" w:rsidRDefault="0016259F" w:rsidP="0016259F">
      <w:pPr>
        <w:pStyle w:val="Heading2"/>
        <w:rPr>
          <w:rtl/>
        </w:rPr>
      </w:pPr>
      <w:bookmarkStart w:id="150" w:name="_Toc211464580"/>
      <w:r>
        <w:t>outline</w:t>
      </w:r>
      <w:bookmarkEnd w:id="150"/>
    </w:p>
    <w:p w14:paraId="0D16E318" w14:textId="77777777" w:rsidR="0016259F" w:rsidRDefault="0016259F" w:rsidP="0016259F">
      <w:pPr>
        <w:pStyle w:val="bold"/>
        <w:rPr>
          <w:rtl/>
        </w:rPr>
      </w:pPr>
      <w:r>
        <w:t>Outline-style</w:t>
      </w:r>
    </w:p>
    <w:p w14:paraId="4212B662" w14:textId="77777777" w:rsidR="0016259F" w:rsidRDefault="0016259F" w:rsidP="0016259F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Outline-style</w:t>
      </w:r>
    </w:p>
    <w:p w14:paraId="62EB9CF3" w14:textId="77777777" w:rsidR="0016259F" w:rsidRDefault="0016259F" w:rsidP="0016259F">
      <w:pPr>
        <w:rPr>
          <w:rtl/>
        </w:rPr>
      </w:pPr>
      <w:r>
        <w:rPr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>:</w:t>
      </w:r>
    </w:p>
    <w:p w14:paraId="03F0FDD5" w14:textId="77777777" w:rsidR="0016259F" w:rsidRDefault="0016259F" w:rsidP="0016259F">
      <w:pPr>
        <w:rPr>
          <w:rtl/>
        </w:rPr>
      </w:pPr>
      <w:r>
        <w:t>Outline-style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سبک </w:t>
      </w:r>
      <w:r>
        <w:t>outline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F4688E7" w14:textId="77777777" w:rsidR="0016259F" w:rsidRDefault="0016259F" w:rsidP="0016259F">
      <w:pPr>
        <w:rPr>
          <w:rtl/>
        </w:rPr>
      </w:pPr>
      <w:r>
        <w:rPr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ممکن: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1B48D0D1" w14:textId="77777777" w:rsidTr="004644E4">
        <w:tc>
          <w:tcPr>
            <w:tcW w:w="9350" w:type="dxa"/>
          </w:tcPr>
          <w:p w14:paraId="5FFEEC6B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outline-style: solid;     /* </w:t>
            </w:r>
            <w:r>
              <w:rPr>
                <w:rFonts w:cs="IRANSansWeb(FaNum) Light"/>
                <w:rtl/>
              </w:rPr>
              <w:t>خط 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وسته</w:t>
            </w:r>
            <w:r>
              <w:t xml:space="preserve"> */</w:t>
            </w:r>
          </w:p>
          <w:p w14:paraId="51C0B14B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outline-style: dashed;    /* </w:t>
            </w:r>
            <w:r>
              <w:rPr>
                <w:rFonts w:cs="IRANSansWeb(FaNum) Light"/>
                <w:rtl/>
              </w:rPr>
              <w:t>خط 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t xml:space="preserve"> */</w:t>
            </w:r>
          </w:p>
          <w:p w14:paraId="685E5DB7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outline-style: dotted;    /* </w:t>
            </w:r>
            <w:r>
              <w:rPr>
                <w:rFonts w:cs="IRANSansWeb(FaNum) Light"/>
                <w:rtl/>
              </w:rPr>
              <w:t>نقطه 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t xml:space="preserve"> */</w:t>
            </w:r>
          </w:p>
          <w:p w14:paraId="073E1CA9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outline-style: double;    /* </w:t>
            </w:r>
            <w:r>
              <w:rPr>
                <w:rFonts w:cs="IRANSansWeb(FaNum) Light"/>
                <w:rtl/>
              </w:rPr>
              <w:t>خط دوتا</w:t>
            </w:r>
            <w:r>
              <w:rPr>
                <w:rFonts w:cs="IRANSansWeb(FaNum) Light" w:hint="cs"/>
                <w:rtl/>
              </w:rPr>
              <w:t>یی</w:t>
            </w:r>
            <w:r>
              <w:t xml:space="preserve"> */</w:t>
            </w:r>
          </w:p>
          <w:p w14:paraId="74DE3770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outline-style: groove;    /* </w:t>
            </w:r>
            <w:r>
              <w:rPr>
                <w:rFonts w:cs="IRANSansWeb(FaNum) Light"/>
                <w:rtl/>
              </w:rPr>
              <w:t>فرورفته سه بعد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0C01BECC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outline-style: ridge;     /* </w:t>
            </w:r>
            <w:r>
              <w:rPr>
                <w:rFonts w:cs="IRANSansWeb(FaNum) Light"/>
                <w:rtl/>
              </w:rPr>
              <w:t>برجسته سه بعد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3A015C5F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outline-style: inset;     /* </w:t>
            </w:r>
            <w:r>
              <w:rPr>
                <w:rFonts w:cs="IRANSansWeb(FaNum) Light"/>
                <w:rtl/>
              </w:rPr>
              <w:t>المان فرورفته</w:t>
            </w:r>
            <w:r>
              <w:t xml:space="preserve"> */</w:t>
            </w:r>
          </w:p>
          <w:p w14:paraId="61416E31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outline-style: outset;    /* </w:t>
            </w:r>
            <w:r>
              <w:rPr>
                <w:rFonts w:cs="IRANSansWeb(FaNum) Light"/>
                <w:rtl/>
              </w:rPr>
              <w:t>المان برجسته</w:t>
            </w:r>
            <w:r>
              <w:t xml:space="preserve"> */</w:t>
            </w:r>
          </w:p>
          <w:p w14:paraId="262D4B28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outline-style: none;      /* </w:t>
            </w:r>
            <w:r>
              <w:rPr>
                <w:rFonts w:cs="IRANSansWeb(FaNum) Light"/>
                <w:rtl/>
              </w:rPr>
              <w:t>بدون</w:t>
            </w:r>
            <w:r>
              <w:t xml:space="preserve"> outline */</w:t>
            </w:r>
          </w:p>
          <w:p w14:paraId="32A912F3" w14:textId="77777777" w:rsidR="0016259F" w:rsidRDefault="0016259F" w:rsidP="004644E4">
            <w:pPr>
              <w:pStyle w:val="code"/>
              <w:bidi w:val="0"/>
            </w:pPr>
            <w:r>
              <w:t xml:space="preserve">outline-style: hidden;    /* outline </w:t>
            </w:r>
            <w:r>
              <w:rPr>
                <w:rFonts w:cs="IRANSansWeb(FaNum) Light"/>
                <w:rtl/>
              </w:rPr>
              <w:t>مخف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</w:tc>
      </w:tr>
    </w:tbl>
    <w:p w14:paraId="537FA1EA" w14:textId="77777777" w:rsidR="0016259F" w:rsidRDefault="0016259F" w:rsidP="0016259F">
      <w:pPr>
        <w:rPr>
          <w:rtl/>
        </w:rPr>
      </w:pPr>
    </w:p>
    <w:p w14:paraId="62736C7E" w14:textId="77777777" w:rsidR="0016259F" w:rsidRDefault="0016259F" w:rsidP="0016259F">
      <w:pPr>
        <w:rPr>
          <w:rtl/>
        </w:rPr>
      </w:pPr>
      <w:r w:rsidRPr="00786808">
        <w:rPr>
          <w:rtl/>
        </w:rPr>
        <w:t>تمر</w:t>
      </w:r>
      <w:r w:rsidRPr="00786808">
        <w:rPr>
          <w:rFonts w:hint="cs"/>
          <w:rtl/>
        </w:rPr>
        <w:t>ی</w:t>
      </w:r>
      <w:r w:rsidRPr="00786808">
        <w:rPr>
          <w:rFonts w:hint="eastAsia"/>
          <w:rtl/>
        </w:rPr>
        <w:t>ن</w:t>
      </w:r>
      <w:r w:rsidRPr="00786808">
        <w:rPr>
          <w:rtl/>
        </w:rPr>
        <w:t xml:space="preserve"> عمل</w:t>
      </w:r>
      <w:r w:rsidRPr="00786808">
        <w:rPr>
          <w:rFonts w:hint="cs"/>
          <w:rtl/>
        </w:rPr>
        <w:t>ی</w:t>
      </w:r>
      <w:r w:rsidRPr="00786808">
        <w:rPr>
          <w:rtl/>
        </w:rPr>
        <w:t xml:space="preserve"> </w:t>
      </w:r>
      <w:r w:rsidRPr="00786808">
        <w:t>Outline-style</w:t>
      </w:r>
      <w:r w:rsidRPr="00786808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0ECF3A49" w14:textId="77777777" w:rsidTr="004644E4">
        <w:tc>
          <w:tcPr>
            <w:tcW w:w="9350" w:type="dxa"/>
          </w:tcPr>
          <w:p w14:paraId="0115F97D" w14:textId="77777777" w:rsidR="0016259F" w:rsidRDefault="0016259F" w:rsidP="004644E4">
            <w:pPr>
              <w:pStyle w:val="code"/>
              <w:bidi w:val="0"/>
            </w:pPr>
            <w:r>
              <w:t>&lt;style&gt;</w:t>
            </w:r>
          </w:p>
          <w:p w14:paraId="4310F079" w14:textId="77777777" w:rsidR="0016259F" w:rsidRDefault="0016259F" w:rsidP="004644E4">
            <w:pPr>
              <w:pStyle w:val="code"/>
              <w:bidi w:val="0"/>
            </w:pPr>
            <w:r>
              <w:t>.container {</w:t>
            </w:r>
          </w:p>
          <w:p w14:paraId="7BE63768" w14:textId="77777777" w:rsidR="0016259F" w:rsidRDefault="0016259F" w:rsidP="004644E4">
            <w:pPr>
              <w:pStyle w:val="code"/>
              <w:bidi w:val="0"/>
            </w:pPr>
            <w:r>
              <w:t xml:space="preserve">    display: flex;</w:t>
            </w:r>
          </w:p>
          <w:p w14:paraId="49E89A33" w14:textId="77777777" w:rsidR="0016259F" w:rsidRDefault="0016259F" w:rsidP="004644E4">
            <w:pPr>
              <w:pStyle w:val="code"/>
              <w:bidi w:val="0"/>
            </w:pPr>
            <w:r>
              <w:t xml:space="preserve">    flex-direction: column;</w:t>
            </w:r>
          </w:p>
          <w:p w14:paraId="7B707575" w14:textId="77777777" w:rsidR="0016259F" w:rsidRDefault="0016259F" w:rsidP="004644E4">
            <w:pPr>
              <w:pStyle w:val="code"/>
              <w:bidi w:val="0"/>
            </w:pPr>
            <w:r>
              <w:t xml:space="preserve">    gap: 15px;</w:t>
            </w:r>
          </w:p>
          <w:p w14:paraId="24570F07" w14:textId="77777777" w:rsidR="0016259F" w:rsidRDefault="0016259F" w:rsidP="004644E4">
            <w:pPr>
              <w:pStyle w:val="code"/>
              <w:bidi w:val="0"/>
            </w:pPr>
            <w:r>
              <w:t xml:space="preserve">    padding: 20px;</w:t>
            </w:r>
          </w:p>
          <w:p w14:paraId="3AE84D65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lastRenderedPageBreak/>
              <w:t>}</w:t>
            </w:r>
          </w:p>
          <w:p w14:paraId="7CEDEAF6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4E5BE650" w14:textId="77777777" w:rsidR="0016259F" w:rsidRDefault="0016259F" w:rsidP="004644E4">
            <w:pPr>
              <w:pStyle w:val="code"/>
              <w:bidi w:val="0"/>
            </w:pPr>
            <w:r>
              <w:t>.example {</w:t>
            </w:r>
          </w:p>
          <w:p w14:paraId="369F6A26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#f8f9fa;</w:t>
            </w:r>
          </w:p>
          <w:p w14:paraId="1CB7FA8A" w14:textId="77777777" w:rsidR="0016259F" w:rsidRDefault="0016259F" w:rsidP="004644E4">
            <w:pPr>
              <w:pStyle w:val="code"/>
              <w:bidi w:val="0"/>
            </w:pPr>
            <w:r>
              <w:t xml:space="preserve">    padding: 20px;</w:t>
            </w:r>
          </w:p>
          <w:p w14:paraId="59134597" w14:textId="77777777" w:rsidR="0016259F" w:rsidRDefault="0016259F" w:rsidP="004644E4">
            <w:pPr>
              <w:pStyle w:val="code"/>
              <w:bidi w:val="0"/>
            </w:pPr>
            <w:r>
              <w:t xml:space="preserve">    border: 2px solid #dee2e6;</w:t>
            </w:r>
          </w:p>
          <w:p w14:paraId="53619A4E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269841E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04FE4E51" w14:textId="77777777" w:rsidR="0016259F" w:rsidRDefault="0016259F" w:rsidP="004644E4">
            <w:pPr>
              <w:pStyle w:val="code"/>
              <w:bidi w:val="0"/>
            </w:pPr>
            <w:r>
              <w:t>.solid { outline-style: solid; }</w:t>
            </w:r>
          </w:p>
          <w:p w14:paraId="2B0F1D9E" w14:textId="77777777" w:rsidR="0016259F" w:rsidRDefault="0016259F" w:rsidP="004644E4">
            <w:pPr>
              <w:pStyle w:val="code"/>
              <w:bidi w:val="0"/>
            </w:pPr>
            <w:r>
              <w:t>.dashed { outline-style: dashed; }</w:t>
            </w:r>
          </w:p>
          <w:p w14:paraId="7DF005F8" w14:textId="77777777" w:rsidR="0016259F" w:rsidRDefault="0016259F" w:rsidP="004644E4">
            <w:pPr>
              <w:pStyle w:val="code"/>
              <w:bidi w:val="0"/>
            </w:pPr>
            <w:r>
              <w:t>.dotted { outline-style: dotted; }</w:t>
            </w:r>
          </w:p>
          <w:p w14:paraId="7C21F78C" w14:textId="77777777" w:rsidR="0016259F" w:rsidRDefault="0016259F" w:rsidP="004644E4">
            <w:pPr>
              <w:pStyle w:val="code"/>
              <w:bidi w:val="0"/>
            </w:pPr>
            <w:r>
              <w:t>.double { outline-style: double; }</w:t>
            </w:r>
          </w:p>
          <w:p w14:paraId="3E22AAD3" w14:textId="77777777" w:rsidR="0016259F" w:rsidRDefault="0016259F" w:rsidP="004644E4">
            <w:pPr>
              <w:pStyle w:val="code"/>
              <w:bidi w:val="0"/>
            </w:pPr>
            <w:r>
              <w:t>.groove { outline-style: groove; }</w:t>
            </w:r>
          </w:p>
          <w:p w14:paraId="530028F5" w14:textId="77777777" w:rsidR="0016259F" w:rsidRDefault="0016259F" w:rsidP="004644E4">
            <w:pPr>
              <w:pStyle w:val="code"/>
              <w:bidi w:val="0"/>
            </w:pPr>
            <w:r>
              <w:t>.ridge { outline-style: ridge; }</w:t>
            </w:r>
          </w:p>
          <w:p w14:paraId="483023B5" w14:textId="77777777" w:rsidR="0016259F" w:rsidRDefault="0016259F" w:rsidP="004644E4">
            <w:pPr>
              <w:pStyle w:val="code"/>
              <w:bidi w:val="0"/>
            </w:pPr>
            <w:r>
              <w:t>.inset { outline-style: inset; }</w:t>
            </w:r>
          </w:p>
          <w:p w14:paraId="79D6B563" w14:textId="77777777" w:rsidR="0016259F" w:rsidRDefault="0016259F" w:rsidP="004644E4">
            <w:pPr>
              <w:pStyle w:val="code"/>
              <w:bidi w:val="0"/>
            </w:pPr>
            <w:r>
              <w:t>.outset { outline-style: outset; }</w:t>
            </w:r>
          </w:p>
          <w:p w14:paraId="3CF9809D" w14:textId="77777777" w:rsidR="0016259F" w:rsidRDefault="0016259F" w:rsidP="004644E4">
            <w:pPr>
              <w:pStyle w:val="code"/>
              <w:bidi w:val="0"/>
            </w:pPr>
            <w:r>
              <w:t>.none { outline-style: none; }</w:t>
            </w:r>
          </w:p>
          <w:p w14:paraId="4AC7E55F" w14:textId="77777777" w:rsidR="0016259F" w:rsidRDefault="0016259F" w:rsidP="004644E4">
            <w:pPr>
              <w:pStyle w:val="code"/>
              <w:bidi w:val="0"/>
            </w:pPr>
            <w:r>
              <w:t>&lt;/style&gt;</w:t>
            </w:r>
          </w:p>
          <w:p w14:paraId="71B73B49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1D6A4E31" w14:textId="77777777" w:rsidR="0016259F" w:rsidRDefault="0016259F" w:rsidP="004644E4">
            <w:pPr>
              <w:pStyle w:val="code"/>
              <w:bidi w:val="0"/>
            </w:pPr>
            <w:r>
              <w:t>&lt;div class="container"&gt;</w:t>
            </w:r>
          </w:p>
          <w:p w14:paraId="12466C38" w14:textId="77777777" w:rsidR="0016259F" w:rsidRDefault="0016259F" w:rsidP="004644E4">
            <w:pPr>
              <w:pStyle w:val="code"/>
              <w:bidi w:val="0"/>
            </w:pPr>
            <w:r>
              <w:t xml:space="preserve">    &lt;div class="example solid"&gt;outline-style: solid&lt;/div&gt;</w:t>
            </w:r>
          </w:p>
          <w:p w14:paraId="32B25F96" w14:textId="77777777" w:rsidR="0016259F" w:rsidRDefault="0016259F" w:rsidP="004644E4">
            <w:pPr>
              <w:pStyle w:val="code"/>
              <w:bidi w:val="0"/>
            </w:pPr>
            <w:r>
              <w:t xml:space="preserve">    &lt;div class="example dashed"&gt;outline-style: dashed&lt;/div&gt;</w:t>
            </w:r>
          </w:p>
          <w:p w14:paraId="0009BCA9" w14:textId="77777777" w:rsidR="0016259F" w:rsidRDefault="0016259F" w:rsidP="004644E4">
            <w:pPr>
              <w:pStyle w:val="code"/>
              <w:bidi w:val="0"/>
            </w:pPr>
            <w:r>
              <w:t xml:space="preserve">    &lt;div class="example dotted"&gt;outline-style: dotted&lt;/div&gt;</w:t>
            </w:r>
          </w:p>
          <w:p w14:paraId="10975798" w14:textId="77777777" w:rsidR="0016259F" w:rsidRDefault="0016259F" w:rsidP="004644E4">
            <w:pPr>
              <w:pStyle w:val="code"/>
              <w:bidi w:val="0"/>
            </w:pPr>
            <w:r>
              <w:t xml:space="preserve">    &lt;div class="example double"&gt;outline-style: double&lt;/div&gt;</w:t>
            </w:r>
          </w:p>
          <w:p w14:paraId="19081E8A" w14:textId="77777777" w:rsidR="0016259F" w:rsidRDefault="0016259F" w:rsidP="004644E4">
            <w:pPr>
              <w:pStyle w:val="code"/>
              <w:bidi w:val="0"/>
            </w:pPr>
            <w:r>
              <w:t xml:space="preserve">    &lt;div class="example groove"&gt;outline-style: groove&lt;/div&gt;</w:t>
            </w:r>
          </w:p>
          <w:p w14:paraId="67885DBB" w14:textId="77777777" w:rsidR="0016259F" w:rsidRDefault="0016259F" w:rsidP="004644E4">
            <w:pPr>
              <w:pStyle w:val="code"/>
              <w:bidi w:val="0"/>
            </w:pPr>
            <w:r>
              <w:t xml:space="preserve">    &lt;div class="example ridge"&gt;outline-style: ridge&lt;/div&gt;</w:t>
            </w:r>
          </w:p>
          <w:p w14:paraId="7580AF28" w14:textId="77777777" w:rsidR="0016259F" w:rsidRDefault="0016259F" w:rsidP="004644E4">
            <w:pPr>
              <w:pStyle w:val="code"/>
              <w:bidi w:val="0"/>
            </w:pPr>
            <w:r>
              <w:t xml:space="preserve">    &lt;div class="example inset"&gt;outline-style: inset&lt;/div&gt;</w:t>
            </w:r>
          </w:p>
          <w:p w14:paraId="64CC928E" w14:textId="77777777" w:rsidR="0016259F" w:rsidRDefault="0016259F" w:rsidP="004644E4">
            <w:pPr>
              <w:pStyle w:val="code"/>
              <w:bidi w:val="0"/>
            </w:pPr>
            <w:r>
              <w:t xml:space="preserve">    &lt;div class="example outset"&gt;outline-style: outset&lt;/div&gt;</w:t>
            </w:r>
          </w:p>
          <w:p w14:paraId="171F49B3" w14:textId="77777777" w:rsidR="0016259F" w:rsidRDefault="0016259F" w:rsidP="004644E4">
            <w:pPr>
              <w:pStyle w:val="code"/>
              <w:bidi w:val="0"/>
            </w:pPr>
            <w:r>
              <w:t xml:space="preserve">    &lt;div class="example none"&gt;outline-style: none&lt;/div&gt;</w:t>
            </w:r>
          </w:p>
          <w:p w14:paraId="265B1206" w14:textId="77777777" w:rsidR="0016259F" w:rsidRDefault="0016259F" w:rsidP="004644E4">
            <w:pPr>
              <w:pStyle w:val="code"/>
              <w:bidi w:val="0"/>
            </w:pPr>
            <w:r>
              <w:t>&lt;/div&gt;</w:t>
            </w:r>
          </w:p>
        </w:tc>
      </w:tr>
    </w:tbl>
    <w:p w14:paraId="3EFBCEA6" w14:textId="77777777" w:rsidR="0016259F" w:rsidRDefault="0016259F" w:rsidP="0016259F">
      <w:pPr>
        <w:pStyle w:val="code"/>
        <w:rPr>
          <w:rtl/>
        </w:rPr>
      </w:pPr>
      <w:hyperlink r:id="rId288" w:history="1">
        <w:r w:rsidRPr="00CF7023">
          <w:rPr>
            <w:rStyle w:val="Hyperlink"/>
          </w:rPr>
          <w:t>Outline-style</w:t>
        </w:r>
      </w:hyperlink>
    </w:p>
    <w:p w14:paraId="5D337EC2" w14:textId="77777777" w:rsidR="0016259F" w:rsidRDefault="0016259F" w:rsidP="0016259F">
      <w:pPr>
        <w:pStyle w:val="code"/>
      </w:pPr>
    </w:p>
    <w:p w14:paraId="1B92CB1F" w14:textId="77777777" w:rsidR="0016259F" w:rsidRDefault="0016259F" w:rsidP="0016259F">
      <w:pPr>
        <w:pStyle w:val="bold"/>
        <w:rPr>
          <w:rtl/>
        </w:rPr>
      </w:pPr>
      <w:r>
        <w:t>Outline-width</w:t>
      </w:r>
    </w:p>
    <w:p w14:paraId="6987144A" w14:textId="77777777" w:rsidR="0016259F" w:rsidRDefault="0016259F" w:rsidP="0016259F">
      <w:pPr>
        <w:rPr>
          <w:rtl/>
        </w:rPr>
      </w:pPr>
      <w:r>
        <w:rPr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>:</w:t>
      </w:r>
    </w:p>
    <w:p w14:paraId="7E224547" w14:textId="77777777" w:rsidR="0016259F" w:rsidRDefault="0016259F" w:rsidP="0016259F">
      <w:pPr>
        <w:rPr>
          <w:rtl/>
        </w:rPr>
      </w:pPr>
      <w:r>
        <w:t>Outline-width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ضخامت </w:t>
      </w:r>
      <w:r>
        <w:t>outline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3C8B24D" w14:textId="77777777" w:rsidR="0016259F" w:rsidRDefault="0016259F" w:rsidP="0016259F">
      <w:pPr>
        <w:rPr>
          <w:rtl/>
        </w:rPr>
      </w:pPr>
    </w:p>
    <w:p w14:paraId="456CF10A" w14:textId="77777777" w:rsidR="0016259F" w:rsidRDefault="0016259F" w:rsidP="0016259F">
      <w:pPr>
        <w:rPr>
          <w:rtl/>
        </w:rPr>
      </w:pPr>
      <w:r>
        <w:rPr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ممکن: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5FEE7673" w14:textId="77777777" w:rsidTr="004644E4">
        <w:tc>
          <w:tcPr>
            <w:tcW w:w="9350" w:type="dxa"/>
          </w:tcPr>
          <w:p w14:paraId="7F67E7E4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outline-width: thin;      /* </w:t>
            </w:r>
            <w:r>
              <w:rPr>
                <w:rFonts w:cs="IRANSansWeb(FaNum) Light"/>
                <w:rtl/>
              </w:rPr>
              <w:t>نازک</w:t>
            </w:r>
            <w:r>
              <w:t xml:space="preserve"> */</w:t>
            </w:r>
          </w:p>
          <w:p w14:paraId="50381F2C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outline-width: medium;    /* </w:t>
            </w:r>
            <w:r>
              <w:rPr>
                <w:rFonts w:cs="IRANSansWeb(FaNum) Light"/>
                <w:rtl/>
              </w:rPr>
              <w:t>متوسط</w:t>
            </w:r>
            <w:r>
              <w:t xml:space="preserve"> */</w:t>
            </w:r>
          </w:p>
          <w:p w14:paraId="1410B2E1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outline-width: thick;     /* </w:t>
            </w:r>
            <w:r>
              <w:rPr>
                <w:rFonts w:cs="IRANSansWeb(FaNum) Light"/>
                <w:rtl/>
              </w:rPr>
              <w:t>ضخ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t xml:space="preserve"> */</w:t>
            </w:r>
          </w:p>
          <w:p w14:paraId="5FAB17AF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outline-width: 2px;       /* </w:t>
            </w:r>
            <w:r>
              <w:rPr>
                <w:rFonts w:cs="IRANSansWeb(FaNum) Light"/>
                <w:rtl/>
              </w:rPr>
              <w:t>مقدار عدد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41B88C63" w14:textId="77777777" w:rsidR="0016259F" w:rsidRDefault="0016259F" w:rsidP="004644E4">
            <w:pPr>
              <w:pStyle w:val="code"/>
              <w:bidi w:val="0"/>
            </w:pPr>
            <w:r>
              <w:t xml:space="preserve">outline-width: 0.5em;     /* </w:t>
            </w:r>
            <w:r>
              <w:rPr>
                <w:rFonts w:cs="IRANSansWeb(FaNum) Light"/>
                <w:rtl/>
              </w:rPr>
              <w:t>واحدها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نسب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</w:tc>
      </w:tr>
    </w:tbl>
    <w:p w14:paraId="5A42F45D" w14:textId="77777777" w:rsidR="0016259F" w:rsidRDefault="0016259F" w:rsidP="0016259F"/>
    <w:p w14:paraId="55A584C7" w14:textId="77777777" w:rsidR="0016259F" w:rsidRDefault="0016259F" w:rsidP="0016259F">
      <w:pPr>
        <w:rPr>
          <w:rtl/>
        </w:rPr>
      </w:pPr>
      <w:r w:rsidRPr="00CF7023">
        <w:rPr>
          <w:rtl/>
        </w:rPr>
        <w:t>تمر</w:t>
      </w:r>
      <w:r w:rsidRPr="00CF7023">
        <w:rPr>
          <w:rFonts w:hint="cs"/>
          <w:rtl/>
        </w:rPr>
        <w:t>ی</w:t>
      </w:r>
      <w:r w:rsidRPr="00CF7023">
        <w:rPr>
          <w:rFonts w:hint="eastAsia"/>
          <w:rtl/>
        </w:rPr>
        <w:t>ن</w:t>
      </w:r>
      <w:r w:rsidRPr="00CF7023">
        <w:rPr>
          <w:rtl/>
        </w:rPr>
        <w:t xml:space="preserve"> عمل</w:t>
      </w:r>
      <w:r w:rsidRPr="00CF7023">
        <w:rPr>
          <w:rFonts w:hint="cs"/>
          <w:rtl/>
        </w:rPr>
        <w:t>ی</w:t>
      </w:r>
      <w:r w:rsidRPr="00CF7023">
        <w:rPr>
          <w:rtl/>
        </w:rPr>
        <w:t xml:space="preserve"> </w:t>
      </w:r>
      <w:r w:rsidRPr="00CF7023">
        <w:t>Outline-width</w:t>
      </w:r>
      <w:r w:rsidRPr="00CF7023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117456BD" w14:textId="77777777" w:rsidTr="004644E4">
        <w:tc>
          <w:tcPr>
            <w:tcW w:w="9350" w:type="dxa"/>
          </w:tcPr>
          <w:p w14:paraId="49E39CD6" w14:textId="77777777" w:rsidR="0016259F" w:rsidRDefault="0016259F" w:rsidP="004644E4">
            <w:pPr>
              <w:pStyle w:val="code"/>
              <w:bidi w:val="0"/>
            </w:pPr>
            <w:r>
              <w:t>&lt;style&gt;</w:t>
            </w:r>
          </w:p>
          <w:p w14:paraId="3C048FB7" w14:textId="77777777" w:rsidR="0016259F" w:rsidRDefault="0016259F" w:rsidP="004644E4">
            <w:pPr>
              <w:pStyle w:val="code"/>
              <w:bidi w:val="0"/>
            </w:pPr>
            <w:r>
              <w:t>.width-example {</w:t>
            </w:r>
          </w:p>
          <w:p w14:paraId="160A2E62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#e9ecef;</w:t>
            </w:r>
          </w:p>
          <w:p w14:paraId="1FA22358" w14:textId="77777777" w:rsidR="0016259F" w:rsidRDefault="0016259F" w:rsidP="004644E4">
            <w:pPr>
              <w:pStyle w:val="code"/>
              <w:bidi w:val="0"/>
            </w:pPr>
            <w:r>
              <w:t xml:space="preserve">    padding: 15px;</w:t>
            </w:r>
          </w:p>
          <w:p w14:paraId="2A32B439" w14:textId="77777777" w:rsidR="0016259F" w:rsidRDefault="0016259F" w:rsidP="004644E4">
            <w:pPr>
              <w:pStyle w:val="code"/>
              <w:bidi w:val="0"/>
            </w:pPr>
            <w:r>
              <w:t xml:space="preserve">    margin-bottom: 10px;</w:t>
            </w:r>
          </w:p>
          <w:p w14:paraId="7638AC98" w14:textId="77777777" w:rsidR="0016259F" w:rsidRDefault="0016259F" w:rsidP="004644E4">
            <w:pPr>
              <w:pStyle w:val="code"/>
              <w:bidi w:val="0"/>
            </w:pPr>
            <w:r>
              <w:t xml:space="preserve">    outline-style: solid;</w:t>
            </w:r>
          </w:p>
          <w:p w14:paraId="774244C4" w14:textId="77777777" w:rsidR="0016259F" w:rsidRDefault="0016259F" w:rsidP="004644E4">
            <w:pPr>
              <w:pStyle w:val="code"/>
              <w:bidi w:val="0"/>
            </w:pPr>
            <w:r>
              <w:t xml:space="preserve">    outline-color: #007bff;</w:t>
            </w:r>
          </w:p>
          <w:p w14:paraId="445515A7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F2C8AA7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3ACFDA1F" w14:textId="77777777" w:rsidR="0016259F" w:rsidRDefault="0016259F" w:rsidP="004644E4">
            <w:pPr>
              <w:pStyle w:val="code"/>
              <w:bidi w:val="0"/>
            </w:pPr>
            <w:r>
              <w:t>.thin { outline-width: thin; }</w:t>
            </w:r>
          </w:p>
          <w:p w14:paraId="52EFAC9B" w14:textId="77777777" w:rsidR="0016259F" w:rsidRDefault="0016259F" w:rsidP="004644E4">
            <w:pPr>
              <w:pStyle w:val="code"/>
              <w:bidi w:val="0"/>
            </w:pPr>
            <w:r>
              <w:t>.medium { outline-width: medium; }</w:t>
            </w:r>
          </w:p>
          <w:p w14:paraId="4FBD8BE0" w14:textId="77777777" w:rsidR="0016259F" w:rsidRDefault="0016259F" w:rsidP="004644E4">
            <w:pPr>
              <w:pStyle w:val="code"/>
              <w:bidi w:val="0"/>
            </w:pPr>
            <w:r>
              <w:t>.thick { outline-width: thick; }</w:t>
            </w:r>
          </w:p>
          <w:p w14:paraId="35ABFAD9" w14:textId="77777777" w:rsidR="0016259F" w:rsidRDefault="0016259F" w:rsidP="004644E4">
            <w:pPr>
              <w:pStyle w:val="code"/>
              <w:bidi w:val="0"/>
            </w:pPr>
            <w:r>
              <w:t>.pixel2 { outline-width: 2px; }</w:t>
            </w:r>
          </w:p>
          <w:p w14:paraId="21C334F2" w14:textId="77777777" w:rsidR="0016259F" w:rsidRDefault="0016259F" w:rsidP="004644E4">
            <w:pPr>
              <w:pStyle w:val="code"/>
              <w:bidi w:val="0"/>
            </w:pPr>
            <w:r>
              <w:t>.pixel5 { outline-width: 5px; }</w:t>
            </w:r>
          </w:p>
          <w:p w14:paraId="58D2E0C9" w14:textId="77777777" w:rsidR="0016259F" w:rsidRDefault="0016259F" w:rsidP="004644E4">
            <w:pPr>
              <w:pStyle w:val="code"/>
              <w:bidi w:val="0"/>
            </w:pPr>
            <w:r>
              <w:t>.pixel10 { outline-width: 10px; }</w:t>
            </w:r>
          </w:p>
          <w:p w14:paraId="2D0653B1" w14:textId="77777777" w:rsidR="0016259F" w:rsidRDefault="0016259F" w:rsidP="004644E4">
            <w:pPr>
              <w:pStyle w:val="code"/>
              <w:bidi w:val="0"/>
            </w:pPr>
            <w:r>
              <w:t>&lt;/style&gt;</w:t>
            </w:r>
          </w:p>
          <w:p w14:paraId="66C56A84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3E943327" w14:textId="77777777" w:rsidR="0016259F" w:rsidRDefault="0016259F" w:rsidP="004644E4">
            <w:pPr>
              <w:pStyle w:val="code"/>
              <w:bidi w:val="0"/>
            </w:pPr>
            <w:r>
              <w:t>&lt;div class="width-example thin"&gt;outline-width: thin&lt;/div&gt;</w:t>
            </w:r>
          </w:p>
          <w:p w14:paraId="567B39E8" w14:textId="77777777" w:rsidR="0016259F" w:rsidRDefault="0016259F" w:rsidP="004644E4">
            <w:pPr>
              <w:pStyle w:val="code"/>
              <w:bidi w:val="0"/>
            </w:pPr>
            <w:r>
              <w:t>&lt;div class="width-example medium"&gt;outline-width: medium&lt;/div&gt;</w:t>
            </w:r>
          </w:p>
          <w:p w14:paraId="506951D9" w14:textId="77777777" w:rsidR="0016259F" w:rsidRDefault="0016259F" w:rsidP="004644E4">
            <w:pPr>
              <w:pStyle w:val="code"/>
              <w:bidi w:val="0"/>
            </w:pPr>
            <w:r>
              <w:t>&lt;div class="width-example thick"&gt;outline-width: thick&lt;/div&gt;</w:t>
            </w:r>
          </w:p>
          <w:p w14:paraId="7375C021" w14:textId="77777777" w:rsidR="0016259F" w:rsidRDefault="0016259F" w:rsidP="004644E4">
            <w:pPr>
              <w:pStyle w:val="code"/>
              <w:bidi w:val="0"/>
            </w:pPr>
            <w:r>
              <w:t>&lt;div class="width-example pixel2"&gt;outline-width: 2px&lt;/div&gt;</w:t>
            </w:r>
          </w:p>
          <w:p w14:paraId="0758AB14" w14:textId="77777777" w:rsidR="0016259F" w:rsidRDefault="0016259F" w:rsidP="004644E4">
            <w:pPr>
              <w:pStyle w:val="code"/>
              <w:bidi w:val="0"/>
            </w:pPr>
            <w:r>
              <w:t>&lt;div class="width-example pixel5"&gt;outline-width: 5px&lt;/div&gt;</w:t>
            </w:r>
          </w:p>
          <w:p w14:paraId="6FA7BFC2" w14:textId="77777777" w:rsidR="0016259F" w:rsidRDefault="0016259F" w:rsidP="004644E4">
            <w:pPr>
              <w:pStyle w:val="code"/>
              <w:bidi w:val="0"/>
            </w:pPr>
            <w:r>
              <w:t>&lt;div class="width-example pixel10"&gt;outline-width: 10px&lt;/div&gt;</w:t>
            </w:r>
          </w:p>
        </w:tc>
      </w:tr>
    </w:tbl>
    <w:p w14:paraId="37303B72" w14:textId="77777777" w:rsidR="0016259F" w:rsidRDefault="0016259F" w:rsidP="0016259F">
      <w:pPr>
        <w:bidi w:val="0"/>
      </w:pPr>
    </w:p>
    <w:p w14:paraId="50655363" w14:textId="77777777" w:rsidR="0016259F" w:rsidRDefault="0016259F" w:rsidP="0016259F">
      <w:pPr>
        <w:pStyle w:val="bold"/>
      </w:pPr>
      <w:r>
        <w:t>Outline-color</w:t>
      </w:r>
    </w:p>
    <w:p w14:paraId="5A3CE809" w14:textId="77777777" w:rsidR="0016259F" w:rsidRDefault="0016259F" w:rsidP="0016259F">
      <w:pPr>
        <w:rPr>
          <w:rtl/>
        </w:rPr>
      </w:pPr>
      <w:r>
        <w:rPr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>:</w:t>
      </w:r>
    </w:p>
    <w:p w14:paraId="6D9E90C3" w14:textId="77777777" w:rsidR="0016259F" w:rsidRDefault="0016259F" w:rsidP="0016259F">
      <w:pPr>
        <w:rPr>
          <w:rtl/>
        </w:rPr>
      </w:pPr>
      <w:r>
        <w:t>Outline-color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رنگ </w:t>
      </w:r>
      <w:r>
        <w:t>outline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77246D77" w14:textId="77777777" w:rsidR="0016259F" w:rsidRDefault="0016259F" w:rsidP="0016259F">
      <w:pPr>
        <w:pStyle w:val="bold"/>
        <w:rPr>
          <w:rtl/>
        </w:rPr>
      </w:pPr>
    </w:p>
    <w:p w14:paraId="4B886C56" w14:textId="77777777" w:rsidR="0016259F" w:rsidRDefault="0016259F" w:rsidP="0016259F">
      <w:r>
        <w:rPr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رنگ: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0BAC3FAC" w14:textId="77777777" w:rsidTr="004644E4">
        <w:tc>
          <w:tcPr>
            <w:tcW w:w="9350" w:type="dxa"/>
          </w:tcPr>
          <w:p w14:paraId="4BB0EDB1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outline-color: red;               /* </w:t>
            </w:r>
            <w:r>
              <w:rPr>
                <w:rFonts w:cs="IRANSansWeb(FaNum) Light"/>
                <w:rtl/>
              </w:rPr>
              <w:t>نام رنگ</w:t>
            </w:r>
            <w:r>
              <w:t xml:space="preserve"> */</w:t>
            </w:r>
          </w:p>
          <w:p w14:paraId="5D9B7FF5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outline-color: #ff0000;           /* </w:t>
            </w:r>
            <w:r>
              <w:rPr>
                <w:rFonts w:cs="IRANSansWeb(FaNum) Light"/>
                <w:rtl/>
              </w:rPr>
              <w:t>کد</w:t>
            </w:r>
            <w:r>
              <w:t xml:space="preserve"> HEX */</w:t>
            </w:r>
          </w:p>
          <w:p w14:paraId="3188BFFC" w14:textId="77777777" w:rsidR="0016259F" w:rsidRDefault="0016259F" w:rsidP="004644E4">
            <w:pPr>
              <w:pStyle w:val="code"/>
              <w:bidi w:val="0"/>
            </w:pPr>
            <w:r>
              <w:t>outline-color: rgb(255, 0, 0);    /* RGB */</w:t>
            </w:r>
          </w:p>
          <w:p w14:paraId="6639E230" w14:textId="77777777" w:rsidR="0016259F" w:rsidRDefault="0016259F" w:rsidP="004644E4">
            <w:pPr>
              <w:pStyle w:val="code"/>
              <w:bidi w:val="0"/>
            </w:pPr>
            <w:r>
              <w:lastRenderedPageBreak/>
              <w:t>outline-color: hsl(0, 100%, 50%); /* HSL */</w:t>
            </w:r>
          </w:p>
          <w:p w14:paraId="55A73BC1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outline-color: transparent;       /* </w:t>
            </w:r>
            <w:r>
              <w:rPr>
                <w:rFonts w:cs="IRANSansWeb(FaNum) Light"/>
                <w:rtl/>
              </w:rPr>
              <w:t>شفاف</w:t>
            </w:r>
            <w:r>
              <w:t xml:space="preserve"> */</w:t>
            </w:r>
          </w:p>
        </w:tc>
      </w:tr>
    </w:tbl>
    <w:p w14:paraId="6A1353D1" w14:textId="77777777" w:rsidR="0016259F" w:rsidRDefault="0016259F" w:rsidP="0016259F"/>
    <w:p w14:paraId="02836AD2" w14:textId="77777777" w:rsidR="0016259F" w:rsidRDefault="0016259F" w:rsidP="0016259F">
      <w:r w:rsidRPr="00CF7023">
        <w:rPr>
          <w:rtl/>
        </w:rPr>
        <w:t>تمر</w:t>
      </w:r>
      <w:r w:rsidRPr="00CF7023">
        <w:rPr>
          <w:rFonts w:hint="cs"/>
          <w:rtl/>
        </w:rPr>
        <w:t>ی</w:t>
      </w:r>
      <w:r w:rsidRPr="00CF7023">
        <w:rPr>
          <w:rFonts w:hint="eastAsia"/>
          <w:rtl/>
        </w:rPr>
        <w:t>ن</w:t>
      </w:r>
      <w:r w:rsidRPr="00CF7023">
        <w:rPr>
          <w:rtl/>
        </w:rPr>
        <w:t xml:space="preserve"> عمل</w:t>
      </w:r>
      <w:r w:rsidRPr="00CF7023">
        <w:rPr>
          <w:rFonts w:hint="cs"/>
          <w:rtl/>
        </w:rPr>
        <w:t>ی</w:t>
      </w:r>
      <w:r w:rsidRPr="00CF7023">
        <w:rPr>
          <w:rtl/>
        </w:rPr>
        <w:t xml:space="preserve"> </w:t>
      </w:r>
      <w:r w:rsidRPr="00CF7023">
        <w:t>Outline-color</w:t>
      </w:r>
      <w:r w:rsidRPr="00CF7023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20580C5C" w14:textId="77777777" w:rsidTr="004644E4">
        <w:tc>
          <w:tcPr>
            <w:tcW w:w="9350" w:type="dxa"/>
          </w:tcPr>
          <w:p w14:paraId="06A5B15D" w14:textId="77777777" w:rsidR="0016259F" w:rsidRDefault="0016259F" w:rsidP="004644E4">
            <w:pPr>
              <w:pStyle w:val="code"/>
              <w:bidi w:val="0"/>
            </w:pPr>
            <w:r>
              <w:t>&lt;style&gt;</w:t>
            </w:r>
          </w:p>
          <w:p w14:paraId="1D9203AC" w14:textId="77777777" w:rsidR="0016259F" w:rsidRDefault="0016259F" w:rsidP="004644E4">
            <w:pPr>
              <w:pStyle w:val="code"/>
              <w:bidi w:val="0"/>
            </w:pPr>
            <w:r>
              <w:t>.color-example {</w:t>
            </w:r>
          </w:p>
          <w:p w14:paraId="05A3A184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#f8f9fa;</w:t>
            </w:r>
          </w:p>
          <w:p w14:paraId="7177E67B" w14:textId="77777777" w:rsidR="0016259F" w:rsidRDefault="0016259F" w:rsidP="004644E4">
            <w:pPr>
              <w:pStyle w:val="code"/>
              <w:bidi w:val="0"/>
            </w:pPr>
            <w:r>
              <w:t xml:space="preserve">    padding: 15px;</w:t>
            </w:r>
          </w:p>
          <w:p w14:paraId="1FD1F49C" w14:textId="77777777" w:rsidR="0016259F" w:rsidRDefault="0016259F" w:rsidP="004644E4">
            <w:pPr>
              <w:pStyle w:val="code"/>
              <w:bidi w:val="0"/>
            </w:pPr>
            <w:r>
              <w:t xml:space="preserve">    margin-bottom: 10px;</w:t>
            </w:r>
          </w:p>
          <w:p w14:paraId="54A1C08A" w14:textId="77777777" w:rsidR="0016259F" w:rsidRDefault="0016259F" w:rsidP="004644E4">
            <w:pPr>
              <w:pStyle w:val="code"/>
              <w:bidi w:val="0"/>
            </w:pPr>
            <w:r>
              <w:t xml:space="preserve">    outline-style: solid;</w:t>
            </w:r>
          </w:p>
          <w:p w14:paraId="5C644CFE" w14:textId="77777777" w:rsidR="0016259F" w:rsidRDefault="0016259F" w:rsidP="004644E4">
            <w:pPr>
              <w:pStyle w:val="code"/>
              <w:bidi w:val="0"/>
            </w:pPr>
            <w:r>
              <w:t xml:space="preserve">    outline-width: 3px;</w:t>
            </w:r>
          </w:p>
          <w:p w14:paraId="0EEA8478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5E89B0D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5791290C" w14:textId="77777777" w:rsidR="0016259F" w:rsidRDefault="0016259F" w:rsidP="004644E4">
            <w:pPr>
              <w:pStyle w:val="code"/>
              <w:bidi w:val="0"/>
            </w:pPr>
            <w:r>
              <w:t>.red { outline-color: red; }</w:t>
            </w:r>
          </w:p>
          <w:p w14:paraId="76E09DB4" w14:textId="77777777" w:rsidR="0016259F" w:rsidRDefault="0016259F" w:rsidP="004644E4">
            <w:pPr>
              <w:pStyle w:val="code"/>
              <w:bidi w:val="0"/>
            </w:pPr>
            <w:r>
              <w:t>.blue { outline-color: blue; }</w:t>
            </w:r>
          </w:p>
          <w:p w14:paraId="220EF542" w14:textId="77777777" w:rsidR="0016259F" w:rsidRDefault="0016259F" w:rsidP="004644E4">
            <w:pPr>
              <w:pStyle w:val="code"/>
              <w:bidi w:val="0"/>
            </w:pPr>
            <w:r>
              <w:t>.green { outline-color: green; }</w:t>
            </w:r>
          </w:p>
          <w:p w14:paraId="32E3A9FD" w14:textId="77777777" w:rsidR="0016259F" w:rsidRDefault="0016259F" w:rsidP="004644E4">
            <w:pPr>
              <w:pStyle w:val="code"/>
              <w:bidi w:val="0"/>
            </w:pPr>
            <w:r>
              <w:t>.hex { outline-color: #ff6b6b; }</w:t>
            </w:r>
          </w:p>
          <w:p w14:paraId="62FD0D8C" w14:textId="77777777" w:rsidR="0016259F" w:rsidRDefault="0016259F" w:rsidP="004644E4">
            <w:pPr>
              <w:pStyle w:val="code"/>
              <w:bidi w:val="0"/>
            </w:pPr>
            <w:r>
              <w:t>.rgb { outline-color: rgb(106, 90, 205); }</w:t>
            </w:r>
          </w:p>
          <w:p w14:paraId="20FDAE5F" w14:textId="77777777" w:rsidR="0016259F" w:rsidRDefault="0016259F" w:rsidP="004644E4">
            <w:pPr>
              <w:pStyle w:val="code"/>
              <w:bidi w:val="0"/>
            </w:pPr>
            <w:r>
              <w:t>.transparent { outline-color: transparent; }</w:t>
            </w:r>
          </w:p>
          <w:p w14:paraId="3F172550" w14:textId="77777777" w:rsidR="0016259F" w:rsidRDefault="0016259F" w:rsidP="004644E4">
            <w:pPr>
              <w:pStyle w:val="code"/>
              <w:bidi w:val="0"/>
            </w:pPr>
            <w:r>
              <w:t>&lt;/style&gt;</w:t>
            </w:r>
          </w:p>
          <w:p w14:paraId="75FF4DBE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5E567080" w14:textId="77777777" w:rsidR="0016259F" w:rsidRDefault="0016259F" w:rsidP="004644E4">
            <w:pPr>
              <w:pStyle w:val="code"/>
              <w:bidi w:val="0"/>
            </w:pPr>
            <w:r>
              <w:t>&lt;div class="color-example red"&gt;outline-color: red&lt;/div&gt;</w:t>
            </w:r>
          </w:p>
          <w:p w14:paraId="3526CFB8" w14:textId="77777777" w:rsidR="0016259F" w:rsidRDefault="0016259F" w:rsidP="004644E4">
            <w:pPr>
              <w:pStyle w:val="code"/>
              <w:bidi w:val="0"/>
            </w:pPr>
            <w:r>
              <w:t>&lt;div class="color-example blue"&gt;outline-color: blue&lt;/div&gt;</w:t>
            </w:r>
          </w:p>
          <w:p w14:paraId="2CFB8AEE" w14:textId="77777777" w:rsidR="0016259F" w:rsidRDefault="0016259F" w:rsidP="004644E4">
            <w:pPr>
              <w:pStyle w:val="code"/>
              <w:bidi w:val="0"/>
            </w:pPr>
            <w:r>
              <w:t>&lt;div class="color-example green"&gt;outline-color: green&lt;/div&gt;</w:t>
            </w:r>
          </w:p>
          <w:p w14:paraId="490D9212" w14:textId="77777777" w:rsidR="0016259F" w:rsidRDefault="0016259F" w:rsidP="004644E4">
            <w:pPr>
              <w:pStyle w:val="code"/>
              <w:bidi w:val="0"/>
            </w:pPr>
            <w:r>
              <w:t>&lt;div class="color-example hex"&gt;outline-color: #ff6b6b&lt;/div&gt;</w:t>
            </w:r>
          </w:p>
          <w:p w14:paraId="28A98C90" w14:textId="77777777" w:rsidR="0016259F" w:rsidRDefault="0016259F" w:rsidP="004644E4">
            <w:pPr>
              <w:pStyle w:val="code"/>
              <w:bidi w:val="0"/>
            </w:pPr>
            <w:r>
              <w:t>&lt;div class="color-example rgb"&gt;outline-color: rgb(106, 90, 205)&lt;/div&gt;</w:t>
            </w:r>
          </w:p>
          <w:p w14:paraId="0B8249DB" w14:textId="77777777" w:rsidR="0016259F" w:rsidRDefault="0016259F" w:rsidP="004644E4">
            <w:pPr>
              <w:pStyle w:val="code"/>
              <w:bidi w:val="0"/>
            </w:pPr>
            <w:r>
              <w:t>&lt;div class="color-example transparent"&gt;outline-color: transparent&lt;/div&gt;</w:t>
            </w:r>
          </w:p>
        </w:tc>
      </w:tr>
    </w:tbl>
    <w:p w14:paraId="6CDEE8EE" w14:textId="77777777" w:rsidR="0016259F" w:rsidRDefault="0016259F" w:rsidP="0016259F">
      <w:pPr>
        <w:pStyle w:val="code"/>
      </w:pPr>
      <w:hyperlink r:id="rId289" w:history="1">
        <w:r w:rsidRPr="00414AEB">
          <w:rPr>
            <w:rStyle w:val="Hyperlink"/>
          </w:rPr>
          <w:t>Outline-color</w:t>
        </w:r>
      </w:hyperlink>
    </w:p>
    <w:p w14:paraId="3E9AE58D" w14:textId="77777777" w:rsidR="0016259F" w:rsidRDefault="0016259F" w:rsidP="0016259F">
      <w:pPr>
        <w:pStyle w:val="code"/>
      </w:pPr>
    </w:p>
    <w:p w14:paraId="57652C10" w14:textId="77777777" w:rsidR="0016259F" w:rsidRDefault="0016259F" w:rsidP="0016259F">
      <w:pPr>
        <w:pStyle w:val="code"/>
        <w:rPr>
          <w:rFonts w:cs="IRANSansWeb(FaNum) Light"/>
          <w:sz w:val="18"/>
          <w:szCs w:val="24"/>
          <w:rtl/>
          <w:lang w:bidi="ar-SA"/>
        </w:rPr>
      </w:pPr>
      <w:r w:rsidRPr="005312EC">
        <w:rPr>
          <w:rFonts w:ascii="IRANSansWeb(FaNum) Light" w:hAnsi="IRANSansWeb(FaNum) Light" w:cs="IRANSansWeb(FaNum) Light" w:hint="cs"/>
          <w:sz w:val="18"/>
          <w:szCs w:val="24"/>
          <w:rtl/>
          <w:lang w:bidi="ar-SA"/>
        </w:rPr>
        <w:t>تمر</w:t>
      </w:r>
      <w:r w:rsidRPr="005312EC">
        <w:rPr>
          <w:rFonts w:cs="IRANSansWeb(FaNum) Light" w:hint="cs"/>
          <w:sz w:val="18"/>
          <w:szCs w:val="24"/>
          <w:rtl/>
          <w:lang w:bidi="ar-SA"/>
        </w:rPr>
        <w:t>ی</w:t>
      </w:r>
      <w:r w:rsidRPr="005312EC">
        <w:rPr>
          <w:rFonts w:cs="IRANSansWeb(FaNum) Light" w:hint="eastAsia"/>
          <w:sz w:val="18"/>
          <w:szCs w:val="24"/>
          <w:rtl/>
          <w:lang w:bidi="ar-SA"/>
        </w:rPr>
        <w:t>ن</w:t>
      </w:r>
      <w:r w:rsidRPr="005312EC">
        <w:rPr>
          <w:rFonts w:cs="IRANSansWeb(FaNum) Light"/>
          <w:sz w:val="18"/>
          <w:szCs w:val="24"/>
          <w:rtl/>
          <w:lang w:bidi="ar-SA"/>
        </w:rPr>
        <w:t xml:space="preserve"> ترک</w:t>
      </w:r>
      <w:r w:rsidRPr="005312EC">
        <w:rPr>
          <w:rFonts w:cs="IRANSansWeb(FaNum) Light" w:hint="cs"/>
          <w:sz w:val="18"/>
          <w:szCs w:val="24"/>
          <w:rtl/>
          <w:lang w:bidi="ar-SA"/>
        </w:rPr>
        <w:t>ی</w:t>
      </w:r>
      <w:r w:rsidRPr="005312EC">
        <w:rPr>
          <w:rFonts w:cs="IRANSansWeb(FaNum) Light" w:hint="eastAsia"/>
          <w:sz w:val="18"/>
          <w:szCs w:val="24"/>
          <w:rtl/>
          <w:lang w:bidi="ar-SA"/>
        </w:rPr>
        <w:t>ب</w:t>
      </w:r>
      <w:r w:rsidRPr="005312EC">
        <w:rPr>
          <w:rFonts w:cs="IRANSansWeb(FaNum) Light" w:hint="cs"/>
          <w:sz w:val="18"/>
          <w:szCs w:val="24"/>
          <w:rtl/>
          <w:lang w:bidi="ar-SA"/>
        </w:rPr>
        <w:t>ی</w:t>
      </w:r>
      <w:r>
        <w:rPr>
          <w:rFonts w:cs="IRANSansWeb(FaNum) Light" w:hint="cs"/>
          <w:sz w:val="18"/>
          <w:szCs w:val="24"/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62FD4205" w14:textId="77777777" w:rsidTr="004644E4">
        <w:tc>
          <w:tcPr>
            <w:tcW w:w="9350" w:type="dxa"/>
          </w:tcPr>
          <w:p w14:paraId="5F58337C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>&lt;style&gt;</w:t>
            </w:r>
          </w:p>
          <w:p w14:paraId="55BBF56F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>.combined-example {</w:t>
            </w:r>
          </w:p>
          <w:p w14:paraId="26C397EA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 xml:space="preserve">    background-color: #ffffff;</w:t>
            </w:r>
          </w:p>
          <w:p w14:paraId="38A7B7C3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 xml:space="preserve">    padding: 20px;</w:t>
            </w:r>
          </w:p>
          <w:p w14:paraId="15417FD2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 xml:space="preserve">    margin-bottom: 15px;</w:t>
            </w:r>
          </w:p>
          <w:p w14:paraId="0CD155D0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 xml:space="preserve">    border: 1px solid #dee2e6;</w:t>
            </w:r>
          </w:p>
          <w:p w14:paraId="55D5BAB8" w14:textId="77777777" w:rsidR="0016259F" w:rsidRPr="00414AEB" w:rsidRDefault="0016259F" w:rsidP="004644E4">
            <w:pPr>
              <w:pStyle w:val="code"/>
              <w:bidi w:val="0"/>
              <w:rPr>
                <w:szCs w:val="24"/>
                <w:rtl/>
              </w:rPr>
            </w:pPr>
            <w:r w:rsidRPr="00414AEB">
              <w:rPr>
                <w:szCs w:val="24"/>
              </w:rPr>
              <w:t>}</w:t>
            </w:r>
          </w:p>
          <w:p w14:paraId="0368FA7E" w14:textId="77777777" w:rsidR="0016259F" w:rsidRPr="00414AEB" w:rsidRDefault="0016259F" w:rsidP="004644E4">
            <w:pPr>
              <w:pStyle w:val="code"/>
              <w:bidi w:val="0"/>
              <w:rPr>
                <w:szCs w:val="24"/>
                <w:rtl/>
              </w:rPr>
            </w:pPr>
          </w:p>
          <w:p w14:paraId="6D5E587C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>.focus-example {</w:t>
            </w:r>
          </w:p>
          <w:p w14:paraId="57758D66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 xml:space="preserve">    background-color: #f8f9fa;</w:t>
            </w:r>
          </w:p>
          <w:p w14:paraId="53BE61BD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 xml:space="preserve">    padding: 15px;</w:t>
            </w:r>
          </w:p>
          <w:p w14:paraId="49B867C7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 xml:space="preserve">    margin-bottom: 10px;</w:t>
            </w:r>
          </w:p>
          <w:p w14:paraId="42720826" w14:textId="77777777" w:rsidR="0016259F" w:rsidRPr="00414AEB" w:rsidRDefault="0016259F" w:rsidP="004644E4">
            <w:pPr>
              <w:pStyle w:val="code"/>
              <w:bidi w:val="0"/>
              <w:rPr>
                <w:szCs w:val="24"/>
                <w:rtl/>
              </w:rPr>
            </w:pPr>
            <w:r w:rsidRPr="00414AEB">
              <w:rPr>
                <w:szCs w:val="24"/>
              </w:rPr>
              <w:t>}</w:t>
            </w:r>
          </w:p>
          <w:p w14:paraId="2BAF5EE4" w14:textId="77777777" w:rsidR="0016259F" w:rsidRPr="00414AEB" w:rsidRDefault="0016259F" w:rsidP="004644E4">
            <w:pPr>
              <w:pStyle w:val="code"/>
              <w:bidi w:val="0"/>
              <w:rPr>
                <w:szCs w:val="24"/>
                <w:rtl/>
              </w:rPr>
            </w:pPr>
          </w:p>
          <w:p w14:paraId="01D81671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>.focus-example:focus {</w:t>
            </w:r>
          </w:p>
          <w:p w14:paraId="59E196B6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 xml:space="preserve">    outline: 3px solid #28a745;</w:t>
            </w:r>
          </w:p>
          <w:p w14:paraId="3E5F9DA9" w14:textId="77777777" w:rsidR="0016259F" w:rsidRPr="00414AEB" w:rsidRDefault="0016259F" w:rsidP="004644E4">
            <w:pPr>
              <w:pStyle w:val="code"/>
              <w:bidi w:val="0"/>
              <w:rPr>
                <w:szCs w:val="24"/>
                <w:rtl/>
              </w:rPr>
            </w:pPr>
            <w:r w:rsidRPr="00414AEB">
              <w:rPr>
                <w:szCs w:val="24"/>
              </w:rPr>
              <w:t>}</w:t>
            </w:r>
          </w:p>
          <w:p w14:paraId="75302931" w14:textId="77777777" w:rsidR="0016259F" w:rsidRPr="00414AEB" w:rsidRDefault="0016259F" w:rsidP="004644E4">
            <w:pPr>
              <w:pStyle w:val="code"/>
              <w:bidi w:val="0"/>
              <w:rPr>
                <w:szCs w:val="24"/>
                <w:rtl/>
              </w:rPr>
            </w:pPr>
          </w:p>
          <w:p w14:paraId="53A943F8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>.button-example {</w:t>
            </w:r>
          </w:p>
          <w:p w14:paraId="1FA17503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 xml:space="preserve">    padding: 10px 20px;</w:t>
            </w:r>
          </w:p>
          <w:p w14:paraId="1012A77E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 xml:space="preserve">    background-color: #007bff;</w:t>
            </w:r>
          </w:p>
          <w:p w14:paraId="36B0577A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 xml:space="preserve">    color: white;</w:t>
            </w:r>
          </w:p>
          <w:p w14:paraId="2618C0D5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 xml:space="preserve">    border: none;</w:t>
            </w:r>
          </w:p>
          <w:p w14:paraId="1EAA793B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 xml:space="preserve">    cursor: pointer;</w:t>
            </w:r>
          </w:p>
          <w:p w14:paraId="0CF99BB6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 xml:space="preserve">    display: block;</w:t>
            </w:r>
          </w:p>
          <w:p w14:paraId="5ED74F56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 xml:space="preserve">    margin-bottom: 10px;</w:t>
            </w:r>
          </w:p>
          <w:p w14:paraId="050B7541" w14:textId="77777777" w:rsidR="0016259F" w:rsidRPr="00414AEB" w:rsidRDefault="0016259F" w:rsidP="004644E4">
            <w:pPr>
              <w:pStyle w:val="code"/>
              <w:bidi w:val="0"/>
              <w:rPr>
                <w:szCs w:val="24"/>
                <w:rtl/>
              </w:rPr>
            </w:pPr>
            <w:r w:rsidRPr="00414AEB">
              <w:rPr>
                <w:szCs w:val="24"/>
              </w:rPr>
              <w:t>}</w:t>
            </w:r>
          </w:p>
          <w:p w14:paraId="239DFE61" w14:textId="77777777" w:rsidR="0016259F" w:rsidRPr="00414AEB" w:rsidRDefault="0016259F" w:rsidP="004644E4">
            <w:pPr>
              <w:pStyle w:val="code"/>
              <w:bidi w:val="0"/>
              <w:rPr>
                <w:szCs w:val="24"/>
                <w:rtl/>
              </w:rPr>
            </w:pPr>
          </w:p>
          <w:p w14:paraId="7F3498D0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>.button-example:focus {</w:t>
            </w:r>
          </w:p>
          <w:p w14:paraId="1FD77201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 xml:space="preserve">    outline: 2px dashed #ffc107;</w:t>
            </w:r>
          </w:p>
          <w:p w14:paraId="273D4F61" w14:textId="77777777" w:rsidR="0016259F" w:rsidRPr="00414AEB" w:rsidRDefault="0016259F" w:rsidP="004644E4">
            <w:pPr>
              <w:pStyle w:val="code"/>
              <w:bidi w:val="0"/>
              <w:rPr>
                <w:szCs w:val="24"/>
                <w:rtl/>
              </w:rPr>
            </w:pPr>
            <w:r w:rsidRPr="00414AEB">
              <w:rPr>
                <w:szCs w:val="24"/>
              </w:rPr>
              <w:t>}</w:t>
            </w:r>
          </w:p>
          <w:p w14:paraId="761B0CDC" w14:textId="77777777" w:rsidR="0016259F" w:rsidRPr="00414AEB" w:rsidRDefault="0016259F" w:rsidP="004644E4">
            <w:pPr>
              <w:pStyle w:val="code"/>
              <w:bidi w:val="0"/>
              <w:rPr>
                <w:szCs w:val="24"/>
                <w:rtl/>
              </w:rPr>
            </w:pPr>
          </w:p>
          <w:p w14:paraId="06C93ED9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>.custom-outline {</w:t>
            </w:r>
          </w:p>
          <w:p w14:paraId="717CC619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 xml:space="preserve">    outline: 4px dotted #6f42c1;</w:t>
            </w:r>
          </w:p>
          <w:p w14:paraId="5AC8A0EB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 xml:space="preserve">    background-color: #f8f9fa;</w:t>
            </w:r>
          </w:p>
          <w:p w14:paraId="5DD250AE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 xml:space="preserve">    padding: 15px;</w:t>
            </w:r>
          </w:p>
          <w:p w14:paraId="686DFFF8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 xml:space="preserve">    margin-bottom: 10px;</w:t>
            </w:r>
          </w:p>
          <w:p w14:paraId="5F01C859" w14:textId="77777777" w:rsidR="0016259F" w:rsidRPr="00414AEB" w:rsidRDefault="0016259F" w:rsidP="004644E4">
            <w:pPr>
              <w:pStyle w:val="code"/>
              <w:bidi w:val="0"/>
              <w:rPr>
                <w:szCs w:val="24"/>
                <w:rtl/>
              </w:rPr>
            </w:pPr>
            <w:r w:rsidRPr="00414AEB">
              <w:rPr>
                <w:szCs w:val="24"/>
              </w:rPr>
              <w:t>}</w:t>
            </w:r>
          </w:p>
          <w:p w14:paraId="626FF6D1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>&lt;/style&gt;</w:t>
            </w:r>
          </w:p>
          <w:p w14:paraId="7C5C8CC2" w14:textId="77777777" w:rsidR="0016259F" w:rsidRPr="00414AEB" w:rsidRDefault="0016259F" w:rsidP="004644E4">
            <w:pPr>
              <w:pStyle w:val="code"/>
              <w:bidi w:val="0"/>
              <w:rPr>
                <w:szCs w:val="24"/>
                <w:rtl/>
              </w:rPr>
            </w:pPr>
          </w:p>
          <w:p w14:paraId="0590F0B5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>&lt;div class="focus-example" tabindex="0"&gt;</w:t>
            </w:r>
          </w:p>
          <w:p w14:paraId="246EF78B" w14:textId="77777777" w:rsidR="0016259F" w:rsidRPr="00414AEB" w:rsidRDefault="0016259F" w:rsidP="004644E4">
            <w:pPr>
              <w:pStyle w:val="code"/>
              <w:bidi w:val="0"/>
              <w:rPr>
                <w:szCs w:val="24"/>
                <w:rtl/>
              </w:rPr>
            </w:pPr>
            <w:r w:rsidRPr="00414AEB">
              <w:rPr>
                <w:szCs w:val="24"/>
              </w:rPr>
              <w:t xml:space="preserve">    </w:t>
            </w:r>
            <w:r w:rsidRPr="00414AEB">
              <w:rPr>
                <w:szCs w:val="24"/>
                <w:rtl/>
              </w:rPr>
              <w:t>رو</w:t>
            </w:r>
            <w:r w:rsidRPr="00414AEB">
              <w:rPr>
                <w:rFonts w:hint="cs"/>
                <w:szCs w:val="24"/>
                <w:rtl/>
              </w:rPr>
              <w:t>ی</w:t>
            </w:r>
            <w:r w:rsidRPr="00414AEB">
              <w:rPr>
                <w:szCs w:val="24"/>
                <w:rtl/>
              </w:rPr>
              <w:t xml:space="preserve"> ا</w:t>
            </w:r>
            <w:r w:rsidRPr="00414AEB">
              <w:rPr>
                <w:rFonts w:hint="cs"/>
                <w:szCs w:val="24"/>
                <w:rtl/>
              </w:rPr>
              <w:t>ی</w:t>
            </w:r>
            <w:r w:rsidRPr="00414AEB">
              <w:rPr>
                <w:rFonts w:hint="eastAsia"/>
                <w:szCs w:val="24"/>
                <w:rtl/>
              </w:rPr>
              <w:t>ن</w:t>
            </w:r>
            <w:r w:rsidRPr="00414AEB">
              <w:rPr>
                <w:szCs w:val="24"/>
                <w:rtl/>
              </w:rPr>
              <w:t xml:space="preserve"> المان کل</w:t>
            </w:r>
            <w:r w:rsidRPr="00414AEB">
              <w:rPr>
                <w:rFonts w:hint="cs"/>
                <w:szCs w:val="24"/>
                <w:rtl/>
              </w:rPr>
              <w:t>ی</w:t>
            </w:r>
            <w:r w:rsidRPr="00414AEB">
              <w:rPr>
                <w:rFonts w:hint="eastAsia"/>
                <w:szCs w:val="24"/>
                <w:rtl/>
              </w:rPr>
              <w:t>ک</w:t>
            </w:r>
            <w:r w:rsidRPr="00414AEB">
              <w:rPr>
                <w:szCs w:val="24"/>
                <w:rtl/>
              </w:rPr>
              <w:t xml:space="preserve"> کن</w:t>
            </w:r>
            <w:r w:rsidRPr="00414AEB">
              <w:rPr>
                <w:rFonts w:hint="cs"/>
                <w:szCs w:val="24"/>
                <w:rtl/>
              </w:rPr>
              <w:t>ی</w:t>
            </w:r>
            <w:r w:rsidRPr="00414AEB">
              <w:rPr>
                <w:rFonts w:hint="eastAsia"/>
                <w:szCs w:val="24"/>
                <w:rtl/>
              </w:rPr>
              <w:t>د</w:t>
            </w:r>
            <w:r w:rsidRPr="00414AEB">
              <w:rPr>
                <w:szCs w:val="24"/>
                <w:rtl/>
              </w:rPr>
              <w:t xml:space="preserve"> </w:t>
            </w:r>
            <w:r w:rsidRPr="00414AEB">
              <w:rPr>
                <w:rFonts w:hint="cs"/>
                <w:szCs w:val="24"/>
                <w:rtl/>
              </w:rPr>
              <w:t>ی</w:t>
            </w:r>
            <w:r w:rsidRPr="00414AEB">
              <w:rPr>
                <w:rFonts w:hint="eastAsia"/>
                <w:szCs w:val="24"/>
                <w:rtl/>
              </w:rPr>
              <w:t>ا</w:t>
            </w:r>
            <w:r w:rsidRPr="00414AEB">
              <w:rPr>
                <w:szCs w:val="24"/>
                <w:rtl/>
              </w:rPr>
              <w:t xml:space="preserve"> با دکمه</w:t>
            </w:r>
            <w:r w:rsidRPr="00414AEB">
              <w:rPr>
                <w:szCs w:val="24"/>
              </w:rPr>
              <w:t xml:space="preserve"> Tab </w:t>
            </w:r>
            <w:r w:rsidRPr="00414AEB">
              <w:rPr>
                <w:szCs w:val="24"/>
                <w:rtl/>
              </w:rPr>
              <w:t>آن را انتخاب کن</w:t>
            </w:r>
            <w:r w:rsidRPr="00414AEB">
              <w:rPr>
                <w:rFonts w:hint="cs"/>
                <w:szCs w:val="24"/>
                <w:rtl/>
              </w:rPr>
              <w:t>ی</w:t>
            </w:r>
            <w:r w:rsidRPr="00414AEB">
              <w:rPr>
                <w:rFonts w:hint="eastAsia"/>
                <w:szCs w:val="24"/>
                <w:rtl/>
              </w:rPr>
              <w:t>د</w:t>
            </w:r>
          </w:p>
          <w:p w14:paraId="501B5448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>&lt;/div&gt;</w:t>
            </w:r>
          </w:p>
          <w:p w14:paraId="437D1E41" w14:textId="77777777" w:rsidR="0016259F" w:rsidRPr="00414AEB" w:rsidRDefault="0016259F" w:rsidP="004644E4">
            <w:pPr>
              <w:pStyle w:val="code"/>
              <w:bidi w:val="0"/>
              <w:rPr>
                <w:szCs w:val="24"/>
                <w:rtl/>
              </w:rPr>
            </w:pPr>
          </w:p>
          <w:p w14:paraId="31FE841F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>&lt;button class="button-example" tabindex="0"&gt;</w:t>
            </w:r>
          </w:p>
          <w:p w14:paraId="0C1F714E" w14:textId="77777777" w:rsidR="0016259F" w:rsidRPr="00414AEB" w:rsidRDefault="0016259F" w:rsidP="004644E4">
            <w:pPr>
              <w:pStyle w:val="code"/>
              <w:bidi w:val="0"/>
              <w:rPr>
                <w:szCs w:val="24"/>
                <w:rtl/>
              </w:rPr>
            </w:pPr>
            <w:r w:rsidRPr="00414AEB">
              <w:rPr>
                <w:szCs w:val="24"/>
              </w:rPr>
              <w:t xml:space="preserve">    </w:t>
            </w:r>
            <w:r w:rsidRPr="00414AEB">
              <w:rPr>
                <w:szCs w:val="24"/>
                <w:rtl/>
              </w:rPr>
              <w:t>دکمه با</w:t>
            </w:r>
            <w:r w:rsidRPr="00414AEB">
              <w:rPr>
                <w:szCs w:val="24"/>
              </w:rPr>
              <w:t xml:space="preserve"> outline </w:t>
            </w:r>
            <w:r w:rsidRPr="00414AEB">
              <w:rPr>
                <w:szCs w:val="24"/>
                <w:rtl/>
              </w:rPr>
              <w:t>سفارش</w:t>
            </w:r>
            <w:r w:rsidRPr="00414AEB">
              <w:rPr>
                <w:rFonts w:hint="cs"/>
                <w:szCs w:val="24"/>
                <w:rtl/>
              </w:rPr>
              <w:t>ی</w:t>
            </w:r>
          </w:p>
          <w:p w14:paraId="2D4A8139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>&lt;/button&gt;</w:t>
            </w:r>
          </w:p>
          <w:p w14:paraId="1E4C30EA" w14:textId="77777777" w:rsidR="0016259F" w:rsidRPr="00414AEB" w:rsidRDefault="0016259F" w:rsidP="004644E4">
            <w:pPr>
              <w:pStyle w:val="code"/>
              <w:bidi w:val="0"/>
              <w:rPr>
                <w:szCs w:val="24"/>
                <w:rtl/>
              </w:rPr>
            </w:pPr>
          </w:p>
          <w:p w14:paraId="6BFD463D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>&lt;div class="custom-outline"&gt;</w:t>
            </w:r>
          </w:p>
          <w:p w14:paraId="6E7C8C11" w14:textId="77777777" w:rsidR="0016259F" w:rsidRPr="00414AEB" w:rsidRDefault="0016259F" w:rsidP="004644E4">
            <w:pPr>
              <w:pStyle w:val="code"/>
              <w:bidi w:val="0"/>
              <w:rPr>
                <w:szCs w:val="24"/>
                <w:rtl/>
              </w:rPr>
            </w:pPr>
            <w:r w:rsidRPr="00414AEB">
              <w:rPr>
                <w:szCs w:val="24"/>
              </w:rPr>
              <w:t xml:space="preserve">    outline </w:t>
            </w:r>
            <w:r w:rsidRPr="00414AEB">
              <w:rPr>
                <w:szCs w:val="24"/>
                <w:rtl/>
              </w:rPr>
              <w:t>سفارش</w:t>
            </w:r>
            <w:r w:rsidRPr="00414AEB">
              <w:rPr>
                <w:rFonts w:hint="cs"/>
                <w:szCs w:val="24"/>
                <w:rtl/>
              </w:rPr>
              <w:t>ی</w:t>
            </w:r>
            <w:r w:rsidRPr="00414AEB">
              <w:rPr>
                <w:szCs w:val="24"/>
                <w:rtl/>
              </w:rPr>
              <w:t>: 4</w:t>
            </w:r>
            <w:r w:rsidRPr="00414AEB">
              <w:rPr>
                <w:szCs w:val="24"/>
              </w:rPr>
              <w:t>px dotted #6f42c1</w:t>
            </w:r>
          </w:p>
          <w:p w14:paraId="3B165665" w14:textId="77777777" w:rsidR="0016259F" w:rsidRPr="00414AEB" w:rsidRDefault="0016259F" w:rsidP="004644E4">
            <w:pPr>
              <w:pStyle w:val="code"/>
              <w:bidi w:val="0"/>
            </w:pPr>
            <w:r w:rsidRPr="00414AEB">
              <w:t>&lt;/div&gt;</w:t>
            </w:r>
          </w:p>
        </w:tc>
      </w:tr>
    </w:tbl>
    <w:p w14:paraId="28DAB826" w14:textId="77777777" w:rsidR="0016259F" w:rsidRDefault="0016259F" w:rsidP="0016259F">
      <w:pPr>
        <w:pStyle w:val="code"/>
        <w:bidi w:val="0"/>
        <w:rPr>
          <w:rtl/>
        </w:rPr>
      </w:pPr>
    </w:p>
    <w:p w14:paraId="69D746B8" w14:textId="77777777" w:rsidR="0016259F" w:rsidRDefault="0016259F" w:rsidP="0016259F">
      <w:pPr>
        <w:pStyle w:val="code"/>
      </w:pPr>
      <w:hyperlink r:id="rId290" w:history="1">
        <w:r w:rsidRPr="00414AEB">
          <w:rPr>
            <w:rStyle w:val="Hyperlink"/>
          </w:rPr>
          <w:t>combine</w:t>
        </w:r>
      </w:hyperlink>
    </w:p>
    <w:p w14:paraId="02C0F489" w14:textId="77777777" w:rsidR="0016259F" w:rsidRDefault="0016259F" w:rsidP="0016259F">
      <w:pPr>
        <w:pStyle w:val="code"/>
      </w:pPr>
    </w:p>
    <w:p w14:paraId="3F71F0A1" w14:textId="77777777" w:rsidR="0016259F" w:rsidRDefault="0016259F" w:rsidP="0016259F">
      <w:pPr>
        <w:pStyle w:val="bold"/>
      </w:pPr>
      <w:r>
        <w:t>Outline-offset</w:t>
      </w:r>
    </w:p>
    <w:p w14:paraId="1129278F" w14:textId="77777777" w:rsidR="0016259F" w:rsidRDefault="0016259F" w:rsidP="0016259F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Outline-offset</w:t>
      </w:r>
    </w:p>
    <w:p w14:paraId="72DF65F9" w14:textId="77777777" w:rsidR="0016259F" w:rsidRDefault="0016259F" w:rsidP="0016259F">
      <w:pPr>
        <w:rPr>
          <w:rtl/>
        </w:rPr>
      </w:pPr>
      <w:r>
        <w:rPr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>:</w:t>
      </w:r>
    </w:p>
    <w:p w14:paraId="7F57F72A" w14:textId="77777777" w:rsidR="0016259F" w:rsidRDefault="0016259F" w:rsidP="0016259F">
      <w:pPr>
        <w:rPr>
          <w:rtl/>
        </w:rPr>
      </w:pPr>
      <w:r>
        <w:lastRenderedPageBreak/>
        <w:t>Outline-offset</w:t>
      </w:r>
      <w:r>
        <w:rPr>
          <w:rtl/>
        </w:rPr>
        <w:t xml:space="preserve"> فاصله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outline</w:t>
      </w:r>
      <w:r>
        <w:rPr>
          <w:rtl/>
        </w:rPr>
        <w:t xml:space="preserve"> و </w:t>
      </w:r>
      <w:r>
        <w:t>border</w:t>
      </w:r>
      <w:r>
        <w:rPr>
          <w:rtl/>
        </w:rPr>
        <w:t xml:space="preserve"> المان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6CB2143F" w14:textId="77777777" w:rsidR="0016259F" w:rsidRDefault="0016259F" w:rsidP="0016259F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>:</w:t>
      </w:r>
    </w:p>
    <w:p w14:paraId="06BF96D2" w14:textId="77777777" w:rsidR="0016259F" w:rsidRDefault="0016259F" w:rsidP="0016259F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مثبت و منف</w:t>
      </w:r>
      <w:r>
        <w:rPr>
          <w:rFonts w:hint="cs"/>
          <w:rtl/>
        </w:rPr>
        <w:t>ی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</w:p>
    <w:p w14:paraId="7F09B959" w14:textId="77777777" w:rsidR="0016259F" w:rsidRDefault="0016259F" w:rsidP="0016259F">
      <w:pPr>
        <w:rPr>
          <w:rtl/>
        </w:rPr>
      </w:pPr>
      <w:r>
        <w:rPr>
          <w:rtl/>
        </w:rPr>
        <w:t>- فقط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outline</w:t>
      </w:r>
      <w:r>
        <w:rPr>
          <w:rtl/>
        </w:rPr>
        <w:t xml:space="preserve"> اثر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گذارد</w:t>
      </w:r>
    </w:p>
    <w:p w14:paraId="33187AFA" w14:textId="77777777" w:rsidR="0016259F" w:rsidRDefault="0016259F" w:rsidP="0016259F">
      <w:pPr>
        <w:rPr>
          <w:rtl/>
        </w:rPr>
      </w:pPr>
      <w:r>
        <w:rPr>
          <w:rtl/>
        </w:rPr>
        <w:t>- واحدها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(</w:t>
      </w:r>
      <w:r>
        <w:t>px, em, rem</w:t>
      </w:r>
      <w:r>
        <w:rPr>
          <w:rtl/>
        </w:rPr>
        <w:t>, ...)</w:t>
      </w:r>
    </w:p>
    <w:p w14:paraId="4D32952C" w14:textId="77777777" w:rsidR="0016259F" w:rsidRDefault="0016259F" w:rsidP="0016259F">
      <w:r>
        <w:rPr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ممکن: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14A79C4E" w14:textId="77777777" w:rsidTr="004644E4">
        <w:tc>
          <w:tcPr>
            <w:tcW w:w="9350" w:type="dxa"/>
          </w:tcPr>
          <w:p w14:paraId="28919659" w14:textId="77777777" w:rsidR="0016259F" w:rsidRDefault="0016259F" w:rsidP="004644E4">
            <w:pPr>
              <w:bidi w:val="0"/>
              <w:rPr>
                <w:rtl/>
              </w:rPr>
            </w:pPr>
            <w:r>
              <w:t xml:space="preserve">outline-offset: 5px;      /* </w:t>
            </w:r>
            <w:r>
              <w:rPr>
                <w:rtl/>
              </w:rPr>
              <w:t>فاصله مثبت</w:t>
            </w:r>
            <w:r>
              <w:t xml:space="preserve"> */</w:t>
            </w:r>
          </w:p>
          <w:p w14:paraId="7441943E" w14:textId="77777777" w:rsidR="0016259F" w:rsidRDefault="0016259F" w:rsidP="004644E4">
            <w:pPr>
              <w:bidi w:val="0"/>
              <w:rPr>
                <w:rtl/>
              </w:rPr>
            </w:pPr>
            <w:r>
              <w:t xml:space="preserve">outline-offset: -3px;     /* </w:t>
            </w:r>
            <w:r>
              <w:rPr>
                <w:rtl/>
              </w:rPr>
              <w:t>فاصله منف</w:t>
            </w:r>
            <w:r>
              <w:rPr>
                <w:rFonts w:hint="cs"/>
                <w:rtl/>
              </w:rPr>
              <w:t>ی</w:t>
            </w:r>
            <w:r>
              <w:t xml:space="preserve"> */</w:t>
            </w:r>
          </w:p>
          <w:p w14:paraId="12E10C68" w14:textId="77777777" w:rsidR="0016259F" w:rsidRDefault="0016259F" w:rsidP="004644E4">
            <w:pPr>
              <w:bidi w:val="0"/>
              <w:rPr>
                <w:rtl/>
              </w:rPr>
            </w:pPr>
            <w:r>
              <w:t xml:space="preserve">outline-offset: 1em;      /* </w:t>
            </w:r>
            <w:r>
              <w:rPr>
                <w:rtl/>
              </w:rPr>
              <w:t>واحد نسب</w:t>
            </w:r>
            <w:r>
              <w:rPr>
                <w:rFonts w:hint="cs"/>
                <w:rtl/>
              </w:rPr>
              <w:t>ی</w:t>
            </w:r>
            <w:r>
              <w:t xml:space="preserve"> */</w:t>
            </w:r>
          </w:p>
          <w:p w14:paraId="5EA5AB40" w14:textId="77777777" w:rsidR="0016259F" w:rsidRDefault="0016259F" w:rsidP="004644E4">
            <w:pPr>
              <w:bidi w:val="0"/>
            </w:pPr>
            <w:r>
              <w:t xml:space="preserve">outline-offset: 0;        /* </w:t>
            </w:r>
            <w:r>
              <w:rPr>
                <w:rtl/>
              </w:rPr>
              <w:t>بدون فاصله</w:t>
            </w:r>
            <w:r>
              <w:t xml:space="preserve"> */</w:t>
            </w:r>
          </w:p>
        </w:tc>
      </w:tr>
    </w:tbl>
    <w:p w14:paraId="7D241EF2" w14:textId="77777777" w:rsidR="0016259F" w:rsidRDefault="0016259F" w:rsidP="0016259F">
      <w:pPr>
        <w:rPr>
          <w:rtl/>
        </w:rPr>
      </w:pPr>
    </w:p>
    <w:p w14:paraId="6DC4161C" w14:textId="77777777" w:rsidR="0016259F" w:rsidRDefault="0016259F" w:rsidP="0016259F">
      <w:pPr>
        <w:rPr>
          <w:rtl/>
        </w:rPr>
      </w:pPr>
      <w:r w:rsidRPr="00855EE7">
        <w:rPr>
          <w:rtl/>
        </w:rPr>
        <w:t>تمر</w:t>
      </w:r>
      <w:r w:rsidRPr="00855EE7">
        <w:rPr>
          <w:rFonts w:hint="cs"/>
          <w:rtl/>
        </w:rPr>
        <w:t>ی</w:t>
      </w:r>
      <w:r w:rsidRPr="00855EE7">
        <w:rPr>
          <w:rFonts w:hint="eastAsia"/>
          <w:rtl/>
        </w:rPr>
        <w:t>ن</w:t>
      </w:r>
      <w:r w:rsidRPr="00855EE7">
        <w:rPr>
          <w:rtl/>
        </w:rPr>
        <w:t xml:space="preserve"> عمل</w:t>
      </w:r>
      <w:r w:rsidRPr="00855EE7">
        <w:rPr>
          <w:rFonts w:hint="cs"/>
          <w:rtl/>
        </w:rPr>
        <w:t>ی</w:t>
      </w:r>
      <w:r w:rsidRPr="00855EE7">
        <w:rPr>
          <w:rtl/>
        </w:rPr>
        <w:t xml:space="preserve"> </w:t>
      </w:r>
      <w:r w:rsidRPr="00855EE7">
        <w:t>Outline-offset</w:t>
      </w:r>
      <w:r w:rsidRPr="00855EE7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66457196" w14:textId="77777777" w:rsidTr="004644E4">
        <w:tc>
          <w:tcPr>
            <w:tcW w:w="9350" w:type="dxa"/>
          </w:tcPr>
          <w:p w14:paraId="1691151A" w14:textId="77777777" w:rsidR="0016259F" w:rsidRDefault="0016259F" w:rsidP="004644E4">
            <w:pPr>
              <w:pStyle w:val="code"/>
              <w:bidi w:val="0"/>
            </w:pPr>
            <w:r>
              <w:t>&lt;style&gt;</w:t>
            </w:r>
          </w:p>
          <w:p w14:paraId="56E353B2" w14:textId="77777777" w:rsidR="0016259F" w:rsidRDefault="0016259F" w:rsidP="004644E4">
            <w:pPr>
              <w:pStyle w:val="code"/>
              <w:bidi w:val="0"/>
            </w:pPr>
            <w:r>
              <w:t>.offset-example {</w:t>
            </w:r>
          </w:p>
          <w:p w14:paraId="6A0EB7EA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#f8f9fa;</w:t>
            </w:r>
          </w:p>
          <w:p w14:paraId="51B28D8F" w14:textId="77777777" w:rsidR="0016259F" w:rsidRDefault="0016259F" w:rsidP="004644E4">
            <w:pPr>
              <w:pStyle w:val="code"/>
              <w:bidi w:val="0"/>
            </w:pPr>
            <w:r>
              <w:t xml:space="preserve">    padding: 20px;</w:t>
            </w:r>
          </w:p>
          <w:p w14:paraId="49ED82F6" w14:textId="77777777" w:rsidR="0016259F" w:rsidRDefault="0016259F" w:rsidP="004644E4">
            <w:pPr>
              <w:pStyle w:val="code"/>
              <w:bidi w:val="0"/>
            </w:pPr>
            <w:r>
              <w:t xml:space="preserve">    margin-bottom: 20px;</w:t>
            </w:r>
          </w:p>
          <w:p w14:paraId="37C5F34E" w14:textId="77777777" w:rsidR="0016259F" w:rsidRDefault="0016259F" w:rsidP="004644E4">
            <w:pPr>
              <w:pStyle w:val="code"/>
              <w:bidi w:val="0"/>
            </w:pPr>
            <w:r>
              <w:t xml:space="preserve">    border: 2px solid #dee2e6;</w:t>
            </w:r>
          </w:p>
          <w:p w14:paraId="4013CC4E" w14:textId="77777777" w:rsidR="0016259F" w:rsidRDefault="0016259F" w:rsidP="004644E4">
            <w:pPr>
              <w:pStyle w:val="code"/>
              <w:bidi w:val="0"/>
            </w:pPr>
            <w:r>
              <w:t xml:space="preserve">    outline: 3px solid #007bff;</w:t>
            </w:r>
          </w:p>
          <w:p w14:paraId="5291A56D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8841F50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3FB21C4D" w14:textId="77777777" w:rsidR="0016259F" w:rsidRDefault="0016259F" w:rsidP="004644E4">
            <w:pPr>
              <w:pStyle w:val="code"/>
              <w:bidi w:val="0"/>
            </w:pPr>
            <w:r>
              <w:t>.positive { outline-offset: 10px; }</w:t>
            </w:r>
          </w:p>
          <w:p w14:paraId="2EF48074" w14:textId="77777777" w:rsidR="0016259F" w:rsidRDefault="0016259F" w:rsidP="004644E4">
            <w:pPr>
              <w:pStyle w:val="code"/>
              <w:bidi w:val="0"/>
            </w:pPr>
            <w:r>
              <w:t>.negative { outline-offset: -5px; }</w:t>
            </w:r>
          </w:p>
          <w:p w14:paraId="74F0AABE" w14:textId="77777777" w:rsidR="0016259F" w:rsidRDefault="0016259F" w:rsidP="004644E4">
            <w:pPr>
              <w:pStyle w:val="code"/>
              <w:bidi w:val="0"/>
            </w:pPr>
            <w:r>
              <w:t>.mixed { outline-offset: 15px; }</w:t>
            </w:r>
          </w:p>
          <w:p w14:paraId="4FD33B9A" w14:textId="77777777" w:rsidR="0016259F" w:rsidRDefault="0016259F" w:rsidP="004644E4">
            <w:pPr>
              <w:pStyle w:val="code"/>
              <w:bidi w:val="0"/>
            </w:pPr>
            <w:r>
              <w:t>.zero { outline-offset: 0; }</w:t>
            </w:r>
          </w:p>
          <w:p w14:paraId="75A25118" w14:textId="77777777" w:rsidR="0016259F" w:rsidRDefault="0016259F" w:rsidP="004644E4">
            <w:pPr>
              <w:pStyle w:val="code"/>
              <w:bidi w:val="0"/>
            </w:pPr>
            <w:r>
              <w:t>.em-unit { outline-offset: 1em; }</w:t>
            </w:r>
          </w:p>
          <w:p w14:paraId="6F0DF0DD" w14:textId="77777777" w:rsidR="0016259F" w:rsidRDefault="0016259F" w:rsidP="004644E4">
            <w:pPr>
              <w:pStyle w:val="code"/>
              <w:bidi w:val="0"/>
            </w:pPr>
            <w:r>
              <w:t>&lt;/style&gt;</w:t>
            </w:r>
          </w:p>
          <w:p w14:paraId="04DE44E7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5E05F3B6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&lt;div class="offset-example positive"&gt;outline-offset: 10px (</w:t>
            </w:r>
            <w:r>
              <w:rPr>
                <w:rFonts w:cs="IRANSansWeb(FaNum) Light"/>
                <w:rtl/>
              </w:rPr>
              <w:t>مثبت</w:t>
            </w:r>
            <w:r>
              <w:t>)&lt;/div&gt;</w:t>
            </w:r>
          </w:p>
          <w:p w14:paraId="256363E3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&lt;div class="offset-example negative"&gt;outline-offset: -5px (</w:t>
            </w:r>
            <w:r>
              <w:rPr>
                <w:rFonts w:cs="IRANSansWeb(FaNum) Light"/>
                <w:rtl/>
              </w:rPr>
              <w:t>منف</w:t>
            </w:r>
            <w:r>
              <w:rPr>
                <w:rFonts w:cs="IRANSansWeb(FaNum) Light" w:hint="cs"/>
                <w:rtl/>
              </w:rPr>
              <w:t>ی</w:t>
            </w:r>
            <w:r>
              <w:t>)&lt;/div&gt;</w:t>
            </w:r>
          </w:p>
          <w:p w14:paraId="70FBBBFA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&lt;div class="offset-example mixed"&gt;outline-offset: 15px (</w:t>
            </w:r>
            <w:r>
              <w:rPr>
                <w:rFonts w:cs="IRANSansWeb(FaNum) Light"/>
                <w:rtl/>
              </w:rPr>
              <w:t>فاصله 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اد</w:t>
            </w:r>
            <w:r>
              <w:t>)&lt;/div&gt;</w:t>
            </w:r>
          </w:p>
          <w:p w14:paraId="04674EB9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lastRenderedPageBreak/>
              <w:t>&lt;div class="offset-example zero"&gt;outline-offset: 0 (</w:t>
            </w:r>
            <w:r>
              <w:rPr>
                <w:rFonts w:cs="IRANSansWeb(FaNum) Light"/>
                <w:rtl/>
              </w:rPr>
              <w:t>بدون فاصله</w:t>
            </w:r>
            <w:r>
              <w:t>)&lt;/div&gt;</w:t>
            </w:r>
          </w:p>
          <w:p w14:paraId="0A43CE13" w14:textId="77777777" w:rsidR="0016259F" w:rsidRDefault="0016259F" w:rsidP="004644E4">
            <w:pPr>
              <w:pStyle w:val="code"/>
              <w:bidi w:val="0"/>
            </w:pPr>
            <w:r>
              <w:t>&lt;div class="offset-example em-unit"&gt;outline-offset: 1em (</w:t>
            </w:r>
            <w:r>
              <w:rPr>
                <w:rFonts w:cs="IRANSansWeb(FaNum) Light"/>
                <w:rtl/>
              </w:rPr>
              <w:t>واحد نسب</w:t>
            </w:r>
            <w:r>
              <w:rPr>
                <w:rFonts w:cs="IRANSansWeb(FaNum) Light" w:hint="cs"/>
                <w:rtl/>
              </w:rPr>
              <w:t>ی</w:t>
            </w:r>
            <w:r>
              <w:t>)&lt;/div&gt;</w:t>
            </w:r>
          </w:p>
        </w:tc>
      </w:tr>
    </w:tbl>
    <w:p w14:paraId="11237AA9" w14:textId="77777777" w:rsidR="0016259F" w:rsidRDefault="0016259F" w:rsidP="0016259F">
      <w:pPr>
        <w:pStyle w:val="code"/>
      </w:pPr>
      <w:hyperlink r:id="rId291" w:history="1">
        <w:r w:rsidRPr="00855EE7">
          <w:rPr>
            <w:rStyle w:val="Hyperlink"/>
          </w:rPr>
          <w:t>Outline-offset</w:t>
        </w:r>
      </w:hyperlink>
    </w:p>
    <w:p w14:paraId="19255FD7" w14:textId="77777777" w:rsidR="0016259F" w:rsidRDefault="0016259F" w:rsidP="0016259F">
      <w:pPr>
        <w:pStyle w:val="code"/>
      </w:pPr>
    </w:p>
    <w:p w14:paraId="49DA88A8" w14:textId="77777777" w:rsidR="0016259F" w:rsidRDefault="0016259F" w:rsidP="0016259F">
      <w:pPr>
        <w:pStyle w:val="bold"/>
      </w:pPr>
      <w:r>
        <w:t>Outline</w:t>
      </w:r>
    </w:p>
    <w:p w14:paraId="5FB96ECB" w14:textId="77777777" w:rsidR="0016259F" w:rsidRDefault="0016259F" w:rsidP="0016259F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Outline Shorthand</w:t>
      </w:r>
      <w:r>
        <w:rPr>
          <w:rFonts w:hint="cs"/>
          <w:rtl/>
        </w:rPr>
        <w:t>:</w:t>
      </w:r>
    </w:p>
    <w:p w14:paraId="67DC52D0" w14:textId="77777777" w:rsidR="0016259F" w:rsidRDefault="0016259F" w:rsidP="0016259F">
      <w:pPr>
        <w:rPr>
          <w:rtl/>
        </w:rPr>
      </w:pPr>
      <w:r>
        <w:t>Outline Shorthand</w:t>
      </w:r>
      <w:r>
        <w:rPr>
          <w:rFonts w:hint="cs"/>
          <w:rtl/>
        </w:rPr>
        <w:t xml:space="preserve"> ی</w:t>
      </w:r>
      <w:r>
        <w:rPr>
          <w:rFonts w:hint="eastAsia"/>
          <w:rtl/>
        </w:rPr>
        <w:t>ک</w:t>
      </w:r>
      <w:r>
        <w:rPr>
          <w:rtl/>
        </w:rPr>
        <w:t xml:space="preserve"> روش کوتاه برا</w:t>
      </w:r>
      <w:r>
        <w:rPr>
          <w:rFonts w:hint="cs"/>
          <w:rtl/>
        </w:rPr>
        <w:t>ی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t>outline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است.</w:t>
      </w:r>
    </w:p>
    <w:p w14:paraId="0A61D314" w14:textId="77777777" w:rsidR="0016259F" w:rsidRDefault="0016259F" w:rsidP="0016259F">
      <w:pPr>
        <w:rPr>
          <w:rtl/>
        </w:rPr>
      </w:pPr>
      <w:r>
        <w:rPr>
          <w:rtl/>
        </w:rPr>
        <w:t>ساختار: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0F12B464" w14:textId="77777777" w:rsidTr="004644E4">
        <w:tc>
          <w:tcPr>
            <w:tcW w:w="9350" w:type="dxa"/>
          </w:tcPr>
          <w:p w14:paraId="65EB4DC0" w14:textId="77777777" w:rsidR="0016259F" w:rsidRDefault="0016259F" w:rsidP="004644E4">
            <w:pPr>
              <w:pStyle w:val="code"/>
              <w:bidi w:val="0"/>
            </w:pPr>
            <w:r w:rsidRPr="00855EE7">
              <w:t>outline: width style color;</w:t>
            </w:r>
          </w:p>
        </w:tc>
      </w:tr>
    </w:tbl>
    <w:p w14:paraId="5B9F1A8C" w14:textId="77777777" w:rsidR="0016259F" w:rsidRDefault="0016259F" w:rsidP="0016259F">
      <w:pPr>
        <w:bidi w:val="0"/>
      </w:pPr>
    </w:p>
    <w:p w14:paraId="01CA4BDF" w14:textId="77777777" w:rsidR="0016259F" w:rsidRDefault="0016259F" w:rsidP="0016259F">
      <w:pPr>
        <w:rPr>
          <w:rtl/>
        </w:rPr>
      </w:pPr>
      <w:r>
        <w:rPr>
          <w:rtl/>
        </w:rPr>
        <w:t>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</w:t>
      </w:r>
    </w:p>
    <w:p w14:paraId="48CD69C7" w14:textId="77777777" w:rsidR="0016259F" w:rsidRDefault="0016259F" w:rsidP="0016259F">
      <w:pPr>
        <w:rPr>
          <w:rtl/>
        </w:rPr>
      </w:pPr>
      <w:r>
        <w:rPr>
          <w:rtl/>
        </w:rPr>
        <w:t xml:space="preserve">1. </w:t>
      </w:r>
      <w:r>
        <w:t>outline-width</w:t>
      </w:r>
      <w:r>
        <w:rPr>
          <w:rtl/>
        </w:rPr>
        <w:t xml:space="preserve"> (ضخامت)</w:t>
      </w:r>
    </w:p>
    <w:p w14:paraId="0B5FC0E1" w14:textId="77777777" w:rsidR="0016259F" w:rsidRDefault="0016259F" w:rsidP="0016259F">
      <w:pPr>
        <w:rPr>
          <w:rtl/>
        </w:rPr>
      </w:pPr>
      <w:r>
        <w:rPr>
          <w:rtl/>
        </w:rPr>
        <w:t xml:space="preserve">2. </w:t>
      </w:r>
      <w:r>
        <w:t>outline-style</w:t>
      </w:r>
      <w:r>
        <w:rPr>
          <w:rtl/>
        </w:rPr>
        <w:t xml:space="preserve"> (سبک)</w:t>
      </w:r>
    </w:p>
    <w:p w14:paraId="73772A16" w14:textId="77777777" w:rsidR="0016259F" w:rsidRDefault="0016259F" w:rsidP="0016259F">
      <w:pPr>
        <w:rPr>
          <w:rtl/>
        </w:rPr>
      </w:pPr>
      <w:r>
        <w:rPr>
          <w:rtl/>
        </w:rPr>
        <w:t xml:space="preserve">3. </w:t>
      </w:r>
      <w:r>
        <w:t>outline-color</w:t>
      </w:r>
      <w:r>
        <w:rPr>
          <w:rtl/>
        </w:rPr>
        <w:t xml:space="preserve"> (رنگ)</w:t>
      </w:r>
    </w:p>
    <w:p w14:paraId="3D969098" w14:textId="77777777" w:rsidR="0016259F" w:rsidRDefault="0016259F" w:rsidP="0016259F">
      <w:pPr>
        <w:rPr>
          <w:rtl/>
        </w:rPr>
      </w:pPr>
      <w:r>
        <w:rPr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Outline Shorthand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2A41DE26" w14:textId="77777777" w:rsidTr="004644E4">
        <w:tc>
          <w:tcPr>
            <w:tcW w:w="9350" w:type="dxa"/>
          </w:tcPr>
          <w:p w14:paraId="5435E1C6" w14:textId="77777777" w:rsidR="0016259F" w:rsidRDefault="0016259F" w:rsidP="004644E4">
            <w:pPr>
              <w:pStyle w:val="code"/>
              <w:bidi w:val="0"/>
            </w:pPr>
            <w:r>
              <w:t>&lt;style&gt;</w:t>
            </w:r>
          </w:p>
          <w:p w14:paraId="32233881" w14:textId="77777777" w:rsidR="0016259F" w:rsidRDefault="0016259F" w:rsidP="004644E4">
            <w:pPr>
              <w:pStyle w:val="code"/>
              <w:bidi w:val="0"/>
            </w:pPr>
            <w:r>
              <w:t>.shorthand-example {</w:t>
            </w:r>
          </w:p>
          <w:p w14:paraId="0C3B82F6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#e9ecef;</w:t>
            </w:r>
          </w:p>
          <w:p w14:paraId="621BBF87" w14:textId="77777777" w:rsidR="0016259F" w:rsidRDefault="0016259F" w:rsidP="004644E4">
            <w:pPr>
              <w:pStyle w:val="code"/>
              <w:bidi w:val="0"/>
            </w:pPr>
            <w:r>
              <w:t xml:space="preserve">    padding: 20px;</w:t>
            </w:r>
          </w:p>
          <w:p w14:paraId="5D8F85AB" w14:textId="77777777" w:rsidR="0016259F" w:rsidRDefault="0016259F" w:rsidP="004644E4">
            <w:pPr>
              <w:pStyle w:val="code"/>
              <w:bidi w:val="0"/>
            </w:pPr>
            <w:r>
              <w:t xml:space="preserve">    margin-bottom: 15px;</w:t>
            </w:r>
          </w:p>
          <w:p w14:paraId="6607D2FA" w14:textId="77777777" w:rsidR="0016259F" w:rsidRDefault="0016259F" w:rsidP="004644E4">
            <w:pPr>
              <w:pStyle w:val="code"/>
              <w:bidi w:val="0"/>
            </w:pPr>
            <w:r>
              <w:t xml:space="preserve">    border: 1px solid #ced4da;</w:t>
            </w:r>
          </w:p>
          <w:p w14:paraId="5535A333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5C2C854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1C8BE81A" w14:textId="77777777" w:rsidR="0016259F" w:rsidRDefault="0016259F" w:rsidP="004644E4">
            <w:pPr>
              <w:pStyle w:val="code"/>
              <w:bidi w:val="0"/>
            </w:pPr>
            <w:r>
              <w:t>.basic { outline: 2px solid red; }</w:t>
            </w:r>
          </w:p>
          <w:p w14:paraId="3E540004" w14:textId="77777777" w:rsidR="0016259F" w:rsidRDefault="0016259F" w:rsidP="004644E4">
            <w:pPr>
              <w:pStyle w:val="code"/>
              <w:bidi w:val="0"/>
            </w:pPr>
            <w:r>
              <w:t>.dashed { outline: 4px dashed blue; }</w:t>
            </w:r>
          </w:p>
          <w:p w14:paraId="379179BD" w14:textId="77777777" w:rsidR="0016259F" w:rsidRDefault="0016259F" w:rsidP="004644E4">
            <w:pPr>
              <w:pStyle w:val="code"/>
              <w:bidi w:val="0"/>
            </w:pPr>
            <w:r>
              <w:t>.dotted { outline: 3px dotted green; }</w:t>
            </w:r>
          </w:p>
          <w:p w14:paraId="62F80ACB" w14:textId="77777777" w:rsidR="0016259F" w:rsidRDefault="0016259F" w:rsidP="004644E4">
            <w:pPr>
              <w:pStyle w:val="code"/>
              <w:bidi w:val="0"/>
            </w:pPr>
            <w:r>
              <w:t>.thick { outline: thick double purple; }</w:t>
            </w:r>
          </w:p>
          <w:p w14:paraId="60C3045B" w14:textId="77777777" w:rsidR="0016259F" w:rsidRDefault="0016259F" w:rsidP="004644E4">
            <w:pPr>
              <w:pStyle w:val="code"/>
              <w:bidi w:val="0"/>
            </w:pPr>
            <w:r>
              <w:t>.thin { outline: thin groove orange; }</w:t>
            </w:r>
          </w:p>
          <w:p w14:paraId="348B0581" w14:textId="77777777" w:rsidR="0016259F" w:rsidRDefault="0016259F" w:rsidP="004644E4">
            <w:pPr>
              <w:pStyle w:val="code"/>
              <w:bidi w:val="0"/>
            </w:pPr>
            <w:r>
              <w:t xml:space="preserve">.combined { </w:t>
            </w:r>
          </w:p>
          <w:p w14:paraId="545EF5A9" w14:textId="77777777" w:rsidR="0016259F" w:rsidRDefault="0016259F" w:rsidP="004644E4">
            <w:pPr>
              <w:pStyle w:val="code"/>
              <w:bidi w:val="0"/>
            </w:pPr>
            <w:r>
              <w:t xml:space="preserve">    outline: 5px ridge #ff6b6b;</w:t>
            </w:r>
          </w:p>
          <w:p w14:paraId="5A033F64" w14:textId="77777777" w:rsidR="0016259F" w:rsidRDefault="0016259F" w:rsidP="004644E4">
            <w:pPr>
              <w:pStyle w:val="code"/>
              <w:bidi w:val="0"/>
            </w:pPr>
            <w:r>
              <w:t xml:space="preserve">    outline-offset: 8px;</w:t>
            </w:r>
          </w:p>
          <w:p w14:paraId="49A3C7DA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B36DEF2" w14:textId="77777777" w:rsidR="0016259F" w:rsidRDefault="0016259F" w:rsidP="004644E4">
            <w:pPr>
              <w:pStyle w:val="code"/>
              <w:bidi w:val="0"/>
            </w:pPr>
            <w:r>
              <w:lastRenderedPageBreak/>
              <w:t>&lt;/style&gt;</w:t>
            </w:r>
          </w:p>
          <w:p w14:paraId="7313C134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57E7D92E" w14:textId="77777777" w:rsidR="0016259F" w:rsidRDefault="0016259F" w:rsidP="004644E4">
            <w:pPr>
              <w:pStyle w:val="code"/>
              <w:bidi w:val="0"/>
            </w:pPr>
            <w:r>
              <w:t>&lt;div class="shorthand-example basic"&gt;outline: 2px solid red&lt;/div&gt;</w:t>
            </w:r>
          </w:p>
          <w:p w14:paraId="7483AC20" w14:textId="77777777" w:rsidR="0016259F" w:rsidRDefault="0016259F" w:rsidP="004644E4">
            <w:pPr>
              <w:pStyle w:val="code"/>
              <w:bidi w:val="0"/>
            </w:pPr>
            <w:r>
              <w:t>&lt;div class="shorthand-example dashed"&gt;outline: 4px dashed blue&lt;/div&gt;</w:t>
            </w:r>
          </w:p>
          <w:p w14:paraId="7A6F2F79" w14:textId="77777777" w:rsidR="0016259F" w:rsidRDefault="0016259F" w:rsidP="004644E4">
            <w:pPr>
              <w:pStyle w:val="code"/>
              <w:bidi w:val="0"/>
            </w:pPr>
            <w:r>
              <w:t>&lt;div class="shorthand-example dotted"&gt;outline: 3px dotted green&lt;/div&gt;</w:t>
            </w:r>
          </w:p>
          <w:p w14:paraId="167D2BDF" w14:textId="77777777" w:rsidR="0016259F" w:rsidRDefault="0016259F" w:rsidP="004644E4">
            <w:pPr>
              <w:pStyle w:val="code"/>
              <w:bidi w:val="0"/>
            </w:pPr>
            <w:r>
              <w:t>&lt;div class="shorthand-example thick"&gt;outline: thick double purple&lt;/div&gt;</w:t>
            </w:r>
          </w:p>
          <w:p w14:paraId="5B08C7AD" w14:textId="77777777" w:rsidR="0016259F" w:rsidRDefault="0016259F" w:rsidP="004644E4">
            <w:pPr>
              <w:pStyle w:val="code"/>
              <w:bidi w:val="0"/>
            </w:pPr>
            <w:r>
              <w:t>&lt;div class="shorthand-example thin"&gt;outline: thin groove orange&lt;/div&gt;</w:t>
            </w:r>
          </w:p>
          <w:p w14:paraId="7AE1247E" w14:textId="77777777" w:rsidR="0016259F" w:rsidRDefault="0016259F" w:rsidP="004644E4">
            <w:pPr>
              <w:pStyle w:val="code"/>
              <w:bidi w:val="0"/>
            </w:pPr>
            <w:r>
              <w:t>&lt;div class="shorthand-example combined"&gt;outline: 5px ridge #ff6b6b + offset&lt;/div&gt;</w:t>
            </w:r>
          </w:p>
        </w:tc>
      </w:tr>
    </w:tbl>
    <w:p w14:paraId="3BF432B1" w14:textId="77777777" w:rsidR="0016259F" w:rsidRDefault="0016259F" w:rsidP="0016259F">
      <w:pPr>
        <w:pStyle w:val="code"/>
      </w:pPr>
      <w:hyperlink r:id="rId292" w:history="1">
        <w:r w:rsidRPr="003B2F21">
          <w:rPr>
            <w:rStyle w:val="Hyperlink"/>
          </w:rPr>
          <w:t>outline</w:t>
        </w:r>
      </w:hyperlink>
    </w:p>
    <w:p w14:paraId="224996CE" w14:textId="77777777" w:rsidR="0016259F" w:rsidRDefault="0016259F" w:rsidP="0016259F">
      <w:pPr>
        <w:pStyle w:val="Heading2"/>
        <w:rPr>
          <w:rtl/>
        </w:rPr>
      </w:pPr>
      <w:hyperlink r:id="rId293" w:history="1">
        <w:bookmarkStart w:id="151" w:name="_Toc211464581"/>
        <w:r w:rsidRPr="003B2F21">
          <w:rPr>
            <w:rStyle w:val="Hyperlink"/>
          </w:rPr>
          <w:t>Margin</w:t>
        </w:r>
        <w:bookmarkEnd w:id="151"/>
      </w:hyperlink>
    </w:p>
    <w:p w14:paraId="7C2B22E4" w14:textId="77777777" w:rsidR="0016259F" w:rsidRDefault="0016259F" w:rsidP="0016259F">
      <w:pPr>
        <w:rPr>
          <w:rtl/>
        </w:rPr>
      </w:pPr>
      <w:r>
        <w:rPr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t>Margin</w:t>
      </w:r>
    </w:p>
    <w:p w14:paraId="1DE67EAA" w14:textId="77777777" w:rsidR="0016259F" w:rsidRDefault="0016259F" w:rsidP="0016259F">
      <w:pPr>
        <w:rPr>
          <w:rtl/>
        </w:rPr>
      </w:pPr>
      <w:r>
        <w:t>Margin</w:t>
      </w:r>
      <w:r>
        <w:rPr>
          <w:rtl/>
        </w:rPr>
        <w:t xml:space="preserve"> فضا</w:t>
      </w:r>
      <w:r>
        <w:rPr>
          <w:rFonts w:hint="cs"/>
          <w:rtl/>
        </w:rPr>
        <w:t>ی</w:t>
      </w:r>
      <w:r>
        <w:rPr>
          <w:rtl/>
        </w:rPr>
        <w:t xml:space="preserve"> خارج از </w:t>
      </w:r>
      <w:r>
        <w:t>border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المان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فاصله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المان‌ها را کنترل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E9600B9" w14:textId="77777777" w:rsidR="0016259F" w:rsidRDefault="0016259F" w:rsidP="0016259F">
      <w:pPr>
        <w:rPr>
          <w:rtl/>
        </w:rPr>
      </w:pPr>
      <w:r>
        <w:rPr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t>Margin</w:t>
      </w:r>
    </w:p>
    <w:p w14:paraId="4BA67F31" w14:textId="77777777" w:rsidR="0016259F" w:rsidRDefault="0016259F" w:rsidP="0016259F">
      <w:pPr>
        <w:pStyle w:val="ListParagraph"/>
        <w:numPr>
          <w:ilvl w:val="0"/>
          <w:numId w:val="40"/>
        </w:numPr>
        <w:rPr>
          <w:rtl/>
        </w:rPr>
      </w:pPr>
      <w:r>
        <w:rPr>
          <w:rFonts w:hint="cs"/>
          <w:rtl/>
        </w:rPr>
        <w:t xml:space="preserve"> </w:t>
      </w:r>
      <w:r>
        <w:rPr>
          <w:rtl/>
        </w:rPr>
        <w:t>روش تک مقدار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46DBB05F" w14:textId="77777777" w:rsidTr="004644E4">
        <w:tc>
          <w:tcPr>
            <w:tcW w:w="9350" w:type="dxa"/>
          </w:tcPr>
          <w:p w14:paraId="4D6A474D" w14:textId="77777777" w:rsidR="0016259F" w:rsidRDefault="0016259F" w:rsidP="004644E4">
            <w:pPr>
              <w:pStyle w:val="code"/>
              <w:bidi w:val="0"/>
            </w:pPr>
            <w:r>
              <w:t>.element {</w:t>
            </w:r>
          </w:p>
          <w:p w14:paraId="013E4046" w14:textId="77777777" w:rsidR="0016259F" w:rsidRDefault="0016259F" w:rsidP="004644E4">
            <w:pPr>
              <w:pStyle w:val="code"/>
              <w:bidi w:val="0"/>
            </w:pPr>
            <w:r>
              <w:t xml:space="preserve">    margin: 20px;</w:t>
            </w:r>
          </w:p>
          <w:p w14:paraId="4C34751A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37D3EB7" w14:textId="77777777" w:rsidR="0016259F" w:rsidRDefault="0016259F" w:rsidP="004644E4">
            <w:pPr>
              <w:pStyle w:val="code"/>
              <w:bidi w:val="0"/>
            </w:pPr>
            <w:r>
              <w:t xml:space="preserve">/* </w:t>
            </w:r>
            <w:r>
              <w:rPr>
                <w:rtl/>
              </w:rPr>
              <w:t>همه جهات: 20</w:t>
            </w:r>
            <w:r>
              <w:t>px */</w:t>
            </w:r>
          </w:p>
        </w:tc>
      </w:tr>
    </w:tbl>
    <w:p w14:paraId="750A07B2" w14:textId="77777777" w:rsidR="0016259F" w:rsidRDefault="0016259F" w:rsidP="0016259F">
      <w:pPr>
        <w:rPr>
          <w:rtl/>
        </w:rPr>
      </w:pPr>
    </w:p>
    <w:p w14:paraId="1CD63A0B" w14:textId="77777777" w:rsidR="0016259F" w:rsidRDefault="0016259F" w:rsidP="0016259F">
      <w:pPr>
        <w:pStyle w:val="ListParagraph"/>
        <w:numPr>
          <w:ilvl w:val="0"/>
          <w:numId w:val="40"/>
        </w:numPr>
        <w:rPr>
          <w:rtl/>
        </w:rPr>
      </w:pPr>
      <w:r w:rsidRPr="003B2F21">
        <w:rPr>
          <w:rtl/>
        </w:rPr>
        <w:t>روش دو مقدار</w:t>
      </w:r>
      <w:r w:rsidRPr="003B2F21"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6B2E49D0" w14:textId="77777777" w:rsidTr="004644E4">
        <w:tc>
          <w:tcPr>
            <w:tcW w:w="9350" w:type="dxa"/>
          </w:tcPr>
          <w:p w14:paraId="617D6D91" w14:textId="77777777" w:rsidR="0016259F" w:rsidRDefault="0016259F" w:rsidP="004644E4">
            <w:pPr>
              <w:pStyle w:val="code"/>
              <w:bidi w:val="0"/>
            </w:pPr>
            <w:r>
              <w:t>.element {</w:t>
            </w:r>
          </w:p>
          <w:p w14:paraId="23E14F03" w14:textId="77777777" w:rsidR="0016259F" w:rsidRDefault="0016259F" w:rsidP="004644E4">
            <w:pPr>
              <w:pStyle w:val="code"/>
              <w:bidi w:val="0"/>
            </w:pPr>
            <w:r>
              <w:t xml:space="preserve">    margin: 15px 25px;</w:t>
            </w:r>
          </w:p>
          <w:p w14:paraId="15A0D8D2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6AAA2A4" w14:textId="77777777" w:rsidR="0016259F" w:rsidRDefault="0016259F" w:rsidP="004644E4">
            <w:pPr>
              <w:pStyle w:val="code"/>
              <w:bidi w:val="0"/>
            </w:pPr>
            <w:r>
              <w:t xml:space="preserve">/* </w:t>
            </w:r>
            <w:r>
              <w:rPr>
                <w:rtl/>
              </w:rPr>
              <w:t>عمود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: 15</w:t>
            </w:r>
            <w:r>
              <w:t xml:space="preserve">px, </w:t>
            </w:r>
            <w:r>
              <w:rPr>
                <w:rtl/>
              </w:rPr>
              <w:t>افق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: 25</w:t>
            </w:r>
            <w:r>
              <w:t>px */</w:t>
            </w:r>
          </w:p>
        </w:tc>
      </w:tr>
    </w:tbl>
    <w:p w14:paraId="69D2A167" w14:textId="77777777" w:rsidR="0016259F" w:rsidRDefault="0016259F" w:rsidP="0016259F">
      <w:pPr>
        <w:rPr>
          <w:rtl/>
        </w:rPr>
      </w:pPr>
    </w:p>
    <w:p w14:paraId="5086DB89" w14:textId="77777777" w:rsidR="0016259F" w:rsidRDefault="0016259F" w:rsidP="0016259F">
      <w:pPr>
        <w:pStyle w:val="ListParagraph"/>
        <w:numPr>
          <w:ilvl w:val="0"/>
          <w:numId w:val="40"/>
        </w:numPr>
        <w:rPr>
          <w:rtl/>
        </w:rPr>
      </w:pPr>
      <w:r w:rsidRPr="003B2F21">
        <w:rPr>
          <w:rtl/>
        </w:rPr>
        <w:t>روش سه مقدار</w:t>
      </w:r>
      <w:r w:rsidRPr="003B2F21"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38083189" w14:textId="77777777" w:rsidTr="004644E4">
        <w:tc>
          <w:tcPr>
            <w:tcW w:w="9350" w:type="dxa"/>
          </w:tcPr>
          <w:p w14:paraId="60A0FEEB" w14:textId="77777777" w:rsidR="0016259F" w:rsidRDefault="0016259F" w:rsidP="004644E4">
            <w:pPr>
              <w:pStyle w:val="code"/>
              <w:bidi w:val="0"/>
            </w:pPr>
            <w:r>
              <w:t>.element {</w:t>
            </w:r>
          </w:p>
          <w:p w14:paraId="1B6069A5" w14:textId="77777777" w:rsidR="0016259F" w:rsidRDefault="0016259F" w:rsidP="004644E4">
            <w:pPr>
              <w:pStyle w:val="code"/>
              <w:bidi w:val="0"/>
            </w:pPr>
            <w:r>
              <w:t xml:space="preserve">    margin: 10px 20px 15px;</w:t>
            </w:r>
          </w:p>
          <w:p w14:paraId="5CC1A479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BCFA561" w14:textId="77777777" w:rsidR="0016259F" w:rsidRDefault="0016259F" w:rsidP="004644E4">
            <w:pPr>
              <w:pStyle w:val="code"/>
              <w:bidi w:val="0"/>
            </w:pPr>
            <w:r>
              <w:t xml:space="preserve">/* </w:t>
            </w:r>
            <w:r>
              <w:rPr>
                <w:rtl/>
              </w:rPr>
              <w:t>بالا: 10</w:t>
            </w:r>
            <w:r>
              <w:t xml:space="preserve"> px, </w:t>
            </w:r>
            <w:r>
              <w:rPr>
                <w:rtl/>
              </w:rPr>
              <w:t>چپ/راست: 20</w:t>
            </w:r>
            <w:r>
              <w:t xml:space="preserve">px, </w:t>
            </w:r>
            <w:r>
              <w:rPr>
                <w:rtl/>
              </w:rPr>
              <w:t>پا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>: 15</w:t>
            </w:r>
            <w:r>
              <w:t>px */</w:t>
            </w:r>
          </w:p>
        </w:tc>
      </w:tr>
    </w:tbl>
    <w:p w14:paraId="2D61308F" w14:textId="77777777" w:rsidR="0016259F" w:rsidRDefault="0016259F" w:rsidP="0016259F"/>
    <w:p w14:paraId="0490A4FC" w14:textId="77777777" w:rsidR="0016259F" w:rsidRDefault="0016259F" w:rsidP="0016259F">
      <w:pPr>
        <w:pStyle w:val="ListParagraph"/>
        <w:numPr>
          <w:ilvl w:val="0"/>
          <w:numId w:val="40"/>
        </w:numPr>
      </w:pPr>
      <w:r>
        <w:rPr>
          <w:rFonts w:hint="cs"/>
          <w:rtl/>
        </w:rPr>
        <w:t>روش چهار مقداری</w:t>
      </w:r>
    </w:p>
    <w:tbl>
      <w:tblPr>
        <w:tblStyle w:val="TableGrid"/>
        <w:tblW w:w="0" w:type="auto"/>
        <w:tblInd w:w="135" w:type="dxa"/>
        <w:tblLook w:val="04A0" w:firstRow="1" w:lastRow="0" w:firstColumn="1" w:lastColumn="0" w:noHBand="0" w:noVBand="1"/>
      </w:tblPr>
      <w:tblGrid>
        <w:gridCol w:w="9215"/>
      </w:tblGrid>
      <w:tr w:rsidR="0016259F" w14:paraId="1756D980" w14:textId="77777777" w:rsidTr="004644E4">
        <w:tc>
          <w:tcPr>
            <w:tcW w:w="9350" w:type="dxa"/>
          </w:tcPr>
          <w:p w14:paraId="3C161284" w14:textId="77777777" w:rsidR="0016259F" w:rsidRDefault="0016259F" w:rsidP="004644E4">
            <w:pPr>
              <w:pStyle w:val="code"/>
              <w:bidi w:val="0"/>
            </w:pPr>
            <w:r>
              <w:t>.element {</w:t>
            </w:r>
          </w:p>
          <w:p w14:paraId="35D129EB" w14:textId="77777777" w:rsidR="0016259F" w:rsidRDefault="0016259F" w:rsidP="004644E4">
            <w:pPr>
              <w:pStyle w:val="code"/>
              <w:bidi w:val="0"/>
            </w:pPr>
            <w:r>
              <w:t xml:space="preserve">    margin: 10px 15px 20px 25px;</w:t>
            </w:r>
          </w:p>
          <w:p w14:paraId="3441FFA7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2F976FE" w14:textId="77777777" w:rsidR="0016259F" w:rsidRDefault="0016259F" w:rsidP="004644E4">
            <w:pPr>
              <w:pStyle w:val="code"/>
              <w:bidi w:val="0"/>
            </w:pPr>
            <w:r>
              <w:t xml:space="preserve">/* </w:t>
            </w:r>
            <w:r>
              <w:rPr>
                <w:rtl/>
              </w:rPr>
              <w:t>بالا: 10</w:t>
            </w:r>
            <w:r>
              <w:t xml:space="preserve">px, </w:t>
            </w:r>
            <w:r>
              <w:rPr>
                <w:rtl/>
              </w:rPr>
              <w:t>راست: 15</w:t>
            </w:r>
            <w:r>
              <w:t xml:space="preserve">px, </w:t>
            </w:r>
            <w:r>
              <w:rPr>
                <w:rtl/>
              </w:rPr>
              <w:t>پا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>: 20</w:t>
            </w:r>
            <w:r>
              <w:t xml:space="preserve">px, </w:t>
            </w:r>
            <w:r>
              <w:rPr>
                <w:rtl/>
              </w:rPr>
              <w:t>چپ: 25</w:t>
            </w:r>
            <w:r>
              <w:t>px */</w:t>
            </w:r>
          </w:p>
        </w:tc>
      </w:tr>
    </w:tbl>
    <w:p w14:paraId="79E2B433" w14:textId="77777777" w:rsidR="0016259F" w:rsidRDefault="0016259F" w:rsidP="0016259F">
      <w:pPr>
        <w:bidi w:val="0"/>
        <w:ind w:left="135"/>
        <w:rPr>
          <w:rtl/>
        </w:rPr>
      </w:pPr>
    </w:p>
    <w:p w14:paraId="09280B48" w14:textId="77777777" w:rsidR="0016259F" w:rsidRDefault="0016259F" w:rsidP="0016259F">
      <w:r w:rsidRPr="003B2F21">
        <w:rPr>
          <w:rtl/>
        </w:rPr>
        <w:t>مثال‌ها</w:t>
      </w:r>
      <w:r w:rsidRPr="003B2F21">
        <w:rPr>
          <w:rFonts w:hint="cs"/>
          <w:rtl/>
        </w:rPr>
        <w:t>ی</w:t>
      </w:r>
      <w:r w:rsidRPr="003B2F21">
        <w:rPr>
          <w:rtl/>
        </w:rPr>
        <w:t xml:space="preserve"> عمل</w:t>
      </w:r>
      <w:r w:rsidRPr="003B2F21">
        <w:rPr>
          <w:rFonts w:hint="cs"/>
          <w:rtl/>
        </w:rPr>
        <w:t>ی</w:t>
      </w:r>
      <w:r w:rsidRPr="003B2F21">
        <w:rPr>
          <w:rtl/>
        </w:rPr>
        <w:t xml:space="preserve"> </w:t>
      </w:r>
      <w:r w:rsidRPr="003B2F21">
        <w:t>Margin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416E2F97" w14:textId="77777777" w:rsidTr="004644E4">
        <w:tc>
          <w:tcPr>
            <w:tcW w:w="9350" w:type="dxa"/>
          </w:tcPr>
          <w:p w14:paraId="60457B48" w14:textId="77777777" w:rsidR="0016259F" w:rsidRDefault="0016259F" w:rsidP="004644E4">
            <w:pPr>
              <w:pStyle w:val="code"/>
              <w:bidi w:val="0"/>
            </w:pPr>
            <w:r>
              <w:t>&lt;style&gt;</w:t>
            </w:r>
          </w:p>
          <w:p w14:paraId="649766D9" w14:textId="77777777" w:rsidR="0016259F" w:rsidRDefault="0016259F" w:rsidP="004644E4">
            <w:pPr>
              <w:pStyle w:val="code"/>
              <w:bidi w:val="0"/>
            </w:pPr>
            <w:r>
              <w:t>.box {</w:t>
            </w:r>
          </w:p>
          <w:p w14:paraId="1F51900A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#f0f0f0;</w:t>
            </w:r>
          </w:p>
          <w:p w14:paraId="170F971E" w14:textId="77777777" w:rsidR="0016259F" w:rsidRDefault="0016259F" w:rsidP="004644E4">
            <w:pPr>
              <w:pStyle w:val="code"/>
              <w:bidi w:val="0"/>
            </w:pPr>
            <w:r>
              <w:t xml:space="preserve">    border: 2px solid #333;</w:t>
            </w:r>
          </w:p>
          <w:p w14:paraId="4C251850" w14:textId="77777777" w:rsidR="0016259F" w:rsidRDefault="0016259F" w:rsidP="004644E4">
            <w:pPr>
              <w:pStyle w:val="code"/>
              <w:bidi w:val="0"/>
            </w:pPr>
            <w:r>
              <w:t xml:space="preserve">    padding: 20px;</w:t>
            </w:r>
          </w:p>
          <w:p w14:paraId="46229AAA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8945149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2CFF3C15" w14:textId="77777777" w:rsidR="0016259F" w:rsidRDefault="0016259F" w:rsidP="004644E4">
            <w:pPr>
              <w:pStyle w:val="code"/>
              <w:bidi w:val="0"/>
            </w:pPr>
            <w:r>
              <w:t>.margin-single { margin: 30px; }</w:t>
            </w:r>
          </w:p>
          <w:p w14:paraId="56B0ADF2" w14:textId="77777777" w:rsidR="0016259F" w:rsidRDefault="0016259F" w:rsidP="004644E4">
            <w:pPr>
              <w:pStyle w:val="code"/>
              <w:bidi w:val="0"/>
            </w:pPr>
            <w:r>
              <w:t>.margin-double { margin: 20px 40px; }</w:t>
            </w:r>
          </w:p>
          <w:p w14:paraId="530DFF38" w14:textId="77777777" w:rsidR="0016259F" w:rsidRDefault="0016259F" w:rsidP="004644E4">
            <w:pPr>
              <w:pStyle w:val="code"/>
              <w:bidi w:val="0"/>
            </w:pPr>
            <w:r>
              <w:t>.margin-triple { margin: 10px 30px 50px; }</w:t>
            </w:r>
          </w:p>
          <w:p w14:paraId="5B04ED2C" w14:textId="77777777" w:rsidR="0016259F" w:rsidRDefault="0016259F" w:rsidP="004644E4">
            <w:pPr>
              <w:pStyle w:val="code"/>
              <w:bidi w:val="0"/>
            </w:pPr>
            <w:r>
              <w:t>.margin-quad { margin: 15px 25px 35px 45px; }</w:t>
            </w:r>
          </w:p>
          <w:p w14:paraId="670B850D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3FFC3C48" w14:textId="77777777" w:rsidR="0016259F" w:rsidRDefault="0016259F" w:rsidP="004644E4">
            <w:pPr>
              <w:pStyle w:val="code"/>
              <w:bidi w:val="0"/>
            </w:pPr>
            <w:r>
              <w:t>.margin-top { margin-top: 40px; }</w:t>
            </w:r>
          </w:p>
          <w:p w14:paraId="4AA179F6" w14:textId="77777777" w:rsidR="0016259F" w:rsidRDefault="0016259F" w:rsidP="004644E4">
            <w:pPr>
              <w:pStyle w:val="code"/>
              <w:bidi w:val="0"/>
            </w:pPr>
            <w:r>
              <w:t>.margin-right { margin-right: 30px; }</w:t>
            </w:r>
          </w:p>
          <w:p w14:paraId="2FD0AA1C" w14:textId="77777777" w:rsidR="0016259F" w:rsidRDefault="0016259F" w:rsidP="004644E4">
            <w:pPr>
              <w:pStyle w:val="code"/>
              <w:bidi w:val="0"/>
            </w:pPr>
            <w:r>
              <w:t>.margin-bottom { margin-bottom: 20px; }</w:t>
            </w:r>
          </w:p>
          <w:p w14:paraId="731AC28B" w14:textId="77777777" w:rsidR="0016259F" w:rsidRDefault="0016259F" w:rsidP="004644E4">
            <w:pPr>
              <w:pStyle w:val="code"/>
              <w:bidi w:val="0"/>
            </w:pPr>
            <w:r>
              <w:t>.margin-left { margin-left: 50px; }</w:t>
            </w:r>
          </w:p>
          <w:p w14:paraId="64A64E8C" w14:textId="77777777" w:rsidR="0016259F" w:rsidRDefault="0016259F" w:rsidP="004644E4">
            <w:pPr>
              <w:pStyle w:val="code"/>
              <w:bidi w:val="0"/>
            </w:pPr>
            <w:r>
              <w:t>&lt;/style&gt;</w:t>
            </w:r>
          </w:p>
          <w:p w14:paraId="5B203B08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7E858A81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&lt;div class="box margin-single"&gt;margin: 30px (</w:t>
            </w:r>
            <w:r>
              <w:rPr>
                <w:rFonts w:cs="IRANSansWeb(FaNum) Light"/>
                <w:rtl/>
              </w:rPr>
              <w:t>همه جهات</w:t>
            </w:r>
            <w:r>
              <w:t>)&lt;/div&gt;</w:t>
            </w:r>
          </w:p>
          <w:p w14:paraId="641F6694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&lt;div class="box margin-double"&gt;margin: 20px 40px (</w:t>
            </w:r>
            <w:r>
              <w:rPr>
                <w:rFonts w:cs="IRANSansWeb(FaNum) Light"/>
                <w:rtl/>
              </w:rPr>
              <w:t>عمود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>/افق</w:t>
            </w:r>
            <w:r>
              <w:rPr>
                <w:rFonts w:cs="IRANSansWeb(FaNum) Light" w:hint="cs"/>
                <w:rtl/>
              </w:rPr>
              <w:t>ی</w:t>
            </w:r>
            <w:r>
              <w:t>)&lt;/div&gt;</w:t>
            </w:r>
          </w:p>
          <w:p w14:paraId="23AF3560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&lt;div class="box margin-triple"&gt;margin: 10px 30px 50px (</w:t>
            </w:r>
            <w:r>
              <w:rPr>
                <w:rFonts w:cs="IRANSansWeb(FaNum) Light"/>
                <w:rtl/>
              </w:rPr>
              <w:t>بالا/چپ-راست/پا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 w:hint="eastAsia"/>
                <w:rtl/>
              </w:rPr>
              <w:t>ن</w:t>
            </w:r>
            <w:r>
              <w:t>)&lt;/div&gt;</w:t>
            </w:r>
          </w:p>
          <w:p w14:paraId="139F7626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&lt;div class="box margin-quad"&gt;margin: 15px 25px 35px 45px (</w:t>
            </w:r>
            <w:r>
              <w:rPr>
                <w:rFonts w:cs="IRANSansWeb(FaNum) Light"/>
                <w:rtl/>
              </w:rPr>
              <w:t>همه جهات جداگانه</w:t>
            </w:r>
            <w:r>
              <w:t>)&lt;/div&gt;</w:t>
            </w:r>
          </w:p>
          <w:p w14:paraId="67845436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5A9F9599" w14:textId="77777777" w:rsidR="0016259F" w:rsidRDefault="0016259F" w:rsidP="004644E4">
            <w:pPr>
              <w:pStyle w:val="code"/>
              <w:bidi w:val="0"/>
            </w:pPr>
            <w:r>
              <w:t>&lt;div class="box margin-top"&gt;margin-top: 40px&lt;/div&gt;</w:t>
            </w:r>
          </w:p>
          <w:p w14:paraId="373B03B2" w14:textId="77777777" w:rsidR="0016259F" w:rsidRDefault="0016259F" w:rsidP="004644E4">
            <w:pPr>
              <w:pStyle w:val="code"/>
              <w:bidi w:val="0"/>
            </w:pPr>
            <w:r>
              <w:t>&lt;div class="box margin-right"&gt;margin-right: 30px&lt;/div&gt;</w:t>
            </w:r>
          </w:p>
          <w:p w14:paraId="6E0999D4" w14:textId="77777777" w:rsidR="0016259F" w:rsidRDefault="0016259F" w:rsidP="004644E4">
            <w:pPr>
              <w:pStyle w:val="code"/>
              <w:bidi w:val="0"/>
            </w:pPr>
            <w:r>
              <w:t>&lt;div class="box margin-bottom"&gt;margin-bottom: 20px&lt;/div&gt;</w:t>
            </w:r>
          </w:p>
          <w:p w14:paraId="015F55E0" w14:textId="77777777" w:rsidR="0016259F" w:rsidRDefault="0016259F" w:rsidP="004644E4">
            <w:pPr>
              <w:pStyle w:val="code"/>
              <w:bidi w:val="0"/>
            </w:pPr>
            <w:r>
              <w:t>&lt;div class="box margin-left"&gt;margin-left: 50px&lt;/div&gt;</w:t>
            </w:r>
          </w:p>
        </w:tc>
      </w:tr>
    </w:tbl>
    <w:p w14:paraId="3B249D0E" w14:textId="77777777" w:rsidR="0016259F" w:rsidRDefault="0016259F" w:rsidP="0016259F">
      <w:hyperlink r:id="rId294" w:history="1">
        <w:r w:rsidRPr="00C766E6">
          <w:rPr>
            <w:rStyle w:val="Hyperlink"/>
          </w:rPr>
          <w:t>sample</w:t>
        </w:r>
      </w:hyperlink>
    </w:p>
    <w:p w14:paraId="06AA084B" w14:textId="77777777" w:rsidR="0016259F" w:rsidRPr="003B2F21" w:rsidRDefault="0016259F" w:rsidP="0016259F">
      <w:pPr>
        <w:rPr>
          <w:rtl/>
        </w:rPr>
      </w:pPr>
    </w:p>
    <w:p w14:paraId="440CCF6E" w14:textId="77777777" w:rsidR="0016259F" w:rsidRDefault="0016259F" w:rsidP="0016259F">
      <w:pPr>
        <w:pStyle w:val="bold"/>
      </w:pPr>
      <w:r>
        <w:rPr>
          <w:rtl/>
        </w:rPr>
        <w:lastRenderedPageBreak/>
        <w:t xml:space="preserve">بررسی مفهوم </w:t>
      </w:r>
      <w:r>
        <w:t>collapsing margin</w:t>
      </w:r>
    </w:p>
    <w:p w14:paraId="3A7E92EA" w14:textId="77777777" w:rsidR="0016259F" w:rsidRDefault="0016259F" w:rsidP="0016259F">
      <w:pPr>
        <w:rPr>
          <w:rtl/>
        </w:rPr>
      </w:pPr>
      <w:r>
        <w:t>Collapsing Margin</w:t>
      </w:r>
      <w:r>
        <w:rPr>
          <w:rtl/>
        </w:rPr>
        <w:t xml:space="preserve"> زمان</w:t>
      </w:r>
      <w:r>
        <w:rPr>
          <w:rFonts w:hint="cs"/>
          <w:rtl/>
        </w:rPr>
        <w:t>ی</w:t>
      </w:r>
      <w:r>
        <w:rPr>
          <w:rtl/>
        </w:rPr>
        <w:t xml:space="preserve"> اتفاق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افتد</w:t>
      </w:r>
      <w:r>
        <w:rPr>
          <w:rtl/>
        </w:rPr>
        <w:t xml:space="preserve"> که </w:t>
      </w:r>
      <w:r>
        <w:t>margin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عمود</w:t>
      </w:r>
      <w:r>
        <w:rPr>
          <w:rFonts w:hint="cs"/>
          <w:rtl/>
        </w:rPr>
        <w:t>ی</w:t>
      </w:r>
      <w:r>
        <w:rPr>
          <w:rtl/>
        </w:rPr>
        <w:t xml:space="preserve"> دو المان مجاور با هم ادغام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و فقط بزرگتر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margin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4D700B0" w14:textId="77777777" w:rsidR="0016259F" w:rsidRDefault="0016259F" w:rsidP="0016259F">
      <w:pPr>
        <w:rPr>
          <w:rtl/>
        </w:rPr>
      </w:pPr>
      <w:r>
        <w:rPr>
          <w:rtl/>
        </w:rPr>
        <w:t>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t>Collapsing Margin</w:t>
      </w:r>
      <w:r>
        <w:rPr>
          <w:rtl/>
        </w:rPr>
        <w:t>:</w:t>
      </w:r>
    </w:p>
    <w:p w14:paraId="67422611" w14:textId="77777777" w:rsidR="0016259F" w:rsidRDefault="0016259F" w:rsidP="0016259F">
      <w:pPr>
        <w:rPr>
          <w:rtl/>
        </w:rPr>
      </w:pPr>
      <w:r>
        <w:rPr>
          <w:rtl/>
        </w:rPr>
        <w:t>-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المان‌ها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block-level</w:t>
      </w:r>
      <w:r>
        <w:rPr>
          <w:rtl/>
        </w:rPr>
        <w:t xml:space="preserve"> مجاور</w:t>
      </w:r>
    </w:p>
    <w:p w14:paraId="6FBB5AFA" w14:textId="77777777" w:rsidR="0016259F" w:rsidRDefault="0016259F" w:rsidP="0016259F">
      <w:pPr>
        <w:rPr>
          <w:rtl/>
        </w:rPr>
      </w:pPr>
      <w:r>
        <w:rPr>
          <w:rtl/>
        </w:rPr>
        <w:t>-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parent</w:t>
      </w:r>
      <w:r>
        <w:rPr>
          <w:rtl/>
        </w:rPr>
        <w:t xml:space="preserve"> و </w:t>
      </w:r>
      <w:r>
        <w:t>first/last child</w:t>
      </w:r>
    </w:p>
    <w:p w14:paraId="019E0BE1" w14:textId="77777777" w:rsidR="0016259F" w:rsidRDefault="0016259F" w:rsidP="0016259F">
      <w:pPr>
        <w:rPr>
          <w:rtl/>
        </w:rPr>
      </w:pPr>
      <w:r>
        <w:rPr>
          <w:rtl/>
        </w:rPr>
        <w:t>- در المان‌ها</w:t>
      </w:r>
      <w:r>
        <w:rPr>
          <w:rFonts w:hint="cs"/>
          <w:rtl/>
        </w:rPr>
        <w:t>ی</w:t>
      </w:r>
      <w:r>
        <w:rPr>
          <w:rtl/>
        </w:rPr>
        <w:t xml:space="preserve"> خال</w:t>
      </w:r>
      <w:r>
        <w:rPr>
          <w:rFonts w:hint="cs"/>
          <w:rtl/>
        </w:rPr>
        <w:t>ی</w:t>
      </w:r>
    </w:p>
    <w:p w14:paraId="273A6F50" w14:textId="77777777" w:rsidR="0016259F" w:rsidRDefault="0016259F" w:rsidP="0016259F">
      <w:r>
        <w:rPr>
          <w:rtl/>
        </w:rPr>
        <w:t xml:space="preserve">مثال </w:t>
      </w:r>
      <w:r>
        <w:t>Collapsing Margin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7E64DC47" w14:textId="77777777" w:rsidTr="004644E4">
        <w:tc>
          <w:tcPr>
            <w:tcW w:w="9350" w:type="dxa"/>
          </w:tcPr>
          <w:p w14:paraId="07CD08DD" w14:textId="77777777" w:rsidR="0016259F" w:rsidRDefault="0016259F" w:rsidP="004644E4">
            <w:pPr>
              <w:pStyle w:val="code"/>
              <w:bidi w:val="0"/>
            </w:pPr>
            <w:r>
              <w:t>&lt;style&gt;</w:t>
            </w:r>
          </w:p>
          <w:p w14:paraId="5FD9B91F" w14:textId="77777777" w:rsidR="0016259F" w:rsidRDefault="0016259F" w:rsidP="004644E4">
            <w:pPr>
              <w:pStyle w:val="code"/>
              <w:bidi w:val="0"/>
            </w:pPr>
            <w:r>
              <w:t>.parent {</w:t>
            </w:r>
          </w:p>
          <w:p w14:paraId="3E9FD09D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#e0e0e0;</w:t>
            </w:r>
          </w:p>
          <w:p w14:paraId="1412D9E0" w14:textId="77777777" w:rsidR="0016259F" w:rsidRDefault="0016259F" w:rsidP="004644E4">
            <w:pPr>
              <w:pStyle w:val="code"/>
              <w:bidi w:val="0"/>
            </w:pPr>
            <w:r>
              <w:t xml:space="preserve">    padding: 10px;</w:t>
            </w:r>
          </w:p>
          <w:p w14:paraId="323D1AC0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D381050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1AD6C1BA" w14:textId="77777777" w:rsidR="0016259F" w:rsidRDefault="0016259F" w:rsidP="004644E4">
            <w:pPr>
              <w:pStyle w:val="code"/>
              <w:bidi w:val="0"/>
            </w:pPr>
            <w:r>
              <w:t>.child1 {</w:t>
            </w:r>
          </w:p>
          <w:p w14:paraId="3BD2CF5E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#ffcccc;</w:t>
            </w:r>
          </w:p>
          <w:p w14:paraId="216A17FA" w14:textId="77777777" w:rsidR="0016259F" w:rsidRDefault="0016259F" w:rsidP="004644E4">
            <w:pPr>
              <w:pStyle w:val="code"/>
              <w:bidi w:val="0"/>
            </w:pPr>
            <w:r>
              <w:t xml:space="preserve">    margin-bottom: 40px;</w:t>
            </w:r>
          </w:p>
          <w:p w14:paraId="7E268897" w14:textId="77777777" w:rsidR="0016259F" w:rsidRDefault="0016259F" w:rsidP="004644E4">
            <w:pPr>
              <w:pStyle w:val="code"/>
              <w:bidi w:val="0"/>
            </w:pPr>
            <w:r>
              <w:t xml:space="preserve">    padding: 15px;</w:t>
            </w:r>
          </w:p>
          <w:p w14:paraId="27530098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64A84E3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63D8BEBF" w14:textId="77777777" w:rsidR="0016259F" w:rsidRDefault="0016259F" w:rsidP="004644E4">
            <w:pPr>
              <w:pStyle w:val="code"/>
              <w:bidi w:val="0"/>
            </w:pPr>
            <w:r>
              <w:t>.child2 {</w:t>
            </w:r>
          </w:p>
          <w:p w14:paraId="0D1A8DC4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#ccffcc;</w:t>
            </w:r>
          </w:p>
          <w:p w14:paraId="4EBD4CA7" w14:textId="77777777" w:rsidR="0016259F" w:rsidRDefault="0016259F" w:rsidP="004644E4">
            <w:pPr>
              <w:pStyle w:val="code"/>
              <w:bidi w:val="0"/>
            </w:pPr>
            <w:r>
              <w:t xml:space="preserve">    margin-top: 30px;</w:t>
            </w:r>
          </w:p>
          <w:p w14:paraId="4F328233" w14:textId="77777777" w:rsidR="0016259F" w:rsidRDefault="0016259F" w:rsidP="004644E4">
            <w:pPr>
              <w:pStyle w:val="code"/>
              <w:bidi w:val="0"/>
            </w:pPr>
            <w:r>
              <w:t xml:space="preserve">    padding: 15px;</w:t>
            </w:r>
          </w:p>
          <w:p w14:paraId="5FB9CF11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649B8A2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053D098E" w14:textId="77777777" w:rsidR="0016259F" w:rsidRDefault="0016259F" w:rsidP="004644E4">
            <w:pPr>
              <w:pStyle w:val="code"/>
              <w:bidi w:val="0"/>
            </w:pPr>
            <w:r>
              <w:t>.no-collapse {</w:t>
            </w:r>
          </w:p>
          <w:p w14:paraId="11A432E1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#ccccff;</w:t>
            </w:r>
          </w:p>
          <w:p w14:paraId="63408E3E" w14:textId="77777777" w:rsidR="0016259F" w:rsidRDefault="0016259F" w:rsidP="004644E4">
            <w:pPr>
              <w:pStyle w:val="code"/>
              <w:bidi w:val="0"/>
            </w:pPr>
            <w:r>
              <w:t xml:space="preserve">    margin-top: 20px;</w:t>
            </w:r>
          </w:p>
          <w:p w14:paraId="3E9DDCAE" w14:textId="77777777" w:rsidR="0016259F" w:rsidRDefault="0016259F" w:rsidP="004644E4">
            <w:pPr>
              <w:pStyle w:val="code"/>
              <w:bidi w:val="0"/>
            </w:pPr>
            <w:r>
              <w:t xml:space="preserve">    margin-bottom: 20px;</w:t>
            </w:r>
          </w:p>
          <w:p w14:paraId="4927D83A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padding: 1px; /* </w:t>
            </w:r>
            <w:r>
              <w:rPr>
                <w:rFonts w:cs="IRANSansWeb(FaNum) Light"/>
                <w:rtl/>
              </w:rPr>
              <w:t>جلوگ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از</w:t>
            </w:r>
            <w:r>
              <w:t xml:space="preserve"> collapsing */</w:t>
            </w:r>
          </w:p>
          <w:p w14:paraId="189EFAD2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6090449" w14:textId="77777777" w:rsidR="0016259F" w:rsidRDefault="0016259F" w:rsidP="004644E4">
            <w:pPr>
              <w:pStyle w:val="code"/>
              <w:bidi w:val="0"/>
            </w:pPr>
            <w:r>
              <w:t>&lt;/style&gt;</w:t>
            </w:r>
          </w:p>
          <w:p w14:paraId="42F62EA0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79677C40" w14:textId="77777777" w:rsidR="0016259F" w:rsidRDefault="0016259F" w:rsidP="004644E4">
            <w:pPr>
              <w:pStyle w:val="code"/>
              <w:bidi w:val="0"/>
            </w:pPr>
            <w:r>
              <w:t>&lt;div class="parent"&gt;</w:t>
            </w:r>
          </w:p>
          <w:p w14:paraId="12169212" w14:textId="77777777" w:rsidR="0016259F" w:rsidRDefault="0016259F" w:rsidP="004644E4">
            <w:pPr>
              <w:pStyle w:val="code"/>
              <w:bidi w:val="0"/>
            </w:pPr>
            <w:r>
              <w:t xml:space="preserve">    &lt;div class="child1"&gt;Child 1 - margin-bottom: 40px&lt;/div&gt;</w:t>
            </w:r>
          </w:p>
          <w:p w14:paraId="06EE88E5" w14:textId="77777777" w:rsidR="0016259F" w:rsidRDefault="0016259F" w:rsidP="004644E4">
            <w:pPr>
              <w:pStyle w:val="code"/>
              <w:bidi w:val="0"/>
            </w:pPr>
            <w:r>
              <w:t xml:space="preserve">    &lt;div class="child2"&gt;Child 2 - margin-top: 30px&lt;/div&gt;</w:t>
            </w:r>
          </w:p>
          <w:p w14:paraId="08067031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Fonts w:cs="IRANSansWeb(FaNum) Light"/>
                <w:rtl/>
              </w:rPr>
              <w:t>فاصله عمود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دو المان: 40</w:t>
            </w:r>
            <w:r>
              <w:t>px (</w:t>
            </w:r>
            <w:r>
              <w:rPr>
                <w:rFonts w:cs="IRANSansWeb(FaNum) Light"/>
                <w:rtl/>
              </w:rPr>
              <w:t>نه 70</w:t>
            </w:r>
            <w:r>
              <w:t>px)&lt;/p&gt;</w:t>
            </w:r>
          </w:p>
          <w:p w14:paraId="7A0AC7B6" w14:textId="77777777" w:rsidR="0016259F" w:rsidRDefault="0016259F" w:rsidP="004644E4">
            <w:pPr>
              <w:pStyle w:val="code"/>
              <w:bidi w:val="0"/>
            </w:pPr>
            <w:r>
              <w:lastRenderedPageBreak/>
              <w:t>&lt;/div&gt;</w:t>
            </w:r>
          </w:p>
          <w:p w14:paraId="0A9C8F00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3326AC79" w14:textId="77777777" w:rsidR="0016259F" w:rsidRDefault="0016259F" w:rsidP="004644E4">
            <w:pPr>
              <w:pStyle w:val="code"/>
              <w:bidi w:val="0"/>
            </w:pPr>
            <w:r>
              <w:t>&lt;div class="no-collapse"&gt;</w:t>
            </w:r>
          </w:p>
          <w:p w14:paraId="6DB35DA5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المان با</w:t>
            </w:r>
            <w:r>
              <w:t xml:space="preserve"> padding </w:t>
            </w:r>
            <w:r>
              <w:rPr>
                <w:rFonts w:cs="IRANSansWeb(FaNum) Light"/>
                <w:rtl/>
              </w:rPr>
              <w:t>از</w:t>
            </w:r>
            <w:r>
              <w:t xml:space="preserve"> collapsing </w:t>
            </w:r>
            <w:r>
              <w:rPr>
                <w:rFonts w:cs="IRANSansWeb(FaNum) Light"/>
                <w:rtl/>
              </w:rPr>
              <w:t>جلوگ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</w:p>
          <w:p w14:paraId="151C6BEB" w14:textId="77777777" w:rsidR="0016259F" w:rsidRDefault="0016259F" w:rsidP="004644E4">
            <w:pPr>
              <w:pStyle w:val="code"/>
              <w:bidi w:val="0"/>
            </w:pPr>
            <w:r>
              <w:t>&lt;/div&gt;</w:t>
            </w:r>
          </w:p>
        </w:tc>
      </w:tr>
    </w:tbl>
    <w:p w14:paraId="7E637BB0" w14:textId="77777777" w:rsidR="0016259F" w:rsidRPr="00C766E6" w:rsidRDefault="0016259F" w:rsidP="0016259F">
      <w:hyperlink r:id="rId295" w:history="1">
        <w:r w:rsidRPr="00C766E6">
          <w:rPr>
            <w:rStyle w:val="Hyperlink"/>
          </w:rPr>
          <w:t>Collapsing</w:t>
        </w:r>
      </w:hyperlink>
    </w:p>
    <w:p w14:paraId="498CFE5B" w14:textId="77777777" w:rsidR="0016259F" w:rsidRDefault="0016259F" w:rsidP="0016259F">
      <w:pPr>
        <w:rPr>
          <w:rtl/>
        </w:rPr>
      </w:pPr>
    </w:p>
    <w:p w14:paraId="4106C6CB" w14:textId="77777777" w:rsidR="0016259F" w:rsidRDefault="0016259F" w:rsidP="0016259F">
      <w:pPr>
        <w:pStyle w:val="bold"/>
      </w:pPr>
      <w:r>
        <w:rPr>
          <w:rtl/>
        </w:rPr>
        <w:t xml:space="preserve">بررسی </w:t>
      </w:r>
      <w:r>
        <w:t>margin</w:t>
      </w:r>
      <w:r>
        <w:rPr>
          <w:rtl/>
        </w:rPr>
        <w:t xml:space="preserve"> در تگ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inline</w:t>
      </w:r>
    </w:p>
    <w:p w14:paraId="3C053C81" w14:textId="77777777" w:rsidR="0016259F" w:rsidRDefault="0016259F" w:rsidP="0016259F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Margin</w:t>
      </w:r>
      <w:r>
        <w:rPr>
          <w:rtl/>
        </w:rPr>
        <w:t xml:space="preserve"> در المان‌ها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Inline</w:t>
      </w:r>
      <w:r>
        <w:rPr>
          <w:rtl/>
        </w:rPr>
        <w:t>:</w:t>
      </w:r>
    </w:p>
    <w:p w14:paraId="2FEEE3C7" w14:textId="77777777" w:rsidR="0016259F" w:rsidRDefault="0016259F" w:rsidP="0016259F">
      <w:pPr>
        <w:rPr>
          <w:rtl/>
        </w:rPr>
      </w:pPr>
      <w:r>
        <w:rPr>
          <w:rtl/>
        </w:rPr>
        <w:t xml:space="preserve">- فقط </w:t>
      </w:r>
      <w:r>
        <w:t>margin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چپ و راست (افق</w:t>
      </w:r>
      <w:r>
        <w:rPr>
          <w:rFonts w:hint="cs"/>
          <w:rtl/>
        </w:rPr>
        <w:t>ی</w:t>
      </w:r>
      <w:r>
        <w:rPr>
          <w:rtl/>
        </w:rPr>
        <w:t>)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7AA504A2" w14:textId="77777777" w:rsidR="0016259F" w:rsidRDefault="0016259F" w:rsidP="0016259F">
      <w:pPr>
        <w:rPr>
          <w:rtl/>
        </w:rPr>
      </w:pPr>
      <w:r>
        <w:rPr>
          <w:rtl/>
        </w:rPr>
        <w:t xml:space="preserve">- </w:t>
      </w:r>
      <w:r>
        <w:t>margin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بالا و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(عمود</w:t>
      </w:r>
      <w:r>
        <w:rPr>
          <w:rFonts w:hint="cs"/>
          <w:rtl/>
        </w:rPr>
        <w:t>ی</w:t>
      </w:r>
      <w:r>
        <w:rPr>
          <w:rtl/>
        </w:rPr>
        <w:t>)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گرفته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27AFB5A9" w14:textId="77777777" w:rsidR="0016259F" w:rsidRDefault="0016259F" w:rsidP="0016259F">
      <w:pPr>
        <w:rPr>
          <w:rtl/>
        </w:rPr>
      </w:pPr>
      <w:r>
        <w:rPr>
          <w:rtl/>
        </w:rPr>
        <w:t>- رو</w:t>
      </w:r>
      <w:r>
        <w:rPr>
          <w:rFonts w:hint="cs"/>
          <w:rtl/>
        </w:rPr>
        <w:t>ی</w:t>
      </w:r>
      <w:r>
        <w:rPr>
          <w:rtl/>
        </w:rPr>
        <w:t xml:space="preserve"> المان‌ها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inline-block</w:t>
      </w:r>
      <w:r>
        <w:rPr>
          <w:rtl/>
        </w:rPr>
        <w:t xml:space="preserve"> همه </w:t>
      </w:r>
      <w:r>
        <w:t>margin</w:t>
      </w:r>
      <w:r>
        <w:rPr>
          <w:rtl/>
        </w:rPr>
        <w:t>ها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1AD8E326" w14:textId="77777777" w:rsidR="0016259F" w:rsidRDefault="0016259F" w:rsidP="0016259F">
      <w:r>
        <w:rPr>
          <w:rtl/>
        </w:rPr>
        <w:t xml:space="preserve">مثال </w:t>
      </w:r>
      <w:r>
        <w:t>Margin</w:t>
      </w:r>
      <w:r>
        <w:rPr>
          <w:rtl/>
        </w:rPr>
        <w:t xml:space="preserve"> در المان‌ها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Inline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21C711C9" w14:textId="77777777" w:rsidTr="004644E4">
        <w:tc>
          <w:tcPr>
            <w:tcW w:w="9350" w:type="dxa"/>
          </w:tcPr>
          <w:p w14:paraId="0D8ED89D" w14:textId="77777777" w:rsidR="0016259F" w:rsidRDefault="0016259F" w:rsidP="004644E4">
            <w:pPr>
              <w:pStyle w:val="code"/>
              <w:bidi w:val="0"/>
            </w:pPr>
            <w:r>
              <w:t>&lt;style&gt;</w:t>
            </w:r>
          </w:p>
          <w:p w14:paraId="3C18AE2A" w14:textId="77777777" w:rsidR="0016259F" w:rsidRDefault="0016259F" w:rsidP="004644E4">
            <w:pPr>
              <w:pStyle w:val="code"/>
              <w:bidi w:val="0"/>
            </w:pPr>
            <w:r>
              <w:t>.inline-example {</w:t>
            </w:r>
          </w:p>
          <w:p w14:paraId="19DE64C4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#f8f9fa;</w:t>
            </w:r>
          </w:p>
          <w:p w14:paraId="03CC6F13" w14:textId="77777777" w:rsidR="0016259F" w:rsidRDefault="0016259F" w:rsidP="004644E4">
            <w:pPr>
              <w:pStyle w:val="code"/>
              <w:bidi w:val="0"/>
            </w:pPr>
            <w:r>
              <w:t xml:space="preserve">    padding: 20px;</w:t>
            </w:r>
          </w:p>
          <w:p w14:paraId="54CDE466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9BFF53E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543043B5" w14:textId="77777777" w:rsidR="0016259F" w:rsidRDefault="0016259F" w:rsidP="004644E4">
            <w:pPr>
              <w:pStyle w:val="code"/>
              <w:bidi w:val="0"/>
            </w:pPr>
            <w:r>
              <w:t>.span-margin {</w:t>
            </w:r>
          </w:p>
          <w:p w14:paraId="5AA25E14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#ffeb3b;</w:t>
            </w:r>
          </w:p>
          <w:p w14:paraId="2200119D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margin: 20px; /* </w:t>
            </w:r>
            <w:r>
              <w:rPr>
                <w:rFonts w:cs="IRANSansWeb(FaNum) Light"/>
                <w:rtl/>
              </w:rPr>
              <w:t>فقط</w:t>
            </w:r>
            <w:r>
              <w:t xml:space="preserve"> margin </w:t>
            </w:r>
            <w:r>
              <w:rPr>
                <w:rFonts w:cs="IRANSansWeb(FaNum) Light"/>
                <w:rtl/>
              </w:rPr>
              <w:t>افق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اعمال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شود</w:t>
            </w:r>
            <w:r>
              <w:t xml:space="preserve"> */</w:t>
            </w:r>
          </w:p>
          <w:p w14:paraId="77B08089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93FF311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355CB136" w14:textId="77777777" w:rsidR="0016259F" w:rsidRDefault="0016259F" w:rsidP="004644E4">
            <w:pPr>
              <w:pStyle w:val="code"/>
              <w:bidi w:val="0"/>
            </w:pPr>
            <w:r>
              <w:t>.span-horizontal {</w:t>
            </w:r>
          </w:p>
          <w:p w14:paraId="40073CE2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#e91e63;</w:t>
            </w:r>
          </w:p>
          <w:p w14:paraId="70B782E4" w14:textId="77777777" w:rsidR="0016259F" w:rsidRDefault="0016259F" w:rsidP="004644E4">
            <w:pPr>
              <w:pStyle w:val="code"/>
              <w:bidi w:val="0"/>
            </w:pPr>
            <w:r>
              <w:t xml:space="preserve">    margin-left: 30px;</w:t>
            </w:r>
          </w:p>
          <w:p w14:paraId="4B254808" w14:textId="77777777" w:rsidR="0016259F" w:rsidRDefault="0016259F" w:rsidP="004644E4">
            <w:pPr>
              <w:pStyle w:val="code"/>
              <w:bidi w:val="0"/>
            </w:pPr>
            <w:r>
              <w:t xml:space="preserve">    margin-right: 30px;</w:t>
            </w:r>
          </w:p>
          <w:p w14:paraId="704947A0" w14:textId="77777777" w:rsidR="0016259F" w:rsidRDefault="0016259F" w:rsidP="004644E4">
            <w:pPr>
              <w:pStyle w:val="code"/>
              <w:bidi w:val="0"/>
            </w:pPr>
            <w:r>
              <w:t xml:space="preserve">    color: white;</w:t>
            </w:r>
          </w:p>
          <w:p w14:paraId="464DB478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E113670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65622E2B" w14:textId="77777777" w:rsidR="0016259F" w:rsidRDefault="0016259F" w:rsidP="004644E4">
            <w:pPr>
              <w:pStyle w:val="code"/>
              <w:bidi w:val="0"/>
            </w:pPr>
            <w:r>
              <w:t>.span-vertical {</w:t>
            </w:r>
          </w:p>
          <w:p w14:paraId="02920C67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#4caf50;</w:t>
            </w:r>
          </w:p>
          <w:p w14:paraId="37F28AA9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margin-top: 50px; /* </w:t>
            </w:r>
            <w:r>
              <w:rPr>
                <w:rFonts w:cs="IRANSansWeb(FaNum) Light"/>
                <w:rtl/>
              </w:rPr>
              <w:t>اعمال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شود</w:t>
            </w:r>
            <w:r>
              <w:t xml:space="preserve"> */</w:t>
            </w:r>
          </w:p>
          <w:p w14:paraId="6EBE348F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margin-bottom: 50px; /* </w:t>
            </w:r>
            <w:r>
              <w:rPr>
                <w:rFonts w:cs="IRANSansWeb(FaNum) Light"/>
                <w:rtl/>
              </w:rPr>
              <w:t>اعمال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شود</w:t>
            </w:r>
            <w:r>
              <w:t xml:space="preserve"> */</w:t>
            </w:r>
          </w:p>
          <w:p w14:paraId="11F34784" w14:textId="77777777" w:rsidR="0016259F" w:rsidRDefault="0016259F" w:rsidP="004644E4">
            <w:pPr>
              <w:pStyle w:val="code"/>
              <w:bidi w:val="0"/>
            </w:pPr>
            <w:r>
              <w:t xml:space="preserve">    color: white;</w:t>
            </w:r>
          </w:p>
          <w:p w14:paraId="3D0B4648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493FBE3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6C333B75" w14:textId="77777777" w:rsidR="0016259F" w:rsidRDefault="0016259F" w:rsidP="004644E4">
            <w:pPr>
              <w:pStyle w:val="code"/>
              <w:bidi w:val="0"/>
            </w:pPr>
            <w:r>
              <w:t>.inline-block {</w:t>
            </w:r>
          </w:p>
          <w:p w14:paraId="047CEB6C" w14:textId="77777777" w:rsidR="0016259F" w:rsidRDefault="0016259F" w:rsidP="004644E4">
            <w:pPr>
              <w:pStyle w:val="code"/>
              <w:bidi w:val="0"/>
            </w:pPr>
            <w:r>
              <w:t xml:space="preserve">    display: inline-block;</w:t>
            </w:r>
          </w:p>
          <w:p w14:paraId="476041B6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#2196f3;</w:t>
            </w:r>
          </w:p>
          <w:p w14:paraId="52C5B4CA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margin: 20px; /* </w:t>
            </w:r>
            <w:r>
              <w:rPr>
                <w:rFonts w:cs="IRANSansWeb(FaNum) Light"/>
                <w:rtl/>
              </w:rPr>
              <w:t>همه</w:t>
            </w:r>
            <w:r>
              <w:t xml:space="preserve"> margin</w:t>
            </w:r>
            <w:r>
              <w:rPr>
                <w:rFonts w:cs="IRANSansWeb(FaNum) Light"/>
                <w:rtl/>
              </w:rPr>
              <w:t>ها کار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کنند</w:t>
            </w:r>
            <w:r>
              <w:t xml:space="preserve"> */</w:t>
            </w:r>
          </w:p>
          <w:p w14:paraId="05B582C7" w14:textId="77777777" w:rsidR="0016259F" w:rsidRDefault="0016259F" w:rsidP="004644E4">
            <w:pPr>
              <w:pStyle w:val="code"/>
              <w:bidi w:val="0"/>
            </w:pPr>
            <w:r>
              <w:t xml:space="preserve">    color: white;</w:t>
            </w:r>
          </w:p>
          <w:p w14:paraId="1F66B428" w14:textId="77777777" w:rsidR="0016259F" w:rsidRDefault="0016259F" w:rsidP="004644E4">
            <w:pPr>
              <w:pStyle w:val="code"/>
              <w:bidi w:val="0"/>
            </w:pPr>
            <w:r>
              <w:t xml:space="preserve">    padding: 10px;</w:t>
            </w:r>
          </w:p>
          <w:p w14:paraId="421A2E49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16E7280" w14:textId="77777777" w:rsidR="0016259F" w:rsidRDefault="0016259F" w:rsidP="004644E4">
            <w:pPr>
              <w:pStyle w:val="code"/>
              <w:bidi w:val="0"/>
            </w:pPr>
            <w:r>
              <w:t>&lt;/style&gt;</w:t>
            </w:r>
          </w:p>
          <w:p w14:paraId="052B5306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6A1CBB56" w14:textId="77777777" w:rsidR="0016259F" w:rsidRDefault="0016259F" w:rsidP="004644E4">
            <w:pPr>
              <w:pStyle w:val="code"/>
              <w:bidi w:val="0"/>
            </w:pPr>
            <w:r>
              <w:t>&lt;div class="inline-example"&gt;</w:t>
            </w:r>
          </w:p>
          <w:p w14:paraId="6B4BB361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Fonts w:cs="IRANSansWeb(FaNum) Light"/>
                <w:rtl/>
              </w:rPr>
              <w:t>متن معمول</w:t>
            </w:r>
            <w:r>
              <w:rPr>
                <w:rFonts w:cs="IRANSansWeb(FaNum) Light" w:hint="cs"/>
                <w:rtl/>
              </w:rPr>
              <w:t>ی</w:t>
            </w:r>
          </w:p>
          <w:p w14:paraId="522D88B9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&lt;span class="span-margin"&gt;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t xml:space="preserve"> span </w:t>
            </w:r>
            <w:r>
              <w:rPr>
                <w:rFonts w:cs="IRANSansWeb(FaNum) Light"/>
                <w:rtl/>
              </w:rPr>
              <w:t>دارا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margin: 20px </w:t>
            </w:r>
            <w:r>
              <w:rPr>
                <w:rFonts w:cs="IRANSansWeb(FaNum) Light"/>
                <w:rtl/>
              </w:rPr>
              <w:t>است (فقط افق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>)</w:t>
            </w:r>
            <w:r>
              <w:t>&lt;/span&gt;</w:t>
            </w:r>
          </w:p>
          <w:p w14:paraId="37E2FE0B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Fonts w:cs="IRANSansWeb(FaNum) Light"/>
                <w:rtl/>
              </w:rPr>
              <w:t>متن ادامه دارد</w:t>
            </w:r>
          </w:p>
          <w:p w14:paraId="1A38C7DC" w14:textId="77777777" w:rsidR="0016259F" w:rsidRDefault="0016259F" w:rsidP="004644E4">
            <w:pPr>
              <w:pStyle w:val="code"/>
              <w:bidi w:val="0"/>
            </w:pPr>
            <w:r>
              <w:t>&lt;/div&gt;</w:t>
            </w:r>
          </w:p>
          <w:p w14:paraId="0F5810ED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408E0AF2" w14:textId="77777777" w:rsidR="0016259F" w:rsidRDefault="0016259F" w:rsidP="004644E4">
            <w:pPr>
              <w:pStyle w:val="code"/>
              <w:bidi w:val="0"/>
            </w:pPr>
            <w:r>
              <w:t>&lt;div class="inline-example"&gt;</w:t>
            </w:r>
          </w:p>
          <w:p w14:paraId="2446BE42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Fonts w:cs="IRANSansWeb(FaNum) Light"/>
                <w:rtl/>
              </w:rPr>
              <w:t>متن معمول</w:t>
            </w:r>
            <w:r>
              <w:rPr>
                <w:rFonts w:cs="IRANSansWeb(FaNum) Light" w:hint="cs"/>
                <w:rtl/>
              </w:rPr>
              <w:t>ی</w:t>
            </w:r>
          </w:p>
          <w:p w14:paraId="48FDA35F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&lt;span class="span-horizontal"&gt;margin </w:t>
            </w:r>
            <w:r>
              <w:rPr>
                <w:rFonts w:cs="IRANSansWeb(FaNum) Light"/>
                <w:rtl/>
              </w:rPr>
              <w:t>افق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>: 30</w:t>
            </w:r>
            <w:r>
              <w:t>px&lt;/span&gt;</w:t>
            </w:r>
          </w:p>
          <w:p w14:paraId="45715299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Fonts w:cs="IRANSansWeb(FaNum) Light"/>
                <w:rtl/>
              </w:rPr>
              <w:t>متن ادامه دارد</w:t>
            </w:r>
          </w:p>
          <w:p w14:paraId="277A7E51" w14:textId="77777777" w:rsidR="0016259F" w:rsidRDefault="0016259F" w:rsidP="004644E4">
            <w:pPr>
              <w:pStyle w:val="code"/>
              <w:bidi w:val="0"/>
            </w:pPr>
            <w:r>
              <w:t>&lt;/div&gt;</w:t>
            </w:r>
          </w:p>
          <w:p w14:paraId="214CAEE3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15DDFC8E" w14:textId="77777777" w:rsidR="0016259F" w:rsidRDefault="0016259F" w:rsidP="004644E4">
            <w:pPr>
              <w:pStyle w:val="code"/>
              <w:bidi w:val="0"/>
            </w:pPr>
            <w:r>
              <w:t>&lt;div class="inline-example"&gt;</w:t>
            </w:r>
          </w:p>
          <w:p w14:paraId="002E8F02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Fonts w:cs="IRANSansWeb(FaNum) Light"/>
                <w:rtl/>
              </w:rPr>
              <w:t>متن معمول</w:t>
            </w:r>
            <w:r>
              <w:rPr>
                <w:rFonts w:cs="IRANSansWeb(FaNum) Light" w:hint="cs"/>
                <w:rtl/>
              </w:rPr>
              <w:t>ی</w:t>
            </w:r>
          </w:p>
          <w:p w14:paraId="1530F4C7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&lt;span class="span-vertical"&gt;margin </w:t>
            </w:r>
            <w:r>
              <w:rPr>
                <w:rFonts w:cs="IRANSansWeb(FaNum) Light"/>
                <w:rtl/>
              </w:rPr>
              <w:t>عمود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اعمال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شود</w:t>
            </w:r>
            <w:r>
              <w:t>&lt;/span&gt;</w:t>
            </w:r>
          </w:p>
          <w:p w14:paraId="122B40DA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Fonts w:cs="IRANSansWeb(FaNum) Light"/>
                <w:rtl/>
              </w:rPr>
              <w:t>متن ادامه دارد</w:t>
            </w:r>
          </w:p>
          <w:p w14:paraId="2063A2C7" w14:textId="77777777" w:rsidR="0016259F" w:rsidRDefault="0016259F" w:rsidP="004644E4">
            <w:pPr>
              <w:pStyle w:val="code"/>
              <w:bidi w:val="0"/>
            </w:pPr>
            <w:r>
              <w:t>&lt;/div&gt;</w:t>
            </w:r>
          </w:p>
          <w:p w14:paraId="29685F14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24144375" w14:textId="77777777" w:rsidR="0016259F" w:rsidRDefault="0016259F" w:rsidP="004644E4">
            <w:pPr>
              <w:pStyle w:val="code"/>
              <w:bidi w:val="0"/>
            </w:pPr>
            <w:r>
              <w:t>&lt;div class="inline-example"&gt;</w:t>
            </w:r>
          </w:p>
          <w:p w14:paraId="386C9408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Fonts w:cs="IRANSansWeb(FaNum) Light"/>
                <w:rtl/>
              </w:rPr>
              <w:t>متن معمول</w:t>
            </w:r>
            <w:r>
              <w:rPr>
                <w:rFonts w:cs="IRANSansWeb(FaNum) Light" w:hint="cs"/>
                <w:rtl/>
              </w:rPr>
              <w:t>ی</w:t>
            </w:r>
          </w:p>
          <w:p w14:paraId="3877B70C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&lt;span class="inline-block"&gt;inline-block - </w:t>
            </w:r>
            <w:r>
              <w:rPr>
                <w:rFonts w:cs="IRANSansWeb(FaNum) Light"/>
                <w:rtl/>
              </w:rPr>
              <w:t>همه</w:t>
            </w:r>
            <w:r>
              <w:t xml:space="preserve"> margin</w:t>
            </w:r>
            <w:r>
              <w:rPr>
                <w:rFonts w:cs="IRANSansWeb(FaNum) Light"/>
                <w:rtl/>
              </w:rPr>
              <w:t>ها کار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کنند</w:t>
            </w:r>
            <w:r>
              <w:t>&lt;/span&gt;</w:t>
            </w:r>
          </w:p>
          <w:p w14:paraId="63B60D6A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Fonts w:cs="IRANSansWeb(FaNum) Light"/>
                <w:rtl/>
              </w:rPr>
              <w:t>متن ادامه دارد</w:t>
            </w:r>
          </w:p>
          <w:p w14:paraId="5A2D9557" w14:textId="77777777" w:rsidR="0016259F" w:rsidRDefault="0016259F" w:rsidP="004644E4">
            <w:pPr>
              <w:pStyle w:val="code"/>
              <w:bidi w:val="0"/>
            </w:pPr>
            <w:r>
              <w:t>&lt;/div&gt;</w:t>
            </w:r>
          </w:p>
        </w:tc>
      </w:tr>
    </w:tbl>
    <w:p w14:paraId="6D020410" w14:textId="77777777" w:rsidR="0016259F" w:rsidRDefault="0016259F" w:rsidP="0016259F">
      <w:hyperlink r:id="rId296" w:history="1">
        <w:r w:rsidRPr="009B48C5">
          <w:rPr>
            <w:rStyle w:val="Hyperlink"/>
          </w:rPr>
          <w:t>Inline</w:t>
        </w:r>
      </w:hyperlink>
    </w:p>
    <w:p w14:paraId="0162D4ED" w14:textId="77777777" w:rsidR="0016259F" w:rsidRDefault="0016259F" w:rsidP="0016259F">
      <w:pPr>
        <w:rPr>
          <w:rtl/>
        </w:rPr>
      </w:pPr>
    </w:p>
    <w:p w14:paraId="478F25FE" w14:textId="77777777" w:rsidR="0016259F" w:rsidRDefault="0016259F" w:rsidP="0016259F">
      <w:pPr>
        <w:pStyle w:val="bold"/>
      </w:pPr>
      <w:r>
        <w:rPr>
          <w:rFonts w:hint="eastAsia"/>
          <w:rtl/>
        </w:rPr>
        <w:t>بررسی</w:t>
      </w:r>
      <w:r>
        <w:rPr>
          <w:rtl/>
        </w:rPr>
        <w:t xml:space="preserve"> </w:t>
      </w:r>
      <w:r>
        <w:t>negative margins</w:t>
      </w:r>
    </w:p>
    <w:p w14:paraId="59B16D52" w14:textId="77777777" w:rsidR="0016259F" w:rsidRDefault="0016259F" w:rsidP="0016259F">
      <w:pPr>
        <w:rPr>
          <w:rtl/>
        </w:rPr>
      </w:pPr>
      <w:r>
        <w:lastRenderedPageBreak/>
        <w:t>Negative Margins</w:t>
      </w:r>
      <w:r>
        <w:rPr>
          <w:rtl/>
        </w:rPr>
        <w:t xml:space="preserve"> امکان استفاده از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منف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margin</w:t>
      </w:r>
      <w:r>
        <w:rPr>
          <w:rtl/>
        </w:rPr>
        <w:t xml:space="preserve"> را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افکت‌ها</w:t>
      </w:r>
      <w:r>
        <w:rPr>
          <w:rFonts w:hint="cs"/>
          <w:rtl/>
        </w:rPr>
        <w:t>ی</w:t>
      </w:r>
      <w:r>
        <w:rPr>
          <w:rtl/>
        </w:rPr>
        <w:t xml:space="preserve"> خاص و کنترل </w:t>
      </w:r>
      <w:r>
        <w:t>layout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6BBC540" w14:textId="77777777" w:rsidR="0016259F" w:rsidRDefault="0016259F" w:rsidP="0016259F">
      <w:pPr>
        <w:rPr>
          <w:rtl/>
        </w:rPr>
      </w:pPr>
      <w:r>
        <w:rPr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Negative Margins</w:t>
      </w:r>
      <w:r>
        <w:rPr>
          <w:rtl/>
        </w:rPr>
        <w:t>:</w:t>
      </w:r>
    </w:p>
    <w:p w14:paraId="6C8ACF49" w14:textId="77777777" w:rsidR="0016259F" w:rsidRDefault="0016259F" w:rsidP="0016259F">
      <w:pPr>
        <w:rPr>
          <w:rtl/>
        </w:rPr>
      </w:pPr>
      <w:r>
        <w:rPr>
          <w:rtl/>
        </w:rPr>
        <w:t>- همپوشان</w:t>
      </w:r>
      <w:r>
        <w:rPr>
          <w:rFonts w:hint="cs"/>
          <w:rtl/>
        </w:rPr>
        <w:t>ی</w:t>
      </w:r>
      <w:r>
        <w:rPr>
          <w:rtl/>
        </w:rPr>
        <w:t xml:space="preserve"> المان‌ها</w:t>
      </w:r>
    </w:p>
    <w:p w14:paraId="243F15B6" w14:textId="77777777" w:rsidR="0016259F" w:rsidRDefault="0016259F" w:rsidP="0016259F">
      <w:pPr>
        <w:rPr>
          <w:rtl/>
        </w:rPr>
      </w:pPr>
      <w:r>
        <w:rPr>
          <w:rtl/>
        </w:rPr>
        <w:t>-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المان‌ها</w:t>
      </w:r>
    </w:p>
    <w:p w14:paraId="2330BA11" w14:textId="77777777" w:rsidR="0016259F" w:rsidRDefault="0016259F" w:rsidP="0016259F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افکت‌ها</w:t>
      </w:r>
      <w:r>
        <w:rPr>
          <w:rFonts w:hint="cs"/>
          <w:rtl/>
        </w:rPr>
        <w:t>ی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</w:p>
    <w:p w14:paraId="1F5ED493" w14:textId="77777777" w:rsidR="0016259F" w:rsidRDefault="0016259F" w:rsidP="0016259F">
      <w:pPr>
        <w:rPr>
          <w:rtl/>
        </w:rPr>
      </w:pPr>
      <w:r>
        <w:rPr>
          <w:rtl/>
        </w:rPr>
        <w:t xml:space="preserve">مثال </w:t>
      </w:r>
      <w:r>
        <w:t>Negative Margins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59F" w14:paraId="2D0BA50A" w14:textId="77777777" w:rsidTr="004644E4">
        <w:tc>
          <w:tcPr>
            <w:tcW w:w="9350" w:type="dxa"/>
          </w:tcPr>
          <w:p w14:paraId="140DE04D" w14:textId="77777777" w:rsidR="0016259F" w:rsidRDefault="0016259F" w:rsidP="004644E4">
            <w:pPr>
              <w:pStyle w:val="code"/>
              <w:bidi w:val="0"/>
            </w:pPr>
            <w:r>
              <w:t>&lt;style&gt;</w:t>
            </w:r>
          </w:p>
          <w:p w14:paraId="736295BA" w14:textId="77777777" w:rsidR="0016259F" w:rsidRDefault="0016259F" w:rsidP="004644E4">
            <w:pPr>
              <w:pStyle w:val="code"/>
              <w:bidi w:val="0"/>
            </w:pPr>
            <w:r>
              <w:t>.container {</w:t>
            </w:r>
          </w:p>
          <w:p w14:paraId="281703C6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#f0f0f0;</w:t>
            </w:r>
          </w:p>
          <w:p w14:paraId="15F87882" w14:textId="77777777" w:rsidR="0016259F" w:rsidRDefault="0016259F" w:rsidP="004644E4">
            <w:pPr>
              <w:pStyle w:val="code"/>
              <w:bidi w:val="0"/>
            </w:pPr>
            <w:r>
              <w:t xml:space="preserve">    padding: 20px;</w:t>
            </w:r>
          </w:p>
          <w:p w14:paraId="7833C1D4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49FE177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34999163" w14:textId="77777777" w:rsidR="0016259F" w:rsidRDefault="0016259F" w:rsidP="004644E4">
            <w:pPr>
              <w:pStyle w:val="code"/>
              <w:bidi w:val="0"/>
            </w:pPr>
            <w:r>
              <w:t>.normal-box {</w:t>
            </w:r>
          </w:p>
          <w:p w14:paraId="026B3FE3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#ffcccc;</w:t>
            </w:r>
          </w:p>
          <w:p w14:paraId="677E8E6D" w14:textId="77777777" w:rsidR="0016259F" w:rsidRDefault="0016259F" w:rsidP="004644E4">
            <w:pPr>
              <w:pStyle w:val="code"/>
              <w:bidi w:val="0"/>
            </w:pPr>
            <w:r>
              <w:t xml:space="preserve">    padding: 20px;</w:t>
            </w:r>
          </w:p>
          <w:p w14:paraId="7D2AD6D2" w14:textId="77777777" w:rsidR="0016259F" w:rsidRDefault="0016259F" w:rsidP="004644E4">
            <w:pPr>
              <w:pStyle w:val="code"/>
              <w:bidi w:val="0"/>
            </w:pPr>
            <w:r>
              <w:t xml:space="preserve">    margin-bottom: 10px;</w:t>
            </w:r>
          </w:p>
          <w:p w14:paraId="6F80245B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1FFB0D2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692F2235" w14:textId="77777777" w:rsidR="0016259F" w:rsidRDefault="0016259F" w:rsidP="004644E4">
            <w:pPr>
              <w:pStyle w:val="code"/>
              <w:bidi w:val="0"/>
            </w:pPr>
            <w:r>
              <w:t>.negative-top {</w:t>
            </w:r>
          </w:p>
          <w:p w14:paraId="504034C1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#ccffcc;</w:t>
            </w:r>
          </w:p>
          <w:p w14:paraId="4A34A05C" w14:textId="77777777" w:rsidR="0016259F" w:rsidRDefault="0016259F" w:rsidP="004644E4">
            <w:pPr>
              <w:pStyle w:val="code"/>
              <w:bidi w:val="0"/>
            </w:pPr>
            <w:r>
              <w:t xml:space="preserve">    padding: 20px;</w:t>
            </w:r>
          </w:p>
          <w:p w14:paraId="5FF8D7DD" w14:textId="77777777" w:rsidR="0016259F" w:rsidRDefault="0016259F" w:rsidP="004644E4">
            <w:pPr>
              <w:pStyle w:val="code"/>
              <w:bidi w:val="0"/>
            </w:pPr>
            <w:r>
              <w:t xml:space="preserve">    margin-top: -30px;</w:t>
            </w:r>
          </w:p>
          <w:p w14:paraId="687E2F72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BEF1369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2DC88BAC" w14:textId="77777777" w:rsidR="0016259F" w:rsidRDefault="0016259F" w:rsidP="004644E4">
            <w:pPr>
              <w:pStyle w:val="code"/>
              <w:bidi w:val="0"/>
            </w:pPr>
            <w:r>
              <w:t>.negative-left {</w:t>
            </w:r>
          </w:p>
          <w:p w14:paraId="01A307E0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#ccccff;</w:t>
            </w:r>
          </w:p>
          <w:p w14:paraId="6671CD4D" w14:textId="77777777" w:rsidR="0016259F" w:rsidRDefault="0016259F" w:rsidP="004644E4">
            <w:pPr>
              <w:pStyle w:val="code"/>
              <w:bidi w:val="0"/>
            </w:pPr>
            <w:r>
              <w:t xml:space="preserve">    padding: 20px;</w:t>
            </w:r>
          </w:p>
          <w:p w14:paraId="36DDF444" w14:textId="77777777" w:rsidR="0016259F" w:rsidRDefault="0016259F" w:rsidP="004644E4">
            <w:pPr>
              <w:pStyle w:val="code"/>
              <w:bidi w:val="0"/>
            </w:pPr>
            <w:r>
              <w:t xml:space="preserve">    margin-left: -50px;</w:t>
            </w:r>
          </w:p>
          <w:p w14:paraId="7BF0AC37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B0BC02D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6CD86479" w14:textId="77777777" w:rsidR="0016259F" w:rsidRDefault="0016259F" w:rsidP="004644E4">
            <w:pPr>
              <w:pStyle w:val="code"/>
              <w:bidi w:val="0"/>
            </w:pPr>
            <w:r>
              <w:t>.overlap-container {</w:t>
            </w:r>
          </w:p>
          <w:p w14:paraId="449365E6" w14:textId="77777777" w:rsidR="0016259F" w:rsidRDefault="0016259F" w:rsidP="004644E4">
            <w:pPr>
              <w:pStyle w:val="code"/>
              <w:bidi w:val="0"/>
            </w:pPr>
            <w:r>
              <w:t xml:space="preserve">    position: relative;</w:t>
            </w:r>
          </w:p>
          <w:p w14:paraId="65B910C7" w14:textId="77777777" w:rsidR="0016259F" w:rsidRDefault="0016259F" w:rsidP="004644E4">
            <w:pPr>
              <w:pStyle w:val="code"/>
              <w:bidi w:val="0"/>
            </w:pPr>
            <w:r>
              <w:t xml:space="preserve">    height: 120px;</w:t>
            </w:r>
          </w:p>
          <w:p w14:paraId="07C59589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#e0e0e0;</w:t>
            </w:r>
          </w:p>
          <w:p w14:paraId="42066A2F" w14:textId="77777777" w:rsidR="0016259F" w:rsidRDefault="0016259F" w:rsidP="004644E4">
            <w:pPr>
              <w:pStyle w:val="code"/>
              <w:bidi w:val="0"/>
            </w:pPr>
            <w:r>
              <w:t xml:space="preserve">    padding: 10px;</w:t>
            </w:r>
          </w:p>
          <w:p w14:paraId="0B245682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C176D01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79BD868B" w14:textId="77777777" w:rsidR="0016259F" w:rsidRDefault="0016259F" w:rsidP="004644E4">
            <w:pPr>
              <w:pStyle w:val="code"/>
              <w:bidi w:val="0"/>
            </w:pPr>
            <w:r>
              <w:t>.box1 {</w:t>
            </w:r>
          </w:p>
          <w:p w14:paraId="76DF71C3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rgba(255, 0, 0, 0.7);</w:t>
            </w:r>
          </w:p>
          <w:p w14:paraId="751C3C00" w14:textId="77777777" w:rsidR="0016259F" w:rsidRDefault="0016259F" w:rsidP="004644E4">
            <w:pPr>
              <w:pStyle w:val="code"/>
              <w:bidi w:val="0"/>
            </w:pPr>
            <w:r>
              <w:lastRenderedPageBreak/>
              <w:t xml:space="preserve">    padding: 20px;</w:t>
            </w:r>
          </w:p>
          <w:p w14:paraId="5736B712" w14:textId="77777777" w:rsidR="0016259F" w:rsidRDefault="0016259F" w:rsidP="004644E4">
            <w:pPr>
              <w:pStyle w:val="code"/>
              <w:bidi w:val="0"/>
            </w:pPr>
            <w:r>
              <w:t xml:space="preserve">    position: absolute;</w:t>
            </w:r>
          </w:p>
          <w:p w14:paraId="691A1D1B" w14:textId="77777777" w:rsidR="0016259F" w:rsidRDefault="0016259F" w:rsidP="004644E4">
            <w:pPr>
              <w:pStyle w:val="code"/>
              <w:bidi w:val="0"/>
            </w:pPr>
            <w:r>
              <w:t xml:space="preserve">    top: 20px;</w:t>
            </w:r>
          </w:p>
          <w:p w14:paraId="29DB8068" w14:textId="77777777" w:rsidR="0016259F" w:rsidRDefault="0016259F" w:rsidP="004644E4">
            <w:pPr>
              <w:pStyle w:val="code"/>
              <w:bidi w:val="0"/>
            </w:pPr>
            <w:r>
              <w:t xml:space="preserve">    left: 20px;</w:t>
            </w:r>
          </w:p>
          <w:p w14:paraId="64D9E953" w14:textId="77777777" w:rsidR="0016259F" w:rsidRDefault="0016259F" w:rsidP="004644E4">
            <w:pPr>
              <w:pStyle w:val="code"/>
              <w:bidi w:val="0"/>
            </w:pPr>
            <w:r>
              <w:t xml:space="preserve">    z-index: 1;</w:t>
            </w:r>
          </w:p>
          <w:p w14:paraId="16D9034D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E6054E6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70A5D0AC" w14:textId="77777777" w:rsidR="0016259F" w:rsidRDefault="0016259F" w:rsidP="004644E4">
            <w:pPr>
              <w:pStyle w:val="code"/>
              <w:bidi w:val="0"/>
            </w:pPr>
            <w:r>
              <w:t>.box2 {</w:t>
            </w:r>
          </w:p>
          <w:p w14:paraId="24433D83" w14:textId="77777777" w:rsidR="0016259F" w:rsidRDefault="0016259F" w:rsidP="004644E4">
            <w:pPr>
              <w:pStyle w:val="code"/>
              <w:bidi w:val="0"/>
            </w:pPr>
            <w:r>
              <w:t xml:space="preserve">    background-color: rgba(0, 255, 0, 0.7);</w:t>
            </w:r>
          </w:p>
          <w:p w14:paraId="429B9B23" w14:textId="77777777" w:rsidR="0016259F" w:rsidRDefault="0016259F" w:rsidP="004644E4">
            <w:pPr>
              <w:pStyle w:val="code"/>
              <w:bidi w:val="0"/>
            </w:pPr>
            <w:r>
              <w:t xml:space="preserve">    padding: 20px;</w:t>
            </w:r>
          </w:p>
          <w:p w14:paraId="669B71AB" w14:textId="77777777" w:rsidR="0016259F" w:rsidRDefault="0016259F" w:rsidP="004644E4">
            <w:pPr>
              <w:pStyle w:val="code"/>
              <w:bidi w:val="0"/>
            </w:pPr>
            <w:r>
              <w:t xml:space="preserve">    position: absolute;</w:t>
            </w:r>
          </w:p>
          <w:p w14:paraId="746492CC" w14:textId="77777777" w:rsidR="0016259F" w:rsidRDefault="0016259F" w:rsidP="004644E4">
            <w:pPr>
              <w:pStyle w:val="code"/>
              <w:bidi w:val="0"/>
            </w:pPr>
            <w:r>
              <w:t xml:space="preserve">    top: 40px;</w:t>
            </w:r>
          </w:p>
          <w:p w14:paraId="5160889B" w14:textId="77777777" w:rsidR="0016259F" w:rsidRDefault="0016259F" w:rsidP="004644E4">
            <w:pPr>
              <w:pStyle w:val="code"/>
              <w:bidi w:val="0"/>
            </w:pPr>
            <w:r>
              <w:t xml:space="preserve">    left: 40px;</w:t>
            </w:r>
          </w:p>
          <w:p w14:paraId="7F657CBE" w14:textId="77777777" w:rsidR="0016259F" w:rsidRDefault="0016259F" w:rsidP="004644E4">
            <w:pPr>
              <w:pStyle w:val="code"/>
              <w:bidi w:val="0"/>
            </w:pPr>
            <w:r>
              <w:t xml:space="preserve">    margin-left: -30px;</w:t>
            </w:r>
          </w:p>
          <w:p w14:paraId="736F8E70" w14:textId="77777777" w:rsidR="0016259F" w:rsidRDefault="0016259F" w:rsidP="004644E4">
            <w:pPr>
              <w:pStyle w:val="code"/>
              <w:bidi w:val="0"/>
            </w:pPr>
            <w:r>
              <w:t xml:space="preserve">    z-index: 2;</w:t>
            </w:r>
          </w:p>
          <w:p w14:paraId="19B863FD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1E099C8" w14:textId="77777777" w:rsidR="0016259F" w:rsidRDefault="0016259F" w:rsidP="004644E4">
            <w:pPr>
              <w:pStyle w:val="code"/>
              <w:bidi w:val="0"/>
            </w:pPr>
            <w:r>
              <w:t>&lt;/style&gt;</w:t>
            </w:r>
          </w:p>
          <w:p w14:paraId="30786254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1560EDBC" w14:textId="77777777" w:rsidR="0016259F" w:rsidRDefault="0016259F" w:rsidP="004644E4">
            <w:pPr>
              <w:pStyle w:val="code"/>
              <w:bidi w:val="0"/>
            </w:pPr>
            <w:r>
              <w:t>&lt;div class="container"&gt;</w:t>
            </w:r>
          </w:p>
          <w:p w14:paraId="428D0822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&lt;div class="normal-box"&gt;</w:t>
            </w:r>
            <w:r>
              <w:rPr>
                <w:rFonts w:cs="IRANSansWeb(FaNum) Light"/>
                <w:rtl/>
              </w:rPr>
              <w:t>متن معمول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با</w:t>
            </w:r>
            <w:r>
              <w:t xml:space="preserve"> margin </w:t>
            </w:r>
            <w:r>
              <w:rPr>
                <w:rFonts w:cs="IRANSansWeb(FaNum) Light"/>
                <w:rtl/>
              </w:rPr>
              <w:t>مثبت</w:t>
            </w:r>
            <w:r>
              <w:t>&lt;/div&gt;</w:t>
            </w:r>
          </w:p>
          <w:p w14:paraId="377DDB17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&lt;div class="negative-top"&gt;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المان با</w:t>
            </w:r>
            <w:r>
              <w:t xml:space="preserve"> margin-top </w:t>
            </w:r>
            <w:r>
              <w:rPr>
                <w:rFonts w:cs="IRANSansWeb(FaNum) Light"/>
                <w:rtl/>
              </w:rPr>
              <w:t>منف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به بالا کش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ده</w:t>
            </w:r>
            <w:r>
              <w:rPr>
                <w:rFonts w:cs="IRANSansWeb(FaNum) Light"/>
                <w:rtl/>
              </w:rPr>
              <w:t xml:space="preserve"> شده است</w:t>
            </w:r>
            <w:r>
              <w:t>&lt;/div&gt;</w:t>
            </w:r>
          </w:p>
          <w:p w14:paraId="724AD9EB" w14:textId="77777777" w:rsidR="0016259F" w:rsidRDefault="0016259F" w:rsidP="004644E4">
            <w:pPr>
              <w:pStyle w:val="code"/>
              <w:bidi w:val="0"/>
            </w:pPr>
            <w:r>
              <w:t>&lt;/div&gt;</w:t>
            </w:r>
          </w:p>
          <w:p w14:paraId="3C970109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080F8912" w14:textId="77777777" w:rsidR="0016259F" w:rsidRDefault="0016259F" w:rsidP="004644E4">
            <w:pPr>
              <w:pStyle w:val="code"/>
              <w:bidi w:val="0"/>
            </w:pPr>
            <w:r>
              <w:t>&lt;div class="container"&gt;</w:t>
            </w:r>
          </w:p>
          <w:p w14:paraId="570A2000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&lt;div class="negative-left"&gt;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المان با</w:t>
            </w:r>
            <w:r>
              <w:t xml:space="preserve"> margin-left </w:t>
            </w:r>
            <w:r>
              <w:rPr>
                <w:rFonts w:cs="IRANSansWeb(FaNum) Light"/>
                <w:rtl/>
              </w:rPr>
              <w:t>منف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به چپ کش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ده</w:t>
            </w:r>
            <w:r>
              <w:rPr>
                <w:rFonts w:cs="IRANSansWeb(FaNum) Light"/>
                <w:rtl/>
              </w:rPr>
              <w:t xml:space="preserve"> شده است</w:t>
            </w:r>
            <w:r>
              <w:t>&lt;/div&gt;</w:t>
            </w:r>
          </w:p>
          <w:p w14:paraId="3A7A7D23" w14:textId="77777777" w:rsidR="0016259F" w:rsidRDefault="0016259F" w:rsidP="004644E4">
            <w:pPr>
              <w:pStyle w:val="code"/>
              <w:bidi w:val="0"/>
            </w:pPr>
            <w:r>
              <w:t>&lt;/div&gt;</w:t>
            </w:r>
          </w:p>
          <w:p w14:paraId="081F7917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</w:p>
          <w:p w14:paraId="3A7524DF" w14:textId="77777777" w:rsidR="0016259F" w:rsidRDefault="0016259F" w:rsidP="004644E4">
            <w:pPr>
              <w:pStyle w:val="code"/>
              <w:bidi w:val="0"/>
            </w:pPr>
            <w:r>
              <w:t>&lt;div class="overlap-container"&gt;</w:t>
            </w:r>
          </w:p>
          <w:p w14:paraId="3B145DB9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&lt;div class="box1"&gt;</w:t>
            </w:r>
            <w:r>
              <w:rPr>
                <w:rFonts w:cs="IRANSansWeb(FaNum) Light"/>
                <w:rtl/>
              </w:rPr>
              <w:t>المان اول</w:t>
            </w:r>
            <w:r>
              <w:t>&lt;/div&gt;</w:t>
            </w:r>
          </w:p>
          <w:p w14:paraId="175C4C77" w14:textId="77777777" w:rsidR="0016259F" w:rsidRDefault="0016259F" w:rsidP="004644E4">
            <w:pPr>
              <w:pStyle w:val="code"/>
              <w:bidi w:val="0"/>
              <w:rPr>
                <w:rtl/>
              </w:rPr>
            </w:pPr>
            <w:r>
              <w:t xml:space="preserve">    &lt;div class="box2"&gt;</w:t>
            </w:r>
            <w:r>
              <w:rPr>
                <w:rFonts w:cs="IRANSansWeb(FaNum) Light"/>
                <w:rtl/>
              </w:rPr>
              <w:t>المان دوم با</w:t>
            </w:r>
            <w:r>
              <w:t xml:space="preserve"> margin </w:t>
            </w:r>
            <w:r>
              <w:rPr>
                <w:rFonts w:cs="IRANSansWeb(FaNum) Light"/>
                <w:rtl/>
              </w:rPr>
              <w:t>منف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همپوشان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  <w:p w14:paraId="4AEE24EE" w14:textId="77777777" w:rsidR="0016259F" w:rsidRDefault="0016259F" w:rsidP="004644E4">
            <w:pPr>
              <w:pStyle w:val="code"/>
              <w:bidi w:val="0"/>
            </w:pPr>
            <w:r>
              <w:t>&lt;/div&gt;</w:t>
            </w:r>
          </w:p>
        </w:tc>
      </w:tr>
    </w:tbl>
    <w:p w14:paraId="32C73DA9" w14:textId="77777777" w:rsidR="0016259F" w:rsidRPr="0016259F" w:rsidRDefault="0016259F" w:rsidP="0016259F">
      <w:pPr>
        <w:rPr>
          <w:rStyle w:val="Hyperlink"/>
          <w:rtl/>
        </w:rPr>
      </w:pPr>
      <w:r>
        <w:lastRenderedPageBreak/>
        <w:fldChar w:fldCharType="begin"/>
      </w:r>
      <w:r>
        <w:instrText>HYPERLINK "E:\\personal job\\sam\\projects\\classes\\webdesign\\css\\Margin\\Negative.html"</w:instrText>
      </w:r>
      <w:r>
        <w:fldChar w:fldCharType="separate"/>
      </w:r>
      <w:r w:rsidRPr="0016259F">
        <w:rPr>
          <w:rStyle w:val="Hyperlink"/>
        </w:rPr>
        <w:t>Negative</w:t>
      </w:r>
    </w:p>
    <w:p w14:paraId="3F86C6CE" w14:textId="20954BBF" w:rsidR="00E61E54" w:rsidRDefault="0016259F" w:rsidP="0016259F">
      <w:r>
        <w:fldChar w:fldCharType="end"/>
      </w:r>
      <w:bookmarkStart w:id="152" w:name="_بررسی_مفهوم_box"/>
      <w:bookmarkEnd w:id="152"/>
    </w:p>
    <w:p w14:paraId="3830BC08" w14:textId="0D85F102" w:rsidR="00F40B17" w:rsidRDefault="00F40B17" w:rsidP="00AC7093">
      <w:pPr>
        <w:pStyle w:val="Heading2"/>
      </w:pPr>
      <w:hyperlink r:id="rId297" w:history="1">
        <w:bookmarkStart w:id="153" w:name="_Toc211464582"/>
        <w:r w:rsidRPr="002B036B">
          <w:rPr>
            <w:rStyle w:val="Hyperlink"/>
            <w:rFonts w:hint="eastAsia"/>
            <w:rtl/>
          </w:rPr>
          <w:t>بررس</w:t>
        </w:r>
        <w:r w:rsidR="003F1163" w:rsidRPr="002B036B">
          <w:rPr>
            <w:rStyle w:val="Hyperlink"/>
            <w:rFonts w:hint="eastAsia"/>
            <w:rtl/>
          </w:rPr>
          <w:t>ی</w:t>
        </w:r>
        <w:r w:rsidRPr="002B036B">
          <w:rPr>
            <w:rStyle w:val="Hyperlink"/>
            <w:rtl/>
          </w:rPr>
          <w:t xml:space="preserve"> مفهوم </w:t>
        </w:r>
        <w:r w:rsidRPr="002B036B">
          <w:rPr>
            <w:rStyle w:val="Hyperlink"/>
          </w:rPr>
          <w:t>box model</w:t>
        </w:r>
        <w:bookmarkEnd w:id="153"/>
      </w:hyperlink>
    </w:p>
    <w:p w14:paraId="545B9AFC" w14:textId="7CB65FF0" w:rsidR="002E2A13" w:rsidRDefault="002E2A13" w:rsidP="002E2A13">
      <w:pPr>
        <w:rPr>
          <w:rtl/>
        </w:rPr>
      </w:pPr>
      <w:r>
        <w:rPr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t>Box Model</w:t>
      </w:r>
    </w:p>
    <w:p w14:paraId="438A0DB4" w14:textId="77777777" w:rsidR="002E2A13" w:rsidRDefault="002E2A13" w:rsidP="002E2A13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</w:t>
      </w:r>
      <w:r>
        <w:t>element</w:t>
      </w:r>
      <w:r>
        <w:rPr>
          <w:rtl/>
        </w:rPr>
        <w:t xml:space="preserve"> در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جعبه (</w:t>
      </w:r>
      <w:r>
        <w:t>box</w:t>
      </w:r>
      <w:r>
        <w:rPr>
          <w:rtl/>
        </w:rPr>
        <w:t>) است که از چهار بخش اصل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است:</w:t>
      </w:r>
    </w:p>
    <w:p w14:paraId="0946B4D0" w14:textId="7342859B" w:rsidR="002E2A13" w:rsidRDefault="002E2A13" w:rsidP="002E2A13">
      <w:pPr>
        <w:rPr>
          <w:rtl/>
        </w:rPr>
      </w:pPr>
      <w:r>
        <w:rPr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Box Model</w:t>
      </w:r>
      <w:r>
        <w:rPr>
          <w:rtl/>
        </w:rPr>
        <w:t>:</w:t>
      </w:r>
    </w:p>
    <w:p w14:paraId="471A8A4D" w14:textId="690921BD" w:rsidR="002E2A13" w:rsidRDefault="002E2A13" w:rsidP="002E2A13">
      <w:pPr>
        <w:rPr>
          <w:rtl/>
        </w:rPr>
      </w:pPr>
      <w:r>
        <w:rPr>
          <w:rtl/>
        </w:rPr>
        <w:lastRenderedPageBreak/>
        <w:t xml:space="preserve">1. </w:t>
      </w:r>
      <w:r>
        <w:t>Content</w:t>
      </w:r>
      <w:r>
        <w:rPr>
          <w:rFonts w:hint="cs"/>
          <w:rtl/>
        </w:rPr>
        <w:t>: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المنت</w:t>
      </w:r>
    </w:p>
    <w:p w14:paraId="60388882" w14:textId="2A21C007" w:rsidR="002E2A13" w:rsidRDefault="002E2A13" w:rsidP="002E2A13">
      <w:pPr>
        <w:rPr>
          <w:rtl/>
        </w:rPr>
      </w:pPr>
      <w:r>
        <w:rPr>
          <w:rtl/>
        </w:rPr>
        <w:t xml:space="preserve">2. </w:t>
      </w:r>
      <w:r>
        <w:t>Padding</w:t>
      </w:r>
      <w:r>
        <w:rPr>
          <w:rtl/>
        </w:rPr>
        <w:t>: فضا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محتوا و </w:t>
      </w:r>
      <w:r>
        <w:t>border</w:t>
      </w:r>
    </w:p>
    <w:p w14:paraId="73D9C993" w14:textId="3AF118CA" w:rsidR="002E2A13" w:rsidRDefault="002E2A13" w:rsidP="002E2A13">
      <w:pPr>
        <w:rPr>
          <w:rtl/>
        </w:rPr>
      </w:pPr>
      <w:r>
        <w:rPr>
          <w:rtl/>
        </w:rPr>
        <w:t xml:space="preserve">3. </w:t>
      </w:r>
      <w:r>
        <w:t>Border</w:t>
      </w:r>
      <w:r>
        <w:rPr>
          <w:rtl/>
        </w:rPr>
        <w:t>: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دور </w:t>
      </w:r>
      <w:r>
        <w:t>padding</w:t>
      </w:r>
    </w:p>
    <w:p w14:paraId="05171141" w14:textId="0B555A4D" w:rsidR="002E2A13" w:rsidRDefault="002E2A13" w:rsidP="002E2A13">
      <w:pPr>
        <w:rPr>
          <w:rtl/>
        </w:rPr>
      </w:pPr>
      <w:r>
        <w:rPr>
          <w:rtl/>
        </w:rPr>
        <w:t xml:space="preserve">4. </w:t>
      </w:r>
      <w:r>
        <w:t>Margin</w:t>
      </w:r>
      <w:r>
        <w:rPr>
          <w:rtl/>
        </w:rPr>
        <w:t>: فضا</w:t>
      </w:r>
      <w:r>
        <w:rPr>
          <w:rFonts w:hint="cs"/>
          <w:rtl/>
        </w:rPr>
        <w:t>ی</w:t>
      </w:r>
      <w:r>
        <w:rPr>
          <w:rtl/>
        </w:rPr>
        <w:t xml:space="preserve"> خارج از </w:t>
      </w:r>
      <w:r>
        <w:t>border</w:t>
      </w:r>
    </w:p>
    <w:p w14:paraId="1F6232DF" w14:textId="74E8CD9A" w:rsidR="002E2A13" w:rsidRPr="002E2A13" w:rsidRDefault="002E2A13" w:rsidP="002E2A13">
      <w:r>
        <w:rPr>
          <w:rtl/>
        </w:rPr>
        <w:t>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3716CF9" w14:textId="77777777" w:rsidR="00193E40" w:rsidRDefault="00193E40" w:rsidP="00193E40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</w:t>
      </w:r>
      <w:r>
        <w:t>element</w:t>
      </w:r>
      <w:r>
        <w:rPr>
          <w:rtl/>
        </w:rPr>
        <w:t xml:space="preserve"> در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جعبه (</w:t>
      </w:r>
      <w:r>
        <w:t>box</w:t>
      </w:r>
      <w:r>
        <w:rPr>
          <w:rtl/>
        </w:rPr>
        <w:t>) است که از چهار بخش اصل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است:</w:t>
      </w:r>
    </w:p>
    <w:p w14:paraId="10D91FFF" w14:textId="40EF8718" w:rsidR="00193E40" w:rsidRDefault="00193E40" w:rsidP="00193E40">
      <w:pPr>
        <w:rPr>
          <w:rtl/>
        </w:rPr>
      </w:pPr>
      <w:r>
        <w:rPr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Box Model</w:t>
      </w:r>
      <w:r>
        <w:rPr>
          <w:rtl/>
        </w:rPr>
        <w:t>:</w:t>
      </w:r>
    </w:p>
    <w:p w14:paraId="31B70E12" w14:textId="36540211" w:rsidR="00193E40" w:rsidRDefault="00193E40" w:rsidP="00193E40">
      <w:pPr>
        <w:rPr>
          <w:rtl/>
        </w:rPr>
      </w:pPr>
      <w:r>
        <w:rPr>
          <w:rtl/>
        </w:rPr>
        <w:t xml:space="preserve">1. </w:t>
      </w:r>
      <w:r>
        <w:t>Content</w:t>
      </w:r>
      <w:r>
        <w:rPr>
          <w:rtl/>
        </w:rPr>
        <w:t>: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المنت</w:t>
      </w:r>
    </w:p>
    <w:p w14:paraId="56A3A2FA" w14:textId="1D043D89" w:rsidR="00193E40" w:rsidRDefault="00193E40" w:rsidP="00193E40">
      <w:pPr>
        <w:rPr>
          <w:rtl/>
        </w:rPr>
      </w:pPr>
      <w:r>
        <w:rPr>
          <w:rtl/>
        </w:rPr>
        <w:t xml:space="preserve">2. </w:t>
      </w:r>
      <w:r>
        <w:t>Padding</w:t>
      </w:r>
      <w:r>
        <w:rPr>
          <w:rtl/>
        </w:rPr>
        <w:t xml:space="preserve"> فضا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محتوا و </w:t>
      </w:r>
      <w:r>
        <w:t>border</w:t>
      </w:r>
    </w:p>
    <w:p w14:paraId="5EB033E0" w14:textId="3DDF4E92" w:rsidR="00193E40" w:rsidRDefault="00193E40" w:rsidP="00193E40">
      <w:pPr>
        <w:rPr>
          <w:rtl/>
        </w:rPr>
      </w:pPr>
      <w:r>
        <w:rPr>
          <w:rtl/>
        </w:rPr>
        <w:t xml:space="preserve">3. </w:t>
      </w:r>
      <w:r>
        <w:t>Border</w:t>
      </w:r>
      <w:r>
        <w:rPr>
          <w:rtl/>
        </w:rPr>
        <w:t>: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دور </w:t>
      </w:r>
      <w:r>
        <w:t>padding</w:t>
      </w:r>
    </w:p>
    <w:p w14:paraId="28C2F729" w14:textId="0D752395" w:rsidR="00193E40" w:rsidRDefault="00193E40" w:rsidP="00193E40">
      <w:pPr>
        <w:rPr>
          <w:rtl/>
        </w:rPr>
      </w:pPr>
      <w:r>
        <w:rPr>
          <w:rtl/>
        </w:rPr>
        <w:t xml:space="preserve">4. </w:t>
      </w:r>
      <w:r>
        <w:t>Margin</w:t>
      </w:r>
      <w:r>
        <w:rPr>
          <w:rFonts w:hint="cs"/>
          <w:rtl/>
        </w:rPr>
        <w:t>:</w:t>
      </w:r>
      <w:r>
        <w:rPr>
          <w:rtl/>
        </w:rPr>
        <w:t xml:space="preserve"> فضا</w:t>
      </w:r>
      <w:r>
        <w:rPr>
          <w:rFonts w:hint="cs"/>
          <w:rtl/>
        </w:rPr>
        <w:t>ی</w:t>
      </w:r>
      <w:r>
        <w:rPr>
          <w:rtl/>
        </w:rPr>
        <w:t xml:space="preserve"> خارج از </w:t>
      </w:r>
      <w:r>
        <w:t>border</w:t>
      </w:r>
    </w:p>
    <w:p w14:paraId="17A04562" w14:textId="13846BC2" w:rsidR="00193E40" w:rsidRDefault="00193E40" w:rsidP="00193E40">
      <w:pPr>
        <w:rPr>
          <w:rtl/>
        </w:rPr>
      </w:pPr>
      <w:r>
        <w:rPr>
          <w:rtl/>
        </w:rPr>
        <w:t>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E40" w14:paraId="017D9C84" w14:textId="77777777" w:rsidTr="00193E40">
        <w:tc>
          <w:tcPr>
            <w:tcW w:w="9350" w:type="dxa"/>
          </w:tcPr>
          <w:p w14:paraId="24C047FB" w14:textId="77777777" w:rsidR="00193E40" w:rsidRDefault="00193E40" w:rsidP="00193E40">
            <w:pPr>
              <w:pStyle w:val="code"/>
              <w:bidi w:val="0"/>
              <w:rPr>
                <w:rtl/>
              </w:rPr>
            </w:pPr>
            <w:r>
              <w:t>┌─────────────────────────┐  ↑</w:t>
            </w:r>
          </w:p>
          <w:p w14:paraId="7F962E3D" w14:textId="77777777" w:rsidR="00193E40" w:rsidRDefault="00193E40" w:rsidP="00193E40">
            <w:pPr>
              <w:pStyle w:val="code"/>
              <w:bidi w:val="0"/>
            </w:pPr>
            <w:r>
              <w:t>│        Margin           │  |</w:t>
            </w:r>
          </w:p>
          <w:p w14:paraId="3F78D3FE" w14:textId="77777777" w:rsidR="00193E40" w:rsidRDefault="00193E40" w:rsidP="00193E40">
            <w:pPr>
              <w:pStyle w:val="code"/>
              <w:bidi w:val="0"/>
              <w:rPr>
                <w:rtl/>
              </w:rPr>
            </w:pPr>
            <w:r>
              <w:t>│  ┌───────────────────┐  │  |</w:t>
            </w:r>
          </w:p>
          <w:p w14:paraId="19699E9A" w14:textId="77777777" w:rsidR="00193E40" w:rsidRDefault="00193E40" w:rsidP="00193E40">
            <w:pPr>
              <w:pStyle w:val="code"/>
              <w:bidi w:val="0"/>
            </w:pPr>
            <w:r>
              <w:t>│  │      Border       │  │  |</w:t>
            </w:r>
          </w:p>
          <w:p w14:paraId="03F63FEF" w14:textId="77777777" w:rsidR="00193E40" w:rsidRDefault="00193E40" w:rsidP="00193E40">
            <w:pPr>
              <w:pStyle w:val="code"/>
              <w:bidi w:val="0"/>
              <w:rPr>
                <w:rtl/>
              </w:rPr>
            </w:pPr>
            <w:r>
              <w:t>│  │  ┌─────────────┐  │  │  |</w:t>
            </w:r>
          </w:p>
          <w:p w14:paraId="18FF59F7" w14:textId="77777777" w:rsidR="00193E40" w:rsidRDefault="00193E40" w:rsidP="00193E40">
            <w:pPr>
              <w:pStyle w:val="code"/>
              <w:bidi w:val="0"/>
            </w:pPr>
            <w:r>
              <w:t>│  │  │   Padding   │  │  │  |</w:t>
            </w:r>
          </w:p>
          <w:p w14:paraId="172B1DAB" w14:textId="77777777" w:rsidR="00193E40" w:rsidRDefault="00193E40" w:rsidP="00193E40">
            <w:pPr>
              <w:pStyle w:val="code"/>
              <w:bidi w:val="0"/>
              <w:rPr>
                <w:rtl/>
              </w:rPr>
            </w:pPr>
            <w:r>
              <w:t xml:space="preserve">│  │  │  ┌───────┐  │  │  |  </w:t>
            </w:r>
            <w:r>
              <w:rPr>
                <w:rFonts w:cs="IRANSansWeb(FaNum) Light"/>
                <w:rtl/>
              </w:rPr>
              <w:t>ارتفاع کل</w:t>
            </w:r>
          </w:p>
          <w:p w14:paraId="6C1DE0CA" w14:textId="77777777" w:rsidR="00193E40" w:rsidRDefault="00193E40" w:rsidP="00193E40">
            <w:pPr>
              <w:pStyle w:val="code"/>
              <w:bidi w:val="0"/>
            </w:pPr>
            <w:r>
              <w:t>│  │  │  │Content│  │  │  │  |</w:t>
            </w:r>
          </w:p>
          <w:p w14:paraId="5145A403" w14:textId="77777777" w:rsidR="00193E40" w:rsidRDefault="00193E40" w:rsidP="00193E40">
            <w:pPr>
              <w:pStyle w:val="code"/>
              <w:bidi w:val="0"/>
              <w:rPr>
                <w:rtl/>
              </w:rPr>
            </w:pPr>
            <w:r>
              <w:t>│  │  │  └───────┘  │  │  │  |</w:t>
            </w:r>
          </w:p>
          <w:p w14:paraId="77B1E007" w14:textId="77777777" w:rsidR="00193E40" w:rsidRDefault="00193E40" w:rsidP="00193E40">
            <w:pPr>
              <w:pStyle w:val="code"/>
              <w:bidi w:val="0"/>
              <w:rPr>
                <w:rtl/>
              </w:rPr>
            </w:pPr>
            <w:r>
              <w:t>│  │  └─────────────┘  │  │  |</w:t>
            </w:r>
          </w:p>
          <w:p w14:paraId="7DEC5DAE" w14:textId="77777777" w:rsidR="00193E40" w:rsidRDefault="00193E40" w:rsidP="00193E40">
            <w:pPr>
              <w:pStyle w:val="code"/>
              <w:bidi w:val="0"/>
              <w:rPr>
                <w:rtl/>
              </w:rPr>
            </w:pPr>
            <w:r>
              <w:t>│  └───────────────────┘  │  |</w:t>
            </w:r>
          </w:p>
          <w:p w14:paraId="6FD2E733" w14:textId="77777777" w:rsidR="00193E40" w:rsidRDefault="00193E40" w:rsidP="00193E40">
            <w:pPr>
              <w:pStyle w:val="code"/>
              <w:bidi w:val="0"/>
              <w:rPr>
                <w:rtl/>
              </w:rPr>
            </w:pPr>
            <w:r>
              <w:t>└─────────────────────────┘  ↓</w:t>
            </w:r>
          </w:p>
          <w:p w14:paraId="27479DCE" w14:textId="08FC8DA3" w:rsidR="00193E40" w:rsidRDefault="00193E40" w:rsidP="00193E40">
            <w:pPr>
              <w:pStyle w:val="code"/>
              <w:bidi w:val="0"/>
            </w:pPr>
            <w:r>
              <w:t xml:space="preserve">←        </w:t>
            </w:r>
            <w:r>
              <w:rPr>
                <w:rFonts w:cs="IRANSansWeb(FaNum) Light"/>
                <w:rtl/>
              </w:rPr>
              <w:t>عرض کل</w:t>
            </w:r>
            <w:r>
              <w:t xml:space="preserve">          →</w:t>
            </w:r>
          </w:p>
        </w:tc>
      </w:tr>
    </w:tbl>
    <w:p w14:paraId="1905C5A2" w14:textId="77777777" w:rsidR="00193E40" w:rsidRDefault="00193E40" w:rsidP="002B036B"/>
    <w:p w14:paraId="64651EA1" w14:textId="77777777" w:rsidR="002B036B" w:rsidRDefault="002B036B" w:rsidP="002B036B">
      <w:pPr>
        <w:rPr>
          <w:rtl/>
        </w:rPr>
      </w:pPr>
      <w:r>
        <w:rPr>
          <w:rtl/>
        </w:rPr>
        <w:t xml:space="preserve">محاسبه اندازه کل </w:t>
      </w:r>
      <w:r>
        <w:t>element</w:t>
      </w:r>
      <w:r>
        <w:rPr>
          <w:rtl/>
        </w:rPr>
        <w:t>:</w:t>
      </w:r>
    </w:p>
    <w:p w14:paraId="53B86AF5" w14:textId="396E00E0" w:rsidR="002B036B" w:rsidRDefault="002B036B" w:rsidP="002E2A13">
      <w:pPr>
        <w:rPr>
          <w:rtl/>
        </w:rPr>
      </w:pPr>
      <w:r>
        <w:rPr>
          <w:rtl/>
        </w:rPr>
        <w:t xml:space="preserve">عرض کل = </w:t>
      </w:r>
      <w:r>
        <w:t>width + padding-left + padding-right + border-left + border-right + margin-left + margin-right</w:t>
      </w:r>
    </w:p>
    <w:p w14:paraId="53B20B11" w14:textId="1FD939DF" w:rsidR="002B036B" w:rsidRDefault="002B036B" w:rsidP="002B036B">
      <w:pPr>
        <w:rPr>
          <w:rtl/>
        </w:rPr>
      </w:pPr>
      <w:r>
        <w:rPr>
          <w:rtl/>
        </w:rPr>
        <w:lastRenderedPageBreak/>
        <w:t xml:space="preserve">ارتفاع کل = </w:t>
      </w:r>
      <w:r>
        <w:t>height + padding-top + padding-bottom + border-top + border-bottom + margin-top + margin-bottom</w:t>
      </w:r>
    </w:p>
    <w:p w14:paraId="160C63A1" w14:textId="61BDBB6D" w:rsidR="002B036B" w:rsidRDefault="002B036B" w:rsidP="002B036B">
      <w:pPr>
        <w:rPr>
          <w:rtl/>
        </w:rPr>
      </w:pPr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036B" w14:paraId="0220A692" w14:textId="77777777" w:rsidTr="002B036B">
        <w:tc>
          <w:tcPr>
            <w:tcW w:w="9350" w:type="dxa"/>
          </w:tcPr>
          <w:p w14:paraId="3D5C8C22" w14:textId="77777777" w:rsidR="002B036B" w:rsidRDefault="002B036B" w:rsidP="002B036B">
            <w:pPr>
              <w:pStyle w:val="code"/>
              <w:bidi w:val="0"/>
            </w:pPr>
            <w:r>
              <w:t>&lt;style&gt;</w:t>
            </w:r>
          </w:p>
          <w:p w14:paraId="2278C820" w14:textId="77777777" w:rsidR="002B036B" w:rsidRDefault="002B036B" w:rsidP="002B036B">
            <w:pPr>
              <w:pStyle w:val="code"/>
              <w:bidi w:val="0"/>
            </w:pPr>
            <w:r>
              <w:t>.box-model-demo {</w:t>
            </w:r>
          </w:p>
          <w:p w14:paraId="0EA2356A" w14:textId="77777777" w:rsidR="002B036B" w:rsidRDefault="002B036B" w:rsidP="002B036B">
            <w:pPr>
              <w:pStyle w:val="code"/>
              <w:bidi w:val="0"/>
            </w:pPr>
            <w:r>
              <w:t xml:space="preserve">    width: 200px;</w:t>
            </w:r>
          </w:p>
          <w:p w14:paraId="7FE7E96A" w14:textId="77777777" w:rsidR="002B036B" w:rsidRDefault="002B036B" w:rsidP="002B036B">
            <w:pPr>
              <w:pStyle w:val="code"/>
              <w:bidi w:val="0"/>
            </w:pPr>
            <w:r>
              <w:t xml:space="preserve">    height: 100px;</w:t>
            </w:r>
          </w:p>
          <w:p w14:paraId="7EF27367" w14:textId="77777777" w:rsidR="002B036B" w:rsidRDefault="002B036B" w:rsidP="002B036B">
            <w:pPr>
              <w:pStyle w:val="code"/>
              <w:bidi w:val="0"/>
            </w:pPr>
            <w:r>
              <w:t xml:space="preserve">    padding: 20px;</w:t>
            </w:r>
          </w:p>
          <w:p w14:paraId="364225D6" w14:textId="77777777" w:rsidR="002B036B" w:rsidRDefault="002B036B" w:rsidP="002B036B">
            <w:pPr>
              <w:pStyle w:val="code"/>
              <w:bidi w:val="0"/>
            </w:pPr>
            <w:r>
              <w:t xml:space="preserve">    border: 5px solid #333;</w:t>
            </w:r>
          </w:p>
          <w:p w14:paraId="22B2607B" w14:textId="77777777" w:rsidR="002B036B" w:rsidRDefault="002B036B" w:rsidP="002B036B">
            <w:pPr>
              <w:pStyle w:val="code"/>
              <w:bidi w:val="0"/>
            </w:pPr>
            <w:r>
              <w:t xml:space="preserve">    margin: 10px;</w:t>
            </w:r>
          </w:p>
          <w:p w14:paraId="302C0B14" w14:textId="77777777" w:rsidR="002B036B" w:rsidRDefault="002B036B" w:rsidP="002B036B">
            <w:pPr>
              <w:pStyle w:val="code"/>
              <w:bidi w:val="0"/>
            </w:pPr>
            <w:r>
              <w:t xml:space="preserve">    background-color: #f0f0f0;</w:t>
            </w:r>
          </w:p>
          <w:p w14:paraId="24B1C12E" w14:textId="77777777" w:rsidR="002B036B" w:rsidRDefault="002B036B" w:rsidP="002B036B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24CBD0E" w14:textId="77777777" w:rsidR="002B036B" w:rsidRDefault="002B036B" w:rsidP="002B036B">
            <w:pPr>
              <w:pStyle w:val="code"/>
              <w:bidi w:val="0"/>
              <w:rPr>
                <w:rtl/>
              </w:rPr>
            </w:pPr>
          </w:p>
          <w:p w14:paraId="64FD9687" w14:textId="77777777" w:rsidR="002B036B" w:rsidRDefault="002B036B" w:rsidP="002B036B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محاسبه اندازه کل</w:t>
            </w:r>
            <w:r>
              <w:t>:</w:t>
            </w:r>
          </w:p>
          <w:p w14:paraId="6F84AE14" w14:textId="77777777" w:rsidR="002B036B" w:rsidRDefault="002B036B" w:rsidP="002B036B">
            <w:pPr>
              <w:pStyle w:val="code"/>
              <w:bidi w:val="0"/>
              <w:rPr>
                <w:rtl/>
              </w:rPr>
            </w:pPr>
            <w:r>
              <w:rPr>
                <w:rFonts w:cs="IRANSansWeb(FaNum) Light"/>
                <w:rtl/>
              </w:rPr>
              <w:t>عرض: 200 + 20+20 + 5+5 + 10+10 = 270</w:t>
            </w:r>
            <w:r>
              <w:t>px</w:t>
            </w:r>
          </w:p>
          <w:p w14:paraId="50172AD4" w14:textId="77777777" w:rsidR="002B036B" w:rsidRDefault="002B036B" w:rsidP="002B036B">
            <w:pPr>
              <w:pStyle w:val="code"/>
              <w:bidi w:val="0"/>
              <w:rPr>
                <w:rtl/>
              </w:rPr>
            </w:pPr>
            <w:r>
              <w:rPr>
                <w:rFonts w:cs="IRANSansWeb(FaNum) Light"/>
                <w:rtl/>
              </w:rPr>
              <w:t>ارتفاع: 100 + 20+20 + 5+5 + 10+10 = 170</w:t>
            </w:r>
            <w:r>
              <w:t>px</w:t>
            </w:r>
          </w:p>
          <w:p w14:paraId="23D2E0B5" w14:textId="77777777" w:rsidR="002B036B" w:rsidRDefault="002B036B" w:rsidP="002B036B">
            <w:pPr>
              <w:pStyle w:val="code"/>
              <w:bidi w:val="0"/>
              <w:rPr>
                <w:rtl/>
              </w:rPr>
            </w:pPr>
            <w:r>
              <w:t>*/</w:t>
            </w:r>
          </w:p>
          <w:p w14:paraId="6C03437D" w14:textId="77777777" w:rsidR="002B036B" w:rsidRDefault="002B036B" w:rsidP="002B036B">
            <w:pPr>
              <w:pStyle w:val="code"/>
              <w:bidi w:val="0"/>
            </w:pPr>
            <w:r>
              <w:t>&lt;/style&gt;</w:t>
            </w:r>
          </w:p>
          <w:p w14:paraId="5440F40A" w14:textId="77777777" w:rsidR="002B036B" w:rsidRDefault="002B036B" w:rsidP="002B036B">
            <w:pPr>
              <w:pStyle w:val="code"/>
              <w:bidi w:val="0"/>
              <w:rPr>
                <w:rtl/>
              </w:rPr>
            </w:pPr>
          </w:p>
          <w:p w14:paraId="2AFB34AD" w14:textId="5ADF178C" w:rsidR="002B036B" w:rsidRDefault="002B036B" w:rsidP="002B036B">
            <w:pPr>
              <w:pStyle w:val="code"/>
              <w:bidi w:val="0"/>
            </w:pPr>
            <w:r>
              <w:t>&lt;div class="box-model-demo"&gt;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داخل جعبه</w:t>
            </w:r>
            <w:r>
              <w:t>&lt;/div&gt;</w:t>
            </w:r>
          </w:p>
        </w:tc>
      </w:tr>
    </w:tbl>
    <w:p w14:paraId="6A7B5846" w14:textId="77777777" w:rsidR="002B036B" w:rsidRDefault="002B036B" w:rsidP="002E2A13"/>
    <w:p w14:paraId="7E312FB7" w14:textId="31461558" w:rsidR="002E2A13" w:rsidRDefault="002E2A13" w:rsidP="002277B7">
      <w:pPr>
        <w:pStyle w:val="bold"/>
      </w:pPr>
      <w:r>
        <w:rPr>
          <w:rFonts w:hint="cs"/>
          <w:rtl/>
        </w:rPr>
        <w:t xml:space="preserve">ویژگیهای </w:t>
      </w:r>
      <w:r w:rsidR="002277B7">
        <w:t>box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77B7" w14:paraId="05447070" w14:textId="77777777" w:rsidTr="002277B7">
        <w:tc>
          <w:tcPr>
            <w:tcW w:w="9350" w:type="dxa"/>
          </w:tcPr>
          <w:p w14:paraId="0CE5B178" w14:textId="77777777" w:rsidR="002277B7" w:rsidRDefault="002277B7" w:rsidP="002277B7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حالت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فرض</w:t>
            </w:r>
            <w:r>
              <w:t xml:space="preserve"> */</w:t>
            </w:r>
          </w:p>
          <w:p w14:paraId="62D5EFEE" w14:textId="77777777" w:rsidR="002277B7" w:rsidRDefault="002277B7" w:rsidP="002277B7">
            <w:pPr>
              <w:pStyle w:val="code"/>
              <w:bidi w:val="0"/>
            </w:pPr>
            <w:r>
              <w:t>.default-box {</w:t>
            </w:r>
          </w:p>
          <w:p w14:paraId="44626529" w14:textId="77777777" w:rsidR="002277B7" w:rsidRDefault="002277B7" w:rsidP="002277B7">
            <w:pPr>
              <w:pStyle w:val="code"/>
              <w:bidi w:val="0"/>
              <w:rPr>
                <w:rtl/>
              </w:rPr>
            </w:pPr>
            <w:r>
              <w:t xml:space="preserve">    box-sizing: content-box; /* </w:t>
            </w:r>
            <w:r>
              <w:rPr>
                <w:rtl/>
              </w:rPr>
              <w:t>فقط</w:t>
            </w:r>
            <w:r>
              <w:t xml:space="preserve"> content </w:t>
            </w:r>
            <w:r>
              <w:rPr>
                <w:rtl/>
              </w:rPr>
              <w:t>در</w:t>
            </w:r>
            <w:r>
              <w:t xml:space="preserve"> width/height </w:t>
            </w:r>
            <w:r>
              <w:rPr>
                <w:rtl/>
              </w:rPr>
              <w:t>محاسبه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t xml:space="preserve"> */</w:t>
            </w:r>
          </w:p>
          <w:p w14:paraId="0DCFBEB9" w14:textId="77777777" w:rsidR="002277B7" w:rsidRDefault="002277B7" w:rsidP="002277B7">
            <w:pPr>
              <w:pStyle w:val="code"/>
              <w:bidi w:val="0"/>
            </w:pPr>
            <w:r>
              <w:t xml:space="preserve">    width: 200px;</w:t>
            </w:r>
          </w:p>
          <w:p w14:paraId="75D4771A" w14:textId="77777777" w:rsidR="002277B7" w:rsidRDefault="002277B7" w:rsidP="002277B7">
            <w:pPr>
              <w:pStyle w:val="code"/>
              <w:bidi w:val="0"/>
              <w:rPr>
                <w:rtl/>
              </w:rPr>
            </w:pPr>
            <w:r>
              <w:t xml:space="preserve">    padding: 20px; /* </w:t>
            </w:r>
            <w:r>
              <w:rPr>
                <w:rtl/>
              </w:rPr>
              <w:t>عرض کل: 200 + 40 = 240</w:t>
            </w:r>
            <w:r>
              <w:t>px */</w:t>
            </w:r>
          </w:p>
          <w:p w14:paraId="72EA0D9D" w14:textId="77777777" w:rsidR="002277B7" w:rsidRDefault="002277B7" w:rsidP="002277B7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81932E7" w14:textId="77777777" w:rsidR="002277B7" w:rsidRDefault="002277B7" w:rsidP="002277B7">
            <w:pPr>
              <w:pStyle w:val="code"/>
              <w:bidi w:val="0"/>
              <w:rPr>
                <w:rtl/>
              </w:rPr>
            </w:pPr>
          </w:p>
          <w:p w14:paraId="19C28CEE" w14:textId="77777777" w:rsidR="002277B7" w:rsidRDefault="002277B7" w:rsidP="002277B7">
            <w:pPr>
              <w:pStyle w:val="code"/>
              <w:bidi w:val="0"/>
            </w:pPr>
            <w:r>
              <w:t>.border-box {</w:t>
            </w:r>
          </w:p>
          <w:p w14:paraId="57A5451A" w14:textId="77777777" w:rsidR="002277B7" w:rsidRDefault="002277B7" w:rsidP="002277B7">
            <w:pPr>
              <w:pStyle w:val="code"/>
              <w:bidi w:val="0"/>
              <w:rPr>
                <w:rtl/>
              </w:rPr>
            </w:pPr>
            <w:r>
              <w:t xml:space="preserve">    box-sizing: border-box; /* padding </w:t>
            </w:r>
            <w:r>
              <w:rPr>
                <w:rtl/>
              </w:rPr>
              <w:t>و</w:t>
            </w:r>
            <w:r>
              <w:t xml:space="preserve"> border </w:t>
            </w:r>
            <w:r>
              <w:rPr>
                <w:rtl/>
              </w:rPr>
              <w:t>در</w:t>
            </w:r>
            <w:r>
              <w:t xml:space="preserve"> width/height </w:t>
            </w:r>
            <w:r>
              <w:rPr>
                <w:rtl/>
              </w:rPr>
              <w:t>محاسبه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t xml:space="preserve"> */</w:t>
            </w:r>
          </w:p>
          <w:p w14:paraId="7A58CA96" w14:textId="77777777" w:rsidR="002277B7" w:rsidRDefault="002277B7" w:rsidP="002277B7">
            <w:pPr>
              <w:pStyle w:val="code"/>
              <w:bidi w:val="0"/>
            </w:pPr>
            <w:r>
              <w:t xml:space="preserve">    width: 200px;</w:t>
            </w:r>
          </w:p>
          <w:p w14:paraId="3B60DC05" w14:textId="77777777" w:rsidR="002277B7" w:rsidRDefault="002277B7" w:rsidP="002277B7">
            <w:pPr>
              <w:pStyle w:val="code"/>
              <w:bidi w:val="0"/>
              <w:rPr>
                <w:rtl/>
              </w:rPr>
            </w:pPr>
            <w:r>
              <w:t xml:space="preserve">    padding: 20px; /* </w:t>
            </w:r>
            <w:r>
              <w:rPr>
                <w:rtl/>
              </w:rPr>
              <w:t>عرض کل: 200</w:t>
            </w:r>
            <w:r>
              <w:t>px */</w:t>
            </w:r>
          </w:p>
          <w:p w14:paraId="467157DC" w14:textId="0DE58BA7" w:rsidR="002277B7" w:rsidRDefault="002277B7" w:rsidP="002277B7">
            <w:pPr>
              <w:pStyle w:val="code"/>
              <w:bidi w:val="0"/>
            </w:pPr>
            <w:r>
              <w:t>}</w:t>
            </w:r>
          </w:p>
        </w:tc>
      </w:tr>
    </w:tbl>
    <w:p w14:paraId="03931549" w14:textId="5A741229" w:rsidR="00242241" w:rsidRDefault="00242241" w:rsidP="00242241">
      <w:pPr>
        <w:pStyle w:val="code"/>
      </w:pPr>
      <w:hyperlink r:id="rId298" w:history="1">
        <w:r w:rsidRPr="00242241">
          <w:rPr>
            <w:rStyle w:val="Hyperlink"/>
          </w:rPr>
          <w:t>box-sizing property</w:t>
        </w:r>
      </w:hyperlink>
    </w:p>
    <w:p w14:paraId="6688AD78" w14:textId="77777777" w:rsidR="00242241" w:rsidRDefault="00242241" w:rsidP="00242241">
      <w:pPr>
        <w:pStyle w:val="code"/>
      </w:pPr>
    </w:p>
    <w:p w14:paraId="6365FA2F" w14:textId="52257F57" w:rsidR="00F40B17" w:rsidRDefault="00F40B17" w:rsidP="00AC7093">
      <w:pPr>
        <w:pStyle w:val="Heading2"/>
      </w:pPr>
      <w:bookmarkStart w:id="154" w:name="_Toc211464583"/>
      <w:r>
        <w:t>Overflow</w:t>
      </w:r>
      <w:bookmarkEnd w:id="154"/>
    </w:p>
    <w:p w14:paraId="5250A283" w14:textId="77777777" w:rsidR="00242241" w:rsidRDefault="00242241" w:rsidP="00242241">
      <w:pPr>
        <w:rPr>
          <w:rtl/>
        </w:rPr>
      </w:pPr>
      <w:r>
        <w:rPr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t>Overflow</w:t>
      </w:r>
    </w:p>
    <w:p w14:paraId="50D59A75" w14:textId="77777777" w:rsidR="00242241" w:rsidRDefault="00242241" w:rsidP="00242241">
      <w:pPr>
        <w:rPr>
          <w:rtl/>
        </w:rPr>
      </w:pPr>
      <w:r>
        <w:rPr>
          <w:rFonts w:hint="eastAsia"/>
          <w:rtl/>
        </w:rPr>
        <w:lastRenderedPageBreak/>
        <w:t>وقت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element</w:t>
      </w:r>
      <w:r>
        <w:rPr>
          <w:rtl/>
        </w:rPr>
        <w:t xml:space="preserve"> از اندازه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شده آن بزرگ‌تر باشد، </w:t>
      </w:r>
      <w:r>
        <w:t>overflow</w:t>
      </w:r>
      <w:r>
        <w:rPr>
          <w:rtl/>
        </w:rPr>
        <w:t xml:space="preserve"> رخ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09707620" w14:textId="6AA5D414" w:rsidR="00242241" w:rsidRDefault="00242241" w:rsidP="00242241">
      <w:pPr>
        <w:rPr>
          <w:rtl/>
        </w:rPr>
      </w:pPr>
      <w:r>
        <w:rPr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مختلف </w:t>
      </w:r>
      <w:r>
        <w:t>overflow</w:t>
      </w:r>
      <w:r>
        <w:rPr>
          <w:rtl/>
        </w:rPr>
        <w:t>:</w:t>
      </w:r>
    </w:p>
    <w:p w14:paraId="6A2FD829" w14:textId="303F3312" w:rsidR="00242241" w:rsidRDefault="00242241" w:rsidP="00242241">
      <w:pPr>
        <w:pStyle w:val="ListParagraph"/>
        <w:numPr>
          <w:ilvl w:val="0"/>
          <w:numId w:val="37"/>
        </w:numPr>
      </w:pPr>
      <w:r>
        <w:t>overflow: visible</w:t>
      </w:r>
      <w:r>
        <w:rPr>
          <w:rtl/>
        </w:rPr>
        <w:t xml:space="preserve"> (پ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)</w:t>
      </w:r>
    </w:p>
    <w:tbl>
      <w:tblPr>
        <w:tblStyle w:val="TableGrid"/>
        <w:tblW w:w="0" w:type="auto"/>
        <w:tblInd w:w="495" w:type="dxa"/>
        <w:tblLook w:val="04A0" w:firstRow="1" w:lastRow="0" w:firstColumn="1" w:lastColumn="0" w:noHBand="0" w:noVBand="1"/>
      </w:tblPr>
      <w:tblGrid>
        <w:gridCol w:w="8855"/>
      </w:tblGrid>
      <w:tr w:rsidR="00242241" w14:paraId="31C435DF" w14:textId="77777777" w:rsidTr="00242241">
        <w:tc>
          <w:tcPr>
            <w:tcW w:w="9350" w:type="dxa"/>
          </w:tcPr>
          <w:p w14:paraId="49ACBCCC" w14:textId="77777777" w:rsidR="00242241" w:rsidRDefault="00242241" w:rsidP="00242241">
            <w:pPr>
              <w:pStyle w:val="code"/>
              <w:bidi w:val="0"/>
            </w:pPr>
            <w:r>
              <w:t>.visible-overflow {</w:t>
            </w:r>
          </w:p>
          <w:p w14:paraId="02D3B495" w14:textId="77777777" w:rsidR="00242241" w:rsidRDefault="00242241" w:rsidP="00242241">
            <w:pPr>
              <w:pStyle w:val="code"/>
              <w:bidi w:val="0"/>
            </w:pPr>
            <w:r>
              <w:t xml:space="preserve">    width: 200px;</w:t>
            </w:r>
          </w:p>
          <w:p w14:paraId="0EC35CC6" w14:textId="77777777" w:rsidR="00242241" w:rsidRDefault="00242241" w:rsidP="00242241">
            <w:pPr>
              <w:pStyle w:val="code"/>
              <w:bidi w:val="0"/>
            </w:pPr>
            <w:r>
              <w:t xml:space="preserve">    height: 100px;</w:t>
            </w:r>
          </w:p>
          <w:p w14:paraId="77CAC496" w14:textId="77777777" w:rsidR="00242241" w:rsidRDefault="00242241" w:rsidP="00242241">
            <w:pPr>
              <w:pStyle w:val="code"/>
              <w:bidi w:val="0"/>
            </w:pPr>
            <w:r>
              <w:t xml:space="preserve">    overflow: visible;</w:t>
            </w:r>
          </w:p>
          <w:p w14:paraId="38E4A93A" w14:textId="77777777" w:rsidR="00242241" w:rsidRDefault="00242241" w:rsidP="00242241">
            <w:pPr>
              <w:pStyle w:val="code"/>
              <w:bidi w:val="0"/>
            </w:pPr>
            <w:r>
              <w:t xml:space="preserve">    border: 2px solid red;</w:t>
            </w:r>
          </w:p>
          <w:p w14:paraId="43C68409" w14:textId="373CDDED" w:rsidR="00242241" w:rsidRDefault="00242241" w:rsidP="00242241">
            <w:pPr>
              <w:pStyle w:val="code"/>
              <w:bidi w:val="0"/>
            </w:pPr>
            <w:r>
              <w:t>}</w:t>
            </w:r>
          </w:p>
        </w:tc>
      </w:tr>
    </w:tbl>
    <w:p w14:paraId="342F8F3B" w14:textId="6C914FC2" w:rsidR="00242241" w:rsidRDefault="00242241" w:rsidP="00242241">
      <w:pPr>
        <w:pStyle w:val="ListParagraph"/>
        <w:ind w:left="495"/>
      </w:pPr>
      <w:hyperlink r:id="rId299" w:history="1">
        <w:r w:rsidRPr="00242241">
          <w:rPr>
            <w:rStyle w:val="Hyperlink"/>
          </w:rPr>
          <w:t>visible</w:t>
        </w:r>
      </w:hyperlink>
    </w:p>
    <w:p w14:paraId="2B79F6AD" w14:textId="77777777" w:rsidR="00242241" w:rsidRDefault="00242241" w:rsidP="00242241">
      <w:pPr>
        <w:rPr>
          <w:rtl/>
        </w:rPr>
      </w:pPr>
      <w:r>
        <w:rPr>
          <w:rtl/>
        </w:rPr>
        <w:t>محتوا</w:t>
      </w:r>
      <w:r>
        <w:rPr>
          <w:rFonts w:hint="cs"/>
          <w:rtl/>
        </w:rPr>
        <w:t>ی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از </w:t>
      </w:r>
      <w:r>
        <w:t>element</w:t>
      </w:r>
      <w:r>
        <w:rPr>
          <w:rtl/>
        </w:rPr>
        <w:t xml:space="preserve"> خارج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A8EDA9D" w14:textId="64412D99" w:rsidR="00242241" w:rsidRDefault="00242241" w:rsidP="00242241">
      <w:pPr>
        <w:pStyle w:val="ListParagraph"/>
        <w:numPr>
          <w:ilvl w:val="0"/>
          <w:numId w:val="37"/>
        </w:numPr>
        <w:rPr>
          <w:rtl/>
        </w:rPr>
      </w:pPr>
      <w:r>
        <w:t>overflow: hidden</w:t>
      </w:r>
    </w:p>
    <w:tbl>
      <w:tblPr>
        <w:tblStyle w:val="TableGrid"/>
        <w:bidiVisual/>
        <w:tblW w:w="0" w:type="auto"/>
        <w:tblInd w:w="135" w:type="dxa"/>
        <w:tblLook w:val="04A0" w:firstRow="1" w:lastRow="0" w:firstColumn="1" w:lastColumn="0" w:noHBand="0" w:noVBand="1"/>
      </w:tblPr>
      <w:tblGrid>
        <w:gridCol w:w="9215"/>
      </w:tblGrid>
      <w:tr w:rsidR="00242241" w14:paraId="7A190F01" w14:textId="77777777" w:rsidTr="00242241">
        <w:tc>
          <w:tcPr>
            <w:tcW w:w="9350" w:type="dxa"/>
          </w:tcPr>
          <w:p w14:paraId="6E69A0D1" w14:textId="77777777" w:rsidR="00242241" w:rsidRDefault="00242241" w:rsidP="00242241">
            <w:pPr>
              <w:pStyle w:val="code"/>
              <w:bidi w:val="0"/>
            </w:pPr>
            <w:r>
              <w:t>.hidden-overflow {</w:t>
            </w:r>
          </w:p>
          <w:p w14:paraId="654B75A6" w14:textId="77777777" w:rsidR="00242241" w:rsidRDefault="00242241" w:rsidP="00242241">
            <w:pPr>
              <w:pStyle w:val="code"/>
              <w:bidi w:val="0"/>
            </w:pPr>
            <w:r>
              <w:t xml:space="preserve">    width: 200px;</w:t>
            </w:r>
          </w:p>
          <w:p w14:paraId="1AED47BC" w14:textId="77777777" w:rsidR="00242241" w:rsidRDefault="00242241" w:rsidP="00242241">
            <w:pPr>
              <w:pStyle w:val="code"/>
              <w:bidi w:val="0"/>
            </w:pPr>
            <w:r>
              <w:t xml:space="preserve">    height: 100px;</w:t>
            </w:r>
          </w:p>
          <w:p w14:paraId="1BE5B664" w14:textId="77777777" w:rsidR="00242241" w:rsidRDefault="00242241" w:rsidP="00242241">
            <w:pPr>
              <w:pStyle w:val="code"/>
              <w:bidi w:val="0"/>
            </w:pPr>
            <w:r>
              <w:t xml:space="preserve">    overflow: hidden;</w:t>
            </w:r>
          </w:p>
          <w:p w14:paraId="5692CB8E" w14:textId="77777777" w:rsidR="00242241" w:rsidRDefault="00242241" w:rsidP="00242241">
            <w:pPr>
              <w:pStyle w:val="code"/>
              <w:bidi w:val="0"/>
            </w:pPr>
            <w:r>
              <w:t xml:space="preserve">    border: 2px solid blue;</w:t>
            </w:r>
          </w:p>
          <w:p w14:paraId="6D01D36E" w14:textId="5897ED63" w:rsidR="00242241" w:rsidRDefault="00242241" w:rsidP="00242241">
            <w:pPr>
              <w:pStyle w:val="code"/>
              <w:bidi w:val="0"/>
              <w:rPr>
                <w:rtl/>
              </w:rPr>
            </w:pPr>
            <w:r>
              <w:t>}</w:t>
            </w:r>
          </w:p>
        </w:tc>
      </w:tr>
    </w:tbl>
    <w:p w14:paraId="271486D1" w14:textId="7A136DAD" w:rsidR="00242241" w:rsidRDefault="00242241" w:rsidP="00242241">
      <w:pPr>
        <w:ind w:left="135"/>
      </w:pPr>
      <w:hyperlink r:id="rId300" w:history="1">
        <w:r w:rsidRPr="004E0903">
          <w:rPr>
            <w:rStyle w:val="Hyperlink"/>
          </w:rPr>
          <w:t>hidden</w:t>
        </w:r>
      </w:hyperlink>
    </w:p>
    <w:p w14:paraId="1FBB2355" w14:textId="77777777" w:rsidR="004E0903" w:rsidRDefault="004E0903" w:rsidP="004E0903">
      <w:pPr>
        <w:ind w:left="135"/>
        <w:rPr>
          <w:rtl/>
        </w:rPr>
      </w:pPr>
      <w:r>
        <w:rPr>
          <w:rtl/>
        </w:rPr>
        <w:t>محتوا</w:t>
      </w:r>
      <w:r>
        <w:rPr>
          <w:rFonts w:hint="cs"/>
          <w:rtl/>
        </w:rPr>
        <w:t>ی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  <w:r>
        <w:rPr>
          <w:rtl/>
        </w:rPr>
        <w:t xml:space="preserve"> مخف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0A7CEAA" w14:textId="0D2F4A74" w:rsidR="004E0903" w:rsidRDefault="004E0903" w:rsidP="004E0903">
      <w:pPr>
        <w:pStyle w:val="ListParagraph"/>
        <w:numPr>
          <w:ilvl w:val="0"/>
          <w:numId w:val="37"/>
        </w:numPr>
      </w:pPr>
      <w:r>
        <w:t>overflow: scroll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0903" w14:paraId="30F1C036" w14:textId="77777777" w:rsidTr="004E0903">
        <w:tc>
          <w:tcPr>
            <w:tcW w:w="9350" w:type="dxa"/>
          </w:tcPr>
          <w:p w14:paraId="2DCC57B2" w14:textId="77777777" w:rsidR="004E0903" w:rsidRDefault="004E0903" w:rsidP="004E0903">
            <w:pPr>
              <w:pStyle w:val="code"/>
              <w:bidi w:val="0"/>
            </w:pPr>
            <w:r>
              <w:t>.scroll-overflow {</w:t>
            </w:r>
          </w:p>
          <w:p w14:paraId="134D1E6F" w14:textId="77777777" w:rsidR="004E0903" w:rsidRDefault="004E0903" w:rsidP="004E0903">
            <w:pPr>
              <w:pStyle w:val="code"/>
              <w:bidi w:val="0"/>
            </w:pPr>
            <w:r>
              <w:t xml:space="preserve">    width: 200px;</w:t>
            </w:r>
          </w:p>
          <w:p w14:paraId="109548D7" w14:textId="77777777" w:rsidR="004E0903" w:rsidRDefault="004E0903" w:rsidP="004E0903">
            <w:pPr>
              <w:pStyle w:val="code"/>
              <w:bidi w:val="0"/>
            </w:pPr>
            <w:r>
              <w:t xml:space="preserve">    height: 100px;</w:t>
            </w:r>
          </w:p>
          <w:p w14:paraId="4A1822A4" w14:textId="77777777" w:rsidR="004E0903" w:rsidRDefault="004E0903" w:rsidP="004E0903">
            <w:pPr>
              <w:pStyle w:val="code"/>
              <w:bidi w:val="0"/>
            </w:pPr>
            <w:r>
              <w:t xml:space="preserve">    overflow: scroll;</w:t>
            </w:r>
          </w:p>
          <w:p w14:paraId="1AF5D2CF" w14:textId="77777777" w:rsidR="004E0903" w:rsidRDefault="004E0903" w:rsidP="004E0903">
            <w:pPr>
              <w:pStyle w:val="code"/>
              <w:bidi w:val="0"/>
            </w:pPr>
            <w:r>
              <w:t xml:space="preserve">    border: 2px solid green;</w:t>
            </w:r>
          </w:p>
          <w:p w14:paraId="7B957D38" w14:textId="63A511E2" w:rsidR="004E0903" w:rsidRDefault="004E0903" w:rsidP="004E0903">
            <w:pPr>
              <w:pStyle w:val="code"/>
              <w:bidi w:val="0"/>
            </w:pPr>
            <w:r>
              <w:t>}</w:t>
            </w:r>
          </w:p>
        </w:tc>
      </w:tr>
    </w:tbl>
    <w:p w14:paraId="0E3011FF" w14:textId="602D7A93" w:rsidR="004E0903" w:rsidRDefault="004E0903" w:rsidP="004E0903">
      <w:hyperlink r:id="rId301" w:history="1">
        <w:r w:rsidRPr="004E0903">
          <w:rPr>
            <w:rStyle w:val="Hyperlink"/>
          </w:rPr>
          <w:t>scroll</w:t>
        </w:r>
      </w:hyperlink>
    </w:p>
    <w:p w14:paraId="4185265E" w14:textId="77777777" w:rsidR="004E0903" w:rsidRPr="00696168" w:rsidRDefault="004E0903" w:rsidP="004E0903">
      <w:pPr>
        <w:rPr>
          <w:bCs/>
          <w:sz w:val="18"/>
          <w:rtl/>
        </w:rPr>
      </w:pPr>
      <w:r w:rsidRPr="00696168">
        <w:rPr>
          <w:rFonts w:hint="eastAsia"/>
          <w:bCs/>
          <w:sz w:val="18"/>
          <w:rtl/>
          <w:lang w:bidi="ar-SA"/>
        </w:rPr>
        <w:t>هم</w:t>
      </w:r>
      <w:r w:rsidRPr="00696168">
        <w:rPr>
          <w:rFonts w:hint="cs"/>
          <w:bCs/>
          <w:sz w:val="18"/>
          <w:rtl/>
          <w:lang w:bidi="ar-SA"/>
        </w:rPr>
        <w:t>ی</w:t>
      </w:r>
      <w:r w:rsidRPr="00696168">
        <w:rPr>
          <w:rFonts w:hint="eastAsia"/>
          <w:bCs/>
          <w:sz w:val="18"/>
          <w:rtl/>
          <w:lang w:bidi="ar-SA"/>
        </w:rPr>
        <w:t>شه</w:t>
      </w:r>
      <w:r w:rsidRPr="00696168">
        <w:rPr>
          <w:bCs/>
          <w:sz w:val="18"/>
          <w:rtl/>
          <w:lang w:bidi="ar-SA"/>
        </w:rPr>
        <w:t xml:space="preserve"> </w:t>
      </w:r>
      <w:r w:rsidRPr="00696168">
        <w:rPr>
          <w:bCs/>
          <w:sz w:val="18"/>
        </w:rPr>
        <w:t>scrollbar</w:t>
      </w:r>
      <w:r w:rsidRPr="00696168">
        <w:rPr>
          <w:bCs/>
          <w:sz w:val="18"/>
          <w:rtl/>
          <w:lang w:bidi="ar-SA"/>
        </w:rPr>
        <w:t xml:space="preserve"> نما</w:t>
      </w:r>
      <w:r w:rsidRPr="00696168">
        <w:rPr>
          <w:rFonts w:hint="cs"/>
          <w:bCs/>
          <w:sz w:val="18"/>
          <w:rtl/>
          <w:lang w:bidi="ar-SA"/>
        </w:rPr>
        <w:t>ی</w:t>
      </w:r>
      <w:r w:rsidRPr="00696168">
        <w:rPr>
          <w:rFonts w:hint="eastAsia"/>
          <w:bCs/>
          <w:sz w:val="18"/>
          <w:rtl/>
          <w:lang w:bidi="ar-SA"/>
        </w:rPr>
        <w:t>ش</w:t>
      </w:r>
      <w:r w:rsidRPr="00696168">
        <w:rPr>
          <w:bCs/>
          <w:sz w:val="18"/>
          <w:rtl/>
          <w:lang w:bidi="ar-SA"/>
        </w:rPr>
        <w:t xml:space="preserve"> داده م</w:t>
      </w:r>
      <w:r w:rsidRPr="00696168">
        <w:rPr>
          <w:rFonts w:hint="cs"/>
          <w:bCs/>
          <w:sz w:val="18"/>
          <w:rtl/>
          <w:lang w:bidi="ar-SA"/>
        </w:rPr>
        <w:t>ی‌</w:t>
      </w:r>
      <w:r w:rsidRPr="00696168">
        <w:rPr>
          <w:rFonts w:hint="eastAsia"/>
          <w:bCs/>
          <w:sz w:val="18"/>
          <w:rtl/>
          <w:lang w:bidi="ar-SA"/>
        </w:rPr>
        <w:t>شود</w:t>
      </w:r>
      <w:r w:rsidRPr="00696168">
        <w:rPr>
          <w:bCs/>
          <w:sz w:val="18"/>
          <w:rtl/>
          <w:lang w:bidi="ar-SA"/>
        </w:rPr>
        <w:t>.</w:t>
      </w:r>
    </w:p>
    <w:p w14:paraId="0A033C1F" w14:textId="09E6ADAD" w:rsidR="004E0903" w:rsidRPr="00696168" w:rsidRDefault="004E0903" w:rsidP="004E0903">
      <w:pPr>
        <w:rPr>
          <w:bCs/>
          <w:sz w:val="18"/>
        </w:rPr>
      </w:pPr>
      <w:r w:rsidRPr="00696168">
        <w:rPr>
          <w:bCs/>
          <w:sz w:val="18"/>
          <w:rtl/>
        </w:rPr>
        <w:t xml:space="preserve">۴. </w:t>
      </w:r>
      <w:r w:rsidRPr="00696168">
        <w:rPr>
          <w:bCs/>
          <w:sz w:val="18"/>
        </w:rPr>
        <w:t>overflow: auto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4A0A" w14:paraId="0FFE079E" w14:textId="77777777" w:rsidTr="00794A0A">
        <w:tc>
          <w:tcPr>
            <w:tcW w:w="9350" w:type="dxa"/>
          </w:tcPr>
          <w:p w14:paraId="2803D01D" w14:textId="77777777" w:rsidR="00794A0A" w:rsidRDefault="00794A0A" w:rsidP="00794A0A">
            <w:pPr>
              <w:pStyle w:val="code"/>
              <w:bidi w:val="0"/>
            </w:pPr>
            <w:r>
              <w:t>.auto-overflow {</w:t>
            </w:r>
          </w:p>
          <w:p w14:paraId="3553B629" w14:textId="77777777" w:rsidR="00794A0A" w:rsidRDefault="00794A0A" w:rsidP="00794A0A">
            <w:pPr>
              <w:pStyle w:val="code"/>
              <w:bidi w:val="0"/>
            </w:pPr>
            <w:r>
              <w:t xml:space="preserve">    width: 200px;</w:t>
            </w:r>
          </w:p>
          <w:p w14:paraId="678023A0" w14:textId="77777777" w:rsidR="00794A0A" w:rsidRDefault="00794A0A" w:rsidP="00794A0A">
            <w:pPr>
              <w:pStyle w:val="code"/>
              <w:bidi w:val="0"/>
            </w:pPr>
            <w:r>
              <w:t xml:space="preserve">    height: 100px;</w:t>
            </w:r>
          </w:p>
          <w:p w14:paraId="39E39E12" w14:textId="77777777" w:rsidR="00794A0A" w:rsidRDefault="00794A0A" w:rsidP="00794A0A">
            <w:pPr>
              <w:pStyle w:val="code"/>
              <w:bidi w:val="0"/>
            </w:pPr>
            <w:r>
              <w:t xml:space="preserve">    overflow: auto;</w:t>
            </w:r>
          </w:p>
          <w:p w14:paraId="6C33F66C" w14:textId="77777777" w:rsidR="00794A0A" w:rsidRDefault="00794A0A" w:rsidP="00794A0A">
            <w:pPr>
              <w:pStyle w:val="code"/>
              <w:bidi w:val="0"/>
            </w:pPr>
            <w:r>
              <w:t xml:space="preserve">    border: 2px solid orange;</w:t>
            </w:r>
          </w:p>
          <w:p w14:paraId="3BCF04F5" w14:textId="20817DEE" w:rsidR="00794A0A" w:rsidRDefault="00794A0A" w:rsidP="00794A0A">
            <w:pPr>
              <w:pStyle w:val="code"/>
              <w:bidi w:val="0"/>
            </w:pPr>
            <w:r>
              <w:lastRenderedPageBreak/>
              <w:t>}</w:t>
            </w:r>
          </w:p>
        </w:tc>
      </w:tr>
    </w:tbl>
    <w:p w14:paraId="4618E7B5" w14:textId="1A58608A" w:rsidR="004E0903" w:rsidRDefault="00794A0A" w:rsidP="00794A0A">
      <w:hyperlink r:id="rId302" w:history="1">
        <w:r w:rsidRPr="00794A0A">
          <w:rPr>
            <w:rStyle w:val="Hyperlink"/>
          </w:rPr>
          <w:t>auto</w:t>
        </w:r>
      </w:hyperlink>
    </w:p>
    <w:p w14:paraId="1CC922FC" w14:textId="77777777" w:rsidR="00512210" w:rsidRDefault="00512210" w:rsidP="00512210">
      <w:pPr>
        <w:rPr>
          <w:rtl/>
        </w:rPr>
      </w:pPr>
      <w:r>
        <w:rPr>
          <w:rtl/>
        </w:rPr>
        <w:t>فقط در صورت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t>scrollbar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7907AE2D" w14:textId="7A93062F" w:rsidR="00794A0A" w:rsidRDefault="00512210" w:rsidP="00512210">
      <w:r>
        <w:t>overflow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جهت‌ها</w:t>
      </w:r>
      <w:r>
        <w:rPr>
          <w:rFonts w:hint="cs"/>
          <w:rtl/>
        </w:rPr>
        <w:t>ی</w:t>
      </w:r>
      <w:r>
        <w:rPr>
          <w:rtl/>
        </w:rPr>
        <w:t xml:space="preserve"> خاص: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2210" w14:paraId="2F423D05" w14:textId="77777777" w:rsidTr="00512210">
        <w:tc>
          <w:tcPr>
            <w:tcW w:w="9350" w:type="dxa"/>
          </w:tcPr>
          <w:p w14:paraId="30E907B2" w14:textId="77777777" w:rsidR="00512210" w:rsidRDefault="00512210" w:rsidP="00512210">
            <w:pPr>
              <w:pStyle w:val="code"/>
              <w:bidi w:val="0"/>
            </w:pPr>
            <w:r>
              <w:t>.directional-overflow {</w:t>
            </w:r>
          </w:p>
          <w:p w14:paraId="76D90E5B" w14:textId="77777777" w:rsidR="00512210" w:rsidRDefault="00512210" w:rsidP="00512210">
            <w:pPr>
              <w:pStyle w:val="code"/>
              <w:bidi w:val="0"/>
            </w:pPr>
            <w:r>
              <w:t xml:space="preserve">    width: 200px;</w:t>
            </w:r>
          </w:p>
          <w:p w14:paraId="0008AFF9" w14:textId="77777777" w:rsidR="00512210" w:rsidRDefault="00512210" w:rsidP="00512210">
            <w:pPr>
              <w:pStyle w:val="code"/>
              <w:bidi w:val="0"/>
            </w:pPr>
            <w:r>
              <w:t xml:space="preserve">    height: 100px;</w:t>
            </w:r>
          </w:p>
          <w:p w14:paraId="6853A11F" w14:textId="77777777" w:rsidR="00512210" w:rsidRDefault="00512210" w:rsidP="00512210">
            <w:pPr>
              <w:pStyle w:val="code"/>
              <w:bidi w:val="0"/>
              <w:rPr>
                <w:rtl/>
              </w:rPr>
            </w:pPr>
            <w:r>
              <w:t xml:space="preserve">    overflow-x: hidden;   /* </w:t>
            </w:r>
            <w:r>
              <w:rPr>
                <w:rFonts w:cs="IRANSansWeb(FaNum) Light"/>
                <w:rtl/>
              </w:rPr>
              <w:t>مخف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کردن افق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6B590EE8" w14:textId="77777777" w:rsidR="00512210" w:rsidRDefault="00512210" w:rsidP="00512210">
            <w:pPr>
              <w:pStyle w:val="code"/>
              <w:bidi w:val="0"/>
              <w:rPr>
                <w:rtl/>
              </w:rPr>
            </w:pPr>
            <w:r>
              <w:t xml:space="preserve">    overflow-y: auto;     /* </w:t>
            </w:r>
            <w:r>
              <w:rPr>
                <w:rFonts w:cs="IRANSansWeb(FaNum) Light"/>
                <w:rtl/>
              </w:rPr>
              <w:t>اسکرول عمود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در صورت 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از</w:t>
            </w:r>
            <w:r>
              <w:t xml:space="preserve"> */</w:t>
            </w:r>
          </w:p>
          <w:p w14:paraId="529DD04B" w14:textId="77777777" w:rsidR="00512210" w:rsidRDefault="00512210" w:rsidP="00512210">
            <w:pPr>
              <w:pStyle w:val="code"/>
              <w:bidi w:val="0"/>
            </w:pPr>
            <w:r>
              <w:t xml:space="preserve">    border: 2px solid purple;</w:t>
            </w:r>
          </w:p>
          <w:p w14:paraId="2539A380" w14:textId="0B4CAA63" w:rsidR="00512210" w:rsidRDefault="00512210" w:rsidP="00512210">
            <w:pPr>
              <w:pStyle w:val="code"/>
              <w:bidi w:val="0"/>
            </w:pPr>
            <w:r>
              <w:t>}</w:t>
            </w:r>
          </w:p>
        </w:tc>
      </w:tr>
    </w:tbl>
    <w:p w14:paraId="2C413D2A" w14:textId="7BCAD2C9" w:rsidR="00512210" w:rsidRDefault="00512210" w:rsidP="00512210">
      <w:hyperlink r:id="rId303" w:history="1">
        <w:r w:rsidRPr="00512210">
          <w:rPr>
            <w:rStyle w:val="Hyperlink"/>
          </w:rPr>
          <w:t>x-y</w:t>
        </w:r>
      </w:hyperlink>
    </w:p>
    <w:p w14:paraId="7BFED455" w14:textId="499FA278" w:rsidR="00512210" w:rsidRDefault="00512210" w:rsidP="00512210">
      <w:r w:rsidRPr="00512210">
        <w:rPr>
          <w:rtl/>
        </w:rPr>
        <w:t>مثال کاربرد</w:t>
      </w:r>
      <w:r w:rsidRPr="00512210">
        <w:rPr>
          <w:rFonts w:hint="cs"/>
          <w:rtl/>
        </w:rPr>
        <w:t>ی</w:t>
      </w:r>
      <w:r w:rsidRPr="00512210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2210" w14:paraId="50DEA968" w14:textId="77777777" w:rsidTr="00512210">
        <w:tc>
          <w:tcPr>
            <w:tcW w:w="9350" w:type="dxa"/>
          </w:tcPr>
          <w:p w14:paraId="29BA65A6" w14:textId="77777777" w:rsidR="00512210" w:rsidRDefault="00512210" w:rsidP="00512210">
            <w:pPr>
              <w:pStyle w:val="code"/>
              <w:bidi w:val="0"/>
            </w:pPr>
            <w:r>
              <w:t>&lt;style&gt;</w:t>
            </w:r>
          </w:p>
          <w:p w14:paraId="6EDA4C45" w14:textId="77777777" w:rsidR="00512210" w:rsidRDefault="00512210" w:rsidP="00512210">
            <w:pPr>
              <w:pStyle w:val="code"/>
              <w:bidi w:val="0"/>
            </w:pPr>
            <w:r>
              <w:t>.text-container {</w:t>
            </w:r>
          </w:p>
          <w:p w14:paraId="47ACF165" w14:textId="77777777" w:rsidR="00512210" w:rsidRDefault="00512210" w:rsidP="00512210">
            <w:pPr>
              <w:pStyle w:val="code"/>
              <w:bidi w:val="0"/>
            </w:pPr>
            <w:r>
              <w:t xml:space="preserve">    width: 300px;</w:t>
            </w:r>
          </w:p>
          <w:p w14:paraId="50B5931F" w14:textId="77777777" w:rsidR="00512210" w:rsidRDefault="00512210" w:rsidP="00512210">
            <w:pPr>
              <w:pStyle w:val="code"/>
              <w:bidi w:val="0"/>
            </w:pPr>
            <w:r>
              <w:t xml:space="preserve">    height: 150px;</w:t>
            </w:r>
          </w:p>
          <w:p w14:paraId="60D9E786" w14:textId="77777777" w:rsidR="00512210" w:rsidRDefault="00512210" w:rsidP="00512210">
            <w:pPr>
              <w:pStyle w:val="code"/>
              <w:bidi w:val="0"/>
            </w:pPr>
            <w:r>
              <w:t xml:space="preserve">    border: 2px solid #333;</w:t>
            </w:r>
          </w:p>
          <w:p w14:paraId="2293E2A9" w14:textId="77777777" w:rsidR="00512210" w:rsidRDefault="00512210" w:rsidP="00512210">
            <w:pPr>
              <w:pStyle w:val="code"/>
              <w:bidi w:val="0"/>
            </w:pPr>
            <w:r>
              <w:t xml:space="preserve">    padding: 10px;</w:t>
            </w:r>
          </w:p>
          <w:p w14:paraId="1E6B4536" w14:textId="77777777" w:rsidR="00512210" w:rsidRDefault="00512210" w:rsidP="00512210">
            <w:pPr>
              <w:pStyle w:val="code"/>
              <w:bidi w:val="0"/>
            </w:pPr>
            <w:r>
              <w:t xml:space="preserve">    margin: 10px;</w:t>
            </w:r>
          </w:p>
          <w:p w14:paraId="144AFDF7" w14:textId="77777777" w:rsidR="00512210" w:rsidRDefault="00512210" w:rsidP="00512210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BFD9BF0" w14:textId="77777777" w:rsidR="00512210" w:rsidRDefault="00512210" w:rsidP="00512210">
            <w:pPr>
              <w:pStyle w:val="code"/>
              <w:bidi w:val="0"/>
              <w:rPr>
                <w:rtl/>
              </w:rPr>
            </w:pPr>
          </w:p>
          <w:p w14:paraId="6B540A4C" w14:textId="77777777" w:rsidR="00512210" w:rsidRDefault="00512210" w:rsidP="00512210">
            <w:pPr>
              <w:pStyle w:val="code"/>
              <w:bidi w:val="0"/>
            </w:pPr>
            <w:r>
              <w:t>.scrollable {</w:t>
            </w:r>
          </w:p>
          <w:p w14:paraId="121BE3B9" w14:textId="77777777" w:rsidR="00512210" w:rsidRDefault="00512210" w:rsidP="00512210">
            <w:pPr>
              <w:pStyle w:val="code"/>
              <w:bidi w:val="0"/>
            </w:pPr>
            <w:r>
              <w:t xml:space="preserve">    overflow: auto;</w:t>
            </w:r>
          </w:p>
          <w:p w14:paraId="52FBE914" w14:textId="77777777" w:rsidR="00512210" w:rsidRDefault="00512210" w:rsidP="00512210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52978F0" w14:textId="77777777" w:rsidR="00512210" w:rsidRDefault="00512210" w:rsidP="00512210">
            <w:pPr>
              <w:pStyle w:val="code"/>
              <w:bidi w:val="0"/>
              <w:rPr>
                <w:rtl/>
              </w:rPr>
            </w:pPr>
          </w:p>
          <w:p w14:paraId="43114C67" w14:textId="77777777" w:rsidR="00512210" w:rsidRDefault="00512210" w:rsidP="00512210">
            <w:pPr>
              <w:pStyle w:val="code"/>
              <w:bidi w:val="0"/>
            </w:pPr>
            <w:r>
              <w:t>.hidden-content {</w:t>
            </w:r>
          </w:p>
          <w:p w14:paraId="09ACF49F" w14:textId="77777777" w:rsidR="00512210" w:rsidRDefault="00512210" w:rsidP="00512210">
            <w:pPr>
              <w:pStyle w:val="code"/>
              <w:bidi w:val="0"/>
            </w:pPr>
            <w:r>
              <w:t xml:space="preserve">    overflow: hidden;</w:t>
            </w:r>
          </w:p>
          <w:p w14:paraId="4B312C23" w14:textId="77777777" w:rsidR="00512210" w:rsidRDefault="00512210" w:rsidP="00512210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8771348" w14:textId="77777777" w:rsidR="00512210" w:rsidRDefault="00512210" w:rsidP="00512210">
            <w:pPr>
              <w:pStyle w:val="code"/>
              <w:bidi w:val="0"/>
              <w:rPr>
                <w:rtl/>
              </w:rPr>
            </w:pPr>
          </w:p>
          <w:p w14:paraId="4B2B7F75" w14:textId="77777777" w:rsidR="00512210" w:rsidRDefault="00512210" w:rsidP="00512210">
            <w:pPr>
              <w:pStyle w:val="code"/>
              <w:bidi w:val="0"/>
            </w:pPr>
            <w:r>
              <w:t>.long-text {</w:t>
            </w:r>
          </w:p>
          <w:p w14:paraId="5EC57E39" w14:textId="77777777" w:rsidR="00512210" w:rsidRDefault="00512210" w:rsidP="00512210">
            <w:pPr>
              <w:pStyle w:val="code"/>
              <w:bidi w:val="0"/>
              <w:rPr>
                <w:rtl/>
              </w:rPr>
            </w:pPr>
            <w:r>
              <w:t xml:space="preserve">    width: 400px; /* </w:t>
            </w:r>
            <w:r>
              <w:rPr>
                <w:rFonts w:cs="IRANSansWeb(FaNum) Light"/>
                <w:rtl/>
              </w:rPr>
              <w:t>عمدا بزرگتر از</w:t>
            </w:r>
            <w:r>
              <w:t xml:space="preserve"> container */</w:t>
            </w:r>
          </w:p>
          <w:p w14:paraId="59883EED" w14:textId="77777777" w:rsidR="00512210" w:rsidRDefault="00512210" w:rsidP="00512210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AE2EB5A" w14:textId="77777777" w:rsidR="00512210" w:rsidRDefault="00512210" w:rsidP="00512210">
            <w:pPr>
              <w:pStyle w:val="code"/>
              <w:bidi w:val="0"/>
            </w:pPr>
            <w:r>
              <w:t>&lt;/style&gt;</w:t>
            </w:r>
          </w:p>
          <w:p w14:paraId="4E6BD30E" w14:textId="77777777" w:rsidR="00512210" w:rsidRDefault="00512210" w:rsidP="00512210">
            <w:pPr>
              <w:pStyle w:val="code"/>
              <w:bidi w:val="0"/>
              <w:rPr>
                <w:rtl/>
              </w:rPr>
            </w:pPr>
          </w:p>
          <w:p w14:paraId="198CA77D" w14:textId="77777777" w:rsidR="00512210" w:rsidRDefault="00512210" w:rsidP="00512210">
            <w:pPr>
              <w:pStyle w:val="code"/>
              <w:bidi w:val="0"/>
            </w:pPr>
            <w:r>
              <w:t>&lt;div class="text-container scrollable"&gt;</w:t>
            </w:r>
          </w:p>
          <w:p w14:paraId="4402335D" w14:textId="77777777" w:rsidR="00512210" w:rsidRDefault="00512210" w:rsidP="00512210">
            <w:pPr>
              <w:pStyle w:val="code"/>
              <w:bidi w:val="0"/>
            </w:pPr>
            <w:r>
              <w:t xml:space="preserve">    &lt;div class="long-text"&gt;</w:t>
            </w:r>
          </w:p>
          <w:p w14:paraId="23793F2B" w14:textId="77777777" w:rsidR="00512210" w:rsidRDefault="00512210" w:rsidP="00512210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متن بس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ار</w:t>
            </w:r>
            <w:r>
              <w:rPr>
                <w:rFonts w:cs="IRANSansWeb(FaNum) Light"/>
                <w:rtl/>
              </w:rPr>
              <w:t xml:space="preserve"> طولان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است که از</w:t>
            </w:r>
            <w:r>
              <w:t xml:space="preserve"> container </w:t>
            </w:r>
            <w:r>
              <w:rPr>
                <w:rFonts w:cs="IRANSansWeb(FaNum) Light"/>
                <w:rtl/>
              </w:rPr>
              <w:t>خارج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شود</w:t>
            </w:r>
            <w:r>
              <w:t>...</w:t>
            </w:r>
          </w:p>
          <w:p w14:paraId="7D7919ED" w14:textId="77777777" w:rsidR="00512210" w:rsidRDefault="00512210" w:rsidP="00512210">
            <w:pPr>
              <w:pStyle w:val="code"/>
              <w:bidi w:val="0"/>
            </w:pPr>
            <w:r>
              <w:t xml:space="preserve">    &lt;/div&gt;</w:t>
            </w:r>
          </w:p>
          <w:p w14:paraId="29E499FA" w14:textId="77777777" w:rsidR="00512210" w:rsidRDefault="00512210" w:rsidP="00512210">
            <w:pPr>
              <w:pStyle w:val="code"/>
              <w:bidi w:val="0"/>
            </w:pPr>
            <w:r>
              <w:t>&lt;/div&gt;</w:t>
            </w:r>
          </w:p>
          <w:p w14:paraId="41F3CF7B" w14:textId="77777777" w:rsidR="00512210" w:rsidRDefault="00512210" w:rsidP="00512210">
            <w:pPr>
              <w:pStyle w:val="code"/>
              <w:bidi w:val="0"/>
              <w:rPr>
                <w:rtl/>
              </w:rPr>
            </w:pPr>
          </w:p>
          <w:p w14:paraId="416B7C59" w14:textId="77777777" w:rsidR="00512210" w:rsidRDefault="00512210" w:rsidP="00512210">
            <w:pPr>
              <w:pStyle w:val="code"/>
              <w:bidi w:val="0"/>
            </w:pPr>
            <w:r>
              <w:lastRenderedPageBreak/>
              <w:t>&lt;div class="text-container hidden-content"&gt;</w:t>
            </w:r>
          </w:p>
          <w:p w14:paraId="538E33EE" w14:textId="77777777" w:rsidR="00512210" w:rsidRDefault="00512210" w:rsidP="00512210">
            <w:pPr>
              <w:pStyle w:val="code"/>
              <w:bidi w:val="0"/>
            </w:pPr>
            <w:r>
              <w:t xml:space="preserve">    &lt;div class="long-text"&gt;</w:t>
            </w:r>
          </w:p>
          <w:p w14:paraId="116B03E3" w14:textId="77777777" w:rsidR="00512210" w:rsidRDefault="00512210" w:rsidP="00512210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متن به دل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 xml:space="preserve"> hidden </w:t>
            </w:r>
            <w:r>
              <w:rPr>
                <w:rFonts w:cs="IRANSansWeb(FaNum) Light"/>
                <w:rtl/>
              </w:rPr>
              <w:t>بودن، قسمت اضاف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آن 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ده</w:t>
            </w:r>
            <w:r>
              <w:rPr>
                <w:rFonts w:cs="IRANSansWeb(FaNum) Light"/>
                <w:rtl/>
              </w:rPr>
              <w:t xml:space="preserve">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شود</w:t>
            </w:r>
            <w:r>
              <w:t>.</w:t>
            </w:r>
          </w:p>
          <w:p w14:paraId="5180C772" w14:textId="77777777" w:rsidR="00512210" w:rsidRDefault="00512210" w:rsidP="00512210">
            <w:pPr>
              <w:pStyle w:val="code"/>
              <w:bidi w:val="0"/>
            </w:pPr>
            <w:r>
              <w:t xml:space="preserve">    &lt;/div&gt;</w:t>
            </w:r>
          </w:p>
          <w:p w14:paraId="1B8ED06D" w14:textId="54705227" w:rsidR="00512210" w:rsidRDefault="00512210" w:rsidP="00512210">
            <w:pPr>
              <w:pStyle w:val="code"/>
              <w:bidi w:val="0"/>
            </w:pPr>
            <w:r>
              <w:t>&lt;/div&gt;</w:t>
            </w:r>
          </w:p>
        </w:tc>
      </w:tr>
    </w:tbl>
    <w:p w14:paraId="0FFEA594" w14:textId="0632460A" w:rsidR="00512210" w:rsidRDefault="00512210" w:rsidP="00512210">
      <w:hyperlink r:id="rId304" w:history="1">
        <w:r w:rsidRPr="00512210">
          <w:rPr>
            <w:rStyle w:val="Hyperlink"/>
          </w:rPr>
          <w:t>inaction</w:t>
        </w:r>
      </w:hyperlink>
    </w:p>
    <w:p w14:paraId="2AFE7012" w14:textId="78AD3FE4" w:rsidR="00F40B17" w:rsidRDefault="00F40B17" w:rsidP="00AC7093">
      <w:pPr>
        <w:pStyle w:val="Heading2"/>
      </w:pPr>
      <w:hyperlink w:anchor="_بررسی_مفهوم_box" w:history="1">
        <w:bookmarkStart w:id="155" w:name="_Toc211464584"/>
        <w:r w:rsidRPr="0072041A">
          <w:rPr>
            <w:rStyle w:val="Hyperlink"/>
          </w:rPr>
          <w:t>Box-sizing</w:t>
        </w:r>
        <w:bookmarkEnd w:id="155"/>
      </w:hyperlink>
    </w:p>
    <w:p w14:paraId="0DDE2750" w14:textId="71956717" w:rsidR="0016259F" w:rsidRDefault="0016259F" w:rsidP="005C3225"/>
    <w:p w14:paraId="16AF2FF3" w14:textId="6670BBB6" w:rsidR="00AC7093" w:rsidRDefault="0016259F" w:rsidP="00AC7093">
      <w:pPr>
        <w:pStyle w:val="Heading2"/>
      </w:pPr>
      <w:bookmarkStart w:id="156" w:name="_Root"/>
      <w:bookmarkStart w:id="157" w:name="_Toc211464585"/>
      <w:bookmarkEnd w:id="156"/>
      <w:r>
        <w:t>R</w:t>
      </w:r>
      <w:r w:rsidR="00AC7093">
        <w:t>oot</w:t>
      </w:r>
      <w:bookmarkEnd w:id="157"/>
    </w:p>
    <w:p w14:paraId="13550643" w14:textId="2CDEC443" w:rsidR="00F40B17" w:rsidRDefault="00F40B17" w:rsidP="00AC7093">
      <w:pPr>
        <w:pStyle w:val="bold"/>
      </w:pPr>
      <w:r>
        <w:rPr>
          <w:rFonts w:hint="eastAsia"/>
          <w:rtl/>
        </w:rPr>
        <w:t>معرف</w:t>
      </w:r>
      <w:r w:rsidR="003F1163">
        <w:rPr>
          <w:rFonts w:hint="eastAsia"/>
          <w:rtl/>
        </w:rPr>
        <w:t>ی</w:t>
      </w:r>
      <w:r>
        <w:rPr>
          <w:rtl/>
        </w:rPr>
        <w:t xml:space="preserve"> </w:t>
      </w:r>
      <w:r>
        <w:t>css variables</w:t>
      </w:r>
      <w:r>
        <w:rPr>
          <w:rtl/>
        </w:rPr>
        <w:t xml:space="preserve"> با استفاده از :</w:t>
      </w:r>
      <w:r>
        <w:t>root</w:t>
      </w:r>
      <w:r>
        <w:rPr>
          <w:rtl/>
        </w:rPr>
        <w:t xml:space="preserve"> و</w:t>
      </w:r>
      <w:r w:rsidR="00AC7093">
        <w:rPr>
          <w:rFonts w:hint="cs"/>
          <w:rtl/>
        </w:rPr>
        <w:t xml:space="preserve"> </w:t>
      </w:r>
      <w:r>
        <w:t>var</w:t>
      </w:r>
      <w:r w:rsidR="00AC7093">
        <w:t>()</w:t>
      </w:r>
    </w:p>
    <w:p w14:paraId="1A71EB92" w14:textId="70628535" w:rsidR="00423052" w:rsidRDefault="00423052" w:rsidP="00423052">
      <w:pPr>
        <w:rPr>
          <w:rtl/>
        </w:rPr>
      </w:pPr>
      <w:r>
        <w:rPr>
          <w:rtl/>
        </w:rPr>
        <w:t>`:</w:t>
      </w:r>
      <w:r>
        <w:t>root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pseudo-class</w:t>
      </w:r>
      <w:r>
        <w:rPr>
          <w:rtl/>
        </w:rPr>
        <w:t xml:space="preserve"> است که به المان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سند (معمولاً `&lt;</w:t>
      </w:r>
      <w:r>
        <w:t>html</w:t>
      </w:r>
      <w:r>
        <w:rPr>
          <w:rtl/>
        </w:rPr>
        <w:t>&gt;`) اشاره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B1D4630" w14:textId="3AD81F1D" w:rsidR="00423052" w:rsidRDefault="00423052" w:rsidP="00423052">
      <w:pPr>
        <w:rPr>
          <w:rtl/>
        </w:rPr>
      </w:pPr>
      <w:r>
        <w:rPr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:</w:t>
      </w:r>
      <w:r>
        <w:t>root</w:t>
      </w:r>
      <w:r>
        <w:rPr>
          <w:rtl/>
        </w:rPr>
        <w:t>:</w:t>
      </w:r>
    </w:p>
    <w:p w14:paraId="3D1A6A37" w14:textId="77777777" w:rsidR="00423052" w:rsidRDefault="00423052" w:rsidP="00423052">
      <w:pPr>
        <w:rPr>
          <w:rtl/>
        </w:rPr>
      </w:pPr>
      <w:r>
        <w:rPr>
          <w:rtl/>
        </w:rPr>
        <w:t>-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</w:p>
    <w:p w14:paraId="3969A476" w14:textId="77777777" w:rsidR="00423052" w:rsidRDefault="00423052" w:rsidP="00423052">
      <w:pPr>
        <w:rPr>
          <w:rtl/>
        </w:rPr>
      </w:pPr>
      <w:r>
        <w:rPr>
          <w:rtl/>
        </w:rPr>
        <w:t>-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رنگ‌ها، فونت‌ها، سا</w:t>
      </w:r>
      <w:r>
        <w:rPr>
          <w:rFonts w:hint="cs"/>
          <w:rtl/>
        </w:rPr>
        <w:t>ی</w:t>
      </w:r>
      <w:r>
        <w:rPr>
          <w:rFonts w:hint="eastAsia"/>
          <w:rtl/>
        </w:rPr>
        <w:t>زها</w:t>
      </w:r>
      <w:r>
        <w:rPr>
          <w:rtl/>
        </w:rPr>
        <w:t xml:space="preserve"> و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قابل استفاده مجدد</w:t>
      </w:r>
    </w:p>
    <w:p w14:paraId="5B0CCEA1" w14:textId="3D798F61" w:rsidR="00423052" w:rsidRDefault="00423052" w:rsidP="00423052">
      <w:r>
        <w:rPr>
          <w:rtl/>
        </w:rPr>
        <w:t>مثال عمل</w:t>
      </w:r>
      <w:r>
        <w:rPr>
          <w:rFonts w:hint="cs"/>
          <w:rtl/>
        </w:rPr>
        <w:t>ی</w:t>
      </w:r>
      <w:r>
        <w:rPr>
          <w:rtl/>
        </w:rPr>
        <w:t xml:space="preserve"> :</w:t>
      </w:r>
      <w:r>
        <w:t>root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3052" w14:paraId="5A8AFF18" w14:textId="77777777" w:rsidTr="00423052">
        <w:tc>
          <w:tcPr>
            <w:tcW w:w="9350" w:type="dxa"/>
          </w:tcPr>
          <w:p w14:paraId="663AC092" w14:textId="77777777" w:rsidR="00423052" w:rsidRDefault="00423052" w:rsidP="00423052">
            <w:pPr>
              <w:bidi w:val="0"/>
            </w:pPr>
            <w:r>
              <w:t>&lt;style&gt;</w:t>
            </w:r>
          </w:p>
          <w:p w14:paraId="76FA9121" w14:textId="77777777" w:rsidR="00423052" w:rsidRDefault="00423052" w:rsidP="00423052">
            <w:pPr>
              <w:bidi w:val="0"/>
            </w:pPr>
            <w:r>
              <w:t>:root {</w:t>
            </w:r>
          </w:p>
          <w:p w14:paraId="059E9501" w14:textId="77777777" w:rsidR="00423052" w:rsidRDefault="00423052" w:rsidP="00423052">
            <w:pPr>
              <w:bidi w:val="0"/>
            </w:pPr>
            <w:r>
              <w:t xml:space="preserve">    --primary-color: #007bff;</w:t>
            </w:r>
          </w:p>
          <w:p w14:paraId="2FC6FE23" w14:textId="77777777" w:rsidR="00423052" w:rsidRDefault="00423052" w:rsidP="00423052">
            <w:pPr>
              <w:bidi w:val="0"/>
            </w:pPr>
            <w:r>
              <w:t xml:space="preserve">    --secondary-color: #6c757d;</w:t>
            </w:r>
          </w:p>
          <w:p w14:paraId="00105617" w14:textId="77777777" w:rsidR="00423052" w:rsidRDefault="00423052" w:rsidP="00423052">
            <w:pPr>
              <w:bidi w:val="0"/>
            </w:pPr>
            <w:r>
              <w:t xml:space="preserve">    --font-size-large: 24px;</w:t>
            </w:r>
          </w:p>
          <w:p w14:paraId="0DC36DE0" w14:textId="77777777" w:rsidR="00423052" w:rsidRDefault="00423052" w:rsidP="00423052">
            <w:pPr>
              <w:bidi w:val="0"/>
            </w:pPr>
            <w:r>
              <w:t xml:space="preserve">    --spacing-unit: 16px;</w:t>
            </w:r>
          </w:p>
          <w:p w14:paraId="1D5AE2BA" w14:textId="77777777" w:rsidR="00423052" w:rsidRDefault="00423052" w:rsidP="00423052">
            <w:pPr>
              <w:bidi w:val="0"/>
            </w:pPr>
            <w:r>
              <w:t xml:space="preserve">    --border-radius: 8px;</w:t>
            </w:r>
          </w:p>
          <w:p w14:paraId="42B8AB1E" w14:textId="77777777" w:rsidR="00423052" w:rsidRDefault="00423052" w:rsidP="00423052">
            <w:pPr>
              <w:bidi w:val="0"/>
              <w:rPr>
                <w:rtl/>
              </w:rPr>
            </w:pPr>
            <w:r>
              <w:t>}</w:t>
            </w:r>
          </w:p>
          <w:p w14:paraId="41897258" w14:textId="77777777" w:rsidR="00423052" w:rsidRDefault="00423052" w:rsidP="00423052">
            <w:pPr>
              <w:bidi w:val="0"/>
              <w:rPr>
                <w:rtl/>
              </w:rPr>
            </w:pPr>
          </w:p>
          <w:p w14:paraId="50F468A5" w14:textId="77777777" w:rsidR="00423052" w:rsidRDefault="00423052" w:rsidP="00423052">
            <w:pPr>
              <w:bidi w:val="0"/>
            </w:pPr>
            <w:r>
              <w:t>.box1 {</w:t>
            </w:r>
          </w:p>
          <w:p w14:paraId="4B5F5124" w14:textId="77777777" w:rsidR="00423052" w:rsidRDefault="00423052" w:rsidP="00423052">
            <w:pPr>
              <w:bidi w:val="0"/>
            </w:pPr>
            <w:r>
              <w:t xml:space="preserve">    background-color: var(--primary-color);</w:t>
            </w:r>
          </w:p>
          <w:p w14:paraId="22B8ABB2" w14:textId="77777777" w:rsidR="00423052" w:rsidRDefault="00423052" w:rsidP="00423052">
            <w:pPr>
              <w:bidi w:val="0"/>
            </w:pPr>
            <w:r>
              <w:t xml:space="preserve">    color: white;</w:t>
            </w:r>
          </w:p>
          <w:p w14:paraId="219F886F" w14:textId="77777777" w:rsidR="00423052" w:rsidRDefault="00423052" w:rsidP="00423052">
            <w:pPr>
              <w:bidi w:val="0"/>
            </w:pPr>
            <w:r>
              <w:t xml:space="preserve">    padding: var(--spacing-unit);</w:t>
            </w:r>
          </w:p>
          <w:p w14:paraId="0041C9B8" w14:textId="77777777" w:rsidR="00423052" w:rsidRDefault="00423052" w:rsidP="00423052">
            <w:pPr>
              <w:bidi w:val="0"/>
            </w:pPr>
            <w:r>
              <w:t xml:space="preserve">    border-radius: var(--border-radius);</w:t>
            </w:r>
          </w:p>
          <w:p w14:paraId="76E43E94" w14:textId="77777777" w:rsidR="00423052" w:rsidRDefault="00423052" w:rsidP="00423052">
            <w:pPr>
              <w:bidi w:val="0"/>
              <w:rPr>
                <w:rtl/>
              </w:rPr>
            </w:pPr>
            <w:r>
              <w:t>}</w:t>
            </w:r>
          </w:p>
          <w:p w14:paraId="2D41B073" w14:textId="77777777" w:rsidR="00423052" w:rsidRDefault="00423052" w:rsidP="00423052">
            <w:pPr>
              <w:bidi w:val="0"/>
              <w:rPr>
                <w:rtl/>
              </w:rPr>
            </w:pPr>
          </w:p>
          <w:p w14:paraId="4C1AF73B" w14:textId="77777777" w:rsidR="00423052" w:rsidRDefault="00423052" w:rsidP="00423052">
            <w:pPr>
              <w:bidi w:val="0"/>
            </w:pPr>
            <w:r>
              <w:t>.box2 {</w:t>
            </w:r>
          </w:p>
          <w:p w14:paraId="418B68E7" w14:textId="77777777" w:rsidR="00423052" w:rsidRDefault="00423052" w:rsidP="00423052">
            <w:pPr>
              <w:bidi w:val="0"/>
            </w:pPr>
            <w:r>
              <w:t xml:space="preserve">    background-color: var(--secondary-color);</w:t>
            </w:r>
          </w:p>
          <w:p w14:paraId="1C4430EC" w14:textId="77777777" w:rsidR="00423052" w:rsidRDefault="00423052" w:rsidP="00423052">
            <w:pPr>
              <w:bidi w:val="0"/>
            </w:pPr>
            <w:r>
              <w:lastRenderedPageBreak/>
              <w:t xml:space="preserve">    color: white;</w:t>
            </w:r>
          </w:p>
          <w:p w14:paraId="7F15A0C0" w14:textId="77777777" w:rsidR="00423052" w:rsidRDefault="00423052" w:rsidP="00423052">
            <w:pPr>
              <w:bidi w:val="0"/>
            </w:pPr>
            <w:r>
              <w:t xml:space="preserve">    padding: calc(var(--spacing-unit) * 2);</w:t>
            </w:r>
          </w:p>
          <w:p w14:paraId="7BC4EFD7" w14:textId="77777777" w:rsidR="00423052" w:rsidRDefault="00423052" w:rsidP="00423052">
            <w:pPr>
              <w:bidi w:val="0"/>
            </w:pPr>
            <w:r>
              <w:t xml:space="preserve">    font-size: var(--font-size-large);</w:t>
            </w:r>
          </w:p>
          <w:p w14:paraId="4D320251" w14:textId="77777777" w:rsidR="00423052" w:rsidRDefault="00423052" w:rsidP="00423052">
            <w:pPr>
              <w:bidi w:val="0"/>
              <w:rPr>
                <w:rtl/>
              </w:rPr>
            </w:pPr>
            <w:r>
              <w:t>}</w:t>
            </w:r>
          </w:p>
          <w:p w14:paraId="128FB6F8" w14:textId="77777777" w:rsidR="00423052" w:rsidRDefault="00423052" w:rsidP="00423052">
            <w:pPr>
              <w:bidi w:val="0"/>
              <w:rPr>
                <w:rtl/>
              </w:rPr>
            </w:pPr>
          </w:p>
          <w:p w14:paraId="2E6AFDE5" w14:textId="77777777" w:rsidR="00423052" w:rsidRDefault="00423052" w:rsidP="00423052">
            <w:pPr>
              <w:bidi w:val="0"/>
            </w:pPr>
            <w:r>
              <w:t>.box3 {</w:t>
            </w:r>
          </w:p>
          <w:p w14:paraId="599AFDB3" w14:textId="77777777" w:rsidR="00423052" w:rsidRDefault="00423052" w:rsidP="00423052">
            <w:pPr>
              <w:bidi w:val="0"/>
            </w:pPr>
            <w:r>
              <w:t xml:space="preserve">    border: 2px solid var(--primary-color);</w:t>
            </w:r>
          </w:p>
          <w:p w14:paraId="2A03AF1E" w14:textId="77777777" w:rsidR="00423052" w:rsidRDefault="00423052" w:rsidP="00423052">
            <w:pPr>
              <w:bidi w:val="0"/>
            </w:pPr>
            <w:r>
              <w:t xml:space="preserve">    padding: var(--spacing-unit);</w:t>
            </w:r>
          </w:p>
          <w:p w14:paraId="6A61EBBC" w14:textId="77777777" w:rsidR="00423052" w:rsidRDefault="00423052" w:rsidP="00423052">
            <w:pPr>
              <w:bidi w:val="0"/>
            </w:pPr>
            <w:r>
              <w:t xml:space="preserve">    border-radius: var(--border-radius);</w:t>
            </w:r>
          </w:p>
          <w:p w14:paraId="499D8355" w14:textId="77777777" w:rsidR="00423052" w:rsidRDefault="00423052" w:rsidP="00423052">
            <w:pPr>
              <w:bidi w:val="0"/>
              <w:rPr>
                <w:rtl/>
              </w:rPr>
            </w:pPr>
            <w:r>
              <w:t>}</w:t>
            </w:r>
          </w:p>
          <w:p w14:paraId="3AC42D45" w14:textId="77777777" w:rsidR="00423052" w:rsidRDefault="00423052" w:rsidP="00423052">
            <w:pPr>
              <w:bidi w:val="0"/>
            </w:pPr>
            <w:r>
              <w:t>&lt;/style&gt;</w:t>
            </w:r>
          </w:p>
          <w:p w14:paraId="13097E4B" w14:textId="77777777" w:rsidR="00423052" w:rsidRDefault="00423052" w:rsidP="00423052">
            <w:pPr>
              <w:bidi w:val="0"/>
              <w:rPr>
                <w:rtl/>
              </w:rPr>
            </w:pPr>
          </w:p>
          <w:p w14:paraId="6E3ECEFF" w14:textId="77777777" w:rsidR="00423052" w:rsidRDefault="00423052" w:rsidP="00423052">
            <w:pPr>
              <w:bidi w:val="0"/>
              <w:rPr>
                <w:rtl/>
              </w:rPr>
            </w:pPr>
            <w:r>
              <w:t>&lt;div class="box1"&gt;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با متغ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رها</w:t>
            </w:r>
            <w:r>
              <w:rPr>
                <w:rFonts w:hint="cs"/>
                <w:rtl/>
              </w:rPr>
              <w:t>ی</w:t>
            </w:r>
            <w:r>
              <w:t xml:space="preserve"> :root </w:t>
            </w: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شده</w:t>
            </w:r>
            <w:r>
              <w:t>&lt;/div&gt;</w:t>
            </w:r>
          </w:p>
          <w:p w14:paraId="7A97FEF9" w14:textId="77777777" w:rsidR="00423052" w:rsidRDefault="00423052" w:rsidP="00423052">
            <w:pPr>
              <w:bidi w:val="0"/>
              <w:rPr>
                <w:rtl/>
              </w:rPr>
            </w:pPr>
            <w:r>
              <w:t>&lt;div class="box2"&gt;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هم با متغ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رها</w:t>
            </w:r>
            <w:r>
              <w:rPr>
                <w:rFonts w:hint="cs"/>
                <w:rtl/>
              </w:rPr>
              <w:t>ی</w:t>
            </w:r>
            <w:r>
              <w:t xml:space="preserve"> :root </w:t>
            </w: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شده</w:t>
            </w:r>
            <w:r>
              <w:t>&lt;/div&gt;</w:t>
            </w:r>
          </w:p>
          <w:p w14:paraId="31B3D1F9" w14:textId="341D9DDA" w:rsidR="00423052" w:rsidRDefault="00423052" w:rsidP="00423052">
            <w:pPr>
              <w:bidi w:val="0"/>
            </w:pPr>
            <w:r>
              <w:t>&lt;div class="box3"&gt;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با</w:t>
            </w:r>
            <w:r>
              <w:t xml:space="preserve"> border </w:t>
            </w:r>
            <w:r>
              <w:rPr>
                <w:rtl/>
              </w:rPr>
              <w:t>و متغ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رها</w:t>
            </w:r>
            <w:r>
              <w:rPr>
                <w:rFonts w:hint="cs"/>
                <w:rtl/>
              </w:rPr>
              <w:t>ی</w:t>
            </w:r>
            <w:r>
              <w:t xml:space="preserve"> :root </w:t>
            </w: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شده</w:t>
            </w:r>
            <w:r>
              <w:t>&lt;/div&gt;</w:t>
            </w:r>
          </w:p>
        </w:tc>
      </w:tr>
    </w:tbl>
    <w:p w14:paraId="37D5F928" w14:textId="3247DBD7" w:rsidR="00423052" w:rsidRDefault="00423052" w:rsidP="00423052">
      <w:pPr>
        <w:pStyle w:val="code"/>
      </w:pPr>
      <w:hyperlink r:id="rId305" w:history="1">
        <w:r w:rsidRPr="00423052">
          <w:rPr>
            <w:rStyle w:val="Hyperlink"/>
          </w:rPr>
          <w:t>root</w:t>
        </w:r>
      </w:hyperlink>
    </w:p>
    <w:p w14:paraId="12EBE6BC" w14:textId="77777777" w:rsidR="00423052" w:rsidRDefault="00423052" w:rsidP="00423052">
      <w:pPr>
        <w:pStyle w:val="code"/>
      </w:pPr>
    </w:p>
    <w:p w14:paraId="1F40DB8C" w14:textId="7262C477" w:rsidR="00AC7093" w:rsidRDefault="00AC7093" w:rsidP="00AC7093">
      <w:pPr>
        <w:pStyle w:val="Heading2"/>
      </w:pPr>
      <w:hyperlink r:id="rId306" w:history="1">
        <w:bookmarkStart w:id="158" w:name="_Toc211464586"/>
        <w:r w:rsidRPr="00423052">
          <w:rPr>
            <w:rStyle w:val="Hyperlink"/>
          </w:rPr>
          <w:t>calc()</w:t>
        </w:r>
        <w:bookmarkEnd w:id="158"/>
      </w:hyperlink>
    </w:p>
    <w:p w14:paraId="3FDDEC31" w14:textId="3811D5B9" w:rsidR="00F40B17" w:rsidRDefault="00F40B17" w:rsidP="00AC7093">
      <w:pPr>
        <w:pStyle w:val="bold"/>
      </w:pPr>
      <w:r>
        <w:rPr>
          <w:rFonts w:hint="eastAsia"/>
          <w:rtl/>
        </w:rPr>
        <w:t>معرف</w:t>
      </w:r>
      <w:r w:rsidR="003F1163">
        <w:rPr>
          <w:rFonts w:hint="eastAsia"/>
          <w:rtl/>
        </w:rPr>
        <w:t>ی</w:t>
      </w:r>
      <w:r>
        <w:rPr>
          <w:rtl/>
        </w:rPr>
        <w:t xml:space="preserve"> تابع ر</w:t>
      </w:r>
      <w:r w:rsidR="003F1163">
        <w:rPr>
          <w:rtl/>
        </w:rPr>
        <w:t>ی</w:t>
      </w:r>
      <w:r>
        <w:rPr>
          <w:rtl/>
        </w:rPr>
        <w:t>اض</w:t>
      </w:r>
      <w:r w:rsidR="003F1163">
        <w:rPr>
          <w:rtl/>
        </w:rPr>
        <w:t>ی</w:t>
      </w:r>
      <w:r>
        <w:rPr>
          <w:rtl/>
        </w:rPr>
        <w:t xml:space="preserve"> </w:t>
      </w:r>
      <w:r>
        <w:t>calc</w:t>
      </w:r>
      <w:r w:rsidR="00AC7093">
        <w:t>()</w:t>
      </w:r>
    </w:p>
    <w:p w14:paraId="19BDB0BB" w14:textId="7D54178B" w:rsidR="00423052" w:rsidRDefault="00423052" w:rsidP="00423052">
      <w:pPr>
        <w:rPr>
          <w:rtl/>
        </w:rPr>
      </w:pPr>
      <w:r>
        <w:t>Calc()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تابع </w:t>
      </w:r>
      <w:r>
        <w:t>CSS</w:t>
      </w:r>
      <w:r>
        <w:rPr>
          <w:rtl/>
        </w:rPr>
        <w:t xml:space="preserve"> است که امکان انجام محاسبات ر</w:t>
      </w:r>
      <w:r>
        <w:rPr>
          <w:rFonts w:hint="cs"/>
          <w:rtl/>
        </w:rPr>
        <w:t>ی</w:t>
      </w:r>
      <w:r>
        <w:rPr>
          <w:rFonts w:hint="eastAsia"/>
          <w:rtl/>
        </w:rPr>
        <w:t>اض</w:t>
      </w:r>
      <w:r>
        <w:rPr>
          <w:rFonts w:hint="cs"/>
          <w:rtl/>
        </w:rPr>
        <w:t>ی</w:t>
      </w:r>
      <w:r>
        <w:rPr>
          <w:rtl/>
        </w:rPr>
        <w:t xml:space="preserve"> را در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847EFC6" w14:textId="7585D8CA" w:rsidR="00423052" w:rsidRDefault="00423052" w:rsidP="00423052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calc()</w:t>
      </w:r>
      <w:r>
        <w:rPr>
          <w:rtl/>
        </w:rPr>
        <w:t>:</w:t>
      </w:r>
    </w:p>
    <w:p w14:paraId="1AC62DB0" w14:textId="77777777" w:rsidR="00423052" w:rsidRDefault="00423052" w:rsidP="00423052">
      <w:pPr>
        <w:rPr>
          <w:rtl/>
        </w:rPr>
      </w:pPr>
      <w:r>
        <w:rPr>
          <w:rtl/>
        </w:rPr>
        <w:t>-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چهار عمل اصل</w:t>
      </w:r>
      <w:r>
        <w:rPr>
          <w:rFonts w:hint="cs"/>
          <w:rtl/>
        </w:rPr>
        <w:t>ی</w:t>
      </w:r>
      <w:r>
        <w:rPr>
          <w:rtl/>
        </w:rPr>
        <w:t xml:space="preserve"> (+, -, *, /)</w:t>
      </w:r>
    </w:p>
    <w:p w14:paraId="3FD3799A" w14:textId="77777777" w:rsidR="00423052" w:rsidRDefault="00423052" w:rsidP="00423052">
      <w:pPr>
        <w:rPr>
          <w:rtl/>
        </w:rPr>
      </w:pPr>
      <w:r>
        <w:rPr>
          <w:rtl/>
        </w:rPr>
        <w:t>- امکان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واحدها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2EECD96B" w14:textId="77777777" w:rsidR="00423052" w:rsidRDefault="00423052" w:rsidP="00423052">
      <w:pPr>
        <w:rPr>
          <w:rtl/>
        </w:rPr>
      </w:pPr>
      <w:r>
        <w:rPr>
          <w:rtl/>
        </w:rPr>
        <w:t xml:space="preserve">- استفاده در هر </w:t>
      </w:r>
      <w:r>
        <w:t>property</w:t>
      </w:r>
      <w:r>
        <w:rPr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که مقدار عدد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</w:p>
    <w:p w14:paraId="59D64D5B" w14:textId="7C38447E" w:rsidR="00423052" w:rsidRDefault="00423052" w:rsidP="00423052">
      <w:pPr>
        <w:rPr>
          <w:rtl/>
        </w:rPr>
      </w:pPr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calc()</w:t>
      </w:r>
      <w:r>
        <w:rPr>
          <w:rFonts w:hint="cs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3052" w14:paraId="2A93A0E0" w14:textId="77777777" w:rsidTr="00423052">
        <w:tc>
          <w:tcPr>
            <w:tcW w:w="9350" w:type="dxa"/>
          </w:tcPr>
          <w:p w14:paraId="78F323DB" w14:textId="77777777" w:rsidR="00423052" w:rsidRDefault="00423052" w:rsidP="00423052">
            <w:pPr>
              <w:pStyle w:val="code"/>
              <w:bidi w:val="0"/>
            </w:pPr>
            <w:r>
              <w:t>&lt;style&gt;</w:t>
            </w:r>
          </w:p>
          <w:p w14:paraId="22B38CBC" w14:textId="77777777" w:rsidR="00423052" w:rsidRDefault="00423052" w:rsidP="00423052">
            <w:pPr>
              <w:pStyle w:val="code"/>
              <w:bidi w:val="0"/>
            </w:pPr>
            <w:r>
              <w:t>.calc-example {</w:t>
            </w:r>
          </w:p>
          <w:p w14:paraId="5D2ACBA8" w14:textId="77777777" w:rsidR="00423052" w:rsidRDefault="00423052" w:rsidP="00423052">
            <w:pPr>
              <w:pStyle w:val="code"/>
              <w:bidi w:val="0"/>
            </w:pPr>
            <w:r>
              <w:t xml:space="preserve">    background-color: #f0f0f0;</w:t>
            </w:r>
          </w:p>
          <w:p w14:paraId="4DD3D12F" w14:textId="77777777" w:rsidR="00423052" w:rsidRDefault="00423052" w:rsidP="00423052">
            <w:pPr>
              <w:pStyle w:val="code"/>
              <w:bidi w:val="0"/>
            </w:pPr>
            <w:r>
              <w:t xml:space="preserve">    margin-bottom: 10px;</w:t>
            </w:r>
          </w:p>
          <w:p w14:paraId="520CDA28" w14:textId="77777777" w:rsidR="00423052" w:rsidRDefault="00423052" w:rsidP="00423052">
            <w:pPr>
              <w:pStyle w:val="code"/>
              <w:bidi w:val="0"/>
            </w:pPr>
            <w:r>
              <w:t xml:space="preserve">    padding: 15px;</w:t>
            </w:r>
          </w:p>
          <w:p w14:paraId="521A0174" w14:textId="77777777" w:rsidR="00423052" w:rsidRDefault="00423052" w:rsidP="00423052">
            <w:pPr>
              <w:pStyle w:val="code"/>
              <w:bidi w:val="0"/>
            </w:pPr>
            <w:r>
              <w:t xml:space="preserve">    border: 1px solid #ccc;</w:t>
            </w:r>
          </w:p>
          <w:p w14:paraId="4AB69F93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B149B79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</w:p>
          <w:p w14:paraId="409D5F54" w14:textId="77777777" w:rsidR="00423052" w:rsidRDefault="00423052" w:rsidP="00423052">
            <w:pPr>
              <w:pStyle w:val="code"/>
              <w:bidi w:val="0"/>
            </w:pPr>
            <w:r>
              <w:t>.width-calc {</w:t>
            </w:r>
          </w:p>
          <w:p w14:paraId="705EE258" w14:textId="77777777" w:rsidR="00423052" w:rsidRDefault="00423052" w:rsidP="00423052">
            <w:pPr>
              <w:pStyle w:val="code"/>
              <w:bidi w:val="0"/>
            </w:pPr>
            <w:r>
              <w:t xml:space="preserve">    width: calc(100% - 100px);</w:t>
            </w:r>
          </w:p>
          <w:p w14:paraId="031E3917" w14:textId="77777777" w:rsidR="00423052" w:rsidRDefault="00423052" w:rsidP="00423052">
            <w:pPr>
              <w:pStyle w:val="code"/>
              <w:bidi w:val="0"/>
            </w:pPr>
            <w:r>
              <w:lastRenderedPageBreak/>
              <w:t xml:space="preserve">    background-color: #ffcccc;</w:t>
            </w:r>
          </w:p>
          <w:p w14:paraId="3980E938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17FD63A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</w:p>
          <w:p w14:paraId="404A211F" w14:textId="77777777" w:rsidR="00423052" w:rsidRDefault="00423052" w:rsidP="00423052">
            <w:pPr>
              <w:pStyle w:val="code"/>
              <w:bidi w:val="0"/>
            </w:pPr>
            <w:r>
              <w:t>.height-calc {</w:t>
            </w:r>
          </w:p>
          <w:p w14:paraId="76E588FC" w14:textId="77777777" w:rsidR="00423052" w:rsidRDefault="00423052" w:rsidP="00423052">
            <w:pPr>
              <w:pStyle w:val="code"/>
              <w:bidi w:val="0"/>
            </w:pPr>
            <w:r>
              <w:t xml:space="preserve">    height: calc(50vh - 50px);</w:t>
            </w:r>
          </w:p>
          <w:p w14:paraId="5EC52CDF" w14:textId="77777777" w:rsidR="00423052" w:rsidRDefault="00423052" w:rsidP="00423052">
            <w:pPr>
              <w:pStyle w:val="code"/>
              <w:bidi w:val="0"/>
            </w:pPr>
            <w:r>
              <w:t xml:space="preserve">    background-color: #ccffcc;</w:t>
            </w:r>
          </w:p>
          <w:p w14:paraId="4D5754A2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A569ABA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</w:p>
          <w:p w14:paraId="577A9D2C" w14:textId="77777777" w:rsidR="00423052" w:rsidRDefault="00423052" w:rsidP="00423052">
            <w:pPr>
              <w:pStyle w:val="code"/>
              <w:bidi w:val="0"/>
            </w:pPr>
            <w:r>
              <w:t>.font-calc {</w:t>
            </w:r>
          </w:p>
          <w:p w14:paraId="15EC8564" w14:textId="77777777" w:rsidR="00423052" w:rsidRDefault="00423052" w:rsidP="00423052">
            <w:pPr>
              <w:pStyle w:val="code"/>
              <w:bidi w:val="0"/>
            </w:pPr>
            <w:r>
              <w:t xml:space="preserve">    font-size: calc(16px + 0.5vw);</w:t>
            </w:r>
          </w:p>
          <w:p w14:paraId="2DC61017" w14:textId="77777777" w:rsidR="00423052" w:rsidRDefault="00423052" w:rsidP="00423052">
            <w:pPr>
              <w:pStyle w:val="code"/>
              <w:bidi w:val="0"/>
            </w:pPr>
            <w:r>
              <w:t xml:space="preserve">    background-color: #ccccff;</w:t>
            </w:r>
          </w:p>
          <w:p w14:paraId="22641621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4B1A64F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</w:p>
          <w:p w14:paraId="5E4618FD" w14:textId="77777777" w:rsidR="00423052" w:rsidRDefault="00423052" w:rsidP="00423052">
            <w:pPr>
              <w:pStyle w:val="code"/>
              <w:bidi w:val="0"/>
            </w:pPr>
            <w:r>
              <w:t>.margin-calc {</w:t>
            </w:r>
          </w:p>
          <w:p w14:paraId="42397827" w14:textId="77777777" w:rsidR="00423052" w:rsidRDefault="00423052" w:rsidP="00423052">
            <w:pPr>
              <w:pStyle w:val="code"/>
              <w:bidi w:val="0"/>
            </w:pPr>
            <w:r>
              <w:t xml:space="preserve">    margin: calc(10px + 2%);</w:t>
            </w:r>
          </w:p>
          <w:p w14:paraId="31C34CA1" w14:textId="77777777" w:rsidR="00423052" w:rsidRDefault="00423052" w:rsidP="00423052">
            <w:pPr>
              <w:pStyle w:val="code"/>
              <w:bidi w:val="0"/>
            </w:pPr>
            <w:r>
              <w:t xml:space="preserve">    background-color: #ffffcc;</w:t>
            </w:r>
          </w:p>
          <w:p w14:paraId="2C5F9BE0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AEB9C9D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</w:p>
          <w:p w14:paraId="6BE434BC" w14:textId="77777777" w:rsidR="00423052" w:rsidRDefault="00423052" w:rsidP="00423052">
            <w:pPr>
              <w:pStyle w:val="code"/>
              <w:bidi w:val="0"/>
            </w:pPr>
            <w:r>
              <w:t>.padding-calc {</w:t>
            </w:r>
          </w:p>
          <w:p w14:paraId="2CC7FA52" w14:textId="77777777" w:rsidR="00423052" w:rsidRDefault="00423052" w:rsidP="00423052">
            <w:pPr>
              <w:pStyle w:val="code"/>
              <w:bidi w:val="0"/>
            </w:pPr>
            <w:r>
              <w:t xml:space="preserve">    padding: calc(20px - 1em) calc(15px + 2%);</w:t>
            </w:r>
          </w:p>
          <w:p w14:paraId="0EDAF688" w14:textId="77777777" w:rsidR="00423052" w:rsidRDefault="00423052" w:rsidP="00423052">
            <w:pPr>
              <w:pStyle w:val="code"/>
              <w:bidi w:val="0"/>
            </w:pPr>
            <w:r>
              <w:t xml:space="preserve">    background-color: #ffccff;</w:t>
            </w:r>
          </w:p>
          <w:p w14:paraId="0130719D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A833BF9" w14:textId="77777777" w:rsidR="00423052" w:rsidRDefault="00423052" w:rsidP="00423052">
            <w:pPr>
              <w:pStyle w:val="code"/>
              <w:bidi w:val="0"/>
            </w:pPr>
            <w:r>
              <w:t>&lt;/style&gt;</w:t>
            </w:r>
          </w:p>
          <w:p w14:paraId="57A0922E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</w:p>
          <w:p w14:paraId="4614C208" w14:textId="77777777" w:rsidR="00423052" w:rsidRDefault="00423052" w:rsidP="00423052">
            <w:pPr>
              <w:pStyle w:val="code"/>
              <w:bidi w:val="0"/>
            </w:pPr>
            <w:r>
              <w:t>&lt;div class="calc-example width-calc"&gt;width: calc(100% - 100px)&lt;/div&gt;</w:t>
            </w:r>
          </w:p>
          <w:p w14:paraId="25648626" w14:textId="77777777" w:rsidR="00423052" w:rsidRDefault="00423052" w:rsidP="00423052">
            <w:pPr>
              <w:pStyle w:val="code"/>
              <w:bidi w:val="0"/>
            </w:pPr>
            <w:r>
              <w:t>&lt;div class="calc-example height-calc"&gt;height: calc(50vh - 50px)&lt;/div&gt;</w:t>
            </w:r>
          </w:p>
          <w:p w14:paraId="1C7B2018" w14:textId="77777777" w:rsidR="00423052" w:rsidRDefault="00423052" w:rsidP="00423052">
            <w:pPr>
              <w:pStyle w:val="code"/>
              <w:bidi w:val="0"/>
            </w:pPr>
            <w:r>
              <w:t>&lt;div class="calc-example font-calc"&gt;font-size: calc(16px + 0.5vw)&lt;/div&gt;</w:t>
            </w:r>
          </w:p>
          <w:p w14:paraId="3A8B0CB7" w14:textId="77777777" w:rsidR="00423052" w:rsidRDefault="00423052" w:rsidP="00423052">
            <w:pPr>
              <w:pStyle w:val="code"/>
              <w:bidi w:val="0"/>
            </w:pPr>
            <w:r>
              <w:t>&lt;div class="calc-example margin-calc"&gt;margin: calc(10px + 2%)&lt;/div&gt;</w:t>
            </w:r>
          </w:p>
          <w:p w14:paraId="4AD6B968" w14:textId="037393B6" w:rsidR="00423052" w:rsidRDefault="00423052" w:rsidP="00423052">
            <w:pPr>
              <w:pStyle w:val="code"/>
              <w:bidi w:val="0"/>
            </w:pPr>
            <w:r>
              <w:t>&lt;div class="calc-example padding-calc"&gt;padding: calc(20px - 1em) calc(15px + 2%)&lt;/div&gt;</w:t>
            </w:r>
          </w:p>
        </w:tc>
      </w:tr>
    </w:tbl>
    <w:p w14:paraId="7F99E90C" w14:textId="54AB7764" w:rsidR="00423052" w:rsidRDefault="00423052" w:rsidP="00423052">
      <w:pPr>
        <w:rPr>
          <w:rtl/>
        </w:rPr>
      </w:pPr>
      <w:hyperlink r:id="rId307" w:history="1">
        <w:r w:rsidRPr="00423052">
          <w:rPr>
            <w:rStyle w:val="Hyperlink"/>
          </w:rPr>
          <w:t>calc</w:t>
        </w:r>
      </w:hyperlink>
    </w:p>
    <w:p w14:paraId="1E851052" w14:textId="77777777" w:rsidR="00423052" w:rsidRDefault="00423052" w:rsidP="00AC7093">
      <w:pPr>
        <w:pStyle w:val="bold"/>
        <w:rPr>
          <w:rtl/>
        </w:rPr>
      </w:pPr>
    </w:p>
    <w:p w14:paraId="2F7EAFB3" w14:textId="77777777" w:rsidR="00F40B17" w:rsidRDefault="00F40B17" w:rsidP="00AC7093">
      <w:pPr>
        <w:pStyle w:val="Heading2"/>
      </w:pPr>
      <w:bookmarkStart w:id="159" w:name="_Toc211464587"/>
      <w:r>
        <w:t>Display</w:t>
      </w:r>
      <w:bookmarkEnd w:id="159"/>
    </w:p>
    <w:p w14:paraId="610E4B91" w14:textId="4716E93E" w:rsidR="00423052" w:rsidRDefault="00423052" w:rsidP="00423052">
      <w:pPr>
        <w:rPr>
          <w:rtl/>
        </w:rPr>
      </w:pPr>
      <w:r>
        <w:t>Display</w:t>
      </w:r>
      <w:r>
        <w:rPr>
          <w:rFonts w:hint="cs"/>
          <w:rtl/>
        </w:rPr>
        <w:t xml:space="preserve"> 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است که نحوه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و </w:t>
      </w:r>
      <w:r>
        <w:t>layout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المان را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187C65F" w14:textId="745DB2E0" w:rsidR="00423052" w:rsidRDefault="00423052" w:rsidP="00423052">
      <w:pPr>
        <w:rPr>
          <w:rtl/>
        </w:rPr>
      </w:pPr>
      <w:r>
        <w:rPr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display</w:t>
      </w:r>
      <w:r>
        <w:rPr>
          <w:rtl/>
        </w:rPr>
        <w:t>:</w:t>
      </w:r>
    </w:p>
    <w:p w14:paraId="750BF635" w14:textId="76A9A96F" w:rsidR="00423052" w:rsidRDefault="00423052" w:rsidP="00423052">
      <w:r>
        <w:rPr>
          <w:rtl/>
        </w:rPr>
        <w:t xml:space="preserve"> ۱. </w:t>
      </w:r>
      <w:r>
        <w:t>display: block</w:t>
      </w:r>
    </w:p>
    <w:p w14:paraId="66F14B42" w14:textId="77777777" w:rsidR="00423052" w:rsidRDefault="00423052" w:rsidP="00423052">
      <w:pPr>
        <w:rPr>
          <w:rtl/>
        </w:rPr>
      </w:pPr>
      <w:r>
        <w:rPr>
          <w:rtl/>
        </w:rPr>
        <w:lastRenderedPageBreak/>
        <w:t xml:space="preserve">- المان کل عرض </w:t>
      </w:r>
      <w:r>
        <w:t>parent</w:t>
      </w:r>
      <w:r>
        <w:rPr>
          <w:rtl/>
        </w:rPr>
        <w:t xml:space="preserve">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</w:p>
    <w:p w14:paraId="51E1147E" w14:textId="77777777" w:rsidR="00423052" w:rsidRDefault="00423052" w:rsidP="00423052">
      <w:pPr>
        <w:rPr>
          <w:rtl/>
        </w:rPr>
      </w:pPr>
      <w:r>
        <w:rPr>
          <w:rtl/>
        </w:rPr>
        <w:t>- در خط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شروع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2DC06BB" w14:textId="77777777" w:rsidR="00423052" w:rsidRDefault="00423052" w:rsidP="00423052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</w:t>
      </w:r>
      <w:r>
        <w:t>width</w:t>
      </w:r>
      <w:r>
        <w:rPr>
          <w:rtl/>
        </w:rPr>
        <w:t xml:space="preserve"> و </w:t>
      </w:r>
      <w:r>
        <w:t>height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کرد</w:t>
      </w:r>
    </w:p>
    <w:p w14:paraId="738B73C1" w14:textId="18338818" w:rsidR="00423052" w:rsidRDefault="00423052" w:rsidP="00423052">
      <w:r>
        <w:rPr>
          <w:rtl/>
        </w:rPr>
        <w:t xml:space="preserve">۲. </w:t>
      </w:r>
      <w:r>
        <w:t>display: inline</w:t>
      </w:r>
    </w:p>
    <w:p w14:paraId="47E4A4EE" w14:textId="77777777" w:rsidR="00423052" w:rsidRDefault="00423052" w:rsidP="00423052">
      <w:pPr>
        <w:rPr>
          <w:rtl/>
        </w:rPr>
      </w:pPr>
      <w:r>
        <w:rPr>
          <w:rtl/>
        </w:rPr>
        <w:t>- فقط به اندازه محتوا فضا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</w:p>
    <w:p w14:paraId="29981501" w14:textId="77777777" w:rsidR="00423052" w:rsidRDefault="00423052" w:rsidP="00423052">
      <w:pPr>
        <w:rPr>
          <w:rtl/>
        </w:rPr>
      </w:pPr>
      <w:r>
        <w:rPr>
          <w:rtl/>
        </w:rPr>
        <w:t>- در همان خط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A6A9956" w14:textId="77777777" w:rsidR="00423052" w:rsidRDefault="00423052" w:rsidP="00423052">
      <w:pPr>
        <w:rPr>
          <w:rtl/>
        </w:rPr>
      </w:pPr>
      <w:r>
        <w:rPr>
          <w:rtl/>
        </w:rPr>
        <w:t>-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</w:t>
      </w:r>
      <w:r>
        <w:t>width</w:t>
      </w:r>
      <w:r>
        <w:rPr>
          <w:rtl/>
        </w:rPr>
        <w:t xml:space="preserve"> و </w:t>
      </w:r>
      <w:r>
        <w:t>height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کرد</w:t>
      </w:r>
    </w:p>
    <w:p w14:paraId="0B7B1430" w14:textId="227A8549" w:rsidR="00423052" w:rsidRDefault="00423052" w:rsidP="00423052">
      <w:r>
        <w:rPr>
          <w:rtl/>
        </w:rPr>
        <w:t xml:space="preserve">۳. </w:t>
      </w:r>
      <w:r>
        <w:t>display: inline-block</w:t>
      </w:r>
    </w:p>
    <w:p w14:paraId="0BC21C54" w14:textId="77777777" w:rsidR="00423052" w:rsidRDefault="00423052" w:rsidP="00423052">
      <w:pPr>
        <w:rPr>
          <w:rtl/>
        </w:rPr>
      </w:pPr>
      <w:r>
        <w:rPr>
          <w:rtl/>
        </w:rPr>
        <w:t xml:space="preserve">- مانند </w:t>
      </w:r>
      <w:r>
        <w:t>inline</w:t>
      </w:r>
      <w:r>
        <w:rPr>
          <w:rtl/>
        </w:rPr>
        <w:t xml:space="preserve"> در خط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30C58068" w14:textId="77777777" w:rsidR="00423052" w:rsidRDefault="00423052" w:rsidP="00423052">
      <w:pPr>
        <w:rPr>
          <w:rtl/>
        </w:rPr>
      </w:pPr>
      <w:r>
        <w:rPr>
          <w:rtl/>
        </w:rPr>
        <w:t xml:space="preserve">- مانند </w:t>
      </w:r>
      <w:r>
        <w:t>block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</w:t>
      </w:r>
      <w:r>
        <w:t>width</w:t>
      </w:r>
      <w:r>
        <w:rPr>
          <w:rtl/>
        </w:rPr>
        <w:t xml:space="preserve"> و </w:t>
      </w:r>
      <w:r>
        <w:t>height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کرد</w:t>
      </w:r>
    </w:p>
    <w:p w14:paraId="47B8361B" w14:textId="28AC204F" w:rsidR="00423052" w:rsidRDefault="00423052" w:rsidP="00423052">
      <w:r>
        <w:rPr>
          <w:rtl/>
        </w:rPr>
        <w:t xml:space="preserve">۴. </w:t>
      </w:r>
      <w:r>
        <w:t>display: none</w:t>
      </w:r>
    </w:p>
    <w:p w14:paraId="010085C0" w14:textId="77777777" w:rsidR="00423052" w:rsidRDefault="00423052" w:rsidP="00423052">
      <w:pPr>
        <w:rPr>
          <w:rtl/>
        </w:rPr>
      </w:pPr>
      <w:r>
        <w:rPr>
          <w:rtl/>
        </w:rPr>
        <w:t>- المان کاملاً مخف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C17C55C" w14:textId="77777777" w:rsidR="00423052" w:rsidRDefault="00423052" w:rsidP="00423052">
      <w:pPr>
        <w:rPr>
          <w:rtl/>
        </w:rPr>
      </w:pPr>
      <w:r>
        <w:rPr>
          <w:rtl/>
        </w:rPr>
        <w:t>- فضا</w:t>
      </w:r>
      <w:r>
        <w:rPr>
          <w:rFonts w:hint="cs"/>
          <w:rtl/>
        </w:rPr>
        <w:t>یی</w:t>
      </w:r>
      <w:r>
        <w:rPr>
          <w:rtl/>
        </w:rPr>
        <w:t xml:space="preserve"> اشغال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68344F05" w14:textId="77F77543" w:rsidR="00423052" w:rsidRDefault="00423052" w:rsidP="00423052">
      <w:pPr>
        <w:rPr>
          <w:rtl/>
        </w:rPr>
      </w:pPr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display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3052" w14:paraId="74B245A0" w14:textId="77777777" w:rsidTr="00423052">
        <w:tc>
          <w:tcPr>
            <w:tcW w:w="9350" w:type="dxa"/>
          </w:tcPr>
          <w:p w14:paraId="30D046D4" w14:textId="77777777" w:rsidR="00423052" w:rsidRDefault="00423052" w:rsidP="00423052">
            <w:pPr>
              <w:pStyle w:val="code"/>
              <w:bidi w:val="0"/>
            </w:pPr>
            <w:r>
              <w:t>&lt;style&gt;</w:t>
            </w:r>
          </w:p>
          <w:p w14:paraId="413A0716" w14:textId="77777777" w:rsidR="00423052" w:rsidRDefault="00423052" w:rsidP="00423052">
            <w:pPr>
              <w:pStyle w:val="code"/>
              <w:bidi w:val="0"/>
            </w:pPr>
            <w:r>
              <w:t>.container {</w:t>
            </w:r>
          </w:p>
          <w:p w14:paraId="6A2EA930" w14:textId="77777777" w:rsidR="00423052" w:rsidRDefault="00423052" w:rsidP="00423052">
            <w:pPr>
              <w:pStyle w:val="code"/>
              <w:bidi w:val="0"/>
            </w:pPr>
            <w:r>
              <w:t xml:space="preserve">    background-color: #f8f9fa;</w:t>
            </w:r>
          </w:p>
          <w:p w14:paraId="1B1D7A3F" w14:textId="77777777" w:rsidR="00423052" w:rsidRDefault="00423052" w:rsidP="00423052">
            <w:pPr>
              <w:pStyle w:val="code"/>
              <w:bidi w:val="0"/>
            </w:pPr>
            <w:r>
              <w:t xml:space="preserve">    padding: 15px;</w:t>
            </w:r>
          </w:p>
          <w:p w14:paraId="54E77443" w14:textId="77777777" w:rsidR="00423052" w:rsidRDefault="00423052" w:rsidP="00423052">
            <w:pPr>
              <w:pStyle w:val="code"/>
              <w:bidi w:val="0"/>
            </w:pPr>
            <w:r>
              <w:t xml:space="preserve">    margin-bottom: 20px;</w:t>
            </w:r>
          </w:p>
          <w:p w14:paraId="4E642314" w14:textId="77777777" w:rsidR="00423052" w:rsidRDefault="00423052" w:rsidP="00423052">
            <w:pPr>
              <w:pStyle w:val="code"/>
              <w:bidi w:val="0"/>
            </w:pPr>
            <w:r>
              <w:t xml:space="preserve">    border: 1px solid #dee2e6;</w:t>
            </w:r>
          </w:p>
          <w:p w14:paraId="72A28FF4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1796DBD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</w:p>
          <w:p w14:paraId="0A73CD4C" w14:textId="77777777" w:rsidR="00423052" w:rsidRDefault="00423052" w:rsidP="00423052">
            <w:pPr>
              <w:pStyle w:val="code"/>
              <w:bidi w:val="0"/>
            </w:pPr>
            <w:r>
              <w:t>.block-example {</w:t>
            </w:r>
          </w:p>
          <w:p w14:paraId="179783BA" w14:textId="77777777" w:rsidR="00423052" w:rsidRDefault="00423052" w:rsidP="00423052">
            <w:pPr>
              <w:pStyle w:val="code"/>
              <w:bidi w:val="0"/>
            </w:pPr>
            <w:r>
              <w:t xml:space="preserve">    display: block;</w:t>
            </w:r>
          </w:p>
          <w:p w14:paraId="2AA52301" w14:textId="77777777" w:rsidR="00423052" w:rsidRDefault="00423052" w:rsidP="00423052">
            <w:pPr>
              <w:pStyle w:val="code"/>
              <w:bidi w:val="0"/>
            </w:pPr>
            <w:r>
              <w:t xml:space="preserve">    background-color: #ff6b6b;</w:t>
            </w:r>
          </w:p>
          <w:p w14:paraId="1C3CAC31" w14:textId="77777777" w:rsidR="00423052" w:rsidRDefault="00423052" w:rsidP="00423052">
            <w:pPr>
              <w:pStyle w:val="code"/>
              <w:bidi w:val="0"/>
            </w:pPr>
            <w:r>
              <w:t xml:space="preserve">    color: white;</w:t>
            </w:r>
          </w:p>
          <w:p w14:paraId="5EA68A92" w14:textId="77777777" w:rsidR="00423052" w:rsidRDefault="00423052" w:rsidP="00423052">
            <w:pPr>
              <w:pStyle w:val="code"/>
              <w:bidi w:val="0"/>
            </w:pPr>
            <w:r>
              <w:t xml:space="preserve">    padding: 10px;</w:t>
            </w:r>
          </w:p>
          <w:p w14:paraId="361EFAC7" w14:textId="77777777" w:rsidR="00423052" w:rsidRDefault="00423052" w:rsidP="00423052">
            <w:pPr>
              <w:pStyle w:val="code"/>
              <w:bidi w:val="0"/>
            </w:pPr>
            <w:r>
              <w:t xml:space="preserve">    margin: 5px 0;</w:t>
            </w:r>
          </w:p>
          <w:p w14:paraId="5D8761CF" w14:textId="77777777" w:rsidR="00423052" w:rsidRDefault="00423052" w:rsidP="00423052">
            <w:pPr>
              <w:pStyle w:val="code"/>
              <w:bidi w:val="0"/>
            </w:pPr>
            <w:r>
              <w:t xml:space="preserve">    width: 200px;</w:t>
            </w:r>
          </w:p>
          <w:p w14:paraId="2DC020E9" w14:textId="77777777" w:rsidR="00423052" w:rsidRDefault="00423052" w:rsidP="00423052">
            <w:pPr>
              <w:pStyle w:val="code"/>
              <w:bidi w:val="0"/>
            </w:pPr>
            <w:r>
              <w:t xml:space="preserve">    height: 50px;</w:t>
            </w:r>
          </w:p>
          <w:p w14:paraId="3EBB54E6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3B4D59F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</w:p>
          <w:p w14:paraId="3B73F4FA" w14:textId="77777777" w:rsidR="00423052" w:rsidRDefault="00423052" w:rsidP="00423052">
            <w:pPr>
              <w:pStyle w:val="code"/>
              <w:bidi w:val="0"/>
            </w:pPr>
            <w:r>
              <w:t>.inline-example {</w:t>
            </w:r>
          </w:p>
          <w:p w14:paraId="6A89E7D8" w14:textId="77777777" w:rsidR="00423052" w:rsidRDefault="00423052" w:rsidP="00423052">
            <w:pPr>
              <w:pStyle w:val="code"/>
              <w:bidi w:val="0"/>
            </w:pPr>
            <w:r>
              <w:t xml:space="preserve">    display: inline;</w:t>
            </w:r>
          </w:p>
          <w:p w14:paraId="47903F2E" w14:textId="77777777" w:rsidR="00423052" w:rsidRDefault="00423052" w:rsidP="00423052">
            <w:pPr>
              <w:pStyle w:val="code"/>
              <w:bidi w:val="0"/>
            </w:pPr>
            <w:r>
              <w:t xml:space="preserve">    background-color: #4ecdc4;</w:t>
            </w:r>
          </w:p>
          <w:p w14:paraId="03D4AF44" w14:textId="77777777" w:rsidR="00423052" w:rsidRDefault="00423052" w:rsidP="00423052">
            <w:pPr>
              <w:pStyle w:val="code"/>
              <w:bidi w:val="0"/>
            </w:pPr>
            <w:r>
              <w:t xml:space="preserve">    color: white;</w:t>
            </w:r>
          </w:p>
          <w:p w14:paraId="1154783B" w14:textId="77777777" w:rsidR="00423052" w:rsidRDefault="00423052" w:rsidP="00423052">
            <w:pPr>
              <w:pStyle w:val="code"/>
              <w:bidi w:val="0"/>
            </w:pPr>
            <w:r>
              <w:t xml:space="preserve">    padding: 10px;</w:t>
            </w:r>
          </w:p>
          <w:p w14:paraId="70952F92" w14:textId="77777777" w:rsidR="00423052" w:rsidRDefault="00423052" w:rsidP="00423052">
            <w:pPr>
              <w:pStyle w:val="code"/>
              <w:bidi w:val="0"/>
            </w:pPr>
            <w:r>
              <w:t xml:space="preserve">    margin: 0 5px;</w:t>
            </w:r>
          </w:p>
          <w:p w14:paraId="264EE076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t xml:space="preserve">    /* width </w:t>
            </w:r>
            <w:r>
              <w:rPr>
                <w:rFonts w:cs="IRANSansWeb(FaNum) Light"/>
                <w:rtl/>
              </w:rPr>
              <w:t>و</w:t>
            </w:r>
            <w:r>
              <w:t xml:space="preserve"> height </w:t>
            </w:r>
            <w:r>
              <w:rPr>
                <w:rFonts w:cs="IRANSansWeb(FaNum) Light"/>
                <w:rtl/>
              </w:rPr>
              <w:t>کار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کنند</w:t>
            </w:r>
            <w:r>
              <w:t xml:space="preserve"> */</w:t>
            </w:r>
          </w:p>
          <w:p w14:paraId="3B05E26A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BCBC449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</w:p>
          <w:p w14:paraId="0336252D" w14:textId="77777777" w:rsidR="00423052" w:rsidRDefault="00423052" w:rsidP="00423052">
            <w:pPr>
              <w:pStyle w:val="code"/>
              <w:bidi w:val="0"/>
            </w:pPr>
            <w:r>
              <w:t>.inline-block-example {</w:t>
            </w:r>
          </w:p>
          <w:p w14:paraId="4F3CDE2D" w14:textId="77777777" w:rsidR="00423052" w:rsidRDefault="00423052" w:rsidP="00423052">
            <w:pPr>
              <w:pStyle w:val="code"/>
              <w:bidi w:val="0"/>
            </w:pPr>
            <w:r>
              <w:t xml:space="preserve">    display: inline-block;</w:t>
            </w:r>
          </w:p>
          <w:p w14:paraId="6D245258" w14:textId="77777777" w:rsidR="00423052" w:rsidRDefault="00423052" w:rsidP="00423052">
            <w:pPr>
              <w:pStyle w:val="code"/>
              <w:bidi w:val="0"/>
            </w:pPr>
            <w:r>
              <w:t xml:space="preserve">    background-color: #45b7d1;</w:t>
            </w:r>
          </w:p>
          <w:p w14:paraId="2577DD53" w14:textId="77777777" w:rsidR="00423052" w:rsidRDefault="00423052" w:rsidP="00423052">
            <w:pPr>
              <w:pStyle w:val="code"/>
              <w:bidi w:val="0"/>
            </w:pPr>
            <w:r>
              <w:t xml:space="preserve">    color: white;</w:t>
            </w:r>
          </w:p>
          <w:p w14:paraId="02728D9A" w14:textId="77777777" w:rsidR="00423052" w:rsidRDefault="00423052" w:rsidP="00423052">
            <w:pPr>
              <w:pStyle w:val="code"/>
              <w:bidi w:val="0"/>
            </w:pPr>
            <w:r>
              <w:t xml:space="preserve">    padding: 10px;</w:t>
            </w:r>
          </w:p>
          <w:p w14:paraId="7FAEF541" w14:textId="77777777" w:rsidR="00423052" w:rsidRDefault="00423052" w:rsidP="00423052">
            <w:pPr>
              <w:pStyle w:val="code"/>
              <w:bidi w:val="0"/>
            </w:pPr>
            <w:r>
              <w:t xml:space="preserve">    margin: 0 5px;</w:t>
            </w:r>
          </w:p>
          <w:p w14:paraId="7603B42D" w14:textId="77777777" w:rsidR="00423052" w:rsidRDefault="00423052" w:rsidP="00423052">
            <w:pPr>
              <w:pStyle w:val="code"/>
              <w:bidi w:val="0"/>
            </w:pPr>
            <w:r>
              <w:t xml:space="preserve">    width: 120px;</w:t>
            </w:r>
          </w:p>
          <w:p w14:paraId="072412F8" w14:textId="77777777" w:rsidR="00423052" w:rsidRDefault="00423052" w:rsidP="00423052">
            <w:pPr>
              <w:pStyle w:val="code"/>
              <w:bidi w:val="0"/>
            </w:pPr>
            <w:r>
              <w:t xml:space="preserve">    height: 40px;</w:t>
            </w:r>
          </w:p>
          <w:p w14:paraId="0DF867DF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DB59D32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</w:p>
          <w:p w14:paraId="0B5C5013" w14:textId="77777777" w:rsidR="00423052" w:rsidRDefault="00423052" w:rsidP="00423052">
            <w:pPr>
              <w:pStyle w:val="code"/>
              <w:bidi w:val="0"/>
            </w:pPr>
            <w:r>
              <w:t>.hidden-example {</w:t>
            </w:r>
          </w:p>
          <w:p w14:paraId="6F789243" w14:textId="77777777" w:rsidR="00423052" w:rsidRDefault="00423052" w:rsidP="00423052">
            <w:pPr>
              <w:pStyle w:val="code"/>
              <w:bidi w:val="0"/>
            </w:pPr>
            <w:r>
              <w:t xml:space="preserve">    display: none;</w:t>
            </w:r>
          </w:p>
          <w:p w14:paraId="7F8FF85E" w14:textId="77777777" w:rsidR="00423052" w:rsidRDefault="00423052" w:rsidP="00423052">
            <w:pPr>
              <w:pStyle w:val="code"/>
              <w:bidi w:val="0"/>
            </w:pPr>
            <w:r>
              <w:t xml:space="preserve">    background-color: #96ceb4;</w:t>
            </w:r>
          </w:p>
          <w:p w14:paraId="51381ADE" w14:textId="77777777" w:rsidR="00423052" w:rsidRDefault="00423052" w:rsidP="00423052">
            <w:pPr>
              <w:pStyle w:val="code"/>
              <w:bidi w:val="0"/>
            </w:pPr>
            <w:r>
              <w:t xml:space="preserve">    padding: 10px;</w:t>
            </w:r>
          </w:p>
          <w:p w14:paraId="706BA610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CCEB7D5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</w:p>
          <w:p w14:paraId="516F68AE" w14:textId="77777777" w:rsidR="00423052" w:rsidRDefault="00423052" w:rsidP="00423052">
            <w:pPr>
              <w:pStyle w:val="code"/>
              <w:bidi w:val="0"/>
            </w:pPr>
            <w:r>
              <w:t>.visible-after-hidden {</w:t>
            </w:r>
          </w:p>
          <w:p w14:paraId="3A0FB041" w14:textId="77777777" w:rsidR="00423052" w:rsidRDefault="00423052" w:rsidP="00423052">
            <w:pPr>
              <w:pStyle w:val="code"/>
              <w:bidi w:val="0"/>
            </w:pPr>
            <w:r>
              <w:t xml:space="preserve">    background-color: #feca57;</w:t>
            </w:r>
          </w:p>
          <w:p w14:paraId="06E98DAD" w14:textId="77777777" w:rsidR="00423052" w:rsidRDefault="00423052" w:rsidP="00423052">
            <w:pPr>
              <w:pStyle w:val="code"/>
              <w:bidi w:val="0"/>
            </w:pPr>
            <w:r>
              <w:t xml:space="preserve">    padding: 10px;</w:t>
            </w:r>
          </w:p>
          <w:p w14:paraId="48ECD414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090DFE1" w14:textId="77777777" w:rsidR="00423052" w:rsidRDefault="00423052" w:rsidP="00423052">
            <w:pPr>
              <w:pStyle w:val="code"/>
              <w:bidi w:val="0"/>
            </w:pPr>
            <w:r>
              <w:t>&lt;/style&gt;</w:t>
            </w:r>
          </w:p>
          <w:p w14:paraId="10E981B3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</w:p>
          <w:p w14:paraId="69216407" w14:textId="77777777" w:rsidR="00423052" w:rsidRDefault="00423052" w:rsidP="00423052">
            <w:pPr>
              <w:pStyle w:val="code"/>
              <w:bidi w:val="0"/>
            </w:pPr>
            <w:r>
              <w:t>&lt;div class="container"&gt;</w:t>
            </w:r>
          </w:p>
          <w:p w14:paraId="41073CA1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t xml:space="preserve">    &lt;div class="block-example"&gt;display: block - </w:t>
            </w:r>
            <w:r>
              <w:rPr>
                <w:rFonts w:cs="IRANSansWeb(FaNum) Light"/>
                <w:rtl/>
              </w:rPr>
              <w:t>المان اول</w:t>
            </w:r>
            <w:r>
              <w:t>&lt;/div&gt;</w:t>
            </w:r>
          </w:p>
          <w:p w14:paraId="4DADCF65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t xml:space="preserve">    &lt;div class="block-example"&gt;display: block - </w:t>
            </w:r>
            <w:r>
              <w:rPr>
                <w:rFonts w:cs="IRANSansWeb(FaNum) Light"/>
                <w:rtl/>
              </w:rPr>
              <w:t>المان دوم</w:t>
            </w:r>
            <w:r>
              <w:t>&lt;/div&gt;</w:t>
            </w:r>
          </w:p>
          <w:p w14:paraId="1FFA268B" w14:textId="77777777" w:rsidR="00423052" w:rsidRDefault="00423052" w:rsidP="00423052">
            <w:pPr>
              <w:pStyle w:val="code"/>
              <w:bidi w:val="0"/>
            </w:pPr>
            <w:r>
              <w:t>&lt;/div&gt;</w:t>
            </w:r>
          </w:p>
          <w:p w14:paraId="5AA55599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</w:p>
          <w:p w14:paraId="13D1A3C7" w14:textId="77777777" w:rsidR="00423052" w:rsidRDefault="00423052" w:rsidP="00423052">
            <w:pPr>
              <w:pStyle w:val="code"/>
              <w:bidi w:val="0"/>
            </w:pPr>
            <w:r>
              <w:t>&lt;div class="container"&gt;</w:t>
            </w:r>
          </w:p>
          <w:p w14:paraId="6C84D0EC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t xml:space="preserve">    &lt;span class="inline-example"&gt;display: inline - </w:t>
            </w:r>
            <w:r>
              <w:rPr>
                <w:rFonts w:cs="IRANSansWeb(FaNum) Light"/>
                <w:rtl/>
              </w:rPr>
              <w:t>اول</w:t>
            </w:r>
            <w:r>
              <w:t>&lt;/span&gt;</w:t>
            </w:r>
          </w:p>
          <w:p w14:paraId="3E4FE073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t xml:space="preserve">    &lt;span class="inline-example"&gt;display: inline - </w:t>
            </w:r>
            <w:r>
              <w:rPr>
                <w:rFonts w:cs="IRANSansWeb(FaNum) Light"/>
                <w:rtl/>
              </w:rPr>
              <w:t>دوم</w:t>
            </w:r>
            <w:r>
              <w:t>&lt;/span&gt;</w:t>
            </w:r>
          </w:p>
          <w:p w14:paraId="19627937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t xml:space="preserve">    &lt;span class="inline-example"&gt;display: inline - </w:t>
            </w:r>
            <w:r>
              <w:rPr>
                <w:rFonts w:cs="IRANSansWeb(FaNum) Light"/>
                <w:rtl/>
              </w:rPr>
              <w:t>سوم</w:t>
            </w:r>
            <w:r>
              <w:t>&lt;/span&gt;</w:t>
            </w:r>
          </w:p>
          <w:p w14:paraId="71D0F9DC" w14:textId="77777777" w:rsidR="00423052" w:rsidRDefault="00423052" w:rsidP="00423052">
            <w:pPr>
              <w:pStyle w:val="code"/>
              <w:bidi w:val="0"/>
            </w:pPr>
            <w:r>
              <w:t>&lt;/div&gt;</w:t>
            </w:r>
          </w:p>
          <w:p w14:paraId="790E66AD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</w:p>
          <w:p w14:paraId="3886017F" w14:textId="77777777" w:rsidR="00423052" w:rsidRDefault="00423052" w:rsidP="00423052">
            <w:pPr>
              <w:pStyle w:val="code"/>
              <w:bidi w:val="0"/>
            </w:pPr>
            <w:r>
              <w:t>&lt;div class="container"&gt;</w:t>
            </w:r>
          </w:p>
          <w:p w14:paraId="07F4285A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t xml:space="preserve">    &lt;div class="inline-block-example"&gt;inline-block </w:t>
            </w:r>
            <w:r>
              <w:rPr>
                <w:rFonts w:cs="IRANSansWeb(FaNum) Light"/>
                <w:rtl/>
              </w:rPr>
              <w:t>اول</w:t>
            </w:r>
            <w:r>
              <w:t>&lt;/div&gt;</w:t>
            </w:r>
          </w:p>
          <w:p w14:paraId="3CBCB58D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&lt;div class="inline-block-example"&gt;inline-block </w:t>
            </w:r>
            <w:r>
              <w:rPr>
                <w:rFonts w:cs="IRANSansWeb(FaNum) Light"/>
                <w:rtl/>
              </w:rPr>
              <w:t>دوم</w:t>
            </w:r>
            <w:r>
              <w:t>&lt;/div&gt;</w:t>
            </w:r>
          </w:p>
          <w:p w14:paraId="2E8DA62F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t xml:space="preserve">    &lt;div class="inline-block-example"&gt;inline-block </w:t>
            </w:r>
            <w:r>
              <w:rPr>
                <w:rFonts w:cs="IRANSansWeb(FaNum) Light"/>
                <w:rtl/>
              </w:rPr>
              <w:t>سوم</w:t>
            </w:r>
            <w:r>
              <w:t>&lt;/div&gt;</w:t>
            </w:r>
          </w:p>
          <w:p w14:paraId="0B2D2940" w14:textId="77777777" w:rsidR="00423052" w:rsidRDefault="00423052" w:rsidP="00423052">
            <w:pPr>
              <w:pStyle w:val="code"/>
              <w:bidi w:val="0"/>
            </w:pPr>
            <w:r>
              <w:t>&lt;/div&gt;</w:t>
            </w:r>
          </w:p>
          <w:p w14:paraId="5E943D5C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</w:p>
          <w:p w14:paraId="7802ECB4" w14:textId="77777777" w:rsidR="00423052" w:rsidRDefault="00423052" w:rsidP="00423052">
            <w:pPr>
              <w:pStyle w:val="code"/>
              <w:bidi w:val="0"/>
            </w:pPr>
            <w:r>
              <w:t>&lt;div class="container"&gt;</w:t>
            </w:r>
          </w:p>
          <w:p w14:paraId="233FA004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t xml:space="preserve">    &lt;div class="hidden-example"&gt;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المان</w:t>
            </w:r>
            <w:r>
              <w:t xml:space="preserve"> display: none </w:t>
            </w:r>
            <w:r>
              <w:rPr>
                <w:rFonts w:cs="IRANSansWeb(FaNum) Light"/>
                <w:rtl/>
              </w:rPr>
              <w:t>دارد</w:t>
            </w:r>
            <w:r>
              <w:t>&lt;/div&gt;</w:t>
            </w:r>
          </w:p>
          <w:p w14:paraId="5AEA7F36" w14:textId="77777777" w:rsidR="00423052" w:rsidRDefault="00423052" w:rsidP="00423052">
            <w:pPr>
              <w:pStyle w:val="code"/>
              <w:bidi w:val="0"/>
              <w:rPr>
                <w:rtl/>
              </w:rPr>
            </w:pPr>
            <w:r>
              <w:t xml:space="preserve">    &lt;div class="visible-after-hidden"&gt;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المان بعد از المان مخف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&lt;/div&gt;</w:t>
            </w:r>
          </w:p>
          <w:p w14:paraId="56B4E496" w14:textId="711F1893" w:rsidR="00423052" w:rsidRDefault="00423052" w:rsidP="00423052">
            <w:pPr>
              <w:pStyle w:val="code"/>
              <w:bidi w:val="0"/>
            </w:pPr>
            <w:r>
              <w:t>&lt;/div&gt;</w:t>
            </w:r>
          </w:p>
        </w:tc>
      </w:tr>
    </w:tbl>
    <w:p w14:paraId="048CE4C8" w14:textId="0E203B65" w:rsidR="00423052" w:rsidRPr="00423052" w:rsidRDefault="004A0680" w:rsidP="004A0680">
      <w:hyperlink r:id="rId308" w:history="1">
        <w:r w:rsidRPr="004A0680">
          <w:rPr>
            <w:rStyle w:val="Hyperlink"/>
          </w:rPr>
          <w:t>display</w:t>
        </w:r>
      </w:hyperlink>
    </w:p>
    <w:p w14:paraId="3A0CEFE5" w14:textId="52CD713B" w:rsidR="00F40B17" w:rsidRDefault="00F40B17" w:rsidP="00AC7093">
      <w:pPr>
        <w:pStyle w:val="Heading2"/>
      </w:pPr>
      <w:hyperlink r:id="rId309" w:history="1">
        <w:bookmarkStart w:id="160" w:name="_Toc211464588"/>
        <w:r w:rsidRPr="004C409E">
          <w:rPr>
            <w:rStyle w:val="Hyperlink"/>
          </w:rPr>
          <w:t>Box-shadow</w:t>
        </w:r>
        <w:bookmarkEnd w:id="160"/>
      </w:hyperlink>
    </w:p>
    <w:p w14:paraId="4EB43D49" w14:textId="415E153C" w:rsidR="0006486D" w:rsidRDefault="0006486D" w:rsidP="0006486D">
      <w:pPr>
        <w:rPr>
          <w:rtl/>
        </w:rPr>
      </w:pPr>
      <w:r>
        <w:t>Box-shadow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دور المان‌ها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افکت‌ها</w:t>
      </w:r>
      <w:r>
        <w:rPr>
          <w:rFonts w:hint="cs"/>
          <w:rtl/>
        </w:rPr>
        <w:t>ی</w:t>
      </w:r>
      <w:r>
        <w:rPr>
          <w:rtl/>
        </w:rPr>
        <w:t xml:space="preserve"> عمق و بعد به طراح</w:t>
      </w:r>
      <w:r>
        <w:rPr>
          <w:rFonts w:hint="cs"/>
          <w:rtl/>
        </w:rPr>
        <w:t>ی</w:t>
      </w:r>
      <w:r>
        <w:rPr>
          <w:rtl/>
        </w:rPr>
        <w:t xml:space="preserve"> اضافه کند.</w:t>
      </w:r>
    </w:p>
    <w:p w14:paraId="7BE45341" w14:textId="79B7A4FE" w:rsidR="0006486D" w:rsidRDefault="0006486D" w:rsidP="0006486D">
      <w:r>
        <w:rPr>
          <w:rtl/>
        </w:rPr>
        <w:t xml:space="preserve">ساختار </w:t>
      </w:r>
      <w:r>
        <w:t>box-shadow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486D" w14:paraId="40FAC34B" w14:textId="77777777" w:rsidTr="0006486D">
        <w:tc>
          <w:tcPr>
            <w:tcW w:w="9350" w:type="dxa"/>
          </w:tcPr>
          <w:p w14:paraId="2320EB97" w14:textId="69C2C8C9" w:rsidR="0006486D" w:rsidRDefault="0006486D" w:rsidP="0006486D">
            <w:pPr>
              <w:pStyle w:val="code"/>
              <w:bidi w:val="0"/>
            </w:pPr>
            <w:r w:rsidRPr="0006486D">
              <w:t>box-shadow: offset-x offset-y blur-radius spread-radius color inset;</w:t>
            </w:r>
          </w:p>
        </w:tc>
      </w:tr>
    </w:tbl>
    <w:p w14:paraId="323C7327" w14:textId="77777777" w:rsidR="0006486D" w:rsidRDefault="0006486D" w:rsidP="0006486D">
      <w:pPr>
        <w:rPr>
          <w:rtl/>
        </w:rPr>
      </w:pPr>
    </w:p>
    <w:p w14:paraId="15170E7E" w14:textId="17ABBB48" w:rsidR="0006486D" w:rsidRDefault="0006486D" w:rsidP="0006486D">
      <w:pPr>
        <w:rPr>
          <w:rtl/>
        </w:rPr>
      </w:pPr>
      <w:r>
        <w:rPr>
          <w:rtl/>
        </w:rPr>
        <w:t xml:space="preserve"> پارامترها:</w:t>
      </w:r>
    </w:p>
    <w:p w14:paraId="3093B9C9" w14:textId="14456E8F" w:rsidR="0006486D" w:rsidRDefault="0006486D" w:rsidP="0006486D">
      <w:pPr>
        <w:rPr>
          <w:rtl/>
        </w:rPr>
      </w:pPr>
      <w:r>
        <w:rPr>
          <w:rtl/>
        </w:rPr>
        <w:t xml:space="preserve">- </w:t>
      </w:r>
      <w:r>
        <w:t>offset-x</w:t>
      </w:r>
      <w:r>
        <w:rPr>
          <w:rtl/>
        </w:rPr>
        <w:t>: فاصله افق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(مثبت: راست، منف</w:t>
      </w:r>
      <w:r>
        <w:rPr>
          <w:rFonts w:hint="cs"/>
          <w:rtl/>
        </w:rPr>
        <w:t>ی</w:t>
      </w:r>
      <w:r>
        <w:rPr>
          <w:rtl/>
        </w:rPr>
        <w:t>: چپ)</w:t>
      </w:r>
    </w:p>
    <w:p w14:paraId="2E4B2ED6" w14:textId="49475E0F" w:rsidR="0006486D" w:rsidRDefault="0006486D" w:rsidP="0006486D">
      <w:pPr>
        <w:rPr>
          <w:rtl/>
        </w:rPr>
      </w:pPr>
      <w:r>
        <w:rPr>
          <w:rtl/>
        </w:rPr>
        <w:t xml:space="preserve">- </w:t>
      </w:r>
      <w:r>
        <w:t>offset-y</w:t>
      </w:r>
      <w:r>
        <w:rPr>
          <w:rtl/>
        </w:rPr>
        <w:t>: فاصله عمود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(مثبت: پا</w:t>
      </w:r>
      <w:r>
        <w:rPr>
          <w:rFonts w:hint="cs"/>
          <w:rtl/>
        </w:rPr>
        <w:t>یی</w:t>
      </w:r>
      <w:r>
        <w:rPr>
          <w:rFonts w:hint="eastAsia"/>
          <w:rtl/>
        </w:rPr>
        <w:t>ن،</w:t>
      </w:r>
      <w:r>
        <w:rPr>
          <w:rtl/>
        </w:rPr>
        <w:t xml:space="preserve"> منف</w:t>
      </w:r>
      <w:r>
        <w:rPr>
          <w:rFonts w:hint="cs"/>
          <w:rtl/>
        </w:rPr>
        <w:t>ی</w:t>
      </w:r>
      <w:r>
        <w:rPr>
          <w:rtl/>
        </w:rPr>
        <w:t>: بالا)</w:t>
      </w:r>
    </w:p>
    <w:p w14:paraId="155080EA" w14:textId="08349182" w:rsidR="0006486D" w:rsidRDefault="0006486D" w:rsidP="0006486D">
      <w:pPr>
        <w:rPr>
          <w:rtl/>
        </w:rPr>
      </w:pPr>
      <w:r>
        <w:rPr>
          <w:rtl/>
        </w:rPr>
        <w:t xml:space="preserve">- </w:t>
      </w:r>
      <w:r>
        <w:t>blur-radius</w:t>
      </w:r>
      <w:r>
        <w:rPr>
          <w:rtl/>
        </w:rPr>
        <w:t>: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محو شدن 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p w14:paraId="4C6E5B30" w14:textId="2B97DEB8" w:rsidR="0006486D" w:rsidRDefault="0006486D" w:rsidP="0006486D">
      <w:pPr>
        <w:rPr>
          <w:rtl/>
        </w:rPr>
      </w:pPr>
      <w:r>
        <w:rPr>
          <w:rtl/>
        </w:rPr>
        <w:t xml:space="preserve">- </w:t>
      </w:r>
      <w:r>
        <w:t>spread-radius</w:t>
      </w:r>
      <w:r>
        <w:rPr>
          <w:rtl/>
        </w:rPr>
        <w:t>: اندازه 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p w14:paraId="40AD1389" w14:textId="732CDED0" w:rsidR="0006486D" w:rsidRDefault="0006486D" w:rsidP="0006486D">
      <w:pPr>
        <w:rPr>
          <w:rtl/>
        </w:rPr>
      </w:pPr>
      <w:r>
        <w:rPr>
          <w:rtl/>
        </w:rPr>
        <w:t xml:space="preserve">- </w:t>
      </w:r>
      <w:r>
        <w:t>color</w:t>
      </w:r>
      <w:r>
        <w:rPr>
          <w:rtl/>
        </w:rPr>
        <w:t>: رنگ 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p w14:paraId="4AD3331B" w14:textId="385C2217" w:rsidR="0006486D" w:rsidRDefault="0006486D" w:rsidP="0006486D">
      <w:pPr>
        <w:rPr>
          <w:rtl/>
        </w:rPr>
      </w:pPr>
      <w:r>
        <w:rPr>
          <w:rtl/>
        </w:rPr>
        <w:t xml:space="preserve">- </w:t>
      </w:r>
      <w:r>
        <w:t>inset</w:t>
      </w:r>
      <w:r>
        <w:rPr>
          <w:rtl/>
        </w:rPr>
        <w:t>: 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</w:p>
    <w:p w14:paraId="29C704BD" w14:textId="7642D01B" w:rsidR="0006486D" w:rsidRDefault="0006486D" w:rsidP="0006486D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box-shadow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486D" w14:paraId="0735AAF1" w14:textId="77777777" w:rsidTr="0006486D">
        <w:tc>
          <w:tcPr>
            <w:tcW w:w="9350" w:type="dxa"/>
          </w:tcPr>
          <w:p w14:paraId="3A710235" w14:textId="77777777" w:rsidR="004C409E" w:rsidRDefault="004C409E" w:rsidP="004C409E">
            <w:pPr>
              <w:pStyle w:val="code"/>
              <w:bidi w:val="0"/>
            </w:pPr>
            <w:r>
              <w:t>&lt;style&gt;</w:t>
            </w:r>
          </w:p>
          <w:p w14:paraId="1C6E8F5C" w14:textId="77777777" w:rsidR="004C409E" w:rsidRDefault="004C409E" w:rsidP="004C409E">
            <w:pPr>
              <w:pStyle w:val="code"/>
              <w:bidi w:val="0"/>
            </w:pPr>
            <w:r>
              <w:t>.shadow-example {</w:t>
            </w:r>
          </w:p>
          <w:p w14:paraId="587E89AC" w14:textId="77777777" w:rsidR="004C409E" w:rsidRDefault="004C409E" w:rsidP="004C409E">
            <w:pPr>
              <w:pStyle w:val="code"/>
              <w:bidi w:val="0"/>
            </w:pPr>
            <w:r>
              <w:t xml:space="preserve">    background-color: white;</w:t>
            </w:r>
          </w:p>
          <w:p w14:paraId="09746FBE" w14:textId="77777777" w:rsidR="004C409E" w:rsidRDefault="004C409E" w:rsidP="004C409E">
            <w:pPr>
              <w:pStyle w:val="code"/>
              <w:bidi w:val="0"/>
            </w:pPr>
            <w:r>
              <w:t xml:space="preserve">    padding: 30px;</w:t>
            </w:r>
          </w:p>
          <w:p w14:paraId="52EF80D9" w14:textId="77777777" w:rsidR="004C409E" w:rsidRDefault="004C409E" w:rsidP="004C409E">
            <w:pPr>
              <w:pStyle w:val="code"/>
              <w:bidi w:val="0"/>
            </w:pPr>
            <w:r>
              <w:t xml:space="preserve">    margin: 20px;</w:t>
            </w:r>
          </w:p>
          <w:p w14:paraId="492EE0D8" w14:textId="77777777" w:rsidR="004C409E" w:rsidRDefault="004C409E" w:rsidP="004C409E">
            <w:pPr>
              <w:pStyle w:val="code"/>
              <w:bidi w:val="0"/>
            </w:pPr>
            <w:r>
              <w:lastRenderedPageBreak/>
              <w:t xml:space="preserve">    border: 1px solid #ddd;</w:t>
            </w:r>
          </w:p>
          <w:p w14:paraId="26749A68" w14:textId="77777777" w:rsidR="004C409E" w:rsidRDefault="004C409E" w:rsidP="004C409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2545CC0" w14:textId="77777777" w:rsidR="004C409E" w:rsidRDefault="004C409E" w:rsidP="004C409E">
            <w:pPr>
              <w:pStyle w:val="code"/>
              <w:bidi w:val="0"/>
              <w:rPr>
                <w:rtl/>
              </w:rPr>
            </w:pPr>
          </w:p>
          <w:p w14:paraId="59770AD7" w14:textId="77777777" w:rsidR="004C409E" w:rsidRDefault="004C409E" w:rsidP="004C409E">
            <w:pPr>
              <w:pStyle w:val="code"/>
              <w:bidi w:val="0"/>
            </w:pPr>
            <w:r>
              <w:t>.shadow-simple {</w:t>
            </w:r>
          </w:p>
          <w:p w14:paraId="46E7B2D2" w14:textId="77777777" w:rsidR="004C409E" w:rsidRDefault="004C409E" w:rsidP="004C409E">
            <w:pPr>
              <w:pStyle w:val="code"/>
              <w:bidi w:val="0"/>
            </w:pPr>
            <w:r>
              <w:t xml:space="preserve">    box-shadow: 5px 5px 10px rgba(0, 0, 0, 0.3);</w:t>
            </w:r>
          </w:p>
          <w:p w14:paraId="41C3FE87" w14:textId="77777777" w:rsidR="004C409E" w:rsidRDefault="004C409E" w:rsidP="004C409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7084B86" w14:textId="77777777" w:rsidR="004C409E" w:rsidRDefault="004C409E" w:rsidP="004C409E">
            <w:pPr>
              <w:pStyle w:val="code"/>
              <w:bidi w:val="0"/>
              <w:rPr>
                <w:rtl/>
              </w:rPr>
            </w:pPr>
          </w:p>
          <w:p w14:paraId="34461C49" w14:textId="77777777" w:rsidR="004C409E" w:rsidRDefault="004C409E" w:rsidP="004C409E">
            <w:pPr>
              <w:pStyle w:val="code"/>
              <w:bidi w:val="0"/>
            </w:pPr>
            <w:r>
              <w:t>.shadow-blur {</w:t>
            </w:r>
          </w:p>
          <w:p w14:paraId="00B7F6BD" w14:textId="77777777" w:rsidR="004C409E" w:rsidRDefault="004C409E" w:rsidP="004C409E">
            <w:pPr>
              <w:pStyle w:val="code"/>
              <w:bidi w:val="0"/>
            </w:pPr>
            <w:r>
              <w:t xml:space="preserve">    box-shadow: 0 0 20px rgba(0, 0, 0, 0.2);</w:t>
            </w:r>
          </w:p>
          <w:p w14:paraId="2C815873" w14:textId="77777777" w:rsidR="004C409E" w:rsidRDefault="004C409E" w:rsidP="004C409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92AF88F" w14:textId="77777777" w:rsidR="004C409E" w:rsidRDefault="004C409E" w:rsidP="004C409E">
            <w:pPr>
              <w:pStyle w:val="code"/>
              <w:bidi w:val="0"/>
              <w:rPr>
                <w:rtl/>
              </w:rPr>
            </w:pPr>
          </w:p>
          <w:p w14:paraId="008E87EB" w14:textId="77777777" w:rsidR="004C409E" w:rsidRDefault="004C409E" w:rsidP="004C409E">
            <w:pPr>
              <w:pStyle w:val="code"/>
              <w:bidi w:val="0"/>
            </w:pPr>
            <w:r>
              <w:t>.shadow-spread {</w:t>
            </w:r>
          </w:p>
          <w:p w14:paraId="7700E4E9" w14:textId="77777777" w:rsidR="004C409E" w:rsidRDefault="004C409E" w:rsidP="004C409E">
            <w:pPr>
              <w:pStyle w:val="code"/>
              <w:bidi w:val="0"/>
            </w:pPr>
            <w:r>
              <w:t xml:space="preserve">    box-shadow: 0 0 0 10px rgba(255, 0, 0, 0.3);</w:t>
            </w:r>
          </w:p>
          <w:p w14:paraId="785AB4BB" w14:textId="77777777" w:rsidR="004C409E" w:rsidRDefault="004C409E" w:rsidP="004C409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AD45980" w14:textId="77777777" w:rsidR="004C409E" w:rsidRDefault="004C409E" w:rsidP="004C409E">
            <w:pPr>
              <w:pStyle w:val="code"/>
              <w:bidi w:val="0"/>
              <w:rPr>
                <w:rtl/>
              </w:rPr>
            </w:pPr>
          </w:p>
          <w:p w14:paraId="4F7A6F2C" w14:textId="77777777" w:rsidR="004C409E" w:rsidRDefault="004C409E" w:rsidP="004C409E">
            <w:pPr>
              <w:pStyle w:val="code"/>
              <w:bidi w:val="0"/>
            </w:pPr>
            <w:r>
              <w:t>.shadow-inset {</w:t>
            </w:r>
          </w:p>
          <w:p w14:paraId="2707C580" w14:textId="77777777" w:rsidR="004C409E" w:rsidRDefault="004C409E" w:rsidP="004C409E">
            <w:pPr>
              <w:pStyle w:val="code"/>
              <w:bidi w:val="0"/>
            </w:pPr>
            <w:r>
              <w:t xml:space="preserve">    box-shadow: inset 0 0 10px rgba(0, 0, 0, 0.5);</w:t>
            </w:r>
          </w:p>
          <w:p w14:paraId="70308328" w14:textId="77777777" w:rsidR="004C409E" w:rsidRDefault="004C409E" w:rsidP="004C409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0249690" w14:textId="77777777" w:rsidR="004C409E" w:rsidRDefault="004C409E" w:rsidP="004C409E">
            <w:pPr>
              <w:pStyle w:val="code"/>
              <w:bidi w:val="0"/>
              <w:rPr>
                <w:rtl/>
              </w:rPr>
            </w:pPr>
          </w:p>
          <w:p w14:paraId="66B0BDB2" w14:textId="77777777" w:rsidR="004C409E" w:rsidRDefault="004C409E" w:rsidP="004C409E">
            <w:pPr>
              <w:pStyle w:val="code"/>
              <w:bidi w:val="0"/>
            </w:pPr>
            <w:r>
              <w:t>.shadow-multiple {</w:t>
            </w:r>
          </w:p>
          <w:p w14:paraId="256A3606" w14:textId="77777777" w:rsidR="004C409E" w:rsidRDefault="004C409E" w:rsidP="004C409E">
            <w:pPr>
              <w:pStyle w:val="code"/>
              <w:bidi w:val="0"/>
            </w:pPr>
            <w:r>
              <w:t xml:space="preserve">    box-shadow: </w:t>
            </w:r>
          </w:p>
          <w:p w14:paraId="76A74E48" w14:textId="77777777" w:rsidR="004C409E" w:rsidRDefault="004C409E" w:rsidP="004C409E">
            <w:pPr>
              <w:pStyle w:val="code"/>
              <w:bidi w:val="0"/>
            </w:pPr>
            <w:r>
              <w:t xml:space="preserve">        5px 5px 10px rgba(0, 0, 0, 0.3),</w:t>
            </w:r>
          </w:p>
          <w:p w14:paraId="0B7312A6" w14:textId="77777777" w:rsidR="004C409E" w:rsidRDefault="004C409E" w:rsidP="004C409E">
            <w:pPr>
              <w:pStyle w:val="code"/>
              <w:bidi w:val="0"/>
            </w:pPr>
            <w:r>
              <w:t xml:space="preserve">        -5px -5px 10px rgba(255, 0, 0, 0.3);</w:t>
            </w:r>
          </w:p>
          <w:p w14:paraId="589F32C2" w14:textId="77777777" w:rsidR="004C409E" w:rsidRDefault="004C409E" w:rsidP="004C409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E6B2F1D" w14:textId="77777777" w:rsidR="004C409E" w:rsidRDefault="004C409E" w:rsidP="004C409E">
            <w:pPr>
              <w:pStyle w:val="code"/>
              <w:bidi w:val="0"/>
              <w:rPr>
                <w:rtl/>
              </w:rPr>
            </w:pPr>
          </w:p>
          <w:p w14:paraId="20FB684B" w14:textId="77777777" w:rsidR="004C409E" w:rsidRDefault="004C409E" w:rsidP="004C409E">
            <w:pPr>
              <w:pStyle w:val="code"/>
              <w:bidi w:val="0"/>
            </w:pPr>
            <w:r>
              <w:t>.shadow-colored {</w:t>
            </w:r>
          </w:p>
          <w:p w14:paraId="67DCC95B" w14:textId="77777777" w:rsidR="004C409E" w:rsidRDefault="004C409E" w:rsidP="004C409E">
            <w:pPr>
              <w:pStyle w:val="code"/>
              <w:bidi w:val="0"/>
            </w:pPr>
            <w:r>
              <w:t xml:space="preserve">    box-shadow: 8px 8px 15px rgba(106, 17, 203, 0.4);</w:t>
            </w:r>
          </w:p>
          <w:p w14:paraId="1C25862C" w14:textId="77777777" w:rsidR="004C409E" w:rsidRDefault="004C409E" w:rsidP="004C409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698FEDA" w14:textId="77777777" w:rsidR="004C409E" w:rsidRDefault="004C409E" w:rsidP="004C409E">
            <w:pPr>
              <w:pStyle w:val="code"/>
              <w:bidi w:val="0"/>
            </w:pPr>
            <w:r>
              <w:t>&lt;/style&gt;</w:t>
            </w:r>
          </w:p>
          <w:p w14:paraId="1675EC3B" w14:textId="77777777" w:rsidR="004C409E" w:rsidRDefault="004C409E" w:rsidP="004C409E">
            <w:pPr>
              <w:pStyle w:val="code"/>
              <w:bidi w:val="0"/>
              <w:rPr>
                <w:rtl/>
              </w:rPr>
            </w:pPr>
          </w:p>
          <w:p w14:paraId="44F450A6" w14:textId="77777777" w:rsidR="004C409E" w:rsidRDefault="004C409E" w:rsidP="004C409E">
            <w:pPr>
              <w:pStyle w:val="code"/>
              <w:bidi w:val="0"/>
              <w:rPr>
                <w:rtl/>
              </w:rPr>
            </w:pPr>
            <w:r>
              <w:t>&lt;div class="shadow-example shadow-simple"&gt;</w:t>
            </w:r>
            <w:r>
              <w:rPr>
                <w:rFonts w:cs="IRANSansWeb(FaNum) Light"/>
                <w:rtl/>
              </w:rPr>
              <w:t>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 xml:space="preserve"> ساده</w:t>
            </w:r>
            <w:r>
              <w:t>&lt;/div&gt;</w:t>
            </w:r>
          </w:p>
          <w:p w14:paraId="6BC6D980" w14:textId="77777777" w:rsidR="004C409E" w:rsidRDefault="004C409E" w:rsidP="004C409E">
            <w:pPr>
              <w:pStyle w:val="code"/>
              <w:bidi w:val="0"/>
              <w:rPr>
                <w:rtl/>
              </w:rPr>
            </w:pPr>
            <w:r>
              <w:t>&lt;div class="shadow-example shadow-blur"&gt;</w:t>
            </w:r>
            <w:r>
              <w:rPr>
                <w:rFonts w:cs="IRANSansWeb(FaNum) Light"/>
                <w:rtl/>
              </w:rPr>
              <w:t>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 xml:space="preserve"> با</w:t>
            </w:r>
            <w:r>
              <w:t xml:space="preserve"> blur </w:t>
            </w:r>
            <w:r>
              <w:rPr>
                <w:rFonts w:cs="IRANSansWeb(FaNum) Light"/>
                <w:rtl/>
              </w:rPr>
              <w:t>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اد</w:t>
            </w:r>
            <w:r>
              <w:t>&lt;/div&gt;</w:t>
            </w:r>
          </w:p>
          <w:p w14:paraId="4693049A" w14:textId="77777777" w:rsidR="004C409E" w:rsidRDefault="004C409E" w:rsidP="004C409E">
            <w:pPr>
              <w:pStyle w:val="code"/>
              <w:bidi w:val="0"/>
              <w:rPr>
                <w:rtl/>
              </w:rPr>
            </w:pPr>
            <w:r>
              <w:t>&lt;div class="shadow-example shadow-spread"&gt;</w:t>
            </w:r>
            <w:r>
              <w:rPr>
                <w:rFonts w:cs="IRANSansWeb(FaNum) Light"/>
                <w:rtl/>
              </w:rPr>
              <w:t>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 xml:space="preserve"> با</w:t>
            </w:r>
            <w:r>
              <w:t xml:space="preserve"> spread&lt;/div&gt;</w:t>
            </w:r>
          </w:p>
          <w:p w14:paraId="11246097" w14:textId="77777777" w:rsidR="004C409E" w:rsidRDefault="004C409E" w:rsidP="004C409E">
            <w:pPr>
              <w:pStyle w:val="code"/>
              <w:bidi w:val="0"/>
              <w:rPr>
                <w:rtl/>
              </w:rPr>
            </w:pPr>
            <w:r>
              <w:t>&lt;div class="shadow-example shadow-inset"&gt;</w:t>
            </w:r>
            <w:r>
              <w:rPr>
                <w:rFonts w:cs="IRANSansWeb(FaNum) Light"/>
                <w:rtl/>
              </w:rPr>
              <w:t>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 xml:space="preserve"> داخل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(inset)&lt;/div&gt;</w:t>
            </w:r>
          </w:p>
          <w:p w14:paraId="3B9A2FC3" w14:textId="77777777" w:rsidR="004C409E" w:rsidRDefault="004C409E" w:rsidP="004C409E">
            <w:pPr>
              <w:pStyle w:val="code"/>
              <w:bidi w:val="0"/>
              <w:rPr>
                <w:rtl/>
              </w:rPr>
            </w:pPr>
            <w:r>
              <w:t>&lt;div class="shadow-example shadow-multiple"&gt;</w:t>
            </w:r>
            <w:r>
              <w:rPr>
                <w:rFonts w:cs="IRANSansWeb(FaNum) Light"/>
                <w:rtl/>
              </w:rPr>
              <w:t>چند 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t>&lt;/div&gt;</w:t>
            </w:r>
          </w:p>
          <w:p w14:paraId="2E04BF8F" w14:textId="25271A71" w:rsidR="0006486D" w:rsidRDefault="004C409E" w:rsidP="004C409E">
            <w:pPr>
              <w:pStyle w:val="code"/>
              <w:bidi w:val="0"/>
            </w:pPr>
            <w:r>
              <w:t>&lt;div class="shadow-example shadow-colored"&gt;</w:t>
            </w:r>
            <w:r>
              <w:rPr>
                <w:rFonts w:cs="IRANSansWeb(FaNum) Light"/>
                <w:rtl/>
              </w:rPr>
              <w:t>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 xml:space="preserve"> رنگ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</w:tc>
      </w:tr>
    </w:tbl>
    <w:p w14:paraId="5485026D" w14:textId="7CA7109D" w:rsidR="0006486D" w:rsidRDefault="004C409E" w:rsidP="004C409E">
      <w:pPr>
        <w:rPr>
          <w:rtl/>
        </w:rPr>
      </w:pPr>
      <w:hyperlink r:id="rId310" w:history="1">
        <w:r w:rsidRPr="004C409E">
          <w:rPr>
            <w:rStyle w:val="Hyperlink"/>
          </w:rPr>
          <w:t>box-shadow</w:t>
        </w:r>
      </w:hyperlink>
    </w:p>
    <w:p w14:paraId="0BC69F9C" w14:textId="1E1E89CD" w:rsidR="00C21CC0" w:rsidRDefault="00C21CC0" w:rsidP="0016259F">
      <w:pPr>
        <w:pStyle w:val="Heading2"/>
        <w:rPr>
          <w:rtl/>
        </w:rPr>
      </w:pPr>
      <w:hyperlink r:id="rId311" w:history="1">
        <w:bookmarkStart w:id="161" w:name="_Toc211464589"/>
        <w:r w:rsidRPr="00A77A59">
          <w:rPr>
            <w:rStyle w:val="Hyperlink"/>
            <w:rFonts w:hint="cs"/>
            <w:rtl/>
          </w:rPr>
          <w:t>لیست ها</w:t>
        </w:r>
        <w:bookmarkEnd w:id="161"/>
      </w:hyperlink>
    </w:p>
    <w:p w14:paraId="38F0C303" w14:textId="57873313" w:rsidR="00C21CC0" w:rsidRDefault="00C21CC0" w:rsidP="0016259F">
      <w:pPr>
        <w:pStyle w:val="bold"/>
        <w:rPr>
          <w:rtl/>
        </w:rPr>
      </w:pPr>
      <w:r>
        <w:t>List-style-type</w:t>
      </w:r>
    </w:p>
    <w:p w14:paraId="38BBB971" w14:textId="3EE73101" w:rsidR="00A77A59" w:rsidRDefault="00A77A59" w:rsidP="00A77A59">
      <w:pPr>
        <w:rPr>
          <w:rtl/>
        </w:rPr>
      </w:pPr>
      <w:r>
        <w:rPr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tl/>
        </w:rPr>
        <w:t xml:space="preserve"> در </w:t>
      </w:r>
      <w:r>
        <w:t>CSS</w:t>
      </w:r>
    </w:p>
    <w:p w14:paraId="0C2B142C" w14:textId="7DDFF257" w:rsidR="00A77A59" w:rsidRDefault="00A77A59" w:rsidP="00A77A59">
      <w:pPr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معرف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tl/>
        </w:rPr>
        <w:t xml:space="preserve"> در </w:t>
      </w:r>
      <w:r>
        <w:t>CSS</w:t>
      </w:r>
    </w:p>
    <w:p w14:paraId="19434C3A" w14:textId="77777777" w:rsidR="00A77A59" w:rsidRDefault="00A77A59" w:rsidP="00A77A59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ظاهر و رفتار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را کنترل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tl/>
        </w:rPr>
        <w:t xml:space="preserve"> شامل دو نوع اصل</w:t>
      </w:r>
      <w:r>
        <w:rPr>
          <w:rFonts w:hint="cs"/>
          <w:rtl/>
        </w:rPr>
        <w:t>ی</w:t>
      </w:r>
      <w:r>
        <w:rPr>
          <w:rtl/>
        </w:rPr>
        <w:t xml:space="preserve"> هستند:</w:t>
      </w:r>
    </w:p>
    <w:p w14:paraId="59A03649" w14:textId="66D1071A" w:rsidR="00A77A59" w:rsidRDefault="00A77A59" w:rsidP="00A77A59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به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</w:p>
    <w:p w14:paraId="6E548135" w14:textId="2051F888" w:rsidR="00A77A59" w:rsidRDefault="00A77A59" w:rsidP="00A77A59">
      <w:pPr>
        <w:rPr>
          <w:rtl/>
        </w:rPr>
      </w:pPr>
      <w:r>
        <w:rPr>
          <w:rtl/>
        </w:rPr>
        <w:t>۱. `</w:t>
      </w:r>
      <w:r>
        <w:t>list-style-type</w:t>
      </w:r>
      <w:r>
        <w:rPr>
          <w:rtl/>
        </w:rPr>
        <w:t>` -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نوع مارکر</w:t>
      </w:r>
    </w:p>
    <w:p w14:paraId="4F303A99" w14:textId="403A76E0" w:rsidR="00A77A59" w:rsidRDefault="00A77A59" w:rsidP="00A77A59">
      <w:pPr>
        <w:rPr>
          <w:rtl/>
        </w:rPr>
      </w:pP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(`&lt;</w:t>
      </w:r>
      <w:r>
        <w:t>ul</w:t>
      </w:r>
      <w:r>
        <w:rPr>
          <w:rtl/>
        </w:rPr>
        <w:t>&gt;`):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7A59" w14:paraId="111F6B2D" w14:textId="77777777" w:rsidTr="00A77A59">
        <w:tc>
          <w:tcPr>
            <w:tcW w:w="9350" w:type="dxa"/>
          </w:tcPr>
          <w:p w14:paraId="34116055" w14:textId="77777777" w:rsidR="00A77A59" w:rsidRDefault="00A77A59" w:rsidP="00A77A59">
            <w:pPr>
              <w:pStyle w:val="code"/>
              <w:bidi w:val="0"/>
              <w:rPr>
                <w:rtl/>
              </w:rPr>
            </w:pPr>
            <w:r>
              <w:t xml:space="preserve">ul.disc { list-style-type: disc; } /* </w:t>
            </w:r>
            <w:r>
              <w:rPr>
                <w:rFonts w:cs="IRANSansWeb(FaNum) Light"/>
                <w:rtl/>
              </w:rPr>
              <w:t>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ش‌فرض</w:t>
            </w:r>
            <w:r>
              <w:rPr>
                <w:rFonts w:cs="IRANSansWeb(FaNum) Light"/>
                <w:rtl/>
              </w:rPr>
              <w:t xml:space="preserve"> - دا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ره</w:t>
            </w:r>
            <w:r>
              <w:rPr>
                <w:rFonts w:cs="IRANSansWeb(FaNum) Light"/>
                <w:rtl/>
              </w:rPr>
              <w:t xml:space="preserve"> پر</w:t>
            </w:r>
            <w:r>
              <w:t xml:space="preserve"> */</w:t>
            </w:r>
          </w:p>
          <w:p w14:paraId="19A96E8E" w14:textId="77777777" w:rsidR="00A77A59" w:rsidRDefault="00A77A59" w:rsidP="00A77A59">
            <w:pPr>
              <w:pStyle w:val="code"/>
              <w:bidi w:val="0"/>
              <w:rPr>
                <w:rtl/>
              </w:rPr>
            </w:pPr>
            <w:r>
              <w:t xml:space="preserve">ul.circle { list-style-type: circle; } /* </w:t>
            </w:r>
            <w:r>
              <w:rPr>
                <w:rFonts w:cs="IRANSansWeb(FaNum) Light"/>
                <w:rtl/>
              </w:rPr>
              <w:t>دا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ره</w:t>
            </w:r>
            <w:r>
              <w:rPr>
                <w:rFonts w:cs="IRANSansWeb(FaNum) Light"/>
                <w:rtl/>
              </w:rPr>
              <w:t xml:space="preserve"> توخال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1402F09D" w14:textId="77777777" w:rsidR="00A77A59" w:rsidRDefault="00A77A59" w:rsidP="00A77A59">
            <w:pPr>
              <w:pStyle w:val="code"/>
              <w:bidi w:val="0"/>
              <w:rPr>
                <w:rtl/>
              </w:rPr>
            </w:pPr>
            <w:r>
              <w:t xml:space="preserve">ul.square { list-style-type: square; } /* </w:t>
            </w:r>
            <w:r>
              <w:rPr>
                <w:rFonts w:cs="IRANSansWeb(FaNum) Light"/>
                <w:rtl/>
              </w:rPr>
              <w:t>مربع</w:t>
            </w:r>
            <w:r>
              <w:t xml:space="preserve"> */</w:t>
            </w:r>
          </w:p>
          <w:p w14:paraId="291476D4" w14:textId="4FD58542" w:rsidR="00A77A59" w:rsidRDefault="00A77A59" w:rsidP="00A77A59">
            <w:pPr>
              <w:pStyle w:val="code"/>
              <w:bidi w:val="0"/>
            </w:pPr>
            <w:r>
              <w:t xml:space="preserve">ul.none { list-style-type: none; } /* </w:t>
            </w:r>
            <w:r>
              <w:rPr>
                <w:rFonts w:cs="IRANSansWeb(FaNum) Light"/>
                <w:rtl/>
              </w:rPr>
              <w:t>بدون مارکر</w:t>
            </w:r>
            <w:r>
              <w:t xml:space="preserve"> */</w:t>
            </w:r>
          </w:p>
        </w:tc>
      </w:tr>
    </w:tbl>
    <w:p w14:paraId="00B30AD4" w14:textId="1AD3870D" w:rsidR="00A77A59" w:rsidRDefault="00A77A59" w:rsidP="00A77A59">
      <w:pPr>
        <w:pStyle w:val="code"/>
      </w:pPr>
      <w:hyperlink r:id="rId312" w:history="1">
        <w:r w:rsidRPr="00A77A59">
          <w:rPr>
            <w:rStyle w:val="Hyperlink"/>
          </w:rPr>
          <w:t>ul</w:t>
        </w:r>
      </w:hyperlink>
    </w:p>
    <w:p w14:paraId="142BD0C4" w14:textId="77777777" w:rsidR="00A77A59" w:rsidRDefault="00A77A59" w:rsidP="00A77A59">
      <w:pPr>
        <w:pStyle w:val="code"/>
      </w:pPr>
    </w:p>
    <w:p w14:paraId="544D0E1B" w14:textId="00CB227A" w:rsidR="00A77A59" w:rsidRDefault="00A77A59" w:rsidP="00A77A59">
      <w:pPr>
        <w:rPr>
          <w:rtl/>
        </w:rPr>
      </w:pPr>
      <w:r>
        <w:rPr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</w:t>
      </w:r>
      <w:r>
        <w:rPr>
          <w:rtl/>
        </w:rPr>
        <w:t xml:space="preserve">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(`&lt;</w:t>
      </w:r>
      <w:r>
        <w:t>ol</w:t>
      </w:r>
      <w:r>
        <w:rPr>
          <w:rtl/>
        </w:rPr>
        <w:t>&gt;`):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7A59" w14:paraId="4A8D2ECB" w14:textId="77777777" w:rsidTr="00A77A59">
        <w:tc>
          <w:tcPr>
            <w:tcW w:w="9350" w:type="dxa"/>
          </w:tcPr>
          <w:p w14:paraId="0C9C725B" w14:textId="77777777" w:rsidR="00A77A59" w:rsidRDefault="00A77A59" w:rsidP="00A77A59">
            <w:pPr>
              <w:pStyle w:val="code"/>
              <w:bidi w:val="0"/>
              <w:rPr>
                <w:rtl/>
              </w:rPr>
            </w:pPr>
            <w:r>
              <w:t xml:space="preserve">ol.decimal { list-style-type: decimal; } /* </w:t>
            </w:r>
            <w:r>
              <w:rPr>
                <w:rFonts w:cs="IRANSansWeb(FaNum) Light"/>
                <w:rtl/>
              </w:rPr>
              <w:t>اعداد لات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t xml:space="preserve"> */</w:t>
            </w:r>
          </w:p>
          <w:p w14:paraId="68DBD7E9" w14:textId="77777777" w:rsidR="00A77A59" w:rsidRDefault="00A77A59" w:rsidP="00A77A59">
            <w:pPr>
              <w:pStyle w:val="code"/>
              <w:bidi w:val="0"/>
              <w:rPr>
                <w:rtl/>
              </w:rPr>
            </w:pPr>
            <w:r>
              <w:t xml:space="preserve">ol.arabic { list-style-type: arabic-indic; } /* </w:t>
            </w:r>
            <w:r>
              <w:rPr>
                <w:rFonts w:cs="IRANSansWeb(FaNum) Light"/>
                <w:rtl/>
              </w:rPr>
              <w:t>اعداد عرب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54F6F117" w14:textId="77777777" w:rsidR="00A77A59" w:rsidRDefault="00A77A59" w:rsidP="00A77A59">
            <w:pPr>
              <w:pStyle w:val="code"/>
              <w:bidi w:val="0"/>
              <w:rPr>
                <w:rtl/>
              </w:rPr>
            </w:pPr>
            <w:r>
              <w:t xml:space="preserve">ol.persian { list-style-type: persian; } /* </w:t>
            </w:r>
            <w:r>
              <w:rPr>
                <w:rFonts w:cs="IRANSansWeb(FaNum) Light"/>
                <w:rtl/>
              </w:rPr>
              <w:t>اعداد فارس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208BEB54" w14:textId="77777777" w:rsidR="00A77A59" w:rsidRDefault="00A77A59" w:rsidP="00A77A59">
            <w:pPr>
              <w:pStyle w:val="code"/>
              <w:bidi w:val="0"/>
              <w:rPr>
                <w:rtl/>
              </w:rPr>
            </w:pPr>
            <w:r>
              <w:t xml:space="preserve">ol.roman { list-style-type: upper-roman; } /* </w:t>
            </w:r>
            <w:r>
              <w:rPr>
                <w:rFonts w:cs="IRANSansWeb(FaNum) Light"/>
                <w:rtl/>
              </w:rPr>
              <w:t>اعداد روم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بزرگ</w:t>
            </w:r>
            <w:r>
              <w:t xml:space="preserve"> */</w:t>
            </w:r>
          </w:p>
          <w:p w14:paraId="5E03958D" w14:textId="32CFC58A" w:rsidR="00A77A59" w:rsidRDefault="00A77A59" w:rsidP="00A77A59">
            <w:pPr>
              <w:pStyle w:val="code"/>
              <w:bidi w:val="0"/>
            </w:pPr>
            <w:r>
              <w:t xml:space="preserve">ol.alpha { list-style-type: lower-alpha; } /* </w:t>
            </w:r>
            <w:r>
              <w:rPr>
                <w:rFonts w:cs="IRANSansWeb(FaNum) Light"/>
                <w:rtl/>
              </w:rPr>
              <w:t>حروف کوچک</w:t>
            </w:r>
            <w:r>
              <w:t xml:space="preserve"> */</w:t>
            </w:r>
          </w:p>
        </w:tc>
      </w:tr>
    </w:tbl>
    <w:p w14:paraId="2B22F7D4" w14:textId="595307D9" w:rsidR="00A77A59" w:rsidRDefault="00A77A59" w:rsidP="00A77A59">
      <w:hyperlink r:id="rId313" w:history="1">
        <w:r w:rsidRPr="00A77A59">
          <w:rPr>
            <w:rStyle w:val="Hyperlink"/>
          </w:rPr>
          <w:t>ol</w:t>
        </w:r>
      </w:hyperlink>
    </w:p>
    <w:p w14:paraId="5AEBD8FF" w14:textId="3972C5E1" w:rsidR="00A77A59" w:rsidRDefault="00A77A59" w:rsidP="00A77A59">
      <w:pPr>
        <w:rPr>
          <w:rtl/>
        </w:rPr>
      </w:pPr>
      <w:r>
        <w:rPr>
          <w:rtl/>
        </w:rPr>
        <w:t xml:space="preserve"> ۲. `</w:t>
      </w:r>
      <w:r>
        <w:t>list-style-position</w:t>
      </w:r>
      <w:r>
        <w:rPr>
          <w:rtl/>
        </w:rPr>
        <w:t>` -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مارکر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7A59" w14:paraId="3C9E55CA" w14:textId="77777777" w:rsidTr="00A77A59">
        <w:tc>
          <w:tcPr>
            <w:tcW w:w="9350" w:type="dxa"/>
          </w:tcPr>
          <w:p w14:paraId="292B291F" w14:textId="77777777" w:rsidR="000A5CC5" w:rsidRDefault="000A5CC5" w:rsidP="000A5CC5">
            <w:pPr>
              <w:pStyle w:val="code"/>
              <w:bidi w:val="0"/>
              <w:rPr>
                <w:rtl/>
              </w:rPr>
            </w:pPr>
            <w:r>
              <w:t xml:space="preserve">ul.inside { list-style-position: inside; } /* </w:t>
            </w:r>
            <w:r>
              <w:rPr>
                <w:rFonts w:cs="IRANSansWeb(FaNum) Light"/>
                <w:rtl/>
              </w:rPr>
              <w:t>مارکر داخل جعبه</w:t>
            </w:r>
            <w:r>
              <w:t xml:space="preserve"> */</w:t>
            </w:r>
          </w:p>
          <w:p w14:paraId="30D02814" w14:textId="77D54933" w:rsidR="00A77A59" w:rsidRDefault="000A5CC5" w:rsidP="000A5CC5">
            <w:pPr>
              <w:pStyle w:val="code"/>
              <w:bidi w:val="0"/>
            </w:pPr>
            <w:r>
              <w:t xml:space="preserve">ul.outside { list-style-position: outside; } /* </w:t>
            </w:r>
            <w:r>
              <w:rPr>
                <w:rFonts w:cs="IRANSansWeb(FaNum) Light"/>
                <w:rtl/>
              </w:rPr>
              <w:t>مارکر خارج جعبه (پ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ش‌فرض</w:t>
            </w:r>
            <w:r>
              <w:rPr>
                <w:rFonts w:cs="IRANSansWeb(FaNum) Light"/>
                <w:rtl/>
              </w:rPr>
              <w:t>)</w:t>
            </w:r>
            <w:r>
              <w:t xml:space="preserve"> */</w:t>
            </w:r>
          </w:p>
        </w:tc>
      </w:tr>
    </w:tbl>
    <w:p w14:paraId="24F089D4" w14:textId="63BA13D0" w:rsidR="00A77A59" w:rsidRDefault="000A5CC5" w:rsidP="000A5CC5">
      <w:pPr>
        <w:pStyle w:val="code"/>
        <w:rPr>
          <w:rtl/>
        </w:rPr>
      </w:pPr>
      <w:hyperlink r:id="rId314" w:history="1">
        <w:r w:rsidRPr="000A5CC5">
          <w:rPr>
            <w:rStyle w:val="Hyperlink"/>
          </w:rPr>
          <w:t>position</w:t>
        </w:r>
      </w:hyperlink>
    </w:p>
    <w:p w14:paraId="06C75F84" w14:textId="77777777" w:rsidR="000A5CC5" w:rsidRDefault="000A5CC5" w:rsidP="00A77A59">
      <w:pPr>
        <w:rPr>
          <w:rtl/>
        </w:rPr>
      </w:pPr>
    </w:p>
    <w:p w14:paraId="7D0AFEF0" w14:textId="2D36FA41" w:rsidR="00A77A59" w:rsidRDefault="000A5CC5" w:rsidP="000A5CC5">
      <w:pPr>
        <w:ind w:left="4"/>
        <w:rPr>
          <w:rtl/>
        </w:rPr>
      </w:pPr>
      <w:r>
        <w:rPr>
          <w:rFonts w:hint="cs"/>
          <w:rtl/>
        </w:rPr>
        <w:t xml:space="preserve">3. </w:t>
      </w:r>
      <w:r w:rsidR="00A77A59">
        <w:t>list-style-image</w:t>
      </w:r>
      <w:r w:rsidR="00A77A59">
        <w:rPr>
          <w:rtl/>
        </w:rPr>
        <w:t xml:space="preserve"> - تصو</w:t>
      </w:r>
      <w:r w:rsidR="00A77A59">
        <w:rPr>
          <w:rFonts w:hint="cs"/>
          <w:rtl/>
        </w:rPr>
        <w:t>ی</w:t>
      </w:r>
      <w:r w:rsidR="00A77A59">
        <w:rPr>
          <w:rFonts w:hint="eastAsia"/>
          <w:rtl/>
        </w:rPr>
        <w:t>ر</w:t>
      </w:r>
      <w:r w:rsidR="00A77A59">
        <w:rPr>
          <w:rtl/>
        </w:rPr>
        <w:t xml:space="preserve"> به جا</w:t>
      </w:r>
      <w:r w:rsidR="00A77A59">
        <w:rPr>
          <w:rFonts w:hint="cs"/>
          <w:rtl/>
        </w:rPr>
        <w:t>ی</w:t>
      </w:r>
      <w:r w:rsidR="00A77A59">
        <w:rPr>
          <w:rtl/>
        </w:rPr>
        <w:t xml:space="preserve"> مارکر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5CC5" w14:paraId="0F056BCC" w14:textId="77777777" w:rsidTr="000A5CC5">
        <w:tc>
          <w:tcPr>
            <w:tcW w:w="9350" w:type="dxa"/>
          </w:tcPr>
          <w:p w14:paraId="1EED41E3" w14:textId="7B65848B" w:rsidR="000A5CC5" w:rsidRDefault="000A5CC5" w:rsidP="000A5CC5">
            <w:pPr>
              <w:pStyle w:val="code"/>
              <w:bidi w:val="0"/>
            </w:pPr>
            <w:r w:rsidRPr="000A5CC5">
              <w:t>ul.custom { list-style-image: url('bullet.png'); }</w:t>
            </w:r>
          </w:p>
        </w:tc>
      </w:tr>
    </w:tbl>
    <w:p w14:paraId="2A9CA45D" w14:textId="029610EC" w:rsidR="000A5CC5" w:rsidRDefault="002462A9" w:rsidP="002462A9">
      <w:pPr>
        <w:rPr>
          <w:rtl/>
        </w:rPr>
      </w:pPr>
      <w:hyperlink r:id="rId315" w:history="1">
        <w:r w:rsidRPr="002462A9">
          <w:rPr>
            <w:rStyle w:val="Hyperlink"/>
          </w:rPr>
          <w:t>image</w:t>
        </w:r>
      </w:hyperlink>
    </w:p>
    <w:p w14:paraId="70EF7B5C" w14:textId="00CFF919" w:rsidR="00A77A59" w:rsidRDefault="00A77A59" w:rsidP="00A77A59">
      <w:pPr>
        <w:rPr>
          <w:rtl/>
        </w:rPr>
      </w:pPr>
      <w:r>
        <w:rPr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نماد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09FD" w14:paraId="1DC73A91" w14:textId="77777777" w:rsidTr="005E09FD">
        <w:tc>
          <w:tcPr>
            <w:tcW w:w="9350" w:type="dxa"/>
          </w:tcPr>
          <w:p w14:paraId="5D799EA0" w14:textId="56510E8C" w:rsidR="005E09FD" w:rsidRDefault="005E09FD" w:rsidP="005E09FD">
            <w:pPr>
              <w:pStyle w:val="code"/>
              <w:bidi w:val="0"/>
            </w:pPr>
            <w:r w:rsidRPr="005E09FD">
              <w:t>.symbolic { list-style-type: "</w:t>
            </w:r>
            <w:r w:rsidRPr="005E09FD">
              <w:rPr>
                <w:rFonts w:ascii="Segoe UI Symbol" w:hAnsi="Segoe UI Symbol" w:cs="Segoe UI Symbol"/>
              </w:rPr>
              <w:t>★</w:t>
            </w:r>
            <w:r w:rsidRPr="005E09FD">
              <w:t xml:space="preserve"> "; } /* </w:t>
            </w:r>
            <w:r w:rsidRPr="005E09FD">
              <w:rPr>
                <w:rFonts w:cs="IRANSansWeb(FaNum) Light"/>
                <w:rtl/>
              </w:rPr>
              <w:t>استفاده از کاراکتر خاص</w:t>
            </w:r>
            <w:r w:rsidRPr="005E09FD">
              <w:t xml:space="preserve"> */</w:t>
            </w:r>
          </w:p>
        </w:tc>
      </w:tr>
    </w:tbl>
    <w:p w14:paraId="2E5C6957" w14:textId="77777777" w:rsidR="00A77A59" w:rsidRDefault="00A77A59" w:rsidP="005E09FD">
      <w:pPr>
        <w:bidi w:val="0"/>
        <w:rPr>
          <w:rtl/>
        </w:rPr>
      </w:pPr>
    </w:p>
    <w:p w14:paraId="4B56665F" w14:textId="4B67E50F" w:rsidR="00A77A59" w:rsidRDefault="00A77A59" w:rsidP="00A77A59">
      <w:pPr>
        <w:rPr>
          <w:rtl/>
        </w:rPr>
      </w:pP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فن</w:t>
      </w:r>
      <w:r>
        <w:rPr>
          <w:rFonts w:hint="cs"/>
          <w:rtl/>
        </w:rPr>
        <w:t>ی</w:t>
      </w:r>
      <w:r>
        <w:rPr>
          <w:rtl/>
        </w:rPr>
        <w:t xml:space="preserve"> مهم</w:t>
      </w:r>
    </w:p>
    <w:p w14:paraId="04FA2F9E" w14:textId="163E0D50" w:rsidR="00A77A59" w:rsidRDefault="00A77A59" w:rsidP="005E09FD">
      <w:pPr>
        <w:rPr>
          <w:rtl/>
        </w:rPr>
      </w:pPr>
      <w:r>
        <w:rPr>
          <w:rtl/>
        </w:rPr>
        <w:t>- مقدار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ul</w:t>
      </w:r>
      <w:r w:rsidR="005E09FD">
        <w:t xml:space="preserve">: </w:t>
      </w:r>
      <w:r>
        <w:t>disc</w:t>
      </w:r>
    </w:p>
    <w:p w14:paraId="0D0183B0" w14:textId="7568AA76" w:rsidR="00A77A59" w:rsidRDefault="00A77A59" w:rsidP="005E09FD">
      <w:pPr>
        <w:rPr>
          <w:rtl/>
        </w:rPr>
      </w:pPr>
      <w:r>
        <w:rPr>
          <w:rtl/>
        </w:rPr>
        <w:t>- مقدار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ol</w:t>
      </w:r>
      <w:r w:rsidR="005E09FD">
        <w:t xml:space="preserve">: </w:t>
      </w:r>
      <w:r>
        <w:t>decimal</w:t>
      </w:r>
    </w:p>
    <w:p w14:paraId="0E25AEC3" w14:textId="4A5DB9A3" w:rsidR="00A77A59" w:rsidRDefault="00A77A59" w:rsidP="00A77A59">
      <w:pPr>
        <w:rPr>
          <w:rtl/>
        </w:rPr>
      </w:pPr>
      <w:r>
        <w:rPr>
          <w:rtl/>
        </w:rPr>
        <w:t xml:space="preserve">- با </w:t>
      </w:r>
      <w:r>
        <w:t>none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مارکرها را حذف کرد</w:t>
      </w:r>
    </w:p>
    <w:p w14:paraId="56AE2EAD" w14:textId="1A802B95" w:rsidR="00A77A59" w:rsidRDefault="00A77A59" w:rsidP="00A77A59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از::</w:t>
      </w:r>
      <w:r>
        <w:t>marker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مارکرها استفاده کرد</w:t>
      </w:r>
    </w:p>
    <w:p w14:paraId="734199C2" w14:textId="2EE9273B" w:rsidR="00A77A59" w:rsidRDefault="00A77A59" w:rsidP="00A77A59">
      <w:pPr>
        <w:rPr>
          <w:rtl/>
        </w:rPr>
      </w:pPr>
      <w:r>
        <w:rPr>
          <w:rtl/>
        </w:rPr>
        <w:t xml:space="preserve">- از </w:t>
      </w:r>
      <w:r>
        <w:t>direction: rtl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</w:t>
      </w:r>
      <w:r>
        <w:rPr>
          <w:rtl/>
        </w:rPr>
        <w:t xml:space="preserve"> فارس</w:t>
      </w:r>
      <w:r>
        <w:rPr>
          <w:rFonts w:hint="cs"/>
          <w:rtl/>
        </w:rPr>
        <w:t>ی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67434C7D" w14:textId="4755E0CA" w:rsidR="00A77A59" w:rsidRDefault="00A77A59" w:rsidP="00A77A59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به شما کنترل کامل رو</w:t>
      </w:r>
      <w:r>
        <w:rPr>
          <w:rFonts w:hint="cs"/>
          <w:rtl/>
        </w:rPr>
        <w:t>ی</w:t>
      </w:r>
      <w:r>
        <w:rPr>
          <w:rtl/>
        </w:rPr>
        <w:t xml:space="preserve"> ظاهر و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tl/>
        </w:rPr>
        <w:t xml:space="preserve"> در صفحات 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6B80208" w14:textId="6DA7C910" w:rsidR="005E09FD" w:rsidRDefault="005E09FD" w:rsidP="005E09FD">
      <w:pPr>
        <w:pStyle w:val="Heading2"/>
      </w:pPr>
      <w:hyperlink r:id="rId316" w:history="1">
        <w:bookmarkStart w:id="162" w:name="_Toc211464590"/>
        <w:r w:rsidRPr="001E7643">
          <w:rPr>
            <w:rStyle w:val="Hyperlink"/>
            <w:rFonts w:hint="cs"/>
            <w:rtl/>
          </w:rPr>
          <w:t>فونت آیکون ها:</w:t>
        </w:r>
        <w:bookmarkEnd w:id="162"/>
      </w:hyperlink>
    </w:p>
    <w:p w14:paraId="2768691F" w14:textId="424923AC" w:rsidR="001E7643" w:rsidRPr="001E7643" w:rsidRDefault="001E7643" w:rsidP="001E7643">
      <w:pPr>
        <w:rPr>
          <w:rtl/>
        </w:rPr>
      </w:pPr>
      <w:r w:rsidRPr="001E7643">
        <w:rPr>
          <w:rtl/>
        </w:rPr>
        <w:t>فونت</w:t>
      </w:r>
      <w:r>
        <w:rPr>
          <w:rFonts w:hint="cs"/>
          <w:rtl/>
        </w:rPr>
        <w:t>‌</w:t>
      </w:r>
      <w:r w:rsidRPr="001E7643">
        <w:rPr>
          <w:rtl/>
        </w:rPr>
        <w:t>ها</w:t>
      </w:r>
      <w:r w:rsidRPr="001E7643">
        <w:rPr>
          <w:rFonts w:hint="cs"/>
          <w:rtl/>
        </w:rPr>
        <w:t>ی</w:t>
      </w:r>
      <w:r w:rsidRPr="001E7643">
        <w:rPr>
          <w:rtl/>
        </w:rPr>
        <w:t xml:space="preserve"> آ</w:t>
      </w:r>
      <w:r w:rsidRPr="001E7643">
        <w:rPr>
          <w:rFonts w:hint="cs"/>
          <w:rtl/>
        </w:rPr>
        <w:t>ی</w:t>
      </w:r>
      <w:r w:rsidRPr="001E7643">
        <w:rPr>
          <w:rFonts w:hint="eastAsia"/>
          <w:rtl/>
        </w:rPr>
        <w:t>کون</w:t>
      </w:r>
      <w:r w:rsidRPr="001E7643">
        <w:rPr>
          <w:rtl/>
        </w:rPr>
        <w:t xml:space="preserve"> مجموعها</w:t>
      </w:r>
      <w:r w:rsidRPr="001E7643">
        <w:rPr>
          <w:rFonts w:hint="cs"/>
          <w:rtl/>
        </w:rPr>
        <w:t>ی</w:t>
      </w:r>
      <w:r w:rsidRPr="001E7643">
        <w:rPr>
          <w:rtl/>
        </w:rPr>
        <w:t xml:space="preserve"> از نمادها و شکلها هستند که به</w:t>
      </w:r>
      <w:r>
        <w:rPr>
          <w:rFonts w:hint="cs"/>
          <w:rtl/>
        </w:rPr>
        <w:t xml:space="preserve">‌ </w:t>
      </w:r>
      <w:r w:rsidRPr="001E7643">
        <w:rPr>
          <w:rtl/>
        </w:rPr>
        <w:t>جا</w:t>
      </w:r>
      <w:r w:rsidRPr="001E7643">
        <w:rPr>
          <w:rFonts w:hint="cs"/>
          <w:rtl/>
        </w:rPr>
        <w:t>ی</w:t>
      </w:r>
      <w:r w:rsidRPr="001E7643">
        <w:rPr>
          <w:rtl/>
        </w:rPr>
        <w:t xml:space="preserve"> حروف در </w:t>
      </w:r>
      <w:r w:rsidRPr="001E7643">
        <w:rPr>
          <w:rFonts w:hint="cs"/>
          <w:rtl/>
        </w:rPr>
        <w:t>ی</w:t>
      </w:r>
      <w:r w:rsidRPr="001E7643">
        <w:rPr>
          <w:rFonts w:hint="eastAsia"/>
          <w:rtl/>
        </w:rPr>
        <w:t>ک</w:t>
      </w:r>
      <w:r w:rsidRPr="001E7643">
        <w:rPr>
          <w:rtl/>
        </w:rPr>
        <w:t xml:space="preserve"> فونت قرار گرفته</w:t>
      </w:r>
      <w:r>
        <w:rPr>
          <w:rFonts w:hint="cs"/>
          <w:rtl/>
        </w:rPr>
        <w:t>‌</w:t>
      </w:r>
      <w:r w:rsidRPr="001E7643">
        <w:rPr>
          <w:rtl/>
        </w:rPr>
        <w:t>اند و م</w:t>
      </w:r>
      <w:r w:rsidRPr="001E7643">
        <w:rPr>
          <w:rFonts w:hint="cs"/>
          <w:rtl/>
        </w:rPr>
        <w:t>ی</w:t>
      </w:r>
      <w:r w:rsidRPr="001E7643">
        <w:rPr>
          <w:rFonts w:hint="eastAsia"/>
          <w:rtl/>
        </w:rPr>
        <w:t>توان</w:t>
      </w:r>
      <w:r w:rsidRPr="001E7643">
        <w:rPr>
          <w:rFonts w:hint="cs"/>
          <w:rtl/>
        </w:rPr>
        <w:t>ی</w:t>
      </w:r>
      <w:r w:rsidRPr="001E7643">
        <w:rPr>
          <w:rFonts w:hint="eastAsia"/>
          <w:rtl/>
        </w:rPr>
        <w:t>د</w:t>
      </w:r>
      <w:r w:rsidRPr="001E7643">
        <w:rPr>
          <w:rtl/>
        </w:rPr>
        <w:t xml:space="preserve"> مانند متن معمول</w:t>
      </w:r>
      <w:r w:rsidRPr="001E7643">
        <w:rPr>
          <w:rFonts w:hint="cs"/>
          <w:rtl/>
        </w:rPr>
        <w:t>ی</w:t>
      </w:r>
      <w:r w:rsidRPr="001E7643">
        <w:rPr>
          <w:rFonts w:hint="eastAsia"/>
          <w:rtl/>
        </w:rPr>
        <w:t>،</w:t>
      </w:r>
      <w:r w:rsidRPr="001E7643">
        <w:rPr>
          <w:rtl/>
        </w:rPr>
        <w:t xml:space="preserve"> اندازه و رنگ آنها را با </w:t>
      </w:r>
      <w:r w:rsidRPr="001E7643">
        <w:t>CSS</w:t>
      </w:r>
      <w:r w:rsidRPr="001E7643">
        <w:rPr>
          <w:rtl/>
        </w:rPr>
        <w:t xml:space="preserve"> تغ</w:t>
      </w:r>
      <w:r w:rsidRPr="001E7643">
        <w:rPr>
          <w:rFonts w:hint="cs"/>
          <w:rtl/>
        </w:rPr>
        <w:t>یی</w:t>
      </w:r>
      <w:r w:rsidRPr="001E7643">
        <w:rPr>
          <w:rFonts w:hint="eastAsia"/>
          <w:rtl/>
        </w:rPr>
        <w:t>ر</w:t>
      </w:r>
      <w:r w:rsidRPr="001E7643">
        <w:rPr>
          <w:rtl/>
        </w:rPr>
        <w:t xml:space="preserve"> ده</w:t>
      </w:r>
      <w:r w:rsidRPr="001E7643">
        <w:rPr>
          <w:rFonts w:hint="cs"/>
          <w:rtl/>
        </w:rPr>
        <w:t>ی</w:t>
      </w:r>
      <w:r w:rsidRPr="001E7643">
        <w:rPr>
          <w:rFonts w:hint="eastAsia"/>
          <w:rtl/>
        </w:rPr>
        <w:t>د</w:t>
      </w:r>
      <w:r w:rsidRPr="001E7643">
        <w:rPr>
          <w:rtl/>
        </w:rPr>
        <w:t xml:space="preserve"> و چون به صورت بردار</w:t>
      </w:r>
      <w:r w:rsidRPr="001E7643">
        <w:rPr>
          <w:rFonts w:hint="cs"/>
          <w:rtl/>
        </w:rPr>
        <w:t>ی</w:t>
      </w:r>
      <w:r w:rsidRPr="001E7643">
        <w:rPr>
          <w:rtl/>
        </w:rPr>
        <w:t xml:space="preserve"> هستند، بدون افت ک</w:t>
      </w:r>
      <w:r w:rsidRPr="001E7643">
        <w:rPr>
          <w:rFonts w:hint="cs"/>
          <w:rtl/>
        </w:rPr>
        <w:t>ی</w:t>
      </w:r>
      <w:r w:rsidRPr="001E7643">
        <w:rPr>
          <w:rFonts w:hint="eastAsia"/>
          <w:rtl/>
        </w:rPr>
        <w:t>ف</w:t>
      </w:r>
      <w:r w:rsidRPr="001E7643">
        <w:rPr>
          <w:rFonts w:hint="cs"/>
          <w:rtl/>
        </w:rPr>
        <w:t>ی</w:t>
      </w:r>
      <w:r w:rsidRPr="001E7643">
        <w:rPr>
          <w:rFonts w:hint="eastAsia"/>
          <w:rtl/>
        </w:rPr>
        <w:t>ت</w:t>
      </w:r>
      <w:r w:rsidRPr="001E7643">
        <w:rPr>
          <w:rtl/>
        </w:rPr>
        <w:t xml:space="preserve"> بزرگنما</w:t>
      </w:r>
      <w:r w:rsidRPr="001E7643">
        <w:rPr>
          <w:rFonts w:hint="cs"/>
          <w:rtl/>
        </w:rPr>
        <w:t>یی</w:t>
      </w:r>
      <w:r w:rsidRPr="001E7643">
        <w:rPr>
          <w:rtl/>
        </w:rPr>
        <w:t xml:space="preserve"> کن</w:t>
      </w:r>
      <w:r w:rsidRPr="001E7643">
        <w:rPr>
          <w:rFonts w:hint="cs"/>
          <w:rtl/>
        </w:rPr>
        <w:t>ی</w:t>
      </w:r>
      <w:r w:rsidRPr="001E7643">
        <w:rPr>
          <w:rFonts w:hint="eastAsia"/>
          <w:rtl/>
        </w:rPr>
        <w:t>د</w:t>
      </w:r>
    </w:p>
    <w:tbl>
      <w:tblPr>
        <w:tblStyle w:val="TableGrid"/>
        <w:bidiVisual/>
        <w:tblW w:w="9460" w:type="dxa"/>
        <w:tblLook w:val="04A0" w:firstRow="1" w:lastRow="0" w:firstColumn="1" w:lastColumn="0" w:noHBand="0" w:noVBand="1"/>
      </w:tblPr>
      <w:tblGrid>
        <w:gridCol w:w="3152"/>
        <w:gridCol w:w="3154"/>
        <w:gridCol w:w="3154"/>
      </w:tblGrid>
      <w:tr w:rsidR="00CD4657" w:rsidRPr="00CD4657" w14:paraId="5811D59C" w14:textId="77777777" w:rsidTr="00CD4657">
        <w:trPr>
          <w:trHeight w:val="401"/>
        </w:trPr>
        <w:tc>
          <w:tcPr>
            <w:tcW w:w="3152" w:type="dxa"/>
          </w:tcPr>
          <w:p w14:paraId="34D3433C" w14:textId="77777777" w:rsidR="00CD4657" w:rsidRPr="00CD4657" w:rsidRDefault="00CD4657" w:rsidP="00FC2FAD">
            <w:pPr>
              <w:rPr>
                <w:rtl/>
              </w:rPr>
            </w:pPr>
            <w:r w:rsidRPr="00CD4657">
              <w:rPr>
                <w:rtl/>
              </w:rPr>
              <w:t xml:space="preserve"> نام کتابخانه </w:t>
            </w:r>
          </w:p>
        </w:tc>
        <w:tc>
          <w:tcPr>
            <w:tcW w:w="3154" w:type="dxa"/>
          </w:tcPr>
          <w:p w14:paraId="27C73708" w14:textId="77777777" w:rsidR="00CD4657" w:rsidRPr="00CD4657" w:rsidRDefault="00CD4657" w:rsidP="00FC2FAD">
            <w:pPr>
              <w:rPr>
                <w:rtl/>
              </w:rPr>
            </w:pPr>
            <w:r w:rsidRPr="00CD4657">
              <w:rPr>
                <w:rtl/>
              </w:rPr>
              <w:t xml:space="preserve"> توض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Fonts w:hint="eastAsia"/>
                <w:rtl/>
              </w:rPr>
              <w:t>حات</w:t>
            </w:r>
            <w:r w:rsidRPr="00CD4657">
              <w:rPr>
                <w:rtl/>
              </w:rPr>
              <w:t xml:space="preserve"> </w:t>
            </w:r>
          </w:p>
        </w:tc>
        <w:tc>
          <w:tcPr>
            <w:tcW w:w="3154" w:type="dxa"/>
          </w:tcPr>
          <w:p w14:paraId="2096E668" w14:textId="77777777" w:rsidR="00CD4657" w:rsidRPr="00CD4657" w:rsidRDefault="00CD4657" w:rsidP="00FC2FAD">
            <w:pPr>
              <w:rPr>
                <w:rtl/>
              </w:rPr>
            </w:pPr>
            <w:r w:rsidRPr="00CD4657">
              <w:rPr>
                <w:rtl/>
              </w:rPr>
              <w:t xml:space="preserve"> تعداد آ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Fonts w:hint="eastAsia"/>
                <w:rtl/>
              </w:rPr>
              <w:t>کون</w:t>
            </w:r>
            <w:r w:rsidRPr="00CD4657">
              <w:rPr>
                <w:rtl/>
              </w:rPr>
              <w:t xml:space="preserve"> (تقر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Fonts w:hint="eastAsia"/>
                <w:rtl/>
              </w:rPr>
              <w:t>ب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tl/>
              </w:rPr>
              <w:t xml:space="preserve">) </w:t>
            </w:r>
          </w:p>
        </w:tc>
      </w:tr>
      <w:tr w:rsidR="00CD4657" w:rsidRPr="00CD4657" w14:paraId="3EDD47D3" w14:textId="77777777" w:rsidTr="00CD4657">
        <w:trPr>
          <w:trHeight w:val="1191"/>
        </w:trPr>
        <w:tc>
          <w:tcPr>
            <w:tcW w:w="3152" w:type="dxa"/>
          </w:tcPr>
          <w:p w14:paraId="0745411B" w14:textId="46811066" w:rsidR="00CD4657" w:rsidRPr="00CD4657" w:rsidRDefault="00CD4657" w:rsidP="00CD4657">
            <w:pPr>
              <w:bidi w:val="0"/>
              <w:rPr>
                <w:rtl/>
              </w:rPr>
            </w:pPr>
            <w:r w:rsidRPr="00CD4657">
              <w:rPr>
                <w:rtl/>
              </w:rPr>
              <w:t xml:space="preserve"> </w:t>
            </w:r>
            <w:hyperlink r:id="rId317" w:history="1">
              <w:r w:rsidRPr="00CD4657">
                <w:rPr>
                  <w:rStyle w:val="Hyperlink"/>
                </w:rPr>
                <w:t>Font Awesome</w:t>
              </w:r>
            </w:hyperlink>
            <w:r w:rsidRPr="00CD4657">
              <w:rPr>
                <w:rtl/>
              </w:rPr>
              <w:t xml:space="preserve"> </w:t>
            </w:r>
          </w:p>
        </w:tc>
        <w:tc>
          <w:tcPr>
            <w:tcW w:w="3154" w:type="dxa"/>
          </w:tcPr>
          <w:p w14:paraId="06DF4CC7" w14:textId="00B4CC4B" w:rsidR="00CD4657" w:rsidRPr="00CD4657" w:rsidRDefault="00CD4657" w:rsidP="00FC2FAD">
            <w:pPr>
              <w:rPr>
                <w:rtl/>
              </w:rPr>
            </w:pPr>
            <w:r w:rsidRPr="00CD4657">
              <w:rPr>
                <w:rtl/>
              </w:rPr>
              <w:t xml:space="preserve"> 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Fonts w:hint="eastAsia"/>
                <w:rtl/>
              </w:rPr>
              <w:t>ک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tl/>
              </w:rPr>
              <w:t xml:space="preserve"> از </w:t>
            </w:r>
            <w:r>
              <w:t xml:space="preserve"> </w:t>
            </w:r>
            <w:r w:rsidRPr="00CD4657">
              <w:rPr>
                <w:rtl/>
              </w:rPr>
              <w:t>محبوب‌تر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Fonts w:hint="eastAsia"/>
                <w:rtl/>
              </w:rPr>
              <w:t>ن</w:t>
            </w:r>
            <w:r w:rsidRPr="00CD4657">
              <w:rPr>
                <w:rtl/>
              </w:rPr>
              <w:t xml:space="preserve"> و کامل‌تر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Fonts w:hint="eastAsia"/>
                <w:rtl/>
              </w:rPr>
              <w:t>ن</w:t>
            </w:r>
            <w:r>
              <w:t xml:space="preserve"> </w:t>
            </w:r>
            <w:r w:rsidRPr="00CD4657">
              <w:rPr>
                <w:rtl/>
              </w:rPr>
              <w:t xml:space="preserve"> کتابخانه‌ها </w:t>
            </w:r>
          </w:p>
        </w:tc>
        <w:tc>
          <w:tcPr>
            <w:tcW w:w="3154" w:type="dxa"/>
          </w:tcPr>
          <w:p w14:paraId="3F9128F6" w14:textId="77777777" w:rsidR="00CD4657" w:rsidRPr="00CD4657" w:rsidRDefault="00CD4657" w:rsidP="00FC2FAD">
            <w:pPr>
              <w:rPr>
                <w:rtl/>
              </w:rPr>
            </w:pPr>
            <w:r w:rsidRPr="00CD4657">
              <w:rPr>
                <w:rtl/>
              </w:rPr>
              <w:t xml:space="preserve"> +۱,۶۰۰ (را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Fonts w:hint="eastAsia"/>
                <w:rtl/>
              </w:rPr>
              <w:t>گان</w:t>
            </w:r>
            <w:r w:rsidRPr="00CD4657">
              <w:rPr>
                <w:rtl/>
              </w:rPr>
              <w:t xml:space="preserve">) </w:t>
            </w:r>
          </w:p>
        </w:tc>
      </w:tr>
      <w:tr w:rsidR="00CD4657" w:rsidRPr="00CD4657" w14:paraId="3498F243" w14:textId="77777777" w:rsidTr="00CD4657">
        <w:trPr>
          <w:trHeight w:val="1602"/>
        </w:trPr>
        <w:tc>
          <w:tcPr>
            <w:tcW w:w="3152" w:type="dxa"/>
          </w:tcPr>
          <w:p w14:paraId="74AF39D7" w14:textId="3D82E23E" w:rsidR="00CD4657" w:rsidRPr="00CD4657" w:rsidRDefault="00CD4657" w:rsidP="00CD4657">
            <w:pPr>
              <w:bidi w:val="0"/>
              <w:rPr>
                <w:rtl/>
              </w:rPr>
            </w:pPr>
            <w:r w:rsidRPr="00CD4657">
              <w:rPr>
                <w:rtl/>
              </w:rPr>
              <w:t xml:space="preserve"> </w:t>
            </w:r>
            <w:hyperlink r:id="rId318" w:history="1">
              <w:r w:rsidRPr="00CD4657">
                <w:rPr>
                  <w:rStyle w:val="Hyperlink"/>
                </w:rPr>
                <w:t>Google Icons (Material Design)</w:t>
              </w:r>
            </w:hyperlink>
            <w:r w:rsidRPr="00CD4657">
              <w:rPr>
                <w:rtl/>
              </w:rPr>
              <w:t xml:space="preserve"> </w:t>
            </w:r>
          </w:p>
        </w:tc>
        <w:tc>
          <w:tcPr>
            <w:tcW w:w="3154" w:type="dxa"/>
          </w:tcPr>
          <w:p w14:paraId="014AD7BC" w14:textId="5CDD9F74" w:rsidR="00CD4657" w:rsidRPr="00CD4657" w:rsidRDefault="00CD4657" w:rsidP="00FC2FAD">
            <w:pPr>
              <w:rPr>
                <w:rtl/>
              </w:rPr>
            </w:pPr>
            <w:r w:rsidRPr="00CD4657">
              <w:rPr>
                <w:rtl/>
              </w:rPr>
              <w:t xml:space="preserve"> مجموعه رسم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tl/>
              </w:rPr>
              <w:t xml:space="preserve"> و توص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Fonts w:hint="eastAsia"/>
                <w:rtl/>
              </w:rPr>
              <w:t>ه‌شده</w:t>
            </w:r>
            <w:r w:rsidRPr="00CD4657">
              <w:rPr>
                <w:rtl/>
              </w:rPr>
              <w:t xml:space="preserve"> توسط گوگل، با طراح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tl/>
              </w:rPr>
              <w:t xml:space="preserve"> مدرن و 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Fonts w:hint="eastAsia"/>
                <w:rtl/>
              </w:rPr>
              <w:t>کدست</w:t>
            </w:r>
            <w:r w:rsidRPr="00CD4657">
              <w:rPr>
                <w:rtl/>
              </w:rPr>
              <w:t xml:space="preserve"> </w:t>
            </w:r>
          </w:p>
        </w:tc>
        <w:tc>
          <w:tcPr>
            <w:tcW w:w="3154" w:type="dxa"/>
          </w:tcPr>
          <w:p w14:paraId="2F42E6B1" w14:textId="77777777" w:rsidR="00CD4657" w:rsidRPr="00CD4657" w:rsidRDefault="00CD4657" w:rsidP="00FC2FAD">
            <w:pPr>
              <w:rPr>
                <w:rtl/>
              </w:rPr>
            </w:pPr>
            <w:r w:rsidRPr="00CD4657">
              <w:rPr>
                <w:rtl/>
              </w:rPr>
              <w:t xml:space="preserve"> +۹۰۰  </w:t>
            </w:r>
          </w:p>
        </w:tc>
      </w:tr>
      <w:tr w:rsidR="00CD4657" w:rsidRPr="00CD4657" w14:paraId="0ED63632" w14:textId="77777777" w:rsidTr="00CD4657">
        <w:trPr>
          <w:trHeight w:val="1992"/>
        </w:trPr>
        <w:tc>
          <w:tcPr>
            <w:tcW w:w="3152" w:type="dxa"/>
          </w:tcPr>
          <w:p w14:paraId="1BFD84E6" w14:textId="4FAF5BC4" w:rsidR="00CD4657" w:rsidRPr="00CD4657" w:rsidRDefault="00CD4657" w:rsidP="00CD4657">
            <w:pPr>
              <w:bidi w:val="0"/>
              <w:rPr>
                <w:rtl/>
              </w:rPr>
            </w:pPr>
            <w:r w:rsidRPr="00CD4657">
              <w:rPr>
                <w:rtl/>
              </w:rPr>
              <w:t xml:space="preserve"> </w:t>
            </w:r>
            <w:hyperlink r:id="rId319" w:history="1">
              <w:r w:rsidRPr="00CD4657">
                <w:rPr>
                  <w:rStyle w:val="Hyperlink"/>
                </w:rPr>
                <w:t>Bootstrap Icons</w:t>
              </w:r>
            </w:hyperlink>
            <w:r w:rsidRPr="00CD4657">
              <w:rPr>
                <w:rtl/>
              </w:rPr>
              <w:t xml:space="preserve"> </w:t>
            </w:r>
          </w:p>
        </w:tc>
        <w:tc>
          <w:tcPr>
            <w:tcW w:w="3154" w:type="dxa"/>
          </w:tcPr>
          <w:p w14:paraId="67E029F8" w14:textId="2B0050ED" w:rsidR="00CD4657" w:rsidRPr="00CD4657" w:rsidRDefault="00CD4657" w:rsidP="00FC2FAD">
            <w:pPr>
              <w:rPr>
                <w:rtl/>
              </w:rPr>
            </w:pPr>
            <w:r w:rsidRPr="00CD4657">
              <w:rPr>
                <w:rtl/>
              </w:rPr>
              <w:t xml:space="preserve"> آ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Fonts w:hint="eastAsia"/>
                <w:rtl/>
              </w:rPr>
              <w:t>کون‌ها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tl/>
              </w:rPr>
              <w:t xml:space="preserve"> </w:t>
            </w:r>
            <w:r w:rsidRPr="00CD4657">
              <w:t>SVG</w:t>
            </w:r>
            <w:r w:rsidRPr="00CD4657">
              <w:rPr>
                <w:rtl/>
              </w:rPr>
              <w:t xml:space="preserve"> ساخته شده برا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tl/>
              </w:rPr>
              <w:t xml:space="preserve"> فر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Fonts w:hint="eastAsia"/>
                <w:rtl/>
              </w:rPr>
              <w:t>مورک</w:t>
            </w:r>
            <w:r w:rsidRPr="00CD4657">
              <w:rPr>
                <w:rtl/>
              </w:rPr>
              <w:t xml:space="preserve"> بوت‌استرپ، اما قابل استفاده در هر پروژه‌ا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tl/>
              </w:rPr>
              <w:t xml:space="preserve"> </w:t>
            </w:r>
          </w:p>
        </w:tc>
        <w:tc>
          <w:tcPr>
            <w:tcW w:w="3154" w:type="dxa"/>
          </w:tcPr>
          <w:p w14:paraId="1DB6F4B3" w14:textId="528DAE04" w:rsidR="00CD4657" w:rsidRPr="00CD4657" w:rsidRDefault="00CD4657" w:rsidP="00FC2FAD">
            <w:pPr>
              <w:rPr>
                <w:rtl/>
              </w:rPr>
            </w:pPr>
          </w:p>
        </w:tc>
      </w:tr>
      <w:tr w:rsidR="00CD4657" w:rsidRPr="00CD4657" w14:paraId="1727E201" w14:textId="77777777" w:rsidTr="00CD4657">
        <w:trPr>
          <w:trHeight w:val="1202"/>
        </w:trPr>
        <w:tc>
          <w:tcPr>
            <w:tcW w:w="3152" w:type="dxa"/>
          </w:tcPr>
          <w:p w14:paraId="4FACD8FE" w14:textId="192A7A1D" w:rsidR="00CD4657" w:rsidRPr="00CD4657" w:rsidRDefault="00CD4657" w:rsidP="00CD4657">
            <w:pPr>
              <w:bidi w:val="0"/>
              <w:rPr>
                <w:rtl/>
              </w:rPr>
            </w:pPr>
            <w:r w:rsidRPr="00CD4657">
              <w:rPr>
                <w:rtl/>
              </w:rPr>
              <w:lastRenderedPageBreak/>
              <w:t xml:space="preserve"> </w:t>
            </w:r>
            <w:hyperlink r:id="rId320" w:history="1">
              <w:r w:rsidRPr="00CD4657">
                <w:rPr>
                  <w:rStyle w:val="Hyperlink"/>
                </w:rPr>
                <w:t>Typicons</w:t>
              </w:r>
            </w:hyperlink>
            <w:r w:rsidRPr="00CD4657">
              <w:rPr>
                <w:rtl/>
              </w:rPr>
              <w:t xml:space="preserve"> </w:t>
            </w:r>
          </w:p>
        </w:tc>
        <w:tc>
          <w:tcPr>
            <w:tcW w:w="3154" w:type="dxa"/>
          </w:tcPr>
          <w:p w14:paraId="350D6005" w14:textId="0997F843" w:rsidR="00CD4657" w:rsidRPr="00CD4657" w:rsidRDefault="00CD4657" w:rsidP="00FC2FAD">
            <w:pPr>
              <w:rPr>
                <w:rtl/>
              </w:rPr>
            </w:pPr>
            <w:r w:rsidRPr="00CD4657">
              <w:rPr>
                <w:rtl/>
              </w:rPr>
              <w:t xml:space="preserve"> مجموعه‌ا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 w:rsidRPr="00CD4657">
              <w:rPr>
                <w:rtl/>
              </w:rPr>
              <w:t>کاملاً را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Fonts w:hint="eastAsia"/>
                <w:rtl/>
              </w:rPr>
              <w:t>گان</w:t>
            </w:r>
            <w:r>
              <w:rPr>
                <w:rFonts w:hint="cs"/>
                <w:rtl/>
              </w:rPr>
              <w:t xml:space="preserve"> </w:t>
            </w:r>
            <w:r w:rsidRPr="00CD4657">
              <w:rPr>
                <w:rtl/>
              </w:rPr>
              <w:t xml:space="preserve"> و م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Fonts w:hint="eastAsia"/>
                <w:rtl/>
              </w:rPr>
              <w:t>زبان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tl/>
              </w:rPr>
              <w:t xml:space="preserve"> شده در گ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Fonts w:hint="eastAsia"/>
                <w:rtl/>
              </w:rPr>
              <w:t>ت‌هاب</w:t>
            </w:r>
            <w:r w:rsidRPr="00CD4657">
              <w:rPr>
                <w:rtl/>
              </w:rPr>
              <w:t xml:space="preserve"> </w:t>
            </w:r>
          </w:p>
        </w:tc>
        <w:tc>
          <w:tcPr>
            <w:tcW w:w="3154" w:type="dxa"/>
          </w:tcPr>
          <w:p w14:paraId="5D295ED4" w14:textId="77777777" w:rsidR="00CD4657" w:rsidRPr="00CD4657" w:rsidRDefault="00CD4657" w:rsidP="00FC2FAD">
            <w:pPr>
              <w:rPr>
                <w:rtl/>
              </w:rPr>
            </w:pPr>
            <w:r w:rsidRPr="00CD4657">
              <w:rPr>
                <w:rtl/>
              </w:rPr>
              <w:t xml:space="preserve"> ۳۳۰  </w:t>
            </w:r>
          </w:p>
        </w:tc>
      </w:tr>
      <w:tr w:rsidR="00CD4657" w:rsidRPr="00CD4657" w14:paraId="31FC82E6" w14:textId="77777777" w:rsidTr="00CD4657">
        <w:trPr>
          <w:trHeight w:val="1202"/>
        </w:trPr>
        <w:tc>
          <w:tcPr>
            <w:tcW w:w="3152" w:type="dxa"/>
          </w:tcPr>
          <w:p w14:paraId="22865A33" w14:textId="796413D4" w:rsidR="00CD4657" w:rsidRPr="00CD4657" w:rsidRDefault="00CD4657" w:rsidP="00CD4657">
            <w:pPr>
              <w:bidi w:val="0"/>
              <w:rPr>
                <w:rtl/>
              </w:rPr>
            </w:pPr>
            <w:r w:rsidRPr="00CD4657">
              <w:rPr>
                <w:rtl/>
              </w:rPr>
              <w:t xml:space="preserve"> </w:t>
            </w:r>
            <w:hyperlink r:id="rId321" w:history="1">
              <w:r w:rsidRPr="00CD4657">
                <w:rPr>
                  <w:rStyle w:val="Hyperlink"/>
                </w:rPr>
                <w:t>phosphoricons</w:t>
              </w:r>
            </w:hyperlink>
          </w:p>
        </w:tc>
        <w:tc>
          <w:tcPr>
            <w:tcW w:w="3154" w:type="dxa"/>
          </w:tcPr>
          <w:p w14:paraId="173F0F53" w14:textId="7185A6E3" w:rsidR="00CD4657" w:rsidRPr="00CD4657" w:rsidRDefault="00CD4657" w:rsidP="00FC2FAD">
            <w:pPr>
              <w:rPr>
                <w:rtl/>
              </w:rPr>
            </w:pPr>
            <w:r w:rsidRPr="00CD4657">
              <w:rPr>
                <w:rtl/>
              </w:rPr>
              <w:t>طراح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tl/>
              </w:rPr>
              <w:t xml:space="preserve"> ن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Fonts w:hint="eastAsia"/>
                <w:rtl/>
              </w:rPr>
              <w:t>مه‌شکسته</w:t>
            </w:r>
            <w:r w:rsidRPr="00CD4657">
              <w:rPr>
                <w:rtl/>
              </w:rPr>
              <w:t xml:space="preserve"> و ز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Fonts w:hint="eastAsia"/>
                <w:rtl/>
              </w:rPr>
              <w:t>با،</w:t>
            </w:r>
            <w:r w:rsidRPr="00CD4657">
              <w:rPr>
                <w:rtl/>
              </w:rPr>
              <w:t xml:space="preserve"> مجموعه عظ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Fonts w:hint="eastAsia"/>
                <w:rtl/>
              </w:rPr>
              <w:t>م،</w:t>
            </w:r>
            <w:r w:rsidRPr="00CD4657">
              <w:rPr>
                <w:rtl/>
              </w:rPr>
              <w:t xml:space="preserve"> مناسب برا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tl/>
              </w:rPr>
              <w:t xml:space="preserve"> وب و موبا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Fonts w:hint="eastAsia"/>
                <w:rtl/>
              </w:rPr>
              <w:t>ل</w:t>
            </w:r>
          </w:p>
        </w:tc>
        <w:tc>
          <w:tcPr>
            <w:tcW w:w="3154" w:type="dxa"/>
          </w:tcPr>
          <w:p w14:paraId="693BB0DA" w14:textId="052C58C2" w:rsidR="00CD4657" w:rsidRPr="00CD4657" w:rsidRDefault="00CD4657" w:rsidP="00FC2FAD">
            <w:pPr>
              <w:rPr>
                <w:rtl/>
              </w:rPr>
            </w:pPr>
            <w:r w:rsidRPr="00CD4657">
              <w:rPr>
                <w:rtl/>
              </w:rPr>
              <w:t>۹,۰۰۰+</w:t>
            </w:r>
            <w:r w:rsidRPr="00CD4657">
              <w:rPr>
                <w:rtl/>
              </w:rPr>
              <w:tab/>
            </w:r>
          </w:p>
        </w:tc>
      </w:tr>
      <w:tr w:rsidR="00CD4657" w:rsidRPr="00CD4657" w14:paraId="40BA28AA" w14:textId="77777777" w:rsidTr="00CD4657">
        <w:trPr>
          <w:trHeight w:val="1592"/>
        </w:trPr>
        <w:tc>
          <w:tcPr>
            <w:tcW w:w="3152" w:type="dxa"/>
          </w:tcPr>
          <w:p w14:paraId="0F9784EC" w14:textId="22E25C58" w:rsidR="00CD4657" w:rsidRPr="00CD4657" w:rsidRDefault="00CD4657" w:rsidP="00CD4657">
            <w:pPr>
              <w:bidi w:val="0"/>
              <w:rPr>
                <w:rtl/>
              </w:rPr>
            </w:pPr>
            <w:r w:rsidRPr="00CD4657">
              <w:rPr>
                <w:rtl/>
              </w:rPr>
              <w:t xml:space="preserve"> </w:t>
            </w:r>
            <w:hyperlink r:id="rId322" w:history="1">
              <w:r w:rsidRPr="00CD4657">
                <w:rPr>
                  <w:rStyle w:val="Hyperlink"/>
                </w:rPr>
                <w:t>Devicons</w:t>
              </w:r>
            </w:hyperlink>
            <w:r w:rsidRPr="00CD4657">
              <w:rPr>
                <w:rtl/>
              </w:rPr>
              <w:t xml:space="preserve"> </w:t>
            </w:r>
          </w:p>
        </w:tc>
        <w:tc>
          <w:tcPr>
            <w:tcW w:w="3154" w:type="dxa"/>
          </w:tcPr>
          <w:p w14:paraId="42D307AF" w14:textId="03FCA54D" w:rsidR="00CD4657" w:rsidRPr="00CD4657" w:rsidRDefault="00CD4657" w:rsidP="00FC2FAD">
            <w:pPr>
              <w:rPr>
                <w:rtl/>
              </w:rPr>
            </w:pPr>
            <w:r w:rsidRPr="00CD4657">
              <w:rPr>
                <w:rtl/>
              </w:rPr>
              <w:t xml:space="preserve"> مناسب برا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tl/>
              </w:rPr>
              <w:t xml:space="preserve"> نما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Fonts w:hint="eastAsia"/>
                <w:rtl/>
              </w:rPr>
              <w:t>ش</w:t>
            </w:r>
            <w:r w:rsidRPr="00CD4657">
              <w:rPr>
                <w:rtl/>
              </w:rPr>
              <w:t xml:space="preserve"> لوگوها و آرم‌ها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tl/>
              </w:rPr>
              <w:t xml:space="preserve"> فناور</w:t>
            </w:r>
            <w:r w:rsidRPr="00CD4657">
              <w:rPr>
                <w:rFonts w:hint="cs"/>
                <w:rtl/>
              </w:rPr>
              <w:t>ی‌</w:t>
            </w:r>
            <w:r w:rsidRPr="00CD4657">
              <w:rPr>
                <w:rFonts w:hint="eastAsia"/>
                <w:rtl/>
              </w:rPr>
              <w:t>ها</w:t>
            </w:r>
            <w:r w:rsidRPr="00CD4657">
              <w:rPr>
                <w:rtl/>
              </w:rPr>
              <w:t xml:space="preserve"> و برندها</w:t>
            </w:r>
            <w:r w:rsidRPr="00CD4657">
              <w:rPr>
                <w:rFonts w:hint="cs"/>
                <w:rtl/>
              </w:rPr>
              <w:t>ی</w:t>
            </w:r>
            <w:r w:rsidRPr="00CD4657">
              <w:rPr>
                <w:rtl/>
              </w:rPr>
              <w:t xml:space="preserve"> مختلف </w:t>
            </w:r>
          </w:p>
        </w:tc>
        <w:tc>
          <w:tcPr>
            <w:tcW w:w="3154" w:type="dxa"/>
          </w:tcPr>
          <w:p w14:paraId="34DA9606" w14:textId="77777777" w:rsidR="00CD4657" w:rsidRPr="00CD4657" w:rsidRDefault="00CD4657" w:rsidP="00FC2FAD">
            <w:pPr>
              <w:rPr>
                <w:rtl/>
              </w:rPr>
            </w:pPr>
            <w:r w:rsidRPr="00CD4657">
              <w:rPr>
                <w:rtl/>
              </w:rPr>
              <w:t xml:space="preserve"> ۱۲۳  </w:t>
            </w:r>
          </w:p>
        </w:tc>
      </w:tr>
      <w:tr w:rsidR="00CD4657" w:rsidRPr="00CD4657" w14:paraId="18E3E788" w14:textId="77777777" w:rsidTr="00CD4657">
        <w:trPr>
          <w:trHeight w:val="1592"/>
        </w:trPr>
        <w:tc>
          <w:tcPr>
            <w:tcW w:w="3152" w:type="dxa"/>
          </w:tcPr>
          <w:p w14:paraId="350259C8" w14:textId="379EF00A" w:rsidR="00CD4657" w:rsidRPr="00CD4657" w:rsidRDefault="00CD4657" w:rsidP="00CD4657">
            <w:pPr>
              <w:bidi w:val="0"/>
              <w:rPr>
                <w:rtl/>
              </w:rPr>
            </w:pPr>
            <w:hyperlink r:id="rId323" w:history="1">
              <w:r w:rsidRPr="00A032CE">
                <w:rPr>
                  <w:rStyle w:val="Hyperlink"/>
                </w:rPr>
                <w:t>Tabler Icons</w:t>
              </w:r>
            </w:hyperlink>
          </w:p>
        </w:tc>
        <w:tc>
          <w:tcPr>
            <w:tcW w:w="3154" w:type="dxa"/>
          </w:tcPr>
          <w:p w14:paraId="363B2998" w14:textId="26D94BA9" w:rsidR="00CD4657" w:rsidRPr="00CD4657" w:rsidRDefault="00A032CE" w:rsidP="00A032CE">
            <w:pPr>
              <w:rPr>
                <w:rtl/>
              </w:rPr>
            </w:pPr>
            <w:r w:rsidRPr="00A032CE">
              <w:rPr>
                <w:rtl/>
              </w:rPr>
              <w:t>آیکون‌های</w:t>
            </w:r>
            <w:r w:rsidRPr="00A032CE">
              <w:t xml:space="preserve"> "pixel-perfect"</w:t>
            </w:r>
            <w:r w:rsidRPr="00A032CE">
              <w:rPr>
                <w:rtl/>
              </w:rPr>
              <w:t>، کاملاً رایگان و متن‌باز</w:t>
            </w:r>
            <w:r w:rsidRPr="00A032CE">
              <w:t>.</w:t>
            </w:r>
          </w:p>
        </w:tc>
        <w:tc>
          <w:tcPr>
            <w:tcW w:w="3154" w:type="dxa"/>
          </w:tcPr>
          <w:p w14:paraId="16B78131" w14:textId="0695C38D" w:rsidR="00CD4657" w:rsidRPr="00CD4657" w:rsidRDefault="00A032CE" w:rsidP="00A032CE">
            <w:pPr>
              <w:rPr>
                <w:rtl/>
              </w:rPr>
            </w:pPr>
            <w:r w:rsidRPr="00A032CE">
              <w:rPr>
                <w:rtl/>
              </w:rPr>
              <w:t>۵,۷۰۰</w:t>
            </w:r>
            <w:r w:rsidRPr="00A032CE">
              <w:t>+</w:t>
            </w:r>
          </w:p>
        </w:tc>
      </w:tr>
      <w:tr w:rsidR="00A032CE" w:rsidRPr="00CD4657" w14:paraId="5F43C1F9" w14:textId="77777777" w:rsidTr="00CD4657">
        <w:trPr>
          <w:trHeight w:val="1592"/>
        </w:trPr>
        <w:tc>
          <w:tcPr>
            <w:tcW w:w="3152" w:type="dxa"/>
          </w:tcPr>
          <w:p w14:paraId="17722EE9" w14:textId="14BF5CFA" w:rsidR="00A032CE" w:rsidRDefault="00A032CE" w:rsidP="00CD4657">
            <w:pPr>
              <w:bidi w:val="0"/>
            </w:pPr>
            <w:hyperlink r:id="rId324" w:history="1">
              <w:r w:rsidRPr="00A032CE">
                <w:rPr>
                  <w:rStyle w:val="Hyperlink"/>
                </w:rPr>
                <w:t>Feather Icons</w:t>
              </w:r>
            </w:hyperlink>
          </w:p>
        </w:tc>
        <w:tc>
          <w:tcPr>
            <w:tcW w:w="3154" w:type="dxa"/>
          </w:tcPr>
          <w:p w14:paraId="127E661B" w14:textId="209B0CE2" w:rsidR="00A032CE" w:rsidRPr="00A032CE" w:rsidRDefault="00A032CE" w:rsidP="00A032CE">
            <w:pPr>
              <w:rPr>
                <w:rtl/>
              </w:rPr>
            </w:pPr>
            <w:r w:rsidRPr="00A032CE">
              <w:rPr>
                <w:rtl/>
              </w:rPr>
              <w:t>طراح</w:t>
            </w:r>
            <w:r w:rsidRPr="00A032CE">
              <w:rPr>
                <w:rFonts w:hint="cs"/>
                <w:rtl/>
              </w:rPr>
              <w:t>ی</w:t>
            </w:r>
            <w:r w:rsidRPr="00A032CE">
              <w:rPr>
                <w:rtl/>
              </w:rPr>
              <w:t xml:space="preserve"> ساده، کاربرپسند و بس</w:t>
            </w:r>
            <w:r w:rsidRPr="00A032CE">
              <w:rPr>
                <w:rFonts w:hint="cs"/>
                <w:rtl/>
              </w:rPr>
              <w:t>ی</w:t>
            </w:r>
            <w:r w:rsidRPr="00A032CE">
              <w:rPr>
                <w:rFonts w:hint="eastAsia"/>
                <w:rtl/>
              </w:rPr>
              <w:t>ار</w:t>
            </w:r>
            <w:r w:rsidRPr="00A032CE">
              <w:rPr>
                <w:rtl/>
              </w:rPr>
              <w:t xml:space="preserve"> سبک، ا</w:t>
            </w:r>
            <w:r w:rsidRPr="00A032CE">
              <w:rPr>
                <w:rFonts w:hint="cs"/>
                <w:rtl/>
              </w:rPr>
              <w:t>ی</w:t>
            </w:r>
            <w:r w:rsidRPr="00A032CE">
              <w:rPr>
                <w:rFonts w:hint="eastAsia"/>
                <w:rtl/>
              </w:rPr>
              <w:t>ده‌آل</w:t>
            </w:r>
            <w:r w:rsidRPr="00A032CE">
              <w:rPr>
                <w:rtl/>
              </w:rPr>
              <w:t xml:space="preserve"> برا</w:t>
            </w:r>
            <w:r w:rsidRPr="00A032CE">
              <w:rPr>
                <w:rFonts w:hint="cs"/>
                <w:rtl/>
              </w:rPr>
              <w:t>ی</w:t>
            </w:r>
            <w:r w:rsidRPr="00A032CE">
              <w:rPr>
                <w:rtl/>
              </w:rPr>
              <w:t xml:space="preserve"> پروژه‌ها</w:t>
            </w:r>
            <w:r w:rsidRPr="00A032CE">
              <w:rPr>
                <w:rFonts w:hint="cs"/>
                <w:rtl/>
              </w:rPr>
              <w:t>ی</w:t>
            </w:r>
            <w:r w:rsidRPr="00A032CE">
              <w:rPr>
                <w:rtl/>
              </w:rPr>
              <w:t xml:space="preserve"> م</w:t>
            </w:r>
            <w:r w:rsidRPr="00A032CE">
              <w:rPr>
                <w:rFonts w:hint="cs"/>
                <w:rtl/>
              </w:rPr>
              <w:t>ی</w:t>
            </w:r>
            <w:r w:rsidRPr="00A032CE">
              <w:rPr>
                <w:rFonts w:hint="eastAsia"/>
                <w:rtl/>
              </w:rPr>
              <w:t>ن</w:t>
            </w:r>
            <w:r w:rsidRPr="00A032CE">
              <w:rPr>
                <w:rFonts w:hint="cs"/>
                <w:rtl/>
              </w:rPr>
              <w:t>ی</w:t>
            </w:r>
            <w:r w:rsidRPr="00A032CE">
              <w:rPr>
                <w:rFonts w:hint="eastAsia"/>
                <w:rtl/>
              </w:rPr>
              <w:t>مال</w:t>
            </w:r>
            <w:r w:rsidRPr="00A032CE">
              <w:rPr>
                <w:rtl/>
              </w:rPr>
              <w:t>.</w:t>
            </w:r>
          </w:p>
        </w:tc>
        <w:tc>
          <w:tcPr>
            <w:tcW w:w="3154" w:type="dxa"/>
          </w:tcPr>
          <w:p w14:paraId="161FDBE6" w14:textId="6A60E424" w:rsidR="00A032CE" w:rsidRPr="00A032CE" w:rsidRDefault="00A032CE" w:rsidP="00A032CE">
            <w:pPr>
              <w:rPr>
                <w:rtl/>
              </w:rPr>
            </w:pPr>
            <w:r w:rsidRPr="00A032CE">
              <w:rPr>
                <w:rtl/>
              </w:rPr>
              <w:t>۲۸۷+</w:t>
            </w:r>
            <w:r w:rsidRPr="00A032CE">
              <w:rPr>
                <w:rtl/>
              </w:rPr>
              <w:tab/>
            </w:r>
          </w:p>
        </w:tc>
      </w:tr>
      <w:tr w:rsidR="00A032CE" w:rsidRPr="00CD4657" w14:paraId="6056E99E" w14:textId="77777777" w:rsidTr="00CD4657">
        <w:trPr>
          <w:trHeight w:val="1592"/>
        </w:trPr>
        <w:tc>
          <w:tcPr>
            <w:tcW w:w="3152" w:type="dxa"/>
          </w:tcPr>
          <w:p w14:paraId="68D51B44" w14:textId="7E3183BE" w:rsidR="00A032CE" w:rsidRDefault="00A032CE" w:rsidP="00CD4657">
            <w:pPr>
              <w:bidi w:val="0"/>
            </w:pPr>
            <w:hyperlink r:id="rId325" w:history="1">
              <w:r w:rsidRPr="00A032CE">
                <w:rPr>
                  <w:rStyle w:val="Hyperlink"/>
                </w:rPr>
                <w:t>Heroicons</w:t>
              </w:r>
            </w:hyperlink>
          </w:p>
        </w:tc>
        <w:tc>
          <w:tcPr>
            <w:tcW w:w="3154" w:type="dxa"/>
          </w:tcPr>
          <w:p w14:paraId="5283F7F6" w14:textId="0ACD9B97" w:rsidR="00A032CE" w:rsidRPr="00A032CE" w:rsidRDefault="00A032CE" w:rsidP="00A032CE">
            <w:pPr>
              <w:rPr>
                <w:rtl/>
              </w:rPr>
            </w:pPr>
            <w:r w:rsidRPr="00A032CE">
              <w:rPr>
                <w:rtl/>
              </w:rPr>
              <w:t>طراح</w:t>
            </w:r>
            <w:r w:rsidRPr="00A032CE">
              <w:rPr>
                <w:rFonts w:hint="cs"/>
                <w:rtl/>
              </w:rPr>
              <w:t>ی</w:t>
            </w:r>
            <w:r w:rsidRPr="00A032CE">
              <w:rPr>
                <w:rtl/>
              </w:rPr>
              <w:t xml:space="preserve"> دست‌ساز و باک</w:t>
            </w:r>
            <w:r w:rsidRPr="00A032CE">
              <w:rPr>
                <w:rFonts w:hint="cs"/>
                <w:rtl/>
              </w:rPr>
              <w:t>ی</w:t>
            </w:r>
            <w:r w:rsidRPr="00A032CE">
              <w:rPr>
                <w:rFonts w:hint="eastAsia"/>
                <w:rtl/>
              </w:rPr>
              <w:t>ف</w:t>
            </w:r>
            <w:r w:rsidRPr="00A032CE">
              <w:rPr>
                <w:rFonts w:hint="cs"/>
                <w:rtl/>
              </w:rPr>
              <w:t>ی</w:t>
            </w:r>
            <w:r w:rsidRPr="00A032CE">
              <w:rPr>
                <w:rFonts w:hint="eastAsia"/>
                <w:rtl/>
              </w:rPr>
              <w:t>ت</w:t>
            </w:r>
            <w:r w:rsidRPr="00A032CE">
              <w:rPr>
                <w:rtl/>
              </w:rPr>
              <w:t xml:space="preserve"> توسط سازندگان </w:t>
            </w:r>
            <w:r w:rsidRPr="00A032CE">
              <w:t>Tailwind CSS</w:t>
            </w:r>
            <w:r w:rsidRPr="00A032CE">
              <w:rPr>
                <w:rtl/>
              </w:rPr>
              <w:t>، در دو استا</w:t>
            </w:r>
            <w:r w:rsidRPr="00A032CE">
              <w:rPr>
                <w:rFonts w:hint="cs"/>
                <w:rtl/>
              </w:rPr>
              <w:t>ی</w:t>
            </w:r>
            <w:r w:rsidRPr="00A032CE">
              <w:rPr>
                <w:rFonts w:hint="eastAsia"/>
                <w:rtl/>
              </w:rPr>
              <w:t>ل</w:t>
            </w:r>
            <w:r w:rsidRPr="00A032CE">
              <w:rPr>
                <w:rtl/>
              </w:rPr>
              <w:t xml:space="preserve"> </w:t>
            </w:r>
            <w:r w:rsidRPr="00A032CE">
              <w:t>Outline</w:t>
            </w:r>
            <w:r w:rsidRPr="00A032CE">
              <w:rPr>
                <w:rtl/>
              </w:rPr>
              <w:t xml:space="preserve"> و </w:t>
            </w:r>
            <w:r w:rsidRPr="00A032CE">
              <w:t>Solid</w:t>
            </w:r>
          </w:p>
        </w:tc>
        <w:tc>
          <w:tcPr>
            <w:tcW w:w="3154" w:type="dxa"/>
          </w:tcPr>
          <w:p w14:paraId="2BCC86AA" w14:textId="5F4BAF88" w:rsidR="00A032CE" w:rsidRPr="00A032CE" w:rsidRDefault="00A032CE" w:rsidP="00A032CE">
            <w:pPr>
              <w:rPr>
                <w:rtl/>
              </w:rPr>
            </w:pPr>
            <w:r w:rsidRPr="00A032CE">
              <w:rPr>
                <w:rtl/>
              </w:rPr>
              <w:t>۳۱۶+</w:t>
            </w:r>
            <w:r w:rsidRPr="00A032CE">
              <w:rPr>
                <w:rtl/>
              </w:rPr>
              <w:tab/>
            </w:r>
          </w:p>
        </w:tc>
      </w:tr>
    </w:tbl>
    <w:p w14:paraId="6CBDAD54" w14:textId="77777777" w:rsidR="00A07680" w:rsidRDefault="00A07680" w:rsidP="00A07680">
      <w:pPr>
        <w:rPr>
          <w:rtl/>
        </w:rPr>
      </w:pPr>
    </w:p>
    <w:p w14:paraId="43AF63BB" w14:textId="56CB8F0B" w:rsidR="00A07680" w:rsidRDefault="00A07680" w:rsidP="00A07680">
      <w:pPr>
        <w:rPr>
          <w:rtl/>
        </w:rPr>
      </w:pPr>
      <w:r>
        <w:rPr>
          <w:rFonts w:ascii="IRANSansWeb(FaNum) Light" w:hAnsi="IRANSansWeb(FaNum) Light" w:hint="cs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tl/>
        </w:rPr>
        <w:t xml:space="preserve"> استفاده از فونت 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</w:p>
    <w:p w14:paraId="0656CDB6" w14:textId="77777777" w:rsidR="00A07680" w:rsidRDefault="00A07680" w:rsidP="00A07680">
      <w:pPr>
        <w:rPr>
          <w:rtl/>
        </w:rPr>
      </w:pPr>
      <w:r>
        <w:rPr>
          <w:rFonts w:hint="eastAsia"/>
          <w:rtl/>
        </w:rPr>
        <w:t>فونت‌ها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  <w:r>
        <w:rPr>
          <w:rtl/>
        </w:rPr>
        <w:t xml:space="preserve"> به دلا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انتخاب محبوب در طراح</w:t>
      </w:r>
      <w:r>
        <w:rPr>
          <w:rFonts w:hint="cs"/>
          <w:rtl/>
        </w:rPr>
        <w:t>ی</w:t>
      </w:r>
      <w:r>
        <w:rPr>
          <w:rtl/>
        </w:rPr>
        <w:t xml:space="preserve"> وب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شده‌اند:</w:t>
      </w:r>
    </w:p>
    <w:p w14:paraId="4B1E73A4" w14:textId="54567851" w:rsidR="00A07680" w:rsidRDefault="00A07680" w:rsidP="00A07680">
      <w:pPr>
        <w:rPr>
          <w:rtl/>
        </w:rPr>
      </w:pPr>
      <w:r>
        <w:rPr>
          <w:rtl/>
        </w:rPr>
        <w:t>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مق</w:t>
      </w:r>
      <w:r>
        <w:rPr>
          <w:rFonts w:hint="cs"/>
          <w:rtl/>
        </w:rPr>
        <w:t>ی</w:t>
      </w:r>
      <w:r>
        <w:rPr>
          <w:rFonts w:hint="eastAsia"/>
          <w:rtl/>
        </w:rPr>
        <w:t>اس‌پذ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 w:rsidR="00A032CE">
        <w:rPr>
          <w:rFonts w:hint="cs"/>
          <w:rtl/>
        </w:rPr>
        <w:t>:</w:t>
      </w:r>
      <w:r>
        <w:rPr>
          <w:rtl/>
        </w:rPr>
        <w:t xml:space="preserve"> چون بردار هستند، بدون از دست دادن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بزرگ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کوچک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6A474114" w14:textId="47913CD0" w:rsidR="00A07680" w:rsidRDefault="00A07680" w:rsidP="00A07680">
      <w:pPr>
        <w:rPr>
          <w:rtl/>
        </w:rPr>
      </w:pPr>
      <w:r>
        <w:rPr>
          <w:rtl/>
        </w:rPr>
        <w:t>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آسان با </w:t>
      </w:r>
      <w:r>
        <w:t>CSS</w:t>
      </w:r>
      <w:r>
        <w:rPr>
          <w:rtl/>
        </w:rPr>
        <w:t>: به راحت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رنگ، سا</w:t>
      </w:r>
      <w:r>
        <w:rPr>
          <w:rFonts w:hint="cs"/>
          <w:rtl/>
        </w:rPr>
        <w:t>ی</w:t>
      </w:r>
      <w:r>
        <w:rPr>
          <w:rFonts w:hint="eastAsia"/>
          <w:rtl/>
        </w:rPr>
        <w:t>ه،</w:t>
      </w:r>
      <w:r>
        <w:rPr>
          <w:rtl/>
        </w:rPr>
        <w:t xml:space="preserve"> اندازه و سا</w:t>
      </w:r>
      <w:r w:rsidR="00A032CE">
        <w:rPr>
          <w:rFonts w:hint="cs"/>
          <w:rtl/>
        </w:rPr>
        <w:t>یز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داد.</w:t>
      </w:r>
    </w:p>
    <w:p w14:paraId="4A9888B0" w14:textId="5674468F" w:rsidR="00A07680" w:rsidRDefault="00A07680" w:rsidP="00A07680">
      <w:pPr>
        <w:rPr>
          <w:rtl/>
        </w:rPr>
      </w:pPr>
      <w:r>
        <w:rPr>
          <w:rtl/>
        </w:rPr>
        <w:t>سرعت بارگ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بالا: حجم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کم</w:t>
      </w:r>
      <w:r>
        <w:rPr>
          <w:rFonts w:hint="cs"/>
          <w:rtl/>
        </w:rPr>
        <w:t>ی</w:t>
      </w:r>
      <w:r>
        <w:rPr>
          <w:rtl/>
        </w:rPr>
        <w:t xml:space="preserve"> دارند و عملکرد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بهبود م</w:t>
      </w:r>
      <w:r>
        <w:rPr>
          <w:rFonts w:hint="cs"/>
          <w:rtl/>
        </w:rPr>
        <w:t>ی‌</w:t>
      </w:r>
      <w:r>
        <w:rPr>
          <w:rFonts w:hint="eastAsia"/>
          <w:rtl/>
        </w:rPr>
        <w:t>بخشند</w:t>
      </w:r>
      <w:r>
        <w:rPr>
          <w:rtl/>
        </w:rPr>
        <w:t>.</w:t>
      </w:r>
    </w:p>
    <w:p w14:paraId="58C09B68" w14:textId="4738D37C" w:rsidR="00A07680" w:rsidRDefault="00A07680" w:rsidP="00A07680">
      <w:pPr>
        <w:rPr>
          <w:rtl/>
        </w:rPr>
      </w:pPr>
      <w:r>
        <w:rPr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گسترده از مرورگرها</w:t>
      </w:r>
      <w:r w:rsidR="00A032CE">
        <w:rPr>
          <w:rFonts w:hint="cs"/>
          <w:rtl/>
        </w:rPr>
        <w:t xml:space="preserve"> </w:t>
      </w:r>
      <w:r>
        <w:rPr>
          <w:rtl/>
        </w:rPr>
        <w:t>: در تقر</w:t>
      </w:r>
      <w:r>
        <w:rPr>
          <w:rFonts w:hint="cs"/>
          <w:rtl/>
        </w:rPr>
        <w:t>ی</w:t>
      </w:r>
      <w:r>
        <w:rPr>
          <w:rFonts w:hint="eastAsia"/>
          <w:rtl/>
        </w:rPr>
        <w:t>باً</w:t>
      </w:r>
      <w:r>
        <w:rPr>
          <w:rtl/>
        </w:rPr>
        <w:t xml:space="preserve"> همه مرورگرها به خوب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7016CBF4" w14:textId="20A97C77" w:rsidR="00A07680" w:rsidRDefault="00A07680" w:rsidP="00A07680">
      <w:pPr>
        <w:rPr>
          <w:rtl/>
        </w:rPr>
      </w:pPr>
      <w:r>
        <w:rPr>
          <w:rtl/>
        </w:rPr>
        <w:lastRenderedPageBreak/>
        <w:t>شفاف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 w:rsidR="00A032CE">
        <w:rPr>
          <w:rFonts w:hint="cs"/>
          <w:rtl/>
        </w:rPr>
        <w:t xml:space="preserve"> </w:t>
      </w:r>
      <w:r>
        <w:rPr>
          <w:rtl/>
        </w:rPr>
        <w:t>: به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داشتن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شفاف، رو</w:t>
      </w:r>
      <w:r>
        <w:rPr>
          <w:rFonts w:hint="cs"/>
          <w:rtl/>
        </w:rPr>
        <w:t>ی</w:t>
      </w:r>
      <w:r>
        <w:rPr>
          <w:rtl/>
        </w:rPr>
        <w:t xml:space="preserve"> هر رنگ</w:t>
      </w:r>
      <w:r>
        <w:rPr>
          <w:rFonts w:hint="cs"/>
          <w:rtl/>
        </w:rPr>
        <w:t>ی</w:t>
      </w:r>
      <w:r>
        <w:rPr>
          <w:rtl/>
        </w:rPr>
        <w:t xml:space="preserve"> قابل قرارگ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هستند.</w:t>
      </w:r>
    </w:p>
    <w:p w14:paraId="359B546A" w14:textId="77777777" w:rsidR="00A07680" w:rsidRDefault="00A07680" w:rsidP="00A07680">
      <w:pPr>
        <w:rPr>
          <w:rtl/>
        </w:rPr>
      </w:pPr>
    </w:p>
    <w:p w14:paraId="23023B41" w14:textId="7CC57493" w:rsidR="00A07680" w:rsidRDefault="00A07680" w:rsidP="00A07680">
      <w:pPr>
        <w:rPr>
          <w:rtl/>
        </w:rPr>
      </w:pPr>
      <w:r>
        <w:rPr>
          <w:rFonts w:ascii="IRANSansWeb(FaNum) Light" w:hAnsi="IRANSansWeb(FaNum) Light" w:hint="cs"/>
          <w:rtl/>
        </w:rPr>
        <w:t>روش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فونت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  <w:r>
        <w:rPr>
          <w:rtl/>
        </w:rPr>
        <w:t xml:space="preserve"> ها</w:t>
      </w:r>
    </w:p>
    <w:p w14:paraId="70CDA72F" w14:textId="77777777" w:rsidR="00A07680" w:rsidRDefault="00A07680" w:rsidP="00A07680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طور کل</w:t>
      </w:r>
      <w:r>
        <w:rPr>
          <w:rFonts w:hint="cs"/>
          <w:rtl/>
        </w:rPr>
        <w:t>ی</w:t>
      </w:r>
      <w:r>
        <w:rPr>
          <w:rtl/>
        </w:rPr>
        <w:t xml:space="preserve"> دو راه متداول برا</w:t>
      </w:r>
      <w:r>
        <w:rPr>
          <w:rFonts w:hint="cs"/>
          <w:rtl/>
        </w:rPr>
        <w:t>ی</w:t>
      </w:r>
      <w:r>
        <w:rPr>
          <w:rtl/>
        </w:rPr>
        <w:t xml:space="preserve">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کتابخانه‌ها وجود دارد:</w:t>
      </w:r>
    </w:p>
    <w:p w14:paraId="1C93B78E" w14:textId="444ECB88" w:rsidR="00A07680" w:rsidRDefault="00A07680" w:rsidP="00A07680">
      <w:pPr>
        <w:rPr>
          <w:rtl/>
        </w:rPr>
      </w:pPr>
      <w:r>
        <w:rPr>
          <w:rtl/>
        </w:rPr>
        <w:t>1.  دانلود و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>: دانلود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فونت و </w:t>
      </w:r>
      <w:r>
        <w:t>CSS</w:t>
      </w:r>
      <w:r>
        <w:rPr>
          <w:rtl/>
        </w:rPr>
        <w:t xml:space="preserve"> و اضافه کردن آن‌ها به پروژه خود.</w:t>
      </w:r>
    </w:p>
    <w:p w14:paraId="69F57144" w14:textId="2A5335C8" w:rsidR="00A07680" w:rsidRDefault="00A07680" w:rsidP="00A07680">
      <w:pPr>
        <w:rPr>
          <w:rtl/>
        </w:rPr>
      </w:pPr>
      <w:r>
        <w:rPr>
          <w:rtl/>
        </w:rPr>
        <w:t xml:space="preserve">2.  استفاده از </w:t>
      </w:r>
      <w:r>
        <w:t>CDN</w:t>
      </w:r>
      <w:r>
        <w:rPr>
          <w:rtl/>
        </w:rPr>
        <w:t>: اتصال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کتابخانه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(تگ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>) در بخش `</w:t>
      </w:r>
      <w:r>
        <w:t>head</w:t>
      </w:r>
      <w:r>
        <w:rPr>
          <w:rtl/>
        </w:rPr>
        <w:t>`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که ساده‌تر است.</w:t>
      </w:r>
    </w:p>
    <w:p w14:paraId="470E78D3" w14:textId="77777777" w:rsidR="00A032CE" w:rsidRDefault="00A032CE" w:rsidP="00A032CE">
      <w:pPr>
        <w:rPr>
          <w:rtl/>
        </w:rPr>
      </w:pPr>
      <w:r>
        <w:rPr>
          <w:rtl/>
        </w:rPr>
        <w:t>حتماً! در ادامه نحوه استفاده از هر کدام از کتابخانه‌ها</w:t>
      </w:r>
      <w:r>
        <w:rPr>
          <w:rFonts w:hint="cs"/>
          <w:rtl/>
        </w:rPr>
        <w:t>ی</w:t>
      </w:r>
      <w:r>
        <w:rPr>
          <w:rtl/>
        </w:rPr>
        <w:t xml:space="preserve"> معروف فونت 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  <w:r>
        <w:rPr>
          <w:rtl/>
        </w:rPr>
        <w:t xml:space="preserve"> با </w:t>
      </w:r>
      <w:r>
        <w:t>CDN</w:t>
      </w:r>
      <w:r>
        <w:rPr>
          <w:rtl/>
        </w:rPr>
        <w:t xml:space="preserve"> را با مثال عمل</w:t>
      </w:r>
      <w:r>
        <w:rPr>
          <w:rFonts w:hint="cs"/>
          <w:rtl/>
        </w:rPr>
        <w:t>ی</w:t>
      </w:r>
      <w:r>
        <w:rPr>
          <w:rtl/>
        </w:rPr>
        <w:t xml:space="preserve"> مشاهده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13A4339D" w14:textId="71FE76CE" w:rsidR="00A032CE" w:rsidRDefault="00A032CE" w:rsidP="001E7643">
      <w:pPr>
        <w:pStyle w:val="Heading3"/>
      </w:pPr>
      <w:bookmarkStart w:id="163" w:name="_Toc211464591"/>
      <w:r>
        <w:t>Font Awesome</w:t>
      </w:r>
      <w:bookmarkEnd w:id="163"/>
    </w:p>
    <w:p w14:paraId="0CDCD4B8" w14:textId="489C3BEF" w:rsidR="00A032CE" w:rsidRDefault="00A032CE" w:rsidP="00A032CE">
      <w:pPr>
        <w:rPr>
          <w:rtl/>
        </w:rPr>
      </w:pPr>
      <w:r>
        <w:rPr>
          <w:rtl/>
        </w:rPr>
        <w:t xml:space="preserve">اتصال </w:t>
      </w:r>
      <w:r>
        <w:t>CDN</w:t>
      </w:r>
      <w:r>
        <w:rPr>
          <w:rtl/>
        </w:rPr>
        <w:t xml:space="preserve"> در `&lt;</w:t>
      </w:r>
      <w:r>
        <w:t>head</w:t>
      </w:r>
      <w:r>
        <w:rPr>
          <w:rtl/>
        </w:rPr>
        <w:t>&gt;`: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7643" w14:paraId="5B0244F2" w14:textId="77777777" w:rsidTr="001E7643">
        <w:tc>
          <w:tcPr>
            <w:tcW w:w="9350" w:type="dxa"/>
          </w:tcPr>
          <w:p w14:paraId="6269E1DD" w14:textId="77777777" w:rsidR="001E7643" w:rsidRDefault="001E7643" w:rsidP="001E7643">
            <w:pPr>
              <w:bidi w:val="0"/>
              <w:rPr>
                <w:rtl/>
              </w:rPr>
            </w:pPr>
            <w:r w:rsidRPr="001E7643">
              <w:t>&lt;link rel="stylesheet" href="https://cdnjs.cloudflare.com/ajax/libs/font-awesome/6.4.0/css/all.min.css"&gt;</w:t>
            </w:r>
          </w:p>
          <w:p w14:paraId="34DFDD48" w14:textId="77777777" w:rsidR="001E7643" w:rsidRDefault="001E7643" w:rsidP="001E7643">
            <w:pPr>
              <w:bidi w:val="0"/>
              <w:rPr>
                <w:rtl/>
              </w:rPr>
            </w:pPr>
            <w:r>
              <w:t xml:space="preserve">&lt;i class="fas fa-home"&gt;&lt;/i&gt; &lt;!-- 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کون</w:t>
            </w:r>
            <w:r>
              <w:rPr>
                <w:rtl/>
              </w:rPr>
              <w:t xml:space="preserve"> خانه</w:t>
            </w:r>
            <w:r>
              <w:t xml:space="preserve"> --&gt;</w:t>
            </w:r>
          </w:p>
          <w:p w14:paraId="0B38E1AF" w14:textId="77777777" w:rsidR="001E7643" w:rsidRDefault="001E7643" w:rsidP="001E7643">
            <w:pPr>
              <w:bidi w:val="0"/>
              <w:rPr>
                <w:rtl/>
              </w:rPr>
            </w:pPr>
            <w:r>
              <w:t xml:space="preserve">&lt;i class="fab fa-twitter"&gt;&lt;/i&gt; &lt;!-- 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کون</w:t>
            </w:r>
            <w:r>
              <w:rPr>
                <w:rtl/>
              </w:rPr>
              <w:t xml:space="preserve"> تو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تر</w:t>
            </w:r>
            <w:r>
              <w:t xml:space="preserve"> --&gt;</w:t>
            </w:r>
          </w:p>
          <w:p w14:paraId="725C53A8" w14:textId="2036B7D7" w:rsidR="001E7643" w:rsidRDefault="001E7643" w:rsidP="001E7643">
            <w:pPr>
              <w:bidi w:val="0"/>
            </w:pPr>
            <w:r>
              <w:t xml:space="preserve">&lt;i class="fas fa-search"&gt;&lt;/i&gt; &lt;!-- 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کون</w:t>
            </w:r>
            <w:r>
              <w:rPr>
                <w:rtl/>
              </w:rPr>
              <w:t xml:space="preserve"> جستجو</w:t>
            </w:r>
            <w:r>
              <w:t xml:space="preserve"> --&gt;</w:t>
            </w:r>
          </w:p>
        </w:tc>
      </w:tr>
    </w:tbl>
    <w:p w14:paraId="1662E840" w14:textId="0A196E7E" w:rsidR="001E7643" w:rsidRDefault="00CC6715" w:rsidP="00CC6715">
      <w:pPr>
        <w:pStyle w:val="code"/>
      </w:pPr>
      <w:hyperlink r:id="rId326" w:history="1">
        <w:r w:rsidRPr="00CC6715">
          <w:rPr>
            <w:rStyle w:val="Hyperlink"/>
          </w:rPr>
          <w:t>Font Awesome</w:t>
        </w:r>
      </w:hyperlink>
    </w:p>
    <w:p w14:paraId="6CD4FCAB" w14:textId="77777777" w:rsidR="00CC6715" w:rsidRDefault="00CC6715" w:rsidP="00CC6715">
      <w:pPr>
        <w:pStyle w:val="code"/>
        <w:rPr>
          <w:rtl/>
        </w:rPr>
      </w:pPr>
    </w:p>
    <w:p w14:paraId="6719357D" w14:textId="77777777" w:rsidR="00CC6715" w:rsidRDefault="00CC6715" w:rsidP="00CC6715">
      <w:pPr>
        <w:rPr>
          <w:rtl/>
        </w:rPr>
      </w:pPr>
    </w:p>
    <w:p w14:paraId="3176FA5B" w14:textId="77777777" w:rsidR="00A032CE" w:rsidRDefault="00A032CE" w:rsidP="00A032CE">
      <w:pPr>
        <w:rPr>
          <w:rtl/>
        </w:rPr>
      </w:pPr>
    </w:p>
    <w:p w14:paraId="7D5FBFA6" w14:textId="642B5371" w:rsidR="00A032CE" w:rsidRDefault="00A032CE" w:rsidP="00CC6715">
      <w:pPr>
        <w:pStyle w:val="Heading3"/>
      </w:pPr>
      <w:bookmarkStart w:id="164" w:name="_Toc211464592"/>
      <w:r>
        <w:t>Google Material Icons</w:t>
      </w:r>
      <w:bookmarkEnd w:id="164"/>
    </w:p>
    <w:p w14:paraId="37D149DE" w14:textId="7970718B" w:rsidR="00A032CE" w:rsidRDefault="00A032CE" w:rsidP="00A032CE">
      <w:pPr>
        <w:rPr>
          <w:rtl/>
        </w:rPr>
      </w:pPr>
      <w:r>
        <w:rPr>
          <w:rtl/>
        </w:rPr>
        <w:t xml:space="preserve">اتصال </w:t>
      </w:r>
      <w:r>
        <w:t>CDN</w:t>
      </w:r>
      <w:r>
        <w:rPr>
          <w:rtl/>
        </w:rPr>
        <w:t xml:space="preserve"> در `&lt;</w:t>
      </w:r>
      <w:r>
        <w:t>head</w:t>
      </w:r>
      <w:r>
        <w:rPr>
          <w:rtl/>
        </w:rPr>
        <w:t>&gt;`: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6715" w14:paraId="3401DC43" w14:textId="77777777" w:rsidTr="00CC6715">
        <w:tc>
          <w:tcPr>
            <w:tcW w:w="9350" w:type="dxa"/>
          </w:tcPr>
          <w:p w14:paraId="13CE608E" w14:textId="77777777" w:rsidR="00CC6715" w:rsidRDefault="00CC6715" w:rsidP="00CC6715">
            <w:pPr>
              <w:pStyle w:val="code"/>
              <w:bidi w:val="0"/>
            </w:pPr>
            <w:r w:rsidRPr="00CC6715">
              <w:t>&lt;link rel="stylesheet" href="https://fonts.googleapis.com/icon?family=Material+Icons"&gt;</w:t>
            </w:r>
          </w:p>
          <w:p w14:paraId="4647DF72" w14:textId="77777777" w:rsidR="00CC6715" w:rsidRPr="00CC6715" w:rsidRDefault="00CC6715" w:rsidP="00CC6715">
            <w:pPr>
              <w:pStyle w:val="code"/>
              <w:bidi w:val="0"/>
            </w:pPr>
            <w:r w:rsidRPr="00CC6715">
              <w:t xml:space="preserve">&lt;span class="material-icons"&gt;home&lt;/span&gt; </w:t>
            </w:r>
            <w:r w:rsidRPr="00CC6715">
              <w:rPr>
                <w:i/>
                <w:iCs/>
              </w:rPr>
              <w:t xml:space="preserve">&lt;!-- </w:t>
            </w:r>
            <w:r w:rsidRPr="00CC6715">
              <w:rPr>
                <w:i/>
                <w:iCs/>
                <w:rtl/>
                <w:lang w:bidi="ar-SA"/>
              </w:rPr>
              <w:t>آیکون خانه</w:t>
            </w:r>
            <w:r w:rsidRPr="00CC6715">
              <w:rPr>
                <w:i/>
                <w:iCs/>
              </w:rPr>
              <w:t xml:space="preserve"> --&gt;</w:t>
            </w:r>
          </w:p>
          <w:p w14:paraId="4E53F5D9" w14:textId="77777777" w:rsidR="00CC6715" w:rsidRPr="00CC6715" w:rsidRDefault="00CC6715" w:rsidP="00CC6715">
            <w:pPr>
              <w:pStyle w:val="code"/>
              <w:bidi w:val="0"/>
            </w:pPr>
            <w:r w:rsidRPr="00CC6715">
              <w:t xml:space="preserve">&lt;span class="material-icons"&gt;favorite&lt;/span&gt; </w:t>
            </w:r>
            <w:r w:rsidRPr="00CC6715">
              <w:rPr>
                <w:i/>
                <w:iCs/>
              </w:rPr>
              <w:t xml:space="preserve">&lt;!-- </w:t>
            </w:r>
            <w:r w:rsidRPr="00CC6715">
              <w:rPr>
                <w:i/>
                <w:iCs/>
                <w:rtl/>
                <w:lang w:bidi="ar-SA"/>
              </w:rPr>
              <w:t>آیکون قلب</w:t>
            </w:r>
            <w:r w:rsidRPr="00CC6715">
              <w:rPr>
                <w:i/>
                <w:iCs/>
              </w:rPr>
              <w:t xml:space="preserve"> --&gt;</w:t>
            </w:r>
          </w:p>
          <w:p w14:paraId="060B7315" w14:textId="77777777" w:rsidR="00CC6715" w:rsidRPr="00CC6715" w:rsidRDefault="00CC6715" w:rsidP="00CC6715">
            <w:pPr>
              <w:pStyle w:val="code"/>
              <w:bidi w:val="0"/>
            </w:pPr>
            <w:r w:rsidRPr="00CC6715">
              <w:t xml:space="preserve">&lt;span class="material-icons"&gt;search&lt;/span&gt; </w:t>
            </w:r>
            <w:r w:rsidRPr="00CC6715">
              <w:rPr>
                <w:i/>
                <w:iCs/>
              </w:rPr>
              <w:t xml:space="preserve">&lt;!-- </w:t>
            </w:r>
            <w:r w:rsidRPr="00CC6715">
              <w:rPr>
                <w:i/>
                <w:iCs/>
                <w:rtl/>
                <w:lang w:bidi="ar-SA"/>
              </w:rPr>
              <w:t>آیکون جستجو</w:t>
            </w:r>
            <w:r w:rsidRPr="00CC6715">
              <w:rPr>
                <w:i/>
                <w:iCs/>
              </w:rPr>
              <w:t xml:space="preserve"> --&gt;</w:t>
            </w:r>
          </w:p>
          <w:p w14:paraId="0BF0E806" w14:textId="5B903FD8" w:rsidR="00CC6715" w:rsidRDefault="00CC6715" w:rsidP="00CC6715">
            <w:pPr>
              <w:pStyle w:val="code"/>
              <w:bidi w:val="0"/>
            </w:pPr>
          </w:p>
        </w:tc>
      </w:tr>
    </w:tbl>
    <w:p w14:paraId="28DB938D" w14:textId="34EBE1D2" w:rsidR="00CC6715" w:rsidRDefault="003963A9" w:rsidP="003963A9">
      <w:pPr>
        <w:pStyle w:val="code"/>
      </w:pPr>
      <w:hyperlink r:id="rId327" w:history="1">
        <w:r w:rsidRPr="003963A9">
          <w:rPr>
            <w:rStyle w:val="Hyperlink"/>
          </w:rPr>
          <w:t>Google</w:t>
        </w:r>
      </w:hyperlink>
    </w:p>
    <w:p w14:paraId="1E2CC7BC" w14:textId="77777777" w:rsidR="003963A9" w:rsidRDefault="003963A9" w:rsidP="003963A9">
      <w:pPr>
        <w:pStyle w:val="code"/>
      </w:pPr>
    </w:p>
    <w:p w14:paraId="199F68D1" w14:textId="08A5D404" w:rsidR="00A032CE" w:rsidRDefault="00A032CE" w:rsidP="003963A9">
      <w:pPr>
        <w:pStyle w:val="Heading3"/>
      </w:pPr>
      <w:bookmarkStart w:id="165" w:name="_Toc211464593"/>
      <w:r>
        <w:lastRenderedPageBreak/>
        <w:t>Bootstrap Icons</w:t>
      </w:r>
      <w:bookmarkEnd w:id="165"/>
    </w:p>
    <w:p w14:paraId="6A2D2A0D" w14:textId="4309575D" w:rsidR="00A032CE" w:rsidRDefault="00A032CE" w:rsidP="00A032CE">
      <w:pPr>
        <w:rPr>
          <w:rtl/>
        </w:rPr>
      </w:pPr>
      <w:r>
        <w:rPr>
          <w:rtl/>
        </w:rPr>
        <w:t xml:space="preserve">اتصال </w:t>
      </w:r>
      <w:r>
        <w:t>CDN</w:t>
      </w:r>
      <w:r>
        <w:rPr>
          <w:rtl/>
        </w:rPr>
        <w:t xml:space="preserve"> در `&lt;</w:t>
      </w:r>
      <w:r>
        <w:t>head</w:t>
      </w:r>
      <w:r>
        <w:rPr>
          <w:rtl/>
        </w:rPr>
        <w:t>&gt;`: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63A9" w14:paraId="52F81757" w14:textId="77777777" w:rsidTr="003963A9">
        <w:tc>
          <w:tcPr>
            <w:tcW w:w="9350" w:type="dxa"/>
          </w:tcPr>
          <w:p w14:paraId="5EA96A1F" w14:textId="77777777" w:rsidR="003963A9" w:rsidRDefault="003963A9" w:rsidP="003963A9">
            <w:pPr>
              <w:pStyle w:val="code"/>
              <w:bidi w:val="0"/>
            </w:pPr>
            <w:r w:rsidRPr="003963A9">
              <w:t>&lt;link rel="stylesheet" href="https://cdn.jsdelivr.net/npm/bootstrap-icons@1.10.0/font/bootstrap-icons.css"&gt;</w:t>
            </w:r>
          </w:p>
          <w:p w14:paraId="26811AFB" w14:textId="77777777" w:rsidR="003963A9" w:rsidRDefault="003963A9" w:rsidP="003963A9">
            <w:pPr>
              <w:pStyle w:val="code"/>
              <w:bidi w:val="0"/>
              <w:rPr>
                <w:rtl/>
              </w:rPr>
            </w:pPr>
            <w:r>
              <w:t xml:space="preserve">&lt;i class="bi bi-house"&gt;&lt;/i&gt; &lt;!-- 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کون</w:t>
            </w:r>
            <w:r>
              <w:rPr>
                <w:rFonts w:cs="IRANSansWeb(FaNum) Light"/>
                <w:rtl/>
              </w:rPr>
              <w:t xml:space="preserve"> خانه</w:t>
            </w:r>
            <w:r>
              <w:t xml:space="preserve"> --&gt;</w:t>
            </w:r>
          </w:p>
          <w:p w14:paraId="41F4C62E" w14:textId="77777777" w:rsidR="003963A9" w:rsidRDefault="003963A9" w:rsidP="003963A9">
            <w:pPr>
              <w:pStyle w:val="code"/>
              <w:bidi w:val="0"/>
              <w:rPr>
                <w:rtl/>
              </w:rPr>
            </w:pPr>
            <w:r>
              <w:t xml:space="preserve">&lt;i class="bi bi-heart"&gt;&lt;/i&gt; &lt;!-- 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کون</w:t>
            </w:r>
            <w:r>
              <w:rPr>
                <w:rFonts w:cs="IRANSansWeb(FaNum) Light"/>
                <w:rtl/>
              </w:rPr>
              <w:t xml:space="preserve"> قلب</w:t>
            </w:r>
            <w:r>
              <w:t xml:space="preserve"> --&gt;</w:t>
            </w:r>
          </w:p>
          <w:p w14:paraId="2C80598C" w14:textId="6663B8FC" w:rsidR="003963A9" w:rsidRDefault="003963A9" w:rsidP="003963A9">
            <w:pPr>
              <w:pStyle w:val="code"/>
              <w:bidi w:val="0"/>
            </w:pPr>
            <w:r>
              <w:t xml:space="preserve">&lt;i class="bi bi-search"&gt;&lt;/i&gt; &lt;!-- 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کون</w:t>
            </w:r>
            <w:r>
              <w:rPr>
                <w:rFonts w:cs="IRANSansWeb(FaNum) Light"/>
                <w:rtl/>
              </w:rPr>
              <w:t xml:space="preserve"> جستجو</w:t>
            </w:r>
            <w:r>
              <w:t xml:space="preserve"> --&gt;</w:t>
            </w:r>
          </w:p>
        </w:tc>
      </w:tr>
    </w:tbl>
    <w:p w14:paraId="5E7CBD57" w14:textId="75423AAF" w:rsidR="003963A9" w:rsidRDefault="003963A9" w:rsidP="003963A9">
      <w:pPr>
        <w:rPr>
          <w:rtl/>
        </w:rPr>
      </w:pPr>
      <w:hyperlink r:id="rId328" w:history="1">
        <w:r w:rsidRPr="003963A9">
          <w:rPr>
            <w:rStyle w:val="Hyperlink"/>
          </w:rPr>
          <w:t>Bootstrap</w:t>
        </w:r>
      </w:hyperlink>
    </w:p>
    <w:p w14:paraId="040E615C" w14:textId="77777777" w:rsidR="003963A9" w:rsidRDefault="003963A9" w:rsidP="003963A9">
      <w:pPr>
        <w:rPr>
          <w:rtl/>
        </w:rPr>
      </w:pPr>
    </w:p>
    <w:p w14:paraId="5F3B8972" w14:textId="6DB9B9DF" w:rsidR="003963A9" w:rsidRDefault="003963A9" w:rsidP="003963A9">
      <w:pPr>
        <w:pStyle w:val="Heading3"/>
      </w:pPr>
      <w:bookmarkStart w:id="166" w:name="_Toc211464594"/>
      <w:r w:rsidRPr="003963A9">
        <w:t>Phosphor Icons</w:t>
      </w:r>
      <w:bookmarkEnd w:id="166"/>
      <w:r w:rsidRPr="003963A9">
        <w:rPr>
          <w:rtl/>
        </w:rPr>
        <w:tab/>
      </w:r>
    </w:p>
    <w:p w14:paraId="46BE4ABF" w14:textId="77777777" w:rsidR="00DA44C1" w:rsidRPr="00DA44C1" w:rsidRDefault="00DA44C1" w:rsidP="00DA44C1">
      <w:pPr>
        <w:rPr>
          <w:rtl/>
        </w:rPr>
      </w:pPr>
    </w:p>
    <w:p w14:paraId="6CEFBC84" w14:textId="13459236" w:rsidR="003963A9" w:rsidRDefault="003963A9" w:rsidP="003963A9">
      <w:pPr>
        <w:pStyle w:val="Heading3"/>
        <w:rPr>
          <w:rtl/>
        </w:rPr>
      </w:pPr>
      <w:bookmarkStart w:id="167" w:name="_Toc211464595"/>
      <w:r w:rsidRPr="003963A9">
        <w:t>Tabler Icons</w:t>
      </w:r>
      <w:bookmarkEnd w:id="16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44C1" w14:paraId="6302C597" w14:textId="77777777" w:rsidTr="00DA44C1">
        <w:tc>
          <w:tcPr>
            <w:tcW w:w="9350" w:type="dxa"/>
          </w:tcPr>
          <w:p w14:paraId="2119CDF6" w14:textId="77777777" w:rsidR="00DA44C1" w:rsidRDefault="00DA44C1" w:rsidP="00DA44C1">
            <w:pPr>
              <w:pStyle w:val="code"/>
              <w:bidi w:val="0"/>
            </w:pPr>
            <w:r w:rsidRPr="00DA44C1">
              <w:t>&lt;link rel="stylesheet" href="https://cdn.jsdelivr.net/npm/@tabler/icons-webfont@latest/dist/tabler-icons.min.css" /&gt;</w:t>
            </w:r>
          </w:p>
          <w:p w14:paraId="42A5389F" w14:textId="77777777" w:rsidR="00DA44C1" w:rsidRDefault="00DA44C1" w:rsidP="00DA44C1">
            <w:pPr>
              <w:pStyle w:val="code"/>
              <w:bidi w:val="0"/>
            </w:pPr>
          </w:p>
          <w:p w14:paraId="4BB638A9" w14:textId="77777777" w:rsidR="00DA44C1" w:rsidRDefault="00DA44C1" w:rsidP="00DA44C1">
            <w:pPr>
              <w:pStyle w:val="code"/>
              <w:bidi w:val="0"/>
            </w:pPr>
            <w:r w:rsidRPr="00DA44C1">
              <w:t>&lt;i class="ti ti-heart"&gt;&lt;/i&gt;</w:t>
            </w:r>
          </w:p>
          <w:p w14:paraId="73C62053" w14:textId="77777777" w:rsidR="00DA44C1" w:rsidRDefault="00DA44C1" w:rsidP="00DA44C1">
            <w:pPr>
              <w:pStyle w:val="code"/>
              <w:bidi w:val="0"/>
            </w:pPr>
            <w:r w:rsidRPr="00DA44C1">
              <w:t>&lt;i class="ti ti-star"&gt;&lt;/i&gt;</w:t>
            </w:r>
          </w:p>
          <w:p w14:paraId="3B2DDBFF" w14:textId="100AA087" w:rsidR="00DA44C1" w:rsidRPr="00DA44C1" w:rsidRDefault="00DA44C1" w:rsidP="00DA44C1">
            <w:pPr>
              <w:pStyle w:val="code"/>
              <w:bidi w:val="0"/>
            </w:pPr>
            <w:r w:rsidRPr="00DA44C1">
              <w:t>&lt;i class="ti ti-home"&gt;&lt;/i&gt;</w:t>
            </w:r>
          </w:p>
          <w:p w14:paraId="474CA92C" w14:textId="67B35DBE" w:rsidR="00DA44C1" w:rsidRDefault="00DA44C1" w:rsidP="00DA44C1">
            <w:pPr>
              <w:pStyle w:val="code"/>
              <w:bidi w:val="0"/>
            </w:pPr>
          </w:p>
        </w:tc>
      </w:tr>
    </w:tbl>
    <w:p w14:paraId="18DC59B3" w14:textId="4BA5AF38" w:rsidR="00DA44C1" w:rsidRPr="00DA44C1" w:rsidRDefault="00595C5A" w:rsidP="00595C5A">
      <w:hyperlink r:id="rId329" w:history="1">
        <w:r w:rsidRPr="00595C5A">
          <w:rPr>
            <w:rStyle w:val="Hyperlink"/>
          </w:rPr>
          <w:t>Tabler</w:t>
        </w:r>
      </w:hyperlink>
    </w:p>
    <w:p w14:paraId="764BF2D1" w14:textId="7E068CB4" w:rsidR="003963A9" w:rsidRDefault="003963A9" w:rsidP="003963A9">
      <w:pPr>
        <w:pStyle w:val="Heading3"/>
      </w:pPr>
      <w:bookmarkStart w:id="168" w:name="_Toc211464596"/>
      <w:r w:rsidRPr="003963A9">
        <w:t>Feather Icons</w:t>
      </w:r>
      <w:bookmarkEnd w:id="16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5C5A" w14:paraId="7F43D7D5" w14:textId="77777777" w:rsidTr="00595C5A">
        <w:tc>
          <w:tcPr>
            <w:tcW w:w="9350" w:type="dxa"/>
          </w:tcPr>
          <w:p w14:paraId="6EE282F4" w14:textId="77777777" w:rsidR="00595C5A" w:rsidRDefault="00595C5A" w:rsidP="00595C5A">
            <w:pPr>
              <w:pStyle w:val="code"/>
              <w:bidi w:val="0"/>
            </w:pPr>
            <w:r>
              <w:t>&lt;!-- https://feathericons.dev/?search=heart&amp;iconset=feather --&gt;</w:t>
            </w:r>
          </w:p>
          <w:p w14:paraId="02C6C095" w14:textId="77777777" w:rsidR="00595C5A" w:rsidRDefault="00595C5A" w:rsidP="00595C5A">
            <w:pPr>
              <w:pStyle w:val="code"/>
              <w:bidi w:val="0"/>
            </w:pPr>
            <w:r>
              <w:t>&lt;svg xmlns="http://www.w3.org/2000/svg" viewBox="0 0 24 24" width="24" height="24" class="main-grid-item-icon" fill="none" stroke="currentColor" stroke-linecap="round" stroke-linejoin="round" stroke-width="2"&gt;</w:t>
            </w:r>
          </w:p>
          <w:p w14:paraId="1DD6C403" w14:textId="77777777" w:rsidR="00595C5A" w:rsidRDefault="00595C5A" w:rsidP="00595C5A">
            <w:pPr>
              <w:pStyle w:val="code"/>
              <w:bidi w:val="0"/>
            </w:pPr>
            <w:r>
              <w:t xml:space="preserve">  &lt;path d="M20.84 4.61a5.5 5.5 0 0 0-7.78 0L12 5.67l-1.06-1.06a5.5 5.5 0 0 0-7.78 7.78l1.06 1.06L12 21.23l7.78-7.78 1.06-1.06a5.5 5.5 0 0 0 0-7.78z" /&gt;</w:t>
            </w:r>
          </w:p>
          <w:p w14:paraId="6534A831" w14:textId="77777777" w:rsidR="00595C5A" w:rsidRDefault="00595C5A" w:rsidP="00595C5A">
            <w:pPr>
              <w:pStyle w:val="code"/>
              <w:bidi w:val="0"/>
            </w:pPr>
            <w:r>
              <w:t>&lt;/svg&gt;</w:t>
            </w:r>
          </w:p>
          <w:p w14:paraId="1F7A363E" w14:textId="77777777" w:rsidR="00595C5A" w:rsidRDefault="00595C5A" w:rsidP="00595C5A">
            <w:pPr>
              <w:pStyle w:val="code"/>
              <w:bidi w:val="0"/>
            </w:pPr>
          </w:p>
          <w:p w14:paraId="4F0C35A4" w14:textId="77777777" w:rsidR="00595C5A" w:rsidRDefault="00595C5A" w:rsidP="00595C5A">
            <w:pPr>
              <w:pStyle w:val="code"/>
              <w:bidi w:val="0"/>
            </w:pPr>
            <w:r>
              <w:t>&lt;!-- https://feathericons.dev/?search=star&amp;iconset=feather --&gt;</w:t>
            </w:r>
          </w:p>
          <w:p w14:paraId="2272C712" w14:textId="77777777" w:rsidR="00595C5A" w:rsidRDefault="00595C5A" w:rsidP="00595C5A">
            <w:pPr>
              <w:pStyle w:val="code"/>
              <w:bidi w:val="0"/>
            </w:pPr>
            <w:r>
              <w:t xml:space="preserve">&lt;svg xmlns="http://www.w3.org/2000/svg" viewBox="0 0 24 24" width="24" height="24" class="main-grid-item-icon" fill="none" </w:t>
            </w:r>
            <w:r>
              <w:lastRenderedPageBreak/>
              <w:t>stroke="currentColor" stroke-linecap="round" stroke-linejoin="round" stroke-width="2"&gt;</w:t>
            </w:r>
          </w:p>
          <w:p w14:paraId="284BC5FF" w14:textId="77777777" w:rsidR="00595C5A" w:rsidRDefault="00595C5A" w:rsidP="00595C5A">
            <w:pPr>
              <w:pStyle w:val="code"/>
              <w:bidi w:val="0"/>
            </w:pPr>
            <w:r>
              <w:t xml:space="preserve">  &lt;polygon points="12 2 15.09 8.26 22 9.27 17 14.14 18.18 21.02 12 17.77 5.82 21.02 7 14.14 2 9.27 8.91 8.26 12 2" /&gt;</w:t>
            </w:r>
          </w:p>
          <w:p w14:paraId="73B68986" w14:textId="77777777" w:rsidR="00595C5A" w:rsidRDefault="00595C5A" w:rsidP="00595C5A">
            <w:pPr>
              <w:pStyle w:val="code"/>
              <w:bidi w:val="0"/>
            </w:pPr>
            <w:r>
              <w:t>&lt;/svg&gt;</w:t>
            </w:r>
          </w:p>
          <w:p w14:paraId="34455D67" w14:textId="77777777" w:rsidR="00595C5A" w:rsidRDefault="00595C5A" w:rsidP="00595C5A">
            <w:pPr>
              <w:pStyle w:val="code"/>
              <w:bidi w:val="0"/>
            </w:pPr>
          </w:p>
          <w:p w14:paraId="4A169E63" w14:textId="77777777" w:rsidR="00595C5A" w:rsidRDefault="00595C5A" w:rsidP="00595C5A">
            <w:pPr>
              <w:pStyle w:val="code"/>
              <w:bidi w:val="0"/>
            </w:pPr>
            <w:r>
              <w:t>&lt;!-- https://feathericons.dev/?search=home&amp;iconset=feather --&gt;</w:t>
            </w:r>
          </w:p>
          <w:p w14:paraId="60C717E6" w14:textId="77777777" w:rsidR="00595C5A" w:rsidRDefault="00595C5A" w:rsidP="00595C5A">
            <w:pPr>
              <w:pStyle w:val="code"/>
              <w:bidi w:val="0"/>
            </w:pPr>
            <w:r>
              <w:t>&lt;svg xmlns="http://www.w3.org/2000/svg" viewBox="0 0 24 24" width="24" height="24" class="main-grid-item-icon" fill="none" stroke="currentColor" stroke-linecap="round" stroke-linejoin="round" stroke-width="2"&gt;</w:t>
            </w:r>
          </w:p>
          <w:p w14:paraId="50ECCDE3" w14:textId="77777777" w:rsidR="00595C5A" w:rsidRDefault="00595C5A" w:rsidP="00595C5A">
            <w:pPr>
              <w:pStyle w:val="code"/>
              <w:bidi w:val="0"/>
            </w:pPr>
            <w:r>
              <w:t xml:space="preserve">  &lt;path d="M3 9l9-7 9 7v11a2 2 0 0 1-2 2H5a2 2 0 0 1-2-2z" /&gt;</w:t>
            </w:r>
          </w:p>
          <w:p w14:paraId="27A3568E" w14:textId="77777777" w:rsidR="00595C5A" w:rsidRDefault="00595C5A" w:rsidP="00595C5A">
            <w:pPr>
              <w:pStyle w:val="code"/>
              <w:bidi w:val="0"/>
            </w:pPr>
            <w:r>
              <w:t xml:space="preserve">  &lt;polyline points="9 22 9 12 15 12 15 22" /&gt;</w:t>
            </w:r>
          </w:p>
          <w:p w14:paraId="3B066455" w14:textId="403C5E4D" w:rsidR="00595C5A" w:rsidRDefault="00595C5A" w:rsidP="00595C5A">
            <w:pPr>
              <w:pStyle w:val="code"/>
              <w:bidi w:val="0"/>
            </w:pPr>
            <w:r>
              <w:t>&lt;/svg&gt;</w:t>
            </w:r>
          </w:p>
        </w:tc>
      </w:tr>
    </w:tbl>
    <w:p w14:paraId="782D57E5" w14:textId="0A5A4629" w:rsidR="00595C5A" w:rsidRPr="00595C5A" w:rsidRDefault="00595C5A" w:rsidP="00595C5A">
      <w:pPr>
        <w:rPr>
          <w:rtl/>
        </w:rPr>
      </w:pPr>
      <w:hyperlink r:id="rId330" w:history="1">
        <w:r w:rsidRPr="00595C5A">
          <w:rPr>
            <w:rStyle w:val="Hyperlink"/>
          </w:rPr>
          <w:t>Feather</w:t>
        </w:r>
      </w:hyperlink>
    </w:p>
    <w:p w14:paraId="232D84D5" w14:textId="6F3EF74E" w:rsidR="003963A9" w:rsidRDefault="003963A9" w:rsidP="003963A9">
      <w:pPr>
        <w:pStyle w:val="Heading3"/>
      </w:pPr>
      <w:bookmarkStart w:id="169" w:name="_Toc211464597"/>
      <w:r w:rsidRPr="003963A9">
        <w:t>Heroicons</w:t>
      </w:r>
      <w:bookmarkEnd w:id="16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5C5A" w14:paraId="7717EC10" w14:textId="77777777" w:rsidTr="00595C5A">
        <w:tc>
          <w:tcPr>
            <w:tcW w:w="9350" w:type="dxa"/>
          </w:tcPr>
          <w:p w14:paraId="471F0049" w14:textId="77777777" w:rsidR="00595C5A" w:rsidRPr="00595C5A" w:rsidRDefault="00595C5A" w:rsidP="00595C5A">
            <w:pPr>
              <w:bidi w:val="0"/>
            </w:pPr>
            <w:r w:rsidRPr="00595C5A">
              <w:t>&lt;svg xmlns="http://www.w3.org/2000/svg" fill="none" viewBox="0 0 24 24" stroke="red" width="30" height="30"&gt;</w:t>
            </w:r>
          </w:p>
          <w:p w14:paraId="0B5AC3B2" w14:textId="77777777" w:rsidR="00595C5A" w:rsidRPr="00595C5A" w:rsidRDefault="00595C5A" w:rsidP="00595C5A">
            <w:pPr>
              <w:bidi w:val="0"/>
            </w:pPr>
            <w:r w:rsidRPr="00595C5A">
              <w:t xml:space="preserve">        &lt;path stroke-linecap="round" stroke-linejoin="round" stroke-width="2" d="M4.318 6.318a4.5 4.5 0 000 6.364L12 20.364l7.682-7.682a4.5 4.5 0 00-6.364-6.364L12 7.636l-1.318-1.318a4.5 4.5 0 00-6.364 0z"/&gt;</w:t>
            </w:r>
          </w:p>
          <w:p w14:paraId="3412289B" w14:textId="77777777" w:rsidR="00595C5A" w:rsidRPr="00595C5A" w:rsidRDefault="00595C5A" w:rsidP="00595C5A">
            <w:pPr>
              <w:bidi w:val="0"/>
            </w:pPr>
            <w:r w:rsidRPr="00595C5A">
              <w:t xml:space="preserve">    &lt;/svg&gt;</w:t>
            </w:r>
          </w:p>
          <w:p w14:paraId="37AC8AD7" w14:textId="77777777" w:rsidR="00595C5A" w:rsidRPr="00595C5A" w:rsidRDefault="00595C5A" w:rsidP="00595C5A">
            <w:pPr>
              <w:bidi w:val="0"/>
            </w:pPr>
          </w:p>
          <w:p w14:paraId="71572D59" w14:textId="77777777" w:rsidR="00595C5A" w:rsidRPr="00595C5A" w:rsidRDefault="00595C5A" w:rsidP="00595C5A">
            <w:pPr>
              <w:bidi w:val="0"/>
            </w:pPr>
            <w:r w:rsidRPr="00595C5A">
              <w:t xml:space="preserve">    </w:t>
            </w:r>
            <w:r w:rsidRPr="00595C5A">
              <w:rPr>
                <w:i/>
                <w:iCs/>
              </w:rPr>
              <w:t>&lt;!-- Star Icon --&gt;</w:t>
            </w:r>
          </w:p>
          <w:p w14:paraId="3873A7F8" w14:textId="77777777" w:rsidR="00595C5A" w:rsidRPr="00595C5A" w:rsidRDefault="00595C5A" w:rsidP="00595C5A">
            <w:pPr>
              <w:bidi w:val="0"/>
            </w:pPr>
            <w:r w:rsidRPr="00595C5A">
              <w:t xml:space="preserve">    &lt;svg xmlns="http://www.w3.org/2000/svg" fill="gold" viewBox="0 0 24 24" stroke="gold" width="30" height="30"&gt;</w:t>
            </w:r>
          </w:p>
          <w:p w14:paraId="47FF99A7" w14:textId="77777777" w:rsidR="00595C5A" w:rsidRPr="00595C5A" w:rsidRDefault="00595C5A" w:rsidP="00595C5A">
            <w:pPr>
              <w:bidi w:val="0"/>
            </w:pPr>
            <w:r w:rsidRPr="00595C5A">
              <w:t xml:space="preserve">        &lt;path stroke-linecap="round" stroke-linejoin="round" stroke-width="2" d="M11.049 2.927c.3-.921 1.603-.921 1.902 0l1.519 4.674a1 1 0 00.95.69h4.915c.969 0 1.371 1.24.588 1.81l-3.976 2.888a1 1 0 00-.363 1.118l1.518 4.674c.3.922-.755 1.688-1.538 1.118l-3.976-2.888a1 1 0 00-1.176 0l-3.976 2.888c-.783.57-1.838-.197-1.538-1.118l1.518-4.674a1 1 0 00-.363-1.118l-3.976-2.888c-.784-.57-.38-1.81.588-1.81h4.914a1 1 0 00.951-.69l1.519-4.674z"/&gt;</w:t>
            </w:r>
          </w:p>
          <w:p w14:paraId="33B67D3A" w14:textId="77777777" w:rsidR="00595C5A" w:rsidRPr="00595C5A" w:rsidRDefault="00595C5A" w:rsidP="00595C5A">
            <w:pPr>
              <w:bidi w:val="0"/>
            </w:pPr>
            <w:r w:rsidRPr="00595C5A">
              <w:t xml:space="preserve">    &lt;/svg&gt;</w:t>
            </w:r>
          </w:p>
          <w:p w14:paraId="7AEEE093" w14:textId="77777777" w:rsidR="00595C5A" w:rsidRPr="00595C5A" w:rsidRDefault="00595C5A" w:rsidP="00595C5A">
            <w:pPr>
              <w:bidi w:val="0"/>
            </w:pPr>
          </w:p>
          <w:p w14:paraId="392A64AF" w14:textId="77777777" w:rsidR="00595C5A" w:rsidRPr="00595C5A" w:rsidRDefault="00595C5A" w:rsidP="00595C5A">
            <w:pPr>
              <w:bidi w:val="0"/>
            </w:pPr>
            <w:r w:rsidRPr="00595C5A">
              <w:t xml:space="preserve">    </w:t>
            </w:r>
            <w:r w:rsidRPr="00595C5A">
              <w:rPr>
                <w:i/>
                <w:iCs/>
              </w:rPr>
              <w:t>&lt;!-- Home Icon --&gt;</w:t>
            </w:r>
          </w:p>
          <w:p w14:paraId="2A655C07" w14:textId="77777777" w:rsidR="00595C5A" w:rsidRPr="00595C5A" w:rsidRDefault="00595C5A" w:rsidP="00595C5A">
            <w:pPr>
              <w:bidi w:val="0"/>
            </w:pPr>
            <w:r w:rsidRPr="00595C5A">
              <w:t xml:space="preserve">    &lt;svg xmlns="http://www.w3.org/2000/svg" fill="none" viewBox="0 0 24 24" stroke="blue" width="30" height="30"&gt;</w:t>
            </w:r>
          </w:p>
          <w:p w14:paraId="0D8832D7" w14:textId="77777777" w:rsidR="00595C5A" w:rsidRPr="00595C5A" w:rsidRDefault="00595C5A" w:rsidP="00595C5A">
            <w:pPr>
              <w:bidi w:val="0"/>
            </w:pPr>
            <w:r w:rsidRPr="00595C5A">
              <w:t xml:space="preserve">        &lt;path stroke-linecap="round" stroke-linejoin="round" stroke-width="2" d="M3 12l2-2m0 0l7-7 7 7M5 10v10a1 1 0 001 1h3m10-11l2 2m-2-2v10a1 1 0 01-1 1h-3m-6 0a1 1 0 001-1v-4a1 1 0 011-1h2a1 1 0 011 1v4a1 1 0 001 1m-6 0h6"/&gt;</w:t>
            </w:r>
          </w:p>
          <w:p w14:paraId="3D1321B8" w14:textId="77777777" w:rsidR="00595C5A" w:rsidRPr="00595C5A" w:rsidRDefault="00595C5A" w:rsidP="00595C5A">
            <w:pPr>
              <w:bidi w:val="0"/>
            </w:pPr>
            <w:r w:rsidRPr="00595C5A">
              <w:t xml:space="preserve">    &lt;/svg&gt;</w:t>
            </w:r>
          </w:p>
          <w:p w14:paraId="489429E4" w14:textId="77777777" w:rsidR="00595C5A" w:rsidRDefault="00595C5A" w:rsidP="00595C5A">
            <w:pPr>
              <w:bidi w:val="0"/>
            </w:pPr>
          </w:p>
        </w:tc>
      </w:tr>
    </w:tbl>
    <w:p w14:paraId="0AA3FB8B" w14:textId="11645AD2" w:rsidR="00595C5A" w:rsidRDefault="00595C5A" w:rsidP="00595C5A">
      <w:pPr>
        <w:pStyle w:val="code"/>
      </w:pPr>
      <w:hyperlink r:id="rId331" w:history="1">
        <w:r w:rsidRPr="00595C5A">
          <w:rPr>
            <w:rStyle w:val="Hyperlink"/>
          </w:rPr>
          <w:t>Heroicons</w:t>
        </w:r>
      </w:hyperlink>
    </w:p>
    <w:p w14:paraId="3B9E52B0" w14:textId="77777777" w:rsidR="00595C5A" w:rsidRPr="00595C5A" w:rsidRDefault="00595C5A" w:rsidP="00595C5A">
      <w:pPr>
        <w:bidi w:val="0"/>
        <w:rPr>
          <w:rtl/>
        </w:rPr>
      </w:pPr>
    </w:p>
    <w:p w14:paraId="5D1675FA" w14:textId="08133C8C" w:rsidR="003963A9" w:rsidRDefault="003963A9" w:rsidP="003963A9">
      <w:pPr>
        <w:pStyle w:val="Heading3"/>
      </w:pPr>
      <w:bookmarkStart w:id="170" w:name="_Toc211464598"/>
      <w:r w:rsidRPr="003963A9">
        <w:lastRenderedPageBreak/>
        <w:t>Remix Icon</w:t>
      </w:r>
      <w:bookmarkEnd w:id="17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16E1" w14:paraId="446B4A8B" w14:textId="77777777" w:rsidTr="009F16E1">
        <w:tc>
          <w:tcPr>
            <w:tcW w:w="9350" w:type="dxa"/>
          </w:tcPr>
          <w:p w14:paraId="1A2B9211" w14:textId="77777777" w:rsidR="009F16E1" w:rsidRPr="009F16E1" w:rsidRDefault="009F16E1" w:rsidP="009F16E1">
            <w:pPr>
              <w:bidi w:val="0"/>
            </w:pPr>
            <w:r w:rsidRPr="009F16E1">
              <w:t>&lt;link</w:t>
            </w:r>
          </w:p>
          <w:p w14:paraId="148F442F" w14:textId="77777777" w:rsidR="009F16E1" w:rsidRPr="009F16E1" w:rsidRDefault="009F16E1" w:rsidP="009F16E1">
            <w:pPr>
              <w:bidi w:val="0"/>
            </w:pPr>
            <w:r w:rsidRPr="009F16E1">
              <w:t xml:space="preserve">    href="https://cdn.jsdelivr.net/npm/remixicon@4.7.0/fonts/remixicon.css"</w:t>
            </w:r>
          </w:p>
          <w:p w14:paraId="573786C8" w14:textId="77777777" w:rsidR="009F16E1" w:rsidRPr="009F16E1" w:rsidRDefault="009F16E1" w:rsidP="009F16E1">
            <w:pPr>
              <w:bidi w:val="0"/>
            </w:pPr>
            <w:r w:rsidRPr="009F16E1">
              <w:t xml:space="preserve">    rel="stylesheet"</w:t>
            </w:r>
          </w:p>
          <w:p w14:paraId="083A79FB" w14:textId="77777777" w:rsidR="009F16E1" w:rsidRPr="009F16E1" w:rsidRDefault="009F16E1" w:rsidP="009F16E1">
            <w:pPr>
              <w:bidi w:val="0"/>
            </w:pPr>
            <w:r w:rsidRPr="009F16E1">
              <w:t>/&gt;</w:t>
            </w:r>
          </w:p>
          <w:p w14:paraId="0039833D" w14:textId="77777777" w:rsidR="009F16E1" w:rsidRDefault="009F16E1" w:rsidP="009F16E1">
            <w:pPr>
              <w:bidi w:val="0"/>
            </w:pPr>
          </w:p>
          <w:p w14:paraId="235C486C" w14:textId="1F251ED3" w:rsidR="009F16E1" w:rsidRPr="009F16E1" w:rsidRDefault="009F16E1" w:rsidP="009F16E1">
            <w:pPr>
              <w:bidi w:val="0"/>
            </w:pPr>
            <w:r w:rsidRPr="009F16E1">
              <w:t>&lt;i class="ri-heart-line"&gt;&lt;/i&gt;</w:t>
            </w:r>
          </w:p>
          <w:p w14:paraId="6006C80A" w14:textId="6E1C4829" w:rsidR="009F16E1" w:rsidRPr="009F16E1" w:rsidRDefault="009F16E1" w:rsidP="009F16E1">
            <w:pPr>
              <w:bidi w:val="0"/>
            </w:pPr>
            <w:r w:rsidRPr="009F16E1">
              <w:t>&lt;i class="ri-heart-2-line"&gt;&lt;/i&gt;</w:t>
            </w:r>
          </w:p>
          <w:p w14:paraId="486B56A4" w14:textId="4E093FFC" w:rsidR="009F16E1" w:rsidRDefault="009F16E1" w:rsidP="009F16E1">
            <w:pPr>
              <w:bidi w:val="0"/>
            </w:pPr>
            <w:r w:rsidRPr="009F16E1">
              <w:t>&lt;i class="ri-star-line"&gt;&lt;/i&gt;</w:t>
            </w:r>
          </w:p>
          <w:p w14:paraId="4AF56D34" w14:textId="74BD7E3B" w:rsidR="009F16E1" w:rsidRDefault="009F16E1" w:rsidP="009F16E1">
            <w:pPr>
              <w:bidi w:val="0"/>
            </w:pPr>
            <w:r w:rsidRPr="009F16E1">
              <w:t>&lt;i class="ri-home-5-line"&gt;&lt;/i&gt;</w:t>
            </w:r>
          </w:p>
        </w:tc>
      </w:tr>
    </w:tbl>
    <w:p w14:paraId="6E2D6A5A" w14:textId="3662F821" w:rsidR="00595C5A" w:rsidRPr="00595C5A" w:rsidRDefault="009F16E1" w:rsidP="009F16E1">
      <w:pPr>
        <w:pStyle w:val="code"/>
        <w:rPr>
          <w:rtl/>
        </w:rPr>
      </w:pPr>
      <w:r w:rsidRPr="003963A9">
        <w:t>Remix</w:t>
      </w:r>
    </w:p>
    <w:p w14:paraId="5FE6353E" w14:textId="25AAD615" w:rsidR="00AC7093" w:rsidRDefault="00AC7093" w:rsidP="00AC7093">
      <w:pPr>
        <w:pStyle w:val="Heading2"/>
      </w:pPr>
      <w:hyperlink r:id="rId332" w:history="1">
        <w:bookmarkStart w:id="171" w:name="_Toc211464599"/>
        <w:r w:rsidRPr="00E80C42">
          <w:rPr>
            <w:rStyle w:val="Hyperlink"/>
          </w:rPr>
          <w:t>pseudo</w:t>
        </w:r>
        <w:bookmarkEnd w:id="171"/>
      </w:hyperlink>
    </w:p>
    <w:p w14:paraId="22AEBF3A" w14:textId="01A2DC33" w:rsidR="00F40B17" w:rsidRDefault="00F40B17" w:rsidP="00AC7093">
      <w:pPr>
        <w:pStyle w:val="bold"/>
        <w:rPr>
          <w:rtl/>
        </w:rPr>
      </w:pPr>
      <w:r>
        <w:rPr>
          <w:rFonts w:hint="eastAsia"/>
          <w:rtl/>
        </w:rPr>
        <w:t>معرف</w:t>
      </w:r>
      <w:r w:rsidR="003F1163">
        <w:rPr>
          <w:rFonts w:hint="eastAsia"/>
          <w:rtl/>
        </w:rPr>
        <w:t>ی</w:t>
      </w:r>
      <w:r>
        <w:rPr>
          <w:rtl/>
        </w:rPr>
        <w:t xml:space="preserve"> </w:t>
      </w:r>
      <w:r>
        <w:t>pseudo class selector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 w:rsidR="003F1163">
        <w:rPr>
          <w:rtl/>
        </w:rPr>
        <w:t>ی</w:t>
      </w:r>
      <w:r>
        <w:rPr>
          <w:rtl/>
        </w:rPr>
        <w:t>ر:</w:t>
      </w:r>
    </w:p>
    <w:p w14:paraId="5FB0C39D" w14:textId="77777777" w:rsidR="00F40B17" w:rsidRDefault="00F40B17" w:rsidP="00AC7093">
      <w:pPr>
        <w:pStyle w:val="bold"/>
        <w:rPr>
          <w:rtl/>
        </w:rPr>
      </w:pPr>
      <w:r>
        <w:t>Link</w:t>
      </w:r>
    </w:p>
    <w:p w14:paraId="2EF92BBF" w14:textId="77777777" w:rsidR="00E80C42" w:rsidRDefault="00E80C42" w:rsidP="00E80C42">
      <w:pPr>
        <w:rPr>
          <w:rtl/>
        </w:rPr>
      </w:pPr>
      <w:r>
        <w:rPr>
          <w:rtl/>
        </w:rPr>
        <w:t>`:</w:t>
      </w:r>
      <w:r>
        <w:t>Link</w:t>
      </w:r>
      <w:r>
        <w:rPr>
          <w:rtl/>
        </w:rPr>
        <w:t>` -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مشاهده نشده</w:t>
      </w:r>
    </w:p>
    <w:p w14:paraId="6850C238" w14:textId="295B03A3" w:rsidR="00E80C42" w:rsidRDefault="00E80C42" w:rsidP="00E80C42">
      <w:pPr>
        <w:rPr>
          <w:rtl/>
        </w:rPr>
      </w:pPr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یی</w:t>
      </w:r>
      <w:r>
        <w:rPr>
          <w:rtl/>
        </w:rPr>
        <w:t xml:space="preserve"> که هنوز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نشده‌اند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0C42" w14:paraId="50AB72F3" w14:textId="77777777" w:rsidTr="00E80C42">
        <w:tc>
          <w:tcPr>
            <w:tcW w:w="9350" w:type="dxa"/>
          </w:tcPr>
          <w:p w14:paraId="51C04DE6" w14:textId="77777777" w:rsidR="00E80C42" w:rsidRDefault="00E80C42" w:rsidP="00E80C42">
            <w:pPr>
              <w:pStyle w:val="code"/>
              <w:bidi w:val="0"/>
            </w:pPr>
            <w:r>
              <w:t>&lt;style&gt;</w:t>
            </w:r>
          </w:p>
          <w:p w14:paraId="597944FF" w14:textId="77777777" w:rsidR="00E80C42" w:rsidRDefault="00E80C42" w:rsidP="00E80C42">
            <w:pPr>
              <w:pStyle w:val="code"/>
              <w:bidi w:val="0"/>
            </w:pPr>
            <w:r>
              <w:t>a:link {</w:t>
            </w:r>
          </w:p>
          <w:p w14:paraId="1C58DFAD" w14:textId="77777777" w:rsidR="00E80C42" w:rsidRDefault="00E80C42" w:rsidP="00E80C42">
            <w:pPr>
              <w:pStyle w:val="code"/>
              <w:bidi w:val="0"/>
            </w:pPr>
            <w:r>
              <w:t xml:space="preserve">    color: blue;</w:t>
            </w:r>
          </w:p>
          <w:p w14:paraId="1889BF0D" w14:textId="77777777" w:rsidR="00E80C42" w:rsidRDefault="00E80C42" w:rsidP="00E80C42">
            <w:pPr>
              <w:pStyle w:val="code"/>
              <w:bidi w:val="0"/>
            </w:pPr>
            <w:r>
              <w:t xml:space="preserve">    text-decoration: none;</w:t>
            </w:r>
          </w:p>
          <w:p w14:paraId="777308F8" w14:textId="77777777" w:rsidR="00E80C42" w:rsidRDefault="00E80C42" w:rsidP="00E80C42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32C1B97" w14:textId="77777777" w:rsidR="00E80C42" w:rsidRDefault="00E80C42" w:rsidP="00E80C42">
            <w:pPr>
              <w:pStyle w:val="code"/>
              <w:bidi w:val="0"/>
            </w:pPr>
            <w:r>
              <w:t>&lt;/style&gt;</w:t>
            </w:r>
          </w:p>
          <w:p w14:paraId="1E2B2F52" w14:textId="77777777" w:rsidR="00E80C42" w:rsidRDefault="00E80C42" w:rsidP="00E80C42">
            <w:pPr>
              <w:pStyle w:val="code"/>
              <w:bidi w:val="0"/>
              <w:rPr>
                <w:rtl/>
              </w:rPr>
            </w:pPr>
          </w:p>
          <w:p w14:paraId="7DDADF0A" w14:textId="79C330DB" w:rsidR="00E80C42" w:rsidRDefault="00E80C42" w:rsidP="00E80C42">
            <w:pPr>
              <w:pStyle w:val="code"/>
              <w:bidi w:val="0"/>
            </w:pPr>
            <w:r>
              <w:t>&lt;a href="#page1"&gt;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</w:t>
            </w:r>
            <w:r>
              <w:rPr>
                <w:rFonts w:cs="IRANSansWeb(FaNum) Light"/>
                <w:rtl/>
              </w:rPr>
              <w:t xml:space="preserve"> مشاهده نشده</w:t>
            </w:r>
            <w:r>
              <w:t>&lt;/a&gt;</w:t>
            </w:r>
          </w:p>
        </w:tc>
      </w:tr>
    </w:tbl>
    <w:p w14:paraId="65350340" w14:textId="12545D89" w:rsidR="00E80C42" w:rsidRDefault="00E80C42" w:rsidP="00E80C42">
      <w:pPr>
        <w:pStyle w:val="code"/>
      </w:pPr>
      <w:hyperlink r:id="rId333" w:history="1">
        <w:r w:rsidRPr="00E80C42">
          <w:rPr>
            <w:rStyle w:val="Hyperlink"/>
          </w:rPr>
          <w:t>link</w:t>
        </w:r>
      </w:hyperlink>
    </w:p>
    <w:p w14:paraId="7EF4C08F" w14:textId="77777777" w:rsidR="00F40B17" w:rsidRDefault="00F40B17" w:rsidP="00AC7093">
      <w:pPr>
        <w:pStyle w:val="bold"/>
      </w:pPr>
      <w:r>
        <w:t>Visited</w:t>
      </w:r>
    </w:p>
    <w:p w14:paraId="340B2954" w14:textId="77777777" w:rsidR="00E80C42" w:rsidRDefault="00E80C42" w:rsidP="00E80C42">
      <w:pPr>
        <w:rPr>
          <w:rtl/>
        </w:rPr>
      </w:pPr>
      <w:r>
        <w:rPr>
          <w:rtl/>
        </w:rPr>
        <w:t>`:</w:t>
      </w:r>
      <w:r>
        <w:t>Visited</w:t>
      </w:r>
      <w:r>
        <w:rPr>
          <w:rtl/>
        </w:rPr>
        <w:t>` -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بازد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شده  </w:t>
      </w:r>
    </w:p>
    <w:p w14:paraId="74F614E0" w14:textId="5172851E" w:rsidR="00E80C42" w:rsidRDefault="00E80C42" w:rsidP="00E80C42"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یی</w:t>
      </w:r>
      <w:r>
        <w:rPr>
          <w:rtl/>
        </w:rPr>
        <w:t xml:space="preserve"> که قبلاً بازد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شده‌اند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0C42" w14:paraId="453DE991" w14:textId="77777777" w:rsidTr="00E80C42">
        <w:tc>
          <w:tcPr>
            <w:tcW w:w="9350" w:type="dxa"/>
          </w:tcPr>
          <w:p w14:paraId="75CD5867" w14:textId="77777777" w:rsidR="00E80C42" w:rsidRDefault="00E80C42" w:rsidP="00E80C42">
            <w:pPr>
              <w:pStyle w:val="code"/>
              <w:bidi w:val="0"/>
            </w:pPr>
            <w:r>
              <w:t>&lt;style&gt;</w:t>
            </w:r>
          </w:p>
          <w:p w14:paraId="61C55988" w14:textId="77777777" w:rsidR="00E80C42" w:rsidRDefault="00E80C42" w:rsidP="00E80C42">
            <w:pPr>
              <w:pStyle w:val="code"/>
              <w:bidi w:val="0"/>
            </w:pPr>
            <w:r>
              <w:t>a:visited {</w:t>
            </w:r>
          </w:p>
          <w:p w14:paraId="6B08A8D2" w14:textId="77777777" w:rsidR="00E80C42" w:rsidRDefault="00E80C42" w:rsidP="00E80C42">
            <w:pPr>
              <w:pStyle w:val="code"/>
              <w:bidi w:val="0"/>
            </w:pPr>
            <w:r>
              <w:t xml:space="preserve">    color: purple;</w:t>
            </w:r>
          </w:p>
          <w:p w14:paraId="46416824" w14:textId="77777777" w:rsidR="00E80C42" w:rsidRDefault="00E80C42" w:rsidP="00E80C42">
            <w:pPr>
              <w:pStyle w:val="code"/>
              <w:bidi w:val="0"/>
            </w:pPr>
            <w:r>
              <w:t xml:space="preserve">    opacity: 0.7;</w:t>
            </w:r>
          </w:p>
          <w:p w14:paraId="5644FDA0" w14:textId="77777777" w:rsidR="00E80C42" w:rsidRDefault="00E80C42" w:rsidP="00E80C42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FC2C715" w14:textId="77777777" w:rsidR="00E80C42" w:rsidRDefault="00E80C42" w:rsidP="00E80C42">
            <w:pPr>
              <w:pStyle w:val="code"/>
              <w:bidi w:val="0"/>
            </w:pPr>
            <w:r>
              <w:t>&lt;/style&gt;</w:t>
            </w:r>
          </w:p>
          <w:p w14:paraId="5E5C2FF1" w14:textId="77777777" w:rsidR="00E80C42" w:rsidRDefault="00E80C42" w:rsidP="00E80C42">
            <w:pPr>
              <w:pStyle w:val="code"/>
              <w:bidi w:val="0"/>
              <w:rPr>
                <w:rtl/>
              </w:rPr>
            </w:pPr>
          </w:p>
          <w:p w14:paraId="740D81EA" w14:textId="11A81D0D" w:rsidR="00E80C42" w:rsidRDefault="00E80C42" w:rsidP="00E80C42">
            <w:pPr>
              <w:pStyle w:val="code"/>
              <w:bidi w:val="0"/>
            </w:pPr>
            <w:r>
              <w:lastRenderedPageBreak/>
              <w:t>&lt;a href="#page2"&gt;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</w:t>
            </w:r>
            <w:r>
              <w:rPr>
                <w:rFonts w:cs="IRANSansWeb(FaNum) Light"/>
                <w:rtl/>
              </w:rPr>
              <w:t xml:space="preserve"> بازد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/>
                <w:rtl/>
              </w:rPr>
              <w:t xml:space="preserve"> شده</w:t>
            </w:r>
            <w:r>
              <w:t>&lt;/a&gt;</w:t>
            </w:r>
          </w:p>
        </w:tc>
      </w:tr>
    </w:tbl>
    <w:p w14:paraId="3FE06F78" w14:textId="77777777" w:rsidR="00E80C42" w:rsidRDefault="00E80C42" w:rsidP="00E80C42">
      <w:pPr>
        <w:bidi w:val="0"/>
      </w:pPr>
    </w:p>
    <w:p w14:paraId="0C60CD05" w14:textId="77777777" w:rsidR="009F16E1" w:rsidRDefault="009F16E1" w:rsidP="009F16E1">
      <w:pPr>
        <w:pStyle w:val="bold"/>
      </w:pPr>
      <w:r>
        <w:t>Hover</w:t>
      </w:r>
    </w:p>
    <w:p w14:paraId="7D9E0BA8" w14:textId="77777777" w:rsidR="008C1D7F" w:rsidRDefault="008C1D7F" w:rsidP="008C1D7F">
      <w:pPr>
        <w:rPr>
          <w:rtl/>
        </w:rPr>
      </w:pPr>
      <w:r>
        <w:rPr>
          <w:rtl/>
        </w:rPr>
        <w:t>`:</w:t>
      </w:r>
      <w:r>
        <w:t>Hover</w:t>
      </w:r>
      <w:r>
        <w:rPr>
          <w:rtl/>
        </w:rPr>
        <w:t>` - هاور کردن موس</w:t>
      </w:r>
    </w:p>
    <w:p w14:paraId="3B85E938" w14:textId="61AD9827" w:rsidR="008C1D7F" w:rsidRDefault="008C1D7F" w:rsidP="008C1D7F"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: وقت</w:t>
      </w:r>
      <w:r>
        <w:rPr>
          <w:rFonts w:hint="cs"/>
          <w:rtl/>
        </w:rPr>
        <w:t>ی</w:t>
      </w:r>
      <w:r>
        <w:rPr>
          <w:rtl/>
        </w:rPr>
        <w:t xml:space="preserve"> موس رو</w:t>
      </w:r>
      <w:r>
        <w:rPr>
          <w:rFonts w:hint="cs"/>
          <w:rtl/>
        </w:rPr>
        <w:t>ی</w:t>
      </w:r>
      <w:r>
        <w:rPr>
          <w:rtl/>
        </w:rPr>
        <w:t xml:space="preserve"> عنصر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1D7F" w14:paraId="1E68E2EE" w14:textId="77777777" w:rsidTr="008C1D7F">
        <w:tc>
          <w:tcPr>
            <w:tcW w:w="9350" w:type="dxa"/>
          </w:tcPr>
          <w:p w14:paraId="772E50F7" w14:textId="77777777" w:rsidR="008C1D7F" w:rsidRDefault="008C1D7F" w:rsidP="008C1D7F">
            <w:pPr>
              <w:pStyle w:val="code"/>
              <w:bidi w:val="0"/>
            </w:pPr>
            <w:r>
              <w:t>&lt;style&gt;</w:t>
            </w:r>
          </w:p>
          <w:p w14:paraId="46E4FD87" w14:textId="77777777" w:rsidR="008C1D7F" w:rsidRDefault="008C1D7F" w:rsidP="008C1D7F">
            <w:pPr>
              <w:pStyle w:val="code"/>
              <w:bidi w:val="0"/>
            </w:pPr>
            <w:r>
              <w:t>a:hover {</w:t>
            </w:r>
          </w:p>
          <w:p w14:paraId="59DF102A" w14:textId="77777777" w:rsidR="008C1D7F" w:rsidRDefault="008C1D7F" w:rsidP="008C1D7F">
            <w:pPr>
              <w:pStyle w:val="code"/>
              <w:bidi w:val="0"/>
            </w:pPr>
            <w:r>
              <w:t xml:space="preserve">    color: red;</w:t>
            </w:r>
          </w:p>
          <w:p w14:paraId="5D7BF937" w14:textId="77777777" w:rsidR="008C1D7F" w:rsidRDefault="008C1D7F" w:rsidP="008C1D7F">
            <w:pPr>
              <w:pStyle w:val="code"/>
              <w:bidi w:val="0"/>
            </w:pPr>
            <w:r>
              <w:t xml:space="preserve">    background-color: yellow;</w:t>
            </w:r>
          </w:p>
          <w:p w14:paraId="7814AAA3" w14:textId="77777777" w:rsidR="008C1D7F" w:rsidRDefault="008C1D7F" w:rsidP="008C1D7F">
            <w:pPr>
              <w:pStyle w:val="code"/>
              <w:bidi w:val="0"/>
            </w:pPr>
            <w:r>
              <w:t xml:space="preserve">    padding: 2px 5px;</w:t>
            </w:r>
          </w:p>
          <w:p w14:paraId="4BE3327D" w14:textId="77777777" w:rsidR="008C1D7F" w:rsidRDefault="008C1D7F" w:rsidP="008C1D7F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614C83D" w14:textId="77777777" w:rsidR="008C1D7F" w:rsidRDefault="008C1D7F" w:rsidP="008C1D7F">
            <w:pPr>
              <w:pStyle w:val="code"/>
              <w:bidi w:val="0"/>
            </w:pPr>
            <w:r>
              <w:t>&lt;/style&gt;</w:t>
            </w:r>
          </w:p>
          <w:p w14:paraId="4652BC67" w14:textId="77777777" w:rsidR="008C1D7F" w:rsidRDefault="008C1D7F" w:rsidP="008C1D7F">
            <w:pPr>
              <w:pStyle w:val="code"/>
              <w:bidi w:val="0"/>
              <w:rPr>
                <w:rtl/>
              </w:rPr>
            </w:pPr>
          </w:p>
          <w:p w14:paraId="24319D36" w14:textId="6F129900" w:rsidR="008C1D7F" w:rsidRDefault="008C1D7F" w:rsidP="008C1D7F">
            <w:pPr>
              <w:pStyle w:val="code"/>
              <w:bidi w:val="0"/>
            </w:pPr>
            <w:r>
              <w:t>&lt;a href="#page3"&gt;</w:t>
            </w:r>
            <w:r>
              <w:rPr>
                <w:rFonts w:cs="IRANSansWeb(FaNum) Light"/>
                <w:rtl/>
              </w:rPr>
              <w:t>هاور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/>
                <w:rtl/>
              </w:rPr>
              <w:t xml:space="preserve"> رو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من</w:t>
            </w:r>
            <w:r>
              <w:t>&lt;/a&gt;</w:t>
            </w:r>
          </w:p>
        </w:tc>
      </w:tr>
    </w:tbl>
    <w:p w14:paraId="23C44978" w14:textId="635DE75D" w:rsidR="008C1D7F" w:rsidRDefault="008C1D7F" w:rsidP="008C1D7F">
      <w:pPr>
        <w:pStyle w:val="code"/>
      </w:pPr>
      <w:hyperlink r:id="rId334" w:history="1">
        <w:r w:rsidRPr="008C1D7F">
          <w:rPr>
            <w:rStyle w:val="Hyperlink"/>
          </w:rPr>
          <w:t>Hover</w:t>
        </w:r>
      </w:hyperlink>
    </w:p>
    <w:p w14:paraId="1F378D15" w14:textId="77777777" w:rsidR="008C1D7F" w:rsidRDefault="008C1D7F" w:rsidP="008C1D7F">
      <w:pPr>
        <w:pStyle w:val="code"/>
      </w:pPr>
    </w:p>
    <w:p w14:paraId="7F4336CD" w14:textId="77777777" w:rsidR="008C1D7F" w:rsidRDefault="008C1D7F" w:rsidP="008C1D7F"/>
    <w:p w14:paraId="10724A67" w14:textId="77777777" w:rsidR="009F16E1" w:rsidRDefault="009F16E1" w:rsidP="009F16E1">
      <w:pPr>
        <w:pStyle w:val="bold"/>
        <w:rPr>
          <w:rtl/>
        </w:rPr>
      </w:pPr>
      <w:r>
        <w:t>Active</w:t>
      </w:r>
    </w:p>
    <w:p w14:paraId="1FE011D7" w14:textId="77777777" w:rsidR="008C1D7F" w:rsidRPr="00915F7A" w:rsidRDefault="008C1D7F" w:rsidP="008C1D7F">
      <w:pPr>
        <w:rPr>
          <w:sz w:val="18"/>
          <w:rtl/>
        </w:rPr>
      </w:pPr>
      <w:r w:rsidRPr="00915F7A">
        <w:rPr>
          <w:sz w:val="18"/>
          <w:rtl/>
        </w:rPr>
        <w:t>`:</w:t>
      </w:r>
      <w:r w:rsidRPr="00915F7A">
        <w:rPr>
          <w:sz w:val="18"/>
        </w:rPr>
        <w:t>Active</w:t>
      </w:r>
      <w:r w:rsidRPr="00915F7A">
        <w:rPr>
          <w:sz w:val="18"/>
          <w:rtl/>
        </w:rPr>
        <w:t xml:space="preserve">` - </w:t>
      </w:r>
      <w:r w:rsidRPr="00915F7A">
        <w:rPr>
          <w:sz w:val="18"/>
          <w:rtl/>
          <w:lang w:bidi="ar-SA"/>
        </w:rPr>
        <w:t>هنگام کل</w:t>
      </w:r>
      <w:r w:rsidRPr="00915F7A">
        <w:rPr>
          <w:rFonts w:hint="cs"/>
          <w:sz w:val="18"/>
          <w:rtl/>
          <w:lang w:bidi="ar-SA"/>
        </w:rPr>
        <w:t>ی</w:t>
      </w:r>
      <w:r w:rsidRPr="00915F7A">
        <w:rPr>
          <w:rFonts w:hint="eastAsia"/>
          <w:sz w:val="18"/>
          <w:rtl/>
          <w:lang w:bidi="ar-SA"/>
        </w:rPr>
        <w:t>ک</w:t>
      </w:r>
    </w:p>
    <w:p w14:paraId="72193487" w14:textId="513E691D" w:rsidR="008C1D7F" w:rsidRPr="00915F7A" w:rsidRDefault="008C1D7F" w:rsidP="008C1D7F">
      <w:pPr>
        <w:rPr>
          <w:sz w:val="18"/>
          <w:rtl/>
        </w:rPr>
      </w:pPr>
      <w:r w:rsidRPr="00915F7A">
        <w:rPr>
          <w:sz w:val="18"/>
          <w:rtl/>
          <w:lang w:bidi="ar-SA"/>
        </w:rPr>
        <w:t>توض</w:t>
      </w:r>
      <w:r w:rsidRPr="00915F7A">
        <w:rPr>
          <w:rFonts w:hint="cs"/>
          <w:sz w:val="18"/>
          <w:rtl/>
          <w:lang w:bidi="ar-SA"/>
        </w:rPr>
        <w:t>ی</w:t>
      </w:r>
      <w:r w:rsidRPr="00915F7A">
        <w:rPr>
          <w:rFonts w:hint="eastAsia"/>
          <w:sz w:val="18"/>
          <w:rtl/>
          <w:lang w:bidi="ar-SA"/>
        </w:rPr>
        <w:t>ح</w:t>
      </w:r>
      <w:r w:rsidRPr="00915F7A">
        <w:rPr>
          <w:sz w:val="18"/>
          <w:rtl/>
          <w:lang w:bidi="ar-SA"/>
        </w:rPr>
        <w:t>: در لحظه‌ا</w:t>
      </w:r>
      <w:r w:rsidRPr="00915F7A">
        <w:rPr>
          <w:rFonts w:hint="cs"/>
          <w:sz w:val="18"/>
          <w:rtl/>
          <w:lang w:bidi="ar-SA"/>
        </w:rPr>
        <w:t>ی</w:t>
      </w:r>
      <w:r w:rsidRPr="00915F7A">
        <w:rPr>
          <w:sz w:val="18"/>
          <w:rtl/>
          <w:lang w:bidi="ar-SA"/>
        </w:rPr>
        <w:t xml:space="preserve"> که رو</w:t>
      </w:r>
      <w:r w:rsidRPr="00915F7A">
        <w:rPr>
          <w:rFonts w:hint="cs"/>
          <w:sz w:val="18"/>
          <w:rtl/>
          <w:lang w:bidi="ar-SA"/>
        </w:rPr>
        <w:t>ی</w:t>
      </w:r>
      <w:r w:rsidRPr="00915F7A">
        <w:rPr>
          <w:sz w:val="18"/>
          <w:rtl/>
          <w:lang w:bidi="ar-SA"/>
        </w:rPr>
        <w:t xml:space="preserve"> ل</w:t>
      </w:r>
      <w:r w:rsidRPr="00915F7A">
        <w:rPr>
          <w:rFonts w:hint="cs"/>
          <w:sz w:val="18"/>
          <w:rtl/>
          <w:lang w:bidi="ar-SA"/>
        </w:rPr>
        <w:t>ی</w:t>
      </w:r>
      <w:r w:rsidRPr="00915F7A">
        <w:rPr>
          <w:rFonts w:hint="eastAsia"/>
          <w:sz w:val="18"/>
          <w:rtl/>
          <w:lang w:bidi="ar-SA"/>
        </w:rPr>
        <w:t>نک</w:t>
      </w:r>
      <w:r w:rsidRPr="00915F7A">
        <w:rPr>
          <w:sz w:val="18"/>
          <w:rtl/>
          <w:lang w:bidi="ar-SA"/>
        </w:rPr>
        <w:t xml:space="preserve"> کل</w:t>
      </w:r>
      <w:r w:rsidRPr="00915F7A">
        <w:rPr>
          <w:rFonts w:hint="cs"/>
          <w:sz w:val="18"/>
          <w:rtl/>
          <w:lang w:bidi="ar-SA"/>
        </w:rPr>
        <w:t>ی</w:t>
      </w:r>
      <w:r w:rsidRPr="00915F7A">
        <w:rPr>
          <w:rFonts w:hint="eastAsia"/>
          <w:sz w:val="18"/>
          <w:rtl/>
          <w:lang w:bidi="ar-SA"/>
        </w:rPr>
        <w:t>ک</w:t>
      </w:r>
      <w:r w:rsidRPr="00915F7A">
        <w:rPr>
          <w:sz w:val="18"/>
          <w:rtl/>
          <w:lang w:bidi="ar-SA"/>
        </w:rPr>
        <w:t xml:space="preserve"> م</w:t>
      </w:r>
      <w:r w:rsidRPr="00915F7A">
        <w:rPr>
          <w:rFonts w:hint="cs"/>
          <w:sz w:val="18"/>
          <w:rtl/>
          <w:lang w:bidi="ar-SA"/>
        </w:rPr>
        <w:t>ی‌</w:t>
      </w:r>
      <w:r w:rsidRPr="00915F7A">
        <w:rPr>
          <w:rFonts w:hint="eastAsia"/>
          <w:sz w:val="18"/>
          <w:rtl/>
          <w:lang w:bidi="ar-SA"/>
        </w:rPr>
        <w:t>شود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1D7F" w14:paraId="744C9806" w14:textId="77777777" w:rsidTr="008C1D7F">
        <w:tc>
          <w:tcPr>
            <w:tcW w:w="9350" w:type="dxa"/>
          </w:tcPr>
          <w:p w14:paraId="5C071944" w14:textId="77777777" w:rsidR="008C1D7F" w:rsidRPr="008C1D7F" w:rsidRDefault="008C1D7F" w:rsidP="008C1D7F">
            <w:pPr>
              <w:pStyle w:val="code"/>
              <w:bidi w:val="0"/>
            </w:pPr>
            <w:r w:rsidRPr="008C1D7F">
              <w:t>&lt;style&gt;</w:t>
            </w:r>
          </w:p>
          <w:p w14:paraId="176126AA" w14:textId="77777777" w:rsidR="008C1D7F" w:rsidRPr="008C1D7F" w:rsidRDefault="008C1D7F" w:rsidP="008C1D7F">
            <w:pPr>
              <w:pStyle w:val="code"/>
              <w:bidi w:val="0"/>
            </w:pPr>
            <w:r w:rsidRPr="008C1D7F">
              <w:t>a:active {</w:t>
            </w:r>
          </w:p>
          <w:p w14:paraId="0514FCE3" w14:textId="77777777" w:rsidR="008C1D7F" w:rsidRPr="008C1D7F" w:rsidRDefault="008C1D7F" w:rsidP="008C1D7F">
            <w:pPr>
              <w:pStyle w:val="code"/>
              <w:bidi w:val="0"/>
            </w:pPr>
            <w:r w:rsidRPr="008C1D7F">
              <w:t xml:space="preserve">    color: white;</w:t>
            </w:r>
          </w:p>
          <w:p w14:paraId="11363BA0" w14:textId="77777777" w:rsidR="008C1D7F" w:rsidRPr="008C1D7F" w:rsidRDefault="008C1D7F" w:rsidP="008C1D7F">
            <w:pPr>
              <w:pStyle w:val="code"/>
              <w:bidi w:val="0"/>
            </w:pPr>
            <w:r w:rsidRPr="008C1D7F">
              <w:t xml:space="preserve">    background-color: black;</w:t>
            </w:r>
          </w:p>
          <w:p w14:paraId="689A3493" w14:textId="77777777" w:rsidR="008C1D7F" w:rsidRPr="008C1D7F" w:rsidRDefault="008C1D7F" w:rsidP="008C1D7F">
            <w:pPr>
              <w:pStyle w:val="code"/>
              <w:bidi w:val="0"/>
            </w:pPr>
            <w:r w:rsidRPr="008C1D7F">
              <w:t xml:space="preserve">    transform: scale(0.95);</w:t>
            </w:r>
          </w:p>
          <w:p w14:paraId="7EDFE83B" w14:textId="77777777" w:rsidR="008C1D7F" w:rsidRPr="008C1D7F" w:rsidRDefault="008C1D7F" w:rsidP="008C1D7F">
            <w:pPr>
              <w:pStyle w:val="code"/>
              <w:bidi w:val="0"/>
              <w:rPr>
                <w:rtl/>
              </w:rPr>
            </w:pPr>
            <w:r w:rsidRPr="008C1D7F">
              <w:t>}</w:t>
            </w:r>
          </w:p>
          <w:p w14:paraId="6EDD10CC" w14:textId="77777777" w:rsidR="008C1D7F" w:rsidRPr="008C1D7F" w:rsidRDefault="008C1D7F" w:rsidP="008C1D7F">
            <w:pPr>
              <w:pStyle w:val="code"/>
              <w:bidi w:val="0"/>
            </w:pPr>
            <w:r w:rsidRPr="008C1D7F">
              <w:t>&lt;/style&gt;</w:t>
            </w:r>
          </w:p>
          <w:p w14:paraId="31DA5B92" w14:textId="77777777" w:rsidR="008C1D7F" w:rsidRPr="008C1D7F" w:rsidRDefault="008C1D7F" w:rsidP="008C1D7F">
            <w:pPr>
              <w:pStyle w:val="code"/>
              <w:bidi w:val="0"/>
              <w:rPr>
                <w:rtl/>
              </w:rPr>
            </w:pPr>
          </w:p>
          <w:p w14:paraId="6EA969CC" w14:textId="20F7B473" w:rsidR="008C1D7F" w:rsidRDefault="008C1D7F" w:rsidP="008C1D7F">
            <w:pPr>
              <w:pStyle w:val="code"/>
              <w:bidi w:val="0"/>
            </w:pPr>
            <w:r w:rsidRPr="008C1D7F">
              <w:t>&lt;a href="#page4"&gt;</w:t>
            </w:r>
            <w:r w:rsidRPr="008C1D7F">
              <w:rPr>
                <w:rFonts w:cs="IRANSansWeb(FaNum) Light"/>
                <w:rtl/>
              </w:rPr>
              <w:t>کل</w:t>
            </w:r>
            <w:r w:rsidRPr="008C1D7F">
              <w:rPr>
                <w:rFonts w:cs="IRANSansWeb(FaNum) Light" w:hint="cs"/>
                <w:rtl/>
              </w:rPr>
              <w:t>ی</w:t>
            </w:r>
            <w:r w:rsidRPr="008C1D7F">
              <w:rPr>
                <w:rFonts w:cs="IRANSansWeb(FaNum) Light" w:hint="eastAsia"/>
                <w:rtl/>
              </w:rPr>
              <w:t>ک</w:t>
            </w:r>
            <w:r w:rsidRPr="008C1D7F">
              <w:rPr>
                <w:rFonts w:cs="IRANSansWeb(FaNum) Light"/>
                <w:rtl/>
              </w:rPr>
              <w:t xml:space="preserve"> کن</w:t>
            </w:r>
            <w:r w:rsidRPr="008C1D7F">
              <w:rPr>
                <w:rFonts w:cs="IRANSansWeb(FaNum) Light" w:hint="cs"/>
                <w:rtl/>
              </w:rPr>
              <w:t>ی</w:t>
            </w:r>
            <w:r w:rsidRPr="008C1D7F">
              <w:rPr>
                <w:rFonts w:cs="IRANSansWeb(FaNum) Light" w:hint="eastAsia"/>
                <w:rtl/>
              </w:rPr>
              <w:t>د</w:t>
            </w:r>
            <w:r w:rsidRPr="008C1D7F">
              <w:rPr>
                <w:rFonts w:cs="IRANSansWeb(FaNum) Light"/>
                <w:rtl/>
              </w:rPr>
              <w:t xml:space="preserve"> و نگه دار</w:t>
            </w:r>
            <w:r w:rsidRPr="008C1D7F">
              <w:rPr>
                <w:rFonts w:cs="IRANSansWeb(FaNum) Light" w:hint="cs"/>
                <w:rtl/>
              </w:rPr>
              <w:t>ی</w:t>
            </w:r>
            <w:r w:rsidRPr="008C1D7F">
              <w:rPr>
                <w:rFonts w:cs="IRANSansWeb(FaNum) Light" w:hint="eastAsia"/>
                <w:rtl/>
              </w:rPr>
              <w:t>د</w:t>
            </w:r>
            <w:r w:rsidRPr="008C1D7F">
              <w:t>&lt;/a&gt;</w:t>
            </w:r>
          </w:p>
        </w:tc>
      </w:tr>
    </w:tbl>
    <w:p w14:paraId="4C010D90" w14:textId="2FF3A89F" w:rsidR="008C1D7F" w:rsidRDefault="008C1D7F" w:rsidP="008C1D7F">
      <w:pPr>
        <w:rPr>
          <w:rtl/>
        </w:rPr>
      </w:pPr>
      <w:hyperlink r:id="rId335" w:history="1">
        <w:r w:rsidRPr="008C1D7F">
          <w:rPr>
            <w:rStyle w:val="Hyperlink"/>
            <w:sz w:val="18"/>
          </w:rPr>
          <w:t>Active</w:t>
        </w:r>
      </w:hyperlink>
    </w:p>
    <w:p w14:paraId="7CCEE150" w14:textId="077210B7" w:rsidR="00C808D9" w:rsidRDefault="00C808D9" w:rsidP="008C1D7F">
      <w:pPr>
        <w:rPr>
          <w:rtl/>
        </w:rPr>
      </w:pPr>
      <w:r>
        <w:rPr>
          <w:rFonts w:hint="cs"/>
          <w:rtl/>
        </w:rPr>
        <w:t>ترکیب این موارد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08D9" w14:paraId="20B6477D" w14:textId="77777777" w:rsidTr="00C808D9">
        <w:tc>
          <w:tcPr>
            <w:tcW w:w="9350" w:type="dxa"/>
          </w:tcPr>
          <w:p w14:paraId="0F11D652" w14:textId="77777777" w:rsidR="00C808D9" w:rsidRPr="00C808D9" w:rsidRDefault="00C808D9" w:rsidP="00C808D9">
            <w:pPr>
              <w:pStyle w:val="code"/>
              <w:bidi w:val="0"/>
            </w:pPr>
            <w:r w:rsidRPr="00C808D9">
              <w:t>&lt;style&gt;</w:t>
            </w:r>
          </w:p>
          <w:p w14:paraId="3A57BEB6" w14:textId="77777777" w:rsidR="00C808D9" w:rsidRPr="00C808D9" w:rsidRDefault="00C808D9" w:rsidP="00C808D9">
            <w:pPr>
              <w:pStyle w:val="code"/>
              <w:bidi w:val="0"/>
            </w:pPr>
            <w:r w:rsidRPr="00C808D9">
              <w:t xml:space="preserve">  a {</w:t>
            </w:r>
          </w:p>
          <w:p w14:paraId="533C2B6D" w14:textId="77777777" w:rsidR="00C808D9" w:rsidRPr="00C808D9" w:rsidRDefault="00C808D9" w:rsidP="00C808D9">
            <w:pPr>
              <w:pStyle w:val="code"/>
              <w:bidi w:val="0"/>
            </w:pPr>
            <w:r w:rsidRPr="00C808D9">
              <w:t xml:space="preserve">    color: blue;</w:t>
            </w:r>
          </w:p>
          <w:p w14:paraId="465AD03C" w14:textId="77777777" w:rsidR="00C808D9" w:rsidRPr="00C808D9" w:rsidRDefault="00C808D9" w:rsidP="00C808D9">
            <w:pPr>
              <w:pStyle w:val="code"/>
              <w:bidi w:val="0"/>
            </w:pPr>
            <w:r w:rsidRPr="00C808D9">
              <w:t xml:space="preserve">    text-decoration: none;</w:t>
            </w:r>
          </w:p>
          <w:p w14:paraId="24F36D42" w14:textId="77777777" w:rsidR="00C808D9" w:rsidRPr="00C808D9" w:rsidRDefault="00C808D9" w:rsidP="00C808D9">
            <w:pPr>
              <w:pStyle w:val="code"/>
              <w:bidi w:val="0"/>
            </w:pPr>
            <w:r w:rsidRPr="00C808D9">
              <w:lastRenderedPageBreak/>
              <w:t xml:space="preserve">    font-size: 18px;</w:t>
            </w:r>
          </w:p>
          <w:p w14:paraId="29B34030" w14:textId="77777777" w:rsidR="00C808D9" w:rsidRPr="00C808D9" w:rsidRDefault="00C808D9" w:rsidP="00C808D9">
            <w:pPr>
              <w:pStyle w:val="code"/>
              <w:bidi w:val="0"/>
            </w:pPr>
            <w:r w:rsidRPr="00C808D9">
              <w:t xml:space="preserve">    transition: all 0.3s;</w:t>
            </w:r>
          </w:p>
          <w:p w14:paraId="5CB248A7" w14:textId="77777777" w:rsidR="00C808D9" w:rsidRPr="00C808D9" w:rsidRDefault="00C808D9" w:rsidP="00C808D9">
            <w:pPr>
              <w:pStyle w:val="code"/>
              <w:bidi w:val="0"/>
            </w:pPr>
            <w:r w:rsidRPr="00C808D9">
              <w:t xml:space="preserve">    padding: 5px 10px;</w:t>
            </w:r>
          </w:p>
          <w:p w14:paraId="3E9A18FE" w14:textId="77777777" w:rsidR="00C808D9" w:rsidRPr="00C808D9" w:rsidRDefault="00C808D9" w:rsidP="00C808D9">
            <w:pPr>
              <w:pStyle w:val="code"/>
              <w:bidi w:val="0"/>
            </w:pPr>
            <w:r w:rsidRPr="00C808D9">
              <w:t xml:space="preserve">    border-radius: 4px;</w:t>
            </w:r>
          </w:p>
          <w:p w14:paraId="38BD9873" w14:textId="77777777" w:rsidR="00C808D9" w:rsidRPr="00C808D9" w:rsidRDefault="00C808D9" w:rsidP="00C808D9">
            <w:pPr>
              <w:pStyle w:val="code"/>
              <w:bidi w:val="0"/>
              <w:rPr>
                <w:rtl/>
              </w:rPr>
            </w:pPr>
            <w:r w:rsidRPr="00C808D9">
              <w:t xml:space="preserve">  }</w:t>
            </w:r>
          </w:p>
          <w:p w14:paraId="5C8E34E3" w14:textId="77777777" w:rsidR="00C808D9" w:rsidRPr="00C808D9" w:rsidRDefault="00C808D9" w:rsidP="00C808D9">
            <w:pPr>
              <w:pStyle w:val="code"/>
              <w:bidi w:val="0"/>
              <w:rPr>
                <w:rtl/>
              </w:rPr>
            </w:pPr>
            <w:r w:rsidRPr="00C808D9">
              <w:t xml:space="preserve">  </w:t>
            </w:r>
          </w:p>
          <w:p w14:paraId="568FE2BF" w14:textId="77777777" w:rsidR="00C808D9" w:rsidRPr="00C808D9" w:rsidRDefault="00C808D9" w:rsidP="00C808D9">
            <w:pPr>
              <w:pStyle w:val="code"/>
              <w:bidi w:val="0"/>
            </w:pPr>
            <w:r w:rsidRPr="00C808D9">
              <w:t xml:space="preserve">  a:link {</w:t>
            </w:r>
          </w:p>
          <w:p w14:paraId="68FAA402" w14:textId="77777777" w:rsidR="00C808D9" w:rsidRPr="00C808D9" w:rsidRDefault="00C808D9" w:rsidP="00C808D9">
            <w:pPr>
              <w:pStyle w:val="code"/>
              <w:bidi w:val="0"/>
            </w:pPr>
            <w:r w:rsidRPr="00C808D9">
              <w:t xml:space="preserve">    color: blue;</w:t>
            </w:r>
          </w:p>
          <w:p w14:paraId="7272CCC5" w14:textId="77777777" w:rsidR="00C808D9" w:rsidRPr="00C808D9" w:rsidRDefault="00C808D9" w:rsidP="00C808D9">
            <w:pPr>
              <w:pStyle w:val="code"/>
              <w:bidi w:val="0"/>
            </w:pPr>
            <w:r w:rsidRPr="00C808D9">
              <w:t xml:space="preserve">    background-color: #f0f8ff;</w:t>
            </w:r>
          </w:p>
          <w:p w14:paraId="39269EEC" w14:textId="77777777" w:rsidR="00C808D9" w:rsidRPr="00C808D9" w:rsidRDefault="00C808D9" w:rsidP="00C808D9">
            <w:pPr>
              <w:pStyle w:val="code"/>
              <w:bidi w:val="0"/>
              <w:rPr>
                <w:rtl/>
              </w:rPr>
            </w:pPr>
            <w:r w:rsidRPr="00C808D9">
              <w:t xml:space="preserve">  }</w:t>
            </w:r>
          </w:p>
          <w:p w14:paraId="19AB993B" w14:textId="77777777" w:rsidR="00C808D9" w:rsidRPr="00C808D9" w:rsidRDefault="00C808D9" w:rsidP="00C808D9">
            <w:pPr>
              <w:pStyle w:val="code"/>
              <w:bidi w:val="0"/>
              <w:rPr>
                <w:rtl/>
              </w:rPr>
            </w:pPr>
            <w:r w:rsidRPr="00C808D9">
              <w:t xml:space="preserve">  </w:t>
            </w:r>
          </w:p>
          <w:p w14:paraId="67222993" w14:textId="77777777" w:rsidR="00C808D9" w:rsidRPr="00C808D9" w:rsidRDefault="00C808D9" w:rsidP="00C808D9">
            <w:pPr>
              <w:pStyle w:val="code"/>
              <w:bidi w:val="0"/>
            </w:pPr>
            <w:r w:rsidRPr="00C808D9">
              <w:t xml:space="preserve">  a:visited {</w:t>
            </w:r>
          </w:p>
          <w:p w14:paraId="24A1CEA3" w14:textId="77777777" w:rsidR="00C808D9" w:rsidRPr="00C808D9" w:rsidRDefault="00C808D9" w:rsidP="00C808D9">
            <w:pPr>
              <w:pStyle w:val="code"/>
              <w:bidi w:val="0"/>
            </w:pPr>
            <w:r w:rsidRPr="00C808D9">
              <w:t xml:space="preserve">    color: purple;</w:t>
            </w:r>
          </w:p>
          <w:p w14:paraId="6E80FBB5" w14:textId="77777777" w:rsidR="00C808D9" w:rsidRPr="00C808D9" w:rsidRDefault="00C808D9" w:rsidP="00C808D9">
            <w:pPr>
              <w:pStyle w:val="code"/>
              <w:bidi w:val="0"/>
            </w:pPr>
            <w:r w:rsidRPr="00C808D9">
              <w:t xml:space="preserve">    background-color: #f8f0ff;</w:t>
            </w:r>
          </w:p>
          <w:p w14:paraId="65454D4E" w14:textId="77777777" w:rsidR="00C808D9" w:rsidRPr="00C808D9" w:rsidRDefault="00C808D9" w:rsidP="00C808D9">
            <w:pPr>
              <w:pStyle w:val="code"/>
              <w:bidi w:val="0"/>
              <w:rPr>
                <w:rtl/>
              </w:rPr>
            </w:pPr>
            <w:r w:rsidRPr="00C808D9">
              <w:t xml:space="preserve">  }</w:t>
            </w:r>
          </w:p>
          <w:p w14:paraId="2EB3A199" w14:textId="77777777" w:rsidR="00C808D9" w:rsidRPr="00C808D9" w:rsidRDefault="00C808D9" w:rsidP="00C808D9">
            <w:pPr>
              <w:pStyle w:val="code"/>
              <w:bidi w:val="0"/>
              <w:rPr>
                <w:rtl/>
              </w:rPr>
            </w:pPr>
            <w:r w:rsidRPr="00C808D9">
              <w:t xml:space="preserve">  </w:t>
            </w:r>
          </w:p>
          <w:p w14:paraId="3C4B3284" w14:textId="77777777" w:rsidR="00C808D9" w:rsidRPr="00C808D9" w:rsidRDefault="00C808D9" w:rsidP="00C808D9">
            <w:pPr>
              <w:pStyle w:val="code"/>
              <w:bidi w:val="0"/>
            </w:pPr>
            <w:r w:rsidRPr="00C808D9">
              <w:t xml:space="preserve">  a:hover {</w:t>
            </w:r>
          </w:p>
          <w:p w14:paraId="2BDDB3D1" w14:textId="77777777" w:rsidR="00C808D9" w:rsidRPr="00C808D9" w:rsidRDefault="00C808D9" w:rsidP="00C808D9">
            <w:pPr>
              <w:pStyle w:val="code"/>
              <w:bidi w:val="0"/>
            </w:pPr>
            <w:r w:rsidRPr="00C808D9">
              <w:t xml:space="preserve">    color: white;</w:t>
            </w:r>
          </w:p>
          <w:p w14:paraId="734825CD" w14:textId="77777777" w:rsidR="00C808D9" w:rsidRPr="00C808D9" w:rsidRDefault="00C808D9" w:rsidP="00C808D9">
            <w:pPr>
              <w:pStyle w:val="code"/>
              <w:bidi w:val="0"/>
            </w:pPr>
            <w:r w:rsidRPr="00C808D9">
              <w:t xml:space="preserve">    background-color: #0066cc;</w:t>
            </w:r>
          </w:p>
          <w:p w14:paraId="31DF1140" w14:textId="77777777" w:rsidR="00C808D9" w:rsidRPr="00C808D9" w:rsidRDefault="00C808D9" w:rsidP="00C808D9">
            <w:pPr>
              <w:pStyle w:val="code"/>
              <w:bidi w:val="0"/>
            </w:pPr>
            <w:r w:rsidRPr="00C808D9">
              <w:t xml:space="preserve">    transform: translateY(-2px);</w:t>
            </w:r>
          </w:p>
          <w:p w14:paraId="55A58DC1" w14:textId="77777777" w:rsidR="00C808D9" w:rsidRPr="00C808D9" w:rsidRDefault="00C808D9" w:rsidP="00C808D9">
            <w:pPr>
              <w:pStyle w:val="code"/>
              <w:bidi w:val="0"/>
              <w:rPr>
                <w:rtl/>
              </w:rPr>
            </w:pPr>
            <w:r w:rsidRPr="00C808D9">
              <w:t xml:space="preserve">  }</w:t>
            </w:r>
          </w:p>
          <w:p w14:paraId="4B3C0638" w14:textId="77777777" w:rsidR="00C808D9" w:rsidRPr="00C808D9" w:rsidRDefault="00C808D9" w:rsidP="00C808D9">
            <w:pPr>
              <w:pStyle w:val="code"/>
              <w:bidi w:val="0"/>
              <w:rPr>
                <w:rtl/>
              </w:rPr>
            </w:pPr>
            <w:r w:rsidRPr="00C808D9">
              <w:t xml:space="preserve">  </w:t>
            </w:r>
          </w:p>
          <w:p w14:paraId="58C77BC4" w14:textId="77777777" w:rsidR="00C808D9" w:rsidRPr="00C808D9" w:rsidRDefault="00C808D9" w:rsidP="00C808D9">
            <w:pPr>
              <w:pStyle w:val="code"/>
              <w:bidi w:val="0"/>
            </w:pPr>
            <w:r w:rsidRPr="00C808D9">
              <w:t xml:space="preserve">  a:active {</w:t>
            </w:r>
          </w:p>
          <w:p w14:paraId="77E3FDD8" w14:textId="77777777" w:rsidR="00C808D9" w:rsidRPr="00C808D9" w:rsidRDefault="00C808D9" w:rsidP="00C808D9">
            <w:pPr>
              <w:pStyle w:val="code"/>
              <w:bidi w:val="0"/>
            </w:pPr>
            <w:r w:rsidRPr="00C808D9">
              <w:t xml:space="preserve">    color: red;</w:t>
            </w:r>
          </w:p>
          <w:p w14:paraId="008E3A0A" w14:textId="77777777" w:rsidR="00C808D9" w:rsidRPr="00C808D9" w:rsidRDefault="00C808D9" w:rsidP="00C808D9">
            <w:pPr>
              <w:pStyle w:val="code"/>
              <w:bidi w:val="0"/>
            </w:pPr>
            <w:r w:rsidRPr="00C808D9">
              <w:t xml:space="preserve">    background-color: #ffcccc;</w:t>
            </w:r>
          </w:p>
          <w:p w14:paraId="6B553AC4" w14:textId="77777777" w:rsidR="00C808D9" w:rsidRPr="00C808D9" w:rsidRDefault="00C808D9" w:rsidP="00C808D9">
            <w:pPr>
              <w:pStyle w:val="code"/>
              <w:bidi w:val="0"/>
            </w:pPr>
            <w:r w:rsidRPr="00C808D9">
              <w:t xml:space="preserve">    transform: translateY(1px);</w:t>
            </w:r>
          </w:p>
          <w:p w14:paraId="3FBC66B1" w14:textId="77777777" w:rsidR="00C808D9" w:rsidRPr="00C808D9" w:rsidRDefault="00C808D9" w:rsidP="00C808D9">
            <w:pPr>
              <w:pStyle w:val="code"/>
              <w:bidi w:val="0"/>
              <w:rPr>
                <w:rtl/>
              </w:rPr>
            </w:pPr>
            <w:r w:rsidRPr="00C808D9">
              <w:t xml:space="preserve">  }</w:t>
            </w:r>
          </w:p>
          <w:p w14:paraId="39BC727D" w14:textId="77777777" w:rsidR="00C808D9" w:rsidRPr="00C808D9" w:rsidRDefault="00C808D9" w:rsidP="00C808D9">
            <w:pPr>
              <w:pStyle w:val="code"/>
              <w:bidi w:val="0"/>
            </w:pPr>
            <w:r w:rsidRPr="00C808D9">
              <w:t>&lt;/style&gt;</w:t>
            </w:r>
          </w:p>
          <w:p w14:paraId="0D80E541" w14:textId="77777777" w:rsidR="00C808D9" w:rsidRPr="00C808D9" w:rsidRDefault="00C808D9" w:rsidP="00C808D9">
            <w:pPr>
              <w:pStyle w:val="code"/>
              <w:bidi w:val="0"/>
              <w:rPr>
                <w:rtl/>
              </w:rPr>
            </w:pPr>
          </w:p>
          <w:p w14:paraId="05F19A3A" w14:textId="24E798CD" w:rsidR="00C808D9" w:rsidRDefault="00C808D9" w:rsidP="00C808D9">
            <w:pPr>
              <w:pStyle w:val="code"/>
              <w:bidi w:val="0"/>
            </w:pPr>
            <w:r w:rsidRPr="00C808D9">
              <w:t>&lt;a href="#test"&gt;</w:t>
            </w:r>
            <w:r w:rsidRPr="00C808D9">
              <w:rPr>
                <w:rFonts w:cs="IRANSansWeb(FaNum) Light"/>
                <w:rtl/>
              </w:rPr>
              <w:t>ا</w:t>
            </w:r>
            <w:r w:rsidRPr="00C808D9">
              <w:rPr>
                <w:rFonts w:cs="IRANSansWeb(FaNum) Light" w:hint="cs"/>
                <w:rtl/>
              </w:rPr>
              <w:t>ی</w:t>
            </w:r>
            <w:r w:rsidRPr="00C808D9">
              <w:rPr>
                <w:rFonts w:cs="IRANSansWeb(FaNum) Light" w:hint="eastAsia"/>
                <w:rtl/>
              </w:rPr>
              <w:t>ن</w:t>
            </w:r>
            <w:r w:rsidRPr="00C808D9">
              <w:rPr>
                <w:rFonts w:cs="IRANSansWeb(FaNum) Light"/>
                <w:rtl/>
              </w:rPr>
              <w:t xml:space="preserve"> </w:t>
            </w:r>
            <w:r w:rsidRPr="00C808D9">
              <w:rPr>
                <w:rFonts w:cs="IRANSansWeb(FaNum) Light" w:hint="cs"/>
                <w:rtl/>
              </w:rPr>
              <w:t>ی</w:t>
            </w:r>
            <w:r w:rsidRPr="00C808D9">
              <w:rPr>
                <w:rFonts w:cs="IRANSansWeb(FaNum) Light" w:hint="eastAsia"/>
                <w:rtl/>
              </w:rPr>
              <w:t>ک</w:t>
            </w:r>
            <w:r w:rsidRPr="00C808D9">
              <w:rPr>
                <w:rFonts w:cs="IRANSansWeb(FaNum) Light"/>
                <w:rtl/>
              </w:rPr>
              <w:t xml:space="preserve"> ل</w:t>
            </w:r>
            <w:r w:rsidRPr="00C808D9">
              <w:rPr>
                <w:rFonts w:cs="IRANSansWeb(FaNum) Light" w:hint="cs"/>
                <w:rtl/>
              </w:rPr>
              <w:t>ی</w:t>
            </w:r>
            <w:r w:rsidRPr="00C808D9">
              <w:rPr>
                <w:rFonts w:cs="IRANSansWeb(FaNum) Light" w:hint="eastAsia"/>
                <w:rtl/>
              </w:rPr>
              <w:t>نک</w:t>
            </w:r>
            <w:r w:rsidRPr="00C808D9">
              <w:rPr>
                <w:rFonts w:cs="IRANSansWeb(FaNum) Light"/>
                <w:rtl/>
              </w:rPr>
              <w:t xml:space="preserve"> نمونه است</w:t>
            </w:r>
            <w:r w:rsidRPr="00C808D9">
              <w:t>&lt;/a&gt;</w:t>
            </w:r>
          </w:p>
        </w:tc>
      </w:tr>
    </w:tbl>
    <w:p w14:paraId="1F93E133" w14:textId="00C17A31" w:rsidR="00C808D9" w:rsidRPr="00C808D9" w:rsidRDefault="00C808D9" w:rsidP="00C808D9">
      <w:pPr>
        <w:rPr>
          <w:sz w:val="18"/>
        </w:rPr>
      </w:pPr>
      <w:hyperlink r:id="rId336" w:history="1">
        <w:r w:rsidRPr="00C808D9">
          <w:rPr>
            <w:rStyle w:val="Hyperlink"/>
            <w:sz w:val="18"/>
          </w:rPr>
          <w:t>combine</w:t>
        </w:r>
      </w:hyperlink>
    </w:p>
    <w:p w14:paraId="6D83873D" w14:textId="77777777" w:rsidR="00C808D9" w:rsidRPr="00915F7A" w:rsidRDefault="00C808D9" w:rsidP="00C808D9">
      <w:pPr>
        <w:rPr>
          <w:sz w:val="18"/>
          <w:rtl/>
        </w:rPr>
      </w:pPr>
    </w:p>
    <w:p w14:paraId="2FEDC148" w14:textId="08214288" w:rsidR="00F40B17" w:rsidRDefault="00F40B17" w:rsidP="00AC7093">
      <w:pPr>
        <w:pStyle w:val="bold"/>
      </w:pPr>
      <w:r>
        <w:t>Focus</w:t>
      </w:r>
    </w:p>
    <w:p w14:paraId="1294AD50" w14:textId="77777777" w:rsidR="008C1D7F" w:rsidRDefault="008C1D7F" w:rsidP="008C1D7F">
      <w:pPr>
        <w:rPr>
          <w:rtl/>
        </w:rPr>
      </w:pPr>
      <w:r>
        <w:rPr>
          <w:rtl/>
        </w:rPr>
        <w:t>`:</w:t>
      </w:r>
      <w:r>
        <w:t>Focus</w:t>
      </w:r>
      <w:r>
        <w:rPr>
          <w:rtl/>
        </w:rPr>
        <w:t>` - حالت فوکوس</w:t>
      </w:r>
    </w:p>
    <w:p w14:paraId="466555B1" w14:textId="6F45A6A7" w:rsidR="008C1D7F" w:rsidRDefault="008C1D7F" w:rsidP="008C1D7F"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: وقت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لد</w:t>
      </w:r>
      <w:r>
        <w:rPr>
          <w:rtl/>
        </w:rPr>
        <w:t xml:space="preserve"> </w:t>
      </w:r>
      <w:r>
        <w:t>input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Tab</w:t>
      </w:r>
      <w:r>
        <w:rPr>
          <w:rtl/>
        </w:rPr>
        <w:t xml:space="preserve"> آن را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 فعال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1D7F" w14:paraId="77C4A45F" w14:textId="77777777" w:rsidTr="008C1D7F">
        <w:tc>
          <w:tcPr>
            <w:tcW w:w="9350" w:type="dxa"/>
          </w:tcPr>
          <w:p w14:paraId="59E2A09D" w14:textId="77777777" w:rsidR="008C1D7F" w:rsidRDefault="008C1D7F" w:rsidP="008C1D7F">
            <w:pPr>
              <w:pStyle w:val="code"/>
              <w:bidi w:val="0"/>
            </w:pPr>
            <w:r>
              <w:t>&lt;style&gt;</w:t>
            </w:r>
          </w:p>
          <w:p w14:paraId="66389B9F" w14:textId="77777777" w:rsidR="008C1D7F" w:rsidRDefault="008C1D7F" w:rsidP="008C1D7F">
            <w:pPr>
              <w:pStyle w:val="code"/>
              <w:bidi w:val="0"/>
            </w:pPr>
            <w:r>
              <w:t>input:focus {</w:t>
            </w:r>
          </w:p>
          <w:p w14:paraId="24B714E1" w14:textId="77777777" w:rsidR="008C1D7F" w:rsidRDefault="008C1D7F" w:rsidP="008C1D7F">
            <w:pPr>
              <w:pStyle w:val="code"/>
              <w:bidi w:val="0"/>
            </w:pPr>
            <w:r>
              <w:t xml:space="preserve">    background-color: #fff8dc;</w:t>
            </w:r>
          </w:p>
          <w:p w14:paraId="1EA8C7B8" w14:textId="77777777" w:rsidR="008C1D7F" w:rsidRDefault="008C1D7F" w:rsidP="008C1D7F">
            <w:pPr>
              <w:pStyle w:val="code"/>
              <w:bidi w:val="0"/>
            </w:pPr>
            <w:r>
              <w:t xml:space="preserve">    border: 2px solid #4CAF50;</w:t>
            </w:r>
          </w:p>
          <w:p w14:paraId="4C02985D" w14:textId="77777777" w:rsidR="008C1D7F" w:rsidRDefault="008C1D7F" w:rsidP="008C1D7F">
            <w:pPr>
              <w:pStyle w:val="code"/>
              <w:bidi w:val="0"/>
            </w:pPr>
            <w:r>
              <w:t xml:space="preserve">    outline: none;</w:t>
            </w:r>
          </w:p>
          <w:p w14:paraId="1A9BFC4F" w14:textId="77777777" w:rsidR="008C1D7F" w:rsidRDefault="008C1D7F" w:rsidP="008C1D7F">
            <w:pPr>
              <w:pStyle w:val="code"/>
              <w:bidi w:val="0"/>
            </w:pPr>
            <w:r>
              <w:lastRenderedPageBreak/>
              <w:t xml:space="preserve">    padding: 8px;</w:t>
            </w:r>
          </w:p>
          <w:p w14:paraId="6D2B11FA" w14:textId="77777777" w:rsidR="008C1D7F" w:rsidRDefault="008C1D7F" w:rsidP="008C1D7F">
            <w:pPr>
              <w:pStyle w:val="code"/>
              <w:bidi w:val="0"/>
            </w:pPr>
            <w:r>
              <w:t xml:space="preserve">    box-shadow: 0 0 5px rgba(76, 175, 80, 0.5);</w:t>
            </w:r>
          </w:p>
          <w:p w14:paraId="285D9543" w14:textId="77777777" w:rsidR="008C1D7F" w:rsidRDefault="008C1D7F" w:rsidP="008C1D7F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934057B" w14:textId="77777777" w:rsidR="008C1D7F" w:rsidRDefault="008C1D7F" w:rsidP="008C1D7F">
            <w:pPr>
              <w:pStyle w:val="code"/>
              <w:bidi w:val="0"/>
            </w:pPr>
            <w:r>
              <w:t>&lt;/style&gt;</w:t>
            </w:r>
          </w:p>
          <w:p w14:paraId="4BC306DD" w14:textId="77777777" w:rsidR="008C1D7F" w:rsidRDefault="008C1D7F" w:rsidP="008C1D7F">
            <w:pPr>
              <w:pStyle w:val="code"/>
              <w:bidi w:val="0"/>
              <w:rPr>
                <w:rtl/>
              </w:rPr>
            </w:pPr>
          </w:p>
          <w:p w14:paraId="260A64AA" w14:textId="13EB3B8F" w:rsidR="008C1D7F" w:rsidRDefault="008C1D7F" w:rsidP="008C1D7F">
            <w:pPr>
              <w:pStyle w:val="code"/>
              <w:bidi w:val="0"/>
            </w:pPr>
            <w:r>
              <w:t>&lt;input type="text" placeholder="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نجا</w:t>
            </w:r>
            <w:r>
              <w:rPr>
                <w:rFonts w:cs="IRANSansWeb(FaNum) Light"/>
                <w:rtl/>
              </w:rPr>
              <w:t xml:space="preserve"> کل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</w:t>
            </w:r>
            <w:r>
              <w:rPr>
                <w:rFonts w:cs="IRANSansWeb(FaNum) Light"/>
                <w:rtl/>
              </w:rPr>
              <w:t xml:space="preserve"> با</w:t>
            </w:r>
            <w:r>
              <w:t xml:space="preserve"> Tab </w:t>
            </w:r>
            <w:r>
              <w:rPr>
                <w:rFonts w:cs="IRANSansWeb(FaNum) Light"/>
                <w:rtl/>
              </w:rPr>
              <w:t>انتخابش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"&gt;</w:t>
            </w:r>
          </w:p>
        </w:tc>
      </w:tr>
    </w:tbl>
    <w:p w14:paraId="4BFFC0C9" w14:textId="0929E40C" w:rsidR="008C1D7F" w:rsidRDefault="008C1D7F" w:rsidP="008C1D7F">
      <w:pPr>
        <w:pStyle w:val="code"/>
      </w:pPr>
      <w:hyperlink r:id="rId337" w:history="1">
        <w:r w:rsidRPr="008C1D7F">
          <w:rPr>
            <w:rStyle w:val="Hyperlink"/>
          </w:rPr>
          <w:t>Focus</w:t>
        </w:r>
      </w:hyperlink>
    </w:p>
    <w:p w14:paraId="6C226AAA" w14:textId="77777777" w:rsidR="008C1D7F" w:rsidRDefault="008C1D7F" w:rsidP="008C1D7F"/>
    <w:bookmarkStart w:id="172" w:name="_Toc211464600"/>
    <w:p w14:paraId="32E3C694" w14:textId="31DC97CE" w:rsidR="00AC7093" w:rsidRDefault="00C808D9" w:rsidP="00AC7093">
      <w:pPr>
        <w:pStyle w:val="Heading2"/>
      </w:pPr>
      <w:r>
        <w:fldChar w:fldCharType="begin"/>
      </w:r>
      <w:r>
        <w:instrText>HYPERLINK "webdesign/css/transition"</w:instrText>
      </w:r>
      <w:r>
        <w:fldChar w:fldCharType="separate"/>
      </w:r>
      <w:r w:rsidR="00AC7093" w:rsidRPr="00C808D9">
        <w:rPr>
          <w:rStyle w:val="Hyperlink"/>
        </w:rPr>
        <w:t>transition</w:t>
      </w:r>
      <w:bookmarkEnd w:id="172"/>
      <w:r>
        <w:fldChar w:fldCharType="end"/>
      </w:r>
    </w:p>
    <w:p w14:paraId="48C2D51C" w14:textId="74B7311B" w:rsidR="00F40B17" w:rsidRDefault="00F40B17" w:rsidP="00AC7093">
      <w:pPr>
        <w:pStyle w:val="bold"/>
      </w:pPr>
      <w:r>
        <w:rPr>
          <w:rFonts w:hint="eastAsia"/>
          <w:rtl/>
        </w:rPr>
        <w:t>معرف</w:t>
      </w:r>
      <w:r w:rsidR="003F1163">
        <w:rPr>
          <w:rFonts w:hint="eastAsia"/>
          <w:rtl/>
        </w:rPr>
        <w:t>ی</w:t>
      </w:r>
      <w:r>
        <w:rPr>
          <w:rtl/>
        </w:rPr>
        <w:t xml:space="preserve"> مفهوم </w:t>
      </w:r>
      <w:r>
        <w:t>transition</w:t>
      </w:r>
    </w:p>
    <w:p w14:paraId="4069D912" w14:textId="77777777" w:rsidR="00C03AFE" w:rsidRDefault="00C03AFE" w:rsidP="00C03AFE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Transition</w:t>
      </w:r>
    </w:p>
    <w:p w14:paraId="2C8BFEFD" w14:textId="7345ADC0" w:rsidR="00C03AFE" w:rsidRDefault="00C03AFE" w:rsidP="00C03AFE">
      <w:pPr>
        <w:rPr>
          <w:rtl/>
        </w:rPr>
      </w:pPr>
      <w:r>
        <w:t>Transition</w:t>
      </w:r>
      <w:r>
        <w:rPr>
          <w:rtl/>
        </w:rPr>
        <w:t xml:space="preserve">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به صورت نرم و در مدت زمان مشخص</w:t>
      </w:r>
      <w:r>
        <w:rPr>
          <w:rFonts w:hint="cs"/>
          <w:rtl/>
        </w:rPr>
        <w:t>ی</w:t>
      </w:r>
      <w:r>
        <w:rPr>
          <w:rtl/>
        </w:rPr>
        <w:t xml:space="preserve"> انجام شوند.</w:t>
      </w:r>
    </w:p>
    <w:p w14:paraId="2EBCAE69" w14:textId="77777777" w:rsidR="00C03AFE" w:rsidRDefault="00C03AFE" w:rsidP="00C03AFE">
      <w:pPr>
        <w:rPr>
          <w:rtl/>
        </w:rPr>
      </w:pPr>
    </w:p>
    <w:p w14:paraId="5D23C809" w14:textId="77777777" w:rsidR="00F40B17" w:rsidRDefault="00F40B17" w:rsidP="00AC7093">
      <w:pPr>
        <w:pStyle w:val="bold"/>
        <w:rPr>
          <w:rtl/>
        </w:rPr>
      </w:pPr>
      <w:r>
        <w:t>Transition-property</w:t>
      </w:r>
    </w:p>
    <w:p w14:paraId="1742DCC4" w14:textId="77777777" w:rsidR="00C03AFE" w:rsidRDefault="00C03AFE" w:rsidP="00C03AFE">
      <w:pPr>
        <w:rPr>
          <w:rtl/>
        </w:rPr>
      </w:pPr>
      <w:r>
        <w:rPr>
          <w:rtl/>
        </w:rPr>
        <w:t>`</w:t>
      </w:r>
      <w:r>
        <w:t>transition-property</w:t>
      </w:r>
      <w:r>
        <w:rPr>
          <w:rtl/>
        </w:rPr>
        <w:t>` - مشخص کردن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متغ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6F2D7A92" w14:textId="14C698A4" w:rsidR="00C03AFE" w:rsidRDefault="00C03AFE" w:rsidP="00C03AFE">
      <w:pPr>
        <w:rPr>
          <w:rtl/>
        </w:rPr>
      </w:pPr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: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کدام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transition</w:t>
      </w:r>
      <w:r>
        <w:rPr>
          <w:rtl/>
        </w:rPr>
        <w:t xml:space="preserve"> داشته باشند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3AFE" w14:paraId="56001285" w14:textId="77777777" w:rsidTr="00C03AFE">
        <w:tc>
          <w:tcPr>
            <w:tcW w:w="9350" w:type="dxa"/>
          </w:tcPr>
          <w:p w14:paraId="6300E69F" w14:textId="77777777" w:rsidR="00C03AFE" w:rsidRDefault="00C03AFE" w:rsidP="00C03AFE">
            <w:pPr>
              <w:pStyle w:val="code"/>
              <w:bidi w:val="0"/>
            </w:pPr>
            <w:r>
              <w:t>&lt;style&gt;</w:t>
            </w:r>
          </w:p>
          <w:p w14:paraId="349C5F1E" w14:textId="77777777" w:rsidR="00C03AFE" w:rsidRDefault="00C03AFE" w:rsidP="00C03AFE">
            <w:pPr>
              <w:pStyle w:val="code"/>
              <w:bidi w:val="0"/>
            </w:pPr>
            <w:r>
              <w:t>div {</w:t>
            </w:r>
          </w:p>
          <w:p w14:paraId="6DF9D750" w14:textId="77777777" w:rsidR="00C03AFE" w:rsidRDefault="00C03AFE" w:rsidP="00C03AFE">
            <w:pPr>
              <w:pStyle w:val="code"/>
              <w:bidi w:val="0"/>
            </w:pPr>
            <w:r>
              <w:t xml:space="preserve">    width: 100px;</w:t>
            </w:r>
          </w:p>
          <w:p w14:paraId="24C61AF7" w14:textId="77777777" w:rsidR="00C03AFE" w:rsidRDefault="00C03AFE" w:rsidP="00C03AFE">
            <w:pPr>
              <w:pStyle w:val="code"/>
              <w:bidi w:val="0"/>
            </w:pPr>
            <w:r>
              <w:t xml:space="preserve">    height: 100px;</w:t>
            </w:r>
          </w:p>
          <w:p w14:paraId="5F0535CB" w14:textId="77777777" w:rsidR="00C03AFE" w:rsidRDefault="00C03AFE" w:rsidP="00C03AFE">
            <w:pPr>
              <w:pStyle w:val="code"/>
              <w:bidi w:val="0"/>
            </w:pPr>
            <w:r>
              <w:t xml:space="preserve">    background: blue;</w:t>
            </w:r>
          </w:p>
          <w:p w14:paraId="65ED9232" w14:textId="77777777" w:rsidR="00C03AFE" w:rsidRDefault="00C03AFE" w:rsidP="00C03AFE">
            <w:pPr>
              <w:pStyle w:val="code"/>
              <w:bidi w:val="0"/>
            </w:pPr>
            <w:r>
              <w:t xml:space="preserve">    transition-property: width, background;</w:t>
            </w:r>
          </w:p>
          <w:p w14:paraId="660E861E" w14:textId="77777777" w:rsidR="00C03AFE" w:rsidRDefault="00C03AFE" w:rsidP="00C03AF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63C13B3" w14:textId="77777777" w:rsidR="00C03AFE" w:rsidRDefault="00C03AFE" w:rsidP="00C03AFE">
            <w:pPr>
              <w:pStyle w:val="code"/>
              <w:bidi w:val="0"/>
              <w:rPr>
                <w:rtl/>
              </w:rPr>
            </w:pPr>
          </w:p>
          <w:p w14:paraId="59CC9BF5" w14:textId="77777777" w:rsidR="00C03AFE" w:rsidRDefault="00C03AFE" w:rsidP="00C03AFE">
            <w:pPr>
              <w:pStyle w:val="code"/>
              <w:bidi w:val="0"/>
            </w:pPr>
            <w:r>
              <w:t>div:hover {</w:t>
            </w:r>
          </w:p>
          <w:p w14:paraId="1987EF5B" w14:textId="77777777" w:rsidR="00C03AFE" w:rsidRDefault="00C03AFE" w:rsidP="00C03AFE">
            <w:pPr>
              <w:pStyle w:val="code"/>
              <w:bidi w:val="0"/>
            </w:pPr>
            <w:r>
              <w:t xml:space="preserve">    width: 200px;</w:t>
            </w:r>
          </w:p>
          <w:p w14:paraId="0EF63860" w14:textId="77777777" w:rsidR="00C03AFE" w:rsidRDefault="00C03AFE" w:rsidP="00C03AFE">
            <w:pPr>
              <w:pStyle w:val="code"/>
              <w:bidi w:val="0"/>
            </w:pPr>
            <w:r>
              <w:t xml:space="preserve">    background: red;</w:t>
            </w:r>
          </w:p>
          <w:p w14:paraId="16DD64D6" w14:textId="77777777" w:rsidR="00C03AFE" w:rsidRDefault="00C03AFE" w:rsidP="00C03AF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67234CB" w14:textId="77777777" w:rsidR="00C03AFE" w:rsidRDefault="00C03AFE" w:rsidP="00C03AFE">
            <w:pPr>
              <w:pStyle w:val="code"/>
              <w:bidi w:val="0"/>
            </w:pPr>
            <w:r>
              <w:t>&lt;/style&gt;</w:t>
            </w:r>
          </w:p>
          <w:p w14:paraId="26601B6D" w14:textId="77777777" w:rsidR="00C03AFE" w:rsidRDefault="00C03AFE" w:rsidP="00C03AFE">
            <w:pPr>
              <w:pStyle w:val="code"/>
              <w:bidi w:val="0"/>
              <w:rPr>
                <w:rtl/>
              </w:rPr>
            </w:pPr>
          </w:p>
          <w:p w14:paraId="6DB864CE" w14:textId="5008E99B" w:rsidR="00C03AFE" w:rsidRDefault="00C03AFE" w:rsidP="00C03AFE">
            <w:pPr>
              <w:pStyle w:val="code"/>
              <w:bidi w:val="0"/>
            </w:pPr>
            <w:r>
              <w:t>&lt;div&gt;</w:t>
            </w:r>
            <w:r>
              <w:rPr>
                <w:rFonts w:cs="IRANSansWeb(FaNum) Light"/>
                <w:rtl/>
              </w:rPr>
              <w:t>هاور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&lt;/div&gt;</w:t>
            </w:r>
          </w:p>
        </w:tc>
      </w:tr>
    </w:tbl>
    <w:p w14:paraId="5A2BA102" w14:textId="104280C0" w:rsidR="00C03AFE" w:rsidRDefault="00C808D9" w:rsidP="00C808D9">
      <w:hyperlink r:id="rId338" w:history="1">
        <w:r w:rsidRPr="00C808D9">
          <w:rPr>
            <w:rStyle w:val="Hyperlink"/>
          </w:rPr>
          <w:t>property</w:t>
        </w:r>
      </w:hyperlink>
    </w:p>
    <w:p w14:paraId="4E3B1677" w14:textId="77777777" w:rsidR="00F40B17" w:rsidRDefault="00F40B17" w:rsidP="00AC7093">
      <w:pPr>
        <w:pStyle w:val="bold"/>
      </w:pPr>
      <w:r>
        <w:t>Transition-duration</w:t>
      </w:r>
    </w:p>
    <w:p w14:paraId="0DD12E80" w14:textId="7FA4A2CA" w:rsidR="00C03AFE" w:rsidRDefault="00C03AFE" w:rsidP="00C03AFE">
      <w:pPr>
        <w:rPr>
          <w:rtl/>
        </w:rPr>
      </w:pPr>
      <w:r>
        <w:lastRenderedPageBreak/>
        <w:t>transition-duration</w:t>
      </w:r>
      <w:r>
        <w:rPr>
          <w:rtl/>
        </w:rPr>
        <w:t xml:space="preserve">- مدت زمان </w:t>
      </w:r>
      <w:r>
        <w:t>transition</w:t>
      </w:r>
    </w:p>
    <w:p w14:paraId="2CF19308" w14:textId="3C7F7172" w:rsidR="00C03AFE" w:rsidRDefault="00C03AFE" w:rsidP="00C03AFE">
      <w:pPr>
        <w:rPr>
          <w:rtl/>
        </w:rPr>
      </w:pPr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: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</w:t>
      </w:r>
      <w:r>
        <w:t>transition</w:t>
      </w:r>
      <w:r>
        <w:rPr>
          <w:rtl/>
        </w:rPr>
        <w:t xml:space="preserve"> چقدر طول بکشد (ثان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ی‌</w:t>
      </w:r>
      <w:r>
        <w:rPr>
          <w:rFonts w:hint="eastAsia"/>
          <w:rtl/>
        </w:rPr>
        <w:t>ثان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3AFE" w14:paraId="2BCB6393" w14:textId="77777777" w:rsidTr="00C03AFE">
        <w:tc>
          <w:tcPr>
            <w:tcW w:w="9350" w:type="dxa"/>
          </w:tcPr>
          <w:p w14:paraId="2B07C7D3" w14:textId="77777777" w:rsidR="00C03AFE" w:rsidRDefault="00C03AFE" w:rsidP="00C03AFE">
            <w:pPr>
              <w:pStyle w:val="code"/>
              <w:bidi w:val="0"/>
            </w:pPr>
            <w:r>
              <w:t>&lt;style&gt;</w:t>
            </w:r>
          </w:p>
          <w:p w14:paraId="6489A90A" w14:textId="77777777" w:rsidR="00C03AFE" w:rsidRDefault="00C03AFE" w:rsidP="00C03AFE">
            <w:pPr>
              <w:pStyle w:val="code"/>
              <w:bidi w:val="0"/>
            </w:pPr>
            <w:r>
              <w:t>.box {</w:t>
            </w:r>
          </w:p>
          <w:p w14:paraId="1026D81A" w14:textId="77777777" w:rsidR="00C03AFE" w:rsidRDefault="00C03AFE" w:rsidP="00C03AFE">
            <w:pPr>
              <w:pStyle w:val="code"/>
              <w:bidi w:val="0"/>
            </w:pPr>
            <w:r>
              <w:t xml:space="preserve">    width: 100px;</w:t>
            </w:r>
          </w:p>
          <w:p w14:paraId="3D3D0D66" w14:textId="77777777" w:rsidR="00C03AFE" w:rsidRDefault="00C03AFE" w:rsidP="00C03AFE">
            <w:pPr>
              <w:pStyle w:val="code"/>
              <w:bidi w:val="0"/>
            </w:pPr>
            <w:r>
              <w:t xml:space="preserve">    height: 100px;</w:t>
            </w:r>
          </w:p>
          <w:p w14:paraId="6A37E57B" w14:textId="77777777" w:rsidR="00C03AFE" w:rsidRDefault="00C03AFE" w:rsidP="00C03AFE">
            <w:pPr>
              <w:pStyle w:val="code"/>
              <w:bidi w:val="0"/>
            </w:pPr>
            <w:r>
              <w:t xml:space="preserve">    background: green;</w:t>
            </w:r>
          </w:p>
          <w:p w14:paraId="7D6BA14E" w14:textId="77777777" w:rsidR="00C03AFE" w:rsidRDefault="00C03AFE" w:rsidP="00C03AFE">
            <w:pPr>
              <w:pStyle w:val="code"/>
              <w:bidi w:val="0"/>
            </w:pPr>
            <w:r>
              <w:t xml:space="preserve">    transition-property: all;</w:t>
            </w:r>
          </w:p>
          <w:p w14:paraId="251836AE" w14:textId="77777777" w:rsidR="00C03AFE" w:rsidRDefault="00C03AFE" w:rsidP="00C03AFE">
            <w:pPr>
              <w:pStyle w:val="code"/>
              <w:bidi w:val="0"/>
            </w:pPr>
            <w:r>
              <w:t xml:space="preserve">    transition-duration: 2s;</w:t>
            </w:r>
          </w:p>
          <w:p w14:paraId="2CF6891A" w14:textId="77777777" w:rsidR="00C03AFE" w:rsidRDefault="00C03AFE" w:rsidP="00C03AF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8F686C3" w14:textId="77777777" w:rsidR="00C03AFE" w:rsidRDefault="00C03AFE" w:rsidP="00C03AFE">
            <w:pPr>
              <w:pStyle w:val="code"/>
              <w:bidi w:val="0"/>
              <w:rPr>
                <w:rtl/>
              </w:rPr>
            </w:pPr>
          </w:p>
          <w:p w14:paraId="749C91EC" w14:textId="77777777" w:rsidR="00C03AFE" w:rsidRDefault="00C03AFE" w:rsidP="00C03AFE">
            <w:pPr>
              <w:pStyle w:val="code"/>
              <w:bidi w:val="0"/>
            </w:pPr>
            <w:r>
              <w:t>.box:hover {</w:t>
            </w:r>
          </w:p>
          <w:p w14:paraId="3596F595" w14:textId="77777777" w:rsidR="00C03AFE" w:rsidRDefault="00C03AFE" w:rsidP="00C03AFE">
            <w:pPr>
              <w:pStyle w:val="code"/>
              <w:bidi w:val="0"/>
            </w:pPr>
            <w:r>
              <w:t xml:space="preserve">    width: 300px;</w:t>
            </w:r>
          </w:p>
          <w:p w14:paraId="7B582FDD" w14:textId="77777777" w:rsidR="00C03AFE" w:rsidRDefault="00C03AFE" w:rsidP="00C03AFE">
            <w:pPr>
              <w:pStyle w:val="code"/>
              <w:bidi w:val="0"/>
            </w:pPr>
            <w:r>
              <w:t xml:space="preserve">    background: orange;</w:t>
            </w:r>
          </w:p>
          <w:p w14:paraId="01313038" w14:textId="77777777" w:rsidR="00C03AFE" w:rsidRDefault="00C03AFE" w:rsidP="00C03AF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7137C6E" w14:textId="77777777" w:rsidR="00C03AFE" w:rsidRDefault="00C03AFE" w:rsidP="00C03AFE">
            <w:pPr>
              <w:pStyle w:val="code"/>
              <w:bidi w:val="0"/>
            </w:pPr>
            <w:r>
              <w:t>&lt;/style&gt;</w:t>
            </w:r>
          </w:p>
          <w:p w14:paraId="2199689F" w14:textId="77777777" w:rsidR="00C03AFE" w:rsidRDefault="00C03AFE" w:rsidP="00C03AFE">
            <w:pPr>
              <w:pStyle w:val="code"/>
              <w:bidi w:val="0"/>
              <w:rPr>
                <w:rtl/>
              </w:rPr>
            </w:pPr>
          </w:p>
          <w:p w14:paraId="1ECCA464" w14:textId="154F66D8" w:rsidR="00C03AFE" w:rsidRDefault="00C03AFE" w:rsidP="00C03AFE">
            <w:pPr>
              <w:pStyle w:val="code"/>
              <w:bidi w:val="0"/>
            </w:pPr>
            <w:r>
              <w:t>&lt;div class="box"&gt;</w:t>
            </w:r>
            <w:r>
              <w:rPr>
                <w:rFonts w:cs="IRANSansWeb(FaNum) Light"/>
                <w:rtl/>
              </w:rPr>
              <w:t>هاور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/>
                <w:rtl/>
              </w:rPr>
              <w:t xml:space="preserve"> (۲ ثان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>)</w:t>
            </w:r>
            <w:r>
              <w:t>&lt;/div&gt;</w:t>
            </w:r>
          </w:p>
        </w:tc>
      </w:tr>
    </w:tbl>
    <w:p w14:paraId="1C108C0F" w14:textId="05F0AD40" w:rsidR="00C03AFE" w:rsidRDefault="00C03AFE" w:rsidP="00C03AFE">
      <w:hyperlink r:id="rId339" w:history="1">
        <w:r w:rsidRPr="00C03AFE">
          <w:rPr>
            <w:rStyle w:val="Hyperlink"/>
          </w:rPr>
          <w:t>duration</w:t>
        </w:r>
      </w:hyperlink>
    </w:p>
    <w:p w14:paraId="2F2A9A05" w14:textId="77777777" w:rsidR="00C03AFE" w:rsidRDefault="00C03AFE" w:rsidP="00C03AFE"/>
    <w:p w14:paraId="78CB9D77" w14:textId="77777777" w:rsidR="00F40B17" w:rsidRDefault="00F40B17" w:rsidP="00AC7093">
      <w:pPr>
        <w:pStyle w:val="bold"/>
      </w:pPr>
      <w:r>
        <w:t>Transition-timing-functioning</w:t>
      </w:r>
    </w:p>
    <w:p w14:paraId="13203DF4" w14:textId="1B6AE896" w:rsidR="004A7B47" w:rsidRDefault="004A7B47" w:rsidP="004A7B47">
      <w:pPr>
        <w:rPr>
          <w:rtl/>
        </w:rPr>
      </w:pPr>
      <w:r>
        <w:t>transition-timing-function</w:t>
      </w:r>
      <w:r>
        <w:rPr>
          <w:rtl/>
        </w:rPr>
        <w:t xml:space="preserve"> - تابع زمان‌بند</w:t>
      </w:r>
      <w:r>
        <w:rPr>
          <w:rFonts w:hint="cs"/>
          <w:rtl/>
        </w:rPr>
        <w:t>ی</w:t>
      </w:r>
    </w:p>
    <w:p w14:paraId="369D2DF5" w14:textId="1544FE63" w:rsidR="004A7B47" w:rsidRDefault="004A7B47" w:rsidP="004A7B47"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: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</w:t>
      </w:r>
      <w:r>
        <w:t>transition</w:t>
      </w:r>
      <w:r>
        <w:rPr>
          <w:rtl/>
        </w:rPr>
        <w:t xml:space="preserve"> با چه سرعت</w:t>
      </w:r>
      <w:r>
        <w:rPr>
          <w:rFonts w:hint="cs"/>
          <w:rtl/>
        </w:rPr>
        <w:t>ی</w:t>
      </w:r>
      <w:r>
        <w:rPr>
          <w:rtl/>
        </w:rPr>
        <w:t xml:space="preserve"> در طول زمان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برود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7B47" w14:paraId="39D987C4" w14:textId="77777777" w:rsidTr="004A7B47">
        <w:tc>
          <w:tcPr>
            <w:tcW w:w="9350" w:type="dxa"/>
          </w:tcPr>
          <w:p w14:paraId="1B25623A" w14:textId="77777777" w:rsidR="004A7B47" w:rsidRDefault="004A7B47" w:rsidP="004A7B47">
            <w:pPr>
              <w:bidi w:val="0"/>
            </w:pPr>
            <w:r>
              <w:t>&lt;style&gt;</w:t>
            </w:r>
          </w:p>
          <w:p w14:paraId="0436019F" w14:textId="77777777" w:rsidR="004A7B47" w:rsidRDefault="004A7B47" w:rsidP="004A7B47">
            <w:pPr>
              <w:bidi w:val="0"/>
            </w:pPr>
            <w:r>
              <w:t>.box {</w:t>
            </w:r>
          </w:p>
          <w:p w14:paraId="26E8ED3B" w14:textId="77777777" w:rsidR="004A7B47" w:rsidRDefault="004A7B47" w:rsidP="004A7B47">
            <w:pPr>
              <w:bidi w:val="0"/>
            </w:pPr>
            <w:r>
              <w:t xml:space="preserve">    width: 100px;</w:t>
            </w:r>
          </w:p>
          <w:p w14:paraId="50E1BA50" w14:textId="77777777" w:rsidR="004A7B47" w:rsidRDefault="004A7B47" w:rsidP="004A7B47">
            <w:pPr>
              <w:bidi w:val="0"/>
            </w:pPr>
            <w:r>
              <w:t xml:space="preserve">    height: 50px;</w:t>
            </w:r>
          </w:p>
          <w:p w14:paraId="7EB56CA5" w14:textId="77777777" w:rsidR="004A7B47" w:rsidRDefault="004A7B47" w:rsidP="004A7B47">
            <w:pPr>
              <w:bidi w:val="0"/>
            </w:pPr>
            <w:r>
              <w:t xml:space="preserve">    background: blue;</w:t>
            </w:r>
          </w:p>
          <w:p w14:paraId="1115F120" w14:textId="77777777" w:rsidR="004A7B47" w:rsidRDefault="004A7B47" w:rsidP="004A7B47">
            <w:pPr>
              <w:bidi w:val="0"/>
            </w:pPr>
            <w:r>
              <w:t xml:space="preserve">    margin: 10px;</w:t>
            </w:r>
          </w:p>
          <w:p w14:paraId="11D023C8" w14:textId="77777777" w:rsidR="004A7B47" w:rsidRDefault="004A7B47" w:rsidP="004A7B47">
            <w:pPr>
              <w:bidi w:val="0"/>
            </w:pPr>
            <w:r>
              <w:t xml:space="preserve">    transition: all 2s;</w:t>
            </w:r>
          </w:p>
          <w:p w14:paraId="78F96A3F" w14:textId="77777777" w:rsidR="004A7B47" w:rsidRDefault="004A7B47" w:rsidP="004A7B47">
            <w:pPr>
              <w:bidi w:val="0"/>
              <w:rPr>
                <w:rtl/>
              </w:rPr>
            </w:pPr>
            <w:r>
              <w:t>}</w:t>
            </w:r>
          </w:p>
          <w:p w14:paraId="136DF4BE" w14:textId="77777777" w:rsidR="004A7B47" w:rsidRDefault="004A7B47" w:rsidP="004A7B47">
            <w:pPr>
              <w:bidi w:val="0"/>
              <w:rPr>
                <w:rtl/>
              </w:rPr>
            </w:pPr>
          </w:p>
          <w:p w14:paraId="7C52C841" w14:textId="77777777" w:rsidR="004A7B47" w:rsidRDefault="004A7B47" w:rsidP="004A7B47">
            <w:pPr>
              <w:bidi w:val="0"/>
            </w:pPr>
            <w:r>
              <w:t>.ease { transition-timing-function: ease; }</w:t>
            </w:r>
          </w:p>
          <w:p w14:paraId="0ED95E67" w14:textId="77777777" w:rsidR="004A7B47" w:rsidRDefault="004A7B47" w:rsidP="004A7B47">
            <w:pPr>
              <w:bidi w:val="0"/>
            </w:pPr>
            <w:r>
              <w:t>.linear { transition-timing-function: linear; }</w:t>
            </w:r>
          </w:p>
          <w:p w14:paraId="44074167" w14:textId="77777777" w:rsidR="004A7B47" w:rsidRDefault="004A7B47" w:rsidP="004A7B47">
            <w:pPr>
              <w:bidi w:val="0"/>
            </w:pPr>
            <w:r>
              <w:t>.ease-in { transition-timing-function: ease-in; }</w:t>
            </w:r>
          </w:p>
          <w:p w14:paraId="6564D7CB" w14:textId="77777777" w:rsidR="004A7B47" w:rsidRDefault="004A7B47" w:rsidP="004A7B47">
            <w:pPr>
              <w:bidi w:val="0"/>
            </w:pPr>
            <w:r>
              <w:t>.ease-out { transition-timing-function: ease-out; }</w:t>
            </w:r>
          </w:p>
          <w:p w14:paraId="68B77C9B" w14:textId="77777777" w:rsidR="004A7B47" w:rsidRDefault="004A7B47" w:rsidP="004A7B47">
            <w:pPr>
              <w:bidi w:val="0"/>
              <w:rPr>
                <w:rtl/>
              </w:rPr>
            </w:pPr>
          </w:p>
          <w:p w14:paraId="62343BCB" w14:textId="77777777" w:rsidR="004A7B47" w:rsidRDefault="004A7B47" w:rsidP="004A7B47">
            <w:pPr>
              <w:bidi w:val="0"/>
            </w:pPr>
            <w:r>
              <w:t>.box:hover {</w:t>
            </w:r>
          </w:p>
          <w:p w14:paraId="08E6D3C2" w14:textId="77777777" w:rsidR="004A7B47" w:rsidRDefault="004A7B47" w:rsidP="004A7B47">
            <w:pPr>
              <w:bidi w:val="0"/>
            </w:pPr>
            <w:r>
              <w:lastRenderedPageBreak/>
              <w:t xml:space="preserve">    width: 300px;</w:t>
            </w:r>
          </w:p>
          <w:p w14:paraId="1A567A5E" w14:textId="77777777" w:rsidR="004A7B47" w:rsidRDefault="004A7B47" w:rsidP="004A7B47">
            <w:pPr>
              <w:bidi w:val="0"/>
              <w:rPr>
                <w:rtl/>
              </w:rPr>
            </w:pPr>
            <w:r>
              <w:t>}</w:t>
            </w:r>
          </w:p>
          <w:p w14:paraId="02A1272B" w14:textId="77777777" w:rsidR="004A7B47" w:rsidRDefault="004A7B47" w:rsidP="004A7B47">
            <w:pPr>
              <w:bidi w:val="0"/>
            </w:pPr>
            <w:r>
              <w:t>&lt;/style&gt;</w:t>
            </w:r>
          </w:p>
          <w:p w14:paraId="7B6846E1" w14:textId="77777777" w:rsidR="004A7B47" w:rsidRDefault="004A7B47" w:rsidP="004A7B47">
            <w:pPr>
              <w:bidi w:val="0"/>
              <w:rPr>
                <w:rtl/>
              </w:rPr>
            </w:pPr>
          </w:p>
          <w:p w14:paraId="6A7410A9" w14:textId="77777777" w:rsidR="004A7B47" w:rsidRDefault="004A7B47" w:rsidP="004A7B47">
            <w:pPr>
              <w:bidi w:val="0"/>
            </w:pPr>
            <w:r>
              <w:t>&lt;div class="box ease"&gt;ease&lt;/div&gt;</w:t>
            </w:r>
          </w:p>
          <w:p w14:paraId="01B01BF5" w14:textId="77777777" w:rsidR="004A7B47" w:rsidRDefault="004A7B47" w:rsidP="004A7B47">
            <w:pPr>
              <w:bidi w:val="0"/>
            </w:pPr>
            <w:r>
              <w:t>&lt;div class="box linear"&gt;linear&lt;/div&gt;</w:t>
            </w:r>
          </w:p>
          <w:p w14:paraId="5C2D4372" w14:textId="77777777" w:rsidR="004A7B47" w:rsidRDefault="004A7B47" w:rsidP="004A7B47">
            <w:pPr>
              <w:bidi w:val="0"/>
            </w:pPr>
            <w:r>
              <w:t>&lt;div class="box ease-in"&gt;ease-in&lt;/div&gt;</w:t>
            </w:r>
          </w:p>
          <w:p w14:paraId="25654A21" w14:textId="4F814428" w:rsidR="004A7B47" w:rsidRDefault="004A7B47" w:rsidP="004A7B47">
            <w:pPr>
              <w:bidi w:val="0"/>
            </w:pPr>
            <w:r>
              <w:t>&lt;div class="box ease-out"&gt;ease-out&lt;/div&gt;</w:t>
            </w:r>
          </w:p>
        </w:tc>
      </w:tr>
    </w:tbl>
    <w:p w14:paraId="30792477" w14:textId="7818FB6E" w:rsidR="004A7B47" w:rsidRDefault="00C808D9" w:rsidP="00C808D9">
      <w:hyperlink r:id="rId340" w:history="1">
        <w:r w:rsidRPr="00C808D9">
          <w:rPr>
            <w:rStyle w:val="Hyperlink"/>
          </w:rPr>
          <w:t>timing</w:t>
        </w:r>
      </w:hyperlink>
    </w:p>
    <w:p w14:paraId="40EDADD9" w14:textId="77777777" w:rsidR="00CF3B1B" w:rsidRDefault="00CF3B1B" w:rsidP="00CF3B1B">
      <w:pPr>
        <w:pStyle w:val="bold"/>
      </w:pPr>
      <w:r>
        <w:t>Transition-delay</w:t>
      </w:r>
    </w:p>
    <w:p w14:paraId="0BA40125" w14:textId="674D3E7B" w:rsidR="004A7B47" w:rsidRDefault="004A7B47" w:rsidP="004A7B47">
      <w:pPr>
        <w:rPr>
          <w:rtl/>
        </w:rPr>
      </w:pPr>
      <w:r>
        <w:t>transition-delay</w:t>
      </w:r>
      <w:r>
        <w:rPr>
          <w:rtl/>
        </w:rPr>
        <w:t xml:space="preserve"> - تأخ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 شروع</w:t>
      </w:r>
    </w:p>
    <w:p w14:paraId="005AD155" w14:textId="3CFC2DC5" w:rsidR="004A7B47" w:rsidRDefault="004A7B47" w:rsidP="004A7B47"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: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</w:t>
      </w:r>
      <w:r>
        <w:t>transition</w:t>
      </w:r>
      <w:r>
        <w:rPr>
          <w:rtl/>
        </w:rPr>
        <w:t xml:space="preserve"> چه تأخ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قبل از شروع داشته باشد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7B47" w14:paraId="70970D07" w14:textId="77777777" w:rsidTr="004A7B47">
        <w:tc>
          <w:tcPr>
            <w:tcW w:w="9350" w:type="dxa"/>
          </w:tcPr>
          <w:p w14:paraId="167D913E" w14:textId="77777777" w:rsidR="004A7B47" w:rsidRDefault="004A7B47" w:rsidP="004A7B47">
            <w:pPr>
              <w:pStyle w:val="code"/>
              <w:bidi w:val="0"/>
            </w:pPr>
            <w:r>
              <w:t>&lt;style&gt;</w:t>
            </w:r>
          </w:p>
          <w:p w14:paraId="6A39AED1" w14:textId="77777777" w:rsidR="004A7B47" w:rsidRDefault="004A7B47" w:rsidP="004A7B47">
            <w:pPr>
              <w:pStyle w:val="code"/>
              <w:bidi w:val="0"/>
            </w:pPr>
            <w:r>
              <w:t>.delayed {</w:t>
            </w:r>
          </w:p>
          <w:p w14:paraId="41F48A14" w14:textId="77777777" w:rsidR="004A7B47" w:rsidRDefault="004A7B47" w:rsidP="004A7B47">
            <w:pPr>
              <w:pStyle w:val="code"/>
              <w:bidi w:val="0"/>
            </w:pPr>
            <w:r>
              <w:t xml:space="preserve">    width: 100px;</w:t>
            </w:r>
          </w:p>
          <w:p w14:paraId="5D61E84C" w14:textId="77777777" w:rsidR="004A7B47" w:rsidRDefault="004A7B47" w:rsidP="004A7B47">
            <w:pPr>
              <w:pStyle w:val="code"/>
              <w:bidi w:val="0"/>
            </w:pPr>
            <w:r>
              <w:t xml:space="preserve">    height: 50px;</w:t>
            </w:r>
          </w:p>
          <w:p w14:paraId="10198CF2" w14:textId="77777777" w:rsidR="004A7B47" w:rsidRDefault="004A7B47" w:rsidP="004A7B47">
            <w:pPr>
              <w:pStyle w:val="code"/>
              <w:bidi w:val="0"/>
            </w:pPr>
            <w:r>
              <w:t xml:space="preserve">    background: green;</w:t>
            </w:r>
          </w:p>
          <w:p w14:paraId="3F40D184" w14:textId="77777777" w:rsidR="004A7B47" w:rsidRDefault="004A7B47" w:rsidP="004A7B47">
            <w:pPr>
              <w:pStyle w:val="code"/>
              <w:bidi w:val="0"/>
            </w:pPr>
            <w:r>
              <w:t xml:space="preserve">    transition: all 1s;</w:t>
            </w:r>
          </w:p>
          <w:p w14:paraId="34B2983C" w14:textId="77777777" w:rsidR="004A7B47" w:rsidRDefault="004A7B47" w:rsidP="004A7B47">
            <w:pPr>
              <w:pStyle w:val="code"/>
              <w:bidi w:val="0"/>
            </w:pPr>
            <w:r>
              <w:t xml:space="preserve">    transition-delay: 0.5s;</w:t>
            </w:r>
          </w:p>
          <w:p w14:paraId="4287031F" w14:textId="77777777" w:rsidR="004A7B47" w:rsidRDefault="004A7B47" w:rsidP="004A7B47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08FA77C" w14:textId="77777777" w:rsidR="004A7B47" w:rsidRDefault="004A7B47" w:rsidP="004A7B47">
            <w:pPr>
              <w:pStyle w:val="code"/>
              <w:bidi w:val="0"/>
              <w:rPr>
                <w:rtl/>
              </w:rPr>
            </w:pPr>
          </w:p>
          <w:p w14:paraId="3219171D" w14:textId="77777777" w:rsidR="004A7B47" w:rsidRDefault="004A7B47" w:rsidP="004A7B47">
            <w:pPr>
              <w:pStyle w:val="code"/>
              <w:bidi w:val="0"/>
            </w:pPr>
            <w:r>
              <w:t>.delayed:hover {</w:t>
            </w:r>
          </w:p>
          <w:p w14:paraId="07988FED" w14:textId="77777777" w:rsidR="004A7B47" w:rsidRDefault="004A7B47" w:rsidP="004A7B47">
            <w:pPr>
              <w:pStyle w:val="code"/>
              <w:bidi w:val="0"/>
            </w:pPr>
            <w:r>
              <w:t xml:space="preserve">    width: 250px;</w:t>
            </w:r>
          </w:p>
          <w:p w14:paraId="02D62927" w14:textId="77777777" w:rsidR="004A7B47" w:rsidRDefault="004A7B47" w:rsidP="004A7B47">
            <w:pPr>
              <w:pStyle w:val="code"/>
              <w:bidi w:val="0"/>
            </w:pPr>
            <w:r>
              <w:t xml:space="preserve">    background: red;</w:t>
            </w:r>
          </w:p>
          <w:p w14:paraId="6CF57D87" w14:textId="77777777" w:rsidR="004A7B47" w:rsidRDefault="004A7B47" w:rsidP="004A7B47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0DDA560" w14:textId="77777777" w:rsidR="004A7B47" w:rsidRDefault="004A7B47" w:rsidP="004A7B47">
            <w:pPr>
              <w:pStyle w:val="code"/>
              <w:bidi w:val="0"/>
            </w:pPr>
            <w:r>
              <w:t>&lt;/style&gt;</w:t>
            </w:r>
          </w:p>
          <w:p w14:paraId="721E0BB2" w14:textId="77777777" w:rsidR="004A7B47" w:rsidRDefault="004A7B47" w:rsidP="004A7B47">
            <w:pPr>
              <w:pStyle w:val="code"/>
              <w:bidi w:val="0"/>
              <w:rPr>
                <w:rtl/>
              </w:rPr>
            </w:pPr>
          </w:p>
          <w:p w14:paraId="7E53D172" w14:textId="05B391DF" w:rsidR="004A7B47" w:rsidRDefault="004A7B47" w:rsidP="004A7B47">
            <w:pPr>
              <w:pStyle w:val="code"/>
              <w:bidi w:val="0"/>
            </w:pPr>
            <w:r>
              <w:t>&lt;div class="delayed"&gt;</w:t>
            </w:r>
            <w:r>
              <w:rPr>
                <w:rFonts w:cs="IRANSansWeb(FaNum) Light"/>
                <w:rtl/>
              </w:rPr>
              <w:t>هاور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/>
                <w:rtl/>
              </w:rPr>
              <w:t xml:space="preserve"> (۰.۵ ثان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 xml:space="preserve"> تأخ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>)</w:t>
            </w:r>
            <w:r>
              <w:t>&lt;/div&gt;</w:t>
            </w:r>
          </w:p>
        </w:tc>
      </w:tr>
    </w:tbl>
    <w:p w14:paraId="04147D3F" w14:textId="7404F50F" w:rsidR="004A7B47" w:rsidRDefault="00C808D9" w:rsidP="00C808D9">
      <w:hyperlink r:id="rId341" w:history="1">
        <w:r w:rsidRPr="00C808D9">
          <w:rPr>
            <w:rStyle w:val="Hyperlink"/>
          </w:rPr>
          <w:t>delay</w:t>
        </w:r>
      </w:hyperlink>
    </w:p>
    <w:p w14:paraId="39DDB655" w14:textId="77777777" w:rsidR="00CF3B1B" w:rsidRDefault="00CF3B1B" w:rsidP="00CF3B1B">
      <w:pPr>
        <w:pStyle w:val="bold"/>
      </w:pPr>
      <w:r>
        <w:t>Transition</w:t>
      </w:r>
    </w:p>
    <w:p w14:paraId="02990AE0" w14:textId="2AD4F7F9" w:rsidR="004A7B47" w:rsidRDefault="004A7B47" w:rsidP="004A7B47">
      <w:r>
        <w:t>transition - shorthand</w:t>
      </w:r>
    </w:p>
    <w:p w14:paraId="2A4693D7" w14:textId="0B2DFABC" w:rsidR="004A7B47" w:rsidRDefault="004A7B47" w:rsidP="004A7B47"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: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تمام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7B47" w14:paraId="1159D53D" w14:textId="77777777" w:rsidTr="004A7B47">
        <w:tc>
          <w:tcPr>
            <w:tcW w:w="9350" w:type="dxa"/>
          </w:tcPr>
          <w:p w14:paraId="43F29560" w14:textId="77777777" w:rsidR="004A7B47" w:rsidRDefault="004A7B47" w:rsidP="004A7B47">
            <w:pPr>
              <w:pStyle w:val="code"/>
              <w:bidi w:val="0"/>
            </w:pPr>
            <w:r>
              <w:t>&lt;style&gt;</w:t>
            </w:r>
          </w:p>
          <w:p w14:paraId="4C59632F" w14:textId="77777777" w:rsidR="004A7B47" w:rsidRDefault="004A7B47" w:rsidP="004A7B47">
            <w:pPr>
              <w:pStyle w:val="code"/>
              <w:bidi w:val="0"/>
            </w:pPr>
            <w:r>
              <w:t>button {</w:t>
            </w:r>
          </w:p>
          <w:p w14:paraId="1C3EDDB7" w14:textId="77777777" w:rsidR="004A7B47" w:rsidRDefault="004A7B47" w:rsidP="004A7B47">
            <w:pPr>
              <w:pStyle w:val="code"/>
              <w:bidi w:val="0"/>
            </w:pPr>
            <w:r>
              <w:t xml:space="preserve">    padding: 10px 20px;</w:t>
            </w:r>
          </w:p>
          <w:p w14:paraId="32CC6E94" w14:textId="77777777" w:rsidR="004A7B47" w:rsidRDefault="004A7B47" w:rsidP="004A7B47">
            <w:pPr>
              <w:pStyle w:val="code"/>
              <w:bidi w:val="0"/>
            </w:pPr>
            <w:r>
              <w:t xml:space="preserve">    background: #4CAF50;</w:t>
            </w:r>
          </w:p>
          <w:p w14:paraId="67BAE6F9" w14:textId="77777777" w:rsidR="004A7B47" w:rsidRDefault="004A7B47" w:rsidP="004A7B47">
            <w:pPr>
              <w:pStyle w:val="code"/>
              <w:bidi w:val="0"/>
            </w:pPr>
            <w:r>
              <w:t xml:space="preserve">    color: white;</w:t>
            </w:r>
          </w:p>
          <w:p w14:paraId="083BDC0A" w14:textId="77777777" w:rsidR="004A7B47" w:rsidRDefault="004A7B47" w:rsidP="004A7B47">
            <w:pPr>
              <w:pStyle w:val="code"/>
              <w:bidi w:val="0"/>
            </w:pPr>
            <w:r>
              <w:lastRenderedPageBreak/>
              <w:t xml:space="preserve">    border: none;</w:t>
            </w:r>
          </w:p>
          <w:p w14:paraId="7B752F97" w14:textId="77777777" w:rsidR="004A7B47" w:rsidRDefault="004A7B47" w:rsidP="004A7B47">
            <w:pPr>
              <w:pStyle w:val="code"/>
              <w:bidi w:val="0"/>
            </w:pPr>
            <w:r>
              <w:t xml:space="preserve">    /* property | duration | timing-function | delay */</w:t>
            </w:r>
          </w:p>
          <w:p w14:paraId="59AFAA64" w14:textId="77777777" w:rsidR="004A7B47" w:rsidRDefault="004A7B47" w:rsidP="004A7B47">
            <w:pPr>
              <w:pStyle w:val="code"/>
              <w:bidi w:val="0"/>
            </w:pPr>
            <w:r>
              <w:t xml:space="preserve">    transition: all 0.5s ease-in-out 0.1s;</w:t>
            </w:r>
          </w:p>
          <w:p w14:paraId="4328A5F4" w14:textId="77777777" w:rsidR="004A7B47" w:rsidRDefault="004A7B47" w:rsidP="004A7B47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9736380" w14:textId="77777777" w:rsidR="004A7B47" w:rsidRDefault="004A7B47" w:rsidP="004A7B47">
            <w:pPr>
              <w:pStyle w:val="code"/>
              <w:bidi w:val="0"/>
              <w:rPr>
                <w:rtl/>
              </w:rPr>
            </w:pPr>
          </w:p>
          <w:p w14:paraId="2ABCE185" w14:textId="77777777" w:rsidR="004A7B47" w:rsidRDefault="004A7B47" w:rsidP="004A7B47">
            <w:pPr>
              <w:pStyle w:val="code"/>
              <w:bidi w:val="0"/>
            </w:pPr>
            <w:r>
              <w:t>button:hover {</w:t>
            </w:r>
          </w:p>
          <w:p w14:paraId="2B2471C0" w14:textId="77777777" w:rsidR="004A7B47" w:rsidRDefault="004A7B47" w:rsidP="004A7B47">
            <w:pPr>
              <w:pStyle w:val="code"/>
              <w:bidi w:val="0"/>
            </w:pPr>
            <w:r>
              <w:t xml:space="preserve">    background: #2196F3;</w:t>
            </w:r>
          </w:p>
          <w:p w14:paraId="302CA2B3" w14:textId="77777777" w:rsidR="004A7B47" w:rsidRDefault="004A7B47" w:rsidP="004A7B47">
            <w:pPr>
              <w:pStyle w:val="code"/>
              <w:bidi w:val="0"/>
            </w:pPr>
            <w:r>
              <w:t xml:space="preserve">    transform: translateY(-5px);</w:t>
            </w:r>
          </w:p>
          <w:p w14:paraId="3B6A7F99" w14:textId="77777777" w:rsidR="004A7B47" w:rsidRDefault="004A7B47" w:rsidP="004A7B47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FADF0DC" w14:textId="77777777" w:rsidR="004A7B47" w:rsidRDefault="004A7B47" w:rsidP="004A7B47">
            <w:pPr>
              <w:pStyle w:val="code"/>
              <w:bidi w:val="0"/>
            </w:pPr>
            <w:r>
              <w:t>&lt;/style&gt;</w:t>
            </w:r>
          </w:p>
          <w:p w14:paraId="4EFE37C9" w14:textId="77777777" w:rsidR="004A7B47" w:rsidRDefault="004A7B47" w:rsidP="004A7B47">
            <w:pPr>
              <w:pStyle w:val="code"/>
              <w:bidi w:val="0"/>
              <w:rPr>
                <w:rtl/>
              </w:rPr>
            </w:pPr>
          </w:p>
          <w:p w14:paraId="1D1D8A92" w14:textId="09AEEA45" w:rsidR="004A7B47" w:rsidRDefault="004A7B47" w:rsidP="004A7B47">
            <w:pPr>
              <w:pStyle w:val="code"/>
              <w:bidi w:val="0"/>
            </w:pPr>
            <w:r>
              <w:t>&lt;button&gt;</w:t>
            </w:r>
            <w:r>
              <w:rPr>
                <w:rFonts w:cs="IRANSansWeb(FaNum) Light"/>
                <w:rtl/>
              </w:rPr>
              <w:t>هاور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&lt;/button&gt;</w:t>
            </w:r>
          </w:p>
        </w:tc>
      </w:tr>
    </w:tbl>
    <w:p w14:paraId="0C107AA8" w14:textId="24F3A618" w:rsidR="00CF3B1B" w:rsidRDefault="004A7B47" w:rsidP="004A7B47">
      <w:pPr>
        <w:pStyle w:val="code"/>
      </w:pPr>
      <w:hyperlink r:id="rId342" w:history="1">
        <w:r w:rsidRPr="004A7B47">
          <w:rPr>
            <w:rStyle w:val="Hyperlink"/>
          </w:rPr>
          <w:t>Shorthand</w:t>
        </w:r>
      </w:hyperlink>
    </w:p>
    <w:p w14:paraId="1FCC00A8" w14:textId="77777777" w:rsidR="004A7B47" w:rsidRDefault="004A7B47" w:rsidP="004A7B47">
      <w:pPr>
        <w:rPr>
          <w:rtl/>
        </w:rPr>
      </w:pPr>
    </w:p>
    <w:p w14:paraId="635AFFEF" w14:textId="3DFEF698" w:rsidR="004A7B47" w:rsidRDefault="004A7B47" w:rsidP="004A7B47">
      <w:pPr>
        <w:rPr>
          <w:rtl/>
        </w:rPr>
      </w:pPr>
      <w:r w:rsidRPr="004A7B47">
        <w:rPr>
          <w:rtl/>
        </w:rPr>
        <w:t>مثال ترک</w:t>
      </w:r>
      <w:r w:rsidRPr="004A7B47">
        <w:rPr>
          <w:rFonts w:hint="cs"/>
          <w:rtl/>
        </w:rPr>
        <w:t>ی</w:t>
      </w:r>
      <w:r w:rsidRPr="004A7B47">
        <w:rPr>
          <w:rFonts w:hint="eastAsia"/>
          <w:rtl/>
        </w:rPr>
        <w:t>ب</w:t>
      </w:r>
      <w:r w:rsidRPr="004A7B47">
        <w:rPr>
          <w:rFonts w:hint="cs"/>
          <w:rtl/>
        </w:rPr>
        <w:t>ی</w:t>
      </w:r>
      <w:r w:rsidRPr="004A7B47">
        <w:rPr>
          <w:rtl/>
        </w:rPr>
        <w:t xml:space="preserve"> کامل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7B47" w14:paraId="7F9703F0" w14:textId="77777777" w:rsidTr="004A7B47">
        <w:tc>
          <w:tcPr>
            <w:tcW w:w="9350" w:type="dxa"/>
          </w:tcPr>
          <w:p w14:paraId="7CA9891A" w14:textId="77777777" w:rsidR="00BD0023" w:rsidRDefault="00BD0023" w:rsidP="00BD0023">
            <w:pPr>
              <w:pStyle w:val="code"/>
              <w:bidi w:val="0"/>
            </w:pPr>
            <w:r>
              <w:t>&lt;style&gt;</w:t>
            </w:r>
          </w:p>
          <w:p w14:paraId="0EFD9F57" w14:textId="77777777" w:rsidR="00BD0023" w:rsidRDefault="00BD0023" w:rsidP="00BD0023">
            <w:pPr>
              <w:pStyle w:val="code"/>
              <w:bidi w:val="0"/>
            </w:pPr>
            <w:r>
              <w:t>.card {</w:t>
            </w:r>
          </w:p>
          <w:p w14:paraId="32D675E4" w14:textId="77777777" w:rsidR="00BD0023" w:rsidRDefault="00BD0023" w:rsidP="00BD0023">
            <w:pPr>
              <w:pStyle w:val="code"/>
              <w:bidi w:val="0"/>
            </w:pPr>
            <w:r>
              <w:t xml:space="preserve">    width: 200px;</w:t>
            </w:r>
          </w:p>
          <w:p w14:paraId="687588E3" w14:textId="77777777" w:rsidR="00BD0023" w:rsidRDefault="00BD0023" w:rsidP="00BD0023">
            <w:pPr>
              <w:pStyle w:val="code"/>
              <w:bidi w:val="0"/>
            </w:pPr>
            <w:r>
              <w:t xml:space="preserve">    height: 100px;</w:t>
            </w:r>
          </w:p>
          <w:p w14:paraId="00115D3C" w14:textId="77777777" w:rsidR="00BD0023" w:rsidRDefault="00BD0023" w:rsidP="00BD0023">
            <w:pPr>
              <w:pStyle w:val="code"/>
              <w:bidi w:val="0"/>
            </w:pPr>
            <w:r>
              <w:t xml:space="preserve">    background: #f0f0f0;</w:t>
            </w:r>
          </w:p>
          <w:p w14:paraId="3532886F" w14:textId="77777777" w:rsidR="00BD0023" w:rsidRDefault="00BD0023" w:rsidP="00BD0023">
            <w:pPr>
              <w:pStyle w:val="code"/>
              <w:bidi w:val="0"/>
            </w:pPr>
            <w:r>
              <w:t xml:space="preserve">    padding: 20px;</w:t>
            </w:r>
          </w:p>
          <w:p w14:paraId="6EA8E8A8" w14:textId="77777777" w:rsidR="00BD0023" w:rsidRDefault="00BD0023" w:rsidP="00BD0023">
            <w:pPr>
              <w:pStyle w:val="code"/>
              <w:bidi w:val="0"/>
            </w:pPr>
            <w:r>
              <w:t xml:space="preserve">    /* property: all, duration: 0.8s, timing: ease, delay: 0s */</w:t>
            </w:r>
          </w:p>
          <w:p w14:paraId="60F276CE" w14:textId="77777777" w:rsidR="00BD0023" w:rsidRDefault="00BD0023" w:rsidP="00BD0023">
            <w:pPr>
              <w:pStyle w:val="code"/>
              <w:bidi w:val="0"/>
            </w:pPr>
            <w:r>
              <w:t xml:space="preserve">    transition: all 0.8s ease 0s;</w:t>
            </w:r>
          </w:p>
          <w:p w14:paraId="50C4ADC1" w14:textId="77777777" w:rsidR="00BD0023" w:rsidRDefault="00BD0023" w:rsidP="00BD002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44A94B0" w14:textId="77777777" w:rsidR="00BD0023" w:rsidRDefault="00BD0023" w:rsidP="00BD0023">
            <w:pPr>
              <w:pStyle w:val="code"/>
              <w:bidi w:val="0"/>
              <w:rPr>
                <w:rtl/>
              </w:rPr>
            </w:pPr>
          </w:p>
          <w:p w14:paraId="5C36FA07" w14:textId="77777777" w:rsidR="00BD0023" w:rsidRDefault="00BD0023" w:rsidP="00BD0023">
            <w:pPr>
              <w:pStyle w:val="code"/>
              <w:bidi w:val="0"/>
            </w:pPr>
            <w:r>
              <w:t>.card:hover {</w:t>
            </w:r>
          </w:p>
          <w:p w14:paraId="4422D36E" w14:textId="77777777" w:rsidR="00BD0023" w:rsidRDefault="00BD0023" w:rsidP="00BD0023">
            <w:pPr>
              <w:pStyle w:val="code"/>
              <w:bidi w:val="0"/>
            </w:pPr>
            <w:r>
              <w:t xml:space="preserve">    background: #e3f2fd;</w:t>
            </w:r>
          </w:p>
          <w:p w14:paraId="07160A97" w14:textId="77777777" w:rsidR="00BD0023" w:rsidRDefault="00BD0023" w:rsidP="00BD0023">
            <w:pPr>
              <w:pStyle w:val="code"/>
              <w:bidi w:val="0"/>
            </w:pPr>
            <w:r>
              <w:t xml:space="preserve">    transform: scale(1.05);</w:t>
            </w:r>
          </w:p>
          <w:p w14:paraId="73A0FE59" w14:textId="77777777" w:rsidR="00BD0023" w:rsidRDefault="00BD0023" w:rsidP="00BD0023">
            <w:pPr>
              <w:pStyle w:val="code"/>
              <w:bidi w:val="0"/>
            </w:pPr>
            <w:r>
              <w:t xml:space="preserve">    box-shadow: 0 5px 15px rgba(0,0,0,0.2);</w:t>
            </w:r>
          </w:p>
          <w:p w14:paraId="024A7EB8" w14:textId="77777777" w:rsidR="00BD0023" w:rsidRDefault="00BD0023" w:rsidP="00BD002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EEBF8FC" w14:textId="77777777" w:rsidR="00BD0023" w:rsidRDefault="00BD0023" w:rsidP="00BD0023">
            <w:pPr>
              <w:pStyle w:val="code"/>
              <w:bidi w:val="0"/>
            </w:pPr>
            <w:r>
              <w:t>&lt;/style&gt;</w:t>
            </w:r>
          </w:p>
          <w:p w14:paraId="3DBBD8D4" w14:textId="77777777" w:rsidR="00BD0023" w:rsidRDefault="00BD0023" w:rsidP="00BD0023">
            <w:pPr>
              <w:pStyle w:val="code"/>
              <w:bidi w:val="0"/>
              <w:rPr>
                <w:rtl/>
              </w:rPr>
            </w:pPr>
          </w:p>
          <w:p w14:paraId="58458F4B" w14:textId="6A7A228B" w:rsidR="004A7B47" w:rsidRDefault="00BD0023" w:rsidP="00BD0023">
            <w:pPr>
              <w:pStyle w:val="code"/>
              <w:bidi w:val="0"/>
            </w:pPr>
            <w:r>
              <w:t>&lt;div class="card"&gt;</w:t>
            </w:r>
            <w:r>
              <w:rPr>
                <w:rFonts w:cs="IRANSansWeb(FaNum) Light"/>
                <w:rtl/>
              </w:rPr>
              <w:t>کارت نمونه - هاور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&lt;/div&gt;</w:t>
            </w:r>
          </w:p>
        </w:tc>
      </w:tr>
    </w:tbl>
    <w:p w14:paraId="2B93C5FE" w14:textId="2289923C" w:rsidR="004A7B47" w:rsidRDefault="00BD0023" w:rsidP="004A7B47">
      <w:pPr>
        <w:pStyle w:val="code"/>
      </w:pPr>
      <w:hyperlink r:id="rId343" w:history="1">
        <w:r w:rsidRPr="00BD0023">
          <w:rPr>
            <w:rStyle w:val="Hyperlink"/>
          </w:rPr>
          <w:t>combine</w:t>
        </w:r>
      </w:hyperlink>
    </w:p>
    <w:p w14:paraId="48AFEB38" w14:textId="77777777" w:rsidR="00BD0023" w:rsidRDefault="00BD0023" w:rsidP="004A7B47">
      <w:pPr>
        <w:pStyle w:val="code"/>
      </w:pPr>
    </w:p>
    <w:p w14:paraId="3664E63A" w14:textId="5DB6E1F4" w:rsidR="00F40B17" w:rsidRDefault="00F40B17" w:rsidP="00AC7093">
      <w:pPr>
        <w:pStyle w:val="bold"/>
      </w:pPr>
      <w:r>
        <w:rPr>
          <w:rFonts w:hint="eastAsia"/>
          <w:rtl/>
        </w:rPr>
        <w:t>بررس</w:t>
      </w:r>
      <w:r w:rsidR="003F1163">
        <w:rPr>
          <w:rFonts w:hint="eastAsia"/>
          <w:rtl/>
        </w:rPr>
        <w:t>ی</w:t>
      </w:r>
      <w:r>
        <w:rPr>
          <w:rtl/>
        </w:rPr>
        <w:t xml:space="preserve"> وب سا</w:t>
      </w:r>
      <w:r w:rsidR="003F1163">
        <w:rPr>
          <w:rtl/>
        </w:rPr>
        <w:t>ی</w:t>
      </w:r>
      <w:r>
        <w:rPr>
          <w:rtl/>
        </w:rPr>
        <w:t xml:space="preserve">ت </w:t>
      </w:r>
      <w:r>
        <w:t>cubic-bezier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97"/>
        <w:gridCol w:w="4597"/>
      </w:tblGrid>
      <w:tr w:rsidR="005975DB" w:rsidRPr="005975DB" w14:paraId="6E997323" w14:textId="77777777" w:rsidTr="005975DB">
        <w:trPr>
          <w:trHeight w:val="399"/>
        </w:trPr>
        <w:tc>
          <w:tcPr>
            <w:tcW w:w="4597" w:type="dxa"/>
          </w:tcPr>
          <w:p w14:paraId="020789BD" w14:textId="77777777" w:rsidR="005975DB" w:rsidRPr="005975DB" w:rsidRDefault="005975DB" w:rsidP="00C67561">
            <w:pPr>
              <w:rPr>
                <w:rtl/>
              </w:rPr>
            </w:pPr>
            <w:r w:rsidRPr="005975DB">
              <w:rPr>
                <w:rtl/>
              </w:rPr>
              <w:t xml:space="preserve"> و</w:t>
            </w:r>
            <w:r w:rsidRPr="005975DB">
              <w:rPr>
                <w:rFonts w:hint="cs"/>
                <w:rtl/>
              </w:rPr>
              <w:t>ی</w:t>
            </w:r>
            <w:r w:rsidRPr="005975DB">
              <w:rPr>
                <w:rFonts w:hint="eastAsia"/>
                <w:rtl/>
              </w:rPr>
              <w:t>ژگ</w:t>
            </w:r>
            <w:r w:rsidRPr="005975DB">
              <w:rPr>
                <w:rFonts w:hint="cs"/>
                <w:rtl/>
              </w:rPr>
              <w:t>ی</w:t>
            </w:r>
            <w:r w:rsidRPr="005975DB">
              <w:rPr>
                <w:rtl/>
              </w:rPr>
              <w:t xml:space="preserve"> </w:t>
            </w:r>
          </w:p>
        </w:tc>
        <w:tc>
          <w:tcPr>
            <w:tcW w:w="4597" w:type="dxa"/>
          </w:tcPr>
          <w:p w14:paraId="763BC8F6" w14:textId="77777777" w:rsidR="005975DB" w:rsidRPr="005975DB" w:rsidRDefault="005975DB" w:rsidP="00C67561">
            <w:pPr>
              <w:rPr>
                <w:rtl/>
              </w:rPr>
            </w:pPr>
            <w:r w:rsidRPr="005975DB">
              <w:rPr>
                <w:rtl/>
              </w:rPr>
              <w:t xml:space="preserve"> توض</w:t>
            </w:r>
            <w:r w:rsidRPr="005975DB">
              <w:rPr>
                <w:rFonts w:hint="cs"/>
                <w:rtl/>
              </w:rPr>
              <w:t>ی</w:t>
            </w:r>
            <w:r w:rsidRPr="005975DB">
              <w:rPr>
                <w:rFonts w:hint="eastAsia"/>
                <w:rtl/>
              </w:rPr>
              <w:t>ح</w:t>
            </w:r>
            <w:r w:rsidRPr="005975DB">
              <w:rPr>
                <w:rtl/>
              </w:rPr>
              <w:t xml:space="preserve"> </w:t>
            </w:r>
          </w:p>
        </w:tc>
      </w:tr>
      <w:tr w:rsidR="005975DB" w:rsidRPr="005975DB" w14:paraId="5C17DD16" w14:textId="77777777" w:rsidTr="005975DB">
        <w:trPr>
          <w:trHeight w:val="818"/>
        </w:trPr>
        <w:tc>
          <w:tcPr>
            <w:tcW w:w="4597" w:type="dxa"/>
          </w:tcPr>
          <w:p w14:paraId="733EA134" w14:textId="0163A012" w:rsidR="005975DB" w:rsidRPr="005975DB" w:rsidRDefault="005975DB" w:rsidP="00C67561">
            <w:pPr>
              <w:rPr>
                <w:rtl/>
              </w:rPr>
            </w:pPr>
            <w:r w:rsidRPr="005975DB">
              <w:rPr>
                <w:rtl/>
              </w:rPr>
              <w:t xml:space="preserve"> آدرس وب‌سا</w:t>
            </w:r>
            <w:r w:rsidRPr="005975DB">
              <w:rPr>
                <w:rFonts w:hint="cs"/>
                <w:rtl/>
              </w:rPr>
              <w:t>ی</w:t>
            </w:r>
            <w:r w:rsidRPr="005975DB">
              <w:rPr>
                <w:rFonts w:hint="eastAsia"/>
                <w:rtl/>
              </w:rPr>
              <w:t>ت</w:t>
            </w:r>
          </w:p>
        </w:tc>
        <w:tc>
          <w:tcPr>
            <w:tcW w:w="4597" w:type="dxa"/>
          </w:tcPr>
          <w:p w14:paraId="44BB2F71" w14:textId="2F0D22E1" w:rsidR="005975DB" w:rsidRPr="005975DB" w:rsidRDefault="005975DB" w:rsidP="005975DB">
            <w:pPr>
              <w:bidi w:val="0"/>
              <w:rPr>
                <w:rtl/>
              </w:rPr>
            </w:pPr>
            <w:hyperlink r:id="rId344" w:history="1">
              <w:r w:rsidRPr="005975DB">
                <w:rPr>
                  <w:rStyle w:val="Hyperlink"/>
                  <w:rtl/>
                </w:rPr>
                <w:t xml:space="preserve"> </w:t>
              </w:r>
              <w:r w:rsidRPr="005975DB">
                <w:rPr>
                  <w:rStyle w:val="Hyperlink"/>
                </w:rPr>
                <w:t>https://cubic-bezier.com</w:t>
              </w:r>
            </w:hyperlink>
            <w:r w:rsidRPr="005975DB">
              <w:rPr>
                <w:rtl/>
              </w:rPr>
              <w:t xml:space="preserve"> </w:t>
            </w:r>
          </w:p>
        </w:tc>
      </w:tr>
      <w:tr w:rsidR="005975DB" w:rsidRPr="005975DB" w14:paraId="0EA6CB95" w14:textId="77777777" w:rsidTr="005975DB">
        <w:trPr>
          <w:trHeight w:val="1187"/>
        </w:trPr>
        <w:tc>
          <w:tcPr>
            <w:tcW w:w="4597" w:type="dxa"/>
          </w:tcPr>
          <w:p w14:paraId="2B90C3FC" w14:textId="2B4E71F1" w:rsidR="005975DB" w:rsidRPr="005975DB" w:rsidRDefault="005975DB" w:rsidP="00C67561">
            <w:pPr>
              <w:rPr>
                <w:rtl/>
              </w:rPr>
            </w:pPr>
            <w:r w:rsidRPr="005975DB">
              <w:rPr>
                <w:rtl/>
              </w:rPr>
              <w:lastRenderedPageBreak/>
              <w:t>کاربرد اصل</w:t>
            </w:r>
            <w:r w:rsidRPr="005975DB">
              <w:rPr>
                <w:rFonts w:hint="cs"/>
                <w:rtl/>
              </w:rPr>
              <w:t>ی</w:t>
            </w:r>
          </w:p>
        </w:tc>
        <w:tc>
          <w:tcPr>
            <w:tcW w:w="4597" w:type="dxa"/>
          </w:tcPr>
          <w:p w14:paraId="6BBB61E0" w14:textId="2862772E" w:rsidR="005975DB" w:rsidRPr="005975DB" w:rsidRDefault="005975DB" w:rsidP="00C67561">
            <w:pPr>
              <w:rPr>
                <w:rtl/>
              </w:rPr>
            </w:pPr>
            <w:r w:rsidRPr="005975DB">
              <w:rPr>
                <w:rtl/>
              </w:rPr>
              <w:t xml:space="preserve"> ا</w:t>
            </w:r>
            <w:r w:rsidRPr="005975DB">
              <w:rPr>
                <w:rFonts w:hint="cs"/>
                <w:rtl/>
              </w:rPr>
              <w:t>ی</w:t>
            </w:r>
            <w:r w:rsidRPr="005975DB">
              <w:rPr>
                <w:rFonts w:hint="eastAsia"/>
                <w:rtl/>
              </w:rPr>
              <w:t>جاد</w:t>
            </w:r>
            <w:r w:rsidRPr="005975DB">
              <w:rPr>
                <w:rtl/>
              </w:rPr>
              <w:t xml:space="preserve"> و و</w:t>
            </w:r>
            <w:r w:rsidRPr="005975DB">
              <w:rPr>
                <w:rFonts w:hint="cs"/>
                <w:rtl/>
              </w:rPr>
              <w:t>ی</w:t>
            </w:r>
            <w:r w:rsidRPr="005975DB">
              <w:rPr>
                <w:rFonts w:hint="eastAsia"/>
                <w:rtl/>
              </w:rPr>
              <w:t>را</w:t>
            </w:r>
            <w:r w:rsidRPr="005975DB">
              <w:rPr>
                <w:rFonts w:hint="cs"/>
                <w:rtl/>
              </w:rPr>
              <w:t>ی</w:t>
            </w:r>
            <w:r w:rsidRPr="005975DB">
              <w:rPr>
                <w:rFonts w:hint="eastAsia"/>
                <w:rtl/>
              </w:rPr>
              <w:t>ش</w:t>
            </w:r>
            <w:r>
              <w:t xml:space="preserve"> </w:t>
            </w:r>
            <w:r w:rsidRPr="005975DB">
              <w:rPr>
                <w:rtl/>
              </w:rPr>
              <w:t>د</w:t>
            </w:r>
            <w:r w:rsidRPr="005975DB">
              <w:rPr>
                <w:rFonts w:hint="cs"/>
                <w:rtl/>
              </w:rPr>
              <w:t>ی</w:t>
            </w:r>
            <w:r w:rsidRPr="005975DB">
              <w:rPr>
                <w:rFonts w:hint="eastAsia"/>
                <w:rtl/>
              </w:rPr>
              <w:t>دار</w:t>
            </w:r>
            <w:r w:rsidRPr="005975DB">
              <w:rPr>
                <w:rFonts w:hint="cs"/>
                <w:rtl/>
              </w:rPr>
              <w:t>ی</w:t>
            </w:r>
            <w:r>
              <w:t xml:space="preserve"> </w:t>
            </w:r>
            <w:r w:rsidRPr="005975DB">
              <w:rPr>
                <w:rtl/>
              </w:rPr>
              <w:t xml:space="preserve"> منحن</w:t>
            </w:r>
            <w:r w:rsidRPr="005975DB">
              <w:rPr>
                <w:rFonts w:hint="cs"/>
                <w:rtl/>
              </w:rPr>
              <w:t>ی‌</w:t>
            </w:r>
            <w:r w:rsidRPr="005975DB">
              <w:rPr>
                <w:rFonts w:hint="eastAsia"/>
                <w:rtl/>
              </w:rPr>
              <w:t>ها</w:t>
            </w:r>
            <w:r w:rsidRPr="005975DB">
              <w:rPr>
                <w:rFonts w:hint="cs"/>
                <w:rtl/>
              </w:rPr>
              <w:t>ی</w:t>
            </w:r>
            <w:r w:rsidRPr="005975DB">
              <w:rPr>
                <w:rtl/>
              </w:rPr>
              <w:t xml:space="preserve"> `</w:t>
            </w:r>
            <w:r w:rsidRPr="005975DB">
              <w:t>cubic-bezier</w:t>
            </w:r>
            <w:r w:rsidRPr="005975DB">
              <w:rPr>
                <w:rtl/>
              </w:rPr>
              <w:t>` برا</w:t>
            </w:r>
            <w:r w:rsidRPr="005975DB">
              <w:rPr>
                <w:rFonts w:hint="cs"/>
                <w:rtl/>
              </w:rPr>
              <w:t>ی</w:t>
            </w:r>
            <w:r w:rsidRPr="005975DB">
              <w:rPr>
                <w:rtl/>
              </w:rPr>
              <w:t xml:space="preserve"> ان</w:t>
            </w:r>
            <w:r w:rsidRPr="005975DB">
              <w:rPr>
                <w:rFonts w:hint="cs"/>
                <w:rtl/>
              </w:rPr>
              <w:t>ی</w:t>
            </w:r>
            <w:r w:rsidRPr="005975DB">
              <w:rPr>
                <w:rFonts w:hint="eastAsia"/>
                <w:rtl/>
              </w:rPr>
              <w:t>م</w:t>
            </w:r>
            <w:r w:rsidRPr="005975DB">
              <w:rPr>
                <w:rFonts w:hint="cs"/>
                <w:rtl/>
              </w:rPr>
              <w:t>ی</w:t>
            </w:r>
            <w:r w:rsidRPr="005975DB">
              <w:rPr>
                <w:rFonts w:hint="eastAsia"/>
                <w:rtl/>
              </w:rPr>
              <w:t>شن‌ها</w:t>
            </w:r>
            <w:r w:rsidRPr="005975DB">
              <w:rPr>
                <w:rFonts w:hint="cs"/>
                <w:rtl/>
              </w:rPr>
              <w:t>ی</w:t>
            </w:r>
            <w:r w:rsidRPr="005975DB">
              <w:rPr>
                <w:rtl/>
              </w:rPr>
              <w:t xml:space="preserve"> </w:t>
            </w:r>
            <w:r w:rsidRPr="005975DB">
              <w:t>CSS</w:t>
            </w:r>
            <w:r w:rsidRPr="005975DB">
              <w:rPr>
                <w:rtl/>
              </w:rPr>
              <w:t xml:space="preserve"> </w:t>
            </w:r>
          </w:p>
        </w:tc>
      </w:tr>
      <w:tr w:rsidR="005975DB" w:rsidRPr="005975DB" w14:paraId="1D3F5497" w14:textId="77777777" w:rsidTr="005975DB">
        <w:trPr>
          <w:trHeight w:val="2374"/>
        </w:trPr>
        <w:tc>
          <w:tcPr>
            <w:tcW w:w="4597" w:type="dxa"/>
          </w:tcPr>
          <w:p w14:paraId="7201B16D" w14:textId="0AE5903C" w:rsidR="005975DB" w:rsidRPr="005975DB" w:rsidRDefault="005975DB" w:rsidP="00C67561">
            <w:pPr>
              <w:rPr>
                <w:rtl/>
              </w:rPr>
            </w:pPr>
            <w:r w:rsidRPr="005975DB">
              <w:rPr>
                <w:rtl/>
              </w:rPr>
              <w:t>توض</w:t>
            </w:r>
            <w:r w:rsidRPr="005975DB">
              <w:rPr>
                <w:rFonts w:hint="cs"/>
                <w:rtl/>
              </w:rPr>
              <w:t>ی</w:t>
            </w:r>
            <w:r w:rsidRPr="005975DB">
              <w:rPr>
                <w:rFonts w:hint="eastAsia"/>
                <w:rtl/>
              </w:rPr>
              <w:t>ح</w:t>
            </w:r>
            <w:r w:rsidRPr="005975DB">
              <w:rPr>
                <w:rtl/>
              </w:rPr>
              <w:t xml:space="preserve"> ساده</w:t>
            </w:r>
          </w:p>
        </w:tc>
        <w:tc>
          <w:tcPr>
            <w:tcW w:w="4597" w:type="dxa"/>
          </w:tcPr>
          <w:p w14:paraId="460086C7" w14:textId="77777777" w:rsidR="005975DB" w:rsidRPr="005975DB" w:rsidRDefault="005975DB" w:rsidP="00C67561">
            <w:pPr>
              <w:rPr>
                <w:rtl/>
              </w:rPr>
            </w:pPr>
            <w:r w:rsidRPr="005975DB">
              <w:rPr>
                <w:rtl/>
              </w:rPr>
              <w:t xml:space="preserve"> ا</w:t>
            </w:r>
            <w:r w:rsidRPr="005975DB">
              <w:rPr>
                <w:rFonts w:hint="cs"/>
                <w:rtl/>
              </w:rPr>
              <w:t>ی</w:t>
            </w:r>
            <w:r w:rsidRPr="005975DB">
              <w:rPr>
                <w:rFonts w:hint="eastAsia"/>
                <w:rtl/>
              </w:rPr>
              <w:t>ن</w:t>
            </w:r>
            <w:r w:rsidRPr="005975DB">
              <w:rPr>
                <w:rtl/>
              </w:rPr>
              <w:t xml:space="preserve"> ابزار به شما کمک م</w:t>
            </w:r>
            <w:r w:rsidRPr="005975DB">
              <w:rPr>
                <w:rFonts w:hint="cs"/>
                <w:rtl/>
              </w:rPr>
              <w:t>ی‌</w:t>
            </w:r>
            <w:r w:rsidRPr="005975DB">
              <w:rPr>
                <w:rFonts w:hint="eastAsia"/>
                <w:rtl/>
              </w:rPr>
              <w:t>کند</w:t>
            </w:r>
            <w:r w:rsidRPr="005975DB">
              <w:rPr>
                <w:rtl/>
              </w:rPr>
              <w:t xml:space="preserve"> بدون ن</w:t>
            </w:r>
            <w:r w:rsidRPr="005975DB">
              <w:rPr>
                <w:rFonts w:hint="cs"/>
                <w:rtl/>
              </w:rPr>
              <w:t>ی</w:t>
            </w:r>
            <w:r w:rsidRPr="005975DB">
              <w:rPr>
                <w:rFonts w:hint="eastAsia"/>
                <w:rtl/>
              </w:rPr>
              <w:t>از</w:t>
            </w:r>
            <w:r w:rsidRPr="005975DB">
              <w:rPr>
                <w:rtl/>
              </w:rPr>
              <w:t xml:space="preserve"> به حدس زدن اعداد، با حرکت دادن نقاط کنترل، منحن</w:t>
            </w:r>
            <w:r w:rsidRPr="005975DB">
              <w:rPr>
                <w:rFonts w:hint="cs"/>
                <w:rtl/>
              </w:rPr>
              <w:t>ی</w:t>
            </w:r>
            <w:r w:rsidRPr="005975DB">
              <w:rPr>
                <w:rtl/>
              </w:rPr>
              <w:t xml:space="preserve"> سرعت ان</w:t>
            </w:r>
            <w:r w:rsidRPr="005975DB">
              <w:rPr>
                <w:rFonts w:hint="cs"/>
                <w:rtl/>
              </w:rPr>
              <w:t>ی</w:t>
            </w:r>
            <w:r w:rsidRPr="005975DB">
              <w:rPr>
                <w:rFonts w:hint="eastAsia"/>
                <w:rtl/>
              </w:rPr>
              <w:t>م</w:t>
            </w:r>
            <w:r w:rsidRPr="005975DB">
              <w:rPr>
                <w:rFonts w:hint="cs"/>
                <w:rtl/>
              </w:rPr>
              <w:t>ی</w:t>
            </w:r>
            <w:r w:rsidRPr="005975DB">
              <w:rPr>
                <w:rFonts w:hint="eastAsia"/>
                <w:rtl/>
              </w:rPr>
              <w:t>شن</w:t>
            </w:r>
            <w:r w:rsidRPr="005975DB">
              <w:rPr>
                <w:rtl/>
              </w:rPr>
              <w:t xml:space="preserve"> خود را به راحت</w:t>
            </w:r>
            <w:r w:rsidRPr="005975DB">
              <w:rPr>
                <w:rFonts w:hint="cs"/>
                <w:rtl/>
              </w:rPr>
              <w:t>ی</w:t>
            </w:r>
            <w:r w:rsidRPr="005975DB">
              <w:rPr>
                <w:rtl/>
              </w:rPr>
              <w:t xml:space="preserve"> طراح</w:t>
            </w:r>
            <w:r w:rsidRPr="005975DB">
              <w:rPr>
                <w:rFonts w:hint="cs"/>
                <w:rtl/>
              </w:rPr>
              <w:t>ی</w:t>
            </w:r>
            <w:r w:rsidRPr="005975DB">
              <w:rPr>
                <w:rtl/>
              </w:rPr>
              <w:t xml:space="preserve"> و نت</w:t>
            </w:r>
            <w:r w:rsidRPr="005975DB">
              <w:rPr>
                <w:rFonts w:hint="cs"/>
                <w:rtl/>
              </w:rPr>
              <w:t>ی</w:t>
            </w:r>
            <w:r w:rsidRPr="005975DB">
              <w:rPr>
                <w:rFonts w:hint="eastAsia"/>
                <w:rtl/>
              </w:rPr>
              <w:t>جه</w:t>
            </w:r>
            <w:r w:rsidRPr="005975DB">
              <w:rPr>
                <w:rtl/>
              </w:rPr>
              <w:t xml:space="preserve"> آن را بلافاصله مشاهده کن</w:t>
            </w:r>
            <w:r w:rsidRPr="005975DB">
              <w:rPr>
                <w:rFonts w:hint="cs"/>
                <w:rtl/>
              </w:rPr>
              <w:t>ی</w:t>
            </w:r>
            <w:r w:rsidRPr="005975DB">
              <w:rPr>
                <w:rFonts w:hint="eastAsia"/>
                <w:rtl/>
              </w:rPr>
              <w:t>د</w:t>
            </w:r>
            <w:r w:rsidRPr="005975DB">
              <w:rPr>
                <w:rtl/>
              </w:rPr>
              <w:t xml:space="preserve">. </w:t>
            </w:r>
          </w:p>
        </w:tc>
      </w:tr>
    </w:tbl>
    <w:p w14:paraId="03264195" w14:textId="77777777" w:rsidR="005975DB" w:rsidRDefault="005975DB" w:rsidP="005975DB"/>
    <w:p w14:paraId="244CBDEA" w14:textId="1BC3984F" w:rsidR="005975DB" w:rsidRDefault="005975DB" w:rsidP="005975DB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تابع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Timing Function</w:t>
      </w:r>
      <w:r>
        <w:rPr>
          <w:rtl/>
        </w:rPr>
        <w:t xml:space="preserve"> است که نحوه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سرعت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در طول زمان را کنترل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به جا</w:t>
      </w:r>
      <w:r>
        <w:rPr>
          <w:rFonts w:hint="cs"/>
          <w:rtl/>
        </w:rPr>
        <w:t>ی</w:t>
      </w:r>
      <w:r>
        <w:rPr>
          <w:rtl/>
        </w:rPr>
        <w:t xml:space="preserve"> حرکت </w:t>
      </w:r>
      <w:r>
        <w:rPr>
          <w:rFonts w:hint="cs"/>
          <w:rtl/>
        </w:rPr>
        <w:t>ی</w:t>
      </w:r>
      <w:r>
        <w:rPr>
          <w:rFonts w:hint="eastAsia"/>
          <w:rtl/>
        </w:rPr>
        <w:t>کنواخت،</w:t>
      </w:r>
      <w:r>
        <w:rPr>
          <w:rtl/>
        </w:rPr>
        <w:t xml:space="preserve"> به 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شما حس طب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درامات</w:t>
      </w:r>
      <w:r>
        <w:rPr>
          <w:rFonts w:hint="cs"/>
          <w:rtl/>
        </w:rPr>
        <w:t>ی</w:t>
      </w:r>
      <w:r>
        <w:rPr>
          <w:rFonts w:hint="eastAsia"/>
          <w:rtl/>
        </w:rPr>
        <w:t>ک‌تر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. ابزار </w:t>
      </w:r>
      <w:hyperlink r:id="rId345" w:history="1">
        <w:r w:rsidRPr="00F812B5">
          <w:rPr>
            <w:rStyle w:val="Hyperlink"/>
          </w:rPr>
          <w:t>Cubic-Bezier.com</w:t>
        </w:r>
      </w:hyperlink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رابط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تابع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4137D33B" w14:textId="1F0EF4C3" w:rsidR="005975DB" w:rsidRDefault="005975DB" w:rsidP="005975DB">
      <w:pPr>
        <w:rPr>
          <w:rtl/>
        </w:rPr>
      </w:pPr>
      <w:r>
        <w:rPr>
          <w:rtl/>
        </w:rPr>
        <w:t>مثال ساده:</w:t>
      </w:r>
    </w:p>
    <w:p w14:paraId="15AF59A0" w14:textId="77777777" w:rsidR="005975DB" w:rsidRDefault="005975DB" w:rsidP="005975DB">
      <w:pPr>
        <w:rPr>
          <w:rtl/>
        </w:rPr>
      </w:pPr>
      <w:r>
        <w:rPr>
          <w:rFonts w:hint="eastAsia"/>
          <w:rtl/>
        </w:rPr>
        <w:t>کد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جعبه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در هنگام هاور،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منحن</w:t>
      </w:r>
      <w:r>
        <w:rPr>
          <w:rFonts w:hint="cs"/>
          <w:rtl/>
        </w:rPr>
        <w:t>ی</w:t>
      </w:r>
      <w:r>
        <w:rPr>
          <w:rtl/>
        </w:rPr>
        <w:t xml:space="preserve"> شتاب‌دار (`</w:t>
      </w:r>
      <w:r>
        <w:t>ease-in</w:t>
      </w:r>
      <w:r>
        <w:rPr>
          <w:rtl/>
        </w:rPr>
        <w:t>`) به سمت راست حرکت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12B5" w14:paraId="537F65CD" w14:textId="77777777" w:rsidTr="00F812B5">
        <w:tc>
          <w:tcPr>
            <w:tcW w:w="9350" w:type="dxa"/>
          </w:tcPr>
          <w:p w14:paraId="0987019D" w14:textId="77777777" w:rsidR="00F812B5" w:rsidRDefault="00F812B5" w:rsidP="00F812B5">
            <w:pPr>
              <w:pStyle w:val="code"/>
              <w:bidi w:val="0"/>
            </w:pPr>
            <w:r>
              <w:t>&lt;!DOCTYPE html&gt;</w:t>
            </w:r>
          </w:p>
          <w:p w14:paraId="1B55A53A" w14:textId="77777777" w:rsidR="00F812B5" w:rsidRDefault="00F812B5" w:rsidP="00F812B5">
            <w:pPr>
              <w:pStyle w:val="code"/>
              <w:bidi w:val="0"/>
            </w:pPr>
            <w:r>
              <w:t>&lt;html lang="fa"&gt;</w:t>
            </w:r>
          </w:p>
          <w:p w14:paraId="3FB05698" w14:textId="77777777" w:rsidR="00F812B5" w:rsidRDefault="00F812B5" w:rsidP="00F812B5">
            <w:pPr>
              <w:pStyle w:val="code"/>
              <w:bidi w:val="0"/>
            </w:pPr>
            <w:r>
              <w:t>&lt;head&gt;</w:t>
            </w:r>
          </w:p>
          <w:p w14:paraId="6AF6EBB8" w14:textId="77777777" w:rsidR="00F812B5" w:rsidRDefault="00F812B5" w:rsidP="00F812B5">
            <w:pPr>
              <w:pStyle w:val="code"/>
              <w:bidi w:val="0"/>
            </w:pPr>
            <w:r>
              <w:t xml:space="preserve">    &lt;style&gt;</w:t>
            </w:r>
          </w:p>
          <w:p w14:paraId="1DBDDE44" w14:textId="77777777" w:rsidR="00F812B5" w:rsidRDefault="00F812B5" w:rsidP="00F812B5">
            <w:pPr>
              <w:pStyle w:val="code"/>
              <w:bidi w:val="0"/>
            </w:pPr>
            <w:r>
              <w:t xml:space="preserve">        .box {</w:t>
            </w:r>
          </w:p>
          <w:p w14:paraId="1804AA40" w14:textId="77777777" w:rsidR="00F812B5" w:rsidRDefault="00F812B5" w:rsidP="00F812B5">
            <w:pPr>
              <w:pStyle w:val="code"/>
              <w:bidi w:val="0"/>
            </w:pPr>
            <w:r>
              <w:t xml:space="preserve">            width: 100px;</w:t>
            </w:r>
          </w:p>
          <w:p w14:paraId="06042109" w14:textId="77777777" w:rsidR="00F812B5" w:rsidRDefault="00F812B5" w:rsidP="00F812B5">
            <w:pPr>
              <w:pStyle w:val="code"/>
              <w:bidi w:val="0"/>
            </w:pPr>
            <w:r>
              <w:t xml:space="preserve">            height: 100px;</w:t>
            </w:r>
          </w:p>
          <w:p w14:paraId="67740A31" w14:textId="77777777" w:rsidR="00F812B5" w:rsidRDefault="00F812B5" w:rsidP="00F812B5">
            <w:pPr>
              <w:pStyle w:val="code"/>
              <w:bidi w:val="0"/>
            </w:pPr>
            <w:r>
              <w:t xml:space="preserve">            background-color: #4a69bd;</w:t>
            </w:r>
          </w:p>
          <w:p w14:paraId="69B7F548" w14:textId="77777777" w:rsidR="00F812B5" w:rsidRDefault="00F812B5" w:rsidP="00F812B5">
            <w:pPr>
              <w:pStyle w:val="code"/>
              <w:bidi w:val="0"/>
            </w:pPr>
            <w:r>
              <w:t xml:space="preserve">            transition: transform 0.5s cubic-bezier(0.42, 0, 1, 1); /* ease-in */</w:t>
            </w:r>
          </w:p>
          <w:p w14:paraId="5149B22F" w14:textId="77777777" w:rsidR="00F812B5" w:rsidRDefault="00F812B5" w:rsidP="00F812B5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345858D" w14:textId="77777777" w:rsidR="00F812B5" w:rsidRDefault="00F812B5" w:rsidP="00F812B5">
            <w:pPr>
              <w:pStyle w:val="code"/>
              <w:bidi w:val="0"/>
            </w:pPr>
            <w:r>
              <w:t xml:space="preserve">        .box:hover {</w:t>
            </w:r>
          </w:p>
          <w:p w14:paraId="6D2128D8" w14:textId="77777777" w:rsidR="00F812B5" w:rsidRDefault="00F812B5" w:rsidP="00F812B5">
            <w:pPr>
              <w:pStyle w:val="code"/>
              <w:bidi w:val="0"/>
            </w:pPr>
            <w:r>
              <w:t xml:space="preserve">            transform: translateX(100px);</w:t>
            </w:r>
          </w:p>
          <w:p w14:paraId="2C28D045" w14:textId="77777777" w:rsidR="00F812B5" w:rsidRDefault="00F812B5" w:rsidP="00F812B5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4CAACD3" w14:textId="77777777" w:rsidR="00F812B5" w:rsidRDefault="00F812B5" w:rsidP="00F812B5">
            <w:pPr>
              <w:pStyle w:val="code"/>
              <w:bidi w:val="0"/>
            </w:pPr>
            <w:r>
              <w:t xml:space="preserve">    &lt;/style&gt;</w:t>
            </w:r>
          </w:p>
          <w:p w14:paraId="5E54F89C" w14:textId="77777777" w:rsidR="00F812B5" w:rsidRDefault="00F812B5" w:rsidP="00F812B5">
            <w:pPr>
              <w:pStyle w:val="code"/>
              <w:bidi w:val="0"/>
            </w:pPr>
            <w:r>
              <w:t>&lt;/head&gt;</w:t>
            </w:r>
          </w:p>
          <w:p w14:paraId="7CD27054" w14:textId="77777777" w:rsidR="00F812B5" w:rsidRDefault="00F812B5" w:rsidP="00F812B5">
            <w:pPr>
              <w:pStyle w:val="code"/>
              <w:bidi w:val="0"/>
            </w:pPr>
            <w:r>
              <w:t>&lt;body&gt;</w:t>
            </w:r>
          </w:p>
          <w:p w14:paraId="302C49CB" w14:textId="77777777" w:rsidR="00F812B5" w:rsidRDefault="00F812B5" w:rsidP="00F812B5">
            <w:pPr>
              <w:pStyle w:val="code"/>
              <w:bidi w:val="0"/>
            </w:pPr>
            <w:r>
              <w:t xml:space="preserve">    &lt;div class="box"&gt;&lt;/div&gt;</w:t>
            </w:r>
          </w:p>
          <w:p w14:paraId="2E17AD37" w14:textId="77777777" w:rsidR="00F812B5" w:rsidRDefault="00F812B5" w:rsidP="00F812B5">
            <w:pPr>
              <w:pStyle w:val="code"/>
              <w:bidi w:val="0"/>
            </w:pPr>
            <w:r>
              <w:t>&lt;/body&gt;</w:t>
            </w:r>
          </w:p>
          <w:p w14:paraId="6CC16CFF" w14:textId="5D5CE0DC" w:rsidR="00F812B5" w:rsidRDefault="00F812B5" w:rsidP="00F812B5">
            <w:pPr>
              <w:pStyle w:val="code"/>
              <w:bidi w:val="0"/>
            </w:pPr>
            <w:r>
              <w:t>&lt;/html&gt;</w:t>
            </w:r>
          </w:p>
        </w:tc>
      </w:tr>
    </w:tbl>
    <w:p w14:paraId="0F4D8C2A" w14:textId="51DC95CA" w:rsidR="005975DB" w:rsidRDefault="00CC165D" w:rsidP="00CC165D">
      <w:pPr>
        <w:pStyle w:val="code"/>
      </w:pPr>
      <w:hyperlink r:id="rId346" w:history="1">
        <w:r w:rsidRPr="00CC165D">
          <w:rPr>
            <w:rStyle w:val="Hyperlink"/>
          </w:rPr>
          <w:t>cubic-bezier</w:t>
        </w:r>
      </w:hyperlink>
    </w:p>
    <w:p w14:paraId="705F1B39" w14:textId="6482F713" w:rsidR="00F40B17" w:rsidRDefault="00F40B17" w:rsidP="00AC7093">
      <w:pPr>
        <w:pStyle w:val="bold"/>
      </w:pPr>
      <w:r>
        <w:rPr>
          <w:rFonts w:hint="eastAsia"/>
          <w:rtl/>
        </w:rPr>
        <w:lastRenderedPageBreak/>
        <w:t>بررس</w:t>
      </w:r>
      <w:r w:rsidR="003F1163">
        <w:rPr>
          <w:rFonts w:hint="eastAsia"/>
          <w:rtl/>
        </w:rPr>
        <w:t>ی</w:t>
      </w:r>
      <w:r>
        <w:rPr>
          <w:rtl/>
        </w:rPr>
        <w:t xml:space="preserve"> سا</w:t>
      </w:r>
      <w:r w:rsidR="003F1163">
        <w:rPr>
          <w:rtl/>
        </w:rPr>
        <w:t>ی</w:t>
      </w:r>
      <w:r>
        <w:rPr>
          <w:rtl/>
        </w:rPr>
        <w:t xml:space="preserve">ت </w:t>
      </w:r>
      <w:r>
        <w:t>hover.css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9"/>
        <w:gridCol w:w="7437"/>
      </w:tblGrid>
      <w:tr w:rsidR="00CC165D" w:rsidRPr="00CC165D" w14:paraId="09C235DC" w14:textId="77777777" w:rsidTr="00CC165D">
        <w:trPr>
          <w:trHeight w:val="399"/>
        </w:trPr>
        <w:tc>
          <w:tcPr>
            <w:tcW w:w="1879" w:type="dxa"/>
          </w:tcPr>
          <w:p w14:paraId="3F8BCF33" w14:textId="77777777" w:rsidR="00CC165D" w:rsidRPr="00CC165D" w:rsidRDefault="00CC165D" w:rsidP="00042B5A">
            <w:pPr>
              <w:rPr>
                <w:rtl/>
              </w:rPr>
            </w:pPr>
            <w:r w:rsidRPr="00CC165D">
              <w:rPr>
                <w:rtl/>
              </w:rPr>
              <w:t xml:space="preserve"> و</w:t>
            </w:r>
            <w:r w:rsidRPr="00CC165D">
              <w:rPr>
                <w:rFonts w:hint="cs"/>
                <w:rtl/>
              </w:rPr>
              <w:t>ی</w:t>
            </w:r>
            <w:r w:rsidRPr="00CC165D">
              <w:rPr>
                <w:rFonts w:hint="eastAsia"/>
                <w:rtl/>
              </w:rPr>
              <w:t>ژگ</w:t>
            </w:r>
            <w:r w:rsidRPr="00CC165D">
              <w:rPr>
                <w:rFonts w:hint="cs"/>
                <w:rtl/>
              </w:rPr>
              <w:t>ی</w:t>
            </w:r>
            <w:r w:rsidRPr="00CC165D">
              <w:rPr>
                <w:rtl/>
              </w:rPr>
              <w:t xml:space="preserve"> </w:t>
            </w:r>
          </w:p>
        </w:tc>
        <w:tc>
          <w:tcPr>
            <w:tcW w:w="7437" w:type="dxa"/>
          </w:tcPr>
          <w:p w14:paraId="7198B0C4" w14:textId="77777777" w:rsidR="00CC165D" w:rsidRPr="00CC165D" w:rsidRDefault="00CC165D" w:rsidP="00042B5A">
            <w:pPr>
              <w:rPr>
                <w:rtl/>
              </w:rPr>
            </w:pPr>
            <w:r w:rsidRPr="00CC165D">
              <w:rPr>
                <w:rtl/>
              </w:rPr>
              <w:t xml:space="preserve"> توض</w:t>
            </w:r>
            <w:r w:rsidRPr="00CC165D">
              <w:rPr>
                <w:rFonts w:hint="cs"/>
                <w:rtl/>
              </w:rPr>
              <w:t>ی</w:t>
            </w:r>
            <w:r w:rsidRPr="00CC165D">
              <w:rPr>
                <w:rFonts w:hint="eastAsia"/>
                <w:rtl/>
              </w:rPr>
              <w:t>ح</w:t>
            </w:r>
            <w:r w:rsidRPr="00CC165D">
              <w:rPr>
                <w:rtl/>
              </w:rPr>
              <w:t xml:space="preserve"> </w:t>
            </w:r>
          </w:p>
        </w:tc>
      </w:tr>
      <w:tr w:rsidR="00CC165D" w:rsidRPr="00CC165D" w14:paraId="048B7F52" w14:textId="77777777" w:rsidTr="00CC165D">
        <w:trPr>
          <w:trHeight w:val="389"/>
        </w:trPr>
        <w:tc>
          <w:tcPr>
            <w:tcW w:w="1879" w:type="dxa"/>
          </w:tcPr>
          <w:p w14:paraId="58C76FF1" w14:textId="6283941A" w:rsidR="00CC165D" w:rsidRPr="00CC165D" w:rsidRDefault="00CC165D" w:rsidP="00042B5A">
            <w:pPr>
              <w:rPr>
                <w:rtl/>
              </w:rPr>
            </w:pPr>
            <w:r w:rsidRPr="00CC165D">
              <w:rPr>
                <w:rtl/>
              </w:rPr>
              <w:t xml:space="preserve">آدرس پروژه </w:t>
            </w:r>
          </w:p>
        </w:tc>
        <w:tc>
          <w:tcPr>
            <w:tcW w:w="7437" w:type="dxa"/>
          </w:tcPr>
          <w:p w14:paraId="761E540D" w14:textId="2FC6334A" w:rsidR="00CC165D" w:rsidRPr="00CC165D" w:rsidRDefault="00CC165D" w:rsidP="00CC165D">
            <w:pPr>
              <w:bidi w:val="0"/>
              <w:rPr>
                <w:rtl/>
              </w:rPr>
            </w:pPr>
            <w:r w:rsidRPr="00CC165D">
              <w:rPr>
                <w:rtl/>
              </w:rPr>
              <w:t xml:space="preserve"> </w:t>
            </w:r>
            <w:r w:rsidRPr="00CC165D">
              <w:t>https://ianlunn.github.io/Hover/</w:t>
            </w:r>
            <w:r w:rsidRPr="00CC165D">
              <w:rPr>
                <w:rtl/>
              </w:rPr>
              <w:t xml:space="preserve"> </w:t>
            </w:r>
          </w:p>
        </w:tc>
      </w:tr>
      <w:tr w:rsidR="00CC165D" w:rsidRPr="00CC165D" w14:paraId="0C9F1AF1" w14:textId="77777777" w:rsidTr="00CC165D">
        <w:trPr>
          <w:trHeight w:val="788"/>
        </w:trPr>
        <w:tc>
          <w:tcPr>
            <w:tcW w:w="1879" w:type="dxa"/>
          </w:tcPr>
          <w:p w14:paraId="298C93E5" w14:textId="5C3819F9" w:rsidR="00CC165D" w:rsidRPr="00CC165D" w:rsidRDefault="00CC165D" w:rsidP="00042B5A">
            <w:pPr>
              <w:rPr>
                <w:rtl/>
              </w:rPr>
            </w:pPr>
            <w:r w:rsidRPr="00CC165D">
              <w:rPr>
                <w:rtl/>
              </w:rPr>
              <w:t>کاربرد اصل</w:t>
            </w:r>
            <w:r w:rsidRPr="00CC165D">
              <w:rPr>
                <w:rFonts w:hint="cs"/>
                <w:rtl/>
              </w:rPr>
              <w:t>ی</w:t>
            </w:r>
          </w:p>
        </w:tc>
        <w:tc>
          <w:tcPr>
            <w:tcW w:w="7437" w:type="dxa"/>
          </w:tcPr>
          <w:p w14:paraId="11127855" w14:textId="42380159" w:rsidR="00CC165D" w:rsidRPr="00CC165D" w:rsidRDefault="00CC165D" w:rsidP="00042B5A">
            <w:pPr>
              <w:rPr>
                <w:rtl/>
              </w:rPr>
            </w:pPr>
            <w:r w:rsidRPr="00CC165D">
              <w:rPr>
                <w:rtl/>
              </w:rPr>
              <w:t xml:space="preserve"> </w:t>
            </w:r>
            <w:r w:rsidRPr="00CC165D">
              <w:rPr>
                <w:rFonts w:hint="cs"/>
                <w:rtl/>
              </w:rPr>
              <w:t>ی</w:t>
            </w:r>
            <w:r w:rsidRPr="00CC165D">
              <w:rPr>
                <w:rFonts w:hint="eastAsia"/>
                <w:rtl/>
              </w:rPr>
              <w:t>ک</w:t>
            </w:r>
            <w:r w:rsidRPr="00CC165D">
              <w:rPr>
                <w:rtl/>
              </w:rPr>
              <w:t xml:space="preserve"> کتابخانه آماده از افکت‌ها</w:t>
            </w:r>
            <w:r w:rsidRPr="00CC165D">
              <w:rPr>
                <w:rFonts w:hint="cs"/>
                <w:rtl/>
              </w:rPr>
              <w:t>ی</w:t>
            </w:r>
            <w:r w:rsidRPr="00CC165D">
              <w:rPr>
                <w:rtl/>
              </w:rPr>
              <w:t xml:space="preserve"> هاور برا</w:t>
            </w:r>
            <w:r w:rsidRPr="00CC165D">
              <w:rPr>
                <w:rFonts w:hint="cs"/>
                <w:rtl/>
              </w:rPr>
              <w:t>ی</w:t>
            </w:r>
            <w:r w:rsidRPr="00CC165D">
              <w:rPr>
                <w:rtl/>
              </w:rPr>
              <w:t xml:space="preserve"> ل</w:t>
            </w:r>
            <w:r w:rsidRPr="00CC165D">
              <w:rPr>
                <w:rFonts w:hint="cs"/>
                <w:rtl/>
              </w:rPr>
              <w:t>ی</w:t>
            </w:r>
            <w:r w:rsidRPr="00CC165D">
              <w:rPr>
                <w:rFonts w:hint="eastAsia"/>
                <w:rtl/>
              </w:rPr>
              <w:t>نک‌ها،</w:t>
            </w:r>
            <w:r w:rsidRPr="00CC165D">
              <w:rPr>
                <w:rtl/>
              </w:rPr>
              <w:t xml:space="preserve"> دکمه‌ها، آ</w:t>
            </w:r>
            <w:r w:rsidRPr="00CC165D">
              <w:rPr>
                <w:rFonts w:hint="cs"/>
                <w:rtl/>
              </w:rPr>
              <w:t>ی</w:t>
            </w:r>
            <w:r w:rsidRPr="00CC165D">
              <w:rPr>
                <w:rFonts w:hint="eastAsia"/>
                <w:rtl/>
              </w:rPr>
              <w:t>کون‌ها</w:t>
            </w:r>
            <w:r w:rsidRPr="00CC165D">
              <w:rPr>
                <w:rtl/>
              </w:rPr>
              <w:t xml:space="preserve"> و ... </w:t>
            </w:r>
          </w:p>
        </w:tc>
      </w:tr>
      <w:tr w:rsidR="00CC165D" w:rsidRPr="00CC165D" w14:paraId="13BD6B85" w14:textId="77777777" w:rsidTr="00CC165D">
        <w:trPr>
          <w:trHeight w:val="1187"/>
        </w:trPr>
        <w:tc>
          <w:tcPr>
            <w:tcW w:w="1879" w:type="dxa"/>
          </w:tcPr>
          <w:p w14:paraId="3585EF70" w14:textId="12C0074A" w:rsidR="00CC165D" w:rsidRPr="00CC165D" w:rsidRDefault="00CC165D" w:rsidP="00042B5A">
            <w:pPr>
              <w:rPr>
                <w:rtl/>
              </w:rPr>
            </w:pPr>
            <w:r w:rsidRPr="00CC165D">
              <w:rPr>
                <w:rtl/>
              </w:rPr>
              <w:t>توض</w:t>
            </w:r>
            <w:r w:rsidRPr="00CC165D">
              <w:rPr>
                <w:rFonts w:hint="cs"/>
                <w:rtl/>
              </w:rPr>
              <w:t>ی</w:t>
            </w:r>
            <w:r w:rsidRPr="00CC165D">
              <w:rPr>
                <w:rFonts w:hint="eastAsia"/>
                <w:rtl/>
              </w:rPr>
              <w:t>ح</w:t>
            </w:r>
            <w:r w:rsidRPr="00CC165D">
              <w:rPr>
                <w:rtl/>
              </w:rPr>
              <w:t xml:space="preserve"> ساده</w:t>
            </w:r>
          </w:p>
        </w:tc>
        <w:tc>
          <w:tcPr>
            <w:tcW w:w="7437" w:type="dxa"/>
          </w:tcPr>
          <w:p w14:paraId="6E3F76CC" w14:textId="77777777" w:rsidR="00CC165D" w:rsidRPr="00CC165D" w:rsidRDefault="00CC165D" w:rsidP="00042B5A">
            <w:pPr>
              <w:rPr>
                <w:rtl/>
              </w:rPr>
            </w:pPr>
            <w:r w:rsidRPr="00CC165D">
              <w:rPr>
                <w:rtl/>
              </w:rPr>
              <w:t xml:space="preserve"> ا</w:t>
            </w:r>
            <w:r w:rsidRPr="00CC165D">
              <w:rPr>
                <w:rFonts w:hint="cs"/>
                <w:rtl/>
              </w:rPr>
              <w:t>ی</w:t>
            </w:r>
            <w:r w:rsidRPr="00CC165D">
              <w:rPr>
                <w:rFonts w:hint="eastAsia"/>
                <w:rtl/>
              </w:rPr>
              <w:t>ن</w:t>
            </w:r>
            <w:r w:rsidRPr="00CC165D">
              <w:rPr>
                <w:rtl/>
              </w:rPr>
              <w:t xml:space="preserve"> مجموعه شامل ده‌ها افکت از پ</w:t>
            </w:r>
            <w:r w:rsidRPr="00CC165D">
              <w:rPr>
                <w:rFonts w:hint="cs"/>
                <w:rtl/>
              </w:rPr>
              <w:t>ی</w:t>
            </w:r>
            <w:r w:rsidRPr="00CC165D">
              <w:rPr>
                <w:rFonts w:hint="eastAsia"/>
                <w:rtl/>
              </w:rPr>
              <w:t>ش</w:t>
            </w:r>
            <w:r w:rsidRPr="00CC165D">
              <w:rPr>
                <w:rtl/>
              </w:rPr>
              <w:t xml:space="preserve"> طراح</w:t>
            </w:r>
            <w:r w:rsidRPr="00CC165D">
              <w:rPr>
                <w:rFonts w:hint="cs"/>
                <w:rtl/>
              </w:rPr>
              <w:t>ی</w:t>
            </w:r>
            <w:r w:rsidRPr="00CC165D">
              <w:rPr>
                <w:rtl/>
              </w:rPr>
              <w:t xml:space="preserve"> شده (مانند جلوه‌ها</w:t>
            </w:r>
            <w:r w:rsidRPr="00CC165D">
              <w:rPr>
                <w:rFonts w:hint="cs"/>
                <w:rtl/>
              </w:rPr>
              <w:t>ی</w:t>
            </w:r>
            <w:r w:rsidRPr="00CC165D">
              <w:rPr>
                <w:rtl/>
              </w:rPr>
              <w:t xml:space="preserve"> سا</w:t>
            </w:r>
            <w:r w:rsidRPr="00CC165D">
              <w:rPr>
                <w:rFonts w:hint="cs"/>
                <w:rtl/>
              </w:rPr>
              <w:t>ی</w:t>
            </w:r>
            <w:r w:rsidRPr="00CC165D">
              <w:rPr>
                <w:rFonts w:hint="eastAsia"/>
                <w:rtl/>
              </w:rPr>
              <w:t>ه،</w:t>
            </w:r>
            <w:r w:rsidRPr="00CC165D">
              <w:rPr>
                <w:rtl/>
              </w:rPr>
              <w:t xml:space="preserve"> پس‌زم</w:t>
            </w:r>
            <w:r w:rsidRPr="00CC165D">
              <w:rPr>
                <w:rFonts w:hint="cs"/>
                <w:rtl/>
              </w:rPr>
              <w:t>ی</w:t>
            </w:r>
            <w:r w:rsidRPr="00CC165D">
              <w:rPr>
                <w:rFonts w:hint="eastAsia"/>
                <w:rtl/>
              </w:rPr>
              <w:t>نه،</w:t>
            </w:r>
            <w:r w:rsidRPr="00CC165D">
              <w:rPr>
                <w:rtl/>
              </w:rPr>
              <w:t xml:space="preserve"> و گفتگو) است که م</w:t>
            </w:r>
            <w:r w:rsidRPr="00CC165D">
              <w:rPr>
                <w:rFonts w:hint="cs"/>
                <w:rtl/>
              </w:rPr>
              <w:t>ی‌</w:t>
            </w:r>
            <w:r w:rsidRPr="00CC165D">
              <w:rPr>
                <w:rFonts w:hint="eastAsia"/>
                <w:rtl/>
              </w:rPr>
              <w:t>توان</w:t>
            </w:r>
            <w:r w:rsidRPr="00CC165D">
              <w:rPr>
                <w:rFonts w:hint="cs"/>
                <w:rtl/>
              </w:rPr>
              <w:t>ی</w:t>
            </w:r>
            <w:r w:rsidRPr="00CC165D">
              <w:rPr>
                <w:rFonts w:hint="eastAsia"/>
                <w:rtl/>
              </w:rPr>
              <w:t>د</w:t>
            </w:r>
            <w:r w:rsidRPr="00CC165D">
              <w:rPr>
                <w:rtl/>
              </w:rPr>
              <w:t xml:space="preserve"> به سادگ</w:t>
            </w:r>
            <w:r w:rsidRPr="00CC165D">
              <w:rPr>
                <w:rFonts w:hint="cs"/>
                <w:rtl/>
              </w:rPr>
              <w:t>ی</w:t>
            </w:r>
            <w:r w:rsidRPr="00CC165D">
              <w:rPr>
                <w:rtl/>
              </w:rPr>
              <w:t xml:space="preserve"> با اضافه کردن </w:t>
            </w:r>
            <w:r w:rsidRPr="00CC165D">
              <w:rPr>
                <w:rFonts w:hint="cs"/>
                <w:rtl/>
              </w:rPr>
              <w:t>ی</w:t>
            </w:r>
            <w:r w:rsidRPr="00CC165D">
              <w:rPr>
                <w:rFonts w:hint="eastAsia"/>
                <w:rtl/>
              </w:rPr>
              <w:t>ک</w:t>
            </w:r>
            <w:r w:rsidRPr="00CC165D">
              <w:rPr>
                <w:rtl/>
              </w:rPr>
              <w:t xml:space="preserve"> کلاس به المان خود از آن‌ها استفاده کن</w:t>
            </w:r>
            <w:r w:rsidRPr="00CC165D">
              <w:rPr>
                <w:rFonts w:hint="cs"/>
                <w:rtl/>
              </w:rPr>
              <w:t>ی</w:t>
            </w:r>
            <w:r w:rsidRPr="00CC165D">
              <w:rPr>
                <w:rFonts w:hint="eastAsia"/>
                <w:rtl/>
              </w:rPr>
              <w:t>د</w:t>
            </w:r>
            <w:r w:rsidRPr="00CC165D">
              <w:rPr>
                <w:rtl/>
              </w:rPr>
              <w:t xml:space="preserve">. </w:t>
            </w:r>
          </w:p>
        </w:tc>
      </w:tr>
    </w:tbl>
    <w:p w14:paraId="5432FA12" w14:textId="01C5B090" w:rsidR="00411FE4" w:rsidRDefault="00CC165D" w:rsidP="00411FE4">
      <w:pPr>
        <w:pStyle w:val="code"/>
      </w:pPr>
      <w:hyperlink r:id="rId347" w:history="1">
        <w:r w:rsidRPr="00CC165D">
          <w:rPr>
            <w:rStyle w:val="Hyperlink"/>
          </w:rPr>
          <w:t>https://ianlunn.github.io/Hover</w:t>
        </w:r>
        <w:r w:rsidRPr="00CC165D">
          <w:rPr>
            <w:rStyle w:val="Hyperlink"/>
            <w:rFonts w:cs="IRANSansWeb(FaNum) Light"/>
            <w:rtl/>
          </w:rPr>
          <w:t>/</w:t>
        </w:r>
      </w:hyperlink>
    </w:p>
    <w:p w14:paraId="343BF2F7" w14:textId="77777777" w:rsidR="00411FE4" w:rsidRDefault="00411FE4" w:rsidP="00411FE4">
      <w:pPr>
        <w:pStyle w:val="code"/>
      </w:pPr>
    </w:p>
    <w:p w14:paraId="06DC6C57" w14:textId="77777777" w:rsidR="00411FE4" w:rsidRDefault="00411FE4" w:rsidP="00411FE4">
      <w:pPr>
        <w:pStyle w:val="code"/>
        <w:rPr>
          <w:rtl/>
        </w:rPr>
      </w:pPr>
    </w:p>
    <w:p w14:paraId="5135048B" w14:textId="77777777" w:rsidR="00411FE4" w:rsidRDefault="00411FE4" w:rsidP="00411FE4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کتابخانه حجم وس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Fonts w:hint="cs"/>
          <w:rtl/>
        </w:rPr>
        <w:t>ی</w:t>
      </w:r>
      <w:r>
        <w:rPr>
          <w:rtl/>
        </w:rPr>
        <w:t xml:space="preserve"> از افکت‌ها</w:t>
      </w:r>
      <w:r>
        <w:rPr>
          <w:rFonts w:hint="cs"/>
          <w:rtl/>
        </w:rPr>
        <w:t>ی</w:t>
      </w:r>
      <w:r>
        <w:rPr>
          <w:rtl/>
        </w:rPr>
        <w:t xml:space="preserve"> هاور دو بعد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سه بعد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و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را در خود جا</w:t>
      </w:r>
      <w:r>
        <w:rPr>
          <w:rFonts w:hint="cs"/>
          <w:rtl/>
        </w:rPr>
        <w:t>ی</w:t>
      </w:r>
      <w:r>
        <w:rPr>
          <w:rtl/>
        </w:rPr>
        <w:t xml:space="preserve"> داده است. استفاده از آن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ساده است 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نوشتن 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از صفر را تا حد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کاهش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5C10E8A2" w14:textId="6884F8D7" w:rsidR="00411FE4" w:rsidRDefault="00411FE4" w:rsidP="00411FE4">
      <w:pPr>
        <w:rPr>
          <w:rtl/>
        </w:rPr>
      </w:pPr>
      <w:r>
        <w:rPr>
          <w:rtl/>
        </w:rPr>
        <w:t>مثال ساده:</w:t>
      </w:r>
    </w:p>
    <w:p w14:paraId="13C8512C" w14:textId="0FB97030" w:rsidR="00411FE4" w:rsidRDefault="00411FE4" w:rsidP="00411FE4"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استفاده، ابتدا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کتابخانه را در صفحه خود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سپس کلاس‌ها</w:t>
      </w:r>
      <w:r>
        <w:rPr>
          <w:rFonts w:hint="cs"/>
          <w:rtl/>
        </w:rPr>
        <w:t>ی</w:t>
      </w:r>
      <w:r>
        <w:rPr>
          <w:rtl/>
        </w:rPr>
        <w:t xml:space="preserve"> مورد نظر را به المان اضافه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مثال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افکت "جلوهدادن" (`</w:t>
      </w:r>
      <w:r>
        <w:t>float</w:t>
      </w:r>
      <w:r>
        <w:rPr>
          <w:rtl/>
        </w:rPr>
        <w:t>`) را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دکمه پ</w:t>
      </w:r>
      <w:r>
        <w:rPr>
          <w:rFonts w:hint="cs"/>
          <w:rtl/>
        </w:rPr>
        <w:t>ی</w:t>
      </w:r>
      <w:r>
        <w:rPr>
          <w:rFonts w:hint="eastAsia"/>
          <w:rtl/>
        </w:rPr>
        <w:t>اده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9350"/>
      </w:tblGrid>
      <w:tr w:rsidR="00411FE4" w14:paraId="55EA5AF3" w14:textId="77777777" w:rsidTr="00411FE4">
        <w:tc>
          <w:tcPr>
            <w:tcW w:w="9350" w:type="dxa"/>
          </w:tcPr>
          <w:p w14:paraId="32BE0113" w14:textId="77777777" w:rsidR="00411FE4" w:rsidRDefault="00411FE4" w:rsidP="00411FE4">
            <w:pPr>
              <w:pStyle w:val="code"/>
              <w:bidi w:val="0"/>
            </w:pPr>
            <w:r>
              <w:t>&lt;!DOCTYPE html&gt;</w:t>
            </w:r>
          </w:p>
          <w:p w14:paraId="3E3C131D" w14:textId="77777777" w:rsidR="00411FE4" w:rsidRDefault="00411FE4" w:rsidP="00411FE4">
            <w:pPr>
              <w:pStyle w:val="code"/>
              <w:bidi w:val="0"/>
            </w:pPr>
            <w:r>
              <w:t>&lt;html lang="fa"&gt;</w:t>
            </w:r>
          </w:p>
          <w:p w14:paraId="21B617E1" w14:textId="77777777" w:rsidR="00411FE4" w:rsidRDefault="00411FE4" w:rsidP="00411FE4">
            <w:pPr>
              <w:pStyle w:val="code"/>
              <w:bidi w:val="0"/>
            </w:pPr>
            <w:r>
              <w:t>&lt;head&gt;</w:t>
            </w:r>
          </w:p>
          <w:p w14:paraId="61BECC22" w14:textId="77777777" w:rsidR="00411FE4" w:rsidRDefault="00411FE4" w:rsidP="00411FE4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</w:t>
            </w:r>
            <w:r>
              <w:rPr>
                <w:rFonts w:cs="IRANSansWeb(FaNum) Light"/>
                <w:rtl/>
              </w:rPr>
              <w:t xml:space="preserve"> به فا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 xml:space="preserve"> Hover.css (</w:t>
            </w:r>
            <w:r>
              <w:rPr>
                <w:rFonts w:cs="IRANSansWeb(FaNum) Light"/>
                <w:rtl/>
              </w:rPr>
              <w:t>از</w:t>
            </w:r>
            <w:r>
              <w:t xml:space="preserve"> CDN) --&gt;</w:t>
            </w:r>
          </w:p>
          <w:p w14:paraId="6FAA136F" w14:textId="77777777" w:rsidR="00411FE4" w:rsidRDefault="00411FE4" w:rsidP="00411FE4">
            <w:pPr>
              <w:pStyle w:val="code"/>
              <w:bidi w:val="0"/>
            </w:pPr>
            <w:r>
              <w:t xml:space="preserve">    &lt;link rel="stylesheet" href="https://cdnjs.cloudflare.com/ajax/libs/hover.css/2.3.1/css/hover-min.css"&gt;</w:t>
            </w:r>
          </w:p>
          <w:p w14:paraId="6AB8766B" w14:textId="77777777" w:rsidR="00411FE4" w:rsidRDefault="00411FE4" w:rsidP="00411FE4">
            <w:pPr>
              <w:pStyle w:val="code"/>
              <w:bidi w:val="0"/>
            </w:pPr>
            <w:r>
              <w:t xml:space="preserve">    &lt;style&gt;</w:t>
            </w:r>
          </w:p>
          <w:p w14:paraId="41A3D2B1" w14:textId="77777777" w:rsidR="00411FE4" w:rsidRDefault="00411FE4" w:rsidP="00411FE4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پا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 xml:space="preserve"> دکمه</w:t>
            </w:r>
            <w:r>
              <w:t xml:space="preserve"> */</w:t>
            </w:r>
          </w:p>
          <w:p w14:paraId="44D6B8C0" w14:textId="77777777" w:rsidR="00411FE4" w:rsidRDefault="00411FE4" w:rsidP="00411FE4">
            <w:pPr>
              <w:pStyle w:val="code"/>
              <w:bidi w:val="0"/>
            </w:pPr>
            <w:r>
              <w:t xml:space="preserve">        .btn {</w:t>
            </w:r>
          </w:p>
          <w:p w14:paraId="7C7A7F87" w14:textId="77777777" w:rsidR="00411FE4" w:rsidRDefault="00411FE4" w:rsidP="00411FE4">
            <w:pPr>
              <w:pStyle w:val="code"/>
              <w:bidi w:val="0"/>
            </w:pPr>
            <w:r>
              <w:t xml:space="preserve">            padding: 15px 30px;</w:t>
            </w:r>
          </w:p>
          <w:p w14:paraId="027B5FD3" w14:textId="77777777" w:rsidR="00411FE4" w:rsidRDefault="00411FE4" w:rsidP="00411FE4">
            <w:pPr>
              <w:pStyle w:val="code"/>
              <w:bidi w:val="0"/>
            </w:pPr>
            <w:r>
              <w:t xml:space="preserve">            background-color: #2c3e50;</w:t>
            </w:r>
          </w:p>
          <w:p w14:paraId="5217C5D8" w14:textId="77777777" w:rsidR="00411FE4" w:rsidRDefault="00411FE4" w:rsidP="00411FE4">
            <w:pPr>
              <w:pStyle w:val="code"/>
              <w:bidi w:val="0"/>
            </w:pPr>
            <w:r>
              <w:t xml:space="preserve">            color: white;</w:t>
            </w:r>
          </w:p>
          <w:p w14:paraId="750DBF0B" w14:textId="77777777" w:rsidR="00411FE4" w:rsidRDefault="00411FE4" w:rsidP="00411FE4">
            <w:pPr>
              <w:pStyle w:val="code"/>
              <w:bidi w:val="0"/>
            </w:pPr>
            <w:r>
              <w:t xml:space="preserve">            text-decoration: none;</w:t>
            </w:r>
          </w:p>
          <w:p w14:paraId="2B66F618" w14:textId="77777777" w:rsidR="00411FE4" w:rsidRDefault="00411FE4" w:rsidP="00411FE4">
            <w:pPr>
              <w:pStyle w:val="code"/>
              <w:bidi w:val="0"/>
            </w:pPr>
            <w:r>
              <w:t xml:space="preserve">            border-radius: 5px;</w:t>
            </w:r>
          </w:p>
          <w:p w14:paraId="27FBBC2E" w14:textId="77777777" w:rsidR="00411FE4" w:rsidRDefault="00411FE4" w:rsidP="00411FE4">
            <w:pPr>
              <w:pStyle w:val="code"/>
              <w:bidi w:val="0"/>
            </w:pPr>
            <w:r>
              <w:t xml:space="preserve">            display: inline-block;</w:t>
            </w:r>
          </w:p>
          <w:p w14:paraId="7F6EF2CB" w14:textId="77777777" w:rsidR="00411FE4" w:rsidRDefault="00411FE4" w:rsidP="00411FE4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5E655DE4" w14:textId="77777777" w:rsidR="00411FE4" w:rsidRDefault="00411FE4" w:rsidP="00411FE4">
            <w:pPr>
              <w:pStyle w:val="code"/>
              <w:bidi w:val="0"/>
            </w:pPr>
            <w:r>
              <w:t xml:space="preserve">    &lt;/style&gt;</w:t>
            </w:r>
          </w:p>
          <w:p w14:paraId="71CFCF50" w14:textId="77777777" w:rsidR="00411FE4" w:rsidRDefault="00411FE4" w:rsidP="00411FE4">
            <w:pPr>
              <w:pStyle w:val="code"/>
              <w:bidi w:val="0"/>
            </w:pPr>
            <w:r>
              <w:t>&lt;/head&gt;</w:t>
            </w:r>
          </w:p>
          <w:p w14:paraId="4C5127F3" w14:textId="77777777" w:rsidR="00411FE4" w:rsidRDefault="00411FE4" w:rsidP="00411FE4">
            <w:pPr>
              <w:pStyle w:val="code"/>
              <w:bidi w:val="0"/>
            </w:pPr>
            <w:r>
              <w:lastRenderedPageBreak/>
              <w:t>&lt;body&gt;</w:t>
            </w:r>
          </w:p>
          <w:p w14:paraId="607660BA" w14:textId="77777777" w:rsidR="00411FE4" w:rsidRDefault="00411FE4" w:rsidP="00411FE4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Fonts w:cs="IRANSansWeb(FaNum) Light"/>
                <w:rtl/>
              </w:rPr>
              <w:t>اعمال افکت هاور از کتابخانه</w:t>
            </w:r>
            <w:r>
              <w:t xml:space="preserve"> --&gt;</w:t>
            </w:r>
          </w:p>
          <w:p w14:paraId="3869BC67" w14:textId="77777777" w:rsidR="00411FE4" w:rsidRDefault="00411FE4" w:rsidP="00411FE4">
            <w:pPr>
              <w:pStyle w:val="code"/>
              <w:bidi w:val="0"/>
              <w:rPr>
                <w:rtl/>
              </w:rPr>
            </w:pPr>
            <w:r>
              <w:t xml:space="preserve">    &lt;a href="#" class="btn hvr-float"&gt;</w:t>
            </w:r>
            <w:r>
              <w:rPr>
                <w:rFonts w:cs="IRANSansWeb(FaNum) Light"/>
                <w:rtl/>
              </w:rPr>
              <w:t>دکمه من</w:t>
            </w:r>
            <w:r>
              <w:t>&lt;/a&gt;</w:t>
            </w:r>
          </w:p>
          <w:p w14:paraId="4B6D866C" w14:textId="77777777" w:rsidR="00411FE4" w:rsidRDefault="00411FE4" w:rsidP="00411FE4">
            <w:pPr>
              <w:pStyle w:val="code"/>
              <w:bidi w:val="0"/>
            </w:pPr>
            <w:r>
              <w:t>&lt;/body&gt;</w:t>
            </w:r>
          </w:p>
          <w:p w14:paraId="45E74FBA" w14:textId="43CAB041" w:rsidR="00411FE4" w:rsidRDefault="00411FE4" w:rsidP="00411FE4">
            <w:pPr>
              <w:pStyle w:val="code"/>
              <w:bidi w:val="0"/>
            </w:pPr>
            <w:r>
              <w:t>&lt;/html&gt;</w:t>
            </w:r>
          </w:p>
        </w:tc>
      </w:tr>
    </w:tbl>
    <w:p w14:paraId="73240614" w14:textId="7BD682D6" w:rsidR="00411FE4" w:rsidRDefault="00411FE4" w:rsidP="00411FE4">
      <w:pPr>
        <w:pStyle w:val="code"/>
      </w:pPr>
      <w:hyperlink r:id="rId348" w:history="1">
        <w:r w:rsidRPr="00411FE4">
          <w:rPr>
            <w:rStyle w:val="Hyperlink"/>
          </w:rPr>
          <w:t>Hover</w:t>
        </w:r>
      </w:hyperlink>
    </w:p>
    <w:p w14:paraId="6BEE8C39" w14:textId="77777777" w:rsidR="00CC165D" w:rsidRDefault="00CC165D" w:rsidP="00CC165D">
      <w:pPr>
        <w:pStyle w:val="code"/>
      </w:pPr>
    </w:p>
    <w:p w14:paraId="35C34AE0" w14:textId="060F7F07" w:rsidR="00F40B17" w:rsidRDefault="00F40B17" w:rsidP="00AC7093">
      <w:pPr>
        <w:pStyle w:val="bold"/>
        <w:rPr>
          <w:rtl/>
        </w:rPr>
      </w:pPr>
      <w:hyperlink r:id="rId349" w:history="1">
        <w:r w:rsidRPr="00411FE4">
          <w:rPr>
            <w:rStyle w:val="Hyperlink"/>
            <w:rtl/>
          </w:rPr>
          <w:t>معرف</w:t>
        </w:r>
        <w:r w:rsidR="003F1163" w:rsidRPr="00411FE4">
          <w:rPr>
            <w:rStyle w:val="Hyperlink"/>
            <w:rtl/>
          </w:rPr>
          <w:t>ی</w:t>
        </w:r>
        <w:r w:rsidRPr="00411FE4">
          <w:rPr>
            <w:rStyle w:val="Hyperlink"/>
            <w:rtl/>
          </w:rPr>
          <w:t xml:space="preserve"> سا</w:t>
        </w:r>
        <w:r w:rsidR="003F1163" w:rsidRPr="00411FE4">
          <w:rPr>
            <w:rStyle w:val="Hyperlink"/>
            <w:rtl/>
          </w:rPr>
          <w:t>ی</w:t>
        </w:r>
        <w:r w:rsidRPr="00411FE4">
          <w:rPr>
            <w:rStyle w:val="Hyperlink"/>
            <w:rtl/>
          </w:rPr>
          <w:t xml:space="preserve">ر </w:t>
        </w:r>
        <w:r w:rsidRPr="00411FE4">
          <w:rPr>
            <w:rStyle w:val="Hyperlink"/>
          </w:rPr>
          <w:t>pseudo class selector</w:t>
        </w:r>
        <w:r w:rsidRPr="00411FE4">
          <w:rPr>
            <w:rStyle w:val="Hyperlink"/>
            <w:rtl/>
          </w:rPr>
          <w:t xml:space="preserve"> ها</w:t>
        </w:r>
      </w:hyperlink>
    </w:p>
    <w:p w14:paraId="79B6BE0B" w14:textId="01C02963" w:rsidR="00F40B17" w:rsidRDefault="00F40B17" w:rsidP="00AC7093">
      <w:pPr>
        <w:pStyle w:val="bold"/>
      </w:pPr>
      <w:hyperlink w:anchor="_Root" w:history="1">
        <w:r w:rsidRPr="00411FE4">
          <w:rPr>
            <w:rStyle w:val="Hyperlink"/>
          </w:rPr>
          <w:t>Root</w:t>
        </w:r>
      </w:hyperlink>
    </w:p>
    <w:p w14:paraId="59D46660" w14:textId="77777777" w:rsidR="00F40B17" w:rsidRDefault="00F40B17" w:rsidP="00AC7093">
      <w:pPr>
        <w:pStyle w:val="bold"/>
        <w:rPr>
          <w:rtl/>
        </w:rPr>
      </w:pPr>
      <w:r>
        <w:t>Empty</w:t>
      </w:r>
    </w:p>
    <w:p w14:paraId="5073E80D" w14:textId="5595143A" w:rsidR="00411FE4" w:rsidRDefault="00411FE4" w:rsidP="00411FE4">
      <w:pPr>
        <w:rPr>
          <w:rtl/>
        </w:rPr>
      </w:pPr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:</w:t>
      </w:r>
    </w:p>
    <w:p w14:paraId="1D74FFCD" w14:textId="6A6D494C" w:rsidR="00411FE4" w:rsidRDefault="00411FE4" w:rsidP="00411FE4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سلکتور برا</w:t>
      </w:r>
      <w:r>
        <w:rPr>
          <w:rFonts w:hint="cs"/>
          <w:rtl/>
        </w:rPr>
        <w:t>ی</w:t>
      </w:r>
      <w:r>
        <w:rPr>
          <w:rtl/>
        </w:rPr>
        <w:t xml:space="preserve"> انتخاب المان‌ها</w:t>
      </w:r>
      <w:r>
        <w:rPr>
          <w:rFonts w:hint="cs"/>
          <w:rtl/>
        </w:rPr>
        <w:t>یی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محتوا</w:t>
      </w:r>
      <w:r>
        <w:rPr>
          <w:rFonts w:hint="cs"/>
          <w:rtl/>
        </w:rPr>
        <w:t>یی</w:t>
      </w:r>
      <w:r>
        <w:rPr>
          <w:rtl/>
        </w:rPr>
        <w:t xml:space="preserve"> ندارند (حت</w:t>
      </w:r>
      <w:r>
        <w:rPr>
          <w:rFonts w:hint="cs"/>
          <w:rtl/>
        </w:rPr>
        <w:t>ی</w:t>
      </w:r>
      <w:r>
        <w:rPr>
          <w:rtl/>
        </w:rPr>
        <w:t xml:space="preserve"> فاصله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متن خال</w:t>
      </w:r>
      <w:r>
        <w:rPr>
          <w:rFonts w:hint="cs"/>
          <w:rtl/>
        </w:rPr>
        <w:t>ی</w:t>
      </w:r>
      <w:r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1FE4" w14:paraId="41014225" w14:textId="77777777" w:rsidTr="00411FE4">
        <w:tc>
          <w:tcPr>
            <w:tcW w:w="9350" w:type="dxa"/>
          </w:tcPr>
          <w:p w14:paraId="2679E50B" w14:textId="77777777" w:rsidR="00411FE4" w:rsidRDefault="00411FE4" w:rsidP="00411FE4">
            <w:pPr>
              <w:pStyle w:val="code"/>
              <w:bidi w:val="0"/>
            </w:pPr>
            <w:r>
              <w:t>&lt;div class="box"&gt;&lt;/div&gt;</w:t>
            </w:r>
          </w:p>
          <w:p w14:paraId="2D54AD9D" w14:textId="77777777" w:rsidR="00411FE4" w:rsidRDefault="00411FE4" w:rsidP="00411FE4">
            <w:pPr>
              <w:pStyle w:val="code"/>
              <w:bidi w:val="0"/>
              <w:rPr>
                <w:rtl/>
              </w:rPr>
            </w:pPr>
            <w:r>
              <w:t>&lt;div class="box"&gt;</w:t>
            </w:r>
            <w:r>
              <w:rPr>
                <w:rFonts w:cs="IRANSansWeb(FaNum) Light"/>
                <w:rtl/>
              </w:rPr>
              <w:t>محتوا دارم</w:t>
            </w:r>
            <w:r>
              <w:t>&lt;/div&gt;</w:t>
            </w:r>
          </w:p>
          <w:p w14:paraId="249538FA" w14:textId="77777777" w:rsidR="00411FE4" w:rsidRDefault="00411FE4" w:rsidP="00411FE4">
            <w:pPr>
              <w:pStyle w:val="code"/>
              <w:bidi w:val="0"/>
            </w:pPr>
            <w:r>
              <w:t>&lt;div class="box"&gt;   &lt;/div&gt;</w:t>
            </w:r>
          </w:p>
          <w:p w14:paraId="0BB7999A" w14:textId="77777777" w:rsidR="00411FE4" w:rsidRDefault="00411FE4" w:rsidP="00411FE4">
            <w:pPr>
              <w:pStyle w:val="code"/>
              <w:bidi w:val="0"/>
              <w:rPr>
                <w:rtl/>
              </w:rPr>
            </w:pPr>
            <w:r>
              <w:t xml:space="preserve">&lt;div class="box"&gt;&lt;!-- </w:t>
            </w:r>
            <w:r>
              <w:rPr>
                <w:rFonts w:cs="IRANSansWeb(FaNum) Light"/>
                <w:rtl/>
              </w:rPr>
              <w:t>کامنت</w:t>
            </w:r>
            <w:r>
              <w:t xml:space="preserve"> --&gt;&lt;/div&gt;</w:t>
            </w:r>
          </w:p>
          <w:p w14:paraId="1D8C6710" w14:textId="77777777" w:rsidR="00411FE4" w:rsidRDefault="00411FE4" w:rsidP="00411FE4">
            <w:pPr>
              <w:pStyle w:val="code"/>
              <w:bidi w:val="0"/>
              <w:rPr>
                <w:rtl/>
              </w:rPr>
            </w:pPr>
          </w:p>
          <w:p w14:paraId="2E5A9A8B" w14:textId="77777777" w:rsidR="00411FE4" w:rsidRDefault="00411FE4" w:rsidP="00411FE4">
            <w:pPr>
              <w:pStyle w:val="code"/>
              <w:bidi w:val="0"/>
            </w:pPr>
            <w:r>
              <w:t>&lt;style&gt;</w:t>
            </w:r>
          </w:p>
          <w:p w14:paraId="64E79625" w14:textId="77777777" w:rsidR="00411FE4" w:rsidRDefault="00411FE4" w:rsidP="00411FE4">
            <w:pPr>
              <w:pStyle w:val="code"/>
              <w:bidi w:val="0"/>
            </w:pPr>
            <w:r>
              <w:t>.box {</w:t>
            </w:r>
          </w:p>
          <w:p w14:paraId="2377E681" w14:textId="77777777" w:rsidR="00411FE4" w:rsidRDefault="00411FE4" w:rsidP="00411FE4">
            <w:pPr>
              <w:pStyle w:val="code"/>
              <w:bidi w:val="0"/>
            </w:pPr>
            <w:r>
              <w:t xml:space="preserve">  width: 100px;</w:t>
            </w:r>
          </w:p>
          <w:p w14:paraId="49D2AD44" w14:textId="77777777" w:rsidR="00411FE4" w:rsidRDefault="00411FE4" w:rsidP="00411FE4">
            <w:pPr>
              <w:pStyle w:val="code"/>
              <w:bidi w:val="0"/>
            </w:pPr>
            <w:r>
              <w:t xml:space="preserve">  height: 50px;</w:t>
            </w:r>
          </w:p>
          <w:p w14:paraId="324DF1B4" w14:textId="77777777" w:rsidR="00411FE4" w:rsidRDefault="00411FE4" w:rsidP="00411FE4">
            <w:pPr>
              <w:pStyle w:val="code"/>
              <w:bidi w:val="0"/>
            </w:pPr>
            <w:r>
              <w:t xml:space="preserve">  margin: 10px;</w:t>
            </w:r>
          </w:p>
          <w:p w14:paraId="733E64B9" w14:textId="77777777" w:rsidR="00411FE4" w:rsidRDefault="00411FE4" w:rsidP="00411FE4">
            <w:pPr>
              <w:pStyle w:val="code"/>
              <w:bidi w:val="0"/>
            </w:pPr>
            <w:r>
              <w:t xml:space="preserve">  border: 1px solid black;</w:t>
            </w:r>
          </w:p>
          <w:p w14:paraId="3BAB0159" w14:textId="77777777" w:rsidR="00411FE4" w:rsidRDefault="00411FE4" w:rsidP="00411F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A5F7BCA" w14:textId="77777777" w:rsidR="00411FE4" w:rsidRDefault="00411FE4" w:rsidP="00411FE4">
            <w:pPr>
              <w:pStyle w:val="code"/>
              <w:bidi w:val="0"/>
              <w:rPr>
                <w:rtl/>
              </w:rPr>
            </w:pPr>
          </w:p>
          <w:p w14:paraId="2C1CC0A9" w14:textId="77777777" w:rsidR="00411FE4" w:rsidRDefault="00411FE4" w:rsidP="00411FE4">
            <w:pPr>
              <w:pStyle w:val="code"/>
              <w:bidi w:val="0"/>
            </w:pPr>
            <w:r>
              <w:t>.box:empty {</w:t>
            </w:r>
          </w:p>
          <w:p w14:paraId="6617E9C9" w14:textId="77777777" w:rsidR="00411FE4" w:rsidRDefault="00411FE4" w:rsidP="00411FE4">
            <w:pPr>
              <w:pStyle w:val="code"/>
              <w:bidi w:val="0"/>
            </w:pPr>
            <w:r>
              <w:t xml:space="preserve">  background-color: red;</w:t>
            </w:r>
          </w:p>
          <w:p w14:paraId="3E70AE6B" w14:textId="77777777" w:rsidR="00411FE4" w:rsidRDefault="00411FE4" w:rsidP="00411FE4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6B03580" w14:textId="03E01604" w:rsidR="00411FE4" w:rsidRDefault="00411FE4" w:rsidP="00411FE4">
            <w:pPr>
              <w:pStyle w:val="code"/>
              <w:bidi w:val="0"/>
            </w:pPr>
            <w:r>
              <w:t>&lt;/style&gt;</w:t>
            </w:r>
          </w:p>
        </w:tc>
      </w:tr>
    </w:tbl>
    <w:p w14:paraId="254834EC" w14:textId="54034000" w:rsidR="00411FE4" w:rsidRDefault="00411FE4" w:rsidP="00411FE4">
      <w:pPr>
        <w:pStyle w:val="code"/>
        <w:rPr>
          <w:rtl/>
        </w:rPr>
      </w:pPr>
      <w:hyperlink r:id="rId350" w:history="1">
        <w:r w:rsidRPr="00411FE4">
          <w:rPr>
            <w:rStyle w:val="Hyperlink"/>
          </w:rPr>
          <w:t>Empty</w:t>
        </w:r>
      </w:hyperlink>
    </w:p>
    <w:p w14:paraId="4276BE66" w14:textId="77777777" w:rsidR="00411FE4" w:rsidRDefault="00411FE4" w:rsidP="00411FE4">
      <w:pPr>
        <w:rPr>
          <w:rtl/>
        </w:rPr>
      </w:pPr>
    </w:p>
    <w:p w14:paraId="1ADCA5BA" w14:textId="77777777" w:rsidR="008407A9" w:rsidRDefault="008407A9" w:rsidP="008407A9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1DCEA158" w14:textId="77777777" w:rsidR="008407A9" w:rsidRDefault="008407A9" w:rsidP="008407A9">
      <w:pPr>
        <w:rPr>
          <w:rtl/>
        </w:rPr>
      </w:pP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div</w:t>
      </w:r>
      <w:r>
        <w:rPr>
          <w:rtl/>
        </w:rPr>
        <w:t xml:space="preserve"> - قرمز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(کاملاً خال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62F6D18B" w14:textId="77777777" w:rsidR="008407A9" w:rsidRDefault="008407A9" w:rsidP="008407A9">
      <w:pPr>
        <w:rPr>
          <w:rtl/>
        </w:rPr>
      </w:pPr>
      <w:r>
        <w:rPr>
          <w:rFonts w:ascii="Segoe UI Emoji" w:hAnsi="Segoe UI Emoji" w:cs="Segoe UI Emoji" w:hint="cs"/>
          <w:rtl/>
        </w:rPr>
        <w:lastRenderedPageBreak/>
        <w:t>❌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دوم</w:t>
      </w:r>
      <w:r>
        <w:rPr>
          <w:rFonts w:hint="cs"/>
          <w:rtl/>
        </w:rPr>
        <w:t>ی</w:t>
      </w:r>
      <w:r>
        <w:rPr>
          <w:rtl/>
        </w:rPr>
        <w:t xml:space="preserve"> - سف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ماند</w:t>
      </w:r>
      <w:r>
        <w:rPr>
          <w:rtl/>
        </w:rPr>
        <w:t xml:space="preserve"> (محتوا دارد)</w:t>
      </w:r>
    </w:p>
    <w:p w14:paraId="5437E1C5" w14:textId="77777777" w:rsidR="008407A9" w:rsidRDefault="008407A9" w:rsidP="008407A9">
      <w:pPr>
        <w:rPr>
          <w:rtl/>
        </w:rPr>
      </w:pPr>
      <w:r>
        <w:rPr>
          <w:rFonts w:ascii="Segoe UI Emoji" w:hAnsi="Segoe UI Emoji" w:cs="Segoe UI Emoji" w:hint="cs"/>
          <w:rtl/>
        </w:rPr>
        <w:t>❌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سوم</w:t>
      </w:r>
      <w:r>
        <w:rPr>
          <w:rFonts w:hint="cs"/>
          <w:rtl/>
        </w:rPr>
        <w:t>ی</w:t>
      </w:r>
      <w:r>
        <w:rPr>
          <w:rtl/>
        </w:rPr>
        <w:t xml:space="preserve"> - سف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ماند</w:t>
      </w:r>
      <w:r>
        <w:rPr>
          <w:rtl/>
        </w:rPr>
        <w:t xml:space="preserve"> (فاصله دارد)</w:t>
      </w:r>
    </w:p>
    <w:p w14:paraId="2E0E2B19" w14:textId="073529D0" w:rsidR="008407A9" w:rsidRDefault="008407A9" w:rsidP="008407A9">
      <w:pPr>
        <w:rPr>
          <w:rtl/>
        </w:rPr>
      </w:pP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چهارم</w:t>
      </w:r>
      <w:r>
        <w:rPr>
          <w:rFonts w:hint="cs"/>
          <w:rtl/>
        </w:rPr>
        <w:t>ی</w:t>
      </w:r>
      <w:r>
        <w:rPr>
          <w:rtl/>
        </w:rPr>
        <w:t xml:space="preserve"> - قرمز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(کاملاً خال</w:t>
      </w:r>
      <w:r>
        <w:rPr>
          <w:rFonts w:hint="cs"/>
          <w:rtl/>
        </w:rPr>
        <w:t>ی</w:t>
      </w:r>
      <w:r>
        <w:rPr>
          <w:rtl/>
        </w:rPr>
        <w:t xml:space="preserve"> - کامنت تاث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ندارد)</w:t>
      </w:r>
    </w:p>
    <w:p w14:paraId="7E64EAEB" w14:textId="77777777" w:rsidR="008407A9" w:rsidRDefault="008407A9" w:rsidP="008407A9"/>
    <w:p w14:paraId="71B08D02" w14:textId="77777777" w:rsidR="00F40B17" w:rsidRDefault="00F40B17" w:rsidP="00AC7093">
      <w:pPr>
        <w:pStyle w:val="bold"/>
        <w:rPr>
          <w:rtl/>
        </w:rPr>
      </w:pPr>
      <w:r>
        <w:t>First-child</w:t>
      </w:r>
    </w:p>
    <w:p w14:paraId="69196904" w14:textId="0DCA491B" w:rsidR="008407A9" w:rsidRDefault="008407A9" w:rsidP="008407A9">
      <w:pPr>
        <w:rPr>
          <w:rtl/>
        </w:rPr>
      </w:pPr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: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سلکتور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المان فرزند را از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همه فرزندان والدش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7A9" w14:paraId="31A0301E" w14:textId="77777777" w:rsidTr="008407A9">
        <w:tc>
          <w:tcPr>
            <w:tcW w:w="9350" w:type="dxa"/>
          </w:tcPr>
          <w:p w14:paraId="719C1108" w14:textId="77777777" w:rsidR="008407A9" w:rsidRDefault="008407A9" w:rsidP="008407A9">
            <w:pPr>
              <w:pStyle w:val="code"/>
              <w:bidi w:val="0"/>
            </w:pPr>
            <w:r>
              <w:t>&lt;ul&gt;</w:t>
            </w:r>
          </w:p>
          <w:p w14:paraId="0B464D9B" w14:textId="77777777" w:rsidR="008407A9" w:rsidRDefault="008407A9" w:rsidP="008407A9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اول</w:t>
            </w:r>
            <w:r>
              <w:t>&lt;/li&gt;</w:t>
            </w:r>
          </w:p>
          <w:p w14:paraId="231BE3CA" w14:textId="77777777" w:rsidR="008407A9" w:rsidRDefault="008407A9" w:rsidP="008407A9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دوم</w:t>
            </w:r>
            <w:r>
              <w:t>&lt;/li&gt;</w:t>
            </w:r>
          </w:p>
          <w:p w14:paraId="7FFE83DC" w14:textId="77777777" w:rsidR="008407A9" w:rsidRDefault="008407A9" w:rsidP="008407A9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سوم</w:t>
            </w:r>
            <w:r>
              <w:t>&lt;/li&gt;</w:t>
            </w:r>
          </w:p>
          <w:p w14:paraId="62159A10" w14:textId="77777777" w:rsidR="008407A9" w:rsidRDefault="008407A9" w:rsidP="008407A9">
            <w:pPr>
              <w:pStyle w:val="code"/>
              <w:bidi w:val="0"/>
            </w:pPr>
            <w:r>
              <w:t>&lt;/ul&gt;</w:t>
            </w:r>
          </w:p>
          <w:p w14:paraId="71C43D7D" w14:textId="77777777" w:rsidR="008407A9" w:rsidRDefault="008407A9" w:rsidP="008407A9">
            <w:pPr>
              <w:pStyle w:val="code"/>
              <w:bidi w:val="0"/>
              <w:rPr>
                <w:rtl/>
              </w:rPr>
            </w:pPr>
          </w:p>
          <w:p w14:paraId="1077D0E9" w14:textId="77777777" w:rsidR="008407A9" w:rsidRDefault="008407A9" w:rsidP="008407A9">
            <w:pPr>
              <w:pStyle w:val="code"/>
              <w:bidi w:val="0"/>
            </w:pPr>
            <w:r>
              <w:t>&lt;div&gt;</w:t>
            </w:r>
          </w:p>
          <w:p w14:paraId="5F962EB8" w14:textId="77777777" w:rsidR="008407A9" w:rsidRDefault="008407A9" w:rsidP="008407A9">
            <w:pPr>
              <w:pStyle w:val="code"/>
              <w:bidi w:val="0"/>
              <w:rPr>
                <w:rtl/>
              </w:rPr>
            </w:pPr>
            <w:r>
              <w:t xml:space="preserve">  &lt;p&gt;</w:t>
            </w:r>
            <w:r>
              <w:rPr>
                <w:rFonts w:cs="IRANSansWeb(FaNum) Light"/>
                <w:rtl/>
              </w:rPr>
              <w:t>پاراگراف اول</w:t>
            </w:r>
            <w:r>
              <w:t>&lt;/p&gt;</w:t>
            </w:r>
          </w:p>
          <w:p w14:paraId="1F8B2BE7" w14:textId="77777777" w:rsidR="008407A9" w:rsidRDefault="008407A9" w:rsidP="008407A9">
            <w:pPr>
              <w:pStyle w:val="code"/>
              <w:bidi w:val="0"/>
              <w:rPr>
                <w:rtl/>
              </w:rPr>
            </w:pPr>
            <w:r>
              <w:t xml:space="preserve">  &lt;p&gt;</w:t>
            </w:r>
            <w:r>
              <w:rPr>
                <w:rFonts w:cs="IRANSansWeb(FaNum) Light"/>
                <w:rtl/>
              </w:rPr>
              <w:t>پاراگراف دوم</w:t>
            </w:r>
            <w:r>
              <w:t>&lt;/p&gt;</w:t>
            </w:r>
          </w:p>
          <w:p w14:paraId="391FF557" w14:textId="77777777" w:rsidR="008407A9" w:rsidRDefault="008407A9" w:rsidP="008407A9">
            <w:pPr>
              <w:pStyle w:val="code"/>
              <w:bidi w:val="0"/>
              <w:rPr>
                <w:rtl/>
              </w:rPr>
            </w:pPr>
            <w:r>
              <w:t xml:space="preserve">  &lt;span&gt;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اسپن است</w:t>
            </w:r>
            <w:r>
              <w:t>&lt;/span&gt;</w:t>
            </w:r>
          </w:p>
          <w:p w14:paraId="1A13DBD5" w14:textId="77777777" w:rsidR="008407A9" w:rsidRDefault="008407A9" w:rsidP="008407A9">
            <w:pPr>
              <w:pStyle w:val="code"/>
              <w:bidi w:val="0"/>
            </w:pPr>
            <w:r>
              <w:t>&lt;/div&gt;</w:t>
            </w:r>
          </w:p>
          <w:p w14:paraId="06E529F6" w14:textId="77777777" w:rsidR="008407A9" w:rsidRDefault="008407A9" w:rsidP="008407A9">
            <w:pPr>
              <w:pStyle w:val="code"/>
              <w:bidi w:val="0"/>
              <w:rPr>
                <w:rtl/>
              </w:rPr>
            </w:pPr>
          </w:p>
          <w:p w14:paraId="208782F5" w14:textId="77777777" w:rsidR="008407A9" w:rsidRDefault="008407A9" w:rsidP="008407A9">
            <w:pPr>
              <w:pStyle w:val="code"/>
              <w:bidi w:val="0"/>
            </w:pPr>
            <w:r>
              <w:t>&lt;style&gt;</w:t>
            </w:r>
          </w:p>
          <w:p w14:paraId="09B7BA83" w14:textId="77777777" w:rsidR="008407A9" w:rsidRDefault="008407A9" w:rsidP="008407A9">
            <w:pPr>
              <w:pStyle w:val="code"/>
              <w:bidi w:val="0"/>
            </w:pPr>
            <w:r>
              <w:t>li:first-child {</w:t>
            </w:r>
          </w:p>
          <w:p w14:paraId="687AEE55" w14:textId="77777777" w:rsidR="008407A9" w:rsidRDefault="008407A9" w:rsidP="008407A9">
            <w:pPr>
              <w:pStyle w:val="code"/>
              <w:bidi w:val="0"/>
            </w:pPr>
            <w:r>
              <w:t xml:space="preserve">  color: blue;</w:t>
            </w:r>
          </w:p>
          <w:p w14:paraId="4F161C4D" w14:textId="77777777" w:rsidR="008407A9" w:rsidRDefault="008407A9" w:rsidP="008407A9">
            <w:pPr>
              <w:pStyle w:val="code"/>
              <w:bidi w:val="0"/>
            </w:pPr>
            <w:r>
              <w:t xml:space="preserve">  font-weight: bold;</w:t>
            </w:r>
          </w:p>
          <w:p w14:paraId="1E48A59E" w14:textId="77777777" w:rsidR="008407A9" w:rsidRDefault="008407A9" w:rsidP="008407A9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4066A99" w14:textId="77777777" w:rsidR="008407A9" w:rsidRDefault="008407A9" w:rsidP="008407A9">
            <w:pPr>
              <w:pStyle w:val="code"/>
              <w:bidi w:val="0"/>
              <w:rPr>
                <w:rtl/>
              </w:rPr>
            </w:pPr>
          </w:p>
          <w:p w14:paraId="6534655E" w14:textId="77777777" w:rsidR="008407A9" w:rsidRDefault="008407A9" w:rsidP="008407A9">
            <w:pPr>
              <w:pStyle w:val="code"/>
              <w:bidi w:val="0"/>
            </w:pPr>
            <w:r>
              <w:t>p:first-child {</w:t>
            </w:r>
          </w:p>
          <w:p w14:paraId="2621B5AB" w14:textId="77777777" w:rsidR="008407A9" w:rsidRDefault="008407A9" w:rsidP="008407A9">
            <w:pPr>
              <w:pStyle w:val="code"/>
              <w:bidi w:val="0"/>
            </w:pPr>
            <w:r>
              <w:t xml:space="preserve">  background-color: yellow;</w:t>
            </w:r>
          </w:p>
          <w:p w14:paraId="764337E3" w14:textId="77777777" w:rsidR="008407A9" w:rsidRDefault="008407A9" w:rsidP="008407A9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728570D" w14:textId="0BC3E658" w:rsidR="008407A9" w:rsidRDefault="008407A9" w:rsidP="008407A9">
            <w:pPr>
              <w:pStyle w:val="code"/>
              <w:bidi w:val="0"/>
            </w:pPr>
            <w:r>
              <w:t>&lt;/style&gt;</w:t>
            </w:r>
          </w:p>
        </w:tc>
      </w:tr>
    </w:tbl>
    <w:p w14:paraId="36436A1B" w14:textId="79567750" w:rsidR="008407A9" w:rsidRDefault="008407A9" w:rsidP="008407A9">
      <w:pPr>
        <w:pStyle w:val="code"/>
        <w:rPr>
          <w:rtl/>
        </w:rPr>
      </w:pPr>
      <w:hyperlink r:id="rId351" w:history="1">
        <w:r w:rsidRPr="008407A9">
          <w:rPr>
            <w:rStyle w:val="Hyperlink"/>
          </w:rPr>
          <w:t>First-child</w:t>
        </w:r>
      </w:hyperlink>
    </w:p>
    <w:p w14:paraId="33E3D4A0" w14:textId="77777777" w:rsidR="008407A9" w:rsidRDefault="008407A9" w:rsidP="008407A9">
      <w:pPr>
        <w:rPr>
          <w:rtl/>
        </w:rPr>
      </w:pPr>
    </w:p>
    <w:p w14:paraId="4660CB3A" w14:textId="064C351D" w:rsidR="008407A9" w:rsidRDefault="008407A9" w:rsidP="008407A9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0A614664" w14:textId="77777777" w:rsidR="008407A9" w:rsidRDefault="008407A9" w:rsidP="008407A9">
      <w:pPr>
        <w:rPr>
          <w:rtl/>
        </w:rPr>
      </w:pPr>
      <w:r>
        <w:rPr>
          <w:rtl/>
        </w:rPr>
        <w:t>-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`</w:t>
      </w:r>
      <w:r>
        <w:t>li</w:t>
      </w:r>
      <w:r>
        <w:rPr>
          <w:rtl/>
        </w:rPr>
        <w:t>` آب</w:t>
      </w:r>
      <w:r>
        <w:rPr>
          <w:rFonts w:hint="cs"/>
          <w:rtl/>
        </w:rPr>
        <w:t>ی</w:t>
      </w:r>
      <w:r>
        <w:rPr>
          <w:rtl/>
        </w:rPr>
        <w:t xml:space="preserve"> و پررنگ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11675D5D" w14:textId="50D62765" w:rsidR="008407A9" w:rsidRDefault="008407A9" w:rsidP="008407A9">
      <w:r>
        <w:rPr>
          <w:rtl/>
        </w:rPr>
        <w:t>-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`</w:t>
      </w:r>
      <w:r>
        <w:t>p</w:t>
      </w:r>
      <w:r>
        <w:rPr>
          <w:rtl/>
        </w:rPr>
        <w:t>` زرد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37890742" w14:textId="77777777" w:rsidR="00F40B17" w:rsidRDefault="00F40B17" w:rsidP="00AC7093">
      <w:pPr>
        <w:pStyle w:val="bold"/>
      </w:pPr>
      <w:r>
        <w:lastRenderedPageBreak/>
        <w:t>Last-child</w:t>
      </w:r>
    </w:p>
    <w:p w14:paraId="4A5FB460" w14:textId="77777777" w:rsidR="008407A9" w:rsidRDefault="008407A9" w:rsidP="008407A9">
      <w:pPr>
        <w:rPr>
          <w:rtl/>
        </w:rPr>
      </w:pPr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:</w:t>
      </w:r>
    </w:p>
    <w:p w14:paraId="369D6F31" w14:textId="5310EEA4" w:rsidR="008407A9" w:rsidRDefault="008407A9" w:rsidP="008407A9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سلکتور 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المان فرزند را از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همه فرزندان والدش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7A9" w14:paraId="1D5F7C72" w14:textId="77777777" w:rsidTr="008407A9">
        <w:tc>
          <w:tcPr>
            <w:tcW w:w="9350" w:type="dxa"/>
          </w:tcPr>
          <w:p w14:paraId="55FD4FE0" w14:textId="77777777" w:rsidR="008407A9" w:rsidRDefault="008407A9" w:rsidP="008407A9">
            <w:pPr>
              <w:pStyle w:val="code"/>
              <w:bidi w:val="0"/>
            </w:pPr>
            <w:r>
              <w:t>&lt;ul&gt;</w:t>
            </w:r>
          </w:p>
          <w:p w14:paraId="71EE1F69" w14:textId="77777777" w:rsidR="008407A9" w:rsidRDefault="008407A9" w:rsidP="008407A9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اول</w:t>
            </w:r>
            <w:r>
              <w:t>&lt;/li&gt;</w:t>
            </w:r>
          </w:p>
          <w:p w14:paraId="5737F395" w14:textId="77777777" w:rsidR="008407A9" w:rsidRDefault="008407A9" w:rsidP="008407A9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دوم</w:t>
            </w:r>
            <w:r>
              <w:t>&lt;/li&gt;</w:t>
            </w:r>
          </w:p>
          <w:p w14:paraId="18887F76" w14:textId="77777777" w:rsidR="008407A9" w:rsidRDefault="008407A9" w:rsidP="008407A9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آخر</w:t>
            </w:r>
            <w:r>
              <w:t>&lt;/li&gt;</w:t>
            </w:r>
          </w:p>
          <w:p w14:paraId="478E8DA9" w14:textId="77777777" w:rsidR="008407A9" w:rsidRDefault="008407A9" w:rsidP="008407A9">
            <w:pPr>
              <w:pStyle w:val="code"/>
              <w:bidi w:val="0"/>
            </w:pPr>
            <w:r>
              <w:t>&lt;/ul&gt;</w:t>
            </w:r>
          </w:p>
          <w:p w14:paraId="42DD6449" w14:textId="77777777" w:rsidR="008407A9" w:rsidRDefault="008407A9" w:rsidP="008407A9">
            <w:pPr>
              <w:pStyle w:val="code"/>
              <w:bidi w:val="0"/>
              <w:rPr>
                <w:rtl/>
              </w:rPr>
            </w:pPr>
          </w:p>
          <w:p w14:paraId="425D20D5" w14:textId="77777777" w:rsidR="008407A9" w:rsidRDefault="008407A9" w:rsidP="008407A9">
            <w:pPr>
              <w:pStyle w:val="code"/>
              <w:bidi w:val="0"/>
            </w:pPr>
            <w:r>
              <w:t>&lt;div class="container"&gt;</w:t>
            </w:r>
          </w:p>
          <w:p w14:paraId="09C15CD4" w14:textId="77777777" w:rsidR="008407A9" w:rsidRDefault="008407A9" w:rsidP="008407A9">
            <w:pPr>
              <w:pStyle w:val="code"/>
              <w:bidi w:val="0"/>
              <w:rPr>
                <w:rtl/>
              </w:rPr>
            </w:pPr>
            <w:r>
              <w:t xml:space="preserve">  &lt;button&gt;</w:t>
            </w:r>
            <w:r>
              <w:rPr>
                <w:rFonts w:cs="IRANSansWeb(FaNum) Light"/>
                <w:rtl/>
              </w:rPr>
              <w:t>دکمه 1</w:t>
            </w:r>
            <w:r>
              <w:t>&lt;/button&gt;</w:t>
            </w:r>
          </w:p>
          <w:p w14:paraId="5A12F580" w14:textId="77777777" w:rsidR="008407A9" w:rsidRDefault="008407A9" w:rsidP="008407A9">
            <w:pPr>
              <w:pStyle w:val="code"/>
              <w:bidi w:val="0"/>
              <w:rPr>
                <w:rtl/>
              </w:rPr>
            </w:pPr>
            <w:r>
              <w:t xml:space="preserve">  &lt;button&gt;</w:t>
            </w:r>
            <w:r>
              <w:rPr>
                <w:rFonts w:cs="IRANSansWeb(FaNum) Light"/>
                <w:rtl/>
              </w:rPr>
              <w:t>دکمه 2</w:t>
            </w:r>
            <w:r>
              <w:t>&lt;/button&gt;</w:t>
            </w:r>
          </w:p>
          <w:p w14:paraId="24610A17" w14:textId="77777777" w:rsidR="008407A9" w:rsidRDefault="008407A9" w:rsidP="008407A9">
            <w:pPr>
              <w:pStyle w:val="code"/>
              <w:bidi w:val="0"/>
              <w:rPr>
                <w:rtl/>
              </w:rPr>
            </w:pPr>
            <w:r>
              <w:t xml:space="preserve">  &lt;button&gt;</w:t>
            </w:r>
            <w:r>
              <w:rPr>
                <w:rFonts w:cs="IRANSansWeb(FaNum) Light"/>
                <w:rtl/>
              </w:rPr>
              <w:t>دکمه آخر</w:t>
            </w:r>
            <w:r>
              <w:t>&lt;/button&gt;</w:t>
            </w:r>
          </w:p>
          <w:p w14:paraId="39CCDEFC" w14:textId="77777777" w:rsidR="008407A9" w:rsidRDefault="008407A9" w:rsidP="008407A9">
            <w:pPr>
              <w:pStyle w:val="code"/>
              <w:bidi w:val="0"/>
            </w:pPr>
            <w:r>
              <w:t>&lt;/div&gt;</w:t>
            </w:r>
          </w:p>
          <w:p w14:paraId="03934018" w14:textId="77777777" w:rsidR="008407A9" w:rsidRDefault="008407A9" w:rsidP="008407A9">
            <w:pPr>
              <w:pStyle w:val="code"/>
              <w:bidi w:val="0"/>
              <w:rPr>
                <w:rtl/>
              </w:rPr>
            </w:pPr>
          </w:p>
          <w:p w14:paraId="430E8454" w14:textId="77777777" w:rsidR="008407A9" w:rsidRDefault="008407A9" w:rsidP="008407A9">
            <w:pPr>
              <w:pStyle w:val="code"/>
              <w:bidi w:val="0"/>
            </w:pPr>
            <w:r>
              <w:t>&lt;style&gt;</w:t>
            </w:r>
          </w:p>
          <w:p w14:paraId="1EF7596B" w14:textId="77777777" w:rsidR="008407A9" w:rsidRDefault="008407A9" w:rsidP="008407A9">
            <w:pPr>
              <w:pStyle w:val="code"/>
              <w:bidi w:val="0"/>
            </w:pPr>
            <w:r>
              <w:t>li:last-child {</w:t>
            </w:r>
          </w:p>
          <w:p w14:paraId="122E1B9D" w14:textId="77777777" w:rsidR="008407A9" w:rsidRDefault="008407A9" w:rsidP="008407A9">
            <w:pPr>
              <w:pStyle w:val="code"/>
              <w:bidi w:val="0"/>
            </w:pPr>
            <w:r>
              <w:t xml:space="preserve">  color: green;</w:t>
            </w:r>
          </w:p>
          <w:p w14:paraId="0DE6234A" w14:textId="77777777" w:rsidR="008407A9" w:rsidRDefault="008407A9" w:rsidP="008407A9">
            <w:pPr>
              <w:pStyle w:val="code"/>
              <w:bidi w:val="0"/>
            </w:pPr>
            <w:r>
              <w:t xml:space="preserve">  font-style: italic;</w:t>
            </w:r>
          </w:p>
          <w:p w14:paraId="50E48BC6" w14:textId="77777777" w:rsidR="008407A9" w:rsidRDefault="008407A9" w:rsidP="008407A9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AD3061D" w14:textId="77777777" w:rsidR="008407A9" w:rsidRDefault="008407A9" w:rsidP="008407A9">
            <w:pPr>
              <w:pStyle w:val="code"/>
              <w:bidi w:val="0"/>
              <w:rPr>
                <w:rtl/>
              </w:rPr>
            </w:pPr>
          </w:p>
          <w:p w14:paraId="3C9E88E9" w14:textId="77777777" w:rsidR="008407A9" w:rsidRDefault="008407A9" w:rsidP="008407A9">
            <w:pPr>
              <w:pStyle w:val="code"/>
              <w:bidi w:val="0"/>
            </w:pPr>
            <w:r>
              <w:t>button:last-child {</w:t>
            </w:r>
          </w:p>
          <w:p w14:paraId="28F72E95" w14:textId="77777777" w:rsidR="008407A9" w:rsidRDefault="008407A9" w:rsidP="008407A9">
            <w:pPr>
              <w:pStyle w:val="code"/>
              <w:bidi w:val="0"/>
            </w:pPr>
            <w:r>
              <w:t xml:space="preserve">  background-color: purple;</w:t>
            </w:r>
          </w:p>
          <w:p w14:paraId="2DC2DF19" w14:textId="77777777" w:rsidR="008407A9" w:rsidRDefault="008407A9" w:rsidP="008407A9">
            <w:pPr>
              <w:pStyle w:val="code"/>
              <w:bidi w:val="0"/>
            </w:pPr>
            <w:r>
              <w:t xml:space="preserve">  color: white;</w:t>
            </w:r>
          </w:p>
          <w:p w14:paraId="27F59B2C" w14:textId="77777777" w:rsidR="008407A9" w:rsidRDefault="008407A9" w:rsidP="008407A9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35F62D6" w14:textId="144EBFB4" w:rsidR="008407A9" w:rsidRDefault="008407A9" w:rsidP="008407A9">
            <w:pPr>
              <w:pStyle w:val="code"/>
              <w:bidi w:val="0"/>
            </w:pPr>
            <w:r>
              <w:t>&lt;/style&gt;</w:t>
            </w:r>
          </w:p>
        </w:tc>
      </w:tr>
    </w:tbl>
    <w:p w14:paraId="0CBF5EA3" w14:textId="68663DFE" w:rsidR="008407A9" w:rsidRDefault="008407A9" w:rsidP="008407A9">
      <w:pPr>
        <w:pStyle w:val="code"/>
      </w:pPr>
      <w:hyperlink r:id="rId352" w:history="1">
        <w:r w:rsidRPr="00896333">
          <w:rPr>
            <w:rStyle w:val="Hyperlink"/>
          </w:rPr>
          <w:t>Last-child</w:t>
        </w:r>
      </w:hyperlink>
    </w:p>
    <w:p w14:paraId="3281ADCD" w14:textId="04BB96BB" w:rsidR="00896333" w:rsidRDefault="00896333" w:rsidP="00896333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33F56D30" w14:textId="77777777" w:rsidR="00896333" w:rsidRDefault="00896333" w:rsidP="00896333">
      <w:pPr>
        <w:rPr>
          <w:rtl/>
        </w:rPr>
      </w:pPr>
      <w:r>
        <w:rPr>
          <w:rtl/>
        </w:rPr>
        <w:t>- 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`</w:t>
      </w:r>
      <w:r>
        <w:t>li</w:t>
      </w:r>
      <w:r>
        <w:rPr>
          <w:rtl/>
        </w:rPr>
        <w:t>` سبز و 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51EF7A01" w14:textId="696A8A80" w:rsidR="008407A9" w:rsidRDefault="00896333" w:rsidP="00896333">
      <w:r>
        <w:rPr>
          <w:rtl/>
        </w:rPr>
        <w:t>- 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`</w:t>
      </w:r>
      <w:r>
        <w:t>button</w:t>
      </w:r>
      <w:r>
        <w:rPr>
          <w:rtl/>
        </w:rPr>
        <w:t>` بنفش با متن سف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518E9C77" w14:textId="77777777" w:rsidR="00F40B17" w:rsidRDefault="00F40B17" w:rsidP="00AC7093">
      <w:pPr>
        <w:pStyle w:val="bold"/>
      </w:pPr>
      <w:r>
        <w:t>Only-child</w:t>
      </w:r>
    </w:p>
    <w:p w14:paraId="75ABCC2F" w14:textId="77777777" w:rsidR="00093269" w:rsidRDefault="00093269" w:rsidP="00093269">
      <w:pPr>
        <w:rPr>
          <w:rtl/>
        </w:rPr>
      </w:pPr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:</w:t>
      </w:r>
    </w:p>
    <w:p w14:paraId="249D8937" w14:textId="7D3CEC2D" w:rsidR="00093269" w:rsidRDefault="00093269" w:rsidP="00093269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سلکتور المان‌ها</w:t>
      </w:r>
      <w:r>
        <w:rPr>
          <w:rFonts w:hint="cs"/>
          <w:rtl/>
        </w:rPr>
        <w:t>یی</w:t>
      </w:r>
      <w:r>
        <w:rPr>
          <w:rtl/>
        </w:rPr>
        <w:t xml:space="preserve"> را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تنها فرزند والد خود باشند.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3269" w14:paraId="4049CE2B" w14:textId="77777777" w:rsidTr="00093269">
        <w:tc>
          <w:tcPr>
            <w:tcW w:w="9350" w:type="dxa"/>
          </w:tcPr>
          <w:p w14:paraId="2F8C3C76" w14:textId="77777777" w:rsidR="00093269" w:rsidRDefault="00093269" w:rsidP="00093269">
            <w:pPr>
              <w:pStyle w:val="code"/>
              <w:bidi w:val="0"/>
            </w:pPr>
            <w:r>
              <w:t>&lt;div class="parent"&gt;</w:t>
            </w:r>
          </w:p>
          <w:p w14:paraId="31F84652" w14:textId="77777777" w:rsidR="00093269" w:rsidRDefault="00093269" w:rsidP="00093269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&lt;p&gt;</w:t>
            </w:r>
            <w:r>
              <w:rPr>
                <w:rtl/>
              </w:rPr>
              <w:t>من تنها فرزند هستم</w:t>
            </w:r>
            <w:r>
              <w:t>&lt;/p&gt;</w:t>
            </w:r>
          </w:p>
          <w:p w14:paraId="1CAE8E42" w14:textId="77777777" w:rsidR="00093269" w:rsidRDefault="00093269" w:rsidP="00093269">
            <w:pPr>
              <w:pStyle w:val="code"/>
              <w:bidi w:val="0"/>
            </w:pPr>
            <w:r>
              <w:t>&lt;/div&gt;</w:t>
            </w:r>
          </w:p>
          <w:p w14:paraId="6F9444FA" w14:textId="77777777" w:rsidR="00093269" w:rsidRDefault="00093269" w:rsidP="00093269">
            <w:pPr>
              <w:pStyle w:val="code"/>
              <w:bidi w:val="0"/>
              <w:rPr>
                <w:rtl/>
              </w:rPr>
            </w:pPr>
          </w:p>
          <w:p w14:paraId="26272435" w14:textId="77777777" w:rsidR="00093269" w:rsidRDefault="00093269" w:rsidP="00093269">
            <w:pPr>
              <w:pStyle w:val="code"/>
              <w:bidi w:val="0"/>
            </w:pPr>
            <w:r>
              <w:t>&lt;div class="parent"&gt;</w:t>
            </w:r>
          </w:p>
          <w:p w14:paraId="46A4C29F" w14:textId="77777777" w:rsidR="00093269" w:rsidRDefault="00093269" w:rsidP="00093269">
            <w:pPr>
              <w:pStyle w:val="code"/>
              <w:bidi w:val="0"/>
              <w:rPr>
                <w:rtl/>
              </w:rPr>
            </w:pPr>
            <w:r>
              <w:t xml:space="preserve">  &lt;p&gt;</w:t>
            </w:r>
            <w:r>
              <w:rPr>
                <w:rtl/>
              </w:rPr>
              <w:t>فرزند اول</w:t>
            </w:r>
            <w:r>
              <w:t>&lt;/p&gt;</w:t>
            </w:r>
          </w:p>
          <w:p w14:paraId="39CB1E89" w14:textId="77777777" w:rsidR="00093269" w:rsidRDefault="00093269" w:rsidP="00093269">
            <w:pPr>
              <w:pStyle w:val="code"/>
              <w:bidi w:val="0"/>
              <w:rPr>
                <w:rtl/>
              </w:rPr>
            </w:pPr>
            <w:r>
              <w:t xml:space="preserve">  &lt;p&gt;</w:t>
            </w:r>
            <w:r>
              <w:rPr>
                <w:rtl/>
              </w:rPr>
              <w:t>فرزند دوم</w:t>
            </w:r>
            <w:r>
              <w:t>&lt;/p&gt;</w:t>
            </w:r>
          </w:p>
          <w:p w14:paraId="405F4044" w14:textId="77777777" w:rsidR="00093269" w:rsidRDefault="00093269" w:rsidP="00093269">
            <w:pPr>
              <w:pStyle w:val="code"/>
              <w:bidi w:val="0"/>
            </w:pPr>
            <w:r>
              <w:t>&lt;/div&gt;</w:t>
            </w:r>
          </w:p>
          <w:p w14:paraId="21314A05" w14:textId="77777777" w:rsidR="00093269" w:rsidRDefault="00093269" w:rsidP="00093269">
            <w:pPr>
              <w:pStyle w:val="code"/>
              <w:bidi w:val="0"/>
              <w:rPr>
                <w:rtl/>
              </w:rPr>
            </w:pPr>
          </w:p>
          <w:p w14:paraId="7AF16912" w14:textId="77777777" w:rsidR="00093269" w:rsidRDefault="00093269" w:rsidP="00093269">
            <w:pPr>
              <w:pStyle w:val="code"/>
              <w:bidi w:val="0"/>
            </w:pPr>
            <w:r>
              <w:t>&lt;div class="parent"&gt;</w:t>
            </w:r>
          </w:p>
          <w:p w14:paraId="1A58CDC7" w14:textId="77777777" w:rsidR="00093269" w:rsidRDefault="00093269" w:rsidP="00093269">
            <w:pPr>
              <w:pStyle w:val="code"/>
              <w:bidi w:val="0"/>
              <w:rPr>
                <w:rtl/>
              </w:rPr>
            </w:pPr>
            <w:r>
              <w:t xml:space="preserve">  &lt;span&gt;</w:t>
            </w:r>
            <w:r>
              <w:rPr>
                <w:rtl/>
              </w:rPr>
              <w:t>من اسپن تنها هستم</w:t>
            </w:r>
            <w:r>
              <w:t>&lt;/span&gt;</w:t>
            </w:r>
          </w:p>
          <w:p w14:paraId="5BDB170B" w14:textId="77777777" w:rsidR="00093269" w:rsidRDefault="00093269" w:rsidP="00093269">
            <w:pPr>
              <w:pStyle w:val="code"/>
              <w:bidi w:val="0"/>
            </w:pPr>
            <w:r>
              <w:t>&lt;/div&gt;</w:t>
            </w:r>
          </w:p>
          <w:p w14:paraId="7F0FF355" w14:textId="77777777" w:rsidR="00093269" w:rsidRDefault="00093269" w:rsidP="00093269">
            <w:pPr>
              <w:pStyle w:val="code"/>
              <w:bidi w:val="0"/>
              <w:rPr>
                <w:rtl/>
              </w:rPr>
            </w:pPr>
          </w:p>
          <w:p w14:paraId="21F70B20" w14:textId="77777777" w:rsidR="00093269" w:rsidRDefault="00093269" w:rsidP="00093269">
            <w:pPr>
              <w:pStyle w:val="code"/>
              <w:bidi w:val="0"/>
            </w:pPr>
            <w:r>
              <w:t>&lt;style&gt;</w:t>
            </w:r>
          </w:p>
          <w:p w14:paraId="1D729F39" w14:textId="77777777" w:rsidR="00093269" w:rsidRDefault="00093269" w:rsidP="00093269">
            <w:pPr>
              <w:pStyle w:val="code"/>
              <w:bidi w:val="0"/>
            </w:pPr>
            <w:r>
              <w:t>.parent {</w:t>
            </w:r>
          </w:p>
          <w:p w14:paraId="515303F4" w14:textId="77777777" w:rsidR="00093269" w:rsidRDefault="00093269" w:rsidP="00093269">
            <w:pPr>
              <w:pStyle w:val="code"/>
              <w:bidi w:val="0"/>
            </w:pPr>
            <w:r>
              <w:t xml:space="preserve">  border: 2px solid #ccc;</w:t>
            </w:r>
          </w:p>
          <w:p w14:paraId="78CB94F5" w14:textId="77777777" w:rsidR="00093269" w:rsidRDefault="00093269" w:rsidP="00093269">
            <w:pPr>
              <w:pStyle w:val="code"/>
              <w:bidi w:val="0"/>
            </w:pPr>
            <w:r>
              <w:t xml:space="preserve">  margin: 10px;</w:t>
            </w:r>
          </w:p>
          <w:p w14:paraId="351E7BBB" w14:textId="77777777" w:rsidR="00093269" w:rsidRDefault="00093269" w:rsidP="00093269">
            <w:pPr>
              <w:pStyle w:val="code"/>
              <w:bidi w:val="0"/>
            </w:pPr>
            <w:r>
              <w:t xml:space="preserve">  padding: 10px;</w:t>
            </w:r>
          </w:p>
          <w:p w14:paraId="6D7D912B" w14:textId="77777777" w:rsidR="00093269" w:rsidRDefault="00093269" w:rsidP="00093269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5370F78" w14:textId="77777777" w:rsidR="00093269" w:rsidRDefault="00093269" w:rsidP="00093269">
            <w:pPr>
              <w:pStyle w:val="code"/>
              <w:bidi w:val="0"/>
              <w:rPr>
                <w:rtl/>
              </w:rPr>
            </w:pPr>
          </w:p>
          <w:p w14:paraId="2C5910FD" w14:textId="77777777" w:rsidR="00093269" w:rsidRDefault="00093269" w:rsidP="00093269">
            <w:pPr>
              <w:pStyle w:val="code"/>
              <w:bidi w:val="0"/>
            </w:pPr>
            <w:r>
              <w:t>p:only-child {</w:t>
            </w:r>
          </w:p>
          <w:p w14:paraId="6FED7BB2" w14:textId="77777777" w:rsidR="00093269" w:rsidRDefault="00093269" w:rsidP="00093269">
            <w:pPr>
              <w:pStyle w:val="code"/>
              <w:bidi w:val="0"/>
            </w:pPr>
            <w:r>
              <w:t xml:space="preserve">  background-color: gold;</w:t>
            </w:r>
          </w:p>
          <w:p w14:paraId="04AF47F0" w14:textId="77777777" w:rsidR="00093269" w:rsidRDefault="00093269" w:rsidP="00093269">
            <w:pPr>
              <w:pStyle w:val="code"/>
              <w:bidi w:val="0"/>
            </w:pPr>
            <w:r>
              <w:t xml:space="preserve">  padding: 10px;</w:t>
            </w:r>
          </w:p>
          <w:p w14:paraId="536787CC" w14:textId="77777777" w:rsidR="00093269" w:rsidRDefault="00093269" w:rsidP="00093269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5D16D22" w14:textId="77777777" w:rsidR="00093269" w:rsidRDefault="00093269" w:rsidP="00093269">
            <w:pPr>
              <w:pStyle w:val="code"/>
              <w:bidi w:val="0"/>
              <w:rPr>
                <w:rtl/>
              </w:rPr>
            </w:pPr>
          </w:p>
          <w:p w14:paraId="0E548AE5" w14:textId="77777777" w:rsidR="00093269" w:rsidRDefault="00093269" w:rsidP="00093269">
            <w:pPr>
              <w:pStyle w:val="code"/>
              <w:bidi w:val="0"/>
            </w:pPr>
            <w:r>
              <w:t>span:only-child {</w:t>
            </w:r>
          </w:p>
          <w:p w14:paraId="5C6128FD" w14:textId="77777777" w:rsidR="00093269" w:rsidRDefault="00093269" w:rsidP="00093269">
            <w:pPr>
              <w:pStyle w:val="code"/>
              <w:bidi w:val="0"/>
            </w:pPr>
            <w:r>
              <w:t xml:space="preserve">  background-color: lightblue;</w:t>
            </w:r>
          </w:p>
          <w:p w14:paraId="166E5BC9" w14:textId="77777777" w:rsidR="00093269" w:rsidRDefault="00093269" w:rsidP="00093269">
            <w:pPr>
              <w:pStyle w:val="code"/>
              <w:bidi w:val="0"/>
            </w:pPr>
            <w:r>
              <w:t xml:space="preserve">  padding: 10px;</w:t>
            </w:r>
          </w:p>
          <w:p w14:paraId="22C3FAC0" w14:textId="77777777" w:rsidR="00093269" w:rsidRDefault="00093269" w:rsidP="00093269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6D83A84" w14:textId="53774B3A" w:rsidR="00093269" w:rsidRPr="00093269" w:rsidRDefault="00093269" w:rsidP="00093269">
            <w:pPr>
              <w:pStyle w:val="code"/>
              <w:bidi w:val="0"/>
            </w:pPr>
            <w:r>
              <w:t>&lt;/style&gt;</w:t>
            </w:r>
          </w:p>
        </w:tc>
      </w:tr>
    </w:tbl>
    <w:p w14:paraId="6B516B17" w14:textId="4633804E" w:rsidR="008E35AB" w:rsidRDefault="008E35AB" w:rsidP="008E35AB">
      <w:pPr>
        <w:pStyle w:val="code"/>
      </w:pPr>
      <w:hyperlink r:id="rId353" w:history="1">
        <w:r w:rsidRPr="008E35AB">
          <w:rPr>
            <w:rStyle w:val="Hyperlink"/>
          </w:rPr>
          <w:t>Only-child</w:t>
        </w:r>
      </w:hyperlink>
    </w:p>
    <w:p w14:paraId="43343DBA" w14:textId="77777777" w:rsidR="00093269" w:rsidRDefault="00093269" w:rsidP="00093269">
      <w:pPr>
        <w:bidi w:val="0"/>
        <w:rPr>
          <w:rtl/>
        </w:rPr>
      </w:pPr>
    </w:p>
    <w:p w14:paraId="3BBD9768" w14:textId="77777777" w:rsidR="00F40B17" w:rsidRDefault="00F40B17" w:rsidP="00AC7093">
      <w:pPr>
        <w:pStyle w:val="bold"/>
      </w:pPr>
      <w:r>
        <w:t>First-of-type</w:t>
      </w:r>
    </w:p>
    <w:p w14:paraId="3894DF7D" w14:textId="77777777" w:rsidR="008E35AB" w:rsidRPr="00F955FF" w:rsidRDefault="008E35AB" w:rsidP="008E35AB">
      <w:pPr>
        <w:rPr>
          <w:rtl/>
        </w:rPr>
      </w:pPr>
      <w:r w:rsidRPr="00F955FF">
        <w:rPr>
          <w:rtl/>
          <w:lang w:bidi="ar-SA"/>
        </w:rPr>
        <w:t>توض</w:t>
      </w:r>
      <w:r w:rsidRPr="00F955FF">
        <w:rPr>
          <w:rFonts w:hint="cs"/>
          <w:rtl/>
          <w:lang w:bidi="ar-SA"/>
        </w:rPr>
        <w:t>ی</w:t>
      </w:r>
      <w:r w:rsidRPr="00F955FF">
        <w:rPr>
          <w:rFonts w:hint="eastAsia"/>
          <w:rtl/>
          <w:lang w:bidi="ar-SA"/>
        </w:rPr>
        <w:t>ح</w:t>
      </w:r>
      <w:r w:rsidRPr="00F955FF">
        <w:rPr>
          <w:rtl/>
          <w:lang w:bidi="ar-SA"/>
        </w:rPr>
        <w:t>:</w:t>
      </w:r>
    </w:p>
    <w:p w14:paraId="424E87C4" w14:textId="45E9BF2D" w:rsidR="008E35AB" w:rsidRPr="00F955FF" w:rsidRDefault="008E35AB" w:rsidP="008E35AB">
      <w:pPr>
        <w:rPr>
          <w:rtl/>
        </w:rPr>
      </w:pPr>
      <w:r w:rsidRPr="00F955FF">
        <w:rPr>
          <w:rFonts w:hint="eastAsia"/>
          <w:rtl/>
          <w:lang w:bidi="ar-SA"/>
        </w:rPr>
        <w:t>ا</w:t>
      </w:r>
      <w:r w:rsidRPr="00F955FF">
        <w:rPr>
          <w:rFonts w:hint="cs"/>
          <w:rtl/>
          <w:lang w:bidi="ar-SA"/>
        </w:rPr>
        <w:t>ی</w:t>
      </w:r>
      <w:r w:rsidRPr="00F955FF">
        <w:rPr>
          <w:rFonts w:hint="eastAsia"/>
          <w:rtl/>
          <w:lang w:bidi="ar-SA"/>
        </w:rPr>
        <w:t>ن</w:t>
      </w:r>
      <w:r w:rsidRPr="00F955FF">
        <w:rPr>
          <w:rtl/>
          <w:lang w:bidi="ar-SA"/>
        </w:rPr>
        <w:t xml:space="preserve"> سلکتور</w:t>
      </w:r>
      <w:r>
        <w:rPr>
          <w:lang w:bidi="ar-SA"/>
        </w:rPr>
        <w:t xml:space="preserve"> </w:t>
      </w:r>
      <w:r w:rsidRPr="00F955FF">
        <w:rPr>
          <w:rtl/>
          <w:lang w:bidi="ar-SA"/>
        </w:rPr>
        <w:t>اول</w:t>
      </w:r>
      <w:r w:rsidRPr="00F955FF">
        <w:rPr>
          <w:rFonts w:hint="cs"/>
          <w:rtl/>
          <w:lang w:bidi="ar-SA"/>
        </w:rPr>
        <w:t>ی</w:t>
      </w:r>
      <w:r w:rsidRPr="00F955FF">
        <w:rPr>
          <w:rFonts w:hint="eastAsia"/>
          <w:rtl/>
          <w:lang w:bidi="ar-SA"/>
        </w:rPr>
        <w:t>ن</w:t>
      </w:r>
      <w:r w:rsidRPr="00F955FF">
        <w:rPr>
          <w:rtl/>
          <w:lang w:bidi="ar-SA"/>
        </w:rPr>
        <w:t xml:space="preserve"> المان از نوع خود را در ب</w:t>
      </w:r>
      <w:r w:rsidRPr="00F955FF">
        <w:rPr>
          <w:rFonts w:hint="cs"/>
          <w:rtl/>
          <w:lang w:bidi="ar-SA"/>
        </w:rPr>
        <w:t>ی</w:t>
      </w:r>
      <w:r w:rsidRPr="00F955FF">
        <w:rPr>
          <w:rFonts w:hint="eastAsia"/>
          <w:rtl/>
          <w:lang w:bidi="ar-SA"/>
        </w:rPr>
        <w:t>ن</w:t>
      </w:r>
      <w:r w:rsidRPr="00F955FF">
        <w:rPr>
          <w:rtl/>
          <w:lang w:bidi="ar-SA"/>
        </w:rPr>
        <w:t xml:space="preserve"> فرزندان والدش انتخاب م</w:t>
      </w:r>
      <w:r w:rsidRPr="00F955FF">
        <w:rPr>
          <w:rFonts w:hint="cs"/>
          <w:rtl/>
          <w:lang w:bidi="ar-SA"/>
        </w:rPr>
        <w:t>ی‌</w:t>
      </w:r>
      <w:r w:rsidRPr="00F955FF">
        <w:rPr>
          <w:rFonts w:hint="eastAsia"/>
          <w:rtl/>
          <w:lang w:bidi="ar-SA"/>
        </w:rPr>
        <w:t>کند</w:t>
      </w:r>
      <w:r w:rsidRPr="00F955FF">
        <w:rPr>
          <w:rtl/>
          <w:lang w:bidi="ar-S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35AB" w14:paraId="2764D8FE" w14:textId="77777777" w:rsidTr="008E35AB">
        <w:tc>
          <w:tcPr>
            <w:tcW w:w="9350" w:type="dxa"/>
          </w:tcPr>
          <w:p w14:paraId="7B9EB966" w14:textId="77777777" w:rsidR="008E35AB" w:rsidRDefault="008E35AB" w:rsidP="008E35AB">
            <w:pPr>
              <w:pStyle w:val="code"/>
              <w:bidi w:val="0"/>
            </w:pPr>
            <w:r>
              <w:t>&lt;div class="container"&gt;</w:t>
            </w:r>
          </w:p>
          <w:p w14:paraId="133B67EE" w14:textId="77777777" w:rsidR="008E35AB" w:rsidRDefault="008E35AB" w:rsidP="008E35AB">
            <w:pPr>
              <w:pStyle w:val="code"/>
              <w:bidi w:val="0"/>
              <w:rPr>
                <w:rtl/>
              </w:rPr>
            </w:pPr>
            <w:r>
              <w:t xml:space="preserve">  &lt;span&gt;</w:t>
            </w:r>
            <w:r>
              <w:rPr>
                <w:rFonts w:cs="IRANSansWeb(FaNum) Light"/>
                <w:rtl/>
              </w:rPr>
              <w:t>اسپن اول</w:t>
            </w:r>
            <w:r>
              <w:t>&lt;/span&gt;</w:t>
            </w:r>
          </w:p>
          <w:p w14:paraId="690EE243" w14:textId="77777777" w:rsidR="008E35AB" w:rsidRDefault="008E35AB" w:rsidP="008E35AB">
            <w:pPr>
              <w:pStyle w:val="code"/>
              <w:bidi w:val="0"/>
              <w:rPr>
                <w:rtl/>
              </w:rPr>
            </w:pPr>
            <w:r>
              <w:t xml:space="preserve">  &lt;p&gt;</w:t>
            </w:r>
            <w:r>
              <w:rPr>
                <w:rFonts w:cs="IRANSansWeb(FaNum) Light"/>
                <w:rtl/>
              </w:rPr>
              <w:t>پاراگراف اول</w:t>
            </w:r>
            <w:r>
              <w:t>&lt;/p&gt;</w:t>
            </w:r>
          </w:p>
          <w:p w14:paraId="7B0B0525" w14:textId="77777777" w:rsidR="008E35AB" w:rsidRDefault="008E35AB" w:rsidP="008E35AB">
            <w:pPr>
              <w:pStyle w:val="code"/>
              <w:bidi w:val="0"/>
              <w:rPr>
                <w:rtl/>
              </w:rPr>
            </w:pPr>
            <w:r>
              <w:t xml:space="preserve">  &lt;span&gt;</w:t>
            </w:r>
            <w:r>
              <w:rPr>
                <w:rFonts w:cs="IRANSansWeb(FaNum) Light"/>
                <w:rtl/>
              </w:rPr>
              <w:t>اسپن دوم</w:t>
            </w:r>
            <w:r>
              <w:t>&lt;/span&gt;</w:t>
            </w:r>
          </w:p>
          <w:p w14:paraId="70D1505A" w14:textId="77777777" w:rsidR="008E35AB" w:rsidRDefault="008E35AB" w:rsidP="008E35AB">
            <w:pPr>
              <w:pStyle w:val="code"/>
              <w:bidi w:val="0"/>
              <w:rPr>
                <w:rtl/>
              </w:rPr>
            </w:pPr>
            <w:r>
              <w:t xml:space="preserve">  &lt;p&gt;</w:t>
            </w:r>
            <w:r>
              <w:rPr>
                <w:rFonts w:cs="IRANSansWeb(FaNum) Light"/>
                <w:rtl/>
              </w:rPr>
              <w:t>پاراگراف دوم</w:t>
            </w:r>
            <w:r>
              <w:t>&lt;/p&gt;</w:t>
            </w:r>
          </w:p>
          <w:p w14:paraId="29048CE6" w14:textId="77777777" w:rsidR="008E35AB" w:rsidRDefault="008E35AB" w:rsidP="008E35AB">
            <w:pPr>
              <w:pStyle w:val="code"/>
              <w:bidi w:val="0"/>
              <w:rPr>
                <w:rtl/>
              </w:rPr>
            </w:pPr>
            <w:r>
              <w:t xml:space="preserve">  &lt;div&gt;</w:t>
            </w:r>
            <w:r>
              <w:rPr>
                <w:rFonts w:cs="IRANSansWeb(FaNum) Light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اول</w:t>
            </w:r>
            <w:r>
              <w:t>&lt;/div&gt;</w:t>
            </w:r>
          </w:p>
          <w:p w14:paraId="2E9E254E" w14:textId="77777777" w:rsidR="008E35AB" w:rsidRDefault="008E35AB" w:rsidP="008E35AB">
            <w:pPr>
              <w:pStyle w:val="code"/>
              <w:bidi w:val="0"/>
            </w:pPr>
            <w:r>
              <w:t>&lt;/div&gt;</w:t>
            </w:r>
          </w:p>
          <w:p w14:paraId="0409DB56" w14:textId="77777777" w:rsidR="008E35AB" w:rsidRDefault="008E35AB" w:rsidP="008E35AB">
            <w:pPr>
              <w:pStyle w:val="code"/>
              <w:bidi w:val="0"/>
              <w:rPr>
                <w:rtl/>
              </w:rPr>
            </w:pPr>
          </w:p>
          <w:p w14:paraId="093015FD" w14:textId="77777777" w:rsidR="008E35AB" w:rsidRDefault="008E35AB" w:rsidP="008E35AB">
            <w:pPr>
              <w:pStyle w:val="code"/>
              <w:bidi w:val="0"/>
            </w:pPr>
            <w:r>
              <w:t>&lt;style&gt;</w:t>
            </w:r>
          </w:p>
          <w:p w14:paraId="14C830AD" w14:textId="77777777" w:rsidR="008E35AB" w:rsidRDefault="008E35AB" w:rsidP="008E35AB">
            <w:pPr>
              <w:pStyle w:val="code"/>
              <w:bidi w:val="0"/>
            </w:pPr>
            <w:r>
              <w:t>.container {</w:t>
            </w:r>
          </w:p>
          <w:p w14:paraId="5F00254D" w14:textId="77777777" w:rsidR="008E35AB" w:rsidRDefault="008E35AB" w:rsidP="008E35AB">
            <w:pPr>
              <w:pStyle w:val="code"/>
              <w:bidi w:val="0"/>
            </w:pPr>
            <w:r>
              <w:t xml:space="preserve">  border: 2px solid #333;</w:t>
            </w:r>
          </w:p>
          <w:p w14:paraId="23A3ED9D" w14:textId="77777777" w:rsidR="008E35AB" w:rsidRDefault="008E35AB" w:rsidP="008E35AB">
            <w:pPr>
              <w:pStyle w:val="code"/>
              <w:bidi w:val="0"/>
            </w:pPr>
            <w:r>
              <w:t xml:space="preserve">  padding: 15px;</w:t>
            </w:r>
          </w:p>
          <w:p w14:paraId="62DF766D" w14:textId="77777777" w:rsidR="008E35AB" w:rsidRDefault="008E35AB" w:rsidP="008E35AB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1CF1DFF" w14:textId="77777777" w:rsidR="008E35AB" w:rsidRDefault="008E35AB" w:rsidP="008E35AB">
            <w:pPr>
              <w:pStyle w:val="code"/>
              <w:bidi w:val="0"/>
              <w:rPr>
                <w:rtl/>
              </w:rPr>
            </w:pPr>
          </w:p>
          <w:p w14:paraId="71BE96C7" w14:textId="77777777" w:rsidR="008E35AB" w:rsidRDefault="008E35AB" w:rsidP="008E35AB">
            <w:pPr>
              <w:pStyle w:val="code"/>
              <w:bidi w:val="0"/>
            </w:pPr>
            <w:r>
              <w:t>p:first-of-type {</w:t>
            </w:r>
          </w:p>
          <w:p w14:paraId="37AB33A6" w14:textId="77777777" w:rsidR="008E35AB" w:rsidRDefault="008E35AB" w:rsidP="008E35AB">
            <w:pPr>
              <w:pStyle w:val="code"/>
              <w:bidi w:val="0"/>
            </w:pPr>
            <w:r>
              <w:t xml:space="preserve">  background-color: lightgreen;</w:t>
            </w:r>
          </w:p>
          <w:p w14:paraId="3DE93BC0" w14:textId="77777777" w:rsidR="008E35AB" w:rsidRDefault="008E35AB" w:rsidP="008E35AB">
            <w:pPr>
              <w:pStyle w:val="code"/>
              <w:bidi w:val="0"/>
            </w:pPr>
            <w:r>
              <w:t xml:space="preserve">  padding: 8px;</w:t>
            </w:r>
          </w:p>
          <w:p w14:paraId="37A6036D" w14:textId="77777777" w:rsidR="008E35AB" w:rsidRDefault="008E35AB" w:rsidP="008E35AB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6DE3BCB" w14:textId="77777777" w:rsidR="008E35AB" w:rsidRDefault="008E35AB" w:rsidP="008E35AB">
            <w:pPr>
              <w:pStyle w:val="code"/>
              <w:bidi w:val="0"/>
              <w:rPr>
                <w:rtl/>
              </w:rPr>
            </w:pPr>
          </w:p>
          <w:p w14:paraId="46A8DAB9" w14:textId="77777777" w:rsidR="008E35AB" w:rsidRDefault="008E35AB" w:rsidP="008E35AB">
            <w:pPr>
              <w:pStyle w:val="code"/>
              <w:bidi w:val="0"/>
            </w:pPr>
            <w:r>
              <w:t>span:first-of-type {</w:t>
            </w:r>
          </w:p>
          <w:p w14:paraId="56DBCE56" w14:textId="77777777" w:rsidR="008E35AB" w:rsidRDefault="008E35AB" w:rsidP="008E35AB">
            <w:pPr>
              <w:pStyle w:val="code"/>
              <w:bidi w:val="0"/>
            </w:pPr>
            <w:r>
              <w:t xml:space="preserve">  background-color: lightcoral;</w:t>
            </w:r>
          </w:p>
          <w:p w14:paraId="49879EFF" w14:textId="77777777" w:rsidR="008E35AB" w:rsidRDefault="008E35AB" w:rsidP="008E35AB">
            <w:pPr>
              <w:pStyle w:val="code"/>
              <w:bidi w:val="0"/>
            </w:pPr>
            <w:r>
              <w:t xml:space="preserve">  padding: 8px;</w:t>
            </w:r>
          </w:p>
          <w:p w14:paraId="72EB69BC" w14:textId="77777777" w:rsidR="008E35AB" w:rsidRDefault="008E35AB" w:rsidP="008E35AB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C444DFA" w14:textId="77777777" w:rsidR="008E35AB" w:rsidRDefault="008E35AB" w:rsidP="008E35AB">
            <w:pPr>
              <w:pStyle w:val="code"/>
              <w:bidi w:val="0"/>
              <w:rPr>
                <w:rtl/>
              </w:rPr>
            </w:pPr>
          </w:p>
          <w:p w14:paraId="7370533F" w14:textId="77777777" w:rsidR="008E35AB" w:rsidRDefault="008E35AB" w:rsidP="008E35AB">
            <w:pPr>
              <w:pStyle w:val="code"/>
              <w:bidi w:val="0"/>
            </w:pPr>
            <w:r>
              <w:t>div:first-of-type {</w:t>
            </w:r>
          </w:p>
          <w:p w14:paraId="37369983" w14:textId="77777777" w:rsidR="008E35AB" w:rsidRDefault="008E35AB" w:rsidP="008E35AB">
            <w:pPr>
              <w:pStyle w:val="code"/>
              <w:bidi w:val="0"/>
            </w:pPr>
            <w:r>
              <w:t xml:space="preserve">  background-color: lightyellow;</w:t>
            </w:r>
          </w:p>
          <w:p w14:paraId="44AC19B8" w14:textId="77777777" w:rsidR="008E35AB" w:rsidRDefault="008E35AB" w:rsidP="008E35AB">
            <w:pPr>
              <w:pStyle w:val="code"/>
              <w:bidi w:val="0"/>
            </w:pPr>
            <w:r>
              <w:t xml:space="preserve">  padding: 8px;</w:t>
            </w:r>
          </w:p>
          <w:p w14:paraId="19638D99" w14:textId="77777777" w:rsidR="008E35AB" w:rsidRDefault="008E35AB" w:rsidP="008E35AB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9B24744" w14:textId="1B3BF3B0" w:rsidR="008E35AB" w:rsidRDefault="008E35AB" w:rsidP="008E35AB">
            <w:pPr>
              <w:pStyle w:val="code"/>
              <w:bidi w:val="0"/>
            </w:pPr>
            <w:r>
              <w:t>&lt;/style&gt;</w:t>
            </w:r>
          </w:p>
        </w:tc>
      </w:tr>
    </w:tbl>
    <w:p w14:paraId="3A8E7E0A" w14:textId="381DC0D0" w:rsidR="008E35AB" w:rsidRDefault="008E35AB" w:rsidP="008E35AB">
      <w:pPr>
        <w:pStyle w:val="code"/>
      </w:pPr>
      <w:hyperlink r:id="rId354" w:history="1">
        <w:r w:rsidRPr="008E35AB">
          <w:rPr>
            <w:rStyle w:val="Hyperlink"/>
          </w:rPr>
          <w:t>First-of-type</w:t>
        </w:r>
      </w:hyperlink>
    </w:p>
    <w:p w14:paraId="4CECB7A0" w14:textId="07BA30C3" w:rsidR="008E35AB" w:rsidRDefault="008E35AB" w:rsidP="008E35AB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304D4048" w14:textId="77777777" w:rsidR="008E35AB" w:rsidRDefault="008E35AB" w:rsidP="008E35AB">
      <w:pPr>
        <w:rPr>
          <w:rtl/>
        </w:rPr>
      </w:pPr>
      <w:r>
        <w:rPr>
          <w:rtl/>
        </w:rPr>
        <w:t>-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`</w:t>
      </w:r>
      <w:r>
        <w:t>p</w:t>
      </w:r>
      <w:r>
        <w:rPr>
          <w:rtl/>
        </w:rPr>
        <w:t>` سبز روشن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1EA7C4C1" w14:textId="77777777" w:rsidR="008E35AB" w:rsidRDefault="008E35AB" w:rsidP="008E35AB">
      <w:pPr>
        <w:rPr>
          <w:rtl/>
        </w:rPr>
      </w:pPr>
      <w:r>
        <w:rPr>
          <w:rtl/>
        </w:rPr>
        <w:t>-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`</w:t>
      </w:r>
      <w:r>
        <w:t>span</w:t>
      </w:r>
      <w:r>
        <w:rPr>
          <w:rtl/>
        </w:rPr>
        <w:t>` قرمز روشن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 </w:t>
      </w:r>
    </w:p>
    <w:p w14:paraId="73705C61" w14:textId="2533D53D" w:rsidR="008E35AB" w:rsidRDefault="008E35AB" w:rsidP="008E35AB">
      <w:r>
        <w:rPr>
          <w:rtl/>
        </w:rPr>
        <w:t>- `</w:t>
      </w:r>
      <w:r>
        <w:t>div</w:t>
      </w:r>
      <w:r>
        <w:rPr>
          <w:rtl/>
        </w:rPr>
        <w:t>` زرد روشن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76BD314" w14:textId="77777777" w:rsidR="008E35AB" w:rsidRDefault="008E35AB" w:rsidP="008E35AB"/>
    <w:p w14:paraId="35AB6E8C" w14:textId="77777777" w:rsidR="00F40B17" w:rsidRDefault="00F40B17" w:rsidP="00AC7093">
      <w:pPr>
        <w:pStyle w:val="bold"/>
      </w:pPr>
      <w:r>
        <w:t>Last-of-type</w:t>
      </w:r>
    </w:p>
    <w:p w14:paraId="7C78B6E2" w14:textId="77777777" w:rsidR="008E35AB" w:rsidRDefault="008E35AB" w:rsidP="008E35AB">
      <w:pPr>
        <w:rPr>
          <w:rtl/>
        </w:rPr>
      </w:pPr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:</w:t>
      </w:r>
    </w:p>
    <w:p w14:paraId="1F42C500" w14:textId="4BE33DDF" w:rsidR="008E35AB" w:rsidRDefault="008E35AB" w:rsidP="008E35AB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سلکتور 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المان از نوع خود را در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فرزندان والدش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35AB" w14:paraId="3C0B4D1A" w14:textId="77777777" w:rsidTr="008E35AB">
        <w:tc>
          <w:tcPr>
            <w:tcW w:w="9350" w:type="dxa"/>
          </w:tcPr>
          <w:p w14:paraId="73929B56" w14:textId="77777777" w:rsidR="008E35AB" w:rsidRDefault="008E35AB" w:rsidP="008E35AB">
            <w:pPr>
              <w:pStyle w:val="code"/>
              <w:bidi w:val="0"/>
            </w:pPr>
            <w:r>
              <w:t>&lt;div class="content"&gt;</w:t>
            </w:r>
          </w:p>
          <w:p w14:paraId="5A5E2D59" w14:textId="77777777" w:rsidR="008E35AB" w:rsidRDefault="008E35AB" w:rsidP="008E35AB">
            <w:pPr>
              <w:pStyle w:val="code"/>
              <w:bidi w:val="0"/>
              <w:rPr>
                <w:rtl/>
              </w:rPr>
            </w:pPr>
            <w:r>
              <w:t xml:space="preserve">  &lt;p&gt;</w:t>
            </w:r>
            <w:r>
              <w:rPr>
                <w:rFonts w:cs="IRANSansWeb(FaNum) Light"/>
                <w:rtl/>
              </w:rPr>
              <w:t>پاراگراف اول</w:t>
            </w:r>
            <w:r>
              <w:t>&lt;/p&gt;</w:t>
            </w:r>
          </w:p>
          <w:p w14:paraId="69FE99F4" w14:textId="77777777" w:rsidR="008E35AB" w:rsidRDefault="008E35AB" w:rsidP="008E35AB">
            <w:pPr>
              <w:pStyle w:val="code"/>
              <w:bidi w:val="0"/>
              <w:rPr>
                <w:rtl/>
              </w:rPr>
            </w:pPr>
            <w:r>
              <w:t xml:space="preserve">  &lt;span&gt;</w:t>
            </w:r>
            <w:r>
              <w:rPr>
                <w:rFonts w:cs="IRANSansWeb(FaNum) Light"/>
                <w:rtl/>
              </w:rPr>
              <w:t>اسپن اول</w:t>
            </w:r>
            <w:r>
              <w:t>&lt;/span&gt;</w:t>
            </w:r>
          </w:p>
          <w:p w14:paraId="676511AF" w14:textId="77777777" w:rsidR="008E35AB" w:rsidRDefault="008E35AB" w:rsidP="008E35AB">
            <w:pPr>
              <w:pStyle w:val="code"/>
              <w:bidi w:val="0"/>
              <w:rPr>
                <w:rtl/>
              </w:rPr>
            </w:pPr>
            <w:r>
              <w:t xml:space="preserve">  &lt;p&gt;</w:t>
            </w:r>
            <w:r>
              <w:rPr>
                <w:rFonts w:cs="IRANSansWeb(FaNum) Light"/>
                <w:rtl/>
              </w:rPr>
              <w:t>پاراگراف آخر</w:t>
            </w:r>
            <w:r>
              <w:t>&lt;/p&gt;</w:t>
            </w:r>
          </w:p>
          <w:p w14:paraId="2B6463EE" w14:textId="77777777" w:rsidR="008E35AB" w:rsidRDefault="008E35AB" w:rsidP="008E35AB">
            <w:pPr>
              <w:pStyle w:val="code"/>
              <w:bidi w:val="0"/>
              <w:rPr>
                <w:rtl/>
              </w:rPr>
            </w:pPr>
            <w:r>
              <w:t xml:space="preserve">  &lt;span&gt;</w:t>
            </w:r>
            <w:r>
              <w:rPr>
                <w:rFonts w:cs="IRANSansWeb(FaNum) Light"/>
                <w:rtl/>
              </w:rPr>
              <w:t>اسپن آخر</w:t>
            </w:r>
            <w:r>
              <w:t>&lt;/span&gt;</w:t>
            </w:r>
          </w:p>
          <w:p w14:paraId="455A76E1" w14:textId="77777777" w:rsidR="008E35AB" w:rsidRDefault="008E35AB" w:rsidP="008E35AB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&lt;div&gt;</w:t>
            </w:r>
            <w:r>
              <w:rPr>
                <w:rFonts w:cs="IRANSansWeb(FaNum) Light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آخر</w:t>
            </w:r>
            <w:r>
              <w:t>&lt;/div&gt;</w:t>
            </w:r>
          </w:p>
          <w:p w14:paraId="3A8F7246" w14:textId="77777777" w:rsidR="008E35AB" w:rsidRDefault="008E35AB" w:rsidP="008E35AB">
            <w:pPr>
              <w:pStyle w:val="code"/>
              <w:bidi w:val="0"/>
            </w:pPr>
            <w:r>
              <w:t>&lt;/div&gt;</w:t>
            </w:r>
          </w:p>
          <w:p w14:paraId="2C1FCDC9" w14:textId="77777777" w:rsidR="008E35AB" w:rsidRDefault="008E35AB" w:rsidP="008E35AB">
            <w:pPr>
              <w:pStyle w:val="code"/>
              <w:bidi w:val="0"/>
              <w:rPr>
                <w:rtl/>
              </w:rPr>
            </w:pPr>
          </w:p>
          <w:p w14:paraId="5B265024" w14:textId="77777777" w:rsidR="008E35AB" w:rsidRDefault="008E35AB" w:rsidP="008E35AB">
            <w:pPr>
              <w:pStyle w:val="code"/>
              <w:bidi w:val="0"/>
            </w:pPr>
            <w:r>
              <w:t>&lt;style&gt;</w:t>
            </w:r>
          </w:p>
          <w:p w14:paraId="67DD50CA" w14:textId="77777777" w:rsidR="008E35AB" w:rsidRDefault="008E35AB" w:rsidP="008E35AB">
            <w:pPr>
              <w:pStyle w:val="code"/>
              <w:bidi w:val="0"/>
            </w:pPr>
            <w:r>
              <w:t>.content {</w:t>
            </w:r>
          </w:p>
          <w:p w14:paraId="30713BD0" w14:textId="77777777" w:rsidR="008E35AB" w:rsidRDefault="008E35AB" w:rsidP="008E35AB">
            <w:pPr>
              <w:pStyle w:val="code"/>
              <w:bidi w:val="0"/>
            </w:pPr>
            <w:r>
              <w:t xml:space="preserve">  border: 2px solid #666;</w:t>
            </w:r>
          </w:p>
          <w:p w14:paraId="031059A8" w14:textId="77777777" w:rsidR="008E35AB" w:rsidRDefault="008E35AB" w:rsidP="008E35AB">
            <w:pPr>
              <w:pStyle w:val="code"/>
              <w:bidi w:val="0"/>
            </w:pPr>
            <w:r>
              <w:t xml:space="preserve">  padding: 15px;</w:t>
            </w:r>
          </w:p>
          <w:p w14:paraId="254C3343" w14:textId="77777777" w:rsidR="008E35AB" w:rsidRDefault="008E35AB" w:rsidP="008E35AB">
            <w:pPr>
              <w:pStyle w:val="code"/>
              <w:bidi w:val="0"/>
            </w:pPr>
            <w:r>
              <w:t xml:space="preserve">  margin-top: 20px;</w:t>
            </w:r>
          </w:p>
          <w:p w14:paraId="775751C7" w14:textId="77777777" w:rsidR="008E35AB" w:rsidRDefault="008E35AB" w:rsidP="008E35AB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BE9383A" w14:textId="77777777" w:rsidR="008E35AB" w:rsidRDefault="008E35AB" w:rsidP="008E35AB">
            <w:pPr>
              <w:pStyle w:val="code"/>
              <w:bidi w:val="0"/>
              <w:rPr>
                <w:rtl/>
              </w:rPr>
            </w:pPr>
          </w:p>
          <w:p w14:paraId="6D1EE980" w14:textId="77777777" w:rsidR="008E35AB" w:rsidRDefault="008E35AB" w:rsidP="008E35AB">
            <w:pPr>
              <w:pStyle w:val="code"/>
              <w:bidi w:val="0"/>
            </w:pPr>
            <w:r>
              <w:t>p:last-of-type {</w:t>
            </w:r>
          </w:p>
          <w:p w14:paraId="55F0CB02" w14:textId="77777777" w:rsidR="008E35AB" w:rsidRDefault="008E35AB" w:rsidP="008E35AB">
            <w:pPr>
              <w:pStyle w:val="code"/>
              <w:bidi w:val="0"/>
            </w:pPr>
            <w:r>
              <w:t xml:space="preserve">  background-color: lightseagreen;</w:t>
            </w:r>
          </w:p>
          <w:p w14:paraId="11A90124" w14:textId="77777777" w:rsidR="008E35AB" w:rsidRDefault="008E35AB" w:rsidP="008E35AB">
            <w:pPr>
              <w:pStyle w:val="code"/>
              <w:bidi w:val="0"/>
            </w:pPr>
            <w:r>
              <w:t xml:space="preserve">  padding: 8px;</w:t>
            </w:r>
          </w:p>
          <w:p w14:paraId="1B9D8DC2" w14:textId="77777777" w:rsidR="008E35AB" w:rsidRDefault="008E35AB" w:rsidP="008E35AB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654107D" w14:textId="77777777" w:rsidR="008E35AB" w:rsidRDefault="008E35AB" w:rsidP="008E35AB">
            <w:pPr>
              <w:pStyle w:val="code"/>
              <w:bidi w:val="0"/>
              <w:rPr>
                <w:rtl/>
              </w:rPr>
            </w:pPr>
          </w:p>
          <w:p w14:paraId="62094A0C" w14:textId="77777777" w:rsidR="008E35AB" w:rsidRDefault="008E35AB" w:rsidP="008E35AB">
            <w:pPr>
              <w:pStyle w:val="code"/>
              <w:bidi w:val="0"/>
            </w:pPr>
            <w:r>
              <w:t>span:last-of-type {</w:t>
            </w:r>
          </w:p>
          <w:p w14:paraId="196AA8DF" w14:textId="77777777" w:rsidR="008E35AB" w:rsidRDefault="008E35AB" w:rsidP="008E35AB">
            <w:pPr>
              <w:pStyle w:val="code"/>
              <w:bidi w:val="0"/>
            </w:pPr>
            <w:r>
              <w:t xml:space="preserve">  background-color: plum;</w:t>
            </w:r>
          </w:p>
          <w:p w14:paraId="2BDD25D1" w14:textId="77777777" w:rsidR="008E35AB" w:rsidRDefault="008E35AB" w:rsidP="008E35AB">
            <w:pPr>
              <w:pStyle w:val="code"/>
              <w:bidi w:val="0"/>
            </w:pPr>
            <w:r>
              <w:t xml:space="preserve">  padding: 8px;</w:t>
            </w:r>
          </w:p>
          <w:p w14:paraId="5E007C3F" w14:textId="77777777" w:rsidR="008E35AB" w:rsidRDefault="008E35AB" w:rsidP="008E35AB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3AB5500" w14:textId="77777777" w:rsidR="008E35AB" w:rsidRDefault="008E35AB" w:rsidP="008E35AB">
            <w:pPr>
              <w:pStyle w:val="code"/>
              <w:bidi w:val="0"/>
              <w:rPr>
                <w:rtl/>
              </w:rPr>
            </w:pPr>
          </w:p>
          <w:p w14:paraId="6EE8D237" w14:textId="77777777" w:rsidR="008E35AB" w:rsidRDefault="008E35AB" w:rsidP="008E35AB">
            <w:pPr>
              <w:pStyle w:val="code"/>
              <w:bidi w:val="0"/>
            </w:pPr>
            <w:r>
              <w:t>div:last-of-type {</w:t>
            </w:r>
          </w:p>
          <w:p w14:paraId="74D5736D" w14:textId="77777777" w:rsidR="008E35AB" w:rsidRDefault="008E35AB" w:rsidP="008E35AB">
            <w:pPr>
              <w:pStyle w:val="code"/>
              <w:bidi w:val="0"/>
            </w:pPr>
            <w:r>
              <w:t xml:space="preserve">  background-color: orange;</w:t>
            </w:r>
          </w:p>
          <w:p w14:paraId="3BBA08B8" w14:textId="77777777" w:rsidR="008E35AB" w:rsidRDefault="008E35AB" w:rsidP="008E35AB">
            <w:pPr>
              <w:pStyle w:val="code"/>
              <w:bidi w:val="0"/>
            </w:pPr>
            <w:r>
              <w:t xml:space="preserve">  padding: 8px;</w:t>
            </w:r>
          </w:p>
          <w:p w14:paraId="6AED58E0" w14:textId="77777777" w:rsidR="008E35AB" w:rsidRDefault="008E35AB" w:rsidP="008E35AB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5CD9CF6" w14:textId="2E778801" w:rsidR="008E35AB" w:rsidRDefault="008E35AB" w:rsidP="008E35AB">
            <w:pPr>
              <w:pStyle w:val="code"/>
              <w:bidi w:val="0"/>
            </w:pPr>
            <w:r>
              <w:t>&lt;/style&gt;</w:t>
            </w:r>
          </w:p>
        </w:tc>
      </w:tr>
    </w:tbl>
    <w:p w14:paraId="6F679CB5" w14:textId="4D015E55" w:rsidR="00506FBC" w:rsidRDefault="00506FBC" w:rsidP="00506FBC">
      <w:pPr>
        <w:pStyle w:val="code"/>
      </w:pPr>
      <w:hyperlink r:id="rId355" w:history="1">
        <w:r w:rsidRPr="00506FBC">
          <w:rPr>
            <w:rStyle w:val="Hyperlink"/>
          </w:rPr>
          <w:t>Last-of-type</w:t>
        </w:r>
      </w:hyperlink>
    </w:p>
    <w:p w14:paraId="3AE099C4" w14:textId="77777777" w:rsidR="00506FBC" w:rsidRDefault="00506FBC" w:rsidP="00506FBC">
      <w:pPr>
        <w:pStyle w:val="code"/>
      </w:pPr>
    </w:p>
    <w:p w14:paraId="4635BD10" w14:textId="53F6CC30" w:rsidR="00506FBC" w:rsidRDefault="00506FBC" w:rsidP="00506FBC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16A2F55B" w14:textId="77777777" w:rsidR="00506FBC" w:rsidRDefault="00506FBC" w:rsidP="00506FBC">
      <w:pPr>
        <w:rPr>
          <w:rtl/>
        </w:rPr>
      </w:pPr>
      <w:r>
        <w:rPr>
          <w:rtl/>
        </w:rPr>
        <w:t>- 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`</w:t>
      </w:r>
      <w:r>
        <w:t>p</w:t>
      </w:r>
      <w:r>
        <w:rPr>
          <w:rtl/>
        </w:rPr>
        <w:t>` سبز آب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4AB5A76" w14:textId="77777777" w:rsidR="00506FBC" w:rsidRDefault="00506FBC" w:rsidP="00506FBC">
      <w:pPr>
        <w:rPr>
          <w:rtl/>
        </w:rPr>
      </w:pPr>
      <w:r>
        <w:rPr>
          <w:rtl/>
        </w:rPr>
        <w:t>- 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`</w:t>
      </w:r>
      <w:r>
        <w:t>span</w:t>
      </w:r>
      <w:r>
        <w:rPr>
          <w:rtl/>
        </w:rPr>
        <w:t>` بنفش کمرنگ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3881D399" w14:textId="3CBA0F66" w:rsidR="008E35AB" w:rsidRDefault="00506FBC" w:rsidP="00506FBC">
      <w:r>
        <w:rPr>
          <w:rtl/>
        </w:rPr>
        <w:t>- `</w:t>
      </w:r>
      <w:r>
        <w:t>div</w:t>
      </w:r>
      <w:r>
        <w:rPr>
          <w:rtl/>
        </w:rPr>
        <w:t>` نارنج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2E74826C" w14:textId="77777777" w:rsidR="00862393" w:rsidRDefault="00862393" w:rsidP="00506FBC"/>
    <w:p w14:paraId="41238D6D" w14:textId="77777777" w:rsidR="00F40B17" w:rsidRDefault="00F40B17" w:rsidP="00AC7093">
      <w:pPr>
        <w:pStyle w:val="bold"/>
      </w:pPr>
      <w:r>
        <w:t>Only-of-type</w:t>
      </w:r>
    </w:p>
    <w:p w14:paraId="7FCADF87" w14:textId="77777777" w:rsidR="00862393" w:rsidRPr="00F25A06" w:rsidRDefault="00862393" w:rsidP="00862393">
      <w:pPr>
        <w:rPr>
          <w:rtl/>
        </w:rPr>
      </w:pPr>
      <w:r w:rsidRPr="00F25A06">
        <w:rPr>
          <w:rtl/>
          <w:lang w:bidi="ar-SA"/>
        </w:rPr>
        <w:t>توض</w:t>
      </w:r>
      <w:r w:rsidRPr="00F25A06">
        <w:rPr>
          <w:rFonts w:hint="cs"/>
          <w:rtl/>
          <w:lang w:bidi="ar-SA"/>
        </w:rPr>
        <w:t>ی</w:t>
      </w:r>
      <w:r w:rsidRPr="00F25A06">
        <w:rPr>
          <w:rFonts w:hint="eastAsia"/>
          <w:rtl/>
          <w:lang w:bidi="ar-SA"/>
        </w:rPr>
        <w:t>ح</w:t>
      </w:r>
      <w:r w:rsidRPr="00F25A06">
        <w:rPr>
          <w:rtl/>
          <w:lang w:bidi="ar-SA"/>
        </w:rPr>
        <w:t>:</w:t>
      </w:r>
    </w:p>
    <w:p w14:paraId="4CEC2612" w14:textId="3AA7DF14" w:rsidR="00862393" w:rsidRDefault="00862393" w:rsidP="00862393">
      <w:pPr>
        <w:rPr>
          <w:lang w:bidi="ar-SA"/>
        </w:rPr>
      </w:pPr>
      <w:r w:rsidRPr="00F25A06">
        <w:rPr>
          <w:rFonts w:hint="eastAsia"/>
          <w:rtl/>
          <w:lang w:bidi="ar-SA"/>
        </w:rPr>
        <w:t>ا</w:t>
      </w:r>
      <w:r w:rsidRPr="00F25A06">
        <w:rPr>
          <w:rFonts w:hint="cs"/>
          <w:rtl/>
          <w:lang w:bidi="ar-SA"/>
        </w:rPr>
        <w:t>ی</w:t>
      </w:r>
      <w:r w:rsidRPr="00F25A06">
        <w:rPr>
          <w:rFonts w:hint="eastAsia"/>
          <w:rtl/>
          <w:lang w:bidi="ar-SA"/>
        </w:rPr>
        <w:t>ن</w:t>
      </w:r>
      <w:r w:rsidRPr="00F25A06">
        <w:rPr>
          <w:rtl/>
          <w:lang w:bidi="ar-SA"/>
        </w:rPr>
        <w:t xml:space="preserve"> سلکتور المان‌ها</w:t>
      </w:r>
      <w:r w:rsidRPr="00F25A06">
        <w:rPr>
          <w:rFonts w:hint="cs"/>
          <w:rtl/>
          <w:lang w:bidi="ar-SA"/>
        </w:rPr>
        <w:t>یی</w:t>
      </w:r>
      <w:r w:rsidRPr="00F25A06">
        <w:rPr>
          <w:rtl/>
          <w:lang w:bidi="ar-SA"/>
        </w:rPr>
        <w:t xml:space="preserve"> را انتخاب م</w:t>
      </w:r>
      <w:r w:rsidRPr="00F25A06">
        <w:rPr>
          <w:rFonts w:hint="cs"/>
          <w:rtl/>
          <w:lang w:bidi="ar-SA"/>
        </w:rPr>
        <w:t>ی‌</w:t>
      </w:r>
      <w:r w:rsidRPr="00F25A06">
        <w:rPr>
          <w:rFonts w:hint="eastAsia"/>
          <w:rtl/>
          <w:lang w:bidi="ar-SA"/>
        </w:rPr>
        <w:t>کند</w:t>
      </w:r>
      <w:r w:rsidRPr="00F25A06">
        <w:rPr>
          <w:rtl/>
          <w:lang w:bidi="ar-SA"/>
        </w:rPr>
        <w:t xml:space="preserve"> که تنها المان از نوع خود در ب</w:t>
      </w:r>
      <w:r w:rsidRPr="00F25A06">
        <w:rPr>
          <w:rFonts w:hint="cs"/>
          <w:rtl/>
          <w:lang w:bidi="ar-SA"/>
        </w:rPr>
        <w:t>ی</w:t>
      </w:r>
      <w:r w:rsidRPr="00F25A06">
        <w:rPr>
          <w:rFonts w:hint="eastAsia"/>
          <w:rtl/>
          <w:lang w:bidi="ar-SA"/>
        </w:rPr>
        <w:t>ن</w:t>
      </w:r>
      <w:r w:rsidRPr="00F25A06">
        <w:rPr>
          <w:rtl/>
          <w:lang w:bidi="ar-SA"/>
        </w:rPr>
        <w:t xml:space="preserve"> فرزندان والدشان باشند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2393" w14:paraId="6488C1CB" w14:textId="77777777" w:rsidTr="00862393">
        <w:tc>
          <w:tcPr>
            <w:tcW w:w="9350" w:type="dxa"/>
          </w:tcPr>
          <w:p w14:paraId="7B2319FC" w14:textId="77777777" w:rsidR="00862393" w:rsidRDefault="00862393" w:rsidP="00862393">
            <w:pPr>
              <w:pStyle w:val="code"/>
              <w:bidi w:val="0"/>
            </w:pPr>
            <w:r>
              <w:t>&lt;div class="container"&gt;</w:t>
            </w:r>
          </w:p>
          <w:p w14:paraId="0CA8C3B3" w14:textId="77777777" w:rsidR="00862393" w:rsidRDefault="00862393" w:rsidP="00862393">
            <w:pPr>
              <w:pStyle w:val="code"/>
              <w:bidi w:val="0"/>
              <w:rPr>
                <w:rtl/>
              </w:rPr>
            </w:pPr>
            <w:r>
              <w:t xml:space="preserve">  &lt;p&gt;</w:t>
            </w:r>
            <w:r>
              <w:rPr>
                <w:rFonts w:cs="IRANSansWeb(FaNum) Light"/>
                <w:rtl/>
              </w:rPr>
              <w:t>من تنها پاراگراف هستم</w:t>
            </w:r>
            <w:r>
              <w:t>&lt;/p&gt;</w:t>
            </w:r>
          </w:p>
          <w:p w14:paraId="416853EA" w14:textId="77777777" w:rsidR="00862393" w:rsidRDefault="00862393" w:rsidP="00862393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&lt;span&gt;</w:t>
            </w:r>
            <w:r>
              <w:rPr>
                <w:rFonts w:cs="IRANSansWeb(FaNum) Light"/>
                <w:rtl/>
              </w:rPr>
              <w:t>اسپن اول</w:t>
            </w:r>
            <w:r>
              <w:t>&lt;/span&gt;</w:t>
            </w:r>
          </w:p>
          <w:p w14:paraId="5A680016" w14:textId="77777777" w:rsidR="00862393" w:rsidRDefault="00862393" w:rsidP="00862393">
            <w:pPr>
              <w:pStyle w:val="code"/>
              <w:bidi w:val="0"/>
              <w:rPr>
                <w:rtl/>
              </w:rPr>
            </w:pPr>
            <w:r>
              <w:t xml:space="preserve">  &lt;span&gt;</w:t>
            </w:r>
            <w:r>
              <w:rPr>
                <w:rFonts w:cs="IRANSansWeb(FaNum) Light"/>
                <w:rtl/>
              </w:rPr>
              <w:t>اسپن دوم</w:t>
            </w:r>
            <w:r>
              <w:t>&lt;/span&gt;</w:t>
            </w:r>
          </w:p>
          <w:p w14:paraId="62D84227" w14:textId="77777777" w:rsidR="00862393" w:rsidRDefault="00862393" w:rsidP="00862393">
            <w:pPr>
              <w:pStyle w:val="code"/>
              <w:bidi w:val="0"/>
              <w:rPr>
                <w:rtl/>
              </w:rPr>
            </w:pPr>
            <w:r>
              <w:t xml:space="preserve">  &lt;div&gt;</w:t>
            </w:r>
            <w:r>
              <w:rPr>
                <w:rFonts w:cs="IRANSansWeb(FaNum) Light"/>
                <w:rtl/>
              </w:rPr>
              <w:t>من تنها 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از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نوع هستم</w:t>
            </w:r>
            <w:r>
              <w:t>&lt;/div&gt;</w:t>
            </w:r>
          </w:p>
          <w:p w14:paraId="1D6EBD2B" w14:textId="77777777" w:rsidR="00862393" w:rsidRDefault="00862393" w:rsidP="00862393">
            <w:pPr>
              <w:pStyle w:val="code"/>
              <w:bidi w:val="0"/>
            </w:pPr>
            <w:r>
              <w:t>&lt;/div&gt;</w:t>
            </w:r>
          </w:p>
          <w:p w14:paraId="3C5BDCC9" w14:textId="77777777" w:rsidR="00862393" w:rsidRDefault="00862393" w:rsidP="00862393">
            <w:pPr>
              <w:pStyle w:val="code"/>
              <w:bidi w:val="0"/>
              <w:rPr>
                <w:rtl/>
              </w:rPr>
            </w:pPr>
          </w:p>
          <w:p w14:paraId="2B31CD68" w14:textId="77777777" w:rsidR="00862393" w:rsidRDefault="00862393" w:rsidP="00862393">
            <w:pPr>
              <w:pStyle w:val="code"/>
              <w:bidi w:val="0"/>
            </w:pPr>
            <w:r>
              <w:t>&lt;style&gt;</w:t>
            </w:r>
          </w:p>
          <w:p w14:paraId="30A1E613" w14:textId="77777777" w:rsidR="00862393" w:rsidRDefault="00862393" w:rsidP="00862393">
            <w:pPr>
              <w:pStyle w:val="code"/>
              <w:bidi w:val="0"/>
            </w:pPr>
            <w:r>
              <w:t>.container {</w:t>
            </w:r>
          </w:p>
          <w:p w14:paraId="4E0431D5" w14:textId="77777777" w:rsidR="00862393" w:rsidRDefault="00862393" w:rsidP="00862393">
            <w:pPr>
              <w:pStyle w:val="code"/>
              <w:bidi w:val="0"/>
            </w:pPr>
            <w:r>
              <w:t xml:space="preserve">  border: 2px solid #333;</w:t>
            </w:r>
          </w:p>
          <w:p w14:paraId="11F8846F" w14:textId="77777777" w:rsidR="00862393" w:rsidRDefault="00862393" w:rsidP="00862393">
            <w:pPr>
              <w:pStyle w:val="code"/>
              <w:bidi w:val="0"/>
            </w:pPr>
            <w:r>
              <w:t xml:space="preserve">  padding: 15px;</w:t>
            </w:r>
          </w:p>
          <w:p w14:paraId="05FD57D1" w14:textId="77777777" w:rsidR="00862393" w:rsidRDefault="00862393" w:rsidP="00862393">
            <w:pPr>
              <w:pStyle w:val="code"/>
              <w:bidi w:val="0"/>
            </w:pPr>
            <w:r>
              <w:t xml:space="preserve">  margin: 10px;</w:t>
            </w:r>
          </w:p>
          <w:p w14:paraId="631E96F5" w14:textId="77777777" w:rsidR="00862393" w:rsidRDefault="00862393" w:rsidP="0086239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7923163" w14:textId="77777777" w:rsidR="00862393" w:rsidRDefault="00862393" w:rsidP="00862393">
            <w:pPr>
              <w:pStyle w:val="code"/>
              <w:bidi w:val="0"/>
              <w:rPr>
                <w:rtl/>
              </w:rPr>
            </w:pPr>
          </w:p>
          <w:p w14:paraId="2E7D6A86" w14:textId="77777777" w:rsidR="00862393" w:rsidRDefault="00862393" w:rsidP="00862393">
            <w:pPr>
              <w:pStyle w:val="code"/>
              <w:bidi w:val="0"/>
            </w:pPr>
            <w:r>
              <w:t>p:only-of-type {</w:t>
            </w:r>
          </w:p>
          <w:p w14:paraId="1C6C5C11" w14:textId="77777777" w:rsidR="00862393" w:rsidRDefault="00862393" w:rsidP="00862393">
            <w:pPr>
              <w:pStyle w:val="code"/>
              <w:bidi w:val="0"/>
            </w:pPr>
            <w:r>
              <w:t xml:space="preserve">  background-color: lightgreen;</w:t>
            </w:r>
          </w:p>
          <w:p w14:paraId="0414B34C" w14:textId="77777777" w:rsidR="00862393" w:rsidRDefault="00862393" w:rsidP="00862393">
            <w:pPr>
              <w:pStyle w:val="code"/>
              <w:bidi w:val="0"/>
            </w:pPr>
            <w:r>
              <w:t xml:space="preserve">  padding: 10px;</w:t>
            </w:r>
          </w:p>
          <w:p w14:paraId="292F2A26" w14:textId="77777777" w:rsidR="00862393" w:rsidRDefault="00862393" w:rsidP="0086239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170CED9" w14:textId="77777777" w:rsidR="00862393" w:rsidRDefault="00862393" w:rsidP="00862393">
            <w:pPr>
              <w:pStyle w:val="code"/>
              <w:bidi w:val="0"/>
              <w:rPr>
                <w:rtl/>
              </w:rPr>
            </w:pPr>
          </w:p>
          <w:p w14:paraId="2FBC028C" w14:textId="77777777" w:rsidR="00862393" w:rsidRDefault="00862393" w:rsidP="00862393">
            <w:pPr>
              <w:pStyle w:val="code"/>
              <w:bidi w:val="0"/>
            </w:pPr>
            <w:r>
              <w:t>div:only-of-type {</w:t>
            </w:r>
          </w:p>
          <w:p w14:paraId="5ABA72AD" w14:textId="77777777" w:rsidR="00862393" w:rsidRDefault="00862393" w:rsidP="00862393">
            <w:pPr>
              <w:pStyle w:val="code"/>
              <w:bidi w:val="0"/>
            </w:pPr>
            <w:r>
              <w:t xml:space="preserve">  background-color: lightblue;</w:t>
            </w:r>
          </w:p>
          <w:p w14:paraId="3DCE2B11" w14:textId="77777777" w:rsidR="00862393" w:rsidRDefault="00862393" w:rsidP="00862393">
            <w:pPr>
              <w:pStyle w:val="code"/>
              <w:bidi w:val="0"/>
            </w:pPr>
            <w:r>
              <w:t xml:space="preserve">  padding: 10px;</w:t>
            </w:r>
          </w:p>
          <w:p w14:paraId="29570B4F" w14:textId="77777777" w:rsidR="00862393" w:rsidRDefault="00862393" w:rsidP="0086239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B59B144" w14:textId="77777777" w:rsidR="00862393" w:rsidRDefault="00862393" w:rsidP="00862393">
            <w:pPr>
              <w:pStyle w:val="code"/>
              <w:bidi w:val="0"/>
              <w:rPr>
                <w:rtl/>
              </w:rPr>
            </w:pPr>
          </w:p>
          <w:p w14:paraId="0AF22FD5" w14:textId="77777777" w:rsidR="00862393" w:rsidRDefault="00862393" w:rsidP="00862393">
            <w:pPr>
              <w:pStyle w:val="code"/>
              <w:bidi w:val="0"/>
            </w:pPr>
            <w:r>
              <w:t>span:only-of-type {</w:t>
            </w:r>
          </w:p>
          <w:p w14:paraId="0821C5B7" w14:textId="77777777" w:rsidR="00862393" w:rsidRDefault="00862393" w:rsidP="00862393">
            <w:pPr>
              <w:pStyle w:val="code"/>
              <w:bidi w:val="0"/>
            </w:pPr>
            <w:r>
              <w:t xml:space="preserve">  background-color: gold;</w:t>
            </w:r>
          </w:p>
          <w:p w14:paraId="12AAADF6" w14:textId="77777777" w:rsidR="00862393" w:rsidRDefault="00862393" w:rsidP="00862393">
            <w:pPr>
              <w:pStyle w:val="code"/>
              <w:bidi w:val="0"/>
            </w:pPr>
            <w:r>
              <w:t xml:space="preserve">  padding: 10px;</w:t>
            </w:r>
          </w:p>
          <w:p w14:paraId="38E07DD9" w14:textId="77777777" w:rsidR="00862393" w:rsidRDefault="00862393" w:rsidP="0086239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7B5624B" w14:textId="1748D29D" w:rsidR="00862393" w:rsidRDefault="00862393" w:rsidP="00862393">
            <w:pPr>
              <w:pStyle w:val="code"/>
              <w:bidi w:val="0"/>
            </w:pPr>
            <w:r>
              <w:t>&lt;/style&gt;</w:t>
            </w:r>
          </w:p>
        </w:tc>
      </w:tr>
    </w:tbl>
    <w:p w14:paraId="777F4362" w14:textId="4B74C302" w:rsidR="00862393" w:rsidRDefault="00862393" w:rsidP="00862393">
      <w:pPr>
        <w:pStyle w:val="code"/>
      </w:pPr>
      <w:hyperlink r:id="rId356" w:history="1">
        <w:r w:rsidRPr="00862393">
          <w:rPr>
            <w:rStyle w:val="Hyperlink"/>
          </w:rPr>
          <w:t>Only-of-type</w:t>
        </w:r>
      </w:hyperlink>
    </w:p>
    <w:p w14:paraId="18D0C387" w14:textId="7D9827BD" w:rsidR="00862393" w:rsidRDefault="00862393" w:rsidP="00862393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1BE9C333" w14:textId="77777777" w:rsidR="00862393" w:rsidRDefault="00862393" w:rsidP="00862393">
      <w:pPr>
        <w:rPr>
          <w:rtl/>
        </w:rPr>
      </w:pPr>
      <w:r>
        <w:rPr>
          <w:rtl/>
        </w:rPr>
        <w:t>- `</w:t>
      </w:r>
      <w:r>
        <w:t>p</w:t>
      </w:r>
      <w:r>
        <w:rPr>
          <w:rtl/>
        </w:rPr>
        <w:t>` سبز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(تنها پاراگراف است)</w:t>
      </w:r>
    </w:p>
    <w:p w14:paraId="71F234FF" w14:textId="77777777" w:rsidR="00862393" w:rsidRDefault="00862393" w:rsidP="00862393">
      <w:pPr>
        <w:rPr>
          <w:rtl/>
        </w:rPr>
      </w:pPr>
      <w:r>
        <w:rPr>
          <w:rtl/>
        </w:rPr>
        <w:t>- `</w:t>
      </w:r>
      <w:r>
        <w:t>div</w:t>
      </w:r>
      <w:r>
        <w:rPr>
          <w:rtl/>
        </w:rPr>
        <w:t>` آب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(تنها 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نوع است)</w:t>
      </w:r>
    </w:p>
    <w:p w14:paraId="252F8F60" w14:textId="73E800B0" w:rsidR="00862393" w:rsidRDefault="00862393" w:rsidP="00862393">
      <w:r>
        <w:rPr>
          <w:rtl/>
        </w:rPr>
        <w:t>- `</w:t>
      </w:r>
      <w:r>
        <w:t>span</w:t>
      </w:r>
      <w:r>
        <w:rPr>
          <w:rtl/>
        </w:rPr>
        <w:t>`ها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(چون دو اسپن وجود دارد)</w:t>
      </w:r>
    </w:p>
    <w:p w14:paraId="5E41BE8D" w14:textId="35492341" w:rsidR="00F40B17" w:rsidRDefault="00F40B17" w:rsidP="00AC7093">
      <w:pPr>
        <w:pStyle w:val="bold"/>
      </w:pPr>
      <w:r>
        <w:t>Nth-child</w:t>
      </w:r>
      <w:r w:rsidR="00A45B1E">
        <w:t>()</w:t>
      </w:r>
    </w:p>
    <w:p w14:paraId="0E513A48" w14:textId="77777777" w:rsidR="00862393" w:rsidRDefault="00862393" w:rsidP="00862393">
      <w:pPr>
        <w:rPr>
          <w:rtl/>
        </w:rPr>
      </w:pPr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:</w:t>
      </w:r>
    </w:p>
    <w:p w14:paraId="537086FE" w14:textId="1C783A60" w:rsidR="00862393" w:rsidRDefault="00862393" w:rsidP="00862393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سلکتور المان‌ها را بر اساس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شمارش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تمام فرزندان والد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2393" w14:paraId="003B8F97" w14:textId="77777777" w:rsidTr="00862393">
        <w:tc>
          <w:tcPr>
            <w:tcW w:w="9350" w:type="dxa"/>
          </w:tcPr>
          <w:p w14:paraId="34DDC94B" w14:textId="77777777" w:rsidR="00862393" w:rsidRDefault="00862393" w:rsidP="00862393">
            <w:pPr>
              <w:pStyle w:val="code"/>
              <w:bidi w:val="0"/>
            </w:pPr>
            <w:r>
              <w:t>&lt;ul&gt;</w:t>
            </w:r>
          </w:p>
          <w:p w14:paraId="3B800DA0" w14:textId="77777777" w:rsidR="00862393" w:rsidRDefault="00862393" w:rsidP="00862393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1</w:t>
            </w:r>
            <w:r>
              <w:t>&lt;/li&gt;</w:t>
            </w:r>
          </w:p>
          <w:p w14:paraId="3A9782A0" w14:textId="77777777" w:rsidR="00862393" w:rsidRDefault="00862393" w:rsidP="00862393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&lt;li&gt;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2</w:t>
            </w:r>
            <w:r>
              <w:t>&lt;/li&gt;</w:t>
            </w:r>
          </w:p>
          <w:p w14:paraId="617B033F" w14:textId="77777777" w:rsidR="00862393" w:rsidRDefault="00862393" w:rsidP="00862393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3</w:t>
            </w:r>
            <w:r>
              <w:t>&lt;/li&gt;</w:t>
            </w:r>
          </w:p>
          <w:p w14:paraId="473880E5" w14:textId="77777777" w:rsidR="00862393" w:rsidRDefault="00862393" w:rsidP="00862393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4</w:t>
            </w:r>
            <w:r>
              <w:t>&lt;/li&gt;</w:t>
            </w:r>
          </w:p>
          <w:p w14:paraId="5DB5B871" w14:textId="77777777" w:rsidR="00862393" w:rsidRDefault="00862393" w:rsidP="00862393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5</w:t>
            </w:r>
            <w:r>
              <w:t>&lt;/li&gt;</w:t>
            </w:r>
          </w:p>
          <w:p w14:paraId="1F71AC6E" w14:textId="77777777" w:rsidR="00862393" w:rsidRDefault="00862393" w:rsidP="00862393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6</w:t>
            </w:r>
            <w:r>
              <w:t>&lt;/li&gt;</w:t>
            </w:r>
          </w:p>
          <w:p w14:paraId="66F0C895" w14:textId="77777777" w:rsidR="00862393" w:rsidRDefault="00862393" w:rsidP="00862393">
            <w:pPr>
              <w:pStyle w:val="code"/>
              <w:bidi w:val="0"/>
            </w:pPr>
            <w:r>
              <w:t>&lt;/ul&gt;</w:t>
            </w:r>
          </w:p>
          <w:p w14:paraId="3E4BE70D" w14:textId="77777777" w:rsidR="00862393" w:rsidRDefault="00862393" w:rsidP="00862393">
            <w:pPr>
              <w:pStyle w:val="code"/>
              <w:bidi w:val="0"/>
              <w:rPr>
                <w:rtl/>
              </w:rPr>
            </w:pPr>
          </w:p>
          <w:p w14:paraId="00EBBF49" w14:textId="77777777" w:rsidR="00862393" w:rsidRDefault="00862393" w:rsidP="00862393">
            <w:pPr>
              <w:pStyle w:val="code"/>
              <w:bidi w:val="0"/>
            </w:pPr>
            <w:r>
              <w:t>&lt;style&gt;</w:t>
            </w:r>
          </w:p>
          <w:p w14:paraId="6F15F3A9" w14:textId="77777777" w:rsidR="00862393" w:rsidRDefault="00862393" w:rsidP="00862393">
            <w:pPr>
              <w:pStyle w:val="code"/>
              <w:bidi w:val="0"/>
            </w:pPr>
            <w:r>
              <w:t>li:nth-child(3) {</w:t>
            </w:r>
          </w:p>
          <w:p w14:paraId="383197AD" w14:textId="77777777" w:rsidR="00862393" w:rsidRDefault="00862393" w:rsidP="00862393">
            <w:pPr>
              <w:pStyle w:val="code"/>
              <w:bidi w:val="0"/>
            </w:pPr>
            <w:r>
              <w:t xml:space="preserve">  background-color: red;</w:t>
            </w:r>
          </w:p>
          <w:p w14:paraId="6194A1D6" w14:textId="77777777" w:rsidR="00862393" w:rsidRDefault="00862393" w:rsidP="00862393">
            <w:pPr>
              <w:pStyle w:val="code"/>
              <w:bidi w:val="0"/>
            </w:pPr>
            <w:r>
              <w:t xml:space="preserve">  color: white;</w:t>
            </w:r>
          </w:p>
          <w:p w14:paraId="1E116E5A" w14:textId="77777777" w:rsidR="00862393" w:rsidRDefault="00862393" w:rsidP="0086239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DC343D8" w14:textId="77777777" w:rsidR="00862393" w:rsidRDefault="00862393" w:rsidP="00862393">
            <w:pPr>
              <w:pStyle w:val="code"/>
              <w:bidi w:val="0"/>
              <w:rPr>
                <w:rtl/>
              </w:rPr>
            </w:pPr>
          </w:p>
          <w:p w14:paraId="670E8471" w14:textId="77777777" w:rsidR="00862393" w:rsidRDefault="00862393" w:rsidP="00862393">
            <w:pPr>
              <w:pStyle w:val="code"/>
              <w:bidi w:val="0"/>
            </w:pPr>
            <w:r>
              <w:t>li:nth-child(2n) {</w:t>
            </w:r>
          </w:p>
          <w:p w14:paraId="32FBCE20" w14:textId="77777777" w:rsidR="00862393" w:rsidRDefault="00862393" w:rsidP="00862393">
            <w:pPr>
              <w:pStyle w:val="code"/>
              <w:bidi w:val="0"/>
            </w:pPr>
            <w:r>
              <w:t xml:space="preserve">  background-color: #f0f0f0;</w:t>
            </w:r>
          </w:p>
          <w:p w14:paraId="011F6AC2" w14:textId="77777777" w:rsidR="00862393" w:rsidRDefault="00862393" w:rsidP="0086239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D4F52BE" w14:textId="77777777" w:rsidR="00862393" w:rsidRDefault="00862393" w:rsidP="00862393">
            <w:pPr>
              <w:pStyle w:val="code"/>
              <w:bidi w:val="0"/>
              <w:rPr>
                <w:rtl/>
              </w:rPr>
            </w:pPr>
          </w:p>
          <w:p w14:paraId="57261AB1" w14:textId="77777777" w:rsidR="00862393" w:rsidRDefault="00862393" w:rsidP="00862393">
            <w:pPr>
              <w:pStyle w:val="code"/>
              <w:bidi w:val="0"/>
            </w:pPr>
            <w:r>
              <w:t>li:nth-child(2n+1) {</w:t>
            </w:r>
          </w:p>
          <w:p w14:paraId="6BDACB35" w14:textId="77777777" w:rsidR="00862393" w:rsidRDefault="00862393" w:rsidP="00862393">
            <w:pPr>
              <w:pStyle w:val="code"/>
              <w:bidi w:val="0"/>
            </w:pPr>
            <w:r>
              <w:t xml:space="preserve">  background-color: #e0e0e0;</w:t>
            </w:r>
          </w:p>
          <w:p w14:paraId="43B29CC0" w14:textId="77777777" w:rsidR="00862393" w:rsidRDefault="00862393" w:rsidP="0086239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6344C30" w14:textId="77777777" w:rsidR="00862393" w:rsidRDefault="00862393" w:rsidP="00862393">
            <w:pPr>
              <w:pStyle w:val="code"/>
              <w:bidi w:val="0"/>
              <w:rPr>
                <w:rtl/>
              </w:rPr>
            </w:pPr>
          </w:p>
          <w:p w14:paraId="0F5BB07F" w14:textId="77777777" w:rsidR="00862393" w:rsidRDefault="00862393" w:rsidP="00862393">
            <w:pPr>
              <w:pStyle w:val="code"/>
              <w:bidi w:val="0"/>
            </w:pPr>
            <w:r>
              <w:t>li:nth-child(even) {</w:t>
            </w:r>
          </w:p>
          <w:p w14:paraId="4B8EB08F" w14:textId="77777777" w:rsidR="00862393" w:rsidRDefault="00862393" w:rsidP="00862393">
            <w:pPr>
              <w:pStyle w:val="code"/>
              <w:bidi w:val="0"/>
            </w:pPr>
            <w:r>
              <w:t xml:space="preserve">  border-right: 3px solid blue;</w:t>
            </w:r>
          </w:p>
          <w:p w14:paraId="3C182F2C" w14:textId="77777777" w:rsidR="00862393" w:rsidRDefault="00862393" w:rsidP="0086239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6D680EE" w14:textId="77777777" w:rsidR="00862393" w:rsidRDefault="00862393" w:rsidP="00862393">
            <w:pPr>
              <w:pStyle w:val="code"/>
              <w:bidi w:val="0"/>
              <w:rPr>
                <w:rtl/>
              </w:rPr>
            </w:pPr>
          </w:p>
          <w:p w14:paraId="6E1CEB0C" w14:textId="77777777" w:rsidR="00862393" w:rsidRDefault="00862393" w:rsidP="00862393">
            <w:pPr>
              <w:pStyle w:val="code"/>
              <w:bidi w:val="0"/>
            </w:pPr>
            <w:r>
              <w:t>li:nth-child(odd) {</w:t>
            </w:r>
          </w:p>
          <w:p w14:paraId="66721B3A" w14:textId="77777777" w:rsidR="00862393" w:rsidRDefault="00862393" w:rsidP="00862393">
            <w:pPr>
              <w:pStyle w:val="code"/>
              <w:bidi w:val="0"/>
            </w:pPr>
            <w:r>
              <w:t xml:space="preserve">  border-left: 3px solid green;</w:t>
            </w:r>
          </w:p>
          <w:p w14:paraId="428B6141" w14:textId="77777777" w:rsidR="00862393" w:rsidRDefault="00862393" w:rsidP="0086239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99D3D0A" w14:textId="781EC4A4" w:rsidR="00862393" w:rsidRDefault="00862393" w:rsidP="00862393">
            <w:pPr>
              <w:pStyle w:val="code"/>
              <w:bidi w:val="0"/>
            </w:pPr>
            <w:r>
              <w:t>&lt;/style&gt;</w:t>
            </w:r>
          </w:p>
        </w:tc>
      </w:tr>
    </w:tbl>
    <w:p w14:paraId="38DDF952" w14:textId="718361AF" w:rsidR="00862393" w:rsidRDefault="00862393" w:rsidP="00862393">
      <w:pPr>
        <w:pStyle w:val="code"/>
      </w:pPr>
      <w:hyperlink r:id="rId357" w:history="1">
        <w:r w:rsidRPr="00862393">
          <w:rPr>
            <w:rStyle w:val="Hyperlink"/>
          </w:rPr>
          <w:t>Nth-child</w:t>
        </w:r>
      </w:hyperlink>
    </w:p>
    <w:p w14:paraId="68421450" w14:textId="3F56CEB1" w:rsidR="00E162B1" w:rsidRDefault="00E162B1" w:rsidP="00E162B1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:*</w:t>
      </w:r>
    </w:p>
    <w:p w14:paraId="4A122F0F" w14:textId="195BAC5C" w:rsidR="00E162B1" w:rsidRDefault="00E162B1" w:rsidP="00E162B1">
      <w:pPr>
        <w:rPr>
          <w:rtl/>
        </w:rPr>
      </w:pPr>
      <w:r>
        <w:rPr>
          <w:rtl/>
        </w:rPr>
        <w:t>- آ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3: قرمز با متن سف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 xml:space="preserve"> -  که با پس زمینه خاکستری در </w:t>
      </w:r>
      <w:r>
        <w:t>2n+1</w:t>
      </w:r>
      <w:r>
        <w:rPr>
          <w:rFonts w:hint="cs"/>
          <w:rtl/>
        </w:rPr>
        <w:t xml:space="preserve"> جابجا میشود.</w:t>
      </w:r>
    </w:p>
    <w:p w14:paraId="36A41ECD" w14:textId="77777777" w:rsidR="00E162B1" w:rsidRDefault="00E162B1" w:rsidP="00E162B1">
      <w:pPr>
        <w:rPr>
          <w:rtl/>
        </w:rPr>
      </w:pPr>
      <w:r>
        <w:rPr>
          <w:rtl/>
        </w:rPr>
        <w:t>- آ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زوج (2,4,6):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خاکستر</w:t>
      </w:r>
      <w:r>
        <w:rPr>
          <w:rFonts w:hint="cs"/>
          <w:rtl/>
        </w:rPr>
        <w:t>ی</w:t>
      </w:r>
      <w:r>
        <w:rPr>
          <w:rtl/>
        </w:rPr>
        <w:t xml:space="preserve"> روشن +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آب</w:t>
      </w:r>
      <w:r>
        <w:rPr>
          <w:rFonts w:hint="cs"/>
          <w:rtl/>
        </w:rPr>
        <w:t>ی</w:t>
      </w:r>
    </w:p>
    <w:p w14:paraId="513E7BD5" w14:textId="77777777" w:rsidR="00E162B1" w:rsidRDefault="00E162B1" w:rsidP="00E162B1">
      <w:pPr>
        <w:rPr>
          <w:rtl/>
        </w:rPr>
      </w:pPr>
      <w:r>
        <w:rPr>
          <w:rtl/>
        </w:rPr>
        <w:t>- آ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فرد (1,3,5):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خاکستر</w:t>
      </w:r>
      <w:r>
        <w:rPr>
          <w:rFonts w:hint="cs"/>
          <w:rtl/>
        </w:rPr>
        <w:t>ی</w:t>
      </w:r>
      <w:r>
        <w:rPr>
          <w:rtl/>
        </w:rPr>
        <w:t xml:space="preserve"> +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سبز</w:t>
      </w:r>
    </w:p>
    <w:p w14:paraId="5DFF4443" w14:textId="77777777" w:rsidR="00862393" w:rsidRDefault="00862393" w:rsidP="00862393"/>
    <w:p w14:paraId="50E37995" w14:textId="3626F62C" w:rsidR="00F40B17" w:rsidRDefault="00F40B17" w:rsidP="00AC7093">
      <w:pPr>
        <w:pStyle w:val="bold"/>
        <w:rPr>
          <w:rtl/>
        </w:rPr>
      </w:pPr>
      <w:r>
        <w:t>Nth-last-child</w:t>
      </w:r>
      <w:r w:rsidR="00A45B1E">
        <w:t>()</w:t>
      </w:r>
    </w:p>
    <w:p w14:paraId="4C9C808B" w14:textId="77777777" w:rsidR="00E162B1" w:rsidRPr="00F25A06" w:rsidRDefault="00E162B1" w:rsidP="00E162B1">
      <w:pPr>
        <w:rPr>
          <w:rtl/>
        </w:rPr>
      </w:pPr>
      <w:r w:rsidRPr="00F25A06">
        <w:rPr>
          <w:rtl/>
          <w:lang w:bidi="ar-SA"/>
        </w:rPr>
        <w:t>توض</w:t>
      </w:r>
      <w:r w:rsidRPr="00F25A06">
        <w:rPr>
          <w:rFonts w:hint="cs"/>
          <w:rtl/>
          <w:lang w:bidi="ar-SA"/>
        </w:rPr>
        <w:t>ی</w:t>
      </w:r>
      <w:r w:rsidRPr="00F25A06">
        <w:rPr>
          <w:rFonts w:hint="eastAsia"/>
          <w:rtl/>
          <w:lang w:bidi="ar-SA"/>
        </w:rPr>
        <w:t>ح</w:t>
      </w:r>
      <w:r w:rsidRPr="00F25A06">
        <w:rPr>
          <w:rtl/>
          <w:lang w:bidi="ar-SA"/>
        </w:rPr>
        <w:t>:</w:t>
      </w:r>
    </w:p>
    <w:p w14:paraId="2AFC23D9" w14:textId="70963416" w:rsidR="00E162B1" w:rsidRDefault="00E162B1" w:rsidP="00E162B1">
      <w:pPr>
        <w:rPr>
          <w:rtl/>
          <w:lang w:bidi="ar-SA"/>
        </w:rPr>
      </w:pPr>
      <w:r w:rsidRPr="00F25A06">
        <w:rPr>
          <w:rFonts w:hint="eastAsia"/>
          <w:rtl/>
          <w:lang w:bidi="ar-SA"/>
        </w:rPr>
        <w:lastRenderedPageBreak/>
        <w:t>ا</w:t>
      </w:r>
      <w:r w:rsidRPr="00F25A06">
        <w:rPr>
          <w:rFonts w:hint="cs"/>
          <w:rtl/>
          <w:lang w:bidi="ar-SA"/>
        </w:rPr>
        <w:t>ی</w:t>
      </w:r>
      <w:r w:rsidRPr="00F25A06">
        <w:rPr>
          <w:rFonts w:hint="eastAsia"/>
          <w:rtl/>
          <w:lang w:bidi="ar-SA"/>
        </w:rPr>
        <w:t>ن</w:t>
      </w:r>
      <w:r w:rsidRPr="00F25A06">
        <w:rPr>
          <w:rtl/>
          <w:lang w:bidi="ar-SA"/>
        </w:rPr>
        <w:t xml:space="preserve"> سلکتور مانند `</w:t>
      </w:r>
      <w:r w:rsidRPr="00F25A06">
        <w:t>nth-child</w:t>
      </w:r>
      <w:r w:rsidRPr="00F25A06">
        <w:rPr>
          <w:rtl/>
          <w:lang w:bidi="ar-SA"/>
        </w:rPr>
        <w:t>` است اما شمارش از انتها به ابتدا انجام م</w:t>
      </w:r>
      <w:r w:rsidRPr="00F25A06">
        <w:rPr>
          <w:rFonts w:hint="cs"/>
          <w:rtl/>
          <w:lang w:bidi="ar-SA"/>
        </w:rPr>
        <w:t>ی‌</w:t>
      </w:r>
      <w:r w:rsidRPr="00F25A06">
        <w:rPr>
          <w:rFonts w:hint="eastAsia"/>
          <w:rtl/>
          <w:lang w:bidi="ar-SA"/>
        </w:rPr>
        <w:t>شود</w:t>
      </w:r>
      <w:r w:rsidRPr="00F25A06">
        <w:rPr>
          <w:rtl/>
          <w:lang w:bidi="ar-S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62B1" w14:paraId="219BE6A5" w14:textId="77777777" w:rsidTr="00E162B1">
        <w:tc>
          <w:tcPr>
            <w:tcW w:w="9350" w:type="dxa"/>
          </w:tcPr>
          <w:p w14:paraId="20FE1BAB" w14:textId="77777777" w:rsidR="00E162B1" w:rsidRDefault="00E162B1" w:rsidP="00E162B1">
            <w:pPr>
              <w:pStyle w:val="code"/>
              <w:bidi w:val="0"/>
            </w:pPr>
            <w:r>
              <w:t>&lt;div class="items"&gt;</w:t>
            </w:r>
          </w:p>
          <w:p w14:paraId="4F78340E" w14:textId="77777777" w:rsidR="00E162B1" w:rsidRDefault="00E162B1" w:rsidP="00E162B1">
            <w:pPr>
              <w:pStyle w:val="code"/>
              <w:bidi w:val="0"/>
              <w:rPr>
                <w:rtl/>
              </w:rPr>
            </w:pPr>
            <w:r>
              <w:t xml:space="preserve">  &lt;div&gt;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1 (آخر از آخر)</w:t>
            </w:r>
            <w:r>
              <w:t>&lt;/div&gt;</w:t>
            </w:r>
          </w:p>
          <w:p w14:paraId="5171DB1F" w14:textId="77777777" w:rsidR="00E162B1" w:rsidRDefault="00E162B1" w:rsidP="00E162B1">
            <w:pPr>
              <w:pStyle w:val="code"/>
              <w:bidi w:val="0"/>
              <w:rPr>
                <w:rtl/>
              </w:rPr>
            </w:pPr>
            <w:r>
              <w:t xml:space="preserve">  &lt;div&gt;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2</w:t>
            </w:r>
            <w:r>
              <w:t>&lt;/div&gt;</w:t>
            </w:r>
          </w:p>
          <w:p w14:paraId="17F00C88" w14:textId="77777777" w:rsidR="00E162B1" w:rsidRDefault="00E162B1" w:rsidP="00E162B1">
            <w:pPr>
              <w:pStyle w:val="code"/>
              <w:bidi w:val="0"/>
              <w:rPr>
                <w:rtl/>
              </w:rPr>
            </w:pPr>
            <w:r>
              <w:t xml:space="preserve">  &lt;div&gt;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3</w:t>
            </w:r>
            <w:r>
              <w:t>&lt;/div&gt;</w:t>
            </w:r>
          </w:p>
          <w:p w14:paraId="6F1D6FD5" w14:textId="77777777" w:rsidR="00E162B1" w:rsidRDefault="00E162B1" w:rsidP="00E162B1">
            <w:pPr>
              <w:pStyle w:val="code"/>
              <w:bidi w:val="0"/>
              <w:rPr>
                <w:rtl/>
              </w:rPr>
            </w:pPr>
            <w:r>
              <w:t xml:space="preserve">  &lt;div&gt;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4</w:t>
            </w:r>
            <w:r>
              <w:t>&lt;/div&gt;</w:t>
            </w:r>
          </w:p>
          <w:p w14:paraId="57582195" w14:textId="77777777" w:rsidR="00E162B1" w:rsidRDefault="00E162B1" w:rsidP="00E162B1">
            <w:pPr>
              <w:pStyle w:val="code"/>
              <w:bidi w:val="0"/>
              <w:rPr>
                <w:rtl/>
              </w:rPr>
            </w:pPr>
            <w:r>
              <w:t xml:space="preserve">  &lt;div&gt;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5 (اول از آخر)</w:t>
            </w:r>
            <w:r>
              <w:t>&lt;/div&gt;</w:t>
            </w:r>
          </w:p>
          <w:p w14:paraId="6B0D3DD9" w14:textId="77777777" w:rsidR="00E162B1" w:rsidRDefault="00E162B1" w:rsidP="00E162B1">
            <w:pPr>
              <w:pStyle w:val="code"/>
              <w:bidi w:val="0"/>
            </w:pPr>
            <w:r>
              <w:t>&lt;/div&gt;</w:t>
            </w:r>
          </w:p>
          <w:p w14:paraId="760A9D2C" w14:textId="77777777" w:rsidR="00E162B1" w:rsidRDefault="00E162B1" w:rsidP="00E162B1">
            <w:pPr>
              <w:pStyle w:val="code"/>
              <w:bidi w:val="0"/>
              <w:rPr>
                <w:rtl/>
              </w:rPr>
            </w:pPr>
          </w:p>
          <w:p w14:paraId="103C9E31" w14:textId="77777777" w:rsidR="00E162B1" w:rsidRDefault="00E162B1" w:rsidP="00E162B1">
            <w:pPr>
              <w:pStyle w:val="code"/>
              <w:bidi w:val="0"/>
            </w:pPr>
            <w:r>
              <w:t>&lt;style&gt;</w:t>
            </w:r>
          </w:p>
          <w:p w14:paraId="008D855D" w14:textId="77777777" w:rsidR="00E162B1" w:rsidRDefault="00E162B1" w:rsidP="00E162B1">
            <w:pPr>
              <w:pStyle w:val="code"/>
              <w:bidi w:val="0"/>
            </w:pPr>
            <w:r>
              <w:t>.items {</w:t>
            </w:r>
          </w:p>
          <w:p w14:paraId="5041DFCE" w14:textId="77777777" w:rsidR="00E162B1" w:rsidRDefault="00E162B1" w:rsidP="00E162B1">
            <w:pPr>
              <w:pStyle w:val="code"/>
              <w:bidi w:val="0"/>
            </w:pPr>
            <w:r>
              <w:t xml:space="preserve">  border: 2px solid #666;</w:t>
            </w:r>
          </w:p>
          <w:p w14:paraId="0A33C353" w14:textId="77777777" w:rsidR="00E162B1" w:rsidRDefault="00E162B1" w:rsidP="00E162B1">
            <w:pPr>
              <w:pStyle w:val="code"/>
              <w:bidi w:val="0"/>
            </w:pPr>
            <w:r>
              <w:t xml:space="preserve">  padding: 10px;</w:t>
            </w:r>
          </w:p>
          <w:p w14:paraId="7ED8EBCA" w14:textId="77777777" w:rsidR="00E162B1" w:rsidRDefault="00E162B1" w:rsidP="00E162B1">
            <w:pPr>
              <w:pStyle w:val="code"/>
              <w:bidi w:val="0"/>
            </w:pPr>
            <w:r>
              <w:t xml:space="preserve">  margin: 10px;</w:t>
            </w:r>
          </w:p>
          <w:p w14:paraId="62DA9DC4" w14:textId="77777777" w:rsidR="00E162B1" w:rsidRDefault="00E162B1" w:rsidP="00E162B1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7E34BEE" w14:textId="77777777" w:rsidR="00E162B1" w:rsidRDefault="00E162B1" w:rsidP="00E162B1">
            <w:pPr>
              <w:pStyle w:val="code"/>
              <w:bidi w:val="0"/>
              <w:rPr>
                <w:rtl/>
              </w:rPr>
            </w:pPr>
          </w:p>
          <w:p w14:paraId="65E4E098" w14:textId="77777777" w:rsidR="00E162B1" w:rsidRDefault="00E162B1" w:rsidP="00E162B1">
            <w:pPr>
              <w:pStyle w:val="code"/>
              <w:bidi w:val="0"/>
            </w:pPr>
            <w:r>
              <w:t>div:nth-last-child(1) {</w:t>
            </w:r>
          </w:p>
          <w:p w14:paraId="1889203B" w14:textId="77777777" w:rsidR="00E162B1" w:rsidRDefault="00E162B1" w:rsidP="00E162B1">
            <w:pPr>
              <w:pStyle w:val="code"/>
              <w:bidi w:val="0"/>
            </w:pPr>
            <w:r>
              <w:t xml:space="preserve">  background-color: gold;</w:t>
            </w:r>
          </w:p>
          <w:p w14:paraId="5FA63852" w14:textId="77777777" w:rsidR="00E162B1" w:rsidRDefault="00E162B1" w:rsidP="00E162B1">
            <w:pPr>
              <w:pStyle w:val="code"/>
              <w:bidi w:val="0"/>
            </w:pPr>
            <w:r>
              <w:t xml:space="preserve">  font-weight: bold;</w:t>
            </w:r>
          </w:p>
          <w:p w14:paraId="06CB872C" w14:textId="77777777" w:rsidR="00E162B1" w:rsidRDefault="00E162B1" w:rsidP="00E162B1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90D4D3E" w14:textId="77777777" w:rsidR="00E162B1" w:rsidRDefault="00E162B1" w:rsidP="00E162B1">
            <w:pPr>
              <w:pStyle w:val="code"/>
              <w:bidi w:val="0"/>
              <w:rPr>
                <w:rtl/>
              </w:rPr>
            </w:pPr>
          </w:p>
          <w:p w14:paraId="1E592E73" w14:textId="77777777" w:rsidR="00E162B1" w:rsidRDefault="00E162B1" w:rsidP="00E162B1">
            <w:pPr>
              <w:pStyle w:val="code"/>
              <w:bidi w:val="0"/>
            </w:pPr>
            <w:r>
              <w:t>div:nth-last-child(2) {</w:t>
            </w:r>
          </w:p>
          <w:p w14:paraId="5E57ACF8" w14:textId="77777777" w:rsidR="00E162B1" w:rsidRDefault="00E162B1" w:rsidP="00E162B1">
            <w:pPr>
              <w:pStyle w:val="code"/>
              <w:bidi w:val="0"/>
            </w:pPr>
            <w:r>
              <w:t xml:space="preserve">  background-color: silver;</w:t>
            </w:r>
          </w:p>
          <w:p w14:paraId="649392F6" w14:textId="77777777" w:rsidR="00E162B1" w:rsidRDefault="00E162B1" w:rsidP="00E162B1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C79E4A7" w14:textId="77777777" w:rsidR="00E162B1" w:rsidRDefault="00E162B1" w:rsidP="00E162B1">
            <w:pPr>
              <w:pStyle w:val="code"/>
              <w:bidi w:val="0"/>
              <w:rPr>
                <w:rtl/>
              </w:rPr>
            </w:pPr>
          </w:p>
          <w:p w14:paraId="3B4582C1" w14:textId="77777777" w:rsidR="00E162B1" w:rsidRDefault="00E162B1" w:rsidP="00E162B1">
            <w:pPr>
              <w:pStyle w:val="code"/>
              <w:bidi w:val="0"/>
            </w:pPr>
            <w:r>
              <w:t>div:nth-last-child(3) {</w:t>
            </w:r>
          </w:p>
          <w:p w14:paraId="74B606C5" w14:textId="77777777" w:rsidR="00E162B1" w:rsidRDefault="00E162B1" w:rsidP="00E162B1">
            <w:pPr>
              <w:pStyle w:val="code"/>
              <w:bidi w:val="0"/>
              <w:rPr>
                <w:rtl/>
              </w:rPr>
            </w:pPr>
            <w:r>
              <w:t xml:space="preserve">  background-color: #cd7f32; /* </w:t>
            </w:r>
            <w:r>
              <w:rPr>
                <w:rFonts w:cs="IRANSansWeb(FaNum) Light"/>
                <w:rtl/>
              </w:rPr>
              <w:t>برنز</w:t>
            </w:r>
            <w:r>
              <w:t xml:space="preserve"> */</w:t>
            </w:r>
          </w:p>
          <w:p w14:paraId="062E998C" w14:textId="77777777" w:rsidR="00E162B1" w:rsidRDefault="00E162B1" w:rsidP="00E162B1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4C54B94" w14:textId="77777777" w:rsidR="00E162B1" w:rsidRDefault="00E162B1" w:rsidP="00E162B1">
            <w:pPr>
              <w:pStyle w:val="code"/>
              <w:bidi w:val="0"/>
              <w:rPr>
                <w:rtl/>
              </w:rPr>
            </w:pPr>
          </w:p>
          <w:p w14:paraId="5FF13DB0" w14:textId="77777777" w:rsidR="00E162B1" w:rsidRDefault="00E162B1" w:rsidP="00E162B1">
            <w:pPr>
              <w:pStyle w:val="code"/>
              <w:bidi w:val="0"/>
            </w:pPr>
            <w:r>
              <w:t>div:nth-last-child(2n) {</w:t>
            </w:r>
          </w:p>
          <w:p w14:paraId="44D8695F" w14:textId="77777777" w:rsidR="00E162B1" w:rsidRDefault="00E162B1" w:rsidP="00E162B1">
            <w:pPr>
              <w:pStyle w:val="code"/>
              <w:bidi w:val="0"/>
            </w:pPr>
            <w:r>
              <w:t xml:space="preserve">  border-bottom: 2px dashed red;</w:t>
            </w:r>
          </w:p>
          <w:p w14:paraId="3D4F3296" w14:textId="77777777" w:rsidR="00E162B1" w:rsidRDefault="00E162B1" w:rsidP="00E162B1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2546C80" w14:textId="77777777" w:rsidR="00E162B1" w:rsidRDefault="00E162B1" w:rsidP="00E162B1">
            <w:pPr>
              <w:pStyle w:val="code"/>
              <w:bidi w:val="0"/>
              <w:rPr>
                <w:rtl/>
              </w:rPr>
            </w:pPr>
          </w:p>
          <w:p w14:paraId="1BD33355" w14:textId="77777777" w:rsidR="00E162B1" w:rsidRDefault="00E162B1" w:rsidP="00E162B1">
            <w:pPr>
              <w:pStyle w:val="code"/>
              <w:bidi w:val="0"/>
            </w:pPr>
            <w:r>
              <w:t>div:nth-last-child(2n+1) {</w:t>
            </w:r>
          </w:p>
          <w:p w14:paraId="10650CA3" w14:textId="77777777" w:rsidR="00E162B1" w:rsidRDefault="00E162B1" w:rsidP="00E162B1">
            <w:pPr>
              <w:pStyle w:val="code"/>
              <w:bidi w:val="0"/>
            </w:pPr>
            <w:r>
              <w:t xml:space="preserve">  border-top: 2px dotted blue;</w:t>
            </w:r>
          </w:p>
          <w:p w14:paraId="0FA28B01" w14:textId="77777777" w:rsidR="00E162B1" w:rsidRDefault="00E162B1" w:rsidP="00E162B1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73E71AE" w14:textId="69BB6B45" w:rsidR="00E162B1" w:rsidRDefault="00E162B1" w:rsidP="00E162B1">
            <w:pPr>
              <w:pStyle w:val="code"/>
              <w:bidi w:val="0"/>
            </w:pPr>
            <w:r>
              <w:t>&lt;/style&gt;</w:t>
            </w:r>
          </w:p>
        </w:tc>
      </w:tr>
    </w:tbl>
    <w:p w14:paraId="70309034" w14:textId="218834B2" w:rsidR="00E162B1" w:rsidRPr="00F25A06" w:rsidRDefault="00E162B1" w:rsidP="00E162B1">
      <w:pPr>
        <w:pStyle w:val="code"/>
        <w:rPr>
          <w:szCs w:val="24"/>
          <w:rtl/>
        </w:rPr>
      </w:pPr>
      <w:hyperlink r:id="rId358" w:history="1">
        <w:r w:rsidRPr="00E162B1">
          <w:rPr>
            <w:rStyle w:val="Hyperlink"/>
          </w:rPr>
          <w:t>Nth-last-child</w:t>
        </w:r>
      </w:hyperlink>
    </w:p>
    <w:p w14:paraId="4B38B2FF" w14:textId="6878663F" w:rsidR="00E162B1" w:rsidRDefault="00E162B1" w:rsidP="00E162B1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5937AF3C" w14:textId="77777777" w:rsidR="00E162B1" w:rsidRDefault="00E162B1" w:rsidP="00E162B1">
      <w:pPr>
        <w:rPr>
          <w:rtl/>
        </w:rPr>
      </w:pPr>
      <w:r>
        <w:rPr>
          <w:rtl/>
        </w:rPr>
        <w:t>- آ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5: طلا</w:t>
      </w:r>
      <w:r>
        <w:rPr>
          <w:rFonts w:hint="cs"/>
          <w:rtl/>
        </w:rPr>
        <w:t>یی</w:t>
      </w:r>
      <w:r>
        <w:rPr>
          <w:rtl/>
        </w:rPr>
        <w:t xml:space="preserve"> و پررنگ (اول از آخر)</w:t>
      </w:r>
    </w:p>
    <w:p w14:paraId="484A7F64" w14:textId="77777777" w:rsidR="00E162B1" w:rsidRDefault="00E162B1" w:rsidP="00E162B1">
      <w:pPr>
        <w:rPr>
          <w:rtl/>
        </w:rPr>
      </w:pPr>
      <w:r>
        <w:rPr>
          <w:rtl/>
        </w:rPr>
        <w:t>- آ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4: نقره‌ا</w:t>
      </w:r>
      <w:r>
        <w:rPr>
          <w:rFonts w:hint="cs"/>
          <w:rtl/>
        </w:rPr>
        <w:t>ی</w:t>
      </w:r>
      <w:r>
        <w:rPr>
          <w:rtl/>
        </w:rPr>
        <w:t xml:space="preserve"> (دوم از آخر)  </w:t>
      </w:r>
    </w:p>
    <w:p w14:paraId="6D05FD10" w14:textId="77777777" w:rsidR="00E162B1" w:rsidRDefault="00E162B1" w:rsidP="00E162B1">
      <w:pPr>
        <w:rPr>
          <w:rtl/>
        </w:rPr>
      </w:pPr>
      <w:r>
        <w:rPr>
          <w:rtl/>
        </w:rPr>
        <w:lastRenderedPageBreak/>
        <w:t>- آ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3: برنز</w:t>
      </w:r>
      <w:r>
        <w:rPr>
          <w:rFonts w:hint="cs"/>
          <w:rtl/>
        </w:rPr>
        <w:t>ی</w:t>
      </w:r>
      <w:r>
        <w:rPr>
          <w:rtl/>
        </w:rPr>
        <w:t xml:space="preserve"> (سوم از آخر)</w:t>
      </w:r>
    </w:p>
    <w:p w14:paraId="19CA3192" w14:textId="77777777" w:rsidR="00E162B1" w:rsidRDefault="00E162B1" w:rsidP="00E162B1">
      <w:pPr>
        <w:rPr>
          <w:rtl/>
        </w:rPr>
      </w:pPr>
      <w:r>
        <w:rPr>
          <w:rtl/>
        </w:rPr>
        <w:t>- آ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زوج از آخر (2,4): خط 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قرمز در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</w:p>
    <w:p w14:paraId="7CDC7119" w14:textId="77777777" w:rsidR="00E162B1" w:rsidRDefault="00E162B1" w:rsidP="00E162B1">
      <w:pPr>
        <w:rPr>
          <w:rtl/>
        </w:rPr>
      </w:pPr>
      <w:r>
        <w:rPr>
          <w:rtl/>
        </w:rPr>
        <w:t>- آ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فرد از آخر (1,3,5): نقطه 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آب</w:t>
      </w:r>
      <w:r>
        <w:rPr>
          <w:rFonts w:hint="cs"/>
          <w:rtl/>
        </w:rPr>
        <w:t>ی</w:t>
      </w:r>
      <w:r>
        <w:rPr>
          <w:rtl/>
        </w:rPr>
        <w:t xml:space="preserve"> در بالا</w:t>
      </w:r>
    </w:p>
    <w:p w14:paraId="2FEBBBBA" w14:textId="77777777" w:rsidR="00E162B1" w:rsidRDefault="00E162B1" w:rsidP="00E162B1">
      <w:pPr>
        <w:rPr>
          <w:rtl/>
        </w:rPr>
      </w:pPr>
    </w:p>
    <w:p w14:paraId="6D4AEB16" w14:textId="4B769D3E" w:rsidR="00F40B17" w:rsidRDefault="00F40B17" w:rsidP="00AC7093">
      <w:pPr>
        <w:pStyle w:val="bold"/>
      </w:pPr>
      <w:r>
        <w:t>Nth-of-type</w:t>
      </w:r>
      <w:r w:rsidR="00CF3B1B">
        <w:t>()</w:t>
      </w:r>
    </w:p>
    <w:p w14:paraId="105A5CF3" w14:textId="77777777" w:rsidR="00D84D5A" w:rsidRPr="00E14A13" w:rsidRDefault="00D84D5A" w:rsidP="00D84D5A">
      <w:pPr>
        <w:rPr>
          <w:rtl/>
        </w:rPr>
      </w:pPr>
      <w:r w:rsidRPr="00E14A13">
        <w:rPr>
          <w:rtl/>
          <w:lang w:bidi="ar-SA"/>
        </w:rPr>
        <w:t>توض</w:t>
      </w:r>
      <w:r w:rsidRPr="00E14A13">
        <w:rPr>
          <w:rFonts w:hint="cs"/>
          <w:rtl/>
          <w:lang w:bidi="ar-SA"/>
        </w:rPr>
        <w:t>ی</w:t>
      </w:r>
      <w:r w:rsidRPr="00E14A13">
        <w:rPr>
          <w:rFonts w:hint="eastAsia"/>
          <w:rtl/>
          <w:lang w:bidi="ar-SA"/>
        </w:rPr>
        <w:t>ح</w:t>
      </w:r>
      <w:r w:rsidRPr="00E14A13">
        <w:rPr>
          <w:rtl/>
          <w:lang w:bidi="ar-SA"/>
        </w:rPr>
        <w:t>:</w:t>
      </w:r>
    </w:p>
    <w:p w14:paraId="75AC85B4" w14:textId="026E4E41" w:rsidR="00D84D5A" w:rsidRPr="00E14A13" w:rsidRDefault="00D84D5A" w:rsidP="00D84D5A">
      <w:pPr>
        <w:rPr>
          <w:rtl/>
        </w:rPr>
      </w:pPr>
      <w:r w:rsidRPr="00E14A13">
        <w:rPr>
          <w:rFonts w:hint="eastAsia"/>
          <w:rtl/>
          <w:lang w:bidi="ar-SA"/>
        </w:rPr>
        <w:t>ا</w:t>
      </w:r>
      <w:r w:rsidRPr="00E14A13">
        <w:rPr>
          <w:rFonts w:hint="cs"/>
          <w:rtl/>
          <w:lang w:bidi="ar-SA"/>
        </w:rPr>
        <w:t>ی</w:t>
      </w:r>
      <w:r w:rsidRPr="00E14A13">
        <w:rPr>
          <w:rFonts w:hint="eastAsia"/>
          <w:rtl/>
          <w:lang w:bidi="ar-SA"/>
        </w:rPr>
        <w:t>ن</w:t>
      </w:r>
      <w:r w:rsidRPr="00E14A13">
        <w:rPr>
          <w:rtl/>
          <w:lang w:bidi="ar-SA"/>
        </w:rPr>
        <w:t xml:space="preserve"> سلکتور المان‌ها را بر اساس موقع</w:t>
      </w:r>
      <w:r w:rsidRPr="00E14A13">
        <w:rPr>
          <w:rFonts w:hint="cs"/>
          <w:rtl/>
          <w:lang w:bidi="ar-SA"/>
        </w:rPr>
        <w:t>ی</w:t>
      </w:r>
      <w:r w:rsidRPr="00E14A13">
        <w:rPr>
          <w:rFonts w:hint="eastAsia"/>
          <w:rtl/>
          <w:lang w:bidi="ar-SA"/>
        </w:rPr>
        <w:t>ت</w:t>
      </w:r>
      <w:r w:rsidRPr="00E14A13">
        <w:rPr>
          <w:rtl/>
          <w:lang w:bidi="ar-SA"/>
        </w:rPr>
        <w:t xml:space="preserve"> شمارش</w:t>
      </w:r>
      <w:r w:rsidRPr="00E14A13">
        <w:rPr>
          <w:rFonts w:hint="cs"/>
          <w:rtl/>
          <w:lang w:bidi="ar-SA"/>
        </w:rPr>
        <w:t>ی</w:t>
      </w:r>
      <w:r w:rsidRPr="00E14A13">
        <w:rPr>
          <w:rtl/>
          <w:lang w:bidi="ar-SA"/>
        </w:rPr>
        <w:t xml:space="preserve"> ب</w:t>
      </w:r>
      <w:r w:rsidRPr="00E14A13">
        <w:rPr>
          <w:rFonts w:hint="cs"/>
          <w:rtl/>
          <w:lang w:bidi="ar-SA"/>
        </w:rPr>
        <w:t>ی</w:t>
      </w:r>
      <w:r w:rsidRPr="00E14A13">
        <w:rPr>
          <w:rFonts w:hint="eastAsia"/>
          <w:rtl/>
          <w:lang w:bidi="ar-SA"/>
        </w:rPr>
        <w:t>ن</w:t>
      </w:r>
      <w:r w:rsidRPr="00E14A13">
        <w:rPr>
          <w:rtl/>
          <w:lang w:bidi="ar-SA"/>
        </w:rPr>
        <w:t xml:space="preserve"> المان‌ها</w:t>
      </w:r>
      <w:r w:rsidRPr="00E14A13">
        <w:rPr>
          <w:rFonts w:hint="cs"/>
          <w:rtl/>
          <w:lang w:bidi="ar-SA"/>
        </w:rPr>
        <w:t>ی</w:t>
      </w:r>
      <w:r w:rsidRPr="00E14A13">
        <w:rPr>
          <w:rtl/>
          <w:lang w:bidi="ar-SA"/>
        </w:rPr>
        <w:t xml:space="preserve"> هم نوع خود انتخاب م</w:t>
      </w:r>
      <w:r w:rsidRPr="00E14A13">
        <w:rPr>
          <w:rFonts w:hint="cs"/>
          <w:rtl/>
          <w:lang w:bidi="ar-SA"/>
        </w:rPr>
        <w:t>ی‌</w:t>
      </w:r>
      <w:r w:rsidRPr="00E14A13">
        <w:rPr>
          <w:rFonts w:hint="eastAsia"/>
          <w:rtl/>
          <w:lang w:bidi="ar-SA"/>
        </w:rPr>
        <w:t>کند</w:t>
      </w:r>
      <w:r w:rsidRPr="00E14A13">
        <w:rPr>
          <w:rtl/>
          <w:lang w:bidi="ar-S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4D5A" w14:paraId="35E55837" w14:textId="77777777" w:rsidTr="00D84D5A">
        <w:tc>
          <w:tcPr>
            <w:tcW w:w="9350" w:type="dxa"/>
          </w:tcPr>
          <w:p w14:paraId="4E74FA97" w14:textId="77777777" w:rsidR="00D84D5A" w:rsidRDefault="00D84D5A" w:rsidP="00D84D5A">
            <w:pPr>
              <w:pStyle w:val="code"/>
              <w:bidi w:val="0"/>
            </w:pPr>
            <w:r>
              <w:t>&lt;div class="container"&gt;</w:t>
            </w:r>
          </w:p>
          <w:p w14:paraId="78BE4B1E" w14:textId="77777777" w:rsidR="00D84D5A" w:rsidRDefault="00D84D5A" w:rsidP="00D84D5A">
            <w:pPr>
              <w:pStyle w:val="code"/>
              <w:bidi w:val="0"/>
              <w:rPr>
                <w:rtl/>
              </w:rPr>
            </w:pPr>
            <w:r>
              <w:t xml:space="preserve">  &lt;p&gt;</w:t>
            </w:r>
            <w:r>
              <w:rPr>
                <w:rFonts w:cs="IRANSansWeb(FaNum) Light"/>
                <w:rtl/>
              </w:rPr>
              <w:t>پاراگراف 1</w:t>
            </w:r>
            <w:r>
              <w:t>&lt;/p&gt;</w:t>
            </w:r>
          </w:p>
          <w:p w14:paraId="3754BD0D" w14:textId="77777777" w:rsidR="00D84D5A" w:rsidRDefault="00D84D5A" w:rsidP="00D84D5A">
            <w:pPr>
              <w:pStyle w:val="code"/>
              <w:bidi w:val="0"/>
              <w:rPr>
                <w:rtl/>
              </w:rPr>
            </w:pPr>
            <w:r>
              <w:t xml:space="preserve">  &lt;span&gt;</w:t>
            </w:r>
            <w:r>
              <w:rPr>
                <w:rFonts w:cs="IRANSansWeb(FaNum) Light"/>
                <w:rtl/>
              </w:rPr>
              <w:t>اسپن 1</w:t>
            </w:r>
            <w:r>
              <w:t>&lt;/span&gt;</w:t>
            </w:r>
          </w:p>
          <w:p w14:paraId="48E57F01" w14:textId="77777777" w:rsidR="00D84D5A" w:rsidRDefault="00D84D5A" w:rsidP="00D84D5A">
            <w:pPr>
              <w:pStyle w:val="code"/>
              <w:bidi w:val="0"/>
              <w:rPr>
                <w:rtl/>
              </w:rPr>
            </w:pPr>
            <w:r>
              <w:t xml:space="preserve">  &lt;p&gt;</w:t>
            </w:r>
            <w:r>
              <w:rPr>
                <w:rFonts w:cs="IRANSansWeb(FaNum) Light"/>
                <w:rtl/>
              </w:rPr>
              <w:t>پاراگراف 2</w:t>
            </w:r>
            <w:r>
              <w:t>&lt;/p&gt;</w:t>
            </w:r>
          </w:p>
          <w:p w14:paraId="274616B1" w14:textId="77777777" w:rsidR="00D84D5A" w:rsidRDefault="00D84D5A" w:rsidP="00D84D5A">
            <w:pPr>
              <w:pStyle w:val="code"/>
              <w:bidi w:val="0"/>
              <w:rPr>
                <w:rtl/>
              </w:rPr>
            </w:pPr>
            <w:r>
              <w:t xml:space="preserve">  &lt;div&gt;</w:t>
            </w:r>
            <w:r>
              <w:rPr>
                <w:rFonts w:cs="IRANSansWeb(FaNum) Light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1</w:t>
            </w:r>
            <w:r>
              <w:t>&lt;/div&gt;</w:t>
            </w:r>
          </w:p>
          <w:p w14:paraId="46E14929" w14:textId="77777777" w:rsidR="00D84D5A" w:rsidRDefault="00D84D5A" w:rsidP="00D84D5A">
            <w:pPr>
              <w:pStyle w:val="code"/>
              <w:bidi w:val="0"/>
              <w:rPr>
                <w:rtl/>
              </w:rPr>
            </w:pPr>
            <w:r>
              <w:t xml:space="preserve">  &lt;p&gt;</w:t>
            </w:r>
            <w:r>
              <w:rPr>
                <w:rFonts w:cs="IRANSansWeb(FaNum) Light"/>
                <w:rtl/>
              </w:rPr>
              <w:t>پاراگراف 3</w:t>
            </w:r>
            <w:r>
              <w:t>&lt;/p&gt;</w:t>
            </w:r>
          </w:p>
          <w:p w14:paraId="4BC080F6" w14:textId="77777777" w:rsidR="00D84D5A" w:rsidRDefault="00D84D5A" w:rsidP="00D84D5A">
            <w:pPr>
              <w:pStyle w:val="code"/>
              <w:bidi w:val="0"/>
              <w:rPr>
                <w:rtl/>
              </w:rPr>
            </w:pPr>
            <w:r>
              <w:t xml:space="preserve">  &lt;span&gt;</w:t>
            </w:r>
            <w:r>
              <w:rPr>
                <w:rFonts w:cs="IRANSansWeb(FaNum) Light"/>
                <w:rtl/>
              </w:rPr>
              <w:t>اسپن 2</w:t>
            </w:r>
            <w:r>
              <w:t>&lt;/span&gt;</w:t>
            </w:r>
          </w:p>
          <w:p w14:paraId="332039C1" w14:textId="77777777" w:rsidR="00D84D5A" w:rsidRDefault="00D84D5A" w:rsidP="00D84D5A">
            <w:pPr>
              <w:pStyle w:val="code"/>
              <w:bidi w:val="0"/>
              <w:rPr>
                <w:rtl/>
              </w:rPr>
            </w:pPr>
            <w:r>
              <w:t xml:space="preserve">  &lt;p&gt;</w:t>
            </w:r>
            <w:r>
              <w:rPr>
                <w:rFonts w:cs="IRANSansWeb(FaNum) Light"/>
                <w:rtl/>
              </w:rPr>
              <w:t>پاراگراف 4</w:t>
            </w:r>
            <w:r>
              <w:t>&lt;/p&gt;</w:t>
            </w:r>
          </w:p>
          <w:p w14:paraId="76547987" w14:textId="77777777" w:rsidR="00D84D5A" w:rsidRDefault="00D84D5A" w:rsidP="00D84D5A">
            <w:pPr>
              <w:pStyle w:val="code"/>
              <w:bidi w:val="0"/>
            </w:pPr>
            <w:r>
              <w:t>&lt;/div&gt;</w:t>
            </w:r>
          </w:p>
          <w:p w14:paraId="21C716C6" w14:textId="77777777" w:rsidR="00D84D5A" w:rsidRDefault="00D84D5A" w:rsidP="00D84D5A">
            <w:pPr>
              <w:pStyle w:val="code"/>
              <w:bidi w:val="0"/>
              <w:rPr>
                <w:rtl/>
              </w:rPr>
            </w:pPr>
          </w:p>
          <w:p w14:paraId="6DC15E9A" w14:textId="77777777" w:rsidR="00D84D5A" w:rsidRDefault="00D84D5A" w:rsidP="00D84D5A">
            <w:pPr>
              <w:pStyle w:val="code"/>
              <w:bidi w:val="0"/>
            </w:pPr>
            <w:r>
              <w:t>&lt;style&gt;</w:t>
            </w:r>
          </w:p>
          <w:p w14:paraId="2E572E63" w14:textId="77777777" w:rsidR="00D84D5A" w:rsidRDefault="00D84D5A" w:rsidP="00D84D5A">
            <w:pPr>
              <w:pStyle w:val="code"/>
              <w:bidi w:val="0"/>
            </w:pPr>
            <w:r>
              <w:t>.container {</w:t>
            </w:r>
          </w:p>
          <w:p w14:paraId="619B49EE" w14:textId="77777777" w:rsidR="00D84D5A" w:rsidRDefault="00D84D5A" w:rsidP="00D84D5A">
            <w:pPr>
              <w:pStyle w:val="code"/>
              <w:bidi w:val="0"/>
            </w:pPr>
            <w:r>
              <w:t xml:space="preserve">  border: 2px solid #333;</w:t>
            </w:r>
          </w:p>
          <w:p w14:paraId="1D70119F" w14:textId="77777777" w:rsidR="00D84D5A" w:rsidRDefault="00D84D5A" w:rsidP="00D84D5A">
            <w:pPr>
              <w:pStyle w:val="code"/>
              <w:bidi w:val="0"/>
            </w:pPr>
            <w:r>
              <w:t xml:space="preserve">  padding: 15px;</w:t>
            </w:r>
          </w:p>
          <w:p w14:paraId="6F60B249" w14:textId="77777777" w:rsidR="00D84D5A" w:rsidRDefault="00D84D5A" w:rsidP="00D84D5A">
            <w:pPr>
              <w:pStyle w:val="code"/>
              <w:bidi w:val="0"/>
            </w:pPr>
            <w:r>
              <w:t xml:space="preserve">  margin: 10px;</w:t>
            </w:r>
          </w:p>
          <w:p w14:paraId="6BA49D31" w14:textId="77777777" w:rsidR="00D84D5A" w:rsidRDefault="00D84D5A" w:rsidP="00D84D5A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52F589D" w14:textId="77777777" w:rsidR="00D84D5A" w:rsidRDefault="00D84D5A" w:rsidP="00D84D5A">
            <w:pPr>
              <w:pStyle w:val="code"/>
              <w:bidi w:val="0"/>
              <w:rPr>
                <w:rtl/>
              </w:rPr>
            </w:pPr>
          </w:p>
          <w:p w14:paraId="24674399" w14:textId="77777777" w:rsidR="00D84D5A" w:rsidRDefault="00D84D5A" w:rsidP="00D84D5A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هر پاراگراف دوم از نوع خود</w:t>
            </w:r>
            <w:r>
              <w:t xml:space="preserve"> */</w:t>
            </w:r>
          </w:p>
          <w:p w14:paraId="2898FFC7" w14:textId="77777777" w:rsidR="00D84D5A" w:rsidRDefault="00D84D5A" w:rsidP="00D84D5A">
            <w:pPr>
              <w:pStyle w:val="code"/>
              <w:bidi w:val="0"/>
            </w:pPr>
            <w:r>
              <w:t>p:nth-of-type(2) {</w:t>
            </w:r>
          </w:p>
          <w:p w14:paraId="10993BCE" w14:textId="77777777" w:rsidR="00D84D5A" w:rsidRDefault="00D84D5A" w:rsidP="00D84D5A">
            <w:pPr>
              <w:pStyle w:val="code"/>
              <w:bidi w:val="0"/>
            </w:pPr>
            <w:r>
              <w:t xml:space="preserve">  background-color: gold;</w:t>
            </w:r>
          </w:p>
          <w:p w14:paraId="6197FE63" w14:textId="77777777" w:rsidR="00D84D5A" w:rsidRDefault="00D84D5A" w:rsidP="00D84D5A">
            <w:pPr>
              <w:pStyle w:val="code"/>
              <w:bidi w:val="0"/>
            </w:pPr>
            <w:r>
              <w:t xml:space="preserve">  padding: 8px;</w:t>
            </w:r>
          </w:p>
          <w:p w14:paraId="1F0710C8" w14:textId="77777777" w:rsidR="00D84D5A" w:rsidRDefault="00D84D5A" w:rsidP="00D84D5A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D1B82F3" w14:textId="77777777" w:rsidR="00D84D5A" w:rsidRDefault="00D84D5A" w:rsidP="00D84D5A">
            <w:pPr>
              <w:pStyle w:val="code"/>
              <w:bidi w:val="0"/>
              <w:rPr>
                <w:rtl/>
              </w:rPr>
            </w:pPr>
          </w:p>
          <w:p w14:paraId="537B8A41" w14:textId="77777777" w:rsidR="00D84D5A" w:rsidRDefault="00D84D5A" w:rsidP="00D84D5A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پاراگراف‌ها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فرد از نوع خود</w:t>
            </w:r>
            <w:r>
              <w:t xml:space="preserve"> */</w:t>
            </w:r>
          </w:p>
          <w:p w14:paraId="4573C1B2" w14:textId="77777777" w:rsidR="00D84D5A" w:rsidRDefault="00D84D5A" w:rsidP="00D84D5A">
            <w:pPr>
              <w:pStyle w:val="code"/>
              <w:bidi w:val="0"/>
            </w:pPr>
            <w:r>
              <w:t>p:nth-of-type(odd) {</w:t>
            </w:r>
          </w:p>
          <w:p w14:paraId="04DA9A97" w14:textId="77777777" w:rsidR="00D84D5A" w:rsidRDefault="00D84D5A" w:rsidP="00D84D5A">
            <w:pPr>
              <w:pStyle w:val="code"/>
              <w:bidi w:val="0"/>
            </w:pPr>
            <w:r>
              <w:t xml:space="preserve">  border-right: 3px solid blue;</w:t>
            </w:r>
          </w:p>
          <w:p w14:paraId="51694CED" w14:textId="77777777" w:rsidR="00D84D5A" w:rsidRDefault="00D84D5A" w:rsidP="00D84D5A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FB8F12B" w14:textId="77777777" w:rsidR="00D84D5A" w:rsidRDefault="00D84D5A" w:rsidP="00D84D5A">
            <w:pPr>
              <w:pStyle w:val="code"/>
              <w:bidi w:val="0"/>
              <w:rPr>
                <w:rtl/>
              </w:rPr>
            </w:pPr>
          </w:p>
          <w:p w14:paraId="0508ECFF" w14:textId="77777777" w:rsidR="00D84D5A" w:rsidRDefault="00D84D5A" w:rsidP="00D84D5A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/* </w:t>
            </w:r>
            <w:r>
              <w:rPr>
                <w:rFonts w:cs="IRANSansWeb(FaNum) Light"/>
                <w:rtl/>
              </w:rPr>
              <w:t>پاراگراف‌ها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زوج از نوع خود</w:t>
            </w:r>
            <w:r>
              <w:t xml:space="preserve"> */</w:t>
            </w:r>
          </w:p>
          <w:p w14:paraId="4278951B" w14:textId="77777777" w:rsidR="00D84D5A" w:rsidRDefault="00D84D5A" w:rsidP="00D84D5A">
            <w:pPr>
              <w:pStyle w:val="code"/>
              <w:bidi w:val="0"/>
            </w:pPr>
            <w:r>
              <w:t>p:nth-of-type(even) {</w:t>
            </w:r>
          </w:p>
          <w:p w14:paraId="26FCF591" w14:textId="77777777" w:rsidR="00D84D5A" w:rsidRDefault="00D84D5A" w:rsidP="00D84D5A">
            <w:pPr>
              <w:pStyle w:val="code"/>
              <w:bidi w:val="0"/>
            </w:pPr>
            <w:r>
              <w:t xml:space="preserve">  border-left: 3px solid green;</w:t>
            </w:r>
          </w:p>
          <w:p w14:paraId="51657D76" w14:textId="77777777" w:rsidR="00D84D5A" w:rsidRDefault="00D84D5A" w:rsidP="00D84D5A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D8B0424" w14:textId="77777777" w:rsidR="00D84D5A" w:rsidRDefault="00D84D5A" w:rsidP="00D84D5A">
            <w:pPr>
              <w:pStyle w:val="code"/>
              <w:bidi w:val="0"/>
              <w:rPr>
                <w:rtl/>
              </w:rPr>
            </w:pPr>
          </w:p>
          <w:p w14:paraId="192A9E9D" w14:textId="77777777" w:rsidR="00D84D5A" w:rsidRDefault="00D84D5A" w:rsidP="00D84D5A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اسپن دوم از نوع خود</w:t>
            </w:r>
            <w:r>
              <w:t xml:space="preserve"> */</w:t>
            </w:r>
          </w:p>
          <w:p w14:paraId="1313B618" w14:textId="77777777" w:rsidR="00D84D5A" w:rsidRDefault="00D84D5A" w:rsidP="00D84D5A">
            <w:pPr>
              <w:pStyle w:val="code"/>
              <w:bidi w:val="0"/>
            </w:pPr>
            <w:r>
              <w:t>span:nth-of-type(2) {</w:t>
            </w:r>
          </w:p>
          <w:p w14:paraId="763D6E03" w14:textId="77777777" w:rsidR="00D84D5A" w:rsidRDefault="00D84D5A" w:rsidP="00D84D5A">
            <w:pPr>
              <w:pStyle w:val="code"/>
              <w:bidi w:val="0"/>
            </w:pPr>
            <w:r>
              <w:t xml:space="preserve">  background-color: lightcoral;</w:t>
            </w:r>
          </w:p>
          <w:p w14:paraId="2DB26B3E" w14:textId="77777777" w:rsidR="00D84D5A" w:rsidRDefault="00D84D5A" w:rsidP="00D84D5A">
            <w:pPr>
              <w:pStyle w:val="code"/>
              <w:bidi w:val="0"/>
            </w:pPr>
            <w:r>
              <w:t xml:space="preserve">  padding: 8px;</w:t>
            </w:r>
          </w:p>
          <w:p w14:paraId="30C8F0A2" w14:textId="77777777" w:rsidR="00D84D5A" w:rsidRDefault="00D84D5A" w:rsidP="00D84D5A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74E6780" w14:textId="27C438CA" w:rsidR="00D84D5A" w:rsidRDefault="00D84D5A" w:rsidP="00D84D5A">
            <w:pPr>
              <w:pStyle w:val="code"/>
              <w:bidi w:val="0"/>
            </w:pPr>
            <w:r>
              <w:t>&lt;/style&gt;</w:t>
            </w:r>
          </w:p>
        </w:tc>
      </w:tr>
    </w:tbl>
    <w:p w14:paraId="71886A5F" w14:textId="493AD087" w:rsidR="00D84D5A" w:rsidRPr="00D84D5A" w:rsidRDefault="00D84D5A" w:rsidP="00D84D5A">
      <w:pPr>
        <w:pStyle w:val="code"/>
      </w:pPr>
      <w:hyperlink r:id="rId359" w:history="1">
        <w:r w:rsidRPr="00D84D5A">
          <w:rPr>
            <w:rStyle w:val="Hyperlink"/>
          </w:rPr>
          <w:t>Nth-of-type</w:t>
        </w:r>
      </w:hyperlink>
    </w:p>
    <w:p w14:paraId="06BE4687" w14:textId="68EB2179" w:rsidR="00D84D5A" w:rsidRDefault="00D84D5A" w:rsidP="00D84D5A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4CA451CE" w14:textId="77777777" w:rsidR="00D84D5A" w:rsidRDefault="00D84D5A" w:rsidP="00D84D5A">
      <w:pPr>
        <w:rPr>
          <w:rtl/>
        </w:rPr>
      </w:pPr>
      <w:r>
        <w:rPr>
          <w:rtl/>
        </w:rPr>
        <w:t>- پاراگراف 2: طلا</w:t>
      </w:r>
      <w:r>
        <w:rPr>
          <w:rFonts w:hint="cs"/>
          <w:rtl/>
        </w:rPr>
        <w:t>یی</w:t>
      </w:r>
      <w:r>
        <w:rPr>
          <w:rtl/>
        </w:rPr>
        <w:t xml:space="preserve"> (دوم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پاراگراف)</w:t>
      </w:r>
    </w:p>
    <w:p w14:paraId="56E31E7B" w14:textId="77777777" w:rsidR="00D84D5A" w:rsidRDefault="00D84D5A" w:rsidP="00D84D5A">
      <w:pPr>
        <w:rPr>
          <w:rtl/>
        </w:rPr>
      </w:pPr>
      <w:r>
        <w:rPr>
          <w:rtl/>
        </w:rPr>
        <w:t>- پاراگراف 1 و 3: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آب</w:t>
      </w:r>
      <w:r>
        <w:rPr>
          <w:rFonts w:hint="cs"/>
          <w:rtl/>
        </w:rPr>
        <w:t>ی</w:t>
      </w:r>
      <w:r>
        <w:rPr>
          <w:rtl/>
        </w:rPr>
        <w:t xml:space="preserve"> (پاراگراف‌ها</w:t>
      </w:r>
      <w:r>
        <w:rPr>
          <w:rFonts w:hint="cs"/>
          <w:rtl/>
        </w:rPr>
        <w:t>ی</w:t>
      </w:r>
      <w:r>
        <w:rPr>
          <w:rtl/>
        </w:rPr>
        <w:t xml:space="preserve"> فرد)</w:t>
      </w:r>
    </w:p>
    <w:p w14:paraId="62153BEF" w14:textId="77777777" w:rsidR="00D84D5A" w:rsidRDefault="00D84D5A" w:rsidP="00D84D5A">
      <w:pPr>
        <w:rPr>
          <w:rtl/>
        </w:rPr>
      </w:pPr>
      <w:r>
        <w:rPr>
          <w:rtl/>
        </w:rPr>
        <w:t>- پاراگراف 2 و 4: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سبز (پاراگراف‌ها</w:t>
      </w:r>
      <w:r>
        <w:rPr>
          <w:rFonts w:hint="cs"/>
          <w:rtl/>
        </w:rPr>
        <w:t>ی</w:t>
      </w:r>
      <w:r>
        <w:rPr>
          <w:rtl/>
        </w:rPr>
        <w:t xml:space="preserve"> زوج)</w:t>
      </w:r>
    </w:p>
    <w:p w14:paraId="371A8B2F" w14:textId="63A92533" w:rsidR="00D84D5A" w:rsidRDefault="00D84D5A" w:rsidP="00D84D5A">
      <w:r>
        <w:rPr>
          <w:rtl/>
        </w:rPr>
        <w:t>- اسپن 2: قرمز روشن (دوم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اسپن)</w:t>
      </w:r>
    </w:p>
    <w:p w14:paraId="4CF30D6E" w14:textId="2621365A" w:rsidR="00F40B17" w:rsidRDefault="00F40B17" w:rsidP="00AC7093">
      <w:pPr>
        <w:pStyle w:val="bold"/>
      </w:pPr>
      <w:r>
        <w:t>Nth-last-of-type</w:t>
      </w:r>
      <w:r w:rsidR="00CF3B1B">
        <w:t>()</w:t>
      </w:r>
    </w:p>
    <w:p w14:paraId="686C066F" w14:textId="77777777" w:rsidR="00D84D5A" w:rsidRDefault="00D84D5A" w:rsidP="00D84D5A">
      <w:pPr>
        <w:rPr>
          <w:rtl/>
        </w:rPr>
      </w:pPr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:</w:t>
      </w:r>
    </w:p>
    <w:p w14:paraId="1865A01A" w14:textId="54BF1DEA" w:rsidR="00D84D5A" w:rsidRDefault="00D84D5A" w:rsidP="00D84D5A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سلکتور مانند </w:t>
      </w:r>
      <w:r>
        <w:t>nth-of-type</w:t>
      </w:r>
      <w:r>
        <w:rPr>
          <w:rtl/>
        </w:rPr>
        <w:t xml:space="preserve"> است اما شمارش از انتها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المان‌ها</w:t>
      </w:r>
      <w:r>
        <w:rPr>
          <w:rFonts w:hint="cs"/>
          <w:rtl/>
        </w:rPr>
        <w:t>ی</w:t>
      </w:r>
      <w:r>
        <w:rPr>
          <w:rtl/>
        </w:rPr>
        <w:t xml:space="preserve"> هم نوع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4D5A" w14:paraId="6485A3CC" w14:textId="77777777" w:rsidTr="00D84D5A">
        <w:tc>
          <w:tcPr>
            <w:tcW w:w="9350" w:type="dxa"/>
          </w:tcPr>
          <w:p w14:paraId="4C2E6241" w14:textId="77777777" w:rsidR="00D84D5A" w:rsidRDefault="00D84D5A" w:rsidP="00D84D5A">
            <w:pPr>
              <w:pStyle w:val="code"/>
              <w:bidi w:val="0"/>
            </w:pPr>
            <w:r>
              <w:t>&lt;div class="content"&gt;</w:t>
            </w:r>
          </w:p>
          <w:p w14:paraId="2A7C307B" w14:textId="77777777" w:rsidR="00D84D5A" w:rsidRDefault="00D84D5A" w:rsidP="00D84D5A">
            <w:pPr>
              <w:pStyle w:val="code"/>
              <w:bidi w:val="0"/>
              <w:rPr>
                <w:rtl/>
              </w:rPr>
            </w:pPr>
            <w:r>
              <w:t xml:space="preserve">  &lt;p&gt;</w:t>
            </w:r>
            <w:r>
              <w:rPr>
                <w:rFonts w:cs="IRANSansWeb(FaNum) Light"/>
                <w:rtl/>
              </w:rPr>
              <w:t>پاراگراف اول (چهارم از آخر)</w:t>
            </w:r>
            <w:r>
              <w:t>&lt;/p&gt;</w:t>
            </w:r>
          </w:p>
          <w:p w14:paraId="795CA27E" w14:textId="77777777" w:rsidR="00D84D5A" w:rsidRDefault="00D84D5A" w:rsidP="00D84D5A">
            <w:pPr>
              <w:pStyle w:val="code"/>
              <w:bidi w:val="0"/>
              <w:rPr>
                <w:rtl/>
              </w:rPr>
            </w:pPr>
            <w:r>
              <w:t xml:space="preserve">  &lt;span&gt;</w:t>
            </w:r>
            <w:r>
              <w:rPr>
                <w:rFonts w:cs="IRANSansWeb(FaNum) Light"/>
                <w:rtl/>
              </w:rPr>
              <w:t>اسپن اول (دوم از آخر)</w:t>
            </w:r>
            <w:r>
              <w:t>&lt;/span&gt;</w:t>
            </w:r>
          </w:p>
          <w:p w14:paraId="71D2A45F" w14:textId="77777777" w:rsidR="00D84D5A" w:rsidRDefault="00D84D5A" w:rsidP="00D84D5A">
            <w:pPr>
              <w:pStyle w:val="code"/>
              <w:bidi w:val="0"/>
              <w:rPr>
                <w:rtl/>
              </w:rPr>
            </w:pPr>
            <w:r>
              <w:t xml:space="preserve">  &lt;div&gt;</w:t>
            </w:r>
            <w:r>
              <w:rPr>
                <w:rFonts w:cs="IRANSansWeb(FaNum) Light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اول</w:t>
            </w:r>
            <w:r>
              <w:t>&lt;/div&gt;</w:t>
            </w:r>
          </w:p>
          <w:p w14:paraId="38F8C03B" w14:textId="77777777" w:rsidR="00D84D5A" w:rsidRDefault="00D84D5A" w:rsidP="00D84D5A">
            <w:pPr>
              <w:pStyle w:val="code"/>
              <w:bidi w:val="0"/>
              <w:rPr>
                <w:rtl/>
              </w:rPr>
            </w:pPr>
            <w:r>
              <w:t xml:space="preserve">  &lt;p&gt;</w:t>
            </w:r>
            <w:r>
              <w:rPr>
                <w:rFonts w:cs="IRANSansWeb(FaNum) Light"/>
                <w:rtl/>
              </w:rPr>
              <w:t>پاراگراف دوم (سوم از آخر)</w:t>
            </w:r>
            <w:r>
              <w:t>&lt;/p&gt;</w:t>
            </w:r>
          </w:p>
          <w:p w14:paraId="39F36AAE" w14:textId="77777777" w:rsidR="00D84D5A" w:rsidRDefault="00D84D5A" w:rsidP="00D84D5A">
            <w:pPr>
              <w:pStyle w:val="code"/>
              <w:bidi w:val="0"/>
              <w:rPr>
                <w:rtl/>
              </w:rPr>
            </w:pPr>
            <w:r>
              <w:t xml:space="preserve">  &lt;span&gt;</w:t>
            </w:r>
            <w:r>
              <w:rPr>
                <w:rFonts w:cs="IRANSansWeb(FaNum) Light"/>
                <w:rtl/>
              </w:rPr>
              <w:t>اسپن دوم (اول از آخر)</w:t>
            </w:r>
            <w:r>
              <w:t>&lt;/span&gt;</w:t>
            </w:r>
          </w:p>
          <w:p w14:paraId="4A50677B" w14:textId="77777777" w:rsidR="00D84D5A" w:rsidRDefault="00D84D5A" w:rsidP="00D84D5A">
            <w:pPr>
              <w:pStyle w:val="code"/>
              <w:bidi w:val="0"/>
              <w:rPr>
                <w:rtl/>
              </w:rPr>
            </w:pPr>
            <w:r>
              <w:t xml:space="preserve">  &lt;p&gt;</w:t>
            </w:r>
            <w:r>
              <w:rPr>
                <w:rFonts w:cs="IRANSansWeb(FaNum) Light"/>
                <w:rtl/>
              </w:rPr>
              <w:t>پاراگراف سوم (دوم از آخر)</w:t>
            </w:r>
            <w:r>
              <w:t>&lt;/p&gt;</w:t>
            </w:r>
          </w:p>
          <w:p w14:paraId="099EC476" w14:textId="77777777" w:rsidR="00D84D5A" w:rsidRDefault="00D84D5A" w:rsidP="00D84D5A">
            <w:pPr>
              <w:pStyle w:val="code"/>
              <w:bidi w:val="0"/>
              <w:rPr>
                <w:rtl/>
              </w:rPr>
            </w:pPr>
            <w:r>
              <w:t xml:space="preserve">  &lt;p&gt;</w:t>
            </w:r>
            <w:r>
              <w:rPr>
                <w:rFonts w:cs="IRANSansWeb(FaNum) Light"/>
                <w:rtl/>
              </w:rPr>
              <w:t>پاراگراف چهارم (اول از آخر)</w:t>
            </w:r>
            <w:r>
              <w:t>&lt;/p&gt;</w:t>
            </w:r>
          </w:p>
          <w:p w14:paraId="2AE39020" w14:textId="77777777" w:rsidR="00D84D5A" w:rsidRDefault="00D84D5A" w:rsidP="00D84D5A">
            <w:pPr>
              <w:pStyle w:val="code"/>
              <w:bidi w:val="0"/>
            </w:pPr>
            <w:r>
              <w:t>&lt;/div&gt;</w:t>
            </w:r>
          </w:p>
          <w:p w14:paraId="771CEA5F" w14:textId="77777777" w:rsidR="00D84D5A" w:rsidRDefault="00D84D5A" w:rsidP="00D84D5A">
            <w:pPr>
              <w:pStyle w:val="code"/>
              <w:bidi w:val="0"/>
              <w:rPr>
                <w:rtl/>
              </w:rPr>
            </w:pPr>
          </w:p>
          <w:p w14:paraId="2B583B0B" w14:textId="77777777" w:rsidR="00D84D5A" w:rsidRDefault="00D84D5A" w:rsidP="00D84D5A">
            <w:pPr>
              <w:pStyle w:val="code"/>
              <w:bidi w:val="0"/>
            </w:pPr>
            <w:r>
              <w:t>&lt;style&gt;</w:t>
            </w:r>
          </w:p>
          <w:p w14:paraId="72DDEAA3" w14:textId="77777777" w:rsidR="00D84D5A" w:rsidRDefault="00D84D5A" w:rsidP="00D84D5A">
            <w:pPr>
              <w:pStyle w:val="code"/>
              <w:bidi w:val="0"/>
            </w:pPr>
            <w:r>
              <w:t>.content {</w:t>
            </w:r>
          </w:p>
          <w:p w14:paraId="467F60A8" w14:textId="77777777" w:rsidR="00D84D5A" w:rsidRDefault="00D84D5A" w:rsidP="00D84D5A">
            <w:pPr>
              <w:pStyle w:val="code"/>
              <w:bidi w:val="0"/>
            </w:pPr>
            <w:r>
              <w:t xml:space="preserve">  border: 2px solid #666;</w:t>
            </w:r>
          </w:p>
          <w:p w14:paraId="1FABE72C" w14:textId="77777777" w:rsidR="00D84D5A" w:rsidRDefault="00D84D5A" w:rsidP="00D84D5A">
            <w:pPr>
              <w:pStyle w:val="code"/>
              <w:bidi w:val="0"/>
            </w:pPr>
            <w:r>
              <w:t xml:space="preserve">  padding: 15px;</w:t>
            </w:r>
          </w:p>
          <w:p w14:paraId="20D04A2B" w14:textId="77777777" w:rsidR="00D84D5A" w:rsidRDefault="00D84D5A" w:rsidP="00D84D5A">
            <w:pPr>
              <w:pStyle w:val="code"/>
              <w:bidi w:val="0"/>
            </w:pPr>
            <w:r>
              <w:lastRenderedPageBreak/>
              <w:t xml:space="preserve">  margin: 10px;</w:t>
            </w:r>
          </w:p>
          <w:p w14:paraId="71BA1C86" w14:textId="77777777" w:rsidR="00D84D5A" w:rsidRDefault="00D84D5A" w:rsidP="00D84D5A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BE536C5" w14:textId="77777777" w:rsidR="00D84D5A" w:rsidRDefault="00D84D5A" w:rsidP="00D84D5A">
            <w:pPr>
              <w:pStyle w:val="code"/>
              <w:bidi w:val="0"/>
              <w:rPr>
                <w:rtl/>
              </w:rPr>
            </w:pPr>
          </w:p>
          <w:p w14:paraId="7372E13B" w14:textId="77777777" w:rsidR="00D84D5A" w:rsidRDefault="00D84D5A" w:rsidP="00D84D5A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پاراگراف اول از آخر</w:t>
            </w:r>
            <w:r>
              <w:t xml:space="preserve"> */</w:t>
            </w:r>
          </w:p>
          <w:p w14:paraId="19378115" w14:textId="77777777" w:rsidR="00D84D5A" w:rsidRDefault="00D84D5A" w:rsidP="00D84D5A">
            <w:pPr>
              <w:pStyle w:val="code"/>
              <w:bidi w:val="0"/>
            </w:pPr>
            <w:r>
              <w:t>p:nth-last-of-type(1) {</w:t>
            </w:r>
          </w:p>
          <w:p w14:paraId="015FC4CB" w14:textId="77777777" w:rsidR="00D84D5A" w:rsidRDefault="00D84D5A" w:rsidP="00D84D5A">
            <w:pPr>
              <w:pStyle w:val="code"/>
              <w:bidi w:val="0"/>
            </w:pPr>
            <w:r>
              <w:t xml:space="preserve">  background-color: lightgreen;</w:t>
            </w:r>
          </w:p>
          <w:p w14:paraId="520D6222" w14:textId="77777777" w:rsidR="00D84D5A" w:rsidRDefault="00D84D5A" w:rsidP="00D84D5A">
            <w:pPr>
              <w:pStyle w:val="code"/>
              <w:bidi w:val="0"/>
            </w:pPr>
            <w:r>
              <w:t xml:space="preserve">  padding: 8px;</w:t>
            </w:r>
          </w:p>
          <w:p w14:paraId="667A89A4" w14:textId="77777777" w:rsidR="00D84D5A" w:rsidRDefault="00D84D5A" w:rsidP="00D84D5A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5FF5556" w14:textId="77777777" w:rsidR="00D84D5A" w:rsidRDefault="00D84D5A" w:rsidP="00D84D5A">
            <w:pPr>
              <w:pStyle w:val="code"/>
              <w:bidi w:val="0"/>
              <w:rPr>
                <w:rtl/>
              </w:rPr>
            </w:pPr>
          </w:p>
          <w:p w14:paraId="2F798847" w14:textId="77777777" w:rsidR="00D84D5A" w:rsidRDefault="00D84D5A" w:rsidP="00D84D5A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پاراگراف دوم از آخر</w:t>
            </w:r>
            <w:r>
              <w:t xml:space="preserve"> */</w:t>
            </w:r>
          </w:p>
          <w:p w14:paraId="646DE2EF" w14:textId="77777777" w:rsidR="00D84D5A" w:rsidRDefault="00D84D5A" w:rsidP="00D84D5A">
            <w:pPr>
              <w:pStyle w:val="code"/>
              <w:bidi w:val="0"/>
            </w:pPr>
            <w:r>
              <w:t>p:nth-last-of-type(2) {</w:t>
            </w:r>
          </w:p>
          <w:p w14:paraId="66A7CE2D" w14:textId="77777777" w:rsidR="00D84D5A" w:rsidRDefault="00D84D5A" w:rsidP="00D84D5A">
            <w:pPr>
              <w:pStyle w:val="code"/>
              <w:bidi w:val="0"/>
            </w:pPr>
            <w:r>
              <w:t xml:space="preserve">  background-color: lightblue;</w:t>
            </w:r>
          </w:p>
          <w:p w14:paraId="4E9D8F01" w14:textId="77777777" w:rsidR="00D84D5A" w:rsidRDefault="00D84D5A" w:rsidP="00D84D5A">
            <w:pPr>
              <w:pStyle w:val="code"/>
              <w:bidi w:val="0"/>
            </w:pPr>
            <w:r>
              <w:t xml:space="preserve">  padding: 8px;</w:t>
            </w:r>
          </w:p>
          <w:p w14:paraId="0D840078" w14:textId="77777777" w:rsidR="00D84D5A" w:rsidRDefault="00D84D5A" w:rsidP="00D84D5A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C12ACAD" w14:textId="77777777" w:rsidR="00D84D5A" w:rsidRDefault="00D84D5A" w:rsidP="00D84D5A">
            <w:pPr>
              <w:pStyle w:val="code"/>
              <w:bidi w:val="0"/>
              <w:rPr>
                <w:rtl/>
              </w:rPr>
            </w:pPr>
          </w:p>
          <w:p w14:paraId="13771B5A" w14:textId="77777777" w:rsidR="00D84D5A" w:rsidRDefault="00D84D5A" w:rsidP="00D84D5A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پاراگراف سوم از آخر</w:t>
            </w:r>
            <w:r>
              <w:t xml:space="preserve"> */</w:t>
            </w:r>
          </w:p>
          <w:p w14:paraId="5B610F81" w14:textId="77777777" w:rsidR="00D84D5A" w:rsidRDefault="00D84D5A" w:rsidP="00D84D5A">
            <w:pPr>
              <w:pStyle w:val="code"/>
              <w:bidi w:val="0"/>
            </w:pPr>
            <w:r>
              <w:t>p:nth-last-of-type(3) {</w:t>
            </w:r>
          </w:p>
          <w:p w14:paraId="359CB077" w14:textId="77777777" w:rsidR="00D84D5A" w:rsidRDefault="00D84D5A" w:rsidP="00D84D5A">
            <w:pPr>
              <w:pStyle w:val="code"/>
              <w:bidi w:val="0"/>
            </w:pPr>
            <w:r>
              <w:t xml:space="preserve">  background-color: lightyellow;</w:t>
            </w:r>
          </w:p>
          <w:p w14:paraId="572A8E96" w14:textId="77777777" w:rsidR="00D84D5A" w:rsidRDefault="00D84D5A" w:rsidP="00D84D5A">
            <w:pPr>
              <w:pStyle w:val="code"/>
              <w:bidi w:val="0"/>
            </w:pPr>
            <w:r>
              <w:t xml:space="preserve">  padding: 8px;</w:t>
            </w:r>
          </w:p>
          <w:p w14:paraId="16ACE3AA" w14:textId="77777777" w:rsidR="00D84D5A" w:rsidRDefault="00D84D5A" w:rsidP="00D84D5A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1A6BC11" w14:textId="77777777" w:rsidR="00D84D5A" w:rsidRDefault="00D84D5A" w:rsidP="00D84D5A">
            <w:pPr>
              <w:pStyle w:val="code"/>
              <w:bidi w:val="0"/>
              <w:rPr>
                <w:rtl/>
              </w:rPr>
            </w:pPr>
          </w:p>
          <w:p w14:paraId="74897A57" w14:textId="77777777" w:rsidR="00D84D5A" w:rsidRDefault="00D84D5A" w:rsidP="00D84D5A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اسپن اول از آخر</w:t>
            </w:r>
            <w:r>
              <w:t xml:space="preserve"> */</w:t>
            </w:r>
          </w:p>
          <w:p w14:paraId="59275537" w14:textId="77777777" w:rsidR="00D84D5A" w:rsidRDefault="00D84D5A" w:rsidP="00D84D5A">
            <w:pPr>
              <w:pStyle w:val="code"/>
              <w:bidi w:val="0"/>
            </w:pPr>
            <w:r>
              <w:t>span:nth-last-of-type(1) {</w:t>
            </w:r>
          </w:p>
          <w:p w14:paraId="54FCFCDD" w14:textId="77777777" w:rsidR="00D84D5A" w:rsidRDefault="00D84D5A" w:rsidP="00D84D5A">
            <w:pPr>
              <w:pStyle w:val="code"/>
              <w:bidi w:val="0"/>
            </w:pPr>
            <w:r>
              <w:t xml:space="preserve">  border: 2px solid red;</w:t>
            </w:r>
          </w:p>
          <w:p w14:paraId="087D9AFB" w14:textId="77777777" w:rsidR="00D84D5A" w:rsidRDefault="00D84D5A" w:rsidP="00D84D5A">
            <w:pPr>
              <w:pStyle w:val="code"/>
              <w:bidi w:val="0"/>
            </w:pPr>
            <w:r>
              <w:t xml:space="preserve">  padding: 5px;</w:t>
            </w:r>
          </w:p>
          <w:p w14:paraId="55AF49DA" w14:textId="77777777" w:rsidR="00D84D5A" w:rsidRDefault="00D84D5A" w:rsidP="00D84D5A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7B8B85D" w14:textId="40B112A7" w:rsidR="00D84D5A" w:rsidRDefault="00D84D5A" w:rsidP="00D84D5A">
            <w:pPr>
              <w:pStyle w:val="code"/>
              <w:bidi w:val="0"/>
              <w:rPr>
                <w:rtl/>
              </w:rPr>
            </w:pPr>
            <w:r>
              <w:t>&lt;/style&gt;</w:t>
            </w:r>
          </w:p>
        </w:tc>
      </w:tr>
    </w:tbl>
    <w:p w14:paraId="707EB666" w14:textId="4E1E1D0D" w:rsidR="00D84D5A" w:rsidRDefault="00D84D5A" w:rsidP="00D84D5A">
      <w:hyperlink r:id="rId360" w:history="1">
        <w:r w:rsidRPr="00D84D5A">
          <w:rPr>
            <w:rStyle w:val="Hyperlink"/>
          </w:rPr>
          <w:t>Nth-last-of-type</w:t>
        </w:r>
      </w:hyperlink>
    </w:p>
    <w:p w14:paraId="122E2AC2" w14:textId="281D9C64" w:rsidR="00D84D5A" w:rsidRDefault="00D84D5A" w:rsidP="00D84D5A">
      <w:pPr>
        <w:rPr>
          <w:rtl/>
        </w:rPr>
      </w:pPr>
      <w:r>
        <w:rPr>
          <w:rtl/>
        </w:rPr>
        <w:t>*نت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102B0602" w14:textId="77777777" w:rsidR="00D84D5A" w:rsidRDefault="00D84D5A" w:rsidP="00D84D5A">
      <w:pPr>
        <w:rPr>
          <w:rtl/>
        </w:rPr>
      </w:pPr>
      <w:r>
        <w:rPr>
          <w:rtl/>
        </w:rPr>
        <w:t>- پاراگراف 4: سبز روشن (اول از آخر)</w:t>
      </w:r>
    </w:p>
    <w:p w14:paraId="5D9230AC" w14:textId="77777777" w:rsidR="00D84D5A" w:rsidRDefault="00D84D5A" w:rsidP="00D84D5A">
      <w:pPr>
        <w:rPr>
          <w:rtl/>
        </w:rPr>
      </w:pPr>
      <w:r>
        <w:rPr>
          <w:rtl/>
        </w:rPr>
        <w:t>- پاراگراف 3: آب</w:t>
      </w:r>
      <w:r>
        <w:rPr>
          <w:rFonts w:hint="cs"/>
          <w:rtl/>
        </w:rPr>
        <w:t>ی</w:t>
      </w:r>
      <w:r>
        <w:rPr>
          <w:rtl/>
        </w:rPr>
        <w:t xml:space="preserve"> روشن (دوم از آخر)</w:t>
      </w:r>
    </w:p>
    <w:p w14:paraId="4C622E4B" w14:textId="77777777" w:rsidR="00D84D5A" w:rsidRDefault="00D84D5A" w:rsidP="00D84D5A">
      <w:pPr>
        <w:rPr>
          <w:rtl/>
        </w:rPr>
      </w:pPr>
      <w:r>
        <w:rPr>
          <w:rtl/>
        </w:rPr>
        <w:t>- پاراگراف 2: زرد روشن (سوم از آخر)</w:t>
      </w:r>
    </w:p>
    <w:p w14:paraId="5C526E51" w14:textId="6D96DE17" w:rsidR="00D84D5A" w:rsidRDefault="00D84D5A" w:rsidP="00D84D5A">
      <w:r>
        <w:rPr>
          <w:rtl/>
        </w:rPr>
        <w:t>- اسپن 2: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قرمز (اول از آخر)</w:t>
      </w:r>
    </w:p>
    <w:p w14:paraId="60E1FD7C" w14:textId="77777777" w:rsidR="00F40B17" w:rsidRDefault="00F40B17" w:rsidP="00AC7093">
      <w:pPr>
        <w:pStyle w:val="bold"/>
      </w:pPr>
      <w:r>
        <w:t>Enabled</w:t>
      </w:r>
    </w:p>
    <w:p w14:paraId="622BE7EE" w14:textId="77777777" w:rsidR="00DD2998" w:rsidRPr="00A50448" w:rsidRDefault="00DD2998" w:rsidP="00DD2998">
      <w:pPr>
        <w:rPr>
          <w:rtl/>
        </w:rPr>
      </w:pPr>
      <w:r w:rsidRPr="00A50448">
        <w:rPr>
          <w:rtl/>
          <w:lang w:bidi="ar-SA"/>
        </w:rPr>
        <w:t>توض</w:t>
      </w:r>
      <w:r w:rsidRPr="00A50448">
        <w:rPr>
          <w:rFonts w:hint="cs"/>
          <w:rtl/>
          <w:lang w:bidi="ar-SA"/>
        </w:rPr>
        <w:t>ی</w:t>
      </w:r>
      <w:r w:rsidRPr="00A50448">
        <w:rPr>
          <w:rFonts w:hint="eastAsia"/>
          <w:rtl/>
          <w:lang w:bidi="ar-SA"/>
        </w:rPr>
        <w:t>ح</w:t>
      </w:r>
      <w:r w:rsidRPr="00A50448">
        <w:rPr>
          <w:rtl/>
          <w:lang w:bidi="ar-SA"/>
        </w:rPr>
        <w:t>:</w:t>
      </w:r>
    </w:p>
    <w:p w14:paraId="1BFA08AF" w14:textId="13D9EB71" w:rsidR="00DD2998" w:rsidRDefault="00DD2998" w:rsidP="00DD2998">
      <w:pPr>
        <w:pStyle w:val="bold"/>
        <w:rPr>
          <w:szCs w:val="24"/>
          <w:lang w:bidi="ar-SA"/>
        </w:rPr>
      </w:pPr>
      <w:r w:rsidRPr="00A50448">
        <w:rPr>
          <w:rFonts w:hint="eastAsia"/>
          <w:szCs w:val="24"/>
          <w:rtl/>
          <w:lang w:bidi="ar-SA"/>
        </w:rPr>
        <w:t>ا</w:t>
      </w:r>
      <w:r w:rsidRPr="00A50448">
        <w:rPr>
          <w:rFonts w:hint="cs"/>
          <w:szCs w:val="24"/>
          <w:rtl/>
          <w:lang w:bidi="ar-SA"/>
        </w:rPr>
        <w:t>ی</w:t>
      </w:r>
      <w:r w:rsidRPr="00A50448">
        <w:rPr>
          <w:rFonts w:hint="eastAsia"/>
          <w:szCs w:val="24"/>
          <w:rtl/>
          <w:lang w:bidi="ar-SA"/>
        </w:rPr>
        <w:t>ن</w:t>
      </w:r>
      <w:r w:rsidRPr="00A50448">
        <w:rPr>
          <w:szCs w:val="24"/>
          <w:rtl/>
          <w:lang w:bidi="ar-SA"/>
        </w:rPr>
        <w:t xml:space="preserve"> سلکتور المان‌ها</w:t>
      </w:r>
      <w:r w:rsidRPr="00A50448">
        <w:rPr>
          <w:rFonts w:hint="cs"/>
          <w:szCs w:val="24"/>
          <w:rtl/>
          <w:lang w:bidi="ar-SA"/>
        </w:rPr>
        <w:t>ی</w:t>
      </w:r>
      <w:r w:rsidRPr="00A50448">
        <w:rPr>
          <w:szCs w:val="24"/>
          <w:rtl/>
          <w:lang w:bidi="ar-SA"/>
        </w:rPr>
        <w:t xml:space="preserve"> فرم را که فعال و قابل استفاده هستند انتخاب م</w:t>
      </w:r>
      <w:r w:rsidRPr="00A50448">
        <w:rPr>
          <w:rFonts w:hint="cs"/>
          <w:szCs w:val="24"/>
          <w:rtl/>
          <w:lang w:bidi="ar-SA"/>
        </w:rPr>
        <w:t>ی‌</w:t>
      </w:r>
      <w:r w:rsidRPr="00A50448">
        <w:rPr>
          <w:rFonts w:hint="eastAsia"/>
          <w:szCs w:val="24"/>
          <w:rtl/>
          <w:lang w:bidi="ar-SA"/>
        </w:rPr>
        <w:t>کند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2998" w14:paraId="78E0B457" w14:textId="77777777" w:rsidTr="00DD2998">
        <w:tc>
          <w:tcPr>
            <w:tcW w:w="9350" w:type="dxa"/>
          </w:tcPr>
          <w:p w14:paraId="37AD4F70" w14:textId="77777777" w:rsidR="00DD2998" w:rsidRDefault="00DD2998" w:rsidP="00DD2998">
            <w:pPr>
              <w:pStyle w:val="code"/>
              <w:bidi w:val="0"/>
              <w:rPr>
                <w:rtl/>
              </w:rPr>
            </w:pPr>
            <w:r>
              <w:lastRenderedPageBreak/>
              <w:t>&lt;input type="text" placeholder="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نپوت</w:t>
            </w:r>
            <w:r>
              <w:rPr>
                <w:rFonts w:cs="IRANSansWeb(FaNum) Light"/>
                <w:rtl/>
              </w:rPr>
              <w:t xml:space="preserve"> فعال است</w:t>
            </w:r>
            <w:r>
              <w:t>"&gt;</w:t>
            </w:r>
          </w:p>
          <w:p w14:paraId="0ECD41C0" w14:textId="77777777" w:rsidR="00DD2998" w:rsidRDefault="00DD2998" w:rsidP="00DD2998">
            <w:pPr>
              <w:pStyle w:val="code"/>
              <w:bidi w:val="0"/>
              <w:rPr>
                <w:rtl/>
              </w:rPr>
            </w:pPr>
            <w:r>
              <w:t>&lt;input type="text" disabled placeholder="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غ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رفعال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"&gt;</w:t>
            </w:r>
          </w:p>
          <w:p w14:paraId="73600FDB" w14:textId="77777777" w:rsidR="00DD2998" w:rsidRDefault="00DD2998" w:rsidP="00DD2998">
            <w:pPr>
              <w:pStyle w:val="code"/>
              <w:bidi w:val="0"/>
              <w:rPr>
                <w:rtl/>
              </w:rPr>
            </w:pPr>
            <w:r>
              <w:t>&lt;input type="email" placeholder="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فعال</w:t>
            </w:r>
            <w:r>
              <w:t>"&gt;</w:t>
            </w:r>
          </w:p>
          <w:p w14:paraId="474D2BBC" w14:textId="77777777" w:rsidR="00DD2998" w:rsidRDefault="00DD2998" w:rsidP="00DD2998">
            <w:pPr>
              <w:pStyle w:val="code"/>
              <w:bidi w:val="0"/>
              <w:rPr>
                <w:rtl/>
              </w:rPr>
            </w:pPr>
          </w:p>
          <w:p w14:paraId="7693A9C7" w14:textId="77777777" w:rsidR="00DD2998" w:rsidRDefault="00DD2998" w:rsidP="00DD2998">
            <w:pPr>
              <w:pStyle w:val="code"/>
              <w:bidi w:val="0"/>
              <w:rPr>
                <w:rtl/>
              </w:rPr>
            </w:pPr>
            <w:r>
              <w:t>&lt;button&gt;</w:t>
            </w:r>
            <w:r>
              <w:rPr>
                <w:rFonts w:cs="IRANSansWeb(FaNum) Light"/>
                <w:rtl/>
              </w:rPr>
              <w:t>دکمه فعال</w:t>
            </w:r>
            <w:r>
              <w:t>&lt;/button&gt;</w:t>
            </w:r>
          </w:p>
          <w:p w14:paraId="19E5395F" w14:textId="77777777" w:rsidR="00DD2998" w:rsidRDefault="00DD2998" w:rsidP="00DD2998">
            <w:pPr>
              <w:pStyle w:val="code"/>
              <w:bidi w:val="0"/>
              <w:rPr>
                <w:rtl/>
              </w:rPr>
            </w:pPr>
            <w:r>
              <w:t>&lt;button disabled&gt;</w:t>
            </w:r>
            <w:r>
              <w:rPr>
                <w:rFonts w:cs="IRANSansWeb(FaNum) Light"/>
                <w:rtl/>
              </w:rPr>
              <w:t>دکمه غ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رفعال</w:t>
            </w:r>
            <w:r>
              <w:t>&lt;/button&gt;</w:t>
            </w:r>
          </w:p>
          <w:p w14:paraId="09D6B194" w14:textId="77777777" w:rsidR="00DD2998" w:rsidRDefault="00DD2998" w:rsidP="00DD2998">
            <w:pPr>
              <w:pStyle w:val="code"/>
              <w:bidi w:val="0"/>
              <w:rPr>
                <w:rtl/>
              </w:rPr>
            </w:pPr>
          </w:p>
          <w:p w14:paraId="0C6739DC" w14:textId="77777777" w:rsidR="00DD2998" w:rsidRDefault="00DD2998" w:rsidP="00DD2998">
            <w:pPr>
              <w:pStyle w:val="code"/>
              <w:bidi w:val="0"/>
            </w:pPr>
            <w:r>
              <w:t>&lt;style&gt;</w:t>
            </w:r>
          </w:p>
          <w:p w14:paraId="6F235E26" w14:textId="77777777" w:rsidR="00DD2998" w:rsidRDefault="00DD2998" w:rsidP="00DD2998">
            <w:pPr>
              <w:pStyle w:val="code"/>
              <w:bidi w:val="0"/>
            </w:pPr>
            <w:r>
              <w:t>input:enabled {</w:t>
            </w:r>
          </w:p>
          <w:p w14:paraId="3ADFBE9B" w14:textId="77777777" w:rsidR="00DD2998" w:rsidRDefault="00DD2998" w:rsidP="00DD2998">
            <w:pPr>
              <w:pStyle w:val="code"/>
              <w:bidi w:val="0"/>
            </w:pPr>
            <w:r>
              <w:t xml:space="preserve">    background-color: #e8f5e8;</w:t>
            </w:r>
          </w:p>
          <w:p w14:paraId="34A0223E" w14:textId="77777777" w:rsidR="00DD2998" w:rsidRDefault="00DD2998" w:rsidP="00DD2998">
            <w:pPr>
              <w:pStyle w:val="code"/>
              <w:bidi w:val="0"/>
            </w:pPr>
            <w:r>
              <w:t xml:space="preserve">    border: 2px solid green;</w:t>
            </w:r>
          </w:p>
          <w:p w14:paraId="7E4E6781" w14:textId="77777777" w:rsidR="00DD2998" w:rsidRDefault="00DD2998" w:rsidP="00DD2998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0E5CEE7" w14:textId="77777777" w:rsidR="00DD2998" w:rsidRDefault="00DD2998" w:rsidP="00DD2998">
            <w:pPr>
              <w:pStyle w:val="code"/>
              <w:bidi w:val="0"/>
              <w:rPr>
                <w:rtl/>
              </w:rPr>
            </w:pPr>
          </w:p>
          <w:p w14:paraId="2B3F4451" w14:textId="77777777" w:rsidR="00DD2998" w:rsidRDefault="00DD2998" w:rsidP="00DD2998">
            <w:pPr>
              <w:pStyle w:val="code"/>
              <w:bidi w:val="0"/>
            </w:pPr>
            <w:r>
              <w:t>button:enabled {</w:t>
            </w:r>
          </w:p>
          <w:p w14:paraId="352CAD72" w14:textId="77777777" w:rsidR="00DD2998" w:rsidRDefault="00DD2998" w:rsidP="00DD2998">
            <w:pPr>
              <w:pStyle w:val="code"/>
              <w:bidi w:val="0"/>
            </w:pPr>
            <w:r>
              <w:t xml:space="preserve">    background-color: #4CAF50;</w:t>
            </w:r>
          </w:p>
          <w:p w14:paraId="0E06B5F9" w14:textId="77777777" w:rsidR="00DD2998" w:rsidRDefault="00DD2998" w:rsidP="00DD2998">
            <w:pPr>
              <w:pStyle w:val="code"/>
              <w:bidi w:val="0"/>
            </w:pPr>
            <w:r>
              <w:t xml:space="preserve">    color: white;</w:t>
            </w:r>
          </w:p>
          <w:p w14:paraId="327FD6D7" w14:textId="77777777" w:rsidR="00DD2998" w:rsidRDefault="00DD2998" w:rsidP="00DD2998">
            <w:pPr>
              <w:pStyle w:val="code"/>
              <w:bidi w:val="0"/>
            </w:pPr>
            <w:r>
              <w:t xml:space="preserve">    cursor: pointer;</w:t>
            </w:r>
          </w:p>
          <w:p w14:paraId="6D61D796" w14:textId="77777777" w:rsidR="00DD2998" w:rsidRDefault="00DD2998" w:rsidP="00DD2998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7E28A4E" w14:textId="5D987B65" w:rsidR="00DD2998" w:rsidRDefault="00DD2998" w:rsidP="00DD2998">
            <w:pPr>
              <w:pStyle w:val="code"/>
              <w:bidi w:val="0"/>
            </w:pPr>
            <w:r>
              <w:t>&lt;/style&gt;</w:t>
            </w:r>
          </w:p>
        </w:tc>
      </w:tr>
    </w:tbl>
    <w:p w14:paraId="40EFDB57" w14:textId="52A3B0DF" w:rsidR="00DD2998" w:rsidRDefault="00DD2998" w:rsidP="00DD2998">
      <w:pPr>
        <w:pStyle w:val="code"/>
      </w:pPr>
      <w:hyperlink r:id="rId361" w:history="1">
        <w:r w:rsidRPr="00DD2998">
          <w:rPr>
            <w:rStyle w:val="Hyperlink"/>
          </w:rPr>
          <w:t>Enabled</w:t>
        </w:r>
      </w:hyperlink>
    </w:p>
    <w:p w14:paraId="598612B4" w14:textId="41A48A75" w:rsidR="00DD2998" w:rsidRDefault="00DD2998" w:rsidP="00DD2998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07887822" w14:textId="77777777" w:rsidR="00DD2998" w:rsidRDefault="00DD2998" w:rsidP="00DD2998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نپوت‌ها</w:t>
      </w:r>
      <w:r>
        <w:rPr>
          <w:rFonts w:hint="cs"/>
          <w:rtl/>
        </w:rPr>
        <w:t>ی</w:t>
      </w:r>
      <w:r>
        <w:rPr>
          <w:rtl/>
        </w:rPr>
        <w:t xml:space="preserve"> فعال: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سبز روشن +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سبز</w:t>
      </w:r>
    </w:p>
    <w:p w14:paraId="197563AE" w14:textId="77777777" w:rsidR="00DD2998" w:rsidRDefault="00DD2998" w:rsidP="00DD2998">
      <w:pPr>
        <w:rPr>
          <w:rtl/>
        </w:rPr>
      </w:pPr>
      <w:r>
        <w:rPr>
          <w:rtl/>
        </w:rPr>
        <w:t>- دکمه فعال: سبز + نشانگر دست</w:t>
      </w:r>
    </w:p>
    <w:p w14:paraId="67D67AD8" w14:textId="477DCDF2" w:rsidR="00DD2998" w:rsidRPr="00DD2998" w:rsidRDefault="00DD2998" w:rsidP="00DD2998">
      <w:r>
        <w:rPr>
          <w:rtl/>
        </w:rPr>
        <w:t>- المان‌ها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رفعال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2B1BAC1A" w14:textId="77777777" w:rsidR="00DD2998" w:rsidRDefault="00DD2998" w:rsidP="00DD2998">
      <w:pPr>
        <w:pStyle w:val="code"/>
      </w:pPr>
    </w:p>
    <w:p w14:paraId="4D4BA3F2" w14:textId="77777777" w:rsidR="00F40B17" w:rsidRDefault="00F40B17" w:rsidP="00AC7093">
      <w:pPr>
        <w:pStyle w:val="bold"/>
      </w:pPr>
      <w:r>
        <w:t>Disabled</w:t>
      </w:r>
    </w:p>
    <w:p w14:paraId="3F07A6A6" w14:textId="09B50DF4" w:rsidR="00DD2998" w:rsidRDefault="00DD2998" w:rsidP="00DD2998"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:</w:t>
      </w:r>
      <w: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سلکتور المان‌ها</w:t>
      </w:r>
      <w:r>
        <w:rPr>
          <w:rFonts w:hint="cs"/>
          <w:rtl/>
        </w:rPr>
        <w:t>ی</w:t>
      </w:r>
      <w:r>
        <w:rPr>
          <w:rtl/>
        </w:rPr>
        <w:t xml:space="preserve"> فرم را که غ</w:t>
      </w:r>
      <w:r>
        <w:rPr>
          <w:rFonts w:hint="cs"/>
          <w:rtl/>
        </w:rPr>
        <w:t>ی</w:t>
      </w:r>
      <w:r>
        <w:rPr>
          <w:rFonts w:hint="eastAsia"/>
          <w:rtl/>
        </w:rPr>
        <w:t>رفعال</w:t>
      </w:r>
      <w:r>
        <w:rPr>
          <w:rtl/>
        </w:rPr>
        <w:t xml:space="preserve"> شده‌اند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2998" w14:paraId="1FBF78B3" w14:textId="77777777" w:rsidTr="00DD2998">
        <w:tc>
          <w:tcPr>
            <w:tcW w:w="9350" w:type="dxa"/>
          </w:tcPr>
          <w:p w14:paraId="51A660DA" w14:textId="77777777" w:rsidR="00DD2998" w:rsidRDefault="00DD2998" w:rsidP="00DD2998">
            <w:pPr>
              <w:pStyle w:val="code"/>
              <w:bidi w:val="0"/>
              <w:rPr>
                <w:rtl/>
              </w:rPr>
            </w:pPr>
            <w:r>
              <w:t>&lt;input type="text" placeholder="</w:t>
            </w:r>
            <w:r>
              <w:rPr>
                <w:rFonts w:cs="IRANSansWeb(FaNum) Light"/>
                <w:rtl/>
              </w:rPr>
              <w:t>فعال</w:t>
            </w:r>
            <w:r>
              <w:t>"&gt;</w:t>
            </w:r>
          </w:p>
          <w:p w14:paraId="76DE6E19" w14:textId="77777777" w:rsidR="00DD2998" w:rsidRDefault="00DD2998" w:rsidP="00DD2998">
            <w:pPr>
              <w:pStyle w:val="code"/>
              <w:bidi w:val="0"/>
              <w:rPr>
                <w:rtl/>
              </w:rPr>
            </w:pPr>
            <w:r>
              <w:t>&lt;input type="text" disabled placeholder="</w:t>
            </w:r>
            <w:r>
              <w:rPr>
                <w:rFonts w:cs="IRANSansWeb(FaNum) Light"/>
                <w:rtl/>
              </w:rPr>
              <w:t>غ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رفعال</w:t>
            </w:r>
            <w:r>
              <w:t>"&gt;</w:t>
            </w:r>
          </w:p>
          <w:p w14:paraId="4E32AC4B" w14:textId="77777777" w:rsidR="00DD2998" w:rsidRDefault="00DD2998" w:rsidP="00DD2998">
            <w:pPr>
              <w:pStyle w:val="code"/>
              <w:bidi w:val="0"/>
              <w:rPr>
                <w:rtl/>
              </w:rPr>
            </w:pPr>
            <w:r>
              <w:t>&lt;input type="password" disabled placeholder="</w:t>
            </w:r>
            <w:r>
              <w:rPr>
                <w:rFonts w:cs="IRANSansWeb(FaNum) Light"/>
                <w:rtl/>
              </w:rPr>
              <w:t>پسورد غ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رفعال</w:t>
            </w:r>
            <w:r>
              <w:t>"&gt;</w:t>
            </w:r>
          </w:p>
          <w:p w14:paraId="090892CA" w14:textId="77777777" w:rsidR="00DD2998" w:rsidRDefault="00DD2998" w:rsidP="00DD2998">
            <w:pPr>
              <w:pStyle w:val="code"/>
              <w:bidi w:val="0"/>
              <w:rPr>
                <w:rtl/>
              </w:rPr>
            </w:pPr>
          </w:p>
          <w:p w14:paraId="28F4052F" w14:textId="77777777" w:rsidR="00DD2998" w:rsidRDefault="00DD2998" w:rsidP="00DD2998">
            <w:pPr>
              <w:pStyle w:val="code"/>
              <w:bidi w:val="0"/>
            </w:pPr>
            <w:r>
              <w:t>&lt;select disabled&gt;</w:t>
            </w:r>
          </w:p>
          <w:p w14:paraId="34779F96" w14:textId="77777777" w:rsidR="00DD2998" w:rsidRDefault="00DD2998" w:rsidP="00DD2998">
            <w:pPr>
              <w:pStyle w:val="code"/>
              <w:bidi w:val="0"/>
              <w:rPr>
                <w:rtl/>
              </w:rPr>
            </w:pPr>
            <w:r>
              <w:t xml:space="preserve">    &lt;option&gt;</w:t>
            </w:r>
            <w:r>
              <w:rPr>
                <w:rFonts w:cs="IRANSansWeb(FaNum) Light"/>
                <w:rtl/>
              </w:rPr>
              <w:t>انتخاب غ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رفعال</w:t>
            </w:r>
            <w:r>
              <w:t>&lt;/option&gt;</w:t>
            </w:r>
          </w:p>
          <w:p w14:paraId="6C320A37" w14:textId="77777777" w:rsidR="00DD2998" w:rsidRDefault="00DD2998" w:rsidP="00DD2998">
            <w:pPr>
              <w:pStyle w:val="code"/>
              <w:bidi w:val="0"/>
            </w:pPr>
            <w:r>
              <w:t>&lt;/select&gt;</w:t>
            </w:r>
          </w:p>
          <w:p w14:paraId="56BEE02F" w14:textId="77777777" w:rsidR="00DD2998" w:rsidRDefault="00DD2998" w:rsidP="00DD2998">
            <w:pPr>
              <w:pStyle w:val="code"/>
              <w:bidi w:val="0"/>
              <w:rPr>
                <w:rtl/>
              </w:rPr>
            </w:pPr>
          </w:p>
          <w:p w14:paraId="73AB3CD1" w14:textId="77777777" w:rsidR="00DD2998" w:rsidRDefault="00DD2998" w:rsidP="00DD2998">
            <w:pPr>
              <w:pStyle w:val="code"/>
              <w:bidi w:val="0"/>
              <w:rPr>
                <w:rtl/>
              </w:rPr>
            </w:pPr>
            <w:r>
              <w:t>&lt;textarea disabled&gt;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متن غ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رفعال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&lt;/textarea&gt;</w:t>
            </w:r>
          </w:p>
          <w:p w14:paraId="0B4924A7" w14:textId="77777777" w:rsidR="00DD2998" w:rsidRDefault="00DD2998" w:rsidP="00DD2998">
            <w:pPr>
              <w:pStyle w:val="code"/>
              <w:bidi w:val="0"/>
              <w:rPr>
                <w:rtl/>
              </w:rPr>
            </w:pPr>
          </w:p>
          <w:p w14:paraId="100FBE90" w14:textId="77777777" w:rsidR="00DD2998" w:rsidRDefault="00DD2998" w:rsidP="00DD2998">
            <w:pPr>
              <w:pStyle w:val="code"/>
              <w:bidi w:val="0"/>
            </w:pPr>
            <w:r>
              <w:lastRenderedPageBreak/>
              <w:t>&lt;style&gt;</w:t>
            </w:r>
          </w:p>
          <w:p w14:paraId="470E4E03" w14:textId="77777777" w:rsidR="00DD2998" w:rsidRDefault="00DD2998" w:rsidP="00DD2998">
            <w:pPr>
              <w:pStyle w:val="code"/>
              <w:bidi w:val="0"/>
            </w:pPr>
            <w:r>
              <w:t>input:disabled {</w:t>
            </w:r>
          </w:p>
          <w:p w14:paraId="0AD3AFAC" w14:textId="77777777" w:rsidR="00DD2998" w:rsidRDefault="00DD2998" w:rsidP="00DD2998">
            <w:pPr>
              <w:pStyle w:val="code"/>
              <w:bidi w:val="0"/>
            </w:pPr>
            <w:r>
              <w:t xml:space="preserve">    background-color: #f5f5f5;</w:t>
            </w:r>
          </w:p>
          <w:p w14:paraId="76070025" w14:textId="77777777" w:rsidR="00DD2998" w:rsidRDefault="00DD2998" w:rsidP="00DD2998">
            <w:pPr>
              <w:pStyle w:val="code"/>
              <w:bidi w:val="0"/>
            </w:pPr>
            <w:r>
              <w:t xml:space="preserve">    border: 1px solid #ccc;</w:t>
            </w:r>
          </w:p>
          <w:p w14:paraId="059D8128" w14:textId="77777777" w:rsidR="00DD2998" w:rsidRDefault="00DD2998" w:rsidP="00DD2998">
            <w:pPr>
              <w:pStyle w:val="code"/>
              <w:bidi w:val="0"/>
            </w:pPr>
            <w:r>
              <w:t xml:space="preserve">    color: #999;</w:t>
            </w:r>
          </w:p>
          <w:p w14:paraId="06709CCC" w14:textId="77777777" w:rsidR="00DD2998" w:rsidRDefault="00DD2998" w:rsidP="00DD2998">
            <w:pPr>
              <w:pStyle w:val="code"/>
              <w:bidi w:val="0"/>
            </w:pPr>
            <w:r>
              <w:t xml:space="preserve">    cursor: not-allowed;</w:t>
            </w:r>
          </w:p>
          <w:p w14:paraId="293BF99B" w14:textId="77777777" w:rsidR="00DD2998" w:rsidRDefault="00DD2998" w:rsidP="00DD2998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CE36B53" w14:textId="77777777" w:rsidR="00DD2998" w:rsidRDefault="00DD2998" w:rsidP="00DD2998">
            <w:pPr>
              <w:pStyle w:val="code"/>
              <w:bidi w:val="0"/>
              <w:rPr>
                <w:rtl/>
              </w:rPr>
            </w:pPr>
          </w:p>
          <w:p w14:paraId="3B993BF3" w14:textId="77777777" w:rsidR="00DD2998" w:rsidRDefault="00DD2998" w:rsidP="00DD2998">
            <w:pPr>
              <w:pStyle w:val="code"/>
              <w:bidi w:val="0"/>
            </w:pPr>
            <w:r>
              <w:t>select:disabled, textarea:disabled {</w:t>
            </w:r>
          </w:p>
          <w:p w14:paraId="009DA93B" w14:textId="77777777" w:rsidR="00DD2998" w:rsidRDefault="00DD2998" w:rsidP="00DD2998">
            <w:pPr>
              <w:pStyle w:val="code"/>
              <w:bidi w:val="0"/>
            </w:pPr>
            <w:r>
              <w:t xml:space="preserve">    background-color: #f0f0f0;</w:t>
            </w:r>
          </w:p>
          <w:p w14:paraId="3B71E8A4" w14:textId="77777777" w:rsidR="00DD2998" w:rsidRDefault="00DD2998" w:rsidP="00DD2998">
            <w:pPr>
              <w:pStyle w:val="code"/>
              <w:bidi w:val="0"/>
            </w:pPr>
            <w:r>
              <w:t xml:space="preserve">    color: #666;</w:t>
            </w:r>
          </w:p>
          <w:p w14:paraId="1BF6BBDD" w14:textId="77777777" w:rsidR="00DD2998" w:rsidRDefault="00DD2998" w:rsidP="00DD2998">
            <w:pPr>
              <w:pStyle w:val="code"/>
              <w:bidi w:val="0"/>
            </w:pPr>
            <w:r>
              <w:t xml:space="preserve">    cursor: not-allowed;</w:t>
            </w:r>
          </w:p>
          <w:p w14:paraId="6391DBE2" w14:textId="77777777" w:rsidR="00DD2998" w:rsidRDefault="00DD2998" w:rsidP="00DD2998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1D4E770" w14:textId="6DAD5BB1" w:rsidR="00DD2998" w:rsidRDefault="00DD2998" w:rsidP="00DD2998">
            <w:pPr>
              <w:pStyle w:val="code"/>
              <w:bidi w:val="0"/>
            </w:pPr>
            <w:r>
              <w:t>&lt;/style&gt;</w:t>
            </w:r>
          </w:p>
        </w:tc>
      </w:tr>
    </w:tbl>
    <w:p w14:paraId="470BEDE0" w14:textId="5B661D49" w:rsidR="00DD2998" w:rsidRDefault="005A6C4F" w:rsidP="005A6C4F">
      <w:pPr>
        <w:pStyle w:val="code"/>
      </w:pPr>
      <w:hyperlink r:id="rId362" w:history="1">
        <w:r w:rsidRPr="005A6C4F">
          <w:rPr>
            <w:rStyle w:val="Hyperlink"/>
          </w:rPr>
          <w:t>Disabled</w:t>
        </w:r>
      </w:hyperlink>
    </w:p>
    <w:p w14:paraId="38EFE067" w14:textId="56883F70" w:rsidR="00C93B8A" w:rsidRDefault="00C93B8A" w:rsidP="00C93B8A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48C8CE9F" w14:textId="658096BF" w:rsidR="005A6C4F" w:rsidRDefault="00C93B8A" w:rsidP="00C93B8A">
      <w:pPr>
        <w:rPr>
          <w:rtl/>
        </w:rPr>
      </w:pPr>
      <w:r>
        <w:rPr>
          <w:rtl/>
        </w:rPr>
        <w:t>- تمام المان‌ها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رفعال</w:t>
      </w:r>
      <w:r>
        <w:rPr>
          <w:rtl/>
        </w:rPr>
        <w:t>: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خاکستر</w:t>
      </w:r>
      <w:r>
        <w:rPr>
          <w:rFonts w:hint="cs"/>
          <w:rtl/>
        </w:rPr>
        <w:t>ی</w:t>
      </w:r>
      <w:r>
        <w:rPr>
          <w:rtl/>
        </w:rPr>
        <w:t xml:space="preserve"> + متن کمرنگ + نشانگر ممنوع</w:t>
      </w:r>
    </w:p>
    <w:p w14:paraId="652DC98A" w14:textId="77777777" w:rsidR="00C93B8A" w:rsidRDefault="00C93B8A" w:rsidP="00C93B8A"/>
    <w:p w14:paraId="6B373FB7" w14:textId="77777777" w:rsidR="00F40B17" w:rsidRDefault="00F40B17" w:rsidP="00AC7093">
      <w:pPr>
        <w:pStyle w:val="bold"/>
        <w:rPr>
          <w:rtl/>
        </w:rPr>
      </w:pPr>
      <w:r>
        <w:t>Checked</w:t>
      </w:r>
    </w:p>
    <w:p w14:paraId="26D96271" w14:textId="06989F22" w:rsidR="00C93B8A" w:rsidRPr="00A50448" w:rsidRDefault="00C93B8A" w:rsidP="00C93B8A">
      <w:pPr>
        <w:rPr>
          <w:rtl/>
        </w:rPr>
      </w:pPr>
      <w:r w:rsidRPr="00A50448">
        <w:rPr>
          <w:rtl/>
          <w:lang w:bidi="ar-SA"/>
        </w:rPr>
        <w:t>توض</w:t>
      </w:r>
      <w:r w:rsidRPr="00A50448">
        <w:rPr>
          <w:rFonts w:hint="cs"/>
          <w:rtl/>
          <w:lang w:bidi="ar-SA"/>
        </w:rPr>
        <w:t>ی</w:t>
      </w:r>
      <w:r w:rsidRPr="00A50448">
        <w:rPr>
          <w:rFonts w:hint="eastAsia"/>
          <w:rtl/>
          <w:lang w:bidi="ar-SA"/>
        </w:rPr>
        <w:t>ح</w:t>
      </w:r>
      <w:r w:rsidRPr="00A50448">
        <w:rPr>
          <w:rtl/>
          <w:lang w:bidi="ar-SA"/>
        </w:rPr>
        <w:t>:</w:t>
      </w:r>
      <w:r>
        <w:rPr>
          <w:rFonts w:hint="cs"/>
          <w:rtl/>
          <w:lang w:bidi="ar-SA"/>
        </w:rPr>
        <w:t xml:space="preserve"> </w:t>
      </w:r>
      <w:r w:rsidRPr="00A50448">
        <w:rPr>
          <w:rFonts w:hint="eastAsia"/>
          <w:rtl/>
          <w:lang w:bidi="ar-SA"/>
        </w:rPr>
        <w:t>ا</w:t>
      </w:r>
      <w:r w:rsidRPr="00A50448">
        <w:rPr>
          <w:rFonts w:hint="cs"/>
          <w:rtl/>
          <w:lang w:bidi="ar-SA"/>
        </w:rPr>
        <w:t>ی</w:t>
      </w:r>
      <w:r w:rsidRPr="00A50448">
        <w:rPr>
          <w:rFonts w:hint="eastAsia"/>
          <w:rtl/>
          <w:lang w:bidi="ar-SA"/>
        </w:rPr>
        <w:t>ن</w:t>
      </w:r>
      <w:r w:rsidRPr="00A50448">
        <w:rPr>
          <w:rtl/>
          <w:lang w:bidi="ar-SA"/>
        </w:rPr>
        <w:t xml:space="preserve"> سلکتور المان‌ها</w:t>
      </w:r>
      <w:r w:rsidRPr="00A50448">
        <w:rPr>
          <w:rFonts w:hint="cs"/>
          <w:rtl/>
          <w:lang w:bidi="ar-SA"/>
        </w:rPr>
        <w:t>ی</w:t>
      </w:r>
      <w:r w:rsidRPr="00A50448">
        <w:rPr>
          <w:rtl/>
          <w:lang w:bidi="ar-SA"/>
        </w:rPr>
        <w:t xml:space="preserve"> راد</w:t>
      </w:r>
      <w:r w:rsidRPr="00A50448">
        <w:rPr>
          <w:rFonts w:hint="cs"/>
          <w:rtl/>
          <w:lang w:bidi="ar-SA"/>
        </w:rPr>
        <w:t>ی</w:t>
      </w:r>
      <w:r w:rsidRPr="00A50448">
        <w:rPr>
          <w:rFonts w:hint="eastAsia"/>
          <w:rtl/>
          <w:lang w:bidi="ar-SA"/>
        </w:rPr>
        <w:t>و</w:t>
      </w:r>
      <w:r w:rsidRPr="00A50448">
        <w:rPr>
          <w:rtl/>
          <w:lang w:bidi="ar-SA"/>
        </w:rPr>
        <w:t xml:space="preserve"> و چک‌باکس که انتخاب شده‌اند را انتخاب م</w:t>
      </w:r>
      <w:r w:rsidRPr="00A50448">
        <w:rPr>
          <w:rFonts w:hint="cs"/>
          <w:rtl/>
          <w:lang w:bidi="ar-SA"/>
        </w:rPr>
        <w:t>ی‌</w:t>
      </w:r>
      <w:r w:rsidRPr="00A50448">
        <w:rPr>
          <w:rFonts w:hint="eastAsia"/>
          <w:rtl/>
          <w:lang w:bidi="ar-SA"/>
        </w:rPr>
        <w:t>کند</w:t>
      </w:r>
      <w:r w:rsidRPr="00A50448">
        <w:rPr>
          <w:rtl/>
          <w:lang w:bidi="ar-S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306B" w14:paraId="512815A8" w14:textId="77777777" w:rsidTr="00D3306B">
        <w:tc>
          <w:tcPr>
            <w:tcW w:w="9350" w:type="dxa"/>
          </w:tcPr>
          <w:p w14:paraId="11FAD270" w14:textId="77777777" w:rsidR="00D3306B" w:rsidRDefault="00D3306B" w:rsidP="00D3306B">
            <w:pPr>
              <w:pStyle w:val="code"/>
              <w:bidi w:val="0"/>
            </w:pPr>
            <w:r>
              <w:t>&lt;label&gt;</w:t>
            </w:r>
          </w:p>
          <w:p w14:paraId="5E67DCDD" w14:textId="77777777" w:rsidR="00D3306B" w:rsidRDefault="00D3306B" w:rsidP="00D3306B">
            <w:pPr>
              <w:pStyle w:val="code"/>
              <w:bidi w:val="0"/>
              <w:rPr>
                <w:rtl/>
              </w:rPr>
            </w:pPr>
            <w:r>
              <w:t xml:space="preserve">    &lt;input type="checkbox" name="option1"&gt; </w:t>
            </w:r>
            <w:r>
              <w:rPr>
                <w:rFonts w:cs="IRANSansWeb(FaNum) Light"/>
                <w:rtl/>
              </w:rPr>
              <w:t>گز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rPr>
                <w:rFonts w:cs="IRANSansWeb(FaNum) Light"/>
                <w:rtl/>
              </w:rPr>
              <w:t xml:space="preserve"> اول</w:t>
            </w:r>
          </w:p>
          <w:p w14:paraId="519103BE" w14:textId="77777777" w:rsidR="00D3306B" w:rsidRDefault="00D3306B" w:rsidP="00D3306B">
            <w:pPr>
              <w:pStyle w:val="code"/>
              <w:bidi w:val="0"/>
            </w:pPr>
            <w:r>
              <w:t>&lt;/label&gt;</w:t>
            </w:r>
          </w:p>
          <w:p w14:paraId="43497AB9" w14:textId="77777777" w:rsidR="00D3306B" w:rsidRDefault="00D3306B" w:rsidP="00D3306B">
            <w:pPr>
              <w:pStyle w:val="code"/>
              <w:bidi w:val="0"/>
            </w:pPr>
            <w:r>
              <w:t>&lt;label&gt;</w:t>
            </w:r>
          </w:p>
          <w:p w14:paraId="74F5D7DB" w14:textId="77777777" w:rsidR="00D3306B" w:rsidRDefault="00D3306B" w:rsidP="00D3306B">
            <w:pPr>
              <w:pStyle w:val="code"/>
              <w:bidi w:val="0"/>
              <w:rPr>
                <w:rtl/>
              </w:rPr>
            </w:pPr>
            <w:r>
              <w:t xml:space="preserve">    &lt;input type="checkbox" name="option2" checked&gt; </w:t>
            </w:r>
            <w:r>
              <w:rPr>
                <w:rFonts w:cs="IRANSansWeb(FaNum) Light"/>
                <w:rtl/>
              </w:rPr>
              <w:t>گز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rPr>
                <w:rFonts w:cs="IRANSansWeb(FaNum) Light"/>
                <w:rtl/>
              </w:rPr>
              <w:t xml:space="preserve"> دوم (پ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ش‌انتخاب</w:t>
            </w:r>
            <w:r>
              <w:rPr>
                <w:rFonts w:cs="IRANSansWeb(FaNum) Light"/>
                <w:rtl/>
              </w:rPr>
              <w:t>)</w:t>
            </w:r>
          </w:p>
          <w:p w14:paraId="1666E5CC" w14:textId="77777777" w:rsidR="00D3306B" w:rsidRDefault="00D3306B" w:rsidP="00D3306B">
            <w:pPr>
              <w:pStyle w:val="code"/>
              <w:bidi w:val="0"/>
            </w:pPr>
            <w:r>
              <w:t>&lt;/label&gt;</w:t>
            </w:r>
          </w:p>
          <w:p w14:paraId="048A72B1" w14:textId="77777777" w:rsidR="00D3306B" w:rsidRDefault="00D3306B" w:rsidP="00D3306B">
            <w:pPr>
              <w:pStyle w:val="code"/>
              <w:bidi w:val="0"/>
              <w:rPr>
                <w:rtl/>
              </w:rPr>
            </w:pPr>
          </w:p>
          <w:p w14:paraId="4E5EB0E3" w14:textId="77777777" w:rsidR="00D3306B" w:rsidRDefault="00D3306B" w:rsidP="00D3306B">
            <w:pPr>
              <w:pStyle w:val="code"/>
              <w:bidi w:val="0"/>
            </w:pPr>
            <w:r>
              <w:t>&lt;label&gt;</w:t>
            </w:r>
          </w:p>
          <w:p w14:paraId="21B4E456" w14:textId="77777777" w:rsidR="00D3306B" w:rsidRDefault="00D3306B" w:rsidP="00D3306B">
            <w:pPr>
              <w:pStyle w:val="code"/>
              <w:bidi w:val="0"/>
              <w:rPr>
                <w:rtl/>
              </w:rPr>
            </w:pPr>
            <w:r>
              <w:t xml:space="preserve">    &lt;input type="radio" name="gender" value="male"&gt; </w:t>
            </w:r>
            <w:r>
              <w:rPr>
                <w:rFonts w:cs="IRANSansWeb(FaNum) Light"/>
                <w:rtl/>
              </w:rPr>
              <w:t>مرد</w:t>
            </w:r>
          </w:p>
          <w:p w14:paraId="33A871FD" w14:textId="77777777" w:rsidR="00D3306B" w:rsidRDefault="00D3306B" w:rsidP="00D3306B">
            <w:pPr>
              <w:pStyle w:val="code"/>
              <w:bidi w:val="0"/>
            </w:pPr>
            <w:r>
              <w:t>&lt;/label&gt;</w:t>
            </w:r>
          </w:p>
          <w:p w14:paraId="6029B9F8" w14:textId="77777777" w:rsidR="00D3306B" w:rsidRDefault="00D3306B" w:rsidP="00D3306B">
            <w:pPr>
              <w:pStyle w:val="code"/>
              <w:bidi w:val="0"/>
            </w:pPr>
            <w:r>
              <w:t>&lt;label&gt;</w:t>
            </w:r>
          </w:p>
          <w:p w14:paraId="3BD04EBD" w14:textId="77777777" w:rsidR="00D3306B" w:rsidRDefault="00D3306B" w:rsidP="00D3306B">
            <w:pPr>
              <w:pStyle w:val="code"/>
              <w:bidi w:val="0"/>
              <w:rPr>
                <w:rtl/>
              </w:rPr>
            </w:pPr>
            <w:r>
              <w:t xml:space="preserve">    &lt;input type="radio" name="gender" value="female" checked&gt; </w:t>
            </w:r>
            <w:r>
              <w:rPr>
                <w:rFonts w:cs="IRANSansWeb(FaNum) Light"/>
                <w:rtl/>
              </w:rPr>
              <w:t>زن (پ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ش‌انتخاب</w:t>
            </w:r>
            <w:r>
              <w:rPr>
                <w:rFonts w:cs="IRANSansWeb(FaNum) Light"/>
                <w:rtl/>
              </w:rPr>
              <w:t>)</w:t>
            </w:r>
          </w:p>
          <w:p w14:paraId="416974DD" w14:textId="77777777" w:rsidR="00D3306B" w:rsidRDefault="00D3306B" w:rsidP="00D3306B">
            <w:pPr>
              <w:pStyle w:val="code"/>
              <w:bidi w:val="0"/>
            </w:pPr>
            <w:r>
              <w:t>&lt;/label&gt;</w:t>
            </w:r>
          </w:p>
          <w:p w14:paraId="05B511B7" w14:textId="77777777" w:rsidR="00D3306B" w:rsidRDefault="00D3306B" w:rsidP="00D3306B">
            <w:pPr>
              <w:pStyle w:val="code"/>
              <w:bidi w:val="0"/>
              <w:rPr>
                <w:rtl/>
              </w:rPr>
            </w:pPr>
          </w:p>
          <w:p w14:paraId="0E753B47" w14:textId="77777777" w:rsidR="00D3306B" w:rsidRDefault="00D3306B" w:rsidP="00D3306B">
            <w:pPr>
              <w:pStyle w:val="code"/>
              <w:bidi w:val="0"/>
            </w:pPr>
            <w:r>
              <w:t>&lt;style&gt;</w:t>
            </w:r>
          </w:p>
          <w:p w14:paraId="426FC332" w14:textId="77777777" w:rsidR="00D3306B" w:rsidRDefault="00D3306B" w:rsidP="00D3306B">
            <w:pPr>
              <w:pStyle w:val="code"/>
              <w:bidi w:val="0"/>
            </w:pPr>
            <w:r>
              <w:t>input[type="checkbox"]:checked,</w:t>
            </w:r>
          </w:p>
          <w:p w14:paraId="54A03C0A" w14:textId="77777777" w:rsidR="00D3306B" w:rsidRDefault="00D3306B" w:rsidP="00D3306B">
            <w:pPr>
              <w:pStyle w:val="code"/>
              <w:bidi w:val="0"/>
            </w:pPr>
            <w:r>
              <w:t>input[type="radio"]:checked {</w:t>
            </w:r>
          </w:p>
          <w:p w14:paraId="222C3489" w14:textId="77777777" w:rsidR="00D3306B" w:rsidRDefault="00D3306B" w:rsidP="00D3306B">
            <w:pPr>
              <w:pStyle w:val="code"/>
              <w:bidi w:val="0"/>
            </w:pPr>
            <w:r>
              <w:t xml:space="preserve">    transform: scale(1.2);</w:t>
            </w:r>
          </w:p>
          <w:p w14:paraId="14E82AA3" w14:textId="77777777" w:rsidR="00D3306B" w:rsidRDefault="00D3306B" w:rsidP="00D3306B">
            <w:pPr>
              <w:pStyle w:val="code"/>
              <w:bidi w:val="0"/>
              <w:rPr>
                <w:rtl/>
              </w:rPr>
            </w:pPr>
            <w:r>
              <w:lastRenderedPageBreak/>
              <w:t>}</w:t>
            </w:r>
          </w:p>
          <w:p w14:paraId="29B871E7" w14:textId="77777777" w:rsidR="00D3306B" w:rsidRDefault="00D3306B" w:rsidP="00D3306B">
            <w:pPr>
              <w:pStyle w:val="code"/>
              <w:bidi w:val="0"/>
              <w:rPr>
                <w:rtl/>
              </w:rPr>
            </w:pPr>
          </w:p>
          <w:p w14:paraId="23F677B9" w14:textId="77777777" w:rsidR="00D3306B" w:rsidRDefault="00D3306B" w:rsidP="00D3306B">
            <w:pPr>
              <w:pStyle w:val="code"/>
              <w:bidi w:val="0"/>
            </w:pPr>
            <w:r>
              <w:t>input[type="checkbox"]:checked {</w:t>
            </w:r>
          </w:p>
          <w:p w14:paraId="415BAEA7" w14:textId="77777777" w:rsidR="00D3306B" w:rsidRDefault="00D3306B" w:rsidP="00D3306B">
            <w:pPr>
              <w:pStyle w:val="code"/>
              <w:bidi w:val="0"/>
            </w:pPr>
            <w:r>
              <w:t xml:space="preserve">    accent-color: green;</w:t>
            </w:r>
          </w:p>
          <w:p w14:paraId="75480A37" w14:textId="77777777" w:rsidR="00D3306B" w:rsidRDefault="00D3306B" w:rsidP="00D3306B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7BCE01B" w14:textId="77777777" w:rsidR="00D3306B" w:rsidRDefault="00D3306B" w:rsidP="00D3306B">
            <w:pPr>
              <w:pStyle w:val="code"/>
              <w:bidi w:val="0"/>
              <w:rPr>
                <w:rtl/>
              </w:rPr>
            </w:pPr>
          </w:p>
          <w:p w14:paraId="53EE5D06" w14:textId="77777777" w:rsidR="00D3306B" w:rsidRDefault="00D3306B" w:rsidP="00D3306B">
            <w:pPr>
              <w:pStyle w:val="code"/>
              <w:bidi w:val="0"/>
            </w:pPr>
            <w:r>
              <w:t>input[type="radio"]:checked {</w:t>
            </w:r>
          </w:p>
          <w:p w14:paraId="7A739AA0" w14:textId="77777777" w:rsidR="00D3306B" w:rsidRDefault="00D3306B" w:rsidP="00D3306B">
            <w:pPr>
              <w:pStyle w:val="code"/>
              <w:bidi w:val="0"/>
            </w:pPr>
            <w:r>
              <w:t xml:space="preserve">    accent-color: blue;</w:t>
            </w:r>
          </w:p>
          <w:p w14:paraId="3FFFD819" w14:textId="77777777" w:rsidR="00D3306B" w:rsidRDefault="00D3306B" w:rsidP="00D3306B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512072E" w14:textId="77777777" w:rsidR="00D3306B" w:rsidRDefault="00D3306B" w:rsidP="00D3306B">
            <w:pPr>
              <w:pStyle w:val="code"/>
              <w:bidi w:val="0"/>
              <w:rPr>
                <w:rtl/>
              </w:rPr>
            </w:pPr>
          </w:p>
          <w:p w14:paraId="2FAA5038" w14:textId="77777777" w:rsidR="00D3306B" w:rsidRDefault="00D3306B" w:rsidP="00D3306B">
            <w:pPr>
              <w:pStyle w:val="code"/>
              <w:bidi w:val="0"/>
            </w:pPr>
            <w:r>
              <w:t>label {</w:t>
            </w:r>
          </w:p>
          <w:p w14:paraId="33D44C63" w14:textId="77777777" w:rsidR="00D3306B" w:rsidRDefault="00D3306B" w:rsidP="00D3306B">
            <w:pPr>
              <w:pStyle w:val="code"/>
              <w:bidi w:val="0"/>
            </w:pPr>
            <w:r>
              <w:t xml:space="preserve">    display: block;</w:t>
            </w:r>
          </w:p>
          <w:p w14:paraId="728335D9" w14:textId="77777777" w:rsidR="00D3306B" w:rsidRDefault="00D3306B" w:rsidP="00D3306B">
            <w:pPr>
              <w:pStyle w:val="code"/>
              <w:bidi w:val="0"/>
            </w:pPr>
            <w:r>
              <w:t xml:space="preserve">    margin: 10px 0;</w:t>
            </w:r>
          </w:p>
          <w:p w14:paraId="2EB5B567" w14:textId="77777777" w:rsidR="00D3306B" w:rsidRDefault="00D3306B" w:rsidP="00D3306B">
            <w:pPr>
              <w:pStyle w:val="code"/>
              <w:bidi w:val="0"/>
            </w:pPr>
            <w:r>
              <w:t xml:space="preserve">    cursor: pointer;</w:t>
            </w:r>
          </w:p>
          <w:p w14:paraId="0BFCF5BB" w14:textId="77777777" w:rsidR="00D3306B" w:rsidRDefault="00D3306B" w:rsidP="00D3306B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55DF90D" w14:textId="026BBB16" w:rsidR="00D3306B" w:rsidRDefault="00D3306B" w:rsidP="00D3306B">
            <w:pPr>
              <w:pStyle w:val="code"/>
              <w:bidi w:val="0"/>
            </w:pPr>
            <w:r>
              <w:t>&lt;/style&gt;</w:t>
            </w:r>
          </w:p>
        </w:tc>
      </w:tr>
    </w:tbl>
    <w:p w14:paraId="316D7977" w14:textId="18AABBE2" w:rsidR="00D3306B" w:rsidRDefault="00D3306B" w:rsidP="00D3306B">
      <w:pPr>
        <w:pStyle w:val="code"/>
        <w:rPr>
          <w:rtl/>
        </w:rPr>
      </w:pPr>
      <w:hyperlink r:id="rId363" w:history="1">
        <w:r w:rsidRPr="00D3306B">
          <w:rPr>
            <w:rStyle w:val="Hyperlink"/>
          </w:rPr>
          <w:t>Checked</w:t>
        </w:r>
      </w:hyperlink>
    </w:p>
    <w:p w14:paraId="2594CB3B" w14:textId="0CFDC326" w:rsidR="00D3306B" w:rsidRDefault="00D3306B" w:rsidP="00D3306B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58456B67" w14:textId="77777777" w:rsidR="00D3306B" w:rsidRDefault="00D3306B" w:rsidP="00D3306B">
      <w:pPr>
        <w:rPr>
          <w:rtl/>
        </w:rPr>
      </w:pPr>
      <w:r>
        <w:rPr>
          <w:rtl/>
        </w:rPr>
        <w:t>- چک‌باکس‌ها</w:t>
      </w:r>
      <w:r>
        <w:rPr>
          <w:rFonts w:hint="cs"/>
          <w:rtl/>
        </w:rPr>
        <w:t>ی</w:t>
      </w:r>
      <w:r>
        <w:rPr>
          <w:rtl/>
        </w:rPr>
        <w:t xml:space="preserve"> انتخاب شده: بزرگ‌تر + رنگ سبز</w:t>
      </w:r>
    </w:p>
    <w:p w14:paraId="0F2BDAAD" w14:textId="7A362781" w:rsidR="00C93B8A" w:rsidRDefault="00D3306B" w:rsidP="00D3306B">
      <w:r>
        <w:rPr>
          <w:rtl/>
        </w:rPr>
        <w:t>- راد</w:t>
      </w:r>
      <w:r>
        <w:rPr>
          <w:rFonts w:hint="cs"/>
          <w:rtl/>
        </w:rPr>
        <w:t>ی</w:t>
      </w:r>
      <w:r>
        <w:rPr>
          <w:rFonts w:hint="eastAsia"/>
          <w:rtl/>
        </w:rPr>
        <w:t>وها</w:t>
      </w:r>
      <w:r>
        <w:rPr>
          <w:rFonts w:hint="cs"/>
          <w:rtl/>
        </w:rPr>
        <w:t>ی</w:t>
      </w:r>
      <w:r>
        <w:rPr>
          <w:rtl/>
        </w:rPr>
        <w:t xml:space="preserve"> انتخاب شده: بزرگ‌تر + رنگ آب</w:t>
      </w:r>
      <w:r>
        <w:rPr>
          <w:rFonts w:hint="cs"/>
          <w:rtl/>
        </w:rPr>
        <w:t>ی</w:t>
      </w:r>
    </w:p>
    <w:p w14:paraId="33475B5B" w14:textId="77777777" w:rsidR="00D3306B" w:rsidRDefault="00D3306B" w:rsidP="00D3306B"/>
    <w:p w14:paraId="6D8EAEB0" w14:textId="252512EF" w:rsidR="00F40B17" w:rsidRDefault="00F40B17" w:rsidP="00AC7093">
      <w:pPr>
        <w:pStyle w:val="bold"/>
      </w:pPr>
      <w:r>
        <w:t>Not</w:t>
      </w:r>
      <w:r w:rsidR="00CF3B1B">
        <w:t>()</w:t>
      </w:r>
    </w:p>
    <w:p w14:paraId="0EB2EB53" w14:textId="62CC032E" w:rsidR="00D3306B" w:rsidRDefault="00D3306B" w:rsidP="00D3306B"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:</w:t>
      </w:r>
      <w: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سلکتور تمام المان‌ها به جز موارد مشخص شده را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306B" w14:paraId="76B30C5B" w14:textId="77777777" w:rsidTr="00D3306B">
        <w:tc>
          <w:tcPr>
            <w:tcW w:w="9350" w:type="dxa"/>
          </w:tcPr>
          <w:p w14:paraId="676170EC" w14:textId="77777777" w:rsidR="00D3306B" w:rsidRDefault="00D3306B" w:rsidP="00D3306B">
            <w:pPr>
              <w:pStyle w:val="code"/>
              <w:bidi w:val="0"/>
            </w:pPr>
            <w:r>
              <w:t>&lt;div class="container"&gt;</w:t>
            </w:r>
          </w:p>
          <w:p w14:paraId="20360A7E" w14:textId="77777777" w:rsidR="00D3306B" w:rsidRDefault="00D3306B" w:rsidP="00D3306B">
            <w:pPr>
              <w:pStyle w:val="code"/>
              <w:bidi w:val="0"/>
              <w:rPr>
                <w:rtl/>
              </w:rPr>
            </w:pPr>
            <w:r>
              <w:t xml:space="preserve">    &lt;p class="special"&gt;</w:t>
            </w:r>
            <w:r>
              <w:rPr>
                <w:rFonts w:cs="IRANSansWeb(FaNum) Light"/>
                <w:rtl/>
              </w:rPr>
              <w:t>پاراگراف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ژه</w:t>
            </w:r>
            <w:r>
              <w:t>&lt;/p&gt;</w:t>
            </w:r>
          </w:p>
          <w:p w14:paraId="543D47CF" w14:textId="77777777" w:rsidR="00D3306B" w:rsidRDefault="00D3306B" w:rsidP="00D3306B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Fonts w:cs="IRANSansWeb(FaNum) Light"/>
                <w:rtl/>
              </w:rPr>
              <w:t>پاراگراف معمول</w:t>
            </w:r>
            <w:r>
              <w:rPr>
                <w:rFonts w:cs="IRANSansWeb(FaNum) Light" w:hint="cs"/>
                <w:rtl/>
              </w:rPr>
              <w:t>ی</w:t>
            </w:r>
            <w:r>
              <w:t>&lt;/p&gt;</w:t>
            </w:r>
          </w:p>
          <w:p w14:paraId="4DF8A757" w14:textId="77777777" w:rsidR="00D3306B" w:rsidRDefault="00D3306B" w:rsidP="00D3306B">
            <w:pPr>
              <w:pStyle w:val="code"/>
              <w:bidi w:val="0"/>
              <w:rPr>
                <w:rtl/>
              </w:rPr>
            </w:pPr>
            <w:r>
              <w:t xml:space="preserve">    &lt;p class="special"&gt;</w:t>
            </w:r>
            <w:r>
              <w:rPr>
                <w:rFonts w:cs="IRANSansWeb(FaNum) Light"/>
                <w:rtl/>
              </w:rPr>
              <w:t>پاراگراف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ژه</w:t>
            </w:r>
            <w:r>
              <w:rPr>
                <w:rFonts w:cs="IRANSansWeb(FaNum) Light"/>
                <w:rtl/>
              </w:rPr>
              <w:t xml:space="preserve"> 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گر</w:t>
            </w:r>
            <w:r>
              <w:t>&lt;/p&gt;</w:t>
            </w:r>
          </w:p>
          <w:p w14:paraId="573897F6" w14:textId="77777777" w:rsidR="00D3306B" w:rsidRDefault="00D3306B" w:rsidP="00D3306B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Fonts w:cs="IRANSansWeb(FaNum) Light"/>
                <w:rtl/>
              </w:rPr>
              <w:t>پاراگراف 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گر</w:t>
            </w:r>
            <w:r>
              <w:t>&lt;/p&gt;</w:t>
            </w:r>
          </w:p>
          <w:p w14:paraId="312A8CAA" w14:textId="77777777" w:rsidR="00D3306B" w:rsidRDefault="00D3306B" w:rsidP="00D3306B">
            <w:pPr>
              <w:pStyle w:val="code"/>
              <w:bidi w:val="0"/>
              <w:rPr>
                <w:rtl/>
              </w:rPr>
            </w:pPr>
            <w:r>
              <w:t xml:space="preserve">    &lt;div&gt;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&lt;/div&gt;</w:t>
            </w:r>
          </w:p>
          <w:p w14:paraId="4863167F" w14:textId="77777777" w:rsidR="00D3306B" w:rsidRDefault="00D3306B" w:rsidP="00D3306B">
            <w:pPr>
              <w:pStyle w:val="code"/>
              <w:bidi w:val="0"/>
            </w:pPr>
            <w:r>
              <w:t>&lt;/div&gt;</w:t>
            </w:r>
          </w:p>
          <w:p w14:paraId="1C62DD95" w14:textId="77777777" w:rsidR="00D3306B" w:rsidRDefault="00D3306B" w:rsidP="00D3306B">
            <w:pPr>
              <w:pStyle w:val="code"/>
              <w:bidi w:val="0"/>
              <w:rPr>
                <w:rtl/>
              </w:rPr>
            </w:pPr>
          </w:p>
          <w:p w14:paraId="17DB4FA2" w14:textId="77777777" w:rsidR="00D3306B" w:rsidRDefault="00D3306B" w:rsidP="00D3306B">
            <w:pPr>
              <w:pStyle w:val="code"/>
              <w:bidi w:val="0"/>
              <w:rPr>
                <w:rtl/>
              </w:rPr>
            </w:pPr>
            <w:r>
              <w:t>&lt;input type="text" placeholder="</w:t>
            </w:r>
            <w:r>
              <w:rPr>
                <w:rFonts w:cs="IRANSansWeb(FaNum) Light"/>
                <w:rtl/>
              </w:rPr>
              <w:t>متن معمول</w:t>
            </w:r>
            <w:r>
              <w:rPr>
                <w:rFonts w:cs="IRANSansWeb(FaNum) Light" w:hint="cs"/>
                <w:rtl/>
              </w:rPr>
              <w:t>ی</w:t>
            </w:r>
            <w:r>
              <w:t>"&gt;</w:t>
            </w:r>
          </w:p>
          <w:p w14:paraId="538ABDA9" w14:textId="77777777" w:rsidR="00D3306B" w:rsidRDefault="00D3306B" w:rsidP="00D3306B">
            <w:pPr>
              <w:pStyle w:val="code"/>
              <w:bidi w:val="0"/>
              <w:rPr>
                <w:rtl/>
              </w:rPr>
            </w:pPr>
            <w:r>
              <w:t>&lt;input type="text" disabled placeholder="</w:t>
            </w:r>
            <w:r>
              <w:rPr>
                <w:rFonts w:cs="IRANSansWeb(FaNum) Light"/>
                <w:rtl/>
              </w:rPr>
              <w:t>متن غ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رفعال</w:t>
            </w:r>
            <w:r>
              <w:t>"&gt;</w:t>
            </w:r>
          </w:p>
          <w:p w14:paraId="0C9AE4FF" w14:textId="77777777" w:rsidR="00D3306B" w:rsidRDefault="00D3306B" w:rsidP="00D3306B">
            <w:pPr>
              <w:pStyle w:val="code"/>
              <w:bidi w:val="0"/>
              <w:rPr>
                <w:rtl/>
              </w:rPr>
            </w:pPr>
          </w:p>
          <w:p w14:paraId="2D4FD3FE" w14:textId="77777777" w:rsidR="00D3306B" w:rsidRDefault="00D3306B" w:rsidP="00D3306B">
            <w:pPr>
              <w:pStyle w:val="code"/>
              <w:bidi w:val="0"/>
            </w:pPr>
            <w:r>
              <w:t>&lt;style&gt;</w:t>
            </w:r>
          </w:p>
          <w:p w14:paraId="6A848A71" w14:textId="77777777" w:rsidR="00D3306B" w:rsidRDefault="00D3306B" w:rsidP="00D3306B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تمام پاراگراف‌ها به جز آنها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/>
                <w:rtl/>
              </w:rPr>
              <w:t xml:space="preserve"> که کلاس</w:t>
            </w:r>
            <w:r>
              <w:t xml:space="preserve"> special </w:t>
            </w:r>
            <w:r>
              <w:rPr>
                <w:rFonts w:cs="IRANSansWeb(FaNum) Light"/>
                <w:rtl/>
              </w:rPr>
              <w:t>دارند</w:t>
            </w:r>
            <w:r>
              <w:t xml:space="preserve"> */</w:t>
            </w:r>
          </w:p>
          <w:p w14:paraId="79C002B7" w14:textId="77777777" w:rsidR="00D3306B" w:rsidRDefault="00D3306B" w:rsidP="00D3306B">
            <w:pPr>
              <w:pStyle w:val="code"/>
              <w:bidi w:val="0"/>
            </w:pPr>
            <w:r>
              <w:t>p:not(.special) {</w:t>
            </w:r>
          </w:p>
          <w:p w14:paraId="56351560" w14:textId="77777777" w:rsidR="00D3306B" w:rsidRDefault="00D3306B" w:rsidP="00D3306B">
            <w:pPr>
              <w:pStyle w:val="code"/>
              <w:bidi w:val="0"/>
            </w:pPr>
            <w:r>
              <w:t xml:space="preserve">    background-color: #ffe6e6;</w:t>
            </w:r>
          </w:p>
          <w:p w14:paraId="4D81D71F" w14:textId="77777777" w:rsidR="00D3306B" w:rsidRDefault="00D3306B" w:rsidP="00D3306B">
            <w:pPr>
              <w:pStyle w:val="code"/>
              <w:bidi w:val="0"/>
            </w:pPr>
            <w:r>
              <w:lastRenderedPageBreak/>
              <w:t xml:space="preserve">    padding: 8px;</w:t>
            </w:r>
          </w:p>
          <w:p w14:paraId="09269289" w14:textId="77777777" w:rsidR="00D3306B" w:rsidRDefault="00D3306B" w:rsidP="00D3306B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7D0562E" w14:textId="77777777" w:rsidR="00D3306B" w:rsidRDefault="00D3306B" w:rsidP="00D3306B">
            <w:pPr>
              <w:pStyle w:val="code"/>
              <w:bidi w:val="0"/>
              <w:rPr>
                <w:rtl/>
              </w:rPr>
            </w:pPr>
          </w:p>
          <w:p w14:paraId="7E86F654" w14:textId="77777777" w:rsidR="00D3306B" w:rsidRDefault="00D3306B" w:rsidP="00D3306B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تمام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نپوت‌ها</w:t>
            </w:r>
            <w:r>
              <w:rPr>
                <w:rFonts w:cs="IRANSansWeb(FaNum) Light"/>
                <w:rtl/>
              </w:rPr>
              <w:t xml:space="preserve"> به جز نوع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 xml:space="preserve"> */</w:t>
            </w:r>
          </w:p>
          <w:p w14:paraId="1AA4E9A2" w14:textId="77777777" w:rsidR="00D3306B" w:rsidRDefault="00D3306B" w:rsidP="00D3306B">
            <w:pPr>
              <w:pStyle w:val="code"/>
              <w:bidi w:val="0"/>
            </w:pPr>
            <w:r>
              <w:t>input:not([type="email"]) {</w:t>
            </w:r>
          </w:p>
          <w:p w14:paraId="43A39BBB" w14:textId="77777777" w:rsidR="00D3306B" w:rsidRDefault="00D3306B" w:rsidP="00D3306B">
            <w:pPr>
              <w:pStyle w:val="code"/>
              <w:bidi w:val="0"/>
            </w:pPr>
            <w:r>
              <w:t xml:space="preserve">    border: 2px solid #333;</w:t>
            </w:r>
          </w:p>
          <w:p w14:paraId="769A3164" w14:textId="77777777" w:rsidR="00D3306B" w:rsidRDefault="00D3306B" w:rsidP="00D3306B">
            <w:pPr>
              <w:pStyle w:val="code"/>
              <w:bidi w:val="0"/>
            </w:pPr>
            <w:r>
              <w:t xml:space="preserve">    margin: 5px;</w:t>
            </w:r>
          </w:p>
          <w:p w14:paraId="1465CF14" w14:textId="77777777" w:rsidR="00D3306B" w:rsidRDefault="00D3306B" w:rsidP="00D3306B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0C5EE96" w14:textId="77777777" w:rsidR="00D3306B" w:rsidRDefault="00D3306B" w:rsidP="00D3306B">
            <w:pPr>
              <w:pStyle w:val="code"/>
              <w:bidi w:val="0"/>
              <w:rPr>
                <w:rtl/>
              </w:rPr>
            </w:pPr>
          </w:p>
          <w:p w14:paraId="645EAC6F" w14:textId="77777777" w:rsidR="00D3306B" w:rsidRDefault="00D3306B" w:rsidP="00D3306B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تمام المان‌ها به جز آنها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/>
                <w:rtl/>
              </w:rPr>
              <w:t xml:space="preserve"> که غ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رفعال</w:t>
            </w:r>
            <w:r>
              <w:rPr>
                <w:rFonts w:cs="IRANSansWeb(FaNum) Light"/>
                <w:rtl/>
              </w:rPr>
              <w:t xml:space="preserve"> هستند</w:t>
            </w:r>
            <w:r>
              <w:t xml:space="preserve"> */</w:t>
            </w:r>
          </w:p>
          <w:p w14:paraId="1F0A0427" w14:textId="77777777" w:rsidR="00D3306B" w:rsidRDefault="00D3306B" w:rsidP="00D3306B">
            <w:pPr>
              <w:pStyle w:val="code"/>
              <w:bidi w:val="0"/>
            </w:pPr>
            <w:r>
              <w:t>input:not(:disabled) {</w:t>
            </w:r>
          </w:p>
          <w:p w14:paraId="5E4E203C" w14:textId="77777777" w:rsidR="00D3306B" w:rsidRDefault="00D3306B" w:rsidP="00D3306B">
            <w:pPr>
              <w:pStyle w:val="code"/>
              <w:bidi w:val="0"/>
            </w:pPr>
            <w:r>
              <w:t xml:space="preserve">    background-color: #f9f9f9;</w:t>
            </w:r>
          </w:p>
          <w:p w14:paraId="7637965A" w14:textId="77777777" w:rsidR="00D3306B" w:rsidRDefault="00D3306B" w:rsidP="00D3306B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D9004DD" w14:textId="77777777" w:rsidR="00D3306B" w:rsidRDefault="00D3306B" w:rsidP="00D3306B">
            <w:pPr>
              <w:pStyle w:val="code"/>
              <w:bidi w:val="0"/>
              <w:rPr>
                <w:rtl/>
              </w:rPr>
            </w:pPr>
          </w:p>
          <w:p w14:paraId="29176A07" w14:textId="77777777" w:rsidR="00D3306B" w:rsidRDefault="00D3306B" w:rsidP="00D3306B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ترک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</w:t>
            </w:r>
            <w:r>
              <w:rPr>
                <w:rFonts w:cs="IRANSansWeb(FaNum) Light"/>
                <w:rtl/>
              </w:rPr>
              <w:t xml:space="preserve"> چند شرط</w:t>
            </w:r>
            <w:r>
              <w:t xml:space="preserve"> */</w:t>
            </w:r>
          </w:p>
          <w:p w14:paraId="024B5CEC" w14:textId="77777777" w:rsidR="00D3306B" w:rsidRDefault="00D3306B" w:rsidP="00D3306B">
            <w:pPr>
              <w:pStyle w:val="code"/>
              <w:bidi w:val="0"/>
            </w:pPr>
            <w:r>
              <w:t>p:not(.special):not(:first-child) {</w:t>
            </w:r>
          </w:p>
          <w:p w14:paraId="20387D10" w14:textId="77777777" w:rsidR="00D3306B" w:rsidRDefault="00D3306B" w:rsidP="00D3306B">
            <w:pPr>
              <w:pStyle w:val="code"/>
              <w:bidi w:val="0"/>
            </w:pPr>
            <w:r>
              <w:t xml:space="preserve">    border-right: 3px solid orange;</w:t>
            </w:r>
          </w:p>
          <w:p w14:paraId="3222928D" w14:textId="77777777" w:rsidR="00D3306B" w:rsidRDefault="00D3306B" w:rsidP="00D3306B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7E992D7" w14:textId="735CFD7E" w:rsidR="00D3306B" w:rsidRDefault="00D3306B" w:rsidP="00D3306B">
            <w:pPr>
              <w:pStyle w:val="code"/>
              <w:bidi w:val="0"/>
            </w:pPr>
            <w:r>
              <w:t>&lt;/style&gt;</w:t>
            </w:r>
          </w:p>
        </w:tc>
      </w:tr>
    </w:tbl>
    <w:p w14:paraId="2FA615EC" w14:textId="5E4A1D1E" w:rsidR="00D3306B" w:rsidRPr="00D3306B" w:rsidRDefault="00D3306B" w:rsidP="00D3306B">
      <w:hyperlink r:id="rId364" w:history="1">
        <w:r w:rsidRPr="00D3306B">
          <w:rPr>
            <w:rStyle w:val="Hyperlink"/>
          </w:rPr>
          <w:t>Not</w:t>
        </w:r>
      </w:hyperlink>
    </w:p>
    <w:p w14:paraId="08401902" w14:textId="6FEC2E0F" w:rsidR="00994FDE" w:rsidRDefault="00994FDE" w:rsidP="00994FDE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1E0C1F8B" w14:textId="77777777" w:rsidR="00994FDE" w:rsidRDefault="00994FDE" w:rsidP="00994FDE">
      <w:pPr>
        <w:rPr>
          <w:rtl/>
        </w:rPr>
      </w:pPr>
      <w:r>
        <w:rPr>
          <w:rtl/>
        </w:rPr>
        <w:t>- پاراگراف‌ها</w:t>
      </w:r>
      <w:r>
        <w:rPr>
          <w:rFonts w:hint="cs"/>
          <w:rtl/>
        </w:rPr>
        <w:t>ی</w:t>
      </w:r>
      <w:r>
        <w:rPr>
          <w:rtl/>
        </w:rPr>
        <w:t xml:space="preserve"> بدون کلاس </w:t>
      </w:r>
      <w:r>
        <w:t>special</w:t>
      </w:r>
      <w:r>
        <w:rPr>
          <w:rtl/>
        </w:rPr>
        <w:t>: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قرمز روشن</w:t>
      </w:r>
    </w:p>
    <w:p w14:paraId="5222EBB7" w14:textId="77777777" w:rsidR="00994FDE" w:rsidRDefault="00994FDE" w:rsidP="00994FDE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نپوت‌ها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مشک</w:t>
      </w:r>
      <w:r>
        <w:rPr>
          <w:rFonts w:hint="cs"/>
          <w:rtl/>
        </w:rPr>
        <w:t>ی</w:t>
      </w:r>
    </w:p>
    <w:p w14:paraId="20B9AB9E" w14:textId="77777777" w:rsidR="00994FDE" w:rsidRDefault="00994FDE" w:rsidP="00994FDE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نپوت‌ها</w:t>
      </w:r>
      <w:r>
        <w:rPr>
          <w:rFonts w:hint="cs"/>
          <w:rtl/>
        </w:rPr>
        <w:t>ی</w:t>
      </w:r>
      <w:r>
        <w:rPr>
          <w:rtl/>
        </w:rPr>
        <w:t xml:space="preserve"> فعال: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سف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CF8931E" w14:textId="0DF9819A" w:rsidR="00D3306B" w:rsidRDefault="00994FDE" w:rsidP="00994FDE">
      <w:r>
        <w:rPr>
          <w:rtl/>
        </w:rPr>
        <w:t>- پاراگراف‌ها</w:t>
      </w:r>
      <w:r>
        <w:rPr>
          <w:rFonts w:hint="cs"/>
          <w:rtl/>
        </w:rPr>
        <w:t>ی</w:t>
      </w:r>
      <w:r>
        <w:rPr>
          <w:rtl/>
        </w:rPr>
        <w:t xml:space="preserve"> معمول</w:t>
      </w:r>
      <w:r>
        <w:rPr>
          <w:rFonts w:hint="cs"/>
          <w:rtl/>
        </w:rPr>
        <w:t>ی</w:t>
      </w:r>
      <w:r>
        <w:rPr>
          <w:rtl/>
        </w:rPr>
        <w:t xml:space="preserve"> (به جز اول</w:t>
      </w:r>
      <w:r>
        <w:rPr>
          <w:rFonts w:hint="cs"/>
          <w:rtl/>
        </w:rPr>
        <w:t>ی</w:t>
      </w:r>
      <w:r>
        <w:rPr>
          <w:rtl/>
        </w:rPr>
        <w:t>):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نارنج</w:t>
      </w:r>
      <w:r>
        <w:rPr>
          <w:rFonts w:hint="cs"/>
          <w:rtl/>
        </w:rPr>
        <w:t>ی</w:t>
      </w:r>
    </w:p>
    <w:p w14:paraId="537F82BC" w14:textId="77777777" w:rsidR="00AC7093" w:rsidRDefault="00AC7093" w:rsidP="00AC7093">
      <w:pPr>
        <w:pStyle w:val="bold"/>
        <w:rPr>
          <w:rtl/>
        </w:rPr>
      </w:pPr>
      <w:r>
        <w:rPr>
          <w:rtl/>
        </w:rPr>
        <w:t xml:space="preserve">معرفی </w:t>
      </w:r>
      <w:r>
        <w:t>pseudo element selector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زیر</w:t>
      </w:r>
    </w:p>
    <w:p w14:paraId="5DC73C2A" w14:textId="77777777" w:rsidR="00AC7093" w:rsidRDefault="00AC7093" w:rsidP="00AC7093">
      <w:pPr>
        <w:pStyle w:val="bold"/>
      </w:pPr>
      <w:r>
        <w:t>First-line</w:t>
      </w:r>
    </w:p>
    <w:p w14:paraId="6DAF9EF3" w14:textId="77777777" w:rsidR="00766EC5" w:rsidRDefault="00766EC5" w:rsidP="00766EC5">
      <w:pPr>
        <w:rPr>
          <w:rtl/>
        </w:rPr>
      </w:pPr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:</w:t>
      </w:r>
    </w:p>
    <w:p w14:paraId="72BC21DF" w14:textId="2460DA8D" w:rsidR="00766EC5" w:rsidRDefault="00766EC5" w:rsidP="00766EC5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pseudo-element</w:t>
      </w:r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المان متن</w:t>
      </w:r>
      <w:r>
        <w:rPr>
          <w:rFonts w:hint="cs"/>
          <w:rtl/>
        </w:rPr>
        <w:t>ی</w:t>
      </w:r>
      <w:r>
        <w:rPr>
          <w:rtl/>
        </w:rPr>
        <w:t xml:space="preserve"> را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6EC5" w14:paraId="53E0F41E" w14:textId="77777777" w:rsidTr="00766EC5">
        <w:tc>
          <w:tcPr>
            <w:tcW w:w="9350" w:type="dxa"/>
          </w:tcPr>
          <w:p w14:paraId="25AC8CDC" w14:textId="77777777" w:rsidR="00766EC5" w:rsidRDefault="00766EC5" w:rsidP="00766EC5">
            <w:pPr>
              <w:bidi w:val="0"/>
              <w:rPr>
                <w:rtl/>
              </w:rPr>
            </w:pPr>
            <w:r>
              <w:t>&lt;p class="text"&gt;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پاراگراف نمونه است که 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خط متن دارد.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متن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دادن نحوه کار</w:t>
            </w:r>
            <w:r>
              <w:t xml:space="preserve"> first-line </w:t>
            </w:r>
            <w:r>
              <w:rPr>
                <w:rtl/>
              </w:rPr>
              <w:t>نوشته شده است.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که چگونه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خط متفاوت از بق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خطوط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داده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t>.&lt;/p&gt;</w:t>
            </w:r>
          </w:p>
          <w:p w14:paraId="67A4AAB0" w14:textId="77777777" w:rsidR="00766EC5" w:rsidRDefault="00766EC5" w:rsidP="00766EC5">
            <w:pPr>
              <w:bidi w:val="0"/>
              <w:rPr>
                <w:rtl/>
              </w:rPr>
            </w:pPr>
          </w:p>
          <w:p w14:paraId="333508D1" w14:textId="77777777" w:rsidR="00766EC5" w:rsidRDefault="00766EC5" w:rsidP="00766EC5">
            <w:pPr>
              <w:bidi w:val="0"/>
              <w:rPr>
                <w:rtl/>
              </w:rPr>
            </w:pPr>
            <w:r>
              <w:t>&lt;div class="content"&gt;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</w:t>
            </w:r>
            <w:r>
              <w:rPr>
                <w:rtl/>
              </w:rPr>
              <w:t xml:space="preserve"> با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متن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است.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خط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المان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متفاوت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خواهد داشت. بق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متن به صورت عاد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داده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t>.&lt;/div&gt;</w:t>
            </w:r>
          </w:p>
          <w:p w14:paraId="149FFC77" w14:textId="77777777" w:rsidR="00766EC5" w:rsidRDefault="00766EC5" w:rsidP="00766EC5">
            <w:pPr>
              <w:bidi w:val="0"/>
              <w:rPr>
                <w:rtl/>
              </w:rPr>
            </w:pPr>
          </w:p>
          <w:p w14:paraId="58A52018" w14:textId="77777777" w:rsidR="00766EC5" w:rsidRDefault="00766EC5" w:rsidP="00766EC5">
            <w:pPr>
              <w:bidi w:val="0"/>
            </w:pPr>
            <w:r>
              <w:t>&lt;style&gt;</w:t>
            </w:r>
          </w:p>
          <w:p w14:paraId="51CD21C4" w14:textId="77777777" w:rsidR="00766EC5" w:rsidRDefault="00766EC5" w:rsidP="00766EC5">
            <w:pPr>
              <w:bidi w:val="0"/>
            </w:pPr>
            <w:r>
              <w:t>.text::first-line {</w:t>
            </w:r>
          </w:p>
          <w:p w14:paraId="45954F5E" w14:textId="77777777" w:rsidR="00766EC5" w:rsidRDefault="00766EC5" w:rsidP="00766EC5">
            <w:pPr>
              <w:bidi w:val="0"/>
            </w:pPr>
            <w:r>
              <w:t xml:space="preserve">    color: red;</w:t>
            </w:r>
          </w:p>
          <w:p w14:paraId="0C12A9F6" w14:textId="77777777" w:rsidR="00766EC5" w:rsidRDefault="00766EC5" w:rsidP="00766EC5">
            <w:pPr>
              <w:bidi w:val="0"/>
            </w:pPr>
            <w:r>
              <w:t xml:space="preserve">    font-weight: bold;</w:t>
            </w:r>
          </w:p>
          <w:p w14:paraId="430EE98E" w14:textId="77777777" w:rsidR="00766EC5" w:rsidRDefault="00766EC5" w:rsidP="00766EC5">
            <w:pPr>
              <w:bidi w:val="0"/>
            </w:pPr>
            <w:r>
              <w:t xml:space="preserve">    font-size: 1.2em;</w:t>
            </w:r>
          </w:p>
          <w:p w14:paraId="2E22C65A" w14:textId="77777777" w:rsidR="00766EC5" w:rsidRDefault="00766EC5" w:rsidP="00766EC5">
            <w:pPr>
              <w:bidi w:val="0"/>
            </w:pPr>
            <w:r>
              <w:t xml:space="preserve">    text-transform: uppercase;</w:t>
            </w:r>
          </w:p>
          <w:p w14:paraId="07203567" w14:textId="77777777" w:rsidR="00766EC5" w:rsidRDefault="00766EC5" w:rsidP="00766EC5">
            <w:pPr>
              <w:bidi w:val="0"/>
              <w:rPr>
                <w:rtl/>
              </w:rPr>
            </w:pPr>
            <w:r>
              <w:t>}</w:t>
            </w:r>
          </w:p>
          <w:p w14:paraId="79AD6790" w14:textId="77777777" w:rsidR="00766EC5" w:rsidRDefault="00766EC5" w:rsidP="00766EC5">
            <w:pPr>
              <w:bidi w:val="0"/>
              <w:rPr>
                <w:rtl/>
              </w:rPr>
            </w:pPr>
          </w:p>
          <w:p w14:paraId="0C6AF388" w14:textId="77777777" w:rsidR="00766EC5" w:rsidRDefault="00766EC5" w:rsidP="00766EC5">
            <w:pPr>
              <w:bidi w:val="0"/>
            </w:pPr>
            <w:r>
              <w:t>.content::first-line {</w:t>
            </w:r>
          </w:p>
          <w:p w14:paraId="7E0D5163" w14:textId="77777777" w:rsidR="00766EC5" w:rsidRDefault="00766EC5" w:rsidP="00766EC5">
            <w:pPr>
              <w:bidi w:val="0"/>
            </w:pPr>
            <w:r>
              <w:t xml:space="preserve">    background-color: yellow;</w:t>
            </w:r>
          </w:p>
          <w:p w14:paraId="5FF850E1" w14:textId="77777777" w:rsidR="00766EC5" w:rsidRDefault="00766EC5" w:rsidP="00766EC5">
            <w:pPr>
              <w:bidi w:val="0"/>
            </w:pPr>
            <w:r>
              <w:t xml:space="preserve">    color: blue;</w:t>
            </w:r>
          </w:p>
          <w:p w14:paraId="5443A2C6" w14:textId="77777777" w:rsidR="00766EC5" w:rsidRDefault="00766EC5" w:rsidP="00766EC5">
            <w:pPr>
              <w:bidi w:val="0"/>
            </w:pPr>
            <w:r>
              <w:t xml:space="preserve">    font-style: italic;</w:t>
            </w:r>
          </w:p>
          <w:p w14:paraId="41C87A5E" w14:textId="77777777" w:rsidR="00766EC5" w:rsidRDefault="00766EC5" w:rsidP="00766EC5">
            <w:pPr>
              <w:bidi w:val="0"/>
              <w:rPr>
                <w:rtl/>
              </w:rPr>
            </w:pPr>
            <w:r>
              <w:t>}</w:t>
            </w:r>
          </w:p>
          <w:p w14:paraId="34058C37" w14:textId="430B4C54" w:rsidR="00766EC5" w:rsidRDefault="00766EC5" w:rsidP="00766EC5">
            <w:pPr>
              <w:bidi w:val="0"/>
            </w:pPr>
            <w:r>
              <w:t>&lt;/style&gt;</w:t>
            </w:r>
          </w:p>
        </w:tc>
      </w:tr>
    </w:tbl>
    <w:p w14:paraId="2C84F189" w14:textId="5D04F1CA" w:rsidR="00766EC5" w:rsidRDefault="00766EC5" w:rsidP="00766EC5">
      <w:pPr>
        <w:pStyle w:val="code"/>
      </w:pPr>
      <w:hyperlink r:id="rId365" w:history="1">
        <w:r w:rsidRPr="00766EC5">
          <w:rPr>
            <w:rStyle w:val="Hyperlink"/>
          </w:rPr>
          <w:t>First-line</w:t>
        </w:r>
      </w:hyperlink>
    </w:p>
    <w:p w14:paraId="24436E9A" w14:textId="77777777" w:rsidR="00766EC5" w:rsidRDefault="00766EC5" w:rsidP="00766EC5">
      <w:pPr>
        <w:rPr>
          <w:rtl/>
        </w:rPr>
      </w:pPr>
    </w:p>
    <w:p w14:paraId="49F6C164" w14:textId="533B0FFA" w:rsidR="00766EC5" w:rsidRDefault="00766EC5" w:rsidP="00766EC5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1A66030E" w14:textId="77777777" w:rsidR="00766EC5" w:rsidRDefault="00766EC5" w:rsidP="00766EC5">
      <w:pPr>
        <w:rPr>
          <w:rtl/>
        </w:rPr>
      </w:pPr>
      <w:r>
        <w:rPr>
          <w:rtl/>
        </w:rPr>
        <w:t>-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خط پاراگراف: قرمز، پررنگ، بزرگ‌تر و با حروف بزرگ</w:t>
      </w:r>
    </w:p>
    <w:p w14:paraId="33374F14" w14:textId="568FEEE0" w:rsidR="00766EC5" w:rsidRDefault="00766EC5" w:rsidP="00766EC5">
      <w:r>
        <w:rPr>
          <w:rtl/>
        </w:rPr>
        <w:t>-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خط 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>: زرد، آب</w:t>
      </w:r>
      <w:r>
        <w:rPr>
          <w:rFonts w:hint="cs"/>
          <w:rtl/>
        </w:rPr>
        <w:t>ی</w:t>
      </w:r>
      <w:r>
        <w:rPr>
          <w:rtl/>
        </w:rPr>
        <w:t xml:space="preserve"> و 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1BD298A2" w14:textId="77777777" w:rsidR="00766EC5" w:rsidRDefault="00766EC5" w:rsidP="00766EC5"/>
    <w:p w14:paraId="3F5BF73E" w14:textId="77777777" w:rsidR="00AC7093" w:rsidRDefault="00AC7093" w:rsidP="00AC7093">
      <w:pPr>
        <w:pStyle w:val="bold"/>
      </w:pPr>
      <w:r>
        <w:t>First-letter</w:t>
      </w:r>
    </w:p>
    <w:p w14:paraId="791A9644" w14:textId="610B9B74" w:rsidR="00766EC5" w:rsidRDefault="00766EC5" w:rsidP="00766EC5">
      <w:pPr>
        <w:rPr>
          <w:b/>
          <w:lang w:bidi="ar-SA"/>
        </w:rPr>
      </w:pPr>
      <w:r w:rsidRPr="007F3C1E">
        <w:rPr>
          <w:b/>
          <w:rtl/>
          <w:lang w:bidi="ar-SA"/>
        </w:rPr>
        <w:t>توض</w:t>
      </w:r>
      <w:r w:rsidRPr="007F3C1E">
        <w:rPr>
          <w:rFonts w:hint="cs"/>
          <w:b/>
          <w:rtl/>
          <w:lang w:bidi="ar-SA"/>
        </w:rPr>
        <w:t>ی</w:t>
      </w:r>
      <w:r w:rsidRPr="007F3C1E">
        <w:rPr>
          <w:rFonts w:hint="eastAsia"/>
          <w:b/>
          <w:rtl/>
          <w:lang w:bidi="ar-SA"/>
        </w:rPr>
        <w:t>ح</w:t>
      </w:r>
      <w:r w:rsidRPr="007F3C1E">
        <w:rPr>
          <w:b/>
          <w:rtl/>
          <w:lang w:bidi="ar-SA"/>
        </w:rPr>
        <w:t>:</w:t>
      </w:r>
      <w:r>
        <w:rPr>
          <w:b/>
          <w:lang w:bidi="ar-SA"/>
        </w:rPr>
        <w:t xml:space="preserve"> </w:t>
      </w:r>
      <w:r w:rsidRPr="007F3C1E">
        <w:rPr>
          <w:rFonts w:hint="eastAsia"/>
          <w:b/>
          <w:rtl/>
          <w:lang w:bidi="ar-SA"/>
        </w:rPr>
        <w:t>ا</w:t>
      </w:r>
      <w:r w:rsidRPr="007F3C1E">
        <w:rPr>
          <w:rFonts w:hint="cs"/>
          <w:b/>
          <w:rtl/>
          <w:lang w:bidi="ar-SA"/>
        </w:rPr>
        <w:t>ی</w:t>
      </w:r>
      <w:r w:rsidRPr="007F3C1E">
        <w:rPr>
          <w:rFonts w:hint="eastAsia"/>
          <w:b/>
          <w:rtl/>
          <w:lang w:bidi="ar-SA"/>
        </w:rPr>
        <w:t>ن</w:t>
      </w:r>
      <w:r w:rsidRPr="007F3C1E">
        <w:rPr>
          <w:b/>
          <w:rtl/>
          <w:lang w:bidi="ar-SA"/>
        </w:rPr>
        <w:t xml:space="preserve"> </w:t>
      </w:r>
      <w:r w:rsidRPr="007F3C1E">
        <w:rPr>
          <w:b/>
        </w:rPr>
        <w:t>pseudo-element</w:t>
      </w:r>
      <w:r w:rsidRPr="007F3C1E">
        <w:rPr>
          <w:b/>
          <w:rtl/>
          <w:lang w:bidi="ar-SA"/>
        </w:rPr>
        <w:t xml:space="preserve"> اول</w:t>
      </w:r>
      <w:r w:rsidRPr="007F3C1E">
        <w:rPr>
          <w:rFonts w:hint="cs"/>
          <w:b/>
          <w:rtl/>
          <w:lang w:bidi="ar-SA"/>
        </w:rPr>
        <w:t>ی</w:t>
      </w:r>
      <w:r w:rsidRPr="007F3C1E">
        <w:rPr>
          <w:rFonts w:hint="eastAsia"/>
          <w:b/>
          <w:rtl/>
          <w:lang w:bidi="ar-SA"/>
        </w:rPr>
        <w:t>ن</w:t>
      </w:r>
      <w:r w:rsidRPr="007F3C1E">
        <w:rPr>
          <w:b/>
          <w:rtl/>
          <w:lang w:bidi="ar-SA"/>
        </w:rPr>
        <w:t xml:space="preserve"> حرف </w:t>
      </w:r>
      <w:r w:rsidRPr="007F3C1E">
        <w:rPr>
          <w:rFonts w:hint="cs"/>
          <w:b/>
          <w:rtl/>
          <w:lang w:bidi="ar-SA"/>
        </w:rPr>
        <w:t>ی</w:t>
      </w:r>
      <w:r w:rsidRPr="007F3C1E">
        <w:rPr>
          <w:rFonts w:hint="eastAsia"/>
          <w:b/>
          <w:rtl/>
          <w:lang w:bidi="ar-SA"/>
        </w:rPr>
        <w:t>ک</w:t>
      </w:r>
      <w:r w:rsidRPr="007F3C1E">
        <w:rPr>
          <w:b/>
          <w:rtl/>
          <w:lang w:bidi="ar-SA"/>
        </w:rPr>
        <w:t xml:space="preserve"> المان متن</w:t>
      </w:r>
      <w:r w:rsidRPr="007F3C1E">
        <w:rPr>
          <w:rFonts w:hint="cs"/>
          <w:b/>
          <w:rtl/>
          <w:lang w:bidi="ar-SA"/>
        </w:rPr>
        <w:t>ی</w:t>
      </w:r>
      <w:r w:rsidRPr="007F3C1E">
        <w:rPr>
          <w:b/>
          <w:rtl/>
          <w:lang w:bidi="ar-SA"/>
        </w:rPr>
        <w:t xml:space="preserve"> را انتخاب م</w:t>
      </w:r>
      <w:r w:rsidRPr="007F3C1E">
        <w:rPr>
          <w:rFonts w:hint="cs"/>
          <w:b/>
          <w:rtl/>
          <w:lang w:bidi="ar-SA"/>
        </w:rPr>
        <w:t>ی‌</w:t>
      </w:r>
      <w:r w:rsidRPr="007F3C1E">
        <w:rPr>
          <w:rFonts w:hint="eastAsia"/>
          <w:b/>
          <w:rtl/>
          <w:lang w:bidi="ar-SA"/>
        </w:rPr>
        <w:t>کند</w:t>
      </w:r>
      <w:r w:rsidRPr="007F3C1E">
        <w:rPr>
          <w:b/>
          <w:rtl/>
          <w:lang w:bidi="ar-S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6EC5" w14:paraId="5B90D0EB" w14:textId="77777777" w:rsidTr="00766EC5">
        <w:tc>
          <w:tcPr>
            <w:tcW w:w="9350" w:type="dxa"/>
          </w:tcPr>
          <w:p w14:paraId="1262757A" w14:textId="77777777" w:rsidR="00766EC5" w:rsidRPr="00766EC5" w:rsidRDefault="00766EC5" w:rsidP="00766EC5">
            <w:pPr>
              <w:pStyle w:val="code"/>
              <w:bidi w:val="0"/>
              <w:rPr>
                <w:rtl/>
              </w:rPr>
            </w:pPr>
            <w:r w:rsidRPr="00766EC5">
              <w:t>&lt;p class="story"&gt;</w:t>
            </w:r>
            <w:r w:rsidRPr="00766EC5">
              <w:rPr>
                <w:rtl/>
              </w:rPr>
              <w:t>روز</w:t>
            </w:r>
            <w:r w:rsidRPr="00766EC5">
              <w:rPr>
                <w:rFonts w:hint="cs"/>
                <w:rtl/>
              </w:rPr>
              <w:t>ی</w:t>
            </w:r>
            <w:r w:rsidRPr="00766EC5">
              <w:rPr>
                <w:rtl/>
              </w:rPr>
              <w:t xml:space="preserve"> روزگار</w:t>
            </w:r>
            <w:r w:rsidRPr="00766EC5">
              <w:rPr>
                <w:rFonts w:hint="cs"/>
                <w:rtl/>
              </w:rPr>
              <w:t>ی</w:t>
            </w:r>
            <w:r w:rsidRPr="00766EC5">
              <w:rPr>
                <w:rtl/>
              </w:rPr>
              <w:t xml:space="preserve"> در سرزم</w:t>
            </w:r>
            <w:r w:rsidRPr="00766EC5">
              <w:rPr>
                <w:rFonts w:hint="cs"/>
                <w:rtl/>
              </w:rPr>
              <w:t>ی</w:t>
            </w:r>
            <w:r w:rsidRPr="00766EC5">
              <w:rPr>
                <w:rFonts w:hint="eastAsia"/>
                <w:rtl/>
              </w:rPr>
              <w:t>ن</w:t>
            </w:r>
            <w:r w:rsidRPr="00766EC5">
              <w:rPr>
                <w:rFonts w:hint="cs"/>
                <w:rtl/>
              </w:rPr>
              <w:t>ی</w:t>
            </w:r>
            <w:r w:rsidRPr="00766EC5">
              <w:rPr>
                <w:rtl/>
              </w:rPr>
              <w:t xml:space="preserve"> دور، پادشاه</w:t>
            </w:r>
            <w:r w:rsidRPr="00766EC5">
              <w:rPr>
                <w:rFonts w:hint="cs"/>
                <w:rtl/>
              </w:rPr>
              <w:t>ی</w:t>
            </w:r>
            <w:r w:rsidRPr="00766EC5">
              <w:rPr>
                <w:rtl/>
              </w:rPr>
              <w:t xml:space="preserve"> زندگ</w:t>
            </w:r>
            <w:r w:rsidRPr="00766EC5">
              <w:rPr>
                <w:rFonts w:hint="cs"/>
                <w:rtl/>
              </w:rPr>
              <w:t>ی</w:t>
            </w:r>
            <w:r w:rsidRPr="00766EC5">
              <w:rPr>
                <w:rtl/>
              </w:rPr>
              <w:t xml:space="preserve"> م</w:t>
            </w:r>
            <w:r w:rsidRPr="00766EC5">
              <w:rPr>
                <w:rFonts w:hint="cs"/>
                <w:rtl/>
              </w:rPr>
              <w:t>ی‌</w:t>
            </w:r>
            <w:r w:rsidRPr="00766EC5">
              <w:rPr>
                <w:rFonts w:hint="eastAsia"/>
                <w:rtl/>
              </w:rPr>
              <w:t>کرد</w:t>
            </w:r>
            <w:r w:rsidRPr="00766EC5">
              <w:rPr>
                <w:rtl/>
              </w:rPr>
              <w:t xml:space="preserve"> که</w:t>
            </w:r>
            <w:r w:rsidRPr="00766EC5">
              <w:t>...&lt;/p&gt;</w:t>
            </w:r>
          </w:p>
          <w:p w14:paraId="66417F0B" w14:textId="77777777" w:rsidR="00766EC5" w:rsidRPr="00766EC5" w:rsidRDefault="00766EC5" w:rsidP="00766EC5">
            <w:pPr>
              <w:pStyle w:val="code"/>
              <w:bidi w:val="0"/>
              <w:rPr>
                <w:rtl/>
              </w:rPr>
            </w:pPr>
          </w:p>
          <w:p w14:paraId="79B3ABE6" w14:textId="77777777" w:rsidR="00766EC5" w:rsidRPr="00766EC5" w:rsidRDefault="00766EC5" w:rsidP="00766EC5">
            <w:pPr>
              <w:pStyle w:val="code"/>
              <w:bidi w:val="0"/>
              <w:rPr>
                <w:rtl/>
              </w:rPr>
            </w:pPr>
            <w:r w:rsidRPr="00766EC5">
              <w:t>&lt;div class="poem"&gt;</w:t>
            </w:r>
            <w:r w:rsidRPr="00766EC5">
              <w:rPr>
                <w:rtl/>
              </w:rPr>
              <w:t>به نام خداوند جان و خرد</w:t>
            </w:r>
            <w:r w:rsidRPr="00766EC5">
              <w:t>&lt;br&gt;</w:t>
            </w:r>
            <w:r w:rsidRPr="00766EC5">
              <w:rPr>
                <w:rtl/>
              </w:rPr>
              <w:t>کز</w:t>
            </w:r>
            <w:r w:rsidRPr="00766EC5">
              <w:rPr>
                <w:rFonts w:hint="cs"/>
                <w:rtl/>
              </w:rPr>
              <w:t>ی</w:t>
            </w:r>
            <w:r w:rsidRPr="00766EC5">
              <w:rPr>
                <w:rFonts w:hint="eastAsia"/>
                <w:rtl/>
              </w:rPr>
              <w:t>ن</w:t>
            </w:r>
            <w:r w:rsidRPr="00766EC5">
              <w:rPr>
                <w:rtl/>
              </w:rPr>
              <w:t xml:space="preserve"> برتر اند</w:t>
            </w:r>
            <w:r w:rsidRPr="00766EC5">
              <w:rPr>
                <w:rFonts w:hint="cs"/>
                <w:rtl/>
              </w:rPr>
              <w:t>ی</w:t>
            </w:r>
            <w:r w:rsidRPr="00766EC5">
              <w:rPr>
                <w:rFonts w:hint="eastAsia"/>
                <w:rtl/>
              </w:rPr>
              <w:t>شه</w:t>
            </w:r>
            <w:r w:rsidRPr="00766EC5">
              <w:rPr>
                <w:rtl/>
              </w:rPr>
              <w:t xml:space="preserve"> برنگذرد</w:t>
            </w:r>
            <w:r w:rsidRPr="00766EC5">
              <w:t>&lt;/div&gt;</w:t>
            </w:r>
          </w:p>
          <w:p w14:paraId="7CD68DC3" w14:textId="77777777" w:rsidR="00766EC5" w:rsidRPr="00766EC5" w:rsidRDefault="00766EC5" w:rsidP="00766EC5">
            <w:pPr>
              <w:pStyle w:val="code"/>
              <w:bidi w:val="0"/>
              <w:rPr>
                <w:rtl/>
              </w:rPr>
            </w:pPr>
          </w:p>
          <w:p w14:paraId="4E0971BE" w14:textId="77777777" w:rsidR="00766EC5" w:rsidRPr="00766EC5" w:rsidRDefault="00766EC5" w:rsidP="00766EC5">
            <w:pPr>
              <w:pStyle w:val="code"/>
              <w:bidi w:val="0"/>
            </w:pPr>
            <w:r w:rsidRPr="00766EC5">
              <w:t>&lt;style&gt;</w:t>
            </w:r>
          </w:p>
          <w:p w14:paraId="5B5D6242" w14:textId="77777777" w:rsidR="00766EC5" w:rsidRPr="00766EC5" w:rsidRDefault="00766EC5" w:rsidP="00766EC5">
            <w:pPr>
              <w:pStyle w:val="code"/>
              <w:bidi w:val="0"/>
            </w:pPr>
            <w:r w:rsidRPr="00766EC5">
              <w:t>.story::first-letter {</w:t>
            </w:r>
          </w:p>
          <w:p w14:paraId="288F6ED2" w14:textId="77777777" w:rsidR="00766EC5" w:rsidRPr="00766EC5" w:rsidRDefault="00766EC5" w:rsidP="00766EC5">
            <w:pPr>
              <w:pStyle w:val="code"/>
              <w:bidi w:val="0"/>
            </w:pPr>
            <w:r w:rsidRPr="00766EC5">
              <w:t xml:space="preserve">    font-size: 3em;</w:t>
            </w:r>
          </w:p>
          <w:p w14:paraId="219B36E6" w14:textId="77777777" w:rsidR="00766EC5" w:rsidRPr="00766EC5" w:rsidRDefault="00766EC5" w:rsidP="00766EC5">
            <w:pPr>
              <w:pStyle w:val="code"/>
              <w:bidi w:val="0"/>
            </w:pPr>
            <w:r w:rsidRPr="00766EC5">
              <w:t xml:space="preserve">    color: #8B4513;</w:t>
            </w:r>
          </w:p>
          <w:p w14:paraId="5A95C967" w14:textId="77777777" w:rsidR="00766EC5" w:rsidRPr="00766EC5" w:rsidRDefault="00766EC5" w:rsidP="00766EC5">
            <w:pPr>
              <w:pStyle w:val="code"/>
              <w:bidi w:val="0"/>
            </w:pPr>
            <w:r w:rsidRPr="00766EC5">
              <w:t xml:space="preserve">    float: right;</w:t>
            </w:r>
          </w:p>
          <w:p w14:paraId="3F5C68EF" w14:textId="77777777" w:rsidR="00766EC5" w:rsidRPr="00766EC5" w:rsidRDefault="00766EC5" w:rsidP="00766EC5">
            <w:pPr>
              <w:pStyle w:val="code"/>
              <w:bidi w:val="0"/>
            </w:pPr>
            <w:r w:rsidRPr="00766EC5">
              <w:lastRenderedPageBreak/>
              <w:t xml:space="preserve">    margin-left: 5px;</w:t>
            </w:r>
          </w:p>
          <w:p w14:paraId="57325D9B" w14:textId="77777777" w:rsidR="00766EC5" w:rsidRPr="00766EC5" w:rsidRDefault="00766EC5" w:rsidP="00766EC5">
            <w:pPr>
              <w:pStyle w:val="code"/>
              <w:bidi w:val="0"/>
            </w:pPr>
            <w:r w:rsidRPr="00766EC5">
              <w:t xml:space="preserve">    font-weight: bold;</w:t>
            </w:r>
          </w:p>
          <w:p w14:paraId="423DF9C5" w14:textId="77777777" w:rsidR="00766EC5" w:rsidRPr="00766EC5" w:rsidRDefault="00766EC5" w:rsidP="00766EC5">
            <w:pPr>
              <w:pStyle w:val="code"/>
              <w:bidi w:val="0"/>
            </w:pPr>
            <w:r w:rsidRPr="00766EC5">
              <w:t xml:space="preserve">    line-height: 1;</w:t>
            </w:r>
          </w:p>
          <w:p w14:paraId="5EA3DB13" w14:textId="77777777" w:rsidR="00766EC5" w:rsidRPr="00766EC5" w:rsidRDefault="00766EC5" w:rsidP="00766EC5">
            <w:pPr>
              <w:pStyle w:val="code"/>
              <w:bidi w:val="0"/>
              <w:rPr>
                <w:rtl/>
              </w:rPr>
            </w:pPr>
            <w:r w:rsidRPr="00766EC5">
              <w:t>}</w:t>
            </w:r>
          </w:p>
          <w:p w14:paraId="4F183FF1" w14:textId="77777777" w:rsidR="00766EC5" w:rsidRPr="00766EC5" w:rsidRDefault="00766EC5" w:rsidP="00766EC5">
            <w:pPr>
              <w:pStyle w:val="code"/>
              <w:bidi w:val="0"/>
              <w:rPr>
                <w:rtl/>
              </w:rPr>
            </w:pPr>
          </w:p>
          <w:p w14:paraId="7059EACC" w14:textId="77777777" w:rsidR="00766EC5" w:rsidRPr="00766EC5" w:rsidRDefault="00766EC5" w:rsidP="00766EC5">
            <w:pPr>
              <w:pStyle w:val="code"/>
              <w:bidi w:val="0"/>
            </w:pPr>
            <w:r w:rsidRPr="00766EC5">
              <w:t>.poem::first-letter {</w:t>
            </w:r>
          </w:p>
          <w:p w14:paraId="449183AD" w14:textId="77777777" w:rsidR="00766EC5" w:rsidRPr="00766EC5" w:rsidRDefault="00766EC5" w:rsidP="00766EC5">
            <w:pPr>
              <w:pStyle w:val="code"/>
              <w:bidi w:val="0"/>
            </w:pPr>
            <w:r w:rsidRPr="00766EC5">
              <w:t xml:space="preserve">    font-size: 2.5em;</w:t>
            </w:r>
          </w:p>
          <w:p w14:paraId="1D756F86" w14:textId="77777777" w:rsidR="00766EC5" w:rsidRPr="00766EC5" w:rsidRDefault="00766EC5" w:rsidP="00766EC5">
            <w:pPr>
              <w:pStyle w:val="code"/>
              <w:bidi w:val="0"/>
            </w:pPr>
            <w:r w:rsidRPr="00766EC5">
              <w:t xml:space="preserve">    color: #2E8B57;</w:t>
            </w:r>
          </w:p>
          <w:p w14:paraId="3D441BD5" w14:textId="77777777" w:rsidR="00766EC5" w:rsidRPr="00766EC5" w:rsidRDefault="00766EC5" w:rsidP="00766EC5">
            <w:pPr>
              <w:pStyle w:val="code"/>
              <w:bidi w:val="0"/>
            </w:pPr>
            <w:r w:rsidRPr="00766EC5">
              <w:t xml:space="preserve">    background-color: #F0FFF0;</w:t>
            </w:r>
          </w:p>
          <w:p w14:paraId="78EC7E09" w14:textId="77777777" w:rsidR="00766EC5" w:rsidRPr="00766EC5" w:rsidRDefault="00766EC5" w:rsidP="00766EC5">
            <w:pPr>
              <w:pStyle w:val="code"/>
              <w:bidi w:val="0"/>
            </w:pPr>
            <w:r w:rsidRPr="00766EC5">
              <w:t xml:space="preserve">    padding: 5px 10px;</w:t>
            </w:r>
          </w:p>
          <w:p w14:paraId="23AC204C" w14:textId="77777777" w:rsidR="00766EC5" w:rsidRPr="00766EC5" w:rsidRDefault="00766EC5" w:rsidP="00766EC5">
            <w:pPr>
              <w:pStyle w:val="code"/>
              <w:bidi w:val="0"/>
            </w:pPr>
            <w:r w:rsidRPr="00766EC5">
              <w:t xml:space="preserve">    border-radius: 5px;</w:t>
            </w:r>
          </w:p>
          <w:p w14:paraId="1D5FD55C" w14:textId="77777777" w:rsidR="00766EC5" w:rsidRPr="00766EC5" w:rsidRDefault="00766EC5" w:rsidP="00766EC5">
            <w:pPr>
              <w:pStyle w:val="code"/>
              <w:bidi w:val="0"/>
            </w:pPr>
            <w:r w:rsidRPr="00766EC5">
              <w:t xml:space="preserve">    margin-left: 10px;</w:t>
            </w:r>
          </w:p>
          <w:p w14:paraId="0088E46C" w14:textId="77777777" w:rsidR="00766EC5" w:rsidRPr="00766EC5" w:rsidRDefault="00766EC5" w:rsidP="00766EC5">
            <w:pPr>
              <w:pStyle w:val="code"/>
              <w:bidi w:val="0"/>
              <w:rPr>
                <w:rtl/>
              </w:rPr>
            </w:pPr>
            <w:r w:rsidRPr="00766EC5">
              <w:t>}</w:t>
            </w:r>
          </w:p>
          <w:p w14:paraId="08C07D3A" w14:textId="1EAFA6FA" w:rsidR="00766EC5" w:rsidRDefault="00766EC5" w:rsidP="00766EC5">
            <w:pPr>
              <w:pStyle w:val="code"/>
              <w:bidi w:val="0"/>
            </w:pPr>
            <w:r w:rsidRPr="00766EC5">
              <w:t>&lt;/style&gt;</w:t>
            </w:r>
          </w:p>
        </w:tc>
      </w:tr>
    </w:tbl>
    <w:p w14:paraId="5BDD20F2" w14:textId="355A6A18" w:rsidR="00766EC5" w:rsidRPr="007F3C1E" w:rsidRDefault="00766EC5" w:rsidP="00766EC5">
      <w:pPr>
        <w:pStyle w:val="code"/>
        <w:rPr>
          <w:szCs w:val="24"/>
          <w:rtl/>
        </w:rPr>
      </w:pPr>
      <w:hyperlink r:id="rId366" w:history="1">
        <w:r w:rsidRPr="00766EC5">
          <w:rPr>
            <w:rStyle w:val="Hyperlink"/>
          </w:rPr>
          <w:t>First-letter</w:t>
        </w:r>
      </w:hyperlink>
    </w:p>
    <w:p w14:paraId="3757A4BD" w14:textId="40BA855A" w:rsidR="00766EC5" w:rsidRDefault="00766EC5" w:rsidP="00766EC5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3857A680" w14:textId="77777777" w:rsidR="00766EC5" w:rsidRDefault="00766EC5" w:rsidP="00766EC5">
      <w:pPr>
        <w:rPr>
          <w:rtl/>
        </w:rPr>
      </w:pPr>
      <w:r>
        <w:rPr>
          <w:rtl/>
        </w:rPr>
        <w:t>- حرف اول داستان: قهوه‌ا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بزرگ و شناور</w:t>
      </w:r>
    </w:p>
    <w:p w14:paraId="42A1169B" w14:textId="159B4D0D" w:rsidR="00766EC5" w:rsidRDefault="00766EC5" w:rsidP="00766EC5">
      <w:r>
        <w:rPr>
          <w:rtl/>
        </w:rPr>
        <w:t>- حرف اول شعر: سبز، با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سبز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روشن</w:t>
      </w:r>
    </w:p>
    <w:p w14:paraId="4628D326" w14:textId="77777777" w:rsidR="00AC7093" w:rsidRDefault="00AC7093" w:rsidP="00AC7093">
      <w:pPr>
        <w:pStyle w:val="bold"/>
      </w:pPr>
      <w:r>
        <w:t>Before</w:t>
      </w:r>
    </w:p>
    <w:p w14:paraId="2F2FF0F3" w14:textId="0708B601" w:rsidR="00766EC5" w:rsidRDefault="00766EC5" w:rsidP="00766EC5"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:</w:t>
      </w:r>
      <w: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pseudo-element</w:t>
      </w:r>
      <w:r>
        <w:rPr>
          <w:rtl/>
        </w:rPr>
        <w:t xml:space="preserve"> محتوا</w:t>
      </w:r>
      <w:r>
        <w:rPr>
          <w:rFonts w:hint="cs"/>
          <w:rtl/>
        </w:rPr>
        <w:t>یی</w:t>
      </w:r>
      <w:r>
        <w:rPr>
          <w:rtl/>
        </w:rPr>
        <w:t xml:space="preserve"> را قبل از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المان اضافه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6EC5" w14:paraId="05422CC5" w14:textId="77777777" w:rsidTr="00766EC5">
        <w:tc>
          <w:tcPr>
            <w:tcW w:w="9350" w:type="dxa"/>
          </w:tcPr>
          <w:p w14:paraId="7DAD327D" w14:textId="77777777" w:rsidR="00766EC5" w:rsidRDefault="00766EC5" w:rsidP="00766EC5">
            <w:pPr>
              <w:pStyle w:val="code"/>
              <w:bidi w:val="0"/>
              <w:rPr>
                <w:rtl/>
              </w:rPr>
            </w:pPr>
            <w:r>
              <w:t>&lt;p class="note"&gt;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ادداشت</w:t>
            </w:r>
            <w:r>
              <w:rPr>
                <w:rtl/>
              </w:rPr>
              <w:t xml:space="preserve"> مهم است</w:t>
            </w:r>
            <w:r>
              <w:t>&lt;/p&gt;</w:t>
            </w:r>
          </w:p>
          <w:p w14:paraId="7876DB32" w14:textId="77777777" w:rsidR="00766EC5" w:rsidRDefault="00766EC5" w:rsidP="00766EC5">
            <w:pPr>
              <w:pStyle w:val="code"/>
              <w:bidi w:val="0"/>
              <w:rPr>
                <w:rtl/>
              </w:rPr>
            </w:pPr>
          </w:p>
          <w:p w14:paraId="02C3FBB0" w14:textId="77777777" w:rsidR="00766EC5" w:rsidRDefault="00766EC5" w:rsidP="00766EC5">
            <w:pPr>
              <w:pStyle w:val="code"/>
              <w:bidi w:val="0"/>
            </w:pPr>
            <w:r>
              <w:t>&lt;ul&gt;</w:t>
            </w:r>
          </w:p>
          <w:p w14:paraId="339B3F6B" w14:textId="77777777" w:rsidR="00766EC5" w:rsidRDefault="00766EC5" w:rsidP="00766EC5">
            <w:pPr>
              <w:pStyle w:val="code"/>
              <w:bidi w:val="0"/>
              <w:rPr>
                <w:rtl/>
              </w:rPr>
            </w:pPr>
            <w:r>
              <w:t xml:space="preserve">    &lt;li class="item"&gt;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اول</w:t>
            </w:r>
            <w:r>
              <w:t>&lt;/li&gt;</w:t>
            </w:r>
          </w:p>
          <w:p w14:paraId="65DCB35A" w14:textId="77777777" w:rsidR="00766EC5" w:rsidRDefault="00766EC5" w:rsidP="00766EC5">
            <w:pPr>
              <w:pStyle w:val="code"/>
              <w:bidi w:val="0"/>
              <w:rPr>
                <w:rtl/>
              </w:rPr>
            </w:pPr>
            <w:r>
              <w:t xml:space="preserve">    &lt;li class="item"&gt;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دوم</w:t>
            </w:r>
            <w:r>
              <w:t>&lt;/li&gt;</w:t>
            </w:r>
          </w:p>
          <w:p w14:paraId="5ED97F7A" w14:textId="77777777" w:rsidR="00766EC5" w:rsidRDefault="00766EC5" w:rsidP="00766EC5">
            <w:pPr>
              <w:pStyle w:val="code"/>
              <w:bidi w:val="0"/>
              <w:rPr>
                <w:rtl/>
              </w:rPr>
            </w:pPr>
            <w:r>
              <w:t xml:space="preserve">    &lt;li class="item"&gt;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سوم</w:t>
            </w:r>
            <w:r>
              <w:t>&lt;/li&gt;</w:t>
            </w:r>
          </w:p>
          <w:p w14:paraId="58FC47DB" w14:textId="77777777" w:rsidR="00766EC5" w:rsidRDefault="00766EC5" w:rsidP="00766EC5">
            <w:pPr>
              <w:pStyle w:val="code"/>
              <w:bidi w:val="0"/>
            </w:pPr>
            <w:r>
              <w:t>&lt;/ul&gt;</w:t>
            </w:r>
          </w:p>
          <w:p w14:paraId="615D82E9" w14:textId="77777777" w:rsidR="00766EC5" w:rsidRDefault="00766EC5" w:rsidP="00766EC5">
            <w:pPr>
              <w:pStyle w:val="code"/>
              <w:bidi w:val="0"/>
              <w:rPr>
                <w:rtl/>
              </w:rPr>
            </w:pPr>
          </w:p>
          <w:p w14:paraId="5B740321" w14:textId="77777777" w:rsidR="00766EC5" w:rsidRDefault="00766EC5" w:rsidP="00766EC5">
            <w:pPr>
              <w:pStyle w:val="code"/>
              <w:bidi w:val="0"/>
              <w:rPr>
                <w:rtl/>
              </w:rPr>
            </w:pPr>
            <w:r>
              <w:t>&lt;div class="price"&gt;</w:t>
            </w:r>
            <w:r>
              <w:rPr>
                <w:rtl/>
              </w:rPr>
              <w:t>۵۰,۰۰۰</w:t>
            </w:r>
            <w:r>
              <w:t xml:space="preserve"> </w:t>
            </w:r>
            <w:r>
              <w:rPr>
                <w:rtl/>
              </w:rPr>
              <w:t>تومان</w:t>
            </w:r>
            <w:r>
              <w:t>&lt;/div&gt;</w:t>
            </w:r>
          </w:p>
          <w:p w14:paraId="0CA8E4B4" w14:textId="77777777" w:rsidR="00766EC5" w:rsidRDefault="00766EC5" w:rsidP="00766EC5">
            <w:pPr>
              <w:pStyle w:val="code"/>
              <w:bidi w:val="0"/>
              <w:rPr>
                <w:rtl/>
              </w:rPr>
            </w:pPr>
          </w:p>
          <w:p w14:paraId="465A8D74" w14:textId="77777777" w:rsidR="00766EC5" w:rsidRDefault="00766EC5" w:rsidP="00766EC5">
            <w:pPr>
              <w:pStyle w:val="code"/>
              <w:bidi w:val="0"/>
            </w:pPr>
            <w:r>
              <w:t>&lt;style&gt;</w:t>
            </w:r>
          </w:p>
          <w:p w14:paraId="1AF18099" w14:textId="77777777" w:rsidR="00766EC5" w:rsidRDefault="00766EC5" w:rsidP="00766EC5">
            <w:pPr>
              <w:pStyle w:val="code"/>
              <w:bidi w:val="0"/>
            </w:pPr>
            <w:r>
              <w:t>.note::before {</w:t>
            </w:r>
          </w:p>
          <w:p w14:paraId="3DDF1ECF" w14:textId="77777777" w:rsidR="00766EC5" w:rsidRDefault="00766EC5" w:rsidP="00766EC5">
            <w:pPr>
              <w:pStyle w:val="code"/>
              <w:bidi w:val="0"/>
            </w:pPr>
            <w:r>
              <w:t xml:space="preserve">    content: "</w:t>
            </w:r>
            <w:r>
              <w:rPr>
                <w:rFonts w:ascii="Segoe UI Emoji" w:hAnsi="Segoe UI Emoji" w:cs="Segoe UI Emoji"/>
              </w:rPr>
              <w:t>📌</w:t>
            </w:r>
            <w:r>
              <w:t xml:space="preserve"> ";</w:t>
            </w:r>
          </w:p>
          <w:p w14:paraId="33ADD200" w14:textId="77777777" w:rsidR="00766EC5" w:rsidRDefault="00766EC5" w:rsidP="00766EC5">
            <w:pPr>
              <w:pStyle w:val="code"/>
              <w:bidi w:val="0"/>
            </w:pPr>
            <w:r>
              <w:t xml:space="preserve">    color: red;</w:t>
            </w:r>
          </w:p>
          <w:p w14:paraId="2E5E2BEF" w14:textId="77777777" w:rsidR="00766EC5" w:rsidRDefault="00766EC5" w:rsidP="00766EC5">
            <w:pPr>
              <w:pStyle w:val="code"/>
              <w:bidi w:val="0"/>
            </w:pPr>
            <w:r>
              <w:t xml:space="preserve">    font-weight: bold;</w:t>
            </w:r>
          </w:p>
          <w:p w14:paraId="6DC832CF" w14:textId="77777777" w:rsidR="00766EC5" w:rsidRDefault="00766EC5" w:rsidP="00766EC5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45217E0" w14:textId="77777777" w:rsidR="00766EC5" w:rsidRDefault="00766EC5" w:rsidP="00766EC5">
            <w:pPr>
              <w:pStyle w:val="code"/>
              <w:bidi w:val="0"/>
              <w:rPr>
                <w:rtl/>
              </w:rPr>
            </w:pPr>
          </w:p>
          <w:p w14:paraId="4C6ABCC6" w14:textId="77777777" w:rsidR="00766EC5" w:rsidRDefault="00766EC5" w:rsidP="00766EC5">
            <w:pPr>
              <w:pStyle w:val="code"/>
              <w:bidi w:val="0"/>
            </w:pPr>
            <w:r>
              <w:t>.item::before {</w:t>
            </w:r>
          </w:p>
          <w:p w14:paraId="35D8CDF3" w14:textId="77777777" w:rsidR="00766EC5" w:rsidRDefault="00766EC5" w:rsidP="00766EC5">
            <w:pPr>
              <w:pStyle w:val="code"/>
              <w:bidi w:val="0"/>
            </w:pPr>
            <w:r>
              <w:t xml:space="preserve">    content: "</w:t>
            </w:r>
            <w:r>
              <w:rPr>
                <w:rFonts w:ascii="Segoe UI Symbol" w:hAnsi="Segoe UI Symbol" w:cs="Segoe UI Symbol"/>
              </w:rPr>
              <w:t>✔</w:t>
            </w:r>
            <w:r>
              <w:t xml:space="preserve"> ";</w:t>
            </w:r>
          </w:p>
          <w:p w14:paraId="5961AAD5" w14:textId="77777777" w:rsidR="00766EC5" w:rsidRDefault="00766EC5" w:rsidP="00766EC5">
            <w:pPr>
              <w:pStyle w:val="code"/>
              <w:bidi w:val="0"/>
            </w:pPr>
            <w:r>
              <w:t xml:space="preserve">    color: green;</w:t>
            </w:r>
          </w:p>
          <w:p w14:paraId="12E39921" w14:textId="77777777" w:rsidR="00766EC5" w:rsidRDefault="00766EC5" w:rsidP="00766EC5">
            <w:pPr>
              <w:pStyle w:val="code"/>
              <w:bidi w:val="0"/>
            </w:pPr>
            <w:r>
              <w:t xml:space="preserve">    margin-left: 10px;</w:t>
            </w:r>
          </w:p>
          <w:p w14:paraId="4076421B" w14:textId="77777777" w:rsidR="00766EC5" w:rsidRDefault="00766EC5" w:rsidP="00766EC5">
            <w:pPr>
              <w:pStyle w:val="code"/>
              <w:bidi w:val="0"/>
              <w:rPr>
                <w:rtl/>
              </w:rPr>
            </w:pPr>
            <w:r>
              <w:lastRenderedPageBreak/>
              <w:t>}</w:t>
            </w:r>
          </w:p>
          <w:p w14:paraId="13D2EBB7" w14:textId="77777777" w:rsidR="00766EC5" w:rsidRDefault="00766EC5" w:rsidP="00766EC5">
            <w:pPr>
              <w:pStyle w:val="code"/>
              <w:bidi w:val="0"/>
              <w:rPr>
                <w:rtl/>
              </w:rPr>
            </w:pPr>
          </w:p>
          <w:p w14:paraId="1DA98028" w14:textId="77777777" w:rsidR="00766EC5" w:rsidRDefault="00766EC5" w:rsidP="00766EC5">
            <w:pPr>
              <w:pStyle w:val="code"/>
              <w:bidi w:val="0"/>
            </w:pPr>
            <w:r>
              <w:t>.price::before {</w:t>
            </w:r>
          </w:p>
          <w:p w14:paraId="0AA64C9C" w14:textId="77777777" w:rsidR="00766EC5" w:rsidRDefault="00766EC5" w:rsidP="00766EC5">
            <w:pPr>
              <w:pStyle w:val="code"/>
              <w:bidi w:val="0"/>
              <w:rPr>
                <w:rtl/>
              </w:rPr>
            </w:pPr>
            <w:r>
              <w:t xml:space="preserve">    content: "</w:t>
            </w:r>
            <w:r>
              <w:rPr>
                <w:rtl/>
              </w:rPr>
              <w:t>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t>: ";</w:t>
            </w:r>
          </w:p>
          <w:p w14:paraId="28D5BA7D" w14:textId="77777777" w:rsidR="00766EC5" w:rsidRDefault="00766EC5" w:rsidP="00766EC5">
            <w:pPr>
              <w:pStyle w:val="code"/>
              <w:bidi w:val="0"/>
            </w:pPr>
            <w:r>
              <w:t xml:space="preserve">    color: #666;</w:t>
            </w:r>
          </w:p>
          <w:p w14:paraId="2A6021A2" w14:textId="77777777" w:rsidR="00766EC5" w:rsidRDefault="00766EC5" w:rsidP="00766EC5">
            <w:pPr>
              <w:pStyle w:val="code"/>
              <w:bidi w:val="0"/>
            </w:pPr>
            <w:r>
              <w:t xml:space="preserve">    font-size: 0.9em;</w:t>
            </w:r>
          </w:p>
          <w:p w14:paraId="44F6FD9F" w14:textId="77777777" w:rsidR="00766EC5" w:rsidRDefault="00766EC5" w:rsidP="00766EC5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FB09B4A" w14:textId="526C9853" w:rsidR="00766EC5" w:rsidRDefault="00766EC5" w:rsidP="00766EC5">
            <w:pPr>
              <w:pStyle w:val="code"/>
              <w:bidi w:val="0"/>
            </w:pPr>
            <w:r>
              <w:t>&lt;/style&gt;</w:t>
            </w:r>
          </w:p>
        </w:tc>
      </w:tr>
    </w:tbl>
    <w:p w14:paraId="21B04AF5" w14:textId="1EBEA27A" w:rsidR="00766EC5" w:rsidRDefault="00555C45" w:rsidP="00555C45">
      <w:hyperlink r:id="rId367" w:history="1">
        <w:r w:rsidRPr="00555C45">
          <w:rPr>
            <w:rStyle w:val="Hyperlink"/>
          </w:rPr>
          <w:t>Before</w:t>
        </w:r>
      </w:hyperlink>
    </w:p>
    <w:p w14:paraId="3917DFEC" w14:textId="77777777" w:rsidR="00555C45" w:rsidRDefault="00555C45" w:rsidP="00555C45">
      <w:pPr>
        <w:bidi w:val="0"/>
      </w:pPr>
    </w:p>
    <w:p w14:paraId="2D0BEC9D" w14:textId="3BF9C0CA" w:rsidR="00555C45" w:rsidRDefault="00555C45" w:rsidP="00555C45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3D811096" w14:textId="77777777" w:rsidR="00555C45" w:rsidRDefault="00555C45" w:rsidP="00555C45">
      <w:pPr>
        <w:rPr>
          <w:rtl/>
        </w:rPr>
      </w:pPr>
      <w:r>
        <w:rPr>
          <w:rtl/>
        </w:rPr>
        <w:t xml:space="preserve">- قبل از </w:t>
      </w:r>
      <w:r>
        <w:rPr>
          <w:rFonts w:hint="cs"/>
          <w:rtl/>
        </w:rPr>
        <w:t>ی</w:t>
      </w:r>
      <w:r>
        <w:rPr>
          <w:rFonts w:hint="eastAsia"/>
          <w:rtl/>
        </w:rPr>
        <w:t>ادداشت</w:t>
      </w:r>
      <w:r>
        <w:rPr>
          <w:rtl/>
        </w:rPr>
        <w:t>: 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قرمز</w:t>
      </w:r>
    </w:p>
    <w:p w14:paraId="1B662442" w14:textId="77777777" w:rsidR="00555C45" w:rsidRDefault="00555C45" w:rsidP="00555C45">
      <w:pPr>
        <w:rPr>
          <w:rtl/>
        </w:rPr>
      </w:pPr>
      <w:r>
        <w:rPr>
          <w:rtl/>
        </w:rPr>
        <w:t>- قبل از هر آ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>: 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سبز</w:t>
      </w:r>
    </w:p>
    <w:p w14:paraId="774635AD" w14:textId="3889C2AE" w:rsidR="00555C45" w:rsidRDefault="00555C45" w:rsidP="00555C45">
      <w:pPr>
        <w:rPr>
          <w:rtl/>
        </w:rPr>
      </w:pPr>
      <w:r>
        <w:rPr>
          <w:rtl/>
        </w:rPr>
        <w:t>- قبل از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>: متن "ق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>:"</w:t>
      </w:r>
    </w:p>
    <w:p w14:paraId="51319F89" w14:textId="77777777" w:rsidR="00555C45" w:rsidRDefault="00555C45" w:rsidP="00555C45">
      <w:pPr>
        <w:rPr>
          <w:rtl/>
        </w:rPr>
      </w:pPr>
    </w:p>
    <w:p w14:paraId="2739398A" w14:textId="77777777" w:rsidR="00AC7093" w:rsidRDefault="00AC7093" w:rsidP="00AC7093">
      <w:pPr>
        <w:pStyle w:val="bold"/>
        <w:rPr>
          <w:rtl/>
        </w:rPr>
      </w:pPr>
      <w:r>
        <w:t>After</w:t>
      </w:r>
    </w:p>
    <w:p w14:paraId="73FB2FB2" w14:textId="15980704" w:rsidR="00555C45" w:rsidRDefault="00555C45" w:rsidP="00555C45">
      <w:pPr>
        <w:rPr>
          <w:b/>
          <w:rtl/>
          <w:lang w:bidi="ar-SA"/>
        </w:rPr>
      </w:pPr>
      <w:r w:rsidRPr="007F3C1E">
        <w:rPr>
          <w:b/>
          <w:rtl/>
          <w:lang w:bidi="ar-SA"/>
        </w:rPr>
        <w:t>توض</w:t>
      </w:r>
      <w:r w:rsidRPr="007F3C1E">
        <w:rPr>
          <w:rFonts w:hint="cs"/>
          <w:b/>
          <w:rtl/>
          <w:lang w:bidi="ar-SA"/>
        </w:rPr>
        <w:t>ی</w:t>
      </w:r>
      <w:r w:rsidRPr="007F3C1E">
        <w:rPr>
          <w:rFonts w:hint="eastAsia"/>
          <w:b/>
          <w:rtl/>
          <w:lang w:bidi="ar-SA"/>
        </w:rPr>
        <w:t>ح</w:t>
      </w:r>
      <w:r w:rsidRPr="007F3C1E">
        <w:rPr>
          <w:b/>
          <w:rtl/>
          <w:lang w:bidi="ar-SA"/>
        </w:rPr>
        <w:t>:</w:t>
      </w:r>
      <w:r>
        <w:rPr>
          <w:rFonts w:hint="cs"/>
          <w:b/>
          <w:rtl/>
          <w:lang w:bidi="ar-SA"/>
        </w:rPr>
        <w:t xml:space="preserve"> </w:t>
      </w:r>
      <w:r w:rsidRPr="007F3C1E">
        <w:rPr>
          <w:rFonts w:hint="eastAsia"/>
          <w:b/>
          <w:rtl/>
          <w:lang w:bidi="ar-SA"/>
        </w:rPr>
        <w:t>ا</w:t>
      </w:r>
      <w:r w:rsidRPr="007F3C1E">
        <w:rPr>
          <w:rFonts w:hint="cs"/>
          <w:b/>
          <w:rtl/>
          <w:lang w:bidi="ar-SA"/>
        </w:rPr>
        <w:t>ی</w:t>
      </w:r>
      <w:r w:rsidRPr="007F3C1E">
        <w:rPr>
          <w:rFonts w:hint="eastAsia"/>
          <w:b/>
          <w:rtl/>
          <w:lang w:bidi="ar-SA"/>
        </w:rPr>
        <w:t>ن</w:t>
      </w:r>
      <w:r w:rsidRPr="007F3C1E">
        <w:rPr>
          <w:b/>
          <w:rtl/>
          <w:lang w:bidi="ar-SA"/>
        </w:rPr>
        <w:t xml:space="preserve"> </w:t>
      </w:r>
      <w:r w:rsidRPr="007F3C1E">
        <w:rPr>
          <w:b/>
        </w:rPr>
        <w:t>pseudo-element</w:t>
      </w:r>
      <w:r w:rsidRPr="007F3C1E">
        <w:rPr>
          <w:b/>
          <w:rtl/>
          <w:lang w:bidi="ar-SA"/>
        </w:rPr>
        <w:t xml:space="preserve"> محتوا</w:t>
      </w:r>
      <w:r w:rsidRPr="007F3C1E">
        <w:rPr>
          <w:rFonts w:hint="cs"/>
          <w:b/>
          <w:rtl/>
          <w:lang w:bidi="ar-SA"/>
        </w:rPr>
        <w:t>یی</w:t>
      </w:r>
      <w:r w:rsidRPr="007F3C1E">
        <w:rPr>
          <w:b/>
          <w:rtl/>
          <w:lang w:bidi="ar-SA"/>
        </w:rPr>
        <w:t xml:space="preserve"> را بعد از محتوا</w:t>
      </w:r>
      <w:r w:rsidRPr="007F3C1E">
        <w:rPr>
          <w:rFonts w:hint="cs"/>
          <w:b/>
          <w:rtl/>
          <w:lang w:bidi="ar-SA"/>
        </w:rPr>
        <w:t>ی</w:t>
      </w:r>
      <w:r w:rsidRPr="007F3C1E">
        <w:rPr>
          <w:b/>
          <w:rtl/>
          <w:lang w:bidi="ar-SA"/>
        </w:rPr>
        <w:t xml:space="preserve"> اصل</w:t>
      </w:r>
      <w:r w:rsidRPr="007F3C1E">
        <w:rPr>
          <w:rFonts w:hint="cs"/>
          <w:b/>
          <w:rtl/>
          <w:lang w:bidi="ar-SA"/>
        </w:rPr>
        <w:t>ی</w:t>
      </w:r>
      <w:r w:rsidRPr="007F3C1E">
        <w:rPr>
          <w:b/>
          <w:rtl/>
          <w:lang w:bidi="ar-SA"/>
        </w:rPr>
        <w:t xml:space="preserve"> المان اضافه م</w:t>
      </w:r>
      <w:r w:rsidRPr="007F3C1E">
        <w:rPr>
          <w:rFonts w:hint="cs"/>
          <w:b/>
          <w:rtl/>
          <w:lang w:bidi="ar-SA"/>
        </w:rPr>
        <w:t>ی‌</w:t>
      </w:r>
      <w:r w:rsidRPr="007F3C1E">
        <w:rPr>
          <w:rFonts w:hint="eastAsia"/>
          <w:b/>
          <w:rtl/>
          <w:lang w:bidi="ar-SA"/>
        </w:rPr>
        <w:t>کند</w:t>
      </w:r>
      <w:r w:rsidRPr="007F3C1E">
        <w:rPr>
          <w:b/>
          <w:rtl/>
          <w:lang w:bidi="ar-S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5C45" w14:paraId="03EFCCB3" w14:textId="77777777" w:rsidTr="00555C45">
        <w:tc>
          <w:tcPr>
            <w:tcW w:w="9350" w:type="dxa"/>
          </w:tcPr>
          <w:p w14:paraId="3D47C45B" w14:textId="77777777" w:rsidR="00555C45" w:rsidRPr="00555C45" w:rsidRDefault="00555C45" w:rsidP="00555C45">
            <w:pPr>
              <w:pStyle w:val="code"/>
              <w:bidi w:val="0"/>
              <w:rPr>
                <w:rtl/>
              </w:rPr>
            </w:pPr>
            <w:r w:rsidRPr="00555C45">
              <w:t>&lt;a href="#" class="link"&gt;</w:t>
            </w:r>
            <w:r w:rsidRPr="00555C45">
              <w:rPr>
                <w:rFonts w:cs="IRANSansWeb(FaNum) Light"/>
                <w:rtl/>
              </w:rPr>
              <w:t>مشاهده ب</w:t>
            </w:r>
            <w:r w:rsidRPr="00555C45">
              <w:rPr>
                <w:rFonts w:cs="IRANSansWeb(FaNum) Light" w:hint="cs"/>
                <w:rtl/>
              </w:rPr>
              <w:t>ی</w:t>
            </w:r>
            <w:r w:rsidRPr="00555C45">
              <w:rPr>
                <w:rFonts w:cs="IRANSansWeb(FaNum) Light" w:hint="eastAsia"/>
                <w:rtl/>
              </w:rPr>
              <w:t>شتر</w:t>
            </w:r>
            <w:r w:rsidRPr="00555C45">
              <w:t>&lt;/a&gt;</w:t>
            </w:r>
          </w:p>
          <w:p w14:paraId="0544AD15" w14:textId="77777777" w:rsidR="00555C45" w:rsidRPr="00555C45" w:rsidRDefault="00555C45" w:rsidP="00555C45">
            <w:pPr>
              <w:pStyle w:val="code"/>
              <w:bidi w:val="0"/>
              <w:rPr>
                <w:rtl/>
              </w:rPr>
            </w:pPr>
          </w:p>
          <w:p w14:paraId="36B0AE36" w14:textId="77777777" w:rsidR="00555C45" w:rsidRPr="00555C45" w:rsidRDefault="00555C45" w:rsidP="00555C45">
            <w:pPr>
              <w:pStyle w:val="code"/>
              <w:bidi w:val="0"/>
              <w:rPr>
                <w:rtl/>
              </w:rPr>
            </w:pPr>
            <w:r w:rsidRPr="00555C45">
              <w:t>&lt;p class="required"&gt;</w:t>
            </w:r>
            <w:r w:rsidRPr="00555C45">
              <w:rPr>
                <w:rFonts w:cs="IRANSansWeb(FaNum) Light"/>
                <w:rtl/>
              </w:rPr>
              <w:t>نام کاربر</w:t>
            </w:r>
            <w:r w:rsidRPr="00555C45">
              <w:rPr>
                <w:rFonts w:cs="IRANSansWeb(FaNum) Light" w:hint="cs"/>
                <w:rtl/>
              </w:rPr>
              <w:t>ی</w:t>
            </w:r>
            <w:r w:rsidRPr="00555C45">
              <w:t>&lt;/p&gt;</w:t>
            </w:r>
          </w:p>
          <w:p w14:paraId="33180E35" w14:textId="77777777" w:rsidR="00555C45" w:rsidRPr="00555C45" w:rsidRDefault="00555C45" w:rsidP="00555C45">
            <w:pPr>
              <w:pStyle w:val="code"/>
              <w:bidi w:val="0"/>
              <w:rPr>
                <w:rtl/>
              </w:rPr>
            </w:pPr>
          </w:p>
          <w:p w14:paraId="3CE5D0C2" w14:textId="77777777" w:rsidR="00555C45" w:rsidRPr="00555C45" w:rsidRDefault="00555C45" w:rsidP="00555C45">
            <w:pPr>
              <w:pStyle w:val="code"/>
              <w:bidi w:val="0"/>
              <w:rPr>
                <w:rtl/>
              </w:rPr>
            </w:pPr>
            <w:r w:rsidRPr="00555C45">
              <w:t>&lt;div class="tooltip"&gt;</w:t>
            </w:r>
            <w:r w:rsidRPr="00555C45">
              <w:rPr>
                <w:rFonts w:cs="IRANSansWeb(FaNum) Light"/>
                <w:rtl/>
              </w:rPr>
              <w:t>ا</w:t>
            </w:r>
            <w:r w:rsidRPr="00555C45">
              <w:rPr>
                <w:rFonts w:cs="IRANSansWeb(FaNum) Light" w:hint="cs"/>
                <w:rtl/>
              </w:rPr>
              <w:t>ی</w:t>
            </w:r>
            <w:r w:rsidRPr="00555C45">
              <w:rPr>
                <w:rFonts w:cs="IRANSansWeb(FaNum) Light" w:hint="eastAsia"/>
                <w:rtl/>
              </w:rPr>
              <w:t>ن</w:t>
            </w:r>
            <w:r w:rsidRPr="00555C45">
              <w:rPr>
                <w:rFonts w:cs="IRANSansWeb(FaNum) Light"/>
                <w:rtl/>
              </w:rPr>
              <w:t xml:space="preserve"> متن راهنما است</w:t>
            </w:r>
          </w:p>
          <w:p w14:paraId="57868395" w14:textId="77777777" w:rsidR="00555C45" w:rsidRPr="00555C45" w:rsidRDefault="00555C45" w:rsidP="00555C45">
            <w:pPr>
              <w:pStyle w:val="code"/>
              <w:bidi w:val="0"/>
            </w:pPr>
            <w:r w:rsidRPr="00555C45">
              <w:t xml:space="preserve">    &lt;span class="info"&gt;i&lt;/span&gt;</w:t>
            </w:r>
          </w:p>
          <w:p w14:paraId="5E72D48D" w14:textId="77777777" w:rsidR="00555C45" w:rsidRPr="00555C45" w:rsidRDefault="00555C45" w:rsidP="00555C45">
            <w:pPr>
              <w:pStyle w:val="code"/>
              <w:bidi w:val="0"/>
            </w:pPr>
            <w:r w:rsidRPr="00555C45">
              <w:t>&lt;/div&gt;</w:t>
            </w:r>
          </w:p>
          <w:p w14:paraId="765114DD" w14:textId="77777777" w:rsidR="00555C45" w:rsidRPr="00555C45" w:rsidRDefault="00555C45" w:rsidP="00555C45">
            <w:pPr>
              <w:pStyle w:val="code"/>
              <w:bidi w:val="0"/>
              <w:rPr>
                <w:rtl/>
              </w:rPr>
            </w:pPr>
          </w:p>
          <w:p w14:paraId="1F9A54DA" w14:textId="77777777" w:rsidR="00555C45" w:rsidRPr="00555C45" w:rsidRDefault="00555C45" w:rsidP="00555C45">
            <w:pPr>
              <w:pStyle w:val="code"/>
              <w:bidi w:val="0"/>
            </w:pPr>
            <w:r w:rsidRPr="00555C45">
              <w:t>&lt;style&gt;</w:t>
            </w:r>
          </w:p>
          <w:p w14:paraId="7EB5FEB1" w14:textId="77777777" w:rsidR="00555C45" w:rsidRPr="00555C45" w:rsidRDefault="00555C45" w:rsidP="00555C45">
            <w:pPr>
              <w:pStyle w:val="code"/>
              <w:bidi w:val="0"/>
            </w:pPr>
            <w:r w:rsidRPr="00555C45">
              <w:t>.link::after {</w:t>
            </w:r>
          </w:p>
          <w:p w14:paraId="26F8C1CA" w14:textId="77777777" w:rsidR="00555C45" w:rsidRPr="00555C45" w:rsidRDefault="00555C45" w:rsidP="00555C45">
            <w:pPr>
              <w:pStyle w:val="code"/>
              <w:bidi w:val="0"/>
            </w:pPr>
            <w:r w:rsidRPr="00555C45">
              <w:t xml:space="preserve">    content: " →";</w:t>
            </w:r>
          </w:p>
          <w:p w14:paraId="302F3508" w14:textId="77777777" w:rsidR="00555C45" w:rsidRPr="00555C45" w:rsidRDefault="00555C45" w:rsidP="00555C45">
            <w:pPr>
              <w:pStyle w:val="code"/>
              <w:bidi w:val="0"/>
            </w:pPr>
            <w:r w:rsidRPr="00555C45">
              <w:t xml:space="preserve">    color: #007bff;</w:t>
            </w:r>
          </w:p>
          <w:p w14:paraId="1E1234CC" w14:textId="77777777" w:rsidR="00555C45" w:rsidRPr="00555C45" w:rsidRDefault="00555C45" w:rsidP="00555C45">
            <w:pPr>
              <w:pStyle w:val="code"/>
              <w:bidi w:val="0"/>
            </w:pPr>
            <w:r w:rsidRPr="00555C45">
              <w:t xml:space="preserve">    font-weight: bold;</w:t>
            </w:r>
          </w:p>
          <w:p w14:paraId="3B803520" w14:textId="77777777" w:rsidR="00555C45" w:rsidRPr="00555C45" w:rsidRDefault="00555C45" w:rsidP="00555C45">
            <w:pPr>
              <w:pStyle w:val="code"/>
              <w:bidi w:val="0"/>
              <w:rPr>
                <w:rtl/>
              </w:rPr>
            </w:pPr>
            <w:r w:rsidRPr="00555C45">
              <w:t>}</w:t>
            </w:r>
          </w:p>
          <w:p w14:paraId="4082DD40" w14:textId="77777777" w:rsidR="00555C45" w:rsidRPr="00555C45" w:rsidRDefault="00555C45" w:rsidP="00555C45">
            <w:pPr>
              <w:pStyle w:val="code"/>
              <w:bidi w:val="0"/>
              <w:rPr>
                <w:rtl/>
              </w:rPr>
            </w:pPr>
          </w:p>
          <w:p w14:paraId="776EA4CE" w14:textId="77777777" w:rsidR="00555C45" w:rsidRPr="00555C45" w:rsidRDefault="00555C45" w:rsidP="00555C45">
            <w:pPr>
              <w:pStyle w:val="code"/>
              <w:bidi w:val="0"/>
            </w:pPr>
            <w:r w:rsidRPr="00555C45">
              <w:t>.required::after {</w:t>
            </w:r>
          </w:p>
          <w:p w14:paraId="6AB57AC1" w14:textId="77777777" w:rsidR="00555C45" w:rsidRPr="00555C45" w:rsidRDefault="00555C45" w:rsidP="00555C45">
            <w:pPr>
              <w:pStyle w:val="code"/>
              <w:bidi w:val="0"/>
            </w:pPr>
            <w:r w:rsidRPr="00555C45">
              <w:t xml:space="preserve">    content: " *";</w:t>
            </w:r>
          </w:p>
          <w:p w14:paraId="4F332B22" w14:textId="77777777" w:rsidR="00555C45" w:rsidRPr="00555C45" w:rsidRDefault="00555C45" w:rsidP="00555C45">
            <w:pPr>
              <w:pStyle w:val="code"/>
              <w:bidi w:val="0"/>
            </w:pPr>
            <w:r w:rsidRPr="00555C45">
              <w:t xml:space="preserve">    color: red;</w:t>
            </w:r>
          </w:p>
          <w:p w14:paraId="790A9C34" w14:textId="77777777" w:rsidR="00555C45" w:rsidRPr="00555C45" w:rsidRDefault="00555C45" w:rsidP="00555C45">
            <w:pPr>
              <w:pStyle w:val="code"/>
              <w:bidi w:val="0"/>
            </w:pPr>
            <w:r w:rsidRPr="00555C45">
              <w:t xml:space="preserve">    font-weight: bold;</w:t>
            </w:r>
          </w:p>
          <w:p w14:paraId="27176377" w14:textId="77777777" w:rsidR="00555C45" w:rsidRPr="00555C45" w:rsidRDefault="00555C45" w:rsidP="00555C45">
            <w:pPr>
              <w:pStyle w:val="code"/>
              <w:bidi w:val="0"/>
              <w:rPr>
                <w:rtl/>
              </w:rPr>
            </w:pPr>
            <w:r w:rsidRPr="00555C45">
              <w:lastRenderedPageBreak/>
              <w:t>}</w:t>
            </w:r>
          </w:p>
          <w:p w14:paraId="474F8759" w14:textId="77777777" w:rsidR="00555C45" w:rsidRPr="00555C45" w:rsidRDefault="00555C45" w:rsidP="00555C45">
            <w:pPr>
              <w:pStyle w:val="code"/>
              <w:bidi w:val="0"/>
              <w:rPr>
                <w:rtl/>
              </w:rPr>
            </w:pPr>
          </w:p>
          <w:p w14:paraId="5108473C" w14:textId="77777777" w:rsidR="00555C45" w:rsidRPr="00555C45" w:rsidRDefault="00555C45" w:rsidP="00555C45">
            <w:pPr>
              <w:pStyle w:val="code"/>
              <w:bidi w:val="0"/>
            </w:pPr>
            <w:r w:rsidRPr="00555C45">
              <w:t>.info::after {</w:t>
            </w:r>
          </w:p>
          <w:p w14:paraId="45A1A3D6" w14:textId="77777777" w:rsidR="00555C45" w:rsidRPr="00555C45" w:rsidRDefault="00555C45" w:rsidP="00555C45">
            <w:pPr>
              <w:pStyle w:val="code"/>
              <w:bidi w:val="0"/>
              <w:rPr>
                <w:rtl/>
              </w:rPr>
            </w:pPr>
            <w:r w:rsidRPr="00555C45">
              <w:t xml:space="preserve">    content: " </w:t>
            </w:r>
            <w:r w:rsidRPr="00555C45">
              <w:rPr>
                <w:rFonts w:cs="IRANSansWeb(FaNum) Light"/>
                <w:rtl/>
              </w:rPr>
              <w:t>ا</w:t>
            </w:r>
            <w:r w:rsidRPr="00555C45">
              <w:rPr>
                <w:rFonts w:cs="IRANSansWeb(FaNum) Light" w:hint="cs"/>
                <w:rtl/>
              </w:rPr>
              <w:t>ی</w:t>
            </w:r>
            <w:r w:rsidRPr="00555C45">
              <w:rPr>
                <w:rFonts w:cs="IRANSansWeb(FaNum) Light" w:hint="eastAsia"/>
                <w:rtl/>
              </w:rPr>
              <w:t>ن</w:t>
            </w:r>
            <w:r w:rsidRPr="00555C45">
              <w:rPr>
                <w:rFonts w:cs="IRANSansWeb(FaNum) Light"/>
                <w:rtl/>
              </w:rPr>
              <w:t xml:space="preserve"> </w:t>
            </w:r>
            <w:r w:rsidRPr="00555C45">
              <w:rPr>
                <w:rFonts w:cs="IRANSansWeb(FaNum) Light" w:hint="cs"/>
                <w:rtl/>
              </w:rPr>
              <w:t>ی</w:t>
            </w:r>
            <w:r w:rsidRPr="00555C45">
              <w:rPr>
                <w:rFonts w:cs="IRANSansWeb(FaNum) Light" w:hint="eastAsia"/>
                <w:rtl/>
              </w:rPr>
              <w:t>ک</w:t>
            </w:r>
            <w:r w:rsidRPr="00555C45">
              <w:rPr>
                <w:rFonts w:cs="IRANSansWeb(FaNum) Light"/>
                <w:rtl/>
              </w:rPr>
              <w:t xml:space="preserve"> راهنما</w:t>
            </w:r>
            <w:r w:rsidRPr="00555C45">
              <w:rPr>
                <w:rFonts w:cs="IRANSansWeb(FaNum) Light" w:hint="cs"/>
                <w:rtl/>
              </w:rPr>
              <w:t>ی</w:t>
            </w:r>
            <w:r w:rsidRPr="00555C45">
              <w:rPr>
                <w:rFonts w:cs="IRANSansWeb(FaNum) Light"/>
                <w:rtl/>
              </w:rPr>
              <w:t xml:space="preserve"> متن</w:t>
            </w:r>
            <w:r w:rsidRPr="00555C45">
              <w:rPr>
                <w:rFonts w:cs="IRANSansWeb(FaNum) Light" w:hint="cs"/>
                <w:rtl/>
              </w:rPr>
              <w:t>ی</w:t>
            </w:r>
            <w:r w:rsidRPr="00555C45">
              <w:rPr>
                <w:rFonts w:cs="IRANSansWeb(FaNum) Light"/>
                <w:rtl/>
              </w:rPr>
              <w:t xml:space="preserve"> است</w:t>
            </w:r>
            <w:r w:rsidRPr="00555C45">
              <w:t>";</w:t>
            </w:r>
          </w:p>
          <w:p w14:paraId="651716D1" w14:textId="77777777" w:rsidR="00555C45" w:rsidRPr="00555C45" w:rsidRDefault="00555C45" w:rsidP="00555C45">
            <w:pPr>
              <w:pStyle w:val="code"/>
              <w:bidi w:val="0"/>
            </w:pPr>
            <w:r w:rsidRPr="00555C45">
              <w:t xml:space="preserve">    background-color: #333;</w:t>
            </w:r>
          </w:p>
          <w:p w14:paraId="41D3341B" w14:textId="77777777" w:rsidR="00555C45" w:rsidRPr="00555C45" w:rsidRDefault="00555C45" w:rsidP="00555C45">
            <w:pPr>
              <w:pStyle w:val="code"/>
              <w:bidi w:val="0"/>
            </w:pPr>
            <w:r w:rsidRPr="00555C45">
              <w:t xml:space="preserve">    color: white;</w:t>
            </w:r>
          </w:p>
          <w:p w14:paraId="5E82C407" w14:textId="77777777" w:rsidR="00555C45" w:rsidRPr="00555C45" w:rsidRDefault="00555C45" w:rsidP="00555C45">
            <w:pPr>
              <w:pStyle w:val="code"/>
              <w:bidi w:val="0"/>
            </w:pPr>
            <w:r w:rsidRPr="00555C45">
              <w:t xml:space="preserve">    padding: 5px 10px;</w:t>
            </w:r>
          </w:p>
          <w:p w14:paraId="59A720AD" w14:textId="77777777" w:rsidR="00555C45" w:rsidRPr="00555C45" w:rsidRDefault="00555C45" w:rsidP="00555C45">
            <w:pPr>
              <w:pStyle w:val="code"/>
              <w:bidi w:val="0"/>
            </w:pPr>
            <w:r w:rsidRPr="00555C45">
              <w:t xml:space="preserve">    border-radius: 4px;</w:t>
            </w:r>
          </w:p>
          <w:p w14:paraId="7B9D6868" w14:textId="77777777" w:rsidR="00555C45" w:rsidRPr="00555C45" w:rsidRDefault="00555C45" w:rsidP="00555C45">
            <w:pPr>
              <w:pStyle w:val="code"/>
              <w:bidi w:val="0"/>
            </w:pPr>
            <w:r w:rsidRPr="00555C45">
              <w:t xml:space="preserve">    font-size: 0.8em;</w:t>
            </w:r>
          </w:p>
          <w:p w14:paraId="60BB5CA2" w14:textId="77777777" w:rsidR="00555C45" w:rsidRPr="00555C45" w:rsidRDefault="00555C45" w:rsidP="00555C45">
            <w:pPr>
              <w:pStyle w:val="code"/>
              <w:bidi w:val="0"/>
            </w:pPr>
            <w:r w:rsidRPr="00555C45">
              <w:t xml:space="preserve">    position: absolute;</w:t>
            </w:r>
          </w:p>
          <w:p w14:paraId="0EDDA0A0" w14:textId="77777777" w:rsidR="00555C45" w:rsidRPr="00555C45" w:rsidRDefault="00555C45" w:rsidP="00555C45">
            <w:pPr>
              <w:pStyle w:val="code"/>
              <w:bidi w:val="0"/>
            </w:pPr>
            <w:r w:rsidRPr="00555C45">
              <w:t xml:space="preserve">    white-space: nowrap;</w:t>
            </w:r>
          </w:p>
          <w:p w14:paraId="6767D192" w14:textId="77777777" w:rsidR="00555C45" w:rsidRPr="00555C45" w:rsidRDefault="00555C45" w:rsidP="00555C45">
            <w:pPr>
              <w:pStyle w:val="code"/>
              <w:bidi w:val="0"/>
            </w:pPr>
            <w:r w:rsidRPr="00555C45">
              <w:t xml:space="preserve">    opacity: 0;</w:t>
            </w:r>
          </w:p>
          <w:p w14:paraId="14DFB7C4" w14:textId="77777777" w:rsidR="00555C45" w:rsidRPr="00555C45" w:rsidRDefault="00555C45" w:rsidP="00555C45">
            <w:pPr>
              <w:pStyle w:val="code"/>
              <w:bidi w:val="0"/>
            </w:pPr>
            <w:r w:rsidRPr="00555C45">
              <w:t xml:space="preserve">    transition: opacity 0.3s;</w:t>
            </w:r>
          </w:p>
          <w:p w14:paraId="659998FE" w14:textId="77777777" w:rsidR="00555C45" w:rsidRPr="00555C45" w:rsidRDefault="00555C45" w:rsidP="00555C45">
            <w:pPr>
              <w:pStyle w:val="code"/>
              <w:bidi w:val="0"/>
              <w:rPr>
                <w:rtl/>
              </w:rPr>
            </w:pPr>
            <w:r w:rsidRPr="00555C45">
              <w:t>}</w:t>
            </w:r>
          </w:p>
          <w:p w14:paraId="508F2A5B" w14:textId="77777777" w:rsidR="00555C45" w:rsidRPr="00555C45" w:rsidRDefault="00555C45" w:rsidP="00555C45">
            <w:pPr>
              <w:pStyle w:val="code"/>
              <w:bidi w:val="0"/>
              <w:rPr>
                <w:rtl/>
              </w:rPr>
            </w:pPr>
          </w:p>
          <w:p w14:paraId="1F58B5FC" w14:textId="77777777" w:rsidR="00555C45" w:rsidRPr="00555C45" w:rsidRDefault="00555C45" w:rsidP="00555C45">
            <w:pPr>
              <w:pStyle w:val="code"/>
              <w:bidi w:val="0"/>
            </w:pPr>
            <w:r w:rsidRPr="00555C45">
              <w:t>.info:hover::after {</w:t>
            </w:r>
          </w:p>
          <w:p w14:paraId="294A3E9E" w14:textId="77777777" w:rsidR="00555C45" w:rsidRPr="00555C45" w:rsidRDefault="00555C45" w:rsidP="00555C45">
            <w:pPr>
              <w:pStyle w:val="code"/>
              <w:bidi w:val="0"/>
            </w:pPr>
            <w:r w:rsidRPr="00555C45">
              <w:t xml:space="preserve">    opacity: 1;</w:t>
            </w:r>
          </w:p>
          <w:p w14:paraId="20510479" w14:textId="77777777" w:rsidR="00555C45" w:rsidRPr="00555C45" w:rsidRDefault="00555C45" w:rsidP="00555C45">
            <w:pPr>
              <w:pStyle w:val="code"/>
              <w:bidi w:val="0"/>
              <w:rPr>
                <w:rtl/>
              </w:rPr>
            </w:pPr>
            <w:r w:rsidRPr="00555C45">
              <w:t>}</w:t>
            </w:r>
          </w:p>
          <w:p w14:paraId="700ED434" w14:textId="5F255DF6" w:rsidR="00555C45" w:rsidRDefault="00555C45" w:rsidP="00555C45">
            <w:pPr>
              <w:pStyle w:val="code"/>
              <w:bidi w:val="0"/>
            </w:pPr>
            <w:r w:rsidRPr="00555C45">
              <w:t>&lt;/style&gt;</w:t>
            </w:r>
          </w:p>
        </w:tc>
      </w:tr>
    </w:tbl>
    <w:p w14:paraId="53039510" w14:textId="72482DDD" w:rsidR="00555C45" w:rsidRPr="007F3C1E" w:rsidRDefault="00555C45" w:rsidP="00555C45">
      <w:pPr>
        <w:rPr>
          <w:b/>
          <w:rtl/>
        </w:rPr>
      </w:pPr>
      <w:hyperlink r:id="rId368" w:history="1">
        <w:r w:rsidRPr="00555C45">
          <w:rPr>
            <w:rStyle w:val="Hyperlink"/>
            <w:b/>
          </w:rPr>
          <w:t>after</w:t>
        </w:r>
      </w:hyperlink>
    </w:p>
    <w:p w14:paraId="07254D05" w14:textId="1FEFC107" w:rsidR="000E5773" w:rsidRDefault="000E5773" w:rsidP="000E5773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3D0867CC" w14:textId="77777777" w:rsidR="000E5773" w:rsidRDefault="000E5773" w:rsidP="000E5773">
      <w:pPr>
        <w:rPr>
          <w:rtl/>
        </w:rPr>
      </w:pPr>
      <w:r>
        <w:rPr>
          <w:rtl/>
        </w:rPr>
        <w:t>- بعد از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>: فلش آب</w:t>
      </w:r>
      <w:r>
        <w:rPr>
          <w:rFonts w:hint="cs"/>
          <w:rtl/>
        </w:rPr>
        <w:t>ی</w:t>
      </w:r>
    </w:p>
    <w:p w14:paraId="0682D2AE" w14:textId="77777777" w:rsidR="000E5773" w:rsidRDefault="000E5773" w:rsidP="000E5773">
      <w:pPr>
        <w:rPr>
          <w:rtl/>
        </w:rPr>
      </w:pPr>
      <w:r>
        <w:rPr>
          <w:rtl/>
        </w:rPr>
        <w:t>- بعد از ف</w:t>
      </w:r>
      <w:r>
        <w:rPr>
          <w:rFonts w:hint="cs"/>
          <w:rtl/>
        </w:rPr>
        <w:t>ی</w:t>
      </w:r>
      <w:r>
        <w:rPr>
          <w:rFonts w:hint="eastAsia"/>
          <w:rtl/>
        </w:rPr>
        <w:t>لد</w:t>
      </w:r>
      <w:r>
        <w:rPr>
          <w:rtl/>
        </w:rPr>
        <w:t xml:space="preserve"> اجبار</w:t>
      </w:r>
      <w:r>
        <w:rPr>
          <w:rFonts w:hint="cs"/>
          <w:rtl/>
        </w:rPr>
        <w:t>ی</w:t>
      </w:r>
      <w:r>
        <w:rPr>
          <w:rtl/>
        </w:rPr>
        <w:t>: ستاره قرمز</w:t>
      </w:r>
    </w:p>
    <w:p w14:paraId="3067B586" w14:textId="63D92152" w:rsidR="00555C45" w:rsidRDefault="000E5773" w:rsidP="000E5773">
      <w:r>
        <w:rPr>
          <w:rtl/>
        </w:rPr>
        <w:t>- هنگام هاور رو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  <w:r>
        <w:rPr>
          <w:rtl/>
        </w:rPr>
        <w:t>: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متن راهنما</w:t>
      </w:r>
    </w:p>
    <w:p w14:paraId="1121CE22" w14:textId="3DDA7C21" w:rsidR="000E5773" w:rsidRDefault="000E5773" w:rsidP="000E5773">
      <w:r w:rsidRPr="000E5773">
        <w:rPr>
          <w:rtl/>
        </w:rPr>
        <w:t>مثال ترک</w:t>
      </w:r>
      <w:r w:rsidRPr="000E5773">
        <w:rPr>
          <w:rFonts w:hint="cs"/>
          <w:rtl/>
        </w:rPr>
        <w:t>ی</w:t>
      </w:r>
      <w:r w:rsidRPr="000E5773">
        <w:rPr>
          <w:rFonts w:hint="eastAsia"/>
          <w:rtl/>
        </w:rPr>
        <w:t>ب</w:t>
      </w:r>
      <w:r w:rsidRPr="000E5773">
        <w:rPr>
          <w:rFonts w:hint="cs"/>
          <w:rtl/>
        </w:rPr>
        <w:t>ی</w:t>
      </w:r>
      <w:r w:rsidRPr="000E5773">
        <w:rPr>
          <w:rtl/>
        </w:rPr>
        <w:t xml:space="preserve"> پ</w:t>
      </w:r>
      <w:r w:rsidRPr="000E5773">
        <w:rPr>
          <w:rFonts w:hint="cs"/>
          <w:rtl/>
        </w:rPr>
        <w:t>ی</w:t>
      </w:r>
      <w:r w:rsidRPr="000E5773">
        <w:rPr>
          <w:rFonts w:hint="eastAsia"/>
          <w:rtl/>
        </w:rPr>
        <w:t>شرفته</w:t>
      </w:r>
      <w:r w:rsidRPr="000E5773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5773" w14:paraId="3FDBBC67" w14:textId="77777777" w:rsidTr="000E5773">
        <w:tc>
          <w:tcPr>
            <w:tcW w:w="9350" w:type="dxa"/>
          </w:tcPr>
          <w:p w14:paraId="0E7E45FD" w14:textId="77777777" w:rsidR="000E5773" w:rsidRDefault="000E5773" w:rsidP="000E5773">
            <w:pPr>
              <w:pStyle w:val="code"/>
              <w:bidi w:val="0"/>
            </w:pPr>
            <w:r>
              <w:t>&lt;blockquote class="fancy-quote"&gt;</w:t>
            </w:r>
          </w:p>
          <w:p w14:paraId="1D4FB13C" w14:textId="77777777" w:rsidR="000E5773" w:rsidRDefault="000E5773" w:rsidP="000E577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Fonts w:cs="IRANSansWeb(FaNum) Light"/>
                <w:rtl/>
              </w:rPr>
              <w:t>بهتر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راه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ش‌ب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نده،</w:t>
            </w:r>
            <w:r>
              <w:rPr>
                <w:rFonts w:cs="IRANSansWeb(FaNum) Light"/>
                <w:rtl/>
              </w:rPr>
              <w:t xml:space="preserve"> ساختن آن است</w:t>
            </w:r>
            <w:r>
              <w:t>.</w:t>
            </w:r>
          </w:p>
          <w:p w14:paraId="154F18BA" w14:textId="77777777" w:rsidR="000E5773" w:rsidRDefault="000E5773" w:rsidP="000E5773">
            <w:pPr>
              <w:pStyle w:val="code"/>
              <w:bidi w:val="0"/>
            </w:pPr>
            <w:r>
              <w:t>&lt;/blockquote&gt;</w:t>
            </w:r>
          </w:p>
          <w:p w14:paraId="16744774" w14:textId="77777777" w:rsidR="000E5773" w:rsidRDefault="000E5773" w:rsidP="000E5773">
            <w:pPr>
              <w:pStyle w:val="code"/>
              <w:bidi w:val="0"/>
              <w:rPr>
                <w:rtl/>
              </w:rPr>
            </w:pPr>
          </w:p>
          <w:p w14:paraId="05E5E33E" w14:textId="77777777" w:rsidR="000E5773" w:rsidRDefault="000E5773" w:rsidP="000E5773">
            <w:pPr>
              <w:pStyle w:val="code"/>
              <w:bidi w:val="0"/>
            </w:pPr>
            <w:r>
              <w:t>&lt;div class="feature-list"&gt;</w:t>
            </w:r>
          </w:p>
          <w:p w14:paraId="5F4B7A8B" w14:textId="77777777" w:rsidR="000E5773" w:rsidRDefault="000E5773" w:rsidP="000E5773">
            <w:pPr>
              <w:pStyle w:val="code"/>
              <w:bidi w:val="0"/>
              <w:rPr>
                <w:rtl/>
              </w:rPr>
            </w:pPr>
            <w:r>
              <w:t xml:space="preserve">    &lt;div class="feature"&gt;</w:t>
            </w:r>
            <w:r>
              <w:rPr>
                <w:rFonts w:cs="IRANSansWeb(FaNum) Light"/>
                <w:rtl/>
              </w:rPr>
              <w:t>امن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بالا</w:t>
            </w:r>
            <w:r>
              <w:t>&lt;/div&gt;</w:t>
            </w:r>
          </w:p>
          <w:p w14:paraId="6DA90919" w14:textId="77777777" w:rsidR="000E5773" w:rsidRDefault="000E5773" w:rsidP="000E5773">
            <w:pPr>
              <w:pStyle w:val="code"/>
              <w:bidi w:val="0"/>
              <w:rPr>
                <w:rtl/>
              </w:rPr>
            </w:pPr>
            <w:r>
              <w:t xml:space="preserve">    &lt;div class="feature"&gt;</w:t>
            </w:r>
            <w:r>
              <w:rPr>
                <w:rFonts w:cs="IRANSansWeb(FaNum) Light"/>
                <w:rtl/>
              </w:rPr>
              <w:t>سرعت فوق‌العاده</w:t>
            </w:r>
            <w:r>
              <w:t>&lt;/div&gt;</w:t>
            </w:r>
          </w:p>
          <w:p w14:paraId="08CF05C9" w14:textId="77777777" w:rsidR="000E5773" w:rsidRDefault="000E5773" w:rsidP="000E5773">
            <w:pPr>
              <w:pStyle w:val="code"/>
              <w:bidi w:val="0"/>
              <w:rPr>
                <w:rtl/>
              </w:rPr>
            </w:pPr>
            <w:r>
              <w:t xml:space="preserve">    &lt;div class="feature"&gt;</w:t>
            </w:r>
            <w:r>
              <w:rPr>
                <w:rFonts w:cs="IRANSansWeb(FaNum) Light"/>
                <w:rtl/>
              </w:rPr>
              <w:t>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۲۴ ساعته</w:t>
            </w:r>
            <w:r>
              <w:t>&lt;/div&gt;</w:t>
            </w:r>
          </w:p>
          <w:p w14:paraId="091DB3AF" w14:textId="77777777" w:rsidR="000E5773" w:rsidRDefault="000E5773" w:rsidP="000E5773">
            <w:pPr>
              <w:pStyle w:val="code"/>
              <w:bidi w:val="0"/>
            </w:pPr>
            <w:r>
              <w:t>&lt;/div&gt;</w:t>
            </w:r>
          </w:p>
          <w:p w14:paraId="5382F4E0" w14:textId="77777777" w:rsidR="000E5773" w:rsidRDefault="000E5773" w:rsidP="000E5773">
            <w:pPr>
              <w:pStyle w:val="code"/>
              <w:bidi w:val="0"/>
              <w:rPr>
                <w:rtl/>
              </w:rPr>
            </w:pPr>
          </w:p>
          <w:p w14:paraId="61F906F8" w14:textId="77777777" w:rsidR="000E5773" w:rsidRDefault="000E5773" w:rsidP="000E5773">
            <w:pPr>
              <w:pStyle w:val="code"/>
              <w:bidi w:val="0"/>
            </w:pPr>
            <w:r>
              <w:t>&lt;style&gt;</w:t>
            </w:r>
          </w:p>
          <w:p w14:paraId="298D50E1" w14:textId="77777777" w:rsidR="000E5773" w:rsidRDefault="000E5773" w:rsidP="000E5773">
            <w:pPr>
              <w:pStyle w:val="code"/>
              <w:bidi w:val="0"/>
            </w:pPr>
            <w:r>
              <w:t>.fancy-quote::before {</w:t>
            </w:r>
          </w:p>
          <w:p w14:paraId="2D649A16" w14:textId="77777777" w:rsidR="000E5773" w:rsidRDefault="000E5773" w:rsidP="000E5773">
            <w:pPr>
              <w:pStyle w:val="code"/>
              <w:bidi w:val="0"/>
            </w:pPr>
            <w:r>
              <w:t xml:space="preserve">    content: "“";</w:t>
            </w:r>
          </w:p>
          <w:p w14:paraId="07780960" w14:textId="77777777" w:rsidR="000E5773" w:rsidRDefault="000E5773" w:rsidP="000E5773">
            <w:pPr>
              <w:pStyle w:val="code"/>
              <w:bidi w:val="0"/>
            </w:pPr>
            <w:r>
              <w:t xml:space="preserve">    font-size: 4em;</w:t>
            </w:r>
          </w:p>
          <w:p w14:paraId="230C5103" w14:textId="77777777" w:rsidR="000E5773" w:rsidRDefault="000E5773" w:rsidP="000E5773">
            <w:pPr>
              <w:pStyle w:val="code"/>
              <w:bidi w:val="0"/>
            </w:pPr>
            <w:r>
              <w:lastRenderedPageBreak/>
              <w:t xml:space="preserve">    color: #ddd;</w:t>
            </w:r>
          </w:p>
          <w:p w14:paraId="2A8CAF37" w14:textId="77777777" w:rsidR="000E5773" w:rsidRDefault="000E5773" w:rsidP="000E5773">
            <w:pPr>
              <w:pStyle w:val="code"/>
              <w:bidi w:val="0"/>
            </w:pPr>
            <w:r>
              <w:t xml:space="preserve">    float: right;</w:t>
            </w:r>
          </w:p>
          <w:p w14:paraId="722AA3A0" w14:textId="77777777" w:rsidR="000E5773" w:rsidRDefault="000E5773" w:rsidP="000E5773">
            <w:pPr>
              <w:pStyle w:val="code"/>
              <w:bidi w:val="0"/>
            </w:pPr>
            <w:r>
              <w:t xml:space="preserve">    line-height: 0.8;</w:t>
            </w:r>
          </w:p>
          <w:p w14:paraId="68D41860" w14:textId="77777777" w:rsidR="000E5773" w:rsidRDefault="000E5773" w:rsidP="000E5773">
            <w:pPr>
              <w:pStyle w:val="code"/>
              <w:bidi w:val="0"/>
            </w:pPr>
            <w:r>
              <w:t xml:space="preserve">    margin-left: 10px;</w:t>
            </w:r>
          </w:p>
          <w:p w14:paraId="2BB80068" w14:textId="77777777" w:rsidR="000E5773" w:rsidRDefault="000E5773" w:rsidP="000E577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CF44DFA" w14:textId="77777777" w:rsidR="000E5773" w:rsidRDefault="000E5773" w:rsidP="000E5773">
            <w:pPr>
              <w:pStyle w:val="code"/>
              <w:bidi w:val="0"/>
              <w:rPr>
                <w:rtl/>
              </w:rPr>
            </w:pPr>
          </w:p>
          <w:p w14:paraId="53605280" w14:textId="77777777" w:rsidR="000E5773" w:rsidRDefault="000E5773" w:rsidP="000E5773">
            <w:pPr>
              <w:pStyle w:val="code"/>
              <w:bidi w:val="0"/>
            </w:pPr>
            <w:r>
              <w:t>.fancy-quote::after {</w:t>
            </w:r>
          </w:p>
          <w:p w14:paraId="3149DACF" w14:textId="77777777" w:rsidR="000E5773" w:rsidRDefault="000E5773" w:rsidP="000E5773">
            <w:pPr>
              <w:pStyle w:val="code"/>
              <w:bidi w:val="0"/>
            </w:pPr>
            <w:r>
              <w:t xml:space="preserve">    content: "”";</w:t>
            </w:r>
          </w:p>
          <w:p w14:paraId="795BF6A9" w14:textId="77777777" w:rsidR="000E5773" w:rsidRDefault="000E5773" w:rsidP="000E5773">
            <w:pPr>
              <w:pStyle w:val="code"/>
              <w:bidi w:val="0"/>
            </w:pPr>
            <w:r>
              <w:t xml:space="preserve">    font-size: 4em;</w:t>
            </w:r>
          </w:p>
          <w:p w14:paraId="5812ABD4" w14:textId="77777777" w:rsidR="000E5773" w:rsidRDefault="000E5773" w:rsidP="000E5773">
            <w:pPr>
              <w:pStyle w:val="code"/>
              <w:bidi w:val="0"/>
            </w:pPr>
            <w:r>
              <w:t xml:space="preserve">    color: #ddd;</w:t>
            </w:r>
          </w:p>
          <w:p w14:paraId="5F56B65C" w14:textId="77777777" w:rsidR="000E5773" w:rsidRDefault="000E5773" w:rsidP="000E5773">
            <w:pPr>
              <w:pStyle w:val="code"/>
              <w:bidi w:val="0"/>
            </w:pPr>
            <w:r>
              <w:t xml:space="preserve">    float: left;</w:t>
            </w:r>
          </w:p>
          <w:p w14:paraId="1C9ED92A" w14:textId="77777777" w:rsidR="000E5773" w:rsidRDefault="000E5773" w:rsidP="000E5773">
            <w:pPr>
              <w:pStyle w:val="code"/>
              <w:bidi w:val="0"/>
            </w:pPr>
            <w:r>
              <w:t xml:space="preserve">    line-height: 0.8;</w:t>
            </w:r>
          </w:p>
          <w:p w14:paraId="14FDEFC2" w14:textId="77777777" w:rsidR="000E5773" w:rsidRDefault="000E5773" w:rsidP="000E5773">
            <w:pPr>
              <w:pStyle w:val="code"/>
              <w:bidi w:val="0"/>
            </w:pPr>
            <w:r>
              <w:t xml:space="preserve">    margin-right: 10px;</w:t>
            </w:r>
          </w:p>
          <w:p w14:paraId="6CE3B499" w14:textId="77777777" w:rsidR="000E5773" w:rsidRDefault="000E5773" w:rsidP="000E577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6944A97" w14:textId="77777777" w:rsidR="000E5773" w:rsidRDefault="000E5773" w:rsidP="000E5773">
            <w:pPr>
              <w:pStyle w:val="code"/>
              <w:bidi w:val="0"/>
              <w:rPr>
                <w:rtl/>
              </w:rPr>
            </w:pPr>
          </w:p>
          <w:p w14:paraId="31FE6A2F" w14:textId="77777777" w:rsidR="000E5773" w:rsidRDefault="000E5773" w:rsidP="000E5773">
            <w:pPr>
              <w:pStyle w:val="code"/>
              <w:bidi w:val="0"/>
            </w:pPr>
            <w:r>
              <w:t>.fancy-quote::first-line {</w:t>
            </w:r>
          </w:p>
          <w:p w14:paraId="083C5323" w14:textId="77777777" w:rsidR="000E5773" w:rsidRDefault="000E5773" w:rsidP="000E5773">
            <w:pPr>
              <w:pStyle w:val="code"/>
              <w:bidi w:val="0"/>
            </w:pPr>
            <w:r>
              <w:t xml:space="preserve">    font-weight: bold;</w:t>
            </w:r>
          </w:p>
          <w:p w14:paraId="0D4E12D3" w14:textId="77777777" w:rsidR="000E5773" w:rsidRDefault="000E5773" w:rsidP="000E5773">
            <w:pPr>
              <w:pStyle w:val="code"/>
              <w:bidi w:val="0"/>
            </w:pPr>
            <w:r>
              <w:t xml:space="preserve">    color: #2c3e50;</w:t>
            </w:r>
          </w:p>
          <w:p w14:paraId="0734E978" w14:textId="77777777" w:rsidR="000E5773" w:rsidRDefault="000E5773" w:rsidP="000E577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3ED58A5" w14:textId="77777777" w:rsidR="000E5773" w:rsidRDefault="000E5773" w:rsidP="000E5773">
            <w:pPr>
              <w:pStyle w:val="code"/>
              <w:bidi w:val="0"/>
              <w:rPr>
                <w:rtl/>
              </w:rPr>
            </w:pPr>
          </w:p>
          <w:p w14:paraId="136E6053" w14:textId="77777777" w:rsidR="000E5773" w:rsidRDefault="000E5773" w:rsidP="000E5773">
            <w:pPr>
              <w:pStyle w:val="code"/>
              <w:bidi w:val="0"/>
            </w:pPr>
            <w:r>
              <w:t>.feature::before {</w:t>
            </w:r>
          </w:p>
          <w:p w14:paraId="0C721457" w14:textId="77777777" w:rsidR="000E5773" w:rsidRDefault="000E5773" w:rsidP="000E5773">
            <w:pPr>
              <w:pStyle w:val="code"/>
              <w:bidi w:val="0"/>
            </w:pPr>
            <w:r>
              <w:t xml:space="preserve">    content: "</w:t>
            </w:r>
            <w:r>
              <w:rPr>
                <w:rFonts w:ascii="Segoe UI Symbol" w:hAnsi="Segoe UI Symbol" w:cs="Segoe UI Symbol"/>
              </w:rPr>
              <w:t>✓</w:t>
            </w:r>
            <w:r>
              <w:t xml:space="preserve"> ";</w:t>
            </w:r>
          </w:p>
          <w:p w14:paraId="0F830C53" w14:textId="77777777" w:rsidR="000E5773" w:rsidRDefault="000E5773" w:rsidP="000E5773">
            <w:pPr>
              <w:pStyle w:val="code"/>
              <w:bidi w:val="0"/>
            </w:pPr>
            <w:r>
              <w:t xml:space="preserve">    color: #27ae60;</w:t>
            </w:r>
          </w:p>
          <w:p w14:paraId="317C80E7" w14:textId="77777777" w:rsidR="000E5773" w:rsidRDefault="000E5773" w:rsidP="000E5773">
            <w:pPr>
              <w:pStyle w:val="code"/>
              <w:bidi w:val="0"/>
            </w:pPr>
            <w:r>
              <w:t xml:space="preserve">    font-weight: bold;</w:t>
            </w:r>
          </w:p>
          <w:p w14:paraId="1069F2F7" w14:textId="77777777" w:rsidR="000E5773" w:rsidRDefault="000E5773" w:rsidP="000E5773">
            <w:pPr>
              <w:pStyle w:val="code"/>
              <w:bidi w:val="0"/>
            </w:pPr>
            <w:r>
              <w:t xml:space="preserve">    margin-left: 10px;</w:t>
            </w:r>
          </w:p>
          <w:p w14:paraId="4B9AA76D" w14:textId="77777777" w:rsidR="000E5773" w:rsidRDefault="000E5773" w:rsidP="000E577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715D532" w14:textId="77777777" w:rsidR="000E5773" w:rsidRDefault="000E5773" w:rsidP="000E5773">
            <w:pPr>
              <w:pStyle w:val="code"/>
              <w:bidi w:val="0"/>
              <w:rPr>
                <w:rtl/>
              </w:rPr>
            </w:pPr>
          </w:p>
          <w:p w14:paraId="6BA09569" w14:textId="77777777" w:rsidR="000E5773" w:rsidRDefault="000E5773" w:rsidP="000E5773">
            <w:pPr>
              <w:pStyle w:val="code"/>
              <w:bidi w:val="0"/>
            </w:pPr>
            <w:r>
              <w:t>.feature::after {</w:t>
            </w:r>
          </w:p>
          <w:p w14:paraId="0A90CA78" w14:textId="77777777" w:rsidR="000E5773" w:rsidRDefault="000E5773" w:rsidP="000E5773">
            <w:pPr>
              <w:pStyle w:val="code"/>
              <w:bidi w:val="0"/>
            </w:pPr>
            <w:r>
              <w:t xml:space="preserve">    content: " </w:t>
            </w:r>
            <w:r>
              <w:rPr>
                <w:rFonts w:ascii="Segoe UI Symbol" w:hAnsi="Segoe UI Symbol" w:cs="Segoe UI Symbol"/>
              </w:rPr>
              <w:t>★</w:t>
            </w:r>
            <w:r>
              <w:t>";</w:t>
            </w:r>
          </w:p>
          <w:p w14:paraId="6FB411AB" w14:textId="77777777" w:rsidR="000E5773" w:rsidRDefault="000E5773" w:rsidP="000E5773">
            <w:pPr>
              <w:pStyle w:val="code"/>
              <w:bidi w:val="0"/>
            </w:pPr>
            <w:r>
              <w:t xml:space="preserve">    color: #f39c12;</w:t>
            </w:r>
          </w:p>
          <w:p w14:paraId="6A16B02D" w14:textId="77777777" w:rsidR="000E5773" w:rsidRDefault="000E5773" w:rsidP="000E5773">
            <w:pPr>
              <w:pStyle w:val="code"/>
              <w:bidi w:val="0"/>
            </w:pPr>
            <w:r>
              <w:t xml:space="preserve">    font-size: 0.8em;</w:t>
            </w:r>
          </w:p>
          <w:p w14:paraId="03718D49" w14:textId="77777777" w:rsidR="000E5773" w:rsidRDefault="000E5773" w:rsidP="000E577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645E251" w14:textId="77777777" w:rsidR="000E5773" w:rsidRDefault="000E5773" w:rsidP="000E5773">
            <w:pPr>
              <w:pStyle w:val="code"/>
              <w:bidi w:val="0"/>
              <w:rPr>
                <w:rtl/>
              </w:rPr>
            </w:pPr>
          </w:p>
          <w:p w14:paraId="32080B21" w14:textId="77777777" w:rsidR="000E5773" w:rsidRDefault="000E5773" w:rsidP="000E5773">
            <w:pPr>
              <w:pStyle w:val="code"/>
              <w:bidi w:val="0"/>
            </w:pPr>
            <w:r>
              <w:t>.feature::first-letter {</w:t>
            </w:r>
          </w:p>
          <w:p w14:paraId="799FB253" w14:textId="77777777" w:rsidR="000E5773" w:rsidRDefault="000E5773" w:rsidP="000E5773">
            <w:pPr>
              <w:pStyle w:val="code"/>
              <w:bidi w:val="0"/>
            </w:pPr>
            <w:r>
              <w:t xml:space="preserve">    font-size: 1.2em;</w:t>
            </w:r>
          </w:p>
          <w:p w14:paraId="7E8902F9" w14:textId="77777777" w:rsidR="000E5773" w:rsidRDefault="000E5773" w:rsidP="000E5773">
            <w:pPr>
              <w:pStyle w:val="code"/>
              <w:bidi w:val="0"/>
            </w:pPr>
            <w:r>
              <w:t xml:space="preserve">    color: #e74c3c;</w:t>
            </w:r>
          </w:p>
          <w:p w14:paraId="69440F27" w14:textId="77777777" w:rsidR="000E5773" w:rsidRDefault="000E5773" w:rsidP="000E5773">
            <w:pPr>
              <w:pStyle w:val="code"/>
              <w:bidi w:val="0"/>
            </w:pPr>
            <w:r>
              <w:t xml:space="preserve">    font-weight: bold;</w:t>
            </w:r>
          </w:p>
          <w:p w14:paraId="73063F61" w14:textId="77777777" w:rsidR="000E5773" w:rsidRDefault="000E5773" w:rsidP="000E577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2847DD2" w14:textId="51BA61E0" w:rsidR="000E5773" w:rsidRDefault="000E5773" w:rsidP="000E5773">
            <w:pPr>
              <w:pStyle w:val="code"/>
              <w:bidi w:val="0"/>
            </w:pPr>
            <w:r>
              <w:t>&lt;/style&gt;</w:t>
            </w:r>
          </w:p>
        </w:tc>
      </w:tr>
    </w:tbl>
    <w:p w14:paraId="73A9768B" w14:textId="31F787D7" w:rsidR="000E5773" w:rsidRDefault="000E5773" w:rsidP="000E5773">
      <w:hyperlink r:id="rId369" w:history="1">
        <w:r w:rsidRPr="000E5773">
          <w:rPr>
            <w:rStyle w:val="Hyperlink"/>
          </w:rPr>
          <w:t>complex</w:t>
        </w:r>
      </w:hyperlink>
    </w:p>
    <w:p w14:paraId="3856DCA4" w14:textId="7AC0ADA6" w:rsidR="000E5773" w:rsidRDefault="000E5773" w:rsidP="000E5773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775B524C" w14:textId="77777777" w:rsidR="000E5773" w:rsidRDefault="000E5773" w:rsidP="000E5773">
      <w:pPr>
        <w:rPr>
          <w:rtl/>
        </w:rPr>
      </w:pPr>
      <w:r>
        <w:rPr>
          <w:rtl/>
        </w:rPr>
        <w:t>- نقل قول: با گ</w:t>
      </w:r>
      <w:r>
        <w:rPr>
          <w:rFonts w:hint="cs"/>
          <w:rtl/>
        </w:rPr>
        <w:t>ی</w:t>
      </w:r>
      <w:r>
        <w:rPr>
          <w:rFonts w:hint="eastAsia"/>
          <w:rtl/>
        </w:rPr>
        <w:t>ومه</w:t>
      </w:r>
      <w:r>
        <w:rPr>
          <w:rtl/>
        </w:rPr>
        <w:t xml:space="preserve"> بزرگ، خط اول پررنگ</w:t>
      </w:r>
    </w:p>
    <w:p w14:paraId="5A79CB5B" w14:textId="05711BD5" w:rsidR="000E5773" w:rsidRDefault="000E5773" w:rsidP="000E5773">
      <w:r>
        <w:rPr>
          <w:rtl/>
        </w:rPr>
        <w:t>-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>: قبل با 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سبز، بعد با ستاره طلا</w:t>
      </w:r>
      <w:r>
        <w:rPr>
          <w:rFonts w:hint="cs"/>
          <w:rtl/>
        </w:rPr>
        <w:t>یی</w:t>
      </w:r>
      <w:r>
        <w:rPr>
          <w:rFonts w:hint="eastAsia"/>
          <w:rtl/>
        </w:rPr>
        <w:t>،</w:t>
      </w:r>
      <w:r>
        <w:rPr>
          <w:rtl/>
        </w:rPr>
        <w:t xml:space="preserve"> حرف اول بزرگ و قرمز</w:t>
      </w:r>
    </w:p>
    <w:p w14:paraId="3136A9BD" w14:textId="77777777" w:rsidR="000E5773" w:rsidRDefault="000E5773" w:rsidP="000E5773">
      <w:pPr>
        <w:rPr>
          <w:rtl/>
        </w:rPr>
      </w:pPr>
      <w:r>
        <w:rPr>
          <w:rtl/>
        </w:rPr>
        <w:lastRenderedPageBreak/>
        <w:t>نکات مهم:</w:t>
      </w:r>
    </w:p>
    <w:p w14:paraId="191A776D" w14:textId="77777777" w:rsidR="000E5773" w:rsidRDefault="000E5773" w:rsidP="000E5773">
      <w:pPr>
        <w:rPr>
          <w:rtl/>
        </w:rPr>
      </w:pPr>
      <w:r>
        <w:rPr>
          <w:rtl/>
        </w:rPr>
        <w:t>- `::</w:t>
      </w:r>
      <w:r>
        <w:t>before</w:t>
      </w:r>
      <w:r>
        <w:rPr>
          <w:rtl/>
        </w:rPr>
        <w:t>` و `::</w:t>
      </w:r>
      <w:r>
        <w:t>after</w:t>
      </w:r>
      <w:r>
        <w:rPr>
          <w:rtl/>
        </w:rPr>
        <w:t>` حتماً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`</w:t>
      </w:r>
      <w:r>
        <w:t>content</w:t>
      </w:r>
      <w:r>
        <w:rPr>
          <w:rtl/>
        </w:rPr>
        <w:t>` دارند (حت</w:t>
      </w:r>
      <w:r>
        <w:rPr>
          <w:rFonts w:hint="cs"/>
          <w:rtl/>
        </w:rPr>
        <w:t>ی</w:t>
      </w:r>
      <w:r>
        <w:rPr>
          <w:rtl/>
        </w:rPr>
        <w:t xml:space="preserve"> اگر خال</w:t>
      </w:r>
      <w:r>
        <w:rPr>
          <w:rFonts w:hint="cs"/>
          <w:rtl/>
        </w:rPr>
        <w:t>ی</w:t>
      </w:r>
      <w:r>
        <w:rPr>
          <w:rtl/>
        </w:rPr>
        <w:t xml:space="preserve"> باشد: `</w:t>
      </w:r>
      <w:r>
        <w:t>content</w:t>
      </w:r>
      <w:r>
        <w:rPr>
          <w:rtl/>
        </w:rPr>
        <w:t>: ""`)</w:t>
      </w:r>
    </w:p>
    <w:p w14:paraId="27645A2E" w14:textId="77777777" w:rsidR="000E5773" w:rsidRDefault="000E5773" w:rsidP="000E5773">
      <w:pPr>
        <w:rPr>
          <w:rtl/>
        </w:rPr>
      </w:pPr>
      <w:r>
        <w:rPr>
          <w:rtl/>
        </w:rPr>
        <w:t>- `::</w:t>
      </w:r>
      <w:r>
        <w:t>first-line</w:t>
      </w:r>
      <w:r>
        <w:rPr>
          <w:rtl/>
        </w:rPr>
        <w:t>` و `::</w:t>
      </w:r>
      <w:r>
        <w:t>first-letter</w:t>
      </w:r>
      <w:r>
        <w:rPr>
          <w:rtl/>
        </w:rPr>
        <w:t>` فقط رو</w:t>
      </w:r>
      <w:r>
        <w:rPr>
          <w:rFonts w:hint="cs"/>
          <w:rtl/>
        </w:rPr>
        <w:t>ی</w:t>
      </w:r>
      <w:r>
        <w:rPr>
          <w:rtl/>
        </w:rPr>
        <w:t xml:space="preserve"> المان‌ها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block-level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397BC1C7" w14:textId="4FE4586C" w:rsidR="000E5773" w:rsidRDefault="000E5773" w:rsidP="000E5773"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pseudo-element</w:t>
      </w:r>
      <w:r>
        <w:rPr>
          <w:rtl/>
        </w:rPr>
        <w:t>ها با `:` دو نقطه نوشته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(در </w:t>
      </w:r>
      <w:r>
        <w:t>CSS3</w:t>
      </w:r>
      <w:r>
        <w:rPr>
          <w:rtl/>
        </w:rPr>
        <w:t>)</w:t>
      </w:r>
    </w:p>
    <w:bookmarkStart w:id="173" w:name="_Toc211464601"/>
    <w:p w14:paraId="15D07D0B" w14:textId="3612E8FC" w:rsidR="00F40B17" w:rsidRDefault="00EB6C53" w:rsidP="00AC7093">
      <w:pPr>
        <w:pStyle w:val="Heading2"/>
      </w:pPr>
      <w:r>
        <w:rPr>
          <w:rtl/>
        </w:rPr>
        <w:fldChar w:fldCharType="begin"/>
      </w:r>
      <w:r>
        <w:instrText>HYPERLINK</w:instrText>
      </w:r>
      <w:r>
        <w:rPr>
          <w:rtl/>
        </w:rPr>
        <w:instrText xml:space="preserve"> "</w:instrText>
      </w:r>
      <w:r>
        <w:instrText>webdesign/css/project-1</w:instrText>
      </w:r>
      <w:r>
        <w:rPr>
          <w:rtl/>
        </w:rPr>
        <w:instrText>"</w:instrText>
      </w:r>
      <w:r>
        <w:rPr>
          <w:rtl/>
        </w:rPr>
      </w:r>
      <w:r>
        <w:rPr>
          <w:rtl/>
        </w:rPr>
        <w:fldChar w:fldCharType="separate"/>
      </w:r>
      <w:r w:rsidR="00F40B17" w:rsidRPr="00EB6C53">
        <w:rPr>
          <w:rStyle w:val="Hyperlink"/>
          <w:rtl/>
        </w:rPr>
        <w:t xml:space="preserve">ساخت </w:t>
      </w:r>
      <w:r w:rsidR="003F1163" w:rsidRPr="00EB6C53">
        <w:rPr>
          <w:rStyle w:val="Hyperlink"/>
          <w:rtl/>
        </w:rPr>
        <w:t>ی</w:t>
      </w:r>
      <w:r w:rsidR="00F40B17" w:rsidRPr="00EB6C53">
        <w:rPr>
          <w:rStyle w:val="Hyperlink"/>
          <w:rtl/>
        </w:rPr>
        <w:t>ک پروژه ساده</w:t>
      </w:r>
      <w:bookmarkEnd w:id="173"/>
      <w:r>
        <w:rPr>
          <w:rtl/>
        </w:rPr>
        <w:fldChar w:fldCharType="end"/>
      </w:r>
    </w:p>
    <w:p w14:paraId="7AD87A32" w14:textId="66CADD89" w:rsidR="000E5773" w:rsidRDefault="00E30F6C" w:rsidP="000E5773">
      <w:r w:rsidRPr="00E30F6C">
        <w:rPr>
          <w:rtl/>
        </w:rPr>
        <w:t xml:space="preserve"> </w:t>
      </w:r>
      <w:r w:rsidRPr="00E30F6C">
        <w:rPr>
          <w:rFonts w:ascii="IRANSansWeb(FaNum) Light" w:hAnsi="IRANSansWeb(FaNum) Light" w:hint="cs"/>
          <w:rtl/>
        </w:rPr>
        <w:t>ساختار</w:t>
      </w:r>
      <w:r w:rsidRPr="00E30F6C">
        <w:rPr>
          <w:rtl/>
        </w:rPr>
        <w:t xml:space="preserve"> </w:t>
      </w:r>
      <w:r w:rsidRPr="00E30F6C">
        <w:rPr>
          <w:rFonts w:ascii="IRANSansWeb(FaNum) Light" w:hAnsi="IRANSansWeb(FaNum) Light" w:hint="cs"/>
          <w:rtl/>
        </w:rPr>
        <w:t>پ</w:t>
      </w:r>
      <w:r w:rsidRPr="00E30F6C">
        <w:rPr>
          <w:rFonts w:hint="cs"/>
          <w:rtl/>
        </w:rPr>
        <w:t>ی</w:t>
      </w:r>
      <w:r w:rsidRPr="00E30F6C">
        <w:rPr>
          <w:rFonts w:hint="eastAsia"/>
          <w:rtl/>
        </w:rPr>
        <w:t>شرفته</w:t>
      </w:r>
      <w:r w:rsidRPr="00E30F6C">
        <w:rPr>
          <w:rtl/>
        </w:rPr>
        <w:t xml:space="preserve"> پروژه با استفاده از </w:t>
      </w:r>
      <w:r>
        <w:t>@</w:t>
      </w:r>
      <w:r w:rsidRPr="00E30F6C">
        <w:t>import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0F6C" w14:paraId="73C7BF8C" w14:textId="77777777" w:rsidTr="00E30F6C">
        <w:tc>
          <w:tcPr>
            <w:tcW w:w="9350" w:type="dxa"/>
          </w:tcPr>
          <w:p w14:paraId="7D587F21" w14:textId="77777777" w:rsidR="00A67964" w:rsidRDefault="00A67964" w:rsidP="00A67964">
            <w:pPr>
              <w:pStyle w:val="code"/>
              <w:bidi w:val="0"/>
            </w:pPr>
            <w:r>
              <w:t>project/</w:t>
            </w:r>
          </w:p>
          <w:p w14:paraId="47120E26" w14:textId="77777777" w:rsidR="00A67964" w:rsidRDefault="00A67964" w:rsidP="00A67964">
            <w:pPr>
              <w:pStyle w:val="code"/>
              <w:bidi w:val="0"/>
              <w:rPr>
                <w:rtl/>
              </w:rPr>
            </w:pPr>
            <w:r>
              <w:t>│</w:t>
            </w:r>
          </w:p>
          <w:p w14:paraId="1AB596B5" w14:textId="77777777" w:rsidR="00A67964" w:rsidRDefault="00A67964" w:rsidP="00A67964">
            <w:pPr>
              <w:pStyle w:val="code"/>
              <w:bidi w:val="0"/>
            </w:pPr>
            <w:r>
              <w:t>├── index.html</w:t>
            </w:r>
          </w:p>
          <w:p w14:paraId="43635B7F" w14:textId="77777777" w:rsidR="00A67964" w:rsidRDefault="00A67964" w:rsidP="00A67964">
            <w:pPr>
              <w:pStyle w:val="code"/>
              <w:bidi w:val="0"/>
              <w:rPr>
                <w:rtl/>
              </w:rPr>
            </w:pPr>
            <w:r>
              <w:t>│</w:t>
            </w:r>
          </w:p>
          <w:p w14:paraId="55B9E463" w14:textId="77777777" w:rsidR="00A67964" w:rsidRDefault="00A67964" w:rsidP="00A67964">
            <w:pPr>
              <w:pStyle w:val="code"/>
              <w:bidi w:val="0"/>
            </w:pPr>
            <w:r>
              <w:t>├── assets/</w:t>
            </w:r>
          </w:p>
          <w:p w14:paraId="577B8E38" w14:textId="77777777" w:rsidR="00A67964" w:rsidRDefault="00A67964" w:rsidP="00A67964">
            <w:pPr>
              <w:pStyle w:val="code"/>
              <w:bidi w:val="0"/>
            </w:pPr>
            <w:r>
              <w:t>│   ├── css/</w:t>
            </w:r>
          </w:p>
          <w:p w14:paraId="3A0BD588" w14:textId="77777777" w:rsidR="00A67964" w:rsidRDefault="00A67964" w:rsidP="00A67964">
            <w:pPr>
              <w:pStyle w:val="code"/>
              <w:bidi w:val="0"/>
            </w:pPr>
            <w:r>
              <w:t>│   │   ├── main.css</w:t>
            </w:r>
          </w:p>
          <w:p w14:paraId="730B9E6A" w14:textId="77777777" w:rsidR="00A67964" w:rsidRDefault="00A67964" w:rsidP="00A67964">
            <w:pPr>
              <w:pStyle w:val="code"/>
              <w:bidi w:val="0"/>
            </w:pPr>
            <w:r>
              <w:t>│   │   ├── header.css</w:t>
            </w:r>
          </w:p>
          <w:p w14:paraId="1FC94ACF" w14:textId="77777777" w:rsidR="00A67964" w:rsidRDefault="00A67964" w:rsidP="00A67964">
            <w:pPr>
              <w:pStyle w:val="code"/>
              <w:bidi w:val="0"/>
            </w:pPr>
            <w:r>
              <w:t>│   │   ├── footer.css</w:t>
            </w:r>
          </w:p>
          <w:p w14:paraId="0847BC3F" w14:textId="77777777" w:rsidR="00A67964" w:rsidRDefault="00A67964" w:rsidP="00A67964">
            <w:pPr>
              <w:pStyle w:val="code"/>
              <w:bidi w:val="0"/>
            </w:pPr>
            <w:r>
              <w:t>│   │   ├── hero.css</w:t>
            </w:r>
          </w:p>
          <w:p w14:paraId="430D7695" w14:textId="77777777" w:rsidR="00A67964" w:rsidRDefault="00A67964" w:rsidP="00A67964">
            <w:pPr>
              <w:pStyle w:val="code"/>
              <w:bidi w:val="0"/>
            </w:pPr>
            <w:r>
              <w:t>│   │   ├── about.css</w:t>
            </w:r>
          </w:p>
          <w:p w14:paraId="768B06B8" w14:textId="77777777" w:rsidR="00A67964" w:rsidRDefault="00A67964" w:rsidP="00A67964">
            <w:pPr>
              <w:pStyle w:val="code"/>
              <w:bidi w:val="0"/>
            </w:pPr>
            <w:r>
              <w:t>│   │   ├── skills.css</w:t>
            </w:r>
          </w:p>
          <w:p w14:paraId="4E8DC3D1" w14:textId="77777777" w:rsidR="00A67964" w:rsidRDefault="00A67964" w:rsidP="00A67964">
            <w:pPr>
              <w:pStyle w:val="code"/>
              <w:bidi w:val="0"/>
            </w:pPr>
            <w:r>
              <w:t>│   │   ├── projects.css</w:t>
            </w:r>
          </w:p>
          <w:p w14:paraId="2F9E163F" w14:textId="77777777" w:rsidR="00A67964" w:rsidRDefault="00A67964" w:rsidP="00A67964">
            <w:pPr>
              <w:pStyle w:val="code"/>
              <w:bidi w:val="0"/>
            </w:pPr>
            <w:r>
              <w:t>│   │   ├── contact.css</w:t>
            </w:r>
          </w:p>
          <w:p w14:paraId="5EC84940" w14:textId="77777777" w:rsidR="00A67964" w:rsidRDefault="00A67964" w:rsidP="00A67964">
            <w:pPr>
              <w:pStyle w:val="code"/>
              <w:bidi w:val="0"/>
            </w:pPr>
            <w:r>
              <w:t>│   │   ├── responsive.css</w:t>
            </w:r>
          </w:p>
          <w:p w14:paraId="44AEF856" w14:textId="77777777" w:rsidR="00A67964" w:rsidRDefault="00A67964" w:rsidP="00A67964">
            <w:pPr>
              <w:pStyle w:val="code"/>
              <w:bidi w:val="0"/>
            </w:pPr>
            <w:r>
              <w:t>│   │   ├── variables.css</w:t>
            </w:r>
          </w:p>
          <w:p w14:paraId="0779DE27" w14:textId="77777777" w:rsidR="00A67964" w:rsidRDefault="00A67964" w:rsidP="00A67964">
            <w:pPr>
              <w:pStyle w:val="code"/>
              <w:bidi w:val="0"/>
            </w:pPr>
            <w:r>
              <w:t>│   │   └── fonts/</w:t>
            </w:r>
          </w:p>
          <w:p w14:paraId="694C28A6" w14:textId="77777777" w:rsidR="00A67964" w:rsidRDefault="00A67964" w:rsidP="00A67964">
            <w:pPr>
              <w:pStyle w:val="code"/>
              <w:bidi w:val="0"/>
            </w:pPr>
            <w:r>
              <w:t>│   │       ├── iransans/</w:t>
            </w:r>
          </w:p>
          <w:p w14:paraId="29C06822" w14:textId="77777777" w:rsidR="00A67964" w:rsidRDefault="00A67964" w:rsidP="00A67964">
            <w:pPr>
              <w:pStyle w:val="code"/>
              <w:bidi w:val="0"/>
            </w:pPr>
            <w:r>
              <w:t>│   │       │   ├── iransans.woff</w:t>
            </w:r>
          </w:p>
          <w:p w14:paraId="5567B58B" w14:textId="77777777" w:rsidR="00A67964" w:rsidRDefault="00A67964" w:rsidP="00A67964">
            <w:pPr>
              <w:pStyle w:val="code"/>
              <w:bidi w:val="0"/>
            </w:pPr>
            <w:r>
              <w:t>│   │       │   └── iransans.woff2</w:t>
            </w:r>
          </w:p>
          <w:p w14:paraId="06AC837F" w14:textId="77777777" w:rsidR="00A67964" w:rsidRDefault="00A67964" w:rsidP="00A67964">
            <w:pPr>
              <w:pStyle w:val="code"/>
              <w:bidi w:val="0"/>
            </w:pPr>
            <w:r>
              <w:t>│   │       └── vazir/</w:t>
            </w:r>
          </w:p>
          <w:p w14:paraId="233D4521" w14:textId="77777777" w:rsidR="00A67964" w:rsidRDefault="00A67964" w:rsidP="00A67964">
            <w:pPr>
              <w:pStyle w:val="code"/>
              <w:bidi w:val="0"/>
            </w:pPr>
            <w:r>
              <w:t>│   │             ├── vazir.woff</w:t>
            </w:r>
          </w:p>
          <w:p w14:paraId="0091B9FD" w14:textId="77777777" w:rsidR="00A67964" w:rsidRDefault="00A67964" w:rsidP="00A67964">
            <w:pPr>
              <w:pStyle w:val="code"/>
              <w:bidi w:val="0"/>
            </w:pPr>
            <w:r>
              <w:t>│   │             └── vazir.woff2</w:t>
            </w:r>
          </w:p>
          <w:p w14:paraId="7198DED2" w14:textId="77777777" w:rsidR="00A67964" w:rsidRDefault="00A67964" w:rsidP="00A67964">
            <w:pPr>
              <w:pStyle w:val="code"/>
              <w:bidi w:val="0"/>
              <w:rPr>
                <w:rtl/>
              </w:rPr>
            </w:pPr>
            <w:r>
              <w:t>│   │</w:t>
            </w:r>
          </w:p>
          <w:p w14:paraId="10A91C2C" w14:textId="77777777" w:rsidR="00A67964" w:rsidRDefault="00A67964" w:rsidP="00A67964">
            <w:pPr>
              <w:pStyle w:val="code"/>
              <w:bidi w:val="0"/>
            </w:pPr>
            <w:r>
              <w:t>│   └── images/</w:t>
            </w:r>
          </w:p>
          <w:p w14:paraId="42AA88FE" w14:textId="77777777" w:rsidR="00A67964" w:rsidRDefault="00A67964" w:rsidP="00A67964">
            <w:pPr>
              <w:pStyle w:val="code"/>
              <w:bidi w:val="0"/>
            </w:pPr>
            <w:r>
              <w:t>│       ├── profile.jpg</w:t>
            </w:r>
          </w:p>
          <w:p w14:paraId="23565D47" w14:textId="77777777" w:rsidR="00A67964" w:rsidRDefault="00A67964" w:rsidP="00A67964">
            <w:pPr>
              <w:pStyle w:val="code"/>
              <w:bidi w:val="0"/>
            </w:pPr>
            <w:r>
              <w:t>│       ├── project1.jpg</w:t>
            </w:r>
          </w:p>
          <w:p w14:paraId="434540F0" w14:textId="77777777" w:rsidR="00A67964" w:rsidRDefault="00A67964" w:rsidP="00A67964">
            <w:pPr>
              <w:pStyle w:val="code"/>
              <w:bidi w:val="0"/>
            </w:pPr>
            <w:r>
              <w:t>│       ├── project2.jpg</w:t>
            </w:r>
          </w:p>
          <w:p w14:paraId="51BA5124" w14:textId="46FB8254" w:rsidR="00E30F6C" w:rsidRPr="00E30F6C" w:rsidRDefault="00A67964" w:rsidP="00A67964">
            <w:pPr>
              <w:pStyle w:val="code"/>
              <w:bidi w:val="0"/>
            </w:pPr>
            <w:r>
              <w:t>│       └── project3.jpg</w:t>
            </w:r>
          </w:p>
        </w:tc>
      </w:tr>
    </w:tbl>
    <w:p w14:paraId="4B2E90E8" w14:textId="270663C2" w:rsidR="00E30F6C" w:rsidRDefault="00E30F6C" w:rsidP="00E30F6C">
      <w:r w:rsidRPr="00E30F6C">
        <w:rPr>
          <w:rtl/>
        </w:rPr>
        <w:t>فا</w:t>
      </w:r>
      <w:r w:rsidRPr="00E30F6C">
        <w:rPr>
          <w:rFonts w:hint="cs"/>
          <w:rtl/>
        </w:rPr>
        <w:t>ی</w:t>
      </w:r>
      <w:r w:rsidRPr="00E30F6C">
        <w:rPr>
          <w:rFonts w:hint="eastAsia"/>
          <w:rtl/>
        </w:rPr>
        <w:t>ل</w:t>
      </w:r>
      <w:r w:rsidRPr="00E30F6C">
        <w:rPr>
          <w:rtl/>
        </w:rPr>
        <w:t xml:space="preserve"> </w:t>
      </w:r>
      <w:r w:rsidRPr="00E30F6C">
        <w:t>index.html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0F6C" w14:paraId="3C48297F" w14:textId="77777777" w:rsidTr="00E30F6C">
        <w:tc>
          <w:tcPr>
            <w:tcW w:w="9350" w:type="dxa"/>
          </w:tcPr>
          <w:p w14:paraId="45A4D507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&lt;!DOCTYPE html&gt;</w:t>
            </w:r>
          </w:p>
          <w:p w14:paraId="5F8D4EF3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&lt;html lang="fa" dir="rtl"&gt;</w:t>
            </w:r>
          </w:p>
          <w:p w14:paraId="4B1A9F36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lastRenderedPageBreak/>
              <w:t>&lt;head&gt;</w:t>
            </w:r>
          </w:p>
          <w:p w14:paraId="575AB9C6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&lt;meta charset="UTF-8"&gt;</w:t>
            </w:r>
          </w:p>
          <w:p w14:paraId="4E95D4FE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&lt;meta name="viewport" content="width=device-width, initial-scale=1.0"&gt;</w:t>
            </w:r>
          </w:p>
          <w:p w14:paraId="6518FBF9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&lt;title&gt;</w:t>
            </w:r>
            <w:r w:rsidRPr="00CD498D">
              <w:rPr>
                <w:rtl/>
                <w:lang w:bidi="ar-SA"/>
              </w:rPr>
              <w:t>نمونه کار من</w:t>
            </w:r>
            <w:r w:rsidRPr="00CD498D">
              <w:rPr>
                <w:lang w:bidi="ar-SA"/>
              </w:rPr>
              <w:t>&lt;/title&gt;</w:t>
            </w:r>
          </w:p>
          <w:p w14:paraId="0A876849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&lt;link rel="stylesheet" href="assets/css/main.css"&gt;</w:t>
            </w:r>
          </w:p>
          <w:p w14:paraId="07B8706B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&lt;/head&gt;</w:t>
            </w:r>
          </w:p>
          <w:p w14:paraId="49BD7FAE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&lt;body&gt;</w:t>
            </w:r>
          </w:p>
          <w:p w14:paraId="05D802A4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 xml:space="preserve">    &lt;!-- </w:t>
            </w:r>
            <w:r w:rsidRPr="00CD498D">
              <w:rPr>
                <w:rtl/>
                <w:lang w:bidi="ar-SA"/>
              </w:rPr>
              <w:t>هدر</w:t>
            </w:r>
            <w:r w:rsidRPr="00CD498D">
              <w:rPr>
                <w:lang w:bidi="ar-SA"/>
              </w:rPr>
              <w:t xml:space="preserve"> --&gt;</w:t>
            </w:r>
          </w:p>
          <w:p w14:paraId="4AEA0B8B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&lt;header class="header"&gt;</w:t>
            </w:r>
          </w:p>
          <w:p w14:paraId="0FC9B5A8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&lt;div class="container"&gt;</w:t>
            </w:r>
          </w:p>
          <w:p w14:paraId="484A9F8F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&lt;div class="logo"&gt;</w:t>
            </w:r>
          </w:p>
          <w:p w14:paraId="71D80D42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&lt;h1&gt;</w:t>
            </w:r>
            <w:r w:rsidRPr="00CD498D">
              <w:rPr>
                <w:rtl/>
                <w:lang w:bidi="ar-SA"/>
              </w:rPr>
              <w:t>نمونه کار من</w:t>
            </w:r>
            <w:r w:rsidRPr="00CD498D">
              <w:rPr>
                <w:lang w:bidi="ar-SA"/>
              </w:rPr>
              <w:t>&lt;/h1&gt;</w:t>
            </w:r>
          </w:p>
          <w:p w14:paraId="088194CA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&lt;/div&gt;</w:t>
            </w:r>
          </w:p>
          <w:p w14:paraId="6E35CDF1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&lt;nav class="navigation"&gt;</w:t>
            </w:r>
          </w:p>
          <w:p w14:paraId="212A781C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&lt;ul class="nav-list"&gt;</w:t>
            </w:r>
          </w:p>
          <w:p w14:paraId="754E90D4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&lt;li class="nav-item"&gt;&lt;a href="#home" class="nav-link"&gt;</w:t>
            </w:r>
            <w:r w:rsidRPr="00CD498D">
              <w:rPr>
                <w:rtl/>
                <w:lang w:bidi="ar-SA"/>
              </w:rPr>
              <w:t>خانه</w:t>
            </w:r>
            <w:r w:rsidRPr="00CD498D">
              <w:rPr>
                <w:lang w:bidi="ar-SA"/>
              </w:rPr>
              <w:t>&lt;/a&gt;&lt;/li&gt;</w:t>
            </w:r>
          </w:p>
          <w:p w14:paraId="6216F9DE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&lt;li class="nav-item"&gt;&lt;a href="#about" class="nav-link"&gt;</w:t>
            </w:r>
            <w:r w:rsidRPr="00CD498D">
              <w:rPr>
                <w:rtl/>
                <w:lang w:bidi="ar-SA"/>
              </w:rPr>
              <w:t>درباره من</w:t>
            </w:r>
            <w:r w:rsidRPr="00CD498D">
              <w:rPr>
                <w:lang w:bidi="ar-SA"/>
              </w:rPr>
              <w:t>&lt;/a&gt;&lt;/li&gt;</w:t>
            </w:r>
          </w:p>
          <w:p w14:paraId="267CA65F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&lt;li class="nav-item"&gt;&lt;a href="#skills" class="nav-link"&gt;</w:t>
            </w:r>
            <w:r w:rsidRPr="00CD498D">
              <w:rPr>
                <w:rtl/>
                <w:lang w:bidi="ar-SA"/>
              </w:rPr>
              <w:t>مهارت‌ها</w:t>
            </w:r>
            <w:r w:rsidRPr="00CD498D">
              <w:rPr>
                <w:lang w:bidi="ar-SA"/>
              </w:rPr>
              <w:t>&lt;/a&gt;&lt;/li&gt;</w:t>
            </w:r>
          </w:p>
          <w:p w14:paraId="1707537F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&lt;li class="nav-item"&gt;&lt;a href="#projects" class="nav-link"&gt;</w:t>
            </w:r>
            <w:r w:rsidRPr="00CD498D">
              <w:rPr>
                <w:rtl/>
                <w:lang w:bidi="ar-SA"/>
              </w:rPr>
              <w:t>پروژه‌ها</w:t>
            </w:r>
            <w:r w:rsidRPr="00CD498D">
              <w:rPr>
                <w:lang w:bidi="ar-SA"/>
              </w:rPr>
              <w:t>&lt;/a&gt;&lt;/li&gt;</w:t>
            </w:r>
          </w:p>
          <w:p w14:paraId="0F1ADF78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&lt;li class="nav-item"&gt;&lt;a href="#contact" class="nav-link"&gt;</w:t>
            </w:r>
            <w:r w:rsidRPr="00CD498D">
              <w:rPr>
                <w:rtl/>
                <w:lang w:bidi="ar-SA"/>
              </w:rPr>
              <w:t>تماس</w:t>
            </w:r>
            <w:r w:rsidRPr="00CD498D">
              <w:rPr>
                <w:lang w:bidi="ar-SA"/>
              </w:rPr>
              <w:t>&lt;/a&gt;&lt;/li&gt;</w:t>
            </w:r>
          </w:p>
          <w:p w14:paraId="14FBB824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&lt;/ul&gt;</w:t>
            </w:r>
          </w:p>
          <w:p w14:paraId="17D403BD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&lt;/nav&gt;</w:t>
            </w:r>
          </w:p>
          <w:p w14:paraId="3BA02827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&lt;/div&gt;</w:t>
            </w:r>
          </w:p>
          <w:p w14:paraId="0A312661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&lt;/header&gt;</w:t>
            </w:r>
          </w:p>
          <w:p w14:paraId="1A9A1249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</w:p>
          <w:p w14:paraId="23BC3318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 xml:space="preserve">    &lt;!-- </w:t>
            </w:r>
            <w:r w:rsidRPr="00CD498D">
              <w:rPr>
                <w:rtl/>
                <w:lang w:bidi="ar-SA"/>
              </w:rPr>
              <w:t>بخش اصلی</w:t>
            </w:r>
            <w:r w:rsidRPr="00CD498D">
              <w:rPr>
                <w:lang w:bidi="ar-SA"/>
              </w:rPr>
              <w:t xml:space="preserve"> --&gt;</w:t>
            </w:r>
          </w:p>
          <w:p w14:paraId="0600D885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&lt;main&gt;</w:t>
            </w:r>
          </w:p>
          <w:p w14:paraId="697F0DA7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 xml:space="preserve">        &lt;!-- </w:t>
            </w:r>
            <w:r w:rsidRPr="00CD498D">
              <w:rPr>
                <w:rtl/>
                <w:lang w:bidi="ar-SA"/>
              </w:rPr>
              <w:t>بخش هیرو</w:t>
            </w:r>
            <w:r w:rsidRPr="00CD498D">
              <w:rPr>
                <w:lang w:bidi="ar-SA"/>
              </w:rPr>
              <w:t xml:space="preserve"> --&gt;</w:t>
            </w:r>
          </w:p>
          <w:p w14:paraId="4A3BA75E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&lt;section id="home" class="hero"&gt;</w:t>
            </w:r>
          </w:p>
          <w:p w14:paraId="6D90A9F8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&lt;div class="container"&gt;</w:t>
            </w:r>
          </w:p>
          <w:p w14:paraId="61D593B7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&lt;div class="hero-content"&gt;</w:t>
            </w:r>
          </w:p>
          <w:p w14:paraId="5990C0CD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&lt;h2 class="hero-title"&gt;</w:t>
            </w:r>
            <w:r w:rsidRPr="00CD498D">
              <w:rPr>
                <w:rtl/>
                <w:lang w:bidi="ar-SA"/>
              </w:rPr>
              <w:t>سلام، من یک توسعه‌دهنده وب هستم</w:t>
            </w:r>
            <w:r w:rsidRPr="00CD498D">
              <w:rPr>
                <w:lang w:bidi="ar-SA"/>
              </w:rPr>
              <w:t>&lt;/h2&gt;</w:t>
            </w:r>
          </w:p>
          <w:p w14:paraId="214152D7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&lt;p class="hero-description"&gt;</w:t>
            </w:r>
            <w:r w:rsidRPr="00CD498D">
              <w:rPr>
                <w:rtl/>
                <w:lang w:bidi="ar-SA"/>
              </w:rPr>
              <w:t>به نمونه کار من خوش آمدید. من علاقه‌مند به ایجاد وبسایت‌های زیبا و کاربردی هستم</w:t>
            </w:r>
            <w:r w:rsidRPr="00CD498D">
              <w:rPr>
                <w:lang w:bidi="ar-SA"/>
              </w:rPr>
              <w:t>.&lt;/p&gt;</w:t>
            </w:r>
          </w:p>
          <w:p w14:paraId="6213B7D4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&lt;a href="#projects" class="hero-button"&gt;</w:t>
            </w:r>
            <w:r w:rsidRPr="00CD498D">
              <w:rPr>
                <w:rtl/>
                <w:lang w:bidi="ar-SA"/>
              </w:rPr>
              <w:t>مشاهده پروژه‌ها</w:t>
            </w:r>
            <w:r w:rsidRPr="00CD498D">
              <w:rPr>
                <w:lang w:bidi="ar-SA"/>
              </w:rPr>
              <w:t>&lt;/a&gt;</w:t>
            </w:r>
          </w:p>
          <w:p w14:paraId="298022EC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&lt;/div&gt;</w:t>
            </w:r>
          </w:p>
          <w:p w14:paraId="33C88895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&lt;div class="hero-image"&gt;</w:t>
            </w:r>
          </w:p>
          <w:p w14:paraId="2F2C9598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&lt;img src="assets/images/profile.png" alt="</w:t>
            </w:r>
            <w:r w:rsidRPr="00CD498D">
              <w:rPr>
                <w:rtl/>
                <w:lang w:bidi="ar-SA"/>
              </w:rPr>
              <w:t>تصویر پروفایل</w:t>
            </w:r>
            <w:r w:rsidRPr="00CD498D">
              <w:rPr>
                <w:lang w:bidi="ar-SA"/>
              </w:rPr>
              <w:t>" class="profile-img"&gt;</w:t>
            </w:r>
          </w:p>
          <w:p w14:paraId="5C73BD69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lastRenderedPageBreak/>
              <w:t>                &lt;/div&gt;</w:t>
            </w:r>
          </w:p>
          <w:p w14:paraId="5F365323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&lt;/div&gt;</w:t>
            </w:r>
          </w:p>
          <w:p w14:paraId="4220586E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&lt;/section&gt;</w:t>
            </w:r>
          </w:p>
          <w:p w14:paraId="6DED5152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</w:p>
          <w:p w14:paraId="44559D11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 xml:space="preserve">        &lt;!-- </w:t>
            </w:r>
            <w:r w:rsidRPr="00CD498D">
              <w:rPr>
                <w:rtl/>
                <w:lang w:bidi="ar-SA"/>
              </w:rPr>
              <w:t>بخش درباره من</w:t>
            </w:r>
            <w:r w:rsidRPr="00CD498D">
              <w:rPr>
                <w:lang w:bidi="ar-SA"/>
              </w:rPr>
              <w:t xml:space="preserve"> --&gt;</w:t>
            </w:r>
          </w:p>
          <w:p w14:paraId="23776CC5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&lt;section id="about" class="about"&gt;</w:t>
            </w:r>
          </w:p>
          <w:p w14:paraId="37948201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&lt;div class="container"&gt;</w:t>
            </w:r>
          </w:p>
          <w:p w14:paraId="574C424B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&lt;h2 class="section-title"&gt;</w:t>
            </w:r>
            <w:r w:rsidRPr="00CD498D">
              <w:rPr>
                <w:rtl/>
                <w:lang w:bidi="ar-SA"/>
              </w:rPr>
              <w:t>درباره من</w:t>
            </w:r>
            <w:r w:rsidRPr="00CD498D">
              <w:rPr>
                <w:lang w:bidi="ar-SA"/>
              </w:rPr>
              <w:t>&lt;/h2&gt;</w:t>
            </w:r>
          </w:p>
          <w:p w14:paraId="23982099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&lt;div class="about-content"&gt;</w:t>
            </w:r>
          </w:p>
          <w:p w14:paraId="1E274FE5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&lt;p class="about-text"&gt;</w:t>
            </w:r>
            <w:r w:rsidRPr="00CD498D">
              <w:rPr>
                <w:rtl/>
                <w:lang w:bidi="ar-SA"/>
              </w:rPr>
              <w:t>من یک توسعه‌دهنده وب با تجربه در</w:t>
            </w:r>
            <w:r w:rsidRPr="00CD498D">
              <w:rPr>
                <w:lang w:bidi="ar-SA"/>
              </w:rPr>
              <w:t xml:space="preserve"> HTML </w:t>
            </w:r>
            <w:r w:rsidRPr="00CD498D">
              <w:rPr>
                <w:rtl/>
                <w:lang w:bidi="ar-SA"/>
              </w:rPr>
              <w:t>و</w:t>
            </w:r>
            <w:r w:rsidRPr="00CD498D">
              <w:rPr>
                <w:lang w:bidi="ar-SA"/>
              </w:rPr>
              <w:t xml:space="preserve"> CSS </w:t>
            </w:r>
            <w:r w:rsidRPr="00CD498D">
              <w:rPr>
                <w:rtl/>
                <w:lang w:bidi="ar-SA"/>
              </w:rPr>
              <w:t>هستم. به طراحی وبسایت‌های واکنش‌گرا و کاربرپسند علاقه دارم و همیشه در حال یادگیری تکنولوژی‌های جدید هستم</w:t>
            </w:r>
            <w:r w:rsidRPr="00CD498D">
              <w:rPr>
                <w:lang w:bidi="ar-SA"/>
              </w:rPr>
              <w:t>.&lt;/p&gt;</w:t>
            </w:r>
          </w:p>
          <w:p w14:paraId="6530D483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&lt;p class="about-text"&gt;</w:t>
            </w:r>
            <w:r w:rsidRPr="00CD498D">
              <w:rPr>
                <w:rtl/>
                <w:lang w:bidi="ar-SA"/>
              </w:rPr>
              <w:t>هدف من ایجاد تجربه‌های کاربری عالی و رابط‌های کاربری جذاب است که نیازهای کاربران را به خوبی برآورده کند</w:t>
            </w:r>
            <w:r w:rsidRPr="00CD498D">
              <w:rPr>
                <w:lang w:bidi="ar-SA"/>
              </w:rPr>
              <w:t>.&lt;/p&gt;</w:t>
            </w:r>
          </w:p>
          <w:p w14:paraId="1D559B01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&lt;/div&gt;</w:t>
            </w:r>
          </w:p>
          <w:p w14:paraId="7828410A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&lt;/div&gt;</w:t>
            </w:r>
          </w:p>
          <w:p w14:paraId="3B540801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&lt;/section&gt;</w:t>
            </w:r>
          </w:p>
          <w:p w14:paraId="21C3F372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</w:p>
          <w:p w14:paraId="755F1129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 xml:space="preserve">        &lt;!-- </w:t>
            </w:r>
            <w:r w:rsidRPr="00CD498D">
              <w:rPr>
                <w:rtl/>
                <w:lang w:bidi="ar-SA"/>
              </w:rPr>
              <w:t>بخش مهارت‌ها</w:t>
            </w:r>
            <w:r w:rsidRPr="00CD498D">
              <w:rPr>
                <w:lang w:bidi="ar-SA"/>
              </w:rPr>
              <w:t xml:space="preserve"> --&gt;</w:t>
            </w:r>
          </w:p>
          <w:p w14:paraId="5B224D4D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&lt;section id="skills" class="skills"&gt;</w:t>
            </w:r>
          </w:p>
          <w:p w14:paraId="4DFC631B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&lt;div class="container"&gt;</w:t>
            </w:r>
          </w:p>
          <w:p w14:paraId="6672DE5E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&lt;h2 class="section-title"&gt;</w:t>
            </w:r>
            <w:r w:rsidRPr="00CD498D">
              <w:rPr>
                <w:rtl/>
                <w:lang w:bidi="ar-SA"/>
              </w:rPr>
              <w:t>مهارت‌های من</w:t>
            </w:r>
            <w:r w:rsidRPr="00CD498D">
              <w:rPr>
                <w:lang w:bidi="ar-SA"/>
              </w:rPr>
              <w:t>&lt;/h2&gt;</w:t>
            </w:r>
          </w:p>
          <w:p w14:paraId="5FC9BB00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&lt;div class="skills-list"&gt;</w:t>
            </w:r>
          </w:p>
          <w:p w14:paraId="5917DCB2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&lt;div class="skill-item"&gt;</w:t>
            </w:r>
          </w:p>
          <w:p w14:paraId="037A6F83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&lt;h3 class="skill-title"&gt;HTML&lt;/h3&gt;</w:t>
            </w:r>
          </w:p>
          <w:p w14:paraId="0B1495B6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&lt;div class="skill-bar"&gt;</w:t>
            </w:r>
          </w:p>
          <w:p w14:paraId="2FC02589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    &lt;div class="skill-progress" data-skill="90%"&gt;&lt;/div&gt;</w:t>
            </w:r>
          </w:p>
          <w:p w14:paraId="796CB801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&lt;/div&gt;</w:t>
            </w:r>
          </w:p>
          <w:p w14:paraId="5ADC0A41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&lt;span class="skill-percent"&gt;90%&lt;/span&gt;</w:t>
            </w:r>
          </w:p>
          <w:p w14:paraId="46823E3F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&lt;/div&gt;</w:t>
            </w:r>
          </w:p>
          <w:p w14:paraId="0D9AE08A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&lt;div class="skill-item"&gt;</w:t>
            </w:r>
          </w:p>
          <w:p w14:paraId="09A4C5F5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&lt;h3 class="skill-title"&gt;CSS&lt;/h3&gt;</w:t>
            </w:r>
          </w:p>
          <w:p w14:paraId="114B07D9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&lt;div class="skill-bar"&gt;</w:t>
            </w:r>
          </w:p>
          <w:p w14:paraId="0678BA05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    &lt;div class="skill-progress" data-skill="85%"&gt;&lt;/div&gt;</w:t>
            </w:r>
          </w:p>
          <w:p w14:paraId="60850F68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&lt;/div&gt;</w:t>
            </w:r>
          </w:p>
          <w:p w14:paraId="6BACEE75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&lt;span class="skill-percent"&gt;85%&lt;/span&gt;</w:t>
            </w:r>
          </w:p>
          <w:p w14:paraId="6444EB00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&lt;/div&gt;</w:t>
            </w:r>
          </w:p>
          <w:p w14:paraId="42F83970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&lt;div class="skill-item"&gt;</w:t>
            </w:r>
          </w:p>
          <w:p w14:paraId="47C060BE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&lt;h3 class="skill-title"&gt;JavaScript&lt;/h3&gt;</w:t>
            </w:r>
          </w:p>
          <w:p w14:paraId="3A4C37CF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&lt;div class="skill-bar"&gt;</w:t>
            </w:r>
          </w:p>
          <w:p w14:paraId="1905D16D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    &lt;div class="skill-progress" data-skill="70%"&gt;&lt;/div&gt;</w:t>
            </w:r>
          </w:p>
          <w:p w14:paraId="0F3FF22E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&lt;/div&gt;</w:t>
            </w:r>
          </w:p>
          <w:p w14:paraId="233A8F4D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&lt;span class="skill-percent"&gt;70%&lt;/span&gt;</w:t>
            </w:r>
          </w:p>
          <w:p w14:paraId="1898467B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lastRenderedPageBreak/>
              <w:t>                    &lt;/div&gt;</w:t>
            </w:r>
          </w:p>
          <w:p w14:paraId="24D4976E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&lt;/div&gt;</w:t>
            </w:r>
          </w:p>
          <w:p w14:paraId="0AC21A06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&lt;/div&gt;</w:t>
            </w:r>
          </w:p>
          <w:p w14:paraId="536D2175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&lt;/section&gt;</w:t>
            </w:r>
          </w:p>
          <w:p w14:paraId="1CA97812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</w:p>
          <w:p w14:paraId="2C7019F7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 xml:space="preserve">        &lt;!-- </w:t>
            </w:r>
            <w:r w:rsidRPr="00CD498D">
              <w:rPr>
                <w:rtl/>
                <w:lang w:bidi="ar-SA"/>
              </w:rPr>
              <w:t>بخش پروژه‌ها</w:t>
            </w:r>
            <w:r w:rsidRPr="00CD498D">
              <w:rPr>
                <w:lang w:bidi="ar-SA"/>
              </w:rPr>
              <w:t xml:space="preserve"> --&gt;</w:t>
            </w:r>
          </w:p>
          <w:p w14:paraId="63A0E0E2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&lt;section id="projects" class="projects"&gt;</w:t>
            </w:r>
          </w:p>
          <w:p w14:paraId="2DE03B3C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&lt;div class="container"&gt;</w:t>
            </w:r>
          </w:p>
          <w:p w14:paraId="0E4D2D50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&lt;h2 class="section-title"&gt;</w:t>
            </w:r>
            <w:r w:rsidRPr="00CD498D">
              <w:rPr>
                <w:rtl/>
                <w:lang w:bidi="ar-SA"/>
              </w:rPr>
              <w:t>پروژه‌های من</w:t>
            </w:r>
            <w:r w:rsidRPr="00CD498D">
              <w:rPr>
                <w:lang w:bidi="ar-SA"/>
              </w:rPr>
              <w:t>&lt;/h2&gt;</w:t>
            </w:r>
          </w:p>
          <w:p w14:paraId="41D01899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&lt;div class="projects-grid"&gt;</w:t>
            </w:r>
          </w:p>
          <w:p w14:paraId="674C8ACF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&lt;div class="project-card"&gt;</w:t>
            </w:r>
          </w:p>
          <w:p w14:paraId="7E76103F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&lt;img src="assets/images/project1.jpg" alt="</w:t>
            </w:r>
            <w:r w:rsidRPr="00CD498D">
              <w:rPr>
                <w:rtl/>
                <w:lang w:bidi="ar-SA"/>
              </w:rPr>
              <w:t xml:space="preserve">پروژه </w:t>
            </w:r>
            <w:r w:rsidRPr="00CD498D">
              <w:rPr>
                <w:rtl/>
              </w:rPr>
              <w:t>۱</w:t>
            </w:r>
            <w:r w:rsidRPr="00CD498D">
              <w:rPr>
                <w:lang w:bidi="ar-SA"/>
              </w:rPr>
              <w:t>" class="project-image"&gt;</w:t>
            </w:r>
          </w:p>
          <w:p w14:paraId="125A340E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&lt;div class="project-info"&gt;</w:t>
            </w:r>
          </w:p>
          <w:p w14:paraId="298BB79B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    &lt;h3 class="project-title"&gt;</w:t>
            </w:r>
            <w:r w:rsidRPr="00CD498D">
              <w:rPr>
                <w:rtl/>
                <w:lang w:bidi="ar-SA"/>
              </w:rPr>
              <w:t>پروژه اول</w:t>
            </w:r>
            <w:r w:rsidRPr="00CD498D">
              <w:rPr>
                <w:lang w:bidi="ar-SA"/>
              </w:rPr>
              <w:t>&lt;/h3&gt;</w:t>
            </w:r>
          </w:p>
          <w:p w14:paraId="700F89D3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    &lt;p class="project-description"&gt;</w:t>
            </w:r>
            <w:r w:rsidRPr="00CD498D">
              <w:rPr>
                <w:rtl/>
                <w:lang w:bidi="ar-SA"/>
              </w:rPr>
              <w:t>توضیحات کوتاه درباره پروژه اول و تکنولوژی‌های استفاده شده در آن</w:t>
            </w:r>
            <w:r w:rsidRPr="00CD498D">
              <w:rPr>
                <w:lang w:bidi="ar-SA"/>
              </w:rPr>
              <w:t>.&lt;/p&gt;</w:t>
            </w:r>
          </w:p>
          <w:p w14:paraId="1F275FA9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    &lt;a href="#" class="project-link"&gt;</w:t>
            </w:r>
            <w:r w:rsidRPr="00CD498D">
              <w:rPr>
                <w:rtl/>
                <w:lang w:bidi="ar-SA"/>
              </w:rPr>
              <w:t>مشاهده پروژه</w:t>
            </w:r>
            <w:r w:rsidRPr="00CD498D">
              <w:rPr>
                <w:lang w:bidi="ar-SA"/>
              </w:rPr>
              <w:t>&lt;/a&gt;</w:t>
            </w:r>
          </w:p>
          <w:p w14:paraId="448DA18C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&lt;/div&gt;</w:t>
            </w:r>
          </w:p>
          <w:p w14:paraId="087B58D2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&lt;/div&gt;</w:t>
            </w:r>
          </w:p>
          <w:p w14:paraId="7F0B2569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&lt;div class="project-card"&gt;</w:t>
            </w:r>
          </w:p>
          <w:p w14:paraId="69A72507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&lt;img src="assets/images/project2.jpg" alt="</w:t>
            </w:r>
            <w:r w:rsidRPr="00CD498D">
              <w:rPr>
                <w:rtl/>
                <w:lang w:bidi="ar-SA"/>
              </w:rPr>
              <w:t xml:space="preserve">پروژه </w:t>
            </w:r>
            <w:r w:rsidRPr="00CD498D">
              <w:rPr>
                <w:rtl/>
              </w:rPr>
              <w:t>۲</w:t>
            </w:r>
            <w:r w:rsidRPr="00CD498D">
              <w:rPr>
                <w:lang w:bidi="ar-SA"/>
              </w:rPr>
              <w:t>" class="project-image"&gt;</w:t>
            </w:r>
          </w:p>
          <w:p w14:paraId="4C446F5C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&lt;div class="project-info"&gt;</w:t>
            </w:r>
          </w:p>
          <w:p w14:paraId="7870F2E3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    &lt;h3 class="project-title"&gt;</w:t>
            </w:r>
            <w:r w:rsidRPr="00CD498D">
              <w:rPr>
                <w:rtl/>
                <w:lang w:bidi="ar-SA"/>
              </w:rPr>
              <w:t>پروژه دوم</w:t>
            </w:r>
            <w:r w:rsidRPr="00CD498D">
              <w:rPr>
                <w:lang w:bidi="ar-SA"/>
              </w:rPr>
              <w:t>&lt;/h3&gt;</w:t>
            </w:r>
          </w:p>
          <w:p w14:paraId="2022DFD5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    &lt;p class="project-description"&gt;</w:t>
            </w:r>
            <w:r w:rsidRPr="00CD498D">
              <w:rPr>
                <w:rtl/>
                <w:lang w:bidi="ar-SA"/>
              </w:rPr>
              <w:t>توضیحات کوتاه درباره پروژه دوم و تکنولوژی‌های استفاده شده در آن</w:t>
            </w:r>
            <w:r w:rsidRPr="00CD498D">
              <w:rPr>
                <w:lang w:bidi="ar-SA"/>
              </w:rPr>
              <w:t>.&lt;/p&gt;</w:t>
            </w:r>
          </w:p>
          <w:p w14:paraId="74F1C179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    &lt;a href="#" class="project-link"&gt;</w:t>
            </w:r>
            <w:r w:rsidRPr="00CD498D">
              <w:rPr>
                <w:rtl/>
                <w:lang w:bidi="ar-SA"/>
              </w:rPr>
              <w:t>مشاهده پروژه</w:t>
            </w:r>
            <w:r w:rsidRPr="00CD498D">
              <w:rPr>
                <w:lang w:bidi="ar-SA"/>
              </w:rPr>
              <w:t>&lt;/a&gt;</w:t>
            </w:r>
          </w:p>
          <w:p w14:paraId="799829A7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&lt;/div&gt;</w:t>
            </w:r>
          </w:p>
          <w:p w14:paraId="5D82DEAE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&lt;/div&gt;</w:t>
            </w:r>
          </w:p>
          <w:p w14:paraId="00A5B286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&lt;div class="project-card"&gt;</w:t>
            </w:r>
          </w:p>
          <w:p w14:paraId="6FBE7513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&lt;img src="assets/images/project3.jpg" alt="</w:t>
            </w:r>
            <w:r w:rsidRPr="00CD498D">
              <w:rPr>
                <w:rtl/>
                <w:lang w:bidi="ar-SA"/>
              </w:rPr>
              <w:t xml:space="preserve">پروژه </w:t>
            </w:r>
            <w:r w:rsidRPr="00CD498D">
              <w:rPr>
                <w:rtl/>
              </w:rPr>
              <w:t>۳</w:t>
            </w:r>
            <w:r w:rsidRPr="00CD498D">
              <w:rPr>
                <w:lang w:bidi="ar-SA"/>
              </w:rPr>
              <w:t>" class="project-image"&gt;</w:t>
            </w:r>
          </w:p>
          <w:p w14:paraId="789E5528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&lt;div class="project-info"&gt;</w:t>
            </w:r>
          </w:p>
          <w:p w14:paraId="6D35E3A1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    &lt;h3 class="project-title"&gt;</w:t>
            </w:r>
            <w:r w:rsidRPr="00CD498D">
              <w:rPr>
                <w:rtl/>
                <w:lang w:bidi="ar-SA"/>
              </w:rPr>
              <w:t>پروژه سوم</w:t>
            </w:r>
            <w:r w:rsidRPr="00CD498D">
              <w:rPr>
                <w:lang w:bidi="ar-SA"/>
              </w:rPr>
              <w:t>&lt;/h3&gt;</w:t>
            </w:r>
          </w:p>
          <w:p w14:paraId="476A7A52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    &lt;p class="project-description"&gt;</w:t>
            </w:r>
            <w:r w:rsidRPr="00CD498D">
              <w:rPr>
                <w:rtl/>
                <w:lang w:bidi="ar-SA"/>
              </w:rPr>
              <w:t>توضیحات کوتاه درباره پروژه سوم و تکنولوژی‌های استفاده شده در آن</w:t>
            </w:r>
            <w:r w:rsidRPr="00CD498D">
              <w:rPr>
                <w:lang w:bidi="ar-SA"/>
              </w:rPr>
              <w:t>.&lt;/p&gt;</w:t>
            </w:r>
          </w:p>
          <w:p w14:paraId="5AE365BE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    &lt;a href="#" class="project-link"&gt;</w:t>
            </w:r>
            <w:r w:rsidRPr="00CD498D">
              <w:rPr>
                <w:rtl/>
                <w:lang w:bidi="ar-SA"/>
              </w:rPr>
              <w:t>مشاهده پروژه</w:t>
            </w:r>
            <w:r w:rsidRPr="00CD498D">
              <w:rPr>
                <w:lang w:bidi="ar-SA"/>
              </w:rPr>
              <w:t>&lt;/a&gt;</w:t>
            </w:r>
          </w:p>
          <w:p w14:paraId="60C30E93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lastRenderedPageBreak/>
              <w:t>                        &lt;/div&gt;</w:t>
            </w:r>
          </w:p>
          <w:p w14:paraId="36131477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&lt;/div&gt;</w:t>
            </w:r>
          </w:p>
          <w:p w14:paraId="1504E4C3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&lt;/div&gt;</w:t>
            </w:r>
          </w:p>
          <w:p w14:paraId="77C8C3E9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&lt;/div&gt;</w:t>
            </w:r>
          </w:p>
          <w:p w14:paraId="6C10AEE3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&lt;/section&gt;</w:t>
            </w:r>
          </w:p>
          <w:p w14:paraId="5712345F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</w:p>
          <w:p w14:paraId="70700EBB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 xml:space="preserve">        &lt;!-- </w:t>
            </w:r>
            <w:r w:rsidRPr="00CD498D">
              <w:rPr>
                <w:rtl/>
                <w:lang w:bidi="ar-SA"/>
              </w:rPr>
              <w:t>بخش تماس</w:t>
            </w:r>
            <w:r w:rsidRPr="00CD498D">
              <w:rPr>
                <w:lang w:bidi="ar-SA"/>
              </w:rPr>
              <w:t xml:space="preserve"> --&gt;</w:t>
            </w:r>
          </w:p>
          <w:p w14:paraId="15F1FD32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&lt;section id="contact" class="contact"&gt;</w:t>
            </w:r>
          </w:p>
          <w:p w14:paraId="7F8B11F2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&lt;div class="container"&gt;</w:t>
            </w:r>
          </w:p>
          <w:p w14:paraId="153C6641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&lt;h2 class="section-title"&gt;</w:t>
            </w:r>
            <w:r w:rsidRPr="00CD498D">
              <w:rPr>
                <w:rtl/>
                <w:lang w:bidi="ar-SA"/>
              </w:rPr>
              <w:t>تماس با من</w:t>
            </w:r>
            <w:r w:rsidRPr="00CD498D">
              <w:rPr>
                <w:lang w:bidi="ar-SA"/>
              </w:rPr>
              <w:t>&lt;/h2&gt;</w:t>
            </w:r>
          </w:p>
          <w:p w14:paraId="492B9079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&lt;div class="contact-content"&gt;</w:t>
            </w:r>
          </w:p>
          <w:p w14:paraId="27524907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&lt;div class="contact-info"&gt;</w:t>
            </w:r>
          </w:p>
          <w:p w14:paraId="1AC84792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&lt;h3 class="contact-subtitle"&gt;</w:t>
            </w:r>
            <w:r w:rsidRPr="00CD498D">
              <w:rPr>
                <w:rtl/>
                <w:lang w:bidi="ar-SA"/>
              </w:rPr>
              <w:t>اطلاعات تماس</w:t>
            </w:r>
            <w:r w:rsidRPr="00CD498D">
              <w:rPr>
                <w:lang w:bidi="ar-SA"/>
              </w:rPr>
              <w:t>&lt;/h3&gt;</w:t>
            </w:r>
          </w:p>
          <w:p w14:paraId="106E5E18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&lt;p class="contact-text"&gt;</w:t>
            </w:r>
            <w:r w:rsidRPr="00CD498D">
              <w:rPr>
                <w:rtl/>
                <w:lang w:bidi="ar-SA"/>
              </w:rPr>
              <w:t>ایمیل</w:t>
            </w:r>
            <w:r w:rsidRPr="00CD498D">
              <w:rPr>
                <w:lang w:bidi="ar-SA"/>
              </w:rPr>
              <w:t>: example@example.com&lt;/p&gt;</w:t>
            </w:r>
          </w:p>
          <w:p w14:paraId="751C7F14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&lt;p class="contact-text"&gt;</w:t>
            </w:r>
            <w:r w:rsidRPr="00CD498D">
              <w:rPr>
                <w:rtl/>
                <w:lang w:bidi="ar-SA"/>
              </w:rPr>
              <w:t xml:space="preserve">تلفن: </w:t>
            </w:r>
            <w:r w:rsidRPr="00CD498D">
              <w:rPr>
                <w:rtl/>
              </w:rPr>
              <w:t>۰۹۱۲۳۴۵۶۷۸۹</w:t>
            </w:r>
            <w:r w:rsidRPr="00CD498D">
              <w:rPr>
                <w:lang w:bidi="ar-SA"/>
              </w:rPr>
              <w:t>&lt;/p&gt;</w:t>
            </w:r>
          </w:p>
          <w:p w14:paraId="61442397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&lt;/div&gt;</w:t>
            </w:r>
          </w:p>
          <w:p w14:paraId="0E16457B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&lt;form class="contact-form"&gt;</w:t>
            </w:r>
          </w:p>
          <w:p w14:paraId="07742933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&lt;div class="form-group"&gt;</w:t>
            </w:r>
          </w:p>
          <w:p w14:paraId="0E5D2EC5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    &lt;label for="name" class="form-label"&gt;</w:t>
            </w:r>
            <w:r w:rsidRPr="00CD498D">
              <w:rPr>
                <w:rtl/>
                <w:lang w:bidi="ar-SA"/>
              </w:rPr>
              <w:t>نام</w:t>
            </w:r>
            <w:r w:rsidRPr="00CD498D">
              <w:rPr>
                <w:lang w:bidi="ar-SA"/>
              </w:rPr>
              <w:t>&lt;/label&gt;</w:t>
            </w:r>
          </w:p>
          <w:p w14:paraId="27D7F99C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    &lt;input type="text" id="name" class="form-input" required&gt;</w:t>
            </w:r>
          </w:p>
          <w:p w14:paraId="238F986F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&lt;/div&gt;</w:t>
            </w:r>
          </w:p>
          <w:p w14:paraId="56D7AE18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&lt;div class="form-group"&gt;</w:t>
            </w:r>
          </w:p>
          <w:p w14:paraId="2B3EAB68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    &lt;label for="email" class="form-label"&gt;</w:t>
            </w:r>
            <w:r w:rsidRPr="00CD498D">
              <w:rPr>
                <w:rtl/>
                <w:lang w:bidi="ar-SA"/>
              </w:rPr>
              <w:t>ایمیل</w:t>
            </w:r>
            <w:r w:rsidRPr="00CD498D">
              <w:rPr>
                <w:lang w:bidi="ar-SA"/>
              </w:rPr>
              <w:t>&lt;/label&gt;</w:t>
            </w:r>
          </w:p>
          <w:p w14:paraId="1E4282B6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    &lt;input type="email" id="email" class="form-input" required&gt;</w:t>
            </w:r>
          </w:p>
          <w:p w14:paraId="789D2FFE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&lt;/div&gt;</w:t>
            </w:r>
          </w:p>
          <w:p w14:paraId="41472619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&lt;div class="form-group"&gt;</w:t>
            </w:r>
          </w:p>
          <w:p w14:paraId="618D6C9D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    &lt;label for="message" class="form-label"&gt;</w:t>
            </w:r>
            <w:r w:rsidRPr="00CD498D">
              <w:rPr>
                <w:rtl/>
                <w:lang w:bidi="ar-SA"/>
              </w:rPr>
              <w:t>پیام</w:t>
            </w:r>
            <w:r w:rsidRPr="00CD498D">
              <w:rPr>
                <w:lang w:bidi="ar-SA"/>
              </w:rPr>
              <w:t>&lt;/label&gt;</w:t>
            </w:r>
          </w:p>
          <w:p w14:paraId="098CB395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    &lt;textarea id="message" class="form-textarea" rows="5" required&gt;&lt;/textarea&gt;</w:t>
            </w:r>
          </w:p>
          <w:p w14:paraId="75D207DC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&lt;/div&gt;</w:t>
            </w:r>
          </w:p>
          <w:p w14:paraId="15846D9F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    &lt;button type="submit" class="form-button"&gt;</w:t>
            </w:r>
            <w:r w:rsidRPr="00CD498D">
              <w:rPr>
                <w:rtl/>
                <w:lang w:bidi="ar-SA"/>
              </w:rPr>
              <w:t>ارسال پیام</w:t>
            </w:r>
            <w:r w:rsidRPr="00CD498D">
              <w:rPr>
                <w:lang w:bidi="ar-SA"/>
              </w:rPr>
              <w:t>&lt;/button&gt;</w:t>
            </w:r>
          </w:p>
          <w:p w14:paraId="146E396B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    &lt;/form&gt;</w:t>
            </w:r>
          </w:p>
          <w:p w14:paraId="639D6A60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    &lt;/div&gt;</w:t>
            </w:r>
          </w:p>
          <w:p w14:paraId="2906E108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    &lt;/div&gt;</w:t>
            </w:r>
          </w:p>
          <w:p w14:paraId="07F3C8ED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&lt;/section&gt;</w:t>
            </w:r>
          </w:p>
          <w:p w14:paraId="2E6FD77C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&lt;/main&gt;</w:t>
            </w:r>
          </w:p>
          <w:p w14:paraId="13AA6A0B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</w:p>
          <w:p w14:paraId="0BB2F21B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 xml:space="preserve">    &lt;!-- </w:t>
            </w:r>
            <w:r w:rsidRPr="00CD498D">
              <w:rPr>
                <w:rtl/>
                <w:lang w:bidi="ar-SA"/>
              </w:rPr>
              <w:t>فوتر</w:t>
            </w:r>
            <w:r w:rsidRPr="00CD498D">
              <w:rPr>
                <w:lang w:bidi="ar-SA"/>
              </w:rPr>
              <w:t xml:space="preserve"> --&gt;</w:t>
            </w:r>
          </w:p>
          <w:p w14:paraId="6AFE9B92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lastRenderedPageBreak/>
              <w:t>    &lt;footer class="footer"&gt;</w:t>
            </w:r>
          </w:p>
          <w:p w14:paraId="44A31EDC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&lt;div class="container"&gt;</w:t>
            </w:r>
          </w:p>
          <w:p w14:paraId="40E3AA46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 xml:space="preserve">            &lt;p class="footer-text"&gt;© 2023 </w:t>
            </w:r>
            <w:r w:rsidRPr="00CD498D">
              <w:rPr>
                <w:rtl/>
                <w:lang w:bidi="ar-SA"/>
              </w:rPr>
              <w:t>تمامی حقوق محفوظ است</w:t>
            </w:r>
            <w:r w:rsidRPr="00CD498D">
              <w:rPr>
                <w:lang w:bidi="ar-SA"/>
              </w:rPr>
              <w:t>.&lt;/p&gt;</w:t>
            </w:r>
          </w:p>
          <w:p w14:paraId="79081CCA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    &lt;/div&gt;</w:t>
            </w:r>
          </w:p>
          <w:p w14:paraId="474557A9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&lt;/footer&gt;</w:t>
            </w:r>
          </w:p>
          <w:p w14:paraId="4A40C5FC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&lt;/body&gt;</w:t>
            </w:r>
          </w:p>
          <w:p w14:paraId="2EFD08D2" w14:textId="776EAF73" w:rsidR="00E30F6C" w:rsidRDefault="00CD498D" w:rsidP="00CD498D">
            <w:pPr>
              <w:pStyle w:val="code"/>
              <w:bidi w:val="0"/>
            </w:pPr>
            <w:r w:rsidRPr="00CD498D">
              <w:rPr>
                <w:lang w:bidi="ar-SA"/>
              </w:rPr>
              <w:t>&lt;/html&gt;</w:t>
            </w:r>
          </w:p>
        </w:tc>
      </w:tr>
    </w:tbl>
    <w:p w14:paraId="66013F70" w14:textId="16BABF31" w:rsidR="00E30F6C" w:rsidRDefault="00E30F6C" w:rsidP="00E30F6C">
      <w:hyperlink r:id="rId370" w:history="1">
        <w:r w:rsidRPr="00E30F6C">
          <w:rPr>
            <w:rStyle w:val="Hyperlink"/>
          </w:rPr>
          <w:t>index</w:t>
        </w:r>
      </w:hyperlink>
    </w:p>
    <w:p w14:paraId="3005C1C3" w14:textId="2A4B2153" w:rsidR="00E30F6C" w:rsidRPr="00E30F6C" w:rsidRDefault="00E30F6C" w:rsidP="00E30F6C">
      <w:pPr>
        <w:rPr>
          <w:rtl/>
        </w:rPr>
      </w:pPr>
      <w:r w:rsidRPr="00E30F6C">
        <w:rPr>
          <w:rtl/>
        </w:rPr>
        <w:t>فا</w:t>
      </w:r>
      <w:r w:rsidRPr="00E30F6C">
        <w:rPr>
          <w:rFonts w:hint="cs"/>
          <w:rtl/>
        </w:rPr>
        <w:t>ی</w:t>
      </w:r>
      <w:r w:rsidRPr="00E30F6C">
        <w:rPr>
          <w:rFonts w:hint="eastAsia"/>
          <w:rtl/>
        </w:rPr>
        <w:t>ل</w:t>
      </w:r>
      <w:r w:rsidRPr="00E30F6C">
        <w:rPr>
          <w:rtl/>
        </w:rPr>
        <w:t xml:space="preserve"> </w:t>
      </w:r>
      <w:r w:rsidRPr="00E30F6C">
        <w:t>main.css</w:t>
      </w:r>
      <w:r w:rsidRPr="00E30F6C">
        <w:rPr>
          <w:rtl/>
        </w:rPr>
        <w:t xml:space="preserve"> (فا</w:t>
      </w:r>
      <w:r w:rsidRPr="00E30F6C">
        <w:rPr>
          <w:rFonts w:hint="cs"/>
          <w:rtl/>
        </w:rPr>
        <w:t>ی</w:t>
      </w:r>
      <w:r w:rsidRPr="00E30F6C">
        <w:rPr>
          <w:rFonts w:hint="eastAsia"/>
          <w:rtl/>
        </w:rPr>
        <w:t>ل</w:t>
      </w:r>
      <w:r w:rsidRPr="00E30F6C">
        <w:rPr>
          <w:rtl/>
        </w:rPr>
        <w:t xml:space="preserve"> اصل</w:t>
      </w:r>
      <w:r w:rsidRPr="00E30F6C">
        <w:rPr>
          <w:rFonts w:hint="cs"/>
          <w:rtl/>
        </w:rPr>
        <w:t>ی</w:t>
      </w:r>
      <w:r w:rsidRPr="00E30F6C">
        <w:rPr>
          <w:rtl/>
        </w:rPr>
        <w:t xml:space="preserve"> با </w:t>
      </w:r>
      <w:r>
        <w:t>@</w:t>
      </w:r>
      <w:r w:rsidRPr="00E30F6C">
        <w:t>import</w:t>
      </w:r>
      <w:r w:rsidRPr="00E30F6C"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0F6C" w14:paraId="3407C7D0" w14:textId="77777777" w:rsidTr="00CD498D">
        <w:tc>
          <w:tcPr>
            <w:tcW w:w="9350" w:type="dxa"/>
          </w:tcPr>
          <w:p w14:paraId="16ED3FF7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 xml:space="preserve">/* </w:t>
            </w:r>
            <w:r w:rsidRPr="00CD498D">
              <w:rPr>
                <w:rtl/>
                <w:lang w:bidi="ar-SA"/>
              </w:rPr>
              <w:t>ایمپورت تمام فایل‌های</w:t>
            </w:r>
            <w:r w:rsidRPr="00CD498D">
              <w:rPr>
                <w:lang w:bidi="ar-SA"/>
              </w:rPr>
              <w:t xml:space="preserve"> CSS */</w:t>
            </w:r>
          </w:p>
          <w:p w14:paraId="26BBA3CD" w14:textId="27400F31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@import url("face.css");</w:t>
            </w:r>
          </w:p>
          <w:p w14:paraId="0787A460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@import url('variables.css');</w:t>
            </w:r>
          </w:p>
          <w:p w14:paraId="79B9B37D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</w:p>
          <w:p w14:paraId="6427C096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@import url('header.css');</w:t>
            </w:r>
          </w:p>
          <w:p w14:paraId="64143632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@import url('hero.css');</w:t>
            </w:r>
          </w:p>
          <w:p w14:paraId="76701818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@import url('about.css');</w:t>
            </w:r>
          </w:p>
          <w:p w14:paraId="45593B31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@import url('skills.css');</w:t>
            </w:r>
          </w:p>
          <w:p w14:paraId="0B40A4FD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@import url('projects.css');</w:t>
            </w:r>
          </w:p>
          <w:p w14:paraId="4A063DC0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@import url('contact.css');</w:t>
            </w:r>
          </w:p>
          <w:p w14:paraId="6C7BBF4C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@import url('footer.css');</w:t>
            </w:r>
          </w:p>
          <w:p w14:paraId="6266AA90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@import url('responsive.css');</w:t>
            </w:r>
          </w:p>
          <w:p w14:paraId="17AA3C25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</w:p>
          <w:p w14:paraId="78D20525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 xml:space="preserve">/* </w:t>
            </w:r>
            <w:r w:rsidRPr="00CD498D">
              <w:rPr>
                <w:rtl/>
                <w:lang w:bidi="ar-SA"/>
              </w:rPr>
              <w:t>استایل‌های عمومی</w:t>
            </w:r>
            <w:r w:rsidRPr="00CD498D">
              <w:rPr>
                <w:lang w:bidi="ar-SA"/>
              </w:rPr>
              <w:t xml:space="preserve"> */</w:t>
            </w:r>
          </w:p>
          <w:p w14:paraId="2C1C5501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* {</w:t>
            </w:r>
          </w:p>
          <w:p w14:paraId="55F5C4E1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box-sizing: border-box;</w:t>
            </w:r>
          </w:p>
          <w:p w14:paraId="508ECA72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margin: 0;</w:t>
            </w:r>
          </w:p>
          <w:p w14:paraId="10F96809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padding: 0;</w:t>
            </w:r>
          </w:p>
          <w:p w14:paraId="4B18D4F8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}</w:t>
            </w:r>
          </w:p>
          <w:p w14:paraId="12AF14AC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</w:p>
          <w:p w14:paraId="61B8D782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html {</w:t>
            </w:r>
          </w:p>
          <w:p w14:paraId="0B308BF1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scroll-behavior: smooth;</w:t>
            </w:r>
          </w:p>
          <w:p w14:paraId="60755DBD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}</w:t>
            </w:r>
          </w:p>
          <w:p w14:paraId="1199F68D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</w:p>
          <w:p w14:paraId="5A943F5C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body {</w:t>
            </w:r>
          </w:p>
          <w:p w14:paraId="044F98D9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font-family: var(--font-primary);</w:t>
            </w:r>
          </w:p>
          <w:p w14:paraId="7CA769EF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font-size: 16px;</w:t>
            </w:r>
          </w:p>
          <w:p w14:paraId="3D98035D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line-height: 1.6;</w:t>
            </w:r>
          </w:p>
          <w:p w14:paraId="0BC5E546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color: var(--text-color);</w:t>
            </w:r>
          </w:p>
          <w:p w14:paraId="41F963C7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background-color: var(--white);</w:t>
            </w:r>
          </w:p>
          <w:p w14:paraId="1775AFB9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}</w:t>
            </w:r>
          </w:p>
          <w:p w14:paraId="18E30B4D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</w:p>
          <w:p w14:paraId="59353A33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.container {</w:t>
            </w:r>
          </w:p>
          <w:p w14:paraId="6A069D54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max-width: var(--container-width);</w:t>
            </w:r>
          </w:p>
          <w:p w14:paraId="1ACE8173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margin: 0 auto;</w:t>
            </w:r>
          </w:p>
          <w:p w14:paraId="7F48DBC2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lastRenderedPageBreak/>
              <w:t>    padding: 0 20px;</w:t>
            </w:r>
          </w:p>
          <w:p w14:paraId="2923B084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}</w:t>
            </w:r>
          </w:p>
          <w:p w14:paraId="5937885A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</w:p>
          <w:p w14:paraId="4276BAB7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.section-title {</w:t>
            </w:r>
          </w:p>
          <w:p w14:paraId="5FE5C609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font-size: 2rem;</w:t>
            </w:r>
          </w:p>
          <w:p w14:paraId="0CEB3305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text-align: center;</w:t>
            </w:r>
          </w:p>
          <w:p w14:paraId="361101F0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margin-bottom: 40px;</w:t>
            </w:r>
          </w:p>
          <w:p w14:paraId="458413BA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color: var(--secondary-color);</w:t>
            </w:r>
          </w:p>
          <w:p w14:paraId="76F5A19B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position: relative;</w:t>
            </w:r>
          </w:p>
          <w:p w14:paraId="4845ABBF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}</w:t>
            </w:r>
          </w:p>
          <w:p w14:paraId="33DAA2B7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</w:p>
          <w:p w14:paraId="65A128A2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.section-title::after {</w:t>
            </w:r>
          </w:p>
          <w:p w14:paraId="72A0CD1A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content: '';</w:t>
            </w:r>
          </w:p>
          <w:p w14:paraId="1DE9611F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display: block;</w:t>
            </w:r>
          </w:p>
          <w:p w14:paraId="1D3FB3B6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width: 50px;</w:t>
            </w:r>
          </w:p>
          <w:p w14:paraId="2FDE119A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height: 3px;</w:t>
            </w:r>
          </w:p>
          <w:p w14:paraId="75561B88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background-color: var(--primary-color);</w:t>
            </w:r>
          </w:p>
          <w:p w14:paraId="036B2167" w14:textId="77777777" w:rsidR="00CD498D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    margin: 10px auto 0;</w:t>
            </w:r>
          </w:p>
          <w:p w14:paraId="3AB45AAF" w14:textId="6D4367FA" w:rsidR="00E30F6C" w:rsidRPr="00CD498D" w:rsidRDefault="00CD498D" w:rsidP="00CD498D">
            <w:pPr>
              <w:pStyle w:val="code"/>
              <w:bidi w:val="0"/>
              <w:rPr>
                <w:lang w:bidi="ar-SA"/>
              </w:rPr>
            </w:pPr>
            <w:r w:rsidRPr="00CD498D">
              <w:rPr>
                <w:lang w:bidi="ar-SA"/>
              </w:rPr>
              <w:t>}</w:t>
            </w:r>
          </w:p>
        </w:tc>
      </w:tr>
    </w:tbl>
    <w:p w14:paraId="23AD0B14" w14:textId="51C39564" w:rsidR="00E30F6C" w:rsidRDefault="001136AC" w:rsidP="001136AC">
      <w:hyperlink r:id="rId371" w:history="1">
        <w:r w:rsidRPr="001136AC">
          <w:rPr>
            <w:rStyle w:val="Hyperlink"/>
          </w:rPr>
          <w:t>Main.css</w:t>
        </w:r>
      </w:hyperlink>
    </w:p>
    <w:p w14:paraId="5A9026C1" w14:textId="1856DC9A" w:rsidR="001136AC" w:rsidRDefault="001136AC" w:rsidP="001136AC">
      <w:r w:rsidRPr="001136AC">
        <w:rPr>
          <w:rtl/>
        </w:rPr>
        <w:t>فا</w:t>
      </w:r>
      <w:r w:rsidRPr="001136AC">
        <w:rPr>
          <w:rFonts w:hint="cs"/>
          <w:rtl/>
        </w:rPr>
        <w:t>ی</w:t>
      </w:r>
      <w:r w:rsidRPr="001136AC">
        <w:rPr>
          <w:rFonts w:hint="eastAsia"/>
          <w:rtl/>
        </w:rPr>
        <w:t>ل</w:t>
      </w:r>
      <w:r w:rsidRPr="001136AC">
        <w:rPr>
          <w:rtl/>
        </w:rPr>
        <w:t xml:space="preserve"> </w:t>
      </w:r>
      <w:r w:rsidRPr="001136AC">
        <w:t>variables.css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36AC" w14:paraId="2FABF4B4" w14:textId="77777777" w:rsidTr="001136AC">
        <w:tc>
          <w:tcPr>
            <w:tcW w:w="9350" w:type="dxa"/>
          </w:tcPr>
          <w:p w14:paraId="54E40384" w14:textId="77777777" w:rsidR="00F22EFA" w:rsidRDefault="00F22EFA" w:rsidP="00F22EFA">
            <w:pPr>
              <w:pStyle w:val="code"/>
              <w:bidi w:val="0"/>
            </w:pPr>
            <w:r>
              <w:t>:root {</w:t>
            </w:r>
          </w:p>
          <w:p w14:paraId="4A67CC93" w14:textId="77777777" w:rsidR="00F22EFA" w:rsidRDefault="00F22EFA" w:rsidP="00F22EFA">
            <w:pPr>
              <w:pStyle w:val="code"/>
              <w:bidi w:val="0"/>
              <w:rPr>
                <w:rtl/>
              </w:rPr>
            </w:pPr>
            <w:r>
              <w:t xml:space="preserve">    /* </w:t>
            </w:r>
            <w:r>
              <w:rPr>
                <w:rtl/>
              </w:rPr>
              <w:t>رنگ‌ها</w:t>
            </w:r>
            <w:r>
              <w:t xml:space="preserve"> */</w:t>
            </w:r>
          </w:p>
          <w:p w14:paraId="0B1FF348" w14:textId="77777777" w:rsidR="00F22EFA" w:rsidRDefault="00F22EFA" w:rsidP="00F22EFA">
            <w:pPr>
              <w:pStyle w:val="code"/>
              <w:bidi w:val="0"/>
            </w:pPr>
            <w:r>
              <w:t xml:space="preserve">    --primary-color: #3498db;</w:t>
            </w:r>
          </w:p>
          <w:p w14:paraId="63C4B665" w14:textId="77777777" w:rsidR="00F22EFA" w:rsidRDefault="00F22EFA" w:rsidP="00F22EFA">
            <w:pPr>
              <w:pStyle w:val="code"/>
              <w:bidi w:val="0"/>
            </w:pPr>
            <w:r>
              <w:t xml:space="preserve">    --secondary-color: #2c3e50;</w:t>
            </w:r>
          </w:p>
          <w:p w14:paraId="0C962519" w14:textId="77777777" w:rsidR="00F22EFA" w:rsidRDefault="00F22EFA" w:rsidP="00F22EFA">
            <w:pPr>
              <w:pStyle w:val="code"/>
              <w:bidi w:val="0"/>
            </w:pPr>
            <w:r>
              <w:t xml:space="preserve">    --accent-color: #e74c3c;</w:t>
            </w:r>
          </w:p>
          <w:p w14:paraId="7719F2D7" w14:textId="77777777" w:rsidR="00F22EFA" w:rsidRDefault="00F22EFA" w:rsidP="00F22EFA">
            <w:pPr>
              <w:pStyle w:val="code"/>
              <w:bidi w:val="0"/>
            </w:pPr>
            <w:r>
              <w:t xml:space="preserve">    --light-color: #ecf0f1;</w:t>
            </w:r>
          </w:p>
          <w:p w14:paraId="39861C3D" w14:textId="77777777" w:rsidR="00F22EFA" w:rsidRDefault="00F22EFA" w:rsidP="00F22EFA">
            <w:pPr>
              <w:pStyle w:val="code"/>
              <w:bidi w:val="0"/>
            </w:pPr>
            <w:r>
              <w:t xml:space="preserve">    --dark-color: #2c3e50;</w:t>
            </w:r>
          </w:p>
          <w:p w14:paraId="68F62CFE" w14:textId="77777777" w:rsidR="00F22EFA" w:rsidRDefault="00F22EFA" w:rsidP="00F22EFA">
            <w:pPr>
              <w:pStyle w:val="code"/>
              <w:bidi w:val="0"/>
            </w:pPr>
            <w:r>
              <w:t xml:space="preserve">    --text-color: #333;</w:t>
            </w:r>
          </w:p>
          <w:p w14:paraId="47290E80" w14:textId="77777777" w:rsidR="00F22EFA" w:rsidRDefault="00F22EFA" w:rsidP="00F22EFA">
            <w:pPr>
              <w:pStyle w:val="code"/>
              <w:bidi w:val="0"/>
            </w:pPr>
            <w:r>
              <w:t xml:space="preserve">    --text-light: #777;</w:t>
            </w:r>
          </w:p>
          <w:p w14:paraId="0D1E1281" w14:textId="77777777" w:rsidR="00F22EFA" w:rsidRDefault="00F22EFA" w:rsidP="00F22EFA">
            <w:pPr>
              <w:pStyle w:val="code"/>
              <w:bidi w:val="0"/>
            </w:pPr>
            <w:r>
              <w:t xml:space="preserve">    --white: #fff;</w:t>
            </w:r>
          </w:p>
          <w:p w14:paraId="55B895B6" w14:textId="77777777" w:rsidR="00F22EFA" w:rsidRDefault="00F22EFA" w:rsidP="00F22EFA">
            <w:pPr>
              <w:pStyle w:val="code"/>
              <w:bidi w:val="0"/>
            </w:pPr>
            <w:r>
              <w:t xml:space="preserve">    --black: #000;</w:t>
            </w:r>
          </w:p>
          <w:p w14:paraId="25543F76" w14:textId="77777777" w:rsidR="00F22EFA" w:rsidRDefault="00F22EFA" w:rsidP="00F22EFA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2C134B44" w14:textId="77777777" w:rsidR="00F22EFA" w:rsidRDefault="00F22EFA" w:rsidP="00F22EFA">
            <w:pPr>
              <w:pStyle w:val="code"/>
              <w:bidi w:val="0"/>
              <w:rPr>
                <w:rtl/>
              </w:rPr>
            </w:pPr>
            <w:r>
              <w:t xml:space="preserve">    /* </w:t>
            </w:r>
            <w:r>
              <w:rPr>
                <w:rtl/>
              </w:rPr>
              <w:t>فونت‌ها</w:t>
            </w:r>
            <w:r>
              <w:t xml:space="preserve"> */</w:t>
            </w:r>
          </w:p>
          <w:p w14:paraId="7B3B286C" w14:textId="77777777" w:rsidR="00F22EFA" w:rsidRDefault="00F22EFA" w:rsidP="00F22EFA">
            <w:pPr>
              <w:pStyle w:val="code"/>
              <w:bidi w:val="0"/>
            </w:pPr>
            <w:r>
              <w:t xml:space="preserve">    --font-primary: 'Vazir', 'IRANSans', Tahoma, sans-serif;</w:t>
            </w:r>
          </w:p>
          <w:p w14:paraId="278AA455" w14:textId="77777777" w:rsidR="00F22EFA" w:rsidRDefault="00F22EFA" w:rsidP="00F22EFA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0CCF1657" w14:textId="77777777" w:rsidR="00F22EFA" w:rsidRDefault="00F22EFA" w:rsidP="00F22EFA">
            <w:pPr>
              <w:pStyle w:val="code"/>
              <w:bidi w:val="0"/>
              <w:rPr>
                <w:rtl/>
              </w:rPr>
            </w:pPr>
            <w:r>
              <w:t xml:space="preserve">    /* </w:t>
            </w:r>
            <w:r>
              <w:rPr>
                <w:rtl/>
              </w:rPr>
              <w:t>اندازه‌ها</w:t>
            </w:r>
            <w:r>
              <w:t xml:space="preserve"> */</w:t>
            </w:r>
          </w:p>
          <w:p w14:paraId="7F98C9B0" w14:textId="77777777" w:rsidR="00F22EFA" w:rsidRDefault="00F22EFA" w:rsidP="00F22EFA">
            <w:pPr>
              <w:pStyle w:val="code"/>
              <w:bidi w:val="0"/>
            </w:pPr>
            <w:r>
              <w:t xml:space="preserve">    --container-width: 1200px;</w:t>
            </w:r>
          </w:p>
          <w:p w14:paraId="237E6D16" w14:textId="77777777" w:rsidR="00F22EFA" w:rsidRDefault="00F22EFA" w:rsidP="00F22EFA">
            <w:pPr>
              <w:pStyle w:val="code"/>
              <w:bidi w:val="0"/>
            </w:pPr>
            <w:r>
              <w:t xml:space="preserve">    --header-height: 70px;</w:t>
            </w:r>
          </w:p>
          <w:p w14:paraId="442B9A1E" w14:textId="77777777" w:rsidR="00F22EFA" w:rsidRDefault="00F22EFA" w:rsidP="00F22EFA">
            <w:pPr>
              <w:pStyle w:val="code"/>
              <w:bidi w:val="0"/>
            </w:pPr>
            <w:r>
              <w:t xml:space="preserve">    --section-padding: 80px 0;</w:t>
            </w:r>
          </w:p>
          <w:p w14:paraId="57C4426B" w14:textId="77777777" w:rsidR="00F22EFA" w:rsidRDefault="00F22EFA" w:rsidP="00F22EFA">
            <w:pPr>
              <w:pStyle w:val="code"/>
              <w:bidi w:val="0"/>
            </w:pPr>
            <w:r>
              <w:t xml:space="preserve">    --border-radius: 5px;</w:t>
            </w:r>
          </w:p>
          <w:p w14:paraId="1F34F4B1" w14:textId="77777777" w:rsidR="00F22EFA" w:rsidRDefault="00F22EFA" w:rsidP="00F22EFA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4D9BDA67" w14:textId="77777777" w:rsidR="00F22EFA" w:rsidRDefault="00F22EFA" w:rsidP="00F22EFA">
            <w:pPr>
              <w:pStyle w:val="code"/>
              <w:bidi w:val="0"/>
              <w:rPr>
                <w:rtl/>
              </w:rPr>
            </w:pPr>
            <w:r>
              <w:t xml:space="preserve">    /* </w:t>
            </w:r>
            <w:r>
              <w:rPr>
                <w:rtl/>
              </w:rPr>
              <w:t>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</w:t>
            </w:r>
            <w:r>
              <w:t xml:space="preserve"> */</w:t>
            </w:r>
          </w:p>
          <w:p w14:paraId="6F1692C8" w14:textId="77777777" w:rsidR="00F22EFA" w:rsidRDefault="00F22EFA" w:rsidP="00F22EFA">
            <w:pPr>
              <w:pStyle w:val="code"/>
              <w:bidi w:val="0"/>
            </w:pPr>
            <w:r>
              <w:t xml:space="preserve">    --shadow-light: 0 2px 5px rgba(0, 0, 0, 0.1);</w:t>
            </w:r>
          </w:p>
          <w:p w14:paraId="5009FC0A" w14:textId="77777777" w:rsidR="00F22EFA" w:rsidRDefault="00F22EFA" w:rsidP="00F22EFA">
            <w:pPr>
              <w:pStyle w:val="code"/>
              <w:bidi w:val="0"/>
            </w:pPr>
            <w:r>
              <w:t xml:space="preserve">    --shadow-medium: 0 5px 15px rgba(0, 0, 0, 0.1);</w:t>
            </w:r>
          </w:p>
          <w:p w14:paraId="2A16EF5D" w14:textId="77777777" w:rsidR="00F22EFA" w:rsidRDefault="00F22EFA" w:rsidP="00F22EFA">
            <w:pPr>
              <w:pStyle w:val="code"/>
              <w:bidi w:val="0"/>
            </w:pPr>
            <w:r>
              <w:lastRenderedPageBreak/>
              <w:t xml:space="preserve">    --shadow-heavy: 0 10px 30px rgba(0, 0, 0, 0.15);</w:t>
            </w:r>
          </w:p>
          <w:p w14:paraId="4CE9938F" w14:textId="77777777" w:rsidR="00F22EFA" w:rsidRDefault="00F22EFA" w:rsidP="00F22EFA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7CEA772" w14:textId="77777777" w:rsidR="00F22EFA" w:rsidRDefault="00F22EFA" w:rsidP="00F22EFA">
            <w:pPr>
              <w:pStyle w:val="code"/>
              <w:bidi w:val="0"/>
              <w:rPr>
                <w:rtl/>
              </w:rPr>
            </w:pPr>
            <w:r>
              <w:t xml:space="preserve">    /* </w:t>
            </w:r>
            <w:r>
              <w:rPr>
                <w:rtl/>
              </w:rPr>
              <w:t>انتقال‌ها</w:t>
            </w:r>
            <w:r>
              <w:t xml:space="preserve"> */</w:t>
            </w:r>
          </w:p>
          <w:p w14:paraId="0DFA99BB" w14:textId="77777777" w:rsidR="00F22EFA" w:rsidRDefault="00F22EFA" w:rsidP="00F22EFA">
            <w:pPr>
              <w:pStyle w:val="code"/>
              <w:bidi w:val="0"/>
            </w:pPr>
            <w:r>
              <w:t xml:space="preserve">    --transition-fast: 0.3s ease;</w:t>
            </w:r>
          </w:p>
          <w:p w14:paraId="61E86230" w14:textId="77777777" w:rsidR="00F22EFA" w:rsidRDefault="00F22EFA" w:rsidP="00F22EFA">
            <w:pPr>
              <w:pStyle w:val="code"/>
              <w:bidi w:val="0"/>
            </w:pPr>
            <w:r>
              <w:t xml:space="preserve">    --transition-medium: 0.5s ease;</w:t>
            </w:r>
          </w:p>
          <w:p w14:paraId="60EE43CD" w14:textId="2B0BC1AD" w:rsidR="001136AC" w:rsidRDefault="00F22EFA" w:rsidP="00F22EFA">
            <w:pPr>
              <w:pStyle w:val="code"/>
              <w:bidi w:val="0"/>
            </w:pPr>
            <w:r>
              <w:t>}</w:t>
            </w:r>
          </w:p>
        </w:tc>
      </w:tr>
    </w:tbl>
    <w:p w14:paraId="2ADCDE86" w14:textId="77777777" w:rsidR="001136AC" w:rsidRDefault="001136AC" w:rsidP="001136AC">
      <w:pPr>
        <w:bidi w:val="0"/>
      </w:pPr>
    </w:p>
    <w:p w14:paraId="436F2B01" w14:textId="23FC768A" w:rsidR="001136AC" w:rsidRDefault="001136AC" w:rsidP="001136AC">
      <w:r w:rsidRPr="001136AC">
        <w:rPr>
          <w:rtl/>
        </w:rPr>
        <w:t xml:space="preserve"> </w:t>
      </w:r>
      <w:r w:rsidRPr="001136AC">
        <w:rPr>
          <w:rFonts w:ascii="IRANSansWeb(FaNum) Light" w:hAnsi="IRANSansWeb(FaNum) Light" w:hint="cs"/>
          <w:rtl/>
        </w:rPr>
        <w:t>فا</w:t>
      </w:r>
      <w:r w:rsidRPr="001136AC">
        <w:rPr>
          <w:rFonts w:hint="cs"/>
          <w:rtl/>
        </w:rPr>
        <w:t>ی</w:t>
      </w:r>
      <w:r w:rsidRPr="001136AC">
        <w:rPr>
          <w:rFonts w:hint="eastAsia"/>
          <w:rtl/>
        </w:rPr>
        <w:t>ل</w:t>
      </w:r>
      <w:r w:rsidRPr="001136AC">
        <w:rPr>
          <w:rtl/>
        </w:rPr>
        <w:t xml:space="preserve"> </w:t>
      </w:r>
      <w:r w:rsidRPr="001136AC">
        <w:t>header.css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36AC" w14:paraId="256AB6B7" w14:textId="77777777" w:rsidTr="001136AC">
        <w:tc>
          <w:tcPr>
            <w:tcW w:w="9350" w:type="dxa"/>
          </w:tcPr>
          <w:p w14:paraId="6EE58D72" w14:textId="77777777" w:rsidR="00CD498D" w:rsidRPr="00CD498D" w:rsidRDefault="00CD498D" w:rsidP="00CD498D">
            <w:pPr>
              <w:pStyle w:val="code"/>
              <w:bidi w:val="0"/>
            </w:pPr>
            <w:r w:rsidRPr="00CD498D">
              <w:t>.header {</w:t>
            </w:r>
          </w:p>
          <w:p w14:paraId="777047DF" w14:textId="77777777" w:rsidR="00CD498D" w:rsidRPr="00CD498D" w:rsidRDefault="00CD498D" w:rsidP="00CD498D">
            <w:pPr>
              <w:pStyle w:val="code"/>
              <w:bidi w:val="0"/>
            </w:pPr>
            <w:r w:rsidRPr="00CD498D">
              <w:t>    background-color: var(--white);</w:t>
            </w:r>
          </w:p>
          <w:p w14:paraId="298220C9" w14:textId="77777777" w:rsidR="00CD498D" w:rsidRPr="00CD498D" w:rsidRDefault="00CD498D" w:rsidP="00CD498D">
            <w:pPr>
              <w:pStyle w:val="code"/>
              <w:bidi w:val="0"/>
            </w:pPr>
            <w:r w:rsidRPr="00CD498D">
              <w:t>    box-shadow: var(--shadow-light);</w:t>
            </w:r>
          </w:p>
          <w:p w14:paraId="003092B8" w14:textId="77777777" w:rsidR="00CD498D" w:rsidRPr="00CD498D" w:rsidRDefault="00CD498D" w:rsidP="00CD498D">
            <w:pPr>
              <w:pStyle w:val="code"/>
              <w:bidi w:val="0"/>
            </w:pPr>
            <w:r w:rsidRPr="00CD498D">
              <w:t>    position: sticky;</w:t>
            </w:r>
          </w:p>
          <w:p w14:paraId="62794C32" w14:textId="77777777" w:rsidR="00CD498D" w:rsidRPr="00CD498D" w:rsidRDefault="00CD498D" w:rsidP="00CD498D">
            <w:pPr>
              <w:pStyle w:val="code"/>
              <w:bidi w:val="0"/>
            </w:pPr>
            <w:r w:rsidRPr="00CD498D">
              <w:t>    top: 0;</w:t>
            </w:r>
          </w:p>
          <w:p w14:paraId="626D1293" w14:textId="77777777" w:rsidR="00CD498D" w:rsidRPr="00CD498D" w:rsidRDefault="00CD498D" w:rsidP="00CD498D">
            <w:pPr>
              <w:pStyle w:val="code"/>
              <w:bidi w:val="0"/>
            </w:pPr>
            <w:r w:rsidRPr="00CD498D">
              <w:t>    z-index: 10;</w:t>
            </w:r>
          </w:p>
          <w:p w14:paraId="0D6E75A9" w14:textId="77777777" w:rsidR="00CD498D" w:rsidRPr="00CD498D" w:rsidRDefault="00CD498D" w:rsidP="00CD498D">
            <w:pPr>
              <w:pStyle w:val="code"/>
              <w:bidi w:val="0"/>
            </w:pPr>
            <w:r w:rsidRPr="00CD498D">
              <w:t>}</w:t>
            </w:r>
          </w:p>
          <w:p w14:paraId="61A48938" w14:textId="77777777" w:rsidR="00CD498D" w:rsidRPr="00CD498D" w:rsidRDefault="00CD498D" w:rsidP="00CD498D">
            <w:pPr>
              <w:pStyle w:val="code"/>
              <w:bidi w:val="0"/>
            </w:pPr>
          </w:p>
          <w:p w14:paraId="0031055C" w14:textId="77777777" w:rsidR="00CD498D" w:rsidRPr="00CD498D" w:rsidRDefault="00CD498D" w:rsidP="00CD498D">
            <w:pPr>
              <w:pStyle w:val="code"/>
              <w:bidi w:val="0"/>
            </w:pPr>
            <w:r w:rsidRPr="00CD498D">
              <w:t>.header .container {</w:t>
            </w:r>
          </w:p>
          <w:p w14:paraId="73A74FFE" w14:textId="77777777" w:rsidR="00CD498D" w:rsidRPr="00CD498D" w:rsidRDefault="00CD498D" w:rsidP="00CD498D">
            <w:pPr>
              <w:pStyle w:val="code"/>
              <w:bidi w:val="0"/>
            </w:pPr>
            <w:r w:rsidRPr="00CD498D">
              <w:t>    display: table;</w:t>
            </w:r>
          </w:p>
          <w:p w14:paraId="74B4BE9B" w14:textId="77777777" w:rsidR="00CD498D" w:rsidRPr="00CD498D" w:rsidRDefault="00CD498D" w:rsidP="00CD498D">
            <w:pPr>
              <w:pStyle w:val="code"/>
              <w:bidi w:val="0"/>
            </w:pPr>
            <w:r w:rsidRPr="00CD498D">
              <w:t>    width: 100%;</w:t>
            </w:r>
          </w:p>
          <w:p w14:paraId="550127C9" w14:textId="77777777" w:rsidR="00CD498D" w:rsidRPr="00CD498D" w:rsidRDefault="00CD498D" w:rsidP="00CD498D">
            <w:pPr>
              <w:pStyle w:val="code"/>
              <w:bidi w:val="0"/>
            </w:pPr>
            <w:r w:rsidRPr="00CD498D">
              <w:t>    height: 100%;</w:t>
            </w:r>
          </w:p>
          <w:p w14:paraId="28601E04" w14:textId="77777777" w:rsidR="00CD498D" w:rsidRPr="00CD498D" w:rsidRDefault="00CD498D" w:rsidP="00CD498D">
            <w:pPr>
              <w:pStyle w:val="code"/>
              <w:bidi w:val="0"/>
            </w:pPr>
            <w:r w:rsidRPr="00CD498D">
              <w:t>}</w:t>
            </w:r>
          </w:p>
          <w:p w14:paraId="0A6C4AAF" w14:textId="77777777" w:rsidR="00CD498D" w:rsidRPr="00CD498D" w:rsidRDefault="00CD498D" w:rsidP="00CD498D">
            <w:pPr>
              <w:pStyle w:val="code"/>
              <w:bidi w:val="0"/>
            </w:pPr>
          </w:p>
          <w:p w14:paraId="7779DD22" w14:textId="77777777" w:rsidR="00CD498D" w:rsidRPr="00CD498D" w:rsidRDefault="00CD498D" w:rsidP="00CD498D">
            <w:pPr>
              <w:pStyle w:val="code"/>
              <w:bidi w:val="0"/>
            </w:pPr>
            <w:r w:rsidRPr="00CD498D">
              <w:t>.logo {</w:t>
            </w:r>
          </w:p>
          <w:p w14:paraId="19255F15" w14:textId="77777777" w:rsidR="00CD498D" w:rsidRPr="00CD498D" w:rsidRDefault="00CD498D" w:rsidP="00CD498D">
            <w:pPr>
              <w:pStyle w:val="code"/>
              <w:bidi w:val="0"/>
            </w:pPr>
            <w:r w:rsidRPr="00CD498D">
              <w:t>    display: table-cell;</w:t>
            </w:r>
          </w:p>
          <w:p w14:paraId="49BD7AAD" w14:textId="77777777" w:rsidR="00CD498D" w:rsidRPr="00CD498D" w:rsidRDefault="00CD498D" w:rsidP="00CD498D">
            <w:pPr>
              <w:pStyle w:val="code"/>
              <w:bidi w:val="0"/>
            </w:pPr>
            <w:r w:rsidRPr="00CD498D">
              <w:t>    vertical-align: middle;</w:t>
            </w:r>
          </w:p>
          <w:p w14:paraId="051814B8" w14:textId="77777777" w:rsidR="00CD498D" w:rsidRPr="00CD498D" w:rsidRDefault="00CD498D" w:rsidP="00CD498D">
            <w:pPr>
              <w:pStyle w:val="code"/>
              <w:bidi w:val="0"/>
            </w:pPr>
            <w:r w:rsidRPr="00CD498D">
              <w:t>    width: 30%;</w:t>
            </w:r>
          </w:p>
          <w:p w14:paraId="07DF9078" w14:textId="77777777" w:rsidR="00CD498D" w:rsidRPr="00CD498D" w:rsidRDefault="00CD498D" w:rsidP="00CD498D">
            <w:pPr>
              <w:pStyle w:val="code"/>
              <w:bidi w:val="0"/>
            </w:pPr>
            <w:r w:rsidRPr="00CD498D">
              <w:t>}</w:t>
            </w:r>
          </w:p>
          <w:p w14:paraId="26B5F2DC" w14:textId="77777777" w:rsidR="00CD498D" w:rsidRPr="00CD498D" w:rsidRDefault="00CD498D" w:rsidP="00CD498D">
            <w:pPr>
              <w:pStyle w:val="code"/>
              <w:bidi w:val="0"/>
            </w:pPr>
          </w:p>
          <w:p w14:paraId="2D329C4B" w14:textId="77777777" w:rsidR="00CD498D" w:rsidRPr="00CD498D" w:rsidRDefault="00CD498D" w:rsidP="00CD498D">
            <w:pPr>
              <w:pStyle w:val="code"/>
              <w:bidi w:val="0"/>
            </w:pPr>
            <w:r w:rsidRPr="00CD498D">
              <w:t>.logo h1 {</w:t>
            </w:r>
          </w:p>
          <w:p w14:paraId="09A2AFD5" w14:textId="77777777" w:rsidR="00CD498D" w:rsidRPr="00CD498D" w:rsidRDefault="00CD498D" w:rsidP="00CD498D">
            <w:pPr>
              <w:pStyle w:val="code"/>
              <w:bidi w:val="0"/>
            </w:pPr>
            <w:r w:rsidRPr="00CD498D">
              <w:t>    color: var(--primary-color);</w:t>
            </w:r>
          </w:p>
          <w:p w14:paraId="414035E7" w14:textId="77777777" w:rsidR="00CD498D" w:rsidRPr="00CD498D" w:rsidRDefault="00CD498D" w:rsidP="00CD498D">
            <w:pPr>
              <w:pStyle w:val="code"/>
              <w:bidi w:val="0"/>
            </w:pPr>
            <w:r w:rsidRPr="00CD498D">
              <w:t>    font-size: 1.5rem;</w:t>
            </w:r>
          </w:p>
          <w:p w14:paraId="5760A93F" w14:textId="77777777" w:rsidR="00CD498D" w:rsidRPr="00CD498D" w:rsidRDefault="00CD498D" w:rsidP="00CD498D">
            <w:pPr>
              <w:pStyle w:val="code"/>
              <w:bidi w:val="0"/>
            </w:pPr>
            <w:r w:rsidRPr="00CD498D">
              <w:t>}</w:t>
            </w:r>
          </w:p>
          <w:p w14:paraId="3249B6EC" w14:textId="77777777" w:rsidR="00CD498D" w:rsidRPr="00CD498D" w:rsidRDefault="00CD498D" w:rsidP="00CD498D">
            <w:pPr>
              <w:pStyle w:val="code"/>
              <w:bidi w:val="0"/>
            </w:pPr>
          </w:p>
          <w:p w14:paraId="50FB37D3" w14:textId="77777777" w:rsidR="00CD498D" w:rsidRPr="00CD498D" w:rsidRDefault="00CD498D" w:rsidP="00CD498D">
            <w:pPr>
              <w:pStyle w:val="code"/>
              <w:bidi w:val="0"/>
            </w:pPr>
            <w:r w:rsidRPr="00CD498D">
              <w:t>.navigation {</w:t>
            </w:r>
          </w:p>
          <w:p w14:paraId="50998D6A" w14:textId="77777777" w:rsidR="00CD498D" w:rsidRPr="00CD498D" w:rsidRDefault="00CD498D" w:rsidP="00CD498D">
            <w:pPr>
              <w:pStyle w:val="code"/>
              <w:bidi w:val="0"/>
            </w:pPr>
            <w:r w:rsidRPr="00CD498D">
              <w:t>    text-align: right;</w:t>
            </w:r>
          </w:p>
          <w:p w14:paraId="2DD30DB3" w14:textId="77777777" w:rsidR="00CD498D" w:rsidRPr="00CD498D" w:rsidRDefault="00CD498D" w:rsidP="00CD498D">
            <w:pPr>
              <w:pStyle w:val="code"/>
              <w:bidi w:val="0"/>
            </w:pPr>
            <w:r w:rsidRPr="00CD498D">
              <w:t>    background-color: white;</w:t>
            </w:r>
          </w:p>
          <w:p w14:paraId="14C15EFA" w14:textId="77777777" w:rsidR="00CD498D" w:rsidRPr="00CD498D" w:rsidRDefault="00CD498D" w:rsidP="00CD498D">
            <w:pPr>
              <w:pStyle w:val="code"/>
              <w:bidi w:val="0"/>
            </w:pPr>
            <w:r w:rsidRPr="00CD498D">
              <w:t>    font-size: 0.6rem;</w:t>
            </w:r>
          </w:p>
          <w:p w14:paraId="59655338" w14:textId="77777777" w:rsidR="00CD498D" w:rsidRPr="00CD498D" w:rsidRDefault="00CD498D" w:rsidP="00CD498D">
            <w:pPr>
              <w:pStyle w:val="code"/>
              <w:bidi w:val="0"/>
            </w:pPr>
            <w:r w:rsidRPr="00CD498D">
              <w:t>}</w:t>
            </w:r>
          </w:p>
          <w:p w14:paraId="1F36603D" w14:textId="77777777" w:rsidR="00CD498D" w:rsidRPr="00CD498D" w:rsidRDefault="00CD498D" w:rsidP="00CD498D">
            <w:pPr>
              <w:pStyle w:val="code"/>
              <w:bidi w:val="0"/>
            </w:pPr>
          </w:p>
          <w:p w14:paraId="0416D649" w14:textId="77777777" w:rsidR="00CD498D" w:rsidRPr="00CD498D" w:rsidRDefault="00CD498D" w:rsidP="00CD498D">
            <w:pPr>
              <w:pStyle w:val="code"/>
              <w:bidi w:val="0"/>
            </w:pPr>
            <w:r w:rsidRPr="00CD498D">
              <w:t>.nav-list {</w:t>
            </w:r>
          </w:p>
          <w:p w14:paraId="7B2764FD" w14:textId="77777777" w:rsidR="00CD498D" w:rsidRPr="00CD498D" w:rsidRDefault="00CD498D" w:rsidP="00CD498D">
            <w:pPr>
              <w:pStyle w:val="code"/>
              <w:bidi w:val="0"/>
            </w:pPr>
            <w:r w:rsidRPr="00CD498D">
              <w:t>    list-style-type: none;</w:t>
            </w:r>
          </w:p>
          <w:p w14:paraId="315A4023" w14:textId="77777777" w:rsidR="00CD498D" w:rsidRPr="00CD498D" w:rsidRDefault="00CD498D" w:rsidP="00CD498D">
            <w:pPr>
              <w:pStyle w:val="code"/>
              <w:bidi w:val="0"/>
            </w:pPr>
            <w:r w:rsidRPr="00CD498D">
              <w:t>}</w:t>
            </w:r>
          </w:p>
          <w:p w14:paraId="6E5B4CDD" w14:textId="77777777" w:rsidR="00CD498D" w:rsidRPr="00CD498D" w:rsidRDefault="00CD498D" w:rsidP="00CD498D">
            <w:pPr>
              <w:pStyle w:val="code"/>
              <w:bidi w:val="0"/>
            </w:pPr>
          </w:p>
          <w:p w14:paraId="3FA0A56F" w14:textId="77777777" w:rsidR="00CD498D" w:rsidRPr="00CD498D" w:rsidRDefault="00CD498D" w:rsidP="00CD498D">
            <w:pPr>
              <w:pStyle w:val="code"/>
              <w:bidi w:val="0"/>
            </w:pPr>
            <w:r w:rsidRPr="00CD498D">
              <w:t>.nav-item {</w:t>
            </w:r>
          </w:p>
          <w:p w14:paraId="10F76393" w14:textId="77777777" w:rsidR="00CD498D" w:rsidRPr="00CD498D" w:rsidRDefault="00CD498D" w:rsidP="00CD498D">
            <w:pPr>
              <w:pStyle w:val="code"/>
              <w:bidi w:val="0"/>
            </w:pPr>
            <w:r w:rsidRPr="00CD498D">
              <w:t>    display: inline;</w:t>
            </w:r>
          </w:p>
          <w:p w14:paraId="7DB3C67B" w14:textId="77777777" w:rsidR="00CD498D" w:rsidRPr="00CD498D" w:rsidRDefault="00CD498D" w:rsidP="00CD498D">
            <w:pPr>
              <w:pStyle w:val="code"/>
              <w:bidi w:val="0"/>
            </w:pPr>
            <w:r w:rsidRPr="00CD498D">
              <w:lastRenderedPageBreak/>
              <w:t>    margin-left: 20px;</w:t>
            </w:r>
          </w:p>
          <w:p w14:paraId="74D252D8" w14:textId="77777777" w:rsidR="00CD498D" w:rsidRPr="00CD498D" w:rsidRDefault="00CD498D" w:rsidP="00CD498D">
            <w:pPr>
              <w:pStyle w:val="code"/>
              <w:bidi w:val="0"/>
            </w:pPr>
            <w:r w:rsidRPr="00CD498D">
              <w:t>}</w:t>
            </w:r>
          </w:p>
          <w:p w14:paraId="43C1138B" w14:textId="77777777" w:rsidR="00CD498D" w:rsidRPr="00CD498D" w:rsidRDefault="00CD498D" w:rsidP="00CD498D">
            <w:pPr>
              <w:pStyle w:val="code"/>
              <w:bidi w:val="0"/>
            </w:pPr>
          </w:p>
          <w:p w14:paraId="611784B3" w14:textId="77777777" w:rsidR="00CD498D" w:rsidRPr="00CD498D" w:rsidRDefault="00CD498D" w:rsidP="00CD498D">
            <w:pPr>
              <w:pStyle w:val="code"/>
              <w:bidi w:val="0"/>
            </w:pPr>
            <w:r w:rsidRPr="00CD498D">
              <w:t>.nav-link {</w:t>
            </w:r>
          </w:p>
          <w:p w14:paraId="5E4AB29F" w14:textId="77777777" w:rsidR="00CD498D" w:rsidRPr="00CD498D" w:rsidRDefault="00CD498D" w:rsidP="00CD498D">
            <w:pPr>
              <w:pStyle w:val="code"/>
              <w:bidi w:val="0"/>
            </w:pPr>
            <w:r w:rsidRPr="00CD498D">
              <w:t>    text-decoration: none;</w:t>
            </w:r>
          </w:p>
          <w:p w14:paraId="72B377AB" w14:textId="77777777" w:rsidR="00CD498D" w:rsidRPr="00CD498D" w:rsidRDefault="00CD498D" w:rsidP="00CD498D">
            <w:pPr>
              <w:pStyle w:val="code"/>
              <w:bidi w:val="0"/>
            </w:pPr>
            <w:r w:rsidRPr="00CD498D">
              <w:t>    color: var(--dark-color);</w:t>
            </w:r>
          </w:p>
          <w:p w14:paraId="6A02C943" w14:textId="77777777" w:rsidR="00CD498D" w:rsidRPr="00CD498D" w:rsidRDefault="00CD498D" w:rsidP="00CD498D">
            <w:pPr>
              <w:pStyle w:val="code"/>
              <w:bidi w:val="0"/>
            </w:pPr>
            <w:r w:rsidRPr="00CD498D">
              <w:t>    font-weight: 500;</w:t>
            </w:r>
          </w:p>
          <w:p w14:paraId="07F01025" w14:textId="77777777" w:rsidR="00CD498D" w:rsidRPr="00CD498D" w:rsidRDefault="00CD498D" w:rsidP="00CD498D">
            <w:pPr>
              <w:pStyle w:val="code"/>
              <w:bidi w:val="0"/>
            </w:pPr>
            <w:r w:rsidRPr="00CD498D">
              <w:t>    padding: 5px 10px;</w:t>
            </w:r>
          </w:p>
          <w:p w14:paraId="1FA81823" w14:textId="77777777" w:rsidR="00CD498D" w:rsidRPr="00CD498D" w:rsidRDefault="00CD498D" w:rsidP="00CD498D">
            <w:pPr>
              <w:pStyle w:val="code"/>
              <w:bidi w:val="0"/>
            </w:pPr>
            <w:r w:rsidRPr="00CD498D">
              <w:t>    border-radius: var(--border-radius);</w:t>
            </w:r>
          </w:p>
          <w:p w14:paraId="0EB2AF24" w14:textId="77777777" w:rsidR="00CD498D" w:rsidRPr="00CD498D" w:rsidRDefault="00CD498D" w:rsidP="00CD498D">
            <w:pPr>
              <w:pStyle w:val="code"/>
              <w:bidi w:val="0"/>
            </w:pPr>
            <w:r w:rsidRPr="00CD498D">
              <w:t>    transition: color var(--transition-fast);</w:t>
            </w:r>
          </w:p>
          <w:p w14:paraId="77F5A2EF" w14:textId="77777777" w:rsidR="00CD498D" w:rsidRPr="00CD498D" w:rsidRDefault="00CD498D" w:rsidP="00CD498D">
            <w:pPr>
              <w:pStyle w:val="code"/>
              <w:bidi w:val="0"/>
            </w:pPr>
            <w:r w:rsidRPr="00CD498D">
              <w:t>}</w:t>
            </w:r>
          </w:p>
          <w:p w14:paraId="2578A722" w14:textId="77777777" w:rsidR="00CD498D" w:rsidRPr="00CD498D" w:rsidRDefault="00CD498D" w:rsidP="00CD498D">
            <w:pPr>
              <w:pStyle w:val="code"/>
              <w:bidi w:val="0"/>
            </w:pPr>
          </w:p>
          <w:p w14:paraId="20B08404" w14:textId="77777777" w:rsidR="00CD498D" w:rsidRPr="00CD498D" w:rsidRDefault="00CD498D" w:rsidP="00CD498D">
            <w:pPr>
              <w:pStyle w:val="code"/>
              <w:bidi w:val="0"/>
            </w:pPr>
            <w:r w:rsidRPr="00CD498D">
              <w:t>.nav-link:hover {</w:t>
            </w:r>
          </w:p>
          <w:p w14:paraId="2EC55DED" w14:textId="77777777" w:rsidR="00CD498D" w:rsidRPr="00CD498D" w:rsidRDefault="00CD498D" w:rsidP="00CD498D">
            <w:pPr>
              <w:pStyle w:val="code"/>
              <w:bidi w:val="0"/>
            </w:pPr>
            <w:r w:rsidRPr="00CD498D">
              <w:t>    color: var(--primary-color);</w:t>
            </w:r>
          </w:p>
          <w:p w14:paraId="64B12A15" w14:textId="77777777" w:rsidR="00CD498D" w:rsidRPr="00CD498D" w:rsidRDefault="00CD498D" w:rsidP="00CD498D">
            <w:pPr>
              <w:pStyle w:val="code"/>
              <w:bidi w:val="0"/>
            </w:pPr>
            <w:r w:rsidRPr="00CD498D">
              <w:t>}</w:t>
            </w:r>
          </w:p>
          <w:p w14:paraId="2647A3FC" w14:textId="5F9385FE" w:rsidR="001136AC" w:rsidRDefault="001136AC" w:rsidP="00F22EFA">
            <w:pPr>
              <w:pStyle w:val="code"/>
              <w:bidi w:val="0"/>
            </w:pPr>
          </w:p>
        </w:tc>
      </w:tr>
    </w:tbl>
    <w:p w14:paraId="5C83A001" w14:textId="77777777" w:rsidR="00F40B17" w:rsidRDefault="00F40B17" w:rsidP="00AC7093">
      <w:pPr>
        <w:pStyle w:val="Heading2"/>
        <w:rPr>
          <w:rtl/>
        </w:rPr>
      </w:pPr>
      <w:bookmarkStart w:id="174" w:name="_Toc211464602"/>
      <w:r>
        <w:lastRenderedPageBreak/>
        <w:t>Float</w:t>
      </w:r>
      <w:bookmarkEnd w:id="174"/>
    </w:p>
    <w:p w14:paraId="65DB234E" w14:textId="33C0E045" w:rsidR="00A67964" w:rsidRDefault="00A67964" w:rsidP="00A67964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float</w:t>
      </w:r>
      <w:r>
        <w:rPr>
          <w:rFonts w:hint="cs"/>
          <w:rtl/>
        </w:rPr>
        <w:t xml:space="preserve"> </w:t>
      </w:r>
      <w:r>
        <w:rPr>
          <w:rtl/>
        </w:rPr>
        <w:t>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سمت چپ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راست محتوا</w:t>
      </w:r>
      <w:r>
        <w:rPr>
          <w:rFonts w:hint="cs"/>
          <w:rtl/>
        </w:rPr>
        <w:t>ی</w:t>
      </w:r>
      <w:r>
        <w:rPr>
          <w:rtl/>
        </w:rPr>
        <w:t xml:space="preserve"> خود شناور شود و عناصر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در اطراف آن جر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ابند</w:t>
      </w:r>
      <w:r>
        <w:rPr>
          <w:rtl/>
        </w:rPr>
        <w:t>.</w:t>
      </w:r>
    </w:p>
    <w:p w14:paraId="7AC5FA52" w14:textId="6C59B49F" w:rsidR="00A67964" w:rsidRDefault="00A67964" w:rsidP="00A67964">
      <w:pPr>
        <w:rPr>
          <w:rtl/>
        </w:rPr>
      </w:pPr>
      <w:r>
        <w:rPr>
          <w:rtl/>
        </w:rPr>
        <w:t xml:space="preserve">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ممکن:</w:t>
      </w:r>
    </w:p>
    <w:p w14:paraId="18211759" w14:textId="08FC8371" w:rsidR="00A67964" w:rsidRDefault="00A67964" w:rsidP="00A67964">
      <w:pPr>
        <w:rPr>
          <w:rtl/>
        </w:rPr>
      </w:pPr>
      <w:r>
        <w:rPr>
          <w:rtl/>
        </w:rPr>
        <w:t xml:space="preserve">- </w:t>
      </w:r>
      <w:r>
        <w:t>left</w:t>
      </w:r>
      <w:r>
        <w:rPr>
          <w:rtl/>
        </w:rPr>
        <w:t>: عنصر در سمت چپ شناور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889790A" w14:textId="15ADE1E7" w:rsidR="00A67964" w:rsidRDefault="00A67964" w:rsidP="00A67964">
      <w:pPr>
        <w:rPr>
          <w:rtl/>
        </w:rPr>
      </w:pPr>
      <w:r>
        <w:rPr>
          <w:rtl/>
        </w:rPr>
        <w:t xml:space="preserve">- </w:t>
      </w:r>
      <w:r>
        <w:t>right</w:t>
      </w:r>
      <w:r>
        <w:rPr>
          <w:rtl/>
        </w:rPr>
        <w:t>: عنصر در سمت راست شناور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5CF547F4" w14:textId="4830E51E" w:rsidR="00A67964" w:rsidRDefault="00A67964" w:rsidP="00A67964">
      <w:pPr>
        <w:rPr>
          <w:rtl/>
        </w:rPr>
      </w:pPr>
      <w:r>
        <w:rPr>
          <w:rtl/>
        </w:rPr>
        <w:t xml:space="preserve">- </w:t>
      </w:r>
      <w:r>
        <w:t>none</w:t>
      </w:r>
      <w:r>
        <w:rPr>
          <w:rtl/>
        </w:rPr>
        <w:t xml:space="preserve"> (پ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): عنصر شناور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8D634E1" w14:textId="2645A5F9" w:rsidR="00A67964" w:rsidRDefault="00A67964" w:rsidP="00A67964">
      <w:pPr>
        <w:rPr>
          <w:rtl/>
        </w:rPr>
      </w:pPr>
      <w:r>
        <w:rPr>
          <w:rtl/>
        </w:rPr>
        <w:t xml:space="preserve">- </w:t>
      </w:r>
      <w:r>
        <w:t>inherit</w:t>
      </w:r>
      <w:r>
        <w:rPr>
          <w:rtl/>
        </w:rPr>
        <w:t>: مقدار از والد به ارث م</w:t>
      </w:r>
      <w:r>
        <w:rPr>
          <w:rFonts w:hint="cs"/>
          <w:rtl/>
        </w:rPr>
        <w:t>ی‌</w:t>
      </w:r>
      <w:r>
        <w:rPr>
          <w:rFonts w:hint="eastAsia"/>
          <w:rtl/>
        </w:rPr>
        <w:t>رسد</w:t>
      </w:r>
    </w:p>
    <w:p w14:paraId="38964413" w14:textId="1145109F" w:rsidR="00A67964" w:rsidRDefault="00A67964" w:rsidP="00A67964">
      <w:pPr>
        <w:rPr>
          <w:rtl/>
        </w:rPr>
      </w:pPr>
      <w:r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7964" w14:paraId="74CF6CCB" w14:textId="77777777" w:rsidTr="00A67964">
        <w:tc>
          <w:tcPr>
            <w:tcW w:w="9350" w:type="dxa"/>
          </w:tcPr>
          <w:p w14:paraId="62F86989" w14:textId="77777777" w:rsidR="00A67964" w:rsidRDefault="00A67964" w:rsidP="00A67964">
            <w:pPr>
              <w:pStyle w:val="code"/>
              <w:bidi w:val="0"/>
            </w:pPr>
            <w:r>
              <w:t>&lt;!DOCTYPE html&gt;</w:t>
            </w:r>
          </w:p>
          <w:p w14:paraId="6EF5966A" w14:textId="77777777" w:rsidR="00A67964" w:rsidRDefault="00A67964" w:rsidP="00A67964">
            <w:pPr>
              <w:pStyle w:val="code"/>
              <w:bidi w:val="0"/>
            </w:pPr>
            <w:r>
              <w:t>&lt;html lang="fa"&gt;</w:t>
            </w:r>
          </w:p>
          <w:p w14:paraId="5E98650E" w14:textId="77777777" w:rsidR="00A67964" w:rsidRDefault="00A67964" w:rsidP="00A67964">
            <w:pPr>
              <w:pStyle w:val="code"/>
              <w:bidi w:val="0"/>
            </w:pPr>
            <w:r>
              <w:t>&lt;head&gt;</w:t>
            </w:r>
          </w:p>
          <w:p w14:paraId="1769B05E" w14:textId="77777777" w:rsidR="00A67964" w:rsidRDefault="00A67964" w:rsidP="00A67964">
            <w:pPr>
              <w:pStyle w:val="code"/>
              <w:bidi w:val="0"/>
            </w:pPr>
            <w:r>
              <w:t xml:space="preserve">    &lt;meta charset="UTF-8"&gt;</w:t>
            </w:r>
          </w:p>
          <w:p w14:paraId="4C9FB74D" w14:textId="77777777" w:rsidR="00A67964" w:rsidRDefault="00A67964" w:rsidP="00A67964">
            <w:pPr>
              <w:pStyle w:val="code"/>
              <w:bidi w:val="0"/>
            </w:pPr>
            <w:r>
              <w:t xml:space="preserve">    &lt;meta name="viewport" content="width=device-width, initial-scale=1.0"&gt;</w:t>
            </w:r>
          </w:p>
          <w:p w14:paraId="2647E4CF" w14:textId="77777777" w:rsidR="00A67964" w:rsidRDefault="00A67964" w:rsidP="00A67964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آموزش</w:t>
            </w:r>
            <w:r>
              <w:t xml:space="preserve"> Float&lt;/title&gt;</w:t>
            </w:r>
          </w:p>
          <w:p w14:paraId="2F2198E4" w14:textId="77777777" w:rsidR="00A67964" w:rsidRDefault="00A67964" w:rsidP="00A67964">
            <w:pPr>
              <w:pStyle w:val="code"/>
              <w:bidi w:val="0"/>
            </w:pPr>
            <w:r>
              <w:t xml:space="preserve">    &lt;style&gt;</w:t>
            </w:r>
          </w:p>
          <w:p w14:paraId="36F32571" w14:textId="77777777" w:rsidR="00A67964" w:rsidRDefault="00A67964" w:rsidP="00A67964">
            <w:pPr>
              <w:pStyle w:val="code"/>
              <w:bidi w:val="0"/>
            </w:pPr>
            <w:r>
              <w:t xml:space="preserve">        .container {</w:t>
            </w:r>
          </w:p>
          <w:p w14:paraId="28F025E3" w14:textId="77777777" w:rsidR="00A67964" w:rsidRDefault="00A67964" w:rsidP="00A67964">
            <w:pPr>
              <w:pStyle w:val="code"/>
              <w:bidi w:val="0"/>
            </w:pPr>
            <w:r>
              <w:t xml:space="preserve">            width: 80%;</w:t>
            </w:r>
          </w:p>
          <w:p w14:paraId="1FEA3408" w14:textId="77777777" w:rsidR="00A67964" w:rsidRDefault="00A67964" w:rsidP="00A67964">
            <w:pPr>
              <w:pStyle w:val="code"/>
              <w:bidi w:val="0"/>
            </w:pPr>
            <w:r>
              <w:t xml:space="preserve">            margin: 0 auto;</w:t>
            </w:r>
          </w:p>
          <w:p w14:paraId="76DAE414" w14:textId="77777777" w:rsidR="00A67964" w:rsidRDefault="00A67964" w:rsidP="00A67964">
            <w:pPr>
              <w:pStyle w:val="code"/>
              <w:bidi w:val="0"/>
            </w:pPr>
            <w:r>
              <w:t xml:space="preserve">            border: 2px solid #333;</w:t>
            </w:r>
          </w:p>
          <w:p w14:paraId="466CD6EA" w14:textId="77777777" w:rsidR="00A67964" w:rsidRDefault="00A67964" w:rsidP="00A67964">
            <w:pPr>
              <w:pStyle w:val="code"/>
              <w:bidi w:val="0"/>
            </w:pPr>
            <w:r>
              <w:lastRenderedPageBreak/>
              <w:t xml:space="preserve">            padding: 20px;</w:t>
            </w:r>
          </w:p>
          <w:p w14:paraId="587DAE64" w14:textId="77777777" w:rsidR="00A67964" w:rsidRDefault="00A67964" w:rsidP="00A67964">
            <w:pPr>
              <w:pStyle w:val="code"/>
              <w:bidi w:val="0"/>
            </w:pPr>
            <w:r>
              <w:t xml:space="preserve">            background-color: #f9f9f9;</w:t>
            </w:r>
          </w:p>
          <w:p w14:paraId="689814EE" w14:textId="77777777" w:rsidR="00A67964" w:rsidRDefault="00A67964" w:rsidP="00A67964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D67F02A" w14:textId="77777777" w:rsidR="00A67964" w:rsidRDefault="00A67964" w:rsidP="00A67964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07753ED9" w14:textId="77777777" w:rsidR="00A67964" w:rsidRDefault="00A67964" w:rsidP="00A67964">
            <w:pPr>
              <w:pStyle w:val="code"/>
              <w:bidi w:val="0"/>
            </w:pPr>
            <w:r>
              <w:t xml:space="preserve">        .float-left {</w:t>
            </w:r>
          </w:p>
          <w:p w14:paraId="37F8B82A" w14:textId="77777777" w:rsidR="00A67964" w:rsidRDefault="00A67964" w:rsidP="00A67964">
            <w:pPr>
              <w:pStyle w:val="code"/>
              <w:bidi w:val="0"/>
            </w:pPr>
            <w:r>
              <w:t xml:space="preserve">            float: left;</w:t>
            </w:r>
          </w:p>
          <w:p w14:paraId="5BBDF8F9" w14:textId="77777777" w:rsidR="00A67964" w:rsidRDefault="00A67964" w:rsidP="00A67964">
            <w:pPr>
              <w:pStyle w:val="code"/>
              <w:bidi w:val="0"/>
            </w:pPr>
            <w:r>
              <w:t xml:space="preserve">            width: 150px;</w:t>
            </w:r>
          </w:p>
          <w:p w14:paraId="220560DE" w14:textId="77777777" w:rsidR="00A67964" w:rsidRDefault="00A67964" w:rsidP="00A67964">
            <w:pPr>
              <w:pStyle w:val="code"/>
              <w:bidi w:val="0"/>
            </w:pPr>
            <w:r>
              <w:t xml:space="preserve">            height: 150px;</w:t>
            </w:r>
          </w:p>
          <w:p w14:paraId="4361FA84" w14:textId="77777777" w:rsidR="00A67964" w:rsidRDefault="00A67964" w:rsidP="00A67964">
            <w:pPr>
              <w:pStyle w:val="code"/>
              <w:bidi w:val="0"/>
            </w:pPr>
            <w:r>
              <w:t xml:space="preserve">            background-color: #4CAF50;</w:t>
            </w:r>
          </w:p>
          <w:p w14:paraId="20D479F0" w14:textId="77777777" w:rsidR="00A67964" w:rsidRDefault="00A67964" w:rsidP="00A67964">
            <w:pPr>
              <w:pStyle w:val="code"/>
              <w:bidi w:val="0"/>
            </w:pPr>
            <w:r>
              <w:t xml:space="preserve">            margin: 0 15px 15px 0;</w:t>
            </w:r>
          </w:p>
          <w:p w14:paraId="1256B9D1" w14:textId="77777777" w:rsidR="00A67964" w:rsidRDefault="00A67964" w:rsidP="00A67964">
            <w:pPr>
              <w:pStyle w:val="code"/>
              <w:bidi w:val="0"/>
            </w:pPr>
            <w:r>
              <w:t xml:space="preserve">            padding: 10px;</w:t>
            </w:r>
          </w:p>
          <w:p w14:paraId="2423414C" w14:textId="77777777" w:rsidR="00A67964" w:rsidRDefault="00A67964" w:rsidP="00A67964">
            <w:pPr>
              <w:pStyle w:val="code"/>
              <w:bidi w:val="0"/>
            </w:pPr>
            <w:r>
              <w:t xml:space="preserve">            color: white;</w:t>
            </w:r>
          </w:p>
          <w:p w14:paraId="778CC730" w14:textId="77777777" w:rsidR="00A67964" w:rsidRDefault="00A67964" w:rsidP="00A67964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EC280AF" w14:textId="77777777" w:rsidR="00A67964" w:rsidRDefault="00A67964" w:rsidP="00A67964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6CFAA58" w14:textId="77777777" w:rsidR="00A67964" w:rsidRDefault="00A67964" w:rsidP="00A67964">
            <w:pPr>
              <w:pStyle w:val="code"/>
              <w:bidi w:val="0"/>
            </w:pPr>
            <w:r>
              <w:t xml:space="preserve">        .float-right {</w:t>
            </w:r>
          </w:p>
          <w:p w14:paraId="57C6B3AE" w14:textId="77777777" w:rsidR="00A67964" w:rsidRDefault="00A67964" w:rsidP="00A67964">
            <w:pPr>
              <w:pStyle w:val="code"/>
              <w:bidi w:val="0"/>
            </w:pPr>
            <w:r>
              <w:t xml:space="preserve">            float: right;</w:t>
            </w:r>
          </w:p>
          <w:p w14:paraId="7CE7FF83" w14:textId="77777777" w:rsidR="00A67964" w:rsidRDefault="00A67964" w:rsidP="00A67964">
            <w:pPr>
              <w:pStyle w:val="code"/>
              <w:bidi w:val="0"/>
            </w:pPr>
            <w:r>
              <w:t xml:space="preserve">            width: 150px;</w:t>
            </w:r>
          </w:p>
          <w:p w14:paraId="6B42349B" w14:textId="77777777" w:rsidR="00A67964" w:rsidRDefault="00A67964" w:rsidP="00A67964">
            <w:pPr>
              <w:pStyle w:val="code"/>
              <w:bidi w:val="0"/>
            </w:pPr>
            <w:r>
              <w:t xml:space="preserve">            height: 150px;</w:t>
            </w:r>
          </w:p>
          <w:p w14:paraId="65E90D6D" w14:textId="77777777" w:rsidR="00A67964" w:rsidRDefault="00A67964" w:rsidP="00A67964">
            <w:pPr>
              <w:pStyle w:val="code"/>
              <w:bidi w:val="0"/>
            </w:pPr>
            <w:r>
              <w:t xml:space="preserve">            background-color: #2196F3;</w:t>
            </w:r>
          </w:p>
          <w:p w14:paraId="38B4F6D3" w14:textId="77777777" w:rsidR="00A67964" w:rsidRDefault="00A67964" w:rsidP="00A67964">
            <w:pPr>
              <w:pStyle w:val="code"/>
              <w:bidi w:val="0"/>
            </w:pPr>
            <w:r>
              <w:t xml:space="preserve">            margin: 0 0 15px 15px;</w:t>
            </w:r>
          </w:p>
          <w:p w14:paraId="116DC988" w14:textId="77777777" w:rsidR="00A67964" w:rsidRDefault="00A67964" w:rsidP="00A67964">
            <w:pPr>
              <w:pStyle w:val="code"/>
              <w:bidi w:val="0"/>
            </w:pPr>
            <w:r>
              <w:t xml:space="preserve">            padding: 10px;</w:t>
            </w:r>
          </w:p>
          <w:p w14:paraId="3BD927D2" w14:textId="77777777" w:rsidR="00A67964" w:rsidRDefault="00A67964" w:rsidP="00A67964">
            <w:pPr>
              <w:pStyle w:val="code"/>
              <w:bidi w:val="0"/>
            </w:pPr>
            <w:r>
              <w:t xml:space="preserve">            color: white;</w:t>
            </w:r>
          </w:p>
          <w:p w14:paraId="14D96CB9" w14:textId="77777777" w:rsidR="00A67964" w:rsidRDefault="00A67964" w:rsidP="00A67964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42CA8FB" w14:textId="77777777" w:rsidR="00A67964" w:rsidRDefault="00A67964" w:rsidP="00A67964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705B92BA" w14:textId="77777777" w:rsidR="00A67964" w:rsidRDefault="00A67964" w:rsidP="00A67964">
            <w:pPr>
              <w:pStyle w:val="code"/>
              <w:bidi w:val="0"/>
            </w:pPr>
            <w:r>
              <w:t xml:space="preserve">        .content {</w:t>
            </w:r>
          </w:p>
          <w:p w14:paraId="0418D8FE" w14:textId="77777777" w:rsidR="00A67964" w:rsidRDefault="00A67964" w:rsidP="00A67964">
            <w:pPr>
              <w:pStyle w:val="code"/>
              <w:bidi w:val="0"/>
            </w:pPr>
            <w:r>
              <w:t xml:space="preserve">            text-align: justify;</w:t>
            </w:r>
          </w:p>
          <w:p w14:paraId="48493FA5" w14:textId="77777777" w:rsidR="00A67964" w:rsidRDefault="00A67964" w:rsidP="00A67964">
            <w:pPr>
              <w:pStyle w:val="code"/>
              <w:bidi w:val="0"/>
            </w:pPr>
            <w:r>
              <w:t xml:space="preserve">            line-height: 1.6;</w:t>
            </w:r>
          </w:p>
          <w:p w14:paraId="3D1B7FB3" w14:textId="77777777" w:rsidR="00A67964" w:rsidRDefault="00A67964" w:rsidP="00A67964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2FEB8F0" w14:textId="77777777" w:rsidR="00A67964" w:rsidRDefault="00A67964" w:rsidP="00A67964">
            <w:pPr>
              <w:pStyle w:val="code"/>
              <w:bidi w:val="0"/>
            </w:pPr>
            <w:r>
              <w:t xml:space="preserve">    &lt;/style&gt;</w:t>
            </w:r>
          </w:p>
          <w:p w14:paraId="6109B0E4" w14:textId="77777777" w:rsidR="00A67964" w:rsidRDefault="00A67964" w:rsidP="00A67964">
            <w:pPr>
              <w:pStyle w:val="code"/>
              <w:bidi w:val="0"/>
            </w:pPr>
            <w:r>
              <w:t>&lt;/head&gt;</w:t>
            </w:r>
          </w:p>
          <w:p w14:paraId="4BD415A3" w14:textId="77777777" w:rsidR="00A67964" w:rsidRDefault="00A67964" w:rsidP="00A67964">
            <w:pPr>
              <w:pStyle w:val="code"/>
              <w:bidi w:val="0"/>
            </w:pPr>
            <w:r>
              <w:t>&lt;body dir="rtl"&gt;</w:t>
            </w:r>
          </w:p>
          <w:p w14:paraId="224EDCE4" w14:textId="77777777" w:rsidR="00A67964" w:rsidRDefault="00A67964" w:rsidP="00A67964">
            <w:pPr>
              <w:pStyle w:val="code"/>
              <w:bidi w:val="0"/>
            </w:pPr>
            <w:r>
              <w:t xml:space="preserve">    &lt;div class="container"&gt;</w:t>
            </w:r>
          </w:p>
          <w:p w14:paraId="467CE607" w14:textId="77777777" w:rsidR="00A67964" w:rsidRDefault="00A67964" w:rsidP="00A67964">
            <w:pPr>
              <w:pStyle w:val="code"/>
              <w:bidi w:val="0"/>
              <w:rPr>
                <w:rtl/>
              </w:rPr>
            </w:pPr>
            <w:r>
              <w:t xml:space="preserve">        &lt;div class="float-left"&gt;</w:t>
            </w:r>
            <w:r>
              <w:rPr>
                <w:rFonts w:cs="IRANSansWeb(FaNum) Light"/>
                <w:rtl/>
              </w:rPr>
              <w:t>عنصر شناور چپ</w:t>
            </w:r>
            <w:r>
              <w:t>&lt;/div&gt;</w:t>
            </w:r>
          </w:p>
          <w:p w14:paraId="40917428" w14:textId="77777777" w:rsidR="00A67964" w:rsidRDefault="00A67964" w:rsidP="00A67964">
            <w:pPr>
              <w:pStyle w:val="code"/>
              <w:bidi w:val="0"/>
              <w:rPr>
                <w:rtl/>
              </w:rPr>
            </w:pPr>
            <w:r>
              <w:t xml:space="preserve">        &lt;div class="float-right"&gt;</w:t>
            </w:r>
            <w:r>
              <w:rPr>
                <w:rFonts w:cs="IRANSansWeb(FaNum) Light"/>
                <w:rtl/>
              </w:rPr>
              <w:t>عنصر شناور راست</w:t>
            </w:r>
            <w:r>
              <w:t>&lt;/div&gt;</w:t>
            </w:r>
          </w:p>
          <w:p w14:paraId="272205AA" w14:textId="77777777" w:rsidR="00A67964" w:rsidRDefault="00A67964" w:rsidP="00A67964">
            <w:pPr>
              <w:pStyle w:val="code"/>
              <w:bidi w:val="0"/>
            </w:pPr>
            <w:r>
              <w:t xml:space="preserve">        &lt;div class="content"&gt;</w:t>
            </w:r>
          </w:p>
          <w:p w14:paraId="5F400A25" w14:textId="77777777" w:rsidR="00A67964" w:rsidRDefault="00A67964" w:rsidP="00A67964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Fonts w:cs="IRANSansWeb(FaNum) Light"/>
                <w:rtl/>
              </w:rPr>
              <w:t>مثال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ژگ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float&lt;/h2&gt;</w:t>
            </w:r>
          </w:p>
          <w:p w14:paraId="36D220E8" w14:textId="77777777" w:rsidR="00A67964" w:rsidRDefault="00A67964" w:rsidP="00A67964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متن نمونه است که در اطراف عناصر شناور جر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 xml:space="preserve"> م</w:t>
            </w:r>
            <w:r>
              <w:rPr>
                <w:rFonts w:cs="IRANSansWeb(FaNum) Light" w:hint="cs"/>
                <w:rtl/>
              </w:rPr>
              <w:t>ی‌ی</w:t>
            </w:r>
            <w:r>
              <w:rPr>
                <w:rFonts w:cs="IRANSansWeb(FaNum) Light" w:hint="eastAsia"/>
                <w:rtl/>
              </w:rPr>
              <w:t>ابد</w:t>
            </w:r>
            <w:r>
              <w:rPr>
                <w:rFonts w:cs="IRANSansWeb(FaNum) Light"/>
                <w:rtl/>
              </w:rPr>
              <w:t>. عنصر سبز رنگ در سمت چپ و عنصر آب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رنگ در سمت راست شناور شده‌اند. متن به طور خودکار در اطراف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عناصر جر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 xml:space="preserve"> 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دا</w:t>
            </w:r>
            <w:r>
              <w:rPr>
                <w:rFonts w:cs="IRANSansWeb(FaNum) Light"/>
                <w:rtl/>
              </w:rPr>
              <w:t xml:space="preserve">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rPr>
                <w:rFonts w:cs="IRANSansWeb(FaNum) Light"/>
                <w:rtl/>
              </w:rPr>
              <w:t xml:space="preserve"> و فضا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خال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را پر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>.&lt;/p&gt;</w:t>
            </w:r>
          </w:p>
          <w:p w14:paraId="36453A99" w14:textId="77777777" w:rsidR="00A67964" w:rsidRDefault="00A67964" w:rsidP="00A67964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ژگ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float </w:t>
            </w:r>
            <w:r>
              <w:rPr>
                <w:rFonts w:cs="IRANSansWeb(FaNum) Light"/>
                <w:rtl/>
              </w:rPr>
              <w:t>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جاد</w:t>
            </w:r>
            <w:r>
              <w:rPr>
                <w:rFonts w:cs="IRANSansWeb(FaNum) Light"/>
                <w:rtl/>
              </w:rPr>
              <w:t xml:space="preserve"> طرح‌بند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ساده و قرار دادن عناصر در کنار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گر</w:t>
            </w:r>
            <w:r>
              <w:rPr>
                <w:rFonts w:cs="IRANSansWeb(FaNum) Light"/>
                <w:rtl/>
              </w:rPr>
              <w:t xml:space="preserve"> بس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ار</w:t>
            </w:r>
            <w:r>
              <w:rPr>
                <w:rFonts w:cs="IRANSansWeb(FaNum) Light"/>
                <w:rtl/>
              </w:rPr>
              <w:t xml:space="preserve"> مف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/>
                <w:rtl/>
              </w:rPr>
              <w:t xml:space="preserve"> است. با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حال،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طرح‌بند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ده‌تر،</w:t>
            </w:r>
            <w:r>
              <w:rPr>
                <w:rFonts w:cs="IRANSansWeb(FaNum) Light"/>
                <w:rtl/>
              </w:rPr>
              <w:t xml:space="preserve"> معمولاً از</w:t>
            </w:r>
            <w:r>
              <w:t xml:space="preserve"> Flexbox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</w:t>
            </w:r>
            <w:r>
              <w:t xml:space="preserve"> Grid </w:t>
            </w:r>
            <w:r>
              <w:rPr>
                <w:rFonts w:cs="IRANSansWeb(FaNum) Light"/>
                <w:rtl/>
              </w:rPr>
              <w:t>استفاده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شود</w:t>
            </w:r>
            <w:r>
              <w:t>.&lt;/p&gt;</w:t>
            </w:r>
          </w:p>
          <w:p w14:paraId="18E5E304" w14:textId="77777777" w:rsidR="00A67964" w:rsidRDefault="00A67964" w:rsidP="00A67964">
            <w:pPr>
              <w:pStyle w:val="code"/>
              <w:bidi w:val="0"/>
            </w:pPr>
            <w:r>
              <w:t xml:space="preserve">        &lt;/div&gt;</w:t>
            </w:r>
          </w:p>
          <w:p w14:paraId="4642C55A" w14:textId="77777777" w:rsidR="00A67964" w:rsidRDefault="00A67964" w:rsidP="00A67964">
            <w:pPr>
              <w:pStyle w:val="code"/>
              <w:bidi w:val="0"/>
            </w:pPr>
            <w:r>
              <w:t xml:space="preserve">    &lt;/div&gt;</w:t>
            </w:r>
          </w:p>
          <w:p w14:paraId="0A99F0AE" w14:textId="77777777" w:rsidR="00A67964" w:rsidRDefault="00A67964" w:rsidP="00A67964">
            <w:pPr>
              <w:pStyle w:val="code"/>
              <w:bidi w:val="0"/>
            </w:pPr>
            <w:r>
              <w:lastRenderedPageBreak/>
              <w:t>&lt;/body&gt;</w:t>
            </w:r>
          </w:p>
          <w:p w14:paraId="1E8F26C7" w14:textId="4EB2F4AA" w:rsidR="00A67964" w:rsidRDefault="00A67964" w:rsidP="00A67964">
            <w:pPr>
              <w:pStyle w:val="code"/>
              <w:bidi w:val="0"/>
            </w:pPr>
            <w:r>
              <w:t>&lt;/html&gt;</w:t>
            </w:r>
          </w:p>
        </w:tc>
      </w:tr>
    </w:tbl>
    <w:p w14:paraId="6317A6AC" w14:textId="7DD07ADD" w:rsidR="00A67964" w:rsidRDefault="00A67964" w:rsidP="00A67964">
      <w:hyperlink r:id="rId372" w:history="1">
        <w:r w:rsidRPr="00A67964">
          <w:rPr>
            <w:rStyle w:val="Hyperlink"/>
          </w:rPr>
          <w:t>float</w:t>
        </w:r>
      </w:hyperlink>
    </w:p>
    <w:p w14:paraId="0E21659F" w14:textId="77777777" w:rsidR="00A67964" w:rsidRPr="00A67964" w:rsidRDefault="00A67964" w:rsidP="00A67964"/>
    <w:p w14:paraId="10A1B5E6" w14:textId="77777777" w:rsidR="00F40B17" w:rsidRDefault="00F40B17" w:rsidP="00AC7093">
      <w:pPr>
        <w:pStyle w:val="bold"/>
      </w:pPr>
      <w:r>
        <w:t>Clear</w:t>
      </w:r>
    </w:p>
    <w:p w14:paraId="60B75057" w14:textId="77777777" w:rsidR="003C245A" w:rsidRDefault="003C245A" w:rsidP="003C245A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clear</w:t>
      </w:r>
      <w:r>
        <w:rPr>
          <w:rtl/>
        </w:rPr>
        <w:t>` کنترل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در کنار عناصر شناور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در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آنها.</w:t>
      </w:r>
    </w:p>
    <w:p w14:paraId="42C4BC1C" w14:textId="1C596442" w:rsidR="003C245A" w:rsidRDefault="003C245A" w:rsidP="003C245A">
      <w:pPr>
        <w:rPr>
          <w:rtl/>
        </w:rPr>
      </w:pPr>
      <w:r>
        <w:rPr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ممکن:</w:t>
      </w:r>
    </w:p>
    <w:p w14:paraId="10715A43" w14:textId="77777777" w:rsidR="003C245A" w:rsidRDefault="003C245A" w:rsidP="003C245A">
      <w:pPr>
        <w:rPr>
          <w:rtl/>
        </w:rPr>
      </w:pPr>
      <w:r>
        <w:rPr>
          <w:rtl/>
        </w:rPr>
        <w:t>- `</w:t>
      </w:r>
      <w:r>
        <w:t>none</w:t>
      </w:r>
      <w:r>
        <w:rPr>
          <w:rtl/>
        </w:rPr>
        <w:t>` (پ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): عنصر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در کنار عناصر شناور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</w:p>
    <w:p w14:paraId="67A078E1" w14:textId="77777777" w:rsidR="003C245A" w:rsidRDefault="003C245A" w:rsidP="003C245A">
      <w:pPr>
        <w:rPr>
          <w:rtl/>
        </w:rPr>
      </w:pPr>
      <w:r>
        <w:rPr>
          <w:rtl/>
        </w:rPr>
        <w:t>- `</w:t>
      </w:r>
      <w:r>
        <w:t>left</w:t>
      </w:r>
      <w:r>
        <w:rPr>
          <w:rtl/>
        </w:rPr>
        <w:t>`: عنصر در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عناصر شناور چپ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</w:p>
    <w:p w14:paraId="124A46F4" w14:textId="77777777" w:rsidR="003C245A" w:rsidRDefault="003C245A" w:rsidP="003C245A">
      <w:pPr>
        <w:rPr>
          <w:rtl/>
        </w:rPr>
      </w:pPr>
      <w:r>
        <w:rPr>
          <w:rtl/>
        </w:rPr>
        <w:t>- `</w:t>
      </w:r>
      <w:r>
        <w:t>right</w:t>
      </w:r>
      <w:r>
        <w:rPr>
          <w:rtl/>
        </w:rPr>
        <w:t>`: عنصر در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عناصر شناور راست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</w:p>
    <w:p w14:paraId="4690B1BE" w14:textId="77777777" w:rsidR="003C245A" w:rsidRDefault="003C245A" w:rsidP="003C245A">
      <w:pPr>
        <w:rPr>
          <w:rtl/>
        </w:rPr>
      </w:pPr>
      <w:r>
        <w:rPr>
          <w:rtl/>
        </w:rPr>
        <w:t>- `</w:t>
      </w:r>
      <w:r>
        <w:t>both</w:t>
      </w:r>
      <w:r>
        <w:rPr>
          <w:rtl/>
        </w:rPr>
        <w:t>`: عنصر در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تمام عناصر شناور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</w:p>
    <w:p w14:paraId="28DEE75E" w14:textId="6357CC63" w:rsidR="003C245A" w:rsidRDefault="003C245A" w:rsidP="003C245A">
      <w:r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245A" w14:paraId="75EA5304" w14:textId="77777777" w:rsidTr="003C245A">
        <w:tc>
          <w:tcPr>
            <w:tcW w:w="9350" w:type="dxa"/>
          </w:tcPr>
          <w:p w14:paraId="324A4A53" w14:textId="77777777" w:rsidR="003C245A" w:rsidRDefault="003C245A" w:rsidP="003C245A">
            <w:pPr>
              <w:pStyle w:val="code"/>
              <w:bidi w:val="0"/>
            </w:pPr>
            <w:r>
              <w:t>&lt;!DOCTYPE html&gt;</w:t>
            </w:r>
          </w:p>
          <w:p w14:paraId="671221BA" w14:textId="77777777" w:rsidR="003C245A" w:rsidRDefault="003C245A" w:rsidP="003C245A">
            <w:pPr>
              <w:pStyle w:val="code"/>
              <w:bidi w:val="0"/>
            </w:pPr>
            <w:r>
              <w:t>&lt;html lang="fa"&gt;</w:t>
            </w:r>
          </w:p>
          <w:p w14:paraId="3DA4C10D" w14:textId="77777777" w:rsidR="003C245A" w:rsidRDefault="003C245A" w:rsidP="003C245A">
            <w:pPr>
              <w:pStyle w:val="code"/>
              <w:bidi w:val="0"/>
            </w:pPr>
            <w:r>
              <w:t>&lt;head&gt;</w:t>
            </w:r>
          </w:p>
          <w:p w14:paraId="748ED973" w14:textId="77777777" w:rsidR="003C245A" w:rsidRDefault="003C245A" w:rsidP="003C245A">
            <w:pPr>
              <w:pStyle w:val="code"/>
              <w:bidi w:val="0"/>
            </w:pPr>
            <w:r>
              <w:t xml:space="preserve">    &lt;meta charset="UTF-8"&gt;</w:t>
            </w:r>
          </w:p>
          <w:p w14:paraId="273906CB" w14:textId="77777777" w:rsidR="003C245A" w:rsidRDefault="003C245A" w:rsidP="003C245A">
            <w:pPr>
              <w:pStyle w:val="code"/>
              <w:bidi w:val="0"/>
            </w:pPr>
            <w:r>
              <w:t xml:space="preserve">    &lt;meta name="viewport" content="width=device-width, initial-scale=1.0"&gt;</w:t>
            </w:r>
          </w:p>
          <w:p w14:paraId="51C65085" w14:textId="77777777" w:rsidR="003C245A" w:rsidRDefault="003C245A" w:rsidP="003C245A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آموزش</w:t>
            </w:r>
            <w:r>
              <w:t xml:space="preserve"> Clear&lt;/title&gt;</w:t>
            </w:r>
          </w:p>
          <w:p w14:paraId="400BCFB0" w14:textId="77777777" w:rsidR="003C245A" w:rsidRDefault="003C245A" w:rsidP="003C245A">
            <w:pPr>
              <w:pStyle w:val="code"/>
              <w:bidi w:val="0"/>
            </w:pPr>
            <w:r>
              <w:t xml:space="preserve">    &lt;style&gt;</w:t>
            </w:r>
          </w:p>
          <w:p w14:paraId="202B76D2" w14:textId="77777777" w:rsidR="003C245A" w:rsidRDefault="003C245A" w:rsidP="003C245A">
            <w:pPr>
              <w:pStyle w:val="code"/>
              <w:bidi w:val="0"/>
            </w:pPr>
            <w:r>
              <w:t xml:space="preserve">        .container {</w:t>
            </w:r>
          </w:p>
          <w:p w14:paraId="3E7A0EA3" w14:textId="77777777" w:rsidR="003C245A" w:rsidRDefault="003C245A" w:rsidP="003C245A">
            <w:pPr>
              <w:pStyle w:val="code"/>
              <w:bidi w:val="0"/>
            </w:pPr>
            <w:r>
              <w:t xml:space="preserve">            width: 80%;</w:t>
            </w:r>
          </w:p>
          <w:p w14:paraId="6B904D77" w14:textId="77777777" w:rsidR="003C245A" w:rsidRDefault="003C245A" w:rsidP="003C245A">
            <w:pPr>
              <w:pStyle w:val="code"/>
              <w:bidi w:val="0"/>
            </w:pPr>
            <w:r>
              <w:t xml:space="preserve">            margin: 0 auto;</w:t>
            </w:r>
          </w:p>
          <w:p w14:paraId="19F8CEA9" w14:textId="77777777" w:rsidR="003C245A" w:rsidRDefault="003C245A" w:rsidP="003C245A">
            <w:pPr>
              <w:pStyle w:val="code"/>
              <w:bidi w:val="0"/>
            </w:pPr>
            <w:r>
              <w:t xml:space="preserve">            border: 2px solid #333;</w:t>
            </w:r>
          </w:p>
          <w:p w14:paraId="791CE9C1" w14:textId="77777777" w:rsidR="003C245A" w:rsidRDefault="003C245A" w:rsidP="003C245A">
            <w:pPr>
              <w:pStyle w:val="code"/>
              <w:bidi w:val="0"/>
            </w:pPr>
            <w:r>
              <w:t xml:space="preserve">            padding: 20px;</w:t>
            </w:r>
          </w:p>
          <w:p w14:paraId="65409270" w14:textId="77777777" w:rsidR="003C245A" w:rsidRDefault="003C245A" w:rsidP="003C245A">
            <w:pPr>
              <w:pStyle w:val="code"/>
              <w:bidi w:val="0"/>
            </w:pPr>
            <w:r>
              <w:t xml:space="preserve">            background-color: #f9f9f9;</w:t>
            </w:r>
          </w:p>
          <w:p w14:paraId="793EC04E" w14:textId="77777777" w:rsidR="003C245A" w:rsidRDefault="003C245A" w:rsidP="003C245A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7646692" w14:textId="77777777" w:rsidR="003C245A" w:rsidRDefault="003C245A" w:rsidP="003C245A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1BFE127" w14:textId="77777777" w:rsidR="003C245A" w:rsidRDefault="003C245A" w:rsidP="003C245A">
            <w:pPr>
              <w:pStyle w:val="code"/>
              <w:bidi w:val="0"/>
            </w:pPr>
            <w:r>
              <w:t xml:space="preserve">        .float-box {</w:t>
            </w:r>
          </w:p>
          <w:p w14:paraId="192D8796" w14:textId="77777777" w:rsidR="003C245A" w:rsidRDefault="003C245A" w:rsidP="003C245A">
            <w:pPr>
              <w:pStyle w:val="code"/>
              <w:bidi w:val="0"/>
            </w:pPr>
            <w:r>
              <w:t xml:space="preserve">            float: left;</w:t>
            </w:r>
          </w:p>
          <w:p w14:paraId="02B746FC" w14:textId="77777777" w:rsidR="003C245A" w:rsidRDefault="003C245A" w:rsidP="003C245A">
            <w:pPr>
              <w:pStyle w:val="code"/>
              <w:bidi w:val="0"/>
            </w:pPr>
            <w:r>
              <w:t xml:space="preserve">            width: 100px;</w:t>
            </w:r>
          </w:p>
          <w:p w14:paraId="4C2ADB95" w14:textId="77777777" w:rsidR="003C245A" w:rsidRDefault="003C245A" w:rsidP="003C245A">
            <w:pPr>
              <w:pStyle w:val="code"/>
              <w:bidi w:val="0"/>
            </w:pPr>
            <w:r>
              <w:t xml:space="preserve">            height: 100px;</w:t>
            </w:r>
          </w:p>
          <w:p w14:paraId="2336B927" w14:textId="77777777" w:rsidR="003C245A" w:rsidRDefault="003C245A" w:rsidP="003C245A">
            <w:pPr>
              <w:pStyle w:val="code"/>
              <w:bidi w:val="0"/>
            </w:pPr>
            <w:r>
              <w:t xml:space="preserve">            background-color: #FF9800;</w:t>
            </w:r>
          </w:p>
          <w:p w14:paraId="0569C55E" w14:textId="77777777" w:rsidR="003C245A" w:rsidRDefault="003C245A" w:rsidP="003C245A">
            <w:pPr>
              <w:pStyle w:val="code"/>
              <w:bidi w:val="0"/>
            </w:pPr>
            <w:r>
              <w:t xml:space="preserve">            margin: 0 15px 15px 0;</w:t>
            </w:r>
          </w:p>
          <w:p w14:paraId="45C56377" w14:textId="77777777" w:rsidR="003C245A" w:rsidRDefault="003C245A" w:rsidP="003C245A">
            <w:pPr>
              <w:pStyle w:val="code"/>
              <w:bidi w:val="0"/>
            </w:pPr>
            <w:r>
              <w:t xml:space="preserve">            padding: 10px;</w:t>
            </w:r>
          </w:p>
          <w:p w14:paraId="4085AE89" w14:textId="77777777" w:rsidR="003C245A" w:rsidRDefault="003C245A" w:rsidP="003C245A">
            <w:pPr>
              <w:pStyle w:val="code"/>
              <w:bidi w:val="0"/>
            </w:pPr>
            <w:r>
              <w:t xml:space="preserve">            color: white;</w:t>
            </w:r>
          </w:p>
          <w:p w14:paraId="6385A398" w14:textId="77777777" w:rsidR="003C245A" w:rsidRDefault="003C245A" w:rsidP="003C245A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}</w:t>
            </w:r>
          </w:p>
          <w:p w14:paraId="18E1F8A7" w14:textId="77777777" w:rsidR="003C245A" w:rsidRDefault="003C245A" w:rsidP="003C245A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00CF0DE" w14:textId="77777777" w:rsidR="003C245A" w:rsidRDefault="003C245A" w:rsidP="003C245A">
            <w:pPr>
              <w:pStyle w:val="code"/>
              <w:bidi w:val="0"/>
            </w:pPr>
            <w:r>
              <w:t xml:space="preserve">        .normal-paragraph {</w:t>
            </w:r>
          </w:p>
          <w:p w14:paraId="7B813216" w14:textId="77777777" w:rsidR="003C245A" w:rsidRDefault="003C245A" w:rsidP="003C245A">
            <w:pPr>
              <w:pStyle w:val="code"/>
              <w:bidi w:val="0"/>
            </w:pPr>
            <w:r>
              <w:t xml:space="preserve">            background-color: #E0E0E0;</w:t>
            </w:r>
          </w:p>
          <w:p w14:paraId="266B7419" w14:textId="77777777" w:rsidR="003C245A" w:rsidRDefault="003C245A" w:rsidP="003C245A">
            <w:pPr>
              <w:pStyle w:val="code"/>
              <w:bidi w:val="0"/>
            </w:pPr>
            <w:r>
              <w:t xml:space="preserve">            padding: 10px;</w:t>
            </w:r>
          </w:p>
          <w:p w14:paraId="0351B189" w14:textId="77777777" w:rsidR="003C245A" w:rsidRDefault="003C245A" w:rsidP="003C245A">
            <w:pPr>
              <w:pStyle w:val="code"/>
              <w:bidi w:val="0"/>
            </w:pPr>
            <w:r>
              <w:t xml:space="preserve">            margin-bottom: 10px;</w:t>
            </w:r>
          </w:p>
          <w:p w14:paraId="70148F10" w14:textId="77777777" w:rsidR="003C245A" w:rsidRDefault="003C245A" w:rsidP="003C245A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5FC13ECA" w14:textId="77777777" w:rsidR="003C245A" w:rsidRDefault="003C245A" w:rsidP="003C245A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1392C465" w14:textId="77777777" w:rsidR="003C245A" w:rsidRDefault="003C245A" w:rsidP="003C245A">
            <w:pPr>
              <w:pStyle w:val="code"/>
              <w:bidi w:val="0"/>
            </w:pPr>
            <w:r>
              <w:t xml:space="preserve">        .cleared-paragraph {</w:t>
            </w:r>
          </w:p>
          <w:p w14:paraId="00851795" w14:textId="77777777" w:rsidR="003C245A" w:rsidRDefault="003C245A" w:rsidP="003C245A">
            <w:pPr>
              <w:pStyle w:val="code"/>
              <w:bidi w:val="0"/>
            </w:pPr>
            <w:r>
              <w:t xml:space="preserve">            background-color: #E0E0E0;</w:t>
            </w:r>
          </w:p>
          <w:p w14:paraId="0CE66E26" w14:textId="77777777" w:rsidR="003C245A" w:rsidRDefault="003C245A" w:rsidP="003C245A">
            <w:pPr>
              <w:pStyle w:val="code"/>
              <w:bidi w:val="0"/>
            </w:pPr>
            <w:r>
              <w:t xml:space="preserve">            padding: 10px;</w:t>
            </w:r>
          </w:p>
          <w:p w14:paraId="7F1C5210" w14:textId="77777777" w:rsidR="003C245A" w:rsidRDefault="003C245A" w:rsidP="003C245A">
            <w:pPr>
              <w:pStyle w:val="code"/>
              <w:bidi w:val="0"/>
              <w:rPr>
                <w:rtl/>
              </w:rPr>
            </w:pPr>
            <w:r>
              <w:t xml:space="preserve">            clear: both; /* 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پاراگراف در 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 xml:space="preserve"> عنصر شناور قرار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رد</w:t>
            </w:r>
            <w:r>
              <w:t xml:space="preserve"> */</w:t>
            </w:r>
          </w:p>
          <w:p w14:paraId="7C85263C" w14:textId="77777777" w:rsidR="003C245A" w:rsidRDefault="003C245A" w:rsidP="003C245A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B18BC1E" w14:textId="77777777" w:rsidR="003C245A" w:rsidRDefault="003C245A" w:rsidP="003C245A">
            <w:pPr>
              <w:pStyle w:val="code"/>
              <w:bidi w:val="0"/>
            </w:pPr>
            <w:r>
              <w:t xml:space="preserve">    &lt;/style&gt;</w:t>
            </w:r>
          </w:p>
          <w:p w14:paraId="1EF5892B" w14:textId="77777777" w:rsidR="003C245A" w:rsidRDefault="003C245A" w:rsidP="003C245A">
            <w:pPr>
              <w:pStyle w:val="code"/>
              <w:bidi w:val="0"/>
            </w:pPr>
            <w:r>
              <w:t>&lt;/head&gt;</w:t>
            </w:r>
          </w:p>
          <w:p w14:paraId="4C9BE7EC" w14:textId="77777777" w:rsidR="003C245A" w:rsidRDefault="003C245A" w:rsidP="003C245A">
            <w:pPr>
              <w:pStyle w:val="code"/>
              <w:bidi w:val="0"/>
            </w:pPr>
            <w:r>
              <w:t>&lt;body dir="rtl"&gt;</w:t>
            </w:r>
          </w:p>
          <w:p w14:paraId="141D3682" w14:textId="77777777" w:rsidR="003C245A" w:rsidRDefault="003C245A" w:rsidP="003C245A">
            <w:pPr>
              <w:pStyle w:val="code"/>
              <w:bidi w:val="0"/>
            </w:pPr>
            <w:r>
              <w:t xml:space="preserve">    &lt;div class="container"&gt;</w:t>
            </w:r>
          </w:p>
          <w:p w14:paraId="3FC0D0AD" w14:textId="77777777" w:rsidR="003C245A" w:rsidRDefault="003C245A" w:rsidP="003C245A">
            <w:pPr>
              <w:pStyle w:val="code"/>
              <w:bidi w:val="0"/>
              <w:rPr>
                <w:rtl/>
              </w:rPr>
            </w:pPr>
            <w:r>
              <w:t xml:space="preserve">        &lt;div class="float-box"&gt;</w:t>
            </w:r>
            <w:r>
              <w:rPr>
                <w:rFonts w:cs="IRANSansWeb(FaNum) Light"/>
                <w:rtl/>
              </w:rPr>
              <w:t>عنصر شناور</w:t>
            </w:r>
            <w:r>
              <w:t>&lt;/div&gt;</w:t>
            </w:r>
          </w:p>
          <w:p w14:paraId="63124035" w14:textId="77777777" w:rsidR="003C245A" w:rsidRDefault="003C245A" w:rsidP="003C245A">
            <w:pPr>
              <w:pStyle w:val="code"/>
              <w:bidi w:val="0"/>
              <w:rPr>
                <w:rtl/>
              </w:rPr>
            </w:pPr>
            <w:r>
              <w:t xml:space="preserve">        &lt;p class="normal-paragraph"&gt;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پاراگراف در کنار عنصر شناور قرار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رد</w:t>
            </w:r>
            <w:r>
              <w:rPr>
                <w:rFonts w:cs="IRANSansWeb(FaNum) Light"/>
                <w:rtl/>
              </w:rPr>
              <w:t xml:space="preserve"> و متن در اطراف آن جر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 xml:space="preserve"> م</w:t>
            </w:r>
            <w:r>
              <w:rPr>
                <w:rFonts w:cs="IRANSansWeb(FaNum) Light" w:hint="cs"/>
                <w:rtl/>
              </w:rPr>
              <w:t>ی‌ی</w:t>
            </w:r>
            <w:r>
              <w:rPr>
                <w:rFonts w:cs="IRANSansWeb(FaNum) Light" w:hint="eastAsia"/>
                <w:rtl/>
              </w:rPr>
              <w:t>ابد</w:t>
            </w:r>
            <w:r>
              <w:t>.&lt;/p&gt;</w:t>
            </w:r>
          </w:p>
          <w:p w14:paraId="4E361668" w14:textId="77777777" w:rsidR="003C245A" w:rsidRDefault="003C245A" w:rsidP="003C245A">
            <w:pPr>
              <w:pStyle w:val="code"/>
              <w:bidi w:val="0"/>
              <w:rPr>
                <w:rtl/>
              </w:rPr>
            </w:pPr>
            <w:r>
              <w:t xml:space="preserve">        &lt;p class="cleared-paragraph"&gt;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پاراگراف با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ژگ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clear:both </w:t>
            </w:r>
            <w:r>
              <w:rPr>
                <w:rFonts w:cs="IRANSansWeb(FaNum) Light"/>
                <w:rtl/>
              </w:rPr>
              <w:t>در 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 xml:space="preserve"> عنصر شناور قرار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رد</w:t>
            </w:r>
            <w:r>
              <w:rPr>
                <w:rFonts w:cs="IRANSansWeb(FaNum) Light"/>
                <w:rtl/>
              </w:rPr>
              <w:t xml:space="preserve"> و از ادامه جر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 xml:space="preserve"> متن جلوگ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>.&lt;/p&gt;</w:t>
            </w:r>
          </w:p>
          <w:p w14:paraId="0C0675DE" w14:textId="77777777" w:rsidR="003C245A" w:rsidRDefault="003C245A" w:rsidP="003C245A">
            <w:pPr>
              <w:pStyle w:val="code"/>
              <w:bidi w:val="0"/>
            </w:pPr>
            <w:r>
              <w:t xml:space="preserve">    &lt;/div&gt;</w:t>
            </w:r>
          </w:p>
          <w:p w14:paraId="6EE47035" w14:textId="77777777" w:rsidR="003C245A" w:rsidRDefault="003C245A" w:rsidP="003C245A">
            <w:pPr>
              <w:pStyle w:val="code"/>
              <w:bidi w:val="0"/>
            </w:pPr>
            <w:r>
              <w:t>&lt;/body&gt;</w:t>
            </w:r>
          </w:p>
          <w:p w14:paraId="3EC064DD" w14:textId="4CB181B0" w:rsidR="003C245A" w:rsidRDefault="003C245A" w:rsidP="003C245A">
            <w:pPr>
              <w:pStyle w:val="code"/>
              <w:bidi w:val="0"/>
            </w:pPr>
            <w:r>
              <w:t>&lt;/html&gt;</w:t>
            </w:r>
          </w:p>
        </w:tc>
      </w:tr>
    </w:tbl>
    <w:p w14:paraId="15A8708C" w14:textId="0E2DE500" w:rsidR="003C245A" w:rsidRDefault="003C245A" w:rsidP="003C245A">
      <w:hyperlink r:id="rId373" w:history="1">
        <w:r w:rsidRPr="003C245A">
          <w:rPr>
            <w:rStyle w:val="Hyperlink"/>
          </w:rPr>
          <w:t>clear</w:t>
        </w:r>
      </w:hyperlink>
    </w:p>
    <w:p w14:paraId="31AF9F40" w14:textId="4B9F98B2" w:rsidR="003C245A" w:rsidRDefault="003C245A" w:rsidP="003C245A">
      <w:pPr>
        <w:rPr>
          <w:rtl/>
        </w:rPr>
      </w:pPr>
      <w:r w:rsidRPr="003C245A">
        <w:t>Clearfix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245A" w14:paraId="79FBA56F" w14:textId="77777777" w:rsidTr="003C245A">
        <w:tc>
          <w:tcPr>
            <w:tcW w:w="9350" w:type="dxa"/>
          </w:tcPr>
          <w:p w14:paraId="1F8D8B1F" w14:textId="77777777" w:rsidR="003C245A" w:rsidRDefault="003C245A" w:rsidP="003C245A">
            <w:pPr>
              <w:pStyle w:val="code"/>
              <w:bidi w:val="0"/>
            </w:pPr>
            <w:r>
              <w:t>&lt;!DOCTYPE html&gt;</w:t>
            </w:r>
          </w:p>
          <w:p w14:paraId="141EDD23" w14:textId="77777777" w:rsidR="003C245A" w:rsidRDefault="003C245A" w:rsidP="003C245A">
            <w:pPr>
              <w:pStyle w:val="code"/>
              <w:bidi w:val="0"/>
            </w:pPr>
            <w:r>
              <w:t>&lt;html lang="fa" dir="rtl"&gt;</w:t>
            </w:r>
          </w:p>
          <w:p w14:paraId="7F163604" w14:textId="77777777" w:rsidR="003C245A" w:rsidRDefault="003C245A" w:rsidP="003C245A">
            <w:pPr>
              <w:pStyle w:val="code"/>
              <w:bidi w:val="0"/>
            </w:pPr>
            <w:r>
              <w:t>&lt;head&gt;</w:t>
            </w:r>
          </w:p>
          <w:p w14:paraId="12234166" w14:textId="77777777" w:rsidR="003C245A" w:rsidRDefault="003C245A" w:rsidP="003C245A">
            <w:pPr>
              <w:pStyle w:val="code"/>
              <w:bidi w:val="0"/>
            </w:pPr>
            <w:r>
              <w:t xml:space="preserve">    &lt;meta charset="UTF-8"&gt;</w:t>
            </w:r>
          </w:p>
          <w:p w14:paraId="6D90A8F7" w14:textId="77777777" w:rsidR="003C245A" w:rsidRDefault="003C245A" w:rsidP="003C245A">
            <w:pPr>
              <w:pStyle w:val="code"/>
              <w:bidi w:val="0"/>
            </w:pPr>
            <w:r>
              <w:t xml:space="preserve">    &lt;style&gt;</w:t>
            </w:r>
          </w:p>
          <w:p w14:paraId="61AEED6F" w14:textId="77777777" w:rsidR="003C245A" w:rsidRDefault="003C245A" w:rsidP="003C245A">
            <w:pPr>
              <w:pStyle w:val="code"/>
              <w:bidi w:val="0"/>
            </w:pPr>
            <w:r>
              <w:t xml:space="preserve">        .parent {</w:t>
            </w:r>
          </w:p>
          <w:p w14:paraId="0ED7B623" w14:textId="77777777" w:rsidR="003C245A" w:rsidRDefault="003C245A" w:rsidP="003C245A">
            <w:pPr>
              <w:pStyle w:val="code"/>
              <w:bidi w:val="0"/>
            </w:pPr>
            <w:r>
              <w:t xml:space="preserve">            border: 2px solid red;</w:t>
            </w:r>
          </w:p>
          <w:p w14:paraId="04730508" w14:textId="77777777" w:rsidR="003C245A" w:rsidRDefault="003C245A" w:rsidP="003C245A">
            <w:pPr>
              <w:pStyle w:val="code"/>
              <w:bidi w:val="0"/>
            </w:pPr>
            <w:r>
              <w:t xml:space="preserve">            background: #f0f0f0;</w:t>
            </w:r>
          </w:p>
          <w:p w14:paraId="4B94ACBE" w14:textId="77777777" w:rsidR="003C245A" w:rsidRDefault="003C245A" w:rsidP="003C245A">
            <w:pPr>
              <w:pStyle w:val="code"/>
              <w:bidi w:val="0"/>
            </w:pPr>
            <w:r>
              <w:t xml:space="preserve">            margin: 10px;</w:t>
            </w:r>
          </w:p>
          <w:p w14:paraId="21B3CEA4" w14:textId="77777777" w:rsidR="003C245A" w:rsidRDefault="003C245A" w:rsidP="003C245A">
            <w:pPr>
              <w:pStyle w:val="code"/>
              <w:bidi w:val="0"/>
            </w:pPr>
            <w:r>
              <w:t xml:space="preserve">            padding: 10px;</w:t>
            </w:r>
          </w:p>
          <w:p w14:paraId="0A0B2659" w14:textId="77777777" w:rsidR="003C245A" w:rsidRDefault="003C245A" w:rsidP="003C245A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8CAE3B8" w14:textId="77777777" w:rsidR="003C245A" w:rsidRDefault="003C245A" w:rsidP="003C245A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A8EFD4F" w14:textId="77777777" w:rsidR="003C245A" w:rsidRDefault="003C245A" w:rsidP="003C245A">
            <w:pPr>
              <w:pStyle w:val="code"/>
              <w:bidi w:val="0"/>
            </w:pPr>
            <w:r>
              <w:t xml:space="preserve">        .child {</w:t>
            </w:r>
          </w:p>
          <w:p w14:paraId="6A989604" w14:textId="77777777" w:rsidR="003C245A" w:rsidRDefault="003C245A" w:rsidP="003C245A">
            <w:pPr>
              <w:pStyle w:val="code"/>
              <w:bidi w:val="0"/>
            </w:pPr>
            <w:r>
              <w:t xml:space="preserve">            float: right;</w:t>
            </w:r>
          </w:p>
          <w:p w14:paraId="7ABFFAE1" w14:textId="77777777" w:rsidR="003C245A" w:rsidRDefault="003C245A" w:rsidP="003C245A">
            <w:pPr>
              <w:pStyle w:val="code"/>
              <w:bidi w:val="0"/>
            </w:pPr>
            <w:r>
              <w:t xml:space="preserve">            width: 100px;</w:t>
            </w:r>
          </w:p>
          <w:p w14:paraId="32088B5E" w14:textId="77777777" w:rsidR="003C245A" w:rsidRDefault="003C245A" w:rsidP="003C245A">
            <w:pPr>
              <w:pStyle w:val="code"/>
              <w:bidi w:val="0"/>
            </w:pPr>
            <w:r>
              <w:t xml:space="preserve">            height: 100px;</w:t>
            </w:r>
          </w:p>
          <w:p w14:paraId="0CD751EB" w14:textId="77777777" w:rsidR="003C245A" w:rsidRDefault="003C245A" w:rsidP="003C245A">
            <w:pPr>
              <w:pStyle w:val="code"/>
              <w:bidi w:val="0"/>
            </w:pPr>
            <w:r>
              <w:t xml:space="preserve">            background: blue;</w:t>
            </w:r>
          </w:p>
          <w:p w14:paraId="3B6E63C3" w14:textId="77777777" w:rsidR="003C245A" w:rsidRDefault="003C245A" w:rsidP="003C245A">
            <w:pPr>
              <w:pStyle w:val="code"/>
              <w:bidi w:val="0"/>
            </w:pPr>
            <w:r>
              <w:lastRenderedPageBreak/>
              <w:t xml:space="preserve">            margin: 10px;</w:t>
            </w:r>
          </w:p>
          <w:p w14:paraId="14F5FCF2" w14:textId="77777777" w:rsidR="003C245A" w:rsidRDefault="003C245A" w:rsidP="003C245A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BF57FDE" w14:textId="77777777" w:rsidR="003C245A" w:rsidRDefault="003C245A" w:rsidP="003C245A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54374B14" w14:textId="77777777" w:rsidR="003C245A" w:rsidRDefault="003C245A" w:rsidP="003C245A">
            <w:pPr>
              <w:pStyle w:val="code"/>
              <w:bidi w:val="0"/>
              <w:rPr>
                <w:rtl/>
              </w:rPr>
            </w:pPr>
            <w:r>
              <w:t xml:space="preserve">        /* Clearfix </w:t>
            </w:r>
            <w:r>
              <w:rPr>
                <w:rFonts w:cs="IRANSansWeb(FaNum) Light"/>
                <w:rtl/>
              </w:rPr>
              <w:t>ساده</w:t>
            </w:r>
            <w:r>
              <w:t xml:space="preserve"> */</w:t>
            </w:r>
          </w:p>
          <w:p w14:paraId="68481987" w14:textId="77777777" w:rsidR="003C245A" w:rsidRDefault="003C245A" w:rsidP="003C245A">
            <w:pPr>
              <w:pStyle w:val="code"/>
              <w:bidi w:val="0"/>
            </w:pPr>
            <w:r>
              <w:t xml:space="preserve">        .clearfix::after {</w:t>
            </w:r>
          </w:p>
          <w:p w14:paraId="31083306" w14:textId="77777777" w:rsidR="003C245A" w:rsidRDefault="003C245A" w:rsidP="003C245A">
            <w:pPr>
              <w:pStyle w:val="code"/>
              <w:bidi w:val="0"/>
            </w:pPr>
            <w:r>
              <w:t xml:space="preserve">            content: "";</w:t>
            </w:r>
          </w:p>
          <w:p w14:paraId="229A44FF" w14:textId="77777777" w:rsidR="003C245A" w:rsidRDefault="003C245A" w:rsidP="003C245A">
            <w:pPr>
              <w:pStyle w:val="code"/>
              <w:bidi w:val="0"/>
            </w:pPr>
            <w:r>
              <w:t xml:space="preserve">            display: table;</w:t>
            </w:r>
          </w:p>
          <w:p w14:paraId="1355BFFC" w14:textId="77777777" w:rsidR="003C245A" w:rsidRDefault="003C245A" w:rsidP="003C245A">
            <w:pPr>
              <w:pStyle w:val="code"/>
              <w:bidi w:val="0"/>
            </w:pPr>
            <w:r>
              <w:t xml:space="preserve">            clear: both;</w:t>
            </w:r>
          </w:p>
          <w:p w14:paraId="5BB2D5C0" w14:textId="77777777" w:rsidR="003C245A" w:rsidRDefault="003C245A" w:rsidP="003C245A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6BF1138" w14:textId="77777777" w:rsidR="003C245A" w:rsidRDefault="003C245A" w:rsidP="003C245A">
            <w:pPr>
              <w:pStyle w:val="code"/>
              <w:bidi w:val="0"/>
            </w:pPr>
            <w:r>
              <w:t xml:space="preserve">    &lt;/style&gt;</w:t>
            </w:r>
          </w:p>
          <w:p w14:paraId="1B0495D2" w14:textId="77777777" w:rsidR="003C245A" w:rsidRDefault="003C245A" w:rsidP="003C245A">
            <w:pPr>
              <w:pStyle w:val="code"/>
              <w:bidi w:val="0"/>
            </w:pPr>
            <w:r>
              <w:t>&lt;/head&gt;</w:t>
            </w:r>
          </w:p>
          <w:p w14:paraId="19F4522A" w14:textId="77777777" w:rsidR="003C245A" w:rsidRDefault="003C245A" w:rsidP="003C245A">
            <w:pPr>
              <w:pStyle w:val="code"/>
              <w:bidi w:val="0"/>
            </w:pPr>
            <w:r>
              <w:t>&lt;body&gt;</w:t>
            </w:r>
          </w:p>
          <w:p w14:paraId="4D00C390" w14:textId="77777777" w:rsidR="003C245A" w:rsidRDefault="003C245A" w:rsidP="003C245A">
            <w:pPr>
              <w:pStyle w:val="code"/>
              <w:bidi w:val="0"/>
              <w:rPr>
                <w:rtl/>
              </w:rPr>
            </w:pPr>
          </w:p>
          <w:p w14:paraId="315B4EE5" w14:textId="77777777" w:rsidR="003C245A" w:rsidRDefault="003C245A" w:rsidP="003C245A">
            <w:pPr>
              <w:pStyle w:val="code"/>
              <w:bidi w:val="0"/>
              <w:rPr>
                <w:rtl/>
              </w:rPr>
            </w:pPr>
            <w:r>
              <w:t xml:space="preserve">    &lt;h3&gt;</w:t>
            </w:r>
            <w:r>
              <w:rPr>
                <w:rFonts w:cs="IRANSansWeb(FaNum) Light"/>
                <w:rtl/>
              </w:rPr>
              <w:t>بدون</w:t>
            </w:r>
            <w:r>
              <w:t xml:space="preserve"> Clearfix (</w:t>
            </w:r>
            <w:r>
              <w:rPr>
                <w:rFonts w:cs="IRANSansWeb(FaNum) Light"/>
                <w:rtl/>
              </w:rPr>
              <w:t>مشکل</w:t>
            </w:r>
            <w:r>
              <w:t>)&lt;/h3&gt;</w:t>
            </w:r>
          </w:p>
          <w:p w14:paraId="16EE6A08" w14:textId="77777777" w:rsidR="003C245A" w:rsidRDefault="003C245A" w:rsidP="003C245A">
            <w:pPr>
              <w:pStyle w:val="code"/>
              <w:bidi w:val="0"/>
            </w:pPr>
            <w:r>
              <w:t xml:space="preserve">    &lt;div class="parent"&gt;</w:t>
            </w:r>
          </w:p>
          <w:p w14:paraId="53666948" w14:textId="77777777" w:rsidR="003C245A" w:rsidRDefault="003C245A" w:rsidP="003C245A">
            <w:pPr>
              <w:pStyle w:val="code"/>
              <w:bidi w:val="0"/>
            </w:pPr>
            <w:r>
              <w:t xml:space="preserve">        &lt;div class="child"&gt;&lt;/div&gt;</w:t>
            </w:r>
          </w:p>
          <w:p w14:paraId="1AE1C7B9" w14:textId="77777777" w:rsidR="003C245A" w:rsidRDefault="003C245A" w:rsidP="003C245A">
            <w:pPr>
              <w:pStyle w:val="code"/>
              <w:bidi w:val="0"/>
            </w:pPr>
            <w:r>
              <w:t xml:space="preserve">        &lt;div class="child"&gt;&lt;/div&gt;</w:t>
            </w:r>
          </w:p>
          <w:p w14:paraId="62B7D281" w14:textId="77777777" w:rsidR="003C245A" w:rsidRDefault="003C245A" w:rsidP="003C245A">
            <w:pPr>
              <w:pStyle w:val="code"/>
              <w:bidi w:val="0"/>
            </w:pPr>
            <w:r>
              <w:t xml:space="preserve">    &lt;/div&gt;</w:t>
            </w:r>
          </w:p>
          <w:p w14:paraId="411397F3" w14:textId="77777777" w:rsidR="003C245A" w:rsidRDefault="003C245A" w:rsidP="003C245A">
            <w:pPr>
              <w:pStyle w:val="code"/>
              <w:bidi w:val="0"/>
              <w:rPr>
                <w:rtl/>
              </w:rPr>
            </w:pPr>
          </w:p>
          <w:p w14:paraId="27B90D23" w14:textId="77777777" w:rsidR="003C245A" w:rsidRDefault="003C245A" w:rsidP="003C245A">
            <w:pPr>
              <w:pStyle w:val="code"/>
              <w:bidi w:val="0"/>
              <w:rPr>
                <w:rtl/>
              </w:rPr>
            </w:pPr>
            <w:r>
              <w:t xml:space="preserve">    &lt;h3&gt;</w:t>
            </w:r>
            <w:r>
              <w:rPr>
                <w:rFonts w:cs="IRANSansWeb(FaNum) Light"/>
                <w:rtl/>
              </w:rPr>
              <w:t>با</w:t>
            </w:r>
            <w:r>
              <w:t xml:space="preserve"> Clearfix (</w:t>
            </w:r>
            <w:r>
              <w:rPr>
                <w:rFonts w:cs="IRANSansWeb(FaNum) Light"/>
                <w:rtl/>
              </w:rPr>
              <w:t>حل شده</w:t>
            </w:r>
            <w:r>
              <w:t>)&lt;/h3&gt;</w:t>
            </w:r>
          </w:p>
          <w:p w14:paraId="0139B29D" w14:textId="77777777" w:rsidR="003C245A" w:rsidRDefault="003C245A" w:rsidP="003C245A">
            <w:pPr>
              <w:pStyle w:val="code"/>
              <w:bidi w:val="0"/>
            </w:pPr>
            <w:r>
              <w:t xml:space="preserve">    &lt;div class="parent clearfix"&gt;</w:t>
            </w:r>
          </w:p>
          <w:p w14:paraId="1D85DBAC" w14:textId="77777777" w:rsidR="003C245A" w:rsidRDefault="003C245A" w:rsidP="003C245A">
            <w:pPr>
              <w:pStyle w:val="code"/>
              <w:bidi w:val="0"/>
            </w:pPr>
            <w:r>
              <w:t xml:space="preserve">        &lt;div class="child"&gt;&lt;/div&gt;</w:t>
            </w:r>
          </w:p>
          <w:p w14:paraId="33491686" w14:textId="77777777" w:rsidR="003C245A" w:rsidRDefault="003C245A" w:rsidP="003C245A">
            <w:pPr>
              <w:pStyle w:val="code"/>
              <w:bidi w:val="0"/>
            </w:pPr>
            <w:r>
              <w:t xml:space="preserve">        &lt;div class="child"&gt;&lt;/div&gt;</w:t>
            </w:r>
          </w:p>
          <w:p w14:paraId="15F1EB23" w14:textId="77777777" w:rsidR="003C245A" w:rsidRDefault="003C245A" w:rsidP="003C245A">
            <w:pPr>
              <w:pStyle w:val="code"/>
              <w:bidi w:val="0"/>
            </w:pPr>
            <w:r>
              <w:t xml:space="preserve">    &lt;/div&gt;</w:t>
            </w:r>
          </w:p>
          <w:p w14:paraId="7CD64E61" w14:textId="77777777" w:rsidR="003C245A" w:rsidRDefault="003C245A" w:rsidP="003C245A">
            <w:pPr>
              <w:pStyle w:val="code"/>
              <w:bidi w:val="0"/>
              <w:rPr>
                <w:rtl/>
              </w:rPr>
            </w:pPr>
          </w:p>
          <w:p w14:paraId="4489CB53" w14:textId="77777777" w:rsidR="003C245A" w:rsidRDefault="003C245A" w:rsidP="003C245A">
            <w:pPr>
              <w:pStyle w:val="code"/>
              <w:bidi w:val="0"/>
            </w:pPr>
            <w:r>
              <w:t>&lt;/body&gt;</w:t>
            </w:r>
          </w:p>
          <w:p w14:paraId="19840D37" w14:textId="7549F68E" w:rsidR="003C245A" w:rsidRDefault="003C245A" w:rsidP="003C245A">
            <w:pPr>
              <w:pStyle w:val="code"/>
              <w:bidi w:val="0"/>
            </w:pPr>
            <w:r>
              <w:t>&lt;/html&gt;</w:t>
            </w:r>
          </w:p>
        </w:tc>
      </w:tr>
    </w:tbl>
    <w:p w14:paraId="73EE7520" w14:textId="332F567B" w:rsidR="003C245A" w:rsidRDefault="003C245A" w:rsidP="003C245A">
      <w:hyperlink r:id="rId374" w:history="1">
        <w:r w:rsidRPr="003C245A">
          <w:rPr>
            <w:rStyle w:val="Hyperlink"/>
          </w:rPr>
          <w:t>clearfix</w:t>
        </w:r>
      </w:hyperlink>
    </w:p>
    <w:p w14:paraId="776A293D" w14:textId="77777777" w:rsidR="00F40B17" w:rsidRDefault="00F40B17" w:rsidP="00AC7093">
      <w:pPr>
        <w:pStyle w:val="Heading2"/>
      </w:pPr>
      <w:bookmarkStart w:id="175" w:name="_Toc211464603"/>
      <w:r>
        <w:t>Shape-outside</w:t>
      </w:r>
      <w:bookmarkEnd w:id="175"/>
    </w:p>
    <w:p w14:paraId="5DBF91F9" w14:textId="67B4110B" w:rsidR="00590B03" w:rsidRDefault="00590B03" w:rsidP="00590B03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shape-outside</w:t>
      </w:r>
      <w:r>
        <w:rPr>
          <w:rtl/>
        </w:rPr>
        <w:t xml:space="preserve"> شکل هندس</w:t>
      </w:r>
      <w:r>
        <w:rPr>
          <w:rFonts w:hint="cs"/>
          <w:rtl/>
        </w:rPr>
        <w:t>ی</w:t>
      </w:r>
      <w:r>
        <w:rPr>
          <w:rtl/>
        </w:rPr>
        <w:t xml:space="preserve"> را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متن در اطراف آن جر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</w:t>
      </w:r>
      <w:r>
        <w:rPr>
          <w:rFonts w:hint="cs"/>
          <w:rtl/>
        </w:rPr>
        <w:t>ی‌ی</w:t>
      </w:r>
      <w:r>
        <w:rPr>
          <w:rFonts w:hint="eastAsia"/>
          <w:rtl/>
        </w:rPr>
        <w:t>ابد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فقط رو</w:t>
      </w:r>
      <w:r>
        <w:rPr>
          <w:rFonts w:hint="cs"/>
          <w:rtl/>
        </w:rPr>
        <w:t>ی</w:t>
      </w:r>
      <w:r>
        <w:rPr>
          <w:rtl/>
        </w:rPr>
        <w:t xml:space="preserve"> عناصر شناور (</w:t>
      </w:r>
      <w:r>
        <w:t>float</w:t>
      </w:r>
      <w:r>
        <w:rPr>
          <w:rtl/>
        </w:rPr>
        <w:t>)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B2520B1" w14:textId="56768AD1" w:rsidR="00590B03" w:rsidRDefault="00590B03" w:rsidP="00590B03">
      <w:pPr>
        <w:rPr>
          <w:rtl/>
        </w:rPr>
      </w:pPr>
      <w:r>
        <w:rPr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ممکن:</w:t>
      </w:r>
    </w:p>
    <w:p w14:paraId="4A63EB4F" w14:textId="77777777" w:rsidR="00590B03" w:rsidRDefault="00590B03" w:rsidP="00590B03">
      <w:pPr>
        <w:rPr>
          <w:rtl/>
        </w:rPr>
      </w:pPr>
      <w:r>
        <w:rPr>
          <w:rtl/>
        </w:rPr>
        <w:t>- `</w:t>
      </w:r>
      <w:r>
        <w:t>none</w:t>
      </w:r>
      <w:r>
        <w:rPr>
          <w:rtl/>
        </w:rPr>
        <w:t>` (پ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): شکل مستط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معمول</w:t>
      </w:r>
      <w:r>
        <w:rPr>
          <w:rFonts w:hint="cs"/>
          <w:rtl/>
        </w:rPr>
        <w:t>ی</w:t>
      </w:r>
    </w:p>
    <w:p w14:paraId="76471AB3" w14:textId="22D87657" w:rsidR="00590B03" w:rsidRDefault="00590B03" w:rsidP="00590B03">
      <w:pPr>
        <w:rPr>
          <w:rtl/>
        </w:rPr>
      </w:pPr>
      <w:r>
        <w:rPr>
          <w:rtl/>
        </w:rPr>
        <w:t xml:space="preserve">- </w:t>
      </w:r>
      <w:r>
        <w:t>circle()</w:t>
      </w:r>
      <w:r>
        <w:rPr>
          <w:rtl/>
        </w:rPr>
        <w:t>: شکل دا</w:t>
      </w:r>
      <w:r>
        <w:rPr>
          <w:rFonts w:hint="cs"/>
          <w:rtl/>
        </w:rPr>
        <w:t>ی</w:t>
      </w:r>
      <w:r>
        <w:rPr>
          <w:rFonts w:hint="eastAsia"/>
          <w:rtl/>
        </w:rPr>
        <w:t>ره‌ا</w:t>
      </w:r>
      <w:r>
        <w:rPr>
          <w:rFonts w:hint="cs"/>
          <w:rtl/>
        </w:rPr>
        <w:t>ی</w:t>
      </w:r>
    </w:p>
    <w:p w14:paraId="20D83F8A" w14:textId="3961A8E2" w:rsidR="00590B03" w:rsidRDefault="00590B03" w:rsidP="00590B03">
      <w:pPr>
        <w:rPr>
          <w:rtl/>
        </w:rPr>
      </w:pPr>
      <w:r>
        <w:rPr>
          <w:rtl/>
        </w:rPr>
        <w:t xml:space="preserve">- </w:t>
      </w:r>
      <w:r>
        <w:t>ellipse()</w:t>
      </w:r>
      <w:r>
        <w:rPr>
          <w:rtl/>
        </w:rPr>
        <w:t>: شکل ب</w:t>
      </w:r>
      <w:r>
        <w:rPr>
          <w:rFonts w:hint="cs"/>
          <w:rtl/>
        </w:rPr>
        <w:t>ی</w:t>
      </w:r>
      <w:r>
        <w:rPr>
          <w:rFonts w:hint="eastAsia"/>
          <w:rtl/>
        </w:rPr>
        <w:t>ض</w:t>
      </w:r>
      <w:r>
        <w:rPr>
          <w:rFonts w:hint="cs"/>
          <w:rtl/>
        </w:rPr>
        <w:t>ی</w:t>
      </w:r>
    </w:p>
    <w:p w14:paraId="230A4403" w14:textId="52290253" w:rsidR="00590B03" w:rsidRDefault="00590B03" w:rsidP="00590B03">
      <w:pPr>
        <w:rPr>
          <w:rtl/>
        </w:rPr>
      </w:pPr>
      <w:r>
        <w:rPr>
          <w:rtl/>
        </w:rPr>
        <w:t xml:space="preserve">- </w:t>
      </w:r>
      <w:r>
        <w:t>polygon()</w:t>
      </w:r>
      <w:r>
        <w:rPr>
          <w:rtl/>
        </w:rPr>
        <w:t>: شکل چندضلع</w:t>
      </w:r>
      <w:r>
        <w:rPr>
          <w:rFonts w:hint="cs"/>
          <w:rtl/>
        </w:rPr>
        <w:t>ی</w:t>
      </w:r>
    </w:p>
    <w:p w14:paraId="5BDFE760" w14:textId="21B1AEB9" w:rsidR="00590B03" w:rsidRDefault="00590B03" w:rsidP="00590B03">
      <w:pPr>
        <w:rPr>
          <w:rtl/>
        </w:rPr>
      </w:pPr>
      <w:r>
        <w:rPr>
          <w:rtl/>
        </w:rPr>
        <w:lastRenderedPageBreak/>
        <w:t xml:space="preserve">- </w:t>
      </w:r>
      <w:r>
        <w:t>url()</w:t>
      </w:r>
      <w:r>
        <w:rPr>
          <w:rtl/>
        </w:rPr>
        <w:t>: شکل بر اساس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 آلفا کانال</w:t>
      </w:r>
    </w:p>
    <w:p w14:paraId="4D2BF106" w14:textId="78973FF3" w:rsidR="00590B03" w:rsidRDefault="00590B03" w:rsidP="00590B03">
      <w:r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0B03" w14:paraId="381AAF37" w14:textId="77777777" w:rsidTr="00590B03">
        <w:tc>
          <w:tcPr>
            <w:tcW w:w="9350" w:type="dxa"/>
          </w:tcPr>
          <w:p w14:paraId="1F6D80AD" w14:textId="77777777" w:rsidR="00590B03" w:rsidRDefault="00590B03" w:rsidP="00075169">
            <w:pPr>
              <w:pStyle w:val="code"/>
              <w:bidi w:val="0"/>
            </w:pPr>
            <w:r>
              <w:t>&lt;!DOCTYPE html&gt;</w:t>
            </w:r>
          </w:p>
          <w:p w14:paraId="46EE1D7A" w14:textId="77777777" w:rsidR="00590B03" w:rsidRDefault="00590B03" w:rsidP="00075169">
            <w:pPr>
              <w:pStyle w:val="code"/>
              <w:bidi w:val="0"/>
            </w:pPr>
            <w:r>
              <w:t>&lt;html lang="fa"&gt;</w:t>
            </w:r>
          </w:p>
          <w:p w14:paraId="37EDA6BD" w14:textId="77777777" w:rsidR="00590B03" w:rsidRDefault="00590B03" w:rsidP="00075169">
            <w:pPr>
              <w:pStyle w:val="code"/>
              <w:bidi w:val="0"/>
            </w:pPr>
            <w:r>
              <w:t>&lt;head&gt;</w:t>
            </w:r>
          </w:p>
          <w:p w14:paraId="33227D33" w14:textId="77777777" w:rsidR="00590B03" w:rsidRDefault="00590B03" w:rsidP="00075169">
            <w:pPr>
              <w:pStyle w:val="code"/>
              <w:bidi w:val="0"/>
            </w:pPr>
            <w:r>
              <w:t xml:space="preserve">    &lt;meta charset="UTF-8"&gt;</w:t>
            </w:r>
          </w:p>
          <w:p w14:paraId="4D29CD84" w14:textId="77777777" w:rsidR="00590B03" w:rsidRDefault="00590B03" w:rsidP="00075169">
            <w:pPr>
              <w:pStyle w:val="code"/>
              <w:bidi w:val="0"/>
            </w:pPr>
            <w:r>
              <w:t xml:space="preserve">    &lt;meta name="viewport" content="width=device-width, initial-scale=1.0"&gt;</w:t>
            </w:r>
          </w:p>
          <w:p w14:paraId="57BE1F70" w14:textId="77777777" w:rsidR="00590B03" w:rsidRDefault="00590B03" w:rsidP="00075169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آموزش</w:t>
            </w:r>
            <w:r>
              <w:t xml:space="preserve"> Shape-outside&lt;/title&gt;</w:t>
            </w:r>
          </w:p>
          <w:p w14:paraId="33C8E767" w14:textId="77777777" w:rsidR="00590B03" w:rsidRDefault="00590B03" w:rsidP="00075169">
            <w:pPr>
              <w:pStyle w:val="code"/>
              <w:bidi w:val="0"/>
            </w:pPr>
            <w:r>
              <w:t xml:space="preserve">    &lt;style&gt;</w:t>
            </w:r>
          </w:p>
          <w:p w14:paraId="3D621A7B" w14:textId="77777777" w:rsidR="00590B03" w:rsidRDefault="00590B03" w:rsidP="00075169">
            <w:pPr>
              <w:pStyle w:val="code"/>
              <w:bidi w:val="0"/>
            </w:pPr>
            <w:r>
              <w:t xml:space="preserve">        .container {</w:t>
            </w:r>
          </w:p>
          <w:p w14:paraId="779EC622" w14:textId="77777777" w:rsidR="00590B03" w:rsidRDefault="00590B03" w:rsidP="00075169">
            <w:pPr>
              <w:pStyle w:val="code"/>
              <w:bidi w:val="0"/>
            </w:pPr>
            <w:r>
              <w:t xml:space="preserve">            width: 80%;</w:t>
            </w:r>
          </w:p>
          <w:p w14:paraId="2124044F" w14:textId="77777777" w:rsidR="00590B03" w:rsidRDefault="00590B03" w:rsidP="00075169">
            <w:pPr>
              <w:pStyle w:val="code"/>
              <w:bidi w:val="0"/>
            </w:pPr>
            <w:r>
              <w:t xml:space="preserve">            margin: 0 auto;</w:t>
            </w:r>
          </w:p>
          <w:p w14:paraId="7DC60B36" w14:textId="77777777" w:rsidR="00590B03" w:rsidRDefault="00590B03" w:rsidP="00075169">
            <w:pPr>
              <w:pStyle w:val="code"/>
              <w:bidi w:val="0"/>
            </w:pPr>
            <w:r>
              <w:t xml:space="preserve">            border: 2px solid #333;</w:t>
            </w:r>
          </w:p>
          <w:p w14:paraId="31A8FF85" w14:textId="77777777" w:rsidR="00590B03" w:rsidRDefault="00590B03" w:rsidP="00075169">
            <w:pPr>
              <w:pStyle w:val="code"/>
              <w:bidi w:val="0"/>
            </w:pPr>
            <w:r>
              <w:t xml:space="preserve">            padding: 20px;</w:t>
            </w:r>
          </w:p>
          <w:p w14:paraId="3B5F502F" w14:textId="77777777" w:rsidR="00590B03" w:rsidRDefault="00590B03" w:rsidP="00075169">
            <w:pPr>
              <w:pStyle w:val="code"/>
              <w:bidi w:val="0"/>
            </w:pPr>
            <w:r>
              <w:t xml:space="preserve">            background-color: #f9f9f9;</w:t>
            </w:r>
          </w:p>
          <w:p w14:paraId="5293DDC2" w14:textId="77777777" w:rsidR="00590B03" w:rsidRDefault="00590B03" w:rsidP="00075169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DAF4EA5" w14:textId="77777777" w:rsidR="00590B03" w:rsidRDefault="00590B03" w:rsidP="00075169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1968CA63" w14:textId="77777777" w:rsidR="00590B03" w:rsidRDefault="00590B03" w:rsidP="00075169">
            <w:pPr>
              <w:pStyle w:val="code"/>
              <w:bidi w:val="0"/>
            </w:pPr>
            <w:r>
              <w:t xml:space="preserve">        .circle {</w:t>
            </w:r>
          </w:p>
          <w:p w14:paraId="64290584" w14:textId="77777777" w:rsidR="00590B03" w:rsidRDefault="00590B03" w:rsidP="00075169">
            <w:pPr>
              <w:pStyle w:val="code"/>
              <w:bidi w:val="0"/>
            </w:pPr>
            <w:r>
              <w:t xml:space="preserve">            width: 200px;</w:t>
            </w:r>
          </w:p>
          <w:p w14:paraId="14C572B8" w14:textId="77777777" w:rsidR="00590B03" w:rsidRDefault="00590B03" w:rsidP="00075169">
            <w:pPr>
              <w:pStyle w:val="code"/>
              <w:bidi w:val="0"/>
            </w:pPr>
            <w:r>
              <w:t xml:space="preserve">            height: 200px;</w:t>
            </w:r>
          </w:p>
          <w:p w14:paraId="75CEC78B" w14:textId="77777777" w:rsidR="00590B03" w:rsidRDefault="00590B03" w:rsidP="00075169">
            <w:pPr>
              <w:pStyle w:val="code"/>
              <w:bidi w:val="0"/>
            </w:pPr>
            <w:r>
              <w:t xml:space="preserve">            float: left;</w:t>
            </w:r>
          </w:p>
          <w:p w14:paraId="18CA235F" w14:textId="77777777" w:rsidR="00590B03" w:rsidRDefault="00590B03" w:rsidP="00075169">
            <w:pPr>
              <w:pStyle w:val="code"/>
              <w:bidi w:val="0"/>
            </w:pPr>
            <w:r>
              <w:t xml:space="preserve">            shape-outside: circle(50%);</w:t>
            </w:r>
          </w:p>
          <w:p w14:paraId="1DBBC15D" w14:textId="77777777" w:rsidR="00590B03" w:rsidRDefault="00590B03" w:rsidP="00075169">
            <w:pPr>
              <w:pStyle w:val="code"/>
              <w:bidi w:val="0"/>
            </w:pPr>
            <w:r>
              <w:t xml:space="preserve">            clip-path: circle(50%);</w:t>
            </w:r>
          </w:p>
          <w:p w14:paraId="46F5DC0F" w14:textId="77777777" w:rsidR="00590B03" w:rsidRDefault="00590B03" w:rsidP="00075169">
            <w:pPr>
              <w:pStyle w:val="code"/>
              <w:bidi w:val="0"/>
            </w:pPr>
            <w:r>
              <w:t xml:space="preserve">            background-color: #9C27B0;</w:t>
            </w:r>
          </w:p>
          <w:p w14:paraId="61080C08" w14:textId="77777777" w:rsidR="00590B03" w:rsidRDefault="00590B03" w:rsidP="00075169">
            <w:pPr>
              <w:pStyle w:val="code"/>
              <w:bidi w:val="0"/>
            </w:pPr>
            <w:r>
              <w:t xml:space="preserve">            margin: 0 20px 20px 0;</w:t>
            </w:r>
          </w:p>
          <w:p w14:paraId="0CC26DEB" w14:textId="77777777" w:rsidR="00590B03" w:rsidRDefault="00590B03" w:rsidP="00075169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9FF9023" w14:textId="77777777" w:rsidR="00590B03" w:rsidRDefault="00590B03" w:rsidP="00075169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7C49584B" w14:textId="77777777" w:rsidR="00590B03" w:rsidRDefault="00590B03" w:rsidP="00075169">
            <w:pPr>
              <w:pStyle w:val="code"/>
              <w:bidi w:val="0"/>
            </w:pPr>
            <w:r>
              <w:t xml:space="preserve">        .triangle {</w:t>
            </w:r>
          </w:p>
          <w:p w14:paraId="24CD1D53" w14:textId="77777777" w:rsidR="00590B03" w:rsidRDefault="00590B03" w:rsidP="00075169">
            <w:pPr>
              <w:pStyle w:val="code"/>
              <w:bidi w:val="0"/>
            </w:pPr>
            <w:r>
              <w:t xml:space="preserve">            width: 200px;</w:t>
            </w:r>
          </w:p>
          <w:p w14:paraId="6BEAB82A" w14:textId="77777777" w:rsidR="00590B03" w:rsidRDefault="00590B03" w:rsidP="00075169">
            <w:pPr>
              <w:pStyle w:val="code"/>
              <w:bidi w:val="0"/>
            </w:pPr>
            <w:r>
              <w:t xml:space="preserve">            height: 200px;</w:t>
            </w:r>
          </w:p>
          <w:p w14:paraId="26A81A3F" w14:textId="77777777" w:rsidR="00590B03" w:rsidRDefault="00590B03" w:rsidP="00075169">
            <w:pPr>
              <w:pStyle w:val="code"/>
              <w:bidi w:val="0"/>
            </w:pPr>
            <w:r>
              <w:t xml:space="preserve">            float: right;</w:t>
            </w:r>
          </w:p>
          <w:p w14:paraId="1A03A773" w14:textId="77777777" w:rsidR="00590B03" w:rsidRDefault="00590B03" w:rsidP="00075169">
            <w:pPr>
              <w:pStyle w:val="code"/>
              <w:bidi w:val="0"/>
            </w:pPr>
            <w:r>
              <w:t xml:space="preserve">            shape-outside: polygon(0 0, 100% 100%, 0 100%);</w:t>
            </w:r>
          </w:p>
          <w:p w14:paraId="193BA1F9" w14:textId="77777777" w:rsidR="00590B03" w:rsidRDefault="00590B03" w:rsidP="00075169">
            <w:pPr>
              <w:pStyle w:val="code"/>
              <w:bidi w:val="0"/>
            </w:pPr>
            <w:r>
              <w:t xml:space="preserve">            clip-path: polygon(0 0, 100% 100%, 0 100%);</w:t>
            </w:r>
          </w:p>
          <w:p w14:paraId="1FC193F8" w14:textId="77777777" w:rsidR="00590B03" w:rsidRDefault="00590B03" w:rsidP="00075169">
            <w:pPr>
              <w:pStyle w:val="code"/>
              <w:bidi w:val="0"/>
            </w:pPr>
            <w:r>
              <w:t xml:space="preserve">            background-color: #F44336;</w:t>
            </w:r>
          </w:p>
          <w:p w14:paraId="605641A5" w14:textId="77777777" w:rsidR="00590B03" w:rsidRDefault="00590B03" w:rsidP="00075169">
            <w:pPr>
              <w:pStyle w:val="code"/>
              <w:bidi w:val="0"/>
            </w:pPr>
            <w:r>
              <w:t xml:space="preserve">            margin: 0 0 20px 20px;</w:t>
            </w:r>
          </w:p>
          <w:p w14:paraId="68214BC1" w14:textId="77777777" w:rsidR="00590B03" w:rsidRDefault="00590B03" w:rsidP="00075169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0640BC5" w14:textId="77777777" w:rsidR="00590B03" w:rsidRDefault="00590B03" w:rsidP="00075169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79246A8A" w14:textId="77777777" w:rsidR="00590B03" w:rsidRDefault="00590B03" w:rsidP="00075169">
            <w:pPr>
              <w:pStyle w:val="code"/>
              <w:bidi w:val="0"/>
            </w:pPr>
            <w:r>
              <w:t xml:space="preserve">        .content {</w:t>
            </w:r>
          </w:p>
          <w:p w14:paraId="05183882" w14:textId="77777777" w:rsidR="00590B03" w:rsidRDefault="00590B03" w:rsidP="00075169">
            <w:pPr>
              <w:pStyle w:val="code"/>
              <w:bidi w:val="0"/>
            </w:pPr>
            <w:r>
              <w:t xml:space="preserve">            text-align: justify;</w:t>
            </w:r>
          </w:p>
          <w:p w14:paraId="0D3C76D2" w14:textId="77777777" w:rsidR="00590B03" w:rsidRDefault="00590B03" w:rsidP="00075169">
            <w:pPr>
              <w:pStyle w:val="code"/>
              <w:bidi w:val="0"/>
            </w:pPr>
            <w:r>
              <w:t xml:space="preserve">            line-height: 1.6;</w:t>
            </w:r>
          </w:p>
          <w:p w14:paraId="63A7147A" w14:textId="77777777" w:rsidR="00590B03" w:rsidRDefault="00590B03" w:rsidP="00075169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BC98362" w14:textId="77777777" w:rsidR="00590B03" w:rsidRDefault="00590B03" w:rsidP="00075169">
            <w:pPr>
              <w:pStyle w:val="code"/>
              <w:bidi w:val="0"/>
            </w:pPr>
            <w:r>
              <w:t xml:space="preserve">    &lt;/style&gt;</w:t>
            </w:r>
          </w:p>
          <w:p w14:paraId="1CC21222" w14:textId="77777777" w:rsidR="00590B03" w:rsidRDefault="00590B03" w:rsidP="00075169">
            <w:pPr>
              <w:pStyle w:val="code"/>
              <w:bidi w:val="0"/>
            </w:pPr>
            <w:r>
              <w:t>&lt;/head&gt;</w:t>
            </w:r>
          </w:p>
          <w:p w14:paraId="5C3E596C" w14:textId="77777777" w:rsidR="00590B03" w:rsidRDefault="00590B03" w:rsidP="00075169">
            <w:pPr>
              <w:pStyle w:val="code"/>
              <w:bidi w:val="0"/>
            </w:pPr>
            <w:r>
              <w:t>&lt;body dir="rtl"&gt;</w:t>
            </w:r>
          </w:p>
          <w:p w14:paraId="5EF9717A" w14:textId="77777777" w:rsidR="00590B03" w:rsidRDefault="00590B03" w:rsidP="00075169">
            <w:pPr>
              <w:pStyle w:val="code"/>
              <w:bidi w:val="0"/>
            </w:pPr>
            <w:r>
              <w:lastRenderedPageBreak/>
              <w:t xml:space="preserve">    &lt;div class="container"&gt;</w:t>
            </w:r>
          </w:p>
          <w:p w14:paraId="22834F15" w14:textId="77777777" w:rsidR="00590B03" w:rsidRDefault="00590B03" w:rsidP="00075169">
            <w:pPr>
              <w:pStyle w:val="code"/>
              <w:bidi w:val="0"/>
            </w:pPr>
            <w:r>
              <w:t xml:space="preserve">        &lt;div class="circle"&gt;&lt;/div&gt;</w:t>
            </w:r>
          </w:p>
          <w:p w14:paraId="227D927A" w14:textId="77777777" w:rsidR="00590B03" w:rsidRDefault="00590B03" w:rsidP="00075169">
            <w:pPr>
              <w:pStyle w:val="code"/>
              <w:bidi w:val="0"/>
            </w:pPr>
            <w:r>
              <w:t xml:space="preserve">        &lt;div class="triangle"&gt;&lt;/div&gt;</w:t>
            </w:r>
          </w:p>
          <w:p w14:paraId="46690E7D" w14:textId="77777777" w:rsidR="00590B03" w:rsidRDefault="00590B03" w:rsidP="00075169">
            <w:pPr>
              <w:pStyle w:val="code"/>
              <w:bidi w:val="0"/>
            </w:pPr>
            <w:r>
              <w:t xml:space="preserve">        &lt;div class="content"&gt;</w:t>
            </w:r>
          </w:p>
          <w:p w14:paraId="475DA5C7" w14:textId="77777777" w:rsidR="00590B03" w:rsidRDefault="00590B03" w:rsidP="00075169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Fonts w:cs="IRANSansWeb(FaNum) Light"/>
                <w:rtl/>
              </w:rPr>
              <w:t>مثال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ژگ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shape-outside&lt;/h2&gt;</w:t>
            </w:r>
          </w:p>
          <w:p w14:paraId="6EADB15C" w14:textId="77777777" w:rsidR="00590B03" w:rsidRDefault="00590B03" w:rsidP="00075169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در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مثال، از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ژگ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shape-outside </w:t>
            </w:r>
            <w:r>
              <w:rPr>
                <w:rFonts w:cs="IRANSansWeb(FaNum) Light"/>
                <w:rtl/>
              </w:rPr>
              <w:t>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جاد</w:t>
            </w:r>
            <w:r>
              <w:rPr>
                <w:rFonts w:cs="IRANSansWeb(FaNum) Light"/>
                <w:rtl/>
              </w:rPr>
              <w:t xml:space="preserve"> شکل‌ها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غ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رمستط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استفاده شده است. عنصر بنفش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دا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ره</w:t>
            </w:r>
            <w:r>
              <w:rPr>
                <w:rFonts w:cs="IRANSansWeb(FaNum) Light"/>
                <w:rtl/>
              </w:rPr>
              <w:t xml:space="preserve"> است و عنصر قرمز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مثلث. متن به طور خودکار در اطراف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شکل‌ها جر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 xml:space="preserve"> م</w:t>
            </w:r>
            <w:r>
              <w:rPr>
                <w:rFonts w:cs="IRANSansWeb(FaNum) Light" w:hint="cs"/>
                <w:rtl/>
              </w:rPr>
              <w:t>ی‌ی</w:t>
            </w:r>
            <w:r>
              <w:rPr>
                <w:rFonts w:cs="IRANSansWeb(FaNum) Light" w:hint="eastAsia"/>
                <w:rtl/>
              </w:rPr>
              <w:t>ابد</w:t>
            </w:r>
            <w:r>
              <w:rPr>
                <w:rFonts w:cs="IRANSansWeb(FaNum) Light"/>
                <w:rtl/>
              </w:rPr>
              <w:t xml:space="preserve"> و طرح‌بند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جذاب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جاد</w:t>
            </w:r>
            <w:r>
              <w:rPr>
                <w:rFonts w:cs="IRANSansWeb(FaNum) Light"/>
                <w:rtl/>
              </w:rPr>
              <w:t xml:space="preserve">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>.&lt;/p&gt;</w:t>
            </w:r>
          </w:p>
          <w:p w14:paraId="187A101C" w14:textId="77777777" w:rsidR="00590B03" w:rsidRDefault="00590B03" w:rsidP="00075169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ژگ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shape-outside </w:t>
            </w:r>
            <w:r>
              <w:rPr>
                <w:rFonts w:cs="IRANSansWeb(FaNum) Light"/>
                <w:rtl/>
              </w:rPr>
              <w:t>به طراحان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امکان را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دهد</w:t>
            </w:r>
            <w:r>
              <w:rPr>
                <w:rFonts w:cs="IRANSansWeb(FaNum) Light"/>
                <w:rtl/>
              </w:rPr>
              <w:t xml:space="preserve"> که طرح‌بند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خلاقانه‌تر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جاد</w:t>
            </w:r>
            <w:r>
              <w:rPr>
                <w:rFonts w:cs="IRANSansWeb(FaNum) Light"/>
                <w:rtl/>
              </w:rPr>
              <w:t xml:space="preserve"> کنند و متن را به شکل‌ها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غ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رمعمول</w:t>
            </w:r>
            <w:r>
              <w:rPr>
                <w:rFonts w:cs="IRANSansWeb(FaNum) Light"/>
                <w:rtl/>
              </w:rPr>
              <w:t xml:space="preserve"> در اطراف عناصر جر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 xml:space="preserve"> دهند</w:t>
            </w:r>
            <w:r>
              <w:t>.&lt;/p&gt;</w:t>
            </w:r>
          </w:p>
          <w:p w14:paraId="1DC8B50D" w14:textId="77777777" w:rsidR="00590B03" w:rsidRDefault="00590B03" w:rsidP="00075169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نما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</w:t>
            </w:r>
            <w:r>
              <w:rPr>
                <w:rFonts w:cs="IRANSansWeb(FaNum) Light"/>
                <w:rtl/>
              </w:rPr>
              <w:t xml:space="preserve"> بصر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شکل‌ها، از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ژگ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clip-path </w:t>
            </w:r>
            <w:r>
              <w:rPr>
                <w:rFonts w:cs="IRANSansWeb(FaNum) Light"/>
                <w:rtl/>
              </w:rPr>
              <w:t>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ز</w:t>
            </w:r>
            <w:r>
              <w:rPr>
                <w:rFonts w:cs="IRANSansWeb(FaNum) Light"/>
                <w:rtl/>
              </w:rPr>
              <w:t xml:space="preserve"> استفاده شده است که شکل عنصر را به شکل تعر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ف</w:t>
            </w:r>
            <w:r>
              <w:rPr>
                <w:rFonts w:cs="IRANSansWeb(FaNum) Light"/>
                <w:rtl/>
              </w:rPr>
              <w:t xml:space="preserve"> شده در</w:t>
            </w:r>
            <w:r>
              <w:t xml:space="preserve"> shape-outside </w:t>
            </w:r>
            <w:r>
              <w:rPr>
                <w:rFonts w:cs="IRANSansWeb(FaNum) Light"/>
                <w:rtl/>
              </w:rPr>
              <w:t>محدود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>.&lt;/p&gt;</w:t>
            </w:r>
          </w:p>
          <w:p w14:paraId="37D67403" w14:textId="77777777" w:rsidR="00590B03" w:rsidRDefault="00590B03" w:rsidP="00075169">
            <w:pPr>
              <w:pStyle w:val="code"/>
              <w:bidi w:val="0"/>
            </w:pPr>
            <w:r>
              <w:t xml:space="preserve">        &lt;/div&gt;</w:t>
            </w:r>
          </w:p>
          <w:p w14:paraId="392D6B16" w14:textId="77777777" w:rsidR="00590B03" w:rsidRDefault="00590B03" w:rsidP="00075169">
            <w:pPr>
              <w:pStyle w:val="code"/>
              <w:bidi w:val="0"/>
            </w:pPr>
            <w:r>
              <w:t xml:space="preserve">    &lt;/div&gt;</w:t>
            </w:r>
          </w:p>
          <w:p w14:paraId="1E71F639" w14:textId="77777777" w:rsidR="00590B03" w:rsidRDefault="00590B03" w:rsidP="00075169">
            <w:pPr>
              <w:pStyle w:val="code"/>
              <w:bidi w:val="0"/>
            </w:pPr>
            <w:r>
              <w:t>&lt;/body&gt;</w:t>
            </w:r>
          </w:p>
          <w:p w14:paraId="22948E10" w14:textId="14FFAA46" w:rsidR="00590B03" w:rsidRDefault="00590B03" w:rsidP="00075169">
            <w:pPr>
              <w:pStyle w:val="code"/>
              <w:bidi w:val="0"/>
            </w:pPr>
            <w:r>
              <w:t>&lt;/html&gt;</w:t>
            </w:r>
          </w:p>
        </w:tc>
      </w:tr>
    </w:tbl>
    <w:p w14:paraId="276363DA" w14:textId="48D82343" w:rsidR="00590B03" w:rsidRDefault="00075169" w:rsidP="00075169">
      <w:pPr>
        <w:rPr>
          <w:rtl/>
        </w:rPr>
      </w:pPr>
      <w:hyperlink r:id="rId375" w:history="1">
        <w:r w:rsidRPr="00075169">
          <w:rPr>
            <w:rStyle w:val="Hyperlink"/>
          </w:rPr>
          <w:t>Shape-outside</w:t>
        </w:r>
      </w:hyperlink>
    </w:p>
    <w:p w14:paraId="7C517D9E" w14:textId="02ED5EA2" w:rsidR="00590B03" w:rsidRDefault="00075169" w:rsidP="00590B03">
      <w:pPr>
        <w:rPr>
          <w:rtl/>
        </w:rPr>
      </w:pPr>
      <w:r>
        <w:rPr>
          <w:rFonts w:hint="cs"/>
          <w:rtl/>
        </w:rPr>
        <w:t xml:space="preserve">ابزارهای آنلاین برای ساخت </w:t>
      </w:r>
    </w:p>
    <w:tbl>
      <w:tblPr>
        <w:tblStyle w:val="TableGrid"/>
        <w:bidiVisual/>
        <w:tblW w:w="9454" w:type="dxa"/>
        <w:tblLook w:val="04A0" w:firstRow="1" w:lastRow="0" w:firstColumn="1" w:lastColumn="0" w:noHBand="0" w:noVBand="1"/>
      </w:tblPr>
      <w:tblGrid>
        <w:gridCol w:w="4727"/>
        <w:gridCol w:w="4727"/>
      </w:tblGrid>
      <w:tr w:rsidR="00075169" w:rsidRPr="00075169" w14:paraId="01D61BCD" w14:textId="77777777" w:rsidTr="00075169">
        <w:trPr>
          <w:trHeight w:val="339"/>
        </w:trPr>
        <w:tc>
          <w:tcPr>
            <w:tcW w:w="4727" w:type="dxa"/>
          </w:tcPr>
          <w:p w14:paraId="65926DDE" w14:textId="77777777" w:rsidR="00075169" w:rsidRPr="00075169" w:rsidRDefault="00075169" w:rsidP="0007192D">
            <w:pPr>
              <w:rPr>
                <w:sz w:val="14"/>
                <w:szCs w:val="20"/>
                <w:rtl/>
                <w:lang w:bidi="ar-SA"/>
              </w:rPr>
            </w:pPr>
            <w:r w:rsidRPr="00075169">
              <w:rPr>
                <w:sz w:val="14"/>
                <w:szCs w:val="20"/>
                <w:rtl/>
                <w:lang w:bidi="ar-SA"/>
              </w:rPr>
              <w:t xml:space="preserve"> نام ابزار </w:t>
            </w:r>
          </w:p>
        </w:tc>
        <w:tc>
          <w:tcPr>
            <w:tcW w:w="4727" w:type="dxa"/>
          </w:tcPr>
          <w:p w14:paraId="3D8DBE9B" w14:textId="77777777" w:rsidR="00075169" w:rsidRPr="00075169" w:rsidRDefault="00075169" w:rsidP="0007192D">
            <w:pPr>
              <w:rPr>
                <w:sz w:val="14"/>
                <w:szCs w:val="20"/>
                <w:rtl/>
                <w:lang w:bidi="ar-SA"/>
              </w:rPr>
            </w:pPr>
            <w:r w:rsidRPr="00075169">
              <w:rPr>
                <w:sz w:val="14"/>
                <w:szCs w:val="20"/>
                <w:rtl/>
                <w:lang w:bidi="ar-SA"/>
              </w:rPr>
              <w:t xml:space="preserve"> و</w:t>
            </w:r>
            <w:r w:rsidRPr="00075169">
              <w:rPr>
                <w:rFonts w:hint="cs"/>
                <w:sz w:val="14"/>
                <w:szCs w:val="20"/>
                <w:rtl/>
                <w:lang w:bidi="ar-SA"/>
              </w:rPr>
              <w:t>ی</w:t>
            </w:r>
            <w:r w:rsidRPr="00075169">
              <w:rPr>
                <w:rFonts w:hint="eastAsia"/>
                <w:sz w:val="14"/>
                <w:szCs w:val="20"/>
                <w:rtl/>
                <w:lang w:bidi="ar-SA"/>
              </w:rPr>
              <w:t>ژگ</w:t>
            </w:r>
            <w:r w:rsidRPr="00075169">
              <w:rPr>
                <w:rFonts w:hint="cs"/>
                <w:sz w:val="14"/>
                <w:szCs w:val="20"/>
                <w:rtl/>
                <w:lang w:bidi="ar-SA"/>
              </w:rPr>
              <w:t>ی‌</w:t>
            </w:r>
            <w:r w:rsidRPr="00075169">
              <w:rPr>
                <w:rFonts w:hint="eastAsia"/>
                <w:sz w:val="14"/>
                <w:szCs w:val="20"/>
                <w:rtl/>
                <w:lang w:bidi="ar-SA"/>
              </w:rPr>
              <w:t>ها</w:t>
            </w:r>
            <w:r w:rsidRPr="00075169">
              <w:rPr>
                <w:rFonts w:hint="cs"/>
                <w:sz w:val="14"/>
                <w:szCs w:val="20"/>
                <w:rtl/>
                <w:lang w:bidi="ar-SA"/>
              </w:rPr>
              <w:t>ی</w:t>
            </w:r>
            <w:r w:rsidRPr="00075169">
              <w:rPr>
                <w:sz w:val="14"/>
                <w:szCs w:val="20"/>
                <w:rtl/>
                <w:lang w:bidi="ar-SA"/>
              </w:rPr>
              <w:t xml:space="preserve"> کل</w:t>
            </w:r>
            <w:r w:rsidRPr="00075169">
              <w:rPr>
                <w:rFonts w:hint="cs"/>
                <w:sz w:val="14"/>
                <w:szCs w:val="20"/>
                <w:rtl/>
                <w:lang w:bidi="ar-SA"/>
              </w:rPr>
              <w:t>ی</w:t>
            </w:r>
            <w:r w:rsidRPr="00075169">
              <w:rPr>
                <w:rFonts w:hint="eastAsia"/>
                <w:sz w:val="14"/>
                <w:szCs w:val="20"/>
                <w:rtl/>
                <w:lang w:bidi="ar-SA"/>
              </w:rPr>
              <w:t>د</w:t>
            </w:r>
            <w:r w:rsidRPr="00075169">
              <w:rPr>
                <w:rFonts w:hint="cs"/>
                <w:sz w:val="14"/>
                <w:szCs w:val="20"/>
                <w:rtl/>
                <w:lang w:bidi="ar-SA"/>
              </w:rPr>
              <w:t>ی</w:t>
            </w:r>
            <w:r w:rsidRPr="00075169">
              <w:rPr>
                <w:sz w:val="14"/>
                <w:szCs w:val="20"/>
                <w:rtl/>
                <w:lang w:bidi="ar-SA"/>
              </w:rPr>
              <w:t xml:space="preserve"> </w:t>
            </w:r>
          </w:p>
        </w:tc>
      </w:tr>
      <w:tr w:rsidR="00075169" w:rsidRPr="00075169" w14:paraId="22DD83BC" w14:textId="77777777" w:rsidTr="00075169">
        <w:trPr>
          <w:trHeight w:val="1017"/>
        </w:trPr>
        <w:tc>
          <w:tcPr>
            <w:tcW w:w="4727" w:type="dxa"/>
          </w:tcPr>
          <w:p w14:paraId="4E6EF1DE" w14:textId="7789338B" w:rsidR="00075169" w:rsidRPr="00075169" w:rsidRDefault="00075169" w:rsidP="00075169">
            <w:pPr>
              <w:bidi w:val="0"/>
              <w:rPr>
                <w:sz w:val="28"/>
                <w:szCs w:val="28"/>
                <w:rtl/>
                <w:lang w:bidi="ar-SA"/>
              </w:rPr>
            </w:pPr>
            <w:hyperlink r:id="rId376" w:history="1">
              <w:r w:rsidRPr="00075169">
                <w:rPr>
                  <w:rStyle w:val="Hyperlink"/>
                  <w:sz w:val="28"/>
                  <w:szCs w:val="28"/>
                </w:rPr>
                <w:t>Clippy</w:t>
              </w:r>
              <w:r w:rsidRPr="00075169">
                <w:rPr>
                  <w:rStyle w:val="Hyperlink"/>
                  <w:sz w:val="28"/>
                  <w:szCs w:val="28"/>
                  <w:rtl/>
                  <w:lang w:bidi="ar-SA"/>
                </w:rPr>
                <w:t xml:space="preserve"> </w:t>
              </w:r>
            </w:hyperlink>
          </w:p>
        </w:tc>
        <w:tc>
          <w:tcPr>
            <w:tcW w:w="4727" w:type="dxa"/>
          </w:tcPr>
          <w:p w14:paraId="1141C2DE" w14:textId="77777777" w:rsidR="00075169" w:rsidRPr="00075169" w:rsidRDefault="00075169" w:rsidP="0007192D">
            <w:pPr>
              <w:rPr>
                <w:sz w:val="14"/>
                <w:szCs w:val="20"/>
                <w:rtl/>
                <w:lang w:bidi="ar-SA"/>
              </w:rPr>
            </w:pPr>
            <w:r w:rsidRPr="00075169">
              <w:rPr>
                <w:sz w:val="14"/>
                <w:szCs w:val="20"/>
                <w:rtl/>
                <w:lang w:bidi="ar-SA"/>
              </w:rPr>
              <w:t xml:space="preserve"> محبوبتر</w:t>
            </w:r>
            <w:r w:rsidRPr="00075169">
              <w:rPr>
                <w:rFonts w:hint="cs"/>
                <w:sz w:val="14"/>
                <w:szCs w:val="20"/>
                <w:rtl/>
                <w:lang w:bidi="ar-SA"/>
              </w:rPr>
              <w:t>ی</w:t>
            </w:r>
            <w:r w:rsidRPr="00075169">
              <w:rPr>
                <w:rFonts w:hint="eastAsia"/>
                <w:sz w:val="14"/>
                <w:szCs w:val="20"/>
                <w:rtl/>
                <w:lang w:bidi="ar-SA"/>
              </w:rPr>
              <w:t>ن</w:t>
            </w:r>
            <w:r w:rsidRPr="00075169">
              <w:rPr>
                <w:sz w:val="14"/>
                <w:szCs w:val="20"/>
                <w:rtl/>
                <w:lang w:bidi="ar-SA"/>
              </w:rPr>
              <w:t xml:space="preserve"> ابزار؛ پ</w:t>
            </w:r>
            <w:r w:rsidRPr="00075169">
              <w:rPr>
                <w:rFonts w:hint="cs"/>
                <w:sz w:val="14"/>
                <w:szCs w:val="20"/>
                <w:rtl/>
                <w:lang w:bidi="ar-SA"/>
              </w:rPr>
              <w:t>ی</w:t>
            </w:r>
            <w:r w:rsidRPr="00075169">
              <w:rPr>
                <w:rFonts w:hint="eastAsia"/>
                <w:sz w:val="14"/>
                <w:szCs w:val="20"/>
                <w:rtl/>
                <w:lang w:bidi="ar-SA"/>
              </w:rPr>
              <w:t>ش‌طرح‌ها</w:t>
            </w:r>
            <w:r w:rsidRPr="00075169">
              <w:rPr>
                <w:rFonts w:hint="cs"/>
                <w:sz w:val="14"/>
                <w:szCs w:val="20"/>
                <w:rtl/>
                <w:lang w:bidi="ar-SA"/>
              </w:rPr>
              <w:t>ی</w:t>
            </w:r>
            <w:r w:rsidRPr="00075169">
              <w:rPr>
                <w:sz w:val="14"/>
                <w:szCs w:val="20"/>
                <w:rtl/>
                <w:lang w:bidi="ar-SA"/>
              </w:rPr>
              <w:t xml:space="preserve"> آماده (مثل مثلث، ستاره)؛ پشت</w:t>
            </w:r>
            <w:r w:rsidRPr="00075169">
              <w:rPr>
                <w:rFonts w:hint="cs"/>
                <w:sz w:val="14"/>
                <w:szCs w:val="20"/>
                <w:rtl/>
                <w:lang w:bidi="ar-SA"/>
              </w:rPr>
              <w:t>ی</w:t>
            </w:r>
            <w:r w:rsidRPr="00075169">
              <w:rPr>
                <w:rFonts w:hint="eastAsia"/>
                <w:sz w:val="14"/>
                <w:szCs w:val="20"/>
                <w:rtl/>
                <w:lang w:bidi="ar-SA"/>
              </w:rPr>
              <w:t>بان</w:t>
            </w:r>
            <w:r w:rsidRPr="00075169">
              <w:rPr>
                <w:rFonts w:hint="cs"/>
                <w:sz w:val="14"/>
                <w:szCs w:val="20"/>
                <w:rtl/>
                <w:lang w:bidi="ar-SA"/>
              </w:rPr>
              <w:t>ی</w:t>
            </w:r>
            <w:r w:rsidRPr="00075169">
              <w:rPr>
                <w:sz w:val="14"/>
                <w:szCs w:val="20"/>
                <w:rtl/>
                <w:lang w:bidi="ar-SA"/>
              </w:rPr>
              <w:t xml:space="preserve"> از `</w:t>
            </w:r>
            <w:r w:rsidRPr="00075169">
              <w:rPr>
                <w:sz w:val="14"/>
                <w:szCs w:val="20"/>
              </w:rPr>
              <w:t>inset</w:t>
            </w:r>
            <w:r w:rsidRPr="00075169">
              <w:rPr>
                <w:sz w:val="14"/>
                <w:szCs w:val="20"/>
                <w:rtl/>
                <w:lang w:bidi="ar-SA"/>
              </w:rPr>
              <w:t>()` با قابل</w:t>
            </w:r>
            <w:r w:rsidRPr="00075169">
              <w:rPr>
                <w:rFonts w:hint="cs"/>
                <w:sz w:val="14"/>
                <w:szCs w:val="20"/>
                <w:rtl/>
                <w:lang w:bidi="ar-SA"/>
              </w:rPr>
              <w:t>ی</w:t>
            </w:r>
            <w:r w:rsidRPr="00075169">
              <w:rPr>
                <w:rFonts w:hint="eastAsia"/>
                <w:sz w:val="14"/>
                <w:szCs w:val="20"/>
                <w:rtl/>
                <w:lang w:bidi="ar-SA"/>
              </w:rPr>
              <w:t>ت</w:t>
            </w:r>
            <w:r w:rsidRPr="00075169">
              <w:rPr>
                <w:sz w:val="14"/>
                <w:szCs w:val="20"/>
                <w:rtl/>
                <w:lang w:bidi="ar-SA"/>
              </w:rPr>
              <w:t xml:space="preserve"> گرد کردن گوشه </w:t>
            </w:r>
          </w:p>
        </w:tc>
      </w:tr>
      <w:tr w:rsidR="00075169" w:rsidRPr="00075169" w14:paraId="1E017D0B" w14:textId="77777777" w:rsidTr="00075169">
        <w:trPr>
          <w:trHeight w:val="1017"/>
        </w:trPr>
        <w:tc>
          <w:tcPr>
            <w:tcW w:w="4727" w:type="dxa"/>
          </w:tcPr>
          <w:p w14:paraId="46D991AB" w14:textId="25B4883F" w:rsidR="00075169" w:rsidRPr="00075169" w:rsidRDefault="00075169" w:rsidP="00075169">
            <w:pPr>
              <w:bidi w:val="0"/>
              <w:rPr>
                <w:rtl/>
                <w:lang w:bidi="ar-SA"/>
              </w:rPr>
            </w:pPr>
            <w:hyperlink r:id="rId377" w:history="1">
              <w:r w:rsidRPr="00075169">
                <w:rPr>
                  <w:rStyle w:val="Hyperlink"/>
                </w:rPr>
                <w:t>CSS Portal Generator</w:t>
              </w:r>
            </w:hyperlink>
          </w:p>
        </w:tc>
        <w:tc>
          <w:tcPr>
            <w:tcW w:w="4727" w:type="dxa"/>
          </w:tcPr>
          <w:p w14:paraId="23B626F6" w14:textId="77777777" w:rsidR="00075169" w:rsidRPr="00075169" w:rsidRDefault="00075169" w:rsidP="0007192D">
            <w:pPr>
              <w:rPr>
                <w:sz w:val="14"/>
                <w:szCs w:val="20"/>
                <w:rtl/>
                <w:lang w:bidi="ar-SA"/>
              </w:rPr>
            </w:pPr>
            <w:r w:rsidRPr="00075169">
              <w:rPr>
                <w:sz w:val="14"/>
                <w:szCs w:val="20"/>
                <w:rtl/>
                <w:lang w:bidi="ar-SA"/>
              </w:rPr>
              <w:t xml:space="preserve"> رابط کاربر</w:t>
            </w:r>
            <w:r w:rsidRPr="00075169">
              <w:rPr>
                <w:rFonts w:hint="cs"/>
                <w:sz w:val="14"/>
                <w:szCs w:val="20"/>
                <w:rtl/>
                <w:lang w:bidi="ar-SA"/>
              </w:rPr>
              <w:t>ی</w:t>
            </w:r>
            <w:r w:rsidRPr="00075169">
              <w:rPr>
                <w:sz w:val="14"/>
                <w:szCs w:val="20"/>
                <w:rtl/>
                <w:lang w:bidi="ar-SA"/>
              </w:rPr>
              <w:t xml:space="preserve"> بصر</w:t>
            </w:r>
            <w:r w:rsidRPr="00075169">
              <w:rPr>
                <w:rFonts w:hint="cs"/>
                <w:sz w:val="14"/>
                <w:szCs w:val="20"/>
                <w:rtl/>
                <w:lang w:bidi="ar-SA"/>
              </w:rPr>
              <w:t>ی</w:t>
            </w:r>
            <w:r w:rsidRPr="00075169">
              <w:rPr>
                <w:rFonts w:hint="eastAsia"/>
                <w:sz w:val="14"/>
                <w:szCs w:val="20"/>
                <w:rtl/>
                <w:lang w:bidi="ar-SA"/>
              </w:rPr>
              <w:t>؛</w:t>
            </w:r>
            <w:r w:rsidRPr="00075169">
              <w:rPr>
                <w:sz w:val="14"/>
                <w:szCs w:val="20"/>
                <w:rtl/>
                <w:lang w:bidi="ar-SA"/>
              </w:rPr>
              <w:t xml:space="preserve"> آپلود تصو</w:t>
            </w:r>
            <w:r w:rsidRPr="00075169">
              <w:rPr>
                <w:rFonts w:hint="cs"/>
                <w:sz w:val="14"/>
                <w:szCs w:val="20"/>
                <w:rtl/>
                <w:lang w:bidi="ar-SA"/>
              </w:rPr>
              <w:t>ی</w:t>
            </w:r>
            <w:r w:rsidRPr="00075169">
              <w:rPr>
                <w:rFonts w:hint="eastAsia"/>
                <w:sz w:val="14"/>
                <w:szCs w:val="20"/>
                <w:rtl/>
                <w:lang w:bidi="ar-SA"/>
              </w:rPr>
              <w:t>ر</w:t>
            </w:r>
            <w:r w:rsidRPr="00075169">
              <w:rPr>
                <w:sz w:val="14"/>
                <w:szCs w:val="20"/>
                <w:rtl/>
                <w:lang w:bidi="ar-SA"/>
              </w:rPr>
              <w:t xml:space="preserve"> شخص</w:t>
            </w:r>
            <w:r w:rsidRPr="00075169">
              <w:rPr>
                <w:rFonts w:hint="cs"/>
                <w:sz w:val="14"/>
                <w:szCs w:val="20"/>
                <w:rtl/>
                <w:lang w:bidi="ar-SA"/>
              </w:rPr>
              <w:t>ی</w:t>
            </w:r>
            <w:r w:rsidRPr="00075169">
              <w:rPr>
                <w:sz w:val="14"/>
                <w:szCs w:val="20"/>
                <w:rtl/>
                <w:lang w:bidi="ar-SA"/>
              </w:rPr>
              <w:t xml:space="preserve"> برا</w:t>
            </w:r>
            <w:r w:rsidRPr="00075169">
              <w:rPr>
                <w:rFonts w:hint="cs"/>
                <w:sz w:val="14"/>
                <w:szCs w:val="20"/>
                <w:rtl/>
                <w:lang w:bidi="ar-SA"/>
              </w:rPr>
              <w:t>ی</w:t>
            </w:r>
            <w:r w:rsidRPr="00075169">
              <w:rPr>
                <w:sz w:val="14"/>
                <w:szCs w:val="20"/>
                <w:rtl/>
                <w:lang w:bidi="ar-SA"/>
              </w:rPr>
              <w:t xml:space="preserve"> تست شکل؛ تول</w:t>
            </w:r>
            <w:r w:rsidRPr="00075169">
              <w:rPr>
                <w:rFonts w:hint="cs"/>
                <w:sz w:val="14"/>
                <w:szCs w:val="20"/>
                <w:rtl/>
                <w:lang w:bidi="ar-SA"/>
              </w:rPr>
              <w:t>ی</w:t>
            </w:r>
            <w:r w:rsidRPr="00075169">
              <w:rPr>
                <w:rFonts w:hint="eastAsia"/>
                <w:sz w:val="14"/>
                <w:szCs w:val="20"/>
                <w:rtl/>
                <w:lang w:bidi="ar-SA"/>
              </w:rPr>
              <w:t>د</w:t>
            </w:r>
            <w:r w:rsidRPr="00075169">
              <w:rPr>
                <w:sz w:val="14"/>
                <w:szCs w:val="20"/>
                <w:rtl/>
                <w:lang w:bidi="ar-SA"/>
              </w:rPr>
              <w:t xml:space="preserve"> خودکار کد </w:t>
            </w:r>
          </w:p>
        </w:tc>
      </w:tr>
      <w:tr w:rsidR="00075169" w:rsidRPr="00075169" w14:paraId="7A36521A" w14:textId="77777777" w:rsidTr="00075169">
        <w:trPr>
          <w:trHeight w:val="1017"/>
        </w:trPr>
        <w:tc>
          <w:tcPr>
            <w:tcW w:w="4727" w:type="dxa"/>
          </w:tcPr>
          <w:p w14:paraId="4D309359" w14:textId="753BF7B6" w:rsidR="00075169" w:rsidRPr="00075169" w:rsidRDefault="00075169" w:rsidP="00075169">
            <w:pPr>
              <w:bidi w:val="0"/>
              <w:rPr>
                <w:rtl/>
                <w:lang w:bidi="ar-SA"/>
              </w:rPr>
            </w:pPr>
            <w:hyperlink r:id="rId378" w:history="1">
              <w:r w:rsidRPr="00075169">
                <w:rPr>
                  <w:rStyle w:val="Hyperlink"/>
                </w:rPr>
                <w:t>UnusedCSS Generator</w:t>
              </w:r>
            </w:hyperlink>
          </w:p>
        </w:tc>
        <w:tc>
          <w:tcPr>
            <w:tcW w:w="4727" w:type="dxa"/>
          </w:tcPr>
          <w:p w14:paraId="5B918F61" w14:textId="77777777" w:rsidR="00075169" w:rsidRPr="00075169" w:rsidRDefault="00075169" w:rsidP="0007192D">
            <w:pPr>
              <w:rPr>
                <w:sz w:val="14"/>
                <w:szCs w:val="20"/>
                <w:rtl/>
                <w:lang w:bidi="ar-SA"/>
              </w:rPr>
            </w:pPr>
            <w:r w:rsidRPr="00075169">
              <w:rPr>
                <w:sz w:val="14"/>
                <w:szCs w:val="20"/>
                <w:rtl/>
                <w:lang w:bidi="ar-SA"/>
              </w:rPr>
              <w:t xml:space="preserve"> س</w:t>
            </w:r>
            <w:r w:rsidRPr="00075169">
              <w:rPr>
                <w:rFonts w:hint="cs"/>
                <w:sz w:val="14"/>
                <w:szCs w:val="20"/>
                <w:rtl/>
                <w:lang w:bidi="ar-SA"/>
              </w:rPr>
              <w:t>ی</w:t>
            </w:r>
            <w:r w:rsidRPr="00075169">
              <w:rPr>
                <w:rFonts w:hint="eastAsia"/>
                <w:sz w:val="14"/>
                <w:szCs w:val="20"/>
                <w:rtl/>
                <w:lang w:bidi="ar-SA"/>
              </w:rPr>
              <w:t>ستم</w:t>
            </w:r>
            <w:r w:rsidRPr="00075169">
              <w:rPr>
                <w:sz w:val="14"/>
                <w:szCs w:val="20"/>
                <w:rtl/>
                <w:lang w:bidi="ar-SA"/>
              </w:rPr>
              <w:t xml:space="preserve"> </w:t>
            </w:r>
            <w:r w:rsidRPr="00075169">
              <w:rPr>
                <w:sz w:val="14"/>
                <w:szCs w:val="20"/>
              </w:rPr>
              <w:t>Grid</w:t>
            </w:r>
            <w:r w:rsidRPr="00075169">
              <w:rPr>
                <w:sz w:val="14"/>
                <w:szCs w:val="20"/>
                <w:rtl/>
                <w:lang w:bidi="ar-SA"/>
              </w:rPr>
              <w:t xml:space="preserve"> پ</w:t>
            </w:r>
            <w:r w:rsidRPr="00075169">
              <w:rPr>
                <w:rFonts w:hint="cs"/>
                <w:sz w:val="14"/>
                <w:szCs w:val="20"/>
                <w:rtl/>
                <w:lang w:bidi="ar-SA"/>
              </w:rPr>
              <w:t>ی</w:t>
            </w:r>
            <w:r w:rsidRPr="00075169">
              <w:rPr>
                <w:rFonts w:hint="eastAsia"/>
                <w:sz w:val="14"/>
                <w:szCs w:val="20"/>
                <w:rtl/>
                <w:lang w:bidi="ar-SA"/>
              </w:rPr>
              <w:t>شرفته</w:t>
            </w:r>
            <w:r w:rsidRPr="00075169">
              <w:rPr>
                <w:sz w:val="14"/>
                <w:szCs w:val="20"/>
                <w:rtl/>
                <w:lang w:bidi="ar-SA"/>
              </w:rPr>
              <w:t xml:space="preserve"> برا</w:t>
            </w:r>
            <w:r w:rsidRPr="00075169">
              <w:rPr>
                <w:rFonts w:hint="cs"/>
                <w:sz w:val="14"/>
                <w:szCs w:val="20"/>
                <w:rtl/>
                <w:lang w:bidi="ar-SA"/>
              </w:rPr>
              <w:t>ی</w:t>
            </w:r>
            <w:r w:rsidRPr="00075169">
              <w:rPr>
                <w:sz w:val="14"/>
                <w:szCs w:val="20"/>
                <w:rtl/>
                <w:lang w:bidi="ar-SA"/>
              </w:rPr>
              <w:t xml:space="preserve"> تراز حرفه‌ا</w:t>
            </w:r>
            <w:r w:rsidRPr="00075169">
              <w:rPr>
                <w:rFonts w:hint="cs"/>
                <w:sz w:val="14"/>
                <w:szCs w:val="20"/>
                <w:rtl/>
                <w:lang w:bidi="ar-SA"/>
              </w:rPr>
              <w:t>ی</w:t>
            </w:r>
            <w:r w:rsidRPr="00075169">
              <w:rPr>
                <w:sz w:val="14"/>
                <w:szCs w:val="20"/>
                <w:rtl/>
                <w:lang w:bidi="ar-SA"/>
              </w:rPr>
              <w:t xml:space="preserve"> نقاط؛ قابل</w:t>
            </w:r>
            <w:r w:rsidRPr="00075169">
              <w:rPr>
                <w:rFonts w:hint="cs"/>
                <w:sz w:val="14"/>
                <w:szCs w:val="20"/>
                <w:rtl/>
                <w:lang w:bidi="ar-SA"/>
              </w:rPr>
              <w:t>ی</w:t>
            </w:r>
            <w:r w:rsidRPr="00075169">
              <w:rPr>
                <w:rFonts w:hint="eastAsia"/>
                <w:sz w:val="14"/>
                <w:szCs w:val="20"/>
                <w:rtl/>
                <w:lang w:bidi="ar-SA"/>
              </w:rPr>
              <w:t>ت</w:t>
            </w:r>
            <w:r w:rsidRPr="00075169">
              <w:rPr>
                <w:sz w:val="14"/>
                <w:szCs w:val="20"/>
                <w:rtl/>
                <w:lang w:bidi="ar-SA"/>
              </w:rPr>
              <w:t xml:space="preserve"> ا</w:t>
            </w:r>
            <w:r w:rsidRPr="00075169">
              <w:rPr>
                <w:rFonts w:hint="cs"/>
                <w:sz w:val="14"/>
                <w:szCs w:val="20"/>
                <w:rtl/>
                <w:lang w:bidi="ar-SA"/>
              </w:rPr>
              <w:t>ی</w:t>
            </w:r>
            <w:r w:rsidRPr="00075169">
              <w:rPr>
                <w:rFonts w:hint="eastAsia"/>
                <w:sz w:val="14"/>
                <w:szCs w:val="20"/>
                <w:rtl/>
                <w:lang w:bidi="ar-SA"/>
              </w:rPr>
              <w:t>جاد</w:t>
            </w:r>
            <w:r w:rsidRPr="00075169">
              <w:rPr>
                <w:sz w:val="14"/>
                <w:szCs w:val="20"/>
                <w:rtl/>
                <w:lang w:bidi="ar-SA"/>
              </w:rPr>
              <w:t xml:space="preserve"> حفره در شکل </w:t>
            </w:r>
          </w:p>
        </w:tc>
      </w:tr>
      <w:tr w:rsidR="00075169" w:rsidRPr="00075169" w14:paraId="4831C7CE" w14:textId="77777777" w:rsidTr="00075169">
        <w:trPr>
          <w:trHeight w:val="688"/>
        </w:trPr>
        <w:tc>
          <w:tcPr>
            <w:tcW w:w="4727" w:type="dxa"/>
          </w:tcPr>
          <w:p w14:paraId="74CABF87" w14:textId="7EB6B437" w:rsidR="00075169" w:rsidRPr="00075169" w:rsidRDefault="00075169" w:rsidP="00075169">
            <w:pPr>
              <w:bidi w:val="0"/>
              <w:rPr>
                <w:rtl/>
                <w:lang w:bidi="ar-SA"/>
              </w:rPr>
            </w:pPr>
            <w:hyperlink r:id="rId379" w:history="1">
              <w:r w:rsidRPr="00075169">
                <w:rPr>
                  <w:rStyle w:val="Hyperlink"/>
                </w:rPr>
                <w:t>SEOMI Tool</w:t>
              </w:r>
            </w:hyperlink>
          </w:p>
        </w:tc>
        <w:tc>
          <w:tcPr>
            <w:tcW w:w="4727" w:type="dxa"/>
          </w:tcPr>
          <w:p w14:paraId="21229EC6" w14:textId="77777777" w:rsidR="00075169" w:rsidRPr="00075169" w:rsidRDefault="00075169" w:rsidP="0007192D">
            <w:pPr>
              <w:rPr>
                <w:sz w:val="14"/>
                <w:szCs w:val="20"/>
                <w:rtl/>
                <w:lang w:bidi="ar-SA"/>
              </w:rPr>
            </w:pPr>
            <w:r w:rsidRPr="00075169">
              <w:rPr>
                <w:sz w:val="14"/>
                <w:szCs w:val="20"/>
                <w:rtl/>
                <w:lang w:bidi="ar-SA"/>
              </w:rPr>
              <w:t xml:space="preserve"> کنترل جزئ</w:t>
            </w:r>
            <w:r w:rsidRPr="00075169">
              <w:rPr>
                <w:rFonts w:hint="cs"/>
                <w:sz w:val="14"/>
                <w:szCs w:val="20"/>
                <w:rtl/>
                <w:lang w:bidi="ar-SA"/>
              </w:rPr>
              <w:t>ی</w:t>
            </w:r>
            <w:r w:rsidRPr="00075169">
              <w:rPr>
                <w:rFonts w:hint="eastAsia"/>
                <w:sz w:val="14"/>
                <w:szCs w:val="20"/>
                <w:rtl/>
                <w:lang w:bidi="ar-SA"/>
              </w:rPr>
              <w:t>ات</w:t>
            </w:r>
            <w:r w:rsidRPr="00075169">
              <w:rPr>
                <w:sz w:val="14"/>
                <w:szCs w:val="20"/>
                <w:rtl/>
                <w:lang w:bidi="ar-SA"/>
              </w:rPr>
              <w:t xml:space="preserve"> (تعداد نقاط، گراد</w:t>
            </w:r>
            <w:r w:rsidRPr="00075169">
              <w:rPr>
                <w:rFonts w:hint="cs"/>
                <w:sz w:val="14"/>
                <w:szCs w:val="20"/>
                <w:rtl/>
                <w:lang w:bidi="ar-SA"/>
              </w:rPr>
              <w:t>ی</w:t>
            </w:r>
            <w:r w:rsidRPr="00075169">
              <w:rPr>
                <w:rFonts w:hint="eastAsia"/>
                <w:sz w:val="14"/>
                <w:szCs w:val="20"/>
                <w:rtl/>
                <w:lang w:bidi="ar-SA"/>
              </w:rPr>
              <w:t>ان،</w:t>
            </w:r>
            <w:r w:rsidRPr="00075169">
              <w:rPr>
                <w:sz w:val="14"/>
                <w:szCs w:val="20"/>
                <w:rtl/>
                <w:lang w:bidi="ar-SA"/>
              </w:rPr>
              <w:t xml:space="preserve"> ان</w:t>
            </w:r>
            <w:r w:rsidRPr="00075169">
              <w:rPr>
                <w:rFonts w:hint="cs"/>
                <w:sz w:val="14"/>
                <w:szCs w:val="20"/>
                <w:rtl/>
                <w:lang w:bidi="ar-SA"/>
              </w:rPr>
              <w:t>ی</w:t>
            </w:r>
            <w:r w:rsidRPr="00075169">
              <w:rPr>
                <w:rFonts w:hint="eastAsia"/>
                <w:sz w:val="14"/>
                <w:szCs w:val="20"/>
                <w:rtl/>
                <w:lang w:bidi="ar-SA"/>
              </w:rPr>
              <w:t>م</w:t>
            </w:r>
            <w:r w:rsidRPr="00075169">
              <w:rPr>
                <w:rFonts w:hint="cs"/>
                <w:sz w:val="14"/>
                <w:szCs w:val="20"/>
                <w:rtl/>
                <w:lang w:bidi="ar-SA"/>
              </w:rPr>
              <w:t>ی</w:t>
            </w:r>
            <w:r w:rsidRPr="00075169">
              <w:rPr>
                <w:rFonts w:hint="eastAsia"/>
                <w:sz w:val="14"/>
                <w:szCs w:val="20"/>
                <w:rtl/>
                <w:lang w:bidi="ar-SA"/>
              </w:rPr>
              <w:t>شن</w:t>
            </w:r>
            <w:r w:rsidRPr="00075169">
              <w:rPr>
                <w:sz w:val="14"/>
                <w:szCs w:val="20"/>
                <w:rtl/>
                <w:lang w:bidi="ar-SA"/>
              </w:rPr>
              <w:t>)؛ رابط کاربر</w:t>
            </w:r>
            <w:r w:rsidRPr="00075169">
              <w:rPr>
                <w:rFonts w:hint="cs"/>
                <w:sz w:val="14"/>
                <w:szCs w:val="20"/>
                <w:rtl/>
                <w:lang w:bidi="ar-SA"/>
              </w:rPr>
              <w:t>ی</w:t>
            </w:r>
            <w:r w:rsidRPr="00075169">
              <w:rPr>
                <w:sz w:val="14"/>
                <w:szCs w:val="20"/>
                <w:rtl/>
                <w:lang w:bidi="ar-SA"/>
              </w:rPr>
              <w:t xml:space="preserve"> فارس</w:t>
            </w:r>
            <w:r w:rsidRPr="00075169">
              <w:rPr>
                <w:rFonts w:hint="cs"/>
                <w:sz w:val="14"/>
                <w:szCs w:val="20"/>
                <w:rtl/>
                <w:lang w:bidi="ar-SA"/>
              </w:rPr>
              <w:t>ی</w:t>
            </w:r>
            <w:r w:rsidRPr="00075169">
              <w:rPr>
                <w:sz w:val="14"/>
                <w:szCs w:val="20"/>
                <w:rtl/>
                <w:lang w:bidi="ar-SA"/>
              </w:rPr>
              <w:t xml:space="preserve"> </w:t>
            </w:r>
          </w:p>
        </w:tc>
      </w:tr>
    </w:tbl>
    <w:p w14:paraId="202716AD" w14:textId="77777777" w:rsidR="00075169" w:rsidRPr="00590B03" w:rsidRDefault="00075169" w:rsidP="00075169"/>
    <w:p w14:paraId="762E1A51" w14:textId="77777777" w:rsidR="00F40B17" w:rsidRDefault="00F40B17" w:rsidP="00AC7093">
      <w:pPr>
        <w:pStyle w:val="Heading2"/>
        <w:rPr>
          <w:rtl/>
        </w:rPr>
      </w:pPr>
      <w:bookmarkStart w:id="176" w:name="_Toc211464604"/>
      <w:r>
        <w:t>Shape-margin</w:t>
      </w:r>
      <w:bookmarkEnd w:id="176"/>
    </w:p>
    <w:p w14:paraId="17E6574F" w14:textId="4333343E" w:rsidR="00075169" w:rsidRDefault="00075169" w:rsidP="00075169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shape-margin</w:t>
      </w:r>
      <w:r>
        <w:rPr>
          <w:rtl/>
        </w:rPr>
        <w:t xml:space="preserve"> فاصله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شکل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شده توسط </w:t>
      </w:r>
      <w:r>
        <w:t>shape-outside</w:t>
      </w:r>
      <w:r>
        <w:rPr>
          <w:rtl/>
        </w:rPr>
        <w:t xml:space="preserve"> و محتوا</w:t>
      </w:r>
      <w:r>
        <w:rPr>
          <w:rFonts w:hint="cs"/>
          <w:rtl/>
        </w:rPr>
        <w:t>ی</w:t>
      </w:r>
      <w:r>
        <w:rPr>
          <w:rtl/>
        </w:rPr>
        <w:t xml:space="preserve"> اطراف آن را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9A8A66D" w14:textId="7ABD3E01" w:rsidR="00075169" w:rsidRDefault="00075169" w:rsidP="00075169">
      <w:pPr>
        <w:rPr>
          <w:rtl/>
        </w:rPr>
      </w:pPr>
      <w:r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5169" w14:paraId="2E1DB4C9" w14:textId="77777777" w:rsidTr="00075169">
        <w:tc>
          <w:tcPr>
            <w:tcW w:w="9350" w:type="dxa"/>
          </w:tcPr>
          <w:p w14:paraId="36677193" w14:textId="77777777" w:rsidR="00CF32A5" w:rsidRDefault="00CF32A5" w:rsidP="00CF32A5">
            <w:pPr>
              <w:pStyle w:val="code"/>
              <w:bidi w:val="0"/>
            </w:pPr>
            <w:r>
              <w:lastRenderedPageBreak/>
              <w:t>&lt;!DOCTYPE html&gt;</w:t>
            </w:r>
          </w:p>
          <w:p w14:paraId="397CE70D" w14:textId="77777777" w:rsidR="00CF32A5" w:rsidRDefault="00CF32A5" w:rsidP="00CF32A5">
            <w:pPr>
              <w:pStyle w:val="code"/>
              <w:bidi w:val="0"/>
            </w:pPr>
            <w:r>
              <w:t>&lt;html lang="fa"&gt;</w:t>
            </w:r>
          </w:p>
          <w:p w14:paraId="07B89E9D" w14:textId="77777777" w:rsidR="00CF32A5" w:rsidRDefault="00CF32A5" w:rsidP="00CF32A5">
            <w:pPr>
              <w:pStyle w:val="code"/>
              <w:bidi w:val="0"/>
            </w:pPr>
            <w:r>
              <w:t>&lt;head&gt;</w:t>
            </w:r>
          </w:p>
          <w:p w14:paraId="50A9AC0D" w14:textId="77777777" w:rsidR="00CF32A5" w:rsidRDefault="00CF32A5" w:rsidP="00CF32A5">
            <w:pPr>
              <w:pStyle w:val="code"/>
              <w:bidi w:val="0"/>
            </w:pPr>
            <w:r>
              <w:t xml:space="preserve">    &lt;meta charset="UTF-8"&gt;</w:t>
            </w:r>
          </w:p>
          <w:p w14:paraId="183A3F59" w14:textId="77777777" w:rsidR="00CF32A5" w:rsidRDefault="00CF32A5" w:rsidP="00CF32A5">
            <w:pPr>
              <w:pStyle w:val="code"/>
              <w:bidi w:val="0"/>
            </w:pPr>
            <w:r>
              <w:t xml:space="preserve">    &lt;meta name="viewport" content="width=device-width, initial-scale=1.0"&gt;</w:t>
            </w:r>
          </w:p>
          <w:p w14:paraId="0D9CFDE5" w14:textId="77777777" w:rsidR="00CF32A5" w:rsidRDefault="00CF32A5" w:rsidP="00CF32A5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آموزش</w:t>
            </w:r>
            <w:r>
              <w:t xml:space="preserve"> Shape-margin&lt;/title&gt;</w:t>
            </w:r>
          </w:p>
          <w:p w14:paraId="5AC4F562" w14:textId="77777777" w:rsidR="00CF32A5" w:rsidRDefault="00CF32A5" w:rsidP="00CF32A5">
            <w:pPr>
              <w:pStyle w:val="code"/>
              <w:bidi w:val="0"/>
            </w:pPr>
            <w:r>
              <w:t xml:space="preserve">    &lt;style&gt;</w:t>
            </w:r>
          </w:p>
          <w:p w14:paraId="51069D79" w14:textId="77777777" w:rsidR="00CF32A5" w:rsidRDefault="00CF32A5" w:rsidP="00CF32A5">
            <w:pPr>
              <w:pStyle w:val="code"/>
              <w:bidi w:val="0"/>
            </w:pPr>
            <w:r>
              <w:t xml:space="preserve">        .container {</w:t>
            </w:r>
          </w:p>
          <w:p w14:paraId="05D401E1" w14:textId="77777777" w:rsidR="00CF32A5" w:rsidRDefault="00CF32A5" w:rsidP="00CF32A5">
            <w:pPr>
              <w:pStyle w:val="code"/>
              <w:bidi w:val="0"/>
            </w:pPr>
            <w:r>
              <w:t xml:space="preserve">            width: 80%;</w:t>
            </w:r>
          </w:p>
          <w:p w14:paraId="3158BCD3" w14:textId="77777777" w:rsidR="00CF32A5" w:rsidRDefault="00CF32A5" w:rsidP="00CF32A5">
            <w:pPr>
              <w:pStyle w:val="code"/>
              <w:bidi w:val="0"/>
            </w:pPr>
            <w:r>
              <w:t xml:space="preserve">            margin: 0 auto;</w:t>
            </w:r>
          </w:p>
          <w:p w14:paraId="3450CB50" w14:textId="77777777" w:rsidR="00CF32A5" w:rsidRDefault="00CF32A5" w:rsidP="00CF32A5">
            <w:pPr>
              <w:pStyle w:val="code"/>
              <w:bidi w:val="0"/>
            </w:pPr>
            <w:r>
              <w:t xml:space="preserve">            border: 2px solid #333;</w:t>
            </w:r>
          </w:p>
          <w:p w14:paraId="1A947BAE" w14:textId="77777777" w:rsidR="00CF32A5" w:rsidRDefault="00CF32A5" w:rsidP="00CF32A5">
            <w:pPr>
              <w:pStyle w:val="code"/>
              <w:bidi w:val="0"/>
            </w:pPr>
            <w:r>
              <w:t xml:space="preserve">            padding: 20px;</w:t>
            </w:r>
          </w:p>
          <w:p w14:paraId="4D597DDA" w14:textId="77777777" w:rsidR="00CF32A5" w:rsidRDefault="00CF32A5" w:rsidP="00CF32A5">
            <w:pPr>
              <w:pStyle w:val="code"/>
              <w:bidi w:val="0"/>
            </w:pPr>
            <w:r>
              <w:t xml:space="preserve">            background-color: #f9f9f9;</w:t>
            </w:r>
          </w:p>
          <w:p w14:paraId="7D3E0482" w14:textId="77777777" w:rsidR="00CF32A5" w:rsidRDefault="00CF32A5" w:rsidP="00CF32A5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F3FFA25" w14:textId="77777777" w:rsidR="00CF32A5" w:rsidRDefault="00CF32A5" w:rsidP="00CF32A5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46C2E4A" w14:textId="77777777" w:rsidR="00CF32A5" w:rsidRDefault="00CF32A5" w:rsidP="00CF32A5">
            <w:pPr>
              <w:pStyle w:val="code"/>
              <w:bidi w:val="0"/>
            </w:pPr>
            <w:r>
              <w:t xml:space="preserve">        .shape {</w:t>
            </w:r>
          </w:p>
          <w:p w14:paraId="2538A659" w14:textId="77777777" w:rsidR="00CF32A5" w:rsidRDefault="00CF32A5" w:rsidP="00CF32A5">
            <w:pPr>
              <w:pStyle w:val="code"/>
              <w:bidi w:val="0"/>
            </w:pPr>
            <w:r>
              <w:t xml:space="preserve">            width: 200px;</w:t>
            </w:r>
          </w:p>
          <w:p w14:paraId="09527987" w14:textId="77777777" w:rsidR="00CF32A5" w:rsidRDefault="00CF32A5" w:rsidP="00CF32A5">
            <w:pPr>
              <w:pStyle w:val="code"/>
              <w:bidi w:val="0"/>
            </w:pPr>
            <w:r>
              <w:t xml:space="preserve">            height: 200px;</w:t>
            </w:r>
          </w:p>
          <w:p w14:paraId="3C0CF7AD" w14:textId="77777777" w:rsidR="00CF32A5" w:rsidRDefault="00CF32A5" w:rsidP="00CF32A5">
            <w:pPr>
              <w:pStyle w:val="code"/>
              <w:bidi w:val="0"/>
            </w:pPr>
            <w:r>
              <w:t xml:space="preserve">            float: left;</w:t>
            </w:r>
          </w:p>
          <w:p w14:paraId="58867433" w14:textId="77777777" w:rsidR="00CF32A5" w:rsidRDefault="00CF32A5" w:rsidP="00CF32A5">
            <w:pPr>
              <w:pStyle w:val="code"/>
              <w:bidi w:val="0"/>
            </w:pPr>
            <w:r>
              <w:t xml:space="preserve">            shape-outside: circle(50%);</w:t>
            </w:r>
          </w:p>
          <w:p w14:paraId="3924A5E4" w14:textId="77777777" w:rsidR="00CF32A5" w:rsidRDefault="00CF32A5" w:rsidP="00CF32A5">
            <w:pPr>
              <w:pStyle w:val="code"/>
              <w:bidi w:val="0"/>
            </w:pPr>
            <w:r>
              <w:t xml:space="preserve">            clip-path: circle(50%);</w:t>
            </w:r>
          </w:p>
          <w:p w14:paraId="4DFCDBBE" w14:textId="77777777" w:rsidR="00CF32A5" w:rsidRDefault="00CF32A5" w:rsidP="00CF32A5">
            <w:pPr>
              <w:pStyle w:val="code"/>
              <w:bidi w:val="0"/>
            </w:pPr>
            <w:r>
              <w:t xml:space="preserve">            background-color: #009688;</w:t>
            </w:r>
          </w:p>
          <w:p w14:paraId="7886DF89" w14:textId="77777777" w:rsidR="00CF32A5" w:rsidRDefault="00CF32A5" w:rsidP="00CF32A5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93A90F7" w14:textId="77777777" w:rsidR="00CF32A5" w:rsidRDefault="00CF32A5" w:rsidP="00CF32A5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06D839DD" w14:textId="77777777" w:rsidR="00CF32A5" w:rsidRDefault="00CF32A5" w:rsidP="00CF32A5">
            <w:pPr>
              <w:pStyle w:val="code"/>
              <w:bidi w:val="0"/>
            </w:pPr>
            <w:r>
              <w:t xml:space="preserve">        .no-margin {</w:t>
            </w:r>
          </w:p>
          <w:p w14:paraId="30307681" w14:textId="77777777" w:rsidR="00CF32A5" w:rsidRDefault="00CF32A5" w:rsidP="00CF32A5">
            <w:pPr>
              <w:pStyle w:val="code"/>
              <w:bidi w:val="0"/>
            </w:pPr>
            <w:r>
              <w:t xml:space="preserve">            shape-margin: 0;</w:t>
            </w:r>
          </w:p>
          <w:p w14:paraId="4E3EF493" w14:textId="77777777" w:rsidR="00CF32A5" w:rsidRDefault="00CF32A5" w:rsidP="00CF32A5">
            <w:pPr>
              <w:pStyle w:val="code"/>
              <w:bidi w:val="0"/>
            </w:pPr>
            <w:r>
              <w:t xml:space="preserve">            margin: 0 20px 20px 0;</w:t>
            </w:r>
          </w:p>
          <w:p w14:paraId="603990B4" w14:textId="77777777" w:rsidR="00CF32A5" w:rsidRDefault="00CF32A5" w:rsidP="00CF32A5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B713969" w14:textId="77777777" w:rsidR="00CF32A5" w:rsidRDefault="00CF32A5" w:rsidP="00CF32A5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1B439D3" w14:textId="77777777" w:rsidR="00CF32A5" w:rsidRDefault="00CF32A5" w:rsidP="00CF32A5">
            <w:pPr>
              <w:pStyle w:val="code"/>
              <w:bidi w:val="0"/>
            </w:pPr>
            <w:r>
              <w:t xml:space="preserve">        .with-margin {</w:t>
            </w:r>
          </w:p>
          <w:p w14:paraId="5A1B34D5" w14:textId="77777777" w:rsidR="00CF32A5" w:rsidRDefault="00CF32A5" w:rsidP="00CF32A5">
            <w:pPr>
              <w:pStyle w:val="code"/>
              <w:bidi w:val="0"/>
            </w:pPr>
            <w:r>
              <w:t xml:space="preserve">            shape-margin: 30px;</w:t>
            </w:r>
          </w:p>
          <w:p w14:paraId="60C6BFC5" w14:textId="77777777" w:rsidR="00CF32A5" w:rsidRDefault="00CF32A5" w:rsidP="00CF32A5">
            <w:pPr>
              <w:pStyle w:val="code"/>
              <w:bidi w:val="0"/>
            </w:pPr>
            <w:r>
              <w:t xml:space="preserve">            margin: 0 20px 20px 0;</w:t>
            </w:r>
          </w:p>
          <w:p w14:paraId="43B7D417" w14:textId="77777777" w:rsidR="00CF32A5" w:rsidRDefault="00CF32A5" w:rsidP="00CF32A5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E5042EE" w14:textId="77777777" w:rsidR="00CF32A5" w:rsidRDefault="00CF32A5" w:rsidP="00CF32A5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82496B9" w14:textId="77777777" w:rsidR="00CF32A5" w:rsidRDefault="00CF32A5" w:rsidP="00CF32A5">
            <w:pPr>
              <w:pStyle w:val="code"/>
              <w:bidi w:val="0"/>
            </w:pPr>
            <w:r>
              <w:t xml:space="preserve">        .content {</w:t>
            </w:r>
          </w:p>
          <w:p w14:paraId="5EB7378F" w14:textId="77777777" w:rsidR="00CF32A5" w:rsidRDefault="00CF32A5" w:rsidP="00CF32A5">
            <w:pPr>
              <w:pStyle w:val="code"/>
              <w:bidi w:val="0"/>
            </w:pPr>
            <w:r>
              <w:t xml:space="preserve">            text-align: justify;</w:t>
            </w:r>
          </w:p>
          <w:p w14:paraId="35DB488F" w14:textId="77777777" w:rsidR="00CF32A5" w:rsidRDefault="00CF32A5" w:rsidP="00CF32A5">
            <w:pPr>
              <w:pStyle w:val="code"/>
              <w:bidi w:val="0"/>
            </w:pPr>
            <w:r>
              <w:t xml:space="preserve">            line-height: 1.6;</w:t>
            </w:r>
          </w:p>
          <w:p w14:paraId="387B6719" w14:textId="77777777" w:rsidR="00CF32A5" w:rsidRDefault="00CF32A5" w:rsidP="00CF32A5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12EF90E" w14:textId="77777777" w:rsidR="00CF32A5" w:rsidRDefault="00CF32A5" w:rsidP="00CF32A5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2157929" w14:textId="77777777" w:rsidR="00CF32A5" w:rsidRDefault="00CF32A5" w:rsidP="00CF32A5">
            <w:pPr>
              <w:pStyle w:val="code"/>
              <w:bidi w:val="0"/>
            </w:pPr>
            <w:r>
              <w:t xml:space="preserve">        .comparison {</w:t>
            </w:r>
          </w:p>
          <w:p w14:paraId="7CD5E319" w14:textId="77777777" w:rsidR="00CF32A5" w:rsidRDefault="00CF32A5" w:rsidP="00CF32A5">
            <w:pPr>
              <w:pStyle w:val="code"/>
              <w:bidi w:val="0"/>
            </w:pPr>
            <w:r>
              <w:t xml:space="preserve">            display: flex;</w:t>
            </w:r>
          </w:p>
          <w:p w14:paraId="347621AE" w14:textId="77777777" w:rsidR="00CF32A5" w:rsidRDefault="00CF32A5" w:rsidP="00CF32A5">
            <w:pPr>
              <w:pStyle w:val="code"/>
              <w:bidi w:val="0"/>
            </w:pPr>
            <w:r>
              <w:t xml:space="preserve">            justify-content: space-between;</w:t>
            </w:r>
          </w:p>
          <w:p w14:paraId="32F6E3C2" w14:textId="77777777" w:rsidR="00CF32A5" w:rsidRDefault="00CF32A5" w:rsidP="00CF32A5">
            <w:pPr>
              <w:pStyle w:val="code"/>
              <w:bidi w:val="0"/>
            </w:pPr>
            <w:r>
              <w:t xml:space="preserve">            margin-bottom: 30px;</w:t>
            </w:r>
          </w:p>
          <w:p w14:paraId="448C5142" w14:textId="77777777" w:rsidR="00CF32A5" w:rsidRDefault="00CF32A5" w:rsidP="00CF32A5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56162B44" w14:textId="77777777" w:rsidR="00CF32A5" w:rsidRDefault="00CF32A5" w:rsidP="00CF32A5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B86A4D3" w14:textId="77777777" w:rsidR="00CF32A5" w:rsidRDefault="00CF32A5" w:rsidP="00CF32A5">
            <w:pPr>
              <w:pStyle w:val="code"/>
              <w:bidi w:val="0"/>
            </w:pPr>
            <w:r>
              <w:t xml:space="preserve">        .example {</w:t>
            </w:r>
          </w:p>
          <w:p w14:paraId="676DF350" w14:textId="77777777" w:rsidR="00CF32A5" w:rsidRDefault="00CF32A5" w:rsidP="00CF32A5">
            <w:pPr>
              <w:pStyle w:val="code"/>
              <w:bidi w:val="0"/>
            </w:pPr>
            <w:r>
              <w:lastRenderedPageBreak/>
              <w:t xml:space="preserve">            width: 48%;</w:t>
            </w:r>
          </w:p>
          <w:p w14:paraId="001C3AE7" w14:textId="77777777" w:rsidR="00CF32A5" w:rsidRDefault="00CF32A5" w:rsidP="00CF32A5">
            <w:pPr>
              <w:pStyle w:val="code"/>
              <w:bidi w:val="0"/>
            </w:pPr>
            <w:r>
              <w:t xml:space="preserve">            border: 1px solid #ccc;</w:t>
            </w:r>
          </w:p>
          <w:p w14:paraId="560C668A" w14:textId="77777777" w:rsidR="00CF32A5" w:rsidRDefault="00CF32A5" w:rsidP="00CF32A5">
            <w:pPr>
              <w:pStyle w:val="code"/>
              <w:bidi w:val="0"/>
            </w:pPr>
            <w:r>
              <w:t xml:space="preserve">            padding: 15px;</w:t>
            </w:r>
          </w:p>
          <w:p w14:paraId="34C6A5EF" w14:textId="77777777" w:rsidR="00CF32A5" w:rsidRDefault="00CF32A5" w:rsidP="00CF32A5">
            <w:pPr>
              <w:pStyle w:val="code"/>
              <w:bidi w:val="0"/>
            </w:pPr>
            <w:r>
              <w:t xml:space="preserve">            background-color: white;</w:t>
            </w:r>
          </w:p>
          <w:p w14:paraId="43D895F8" w14:textId="77777777" w:rsidR="00CF32A5" w:rsidRDefault="00CF32A5" w:rsidP="00CF32A5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6FE2442" w14:textId="77777777" w:rsidR="00CF32A5" w:rsidRDefault="00CF32A5" w:rsidP="00CF32A5">
            <w:pPr>
              <w:pStyle w:val="code"/>
              <w:bidi w:val="0"/>
            </w:pPr>
            <w:r>
              <w:t xml:space="preserve">    &lt;/style&gt;</w:t>
            </w:r>
          </w:p>
          <w:p w14:paraId="3EC1D7A9" w14:textId="77777777" w:rsidR="00CF32A5" w:rsidRDefault="00CF32A5" w:rsidP="00CF32A5">
            <w:pPr>
              <w:pStyle w:val="code"/>
              <w:bidi w:val="0"/>
            </w:pPr>
            <w:r>
              <w:t>&lt;/head&gt;</w:t>
            </w:r>
          </w:p>
          <w:p w14:paraId="2D7B4683" w14:textId="77777777" w:rsidR="00CF32A5" w:rsidRDefault="00CF32A5" w:rsidP="00CF32A5">
            <w:pPr>
              <w:pStyle w:val="code"/>
              <w:bidi w:val="0"/>
            </w:pPr>
            <w:r>
              <w:t>&lt;body dir="rtl"&gt;</w:t>
            </w:r>
          </w:p>
          <w:p w14:paraId="6D4CDA71" w14:textId="77777777" w:rsidR="00CF32A5" w:rsidRDefault="00CF32A5" w:rsidP="00CF32A5">
            <w:pPr>
              <w:pStyle w:val="code"/>
              <w:bidi w:val="0"/>
            </w:pPr>
            <w:r>
              <w:t xml:space="preserve">    &lt;div class="container"&gt;</w:t>
            </w:r>
          </w:p>
          <w:p w14:paraId="38650C80" w14:textId="77777777" w:rsidR="00CF32A5" w:rsidRDefault="00CF32A5" w:rsidP="00CF32A5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مقا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سه</w:t>
            </w:r>
            <w:r>
              <w:t xml:space="preserve"> shape-margin&lt;/h2&gt;</w:t>
            </w:r>
          </w:p>
          <w:p w14:paraId="179D5043" w14:textId="77777777" w:rsidR="00CF32A5" w:rsidRDefault="00CF32A5" w:rsidP="00CF32A5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091CD1F1" w14:textId="77777777" w:rsidR="00CF32A5" w:rsidRDefault="00CF32A5" w:rsidP="00CF32A5">
            <w:pPr>
              <w:pStyle w:val="code"/>
              <w:bidi w:val="0"/>
            </w:pPr>
            <w:r>
              <w:t xml:space="preserve">        &lt;div class="comparison"&gt;</w:t>
            </w:r>
          </w:p>
          <w:p w14:paraId="31AEB57C" w14:textId="77777777" w:rsidR="00CF32A5" w:rsidRDefault="00CF32A5" w:rsidP="00CF32A5">
            <w:pPr>
              <w:pStyle w:val="code"/>
              <w:bidi w:val="0"/>
            </w:pPr>
            <w:r>
              <w:t xml:space="preserve">            &lt;div class="example"&gt;</w:t>
            </w:r>
          </w:p>
          <w:p w14:paraId="167532F6" w14:textId="77777777" w:rsidR="00CF32A5" w:rsidRDefault="00CF32A5" w:rsidP="00CF32A5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بدون</w:t>
            </w:r>
            <w:r>
              <w:t xml:space="preserve"> shape-margin&lt;/h3&gt;</w:t>
            </w:r>
          </w:p>
          <w:p w14:paraId="2930C3D6" w14:textId="77777777" w:rsidR="00CF32A5" w:rsidRDefault="00CF32A5" w:rsidP="00CF32A5">
            <w:pPr>
              <w:pStyle w:val="code"/>
              <w:bidi w:val="0"/>
            </w:pPr>
            <w:r>
              <w:t xml:space="preserve">                &lt;div class="shape no-margin"&gt;&lt;/div&gt;</w:t>
            </w:r>
          </w:p>
          <w:p w14:paraId="4ED5B29F" w14:textId="77777777" w:rsidR="00CF32A5" w:rsidRDefault="00CF32A5" w:rsidP="00CF32A5">
            <w:pPr>
              <w:pStyle w:val="code"/>
              <w:bidi w:val="0"/>
            </w:pPr>
            <w:r>
              <w:t xml:space="preserve">                &lt;div class="content"&gt;</w:t>
            </w:r>
          </w:p>
          <w:p w14:paraId="77325B58" w14:textId="77777777" w:rsidR="00CF32A5" w:rsidRDefault="00CF32A5" w:rsidP="00CF32A5">
            <w:pPr>
              <w:pStyle w:val="code"/>
              <w:bidi w:val="0"/>
              <w:rPr>
                <w:rtl/>
              </w:rPr>
            </w:pPr>
            <w:r>
              <w:t xml:space="preserve">                    &lt;p&gt;</w:t>
            </w:r>
            <w:r>
              <w:rPr>
                <w:rFonts w:cs="IRANSansWeb(FaNum) Light"/>
                <w:rtl/>
              </w:rPr>
              <w:t>در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مثال، از</w:t>
            </w:r>
            <w:r>
              <w:t xml:space="preserve"> shape-margin </w:t>
            </w:r>
            <w:r>
              <w:rPr>
                <w:rFonts w:cs="IRANSansWeb(FaNum) Light"/>
                <w:rtl/>
              </w:rPr>
              <w:t>استفاده نشده است. متن مستق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ماً</w:t>
            </w:r>
            <w:r>
              <w:rPr>
                <w:rFonts w:cs="IRANSansWeb(FaNum) Light"/>
                <w:rtl/>
              </w:rPr>
              <w:t xml:space="preserve"> در کنار شکل دا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ره‌ا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قرار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رد</w:t>
            </w:r>
            <w:r>
              <w:rPr>
                <w:rFonts w:cs="IRANSansWeb(FaNum) Light"/>
                <w:rtl/>
              </w:rPr>
              <w:t xml:space="preserve"> و فاصله‌ا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متن و شکل وجود ندارد</w:t>
            </w:r>
            <w:r>
              <w:t>.&lt;/p&gt;</w:t>
            </w:r>
          </w:p>
          <w:p w14:paraId="61E73A26" w14:textId="77777777" w:rsidR="00CF32A5" w:rsidRDefault="00CF32A5" w:rsidP="00CF32A5">
            <w:pPr>
              <w:pStyle w:val="code"/>
              <w:bidi w:val="0"/>
            </w:pPr>
            <w:r>
              <w:t xml:space="preserve">                &lt;/div&gt;</w:t>
            </w:r>
          </w:p>
          <w:p w14:paraId="7EAEB551" w14:textId="77777777" w:rsidR="00CF32A5" w:rsidRDefault="00CF32A5" w:rsidP="00CF32A5">
            <w:pPr>
              <w:pStyle w:val="code"/>
              <w:bidi w:val="0"/>
            </w:pPr>
            <w:r>
              <w:t xml:space="preserve">            &lt;/div&gt;</w:t>
            </w:r>
          </w:p>
          <w:p w14:paraId="0F6EEBC0" w14:textId="77777777" w:rsidR="00CF32A5" w:rsidRDefault="00CF32A5" w:rsidP="00CF32A5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2D56DA07" w14:textId="77777777" w:rsidR="00CF32A5" w:rsidRDefault="00CF32A5" w:rsidP="00CF32A5">
            <w:pPr>
              <w:pStyle w:val="code"/>
              <w:bidi w:val="0"/>
            </w:pPr>
            <w:r>
              <w:t xml:space="preserve">            &lt;div class="example"&gt;</w:t>
            </w:r>
          </w:p>
          <w:p w14:paraId="77F6F7A3" w14:textId="77777777" w:rsidR="00CF32A5" w:rsidRDefault="00CF32A5" w:rsidP="00CF32A5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با</w:t>
            </w:r>
            <w:r>
              <w:t xml:space="preserve"> shape-margin: 30px&lt;/h3&gt;</w:t>
            </w:r>
          </w:p>
          <w:p w14:paraId="588711CA" w14:textId="77777777" w:rsidR="00CF32A5" w:rsidRDefault="00CF32A5" w:rsidP="00CF32A5">
            <w:pPr>
              <w:pStyle w:val="code"/>
              <w:bidi w:val="0"/>
            </w:pPr>
            <w:r>
              <w:t xml:space="preserve">                &lt;div class="shape with-margin"&gt;&lt;/div&gt;</w:t>
            </w:r>
          </w:p>
          <w:p w14:paraId="50C249AC" w14:textId="77777777" w:rsidR="00CF32A5" w:rsidRDefault="00CF32A5" w:rsidP="00CF32A5">
            <w:pPr>
              <w:pStyle w:val="code"/>
              <w:bidi w:val="0"/>
            </w:pPr>
            <w:r>
              <w:t xml:space="preserve">                &lt;div class="content"&gt;</w:t>
            </w:r>
          </w:p>
          <w:p w14:paraId="48913CC7" w14:textId="77777777" w:rsidR="00CF32A5" w:rsidRDefault="00CF32A5" w:rsidP="00CF32A5">
            <w:pPr>
              <w:pStyle w:val="code"/>
              <w:bidi w:val="0"/>
              <w:rPr>
                <w:rtl/>
              </w:rPr>
            </w:pPr>
            <w:r>
              <w:t xml:space="preserve">                    &lt;p&gt;</w:t>
            </w:r>
            <w:r>
              <w:rPr>
                <w:rFonts w:cs="IRANSansWeb(FaNum) Light"/>
                <w:rtl/>
              </w:rPr>
              <w:t>در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مثال، از</w:t>
            </w:r>
            <w:r>
              <w:t xml:space="preserve"> shape-margin: 30px </w:t>
            </w:r>
            <w:r>
              <w:rPr>
                <w:rFonts w:cs="IRANSansWeb(FaNum) Light"/>
                <w:rtl/>
              </w:rPr>
              <w:t>استفاده شده است. همانطور که مشاهده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د،</w:t>
            </w:r>
            <w:r>
              <w:rPr>
                <w:rFonts w:cs="IRANSansWeb(FaNum) Light"/>
                <w:rtl/>
              </w:rPr>
              <w:t xml:space="preserve"> فاصله 30 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کسل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شکل دا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ره‌ا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 متن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جاد</w:t>
            </w:r>
            <w:r>
              <w:rPr>
                <w:rFonts w:cs="IRANSansWeb(FaNum) Light"/>
                <w:rtl/>
              </w:rPr>
              <w:t xml:space="preserve"> شده است که خوانا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/>
                <w:rtl/>
              </w:rPr>
              <w:t xml:space="preserve"> را بهبود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بخشد</w:t>
            </w:r>
            <w:r>
              <w:t>.&lt;/p&gt;</w:t>
            </w:r>
          </w:p>
          <w:p w14:paraId="06D56A59" w14:textId="77777777" w:rsidR="00CF32A5" w:rsidRDefault="00CF32A5" w:rsidP="00CF32A5">
            <w:pPr>
              <w:pStyle w:val="code"/>
              <w:bidi w:val="0"/>
            </w:pPr>
            <w:r>
              <w:t xml:space="preserve">                &lt;/div&gt;</w:t>
            </w:r>
          </w:p>
          <w:p w14:paraId="445D99D2" w14:textId="77777777" w:rsidR="00CF32A5" w:rsidRDefault="00CF32A5" w:rsidP="00CF32A5">
            <w:pPr>
              <w:pStyle w:val="code"/>
              <w:bidi w:val="0"/>
            </w:pPr>
            <w:r>
              <w:t xml:space="preserve">            &lt;/div&gt;</w:t>
            </w:r>
          </w:p>
          <w:p w14:paraId="55E2DDB0" w14:textId="77777777" w:rsidR="00CF32A5" w:rsidRDefault="00CF32A5" w:rsidP="00CF32A5">
            <w:pPr>
              <w:pStyle w:val="code"/>
              <w:bidi w:val="0"/>
            </w:pPr>
            <w:r>
              <w:t xml:space="preserve">        &lt;/div&gt;</w:t>
            </w:r>
          </w:p>
          <w:p w14:paraId="7B5F7EF4" w14:textId="77777777" w:rsidR="00CF32A5" w:rsidRDefault="00CF32A5" w:rsidP="00CF32A5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19964490" w14:textId="77777777" w:rsidR="00CF32A5" w:rsidRDefault="00CF32A5" w:rsidP="00CF32A5">
            <w:pPr>
              <w:pStyle w:val="code"/>
              <w:bidi w:val="0"/>
            </w:pPr>
            <w:r>
              <w:t xml:space="preserve">        &lt;div class="content"&gt;</w:t>
            </w:r>
          </w:p>
          <w:p w14:paraId="34D10DC6" w14:textId="77777777" w:rsidR="00CF32A5" w:rsidRDefault="00CF32A5" w:rsidP="00CF32A5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نت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جه‌گ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 w:hint="cs"/>
                <w:rtl/>
              </w:rPr>
              <w:t>ی</w:t>
            </w:r>
            <w:r>
              <w:t>&lt;/h3&gt;</w:t>
            </w:r>
          </w:p>
          <w:p w14:paraId="530A2704" w14:textId="77777777" w:rsidR="00CF32A5" w:rsidRDefault="00CF32A5" w:rsidP="00CF32A5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ژگ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shape-margin </w:t>
            </w:r>
            <w:r>
              <w:rPr>
                <w:rFonts w:cs="IRANSansWeb(FaNum) Light"/>
                <w:rtl/>
              </w:rPr>
              <w:t>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جاد</w:t>
            </w:r>
            <w:r>
              <w:rPr>
                <w:rFonts w:cs="IRANSansWeb(FaNum) Light"/>
                <w:rtl/>
              </w:rPr>
              <w:t xml:space="preserve"> فاصله 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شکل تعر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ف</w:t>
            </w:r>
            <w:r>
              <w:rPr>
                <w:rFonts w:cs="IRANSansWeb(FaNum) Light"/>
                <w:rtl/>
              </w:rPr>
              <w:t xml:space="preserve"> شده و 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اطراف آن استفاده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شود</w:t>
            </w:r>
            <w:r>
              <w:rPr>
                <w:rFonts w:cs="IRANSansWeb(FaNum) Light"/>
                <w:rtl/>
              </w:rPr>
              <w:t>.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ژگ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خوانا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/>
                <w:rtl/>
              </w:rPr>
              <w:t xml:space="preserve"> را بهبود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بخشد</w:t>
            </w:r>
            <w:r>
              <w:rPr>
                <w:rFonts w:cs="IRANSansWeb(FaNum) Light"/>
                <w:rtl/>
              </w:rPr>
              <w:t xml:space="preserve"> و ظاهر 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باتر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به طرح‌بند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دهد</w:t>
            </w:r>
            <w:r>
              <w:t>.&lt;/p&gt;</w:t>
            </w:r>
          </w:p>
          <w:p w14:paraId="4787A63C" w14:textId="77777777" w:rsidR="00CF32A5" w:rsidRDefault="00CF32A5" w:rsidP="00CF32A5">
            <w:pPr>
              <w:pStyle w:val="code"/>
              <w:bidi w:val="0"/>
            </w:pPr>
            <w:r>
              <w:t xml:space="preserve">        &lt;/div&gt;</w:t>
            </w:r>
          </w:p>
          <w:p w14:paraId="3A012736" w14:textId="77777777" w:rsidR="00CF32A5" w:rsidRDefault="00CF32A5" w:rsidP="00CF32A5">
            <w:pPr>
              <w:pStyle w:val="code"/>
              <w:bidi w:val="0"/>
            </w:pPr>
            <w:r>
              <w:t xml:space="preserve">    &lt;/div&gt;</w:t>
            </w:r>
          </w:p>
          <w:p w14:paraId="594A0D2B" w14:textId="77777777" w:rsidR="00CF32A5" w:rsidRDefault="00CF32A5" w:rsidP="00CF32A5">
            <w:pPr>
              <w:pStyle w:val="code"/>
              <w:bidi w:val="0"/>
            </w:pPr>
            <w:r>
              <w:t>&lt;/body&gt;</w:t>
            </w:r>
          </w:p>
          <w:p w14:paraId="4A3D561F" w14:textId="08E82090" w:rsidR="00075169" w:rsidRDefault="00CF32A5" w:rsidP="00CF32A5">
            <w:pPr>
              <w:pStyle w:val="code"/>
              <w:bidi w:val="0"/>
            </w:pPr>
            <w:r>
              <w:t>&lt;/html&gt;</w:t>
            </w:r>
          </w:p>
        </w:tc>
      </w:tr>
    </w:tbl>
    <w:p w14:paraId="37AA224A" w14:textId="096D27C3" w:rsidR="00075169" w:rsidRDefault="00CF32A5" w:rsidP="00CF32A5">
      <w:hyperlink r:id="rId380" w:history="1">
        <w:r w:rsidRPr="00CF32A5">
          <w:rPr>
            <w:rStyle w:val="Hyperlink"/>
          </w:rPr>
          <w:t>Shape-margin</w:t>
        </w:r>
      </w:hyperlink>
    </w:p>
    <w:p w14:paraId="7A2AAEFB" w14:textId="0E64012D" w:rsidR="00CF32A5" w:rsidRDefault="00CF32A5" w:rsidP="00CF32A5">
      <w:pPr>
        <w:rPr>
          <w:rtl/>
        </w:rPr>
      </w:pPr>
      <w:r w:rsidRPr="00CF32A5">
        <w:rPr>
          <w:rtl/>
        </w:rPr>
        <w:lastRenderedPageBreak/>
        <w:t>مثال ترک</w:t>
      </w:r>
      <w:r w:rsidRPr="00CF32A5">
        <w:rPr>
          <w:rFonts w:hint="cs"/>
          <w:rtl/>
        </w:rPr>
        <w:t>ی</w:t>
      </w:r>
      <w:r w:rsidRPr="00CF32A5">
        <w:rPr>
          <w:rFonts w:hint="eastAsia"/>
          <w:rtl/>
        </w:rPr>
        <w:t>ب</w:t>
      </w:r>
      <w:r w:rsidRPr="00CF32A5">
        <w:rPr>
          <w:rFonts w:hint="cs"/>
          <w:rtl/>
        </w:rPr>
        <w:t>ی</w:t>
      </w:r>
      <w:r w:rsidRPr="00CF32A5">
        <w:rPr>
          <w:rtl/>
        </w:rPr>
        <w:t xml:space="preserve"> از تمام و</w:t>
      </w:r>
      <w:r w:rsidRPr="00CF32A5">
        <w:rPr>
          <w:rFonts w:hint="cs"/>
          <w:rtl/>
        </w:rPr>
        <w:t>ی</w:t>
      </w:r>
      <w:r w:rsidRPr="00CF32A5">
        <w:rPr>
          <w:rFonts w:hint="eastAsia"/>
          <w:rtl/>
        </w:rPr>
        <w:t>ژگ</w:t>
      </w:r>
      <w:r w:rsidRPr="00CF32A5">
        <w:rPr>
          <w:rFonts w:hint="cs"/>
          <w:rtl/>
        </w:rPr>
        <w:t>ی‌</w:t>
      </w:r>
      <w:r w:rsidRPr="00CF32A5">
        <w:rPr>
          <w:rFonts w:hint="eastAsia"/>
          <w:rtl/>
        </w:rPr>
        <w:t>ها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32A5" w14:paraId="6376EE8A" w14:textId="77777777" w:rsidTr="00CF32A5">
        <w:tc>
          <w:tcPr>
            <w:tcW w:w="9350" w:type="dxa"/>
          </w:tcPr>
          <w:p w14:paraId="79F5B549" w14:textId="77777777" w:rsidR="00CF32A5" w:rsidRDefault="00CF32A5" w:rsidP="00CF32A5">
            <w:pPr>
              <w:pStyle w:val="code"/>
              <w:bidi w:val="0"/>
            </w:pPr>
            <w:r>
              <w:t>&lt;!DOCTYPE html&gt;</w:t>
            </w:r>
          </w:p>
          <w:p w14:paraId="6238B5D7" w14:textId="77777777" w:rsidR="00CF32A5" w:rsidRDefault="00CF32A5" w:rsidP="00CF32A5">
            <w:pPr>
              <w:pStyle w:val="code"/>
              <w:bidi w:val="0"/>
            </w:pPr>
            <w:r>
              <w:t>&lt;html lang="fa"&gt;</w:t>
            </w:r>
          </w:p>
          <w:p w14:paraId="34A4F0EB" w14:textId="77777777" w:rsidR="00CF32A5" w:rsidRDefault="00CF32A5" w:rsidP="00CF32A5">
            <w:pPr>
              <w:pStyle w:val="code"/>
              <w:bidi w:val="0"/>
            </w:pPr>
            <w:r>
              <w:t>&lt;head&gt;</w:t>
            </w:r>
          </w:p>
          <w:p w14:paraId="36BB2BDB" w14:textId="77777777" w:rsidR="00CF32A5" w:rsidRDefault="00CF32A5" w:rsidP="00CF32A5">
            <w:pPr>
              <w:pStyle w:val="code"/>
              <w:bidi w:val="0"/>
            </w:pPr>
            <w:r>
              <w:t xml:space="preserve">    &lt;meta charset="UTF-8"&gt;</w:t>
            </w:r>
          </w:p>
          <w:p w14:paraId="458E4B26" w14:textId="77777777" w:rsidR="00CF32A5" w:rsidRDefault="00CF32A5" w:rsidP="00CF32A5">
            <w:pPr>
              <w:pStyle w:val="code"/>
              <w:bidi w:val="0"/>
            </w:pPr>
            <w:r>
              <w:t xml:space="preserve">    &lt;meta name="viewport" content="width=device-width, initial-scale=1.0"&gt;</w:t>
            </w:r>
          </w:p>
          <w:p w14:paraId="7EE5BB6E" w14:textId="77777777" w:rsidR="00CF32A5" w:rsidRDefault="00CF32A5" w:rsidP="00CF32A5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مثال ترک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Float, Clear, Shape-outside, Shape-margin&lt;/title&gt;</w:t>
            </w:r>
          </w:p>
          <w:p w14:paraId="4E5467DE" w14:textId="77777777" w:rsidR="00CF32A5" w:rsidRDefault="00CF32A5" w:rsidP="00CF32A5">
            <w:pPr>
              <w:pStyle w:val="code"/>
              <w:bidi w:val="0"/>
            </w:pPr>
            <w:r>
              <w:t xml:space="preserve">    &lt;style&gt;</w:t>
            </w:r>
          </w:p>
          <w:p w14:paraId="172181B3" w14:textId="77777777" w:rsidR="00CF32A5" w:rsidRDefault="00CF32A5" w:rsidP="00CF32A5">
            <w:pPr>
              <w:pStyle w:val="code"/>
              <w:bidi w:val="0"/>
            </w:pPr>
            <w:r>
              <w:t xml:space="preserve">        .container {</w:t>
            </w:r>
          </w:p>
          <w:p w14:paraId="7B795F87" w14:textId="77777777" w:rsidR="00CF32A5" w:rsidRDefault="00CF32A5" w:rsidP="00CF32A5">
            <w:pPr>
              <w:pStyle w:val="code"/>
              <w:bidi w:val="0"/>
            </w:pPr>
            <w:r>
              <w:t xml:space="preserve">            width: 90%;</w:t>
            </w:r>
          </w:p>
          <w:p w14:paraId="7A52C463" w14:textId="77777777" w:rsidR="00CF32A5" w:rsidRDefault="00CF32A5" w:rsidP="00CF32A5">
            <w:pPr>
              <w:pStyle w:val="code"/>
              <w:bidi w:val="0"/>
            </w:pPr>
            <w:r>
              <w:t xml:space="preserve">            margin: 0 auto;</w:t>
            </w:r>
          </w:p>
          <w:p w14:paraId="5444FE07" w14:textId="77777777" w:rsidR="00CF32A5" w:rsidRDefault="00CF32A5" w:rsidP="00CF32A5">
            <w:pPr>
              <w:pStyle w:val="code"/>
              <w:bidi w:val="0"/>
            </w:pPr>
            <w:r>
              <w:t xml:space="preserve">            border: 2px solid #333;</w:t>
            </w:r>
          </w:p>
          <w:p w14:paraId="75D23A51" w14:textId="77777777" w:rsidR="00CF32A5" w:rsidRDefault="00CF32A5" w:rsidP="00CF32A5">
            <w:pPr>
              <w:pStyle w:val="code"/>
              <w:bidi w:val="0"/>
            </w:pPr>
            <w:r>
              <w:t xml:space="preserve">            padding: 20px;</w:t>
            </w:r>
          </w:p>
          <w:p w14:paraId="1D142539" w14:textId="77777777" w:rsidR="00CF32A5" w:rsidRDefault="00CF32A5" w:rsidP="00CF32A5">
            <w:pPr>
              <w:pStyle w:val="code"/>
              <w:bidi w:val="0"/>
            </w:pPr>
            <w:r>
              <w:t xml:space="preserve">            background-color: #f9f9f9;</w:t>
            </w:r>
          </w:p>
          <w:p w14:paraId="28E4AF7C" w14:textId="77777777" w:rsidR="00CF32A5" w:rsidRDefault="00CF32A5" w:rsidP="00CF32A5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82CEF3A" w14:textId="77777777" w:rsidR="00CF32A5" w:rsidRDefault="00CF32A5" w:rsidP="00CF32A5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1EE27357" w14:textId="77777777" w:rsidR="00CF32A5" w:rsidRDefault="00CF32A5" w:rsidP="00CF32A5">
            <w:pPr>
              <w:pStyle w:val="code"/>
              <w:bidi w:val="0"/>
            </w:pPr>
            <w:r>
              <w:t xml:space="preserve">        .custom-shape {</w:t>
            </w:r>
          </w:p>
          <w:p w14:paraId="706FA054" w14:textId="77777777" w:rsidR="00CF32A5" w:rsidRDefault="00CF32A5" w:rsidP="00CF32A5">
            <w:pPr>
              <w:pStyle w:val="code"/>
              <w:bidi w:val="0"/>
            </w:pPr>
            <w:r>
              <w:t xml:space="preserve">            width: 250px;</w:t>
            </w:r>
          </w:p>
          <w:p w14:paraId="05669A8C" w14:textId="77777777" w:rsidR="00CF32A5" w:rsidRDefault="00CF32A5" w:rsidP="00CF32A5">
            <w:pPr>
              <w:pStyle w:val="code"/>
              <w:bidi w:val="0"/>
            </w:pPr>
            <w:r>
              <w:t xml:space="preserve">            height: 250px;</w:t>
            </w:r>
          </w:p>
          <w:p w14:paraId="4C43B337" w14:textId="77777777" w:rsidR="00CF32A5" w:rsidRDefault="00CF32A5" w:rsidP="00CF32A5">
            <w:pPr>
              <w:pStyle w:val="code"/>
              <w:bidi w:val="0"/>
            </w:pPr>
            <w:r>
              <w:t xml:space="preserve">            float: left;</w:t>
            </w:r>
          </w:p>
          <w:p w14:paraId="5C3F3453" w14:textId="77777777" w:rsidR="00CF32A5" w:rsidRDefault="00CF32A5" w:rsidP="00CF32A5">
            <w:pPr>
              <w:pStyle w:val="code"/>
              <w:bidi w:val="0"/>
            </w:pPr>
            <w:r>
              <w:t xml:space="preserve">            shape-outside: polygon(0 0, 100% 0, 80% 100%, 0% 100%);</w:t>
            </w:r>
          </w:p>
          <w:p w14:paraId="7FC72AD7" w14:textId="77777777" w:rsidR="00CF32A5" w:rsidRDefault="00CF32A5" w:rsidP="00CF32A5">
            <w:pPr>
              <w:pStyle w:val="code"/>
              <w:bidi w:val="0"/>
            </w:pPr>
            <w:r>
              <w:t xml:space="preserve">            clip-path: polygon(0 0, 100% 0, 80% 100%, 0% 100%);</w:t>
            </w:r>
          </w:p>
          <w:p w14:paraId="16C38061" w14:textId="77777777" w:rsidR="00CF32A5" w:rsidRDefault="00CF32A5" w:rsidP="00CF32A5">
            <w:pPr>
              <w:pStyle w:val="code"/>
              <w:bidi w:val="0"/>
            </w:pPr>
            <w:r>
              <w:t xml:space="preserve">            background: linear-gradient(135deg, #667eea 0%, #764ba2 100%);</w:t>
            </w:r>
          </w:p>
          <w:p w14:paraId="6520CFE5" w14:textId="77777777" w:rsidR="00CF32A5" w:rsidRDefault="00CF32A5" w:rsidP="00CF32A5">
            <w:pPr>
              <w:pStyle w:val="code"/>
              <w:bidi w:val="0"/>
            </w:pPr>
            <w:r>
              <w:t xml:space="preserve">            shape-margin: 20px;</w:t>
            </w:r>
          </w:p>
          <w:p w14:paraId="36D4690C" w14:textId="77777777" w:rsidR="00CF32A5" w:rsidRDefault="00CF32A5" w:rsidP="00CF32A5">
            <w:pPr>
              <w:pStyle w:val="code"/>
              <w:bidi w:val="0"/>
            </w:pPr>
            <w:r>
              <w:t xml:space="preserve">            margin: 0 25px 25px 0;</w:t>
            </w:r>
          </w:p>
          <w:p w14:paraId="0DCEB792" w14:textId="77777777" w:rsidR="00CF32A5" w:rsidRDefault="00CF32A5" w:rsidP="00CF32A5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E651715" w14:textId="77777777" w:rsidR="00CF32A5" w:rsidRDefault="00CF32A5" w:rsidP="00CF32A5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17335F91" w14:textId="77777777" w:rsidR="00CF32A5" w:rsidRDefault="00CF32A5" w:rsidP="00CF32A5">
            <w:pPr>
              <w:pStyle w:val="code"/>
              <w:bidi w:val="0"/>
            </w:pPr>
            <w:r>
              <w:t xml:space="preserve">        .floating-box {</w:t>
            </w:r>
          </w:p>
          <w:p w14:paraId="28E5F679" w14:textId="77777777" w:rsidR="00CF32A5" w:rsidRDefault="00CF32A5" w:rsidP="00CF32A5">
            <w:pPr>
              <w:pStyle w:val="code"/>
              <w:bidi w:val="0"/>
            </w:pPr>
            <w:r>
              <w:t xml:space="preserve">            float: right;</w:t>
            </w:r>
          </w:p>
          <w:p w14:paraId="192D4DA9" w14:textId="77777777" w:rsidR="00CF32A5" w:rsidRDefault="00CF32A5" w:rsidP="00CF32A5">
            <w:pPr>
              <w:pStyle w:val="code"/>
              <w:bidi w:val="0"/>
            </w:pPr>
            <w:r>
              <w:t xml:space="preserve">            width: 150px;</w:t>
            </w:r>
          </w:p>
          <w:p w14:paraId="7A090DBB" w14:textId="77777777" w:rsidR="00CF32A5" w:rsidRDefault="00CF32A5" w:rsidP="00CF32A5">
            <w:pPr>
              <w:pStyle w:val="code"/>
              <w:bidi w:val="0"/>
            </w:pPr>
            <w:r>
              <w:t xml:space="preserve">            height: 150px;</w:t>
            </w:r>
          </w:p>
          <w:p w14:paraId="4860A7C2" w14:textId="77777777" w:rsidR="00CF32A5" w:rsidRDefault="00CF32A5" w:rsidP="00CF32A5">
            <w:pPr>
              <w:pStyle w:val="code"/>
              <w:bidi w:val="0"/>
            </w:pPr>
            <w:r>
              <w:t xml:space="preserve">            background-color: #FF5722;</w:t>
            </w:r>
          </w:p>
          <w:p w14:paraId="3F109BD0" w14:textId="77777777" w:rsidR="00CF32A5" w:rsidRDefault="00CF32A5" w:rsidP="00CF32A5">
            <w:pPr>
              <w:pStyle w:val="code"/>
              <w:bidi w:val="0"/>
            </w:pPr>
            <w:r>
              <w:t xml:space="preserve">            margin: 0 0 15px 25px;</w:t>
            </w:r>
          </w:p>
          <w:p w14:paraId="7B364856" w14:textId="77777777" w:rsidR="00CF32A5" w:rsidRDefault="00CF32A5" w:rsidP="00CF32A5">
            <w:pPr>
              <w:pStyle w:val="code"/>
              <w:bidi w:val="0"/>
            </w:pPr>
            <w:r>
              <w:t xml:space="preserve">            padding: 10px;</w:t>
            </w:r>
          </w:p>
          <w:p w14:paraId="6C81F9E9" w14:textId="77777777" w:rsidR="00CF32A5" w:rsidRDefault="00CF32A5" w:rsidP="00CF32A5">
            <w:pPr>
              <w:pStyle w:val="code"/>
              <w:bidi w:val="0"/>
            </w:pPr>
            <w:r>
              <w:t xml:space="preserve">            color: white;</w:t>
            </w:r>
          </w:p>
          <w:p w14:paraId="515D446C" w14:textId="77777777" w:rsidR="00CF32A5" w:rsidRDefault="00CF32A5" w:rsidP="00CF32A5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216C8EB" w14:textId="77777777" w:rsidR="00CF32A5" w:rsidRDefault="00CF32A5" w:rsidP="00CF32A5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F267F24" w14:textId="77777777" w:rsidR="00CF32A5" w:rsidRDefault="00CF32A5" w:rsidP="00CF32A5">
            <w:pPr>
              <w:pStyle w:val="code"/>
              <w:bidi w:val="0"/>
            </w:pPr>
            <w:r>
              <w:t xml:space="preserve">        .cleared-section {</w:t>
            </w:r>
          </w:p>
          <w:p w14:paraId="42E86285" w14:textId="77777777" w:rsidR="00CF32A5" w:rsidRDefault="00CF32A5" w:rsidP="00CF32A5">
            <w:pPr>
              <w:pStyle w:val="code"/>
              <w:bidi w:val="0"/>
            </w:pPr>
            <w:r>
              <w:t xml:space="preserve">            clear: both;</w:t>
            </w:r>
          </w:p>
          <w:p w14:paraId="68185C02" w14:textId="77777777" w:rsidR="00CF32A5" w:rsidRDefault="00CF32A5" w:rsidP="00CF32A5">
            <w:pPr>
              <w:pStyle w:val="code"/>
              <w:bidi w:val="0"/>
            </w:pPr>
            <w:r>
              <w:t xml:space="preserve">            background-color: #E1F5FE;</w:t>
            </w:r>
          </w:p>
          <w:p w14:paraId="098EB4D0" w14:textId="77777777" w:rsidR="00CF32A5" w:rsidRDefault="00CF32A5" w:rsidP="00CF32A5">
            <w:pPr>
              <w:pStyle w:val="code"/>
              <w:bidi w:val="0"/>
            </w:pPr>
            <w:r>
              <w:t xml:space="preserve">            padding: 20px;</w:t>
            </w:r>
          </w:p>
          <w:p w14:paraId="42BB3B3F" w14:textId="77777777" w:rsidR="00CF32A5" w:rsidRDefault="00CF32A5" w:rsidP="00CF32A5">
            <w:pPr>
              <w:pStyle w:val="code"/>
              <w:bidi w:val="0"/>
            </w:pPr>
            <w:r>
              <w:t xml:space="preserve">            margin-top: 20px;</w:t>
            </w:r>
          </w:p>
          <w:p w14:paraId="23DCB5C2" w14:textId="77777777" w:rsidR="00CF32A5" w:rsidRDefault="00CF32A5" w:rsidP="00CF32A5">
            <w:pPr>
              <w:pStyle w:val="code"/>
              <w:bidi w:val="0"/>
            </w:pPr>
            <w:r>
              <w:lastRenderedPageBreak/>
              <w:t xml:space="preserve">            border-radius: 5px;</w:t>
            </w:r>
          </w:p>
          <w:p w14:paraId="65358D18" w14:textId="77777777" w:rsidR="00CF32A5" w:rsidRDefault="00CF32A5" w:rsidP="00CF32A5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5272C5B5" w14:textId="77777777" w:rsidR="00CF32A5" w:rsidRDefault="00CF32A5" w:rsidP="00CF32A5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1817917D" w14:textId="77777777" w:rsidR="00CF32A5" w:rsidRDefault="00CF32A5" w:rsidP="00CF32A5">
            <w:pPr>
              <w:pStyle w:val="code"/>
              <w:bidi w:val="0"/>
            </w:pPr>
            <w:r>
              <w:t xml:space="preserve">        .content {</w:t>
            </w:r>
          </w:p>
          <w:p w14:paraId="5B352EFE" w14:textId="77777777" w:rsidR="00CF32A5" w:rsidRDefault="00CF32A5" w:rsidP="00CF32A5">
            <w:pPr>
              <w:pStyle w:val="code"/>
              <w:bidi w:val="0"/>
            </w:pPr>
            <w:r>
              <w:t xml:space="preserve">            text-align: justify;</w:t>
            </w:r>
          </w:p>
          <w:p w14:paraId="2258A429" w14:textId="77777777" w:rsidR="00CF32A5" w:rsidRDefault="00CF32A5" w:rsidP="00CF32A5">
            <w:pPr>
              <w:pStyle w:val="code"/>
              <w:bidi w:val="0"/>
            </w:pPr>
            <w:r>
              <w:t xml:space="preserve">            line-height: 1.7;</w:t>
            </w:r>
          </w:p>
          <w:p w14:paraId="3D9E8339" w14:textId="77777777" w:rsidR="00CF32A5" w:rsidRDefault="00CF32A5" w:rsidP="00CF32A5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51D02BE" w14:textId="77777777" w:rsidR="00CF32A5" w:rsidRDefault="00CF32A5" w:rsidP="00CF32A5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4FEEF1E" w14:textId="77777777" w:rsidR="00CF32A5" w:rsidRDefault="00CF32A5" w:rsidP="00CF32A5">
            <w:pPr>
              <w:pStyle w:val="code"/>
              <w:bidi w:val="0"/>
            </w:pPr>
            <w:r>
              <w:t xml:space="preserve">        h2 {</w:t>
            </w:r>
          </w:p>
          <w:p w14:paraId="03281F4E" w14:textId="77777777" w:rsidR="00CF32A5" w:rsidRDefault="00CF32A5" w:rsidP="00CF32A5">
            <w:pPr>
              <w:pStyle w:val="code"/>
              <w:bidi w:val="0"/>
            </w:pPr>
            <w:r>
              <w:t xml:space="preserve">            color: #333;</w:t>
            </w:r>
          </w:p>
          <w:p w14:paraId="354598CD" w14:textId="77777777" w:rsidR="00CF32A5" w:rsidRDefault="00CF32A5" w:rsidP="00CF32A5">
            <w:pPr>
              <w:pStyle w:val="code"/>
              <w:bidi w:val="0"/>
            </w:pPr>
            <w:r>
              <w:t xml:space="preserve">            border-bottom: 2px solid #667eea;</w:t>
            </w:r>
          </w:p>
          <w:p w14:paraId="4A03C36C" w14:textId="77777777" w:rsidR="00CF32A5" w:rsidRDefault="00CF32A5" w:rsidP="00CF32A5">
            <w:pPr>
              <w:pStyle w:val="code"/>
              <w:bidi w:val="0"/>
            </w:pPr>
            <w:r>
              <w:t xml:space="preserve">            padding-bottom: 10px;</w:t>
            </w:r>
          </w:p>
          <w:p w14:paraId="0D6CD3A4" w14:textId="77777777" w:rsidR="00CF32A5" w:rsidRDefault="00CF32A5" w:rsidP="00CF32A5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2FFE00B" w14:textId="77777777" w:rsidR="00CF32A5" w:rsidRDefault="00CF32A5" w:rsidP="00CF32A5">
            <w:pPr>
              <w:pStyle w:val="code"/>
              <w:bidi w:val="0"/>
            </w:pPr>
            <w:r>
              <w:t xml:space="preserve">    &lt;/style&gt;</w:t>
            </w:r>
          </w:p>
          <w:p w14:paraId="4D42D8F1" w14:textId="77777777" w:rsidR="00CF32A5" w:rsidRDefault="00CF32A5" w:rsidP="00CF32A5">
            <w:pPr>
              <w:pStyle w:val="code"/>
              <w:bidi w:val="0"/>
            </w:pPr>
            <w:r>
              <w:t>&lt;/head&gt;</w:t>
            </w:r>
          </w:p>
          <w:p w14:paraId="18897251" w14:textId="77777777" w:rsidR="00CF32A5" w:rsidRDefault="00CF32A5" w:rsidP="00CF32A5">
            <w:pPr>
              <w:pStyle w:val="code"/>
              <w:bidi w:val="0"/>
            </w:pPr>
            <w:r>
              <w:t>&lt;body dir="rtl"&gt;</w:t>
            </w:r>
          </w:p>
          <w:p w14:paraId="6BF33BF4" w14:textId="77777777" w:rsidR="00CF32A5" w:rsidRDefault="00CF32A5" w:rsidP="00CF32A5">
            <w:pPr>
              <w:pStyle w:val="code"/>
              <w:bidi w:val="0"/>
            </w:pPr>
            <w:r>
              <w:t xml:space="preserve">    &lt;div class="container"&gt;</w:t>
            </w:r>
          </w:p>
          <w:p w14:paraId="6D4FF81F" w14:textId="77777777" w:rsidR="00CF32A5" w:rsidRDefault="00CF32A5" w:rsidP="00CF32A5">
            <w:pPr>
              <w:pStyle w:val="code"/>
              <w:bidi w:val="0"/>
            </w:pPr>
            <w:r>
              <w:t xml:space="preserve">        &lt;div class="custom-shape"&gt;&lt;/div&gt;</w:t>
            </w:r>
          </w:p>
          <w:p w14:paraId="2FEEC076" w14:textId="77777777" w:rsidR="00CF32A5" w:rsidRDefault="00CF32A5" w:rsidP="00CF32A5">
            <w:pPr>
              <w:pStyle w:val="code"/>
              <w:bidi w:val="0"/>
              <w:rPr>
                <w:rtl/>
              </w:rPr>
            </w:pPr>
            <w:r>
              <w:t xml:space="preserve">        &lt;div class="floating-box"&gt;</w:t>
            </w:r>
            <w:r>
              <w:rPr>
                <w:rFonts w:cs="IRANSansWeb(FaNum) Light"/>
                <w:rtl/>
              </w:rPr>
              <w:t>عنصر شناور ساده</w:t>
            </w:r>
            <w:r>
              <w:t>&lt;/div&gt;</w:t>
            </w:r>
          </w:p>
          <w:p w14:paraId="755A4ACD" w14:textId="77777777" w:rsidR="00CF32A5" w:rsidRDefault="00CF32A5" w:rsidP="00CF32A5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3F495CF" w14:textId="77777777" w:rsidR="00CF32A5" w:rsidRDefault="00CF32A5" w:rsidP="00CF32A5">
            <w:pPr>
              <w:pStyle w:val="code"/>
              <w:bidi w:val="0"/>
            </w:pPr>
            <w:r>
              <w:t xml:space="preserve">        &lt;div class="content"&gt;</w:t>
            </w:r>
          </w:p>
          <w:p w14:paraId="7923D913" w14:textId="77777777" w:rsidR="00CF32A5" w:rsidRDefault="00CF32A5" w:rsidP="00CF32A5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Fonts w:cs="IRANSansWeb(FaNum) Light"/>
                <w:rtl/>
              </w:rPr>
              <w:t>مثال ترک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از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ژگ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ها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CSS&lt;/h2&gt;</w:t>
            </w:r>
          </w:p>
          <w:p w14:paraId="6F4B948D" w14:textId="77777777" w:rsidR="00CF32A5" w:rsidRDefault="00CF32A5" w:rsidP="00CF32A5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در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مثال، از چند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ژگ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CSS </w:t>
            </w:r>
            <w:r>
              <w:rPr>
                <w:rFonts w:cs="IRANSansWeb(FaNum) Light"/>
                <w:rtl/>
              </w:rPr>
              <w:t>به صورت ترک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استفاده شده است. عنصر آب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>-بنفش با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ژگ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ها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float</w:t>
            </w:r>
            <w:r>
              <w:rPr>
                <w:rFonts w:cs="IRANSansWeb(FaNum) Light"/>
                <w:rtl/>
              </w:rPr>
              <w:t xml:space="preserve">، </w:t>
            </w:r>
            <w:r>
              <w:t xml:space="preserve">shape-outside </w:t>
            </w:r>
            <w:r>
              <w:rPr>
                <w:rFonts w:cs="IRANSansWeb(FaNum) Light"/>
                <w:rtl/>
              </w:rPr>
              <w:t>و</w:t>
            </w:r>
            <w:r>
              <w:t xml:space="preserve"> shape-margin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شکل چندضلع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جاد</w:t>
            </w:r>
            <w:r>
              <w:rPr>
                <w:rFonts w:cs="IRANSansWeb(FaNum) Light"/>
                <w:rtl/>
              </w:rPr>
              <w:t xml:space="preserve"> کرده و متن در اطراف آن جر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افته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.&lt;/p&gt;</w:t>
            </w:r>
          </w:p>
          <w:p w14:paraId="418EDFBB" w14:textId="77777777" w:rsidR="00CF32A5" w:rsidRDefault="00CF32A5" w:rsidP="00CF32A5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عنصر نارنج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ز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عنصر شناور ساده است که در سمت راست قرار گرفته است. ترک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</w:t>
            </w:r>
            <w:r>
              <w:rPr>
                <w:rFonts w:cs="IRANSansWeb(FaNum) Light"/>
                <w:rtl/>
              </w:rPr>
              <w:t xml:space="preserve">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عناصر با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گر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طرح‌بند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پو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</w:t>
            </w:r>
            <w:r>
              <w:rPr>
                <w:rFonts w:cs="IRANSansWeb(FaNum) Light"/>
                <w:rtl/>
              </w:rPr>
              <w:t xml:space="preserve"> و جذاب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جاد</w:t>
            </w:r>
            <w:r>
              <w:rPr>
                <w:rFonts w:cs="IRANSansWeb(FaNum) Light"/>
                <w:rtl/>
              </w:rPr>
              <w:t xml:space="preserve"> کرده است</w:t>
            </w:r>
            <w:r>
              <w:t>.&lt;/p&gt;</w:t>
            </w:r>
          </w:p>
          <w:p w14:paraId="2129E22D" w14:textId="77777777" w:rsidR="00CF32A5" w:rsidRDefault="00CF32A5" w:rsidP="00CF32A5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ژگ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ها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shape-outside </w:t>
            </w:r>
            <w:r>
              <w:rPr>
                <w:rFonts w:cs="IRANSansWeb(FaNum) Light"/>
                <w:rtl/>
              </w:rPr>
              <w:t>و</w:t>
            </w:r>
            <w:r>
              <w:t xml:space="preserve"> shape-margin </w:t>
            </w:r>
            <w:r>
              <w:rPr>
                <w:rFonts w:cs="IRANSansWeb(FaNum) Light"/>
                <w:rtl/>
              </w:rPr>
              <w:t>به طراحان وب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امکان را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دهند</w:t>
            </w:r>
            <w:r>
              <w:rPr>
                <w:rFonts w:cs="IRANSansWeb(FaNum) Light"/>
                <w:rtl/>
              </w:rPr>
              <w:t xml:space="preserve"> که طرح‌بند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خلاقانه‌تر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جاد</w:t>
            </w:r>
            <w:r>
              <w:rPr>
                <w:rFonts w:cs="IRANSansWeb(FaNum) Light"/>
                <w:rtl/>
              </w:rPr>
              <w:t xml:space="preserve"> کنند و از طرح‌بند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مستط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سنت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فراتر روند</w:t>
            </w:r>
            <w:r>
              <w:t>.&lt;/p&gt;</w:t>
            </w:r>
          </w:p>
          <w:p w14:paraId="5ED698A2" w14:textId="77777777" w:rsidR="00CF32A5" w:rsidRDefault="00CF32A5" w:rsidP="00CF32A5">
            <w:pPr>
              <w:pStyle w:val="code"/>
              <w:bidi w:val="0"/>
            </w:pPr>
            <w:r>
              <w:t xml:space="preserve">        &lt;/div&gt;</w:t>
            </w:r>
          </w:p>
          <w:p w14:paraId="69AA7935" w14:textId="77777777" w:rsidR="00CF32A5" w:rsidRDefault="00CF32A5" w:rsidP="00CF32A5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BF8D7D8" w14:textId="77777777" w:rsidR="00CF32A5" w:rsidRDefault="00CF32A5" w:rsidP="00CF32A5">
            <w:pPr>
              <w:pStyle w:val="code"/>
              <w:bidi w:val="0"/>
            </w:pPr>
            <w:r>
              <w:t xml:space="preserve">        &lt;div class="cleared-section"&gt;</w:t>
            </w:r>
          </w:p>
          <w:p w14:paraId="247D6165" w14:textId="77777777" w:rsidR="00CF32A5" w:rsidRDefault="00CF32A5" w:rsidP="00CF32A5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بخش</w:t>
            </w:r>
            <w:r>
              <w:t xml:space="preserve"> cleared&lt;/h3&gt;</w:t>
            </w:r>
          </w:p>
          <w:p w14:paraId="790E370E" w14:textId="77777777" w:rsidR="00CF32A5" w:rsidRDefault="00CF32A5" w:rsidP="00CF32A5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بخش با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ژگ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clear:both </w:t>
            </w:r>
            <w:r>
              <w:rPr>
                <w:rFonts w:cs="IRANSansWeb(FaNum) Light"/>
                <w:rtl/>
              </w:rPr>
              <w:t>در 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 xml:space="preserve"> تمام عناصر شناور قرار گرفته است. از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ژگ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اطم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نان</w:t>
            </w:r>
            <w:r>
              <w:rPr>
                <w:rFonts w:cs="IRANSansWeb(FaNum) Light"/>
                <w:rtl/>
              </w:rPr>
              <w:t xml:space="preserve"> از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نکه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عنصر در 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 xml:space="preserve"> عناصر شناور قرار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رد</w:t>
            </w:r>
            <w:r>
              <w:rPr>
                <w:rFonts w:cs="IRANSansWeb(FaNum) Light"/>
                <w:rtl/>
              </w:rPr>
              <w:t xml:space="preserve"> استفاده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شود</w:t>
            </w:r>
            <w:r>
              <w:t>.&lt;/p&gt;</w:t>
            </w:r>
          </w:p>
          <w:p w14:paraId="31630C59" w14:textId="77777777" w:rsidR="00CF32A5" w:rsidRDefault="00CF32A5" w:rsidP="00CF32A5">
            <w:pPr>
              <w:pStyle w:val="code"/>
              <w:bidi w:val="0"/>
            </w:pPr>
            <w:r>
              <w:t xml:space="preserve">        &lt;/div&gt;</w:t>
            </w:r>
          </w:p>
          <w:p w14:paraId="3FDD7A57" w14:textId="77777777" w:rsidR="00CF32A5" w:rsidRDefault="00CF32A5" w:rsidP="00CF32A5">
            <w:pPr>
              <w:pStyle w:val="code"/>
              <w:bidi w:val="0"/>
            </w:pPr>
            <w:r>
              <w:t xml:space="preserve">    &lt;/div&gt;</w:t>
            </w:r>
          </w:p>
          <w:p w14:paraId="2EAB2470" w14:textId="77777777" w:rsidR="00CF32A5" w:rsidRDefault="00CF32A5" w:rsidP="00CF32A5">
            <w:pPr>
              <w:pStyle w:val="code"/>
              <w:bidi w:val="0"/>
            </w:pPr>
            <w:r>
              <w:t>&lt;/body&gt;</w:t>
            </w:r>
          </w:p>
          <w:p w14:paraId="6A2D35D4" w14:textId="76A1A571" w:rsidR="00CF32A5" w:rsidRDefault="00CF32A5" w:rsidP="00CF32A5">
            <w:pPr>
              <w:pStyle w:val="code"/>
              <w:bidi w:val="0"/>
            </w:pPr>
            <w:r>
              <w:t>&lt;/html&gt;</w:t>
            </w:r>
          </w:p>
        </w:tc>
      </w:tr>
    </w:tbl>
    <w:p w14:paraId="377A7857" w14:textId="0F65D453" w:rsidR="00CF32A5" w:rsidRDefault="00CF32A5" w:rsidP="00CF32A5">
      <w:hyperlink r:id="rId381" w:history="1">
        <w:r w:rsidRPr="00CF32A5">
          <w:rPr>
            <w:rStyle w:val="Hyperlink"/>
          </w:rPr>
          <w:t>all</w:t>
        </w:r>
      </w:hyperlink>
    </w:p>
    <w:p w14:paraId="6D57A46F" w14:textId="77777777" w:rsidR="00693238" w:rsidRDefault="00693238" w:rsidP="00693238">
      <w:pPr>
        <w:rPr>
          <w:rtl/>
        </w:rPr>
      </w:pPr>
      <w:r>
        <w:rPr>
          <w:rtl/>
        </w:rPr>
        <w:t>نکات مهم:</w:t>
      </w:r>
    </w:p>
    <w:p w14:paraId="564C1F26" w14:textId="77777777" w:rsidR="00693238" w:rsidRDefault="00693238" w:rsidP="00693238">
      <w:pPr>
        <w:rPr>
          <w:rtl/>
        </w:rPr>
      </w:pPr>
    </w:p>
    <w:p w14:paraId="4153D324" w14:textId="22040212" w:rsidR="00693238" w:rsidRDefault="00693238" w:rsidP="00693238">
      <w:pPr>
        <w:rPr>
          <w:rtl/>
        </w:rPr>
      </w:pPr>
      <w:r>
        <w:rPr>
          <w:rtl/>
        </w:rPr>
        <w:t xml:space="preserve">1. </w:t>
      </w:r>
      <w:r>
        <w:t>Float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طرح‌بند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ساده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 اما برا</w:t>
      </w:r>
      <w:r>
        <w:rPr>
          <w:rFonts w:hint="cs"/>
          <w:rtl/>
        </w:rPr>
        <w:t>ی</w:t>
      </w:r>
      <w:r>
        <w:rPr>
          <w:rtl/>
        </w:rPr>
        <w:t xml:space="preserve"> طرح‌بند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ده‌تر،</w:t>
      </w:r>
      <w:r>
        <w:rPr>
          <w:rtl/>
        </w:rPr>
        <w:t xml:space="preserve"> </w:t>
      </w:r>
      <w:r>
        <w:t>Flexbox</w:t>
      </w:r>
      <w:r>
        <w:rPr>
          <w:rtl/>
        </w:rPr>
        <w:t xml:space="preserve"> و </w:t>
      </w:r>
      <w:r>
        <w:t>Grid</w:t>
      </w:r>
      <w:r>
        <w:rPr>
          <w:rtl/>
        </w:rPr>
        <w:t xml:space="preserve"> گز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tl/>
        </w:rPr>
        <w:t xml:space="preserve"> هستند.</w:t>
      </w:r>
    </w:p>
    <w:p w14:paraId="3ECD6EDD" w14:textId="48D442A3" w:rsidR="00693238" w:rsidRDefault="00693238" w:rsidP="00693238">
      <w:pPr>
        <w:rPr>
          <w:rtl/>
        </w:rPr>
      </w:pPr>
      <w:r>
        <w:rPr>
          <w:rtl/>
        </w:rPr>
        <w:t xml:space="preserve">2. </w:t>
      </w:r>
      <w:r>
        <w:t>Clear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حل مشکلات مربوط به </w:t>
      </w:r>
      <w:r>
        <w:t>float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که عناصر به درست</w:t>
      </w:r>
      <w:r>
        <w:rPr>
          <w:rFonts w:hint="cs"/>
          <w:rtl/>
        </w:rPr>
        <w:t>ی</w:t>
      </w:r>
      <w:r>
        <w:rPr>
          <w:rtl/>
        </w:rPr>
        <w:t xml:space="preserve"> در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عناصر شناور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  <w:r>
        <w:rPr>
          <w:rtl/>
        </w:rPr>
        <w:t>.</w:t>
      </w:r>
    </w:p>
    <w:p w14:paraId="5AB6E08B" w14:textId="563A5361" w:rsidR="00693238" w:rsidRDefault="00693238" w:rsidP="00693238">
      <w:pPr>
        <w:rPr>
          <w:rtl/>
        </w:rPr>
      </w:pPr>
      <w:r>
        <w:rPr>
          <w:rtl/>
        </w:rPr>
        <w:t xml:space="preserve">3. </w:t>
      </w:r>
      <w:r>
        <w:t>Shape-outside</w:t>
      </w:r>
      <w:r>
        <w:rPr>
          <w:rtl/>
        </w:rPr>
        <w:t xml:space="preserve"> و </w:t>
      </w:r>
      <w:r>
        <w:t>Shape-margin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نسبتاً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هستند و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مرورگرها را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57E4FA0" w14:textId="77777777" w:rsidR="00693238" w:rsidRDefault="00693238" w:rsidP="00693238">
      <w:pPr>
        <w:rPr>
          <w:rtl/>
        </w:rPr>
      </w:pPr>
      <w:r>
        <w:rPr>
          <w:rtl/>
        </w:rPr>
        <w:t>4. برا</w:t>
      </w:r>
      <w:r>
        <w:rPr>
          <w:rFonts w:hint="cs"/>
          <w:rtl/>
        </w:rPr>
        <w:t>ی</w:t>
      </w:r>
      <w:r>
        <w:rPr>
          <w:rtl/>
        </w:rPr>
        <w:t xml:space="preserve"> عناصر شناور،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عرض (</w:t>
      </w:r>
      <w:r>
        <w:t>width</w:t>
      </w:r>
      <w:r>
        <w:rPr>
          <w:rtl/>
        </w:rPr>
        <w:t>) مشخص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قابل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tl/>
        </w:rPr>
        <w:t xml:space="preserve">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34BB72E4" w14:textId="423DCE10" w:rsidR="00693238" w:rsidRPr="00075169" w:rsidRDefault="00693238" w:rsidP="00693238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در کنار 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طرح‌بند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خلاقانه و جذاب در طراح</w:t>
      </w:r>
      <w:r>
        <w:rPr>
          <w:rFonts w:hint="cs"/>
          <w:rtl/>
        </w:rPr>
        <w:t>ی</w:t>
      </w:r>
      <w:r>
        <w:rPr>
          <w:rtl/>
        </w:rPr>
        <w:t xml:space="preserve"> وب مورد استفاده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  <w:r>
        <w:rPr>
          <w:rtl/>
        </w:rPr>
        <w:t>.</w:t>
      </w:r>
    </w:p>
    <w:bookmarkStart w:id="177" w:name="_Toc211464605"/>
    <w:p w14:paraId="3A4DDF8D" w14:textId="1F7A5D93" w:rsidR="00F40B17" w:rsidRDefault="00915289" w:rsidP="00AC7093">
      <w:pPr>
        <w:pStyle w:val="Heading2"/>
      </w:pPr>
      <w:r>
        <w:fldChar w:fldCharType="begin"/>
      </w:r>
      <w:r>
        <w:instrText>HYPERLINK "webdesign/css/Position"</w:instrText>
      </w:r>
      <w:r>
        <w:fldChar w:fldCharType="separate"/>
      </w:r>
      <w:r w:rsidR="00F40B17" w:rsidRPr="00915289">
        <w:rPr>
          <w:rStyle w:val="Hyperlink"/>
        </w:rPr>
        <w:t>Position(static,relative,absolute,fixed,sticky)</w:t>
      </w:r>
      <w:bookmarkEnd w:id="177"/>
      <w:r>
        <w:fldChar w:fldCharType="end"/>
      </w:r>
    </w:p>
    <w:p w14:paraId="01C0094E" w14:textId="77777777" w:rsidR="00915289" w:rsidRDefault="00915289" w:rsidP="00915289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position</w:t>
      </w:r>
      <w:r>
        <w:rPr>
          <w:rtl/>
        </w:rPr>
        <w:t>`</w:t>
      </w:r>
    </w:p>
    <w:p w14:paraId="709314CF" w14:textId="77777777" w:rsidR="00915289" w:rsidRDefault="00915289" w:rsidP="00915289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نحوه قرارگ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در صفحه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42652C7" w14:textId="0F270049" w:rsidR="00915289" w:rsidRDefault="00915289" w:rsidP="00915289">
      <w:r>
        <w:rPr>
          <w:rtl/>
        </w:rPr>
        <w:t xml:space="preserve">۱. </w:t>
      </w:r>
      <w:r>
        <w:t>static</w:t>
      </w:r>
      <w:r>
        <w:rPr>
          <w:rtl/>
        </w:rPr>
        <w:t xml:space="preserve"> (پ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289" w14:paraId="5106D390" w14:textId="77777777" w:rsidTr="00915289">
        <w:tc>
          <w:tcPr>
            <w:tcW w:w="9350" w:type="dxa"/>
          </w:tcPr>
          <w:p w14:paraId="71580067" w14:textId="77777777" w:rsidR="00915289" w:rsidRDefault="00915289" w:rsidP="00915289">
            <w:pPr>
              <w:pStyle w:val="code"/>
              <w:bidi w:val="0"/>
            </w:pPr>
            <w:r w:rsidRPr="00915289">
              <w:t>&lt;div class="box static"&gt;Static&lt;/div&gt;</w:t>
            </w:r>
          </w:p>
          <w:p w14:paraId="34607122" w14:textId="540D2DEF" w:rsidR="00915289" w:rsidRDefault="00915289" w:rsidP="00915289">
            <w:pPr>
              <w:pStyle w:val="code"/>
              <w:bidi w:val="0"/>
            </w:pPr>
          </w:p>
          <w:p w14:paraId="62D9E55C" w14:textId="77777777" w:rsidR="00915289" w:rsidRDefault="00915289" w:rsidP="00915289">
            <w:pPr>
              <w:pStyle w:val="code"/>
              <w:bidi w:val="0"/>
            </w:pPr>
            <w:r>
              <w:t>.static {</w:t>
            </w:r>
          </w:p>
          <w:p w14:paraId="5C40E5CB" w14:textId="77777777" w:rsidR="00915289" w:rsidRDefault="00915289" w:rsidP="00915289">
            <w:pPr>
              <w:pStyle w:val="code"/>
              <w:bidi w:val="0"/>
              <w:rPr>
                <w:rtl/>
              </w:rPr>
            </w:pPr>
            <w:r>
              <w:t xml:space="preserve">    position: static; /* </w:t>
            </w:r>
            <w:r>
              <w:rPr>
                <w:rFonts w:cs="IRANSansWeb(FaNum) Light"/>
                <w:rtl/>
              </w:rPr>
              <w:t>عنصر در جر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rPr>
                <w:rFonts w:cs="IRANSansWeb(FaNum) Light"/>
                <w:rtl/>
              </w:rPr>
              <w:t xml:space="preserve"> عاد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صفحه قرار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رد</w:t>
            </w:r>
            <w:r>
              <w:t xml:space="preserve"> */</w:t>
            </w:r>
          </w:p>
          <w:p w14:paraId="40BC81C0" w14:textId="77777777" w:rsidR="00915289" w:rsidRDefault="00915289" w:rsidP="00915289">
            <w:pPr>
              <w:pStyle w:val="code"/>
              <w:bidi w:val="0"/>
              <w:rPr>
                <w:rtl/>
              </w:rPr>
            </w:pPr>
            <w:r>
              <w:t xml:space="preserve">    top: 20px; /* </w:t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Fonts w:cs="IRANSansWeb(FaNum) Light"/>
                <w:rtl/>
              </w:rPr>
              <w:t>تاث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ندارد</w:t>
            </w:r>
            <w:r>
              <w:t xml:space="preserve"> */</w:t>
            </w:r>
          </w:p>
          <w:p w14:paraId="1ACA76E6" w14:textId="77777777" w:rsidR="00915289" w:rsidRDefault="00915289" w:rsidP="00915289">
            <w:pPr>
              <w:pStyle w:val="code"/>
              <w:bidi w:val="0"/>
              <w:rPr>
                <w:rtl/>
              </w:rPr>
            </w:pPr>
            <w:r>
              <w:t xml:space="preserve">    left: 20px; /* </w:t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Fonts w:cs="IRANSansWeb(FaNum) Light"/>
                <w:rtl/>
              </w:rPr>
              <w:t>تاث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ندارد</w:t>
            </w:r>
            <w:r>
              <w:t xml:space="preserve"> */</w:t>
            </w:r>
          </w:p>
          <w:p w14:paraId="702831AE" w14:textId="6440085B" w:rsidR="00915289" w:rsidRDefault="00915289" w:rsidP="00915289">
            <w:pPr>
              <w:pStyle w:val="code"/>
              <w:bidi w:val="0"/>
            </w:pPr>
            <w:r>
              <w:t>}</w:t>
            </w:r>
          </w:p>
        </w:tc>
      </w:tr>
    </w:tbl>
    <w:p w14:paraId="6B155A4B" w14:textId="52981CF5" w:rsidR="00915289" w:rsidRDefault="00915289" w:rsidP="00915289">
      <w:hyperlink r:id="rId382" w:history="1">
        <w:r w:rsidRPr="00915289">
          <w:rPr>
            <w:rStyle w:val="Hyperlink"/>
          </w:rPr>
          <w:t>static</w:t>
        </w:r>
      </w:hyperlink>
    </w:p>
    <w:p w14:paraId="73C93537" w14:textId="77777777" w:rsidR="00915289" w:rsidRDefault="00915289" w:rsidP="00915289">
      <w:pPr>
        <w:pStyle w:val="bold"/>
        <w:rPr>
          <w:rtl/>
        </w:rPr>
      </w:pPr>
      <w:r w:rsidRPr="00915289">
        <w:t>relative</w:t>
      </w:r>
    </w:p>
    <w:p w14:paraId="3345414D" w14:textId="10A649B0" w:rsidR="00915289" w:rsidRDefault="00915289" w:rsidP="00915289">
      <w:pPr>
        <w:rPr>
          <w:rtl/>
        </w:rPr>
      </w:pPr>
      <w:r w:rsidRPr="00915289">
        <w:t>relative</w:t>
      </w:r>
      <w:r w:rsidRPr="00915289">
        <w:rPr>
          <w:rtl/>
        </w:rPr>
        <w:t>: نسبت به موقع</w:t>
      </w:r>
      <w:r w:rsidRPr="00915289">
        <w:rPr>
          <w:rFonts w:hint="cs"/>
          <w:rtl/>
        </w:rPr>
        <w:t>ی</w:t>
      </w:r>
      <w:r w:rsidRPr="00915289">
        <w:rPr>
          <w:rFonts w:hint="eastAsia"/>
          <w:rtl/>
        </w:rPr>
        <w:t>ت</w:t>
      </w:r>
      <w:r w:rsidRPr="00915289">
        <w:rPr>
          <w:rtl/>
        </w:rPr>
        <w:t xml:space="preserve"> اصل</w:t>
      </w:r>
      <w:r w:rsidRPr="00915289">
        <w:rPr>
          <w:rFonts w:hint="cs"/>
          <w:rtl/>
        </w:rPr>
        <w:t>ی</w:t>
      </w:r>
      <w:r w:rsidRPr="00915289">
        <w:rPr>
          <w:rtl/>
        </w:rPr>
        <w:t xml:space="preserve"> خودش جابه‌جا م</w:t>
      </w:r>
      <w:r w:rsidRPr="00915289">
        <w:rPr>
          <w:rFonts w:hint="cs"/>
          <w:rtl/>
        </w:rPr>
        <w:t>ی‌</w:t>
      </w:r>
      <w:r w:rsidRPr="00915289">
        <w:rPr>
          <w:rFonts w:hint="eastAsia"/>
          <w:rtl/>
        </w:rPr>
        <w:t>شود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289" w14:paraId="691A6A68" w14:textId="77777777" w:rsidTr="00915289">
        <w:tc>
          <w:tcPr>
            <w:tcW w:w="9350" w:type="dxa"/>
          </w:tcPr>
          <w:p w14:paraId="2E17BD4A" w14:textId="77777777" w:rsidR="00915289" w:rsidRDefault="00915289" w:rsidP="00915289">
            <w:pPr>
              <w:pStyle w:val="code"/>
              <w:bidi w:val="0"/>
            </w:pPr>
            <w:r>
              <w:t>&lt;div class="container"&gt;</w:t>
            </w:r>
          </w:p>
          <w:p w14:paraId="5FC57934" w14:textId="77777777" w:rsidR="00915289" w:rsidRDefault="00915289" w:rsidP="00915289">
            <w:pPr>
              <w:pStyle w:val="code"/>
              <w:bidi w:val="0"/>
            </w:pPr>
            <w:r>
              <w:t xml:space="preserve">    &lt;div class="box relative"&gt;Relative&lt;/div&gt;</w:t>
            </w:r>
          </w:p>
          <w:p w14:paraId="5D3CCC36" w14:textId="77777777" w:rsidR="00915289" w:rsidRDefault="00915289" w:rsidP="00915289">
            <w:pPr>
              <w:pStyle w:val="code"/>
              <w:bidi w:val="0"/>
              <w:rPr>
                <w:rtl/>
              </w:rPr>
            </w:pPr>
            <w:r>
              <w:t>&lt;/div&gt;</w:t>
            </w:r>
          </w:p>
          <w:p w14:paraId="40D66A33" w14:textId="77777777" w:rsidR="00915289" w:rsidRDefault="00915289" w:rsidP="00915289">
            <w:pPr>
              <w:pStyle w:val="code"/>
              <w:bidi w:val="0"/>
            </w:pPr>
            <w:bookmarkStart w:id="178" w:name="_Hlk211534480"/>
            <w:r>
              <w:t>.relative {</w:t>
            </w:r>
          </w:p>
          <w:p w14:paraId="7CB4F6FF" w14:textId="77777777" w:rsidR="00915289" w:rsidRDefault="00915289" w:rsidP="00915289">
            <w:pPr>
              <w:pStyle w:val="code"/>
              <w:bidi w:val="0"/>
            </w:pPr>
            <w:r>
              <w:lastRenderedPageBreak/>
              <w:t xml:space="preserve">    position: relative;</w:t>
            </w:r>
          </w:p>
          <w:p w14:paraId="457497FC" w14:textId="77777777" w:rsidR="00915289" w:rsidRDefault="00915289" w:rsidP="00915289">
            <w:pPr>
              <w:pStyle w:val="code"/>
              <w:bidi w:val="0"/>
              <w:rPr>
                <w:rtl/>
              </w:rPr>
            </w:pPr>
            <w:r>
              <w:t xml:space="preserve">    top: 20px; /* 20px </w:t>
            </w:r>
            <w:r>
              <w:rPr>
                <w:rFonts w:cs="IRANSansWeb(FaNum) Light"/>
                <w:rtl/>
              </w:rPr>
              <w:t>به سمت پا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حرکت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 xml:space="preserve"> */</w:t>
            </w:r>
          </w:p>
          <w:p w14:paraId="24F7886C" w14:textId="77777777" w:rsidR="00915289" w:rsidRDefault="00915289" w:rsidP="00915289">
            <w:pPr>
              <w:pStyle w:val="code"/>
              <w:bidi w:val="0"/>
              <w:rPr>
                <w:rtl/>
              </w:rPr>
            </w:pPr>
            <w:r>
              <w:t xml:space="preserve">    left: 30px; /* 30px </w:t>
            </w:r>
            <w:r>
              <w:rPr>
                <w:rFonts w:cs="IRANSansWeb(FaNum) Light"/>
                <w:rtl/>
              </w:rPr>
              <w:t>به سمت راست حرکت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 xml:space="preserve"> */</w:t>
            </w:r>
          </w:p>
          <w:p w14:paraId="473963F6" w14:textId="77777777" w:rsidR="00915289" w:rsidRDefault="00915289" w:rsidP="00915289">
            <w:pPr>
              <w:pStyle w:val="code"/>
              <w:bidi w:val="0"/>
            </w:pPr>
            <w:r>
              <w:t xml:space="preserve">    background-color: lightblue;</w:t>
            </w:r>
          </w:p>
          <w:p w14:paraId="508DC063" w14:textId="7FBCAE34" w:rsidR="00915289" w:rsidRDefault="00915289" w:rsidP="00915289">
            <w:pPr>
              <w:pStyle w:val="code"/>
              <w:bidi w:val="0"/>
            </w:pPr>
            <w:r>
              <w:t>}</w:t>
            </w:r>
            <w:bookmarkEnd w:id="178"/>
          </w:p>
        </w:tc>
      </w:tr>
    </w:tbl>
    <w:p w14:paraId="52051166" w14:textId="165D72A5" w:rsidR="00915289" w:rsidRDefault="00915289" w:rsidP="00915289">
      <w:hyperlink r:id="rId383" w:history="1">
        <w:r w:rsidRPr="00915289">
          <w:rPr>
            <w:rStyle w:val="Hyperlink"/>
          </w:rPr>
          <w:t>relative</w:t>
        </w:r>
      </w:hyperlink>
    </w:p>
    <w:p w14:paraId="5D48B09D" w14:textId="48AC69D3" w:rsidR="00915289" w:rsidRDefault="00915289" w:rsidP="00915289">
      <w:pPr>
        <w:pStyle w:val="bold"/>
      </w:pPr>
      <w:r w:rsidRPr="00915289">
        <w:t>absolute</w:t>
      </w:r>
    </w:p>
    <w:p w14:paraId="49F6EC29" w14:textId="6179BD31" w:rsidR="00915289" w:rsidRDefault="00915289" w:rsidP="00915289">
      <w:r w:rsidRPr="00915289">
        <w:t>absolute</w:t>
      </w:r>
      <w:r w:rsidRPr="00915289">
        <w:rPr>
          <w:rtl/>
        </w:rPr>
        <w:t>: نسبت به نزد</w:t>
      </w:r>
      <w:r w:rsidRPr="00915289">
        <w:rPr>
          <w:rFonts w:hint="cs"/>
          <w:rtl/>
        </w:rPr>
        <w:t>ی</w:t>
      </w:r>
      <w:r w:rsidRPr="00915289">
        <w:rPr>
          <w:rFonts w:hint="eastAsia"/>
          <w:rtl/>
        </w:rPr>
        <w:t>کتر</w:t>
      </w:r>
      <w:r w:rsidRPr="00915289">
        <w:rPr>
          <w:rFonts w:hint="cs"/>
          <w:rtl/>
        </w:rPr>
        <w:t>ی</w:t>
      </w:r>
      <w:r w:rsidRPr="00915289">
        <w:rPr>
          <w:rFonts w:hint="eastAsia"/>
          <w:rtl/>
        </w:rPr>
        <w:t>ن</w:t>
      </w:r>
      <w:r w:rsidRPr="00915289">
        <w:rPr>
          <w:rtl/>
        </w:rPr>
        <w:t xml:space="preserve"> والد </w:t>
      </w:r>
      <w:r>
        <w:rPr>
          <w:rFonts w:hint="cs"/>
          <w:rtl/>
        </w:rPr>
        <w:t xml:space="preserve">خود از جنس </w:t>
      </w:r>
      <w:r>
        <w:t xml:space="preserve">relative </w:t>
      </w:r>
      <w:r>
        <w:rPr>
          <w:rFonts w:hint="cs"/>
          <w:rtl/>
        </w:rPr>
        <w:t xml:space="preserve"> </w:t>
      </w:r>
      <w:r w:rsidRPr="00915289">
        <w:rPr>
          <w:rtl/>
        </w:rPr>
        <w:t>قرار م</w:t>
      </w:r>
      <w:r w:rsidRPr="00915289">
        <w:rPr>
          <w:rFonts w:hint="cs"/>
          <w:rtl/>
        </w:rPr>
        <w:t>ی‌</w:t>
      </w:r>
      <w:r w:rsidRPr="00915289">
        <w:rPr>
          <w:rFonts w:hint="eastAsia"/>
          <w:rtl/>
        </w:rPr>
        <w:t>گ</w:t>
      </w:r>
      <w:r w:rsidRPr="00915289">
        <w:rPr>
          <w:rFonts w:hint="cs"/>
          <w:rtl/>
        </w:rPr>
        <w:t>ی</w:t>
      </w:r>
      <w:r w:rsidRPr="00915289">
        <w:rPr>
          <w:rFonts w:hint="eastAsia"/>
          <w:rtl/>
        </w:rPr>
        <w:t>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289" w14:paraId="19B2AF8A" w14:textId="77777777" w:rsidTr="00915289">
        <w:tc>
          <w:tcPr>
            <w:tcW w:w="9350" w:type="dxa"/>
          </w:tcPr>
          <w:p w14:paraId="0E36EAEE" w14:textId="77777777" w:rsidR="00915289" w:rsidRDefault="00915289" w:rsidP="00915289">
            <w:pPr>
              <w:pStyle w:val="code"/>
              <w:bidi w:val="0"/>
            </w:pPr>
            <w:r>
              <w:t>&lt;div class="container" style="position: relative;"&gt;</w:t>
            </w:r>
          </w:p>
          <w:p w14:paraId="6BDF6F25" w14:textId="77777777" w:rsidR="00915289" w:rsidRDefault="00915289" w:rsidP="00915289">
            <w:pPr>
              <w:pStyle w:val="code"/>
              <w:bidi w:val="0"/>
            </w:pPr>
            <w:r>
              <w:t xml:space="preserve">    &lt;div class="box absolute"&gt;Absolute&lt;/div&gt;</w:t>
            </w:r>
          </w:p>
          <w:p w14:paraId="64D41465" w14:textId="77777777" w:rsidR="00915289" w:rsidRDefault="00915289" w:rsidP="00915289">
            <w:pPr>
              <w:pStyle w:val="code"/>
              <w:bidi w:val="0"/>
              <w:rPr>
                <w:rtl/>
              </w:rPr>
            </w:pPr>
            <w:r>
              <w:t>&lt;/div&gt;</w:t>
            </w:r>
          </w:p>
          <w:p w14:paraId="60CAF161" w14:textId="77777777" w:rsidR="00915289" w:rsidRDefault="00915289" w:rsidP="00915289">
            <w:pPr>
              <w:pStyle w:val="code"/>
              <w:bidi w:val="0"/>
            </w:pPr>
            <w:r>
              <w:t>.absolute {</w:t>
            </w:r>
          </w:p>
          <w:p w14:paraId="649B0DD2" w14:textId="77777777" w:rsidR="00915289" w:rsidRDefault="00915289" w:rsidP="00915289">
            <w:pPr>
              <w:pStyle w:val="code"/>
              <w:bidi w:val="0"/>
            </w:pPr>
            <w:r>
              <w:t xml:space="preserve">    position: absolute;</w:t>
            </w:r>
          </w:p>
          <w:p w14:paraId="2B6E2D99" w14:textId="77777777" w:rsidR="00915289" w:rsidRDefault="00915289" w:rsidP="00915289">
            <w:pPr>
              <w:pStyle w:val="code"/>
              <w:bidi w:val="0"/>
              <w:rPr>
                <w:rtl/>
              </w:rPr>
            </w:pPr>
            <w:r>
              <w:t xml:space="preserve">    top: 10px; /* 10px </w:t>
            </w:r>
            <w:r>
              <w:rPr>
                <w:rFonts w:cs="IRANSansWeb(FaNum) Light"/>
                <w:rtl/>
              </w:rPr>
              <w:t>از بالا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والد نسب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3CD8072C" w14:textId="77777777" w:rsidR="00915289" w:rsidRDefault="00915289" w:rsidP="00915289">
            <w:pPr>
              <w:pStyle w:val="code"/>
              <w:bidi w:val="0"/>
              <w:rPr>
                <w:rtl/>
              </w:rPr>
            </w:pPr>
            <w:r>
              <w:t xml:space="preserve">    right: 15px; /* 15px </w:t>
            </w:r>
            <w:r>
              <w:rPr>
                <w:rFonts w:cs="IRANSansWeb(FaNum) Light"/>
                <w:rtl/>
              </w:rPr>
              <w:t>از راست والد نسب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4697EC7D" w14:textId="77777777" w:rsidR="00915289" w:rsidRDefault="00915289" w:rsidP="00915289">
            <w:pPr>
              <w:pStyle w:val="code"/>
              <w:bidi w:val="0"/>
            </w:pPr>
            <w:r>
              <w:t xml:space="preserve">    background-color: lightcoral;</w:t>
            </w:r>
          </w:p>
          <w:p w14:paraId="02EB589A" w14:textId="4D585884" w:rsidR="00915289" w:rsidRDefault="00915289" w:rsidP="00915289">
            <w:pPr>
              <w:pStyle w:val="code"/>
              <w:bidi w:val="0"/>
            </w:pPr>
            <w:r>
              <w:t>}</w:t>
            </w:r>
          </w:p>
        </w:tc>
      </w:tr>
    </w:tbl>
    <w:p w14:paraId="43FEE636" w14:textId="52C08E52" w:rsidR="00915289" w:rsidRPr="00915289" w:rsidRDefault="00915289" w:rsidP="00915289">
      <w:hyperlink r:id="rId384" w:history="1">
        <w:r w:rsidRPr="00915289">
          <w:rPr>
            <w:rStyle w:val="Hyperlink"/>
          </w:rPr>
          <w:t>absolute</w:t>
        </w:r>
      </w:hyperlink>
    </w:p>
    <w:p w14:paraId="24A7A4CA" w14:textId="26845010" w:rsidR="00915289" w:rsidRPr="00915289" w:rsidRDefault="00915289" w:rsidP="00915289">
      <w:pPr>
        <w:pStyle w:val="bold"/>
        <w:rPr>
          <w:rtl/>
        </w:rPr>
      </w:pPr>
      <w:r w:rsidRPr="00915289">
        <w:t>fixed</w:t>
      </w:r>
    </w:p>
    <w:p w14:paraId="11D4F2E1" w14:textId="77777777" w:rsidR="00915289" w:rsidRPr="00915289" w:rsidRDefault="00915289" w:rsidP="00915289">
      <w:pPr>
        <w:rPr>
          <w:rtl/>
        </w:rPr>
      </w:pPr>
      <w:r w:rsidRPr="00915289">
        <w:t>fixed</w:t>
      </w:r>
      <w:r w:rsidRPr="00915289">
        <w:rPr>
          <w:rtl/>
        </w:rPr>
        <w:t>: نسبت به صفحه نما</w:t>
      </w:r>
      <w:r w:rsidRPr="00915289">
        <w:rPr>
          <w:rFonts w:hint="cs"/>
          <w:rtl/>
        </w:rPr>
        <w:t>ی</w:t>
      </w:r>
      <w:r w:rsidRPr="00915289">
        <w:rPr>
          <w:rFonts w:hint="eastAsia"/>
          <w:rtl/>
        </w:rPr>
        <w:t>ش</w:t>
      </w:r>
      <w:r w:rsidRPr="00915289">
        <w:rPr>
          <w:rtl/>
        </w:rPr>
        <w:t xml:space="preserve"> ثابت م</w:t>
      </w:r>
      <w:r w:rsidRPr="00915289">
        <w:rPr>
          <w:rFonts w:hint="cs"/>
          <w:rtl/>
        </w:rPr>
        <w:t>ی‌</w:t>
      </w:r>
      <w:r w:rsidRPr="00915289">
        <w:rPr>
          <w:rFonts w:hint="eastAsia"/>
          <w:rtl/>
        </w:rPr>
        <w:t>ماند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289" w14:paraId="583322C4" w14:textId="77777777" w:rsidTr="00915289">
        <w:tc>
          <w:tcPr>
            <w:tcW w:w="9350" w:type="dxa"/>
          </w:tcPr>
          <w:p w14:paraId="07C5DE5B" w14:textId="77777777" w:rsidR="00915289" w:rsidRDefault="00915289" w:rsidP="00915289">
            <w:pPr>
              <w:pStyle w:val="code"/>
              <w:bidi w:val="0"/>
            </w:pPr>
            <w:r w:rsidRPr="00915289">
              <w:t xml:space="preserve">&lt;div class="box fixed"&gt;Fixed - </w:t>
            </w:r>
            <w:r w:rsidRPr="00915289">
              <w:rPr>
                <w:rFonts w:cs="IRANSansWeb(FaNum) Light"/>
                <w:rtl/>
              </w:rPr>
              <w:t>هم</w:t>
            </w:r>
            <w:r w:rsidRPr="00915289">
              <w:rPr>
                <w:rFonts w:cs="IRANSansWeb(FaNum) Light" w:hint="cs"/>
                <w:rtl/>
              </w:rPr>
              <w:t>ی</w:t>
            </w:r>
            <w:r w:rsidRPr="00915289">
              <w:rPr>
                <w:rFonts w:cs="IRANSansWeb(FaNum) Light" w:hint="eastAsia"/>
                <w:rtl/>
              </w:rPr>
              <w:t>شه</w:t>
            </w:r>
            <w:r w:rsidRPr="00915289">
              <w:rPr>
                <w:rFonts w:cs="IRANSansWeb(FaNum) Light"/>
                <w:rtl/>
              </w:rPr>
              <w:t xml:space="preserve"> ثابت</w:t>
            </w:r>
            <w:r w:rsidRPr="00915289">
              <w:t>&lt;/div&gt;</w:t>
            </w:r>
          </w:p>
          <w:p w14:paraId="47B8A075" w14:textId="77777777" w:rsidR="00915289" w:rsidRDefault="00915289" w:rsidP="00915289">
            <w:pPr>
              <w:pStyle w:val="code"/>
              <w:bidi w:val="0"/>
            </w:pPr>
            <w:r>
              <w:t>.fixed {</w:t>
            </w:r>
          </w:p>
          <w:p w14:paraId="10F07981" w14:textId="77777777" w:rsidR="00915289" w:rsidRDefault="00915289" w:rsidP="00915289">
            <w:pPr>
              <w:pStyle w:val="code"/>
              <w:bidi w:val="0"/>
            </w:pPr>
            <w:r>
              <w:t xml:space="preserve">    position: fixed;</w:t>
            </w:r>
          </w:p>
          <w:p w14:paraId="74720AE6" w14:textId="77777777" w:rsidR="00915289" w:rsidRDefault="00915289" w:rsidP="00915289">
            <w:pPr>
              <w:pStyle w:val="code"/>
              <w:bidi w:val="0"/>
              <w:rPr>
                <w:rtl/>
              </w:rPr>
            </w:pPr>
            <w:r>
              <w:t xml:space="preserve">    bottom: 20px; /* 20px </w:t>
            </w:r>
            <w:r>
              <w:rPr>
                <w:rFonts w:cs="IRANSansWeb(FaNum) Light"/>
                <w:rtl/>
              </w:rPr>
              <w:t>از پا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صفحه</w:t>
            </w:r>
            <w:r>
              <w:t xml:space="preserve"> */</w:t>
            </w:r>
          </w:p>
          <w:p w14:paraId="56190CDE" w14:textId="77777777" w:rsidR="00915289" w:rsidRDefault="00915289" w:rsidP="00915289">
            <w:pPr>
              <w:pStyle w:val="code"/>
              <w:bidi w:val="0"/>
              <w:rPr>
                <w:rtl/>
              </w:rPr>
            </w:pPr>
            <w:r>
              <w:t xml:space="preserve">    right: 20px; /* 20px </w:t>
            </w:r>
            <w:r>
              <w:rPr>
                <w:rFonts w:cs="IRANSansWeb(FaNum) Light"/>
                <w:rtl/>
              </w:rPr>
              <w:t>از راست صفحه</w:t>
            </w:r>
            <w:r>
              <w:t xml:space="preserve"> */</w:t>
            </w:r>
          </w:p>
          <w:p w14:paraId="1A0F8F78" w14:textId="77777777" w:rsidR="00915289" w:rsidRDefault="00915289" w:rsidP="00915289">
            <w:pPr>
              <w:pStyle w:val="code"/>
              <w:bidi w:val="0"/>
            </w:pPr>
            <w:r>
              <w:t xml:space="preserve">    background-color: lightgreen;</w:t>
            </w:r>
          </w:p>
          <w:p w14:paraId="61FFBADE" w14:textId="77777777" w:rsidR="00915289" w:rsidRDefault="00915289" w:rsidP="00915289">
            <w:pPr>
              <w:pStyle w:val="code"/>
              <w:bidi w:val="0"/>
            </w:pPr>
            <w:r>
              <w:t xml:space="preserve">    z-index: 1000;</w:t>
            </w:r>
          </w:p>
          <w:p w14:paraId="4DA5441E" w14:textId="2AB0D368" w:rsidR="00915289" w:rsidRDefault="00915289" w:rsidP="00915289">
            <w:pPr>
              <w:pStyle w:val="code"/>
              <w:bidi w:val="0"/>
            </w:pPr>
            <w:r>
              <w:t>}</w:t>
            </w:r>
          </w:p>
        </w:tc>
      </w:tr>
    </w:tbl>
    <w:p w14:paraId="609D282B" w14:textId="7C568665" w:rsidR="00915289" w:rsidRDefault="00E331F1" w:rsidP="00E331F1">
      <w:hyperlink r:id="rId385" w:history="1">
        <w:r w:rsidRPr="00E331F1">
          <w:rPr>
            <w:rStyle w:val="Hyperlink"/>
          </w:rPr>
          <w:t>fixed</w:t>
        </w:r>
      </w:hyperlink>
    </w:p>
    <w:p w14:paraId="44AB7D76" w14:textId="01F9002C" w:rsidR="00E331F1" w:rsidRDefault="00E331F1" w:rsidP="00E331F1">
      <w:pPr>
        <w:pStyle w:val="bold"/>
      </w:pPr>
      <w:r w:rsidRPr="00E331F1">
        <w:t>sticky</w:t>
      </w:r>
    </w:p>
    <w:p w14:paraId="1DC94213" w14:textId="0E26980D" w:rsidR="00E331F1" w:rsidRDefault="00E331F1" w:rsidP="00E331F1">
      <w:pPr>
        <w:rPr>
          <w:rtl/>
        </w:rPr>
      </w:pPr>
      <w:r w:rsidRPr="00E331F1">
        <w:t>sticky</w:t>
      </w:r>
      <w:r w:rsidRPr="00E331F1">
        <w:rPr>
          <w:rtl/>
        </w:rPr>
        <w:t>: ب</w:t>
      </w:r>
      <w:r w:rsidRPr="00E331F1">
        <w:rPr>
          <w:rFonts w:hint="cs"/>
          <w:rtl/>
        </w:rPr>
        <w:t>ی</w:t>
      </w:r>
      <w:r w:rsidRPr="00E331F1">
        <w:rPr>
          <w:rFonts w:hint="eastAsia"/>
          <w:rtl/>
        </w:rPr>
        <w:t>ن</w:t>
      </w:r>
      <w:r w:rsidRPr="00E331F1">
        <w:rPr>
          <w:rtl/>
        </w:rPr>
        <w:t xml:space="preserve"> </w:t>
      </w:r>
      <w:r w:rsidRPr="00E331F1">
        <w:t>relative</w:t>
      </w:r>
      <w:r w:rsidRPr="00E331F1">
        <w:rPr>
          <w:rtl/>
        </w:rPr>
        <w:t xml:space="preserve"> و </w:t>
      </w:r>
      <w:r w:rsidRPr="00E331F1">
        <w:t>fixed</w:t>
      </w:r>
      <w:r w:rsidRPr="00E331F1">
        <w:rPr>
          <w:rtl/>
        </w:rPr>
        <w:t xml:space="preserve"> رفتار م</w:t>
      </w:r>
      <w:r w:rsidRPr="00E331F1">
        <w:rPr>
          <w:rFonts w:hint="cs"/>
          <w:rtl/>
        </w:rPr>
        <w:t>ی‌</w:t>
      </w:r>
      <w:r w:rsidRPr="00E331F1">
        <w:rPr>
          <w:rFonts w:hint="eastAsia"/>
          <w:rtl/>
        </w:rPr>
        <w:t>کند</w:t>
      </w:r>
      <w:r>
        <w:rPr>
          <w:rFonts w:hint="cs"/>
          <w:rtl/>
        </w:rPr>
        <w:t xml:space="preserve"> یعنی یک موقعیت در صفحه دارد مثلا </w:t>
      </w:r>
      <w:r>
        <w:t>top:0</w:t>
      </w:r>
      <w:r>
        <w:rPr>
          <w:rFonts w:hint="cs"/>
          <w:rtl/>
        </w:rPr>
        <w:t xml:space="preserve"> اما تا زمانیکه اسکرول مرورگر به آن نقطه نرسد کاری انجام نمیدهد.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31F1" w14:paraId="5F8FB5AD" w14:textId="77777777" w:rsidTr="00E331F1">
        <w:tc>
          <w:tcPr>
            <w:tcW w:w="9350" w:type="dxa"/>
          </w:tcPr>
          <w:p w14:paraId="54814FA0" w14:textId="77777777" w:rsidR="00E331F1" w:rsidRDefault="00E331F1" w:rsidP="00E331F1">
            <w:pPr>
              <w:pStyle w:val="code"/>
              <w:bidi w:val="0"/>
            </w:pPr>
            <w:r>
              <w:t>&lt;div class="sticky-header"&gt;Sticky Header&lt;/div&gt;</w:t>
            </w:r>
          </w:p>
          <w:p w14:paraId="1C1931DE" w14:textId="77777777" w:rsidR="00E331F1" w:rsidRDefault="00E331F1" w:rsidP="00E331F1">
            <w:pPr>
              <w:pStyle w:val="code"/>
              <w:bidi w:val="0"/>
              <w:rPr>
                <w:rtl/>
              </w:rPr>
            </w:pPr>
            <w:r>
              <w:lastRenderedPageBreak/>
              <w:t>&lt;div style="height: 2000px;"&gt;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بلند</w:t>
            </w:r>
            <w:r>
              <w:t>...&lt;/div&gt;</w:t>
            </w:r>
          </w:p>
          <w:p w14:paraId="0AA97985" w14:textId="77777777" w:rsidR="00E331F1" w:rsidRDefault="00E331F1" w:rsidP="00E331F1">
            <w:pPr>
              <w:pStyle w:val="code"/>
              <w:bidi w:val="0"/>
            </w:pPr>
            <w:r>
              <w:t>.sticky-header {</w:t>
            </w:r>
          </w:p>
          <w:p w14:paraId="22A79E10" w14:textId="77777777" w:rsidR="00E331F1" w:rsidRDefault="00E331F1" w:rsidP="00E331F1">
            <w:pPr>
              <w:pStyle w:val="code"/>
              <w:bidi w:val="0"/>
            </w:pPr>
            <w:r>
              <w:t xml:space="preserve">    position: sticky;</w:t>
            </w:r>
          </w:p>
          <w:p w14:paraId="13678EE0" w14:textId="77777777" w:rsidR="00E331F1" w:rsidRDefault="00E331F1" w:rsidP="00E331F1">
            <w:pPr>
              <w:pStyle w:val="code"/>
              <w:bidi w:val="0"/>
              <w:rPr>
                <w:rtl/>
              </w:rPr>
            </w:pPr>
            <w:r>
              <w:t xml:space="preserve">    top: 0; /* </w:t>
            </w:r>
            <w:r>
              <w:rPr>
                <w:rtl/>
              </w:rPr>
              <w:t>وقت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بالا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رسد،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چسبد</w:t>
            </w:r>
            <w:r>
              <w:t xml:space="preserve"> */</w:t>
            </w:r>
          </w:p>
          <w:p w14:paraId="06E0F0A9" w14:textId="77777777" w:rsidR="00E331F1" w:rsidRDefault="00E331F1" w:rsidP="00E331F1">
            <w:pPr>
              <w:pStyle w:val="code"/>
              <w:bidi w:val="0"/>
            </w:pPr>
            <w:r>
              <w:t xml:space="preserve">    background-color: #333;</w:t>
            </w:r>
          </w:p>
          <w:p w14:paraId="7E7D293B" w14:textId="77777777" w:rsidR="00E331F1" w:rsidRDefault="00E331F1" w:rsidP="00E331F1">
            <w:pPr>
              <w:pStyle w:val="code"/>
              <w:bidi w:val="0"/>
            </w:pPr>
            <w:r>
              <w:t xml:space="preserve">    color: white;</w:t>
            </w:r>
          </w:p>
          <w:p w14:paraId="22A3B239" w14:textId="77777777" w:rsidR="00E331F1" w:rsidRDefault="00E331F1" w:rsidP="00E331F1">
            <w:pPr>
              <w:pStyle w:val="code"/>
              <w:bidi w:val="0"/>
            </w:pPr>
            <w:r>
              <w:t xml:space="preserve">    padding: 15px;</w:t>
            </w:r>
          </w:p>
          <w:p w14:paraId="7CF8FCDC" w14:textId="77777777" w:rsidR="00E331F1" w:rsidRDefault="00E331F1" w:rsidP="00E331F1">
            <w:pPr>
              <w:pStyle w:val="code"/>
              <w:bidi w:val="0"/>
            </w:pPr>
            <w:r>
              <w:t xml:space="preserve">    z-index: 100;</w:t>
            </w:r>
          </w:p>
          <w:p w14:paraId="04738A5D" w14:textId="7709810D" w:rsidR="00E331F1" w:rsidRDefault="00E331F1" w:rsidP="00E331F1">
            <w:pPr>
              <w:pStyle w:val="code"/>
              <w:bidi w:val="0"/>
            </w:pPr>
            <w:r>
              <w:t>}</w:t>
            </w:r>
          </w:p>
        </w:tc>
      </w:tr>
    </w:tbl>
    <w:bookmarkStart w:id="179" w:name="_Toc211464606"/>
    <w:p w14:paraId="565A7B45" w14:textId="77777777" w:rsidR="00CB4901" w:rsidRDefault="00CB4901" w:rsidP="00CB4901">
      <w:r>
        <w:lastRenderedPageBreak/>
        <w:fldChar w:fldCharType="begin"/>
      </w:r>
      <w:r>
        <w:instrText>HYPERLINK "webdesign/css/Position/sticky.html"</w:instrText>
      </w:r>
      <w:r>
        <w:fldChar w:fldCharType="separate"/>
      </w:r>
      <w:r w:rsidRPr="00CB4901">
        <w:rPr>
          <w:rStyle w:val="Hyperlink"/>
        </w:rPr>
        <w:t>sticky</w:t>
      </w:r>
      <w:r>
        <w:fldChar w:fldCharType="end"/>
      </w:r>
    </w:p>
    <w:p w14:paraId="2228C60C" w14:textId="61DF80BB" w:rsidR="00CB4901" w:rsidRDefault="00CB4901" w:rsidP="00CB4901">
      <w:r w:rsidRPr="00CB4901">
        <w:t xml:space="preserve"> </w:t>
      </w:r>
    </w:p>
    <w:p w14:paraId="1D3E879C" w14:textId="1D6E0E56" w:rsidR="00F40B17" w:rsidRDefault="00F40B17" w:rsidP="00AC7093">
      <w:pPr>
        <w:pStyle w:val="Heading2"/>
        <w:rPr>
          <w:rtl/>
        </w:rPr>
      </w:pPr>
      <w:r w:rsidRPr="00F40B17">
        <w:t>Top , left , right , bottom</w:t>
      </w:r>
      <w:bookmarkEnd w:id="179"/>
    </w:p>
    <w:p w14:paraId="452ABB35" w14:textId="6A893FD3" w:rsidR="00CB4901" w:rsidRDefault="00CB4901" w:rsidP="00CB4901">
      <w:pPr>
        <w:rPr>
          <w:rtl/>
        </w:rPr>
      </w:pPr>
      <w:r w:rsidRPr="00CB4901">
        <w:rPr>
          <w:rtl/>
        </w:rPr>
        <w:t>ا</w:t>
      </w:r>
      <w:r w:rsidRPr="00CB4901">
        <w:rPr>
          <w:rFonts w:hint="cs"/>
          <w:rtl/>
        </w:rPr>
        <w:t>ی</w:t>
      </w:r>
      <w:r w:rsidRPr="00CB4901">
        <w:rPr>
          <w:rFonts w:hint="eastAsia"/>
          <w:rtl/>
        </w:rPr>
        <w:t>ن</w:t>
      </w:r>
      <w:r w:rsidRPr="00CB4901">
        <w:rPr>
          <w:rtl/>
        </w:rPr>
        <w:t xml:space="preserve"> و</w:t>
      </w:r>
      <w:r w:rsidRPr="00CB4901">
        <w:rPr>
          <w:rFonts w:hint="cs"/>
          <w:rtl/>
        </w:rPr>
        <w:t>ی</w:t>
      </w:r>
      <w:r w:rsidRPr="00CB4901">
        <w:rPr>
          <w:rFonts w:hint="eastAsia"/>
          <w:rtl/>
        </w:rPr>
        <w:t>ژگ</w:t>
      </w:r>
      <w:r w:rsidRPr="00CB4901">
        <w:rPr>
          <w:rFonts w:hint="cs"/>
          <w:rtl/>
        </w:rPr>
        <w:t>ی‌</w:t>
      </w:r>
      <w:r w:rsidRPr="00CB4901">
        <w:rPr>
          <w:rFonts w:hint="eastAsia"/>
          <w:rtl/>
        </w:rPr>
        <w:t>ها</w:t>
      </w:r>
      <w:r w:rsidRPr="00CB4901">
        <w:rPr>
          <w:rtl/>
        </w:rPr>
        <w:t xml:space="preserve"> موقع</w:t>
      </w:r>
      <w:r w:rsidRPr="00CB4901">
        <w:rPr>
          <w:rFonts w:hint="cs"/>
          <w:rtl/>
        </w:rPr>
        <w:t>ی</w:t>
      </w:r>
      <w:r w:rsidRPr="00CB4901">
        <w:rPr>
          <w:rFonts w:hint="eastAsia"/>
          <w:rtl/>
        </w:rPr>
        <w:t>ت</w:t>
      </w:r>
      <w:r w:rsidRPr="00CB4901">
        <w:rPr>
          <w:rtl/>
        </w:rPr>
        <w:t xml:space="preserve"> عنصر را نسبت به لبه‌ها مشخص م</w:t>
      </w:r>
      <w:r w:rsidRPr="00CB4901">
        <w:rPr>
          <w:rFonts w:hint="cs"/>
          <w:rtl/>
        </w:rPr>
        <w:t>ی‌</w:t>
      </w:r>
      <w:r w:rsidRPr="00CB4901">
        <w:rPr>
          <w:rFonts w:hint="eastAsia"/>
          <w:rtl/>
        </w:rPr>
        <w:t>کنند</w:t>
      </w:r>
      <w:r w:rsidRPr="00CB4901">
        <w:rPr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4901" w14:paraId="62E288E8" w14:textId="77777777" w:rsidTr="00CB4901">
        <w:tc>
          <w:tcPr>
            <w:tcW w:w="9350" w:type="dxa"/>
          </w:tcPr>
          <w:p w14:paraId="25D337D3" w14:textId="77777777" w:rsidR="00CB4901" w:rsidRDefault="00CB4901" w:rsidP="00CB4901">
            <w:pPr>
              <w:pStyle w:val="code"/>
              <w:bidi w:val="0"/>
            </w:pPr>
            <w:r>
              <w:t>.element {</w:t>
            </w:r>
          </w:p>
          <w:p w14:paraId="3311675B" w14:textId="77777777" w:rsidR="00CB4901" w:rsidRDefault="00CB4901" w:rsidP="00CB4901">
            <w:pPr>
              <w:pStyle w:val="code"/>
              <w:bidi w:val="0"/>
            </w:pPr>
            <w:r>
              <w:t xml:space="preserve">    position: absolute;</w:t>
            </w:r>
          </w:p>
          <w:p w14:paraId="3DB6CF66" w14:textId="77777777" w:rsidR="00CB4901" w:rsidRDefault="00CB4901" w:rsidP="00CB4901">
            <w:pPr>
              <w:pStyle w:val="code"/>
              <w:bidi w:val="0"/>
              <w:rPr>
                <w:rtl/>
              </w:rPr>
            </w:pPr>
            <w:r>
              <w:t xml:space="preserve">    top: 50px;    /* 50px </w:t>
            </w:r>
            <w:r>
              <w:rPr>
                <w:rFonts w:cs="IRANSansWeb(FaNum) Light"/>
                <w:rtl/>
              </w:rPr>
              <w:t>از بالا</w:t>
            </w:r>
            <w:r>
              <w:t xml:space="preserve"> */</w:t>
            </w:r>
          </w:p>
          <w:p w14:paraId="293F3E85" w14:textId="77777777" w:rsidR="00CB4901" w:rsidRDefault="00CB4901" w:rsidP="00CB4901">
            <w:pPr>
              <w:pStyle w:val="code"/>
              <w:bidi w:val="0"/>
              <w:rPr>
                <w:rtl/>
              </w:rPr>
            </w:pPr>
            <w:r>
              <w:t xml:space="preserve">    right: 100px; /* 100px </w:t>
            </w:r>
            <w:r>
              <w:rPr>
                <w:rFonts w:cs="IRANSansWeb(FaNum) Light"/>
                <w:rtl/>
              </w:rPr>
              <w:t>از راست</w:t>
            </w:r>
            <w:r>
              <w:t xml:space="preserve"> */</w:t>
            </w:r>
          </w:p>
          <w:p w14:paraId="7A4E2C36" w14:textId="77777777" w:rsidR="00CB4901" w:rsidRDefault="00CB4901" w:rsidP="00CB4901">
            <w:pPr>
              <w:pStyle w:val="code"/>
              <w:bidi w:val="0"/>
              <w:rPr>
                <w:rtl/>
              </w:rPr>
            </w:pPr>
            <w:r>
              <w:t xml:space="preserve">    bottom: 20px; /* 20px </w:t>
            </w:r>
            <w:r>
              <w:rPr>
                <w:rFonts w:cs="IRANSansWeb(FaNum) Light"/>
                <w:rtl/>
              </w:rPr>
              <w:t>از پا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 w:hint="eastAsia"/>
                <w:rtl/>
              </w:rPr>
              <w:t>ن</w:t>
            </w:r>
            <w:r>
              <w:t xml:space="preserve"> */</w:t>
            </w:r>
          </w:p>
          <w:p w14:paraId="240300CA" w14:textId="77777777" w:rsidR="00CB4901" w:rsidRDefault="00CB4901" w:rsidP="00CB4901">
            <w:pPr>
              <w:pStyle w:val="code"/>
              <w:bidi w:val="0"/>
              <w:rPr>
                <w:rtl/>
              </w:rPr>
            </w:pPr>
            <w:r>
              <w:t xml:space="preserve">    left: 30px;   /* 30px </w:t>
            </w:r>
            <w:r>
              <w:rPr>
                <w:rFonts w:cs="IRANSansWeb(FaNum) Light"/>
                <w:rtl/>
              </w:rPr>
              <w:t>از چپ</w:t>
            </w:r>
            <w:r>
              <w:t xml:space="preserve"> */</w:t>
            </w:r>
          </w:p>
          <w:p w14:paraId="316DF87C" w14:textId="224211E3" w:rsidR="00CB4901" w:rsidRDefault="00CB4901" w:rsidP="00CB4901">
            <w:pPr>
              <w:pStyle w:val="code"/>
              <w:bidi w:val="0"/>
            </w:pPr>
            <w:r>
              <w:t>}</w:t>
            </w:r>
          </w:p>
        </w:tc>
      </w:tr>
    </w:tbl>
    <w:p w14:paraId="0F6DD62A" w14:textId="6EEF2359" w:rsidR="00CB4901" w:rsidRDefault="00CB4901" w:rsidP="00CB4901">
      <w:hyperlink r:id="rId386" w:history="1">
        <w:r w:rsidRPr="00CB4901">
          <w:rPr>
            <w:rStyle w:val="Hyperlink"/>
          </w:rPr>
          <w:t>Top-left-right-bottom</w:t>
        </w:r>
      </w:hyperlink>
    </w:p>
    <w:p w14:paraId="1DEDEB17" w14:textId="77777777" w:rsidR="00CB4901" w:rsidRPr="00CB4901" w:rsidRDefault="00CB4901" w:rsidP="00CB4901"/>
    <w:p w14:paraId="2B981E97" w14:textId="77777777" w:rsidR="00F40B17" w:rsidRDefault="00F40B17" w:rsidP="00AC7093">
      <w:pPr>
        <w:pStyle w:val="Heading2"/>
      </w:pPr>
      <w:bookmarkStart w:id="180" w:name="_Toc211464607"/>
      <w:r w:rsidRPr="00F40B17">
        <w:t>Z index</w:t>
      </w:r>
      <w:bookmarkEnd w:id="180"/>
    </w:p>
    <w:p w14:paraId="2D4C5043" w14:textId="77777777" w:rsidR="00CB4901" w:rsidRPr="00D06C52" w:rsidRDefault="00CB4901" w:rsidP="00CB4901">
      <w:pPr>
        <w:rPr>
          <w:rtl/>
        </w:rPr>
      </w:pPr>
      <w:r w:rsidRPr="00D06C52">
        <w:rPr>
          <w:rFonts w:hint="eastAsia"/>
          <w:rtl/>
          <w:lang w:bidi="ar-SA"/>
        </w:rPr>
        <w:t>ترت</w:t>
      </w:r>
      <w:r w:rsidRPr="00D06C52">
        <w:rPr>
          <w:rFonts w:hint="cs"/>
          <w:rtl/>
          <w:lang w:bidi="ar-SA"/>
        </w:rPr>
        <w:t>ی</w:t>
      </w:r>
      <w:r w:rsidRPr="00D06C52">
        <w:rPr>
          <w:rFonts w:hint="eastAsia"/>
          <w:rtl/>
          <w:lang w:bidi="ar-SA"/>
        </w:rPr>
        <w:t>ب</w:t>
      </w:r>
      <w:r w:rsidRPr="00D06C52">
        <w:rPr>
          <w:rtl/>
          <w:lang w:bidi="ar-SA"/>
        </w:rPr>
        <w:t xml:space="preserve"> نما</w:t>
      </w:r>
      <w:r w:rsidRPr="00D06C52">
        <w:rPr>
          <w:rFonts w:hint="cs"/>
          <w:rtl/>
          <w:lang w:bidi="ar-SA"/>
        </w:rPr>
        <w:t>ی</w:t>
      </w:r>
      <w:r w:rsidRPr="00D06C52">
        <w:rPr>
          <w:rFonts w:hint="eastAsia"/>
          <w:rtl/>
          <w:lang w:bidi="ar-SA"/>
        </w:rPr>
        <w:t>ش</w:t>
      </w:r>
      <w:r w:rsidRPr="00D06C52">
        <w:rPr>
          <w:rtl/>
          <w:lang w:bidi="ar-SA"/>
        </w:rPr>
        <w:t xml:space="preserve"> عناصر رو</w:t>
      </w:r>
      <w:r w:rsidRPr="00D06C52">
        <w:rPr>
          <w:rFonts w:hint="cs"/>
          <w:rtl/>
          <w:lang w:bidi="ar-SA"/>
        </w:rPr>
        <w:t>ی</w:t>
      </w:r>
      <w:r w:rsidRPr="00D06C52">
        <w:rPr>
          <w:rtl/>
          <w:lang w:bidi="ar-SA"/>
        </w:rPr>
        <w:t xml:space="preserve"> هم را کنترل م</w:t>
      </w:r>
      <w:r w:rsidRPr="00D06C52">
        <w:rPr>
          <w:rFonts w:hint="cs"/>
          <w:rtl/>
          <w:lang w:bidi="ar-SA"/>
        </w:rPr>
        <w:t>ی‌</w:t>
      </w:r>
      <w:r w:rsidRPr="00D06C52">
        <w:rPr>
          <w:rFonts w:hint="eastAsia"/>
          <w:rtl/>
          <w:lang w:bidi="ar-SA"/>
        </w:rPr>
        <w:t>کند</w:t>
      </w:r>
      <w:r w:rsidRPr="00D06C52">
        <w:rPr>
          <w:rtl/>
          <w:lang w:bidi="ar-S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4901" w14:paraId="718D75B7" w14:textId="77777777" w:rsidTr="00CB4901">
        <w:tc>
          <w:tcPr>
            <w:tcW w:w="9350" w:type="dxa"/>
          </w:tcPr>
          <w:p w14:paraId="6AF75628" w14:textId="77777777" w:rsidR="00CB4901" w:rsidRDefault="00CB4901" w:rsidP="00CB4901">
            <w:pPr>
              <w:pStyle w:val="code"/>
              <w:bidi w:val="0"/>
              <w:rPr>
                <w:rtl/>
              </w:rPr>
            </w:pPr>
            <w:r>
              <w:t>&lt;div class="box box1"&gt;</w:t>
            </w:r>
            <w:r>
              <w:rPr>
                <w:rFonts w:cs="IRANSansWeb(FaNum) Light"/>
                <w:rtl/>
              </w:rPr>
              <w:t>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rPr>
                <w:rFonts w:cs="IRANSansWeb(FaNum) Light"/>
                <w:rtl/>
              </w:rPr>
              <w:t xml:space="preserve"> 1</w:t>
            </w:r>
            <w:r>
              <w:t xml:space="preserve"> (z-index: 1)&lt;/div&gt;</w:t>
            </w:r>
          </w:p>
          <w:p w14:paraId="2DB1249C" w14:textId="77777777" w:rsidR="00CB4901" w:rsidRDefault="00CB4901" w:rsidP="00CB4901">
            <w:pPr>
              <w:pStyle w:val="code"/>
              <w:bidi w:val="0"/>
              <w:rPr>
                <w:rtl/>
              </w:rPr>
            </w:pPr>
            <w:r>
              <w:t>&lt;div class="box box2"&gt;</w:t>
            </w:r>
            <w:r>
              <w:rPr>
                <w:rFonts w:cs="IRANSansWeb(FaNum) Light"/>
                <w:rtl/>
              </w:rPr>
              <w:t>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rPr>
                <w:rFonts w:cs="IRANSansWeb(FaNum) Light"/>
                <w:rtl/>
              </w:rPr>
              <w:t xml:space="preserve"> 2</w:t>
            </w:r>
            <w:r>
              <w:t xml:space="preserve"> (z-index: 2)&lt;/div&gt;</w:t>
            </w:r>
          </w:p>
          <w:p w14:paraId="5E0A5EA4" w14:textId="77777777" w:rsidR="00CB4901" w:rsidRDefault="00CB4901" w:rsidP="00CB4901">
            <w:pPr>
              <w:pStyle w:val="code"/>
              <w:bidi w:val="0"/>
            </w:pPr>
            <w:r>
              <w:t>&lt;div class="box box3"&gt;</w:t>
            </w:r>
            <w:r>
              <w:rPr>
                <w:rFonts w:cs="IRANSansWeb(FaNum) Light"/>
                <w:rtl/>
              </w:rPr>
              <w:t>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rPr>
                <w:rFonts w:cs="IRANSansWeb(FaNum) Light"/>
                <w:rtl/>
              </w:rPr>
              <w:t xml:space="preserve"> 3</w:t>
            </w:r>
            <w:r>
              <w:t xml:space="preserve"> (z-index: 3)&lt;/div&gt;</w:t>
            </w:r>
          </w:p>
          <w:p w14:paraId="04D83A4A" w14:textId="77777777" w:rsidR="00CB4901" w:rsidRDefault="00CB4901" w:rsidP="00CB4901">
            <w:pPr>
              <w:pStyle w:val="code"/>
              <w:bidi w:val="0"/>
            </w:pPr>
            <w:r>
              <w:t>.box {</w:t>
            </w:r>
          </w:p>
          <w:p w14:paraId="7640D9F5" w14:textId="77777777" w:rsidR="00CB4901" w:rsidRDefault="00CB4901" w:rsidP="00CB4901">
            <w:pPr>
              <w:pStyle w:val="code"/>
              <w:bidi w:val="0"/>
            </w:pPr>
            <w:r>
              <w:t xml:space="preserve">    position: absolute;</w:t>
            </w:r>
          </w:p>
          <w:p w14:paraId="30F68B3C" w14:textId="77777777" w:rsidR="00CB4901" w:rsidRDefault="00CB4901" w:rsidP="00CB4901">
            <w:pPr>
              <w:pStyle w:val="code"/>
              <w:bidi w:val="0"/>
            </w:pPr>
            <w:r>
              <w:t xml:space="preserve">    width: 200px;</w:t>
            </w:r>
          </w:p>
          <w:p w14:paraId="7D4840C1" w14:textId="77777777" w:rsidR="00CB4901" w:rsidRDefault="00CB4901" w:rsidP="00CB4901">
            <w:pPr>
              <w:pStyle w:val="code"/>
              <w:bidi w:val="0"/>
            </w:pPr>
            <w:r>
              <w:t xml:space="preserve">    height: 200px;</w:t>
            </w:r>
          </w:p>
          <w:p w14:paraId="57E922A6" w14:textId="77777777" w:rsidR="00CB4901" w:rsidRDefault="00CB4901" w:rsidP="00CB4901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5E321EF" w14:textId="77777777" w:rsidR="00CB4901" w:rsidRDefault="00CB4901" w:rsidP="00CB4901">
            <w:pPr>
              <w:pStyle w:val="code"/>
              <w:bidi w:val="0"/>
              <w:rPr>
                <w:rtl/>
              </w:rPr>
            </w:pPr>
          </w:p>
          <w:p w14:paraId="15998952" w14:textId="77777777" w:rsidR="00CB4901" w:rsidRDefault="00CB4901" w:rsidP="00CB4901">
            <w:pPr>
              <w:pStyle w:val="code"/>
              <w:bidi w:val="0"/>
            </w:pPr>
            <w:r>
              <w:t>.box1 {</w:t>
            </w:r>
          </w:p>
          <w:p w14:paraId="3E35CACF" w14:textId="77777777" w:rsidR="00CB4901" w:rsidRDefault="00CB4901" w:rsidP="00CB4901">
            <w:pPr>
              <w:pStyle w:val="code"/>
              <w:bidi w:val="0"/>
            </w:pPr>
            <w:r>
              <w:t xml:space="preserve">    background-color: red;</w:t>
            </w:r>
          </w:p>
          <w:p w14:paraId="30B22DA2" w14:textId="77777777" w:rsidR="00CB4901" w:rsidRDefault="00CB4901" w:rsidP="00CB4901">
            <w:pPr>
              <w:pStyle w:val="code"/>
              <w:bidi w:val="0"/>
            </w:pPr>
            <w:r>
              <w:t xml:space="preserve">    z-index: 1;</w:t>
            </w:r>
          </w:p>
          <w:p w14:paraId="3E8D6FCD" w14:textId="77777777" w:rsidR="00CB4901" w:rsidRDefault="00CB4901" w:rsidP="00CB4901">
            <w:pPr>
              <w:pStyle w:val="code"/>
              <w:bidi w:val="0"/>
            </w:pPr>
            <w:r>
              <w:t xml:space="preserve">    top: 50px;</w:t>
            </w:r>
          </w:p>
          <w:p w14:paraId="5306DE0B" w14:textId="77777777" w:rsidR="00CB4901" w:rsidRDefault="00CB4901" w:rsidP="00CB4901">
            <w:pPr>
              <w:pStyle w:val="code"/>
              <w:bidi w:val="0"/>
            </w:pPr>
            <w:r>
              <w:lastRenderedPageBreak/>
              <w:t xml:space="preserve">    left: 50px;</w:t>
            </w:r>
          </w:p>
          <w:p w14:paraId="49812C47" w14:textId="77777777" w:rsidR="00CB4901" w:rsidRDefault="00CB4901" w:rsidP="00CB4901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B8C894A" w14:textId="77777777" w:rsidR="00CB4901" w:rsidRDefault="00CB4901" w:rsidP="00CB4901">
            <w:pPr>
              <w:pStyle w:val="code"/>
              <w:bidi w:val="0"/>
              <w:rPr>
                <w:rtl/>
              </w:rPr>
            </w:pPr>
          </w:p>
          <w:p w14:paraId="597BD27E" w14:textId="77777777" w:rsidR="00CB4901" w:rsidRDefault="00CB4901" w:rsidP="00CB4901">
            <w:pPr>
              <w:pStyle w:val="code"/>
              <w:bidi w:val="0"/>
            </w:pPr>
            <w:r>
              <w:t>.box2 {</w:t>
            </w:r>
          </w:p>
          <w:p w14:paraId="7E471A4A" w14:textId="77777777" w:rsidR="00CB4901" w:rsidRDefault="00CB4901" w:rsidP="00CB4901">
            <w:pPr>
              <w:pStyle w:val="code"/>
              <w:bidi w:val="0"/>
            </w:pPr>
            <w:r>
              <w:t xml:space="preserve">    background-color: blue;</w:t>
            </w:r>
          </w:p>
          <w:p w14:paraId="08C88604" w14:textId="77777777" w:rsidR="00CB4901" w:rsidRDefault="00CB4901" w:rsidP="00CB4901">
            <w:pPr>
              <w:pStyle w:val="code"/>
              <w:bidi w:val="0"/>
              <w:rPr>
                <w:rtl/>
              </w:rPr>
            </w:pPr>
            <w:r>
              <w:t xml:space="preserve">    z-index: 2; /* </w:t>
            </w:r>
            <w:r>
              <w:rPr>
                <w:rFonts w:cs="IRANSansWeb(FaNum) Light"/>
                <w:rtl/>
              </w:rPr>
              <w:t>رو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box1 </w:t>
            </w:r>
            <w:r>
              <w:rPr>
                <w:rFonts w:cs="IRANSansWeb(FaNum) Light"/>
                <w:rtl/>
              </w:rPr>
              <w:t>قرار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رد</w:t>
            </w:r>
            <w:r>
              <w:t xml:space="preserve"> */</w:t>
            </w:r>
          </w:p>
          <w:p w14:paraId="0FCA081F" w14:textId="77777777" w:rsidR="00CB4901" w:rsidRDefault="00CB4901" w:rsidP="00CB4901">
            <w:pPr>
              <w:pStyle w:val="code"/>
              <w:bidi w:val="0"/>
            </w:pPr>
            <w:r>
              <w:t xml:space="preserve">    top: 100px;</w:t>
            </w:r>
          </w:p>
          <w:p w14:paraId="54A6375F" w14:textId="77777777" w:rsidR="00CB4901" w:rsidRDefault="00CB4901" w:rsidP="00CB4901">
            <w:pPr>
              <w:pStyle w:val="code"/>
              <w:bidi w:val="0"/>
            </w:pPr>
            <w:r>
              <w:t xml:space="preserve">    left: 100px;</w:t>
            </w:r>
          </w:p>
          <w:p w14:paraId="07A71480" w14:textId="77777777" w:rsidR="00CB4901" w:rsidRDefault="00CB4901" w:rsidP="00CB4901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FCA35F0" w14:textId="77777777" w:rsidR="00CB4901" w:rsidRDefault="00CB4901" w:rsidP="00CB4901">
            <w:pPr>
              <w:pStyle w:val="code"/>
              <w:bidi w:val="0"/>
              <w:rPr>
                <w:rtl/>
              </w:rPr>
            </w:pPr>
          </w:p>
          <w:p w14:paraId="7B83FDF1" w14:textId="77777777" w:rsidR="00CB4901" w:rsidRDefault="00CB4901" w:rsidP="00CB4901">
            <w:pPr>
              <w:pStyle w:val="code"/>
              <w:bidi w:val="0"/>
            </w:pPr>
            <w:r>
              <w:t>.box3 {</w:t>
            </w:r>
          </w:p>
          <w:p w14:paraId="11B20AE1" w14:textId="77777777" w:rsidR="00CB4901" w:rsidRDefault="00CB4901" w:rsidP="00CB4901">
            <w:pPr>
              <w:pStyle w:val="code"/>
              <w:bidi w:val="0"/>
            </w:pPr>
            <w:r>
              <w:t xml:space="preserve">    background-color: green;</w:t>
            </w:r>
          </w:p>
          <w:p w14:paraId="765804D2" w14:textId="77777777" w:rsidR="00CB4901" w:rsidRDefault="00CB4901" w:rsidP="00CB4901">
            <w:pPr>
              <w:pStyle w:val="code"/>
              <w:bidi w:val="0"/>
              <w:rPr>
                <w:rtl/>
              </w:rPr>
            </w:pPr>
            <w:r>
              <w:t xml:space="preserve">    z-index: 3; /* </w:t>
            </w:r>
            <w:r>
              <w:rPr>
                <w:rFonts w:cs="IRANSansWeb(FaNum) Light"/>
                <w:rtl/>
              </w:rPr>
              <w:t>رو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همه قرار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رد</w:t>
            </w:r>
            <w:r>
              <w:t xml:space="preserve"> */</w:t>
            </w:r>
          </w:p>
          <w:p w14:paraId="29BDD723" w14:textId="77777777" w:rsidR="00CB4901" w:rsidRDefault="00CB4901" w:rsidP="00CB4901">
            <w:pPr>
              <w:pStyle w:val="code"/>
              <w:bidi w:val="0"/>
            </w:pPr>
            <w:r>
              <w:t xml:space="preserve">    top: 150px;</w:t>
            </w:r>
          </w:p>
          <w:p w14:paraId="72F33473" w14:textId="77777777" w:rsidR="00CB4901" w:rsidRDefault="00CB4901" w:rsidP="00CB4901">
            <w:pPr>
              <w:pStyle w:val="code"/>
              <w:bidi w:val="0"/>
            </w:pPr>
            <w:r>
              <w:t xml:space="preserve">    left: 150px;</w:t>
            </w:r>
          </w:p>
          <w:p w14:paraId="5592888D" w14:textId="77301EB4" w:rsidR="00CB4901" w:rsidRDefault="00CB4901" w:rsidP="00CB4901">
            <w:pPr>
              <w:pStyle w:val="code"/>
              <w:bidi w:val="0"/>
            </w:pPr>
            <w:r>
              <w:t>}</w:t>
            </w:r>
          </w:p>
        </w:tc>
      </w:tr>
    </w:tbl>
    <w:p w14:paraId="01EE47FC" w14:textId="13005A58" w:rsidR="00CB4901" w:rsidRDefault="00CB4901" w:rsidP="00CB4901">
      <w:hyperlink r:id="rId387" w:history="1">
        <w:r w:rsidRPr="00CB4901">
          <w:rPr>
            <w:rStyle w:val="Hyperlink"/>
          </w:rPr>
          <w:t>z-index</w:t>
        </w:r>
      </w:hyperlink>
    </w:p>
    <w:p w14:paraId="6C07D542" w14:textId="77777777" w:rsidR="00CB4901" w:rsidRPr="00D06C52" w:rsidRDefault="00CB4901" w:rsidP="00CB4901">
      <w:pPr>
        <w:rPr>
          <w:rtl/>
        </w:rPr>
      </w:pPr>
      <w:r w:rsidRPr="00D06C52">
        <w:rPr>
          <w:rFonts w:ascii="IRANSansWeb(FaNum) Light" w:hAnsi="IRANSansWeb(FaNum) Light" w:hint="cs"/>
          <w:rtl/>
          <w:lang w:bidi="ar-SA"/>
        </w:rPr>
        <w:t>مثال</w:t>
      </w:r>
      <w:r w:rsidRPr="00D06C52">
        <w:rPr>
          <w:rtl/>
          <w:lang w:bidi="ar-SA"/>
        </w:rPr>
        <w:t xml:space="preserve"> </w:t>
      </w:r>
      <w:r w:rsidRPr="00D06C52">
        <w:rPr>
          <w:rFonts w:ascii="IRANSansWeb(FaNum) Light" w:hAnsi="IRANSansWeb(FaNum) Light" w:hint="cs"/>
          <w:rtl/>
          <w:lang w:bidi="ar-SA"/>
        </w:rPr>
        <w:t>کاربرد</w:t>
      </w:r>
      <w:r w:rsidRPr="00D06C52">
        <w:rPr>
          <w:rFonts w:hint="cs"/>
          <w:rtl/>
          <w:lang w:bidi="ar-SA"/>
        </w:rPr>
        <w:t>ی</w:t>
      </w:r>
      <w:r w:rsidRPr="00D06C52">
        <w:rPr>
          <w:rtl/>
          <w:lang w:bidi="ar-SA"/>
        </w:rPr>
        <w:t xml:space="preserve"> ترک</w:t>
      </w:r>
      <w:r w:rsidRPr="00D06C52">
        <w:rPr>
          <w:rFonts w:hint="cs"/>
          <w:rtl/>
          <w:lang w:bidi="ar-SA"/>
        </w:rPr>
        <w:t>ی</w:t>
      </w:r>
      <w:r w:rsidRPr="00D06C52">
        <w:rPr>
          <w:rFonts w:hint="eastAsia"/>
          <w:rtl/>
          <w:lang w:bidi="ar-SA"/>
        </w:rPr>
        <w:t>ب</w:t>
      </w:r>
      <w:r w:rsidRPr="00D06C52">
        <w:rPr>
          <w:rFonts w:hint="cs"/>
          <w:rtl/>
          <w:lang w:bidi="ar-SA"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4901" w14:paraId="4C73137A" w14:textId="77777777" w:rsidTr="00CB4901">
        <w:tc>
          <w:tcPr>
            <w:tcW w:w="9350" w:type="dxa"/>
          </w:tcPr>
          <w:p w14:paraId="343C2269" w14:textId="77777777" w:rsidR="00CB4901" w:rsidRDefault="00CB4901" w:rsidP="00CB4901">
            <w:pPr>
              <w:pStyle w:val="code"/>
              <w:bidi w:val="0"/>
            </w:pPr>
            <w:r>
              <w:t>&lt;!DOCTYPE html&gt;</w:t>
            </w:r>
          </w:p>
          <w:p w14:paraId="0200D8D6" w14:textId="77777777" w:rsidR="00CB4901" w:rsidRDefault="00CB4901" w:rsidP="00CB4901">
            <w:pPr>
              <w:pStyle w:val="code"/>
              <w:bidi w:val="0"/>
            </w:pPr>
            <w:r>
              <w:t>&lt;html lang="fa" dir="rtl"&gt;</w:t>
            </w:r>
          </w:p>
          <w:p w14:paraId="758B302D" w14:textId="77777777" w:rsidR="00CB4901" w:rsidRDefault="00CB4901" w:rsidP="00CB4901">
            <w:pPr>
              <w:pStyle w:val="code"/>
              <w:bidi w:val="0"/>
            </w:pPr>
            <w:r>
              <w:t>&lt;head&gt;</w:t>
            </w:r>
          </w:p>
          <w:p w14:paraId="77C43584" w14:textId="77777777" w:rsidR="00CB4901" w:rsidRDefault="00CB4901" w:rsidP="00CB4901">
            <w:pPr>
              <w:pStyle w:val="code"/>
              <w:bidi w:val="0"/>
            </w:pPr>
            <w:r>
              <w:t xml:space="preserve">    &lt;meta charset="UTF-8"&gt;</w:t>
            </w:r>
          </w:p>
          <w:p w14:paraId="3D4613F2" w14:textId="77777777" w:rsidR="00CB4901" w:rsidRDefault="00CB4901" w:rsidP="00CB4901">
            <w:pPr>
              <w:pStyle w:val="code"/>
              <w:bidi w:val="0"/>
            </w:pPr>
            <w:r>
              <w:t xml:space="preserve">    &lt;style&gt;</w:t>
            </w:r>
          </w:p>
          <w:p w14:paraId="447802A8" w14:textId="77777777" w:rsidR="00CB4901" w:rsidRDefault="00CB4901" w:rsidP="00CB4901">
            <w:pPr>
              <w:pStyle w:val="code"/>
              <w:bidi w:val="0"/>
              <w:rPr>
                <w:rtl/>
              </w:rPr>
            </w:pPr>
            <w:r>
              <w:t xml:space="preserve">        * {</w:t>
            </w:r>
          </w:p>
          <w:p w14:paraId="4B0AB568" w14:textId="77777777" w:rsidR="00CB4901" w:rsidRDefault="00CB4901" w:rsidP="00CB4901">
            <w:pPr>
              <w:pStyle w:val="code"/>
              <w:bidi w:val="0"/>
            </w:pPr>
            <w:r>
              <w:t xml:space="preserve">            box-sizing: border-box;</w:t>
            </w:r>
          </w:p>
          <w:p w14:paraId="74DE3078" w14:textId="77777777" w:rsidR="00CB4901" w:rsidRDefault="00CB4901" w:rsidP="00CB4901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AF655B2" w14:textId="77777777" w:rsidR="00CB4901" w:rsidRDefault="00CB4901" w:rsidP="00CB4901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74248EF" w14:textId="77777777" w:rsidR="00CB4901" w:rsidRDefault="00CB4901" w:rsidP="00CB4901">
            <w:pPr>
              <w:pStyle w:val="code"/>
              <w:bidi w:val="0"/>
            </w:pPr>
            <w:r>
              <w:t xml:space="preserve">        body {</w:t>
            </w:r>
          </w:p>
          <w:p w14:paraId="34F4C64D" w14:textId="77777777" w:rsidR="00CB4901" w:rsidRDefault="00CB4901" w:rsidP="00CB4901">
            <w:pPr>
              <w:pStyle w:val="code"/>
              <w:bidi w:val="0"/>
            </w:pPr>
            <w:r>
              <w:t xml:space="preserve">            margin: 0;</w:t>
            </w:r>
          </w:p>
          <w:p w14:paraId="2D684AC5" w14:textId="77777777" w:rsidR="00CB4901" w:rsidRDefault="00CB4901" w:rsidP="00CB4901">
            <w:pPr>
              <w:pStyle w:val="code"/>
              <w:bidi w:val="0"/>
            </w:pPr>
            <w:r>
              <w:t xml:space="preserve">            height: 2000px;</w:t>
            </w:r>
          </w:p>
          <w:p w14:paraId="15093665" w14:textId="77777777" w:rsidR="00CB4901" w:rsidRDefault="00CB4901" w:rsidP="00CB4901">
            <w:pPr>
              <w:pStyle w:val="code"/>
              <w:bidi w:val="0"/>
            </w:pPr>
            <w:r>
              <w:t xml:space="preserve">            font-family: Arial, sans-serif;</w:t>
            </w:r>
          </w:p>
          <w:p w14:paraId="1D787777" w14:textId="77777777" w:rsidR="00CB4901" w:rsidRDefault="00CB4901" w:rsidP="00CB4901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18BE19B" w14:textId="77777777" w:rsidR="00CB4901" w:rsidRDefault="00CB4901" w:rsidP="00CB4901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5E5AB4D3" w14:textId="77777777" w:rsidR="00CB4901" w:rsidRDefault="00CB4901" w:rsidP="00CB4901">
            <w:pPr>
              <w:pStyle w:val="code"/>
              <w:bidi w:val="0"/>
            </w:pPr>
            <w:r>
              <w:t xml:space="preserve">        .header {</w:t>
            </w:r>
          </w:p>
          <w:p w14:paraId="58D7E15C" w14:textId="77777777" w:rsidR="00CB4901" w:rsidRDefault="00CB4901" w:rsidP="00CB4901">
            <w:pPr>
              <w:pStyle w:val="code"/>
              <w:bidi w:val="0"/>
            </w:pPr>
            <w:r>
              <w:t xml:space="preserve">            position: sticky;</w:t>
            </w:r>
          </w:p>
          <w:p w14:paraId="6CED7709" w14:textId="77777777" w:rsidR="00CB4901" w:rsidRDefault="00CB4901" w:rsidP="00CB4901">
            <w:pPr>
              <w:pStyle w:val="code"/>
              <w:bidi w:val="0"/>
            </w:pPr>
            <w:r>
              <w:t xml:space="preserve">            top: 0;</w:t>
            </w:r>
          </w:p>
          <w:p w14:paraId="6CFC94B2" w14:textId="77777777" w:rsidR="00CB4901" w:rsidRDefault="00CB4901" w:rsidP="00CB4901">
            <w:pPr>
              <w:pStyle w:val="code"/>
              <w:bidi w:val="0"/>
            </w:pPr>
            <w:r>
              <w:t xml:space="preserve">            background: #2c3e50;</w:t>
            </w:r>
          </w:p>
          <w:p w14:paraId="30E15764" w14:textId="77777777" w:rsidR="00CB4901" w:rsidRDefault="00CB4901" w:rsidP="00CB4901">
            <w:pPr>
              <w:pStyle w:val="code"/>
              <w:bidi w:val="0"/>
            </w:pPr>
            <w:r>
              <w:t xml:space="preserve">            color: white;</w:t>
            </w:r>
          </w:p>
          <w:p w14:paraId="4FE2725E" w14:textId="77777777" w:rsidR="00CB4901" w:rsidRDefault="00CB4901" w:rsidP="00CB4901">
            <w:pPr>
              <w:pStyle w:val="code"/>
              <w:bidi w:val="0"/>
            </w:pPr>
            <w:r>
              <w:t xml:space="preserve">            padding: 15px;</w:t>
            </w:r>
          </w:p>
          <w:p w14:paraId="3D4A4E39" w14:textId="77777777" w:rsidR="00CB4901" w:rsidRDefault="00CB4901" w:rsidP="00CB4901">
            <w:pPr>
              <w:pStyle w:val="code"/>
              <w:bidi w:val="0"/>
            </w:pPr>
            <w:r>
              <w:t xml:space="preserve">            z-index: 1000;</w:t>
            </w:r>
          </w:p>
          <w:p w14:paraId="66A7C4E2" w14:textId="77777777" w:rsidR="00CB4901" w:rsidRDefault="00CB4901" w:rsidP="00CB4901">
            <w:pPr>
              <w:pStyle w:val="code"/>
              <w:bidi w:val="0"/>
            </w:pPr>
            <w:r>
              <w:t xml:space="preserve">            text-align: center;</w:t>
            </w:r>
          </w:p>
          <w:p w14:paraId="4D390CAF" w14:textId="77777777" w:rsidR="00CB4901" w:rsidRDefault="00CB4901" w:rsidP="00CB4901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0A875B6" w14:textId="77777777" w:rsidR="00CB4901" w:rsidRDefault="00CB4901" w:rsidP="00CB4901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79B87C50" w14:textId="77777777" w:rsidR="00CB4901" w:rsidRDefault="00CB4901" w:rsidP="00CB4901">
            <w:pPr>
              <w:pStyle w:val="code"/>
              <w:bidi w:val="0"/>
            </w:pPr>
            <w:r>
              <w:t xml:space="preserve">        .container {</w:t>
            </w:r>
          </w:p>
          <w:p w14:paraId="358607EB" w14:textId="77777777" w:rsidR="00CB4901" w:rsidRDefault="00CB4901" w:rsidP="00CB4901">
            <w:pPr>
              <w:pStyle w:val="code"/>
              <w:bidi w:val="0"/>
            </w:pPr>
            <w:r>
              <w:t xml:space="preserve">            position: relative;</w:t>
            </w:r>
          </w:p>
          <w:p w14:paraId="71EA89C6" w14:textId="77777777" w:rsidR="00CB4901" w:rsidRDefault="00CB4901" w:rsidP="00CB4901">
            <w:pPr>
              <w:pStyle w:val="code"/>
              <w:bidi w:val="0"/>
            </w:pPr>
            <w:r>
              <w:lastRenderedPageBreak/>
              <w:t xml:space="preserve">            width: 80%;</w:t>
            </w:r>
          </w:p>
          <w:p w14:paraId="4DB4751A" w14:textId="77777777" w:rsidR="00CB4901" w:rsidRDefault="00CB4901" w:rsidP="00CB4901">
            <w:pPr>
              <w:pStyle w:val="code"/>
              <w:bidi w:val="0"/>
            </w:pPr>
            <w:r>
              <w:t xml:space="preserve">            height: 400px;</w:t>
            </w:r>
          </w:p>
          <w:p w14:paraId="1EFD502C" w14:textId="77777777" w:rsidR="00CB4901" w:rsidRDefault="00CB4901" w:rsidP="00CB4901">
            <w:pPr>
              <w:pStyle w:val="code"/>
              <w:bidi w:val="0"/>
            </w:pPr>
            <w:r>
              <w:t xml:space="preserve">            margin: 50px auto;</w:t>
            </w:r>
          </w:p>
          <w:p w14:paraId="76F966C5" w14:textId="77777777" w:rsidR="00CB4901" w:rsidRDefault="00CB4901" w:rsidP="00CB4901">
            <w:pPr>
              <w:pStyle w:val="code"/>
              <w:bidi w:val="0"/>
            </w:pPr>
            <w:r>
              <w:t xml:space="preserve">            border: 2px solid #34495e;</w:t>
            </w:r>
          </w:p>
          <w:p w14:paraId="58E89C02" w14:textId="77777777" w:rsidR="00CB4901" w:rsidRDefault="00CB4901" w:rsidP="00CB4901">
            <w:pPr>
              <w:pStyle w:val="code"/>
              <w:bidi w:val="0"/>
            </w:pPr>
            <w:r>
              <w:t xml:space="preserve">            background: #ecf0f1;</w:t>
            </w:r>
          </w:p>
          <w:p w14:paraId="6EB5F016" w14:textId="77777777" w:rsidR="00CB4901" w:rsidRDefault="00CB4901" w:rsidP="00CB4901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54C86364" w14:textId="77777777" w:rsidR="00CB4901" w:rsidRDefault="00CB4901" w:rsidP="00CB4901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699E6A5" w14:textId="77777777" w:rsidR="00CB4901" w:rsidRDefault="00CB4901" w:rsidP="00CB4901">
            <w:pPr>
              <w:pStyle w:val="code"/>
              <w:bidi w:val="0"/>
            </w:pPr>
            <w:r>
              <w:t xml:space="preserve">        .relative-box {</w:t>
            </w:r>
          </w:p>
          <w:p w14:paraId="79321052" w14:textId="77777777" w:rsidR="00CB4901" w:rsidRDefault="00CB4901" w:rsidP="00CB4901">
            <w:pPr>
              <w:pStyle w:val="code"/>
              <w:bidi w:val="0"/>
            </w:pPr>
            <w:r>
              <w:t xml:space="preserve">            position: relative;</w:t>
            </w:r>
          </w:p>
          <w:p w14:paraId="10A90577" w14:textId="77777777" w:rsidR="00CB4901" w:rsidRDefault="00CB4901" w:rsidP="00CB4901">
            <w:pPr>
              <w:pStyle w:val="code"/>
              <w:bidi w:val="0"/>
            </w:pPr>
            <w:r>
              <w:t xml:space="preserve">            top: 20px;</w:t>
            </w:r>
          </w:p>
          <w:p w14:paraId="3F435A75" w14:textId="77777777" w:rsidR="00CB4901" w:rsidRDefault="00CB4901" w:rsidP="00CB4901">
            <w:pPr>
              <w:pStyle w:val="code"/>
              <w:bidi w:val="0"/>
            </w:pPr>
            <w:r>
              <w:t xml:space="preserve">            left: -30px;</w:t>
            </w:r>
          </w:p>
          <w:p w14:paraId="15F20523" w14:textId="77777777" w:rsidR="00CB4901" w:rsidRDefault="00CB4901" w:rsidP="00CB4901">
            <w:pPr>
              <w:pStyle w:val="code"/>
              <w:bidi w:val="0"/>
            </w:pPr>
            <w:r>
              <w:t xml:space="preserve">            width: 200px;</w:t>
            </w:r>
          </w:p>
          <w:p w14:paraId="00BBBFE6" w14:textId="77777777" w:rsidR="00CB4901" w:rsidRDefault="00CB4901" w:rsidP="00CB4901">
            <w:pPr>
              <w:pStyle w:val="code"/>
              <w:bidi w:val="0"/>
            </w:pPr>
            <w:r>
              <w:t xml:space="preserve">            height: 100px;</w:t>
            </w:r>
          </w:p>
          <w:p w14:paraId="3DBD862A" w14:textId="77777777" w:rsidR="00CB4901" w:rsidRDefault="00CB4901" w:rsidP="00CB4901">
            <w:pPr>
              <w:pStyle w:val="code"/>
              <w:bidi w:val="0"/>
            </w:pPr>
            <w:r>
              <w:t xml:space="preserve">            background: #3498db;</w:t>
            </w:r>
          </w:p>
          <w:p w14:paraId="2AD0C829" w14:textId="77777777" w:rsidR="00CB4901" w:rsidRDefault="00CB4901" w:rsidP="00CB4901">
            <w:pPr>
              <w:pStyle w:val="code"/>
              <w:bidi w:val="0"/>
            </w:pPr>
            <w:r>
              <w:t xml:space="preserve">            color: white;</w:t>
            </w:r>
          </w:p>
          <w:p w14:paraId="269B961A" w14:textId="77777777" w:rsidR="00CB4901" w:rsidRDefault="00CB4901" w:rsidP="00CB4901">
            <w:pPr>
              <w:pStyle w:val="code"/>
              <w:bidi w:val="0"/>
            </w:pPr>
            <w:r>
              <w:t xml:space="preserve">            padding: 10px;</w:t>
            </w:r>
          </w:p>
          <w:p w14:paraId="39DA28AE" w14:textId="77777777" w:rsidR="00CB4901" w:rsidRDefault="00CB4901" w:rsidP="00CB4901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1576EC3" w14:textId="77777777" w:rsidR="00CB4901" w:rsidRDefault="00CB4901" w:rsidP="00CB4901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1240D043" w14:textId="77777777" w:rsidR="00CB4901" w:rsidRDefault="00CB4901" w:rsidP="00CB4901">
            <w:pPr>
              <w:pStyle w:val="code"/>
              <w:bidi w:val="0"/>
            </w:pPr>
            <w:r>
              <w:t xml:space="preserve">        .absolute-box {</w:t>
            </w:r>
          </w:p>
          <w:p w14:paraId="5B824E44" w14:textId="77777777" w:rsidR="00CB4901" w:rsidRDefault="00CB4901" w:rsidP="00CB4901">
            <w:pPr>
              <w:pStyle w:val="code"/>
              <w:bidi w:val="0"/>
            </w:pPr>
            <w:r>
              <w:t xml:space="preserve">            position: absolute;</w:t>
            </w:r>
          </w:p>
          <w:p w14:paraId="31016753" w14:textId="77777777" w:rsidR="00CB4901" w:rsidRDefault="00CB4901" w:rsidP="00CB4901">
            <w:pPr>
              <w:pStyle w:val="code"/>
              <w:bidi w:val="0"/>
            </w:pPr>
            <w:r>
              <w:t xml:space="preserve">            top: 50px;</w:t>
            </w:r>
          </w:p>
          <w:p w14:paraId="1DE5AA6E" w14:textId="77777777" w:rsidR="00CB4901" w:rsidRDefault="00CB4901" w:rsidP="00CB4901">
            <w:pPr>
              <w:pStyle w:val="code"/>
              <w:bidi w:val="0"/>
            </w:pPr>
            <w:r>
              <w:t xml:space="preserve">            right: 50px;</w:t>
            </w:r>
          </w:p>
          <w:p w14:paraId="0EC7F82F" w14:textId="77777777" w:rsidR="00CB4901" w:rsidRDefault="00CB4901" w:rsidP="00CB4901">
            <w:pPr>
              <w:pStyle w:val="code"/>
              <w:bidi w:val="0"/>
            </w:pPr>
            <w:r>
              <w:t xml:space="preserve">            width: 150px;</w:t>
            </w:r>
          </w:p>
          <w:p w14:paraId="2888DBB9" w14:textId="77777777" w:rsidR="00CB4901" w:rsidRDefault="00CB4901" w:rsidP="00CB4901">
            <w:pPr>
              <w:pStyle w:val="code"/>
              <w:bidi w:val="0"/>
            </w:pPr>
            <w:r>
              <w:t xml:space="preserve">            height: 150px;</w:t>
            </w:r>
          </w:p>
          <w:p w14:paraId="256207F9" w14:textId="77777777" w:rsidR="00CB4901" w:rsidRDefault="00CB4901" w:rsidP="00CB4901">
            <w:pPr>
              <w:pStyle w:val="code"/>
              <w:bidi w:val="0"/>
            </w:pPr>
            <w:r>
              <w:t xml:space="preserve">            background: #e74c3c;</w:t>
            </w:r>
          </w:p>
          <w:p w14:paraId="3CD8A50A" w14:textId="77777777" w:rsidR="00CB4901" w:rsidRDefault="00CB4901" w:rsidP="00CB4901">
            <w:pPr>
              <w:pStyle w:val="code"/>
              <w:bidi w:val="0"/>
            </w:pPr>
            <w:r>
              <w:t xml:space="preserve">            color: white;</w:t>
            </w:r>
          </w:p>
          <w:p w14:paraId="5E403258" w14:textId="77777777" w:rsidR="00CB4901" w:rsidRDefault="00CB4901" w:rsidP="00CB4901">
            <w:pPr>
              <w:pStyle w:val="code"/>
              <w:bidi w:val="0"/>
            </w:pPr>
            <w:r>
              <w:t xml:space="preserve">            padding: 10px;</w:t>
            </w:r>
          </w:p>
          <w:p w14:paraId="5FD83F45" w14:textId="77777777" w:rsidR="00CB4901" w:rsidRDefault="00CB4901" w:rsidP="00CB4901">
            <w:pPr>
              <w:pStyle w:val="code"/>
              <w:bidi w:val="0"/>
            </w:pPr>
            <w:r>
              <w:t xml:space="preserve">            z-index: 10;</w:t>
            </w:r>
          </w:p>
          <w:p w14:paraId="06002A17" w14:textId="77777777" w:rsidR="00CB4901" w:rsidRDefault="00CB4901" w:rsidP="00CB4901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F5B56AC" w14:textId="77777777" w:rsidR="00CB4901" w:rsidRDefault="00CB4901" w:rsidP="00CB4901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7E18E5AA" w14:textId="77777777" w:rsidR="00CB4901" w:rsidRDefault="00CB4901" w:rsidP="00CB4901">
            <w:pPr>
              <w:pStyle w:val="code"/>
              <w:bidi w:val="0"/>
            </w:pPr>
            <w:r>
              <w:t xml:space="preserve">        .fixed-button {</w:t>
            </w:r>
          </w:p>
          <w:p w14:paraId="1C2F9B27" w14:textId="77777777" w:rsidR="00CB4901" w:rsidRDefault="00CB4901" w:rsidP="00CB4901">
            <w:pPr>
              <w:pStyle w:val="code"/>
              <w:bidi w:val="0"/>
            </w:pPr>
            <w:r>
              <w:t xml:space="preserve">            position: fixed;</w:t>
            </w:r>
          </w:p>
          <w:p w14:paraId="695FEC53" w14:textId="77777777" w:rsidR="00CB4901" w:rsidRDefault="00CB4901" w:rsidP="00CB4901">
            <w:pPr>
              <w:pStyle w:val="code"/>
              <w:bidi w:val="0"/>
            </w:pPr>
            <w:r>
              <w:t xml:space="preserve">            bottom: 30px;</w:t>
            </w:r>
          </w:p>
          <w:p w14:paraId="1FFA1F18" w14:textId="77777777" w:rsidR="00CB4901" w:rsidRDefault="00CB4901" w:rsidP="00CB4901">
            <w:pPr>
              <w:pStyle w:val="code"/>
              <w:bidi w:val="0"/>
            </w:pPr>
            <w:r>
              <w:t xml:space="preserve">            left: 30px;</w:t>
            </w:r>
          </w:p>
          <w:p w14:paraId="5987A79F" w14:textId="77777777" w:rsidR="00CB4901" w:rsidRDefault="00CB4901" w:rsidP="00CB4901">
            <w:pPr>
              <w:pStyle w:val="code"/>
              <w:bidi w:val="0"/>
            </w:pPr>
            <w:r>
              <w:t xml:space="preserve">            background: #27ae60;</w:t>
            </w:r>
          </w:p>
          <w:p w14:paraId="443658AD" w14:textId="77777777" w:rsidR="00CB4901" w:rsidRDefault="00CB4901" w:rsidP="00CB4901">
            <w:pPr>
              <w:pStyle w:val="code"/>
              <w:bidi w:val="0"/>
            </w:pPr>
            <w:r>
              <w:t xml:space="preserve">            color: white;</w:t>
            </w:r>
          </w:p>
          <w:p w14:paraId="73F4BD7C" w14:textId="77777777" w:rsidR="00CB4901" w:rsidRDefault="00CB4901" w:rsidP="00CB4901">
            <w:pPr>
              <w:pStyle w:val="code"/>
              <w:bidi w:val="0"/>
            </w:pPr>
            <w:r>
              <w:t xml:space="preserve">            padding: 15px 25px;</w:t>
            </w:r>
          </w:p>
          <w:p w14:paraId="0F1639AF" w14:textId="77777777" w:rsidR="00CB4901" w:rsidRDefault="00CB4901" w:rsidP="00CB4901">
            <w:pPr>
              <w:pStyle w:val="code"/>
              <w:bidi w:val="0"/>
            </w:pPr>
            <w:r>
              <w:t xml:space="preserve">            border: none;</w:t>
            </w:r>
          </w:p>
          <w:p w14:paraId="62AF96F5" w14:textId="77777777" w:rsidR="00CB4901" w:rsidRDefault="00CB4901" w:rsidP="00CB4901">
            <w:pPr>
              <w:pStyle w:val="code"/>
              <w:bidi w:val="0"/>
            </w:pPr>
            <w:r>
              <w:t xml:space="preserve">            border-radius: 5px;</w:t>
            </w:r>
          </w:p>
          <w:p w14:paraId="053F318A" w14:textId="77777777" w:rsidR="00CB4901" w:rsidRDefault="00CB4901" w:rsidP="00CB4901">
            <w:pPr>
              <w:pStyle w:val="code"/>
              <w:bidi w:val="0"/>
            </w:pPr>
            <w:r>
              <w:t xml:space="preserve">            cursor: pointer;</w:t>
            </w:r>
          </w:p>
          <w:p w14:paraId="645C2A43" w14:textId="77777777" w:rsidR="00CB4901" w:rsidRDefault="00CB4901" w:rsidP="00CB4901">
            <w:pPr>
              <w:pStyle w:val="code"/>
              <w:bidi w:val="0"/>
            </w:pPr>
            <w:r>
              <w:t xml:space="preserve">            z-index: 900;</w:t>
            </w:r>
          </w:p>
          <w:p w14:paraId="3ECE2FD8" w14:textId="77777777" w:rsidR="00CB4901" w:rsidRDefault="00CB4901" w:rsidP="00CB4901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70E53B4" w14:textId="77777777" w:rsidR="00CB4901" w:rsidRDefault="00CB4901" w:rsidP="00CB4901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BADD8E3" w14:textId="77777777" w:rsidR="00CB4901" w:rsidRDefault="00CB4901" w:rsidP="00CB4901">
            <w:pPr>
              <w:pStyle w:val="code"/>
              <w:bidi w:val="0"/>
            </w:pPr>
            <w:r>
              <w:t xml:space="preserve">        .tooltip {</w:t>
            </w:r>
          </w:p>
          <w:p w14:paraId="676654A7" w14:textId="77777777" w:rsidR="00CB4901" w:rsidRDefault="00CB4901" w:rsidP="00CB4901">
            <w:pPr>
              <w:pStyle w:val="code"/>
              <w:bidi w:val="0"/>
            </w:pPr>
            <w:r>
              <w:t xml:space="preserve">            position: absolute;</w:t>
            </w:r>
          </w:p>
          <w:p w14:paraId="5BCA82DA" w14:textId="77777777" w:rsidR="00CB4901" w:rsidRDefault="00CB4901" w:rsidP="00CB4901">
            <w:pPr>
              <w:pStyle w:val="code"/>
              <w:bidi w:val="0"/>
            </w:pPr>
            <w:r>
              <w:t xml:space="preserve">            top: -40px;</w:t>
            </w:r>
          </w:p>
          <w:p w14:paraId="030ACC87" w14:textId="77777777" w:rsidR="00CB4901" w:rsidRDefault="00CB4901" w:rsidP="00CB4901">
            <w:pPr>
              <w:pStyle w:val="code"/>
              <w:bidi w:val="0"/>
            </w:pPr>
            <w:r>
              <w:t xml:space="preserve">            left: 50%;</w:t>
            </w:r>
          </w:p>
          <w:p w14:paraId="5054F6A9" w14:textId="77777777" w:rsidR="00CB4901" w:rsidRDefault="00CB4901" w:rsidP="00CB4901">
            <w:pPr>
              <w:pStyle w:val="code"/>
              <w:bidi w:val="0"/>
            </w:pPr>
            <w:r>
              <w:lastRenderedPageBreak/>
              <w:t xml:space="preserve">            transform: translateX(-50%);</w:t>
            </w:r>
          </w:p>
          <w:p w14:paraId="6687A443" w14:textId="77777777" w:rsidR="00CB4901" w:rsidRDefault="00CB4901" w:rsidP="00CB4901">
            <w:pPr>
              <w:pStyle w:val="code"/>
              <w:bidi w:val="0"/>
            </w:pPr>
            <w:r>
              <w:t xml:space="preserve">            background: #333;</w:t>
            </w:r>
          </w:p>
          <w:p w14:paraId="7CB57A46" w14:textId="77777777" w:rsidR="00CB4901" w:rsidRDefault="00CB4901" w:rsidP="00CB4901">
            <w:pPr>
              <w:pStyle w:val="code"/>
              <w:bidi w:val="0"/>
            </w:pPr>
            <w:r>
              <w:t xml:space="preserve">            color: white;</w:t>
            </w:r>
          </w:p>
          <w:p w14:paraId="5920CAC3" w14:textId="77777777" w:rsidR="00CB4901" w:rsidRDefault="00CB4901" w:rsidP="00CB4901">
            <w:pPr>
              <w:pStyle w:val="code"/>
              <w:bidi w:val="0"/>
            </w:pPr>
            <w:r>
              <w:t xml:space="preserve">            padding: 5px 10px;</w:t>
            </w:r>
          </w:p>
          <w:p w14:paraId="5A0F7414" w14:textId="77777777" w:rsidR="00CB4901" w:rsidRDefault="00CB4901" w:rsidP="00CB4901">
            <w:pPr>
              <w:pStyle w:val="code"/>
              <w:bidi w:val="0"/>
            </w:pPr>
            <w:r>
              <w:t xml:space="preserve">            border-radius: 3px;</w:t>
            </w:r>
          </w:p>
          <w:p w14:paraId="1DE509EB" w14:textId="77777777" w:rsidR="00CB4901" w:rsidRDefault="00CB4901" w:rsidP="00CB4901">
            <w:pPr>
              <w:pStyle w:val="code"/>
              <w:bidi w:val="0"/>
            </w:pPr>
            <w:r>
              <w:t xml:space="preserve">            z-index: 20;</w:t>
            </w:r>
          </w:p>
          <w:p w14:paraId="76BA505D" w14:textId="77777777" w:rsidR="00CB4901" w:rsidRDefault="00CB4901" w:rsidP="00CB4901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4A9F160" w14:textId="77777777" w:rsidR="00CB4901" w:rsidRDefault="00CB4901" w:rsidP="00CB4901">
            <w:pPr>
              <w:pStyle w:val="code"/>
              <w:bidi w:val="0"/>
            </w:pPr>
            <w:r>
              <w:t xml:space="preserve">    &lt;/style&gt;</w:t>
            </w:r>
          </w:p>
          <w:p w14:paraId="669DD7CC" w14:textId="77777777" w:rsidR="00CB4901" w:rsidRDefault="00CB4901" w:rsidP="00CB4901">
            <w:pPr>
              <w:pStyle w:val="code"/>
              <w:bidi w:val="0"/>
            </w:pPr>
            <w:r>
              <w:t>&lt;/head&gt;</w:t>
            </w:r>
          </w:p>
          <w:p w14:paraId="506CAAD7" w14:textId="77777777" w:rsidR="00CB4901" w:rsidRDefault="00CB4901" w:rsidP="00CB4901">
            <w:pPr>
              <w:pStyle w:val="code"/>
              <w:bidi w:val="0"/>
            </w:pPr>
            <w:r>
              <w:t>&lt;body&gt;</w:t>
            </w:r>
          </w:p>
          <w:p w14:paraId="73E2CC00" w14:textId="77777777" w:rsidR="00CB4901" w:rsidRDefault="00CB4901" w:rsidP="00CB4901">
            <w:pPr>
              <w:pStyle w:val="code"/>
              <w:bidi w:val="0"/>
              <w:rPr>
                <w:rtl/>
              </w:rPr>
            </w:pPr>
            <w:r>
              <w:t xml:space="preserve">    &lt;div class="header"&gt;</w:t>
            </w:r>
            <w:r>
              <w:rPr>
                <w:rFonts w:cs="IRANSansWeb(FaNum) Light"/>
                <w:rtl/>
              </w:rPr>
              <w:t>هدر</w:t>
            </w:r>
            <w:r>
              <w:t xml:space="preserve"> Sticky - </w:t>
            </w:r>
            <w:r>
              <w:rPr>
                <w:rFonts w:cs="IRANSansWeb(FaNum) Light"/>
                <w:rtl/>
              </w:rPr>
              <w:t>هنگام اسکرول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چسبد</w:t>
            </w:r>
            <w:r>
              <w:t>&lt;/div&gt;</w:t>
            </w:r>
          </w:p>
          <w:p w14:paraId="5EB90A4B" w14:textId="77777777" w:rsidR="00CB4901" w:rsidRDefault="00CB4901" w:rsidP="00CB4901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7BCCC778" w14:textId="77777777" w:rsidR="00CB4901" w:rsidRDefault="00CB4901" w:rsidP="00CB4901">
            <w:pPr>
              <w:pStyle w:val="code"/>
              <w:bidi w:val="0"/>
            </w:pPr>
            <w:r>
              <w:t xml:space="preserve">    &lt;div class="container"&gt;</w:t>
            </w:r>
          </w:p>
          <w:p w14:paraId="7A0D39D5" w14:textId="77777777" w:rsidR="00CB4901" w:rsidRDefault="00CB4901" w:rsidP="00CB4901">
            <w:pPr>
              <w:pStyle w:val="code"/>
              <w:bidi w:val="0"/>
            </w:pPr>
            <w:r>
              <w:t xml:space="preserve">        &lt;div class="relative-box"&gt;</w:t>
            </w:r>
          </w:p>
          <w:p w14:paraId="6870884D" w14:textId="77777777" w:rsidR="00CB4901" w:rsidRDefault="00CB4901" w:rsidP="00CB4901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جعبه</w:t>
            </w:r>
            <w:r>
              <w:t xml:space="preserve"> Relative</w:t>
            </w:r>
          </w:p>
          <w:p w14:paraId="4029EFC7" w14:textId="77777777" w:rsidR="00CB4901" w:rsidRDefault="00CB4901" w:rsidP="00CB4901">
            <w:pPr>
              <w:pStyle w:val="code"/>
              <w:bidi w:val="0"/>
              <w:rPr>
                <w:rtl/>
              </w:rPr>
            </w:pPr>
            <w:r>
              <w:t xml:space="preserve">            &lt;div class="tooltip"&gt;Tooltip </w:t>
            </w:r>
            <w:r>
              <w:rPr>
                <w:rFonts w:cs="IRANSansWeb(FaNum) Light"/>
                <w:rtl/>
              </w:rPr>
              <w:t>با</w:t>
            </w:r>
            <w:r>
              <w:t xml:space="preserve"> Absolute&lt;/div&gt;</w:t>
            </w:r>
          </w:p>
          <w:p w14:paraId="23E07E29" w14:textId="77777777" w:rsidR="00CB4901" w:rsidRDefault="00CB4901" w:rsidP="00CB4901">
            <w:pPr>
              <w:pStyle w:val="code"/>
              <w:bidi w:val="0"/>
            </w:pPr>
            <w:r>
              <w:t xml:space="preserve">        &lt;/div&gt;</w:t>
            </w:r>
          </w:p>
          <w:p w14:paraId="7654AEB4" w14:textId="77777777" w:rsidR="00CB4901" w:rsidRDefault="00CB4901" w:rsidP="00CB4901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9BF17FE" w14:textId="77777777" w:rsidR="00CB4901" w:rsidRDefault="00CB4901" w:rsidP="00CB4901">
            <w:pPr>
              <w:pStyle w:val="code"/>
              <w:bidi w:val="0"/>
              <w:rPr>
                <w:rtl/>
              </w:rPr>
            </w:pPr>
            <w:r>
              <w:t xml:space="preserve">        &lt;div class="absolute-box"&gt;</w:t>
            </w:r>
            <w:r>
              <w:rPr>
                <w:rFonts w:cs="IRANSansWeb(FaNum) Light"/>
                <w:rtl/>
              </w:rPr>
              <w:t>جعبه</w:t>
            </w:r>
            <w:r>
              <w:t xml:space="preserve"> Absolute&lt;/div&gt;</w:t>
            </w:r>
          </w:p>
          <w:p w14:paraId="230834A1" w14:textId="77777777" w:rsidR="00CB4901" w:rsidRDefault="00CB4901" w:rsidP="00CB4901">
            <w:pPr>
              <w:pStyle w:val="code"/>
              <w:bidi w:val="0"/>
            </w:pPr>
            <w:r>
              <w:t xml:space="preserve">    &lt;/div&gt;</w:t>
            </w:r>
          </w:p>
          <w:p w14:paraId="0CD7D7AA" w14:textId="77777777" w:rsidR="00CB4901" w:rsidRDefault="00CB4901" w:rsidP="00CB4901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4F7939B2" w14:textId="77777777" w:rsidR="00CB4901" w:rsidRDefault="00CB4901" w:rsidP="00CB4901">
            <w:pPr>
              <w:pStyle w:val="code"/>
              <w:bidi w:val="0"/>
              <w:rPr>
                <w:rtl/>
              </w:rPr>
            </w:pPr>
            <w:r>
              <w:t xml:space="preserve">    &lt;button class="fixed-button"&gt;</w:t>
            </w:r>
            <w:r>
              <w:rPr>
                <w:rFonts w:cs="IRANSansWeb(FaNum) Light"/>
                <w:rtl/>
              </w:rPr>
              <w:t>دکمه</w:t>
            </w:r>
            <w:r>
              <w:t xml:space="preserve"> Fixed&lt;/button&gt;</w:t>
            </w:r>
          </w:p>
          <w:p w14:paraId="78A7508E" w14:textId="77777777" w:rsidR="00CB4901" w:rsidRDefault="00CB4901" w:rsidP="00CB4901">
            <w:pPr>
              <w:pStyle w:val="code"/>
              <w:bidi w:val="0"/>
            </w:pPr>
            <w:r>
              <w:t>&lt;/body&gt;</w:t>
            </w:r>
          </w:p>
          <w:p w14:paraId="7568B19F" w14:textId="45CA5132" w:rsidR="00CB4901" w:rsidRDefault="00CB4901" w:rsidP="00CB4901">
            <w:pPr>
              <w:pStyle w:val="code"/>
              <w:bidi w:val="0"/>
            </w:pPr>
            <w:r>
              <w:t>&lt;/html&gt;</w:t>
            </w:r>
          </w:p>
        </w:tc>
      </w:tr>
    </w:tbl>
    <w:p w14:paraId="224C8144" w14:textId="06606F7D" w:rsidR="00CB4901" w:rsidRDefault="00D95188" w:rsidP="00D95188">
      <w:hyperlink r:id="rId388" w:history="1">
        <w:r w:rsidRPr="00D95188">
          <w:rPr>
            <w:rStyle w:val="Hyperlink"/>
          </w:rPr>
          <w:t>combine</w:t>
        </w:r>
      </w:hyperlink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07"/>
        <w:gridCol w:w="3108"/>
        <w:gridCol w:w="3108"/>
      </w:tblGrid>
      <w:tr w:rsidR="00D95188" w:rsidRPr="00D95188" w14:paraId="5AA403CC" w14:textId="77777777" w:rsidTr="00D95188">
        <w:trPr>
          <w:trHeight w:val="830"/>
        </w:trPr>
        <w:tc>
          <w:tcPr>
            <w:tcW w:w="3107" w:type="dxa"/>
          </w:tcPr>
          <w:p w14:paraId="4827093D" w14:textId="77777777" w:rsidR="00D95188" w:rsidRPr="00D95188" w:rsidRDefault="00D95188" w:rsidP="005D16FB">
            <w:pPr>
              <w:rPr>
                <w:rtl/>
                <w:lang w:bidi="ar-SA"/>
              </w:rPr>
            </w:pPr>
            <w:r w:rsidRPr="00D95188">
              <w:rPr>
                <w:rtl/>
                <w:lang w:bidi="ar-SA"/>
              </w:rPr>
              <w:t xml:space="preserve"> </w:t>
            </w:r>
            <w:r w:rsidRPr="00D95188">
              <w:t>Position Type</w:t>
            </w:r>
            <w:r w:rsidRPr="00D95188">
              <w:rPr>
                <w:rtl/>
                <w:lang w:bidi="ar-SA"/>
              </w:rPr>
              <w:t xml:space="preserve"> </w:t>
            </w:r>
          </w:p>
        </w:tc>
        <w:tc>
          <w:tcPr>
            <w:tcW w:w="3108" w:type="dxa"/>
          </w:tcPr>
          <w:p w14:paraId="1C9A446D" w14:textId="77777777" w:rsidR="00D95188" w:rsidRPr="00D95188" w:rsidRDefault="00D95188" w:rsidP="005D16FB">
            <w:pPr>
              <w:rPr>
                <w:rtl/>
                <w:lang w:bidi="ar-SA"/>
              </w:rPr>
            </w:pPr>
            <w:r w:rsidRPr="00D95188">
              <w:rPr>
                <w:rtl/>
                <w:lang w:bidi="ar-SA"/>
              </w:rPr>
              <w:t xml:space="preserve"> نسبت به چه چ</w:t>
            </w:r>
            <w:r w:rsidRPr="00D95188">
              <w:rPr>
                <w:rFonts w:hint="cs"/>
                <w:rtl/>
                <w:lang w:bidi="ar-SA"/>
              </w:rPr>
              <w:t>ی</w:t>
            </w:r>
            <w:r w:rsidRPr="00D95188">
              <w:rPr>
                <w:rFonts w:hint="eastAsia"/>
                <w:rtl/>
                <w:lang w:bidi="ar-SA"/>
              </w:rPr>
              <w:t>ز</w:t>
            </w:r>
            <w:r w:rsidRPr="00D95188">
              <w:rPr>
                <w:rFonts w:hint="cs"/>
                <w:rtl/>
                <w:lang w:bidi="ar-SA"/>
              </w:rPr>
              <w:t>ی</w:t>
            </w:r>
            <w:r w:rsidRPr="00D95188">
              <w:rPr>
                <w:rtl/>
                <w:lang w:bidi="ar-SA"/>
              </w:rPr>
              <w:t xml:space="preserve"> موقع</w:t>
            </w:r>
            <w:r w:rsidRPr="00D95188">
              <w:rPr>
                <w:rFonts w:hint="cs"/>
                <w:rtl/>
                <w:lang w:bidi="ar-SA"/>
              </w:rPr>
              <w:t>ی</w:t>
            </w:r>
            <w:r w:rsidRPr="00D95188">
              <w:rPr>
                <w:rFonts w:hint="eastAsia"/>
                <w:rtl/>
                <w:lang w:bidi="ar-SA"/>
              </w:rPr>
              <w:t>ت‌ده</w:t>
            </w:r>
            <w:r w:rsidRPr="00D95188">
              <w:rPr>
                <w:rFonts w:hint="cs"/>
                <w:rtl/>
                <w:lang w:bidi="ar-SA"/>
              </w:rPr>
              <w:t>ی</w:t>
            </w:r>
            <w:r w:rsidRPr="00D95188">
              <w:rPr>
                <w:rtl/>
                <w:lang w:bidi="ar-SA"/>
              </w:rPr>
              <w:t xml:space="preserve"> م</w:t>
            </w:r>
            <w:r w:rsidRPr="00D95188">
              <w:rPr>
                <w:rFonts w:hint="cs"/>
                <w:rtl/>
                <w:lang w:bidi="ar-SA"/>
              </w:rPr>
              <w:t>ی‌</w:t>
            </w:r>
            <w:r w:rsidRPr="00D95188">
              <w:rPr>
                <w:rFonts w:hint="eastAsia"/>
                <w:rtl/>
                <w:lang w:bidi="ar-SA"/>
              </w:rPr>
              <w:t>شود</w:t>
            </w:r>
            <w:r w:rsidRPr="00D95188">
              <w:rPr>
                <w:rtl/>
                <w:lang w:bidi="ar-SA"/>
              </w:rPr>
              <w:t xml:space="preserve"> </w:t>
            </w:r>
          </w:p>
        </w:tc>
        <w:tc>
          <w:tcPr>
            <w:tcW w:w="3108" w:type="dxa"/>
          </w:tcPr>
          <w:p w14:paraId="653FC636" w14:textId="77777777" w:rsidR="00D95188" w:rsidRPr="00D95188" w:rsidRDefault="00D95188" w:rsidP="005D16FB">
            <w:pPr>
              <w:rPr>
                <w:rtl/>
                <w:lang w:bidi="ar-SA"/>
              </w:rPr>
            </w:pPr>
            <w:r w:rsidRPr="00D95188">
              <w:rPr>
                <w:rtl/>
                <w:lang w:bidi="ar-SA"/>
              </w:rPr>
              <w:t xml:space="preserve"> در جر</w:t>
            </w:r>
            <w:r w:rsidRPr="00D95188">
              <w:rPr>
                <w:rFonts w:hint="cs"/>
                <w:rtl/>
                <w:lang w:bidi="ar-SA"/>
              </w:rPr>
              <w:t>ی</w:t>
            </w:r>
            <w:r w:rsidRPr="00D95188">
              <w:rPr>
                <w:rFonts w:hint="eastAsia"/>
                <w:rtl/>
                <w:lang w:bidi="ar-SA"/>
              </w:rPr>
              <w:t>ان</w:t>
            </w:r>
            <w:r w:rsidRPr="00D95188">
              <w:rPr>
                <w:rtl/>
                <w:lang w:bidi="ar-SA"/>
              </w:rPr>
              <w:t xml:space="preserve"> عاد</w:t>
            </w:r>
            <w:r w:rsidRPr="00D95188">
              <w:rPr>
                <w:rFonts w:hint="cs"/>
                <w:rtl/>
                <w:lang w:bidi="ar-SA"/>
              </w:rPr>
              <w:t>ی</w:t>
            </w:r>
            <w:r w:rsidRPr="00D95188">
              <w:rPr>
                <w:rtl/>
                <w:lang w:bidi="ar-SA"/>
              </w:rPr>
              <w:t xml:space="preserve"> صفحه </w:t>
            </w:r>
          </w:p>
        </w:tc>
      </w:tr>
      <w:tr w:rsidR="00D95188" w:rsidRPr="00D95188" w14:paraId="7E49CACE" w14:textId="77777777" w:rsidTr="00D95188">
        <w:trPr>
          <w:trHeight w:val="430"/>
        </w:trPr>
        <w:tc>
          <w:tcPr>
            <w:tcW w:w="3107" w:type="dxa"/>
          </w:tcPr>
          <w:p w14:paraId="423B5867" w14:textId="77777777" w:rsidR="00D95188" w:rsidRPr="00D95188" w:rsidRDefault="00D95188" w:rsidP="005D16FB">
            <w:pPr>
              <w:rPr>
                <w:rtl/>
                <w:lang w:bidi="ar-SA"/>
              </w:rPr>
            </w:pPr>
            <w:r w:rsidRPr="00D95188">
              <w:rPr>
                <w:rtl/>
                <w:lang w:bidi="ar-SA"/>
              </w:rPr>
              <w:t xml:space="preserve"> `</w:t>
            </w:r>
            <w:r w:rsidRPr="00D95188">
              <w:t>static</w:t>
            </w:r>
            <w:r w:rsidRPr="00D95188">
              <w:rPr>
                <w:rtl/>
                <w:lang w:bidi="ar-SA"/>
              </w:rPr>
              <w:t xml:space="preserve">`     </w:t>
            </w:r>
          </w:p>
        </w:tc>
        <w:tc>
          <w:tcPr>
            <w:tcW w:w="3108" w:type="dxa"/>
          </w:tcPr>
          <w:p w14:paraId="79BB3018" w14:textId="77777777" w:rsidR="00D95188" w:rsidRPr="00D95188" w:rsidRDefault="00D95188" w:rsidP="005D16FB">
            <w:pPr>
              <w:rPr>
                <w:rtl/>
                <w:lang w:bidi="ar-SA"/>
              </w:rPr>
            </w:pPr>
            <w:r w:rsidRPr="00D95188">
              <w:rPr>
                <w:rtl/>
                <w:lang w:bidi="ar-SA"/>
              </w:rPr>
              <w:t xml:space="preserve"> -                                </w:t>
            </w:r>
          </w:p>
        </w:tc>
        <w:tc>
          <w:tcPr>
            <w:tcW w:w="3108" w:type="dxa"/>
          </w:tcPr>
          <w:p w14:paraId="1D311044" w14:textId="77777777" w:rsidR="00D95188" w:rsidRPr="00D95188" w:rsidRDefault="00D95188" w:rsidP="005D16FB">
            <w:pPr>
              <w:rPr>
                <w:rtl/>
                <w:lang w:bidi="ar-SA"/>
              </w:rPr>
            </w:pPr>
            <w:r w:rsidRPr="00D95188">
              <w:rPr>
                <w:rtl/>
                <w:lang w:bidi="ar-SA"/>
              </w:rPr>
              <w:t xml:space="preserve"> </w:t>
            </w:r>
            <w:r w:rsidRPr="00D95188">
              <w:rPr>
                <w:rFonts w:ascii="Segoe UI Symbol" w:hAnsi="Segoe UI Symbol" w:cs="Segoe UI Symbol" w:hint="cs"/>
                <w:rtl/>
                <w:lang w:bidi="ar-SA"/>
              </w:rPr>
              <w:t>✓</w:t>
            </w:r>
            <w:r w:rsidRPr="00D95188">
              <w:rPr>
                <w:rtl/>
                <w:lang w:bidi="ar-SA"/>
              </w:rPr>
              <w:t xml:space="preserve"> </w:t>
            </w:r>
            <w:r w:rsidRPr="00D95188">
              <w:rPr>
                <w:rFonts w:ascii="IRANSansWeb(FaNum) Light" w:hAnsi="IRANSansWeb(FaNum) Light" w:hint="cs"/>
                <w:rtl/>
                <w:lang w:bidi="ar-SA"/>
              </w:rPr>
              <w:t>بله</w:t>
            </w:r>
            <w:r w:rsidRPr="00D95188">
              <w:rPr>
                <w:rtl/>
                <w:lang w:bidi="ar-SA"/>
              </w:rPr>
              <w:t xml:space="preserve">            </w:t>
            </w:r>
          </w:p>
        </w:tc>
      </w:tr>
      <w:tr w:rsidR="00D95188" w:rsidRPr="00D95188" w14:paraId="16A50E4C" w14:textId="77777777" w:rsidTr="00D95188">
        <w:trPr>
          <w:trHeight w:val="830"/>
        </w:trPr>
        <w:tc>
          <w:tcPr>
            <w:tcW w:w="3107" w:type="dxa"/>
          </w:tcPr>
          <w:p w14:paraId="5941D11B" w14:textId="77777777" w:rsidR="00D95188" w:rsidRPr="00D95188" w:rsidRDefault="00D95188" w:rsidP="005D16FB">
            <w:pPr>
              <w:rPr>
                <w:rtl/>
                <w:lang w:bidi="ar-SA"/>
              </w:rPr>
            </w:pPr>
            <w:r w:rsidRPr="00D95188">
              <w:rPr>
                <w:rtl/>
                <w:lang w:bidi="ar-SA"/>
              </w:rPr>
              <w:t xml:space="preserve"> `</w:t>
            </w:r>
            <w:r w:rsidRPr="00D95188">
              <w:t>relative</w:t>
            </w:r>
            <w:r w:rsidRPr="00D95188">
              <w:rPr>
                <w:rtl/>
                <w:lang w:bidi="ar-SA"/>
              </w:rPr>
              <w:t xml:space="preserve">`   </w:t>
            </w:r>
          </w:p>
        </w:tc>
        <w:tc>
          <w:tcPr>
            <w:tcW w:w="3108" w:type="dxa"/>
          </w:tcPr>
          <w:p w14:paraId="4CFFDF9C" w14:textId="77777777" w:rsidR="00D95188" w:rsidRPr="00D95188" w:rsidRDefault="00D95188" w:rsidP="005D16FB">
            <w:pPr>
              <w:rPr>
                <w:rtl/>
                <w:lang w:bidi="ar-SA"/>
              </w:rPr>
            </w:pPr>
            <w:r w:rsidRPr="00D95188">
              <w:rPr>
                <w:rtl/>
                <w:lang w:bidi="ar-SA"/>
              </w:rPr>
              <w:t xml:space="preserve"> موقع</w:t>
            </w:r>
            <w:r w:rsidRPr="00D95188">
              <w:rPr>
                <w:rFonts w:hint="cs"/>
                <w:rtl/>
                <w:lang w:bidi="ar-SA"/>
              </w:rPr>
              <w:t>ی</w:t>
            </w:r>
            <w:r w:rsidRPr="00D95188">
              <w:rPr>
                <w:rFonts w:hint="eastAsia"/>
                <w:rtl/>
                <w:lang w:bidi="ar-SA"/>
              </w:rPr>
              <w:t>ت</w:t>
            </w:r>
            <w:r w:rsidRPr="00D95188">
              <w:rPr>
                <w:rtl/>
                <w:lang w:bidi="ar-SA"/>
              </w:rPr>
              <w:t xml:space="preserve"> اصل</w:t>
            </w:r>
            <w:r w:rsidRPr="00D95188">
              <w:rPr>
                <w:rFonts w:hint="cs"/>
                <w:rtl/>
                <w:lang w:bidi="ar-SA"/>
              </w:rPr>
              <w:t>ی</w:t>
            </w:r>
            <w:r w:rsidRPr="00D95188">
              <w:rPr>
                <w:rtl/>
                <w:lang w:bidi="ar-SA"/>
              </w:rPr>
              <w:t xml:space="preserve"> خودش                </w:t>
            </w:r>
          </w:p>
        </w:tc>
        <w:tc>
          <w:tcPr>
            <w:tcW w:w="3108" w:type="dxa"/>
          </w:tcPr>
          <w:p w14:paraId="0F32459B" w14:textId="77777777" w:rsidR="00D95188" w:rsidRPr="00D95188" w:rsidRDefault="00D95188" w:rsidP="005D16FB">
            <w:pPr>
              <w:rPr>
                <w:rtl/>
                <w:lang w:bidi="ar-SA"/>
              </w:rPr>
            </w:pPr>
            <w:r w:rsidRPr="00D95188">
              <w:rPr>
                <w:rtl/>
                <w:lang w:bidi="ar-SA"/>
              </w:rPr>
              <w:t xml:space="preserve"> </w:t>
            </w:r>
            <w:r w:rsidRPr="00D95188">
              <w:rPr>
                <w:rFonts w:ascii="Segoe UI Symbol" w:hAnsi="Segoe UI Symbol" w:cs="Segoe UI Symbol" w:hint="cs"/>
                <w:rtl/>
                <w:lang w:bidi="ar-SA"/>
              </w:rPr>
              <w:t>✓</w:t>
            </w:r>
            <w:r w:rsidRPr="00D95188">
              <w:rPr>
                <w:rtl/>
                <w:lang w:bidi="ar-SA"/>
              </w:rPr>
              <w:t xml:space="preserve"> </w:t>
            </w:r>
            <w:r w:rsidRPr="00D95188">
              <w:rPr>
                <w:rFonts w:ascii="IRANSansWeb(FaNum) Light" w:hAnsi="IRANSansWeb(FaNum) Light" w:hint="cs"/>
                <w:rtl/>
                <w:lang w:bidi="ar-SA"/>
              </w:rPr>
              <w:t>بله</w:t>
            </w:r>
            <w:r w:rsidRPr="00D95188">
              <w:rPr>
                <w:rtl/>
                <w:lang w:bidi="ar-SA"/>
              </w:rPr>
              <w:t xml:space="preserve">            </w:t>
            </w:r>
          </w:p>
        </w:tc>
      </w:tr>
      <w:tr w:rsidR="00D95188" w:rsidRPr="00D95188" w14:paraId="755E3234" w14:textId="77777777" w:rsidTr="00D95188">
        <w:trPr>
          <w:trHeight w:val="704"/>
        </w:trPr>
        <w:tc>
          <w:tcPr>
            <w:tcW w:w="3107" w:type="dxa"/>
          </w:tcPr>
          <w:p w14:paraId="6748CDD8" w14:textId="77777777" w:rsidR="00D95188" w:rsidRPr="00D95188" w:rsidRDefault="00D95188" w:rsidP="005D16FB">
            <w:pPr>
              <w:rPr>
                <w:rtl/>
                <w:lang w:bidi="ar-SA"/>
              </w:rPr>
            </w:pPr>
            <w:r w:rsidRPr="00D95188">
              <w:rPr>
                <w:rtl/>
                <w:lang w:bidi="ar-SA"/>
              </w:rPr>
              <w:t xml:space="preserve"> `</w:t>
            </w:r>
            <w:r w:rsidRPr="00D95188">
              <w:t>absolute</w:t>
            </w:r>
            <w:r w:rsidRPr="00D95188">
              <w:rPr>
                <w:rtl/>
                <w:lang w:bidi="ar-SA"/>
              </w:rPr>
              <w:t xml:space="preserve">`   </w:t>
            </w:r>
          </w:p>
        </w:tc>
        <w:tc>
          <w:tcPr>
            <w:tcW w:w="3108" w:type="dxa"/>
          </w:tcPr>
          <w:p w14:paraId="6F0DD2E0" w14:textId="77777777" w:rsidR="00D95188" w:rsidRPr="00D95188" w:rsidRDefault="00D95188" w:rsidP="005D16FB">
            <w:pPr>
              <w:rPr>
                <w:rtl/>
                <w:lang w:bidi="ar-SA"/>
              </w:rPr>
            </w:pPr>
            <w:r w:rsidRPr="00D95188">
              <w:rPr>
                <w:rtl/>
                <w:lang w:bidi="ar-SA"/>
              </w:rPr>
              <w:t xml:space="preserve"> نزد</w:t>
            </w:r>
            <w:r w:rsidRPr="00D95188">
              <w:rPr>
                <w:rFonts w:hint="cs"/>
                <w:rtl/>
                <w:lang w:bidi="ar-SA"/>
              </w:rPr>
              <w:t>ی</w:t>
            </w:r>
            <w:r w:rsidRPr="00D95188">
              <w:rPr>
                <w:rFonts w:hint="eastAsia"/>
                <w:rtl/>
                <w:lang w:bidi="ar-SA"/>
              </w:rPr>
              <w:t>کتر</w:t>
            </w:r>
            <w:r w:rsidRPr="00D95188">
              <w:rPr>
                <w:rFonts w:hint="cs"/>
                <w:rtl/>
                <w:lang w:bidi="ar-SA"/>
              </w:rPr>
              <w:t>ی</w:t>
            </w:r>
            <w:r w:rsidRPr="00D95188">
              <w:rPr>
                <w:rFonts w:hint="eastAsia"/>
                <w:rtl/>
                <w:lang w:bidi="ar-SA"/>
              </w:rPr>
              <w:t>ن</w:t>
            </w:r>
            <w:r w:rsidRPr="00D95188">
              <w:rPr>
                <w:rtl/>
                <w:lang w:bidi="ar-SA"/>
              </w:rPr>
              <w:t xml:space="preserve"> والد </w:t>
            </w:r>
            <w:r w:rsidRPr="00D95188">
              <w:t>positioned</w:t>
            </w:r>
            <w:r w:rsidRPr="00D95188">
              <w:rPr>
                <w:rtl/>
                <w:lang w:bidi="ar-SA"/>
              </w:rPr>
              <w:t xml:space="preserve">       </w:t>
            </w:r>
          </w:p>
        </w:tc>
        <w:tc>
          <w:tcPr>
            <w:tcW w:w="3108" w:type="dxa"/>
          </w:tcPr>
          <w:p w14:paraId="005FC6E7" w14:textId="77777777" w:rsidR="00D95188" w:rsidRPr="00D95188" w:rsidRDefault="00D95188" w:rsidP="005D16FB">
            <w:pPr>
              <w:rPr>
                <w:rtl/>
                <w:lang w:bidi="ar-SA"/>
              </w:rPr>
            </w:pPr>
            <w:r w:rsidRPr="00D95188">
              <w:rPr>
                <w:rtl/>
                <w:lang w:bidi="ar-SA"/>
              </w:rPr>
              <w:t xml:space="preserve"> </w:t>
            </w:r>
            <w:r w:rsidRPr="00D95188">
              <w:rPr>
                <w:rFonts w:ascii="Segoe UI Symbol" w:hAnsi="Segoe UI Symbol" w:cs="Segoe UI Symbol" w:hint="cs"/>
                <w:rtl/>
                <w:lang w:bidi="ar-SA"/>
              </w:rPr>
              <w:t>✌</w:t>
            </w:r>
            <w:r w:rsidRPr="00D95188">
              <w:rPr>
                <w:rtl/>
                <w:lang w:bidi="ar-SA"/>
              </w:rPr>
              <w:t xml:space="preserve"> </w:t>
            </w:r>
            <w:r w:rsidRPr="00D95188">
              <w:rPr>
                <w:rFonts w:ascii="IRANSansWeb(FaNum) Light" w:hAnsi="IRANSansWeb(FaNum) Light" w:hint="cs"/>
                <w:rtl/>
                <w:lang w:bidi="ar-SA"/>
              </w:rPr>
              <w:t>خ</w:t>
            </w:r>
            <w:r w:rsidRPr="00D95188">
              <w:rPr>
                <w:rFonts w:hint="cs"/>
                <w:rtl/>
                <w:lang w:bidi="ar-SA"/>
              </w:rPr>
              <w:t>ی</w:t>
            </w:r>
            <w:r w:rsidRPr="00D95188">
              <w:rPr>
                <w:rFonts w:hint="eastAsia"/>
                <w:rtl/>
                <w:lang w:bidi="ar-SA"/>
              </w:rPr>
              <w:t>ر</w:t>
            </w:r>
            <w:r w:rsidRPr="00D95188">
              <w:rPr>
                <w:rtl/>
                <w:lang w:bidi="ar-SA"/>
              </w:rPr>
              <w:t xml:space="preserve">           </w:t>
            </w:r>
          </w:p>
        </w:tc>
      </w:tr>
      <w:tr w:rsidR="00D95188" w:rsidRPr="00D95188" w14:paraId="567BFF29" w14:textId="77777777" w:rsidTr="00D95188">
        <w:trPr>
          <w:trHeight w:val="840"/>
        </w:trPr>
        <w:tc>
          <w:tcPr>
            <w:tcW w:w="3107" w:type="dxa"/>
          </w:tcPr>
          <w:p w14:paraId="0FED4128" w14:textId="77777777" w:rsidR="00D95188" w:rsidRPr="00D95188" w:rsidRDefault="00D95188" w:rsidP="005D16FB">
            <w:r w:rsidRPr="00D95188">
              <w:rPr>
                <w:rtl/>
                <w:lang w:bidi="ar-SA"/>
              </w:rPr>
              <w:t xml:space="preserve"> `</w:t>
            </w:r>
            <w:r w:rsidRPr="00D95188">
              <w:t xml:space="preserve">fixed`      </w:t>
            </w:r>
          </w:p>
        </w:tc>
        <w:tc>
          <w:tcPr>
            <w:tcW w:w="3108" w:type="dxa"/>
          </w:tcPr>
          <w:p w14:paraId="1BE94C76" w14:textId="77777777" w:rsidR="00D95188" w:rsidRPr="00D95188" w:rsidRDefault="00D95188" w:rsidP="005D16FB">
            <w:pPr>
              <w:rPr>
                <w:rtl/>
                <w:lang w:bidi="ar-SA"/>
              </w:rPr>
            </w:pPr>
            <w:r w:rsidRPr="00D95188">
              <w:t xml:space="preserve"> viewport</w:t>
            </w:r>
            <w:r w:rsidRPr="00D95188">
              <w:rPr>
                <w:rtl/>
                <w:lang w:bidi="ar-SA"/>
              </w:rPr>
              <w:t xml:space="preserve"> (صفحه نما</w:t>
            </w:r>
            <w:r w:rsidRPr="00D95188">
              <w:rPr>
                <w:rFonts w:hint="cs"/>
                <w:rtl/>
                <w:lang w:bidi="ar-SA"/>
              </w:rPr>
              <w:t>ی</w:t>
            </w:r>
            <w:r w:rsidRPr="00D95188">
              <w:rPr>
                <w:rFonts w:hint="eastAsia"/>
                <w:rtl/>
                <w:lang w:bidi="ar-SA"/>
              </w:rPr>
              <w:t>ش</w:t>
            </w:r>
            <w:r w:rsidRPr="00D95188">
              <w:rPr>
                <w:rtl/>
                <w:lang w:bidi="ar-SA"/>
              </w:rPr>
              <w:t xml:space="preserve">)           </w:t>
            </w:r>
          </w:p>
        </w:tc>
        <w:tc>
          <w:tcPr>
            <w:tcW w:w="3108" w:type="dxa"/>
          </w:tcPr>
          <w:p w14:paraId="602715CB" w14:textId="77777777" w:rsidR="00D95188" w:rsidRPr="00D95188" w:rsidRDefault="00D95188" w:rsidP="005D16FB">
            <w:pPr>
              <w:rPr>
                <w:rtl/>
                <w:lang w:bidi="ar-SA"/>
              </w:rPr>
            </w:pPr>
            <w:r w:rsidRPr="00D95188">
              <w:rPr>
                <w:rtl/>
                <w:lang w:bidi="ar-SA"/>
              </w:rPr>
              <w:t xml:space="preserve"> </w:t>
            </w:r>
            <w:r w:rsidRPr="00D95188">
              <w:rPr>
                <w:rFonts w:ascii="Segoe UI Symbol" w:hAnsi="Segoe UI Symbol" w:cs="Segoe UI Symbol" w:hint="cs"/>
                <w:rtl/>
                <w:lang w:bidi="ar-SA"/>
              </w:rPr>
              <w:t>✌</w:t>
            </w:r>
            <w:r w:rsidRPr="00D95188">
              <w:rPr>
                <w:rtl/>
                <w:lang w:bidi="ar-SA"/>
              </w:rPr>
              <w:t xml:space="preserve"> </w:t>
            </w:r>
            <w:r w:rsidRPr="00D95188">
              <w:rPr>
                <w:rFonts w:ascii="IRANSansWeb(FaNum) Light" w:hAnsi="IRANSansWeb(FaNum) Light" w:hint="cs"/>
                <w:rtl/>
                <w:lang w:bidi="ar-SA"/>
              </w:rPr>
              <w:t>خ</w:t>
            </w:r>
            <w:r w:rsidRPr="00D95188">
              <w:rPr>
                <w:rFonts w:hint="cs"/>
                <w:rtl/>
                <w:lang w:bidi="ar-SA"/>
              </w:rPr>
              <w:t>ی</w:t>
            </w:r>
            <w:r w:rsidRPr="00D95188">
              <w:rPr>
                <w:rFonts w:hint="eastAsia"/>
                <w:rtl/>
                <w:lang w:bidi="ar-SA"/>
              </w:rPr>
              <w:t>ر</w:t>
            </w:r>
            <w:r w:rsidRPr="00D95188">
              <w:rPr>
                <w:rtl/>
                <w:lang w:bidi="ar-SA"/>
              </w:rPr>
              <w:t xml:space="preserve">           </w:t>
            </w:r>
          </w:p>
        </w:tc>
      </w:tr>
      <w:tr w:rsidR="00D95188" w:rsidRPr="00D95188" w14:paraId="17A007A8" w14:textId="77777777" w:rsidTr="00D95188">
        <w:trPr>
          <w:trHeight w:val="420"/>
        </w:trPr>
        <w:tc>
          <w:tcPr>
            <w:tcW w:w="3107" w:type="dxa"/>
          </w:tcPr>
          <w:p w14:paraId="35451823" w14:textId="77777777" w:rsidR="00D95188" w:rsidRPr="00D95188" w:rsidRDefault="00D95188" w:rsidP="005D16FB">
            <w:r w:rsidRPr="00D95188">
              <w:rPr>
                <w:rtl/>
                <w:lang w:bidi="ar-SA"/>
              </w:rPr>
              <w:t xml:space="preserve"> `</w:t>
            </w:r>
            <w:r w:rsidRPr="00D95188">
              <w:t xml:space="preserve">sticky`     </w:t>
            </w:r>
          </w:p>
        </w:tc>
        <w:tc>
          <w:tcPr>
            <w:tcW w:w="3108" w:type="dxa"/>
          </w:tcPr>
          <w:p w14:paraId="36BBC098" w14:textId="77777777" w:rsidR="00D95188" w:rsidRPr="00D95188" w:rsidRDefault="00D95188" w:rsidP="005D16FB">
            <w:pPr>
              <w:rPr>
                <w:rtl/>
                <w:lang w:bidi="ar-SA"/>
              </w:rPr>
            </w:pPr>
            <w:r w:rsidRPr="00D95188">
              <w:t xml:space="preserve"> scroll container</w:t>
            </w:r>
            <w:r w:rsidRPr="00D95188">
              <w:rPr>
                <w:rtl/>
                <w:lang w:bidi="ar-SA"/>
              </w:rPr>
              <w:t xml:space="preserve">                 </w:t>
            </w:r>
          </w:p>
        </w:tc>
        <w:tc>
          <w:tcPr>
            <w:tcW w:w="3108" w:type="dxa"/>
          </w:tcPr>
          <w:p w14:paraId="5BD864CE" w14:textId="77777777" w:rsidR="00D95188" w:rsidRPr="00D95188" w:rsidRDefault="00D95188" w:rsidP="005D16FB">
            <w:pPr>
              <w:rPr>
                <w:rtl/>
                <w:lang w:bidi="ar-SA"/>
              </w:rPr>
            </w:pPr>
            <w:r w:rsidRPr="00D95188">
              <w:rPr>
                <w:rtl/>
                <w:lang w:bidi="ar-SA"/>
              </w:rPr>
              <w:t xml:space="preserve"> </w:t>
            </w:r>
            <w:r w:rsidRPr="00D95188">
              <w:rPr>
                <w:rFonts w:ascii="Segoe UI Symbol" w:hAnsi="Segoe UI Symbol" w:cs="Segoe UI Symbol" w:hint="cs"/>
                <w:rtl/>
                <w:lang w:bidi="ar-SA"/>
              </w:rPr>
              <w:t>✓</w:t>
            </w:r>
            <w:r w:rsidRPr="00D95188">
              <w:rPr>
                <w:rtl/>
                <w:lang w:bidi="ar-SA"/>
              </w:rPr>
              <w:t xml:space="preserve"> </w:t>
            </w:r>
            <w:r w:rsidRPr="00D95188">
              <w:rPr>
                <w:rFonts w:ascii="IRANSansWeb(FaNum) Light" w:hAnsi="IRANSansWeb(FaNum) Light" w:hint="cs"/>
                <w:rtl/>
                <w:lang w:bidi="ar-SA"/>
              </w:rPr>
              <w:t>بله</w:t>
            </w:r>
            <w:r w:rsidRPr="00D95188">
              <w:rPr>
                <w:rtl/>
                <w:lang w:bidi="ar-SA"/>
              </w:rPr>
              <w:t xml:space="preserve">            </w:t>
            </w:r>
          </w:p>
        </w:tc>
      </w:tr>
    </w:tbl>
    <w:p w14:paraId="23D75BCE" w14:textId="77777777" w:rsidR="00D95188" w:rsidRDefault="00D95188" w:rsidP="00D95188"/>
    <w:p w14:paraId="65B7145A" w14:textId="196A309D" w:rsidR="00D95188" w:rsidRDefault="00D95188" w:rsidP="00D95188">
      <w:pPr>
        <w:rPr>
          <w:rtl/>
        </w:rPr>
      </w:pPr>
      <w:r>
        <w:rPr>
          <w:rtl/>
        </w:rPr>
        <w:t>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3B94BF53" w14:textId="77777777" w:rsidR="00D95188" w:rsidRDefault="00D95188" w:rsidP="00D95188">
      <w:pPr>
        <w:rPr>
          <w:rtl/>
        </w:rPr>
      </w:pPr>
      <w:r>
        <w:rPr>
          <w:rtl/>
        </w:rPr>
        <w:t>- `</w:t>
      </w:r>
      <w:r>
        <w:t>z-index</w:t>
      </w:r>
      <w:r>
        <w:rPr>
          <w:rtl/>
        </w:rPr>
        <w:t>` فقط رو</w:t>
      </w:r>
      <w:r>
        <w:rPr>
          <w:rFonts w:hint="cs"/>
          <w:rtl/>
        </w:rPr>
        <w:t>ی</w:t>
      </w:r>
      <w:r>
        <w:rPr>
          <w:rtl/>
        </w:rPr>
        <w:t xml:space="preserve"> عناصر </w:t>
      </w:r>
      <w:r>
        <w:t>positioned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547CABF1" w14:textId="77777777" w:rsidR="00D95188" w:rsidRDefault="00D95188" w:rsidP="00D95188">
      <w:pPr>
        <w:rPr>
          <w:rtl/>
        </w:rPr>
      </w:pPr>
      <w:r>
        <w:rPr>
          <w:rtl/>
        </w:rPr>
        <w:lastRenderedPageBreak/>
        <w:t>- برا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absolute</w:t>
      </w:r>
      <w:r>
        <w:rPr>
          <w:rtl/>
        </w:rPr>
        <w:t>`، والد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`</w:t>
      </w:r>
      <w:r>
        <w:t>position: relative</w:t>
      </w:r>
      <w:r>
        <w:rPr>
          <w:rtl/>
        </w:rPr>
        <w:t>` داشته باشد</w:t>
      </w:r>
    </w:p>
    <w:p w14:paraId="4DDD1FC1" w14:textId="77777777" w:rsidR="00D95188" w:rsidRDefault="00D95188" w:rsidP="00D95188">
      <w:pPr>
        <w:rPr>
          <w:rtl/>
        </w:rPr>
      </w:pPr>
      <w:r>
        <w:rPr>
          <w:rtl/>
        </w:rPr>
        <w:t>- `</w:t>
      </w:r>
      <w:r>
        <w:t>sticky</w:t>
      </w:r>
      <w:r>
        <w:rPr>
          <w:rtl/>
        </w:rPr>
        <w:t>`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`</w:t>
      </w:r>
      <w:r>
        <w:t>relative</w:t>
      </w:r>
      <w:r>
        <w:rPr>
          <w:rtl/>
        </w:rPr>
        <w:t>` و `</w:t>
      </w:r>
      <w:r>
        <w:t>fixed</w:t>
      </w:r>
      <w:r>
        <w:rPr>
          <w:rtl/>
        </w:rPr>
        <w:t>` رفتار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3599F367" w14:textId="37181BD6" w:rsidR="00D95188" w:rsidRDefault="00D95188" w:rsidP="00D95188">
      <w:r>
        <w:rPr>
          <w:rtl/>
        </w:rPr>
        <w:t>-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منف</w:t>
      </w:r>
      <w:r>
        <w:rPr>
          <w:rFonts w:hint="cs"/>
          <w:rtl/>
        </w:rPr>
        <w:t>ی</w:t>
      </w:r>
      <w:r>
        <w:rPr>
          <w:rtl/>
        </w:rPr>
        <w:t xml:space="preserve"> در `</w:t>
      </w:r>
      <w:r>
        <w:t>z-index</w:t>
      </w:r>
      <w:r>
        <w:rPr>
          <w:rtl/>
        </w:rPr>
        <w:t>` مجاز هستند</w:t>
      </w:r>
    </w:p>
    <w:p w14:paraId="05DFA549" w14:textId="77777777" w:rsidR="00D95188" w:rsidRPr="00CB4901" w:rsidRDefault="00D95188" w:rsidP="00D95188"/>
    <w:p w14:paraId="05DA4B0C" w14:textId="77777777" w:rsidR="00F40B17" w:rsidRDefault="00F40B17" w:rsidP="00AC7093">
      <w:pPr>
        <w:pStyle w:val="Heading2"/>
        <w:rPr>
          <w:rtl/>
        </w:rPr>
      </w:pPr>
      <w:bookmarkStart w:id="181" w:name="_Toc211464608"/>
      <w:r w:rsidRPr="00F40B17">
        <w:rPr>
          <w:rFonts w:hint="cs"/>
          <w:rtl/>
          <w:lang w:bidi="ar-SA"/>
        </w:rPr>
        <w:t>ساخت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منو</w:t>
      </w:r>
      <w:r w:rsidRPr="00F40B17">
        <w:t xml:space="preserve"> nested</w:t>
      </w:r>
      <w:bookmarkEnd w:id="181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5DB0" w14:paraId="3D0328DA" w14:textId="77777777" w:rsidTr="008F5DB0">
        <w:tc>
          <w:tcPr>
            <w:tcW w:w="9350" w:type="dxa"/>
          </w:tcPr>
          <w:p w14:paraId="16827460" w14:textId="77777777" w:rsidR="008F5DB0" w:rsidRDefault="008F5DB0" w:rsidP="008F5DB0">
            <w:pPr>
              <w:pStyle w:val="code"/>
              <w:bidi w:val="0"/>
            </w:pPr>
            <w:r>
              <w:t>&lt;!DOCTYPE html&gt;</w:t>
            </w:r>
          </w:p>
          <w:p w14:paraId="25B74777" w14:textId="77777777" w:rsidR="008F5DB0" w:rsidRDefault="008F5DB0" w:rsidP="008F5DB0">
            <w:pPr>
              <w:pStyle w:val="code"/>
              <w:bidi w:val="0"/>
            </w:pPr>
            <w:r>
              <w:t>&lt;html lang="fa" dir="rtl"&gt;</w:t>
            </w:r>
          </w:p>
          <w:p w14:paraId="033D69BD" w14:textId="77777777" w:rsidR="008F5DB0" w:rsidRDefault="008F5DB0" w:rsidP="008F5DB0">
            <w:pPr>
              <w:pStyle w:val="code"/>
              <w:bidi w:val="0"/>
            </w:pPr>
            <w:r>
              <w:t>&lt;head&gt;</w:t>
            </w:r>
          </w:p>
          <w:p w14:paraId="660E3267" w14:textId="77777777" w:rsidR="008F5DB0" w:rsidRDefault="008F5DB0" w:rsidP="008F5DB0">
            <w:pPr>
              <w:pStyle w:val="code"/>
              <w:bidi w:val="0"/>
            </w:pPr>
            <w:r>
              <w:t xml:space="preserve">    &lt;meta charset="UTF-8"&gt;</w:t>
            </w:r>
          </w:p>
          <w:p w14:paraId="49B082D8" w14:textId="77777777" w:rsidR="008F5DB0" w:rsidRDefault="008F5DB0" w:rsidP="008F5DB0">
            <w:pPr>
              <w:pStyle w:val="code"/>
              <w:bidi w:val="0"/>
            </w:pPr>
            <w:r>
              <w:t xml:space="preserve">    &lt;meta name="viewport" content="width=device-width, initial-scale=1.0"&gt;</w:t>
            </w:r>
          </w:p>
          <w:p w14:paraId="139878C1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آموزش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- منو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بازشونده</w:t>
            </w:r>
            <w:r>
              <w:t>&lt;/title&gt;</w:t>
            </w:r>
          </w:p>
          <w:p w14:paraId="5B5D473F" w14:textId="77777777" w:rsidR="008F5DB0" w:rsidRDefault="008F5DB0" w:rsidP="008F5DB0">
            <w:pPr>
              <w:pStyle w:val="code"/>
              <w:bidi w:val="0"/>
            </w:pPr>
            <w:r>
              <w:t xml:space="preserve">    &lt;style&gt;</w:t>
            </w:r>
          </w:p>
          <w:p w14:paraId="24833280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پا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t xml:space="preserve"> */</w:t>
            </w:r>
          </w:p>
          <w:p w14:paraId="58352094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    * {</w:t>
            </w:r>
          </w:p>
          <w:p w14:paraId="092FC3EE" w14:textId="77777777" w:rsidR="008F5DB0" w:rsidRDefault="008F5DB0" w:rsidP="008F5DB0">
            <w:pPr>
              <w:pStyle w:val="code"/>
              <w:bidi w:val="0"/>
            </w:pPr>
            <w:r>
              <w:t xml:space="preserve">            margin: 0;</w:t>
            </w:r>
          </w:p>
          <w:p w14:paraId="087C4619" w14:textId="77777777" w:rsidR="008F5DB0" w:rsidRDefault="008F5DB0" w:rsidP="008F5DB0">
            <w:pPr>
              <w:pStyle w:val="code"/>
              <w:bidi w:val="0"/>
            </w:pPr>
            <w:r>
              <w:t xml:space="preserve">            padding: 0;</w:t>
            </w:r>
          </w:p>
          <w:p w14:paraId="2299EF3F" w14:textId="77777777" w:rsidR="008F5DB0" w:rsidRDefault="008F5DB0" w:rsidP="008F5DB0">
            <w:pPr>
              <w:pStyle w:val="code"/>
              <w:bidi w:val="0"/>
            </w:pPr>
            <w:r>
              <w:t xml:space="preserve">            box-sizing: border-box;</w:t>
            </w:r>
          </w:p>
          <w:p w14:paraId="067C0647" w14:textId="77777777" w:rsidR="008F5DB0" w:rsidRDefault="008F5DB0" w:rsidP="008F5DB0">
            <w:pPr>
              <w:pStyle w:val="code"/>
              <w:bidi w:val="0"/>
            </w:pPr>
            <w:r>
              <w:t xml:space="preserve">            font-family: 'Segoe UI', Tahoma, Geneva, Verdana, sans-serif;</w:t>
            </w:r>
          </w:p>
          <w:p w14:paraId="5F0982B8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AE8BE24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</w:p>
          <w:p w14:paraId="1DD310C5" w14:textId="77777777" w:rsidR="008F5DB0" w:rsidRDefault="008F5DB0" w:rsidP="008F5DB0">
            <w:pPr>
              <w:pStyle w:val="code"/>
              <w:bidi w:val="0"/>
            </w:pPr>
            <w:r>
              <w:t xml:space="preserve">        body {</w:t>
            </w:r>
          </w:p>
          <w:p w14:paraId="4537170E" w14:textId="77777777" w:rsidR="008F5DB0" w:rsidRDefault="008F5DB0" w:rsidP="008F5DB0">
            <w:pPr>
              <w:pStyle w:val="code"/>
              <w:bidi w:val="0"/>
            </w:pPr>
            <w:r>
              <w:t xml:space="preserve">            background-color: #f5f5f5;</w:t>
            </w:r>
          </w:p>
          <w:p w14:paraId="6D7C447B" w14:textId="77777777" w:rsidR="008F5DB0" w:rsidRDefault="008F5DB0" w:rsidP="008F5DB0">
            <w:pPr>
              <w:pStyle w:val="code"/>
              <w:bidi w:val="0"/>
            </w:pPr>
            <w:r>
              <w:t xml:space="preserve">            line-height: 1.6;</w:t>
            </w:r>
          </w:p>
          <w:p w14:paraId="535C1F10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02096BC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</w:p>
          <w:p w14:paraId="4D436FAE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هدر</w:t>
            </w:r>
            <w:r>
              <w:t xml:space="preserve"> */</w:t>
            </w:r>
          </w:p>
          <w:p w14:paraId="2F2047B2" w14:textId="77777777" w:rsidR="008F5DB0" w:rsidRDefault="008F5DB0" w:rsidP="008F5DB0">
            <w:pPr>
              <w:pStyle w:val="code"/>
              <w:bidi w:val="0"/>
            </w:pPr>
            <w:r>
              <w:t xml:space="preserve">        header {</w:t>
            </w:r>
          </w:p>
          <w:p w14:paraId="046B3735" w14:textId="77777777" w:rsidR="008F5DB0" w:rsidRDefault="008F5DB0" w:rsidP="008F5DB0">
            <w:pPr>
              <w:pStyle w:val="code"/>
              <w:bidi w:val="0"/>
            </w:pPr>
            <w:r>
              <w:t xml:space="preserve">            background: linear-gradient(135deg, #667eea 0%, #764ba2 100%);</w:t>
            </w:r>
          </w:p>
          <w:p w14:paraId="2031A0EE" w14:textId="77777777" w:rsidR="008F5DB0" w:rsidRDefault="008F5DB0" w:rsidP="008F5DB0">
            <w:pPr>
              <w:pStyle w:val="code"/>
              <w:bidi w:val="0"/>
            </w:pPr>
            <w:r>
              <w:t xml:space="preserve">            color: white;</w:t>
            </w:r>
          </w:p>
          <w:p w14:paraId="2AF7988A" w14:textId="77777777" w:rsidR="008F5DB0" w:rsidRDefault="008F5DB0" w:rsidP="008F5DB0">
            <w:pPr>
              <w:pStyle w:val="code"/>
              <w:bidi w:val="0"/>
            </w:pPr>
            <w:r>
              <w:t xml:space="preserve">            padding: 1rem 2rem;</w:t>
            </w:r>
          </w:p>
          <w:p w14:paraId="77A3A3F2" w14:textId="77777777" w:rsidR="008F5DB0" w:rsidRDefault="008F5DB0" w:rsidP="008F5DB0">
            <w:pPr>
              <w:pStyle w:val="code"/>
              <w:bidi w:val="0"/>
            </w:pPr>
            <w:r>
              <w:t xml:space="preserve">            box-shadow: 0 2px 10px rgba(0,0,0,0.1);</w:t>
            </w:r>
          </w:p>
          <w:p w14:paraId="5BD5757F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7096946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</w:p>
          <w:p w14:paraId="2F1857A1" w14:textId="77777777" w:rsidR="008F5DB0" w:rsidRDefault="008F5DB0" w:rsidP="008F5DB0">
            <w:pPr>
              <w:pStyle w:val="code"/>
              <w:bidi w:val="0"/>
            </w:pPr>
            <w:r>
              <w:t xml:space="preserve">        .header-content {</w:t>
            </w:r>
          </w:p>
          <w:p w14:paraId="53E693FA" w14:textId="77777777" w:rsidR="008F5DB0" w:rsidRDefault="008F5DB0" w:rsidP="008F5DB0">
            <w:pPr>
              <w:pStyle w:val="code"/>
              <w:bidi w:val="0"/>
            </w:pPr>
            <w:r>
              <w:t xml:space="preserve">            display: flex;</w:t>
            </w:r>
          </w:p>
          <w:p w14:paraId="4FC7CB84" w14:textId="77777777" w:rsidR="008F5DB0" w:rsidRDefault="008F5DB0" w:rsidP="008F5DB0">
            <w:pPr>
              <w:pStyle w:val="code"/>
              <w:bidi w:val="0"/>
            </w:pPr>
            <w:r>
              <w:t xml:space="preserve">            justify-content: space-between;</w:t>
            </w:r>
          </w:p>
          <w:p w14:paraId="3ED75DCC" w14:textId="77777777" w:rsidR="008F5DB0" w:rsidRDefault="008F5DB0" w:rsidP="008F5DB0">
            <w:pPr>
              <w:pStyle w:val="code"/>
              <w:bidi w:val="0"/>
            </w:pPr>
            <w:r>
              <w:t xml:space="preserve">            align-items: center;</w:t>
            </w:r>
          </w:p>
          <w:p w14:paraId="67362297" w14:textId="77777777" w:rsidR="008F5DB0" w:rsidRDefault="008F5DB0" w:rsidP="008F5DB0">
            <w:pPr>
              <w:pStyle w:val="code"/>
              <w:bidi w:val="0"/>
            </w:pPr>
            <w:r>
              <w:lastRenderedPageBreak/>
              <w:t xml:space="preserve">            max-width: 1200px;</w:t>
            </w:r>
          </w:p>
          <w:p w14:paraId="22D9DFA3" w14:textId="77777777" w:rsidR="008F5DB0" w:rsidRDefault="008F5DB0" w:rsidP="008F5DB0">
            <w:pPr>
              <w:pStyle w:val="code"/>
              <w:bidi w:val="0"/>
            </w:pPr>
            <w:r>
              <w:t xml:space="preserve">            margin: 0 auto;</w:t>
            </w:r>
          </w:p>
          <w:p w14:paraId="1B652F75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3DA5AAC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</w:p>
          <w:p w14:paraId="3AD530AE" w14:textId="77777777" w:rsidR="008F5DB0" w:rsidRDefault="008F5DB0" w:rsidP="008F5DB0">
            <w:pPr>
              <w:pStyle w:val="code"/>
              <w:bidi w:val="0"/>
            </w:pPr>
            <w:r>
              <w:t xml:space="preserve">        .logo {</w:t>
            </w:r>
          </w:p>
          <w:p w14:paraId="1FB965E5" w14:textId="77777777" w:rsidR="008F5DB0" w:rsidRDefault="008F5DB0" w:rsidP="008F5DB0">
            <w:pPr>
              <w:pStyle w:val="code"/>
              <w:bidi w:val="0"/>
            </w:pPr>
            <w:r>
              <w:t xml:space="preserve">            font-size: 1.8rem;</w:t>
            </w:r>
          </w:p>
          <w:p w14:paraId="2686BE23" w14:textId="77777777" w:rsidR="008F5DB0" w:rsidRDefault="008F5DB0" w:rsidP="008F5DB0">
            <w:pPr>
              <w:pStyle w:val="code"/>
              <w:bidi w:val="0"/>
            </w:pPr>
            <w:r>
              <w:t xml:space="preserve">            font-weight: bold;</w:t>
            </w:r>
          </w:p>
          <w:p w14:paraId="1A39042F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8622CC9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</w:p>
          <w:p w14:paraId="095CC6DB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ناوبر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47457D00" w14:textId="77777777" w:rsidR="008F5DB0" w:rsidRDefault="008F5DB0" w:rsidP="008F5DB0">
            <w:pPr>
              <w:pStyle w:val="code"/>
              <w:bidi w:val="0"/>
            </w:pPr>
            <w:r>
              <w:t xml:space="preserve">        nav {</w:t>
            </w:r>
          </w:p>
          <w:p w14:paraId="4FD940BE" w14:textId="77777777" w:rsidR="008F5DB0" w:rsidRDefault="008F5DB0" w:rsidP="008F5DB0">
            <w:pPr>
              <w:pStyle w:val="code"/>
              <w:bidi w:val="0"/>
            </w:pPr>
            <w:r>
              <w:t xml:space="preserve">            background-color: white;</w:t>
            </w:r>
          </w:p>
          <w:p w14:paraId="5C958766" w14:textId="77777777" w:rsidR="008F5DB0" w:rsidRDefault="008F5DB0" w:rsidP="008F5DB0">
            <w:pPr>
              <w:pStyle w:val="code"/>
              <w:bidi w:val="0"/>
            </w:pPr>
            <w:r>
              <w:t xml:space="preserve">            padding: 0 2rem;</w:t>
            </w:r>
          </w:p>
          <w:p w14:paraId="6F782DBE" w14:textId="77777777" w:rsidR="008F5DB0" w:rsidRDefault="008F5DB0" w:rsidP="008F5DB0">
            <w:pPr>
              <w:pStyle w:val="code"/>
              <w:bidi w:val="0"/>
            </w:pPr>
            <w:r>
              <w:t xml:space="preserve">            box-shadow: 0 2px 5px rgba(0,0,0,0.1);</w:t>
            </w:r>
          </w:p>
          <w:p w14:paraId="707FBC1F" w14:textId="77777777" w:rsidR="008F5DB0" w:rsidRDefault="008F5DB0" w:rsidP="008F5DB0">
            <w:pPr>
              <w:pStyle w:val="code"/>
              <w:bidi w:val="0"/>
            </w:pPr>
            <w:r>
              <w:t xml:space="preserve">            position: sticky;</w:t>
            </w:r>
          </w:p>
          <w:p w14:paraId="6F60D2E4" w14:textId="77777777" w:rsidR="008F5DB0" w:rsidRDefault="008F5DB0" w:rsidP="008F5DB0">
            <w:pPr>
              <w:pStyle w:val="code"/>
              <w:bidi w:val="0"/>
            </w:pPr>
            <w:r>
              <w:t xml:space="preserve">            top: 0;</w:t>
            </w:r>
          </w:p>
          <w:p w14:paraId="708768BD" w14:textId="77777777" w:rsidR="008F5DB0" w:rsidRDefault="008F5DB0" w:rsidP="008F5DB0">
            <w:pPr>
              <w:pStyle w:val="code"/>
              <w:bidi w:val="0"/>
            </w:pPr>
            <w:r>
              <w:t xml:space="preserve">            z-index: 100;</w:t>
            </w:r>
          </w:p>
          <w:p w14:paraId="15CA1ADE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5756209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</w:p>
          <w:p w14:paraId="033EAD45" w14:textId="77777777" w:rsidR="008F5DB0" w:rsidRDefault="008F5DB0" w:rsidP="008F5DB0">
            <w:pPr>
              <w:pStyle w:val="code"/>
              <w:bidi w:val="0"/>
            </w:pPr>
            <w:r>
              <w:t xml:space="preserve">        .nav-menu {</w:t>
            </w:r>
          </w:p>
          <w:p w14:paraId="1689D3CF" w14:textId="77777777" w:rsidR="008F5DB0" w:rsidRDefault="008F5DB0" w:rsidP="008F5DB0">
            <w:pPr>
              <w:pStyle w:val="code"/>
              <w:bidi w:val="0"/>
            </w:pPr>
            <w:r>
              <w:t xml:space="preserve">            list-style: none;</w:t>
            </w:r>
          </w:p>
          <w:p w14:paraId="408F7854" w14:textId="77777777" w:rsidR="008F5DB0" w:rsidRDefault="008F5DB0" w:rsidP="008F5DB0">
            <w:pPr>
              <w:pStyle w:val="code"/>
              <w:bidi w:val="0"/>
            </w:pPr>
            <w:r>
              <w:t xml:space="preserve">            display: flex;</w:t>
            </w:r>
          </w:p>
          <w:p w14:paraId="5B080DF9" w14:textId="77777777" w:rsidR="008F5DB0" w:rsidRDefault="008F5DB0" w:rsidP="008F5DB0">
            <w:pPr>
              <w:pStyle w:val="code"/>
              <w:bidi w:val="0"/>
            </w:pPr>
            <w:r>
              <w:t xml:space="preserve">            max-width: 1200px;</w:t>
            </w:r>
          </w:p>
          <w:p w14:paraId="5F0CF308" w14:textId="77777777" w:rsidR="008F5DB0" w:rsidRDefault="008F5DB0" w:rsidP="008F5DB0">
            <w:pPr>
              <w:pStyle w:val="code"/>
              <w:bidi w:val="0"/>
            </w:pPr>
            <w:r>
              <w:t xml:space="preserve">            margin: 0 auto;</w:t>
            </w:r>
          </w:p>
          <w:p w14:paraId="0ED45120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238FC97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</w:p>
          <w:p w14:paraId="5F3ED6AA" w14:textId="77777777" w:rsidR="008F5DB0" w:rsidRDefault="008F5DB0" w:rsidP="008F5DB0">
            <w:pPr>
              <w:pStyle w:val="code"/>
              <w:bidi w:val="0"/>
            </w:pPr>
            <w:r>
              <w:t xml:space="preserve">        .nav-item {</w:t>
            </w:r>
          </w:p>
          <w:p w14:paraId="08BE1F3D" w14:textId="77777777" w:rsidR="008F5DB0" w:rsidRDefault="008F5DB0" w:rsidP="008F5DB0">
            <w:pPr>
              <w:pStyle w:val="code"/>
              <w:bidi w:val="0"/>
            </w:pPr>
            <w:r>
              <w:t xml:space="preserve">            position: relative;</w:t>
            </w:r>
          </w:p>
          <w:p w14:paraId="00C12BB9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DB71367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</w:p>
          <w:p w14:paraId="43701CED" w14:textId="77777777" w:rsidR="008F5DB0" w:rsidRDefault="008F5DB0" w:rsidP="008F5DB0">
            <w:pPr>
              <w:pStyle w:val="code"/>
              <w:bidi w:val="0"/>
            </w:pPr>
            <w:r>
              <w:t xml:space="preserve">        .nav-link {</w:t>
            </w:r>
          </w:p>
          <w:p w14:paraId="3F129284" w14:textId="77777777" w:rsidR="008F5DB0" w:rsidRDefault="008F5DB0" w:rsidP="008F5DB0">
            <w:pPr>
              <w:pStyle w:val="code"/>
              <w:bidi w:val="0"/>
            </w:pPr>
            <w:r>
              <w:t xml:space="preserve">            display: block;</w:t>
            </w:r>
          </w:p>
          <w:p w14:paraId="468BAF04" w14:textId="77777777" w:rsidR="008F5DB0" w:rsidRDefault="008F5DB0" w:rsidP="008F5DB0">
            <w:pPr>
              <w:pStyle w:val="code"/>
              <w:bidi w:val="0"/>
            </w:pPr>
            <w:r>
              <w:t xml:space="preserve">            padding: 1rem 1.5rem;</w:t>
            </w:r>
          </w:p>
          <w:p w14:paraId="77C5F6DB" w14:textId="77777777" w:rsidR="008F5DB0" w:rsidRDefault="008F5DB0" w:rsidP="008F5DB0">
            <w:pPr>
              <w:pStyle w:val="code"/>
              <w:bidi w:val="0"/>
            </w:pPr>
            <w:r>
              <w:t xml:space="preserve">            color: #333;</w:t>
            </w:r>
          </w:p>
          <w:p w14:paraId="009C1790" w14:textId="77777777" w:rsidR="008F5DB0" w:rsidRDefault="008F5DB0" w:rsidP="008F5DB0">
            <w:pPr>
              <w:pStyle w:val="code"/>
              <w:bidi w:val="0"/>
            </w:pPr>
            <w:r>
              <w:t xml:space="preserve">            text-decoration: none;</w:t>
            </w:r>
          </w:p>
          <w:p w14:paraId="7F40A748" w14:textId="77777777" w:rsidR="008F5DB0" w:rsidRDefault="008F5DB0" w:rsidP="008F5DB0">
            <w:pPr>
              <w:pStyle w:val="code"/>
              <w:bidi w:val="0"/>
            </w:pPr>
            <w:r>
              <w:t xml:space="preserve">            transition: all 0.3s ease;</w:t>
            </w:r>
          </w:p>
          <w:p w14:paraId="6E5E694B" w14:textId="77777777" w:rsidR="008F5DB0" w:rsidRDefault="008F5DB0" w:rsidP="008F5DB0">
            <w:pPr>
              <w:pStyle w:val="code"/>
              <w:bidi w:val="0"/>
            </w:pPr>
            <w:r>
              <w:t xml:space="preserve">            border-bottom: 3px solid transparent;</w:t>
            </w:r>
          </w:p>
          <w:p w14:paraId="36FA5C74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DB9B1DF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</w:p>
          <w:p w14:paraId="17E988CA" w14:textId="77777777" w:rsidR="008F5DB0" w:rsidRDefault="008F5DB0" w:rsidP="008F5DB0">
            <w:pPr>
              <w:pStyle w:val="code"/>
              <w:bidi w:val="0"/>
            </w:pPr>
            <w:r>
              <w:t xml:space="preserve">        .nav-link:hover {</w:t>
            </w:r>
          </w:p>
          <w:p w14:paraId="75315983" w14:textId="77777777" w:rsidR="008F5DB0" w:rsidRDefault="008F5DB0" w:rsidP="008F5DB0">
            <w:pPr>
              <w:pStyle w:val="code"/>
              <w:bidi w:val="0"/>
            </w:pPr>
            <w:r>
              <w:t xml:space="preserve">            background-color: #f8f9fa;</w:t>
            </w:r>
          </w:p>
          <w:p w14:paraId="0143F646" w14:textId="77777777" w:rsidR="008F5DB0" w:rsidRDefault="008F5DB0" w:rsidP="008F5DB0">
            <w:pPr>
              <w:pStyle w:val="code"/>
              <w:bidi w:val="0"/>
            </w:pPr>
            <w:r>
              <w:t xml:space="preserve">            border-bottom: 3px solid #667eea;</w:t>
            </w:r>
          </w:p>
          <w:p w14:paraId="274B7C53" w14:textId="77777777" w:rsidR="008F5DB0" w:rsidRDefault="008F5DB0" w:rsidP="008F5DB0">
            <w:pPr>
              <w:pStyle w:val="code"/>
              <w:bidi w:val="0"/>
            </w:pPr>
            <w:r>
              <w:t xml:space="preserve">            color: #667eea;</w:t>
            </w:r>
          </w:p>
          <w:p w14:paraId="15ED4C08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B8A7FA6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</w:p>
          <w:p w14:paraId="1B4FCFFF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منو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بازشونده</w:t>
            </w:r>
            <w:r>
              <w:t xml:space="preserve"> */</w:t>
            </w:r>
          </w:p>
          <w:p w14:paraId="5FEB2CC5" w14:textId="77777777" w:rsidR="008F5DB0" w:rsidRDefault="008F5DB0" w:rsidP="008F5DB0">
            <w:pPr>
              <w:pStyle w:val="code"/>
              <w:bidi w:val="0"/>
            </w:pPr>
            <w:r>
              <w:t xml:space="preserve">        .dropdown-menu {</w:t>
            </w:r>
          </w:p>
          <w:p w14:paraId="5C21782D" w14:textId="77777777" w:rsidR="008F5DB0" w:rsidRDefault="008F5DB0" w:rsidP="008F5DB0">
            <w:pPr>
              <w:pStyle w:val="code"/>
              <w:bidi w:val="0"/>
            </w:pPr>
            <w:r>
              <w:lastRenderedPageBreak/>
              <w:t xml:space="preserve">            position: absolute;</w:t>
            </w:r>
          </w:p>
          <w:p w14:paraId="0B0C44CC" w14:textId="77777777" w:rsidR="008F5DB0" w:rsidRDefault="008F5DB0" w:rsidP="008F5DB0">
            <w:pPr>
              <w:pStyle w:val="code"/>
              <w:bidi w:val="0"/>
            </w:pPr>
            <w:r>
              <w:t xml:space="preserve">            top: 100%;</w:t>
            </w:r>
          </w:p>
          <w:p w14:paraId="70B7EF8B" w14:textId="77777777" w:rsidR="008F5DB0" w:rsidRDefault="008F5DB0" w:rsidP="008F5DB0">
            <w:pPr>
              <w:pStyle w:val="code"/>
              <w:bidi w:val="0"/>
            </w:pPr>
            <w:r>
              <w:t xml:space="preserve">            right: 0;</w:t>
            </w:r>
          </w:p>
          <w:p w14:paraId="5B6D927E" w14:textId="77777777" w:rsidR="008F5DB0" w:rsidRDefault="008F5DB0" w:rsidP="008F5DB0">
            <w:pPr>
              <w:pStyle w:val="code"/>
              <w:bidi w:val="0"/>
            </w:pPr>
            <w:r>
              <w:t xml:space="preserve">            background-color: white;</w:t>
            </w:r>
          </w:p>
          <w:p w14:paraId="1599D44D" w14:textId="77777777" w:rsidR="008F5DB0" w:rsidRDefault="008F5DB0" w:rsidP="008F5DB0">
            <w:pPr>
              <w:pStyle w:val="code"/>
              <w:bidi w:val="0"/>
            </w:pPr>
            <w:r>
              <w:t xml:space="preserve">            min-width: 200px;</w:t>
            </w:r>
          </w:p>
          <w:p w14:paraId="4972505C" w14:textId="77777777" w:rsidR="008F5DB0" w:rsidRDefault="008F5DB0" w:rsidP="008F5DB0">
            <w:pPr>
              <w:pStyle w:val="code"/>
              <w:bidi w:val="0"/>
            </w:pPr>
            <w:r>
              <w:t xml:space="preserve">            box-shadow: 0 5px 15px rgba(0,0,0,0.1);</w:t>
            </w:r>
          </w:p>
          <w:p w14:paraId="4181B0B7" w14:textId="77777777" w:rsidR="008F5DB0" w:rsidRDefault="008F5DB0" w:rsidP="008F5DB0">
            <w:pPr>
              <w:pStyle w:val="code"/>
              <w:bidi w:val="0"/>
            </w:pPr>
            <w:r>
              <w:t xml:space="preserve">            border-radius: 5px;</w:t>
            </w:r>
          </w:p>
          <w:p w14:paraId="27652769" w14:textId="77777777" w:rsidR="008F5DB0" w:rsidRDefault="008F5DB0" w:rsidP="008F5DB0">
            <w:pPr>
              <w:pStyle w:val="code"/>
              <w:bidi w:val="0"/>
            </w:pPr>
            <w:r>
              <w:t xml:space="preserve">            opacity: 0;</w:t>
            </w:r>
          </w:p>
          <w:p w14:paraId="6EA5B332" w14:textId="77777777" w:rsidR="008F5DB0" w:rsidRDefault="008F5DB0" w:rsidP="008F5DB0">
            <w:pPr>
              <w:pStyle w:val="code"/>
              <w:bidi w:val="0"/>
            </w:pPr>
            <w:r>
              <w:t xml:space="preserve">            visibility: hidden;</w:t>
            </w:r>
          </w:p>
          <w:p w14:paraId="65D86D03" w14:textId="77777777" w:rsidR="008F5DB0" w:rsidRDefault="008F5DB0" w:rsidP="008F5DB0">
            <w:pPr>
              <w:pStyle w:val="code"/>
              <w:bidi w:val="0"/>
            </w:pPr>
            <w:r>
              <w:t xml:space="preserve">            transform: translateY(-10px);</w:t>
            </w:r>
          </w:p>
          <w:p w14:paraId="3ADB0300" w14:textId="77777777" w:rsidR="008F5DB0" w:rsidRDefault="008F5DB0" w:rsidP="008F5DB0">
            <w:pPr>
              <w:pStyle w:val="code"/>
              <w:bidi w:val="0"/>
            </w:pPr>
            <w:r>
              <w:t xml:space="preserve">            transition: all 0.3s ease;</w:t>
            </w:r>
          </w:p>
          <w:p w14:paraId="7F0EFAF3" w14:textId="77777777" w:rsidR="008F5DB0" w:rsidRDefault="008F5DB0" w:rsidP="008F5DB0">
            <w:pPr>
              <w:pStyle w:val="code"/>
              <w:bidi w:val="0"/>
            </w:pPr>
            <w:r>
              <w:t xml:space="preserve">            list-style: none;</w:t>
            </w:r>
          </w:p>
          <w:p w14:paraId="7CBE4851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AE93800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</w:p>
          <w:p w14:paraId="5016131E" w14:textId="77777777" w:rsidR="008F5DB0" w:rsidRDefault="008F5DB0" w:rsidP="008F5DB0">
            <w:pPr>
              <w:pStyle w:val="code"/>
              <w:bidi w:val="0"/>
            </w:pPr>
            <w:r>
              <w:t xml:space="preserve">        .dropdown-item {</w:t>
            </w:r>
          </w:p>
          <w:p w14:paraId="79E84BCC" w14:textId="77777777" w:rsidR="008F5DB0" w:rsidRDefault="008F5DB0" w:rsidP="008F5DB0">
            <w:pPr>
              <w:pStyle w:val="code"/>
              <w:bidi w:val="0"/>
            </w:pPr>
            <w:r>
              <w:t xml:space="preserve">            border-bottom: 1px solid #f0f0f0;</w:t>
            </w:r>
          </w:p>
          <w:p w14:paraId="5FB0D282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D88B9BE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</w:p>
          <w:p w14:paraId="214A72CF" w14:textId="77777777" w:rsidR="008F5DB0" w:rsidRDefault="008F5DB0" w:rsidP="008F5DB0">
            <w:pPr>
              <w:pStyle w:val="code"/>
              <w:bidi w:val="0"/>
            </w:pPr>
            <w:r>
              <w:t xml:space="preserve">        .dropdown-item:last-child {</w:t>
            </w:r>
          </w:p>
          <w:p w14:paraId="40233F4C" w14:textId="77777777" w:rsidR="008F5DB0" w:rsidRDefault="008F5DB0" w:rsidP="008F5DB0">
            <w:pPr>
              <w:pStyle w:val="code"/>
              <w:bidi w:val="0"/>
            </w:pPr>
            <w:r>
              <w:t xml:space="preserve">            border-bottom: none;</w:t>
            </w:r>
          </w:p>
          <w:p w14:paraId="2340271E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F2981F0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</w:p>
          <w:p w14:paraId="266ABE70" w14:textId="77777777" w:rsidR="008F5DB0" w:rsidRDefault="008F5DB0" w:rsidP="008F5DB0">
            <w:pPr>
              <w:pStyle w:val="code"/>
              <w:bidi w:val="0"/>
            </w:pPr>
            <w:r>
              <w:t xml:space="preserve">        .dropdown-link {</w:t>
            </w:r>
          </w:p>
          <w:p w14:paraId="6818980A" w14:textId="77777777" w:rsidR="008F5DB0" w:rsidRDefault="008F5DB0" w:rsidP="008F5DB0">
            <w:pPr>
              <w:pStyle w:val="code"/>
              <w:bidi w:val="0"/>
            </w:pPr>
            <w:r>
              <w:t xml:space="preserve">            display: block;</w:t>
            </w:r>
          </w:p>
          <w:p w14:paraId="128DB12B" w14:textId="77777777" w:rsidR="008F5DB0" w:rsidRDefault="008F5DB0" w:rsidP="008F5DB0">
            <w:pPr>
              <w:pStyle w:val="code"/>
              <w:bidi w:val="0"/>
            </w:pPr>
            <w:r>
              <w:t xml:space="preserve">            padding: 0.8rem 1rem;</w:t>
            </w:r>
          </w:p>
          <w:p w14:paraId="60D289EC" w14:textId="77777777" w:rsidR="008F5DB0" w:rsidRDefault="008F5DB0" w:rsidP="008F5DB0">
            <w:pPr>
              <w:pStyle w:val="code"/>
              <w:bidi w:val="0"/>
            </w:pPr>
            <w:r>
              <w:t xml:space="preserve">            color: #333;</w:t>
            </w:r>
          </w:p>
          <w:p w14:paraId="080211A2" w14:textId="77777777" w:rsidR="008F5DB0" w:rsidRDefault="008F5DB0" w:rsidP="008F5DB0">
            <w:pPr>
              <w:pStyle w:val="code"/>
              <w:bidi w:val="0"/>
            </w:pPr>
            <w:r>
              <w:t xml:space="preserve">            text-decoration: none;</w:t>
            </w:r>
          </w:p>
          <w:p w14:paraId="526B20BC" w14:textId="77777777" w:rsidR="008F5DB0" w:rsidRDefault="008F5DB0" w:rsidP="008F5DB0">
            <w:pPr>
              <w:pStyle w:val="code"/>
              <w:bidi w:val="0"/>
            </w:pPr>
            <w:r>
              <w:t xml:space="preserve">            transition: all 0.3s ease;</w:t>
            </w:r>
          </w:p>
          <w:p w14:paraId="72D39E91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B770B73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</w:p>
          <w:p w14:paraId="60FF0E78" w14:textId="77777777" w:rsidR="008F5DB0" w:rsidRDefault="008F5DB0" w:rsidP="008F5DB0">
            <w:pPr>
              <w:pStyle w:val="code"/>
              <w:bidi w:val="0"/>
            </w:pPr>
            <w:r>
              <w:t xml:space="preserve">        .dropdown-link:hover {</w:t>
            </w:r>
          </w:p>
          <w:p w14:paraId="33DB0DAD" w14:textId="77777777" w:rsidR="008F5DB0" w:rsidRDefault="008F5DB0" w:rsidP="008F5DB0">
            <w:pPr>
              <w:pStyle w:val="code"/>
              <w:bidi w:val="0"/>
            </w:pPr>
            <w:r>
              <w:t xml:space="preserve">            background-color: #667eea;</w:t>
            </w:r>
          </w:p>
          <w:p w14:paraId="75A877E4" w14:textId="77777777" w:rsidR="008F5DB0" w:rsidRDefault="008F5DB0" w:rsidP="008F5DB0">
            <w:pPr>
              <w:pStyle w:val="code"/>
              <w:bidi w:val="0"/>
            </w:pPr>
            <w:r>
              <w:t xml:space="preserve">            color: white;</w:t>
            </w:r>
          </w:p>
          <w:p w14:paraId="5B0C620F" w14:textId="77777777" w:rsidR="008F5DB0" w:rsidRDefault="008F5DB0" w:rsidP="008F5DB0">
            <w:pPr>
              <w:pStyle w:val="code"/>
              <w:bidi w:val="0"/>
            </w:pPr>
            <w:r>
              <w:t xml:space="preserve">            padding-right: 1.5rem;</w:t>
            </w:r>
          </w:p>
          <w:p w14:paraId="051AB996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D4E64B0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</w:p>
          <w:p w14:paraId="7379B2CA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نما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</w:t>
            </w:r>
            <w:r>
              <w:rPr>
                <w:rFonts w:cs="IRANSansWeb(FaNum) Light"/>
                <w:rtl/>
              </w:rPr>
              <w:t xml:space="preserve"> منو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بازشونده هنگام هاور</w:t>
            </w:r>
            <w:r>
              <w:t xml:space="preserve"> */</w:t>
            </w:r>
          </w:p>
          <w:p w14:paraId="1ECCDD28" w14:textId="77777777" w:rsidR="008F5DB0" w:rsidRDefault="008F5DB0" w:rsidP="008F5DB0">
            <w:pPr>
              <w:pStyle w:val="code"/>
              <w:bidi w:val="0"/>
            </w:pPr>
            <w:r>
              <w:t xml:space="preserve">        .nav-item:hover .dropdown-menu {</w:t>
            </w:r>
          </w:p>
          <w:p w14:paraId="344CFF0E" w14:textId="77777777" w:rsidR="008F5DB0" w:rsidRDefault="008F5DB0" w:rsidP="008F5DB0">
            <w:pPr>
              <w:pStyle w:val="code"/>
              <w:bidi w:val="0"/>
            </w:pPr>
            <w:r>
              <w:t xml:space="preserve">            opacity: 1;</w:t>
            </w:r>
          </w:p>
          <w:p w14:paraId="08E1866B" w14:textId="77777777" w:rsidR="008F5DB0" w:rsidRDefault="008F5DB0" w:rsidP="008F5DB0">
            <w:pPr>
              <w:pStyle w:val="code"/>
              <w:bidi w:val="0"/>
            </w:pPr>
            <w:r>
              <w:t xml:space="preserve">            visibility: visible;</w:t>
            </w:r>
          </w:p>
          <w:p w14:paraId="4EEE718A" w14:textId="77777777" w:rsidR="008F5DB0" w:rsidRDefault="008F5DB0" w:rsidP="008F5DB0">
            <w:pPr>
              <w:pStyle w:val="code"/>
              <w:bidi w:val="0"/>
            </w:pPr>
            <w:r>
              <w:t xml:space="preserve">            transform: translateY(0);</w:t>
            </w:r>
          </w:p>
          <w:p w14:paraId="2C869D97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3587742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</w:p>
          <w:p w14:paraId="33E3EACE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49B3B3C8" w14:textId="77777777" w:rsidR="008F5DB0" w:rsidRDefault="008F5DB0" w:rsidP="008F5DB0">
            <w:pPr>
              <w:pStyle w:val="code"/>
              <w:bidi w:val="0"/>
            </w:pPr>
            <w:r>
              <w:t xml:space="preserve">        .main-content {</w:t>
            </w:r>
          </w:p>
          <w:p w14:paraId="0E04DC6C" w14:textId="77777777" w:rsidR="008F5DB0" w:rsidRDefault="008F5DB0" w:rsidP="008F5DB0">
            <w:pPr>
              <w:pStyle w:val="code"/>
              <w:bidi w:val="0"/>
            </w:pPr>
            <w:r>
              <w:t xml:space="preserve">            max-width: 1200px;</w:t>
            </w:r>
          </w:p>
          <w:p w14:paraId="6B88C9C3" w14:textId="77777777" w:rsidR="008F5DB0" w:rsidRDefault="008F5DB0" w:rsidP="008F5DB0">
            <w:pPr>
              <w:pStyle w:val="code"/>
              <w:bidi w:val="0"/>
            </w:pPr>
            <w:r>
              <w:t xml:space="preserve">            margin: 2rem auto;</w:t>
            </w:r>
          </w:p>
          <w:p w14:paraId="79B13652" w14:textId="77777777" w:rsidR="008F5DB0" w:rsidRDefault="008F5DB0" w:rsidP="008F5DB0">
            <w:pPr>
              <w:pStyle w:val="code"/>
              <w:bidi w:val="0"/>
            </w:pPr>
            <w:r>
              <w:lastRenderedPageBreak/>
              <w:t xml:space="preserve">            padding: 0 2rem;</w:t>
            </w:r>
          </w:p>
          <w:p w14:paraId="1E7DEAFE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5FACC7D8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</w:p>
          <w:p w14:paraId="027BA4CE" w14:textId="77777777" w:rsidR="008F5DB0" w:rsidRDefault="008F5DB0" w:rsidP="008F5DB0">
            <w:pPr>
              <w:pStyle w:val="code"/>
              <w:bidi w:val="0"/>
            </w:pPr>
            <w:r>
              <w:t xml:space="preserve">        .content-section {</w:t>
            </w:r>
          </w:p>
          <w:p w14:paraId="5C6E2590" w14:textId="77777777" w:rsidR="008F5DB0" w:rsidRDefault="008F5DB0" w:rsidP="008F5DB0">
            <w:pPr>
              <w:pStyle w:val="code"/>
              <w:bidi w:val="0"/>
            </w:pPr>
            <w:r>
              <w:t xml:space="preserve">            background: white;</w:t>
            </w:r>
          </w:p>
          <w:p w14:paraId="08A3DE09" w14:textId="77777777" w:rsidR="008F5DB0" w:rsidRDefault="008F5DB0" w:rsidP="008F5DB0">
            <w:pPr>
              <w:pStyle w:val="code"/>
              <w:bidi w:val="0"/>
            </w:pPr>
            <w:r>
              <w:t xml:space="preserve">            padding: 2rem;</w:t>
            </w:r>
          </w:p>
          <w:p w14:paraId="1189A5C9" w14:textId="77777777" w:rsidR="008F5DB0" w:rsidRDefault="008F5DB0" w:rsidP="008F5DB0">
            <w:pPr>
              <w:pStyle w:val="code"/>
              <w:bidi w:val="0"/>
            </w:pPr>
            <w:r>
              <w:t xml:space="preserve">            border-radius: 10px;</w:t>
            </w:r>
          </w:p>
          <w:p w14:paraId="68A9D16E" w14:textId="77777777" w:rsidR="008F5DB0" w:rsidRDefault="008F5DB0" w:rsidP="008F5DB0">
            <w:pPr>
              <w:pStyle w:val="code"/>
              <w:bidi w:val="0"/>
            </w:pPr>
            <w:r>
              <w:t xml:space="preserve">            box-shadow: 0 2px 10px rgba(0,0,0,0.1);</w:t>
            </w:r>
          </w:p>
          <w:p w14:paraId="55D458C1" w14:textId="77777777" w:rsidR="008F5DB0" w:rsidRDefault="008F5DB0" w:rsidP="008F5DB0">
            <w:pPr>
              <w:pStyle w:val="code"/>
              <w:bidi w:val="0"/>
            </w:pPr>
            <w:r>
              <w:t xml:space="preserve">            margin-bottom: 2rem;</w:t>
            </w:r>
          </w:p>
          <w:p w14:paraId="4E5DBE40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D588ACB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</w:p>
          <w:p w14:paraId="48D17D04" w14:textId="77777777" w:rsidR="008F5DB0" w:rsidRDefault="008F5DB0" w:rsidP="008F5DB0">
            <w:pPr>
              <w:pStyle w:val="code"/>
              <w:bidi w:val="0"/>
            </w:pPr>
            <w:r>
              <w:t xml:space="preserve">        h1 {</w:t>
            </w:r>
          </w:p>
          <w:p w14:paraId="27B5D241" w14:textId="77777777" w:rsidR="008F5DB0" w:rsidRDefault="008F5DB0" w:rsidP="008F5DB0">
            <w:pPr>
              <w:pStyle w:val="code"/>
              <w:bidi w:val="0"/>
            </w:pPr>
            <w:r>
              <w:t xml:space="preserve">            color: #333;</w:t>
            </w:r>
          </w:p>
          <w:p w14:paraId="054FCC40" w14:textId="77777777" w:rsidR="008F5DB0" w:rsidRDefault="008F5DB0" w:rsidP="008F5DB0">
            <w:pPr>
              <w:pStyle w:val="code"/>
              <w:bidi w:val="0"/>
            </w:pPr>
            <w:r>
              <w:t xml:space="preserve">            margin-bottom: 1rem;</w:t>
            </w:r>
          </w:p>
          <w:p w14:paraId="615B7569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CB425E6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</w:p>
          <w:p w14:paraId="761E997B" w14:textId="77777777" w:rsidR="008F5DB0" w:rsidRDefault="008F5DB0" w:rsidP="008F5DB0">
            <w:pPr>
              <w:pStyle w:val="code"/>
              <w:bidi w:val="0"/>
            </w:pPr>
            <w:r>
              <w:t xml:space="preserve">        p {</w:t>
            </w:r>
          </w:p>
          <w:p w14:paraId="0EF2F4FA" w14:textId="77777777" w:rsidR="008F5DB0" w:rsidRDefault="008F5DB0" w:rsidP="008F5DB0">
            <w:pPr>
              <w:pStyle w:val="code"/>
              <w:bidi w:val="0"/>
            </w:pPr>
            <w:r>
              <w:t xml:space="preserve">            color: #666;</w:t>
            </w:r>
          </w:p>
          <w:p w14:paraId="19ACE6E0" w14:textId="77777777" w:rsidR="008F5DB0" w:rsidRDefault="008F5DB0" w:rsidP="008F5DB0">
            <w:pPr>
              <w:pStyle w:val="code"/>
              <w:bidi w:val="0"/>
            </w:pPr>
            <w:r>
              <w:t xml:space="preserve">            margin-bottom: 1rem;</w:t>
            </w:r>
          </w:p>
          <w:p w14:paraId="1921E0DD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3BC4EAF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</w:p>
          <w:p w14:paraId="2A236598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فوتر</w:t>
            </w:r>
            <w:r>
              <w:t xml:space="preserve"> */</w:t>
            </w:r>
          </w:p>
          <w:p w14:paraId="2AFD3FC7" w14:textId="77777777" w:rsidR="008F5DB0" w:rsidRDefault="008F5DB0" w:rsidP="008F5DB0">
            <w:pPr>
              <w:pStyle w:val="code"/>
              <w:bidi w:val="0"/>
            </w:pPr>
            <w:r>
              <w:t xml:space="preserve">        footer {</w:t>
            </w:r>
          </w:p>
          <w:p w14:paraId="50847AAD" w14:textId="77777777" w:rsidR="008F5DB0" w:rsidRDefault="008F5DB0" w:rsidP="008F5DB0">
            <w:pPr>
              <w:pStyle w:val="code"/>
              <w:bidi w:val="0"/>
            </w:pPr>
            <w:r>
              <w:t xml:space="preserve">            background-color: #333;</w:t>
            </w:r>
          </w:p>
          <w:p w14:paraId="05632055" w14:textId="77777777" w:rsidR="008F5DB0" w:rsidRDefault="008F5DB0" w:rsidP="008F5DB0">
            <w:pPr>
              <w:pStyle w:val="code"/>
              <w:bidi w:val="0"/>
            </w:pPr>
            <w:r>
              <w:t xml:space="preserve">            color: white;</w:t>
            </w:r>
          </w:p>
          <w:p w14:paraId="46DC1C6B" w14:textId="77777777" w:rsidR="008F5DB0" w:rsidRDefault="008F5DB0" w:rsidP="008F5DB0">
            <w:pPr>
              <w:pStyle w:val="code"/>
              <w:bidi w:val="0"/>
            </w:pPr>
            <w:r>
              <w:t xml:space="preserve">            text-align: center;</w:t>
            </w:r>
          </w:p>
          <w:p w14:paraId="053B0FEA" w14:textId="77777777" w:rsidR="008F5DB0" w:rsidRDefault="008F5DB0" w:rsidP="008F5DB0">
            <w:pPr>
              <w:pStyle w:val="code"/>
              <w:bidi w:val="0"/>
            </w:pPr>
            <w:r>
              <w:t xml:space="preserve">            padding: 2rem;</w:t>
            </w:r>
          </w:p>
          <w:p w14:paraId="45DE2BB8" w14:textId="77777777" w:rsidR="008F5DB0" w:rsidRDefault="008F5DB0" w:rsidP="008F5DB0">
            <w:pPr>
              <w:pStyle w:val="code"/>
              <w:bidi w:val="0"/>
            </w:pPr>
            <w:r>
              <w:t xml:space="preserve">            margin-top: 3rem;</w:t>
            </w:r>
          </w:p>
          <w:p w14:paraId="77401605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099B865" w14:textId="77777777" w:rsidR="008F5DB0" w:rsidRDefault="008F5DB0" w:rsidP="008F5DB0">
            <w:pPr>
              <w:pStyle w:val="code"/>
              <w:bidi w:val="0"/>
            </w:pPr>
            <w:r>
              <w:t xml:space="preserve">    &lt;/style&gt;</w:t>
            </w:r>
          </w:p>
          <w:p w14:paraId="54440130" w14:textId="77777777" w:rsidR="008F5DB0" w:rsidRDefault="008F5DB0" w:rsidP="008F5DB0">
            <w:pPr>
              <w:pStyle w:val="code"/>
              <w:bidi w:val="0"/>
            </w:pPr>
            <w:r>
              <w:t>&lt;/head&gt;</w:t>
            </w:r>
          </w:p>
          <w:p w14:paraId="4FEE6A13" w14:textId="77777777" w:rsidR="008F5DB0" w:rsidRDefault="008F5DB0" w:rsidP="008F5DB0">
            <w:pPr>
              <w:pStyle w:val="code"/>
              <w:bidi w:val="0"/>
            </w:pPr>
            <w:r>
              <w:t>&lt;body&gt;</w:t>
            </w:r>
          </w:p>
          <w:p w14:paraId="08683A5D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Fonts w:cs="IRANSansWeb(FaNum) Light"/>
                <w:rtl/>
              </w:rPr>
              <w:t>هدر 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 xml:space="preserve"> --&gt;</w:t>
            </w:r>
          </w:p>
          <w:p w14:paraId="2193C4FF" w14:textId="77777777" w:rsidR="008F5DB0" w:rsidRDefault="008F5DB0" w:rsidP="008F5DB0">
            <w:pPr>
              <w:pStyle w:val="code"/>
              <w:bidi w:val="0"/>
            </w:pPr>
            <w:r>
              <w:t xml:space="preserve">    &lt;header&gt;</w:t>
            </w:r>
          </w:p>
          <w:p w14:paraId="3CF941DB" w14:textId="77777777" w:rsidR="008F5DB0" w:rsidRDefault="008F5DB0" w:rsidP="008F5DB0">
            <w:pPr>
              <w:pStyle w:val="code"/>
              <w:bidi w:val="0"/>
            </w:pPr>
            <w:r>
              <w:t xml:space="preserve">        &lt;div class="header-content"&gt;</w:t>
            </w:r>
          </w:p>
          <w:p w14:paraId="41603285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        &lt;div class="logo"&gt;</w:t>
            </w:r>
            <w:r>
              <w:rPr>
                <w:rFonts w:cs="IRANSansWeb(FaNum) Light"/>
                <w:rtl/>
              </w:rPr>
              <w:t>آکادم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برنامه‌نو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  <w:p w14:paraId="227EE87E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        &lt;div&gt;</w:t>
            </w:r>
            <w:r>
              <w:rPr>
                <w:rFonts w:cs="IRANSansWeb(FaNum) Light"/>
                <w:rtl/>
              </w:rPr>
              <w:t>آموزش</w:t>
            </w:r>
            <w:r>
              <w:t xml:space="preserve"> HTML, CSS, JavaScript&lt;/div&gt;</w:t>
            </w:r>
          </w:p>
          <w:p w14:paraId="79A9EAE2" w14:textId="77777777" w:rsidR="008F5DB0" w:rsidRDefault="008F5DB0" w:rsidP="008F5DB0">
            <w:pPr>
              <w:pStyle w:val="code"/>
              <w:bidi w:val="0"/>
            </w:pPr>
            <w:r>
              <w:t xml:space="preserve">        &lt;/div&gt;</w:t>
            </w:r>
          </w:p>
          <w:p w14:paraId="06A4DA63" w14:textId="77777777" w:rsidR="008F5DB0" w:rsidRDefault="008F5DB0" w:rsidP="008F5DB0">
            <w:pPr>
              <w:pStyle w:val="code"/>
              <w:bidi w:val="0"/>
            </w:pPr>
            <w:r>
              <w:t xml:space="preserve">    &lt;/header&gt;</w:t>
            </w:r>
          </w:p>
          <w:p w14:paraId="7D5ACC39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</w:p>
          <w:p w14:paraId="1F5992C2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Fonts w:cs="IRANSansWeb(FaNum) Light"/>
                <w:rtl/>
              </w:rPr>
              <w:t>ناوبر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4A5FCD41" w14:textId="77777777" w:rsidR="008F5DB0" w:rsidRDefault="008F5DB0" w:rsidP="008F5DB0">
            <w:pPr>
              <w:pStyle w:val="code"/>
              <w:bidi w:val="0"/>
            </w:pPr>
            <w:r>
              <w:t xml:space="preserve">    &lt;nav&gt;</w:t>
            </w:r>
          </w:p>
          <w:p w14:paraId="585219F8" w14:textId="77777777" w:rsidR="008F5DB0" w:rsidRDefault="008F5DB0" w:rsidP="008F5DB0">
            <w:pPr>
              <w:pStyle w:val="code"/>
              <w:bidi w:val="0"/>
            </w:pPr>
            <w:r>
              <w:t xml:space="preserve">        &lt;ul class="nav-menu"&gt;</w:t>
            </w:r>
          </w:p>
          <w:p w14:paraId="60BB1363" w14:textId="77777777" w:rsidR="008F5DB0" w:rsidRDefault="008F5DB0" w:rsidP="008F5DB0">
            <w:pPr>
              <w:pStyle w:val="code"/>
              <w:bidi w:val="0"/>
            </w:pPr>
            <w:r>
              <w:t xml:space="preserve">            &lt;li class="nav-item"&gt;</w:t>
            </w:r>
          </w:p>
          <w:p w14:paraId="03E3A412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            &lt;a href="#" class="nav-link"&gt;</w:t>
            </w:r>
            <w:r>
              <w:rPr>
                <w:rFonts w:cs="IRANSansWeb(FaNum) Light"/>
                <w:rtl/>
              </w:rPr>
              <w:t>خانه</w:t>
            </w:r>
            <w:r>
              <w:t>&lt;/a&gt;</w:t>
            </w:r>
          </w:p>
          <w:p w14:paraId="4F19F79E" w14:textId="77777777" w:rsidR="008F5DB0" w:rsidRDefault="008F5DB0" w:rsidP="008F5DB0">
            <w:pPr>
              <w:pStyle w:val="code"/>
              <w:bidi w:val="0"/>
            </w:pPr>
            <w:r>
              <w:lastRenderedPageBreak/>
              <w:t xml:space="preserve">            &lt;/li&gt;</w:t>
            </w:r>
          </w:p>
          <w:p w14:paraId="323D4144" w14:textId="77777777" w:rsidR="008F5DB0" w:rsidRDefault="008F5DB0" w:rsidP="008F5DB0">
            <w:pPr>
              <w:pStyle w:val="code"/>
              <w:bidi w:val="0"/>
            </w:pPr>
            <w:r>
              <w:t xml:space="preserve">            &lt;li class="nav-item"&gt;</w:t>
            </w:r>
          </w:p>
          <w:p w14:paraId="72FD9183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            &lt;a href="#" class="nav-link"&gt;</w:t>
            </w:r>
            <w:r>
              <w:rPr>
                <w:rFonts w:cs="IRANSansWeb(FaNum) Light"/>
                <w:rtl/>
              </w:rPr>
              <w:t>دوره‌ها</w:t>
            </w:r>
            <w:r>
              <w:t>&lt;/a&gt;</w:t>
            </w:r>
          </w:p>
          <w:p w14:paraId="04C43732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            &lt;!-- </w:t>
            </w:r>
            <w:r>
              <w:rPr>
                <w:rFonts w:cs="IRANSansWeb(FaNum) Light"/>
                <w:rtl/>
              </w:rPr>
              <w:t>منو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بازشونده</w:t>
            </w:r>
            <w:r>
              <w:t xml:space="preserve"> --&gt;</w:t>
            </w:r>
          </w:p>
          <w:p w14:paraId="76861C27" w14:textId="77777777" w:rsidR="008F5DB0" w:rsidRDefault="008F5DB0" w:rsidP="008F5DB0">
            <w:pPr>
              <w:pStyle w:val="code"/>
              <w:bidi w:val="0"/>
            </w:pPr>
            <w:r>
              <w:t xml:space="preserve">                &lt;ul class="dropdown-menu"&gt;</w:t>
            </w:r>
          </w:p>
          <w:p w14:paraId="11F2FDB4" w14:textId="77777777" w:rsidR="008F5DB0" w:rsidRDefault="008F5DB0" w:rsidP="008F5DB0">
            <w:pPr>
              <w:pStyle w:val="code"/>
              <w:bidi w:val="0"/>
            </w:pPr>
            <w:r>
              <w:t xml:space="preserve">                    &lt;li class="dropdown-item"&gt;</w:t>
            </w:r>
          </w:p>
          <w:p w14:paraId="31FBADD8" w14:textId="77777777" w:rsidR="008F5DB0" w:rsidRDefault="008F5DB0" w:rsidP="008F5DB0">
            <w:pPr>
              <w:pStyle w:val="code"/>
              <w:bidi w:val="0"/>
            </w:pPr>
            <w:r>
              <w:t xml:space="preserve">                        &lt;a href="#" class="dropdown-link"&gt;HTML &amp; CSS&lt;/a&gt;</w:t>
            </w:r>
          </w:p>
          <w:p w14:paraId="1F490DF0" w14:textId="77777777" w:rsidR="008F5DB0" w:rsidRDefault="008F5DB0" w:rsidP="008F5DB0">
            <w:pPr>
              <w:pStyle w:val="code"/>
              <w:bidi w:val="0"/>
            </w:pPr>
            <w:r>
              <w:t xml:space="preserve">                    &lt;/li&gt;</w:t>
            </w:r>
          </w:p>
          <w:p w14:paraId="50A87B31" w14:textId="77777777" w:rsidR="008F5DB0" w:rsidRDefault="008F5DB0" w:rsidP="008F5DB0">
            <w:pPr>
              <w:pStyle w:val="code"/>
              <w:bidi w:val="0"/>
            </w:pPr>
            <w:r>
              <w:t xml:space="preserve">                    &lt;li class="dropdown-item"&gt;</w:t>
            </w:r>
          </w:p>
          <w:p w14:paraId="6A8AD9D2" w14:textId="77777777" w:rsidR="008F5DB0" w:rsidRDefault="008F5DB0" w:rsidP="008F5DB0">
            <w:pPr>
              <w:pStyle w:val="code"/>
              <w:bidi w:val="0"/>
            </w:pPr>
            <w:r>
              <w:t xml:space="preserve">                        &lt;a href="#" class="dropdown-link"&gt;JavaScript&lt;/a&gt;</w:t>
            </w:r>
          </w:p>
          <w:p w14:paraId="6BD33104" w14:textId="77777777" w:rsidR="008F5DB0" w:rsidRDefault="008F5DB0" w:rsidP="008F5DB0">
            <w:pPr>
              <w:pStyle w:val="code"/>
              <w:bidi w:val="0"/>
            </w:pPr>
            <w:r>
              <w:t xml:space="preserve">                    &lt;/li&gt;</w:t>
            </w:r>
          </w:p>
          <w:p w14:paraId="200C5D97" w14:textId="77777777" w:rsidR="008F5DB0" w:rsidRDefault="008F5DB0" w:rsidP="008F5DB0">
            <w:pPr>
              <w:pStyle w:val="code"/>
              <w:bidi w:val="0"/>
            </w:pPr>
            <w:r>
              <w:t xml:space="preserve">                    &lt;li class="dropdown-item"&gt;</w:t>
            </w:r>
          </w:p>
          <w:p w14:paraId="156F3C81" w14:textId="77777777" w:rsidR="008F5DB0" w:rsidRDefault="008F5DB0" w:rsidP="008F5DB0">
            <w:pPr>
              <w:pStyle w:val="code"/>
              <w:bidi w:val="0"/>
            </w:pPr>
            <w:r>
              <w:t xml:space="preserve">                        &lt;a href="#" class="dropdown-link"&gt;React.js&lt;/a&gt;</w:t>
            </w:r>
          </w:p>
          <w:p w14:paraId="6770E1C0" w14:textId="77777777" w:rsidR="008F5DB0" w:rsidRDefault="008F5DB0" w:rsidP="008F5DB0">
            <w:pPr>
              <w:pStyle w:val="code"/>
              <w:bidi w:val="0"/>
            </w:pPr>
            <w:r>
              <w:t xml:space="preserve">                    &lt;/li&gt;</w:t>
            </w:r>
          </w:p>
          <w:p w14:paraId="70916820" w14:textId="77777777" w:rsidR="008F5DB0" w:rsidRDefault="008F5DB0" w:rsidP="008F5DB0">
            <w:pPr>
              <w:pStyle w:val="code"/>
              <w:bidi w:val="0"/>
            </w:pPr>
            <w:r>
              <w:t xml:space="preserve">                    &lt;li class="dropdown-item"&gt;</w:t>
            </w:r>
          </w:p>
          <w:p w14:paraId="15548A9D" w14:textId="77777777" w:rsidR="008F5DB0" w:rsidRDefault="008F5DB0" w:rsidP="008F5DB0">
            <w:pPr>
              <w:pStyle w:val="code"/>
              <w:bidi w:val="0"/>
            </w:pPr>
            <w:r>
              <w:t xml:space="preserve">                        &lt;a href="#" class="dropdown-link"&gt;Node.js&lt;/a&gt;</w:t>
            </w:r>
          </w:p>
          <w:p w14:paraId="67566D98" w14:textId="77777777" w:rsidR="008F5DB0" w:rsidRDefault="008F5DB0" w:rsidP="008F5DB0">
            <w:pPr>
              <w:pStyle w:val="code"/>
              <w:bidi w:val="0"/>
            </w:pPr>
            <w:r>
              <w:t xml:space="preserve">                    &lt;/li&gt;</w:t>
            </w:r>
          </w:p>
          <w:p w14:paraId="79B741C6" w14:textId="77777777" w:rsidR="008F5DB0" w:rsidRDefault="008F5DB0" w:rsidP="008F5DB0">
            <w:pPr>
              <w:pStyle w:val="code"/>
              <w:bidi w:val="0"/>
            </w:pPr>
            <w:r>
              <w:t xml:space="preserve">                &lt;/ul&gt;</w:t>
            </w:r>
          </w:p>
          <w:p w14:paraId="066335CE" w14:textId="77777777" w:rsidR="008F5DB0" w:rsidRDefault="008F5DB0" w:rsidP="008F5DB0">
            <w:pPr>
              <w:pStyle w:val="code"/>
              <w:bidi w:val="0"/>
            </w:pPr>
            <w:r>
              <w:t xml:space="preserve">            &lt;/li&gt;</w:t>
            </w:r>
          </w:p>
          <w:p w14:paraId="2713D077" w14:textId="77777777" w:rsidR="008F5DB0" w:rsidRDefault="008F5DB0" w:rsidP="008F5DB0">
            <w:pPr>
              <w:pStyle w:val="code"/>
              <w:bidi w:val="0"/>
            </w:pPr>
            <w:r>
              <w:t xml:space="preserve">            &lt;li class="nav-item"&gt;</w:t>
            </w:r>
          </w:p>
          <w:p w14:paraId="3E313AA6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            &lt;a href="#" class="nav-link"&gt;</w:t>
            </w:r>
            <w:r>
              <w:rPr>
                <w:rFonts w:cs="IRANSansWeb(FaNum) Light"/>
                <w:rtl/>
              </w:rPr>
              <w:t>مقالات</w:t>
            </w:r>
            <w:r>
              <w:t>&lt;/a&gt;</w:t>
            </w:r>
          </w:p>
          <w:p w14:paraId="01A3CED8" w14:textId="77777777" w:rsidR="008F5DB0" w:rsidRDefault="008F5DB0" w:rsidP="008F5DB0">
            <w:pPr>
              <w:pStyle w:val="code"/>
              <w:bidi w:val="0"/>
            </w:pPr>
            <w:r>
              <w:t xml:space="preserve">            &lt;/li&gt;</w:t>
            </w:r>
          </w:p>
          <w:p w14:paraId="0442F476" w14:textId="77777777" w:rsidR="008F5DB0" w:rsidRDefault="008F5DB0" w:rsidP="008F5DB0">
            <w:pPr>
              <w:pStyle w:val="code"/>
              <w:bidi w:val="0"/>
            </w:pPr>
            <w:r>
              <w:t xml:space="preserve">            &lt;li class="nav-item"&gt;</w:t>
            </w:r>
          </w:p>
          <w:p w14:paraId="17A90AFE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            &lt;a href="#" class="nav-link"&gt;</w:t>
            </w:r>
            <w:r>
              <w:rPr>
                <w:rFonts w:cs="IRANSansWeb(FaNum) Light"/>
                <w:rtl/>
              </w:rPr>
              <w:t>درباره ما</w:t>
            </w:r>
            <w:r>
              <w:t>&lt;/a&gt;</w:t>
            </w:r>
          </w:p>
          <w:p w14:paraId="4B17731E" w14:textId="77777777" w:rsidR="008F5DB0" w:rsidRDefault="008F5DB0" w:rsidP="008F5DB0">
            <w:pPr>
              <w:pStyle w:val="code"/>
              <w:bidi w:val="0"/>
            </w:pPr>
            <w:r>
              <w:t xml:space="preserve">            &lt;/li&gt;</w:t>
            </w:r>
          </w:p>
          <w:p w14:paraId="5DA83359" w14:textId="77777777" w:rsidR="008F5DB0" w:rsidRDefault="008F5DB0" w:rsidP="008F5DB0">
            <w:pPr>
              <w:pStyle w:val="code"/>
              <w:bidi w:val="0"/>
            </w:pPr>
            <w:r>
              <w:t xml:space="preserve">            &lt;li class="nav-item"&gt;</w:t>
            </w:r>
          </w:p>
          <w:p w14:paraId="18C6CD81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            &lt;a href="#" class="nav-link"&gt;</w:t>
            </w:r>
            <w:r>
              <w:rPr>
                <w:rFonts w:cs="IRANSansWeb(FaNum) Light"/>
                <w:rtl/>
              </w:rPr>
              <w:t>تماس با ما</w:t>
            </w:r>
            <w:r>
              <w:t>&lt;/a&gt;</w:t>
            </w:r>
          </w:p>
          <w:p w14:paraId="1DC67E1F" w14:textId="77777777" w:rsidR="008F5DB0" w:rsidRDefault="008F5DB0" w:rsidP="008F5DB0">
            <w:pPr>
              <w:pStyle w:val="code"/>
              <w:bidi w:val="0"/>
            </w:pPr>
            <w:r>
              <w:t xml:space="preserve">            &lt;/li&gt;</w:t>
            </w:r>
          </w:p>
          <w:p w14:paraId="62E11DD6" w14:textId="77777777" w:rsidR="008F5DB0" w:rsidRDefault="008F5DB0" w:rsidP="008F5DB0">
            <w:pPr>
              <w:pStyle w:val="code"/>
              <w:bidi w:val="0"/>
            </w:pPr>
            <w:r>
              <w:t xml:space="preserve">        &lt;/ul&gt;</w:t>
            </w:r>
          </w:p>
          <w:p w14:paraId="71428BE2" w14:textId="77777777" w:rsidR="008F5DB0" w:rsidRDefault="008F5DB0" w:rsidP="008F5DB0">
            <w:pPr>
              <w:pStyle w:val="code"/>
              <w:bidi w:val="0"/>
            </w:pPr>
            <w:r>
              <w:t xml:space="preserve">    &lt;/nav&gt;</w:t>
            </w:r>
          </w:p>
          <w:p w14:paraId="20FD4195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</w:p>
          <w:p w14:paraId="2EC9BAEF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0C153972" w14:textId="77777777" w:rsidR="008F5DB0" w:rsidRDefault="008F5DB0" w:rsidP="008F5DB0">
            <w:pPr>
              <w:pStyle w:val="code"/>
              <w:bidi w:val="0"/>
            </w:pPr>
            <w:r>
              <w:t xml:space="preserve">    &lt;main class="main-content"&gt;</w:t>
            </w:r>
          </w:p>
          <w:p w14:paraId="25497CFE" w14:textId="77777777" w:rsidR="008F5DB0" w:rsidRDefault="008F5DB0" w:rsidP="008F5DB0">
            <w:pPr>
              <w:pStyle w:val="code"/>
              <w:bidi w:val="0"/>
            </w:pPr>
            <w:r>
              <w:t xml:space="preserve">        &lt;section class="content-section"&gt;</w:t>
            </w:r>
          </w:p>
          <w:p w14:paraId="0F4CE70E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        &lt;h1&gt;</w:t>
            </w:r>
            <w:r>
              <w:rPr>
                <w:rFonts w:cs="IRANSansWeb(FaNum) Light"/>
                <w:rtl/>
              </w:rPr>
              <w:t>به 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آموزش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ما خوش آمد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&lt;/h1&gt;</w:t>
            </w:r>
          </w:p>
          <w:p w14:paraId="1448C234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نمونه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آموزش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جاد</w:t>
            </w:r>
            <w:r>
              <w:rPr>
                <w:rFonts w:cs="IRANSansWeb(FaNum) Light"/>
                <w:rtl/>
              </w:rPr>
              <w:t xml:space="preserve"> منو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بازشونده با</w:t>
            </w:r>
            <w:r>
              <w:t xml:space="preserve"> HTML </w:t>
            </w:r>
            <w:r>
              <w:rPr>
                <w:rFonts w:cs="IRANSansWeb(FaNum) Light"/>
                <w:rtl/>
              </w:rPr>
              <w:t>و</w:t>
            </w:r>
            <w:r>
              <w:t xml:space="preserve"> CSS </w:t>
            </w:r>
            <w:r>
              <w:rPr>
                <w:rFonts w:cs="IRANSansWeb(FaNum) Light"/>
                <w:rtl/>
              </w:rPr>
              <w:t>خالص است</w:t>
            </w:r>
            <w:r>
              <w:t>.&lt;/p&gt;</w:t>
            </w:r>
          </w:p>
          <w:p w14:paraId="464F0E9F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منو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بازشونده در بخش "دوره‌ها" قابل مشاهده است. رو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آن هاور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/>
                <w:rtl/>
              </w:rPr>
              <w:t xml:space="preserve"> تا 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رمنو</w:t>
            </w:r>
            <w:r>
              <w:rPr>
                <w:rFonts w:cs="IRANSansWeb(FaNum) Light"/>
                <w:rtl/>
              </w:rPr>
              <w:t xml:space="preserve"> نما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</w:t>
            </w:r>
            <w:r>
              <w:rPr>
                <w:rFonts w:cs="IRANSansWeb(FaNum) Light"/>
                <w:rtl/>
              </w:rPr>
              <w:t xml:space="preserve"> داده شود</w:t>
            </w:r>
            <w:r>
              <w:t>.&lt;/p&gt;</w:t>
            </w:r>
          </w:p>
          <w:p w14:paraId="61F0B969" w14:textId="77777777" w:rsidR="008F5DB0" w:rsidRDefault="008F5DB0" w:rsidP="008F5DB0">
            <w:pPr>
              <w:pStyle w:val="code"/>
              <w:bidi w:val="0"/>
            </w:pPr>
            <w:r>
              <w:lastRenderedPageBreak/>
              <w:t xml:space="preserve">        &lt;/section&gt;</w:t>
            </w:r>
          </w:p>
          <w:p w14:paraId="6B05CE34" w14:textId="77777777" w:rsidR="008F5DB0" w:rsidRDefault="008F5DB0" w:rsidP="008F5DB0">
            <w:pPr>
              <w:pStyle w:val="code"/>
              <w:bidi w:val="0"/>
            </w:pPr>
            <w:r>
              <w:t xml:space="preserve">    &lt;/main&gt;</w:t>
            </w:r>
          </w:p>
          <w:p w14:paraId="58C491A8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</w:p>
          <w:p w14:paraId="0814C21C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Fonts w:cs="IRANSansWeb(FaNum) Light"/>
                <w:rtl/>
              </w:rPr>
              <w:t>فوتر</w:t>
            </w:r>
            <w:r>
              <w:t xml:space="preserve"> --&gt;</w:t>
            </w:r>
          </w:p>
          <w:p w14:paraId="1F676B1D" w14:textId="77777777" w:rsidR="008F5DB0" w:rsidRDefault="008F5DB0" w:rsidP="008F5DB0">
            <w:pPr>
              <w:pStyle w:val="code"/>
              <w:bidi w:val="0"/>
            </w:pPr>
            <w:r>
              <w:t xml:space="preserve">    &lt;footer&gt;</w:t>
            </w:r>
          </w:p>
          <w:p w14:paraId="5D850130" w14:textId="77777777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 xml:space="preserve">        &lt;p&gt;© 2024 </w:t>
            </w:r>
            <w:r>
              <w:rPr>
                <w:rFonts w:cs="IRANSansWeb(FaNum) Light"/>
                <w:rtl/>
              </w:rPr>
              <w:t>آکادم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برنامه‌نو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- تمام حقوق محفوظ است</w:t>
            </w:r>
            <w:r>
              <w:t>&lt;/p&gt;</w:t>
            </w:r>
          </w:p>
          <w:p w14:paraId="528B7D7B" w14:textId="77777777" w:rsidR="008F5DB0" w:rsidRDefault="008F5DB0" w:rsidP="008F5DB0">
            <w:pPr>
              <w:pStyle w:val="code"/>
              <w:bidi w:val="0"/>
            </w:pPr>
            <w:r>
              <w:t xml:space="preserve">    &lt;/footer&gt;</w:t>
            </w:r>
          </w:p>
          <w:p w14:paraId="4C59B8DD" w14:textId="77777777" w:rsidR="008F5DB0" w:rsidRDefault="008F5DB0" w:rsidP="008F5DB0">
            <w:pPr>
              <w:pStyle w:val="code"/>
              <w:bidi w:val="0"/>
            </w:pPr>
            <w:r>
              <w:t>&lt;/body&gt;</w:t>
            </w:r>
          </w:p>
          <w:p w14:paraId="28541700" w14:textId="2915E6AE" w:rsidR="008F5DB0" w:rsidRDefault="008F5DB0" w:rsidP="008F5DB0">
            <w:pPr>
              <w:pStyle w:val="code"/>
              <w:bidi w:val="0"/>
              <w:rPr>
                <w:rtl/>
              </w:rPr>
            </w:pPr>
            <w:r>
              <w:t>&lt;/html&gt;</w:t>
            </w:r>
          </w:p>
        </w:tc>
      </w:tr>
    </w:tbl>
    <w:p w14:paraId="6D23BD39" w14:textId="3F7E5455" w:rsidR="00E31540" w:rsidRDefault="008F5DB0" w:rsidP="00E31540">
      <w:hyperlink r:id="rId389" w:history="1">
        <w:r w:rsidRPr="008F5DB0">
          <w:rPr>
            <w:rStyle w:val="Hyperlink"/>
          </w:rPr>
          <w:t>nested</w:t>
        </w:r>
      </w:hyperlink>
    </w:p>
    <w:p w14:paraId="658E7D72" w14:textId="77777777" w:rsidR="008F5DB0" w:rsidRDefault="008F5DB0" w:rsidP="008F5DB0">
      <w:pPr>
        <w:rPr>
          <w:rtl/>
        </w:rPr>
      </w:pPr>
      <w:r>
        <w:rPr>
          <w:rtl/>
        </w:rPr>
        <w:t xml:space="preserve">۱. ساختار </w:t>
      </w:r>
      <w:r>
        <w:t>HTML</w:t>
      </w:r>
      <w:r>
        <w:rPr>
          <w:rtl/>
        </w:rPr>
        <w:t>:</w:t>
      </w:r>
    </w:p>
    <w:p w14:paraId="266F59E7" w14:textId="77777777" w:rsidR="008F5DB0" w:rsidRDefault="008F5DB0" w:rsidP="008F5DB0">
      <w:pPr>
        <w:rPr>
          <w:rtl/>
        </w:rPr>
      </w:pPr>
      <w:r>
        <w:rPr>
          <w:rtl/>
        </w:rPr>
        <w:t>&lt;</w:t>
      </w:r>
      <w:r>
        <w:t>header</w:t>
      </w:r>
      <w:r>
        <w:rPr>
          <w:rtl/>
        </w:rPr>
        <w:t>&gt;: بخش بالا</w:t>
      </w:r>
      <w:r>
        <w:rPr>
          <w:rFonts w:hint="cs"/>
          <w:rtl/>
        </w:rPr>
        <w:t>یی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(هدر)</w:t>
      </w:r>
    </w:p>
    <w:p w14:paraId="4EF4EE81" w14:textId="77777777" w:rsidR="008F5DB0" w:rsidRDefault="008F5DB0" w:rsidP="008F5DB0">
      <w:pPr>
        <w:rPr>
          <w:rtl/>
        </w:rPr>
      </w:pPr>
      <w:r>
        <w:rPr>
          <w:rtl/>
        </w:rPr>
        <w:t>&lt;</w:t>
      </w:r>
      <w:r>
        <w:t>nav</w:t>
      </w:r>
      <w:r>
        <w:rPr>
          <w:rtl/>
        </w:rPr>
        <w:t>&gt;: بخش ناوبر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</w:p>
    <w:p w14:paraId="203004E2" w14:textId="77777777" w:rsidR="008F5DB0" w:rsidRDefault="008F5DB0" w:rsidP="008F5DB0">
      <w:pPr>
        <w:rPr>
          <w:rtl/>
        </w:rPr>
      </w:pPr>
      <w:r>
        <w:rPr>
          <w:rtl/>
        </w:rPr>
        <w:t>&lt;</w:t>
      </w:r>
      <w:r>
        <w:t>ul class="nav-menu</w:t>
      </w:r>
      <w:r>
        <w:rPr>
          <w:rtl/>
        </w:rPr>
        <w:t>"&gt;: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منو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</w:p>
    <w:p w14:paraId="1DF4F9FE" w14:textId="77777777" w:rsidR="008F5DB0" w:rsidRDefault="008F5DB0" w:rsidP="008F5DB0">
      <w:pPr>
        <w:rPr>
          <w:rtl/>
        </w:rPr>
      </w:pPr>
      <w:r>
        <w:rPr>
          <w:rtl/>
        </w:rPr>
        <w:t>&lt;</w:t>
      </w:r>
      <w:r>
        <w:t>ul class="dropdown-menu</w:t>
      </w:r>
      <w:r>
        <w:rPr>
          <w:rtl/>
        </w:rPr>
        <w:t>"&gt;: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منو</w:t>
      </w:r>
      <w:r>
        <w:rPr>
          <w:rFonts w:hint="cs"/>
          <w:rtl/>
        </w:rPr>
        <w:t>ی</w:t>
      </w:r>
      <w:r>
        <w:rPr>
          <w:rtl/>
        </w:rPr>
        <w:t xml:space="preserve"> بازشونده</w:t>
      </w:r>
    </w:p>
    <w:p w14:paraId="321FBCBA" w14:textId="77777777" w:rsidR="008F5DB0" w:rsidRDefault="008F5DB0" w:rsidP="008F5DB0">
      <w:pPr>
        <w:rPr>
          <w:rtl/>
        </w:rPr>
      </w:pPr>
      <w:r>
        <w:rPr>
          <w:rtl/>
        </w:rPr>
        <w:t>&lt;</w:t>
      </w:r>
      <w:r>
        <w:t>main</w:t>
      </w:r>
      <w:r>
        <w:rPr>
          <w:rtl/>
        </w:rPr>
        <w:t>&gt;: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106226D6" w14:textId="77777777" w:rsidR="008F5DB0" w:rsidRDefault="008F5DB0" w:rsidP="008F5DB0">
      <w:pPr>
        <w:rPr>
          <w:rtl/>
        </w:rPr>
      </w:pPr>
      <w:r>
        <w:rPr>
          <w:rtl/>
        </w:rPr>
        <w:t>۲.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مهم:</w:t>
      </w:r>
    </w:p>
    <w:p w14:paraId="083F89CA" w14:textId="2078AC19" w:rsidR="008F5DB0" w:rsidRDefault="008F5DB0" w:rsidP="008F5DB0">
      <w:pPr>
        <w:rPr>
          <w:rtl/>
        </w:rPr>
      </w:pPr>
      <w:r>
        <w:t>Position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منو</w:t>
      </w:r>
      <w:r>
        <w:rPr>
          <w:rFonts w:hint="cs"/>
          <w:rtl/>
        </w:rPr>
        <w:t>ی</w:t>
      </w:r>
      <w:r>
        <w:rPr>
          <w:rtl/>
        </w:rPr>
        <w:t xml:space="preserve"> بازشونده: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5A11" w14:paraId="50F11159" w14:textId="77777777" w:rsidTr="003B5A11">
        <w:tc>
          <w:tcPr>
            <w:tcW w:w="9350" w:type="dxa"/>
          </w:tcPr>
          <w:p w14:paraId="2DC0FC61" w14:textId="77777777" w:rsidR="003B5A11" w:rsidRDefault="003B5A11" w:rsidP="003B5A11">
            <w:pPr>
              <w:pStyle w:val="code"/>
              <w:bidi w:val="0"/>
            </w:pPr>
            <w:r>
              <w:t>.nav-item {</w:t>
            </w:r>
          </w:p>
          <w:p w14:paraId="5F9EE14A" w14:textId="77777777" w:rsidR="003B5A11" w:rsidRDefault="003B5A11" w:rsidP="003B5A11">
            <w:pPr>
              <w:pStyle w:val="code"/>
              <w:bidi w:val="0"/>
              <w:rPr>
                <w:rtl/>
              </w:rPr>
            </w:pPr>
            <w:r>
              <w:t xml:space="preserve">    position: relative; /* </w:t>
            </w:r>
            <w:r>
              <w:rPr>
                <w:rFonts w:cs="IRANSansWeb(FaNum) Light"/>
                <w:rtl/>
              </w:rPr>
              <w:t>مبدا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بازشونده</w:t>
            </w:r>
            <w:r>
              <w:t xml:space="preserve"> */</w:t>
            </w:r>
          </w:p>
          <w:p w14:paraId="6D35BBBB" w14:textId="77777777" w:rsidR="003B5A11" w:rsidRDefault="003B5A11" w:rsidP="003B5A11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16FEBB2" w14:textId="77777777" w:rsidR="003B5A11" w:rsidRDefault="003B5A11" w:rsidP="003B5A11">
            <w:pPr>
              <w:pStyle w:val="code"/>
              <w:bidi w:val="0"/>
              <w:rPr>
                <w:rtl/>
              </w:rPr>
            </w:pPr>
          </w:p>
          <w:p w14:paraId="7DB1E1C1" w14:textId="77777777" w:rsidR="003B5A11" w:rsidRDefault="003B5A11" w:rsidP="003B5A11">
            <w:pPr>
              <w:pStyle w:val="code"/>
              <w:bidi w:val="0"/>
            </w:pPr>
            <w:r>
              <w:t>.dropdown-menu {</w:t>
            </w:r>
          </w:p>
          <w:p w14:paraId="2C2E9E01" w14:textId="77777777" w:rsidR="003B5A11" w:rsidRDefault="003B5A11" w:rsidP="003B5A11">
            <w:pPr>
              <w:pStyle w:val="code"/>
              <w:bidi w:val="0"/>
              <w:rPr>
                <w:rtl/>
              </w:rPr>
            </w:pPr>
            <w:r>
              <w:t xml:space="preserve">    position: absolute; /* </w:t>
            </w:r>
            <w:r>
              <w:rPr>
                <w:rFonts w:cs="IRANSansWeb(FaNum) Light"/>
                <w:rtl/>
              </w:rPr>
              <w:t>نسبت به والد</w:t>
            </w:r>
            <w:r>
              <w:t xml:space="preserve"> relative </w:t>
            </w:r>
            <w:r>
              <w:rPr>
                <w:rFonts w:cs="IRANSansWeb(FaNum) Light"/>
                <w:rtl/>
              </w:rPr>
              <w:t>قرار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رد</w:t>
            </w:r>
            <w:r>
              <w:t xml:space="preserve"> */</w:t>
            </w:r>
          </w:p>
          <w:p w14:paraId="13704DA1" w14:textId="77777777" w:rsidR="003B5A11" w:rsidRDefault="003B5A11" w:rsidP="003B5A11">
            <w:pPr>
              <w:pStyle w:val="code"/>
              <w:bidi w:val="0"/>
              <w:rPr>
                <w:rtl/>
              </w:rPr>
            </w:pPr>
            <w:r>
              <w:t xml:space="preserve">    top: 100%; /* </w:t>
            </w:r>
            <w:r>
              <w:rPr>
                <w:rFonts w:cs="IRANSansWeb(FaNum) Light"/>
                <w:rtl/>
              </w:rPr>
              <w:t>دق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قاً</w:t>
            </w:r>
            <w:r>
              <w:rPr>
                <w:rFonts w:cs="IRANSansWeb(FaNum) Light"/>
                <w:rtl/>
              </w:rPr>
              <w:t xml:space="preserve"> 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 xml:space="preserve"> والد</w:t>
            </w:r>
            <w:r>
              <w:t xml:space="preserve"> */</w:t>
            </w:r>
          </w:p>
          <w:p w14:paraId="565ED4FB" w14:textId="77777777" w:rsidR="003B5A11" w:rsidRDefault="003B5A11" w:rsidP="003B5A11">
            <w:pPr>
              <w:pStyle w:val="code"/>
              <w:bidi w:val="0"/>
            </w:pPr>
            <w:r>
              <w:t xml:space="preserve">    right: 0;</w:t>
            </w:r>
          </w:p>
          <w:p w14:paraId="15C56645" w14:textId="0F1D8391" w:rsidR="003B5A11" w:rsidRDefault="003B5A11" w:rsidP="003B5A11">
            <w:pPr>
              <w:pStyle w:val="code"/>
              <w:bidi w:val="0"/>
            </w:pPr>
            <w:r>
              <w:t>}</w:t>
            </w:r>
          </w:p>
        </w:tc>
      </w:tr>
    </w:tbl>
    <w:p w14:paraId="26C1DBAC" w14:textId="0302E00D" w:rsidR="008F5DB0" w:rsidRDefault="003B5A11" w:rsidP="003B5A11">
      <w:pPr>
        <w:rPr>
          <w:rtl/>
        </w:rPr>
      </w:pPr>
      <w:r w:rsidRPr="003B5A11">
        <w:rPr>
          <w:rtl/>
        </w:rPr>
        <w:t>نما</w:t>
      </w:r>
      <w:r w:rsidRPr="003B5A11">
        <w:rPr>
          <w:rFonts w:hint="cs"/>
          <w:rtl/>
        </w:rPr>
        <w:t>ی</w:t>
      </w:r>
      <w:r w:rsidRPr="003B5A11">
        <w:rPr>
          <w:rFonts w:hint="eastAsia"/>
          <w:rtl/>
        </w:rPr>
        <w:t>ش</w:t>
      </w:r>
      <w:r w:rsidRPr="003B5A11">
        <w:rPr>
          <w:rtl/>
        </w:rPr>
        <w:t xml:space="preserve"> و مخف</w:t>
      </w:r>
      <w:r w:rsidRPr="003B5A11">
        <w:rPr>
          <w:rFonts w:hint="cs"/>
          <w:rtl/>
        </w:rPr>
        <w:t>ی</w:t>
      </w:r>
      <w:r w:rsidRPr="003B5A11">
        <w:rPr>
          <w:rtl/>
        </w:rPr>
        <w:t xml:space="preserve"> کردن منو: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5A11" w14:paraId="751C7C73" w14:textId="77777777" w:rsidTr="003B5A11">
        <w:tc>
          <w:tcPr>
            <w:tcW w:w="9350" w:type="dxa"/>
          </w:tcPr>
          <w:p w14:paraId="4595A9BD" w14:textId="77777777" w:rsidR="003B5A11" w:rsidRDefault="003B5A11" w:rsidP="003B5A11">
            <w:pPr>
              <w:pStyle w:val="code"/>
              <w:bidi w:val="0"/>
            </w:pPr>
            <w:r>
              <w:t>.dropdown-menu {</w:t>
            </w:r>
          </w:p>
          <w:p w14:paraId="199D90E7" w14:textId="77777777" w:rsidR="003B5A11" w:rsidRDefault="003B5A11" w:rsidP="003B5A11">
            <w:pPr>
              <w:pStyle w:val="code"/>
              <w:bidi w:val="0"/>
            </w:pPr>
            <w:r>
              <w:t xml:space="preserve">    opacity: 0;</w:t>
            </w:r>
          </w:p>
          <w:p w14:paraId="4CCCAE35" w14:textId="77777777" w:rsidR="003B5A11" w:rsidRDefault="003B5A11" w:rsidP="003B5A11">
            <w:pPr>
              <w:pStyle w:val="code"/>
              <w:bidi w:val="0"/>
            </w:pPr>
            <w:r>
              <w:t xml:space="preserve">    visibility: hidden;</w:t>
            </w:r>
          </w:p>
          <w:p w14:paraId="6343FB3F" w14:textId="77777777" w:rsidR="003B5A11" w:rsidRDefault="003B5A11" w:rsidP="003B5A11">
            <w:pPr>
              <w:pStyle w:val="code"/>
              <w:bidi w:val="0"/>
            </w:pPr>
            <w:r>
              <w:t xml:space="preserve">    transform: translateY(-10px);</w:t>
            </w:r>
          </w:p>
          <w:p w14:paraId="420A917A" w14:textId="77777777" w:rsidR="003B5A11" w:rsidRDefault="003B5A11" w:rsidP="003B5A11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A7BDD3F" w14:textId="77777777" w:rsidR="003B5A11" w:rsidRDefault="003B5A11" w:rsidP="003B5A11">
            <w:pPr>
              <w:pStyle w:val="code"/>
              <w:bidi w:val="0"/>
              <w:rPr>
                <w:rtl/>
              </w:rPr>
            </w:pPr>
          </w:p>
          <w:p w14:paraId="6CE39140" w14:textId="77777777" w:rsidR="003B5A11" w:rsidRDefault="003B5A11" w:rsidP="003B5A11">
            <w:pPr>
              <w:pStyle w:val="code"/>
              <w:bidi w:val="0"/>
            </w:pPr>
            <w:r>
              <w:lastRenderedPageBreak/>
              <w:t>.nav-item:hover .dropdown-menu {</w:t>
            </w:r>
          </w:p>
          <w:p w14:paraId="71483C82" w14:textId="77777777" w:rsidR="003B5A11" w:rsidRDefault="003B5A11" w:rsidP="003B5A11">
            <w:pPr>
              <w:pStyle w:val="code"/>
              <w:bidi w:val="0"/>
            </w:pPr>
            <w:r>
              <w:t xml:space="preserve">    opacity: 1;</w:t>
            </w:r>
          </w:p>
          <w:p w14:paraId="7B463598" w14:textId="77777777" w:rsidR="003B5A11" w:rsidRDefault="003B5A11" w:rsidP="003B5A11">
            <w:pPr>
              <w:pStyle w:val="code"/>
              <w:bidi w:val="0"/>
            </w:pPr>
            <w:r>
              <w:t xml:space="preserve">    visibility: visible;</w:t>
            </w:r>
          </w:p>
          <w:p w14:paraId="4F82F77D" w14:textId="77777777" w:rsidR="003B5A11" w:rsidRDefault="003B5A11" w:rsidP="003B5A11">
            <w:pPr>
              <w:pStyle w:val="code"/>
              <w:bidi w:val="0"/>
            </w:pPr>
            <w:r>
              <w:t xml:space="preserve">    transform: translateY(0);</w:t>
            </w:r>
          </w:p>
          <w:p w14:paraId="52572B14" w14:textId="6E5D4635" w:rsidR="003B5A11" w:rsidRDefault="003B5A11" w:rsidP="003B5A11">
            <w:pPr>
              <w:pStyle w:val="code"/>
              <w:bidi w:val="0"/>
            </w:pPr>
            <w:r>
              <w:t>}</w:t>
            </w:r>
          </w:p>
        </w:tc>
      </w:tr>
    </w:tbl>
    <w:p w14:paraId="396A5BAB" w14:textId="53E64987" w:rsidR="003B5A11" w:rsidRDefault="003B5A11" w:rsidP="003B5A11">
      <w:pPr>
        <w:rPr>
          <w:rtl/>
        </w:rPr>
      </w:pPr>
      <w:r w:rsidRPr="003B5A11">
        <w:lastRenderedPageBreak/>
        <w:t>Transition</w:t>
      </w:r>
      <w:r w:rsidRPr="003B5A11">
        <w:rPr>
          <w:rtl/>
        </w:rPr>
        <w:t xml:space="preserve"> برا</w:t>
      </w:r>
      <w:r w:rsidRPr="003B5A11">
        <w:rPr>
          <w:rFonts w:hint="cs"/>
          <w:rtl/>
        </w:rPr>
        <w:t>ی</w:t>
      </w:r>
      <w:r w:rsidRPr="003B5A11">
        <w:rPr>
          <w:rtl/>
        </w:rPr>
        <w:t xml:space="preserve"> ان</w:t>
      </w:r>
      <w:r w:rsidRPr="003B5A11">
        <w:rPr>
          <w:rFonts w:hint="cs"/>
          <w:rtl/>
        </w:rPr>
        <w:t>ی</w:t>
      </w:r>
      <w:r w:rsidRPr="003B5A11">
        <w:rPr>
          <w:rFonts w:hint="eastAsia"/>
          <w:rtl/>
        </w:rPr>
        <w:t>م</w:t>
      </w:r>
      <w:r w:rsidRPr="003B5A11">
        <w:rPr>
          <w:rFonts w:hint="cs"/>
          <w:rtl/>
        </w:rPr>
        <w:t>ی</w:t>
      </w:r>
      <w:r w:rsidRPr="003B5A11">
        <w:rPr>
          <w:rFonts w:hint="eastAsia"/>
          <w:rtl/>
        </w:rPr>
        <w:t>شن</w:t>
      </w:r>
      <w:r w:rsidRPr="003B5A11">
        <w:rPr>
          <w:rtl/>
        </w:rPr>
        <w:t>: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9350"/>
      </w:tblGrid>
      <w:tr w:rsidR="003B5A11" w14:paraId="6DAE8E68" w14:textId="77777777" w:rsidTr="003B5A11">
        <w:tc>
          <w:tcPr>
            <w:tcW w:w="9350" w:type="dxa"/>
          </w:tcPr>
          <w:p w14:paraId="34A89BD6" w14:textId="77777777" w:rsidR="003B5A11" w:rsidRDefault="003B5A11" w:rsidP="003B5A11">
            <w:pPr>
              <w:pStyle w:val="code"/>
              <w:bidi w:val="0"/>
            </w:pPr>
            <w:r>
              <w:t>.dropdown-menu {</w:t>
            </w:r>
          </w:p>
          <w:p w14:paraId="436F417A" w14:textId="77777777" w:rsidR="003B5A11" w:rsidRDefault="003B5A11" w:rsidP="003B5A11">
            <w:pPr>
              <w:pStyle w:val="code"/>
              <w:bidi w:val="0"/>
              <w:rPr>
                <w:rtl/>
              </w:rPr>
            </w:pPr>
            <w:r>
              <w:t xml:space="preserve">    transition: all 0.3s ease; /* </w:t>
            </w:r>
            <w:r>
              <w:rPr>
                <w:rFonts w:cs="IRANSansWeb(FaNum) Light"/>
                <w:rtl/>
              </w:rPr>
              <w:t>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شن</w:t>
            </w:r>
            <w:r>
              <w:rPr>
                <w:rFonts w:cs="IRANSansWeb(FaNum) Light"/>
                <w:rtl/>
              </w:rPr>
              <w:t xml:space="preserve"> نرم</w:t>
            </w:r>
            <w:r>
              <w:t xml:space="preserve"> */</w:t>
            </w:r>
          </w:p>
          <w:p w14:paraId="0413263C" w14:textId="1E2FABE8" w:rsidR="003B5A11" w:rsidRDefault="003B5A11" w:rsidP="003B5A11">
            <w:pPr>
              <w:pStyle w:val="code"/>
              <w:bidi w:val="0"/>
            </w:pPr>
            <w:r>
              <w:t>}</w:t>
            </w:r>
          </w:p>
        </w:tc>
      </w:tr>
    </w:tbl>
    <w:p w14:paraId="2EB7C3B1" w14:textId="77777777" w:rsidR="003B5A11" w:rsidRDefault="003B5A11" w:rsidP="003B5A11">
      <w:pPr>
        <w:rPr>
          <w:rtl/>
        </w:rPr>
      </w:pPr>
      <w:r>
        <w:t>position: relative</w:t>
      </w:r>
      <w:r>
        <w:rPr>
          <w:rtl/>
        </w:rPr>
        <w:t xml:space="preserve"> در .</w:t>
      </w:r>
      <w:r>
        <w:t>nav-item</w:t>
      </w:r>
      <w:r>
        <w:rPr>
          <w:rtl/>
        </w:rPr>
        <w:t xml:space="preserve"> مبدا را برا</w:t>
      </w:r>
      <w:r>
        <w:rPr>
          <w:rFonts w:hint="cs"/>
          <w:rtl/>
        </w:rPr>
        <w:t>ی</w:t>
      </w:r>
      <w:r>
        <w:rPr>
          <w:rtl/>
        </w:rPr>
        <w:t xml:space="preserve"> منو</w:t>
      </w:r>
      <w:r>
        <w:rPr>
          <w:rFonts w:hint="cs"/>
          <w:rtl/>
        </w:rPr>
        <w:t>ی</w:t>
      </w:r>
      <w:r>
        <w:rPr>
          <w:rtl/>
        </w:rPr>
        <w:t xml:space="preserve"> بازشونده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6C2730C" w14:textId="77777777" w:rsidR="003B5A11" w:rsidRDefault="003B5A11" w:rsidP="003B5A11">
      <w:pPr>
        <w:rPr>
          <w:rtl/>
        </w:rPr>
      </w:pPr>
      <w:r>
        <w:t>position: absolute</w:t>
      </w:r>
      <w:r>
        <w:rPr>
          <w:rtl/>
        </w:rPr>
        <w:t xml:space="preserve"> در .</w:t>
      </w:r>
      <w:r>
        <w:t>dropdown-menu</w:t>
      </w:r>
      <w:r>
        <w:rPr>
          <w:rtl/>
        </w:rPr>
        <w:t xml:space="preserve"> منو را از جر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عاد</w:t>
      </w:r>
      <w:r>
        <w:rPr>
          <w:rFonts w:hint="cs"/>
          <w:rtl/>
        </w:rPr>
        <w:t>ی</w:t>
      </w:r>
      <w:r>
        <w:rPr>
          <w:rtl/>
        </w:rPr>
        <w:t xml:space="preserve"> خارج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613A4D46" w14:textId="77777777" w:rsidR="003B5A11" w:rsidRDefault="003B5A11" w:rsidP="003B5A11">
      <w:pPr>
        <w:rPr>
          <w:rtl/>
        </w:rPr>
      </w:pPr>
      <w:r>
        <w:t>hover</w:t>
      </w:r>
      <w:r>
        <w:rPr>
          <w:rtl/>
        </w:rPr>
        <w:t xml:space="preserve"> با </w:t>
      </w:r>
      <w:r>
        <w:t>CSS</w:t>
      </w:r>
      <w:r>
        <w:rPr>
          <w:rtl/>
        </w:rPr>
        <w:t xml:space="preserve"> منو را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>/مخف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145D445" w14:textId="77777777" w:rsidR="003B5A11" w:rsidRDefault="003B5A11" w:rsidP="003B5A11">
      <w:pPr>
        <w:rPr>
          <w:rtl/>
        </w:rPr>
      </w:pPr>
      <w:r>
        <w:t>transition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نرم استفاده شده</w:t>
      </w:r>
    </w:p>
    <w:p w14:paraId="3DC1D807" w14:textId="5B530E20" w:rsidR="003B5A11" w:rsidRPr="00E31540" w:rsidRDefault="003B5A11" w:rsidP="003B5A11">
      <w:pPr>
        <w:rPr>
          <w:rtl/>
        </w:rPr>
      </w:pPr>
      <w:r>
        <w:t>z-index</w:t>
      </w:r>
      <w:r>
        <w:rPr>
          <w:rtl/>
        </w:rPr>
        <w:t xml:space="preserve">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منو رو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عناصر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</w:t>
      </w:r>
    </w:p>
    <w:p w14:paraId="227DBAB7" w14:textId="77777777" w:rsidR="00F40B17" w:rsidRDefault="00F40B17" w:rsidP="00AC7093">
      <w:pPr>
        <w:pStyle w:val="Heading2"/>
      </w:pPr>
      <w:bookmarkStart w:id="182" w:name="_Toc211464609"/>
      <w:r w:rsidRPr="00F40B17">
        <w:rPr>
          <w:rFonts w:hint="cs"/>
          <w:rtl/>
          <w:lang w:bidi="ar-SA"/>
        </w:rPr>
        <w:t>ساخت</w:t>
      </w:r>
      <w:r w:rsidRPr="00F40B17">
        <w:t xml:space="preserve"> mega menu</w:t>
      </w:r>
      <w:bookmarkEnd w:id="18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453A" w14:paraId="249DD52F" w14:textId="77777777" w:rsidTr="0021453A">
        <w:tc>
          <w:tcPr>
            <w:tcW w:w="9350" w:type="dxa"/>
          </w:tcPr>
          <w:p w14:paraId="65FD6C44" w14:textId="77777777" w:rsidR="008D2F00" w:rsidRDefault="008D2F00" w:rsidP="008D2F00">
            <w:pPr>
              <w:pStyle w:val="code"/>
              <w:bidi w:val="0"/>
            </w:pPr>
            <w:r>
              <w:t>&lt;!DOCTYPE html&gt;</w:t>
            </w:r>
          </w:p>
          <w:p w14:paraId="462F60FE" w14:textId="77777777" w:rsidR="008D2F00" w:rsidRDefault="008D2F00" w:rsidP="008D2F00">
            <w:pPr>
              <w:pStyle w:val="code"/>
              <w:bidi w:val="0"/>
            </w:pPr>
            <w:r>
              <w:t>&lt;html lang="fa" dir="rtl"&gt;</w:t>
            </w:r>
          </w:p>
          <w:p w14:paraId="22A8C685" w14:textId="77777777" w:rsidR="008D2F00" w:rsidRDefault="008D2F00" w:rsidP="008D2F00">
            <w:pPr>
              <w:pStyle w:val="code"/>
              <w:bidi w:val="0"/>
            </w:pPr>
            <w:r>
              <w:t>&lt;head&gt;</w:t>
            </w:r>
          </w:p>
          <w:p w14:paraId="3FD4926A" w14:textId="77777777" w:rsidR="008D2F00" w:rsidRDefault="008D2F00" w:rsidP="008D2F00">
            <w:pPr>
              <w:pStyle w:val="code"/>
              <w:bidi w:val="0"/>
            </w:pPr>
            <w:r>
              <w:t xml:space="preserve">    &lt;meta charset="UTF-8"&gt;</w:t>
            </w:r>
          </w:p>
          <w:p w14:paraId="5901CBE4" w14:textId="77777777" w:rsidR="008D2F00" w:rsidRDefault="008D2F00" w:rsidP="008D2F00">
            <w:pPr>
              <w:pStyle w:val="code"/>
              <w:bidi w:val="0"/>
            </w:pPr>
            <w:r>
              <w:t xml:space="preserve">    &lt;meta name="viewport" content="width=device-width, initial-scale=1.0"&gt;</w:t>
            </w:r>
          </w:p>
          <w:p w14:paraId="34F7CC6F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فروشگاه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مگامنو</w:t>
            </w:r>
            <w:r>
              <w:t>&lt;/title&gt;</w:t>
            </w:r>
          </w:p>
          <w:p w14:paraId="216A99AA" w14:textId="77777777" w:rsidR="008D2F00" w:rsidRDefault="008D2F00" w:rsidP="008D2F00">
            <w:pPr>
              <w:pStyle w:val="code"/>
              <w:bidi w:val="0"/>
            </w:pPr>
            <w:r>
              <w:t xml:space="preserve">    &lt;style&gt;</w:t>
            </w:r>
          </w:p>
          <w:p w14:paraId="1195D259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t xml:space="preserve"> */</w:t>
            </w:r>
          </w:p>
          <w:p w14:paraId="3BB34DAA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* {</w:t>
            </w:r>
          </w:p>
          <w:p w14:paraId="68B74879" w14:textId="77777777" w:rsidR="008D2F00" w:rsidRDefault="008D2F00" w:rsidP="008D2F00">
            <w:pPr>
              <w:pStyle w:val="code"/>
              <w:bidi w:val="0"/>
            </w:pPr>
            <w:r>
              <w:t xml:space="preserve">            margin: 0;</w:t>
            </w:r>
          </w:p>
          <w:p w14:paraId="5A64425E" w14:textId="77777777" w:rsidR="008D2F00" w:rsidRDefault="008D2F00" w:rsidP="008D2F00">
            <w:pPr>
              <w:pStyle w:val="code"/>
              <w:bidi w:val="0"/>
            </w:pPr>
            <w:r>
              <w:t xml:space="preserve">            padding: 0;</w:t>
            </w:r>
          </w:p>
          <w:p w14:paraId="5352E604" w14:textId="77777777" w:rsidR="008D2F00" w:rsidRDefault="008D2F00" w:rsidP="008D2F00">
            <w:pPr>
              <w:pStyle w:val="code"/>
              <w:bidi w:val="0"/>
            </w:pPr>
            <w:r>
              <w:t xml:space="preserve">            box-sizing: border-box;</w:t>
            </w:r>
          </w:p>
          <w:p w14:paraId="2E4F0770" w14:textId="77777777" w:rsidR="008D2F00" w:rsidRDefault="008D2F00" w:rsidP="008D2F00">
            <w:pPr>
              <w:pStyle w:val="code"/>
              <w:bidi w:val="0"/>
            </w:pPr>
            <w:r>
              <w:t xml:space="preserve">            font-family: 'Segoe UI', Tahoma, Geneva, Verdana, sans-serif;</w:t>
            </w:r>
          </w:p>
          <w:p w14:paraId="28DD2151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653DACB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</w:p>
          <w:p w14:paraId="19FD8AB2" w14:textId="77777777" w:rsidR="008D2F00" w:rsidRDefault="008D2F00" w:rsidP="008D2F00">
            <w:pPr>
              <w:pStyle w:val="code"/>
              <w:bidi w:val="0"/>
            </w:pPr>
            <w:r>
              <w:t xml:space="preserve">        body {</w:t>
            </w:r>
          </w:p>
          <w:p w14:paraId="2EBE8630" w14:textId="77777777" w:rsidR="008D2F00" w:rsidRDefault="008D2F00" w:rsidP="008D2F00">
            <w:pPr>
              <w:pStyle w:val="code"/>
              <w:bidi w:val="0"/>
            </w:pPr>
            <w:r>
              <w:t xml:space="preserve">            background-color: #f8f9fa;</w:t>
            </w:r>
          </w:p>
          <w:p w14:paraId="5E2EA9C4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F33A53C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</w:p>
          <w:p w14:paraId="3B56D141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tl/>
              </w:rPr>
              <w:t>هدر</w:t>
            </w:r>
            <w:r>
              <w:t xml:space="preserve"> */</w:t>
            </w:r>
          </w:p>
          <w:p w14:paraId="0CA67805" w14:textId="77777777" w:rsidR="008D2F00" w:rsidRDefault="008D2F00" w:rsidP="008D2F00">
            <w:pPr>
              <w:pStyle w:val="code"/>
              <w:bidi w:val="0"/>
            </w:pPr>
            <w:r>
              <w:t xml:space="preserve">        header {</w:t>
            </w:r>
          </w:p>
          <w:p w14:paraId="6956FD47" w14:textId="77777777" w:rsidR="008D2F00" w:rsidRDefault="008D2F00" w:rsidP="008D2F00">
            <w:pPr>
              <w:pStyle w:val="code"/>
              <w:bidi w:val="0"/>
            </w:pPr>
            <w:r>
              <w:lastRenderedPageBreak/>
              <w:t xml:space="preserve">            background: linear-gradient(135deg, #2c3e50, #3498db);</w:t>
            </w:r>
          </w:p>
          <w:p w14:paraId="493F861A" w14:textId="77777777" w:rsidR="008D2F00" w:rsidRDefault="008D2F00" w:rsidP="008D2F00">
            <w:pPr>
              <w:pStyle w:val="code"/>
              <w:bidi w:val="0"/>
            </w:pPr>
            <w:r>
              <w:t xml:space="preserve">            color: white;</w:t>
            </w:r>
          </w:p>
          <w:p w14:paraId="25087035" w14:textId="77777777" w:rsidR="008D2F00" w:rsidRDefault="008D2F00" w:rsidP="008D2F00">
            <w:pPr>
              <w:pStyle w:val="code"/>
              <w:bidi w:val="0"/>
            </w:pPr>
            <w:r>
              <w:t xml:space="preserve">            padding: 1rem 0;</w:t>
            </w:r>
          </w:p>
          <w:p w14:paraId="4FC57626" w14:textId="77777777" w:rsidR="008D2F00" w:rsidRDefault="008D2F00" w:rsidP="008D2F00">
            <w:pPr>
              <w:pStyle w:val="code"/>
              <w:bidi w:val="0"/>
            </w:pPr>
            <w:r>
              <w:t xml:space="preserve">            box-shadow: 0 2px 15px rgba(0,0,0,0.1);</w:t>
            </w:r>
          </w:p>
          <w:p w14:paraId="655261ED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4839DF0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</w:p>
          <w:p w14:paraId="684EB5AF" w14:textId="77777777" w:rsidR="008D2F00" w:rsidRDefault="008D2F00" w:rsidP="008D2F00">
            <w:pPr>
              <w:pStyle w:val="code"/>
              <w:bidi w:val="0"/>
            </w:pPr>
            <w:r>
              <w:t xml:space="preserve">        .header-top {</w:t>
            </w:r>
          </w:p>
          <w:p w14:paraId="2E9CEEF0" w14:textId="77777777" w:rsidR="008D2F00" w:rsidRDefault="008D2F00" w:rsidP="008D2F00">
            <w:pPr>
              <w:pStyle w:val="code"/>
              <w:bidi w:val="0"/>
            </w:pPr>
            <w:r>
              <w:t xml:space="preserve">            padding: 0 2rem;</w:t>
            </w:r>
          </w:p>
          <w:p w14:paraId="55874A66" w14:textId="77777777" w:rsidR="008D2F00" w:rsidRDefault="008D2F00" w:rsidP="008D2F00">
            <w:pPr>
              <w:pStyle w:val="code"/>
              <w:bidi w:val="0"/>
            </w:pPr>
            <w:r>
              <w:t xml:space="preserve">            max-width: 1400px;</w:t>
            </w:r>
          </w:p>
          <w:p w14:paraId="423E0365" w14:textId="77777777" w:rsidR="008D2F00" w:rsidRDefault="008D2F00" w:rsidP="008D2F00">
            <w:pPr>
              <w:pStyle w:val="code"/>
              <w:bidi w:val="0"/>
            </w:pPr>
            <w:r>
              <w:t xml:space="preserve">            margin: 0 auto;</w:t>
            </w:r>
          </w:p>
          <w:p w14:paraId="60151973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47E2FDD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</w:p>
          <w:p w14:paraId="17FEF805" w14:textId="77777777" w:rsidR="008D2F00" w:rsidRDefault="008D2F00" w:rsidP="008D2F00">
            <w:pPr>
              <w:pStyle w:val="code"/>
              <w:bidi w:val="0"/>
            </w:pPr>
            <w:r>
              <w:t xml:space="preserve">        .logo {</w:t>
            </w:r>
          </w:p>
          <w:p w14:paraId="2B7D9D47" w14:textId="77777777" w:rsidR="008D2F00" w:rsidRDefault="008D2F00" w:rsidP="008D2F00">
            <w:pPr>
              <w:pStyle w:val="code"/>
              <w:bidi w:val="0"/>
            </w:pPr>
            <w:r>
              <w:t xml:space="preserve">            font-size: 2rem;</w:t>
            </w:r>
          </w:p>
          <w:p w14:paraId="0D076EE2" w14:textId="77777777" w:rsidR="008D2F00" w:rsidRDefault="008D2F00" w:rsidP="008D2F00">
            <w:pPr>
              <w:pStyle w:val="code"/>
              <w:bidi w:val="0"/>
            </w:pPr>
            <w:r>
              <w:t xml:space="preserve">            font-weight: bold;</w:t>
            </w:r>
          </w:p>
          <w:p w14:paraId="71358F84" w14:textId="77777777" w:rsidR="008D2F00" w:rsidRDefault="008D2F00" w:rsidP="008D2F00">
            <w:pPr>
              <w:pStyle w:val="code"/>
              <w:bidi w:val="0"/>
            </w:pPr>
            <w:r>
              <w:t xml:space="preserve">            color: white;</w:t>
            </w:r>
          </w:p>
          <w:p w14:paraId="2ECFBCBB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2881C7C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</w:p>
          <w:p w14:paraId="6AB9B6FB" w14:textId="77777777" w:rsidR="008D2F00" w:rsidRDefault="008D2F00" w:rsidP="008D2F00">
            <w:pPr>
              <w:pStyle w:val="code"/>
              <w:bidi w:val="0"/>
            </w:pPr>
            <w:r>
              <w:t xml:space="preserve">       .search-box input {</w:t>
            </w:r>
          </w:p>
          <w:p w14:paraId="71ADB7C9" w14:textId="77777777" w:rsidR="008D2F00" w:rsidRDefault="008D2F00" w:rsidP="008D2F00">
            <w:pPr>
              <w:pStyle w:val="code"/>
              <w:bidi w:val="0"/>
            </w:pPr>
            <w:r>
              <w:t xml:space="preserve">            padding: 0.8rem;</w:t>
            </w:r>
          </w:p>
          <w:p w14:paraId="30709CD8" w14:textId="77777777" w:rsidR="008D2F00" w:rsidRDefault="008D2F00" w:rsidP="008D2F00">
            <w:pPr>
              <w:pStyle w:val="code"/>
              <w:bidi w:val="0"/>
            </w:pPr>
            <w:r>
              <w:t xml:space="preserve">            border: none;</w:t>
            </w:r>
          </w:p>
          <w:p w14:paraId="6B3DEA00" w14:textId="77777777" w:rsidR="008D2F00" w:rsidRDefault="008D2F00" w:rsidP="008D2F00">
            <w:pPr>
              <w:pStyle w:val="code"/>
              <w:bidi w:val="0"/>
            </w:pPr>
            <w:r>
              <w:t xml:space="preserve">            border-radius: 5px 0 0 5px;</w:t>
            </w:r>
          </w:p>
          <w:p w14:paraId="4146F28B" w14:textId="77777777" w:rsidR="008D2F00" w:rsidRDefault="008D2F00" w:rsidP="008D2F00">
            <w:pPr>
              <w:pStyle w:val="code"/>
              <w:bidi w:val="0"/>
            </w:pPr>
            <w:r>
              <w:t xml:space="preserve">            font-size: 1rem;</w:t>
            </w:r>
          </w:p>
          <w:p w14:paraId="59D391BD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48AF84C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</w:p>
          <w:p w14:paraId="02644006" w14:textId="77777777" w:rsidR="008D2F00" w:rsidRDefault="008D2F00" w:rsidP="008D2F00">
            <w:pPr>
              <w:pStyle w:val="code"/>
              <w:bidi w:val="0"/>
            </w:pPr>
            <w:r>
              <w:t xml:space="preserve">        .search-box button {</w:t>
            </w:r>
          </w:p>
          <w:p w14:paraId="5AF8D36F" w14:textId="77777777" w:rsidR="008D2F00" w:rsidRDefault="008D2F00" w:rsidP="008D2F00">
            <w:pPr>
              <w:pStyle w:val="code"/>
              <w:bidi w:val="0"/>
            </w:pPr>
            <w:r>
              <w:t xml:space="preserve">            padding: 0.8rem 1.5rem;</w:t>
            </w:r>
          </w:p>
          <w:p w14:paraId="16D43E71" w14:textId="77777777" w:rsidR="008D2F00" w:rsidRDefault="008D2F00" w:rsidP="008D2F00">
            <w:pPr>
              <w:pStyle w:val="code"/>
              <w:bidi w:val="0"/>
            </w:pPr>
            <w:r>
              <w:t xml:space="preserve">            background: #e74c3c;</w:t>
            </w:r>
          </w:p>
          <w:p w14:paraId="676C3BDB" w14:textId="77777777" w:rsidR="008D2F00" w:rsidRDefault="008D2F00" w:rsidP="008D2F00">
            <w:pPr>
              <w:pStyle w:val="code"/>
              <w:bidi w:val="0"/>
            </w:pPr>
            <w:r>
              <w:t xml:space="preserve">            color: white;</w:t>
            </w:r>
          </w:p>
          <w:p w14:paraId="3E413359" w14:textId="77777777" w:rsidR="008D2F00" w:rsidRDefault="008D2F00" w:rsidP="008D2F00">
            <w:pPr>
              <w:pStyle w:val="code"/>
              <w:bidi w:val="0"/>
            </w:pPr>
            <w:r>
              <w:t xml:space="preserve">            border: none;</w:t>
            </w:r>
          </w:p>
          <w:p w14:paraId="665BC1A9" w14:textId="77777777" w:rsidR="008D2F00" w:rsidRDefault="008D2F00" w:rsidP="008D2F00">
            <w:pPr>
              <w:pStyle w:val="code"/>
              <w:bidi w:val="0"/>
            </w:pPr>
            <w:r>
              <w:t xml:space="preserve">            border-radius: 0 5px 5px 0;</w:t>
            </w:r>
          </w:p>
          <w:p w14:paraId="6921528C" w14:textId="77777777" w:rsidR="008D2F00" w:rsidRDefault="008D2F00" w:rsidP="008D2F00">
            <w:pPr>
              <w:pStyle w:val="code"/>
              <w:bidi w:val="0"/>
            </w:pPr>
            <w:r>
              <w:t xml:space="preserve">            cursor: pointer;</w:t>
            </w:r>
          </w:p>
          <w:p w14:paraId="3E68C31D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54120BD9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</w:p>
          <w:p w14:paraId="535D5547" w14:textId="77777777" w:rsidR="008D2F00" w:rsidRDefault="008D2F00" w:rsidP="008D2F00">
            <w:pPr>
              <w:pStyle w:val="code"/>
              <w:bidi w:val="0"/>
            </w:pPr>
            <w:r>
              <w:t xml:space="preserve">        .user-actions a {</w:t>
            </w:r>
          </w:p>
          <w:p w14:paraId="3E9D6FA4" w14:textId="77777777" w:rsidR="008D2F00" w:rsidRDefault="008D2F00" w:rsidP="008D2F00">
            <w:pPr>
              <w:pStyle w:val="code"/>
              <w:bidi w:val="0"/>
            </w:pPr>
            <w:r>
              <w:t xml:space="preserve">            color: white;</w:t>
            </w:r>
          </w:p>
          <w:p w14:paraId="38D0C12B" w14:textId="77777777" w:rsidR="008D2F00" w:rsidRDefault="008D2F00" w:rsidP="008D2F00">
            <w:pPr>
              <w:pStyle w:val="code"/>
              <w:bidi w:val="0"/>
            </w:pPr>
            <w:r>
              <w:t xml:space="preserve">            text-decoration: none;</w:t>
            </w:r>
          </w:p>
          <w:p w14:paraId="3B8F5940" w14:textId="77777777" w:rsidR="008D2F00" w:rsidRDefault="008D2F00" w:rsidP="008D2F00">
            <w:pPr>
              <w:pStyle w:val="code"/>
              <w:bidi w:val="0"/>
            </w:pPr>
            <w:r>
              <w:t xml:space="preserve">            margin-right: 1rem;</w:t>
            </w:r>
          </w:p>
          <w:p w14:paraId="055FC2CC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5C0B7B8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</w:p>
          <w:p w14:paraId="0D54DCBF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tl/>
              </w:rPr>
              <w:t>مگامنو</w:t>
            </w:r>
            <w:r>
              <w:t xml:space="preserve"> */</w:t>
            </w:r>
          </w:p>
          <w:p w14:paraId="0BA54922" w14:textId="77777777" w:rsidR="008D2F00" w:rsidRDefault="008D2F00" w:rsidP="008D2F00">
            <w:pPr>
              <w:pStyle w:val="code"/>
              <w:bidi w:val="0"/>
            </w:pPr>
            <w:r>
              <w:t xml:space="preserve">        .mega-menu {</w:t>
            </w:r>
          </w:p>
          <w:p w14:paraId="5EF3443D" w14:textId="77777777" w:rsidR="008D2F00" w:rsidRDefault="008D2F00" w:rsidP="008D2F00">
            <w:pPr>
              <w:pStyle w:val="code"/>
              <w:bidi w:val="0"/>
            </w:pPr>
            <w:r>
              <w:t xml:space="preserve">            background: white;</w:t>
            </w:r>
          </w:p>
          <w:p w14:paraId="358DBC6A" w14:textId="77777777" w:rsidR="008D2F00" w:rsidRDefault="008D2F00" w:rsidP="008D2F00">
            <w:pPr>
              <w:pStyle w:val="code"/>
              <w:bidi w:val="0"/>
            </w:pPr>
            <w:r>
              <w:t xml:space="preserve">            box-shadow: 0 2px 10px rgba(0,0,0,0.1);</w:t>
            </w:r>
          </w:p>
          <w:p w14:paraId="198209B3" w14:textId="77777777" w:rsidR="008D2F00" w:rsidRDefault="008D2F00" w:rsidP="008D2F00">
            <w:pPr>
              <w:pStyle w:val="code"/>
              <w:bidi w:val="0"/>
            </w:pPr>
            <w:r>
              <w:t xml:space="preserve">            position: relative;</w:t>
            </w:r>
          </w:p>
          <w:p w14:paraId="2CBACDAD" w14:textId="77777777" w:rsidR="008D2F00" w:rsidRDefault="008D2F00" w:rsidP="008D2F00">
            <w:pPr>
              <w:pStyle w:val="code"/>
              <w:bidi w:val="0"/>
            </w:pPr>
            <w:r>
              <w:t xml:space="preserve">            z-index: 1000;</w:t>
            </w:r>
          </w:p>
          <w:p w14:paraId="157141CA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4F590FD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</w:p>
          <w:p w14:paraId="4BC81300" w14:textId="77777777" w:rsidR="008D2F00" w:rsidRDefault="008D2F00" w:rsidP="008D2F00">
            <w:pPr>
              <w:pStyle w:val="code"/>
              <w:bidi w:val="0"/>
            </w:pPr>
            <w:r>
              <w:t xml:space="preserve">        .mega-menu-container {</w:t>
            </w:r>
          </w:p>
          <w:p w14:paraId="558DBFB7" w14:textId="77777777" w:rsidR="008D2F00" w:rsidRDefault="008D2F00" w:rsidP="008D2F00">
            <w:pPr>
              <w:pStyle w:val="code"/>
              <w:bidi w:val="0"/>
            </w:pPr>
            <w:r>
              <w:t xml:space="preserve">            max-width: 1400px;</w:t>
            </w:r>
          </w:p>
          <w:p w14:paraId="3A00ABB8" w14:textId="77777777" w:rsidR="008D2F00" w:rsidRDefault="008D2F00" w:rsidP="008D2F00">
            <w:pPr>
              <w:pStyle w:val="code"/>
              <w:bidi w:val="0"/>
            </w:pPr>
            <w:r>
              <w:t xml:space="preserve">            margin: 0 auto;</w:t>
            </w:r>
          </w:p>
          <w:p w14:paraId="46C87C53" w14:textId="77777777" w:rsidR="008D2F00" w:rsidRDefault="008D2F00" w:rsidP="008D2F00">
            <w:pPr>
              <w:pStyle w:val="code"/>
              <w:bidi w:val="0"/>
            </w:pPr>
            <w:r>
              <w:t xml:space="preserve">            padding: 0 2rem;</w:t>
            </w:r>
          </w:p>
          <w:p w14:paraId="145644C3" w14:textId="77777777" w:rsidR="008D2F00" w:rsidRDefault="008D2F00" w:rsidP="008D2F00">
            <w:pPr>
              <w:pStyle w:val="code"/>
              <w:bidi w:val="0"/>
            </w:pPr>
            <w:r>
              <w:t xml:space="preserve">            position: relative;</w:t>
            </w:r>
          </w:p>
          <w:p w14:paraId="4C98A0B1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6597474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</w:p>
          <w:p w14:paraId="00D54AEE" w14:textId="77777777" w:rsidR="008D2F00" w:rsidRDefault="008D2F00" w:rsidP="008D2F00">
            <w:pPr>
              <w:pStyle w:val="code"/>
              <w:bidi w:val="0"/>
            </w:pPr>
            <w:r>
              <w:t xml:space="preserve">        .main-nav {</w:t>
            </w:r>
          </w:p>
          <w:p w14:paraId="11A83633" w14:textId="77777777" w:rsidR="008D2F00" w:rsidRDefault="008D2F00" w:rsidP="008D2F00">
            <w:pPr>
              <w:pStyle w:val="code"/>
              <w:bidi w:val="0"/>
            </w:pPr>
            <w:r>
              <w:t xml:space="preserve">            list-style: none;</w:t>
            </w:r>
          </w:p>
          <w:p w14:paraId="7D33FCAB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E713607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</w:p>
          <w:p w14:paraId="68327D30" w14:textId="77777777" w:rsidR="008D2F00" w:rsidRDefault="008D2F00" w:rsidP="008D2F00">
            <w:pPr>
              <w:pStyle w:val="code"/>
              <w:bidi w:val="0"/>
            </w:pPr>
            <w:r>
              <w:t xml:space="preserve">        .nav-link {</w:t>
            </w:r>
          </w:p>
          <w:p w14:paraId="73F981B0" w14:textId="77777777" w:rsidR="008D2F00" w:rsidRDefault="008D2F00" w:rsidP="008D2F00">
            <w:pPr>
              <w:pStyle w:val="code"/>
              <w:bidi w:val="0"/>
            </w:pPr>
            <w:r>
              <w:t xml:space="preserve">            display: block;</w:t>
            </w:r>
          </w:p>
          <w:p w14:paraId="45F12251" w14:textId="77777777" w:rsidR="008D2F00" w:rsidRDefault="008D2F00" w:rsidP="008D2F00">
            <w:pPr>
              <w:pStyle w:val="code"/>
              <w:bidi w:val="0"/>
            </w:pPr>
            <w:r>
              <w:t xml:space="preserve">            padding: 1.2rem 1.5rem;</w:t>
            </w:r>
          </w:p>
          <w:p w14:paraId="4EBE4E1F" w14:textId="77777777" w:rsidR="008D2F00" w:rsidRDefault="008D2F00" w:rsidP="008D2F00">
            <w:pPr>
              <w:pStyle w:val="code"/>
              <w:bidi w:val="0"/>
            </w:pPr>
            <w:r>
              <w:t xml:space="preserve">            color: #2c3e50;</w:t>
            </w:r>
          </w:p>
          <w:p w14:paraId="75C7ED26" w14:textId="77777777" w:rsidR="008D2F00" w:rsidRDefault="008D2F00" w:rsidP="008D2F00">
            <w:pPr>
              <w:pStyle w:val="code"/>
              <w:bidi w:val="0"/>
            </w:pPr>
            <w:r>
              <w:t xml:space="preserve">            text-decoration: none;</w:t>
            </w:r>
          </w:p>
          <w:p w14:paraId="11E1CE9B" w14:textId="77777777" w:rsidR="008D2F00" w:rsidRDefault="008D2F00" w:rsidP="008D2F00">
            <w:pPr>
              <w:pStyle w:val="code"/>
              <w:bidi w:val="0"/>
            </w:pPr>
            <w:r>
              <w:t xml:space="preserve">            font-weight: 600;</w:t>
            </w:r>
          </w:p>
          <w:p w14:paraId="1EBFD745" w14:textId="77777777" w:rsidR="008D2F00" w:rsidRDefault="008D2F00" w:rsidP="008D2F00">
            <w:pPr>
              <w:pStyle w:val="code"/>
              <w:bidi w:val="0"/>
            </w:pPr>
            <w:r>
              <w:t xml:space="preserve">            transition: all 0.3s ease;</w:t>
            </w:r>
          </w:p>
          <w:p w14:paraId="40B22611" w14:textId="77777777" w:rsidR="008D2F00" w:rsidRDefault="008D2F00" w:rsidP="008D2F00">
            <w:pPr>
              <w:pStyle w:val="code"/>
              <w:bidi w:val="0"/>
            </w:pPr>
            <w:r>
              <w:t xml:space="preserve">            border-bottom: 3px solid transparent;</w:t>
            </w:r>
          </w:p>
          <w:p w14:paraId="0D6B3644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50D8B3E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</w:p>
          <w:p w14:paraId="53A3C0BC" w14:textId="77777777" w:rsidR="008D2F00" w:rsidRDefault="008D2F00" w:rsidP="008D2F00">
            <w:pPr>
              <w:pStyle w:val="code"/>
              <w:bidi w:val="0"/>
            </w:pPr>
            <w:r>
              <w:t xml:space="preserve">        .nav-link:hover {</w:t>
            </w:r>
          </w:p>
          <w:p w14:paraId="4C25C5C3" w14:textId="77777777" w:rsidR="008D2F00" w:rsidRDefault="008D2F00" w:rsidP="008D2F00">
            <w:pPr>
              <w:pStyle w:val="code"/>
              <w:bidi w:val="0"/>
            </w:pPr>
            <w:r>
              <w:t xml:space="preserve">            color: #3498db;</w:t>
            </w:r>
          </w:p>
          <w:p w14:paraId="60209F08" w14:textId="77777777" w:rsidR="008D2F00" w:rsidRDefault="008D2F00" w:rsidP="008D2F00">
            <w:pPr>
              <w:pStyle w:val="code"/>
              <w:bidi w:val="0"/>
            </w:pPr>
            <w:r>
              <w:t xml:space="preserve">            border-bottom: 3px solid #3498db;</w:t>
            </w:r>
          </w:p>
          <w:p w14:paraId="5E81E3E6" w14:textId="77777777" w:rsidR="008D2F00" w:rsidRDefault="008D2F00" w:rsidP="008D2F00">
            <w:pPr>
              <w:pStyle w:val="code"/>
              <w:bidi w:val="0"/>
            </w:pPr>
            <w:r>
              <w:t xml:space="preserve">            background: #f8f9fa;</w:t>
            </w:r>
          </w:p>
          <w:p w14:paraId="3810E145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A9EF16C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</w:p>
          <w:p w14:paraId="3EA0C8E0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مگامنو</w:t>
            </w:r>
            <w:r>
              <w:t xml:space="preserve"> */</w:t>
            </w:r>
          </w:p>
          <w:p w14:paraId="394710F8" w14:textId="77777777" w:rsidR="008D2F00" w:rsidRDefault="008D2F00" w:rsidP="008D2F00">
            <w:pPr>
              <w:pStyle w:val="code"/>
              <w:bidi w:val="0"/>
            </w:pPr>
            <w:r>
              <w:t xml:space="preserve">        .mega-content {</w:t>
            </w:r>
          </w:p>
          <w:p w14:paraId="7662BA87" w14:textId="77777777" w:rsidR="008D2F00" w:rsidRDefault="008D2F00" w:rsidP="008D2F00">
            <w:pPr>
              <w:pStyle w:val="code"/>
              <w:bidi w:val="0"/>
            </w:pPr>
            <w:r>
              <w:t xml:space="preserve">            position: absolute;</w:t>
            </w:r>
          </w:p>
          <w:p w14:paraId="449AD556" w14:textId="77777777" w:rsidR="008D2F00" w:rsidRDefault="008D2F00" w:rsidP="008D2F00">
            <w:pPr>
              <w:pStyle w:val="code"/>
              <w:bidi w:val="0"/>
            </w:pPr>
            <w:r>
              <w:t xml:space="preserve">            top: 100%;</w:t>
            </w:r>
          </w:p>
          <w:p w14:paraId="02F72DAC" w14:textId="77777777" w:rsidR="008D2F00" w:rsidRDefault="008D2F00" w:rsidP="008D2F00">
            <w:pPr>
              <w:pStyle w:val="code"/>
              <w:bidi w:val="0"/>
            </w:pPr>
            <w:r>
              <w:t xml:space="preserve">            left: 0;</w:t>
            </w:r>
          </w:p>
          <w:p w14:paraId="5F9FC266" w14:textId="77777777" w:rsidR="008D2F00" w:rsidRDefault="008D2F00" w:rsidP="008D2F00">
            <w:pPr>
              <w:pStyle w:val="code"/>
              <w:bidi w:val="0"/>
            </w:pPr>
            <w:r>
              <w:t xml:space="preserve">            right: 0;</w:t>
            </w:r>
          </w:p>
          <w:p w14:paraId="0EF1B5A0" w14:textId="77777777" w:rsidR="008D2F00" w:rsidRDefault="008D2F00" w:rsidP="008D2F00">
            <w:pPr>
              <w:pStyle w:val="code"/>
              <w:bidi w:val="0"/>
            </w:pPr>
            <w:r>
              <w:t xml:space="preserve">            background: white;</w:t>
            </w:r>
          </w:p>
          <w:p w14:paraId="69D17B30" w14:textId="77777777" w:rsidR="008D2F00" w:rsidRDefault="008D2F00" w:rsidP="008D2F00">
            <w:pPr>
              <w:pStyle w:val="code"/>
              <w:bidi w:val="0"/>
            </w:pPr>
            <w:r>
              <w:t xml:space="preserve">            box-shadow: 0 10px 30px rgba(0,0,0,0.15);</w:t>
            </w:r>
          </w:p>
          <w:p w14:paraId="246FC5E4" w14:textId="77777777" w:rsidR="008D2F00" w:rsidRDefault="008D2F00" w:rsidP="008D2F00">
            <w:pPr>
              <w:pStyle w:val="code"/>
              <w:bidi w:val="0"/>
            </w:pPr>
            <w:r>
              <w:t xml:space="preserve">            border-top: 3px solid #3498db;</w:t>
            </w:r>
          </w:p>
          <w:p w14:paraId="6F07936B" w14:textId="77777777" w:rsidR="008D2F00" w:rsidRDefault="008D2F00" w:rsidP="008D2F00">
            <w:pPr>
              <w:pStyle w:val="code"/>
              <w:bidi w:val="0"/>
            </w:pPr>
            <w:r>
              <w:t xml:space="preserve">            opacity: 0;</w:t>
            </w:r>
          </w:p>
          <w:p w14:paraId="10AF56AD" w14:textId="77777777" w:rsidR="008D2F00" w:rsidRDefault="008D2F00" w:rsidP="008D2F00">
            <w:pPr>
              <w:pStyle w:val="code"/>
              <w:bidi w:val="0"/>
            </w:pPr>
            <w:r>
              <w:t xml:space="preserve">            visibility: hidden;</w:t>
            </w:r>
          </w:p>
          <w:p w14:paraId="319CE66B" w14:textId="77777777" w:rsidR="008D2F00" w:rsidRDefault="008D2F00" w:rsidP="008D2F00">
            <w:pPr>
              <w:pStyle w:val="code"/>
              <w:bidi w:val="0"/>
            </w:pPr>
            <w:r>
              <w:t xml:space="preserve">            transform: translateY(-10px);</w:t>
            </w:r>
          </w:p>
          <w:p w14:paraId="6B4059DB" w14:textId="77777777" w:rsidR="008D2F00" w:rsidRDefault="008D2F00" w:rsidP="008D2F00">
            <w:pPr>
              <w:pStyle w:val="code"/>
              <w:bidi w:val="0"/>
            </w:pPr>
            <w:r>
              <w:t xml:space="preserve">            transition: all 0.3s ease;</w:t>
            </w:r>
          </w:p>
          <w:p w14:paraId="1EC40F3C" w14:textId="77777777" w:rsidR="008D2F00" w:rsidRDefault="008D2F00" w:rsidP="008D2F00">
            <w:pPr>
              <w:pStyle w:val="code"/>
              <w:bidi w:val="0"/>
            </w:pPr>
            <w:r>
              <w:t xml:space="preserve">            padding: 2rem;</w:t>
            </w:r>
          </w:p>
          <w:p w14:paraId="62894131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696F12F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</w:p>
          <w:p w14:paraId="27AF5FA2" w14:textId="77777777" w:rsidR="008D2F00" w:rsidRDefault="008D2F00" w:rsidP="008D2F00">
            <w:pPr>
              <w:pStyle w:val="code"/>
              <w:bidi w:val="0"/>
            </w:pPr>
            <w:r>
              <w:t xml:space="preserve">        .mega-content-grid {</w:t>
            </w:r>
          </w:p>
          <w:p w14:paraId="0DF48F3D" w14:textId="77777777" w:rsidR="008D2F00" w:rsidRDefault="008D2F00" w:rsidP="008D2F00">
            <w:pPr>
              <w:pStyle w:val="code"/>
              <w:bidi w:val="0"/>
            </w:pPr>
            <w:r>
              <w:t xml:space="preserve">            max-width: 1400px;</w:t>
            </w:r>
          </w:p>
          <w:p w14:paraId="7A27D246" w14:textId="77777777" w:rsidR="008D2F00" w:rsidRDefault="008D2F00" w:rsidP="008D2F00">
            <w:pPr>
              <w:pStyle w:val="code"/>
              <w:bidi w:val="0"/>
            </w:pPr>
            <w:r>
              <w:t xml:space="preserve">            margin: 0 auto;</w:t>
            </w:r>
          </w:p>
          <w:p w14:paraId="64BAD3B2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E582EB3" w14:textId="77777777" w:rsidR="008D2F00" w:rsidRDefault="008D2F00" w:rsidP="008D2F00">
            <w:pPr>
              <w:pStyle w:val="code"/>
              <w:bidi w:val="0"/>
            </w:pPr>
            <w:r>
              <w:lastRenderedPageBreak/>
              <w:t xml:space="preserve">        .mega-column{</w:t>
            </w:r>
          </w:p>
          <w:p w14:paraId="48047D77" w14:textId="77777777" w:rsidR="008D2F00" w:rsidRDefault="008D2F00" w:rsidP="008D2F00">
            <w:pPr>
              <w:pStyle w:val="code"/>
              <w:bidi w:val="0"/>
            </w:pPr>
            <w:r>
              <w:t xml:space="preserve">            float: left;</w:t>
            </w:r>
          </w:p>
          <w:p w14:paraId="6F4E228F" w14:textId="77777777" w:rsidR="008D2F00" w:rsidRDefault="008D2F00" w:rsidP="008D2F00">
            <w:pPr>
              <w:pStyle w:val="code"/>
              <w:bidi w:val="0"/>
            </w:pPr>
            <w:r>
              <w:t xml:space="preserve">            width: 25%;</w:t>
            </w:r>
          </w:p>
          <w:p w14:paraId="2390AA1B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FDAA5D9" w14:textId="77777777" w:rsidR="008D2F00" w:rsidRDefault="008D2F00" w:rsidP="008D2F00">
            <w:pPr>
              <w:pStyle w:val="code"/>
              <w:bidi w:val="0"/>
            </w:pPr>
            <w:r>
              <w:t xml:space="preserve">        .mega-content-grid::after {</w:t>
            </w:r>
          </w:p>
          <w:p w14:paraId="02196016" w14:textId="77777777" w:rsidR="008D2F00" w:rsidRDefault="008D2F00" w:rsidP="008D2F00">
            <w:pPr>
              <w:pStyle w:val="code"/>
              <w:bidi w:val="0"/>
            </w:pPr>
            <w:r>
              <w:t xml:space="preserve">            content: "";</w:t>
            </w:r>
          </w:p>
          <w:p w14:paraId="2287CEFC" w14:textId="77777777" w:rsidR="008D2F00" w:rsidRDefault="008D2F00" w:rsidP="008D2F00">
            <w:pPr>
              <w:pStyle w:val="code"/>
              <w:bidi w:val="0"/>
            </w:pPr>
            <w:r>
              <w:t xml:space="preserve">            display: table;</w:t>
            </w:r>
          </w:p>
          <w:p w14:paraId="4F1C6CB8" w14:textId="77777777" w:rsidR="008D2F00" w:rsidRDefault="008D2F00" w:rsidP="008D2F00">
            <w:pPr>
              <w:pStyle w:val="code"/>
              <w:bidi w:val="0"/>
            </w:pPr>
            <w:r>
              <w:t xml:space="preserve">            clear: both;</w:t>
            </w:r>
          </w:p>
          <w:p w14:paraId="1083B127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72FE4A2" w14:textId="77777777" w:rsidR="008D2F00" w:rsidRDefault="008D2F00" w:rsidP="008D2F00">
            <w:pPr>
              <w:pStyle w:val="code"/>
              <w:bidi w:val="0"/>
            </w:pPr>
            <w:r>
              <w:t xml:space="preserve">        .mega-column h3 {</w:t>
            </w:r>
          </w:p>
          <w:p w14:paraId="7362EEEB" w14:textId="77777777" w:rsidR="008D2F00" w:rsidRDefault="008D2F00" w:rsidP="008D2F00">
            <w:pPr>
              <w:pStyle w:val="code"/>
              <w:bidi w:val="0"/>
            </w:pPr>
            <w:r>
              <w:t xml:space="preserve">            color: #2c3e50;</w:t>
            </w:r>
          </w:p>
          <w:p w14:paraId="3574A5EF" w14:textId="77777777" w:rsidR="008D2F00" w:rsidRDefault="008D2F00" w:rsidP="008D2F00">
            <w:pPr>
              <w:pStyle w:val="code"/>
              <w:bidi w:val="0"/>
            </w:pPr>
            <w:r>
              <w:t xml:space="preserve">            margin-bottom: 1rem;</w:t>
            </w:r>
          </w:p>
          <w:p w14:paraId="570E7F57" w14:textId="77777777" w:rsidR="008D2F00" w:rsidRDefault="008D2F00" w:rsidP="008D2F00">
            <w:pPr>
              <w:pStyle w:val="code"/>
              <w:bidi w:val="0"/>
            </w:pPr>
            <w:r>
              <w:t xml:space="preserve">            padding-bottom: 0.5rem;</w:t>
            </w:r>
          </w:p>
          <w:p w14:paraId="62380B50" w14:textId="77777777" w:rsidR="008D2F00" w:rsidRDefault="008D2F00" w:rsidP="008D2F00">
            <w:pPr>
              <w:pStyle w:val="code"/>
              <w:bidi w:val="0"/>
            </w:pPr>
            <w:r>
              <w:t xml:space="preserve">            border-bottom: 2px solid #3498db;</w:t>
            </w:r>
          </w:p>
          <w:p w14:paraId="1B16ECAF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5982A946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</w:p>
          <w:p w14:paraId="04A4C903" w14:textId="77777777" w:rsidR="008D2F00" w:rsidRDefault="008D2F00" w:rsidP="008D2F00">
            <w:pPr>
              <w:pStyle w:val="code"/>
              <w:bidi w:val="0"/>
            </w:pPr>
            <w:r>
              <w:t xml:space="preserve">        .mega-column ul {</w:t>
            </w:r>
          </w:p>
          <w:p w14:paraId="40C01EC1" w14:textId="77777777" w:rsidR="008D2F00" w:rsidRDefault="008D2F00" w:rsidP="008D2F00">
            <w:pPr>
              <w:pStyle w:val="code"/>
              <w:bidi w:val="0"/>
            </w:pPr>
            <w:r>
              <w:t xml:space="preserve">            list-style: none;</w:t>
            </w:r>
          </w:p>
          <w:p w14:paraId="2568A177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A07136B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</w:p>
          <w:p w14:paraId="3C80CAC2" w14:textId="77777777" w:rsidR="008D2F00" w:rsidRDefault="008D2F00" w:rsidP="008D2F00">
            <w:pPr>
              <w:pStyle w:val="code"/>
              <w:bidi w:val="0"/>
            </w:pPr>
            <w:r>
              <w:t xml:space="preserve">        .mega-column li {</w:t>
            </w:r>
          </w:p>
          <w:p w14:paraId="33EF5AFB" w14:textId="77777777" w:rsidR="008D2F00" w:rsidRDefault="008D2F00" w:rsidP="008D2F00">
            <w:pPr>
              <w:pStyle w:val="code"/>
              <w:bidi w:val="0"/>
            </w:pPr>
            <w:r>
              <w:t xml:space="preserve">            margin-bottom: 0.5rem;</w:t>
            </w:r>
          </w:p>
          <w:p w14:paraId="0082153F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975BEFF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</w:p>
          <w:p w14:paraId="552CFD73" w14:textId="77777777" w:rsidR="008D2F00" w:rsidRDefault="008D2F00" w:rsidP="008D2F00">
            <w:pPr>
              <w:pStyle w:val="code"/>
              <w:bidi w:val="0"/>
            </w:pPr>
            <w:r>
              <w:t xml:space="preserve">        .mega-column a {</w:t>
            </w:r>
          </w:p>
          <w:p w14:paraId="3A040EB0" w14:textId="77777777" w:rsidR="008D2F00" w:rsidRDefault="008D2F00" w:rsidP="008D2F00">
            <w:pPr>
              <w:pStyle w:val="code"/>
              <w:bidi w:val="0"/>
            </w:pPr>
            <w:r>
              <w:t xml:space="preserve">            color: #555;</w:t>
            </w:r>
          </w:p>
          <w:p w14:paraId="48B4594B" w14:textId="77777777" w:rsidR="008D2F00" w:rsidRDefault="008D2F00" w:rsidP="008D2F00">
            <w:pPr>
              <w:pStyle w:val="code"/>
              <w:bidi w:val="0"/>
            </w:pPr>
            <w:r>
              <w:t xml:space="preserve">            text-decoration: none;</w:t>
            </w:r>
          </w:p>
          <w:p w14:paraId="49D2668A" w14:textId="77777777" w:rsidR="008D2F00" w:rsidRDefault="008D2F00" w:rsidP="008D2F00">
            <w:pPr>
              <w:pStyle w:val="code"/>
              <w:bidi w:val="0"/>
            </w:pPr>
            <w:r>
              <w:t xml:space="preserve">            transition: all 0.3s ease;</w:t>
            </w:r>
          </w:p>
          <w:p w14:paraId="27B4A33C" w14:textId="77777777" w:rsidR="008D2F00" w:rsidRDefault="008D2F00" w:rsidP="008D2F00">
            <w:pPr>
              <w:pStyle w:val="code"/>
              <w:bidi w:val="0"/>
            </w:pPr>
            <w:r>
              <w:t xml:space="preserve">            display: block;</w:t>
            </w:r>
          </w:p>
          <w:p w14:paraId="57E70C3D" w14:textId="77777777" w:rsidR="008D2F00" w:rsidRDefault="008D2F00" w:rsidP="008D2F00">
            <w:pPr>
              <w:pStyle w:val="code"/>
              <w:bidi w:val="0"/>
            </w:pPr>
            <w:r>
              <w:t xml:space="preserve">            padding: 0.3rem 0;</w:t>
            </w:r>
          </w:p>
          <w:p w14:paraId="55CD5906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1DD255A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</w:p>
          <w:p w14:paraId="5BEED64B" w14:textId="77777777" w:rsidR="008D2F00" w:rsidRDefault="008D2F00" w:rsidP="008D2F00">
            <w:pPr>
              <w:pStyle w:val="code"/>
              <w:bidi w:val="0"/>
            </w:pPr>
            <w:r>
              <w:t xml:space="preserve">        .mega-column a:hover {</w:t>
            </w:r>
          </w:p>
          <w:p w14:paraId="749FEAF6" w14:textId="77777777" w:rsidR="008D2F00" w:rsidRDefault="008D2F00" w:rsidP="008D2F00">
            <w:pPr>
              <w:pStyle w:val="code"/>
              <w:bidi w:val="0"/>
            </w:pPr>
            <w:r>
              <w:t xml:space="preserve">            color: #3498db;</w:t>
            </w:r>
          </w:p>
          <w:p w14:paraId="3605D8E7" w14:textId="77777777" w:rsidR="008D2F00" w:rsidRDefault="008D2F00" w:rsidP="008D2F00">
            <w:pPr>
              <w:pStyle w:val="code"/>
              <w:bidi w:val="0"/>
            </w:pPr>
            <w:r>
              <w:t xml:space="preserve">            padding-right: 0.5rem;</w:t>
            </w:r>
          </w:p>
          <w:p w14:paraId="195EE160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7F8CFFA" w14:textId="77777777" w:rsidR="008D2F00" w:rsidRDefault="008D2F00" w:rsidP="008D2F00">
            <w:pPr>
              <w:pStyle w:val="code"/>
              <w:bidi w:val="0"/>
            </w:pPr>
            <w:r>
              <w:t xml:space="preserve">        .nav-item{</w:t>
            </w:r>
          </w:p>
          <w:p w14:paraId="4F4F9B30" w14:textId="77777777" w:rsidR="008D2F00" w:rsidRDefault="008D2F00" w:rsidP="008D2F00">
            <w:pPr>
              <w:pStyle w:val="code"/>
              <w:bidi w:val="0"/>
            </w:pPr>
            <w:r>
              <w:t xml:space="preserve">            display: inline-block;</w:t>
            </w:r>
          </w:p>
          <w:p w14:paraId="3C015375" w14:textId="77777777" w:rsidR="008D2F00" w:rsidRDefault="008D2F00" w:rsidP="008D2F00">
            <w:pPr>
              <w:pStyle w:val="code"/>
              <w:bidi w:val="0"/>
            </w:pPr>
            <w:r>
              <w:t xml:space="preserve">            width: fit-content;</w:t>
            </w:r>
          </w:p>
          <w:p w14:paraId="19EB933C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D7C3591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tl/>
              </w:rPr>
              <w:t>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مگامنو</w:t>
            </w:r>
            <w:r>
              <w:t xml:space="preserve"> */</w:t>
            </w:r>
          </w:p>
          <w:p w14:paraId="211FF48A" w14:textId="77777777" w:rsidR="008D2F00" w:rsidRDefault="008D2F00" w:rsidP="008D2F00">
            <w:pPr>
              <w:pStyle w:val="code"/>
              <w:bidi w:val="0"/>
            </w:pPr>
            <w:r>
              <w:t xml:space="preserve">        .nav-item:hover .mega-content {</w:t>
            </w:r>
          </w:p>
          <w:p w14:paraId="61F50528" w14:textId="77777777" w:rsidR="008D2F00" w:rsidRDefault="008D2F00" w:rsidP="008D2F00">
            <w:pPr>
              <w:pStyle w:val="code"/>
              <w:bidi w:val="0"/>
            </w:pPr>
            <w:r>
              <w:t xml:space="preserve">            opacity: 1;</w:t>
            </w:r>
          </w:p>
          <w:p w14:paraId="0FD3C41F" w14:textId="77777777" w:rsidR="008D2F00" w:rsidRDefault="008D2F00" w:rsidP="008D2F00">
            <w:pPr>
              <w:pStyle w:val="code"/>
              <w:bidi w:val="0"/>
            </w:pPr>
            <w:r>
              <w:t xml:space="preserve">            visibility: visible;</w:t>
            </w:r>
          </w:p>
          <w:p w14:paraId="4A17A504" w14:textId="77777777" w:rsidR="008D2F00" w:rsidRDefault="008D2F00" w:rsidP="008D2F00">
            <w:pPr>
              <w:pStyle w:val="code"/>
              <w:bidi w:val="0"/>
            </w:pPr>
            <w:r>
              <w:t xml:space="preserve">            transform: translateY(0);</w:t>
            </w:r>
          </w:p>
          <w:p w14:paraId="0822566F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85A9AD8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</w:p>
          <w:p w14:paraId="36F324FD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t xml:space="preserve"> */</w:t>
            </w:r>
          </w:p>
          <w:p w14:paraId="28DED38E" w14:textId="77777777" w:rsidR="008D2F00" w:rsidRDefault="008D2F00" w:rsidP="008D2F00">
            <w:pPr>
              <w:pStyle w:val="code"/>
              <w:bidi w:val="0"/>
            </w:pPr>
            <w:r>
              <w:lastRenderedPageBreak/>
              <w:t xml:space="preserve">        .main-content {</w:t>
            </w:r>
          </w:p>
          <w:p w14:paraId="0766B9AB" w14:textId="77777777" w:rsidR="008D2F00" w:rsidRDefault="008D2F00" w:rsidP="008D2F00">
            <w:pPr>
              <w:pStyle w:val="code"/>
              <w:bidi w:val="0"/>
            </w:pPr>
            <w:r>
              <w:t xml:space="preserve">            max-width: 1200px;</w:t>
            </w:r>
          </w:p>
          <w:p w14:paraId="0AED88C0" w14:textId="77777777" w:rsidR="008D2F00" w:rsidRDefault="008D2F00" w:rsidP="008D2F00">
            <w:pPr>
              <w:pStyle w:val="code"/>
              <w:bidi w:val="0"/>
            </w:pPr>
            <w:r>
              <w:t xml:space="preserve">            margin: 3rem auto;</w:t>
            </w:r>
          </w:p>
          <w:p w14:paraId="55A3E6FF" w14:textId="77777777" w:rsidR="008D2F00" w:rsidRDefault="008D2F00" w:rsidP="008D2F00">
            <w:pPr>
              <w:pStyle w:val="code"/>
              <w:bidi w:val="0"/>
            </w:pPr>
            <w:r>
              <w:t xml:space="preserve">            padding: 0 2rem;</w:t>
            </w:r>
          </w:p>
          <w:p w14:paraId="0BE195CA" w14:textId="77777777" w:rsidR="008D2F00" w:rsidRDefault="008D2F00" w:rsidP="008D2F00">
            <w:pPr>
              <w:pStyle w:val="code"/>
              <w:bidi w:val="0"/>
            </w:pPr>
            <w:r>
              <w:t xml:space="preserve">            text-align: center;</w:t>
            </w:r>
          </w:p>
          <w:p w14:paraId="683C0EFE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3181158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</w:p>
          <w:p w14:paraId="2D5E4C77" w14:textId="77777777" w:rsidR="008D2F00" w:rsidRDefault="008D2F00" w:rsidP="008D2F00">
            <w:pPr>
              <w:pStyle w:val="code"/>
              <w:bidi w:val="0"/>
            </w:pPr>
            <w:r>
              <w:t xml:space="preserve">        .main-content h1 {</w:t>
            </w:r>
          </w:p>
          <w:p w14:paraId="15A82F80" w14:textId="77777777" w:rsidR="008D2F00" w:rsidRDefault="008D2F00" w:rsidP="008D2F00">
            <w:pPr>
              <w:pStyle w:val="code"/>
              <w:bidi w:val="0"/>
            </w:pPr>
            <w:r>
              <w:t xml:space="preserve">            color: #2c3e50;</w:t>
            </w:r>
          </w:p>
          <w:p w14:paraId="7032F2CD" w14:textId="77777777" w:rsidR="008D2F00" w:rsidRDefault="008D2F00" w:rsidP="008D2F00">
            <w:pPr>
              <w:pStyle w:val="code"/>
              <w:bidi w:val="0"/>
            </w:pPr>
            <w:r>
              <w:t xml:space="preserve">            margin-bottom: 1rem;</w:t>
            </w:r>
          </w:p>
          <w:p w14:paraId="6D99903D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73F7869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</w:p>
          <w:p w14:paraId="18FB1E8D" w14:textId="77777777" w:rsidR="008D2F00" w:rsidRDefault="008D2F00" w:rsidP="008D2F00">
            <w:pPr>
              <w:pStyle w:val="code"/>
              <w:bidi w:val="0"/>
            </w:pPr>
            <w:r>
              <w:t xml:space="preserve">        .main-content p {</w:t>
            </w:r>
          </w:p>
          <w:p w14:paraId="74CFC8DB" w14:textId="77777777" w:rsidR="008D2F00" w:rsidRDefault="008D2F00" w:rsidP="008D2F00">
            <w:pPr>
              <w:pStyle w:val="code"/>
              <w:bidi w:val="0"/>
            </w:pPr>
            <w:r>
              <w:t xml:space="preserve">            color: #666;</w:t>
            </w:r>
          </w:p>
          <w:p w14:paraId="62597E41" w14:textId="77777777" w:rsidR="008D2F00" w:rsidRDefault="008D2F00" w:rsidP="008D2F00">
            <w:pPr>
              <w:pStyle w:val="code"/>
              <w:bidi w:val="0"/>
            </w:pPr>
            <w:r>
              <w:t xml:space="preserve">            line-height: 1.8;</w:t>
            </w:r>
          </w:p>
          <w:p w14:paraId="1E4D77D4" w14:textId="77777777" w:rsidR="008D2F00" w:rsidRDefault="008D2F00" w:rsidP="008D2F00">
            <w:pPr>
              <w:pStyle w:val="code"/>
              <w:bidi w:val="0"/>
            </w:pPr>
            <w:r>
              <w:t xml:space="preserve">            font-size: 1.1rem;</w:t>
            </w:r>
          </w:p>
          <w:p w14:paraId="1CFACF4B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5CEF2A77" w14:textId="77777777" w:rsidR="008D2F00" w:rsidRDefault="008D2F00" w:rsidP="008D2F00">
            <w:pPr>
              <w:pStyle w:val="code"/>
              <w:bidi w:val="0"/>
            </w:pPr>
            <w:r>
              <w:t xml:space="preserve">    &lt;/style&gt;</w:t>
            </w:r>
          </w:p>
          <w:p w14:paraId="5E3CF63D" w14:textId="77777777" w:rsidR="008D2F00" w:rsidRDefault="008D2F00" w:rsidP="008D2F00">
            <w:pPr>
              <w:pStyle w:val="code"/>
              <w:bidi w:val="0"/>
            </w:pPr>
            <w:r>
              <w:t>&lt;/head&gt;</w:t>
            </w:r>
          </w:p>
          <w:p w14:paraId="63BF6849" w14:textId="77777777" w:rsidR="008D2F00" w:rsidRDefault="008D2F00" w:rsidP="008D2F00">
            <w:pPr>
              <w:pStyle w:val="code"/>
              <w:bidi w:val="0"/>
            </w:pPr>
            <w:r>
              <w:t>&lt;body&gt;</w:t>
            </w:r>
          </w:p>
          <w:p w14:paraId="4110A876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هدر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t xml:space="preserve"> --&gt;</w:t>
            </w:r>
          </w:p>
          <w:p w14:paraId="371B9EF2" w14:textId="77777777" w:rsidR="008D2F00" w:rsidRDefault="008D2F00" w:rsidP="008D2F00">
            <w:pPr>
              <w:pStyle w:val="code"/>
              <w:bidi w:val="0"/>
            </w:pPr>
            <w:r>
              <w:t xml:space="preserve">    &lt;header&gt;</w:t>
            </w:r>
          </w:p>
          <w:p w14:paraId="39AD68DB" w14:textId="77777777" w:rsidR="008D2F00" w:rsidRDefault="008D2F00" w:rsidP="008D2F00">
            <w:pPr>
              <w:pStyle w:val="code"/>
              <w:bidi w:val="0"/>
            </w:pPr>
            <w:r>
              <w:t xml:space="preserve">        &lt;div class="header-top"&gt;</w:t>
            </w:r>
          </w:p>
          <w:p w14:paraId="4C9C6336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&lt;div class="logo"&gt;</w:t>
            </w:r>
            <w:r>
              <w:rPr>
                <w:rtl/>
              </w:rPr>
              <w:t>فروشگاه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t>&lt;/div&gt;</w:t>
            </w:r>
          </w:p>
          <w:p w14:paraId="2696FDAA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098E1D95" w14:textId="77777777" w:rsidR="008D2F00" w:rsidRDefault="008D2F00" w:rsidP="008D2F00">
            <w:pPr>
              <w:pStyle w:val="code"/>
              <w:bidi w:val="0"/>
            </w:pPr>
            <w:r>
              <w:t xml:space="preserve">            &lt;div class="search-box"&gt;</w:t>
            </w:r>
          </w:p>
          <w:p w14:paraId="2C1180CC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&lt;input type="text" placeholder="</w:t>
            </w:r>
            <w:r>
              <w:rPr>
                <w:rtl/>
              </w:rPr>
              <w:t>جستجو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محصولات</w:t>
            </w:r>
            <w:r>
              <w:t>..."&gt;</w:t>
            </w:r>
          </w:p>
          <w:p w14:paraId="3686D745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&lt;button&gt;</w:t>
            </w:r>
            <w:r>
              <w:rPr>
                <w:rtl/>
              </w:rPr>
              <w:t>جستجو</w:t>
            </w:r>
            <w:r>
              <w:t>&lt;/button&gt;</w:t>
            </w:r>
          </w:p>
          <w:p w14:paraId="6DFD3EA4" w14:textId="77777777" w:rsidR="008D2F00" w:rsidRDefault="008D2F00" w:rsidP="008D2F00">
            <w:pPr>
              <w:pStyle w:val="code"/>
              <w:bidi w:val="0"/>
            </w:pPr>
            <w:r>
              <w:t xml:space="preserve">            &lt;/div&gt;</w:t>
            </w:r>
          </w:p>
          <w:p w14:paraId="27590BD8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1E283776" w14:textId="77777777" w:rsidR="008D2F00" w:rsidRDefault="008D2F00" w:rsidP="008D2F00">
            <w:pPr>
              <w:pStyle w:val="code"/>
              <w:bidi w:val="0"/>
            </w:pPr>
            <w:r>
              <w:t xml:space="preserve">            &lt;div class="user-actions"&gt;</w:t>
            </w:r>
          </w:p>
          <w:p w14:paraId="07E4631E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&lt;a href="#"&gt;</w:t>
            </w:r>
            <w:r>
              <w:rPr>
                <w:rtl/>
              </w:rPr>
              <w:t>ورود</w:t>
            </w:r>
            <w:r>
              <w:t>&lt;/a&gt;</w:t>
            </w:r>
          </w:p>
          <w:p w14:paraId="5FBB20AE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&lt;a href="#"&gt;</w:t>
            </w:r>
            <w:r>
              <w:rPr>
                <w:rtl/>
              </w:rPr>
              <w:t>ثبت نام</w:t>
            </w:r>
            <w:r>
              <w:t>&lt;/a&gt;</w:t>
            </w:r>
          </w:p>
          <w:p w14:paraId="28E1A88D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&lt;a href="#"&gt;</w:t>
            </w:r>
            <w:r>
              <w:rPr>
                <w:rtl/>
              </w:rPr>
              <w:t>سبد خر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t>&lt;/a&gt;</w:t>
            </w:r>
          </w:p>
          <w:p w14:paraId="740BEDEE" w14:textId="77777777" w:rsidR="008D2F00" w:rsidRDefault="008D2F00" w:rsidP="008D2F00">
            <w:pPr>
              <w:pStyle w:val="code"/>
              <w:bidi w:val="0"/>
            </w:pPr>
            <w:r>
              <w:t xml:space="preserve">            &lt;/div&gt;</w:t>
            </w:r>
          </w:p>
          <w:p w14:paraId="08B3B2F5" w14:textId="77777777" w:rsidR="008D2F00" w:rsidRDefault="008D2F00" w:rsidP="008D2F00">
            <w:pPr>
              <w:pStyle w:val="code"/>
              <w:bidi w:val="0"/>
            </w:pPr>
            <w:r>
              <w:t xml:space="preserve">        &lt;/div&gt;</w:t>
            </w:r>
          </w:p>
          <w:p w14:paraId="70E51F44" w14:textId="77777777" w:rsidR="008D2F00" w:rsidRDefault="008D2F00" w:rsidP="008D2F00">
            <w:pPr>
              <w:pStyle w:val="code"/>
              <w:bidi w:val="0"/>
            </w:pPr>
            <w:r>
              <w:t xml:space="preserve">    &lt;/header&gt;</w:t>
            </w:r>
          </w:p>
          <w:p w14:paraId="20ED71BC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</w:p>
          <w:p w14:paraId="503100DA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مگامنو</w:t>
            </w:r>
            <w:r>
              <w:t xml:space="preserve"> --&gt;</w:t>
            </w:r>
          </w:p>
          <w:p w14:paraId="02FA96F2" w14:textId="77777777" w:rsidR="008D2F00" w:rsidRDefault="008D2F00" w:rsidP="008D2F00">
            <w:pPr>
              <w:pStyle w:val="code"/>
              <w:bidi w:val="0"/>
            </w:pPr>
            <w:r>
              <w:t xml:space="preserve">    &lt;nav class="mega-menu"&gt;</w:t>
            </w:r>
          </w:p>
          <w:p w14:paraId="627D7D08" w14:textId="77777777" w:rsidR="008D2F00" w:rsidRDefault="008D2F00" w:rsidP="008D2F00">
            <w:pPr>
              <w:pStyle w:val="code"/>
              <w:bidi w:val="0"/>
            </w:pPr>
            <w:r>
              <w:t xml:space="preserve">        &lt;div class="mega-menu-container"&gt;</w:t>
            </w:r>
          </w:p>
          <w:p w14:paraId="033281D1" w14:textId="77777777" w:rsidR="008D2F00" w:rsidRDefault="008D2F00" w:rsidP="008D2F00">
            <w:pPr>
              <w:pStyle w:val="code"/>
              <w:bidi w:val="0"/>
            </w:pPr>
            <w:r>
              <w:t xml:space="preserve">            &lt;ul class="main-nav"&gt;</w:t>
            </w:r>
          </w:p>
          <w:p w14:paraId="43AAD43D" w14:textId="77777777" w:rsidR="008D2F00" w:rsidRDefault="008D2F00" w:rsidP="008D2F00">
            <w:pPr>
              <w:pStyle w:val="code"/>
              <w:bidi w:val="0"/>
            </w:pPr>
            <w:r>
              <w:t xml:space="preserve">                &lt;li class="nav-item"&gt;</w:t>
            </w:r>
          </w:p>
          <w:p w14:paraId="0B9D138A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&lt;a href="#" class="nav-link"&gt;</w:t>
            </w:r>
            <w:r>
              <w:rPr>
                <w:rtl/>
              </w:rPr>
              <w:t>کالا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تال</w:t>
            </w:r>
            <w:r>
              <w:t>&lt;/a&gt;</w:t>
            </w:r>
          </w:p>
          <w:p w14:paraId="2403446A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&lt;div class="mega-content"&gt;</w:t>
            </w:r>
          </w:p>
          <w:p w14:paraId="2C646196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&lt;div class="mega-content-grid"&gt;</w:t>
            </w:r>
          </w:p>
          <w:p w14:paraId="2200917C" w14:textId="77777777" w:rsidR="008D2F00" w:rsidRDefault="008D2F00" w:rsidP="008D2F00">
            <w:pPr>
              <w:pStyle w:val="code"/>
              <w:bidi w:val="0"/>
            </w:pPr>
            <w:r>
              <w:lastRenderedPageBreak/>
              <w:t xml:space="preserve">                            &lt;div class="mega-column"&gt;</w:t>
            </w:r>
          </w:p>
          <w:p w14:paraId="0AD9FB4C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&lt;h3&gt;</w:t>
            </w:r>
            <w:r>
              <w:rPr>
                <w:rtl/>
              </w:rPr>
              <w:t>موبا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و تبلت</w:t>
            </w:r>
            <w:r>
              <w:t>&lt;/h3&gt;</w:t>
            </w:r>
          </w:p>
          <w:p w14:paraId="678A3D64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    &lt;ul&gt;</w:t>
            </w:r>
          </w:p>
          <w:p w14:paraId="3D621AAB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گوش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موبا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>&lt;/a&gt;&lt;/li&gt;</w:t>
            </w:r>
          </w:p>
          <w:p w14:paraId="77A5D6D4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تبلت</w:t>
            </w:r>
            <w:r>
              <w:t>&lt;/a&gt;&lt;/li&gt;</w:t>
            </w:r>
          </w:p>
          <w:p w14:paraId="302F7283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لوازم جانب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موبا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>&lt;/a&gt;&lt;/li&gt;</w:t>
            </w:r>
          </w:p>
          <w:p w14:paraId="2748C9DB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tl/>
              </w:rPr>
              <w:t xml:space="preserve"> کارت</w:t>
            </w:r>
            <w:r>
              <w:t>&lt;/a&gt;&lt;/li&gt;</w:t>
            </w:r>
          </w:p>
          <w:p w14:paraId="2E74AE3A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قاب و کاور</w:t>
            </w:r>
            <w:r>
              <w:t>&lt;/a&gt;&lt;/li&gt;</w:t>
            </w:r>
          </w:p>
          <w:p w14:paraId="4D4CAE7A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    &lt;/ul&gt;</w:t>
            </w:r>
          </w:p>
          <w:p w14:paraId="11CE5C22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&lt;/div&gt;</w:t>
            </w:r>
          </w:p>
          <w:p w14:paraId="34B147B7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&lt;div class="mega-column"&gt;</w:t>
            </w:r>
          </w:p>
          <w:p w14:paraId="1018F646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&lt;h3&gt;</w:t>
            </w:r>
            <w:r>
              <w:rPr>
                <w:rtl/>
              </w:rPr>
              <w:t>لپ تاپ و کامپ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وتر</w:t>
            </w:r>
            <w:r>
              <w:t>&lt;/h3&gt;</w:t>
            </w:r>
          </w:p>
          <w:p w14:paraId="28AC9726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    &lt;ul&gt;</w:t>
            </w:r>
          </w:p>
          <w:p w14:paraId="002F5DBB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لپ تاپ</w:t>
            </w:r>
            <w:r>
              <w:t>&lt;/a&gt;&lt;/li&gt;</w:t>
            </w:r>
          </w:p>
          <w:p w14:paraId="342B8901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کامپ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وتر</w:t>
            </w:r>
            <w:r>
              <w:rPr>
                <w:rtl/>
              </w:rPr>
              <w:t xml:space="preserve"> روم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t>&lt;/a&gt;&lt;/li&gt;</w:t>
            </w:r>
          </w:p>
          <w:p w14:paraId="0533BC71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مان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تور</w:t>
            </w:r>
            <w:r>
              <w:t>&lt;/a&gt;&lt;/li&gt;</w:t>
            </w:r>
          </w:p>
          <w:p w14:paraId="2CD0EB15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قطعات کامپ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وتر</w:t>
            </w:r>
            <w:r>
              <w:t>&lt;/a&gt;&lt;/li&gt;</w:t>
            </w:r>
          </w:p>
          <w:p w14:paraId="65D748A9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پر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</w:t>
            </w:r>
            <w:r>
              <w:rPr>
                <w:rtl/>
              </w:rPr>
              <w:t xml:space="preserve"> و اسکنر</w:t>
            </w:r>
            <w:r>
              <w:t>&lt;/a&gt;&lt;/li&gt;</w:t>
            </w:r>
          </w:p>
          <w:p w14:paraId="0F0B78E7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    &lt;/ul&gt;</w:t>
            </w:r>
          </w:p>
          <w:p w14:paraId="4629F2E9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&lt;/div&gt;</w:t>
            </w:r>
          </w:p>
          <w:p w14:paraId="5258A8F0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&lt;div class="mega-column"&gt;</w:t>
            </w:r>
          </w:p>
          <w:p w14:paraId="2E55E64A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&lt;h3&gt;</w:t>
            </w:r>
            <w:r>
              <w:rPr>
                <w:rtl/>
              </w:rPr>
              <w:t>صوت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t>&lt;/h3&gt;</w:t>
            </w:r>
          </w:p>
          <w:p w14:paraId="30707C53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    &lt;ul&gt;</w:t>
            </w:r>
          </w:p>
          <w:p w14:paraId="665E5504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تلو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ون</w:t>
            </w:r>
            <w:r>
              <w:t>&lt;/a&gt;&lt;/li&gt;</w:t>
            </w:r>
          </w:p>
          <w:p w14:paraId="4BF064A0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هدفون و هدست</w:t>
            </w:r>
            <w:r>
              <w:t>&lt;/a&gt;&lt;/li&gt;</w:t>
            </w:r>
          </w:p>
          <w:p w14:paraId="605136B9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اسپ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</w:t>
            </w:r>
            <w:r>
              <w:t>&lt;/a&gt;&lt;/li&gt;</w:t>
            </w:r>
          </w:p>
          <w:p w14:paraId="26AD46ED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  <w:r>
              <w:rPr>
                <w:rtl/>
              </w:rPr>
              <w:t xml:space="preserve"> صوت</w:t>
            </w:r>
            <w:r>
              <w:rPr>
                <w:rFonts w:hint="cs"/>
                <w:rtl/>
              </w:rPr>
              <w:t>ی</w:t>
            </w:r>
            <w:r>
              <w:t>&lt;/a&gt;&lt;/li&gt;</w:t>
            </w:r>
          </w:p>
          <w:p w14:paraId="6086C544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دورب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t>&lt;/a&gt;&lt;/li&gt;</w:t>
            </w:r>
          </w:p>
          <w:p w14:paraId="2D4AB35F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    &lt;/ul&gt;</w:t>
            </w:r>
          </w:p>
          <w:p w14:paraId="25D00C0B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&lt;/div&gt;</w:t>
            </w:r>
          </w:p>
          <w:p w14:paraId="396AD53E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&lt;div class="mega-column"&gt;</w:t>
            </w:r>
          </w:p>
          <w:p w14:paraId="52837DCB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&lt;h3&gt;</w:t>
            </w:r>
            <w:r>
              <w:rPr>
                <w:rtl/>
              </w:rPr>
              <w:t>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نگ</w:t>
            </w:r>
            <w:r>
              <w:t>&lt;/h3&gt;</w:t>
            </w:r>
          </w:p>
          <w:p w14:paraId="197DBF86" w14:textId="77777777" w:rsidR="008D2F00" w:rsidRDefault="008D2F00" w:rsidP="008D2F00">
            <w:pPr>
              <w:pStyle w:val="code"/>
              <w:bidi w:val="0"/>
            </w:pPr>
            <w:r>
              <w:lastRenderedPageBreak/>
              <w:t xml:space="preserve">                                &lt;ul&gt;</w:t>
            </w:r>
          </w:p>
          <w:p w14:paraId="082924F1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کنسول باز</w:t>
            </w:r>
            <w:r>
              <w:rPr>
                <w:rFonts w:hint="cs"/>
                <w:rtl/>
              </w:rPr>
              <w:t>ی</w:t>
            </w:r>
            <w:r>
              <w:t>&lt;/a&gt;&lt;/li&gt;</w:t>
            </w:r>
          </w:p>
          <w:p w14:paraId="2D7AD9F0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دسته باز</w:t>
            </w:r>
            <w:r>
              <w:rPr>
                <w:rFonts w:hint="cs"/>
                <w:rtl/>
              </w:rPr>
              <w:t>ی</w:t>
            </w:r>
            <w:r>
              <w:t>&lt;/a&gt;&lt;/li&gt;</w:t>
            </w:r>
          </w:p>
          <w:p w14:paraId="5D07A25B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</w:t>
            </w:r>
            <w:r>
              <w:rPr>
                <w:rFonts w:hint="cs"/>
                <w:rtl/>
              </w:rPr>
              <w:t>ی</w:t>
            </w:r>
            <w:r>
              <w:t>&lt;/a&gt;&lt;/li&gt;</w:t>
            </w:r>
          </w:p>
          <w:p w14:paraId="08EC528E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نرم افزار باز</w:t>
            </w:r>
            <w:r>
              <w:rPr>
                <w:rFonts w:hint="cs"/>
                <w:rtl/>
              </w:rPr>
              <w:t>ی</w:t>
            </w:r>
            <w:r>
              <w:t>&lt;/a&gt;&lt;/li&gt;</w:t>
            </w:r>
          </w:p>
          <w:p w14:paraId="6D27CEBA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تجه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زات</w:t>
            </w:r>
            <w:r>
              <w:rPr>
                <w:rtl/>
              </w:rPr>
              <w:t xml:space="preserve"> 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نگ</w:t>
            </w:r>
            <w:r>
              <w:t>&lt;/a&gt;&lt;/li&gt;</w:t>
            </w:r>
          </w:p>
          <w:p w14:paraId="2B3297CE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    &lt;/ul&gt;</w:t>
            </w:r>
          </w:p>
          <w:p w14:paraId="4EF67268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&lt;/div&gt;</w:t>
            </w:r>
          </w:p>
          <w:p w14:paraId="5F8FDEF0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&lt;/div&gt;</w:t>
            </w:r>
          </w:p>
          <w:p w14:paraId="2D689141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&lt;/div&gt;</w:t>
            </w:r>
          </w:p>
          <w:p w14:paraId="1F992BF4" w14:textId="77777777" w:rsidR="008D2F00" w:rsidRDefault="008D2F00" w:rsidP="008D2F00">
            <w:pPr>
              <w:pStyle w:val="code"/>
              <w:bidi w:val="0"/>
            </w:pPr>
            <w:r>
              <w:t xml:space="preserve">                &lt;/li&gt;</w:t>
            </w:r>
          </w:p>
          <w:p w14:paraId="5237F21A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</w:p>
          <w:p w14:paraId="474FADB4" w14:textId="77777777" w:rsidR="008D2F00" w:rsidRDefault="008D2F00" w:rsidP="008D2F00">
            <w:pPr>
              <w:pStyle w:val="code"/>
              <w:bidi w:val="0"/>
            </w:pPr>
            <w:r>
              <w:t xml:space="preserve">                &lt;li class="nav-item"&gt;</w:t>
            </w:r>
          </w:p>
          <w:p w14:paraId="56C7BF8F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&lt;a href="#" class="nav-link"&gt;</w:t>
            </w:r>
            <w:r>
              <w:rPr>
                <w:rtl/>
              </w:rPr>
              <w:t>پوشاک</w:t>
            </w:r>
            <w:r>
              <w:t>&lt;/a&gt;</w:t>
            </w:r>
          </w:p>
          <w:p w14:paraId="480CC3BD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&lt;div class="mega-content"&gt;</w:t>
            </w:r>
          </w:p>
          <w:p w14:paraId="2CBE0DFE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&lt;div class="mega-content-grid"&gt;</w:t>
            </w:r>
          </w:p>
          <w:p w14:paraId="122B8512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&lt;div class="mega-column"&gt;</w:t>
            </w:r>
          </w:p>
          <w:p w14:paraId="2A9CB511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&lt;h3&gt;</w:t>
            </w:r>
            <w:r>
              <w:rPr>
                <w:rtl/>
              </w:rPr>
              <w:t>مردانه</w:t>
            </w:r>
            <w:r>
              <w:t>&lt;/h3&gt;</w:t>
            </w:r>
          </w:p>
          <w:p w14:paraId="58DB297C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    &lt;ul&gt;</w:t>
            </w:r>
          </w:p>
          <w:p w14:paraId="6AD371DB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راهن</w:t>
            </w:r>
            <w:r>
              <w:t>&lt;/a&gt;&lt;/li&gt;</w:t>
            </w:r>
          </w:p>
          <w:p w14:paraId="4CC3C968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شلوار</w:t>
            </w:r>
            <w:r>
              <w:t>&lt;/a&gt;&lt;/li&gt;</w:t>
            </w:r>
          </w:p>
          <w:p w14:paraId="0E127586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شرت</w:t>
            </w:r>
            <w:r>
              <w:t>&lt;/a&gt;&lt;/li&gt;</w:t>
            </w:r>
          </w:p>
          <w:p w14:paraId="753347E1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کت و شلوار</w:t>
            </w:r>
            <w:r>
              <w:t>&lt;/a&gt;&lt;/li&gt;</w:t>
            </w:r>
          </w:p>
          <w:p w14:paraId="4B597767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کفش</w:t>
            </w:r>
            <w:r>
              <w:t>&lt;/a&gt;&lt;/li&gt;</w:t>
            </w:r>
          </w:p>
          <w:p w14:paraId="42467D37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    &lt;/ul&gt;</w:t>
            </w:r>
          </w:p>
          <w:p w14:paraId="253E75CF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&lt;/div&gt;</w:t>
            </w:r>
          </w:p>
          <w:p w14:paraId="683A3CF8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&lt;div class="mega-column"&gt;</w:t>
            </w:r>
          </w:p>
          <w:p w14:paraId="1D41EDD5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&lt;h3&gt;</w:t>
            </w:r>
            <w:r>
              <w:rPr>
                <w:rtl/>
              </w:rPr>
              <w:t>زنانه</w:t>
            </w:r>
            <w:r>
              <w:t>&lt;/h3&gt;</w:t>
            </w:r>
          </w:p>
          <w:p w14:paraId="054DC1E6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    &lt;ul&gt;</w:t>
            </w:r>
          </w:p>
          <w:p w14:paraId="13144CE7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لباس مجلس</w:t>
            </w:r>
            <w:r>
              <w:rPr>
                <w:rFonts w:hint="cs"/>
                <w:rtl/>
              </w:rPr>
              <w:t>ی</w:t>
            </w:r>
            <w:r>
              <w:t>&lt;/a&gt;&lt;/li&gt;</w:t>
            </w:r>
          </w:p>
          <w:p w14:paraId="0CD7042D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بلوز و شلوار</w:t>
            </w:r>
            <w:r>
              <w:t>&lt;/a&gt;&lt;/li&gt;</w:t>
            </w:r>
          </w:p>
          <w:p w14:paraId="2FC7E60D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مانتو</w:t>
            </w:r>
            <w:r>
              <w:t>&lt;/a&gt;&lt;/li&gt;</w:t>
            </w:r>
          </w:p>
          <w:p w14:paraId="22D140F0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شال و روسر</w:t>
            </w:r>
            <w:r>
              <w:rPr>
                <w:rFonts w:hint="cs"/>
                <w:rtl/>
              </w:rPr>
              <w:t>ی</w:t>
            </w:r>
            <w:r>
              <w:t>&lt;/a&gt;&lt;/li&gt;</w:t>
            </w:r>
          </w:p>
          <w:p w14:paraId="50B50437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                            &lt;li&gt;&lt;a href="#"&gt;</w:t>
            </w:r>
            <w:r>
              <w:rPr>
                <w:rtl/>
              </w:rPr>
              <w:t>کفش</w:t>
            </w:r>
            <w:r>
              <w:t>&lt;/a&gt;&lt;/li&gt;</w:t>
            </w:r>
          </w:p>
          <w:p w14:paraId="4B6F8154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    &lt;/ul&gt;</w:t>
            </w:r>
          </w:p>
          <w:p w14:paraId="0FC15B12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&lt;/div&gt;</w:t>
            </w:r>
          </w:p>
          <w:p w14:paraId="07CF7611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&lt;div class="mega-column"&gt;</w:t>
            </w:r>
          </w:p>
          <w:p w14:paraId="3CF12A51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&lt;h3&gt;</w:t>
            </w:r>
            <w:r>
              <w:rPr>
                <w:rtl/>
              </w:rPr>
              <w:t>بچه گانه</w:t>
            </w:r>
            <w:r>
              <w:t>&lt;/h3&gt;</w:t>
            </w:r>
          </w:p>
          <w:p w14:paraId="0AF12B7D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    &lt;ul&gt;</w:t>
            </w:r>
          </w:p>
          <w:p w14:paraId="611E0784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پسرانه</w:t>
            </w:r>
            <w:r>
              <w:t>&lt;/a&gt;&lt;/li&gt;</w:t>
            </w:r>
          </w:p>
          <w:p w14:paraId="58133A21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دخترانه</w:t>
            </w:r>
            <w:r>
              <w:t>&lt;/a&gt;&lt;/li&gt;</w:t>
            </w:r>
          </w:p>
          <w:p w14:paraId="74A9E265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نوزاد</w:t>
            </w:r>
            <w:r>
              <w:t>&lt;/a&gt;&lt;/li&gt;</w:t>
            </w:r>
          </w:p>
          <w:p w14:paraId="345F37CD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اسباب باز</w:t>
            </w:r>
            <w:r>
              <w:rPr>
                <w:rFonts w:hint="cs"/>
                <w:rtl/>
              </w:rPr>
              <w:t>ی</w:t>
            </w:r>
            <w:r>
              <w:t>&lt;/a&gt;&lt;/li&gt;</w:t>
            </w:r>
          </w:p>
          <w:p w14:paraId="43EC77BB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کفش کودک</w:t>
            </w:r>
            <w:r>
              <w:t>&lt;/a&gt;&lt;/li&gt;</w:t>
            </w:r>
          </w:p>
          <w:p w14:paraId="61BA2CFA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    &lt;/ul&gt;</w:t>
            </w:r>
          </w:p>
          <w:p w14:paraId="3E5C702D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&lt;/div&gt;</w:t>
            </w:r>
          </w:p>
          <w:p w14:paraId="7B4843C3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&lt;div class="mega-column"&gt;</w:t>
            </w:r>
          </w:p>
          <w:p w14:paraId="1E5C92BE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&lt;h3&gt;</w:t>
            </w:r>
            <w:r>
              <w:rPr>
                <w:rtl/>
              </w:rPr>
              <w:t>ورزش</w:t>
            </w:r>
            <w:r>
              <w:rPr>
                <w:rFonts w:hint="cs"/>
                <w:rtl/>
              </w:rPr>
              <w:t>ی</w:t>
            </w:r>
            <w:r>
              <w:t>&lt;/h3&gt;</w:t>
            </w:r>
          </w:p>
          <w:p w14:paraId="60764316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    &lt;ul&gt;</w:t>
            </w:r>
          </w:p>
          <w:p w14:paraId="33F88872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لباس ورزش</w:t>
            </w:r>
            <w:r>
              <w:rPr>
                <w:rFonts w:hint="cs"/>
                <w:rtl/>
              </w:rPr>
              <w:t>ی</w:t>
            </w:r>
            <w:r>
              <w:t>&lt;/a&gt;&lt;/li&gt;</w:t>
            </w:r>
          </w:p>
          <w:p w14:paraId="60975501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کفش ورزش</w:t>
            </w:r>
            <w:r>
              <w:rPr>
                <w:rFonts w:hint="cs"/>
                <w:rtl/>
              </w:rPr>
              <w:t>ی</w:t>
            </w:r>
            <w:r>
              <w:t>&lt;/a&gt;&lt;/li&gt;</w:t>
            </w:r>
          </w:p>
          <w:p w14:paraId="28A4EE2B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تجه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زات</w:t>
            </w:r>
            <w:r>
              <w:rPr>
                <w:rtl/>
              </w:rPr>
              <w:t xml:space="preserve"> ورزش</w:t>
            </w:r>
            <w:r>
              <w:rPr>
                <w:rFonts w:hint="cs"/>
                <w:rtl/>
              </w:rPr>
              <w:t>ی</w:t>
            </w:r>
            <w:r>
              <w:t>&lt;/a&gt;&lt;/li&gt;</w:t>
            </w:r>
          </w:p>
          <w:p w14:paraId="5A51A330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کوله پشت</w:t>
            </w:r>
            <w:r>
              <w:rPr>
                <w:rFonts w:hint="cs"/>
                <w:rtl/>
              </w:rPr>
              <w:t>ی</w:t>
            </w:r>
            <w:r>
              <w:t>&lt;/a&gt;&lt;/li&gt;</w:t>
            </w:r>
          </w:p>
          <w:p w14:paraId="08EE51CA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کلاه و 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t>&lt;/a&gt;&lt;/li&gt;</w:t>
            </w:r>
          </w:p>
          <w:p w14:paraId="39C474B2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    &lt;/ul&gt;</w:t>
            </w:r>
          </w:p>
          <w:p w14:paraId="40BDA0FD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&lt;/div&gt;</w:t>
            </w:r>
          </w:p>
          <w:p w14:paraId="45D5D8F6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&lt;/div&gt;</w:t>
            </w:r>
          </w:p>
          <w:p w14:paraId="37F1210C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&lt;/div&gt;</w:t>
            </w:r>
          </w:p>
          <w:p w14:paraId="388D8E5E" w14:textId="77777777" w:rsidR="008D2F00" w:rsidRDefault="008D2F00" w:rsidP="008D2F00">
            <w:pPr>
              <w:pStyle w:val="code"/>
              <w:bidi w:val="0"/>
            </w:pPr>
            <w:r>
              <w:t xml:space="preserve">                &lt;/li&gt;</w:t>
            </w:r>
          </w:p>
          <w:p w14:paraId="299B9127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</w:p>
          <w:p w14:paraId="501C5950" w14:textId="77777777" w:rsidR="008D2F00" w:rsidRDefault="008D2F00" w:rsidP="008D2F00">
            <w:pPr>
              <w:pStyle w:val="code"/>
              <w:bidi w:val="0"/>
            </w:pPr>
            <w:r>
              <w:t xml:space="preserve">                &lt;li class="nav-item"&gt;</w:t>
            </w:r>
          </w:p>
          <w:p w14:paraId="6A9B2B3A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&lt;a href="#" class="nav-link"&gt;</w:t>
            </w:r>
            <w:r>
              <w:rPr>
                <w:rtl/>
              </w:rPr>
              <w:t>خانه و آشپزخانه</w:t>
            </w:r>
            <w:r>
              <w:t>&lt;/a&gt;</w:t>
            </w:r>
          </w:p>
          <w:p w14:paraId="5DD62FC1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&lt;div class="mega-content"&gt;</w:t>
            </w:r>
          </w:p>
          <w:p w14:paraId="7CF2D73A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&lt;div class="mega-content-grid"&gt;</w:t>
            </w:r>
          </w:p>
          <w:p w14:paraId="0B37BD4A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&lt;div class="mega-column"&gt;</w:t>
            </w:r>
          </w:p>
          <w:p w14:paraId="7465850A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&lt;h3&gt;</w:t>
            </w:r>
            <w:r>
              <w:rPr>
                <w:rtl/>
              </w:rPr>
              <w:t>لوازم خانگ</w:t>
            </w:r>
            <w:r>
              <w:rPr>
                <w:rFonts w:hint="cs"/>
                <w:rtl/>
              </w:rPr>
              <w:t>ی</w:t>
            </w:r>
            <w:r>
              <w:t>&lt;/h3&gt;</w:t>
            </w:r>
          </w:p>
          <w:p w14:paraId="75ADC392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    &lt;ul&gt;</w:t>
            </w:r>
          </w:p>
          <w:p w14:paraId="2634AA75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                            &lt;li&gt;&lt;a href="#"&gt;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خچال</w:t>
            </w:r>
            <w:r>
              <w:rPr>
                <w:rtl/>
              </w:rPr>
              <w:t xml:space="preserve"> و فر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زر</w:t>
            </w:r>
            <w:r>
              <w:t>&lt;/a&gt;&lt;/li&gt;</w:t>
            </w:r>
          </w:p>
          <w:p w14:paraId="4D7C0C11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ماش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لباسشو</w:t>
            </w:r>
            <w:r>
              <w:rPr>
                <w:rFonts w:hint="cs"/>
                <w:rtl/>
              </w:rPr>
              <w:t>یی</w:t>
            </w:r>
            <w:r>
              <w:t>&lt;/a&gt;&lt;/li&gt;</w:t>
            </w:r>
          </w:p>
          <w:p w14:paraId="2AE7BF8B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اجاق گاز</w:t>
            </w:r>
            <w:r>
              <w:t>&lt;/a&gt;&lt;/li&gt;</w:t>
            </w:r>
          </w:p>
          <w:p w14:paraId="17AC0965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کروو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</w:t>
            </w:r>
            <w:r>
              <w:t>&lt;/a&gt;&lt;/li&gt;</w:t>
            </w:r>
          </w:p>
          <w:p w14:paraId="3DF12F9F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هود</w:t>
            </w:r>
            <w:r>
              <w:t>&lt;/a&gt;&lt;/li&gt;</w:t>
            </w:r>
          </w:p>
          <w:p w14:paraId="68BCCEFC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    &lt;/ul&gt;</w:t>
            </w:r>
          </w:p>
          <w:p w14:paraId="2E5D8CCA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&lt;/div&gt;</w:t>
            </w:r>
          </w:p>
          <w:p w14:paraId="55EEE2CB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&lt;div class="mega-column"&gt;</w:t>
            </w:r>
          </w:p>
          <w:p w14:paraId="487F758A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&lt;h3&gt;</w:t>
            </w:r>
            <w:r>
              <w:rPr>
                <w:rtl/>
              </w:rPr>
              <w:t>دکوراس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ون</w:t>
            </w:r>
            <w:r>
              <w:t>&lt;/h3&gt;</w:t>
            </w:r>
          </w:p>
          <w:p w14:paraId="5CCD0945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    &lt;ul&gt;</w:t>
            </w:r>
          </w:p>
          <w:p w14:paraId="40E9899D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مبلمان</w:t>
            </w:r>
            <w:r>
              <w:t>&lt;/a&gt;&lt;/li&gt;</w:t>
            </w:r>
          </w:p>
          <w:p w14:paraId="5A5114F0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پرده</w:t>
            </w:r>
            <w:r>
              <w:t>&lt;/a&gt;&lt;/li&gt;</w:t>
            </w:r>
          </w:p>
          <w:p w14:paraId="739D3146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فرش و 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t>&lt;/a&gt;&lt;/li&gt;</w:t>
            </w:r>
          </w:p>
          <w:p w14:paraId="70782E75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و تابلو</w:t>
            </w:r>
            <w:r>
              <w:t>&lt;/a&gt;&lt;/li&gt;</w:t>
            </w:r>
          </w:p>
          <w:p w14:paraId="4D9B2B39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ساعت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وار</w:t>
            </w:r>
            <w:r>
              <w:rPr>
                <w:rFonts w:hint="cs"/>
                <w:rtl/>
              </w:rPr>
              <w:t>ی</w:t>
            </w:r>
            <w:r>
              <w:t>&lt;/a&gt;&lt;/li&gt;</w:t>
            </w:r>
          </w:p>
          <w:p w14:paraId="54D61920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    &lt;/ul&gt;</w:t>
            </w:r>
          </w:p>
          <w:p w14:paraId="348EBE49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&lt;/div&gt;</w:t>
            </w:r>
          </w:p>
          <w:p w14:paraId="6326D24E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&lt;div class="mega-column"&gt;</w:t>
            </w:r>
          </w:p>
          <w:p w14:paraId="635EE7BB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&lt;h3&gt;</w:t>
            </w:r>
            <w:r>
              <w:rPr>
                <w:rtl/>
              </w:rPr>
              <w:t>آشپزخانه</w:t>
            </w:r>
            <w:r>
              <w:t>&lt;/h3&gt;</w:t>
            </w:r>
          </w:p>
          <w:p w14:paraId="4AECD244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    &lt;ul&gt;</w:t>
            </w:r>
          </w:p>
          <w:p w14:paraId="7A4B52AA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ظروف آشپزخانه</w:t>
            </w:r>
            <w:r>
              <w:t>&lt;/a&gt;&lt;/li&gt;</w:t>
            </w:r>
          </w:p>
          <w:p w14:paraId="36AF4D67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قابلمه و تابه</w:t>
            </w:r>
            <w:r>
              <w:t>&lt;/a&gt;&lt;/li&gt;</w:t>
            </w:r>
          </w:p>
          <w:p w14:paraId="7E3935D1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چاقو</w:t>
            </w:r>
            <w:r>
              <w:t>&lt;/a&gt;&lt;/li&gt;</w:t>
            </w:r>
          </w:p>
          <w:p w14:paraId="73D2851D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لوازم برق</w:t>
            </w:r>
            <w:r>
              <w:rPr>
                <w:rFonts w:hint="cs"/>
                <w:rtl/>
              </w:rPr>
              <w:t>ی</w:t>
            </w:r>
            <w:r>
              <w:t>&lt;/a&gt;&lt;/li&gt;</w:t>
            </w:r>
          </w:p>
          <w:p w14:paraId="6E49A2D7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سرو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tl/>
              </w:rPr>
              <w:t xml:space="preserve"> ظروف</w:t>
            </w:r>
            <w:r>
              <w:t>&lt;/a&gt;&lt;/li&gt;</w:t>
            </w:r>
          </w:p>
          <w:p w14:paraId="19F9154F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    &lt;/ul&gt;</w:t>
            </w:r>
          </w:p>
          <w:p w14:paraId="03B32D47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&lt;/div&gt;</w:t>
            </w:r>
          </w:p>
          <w:p w14:paraId="0BDCAB67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&lt;div class="mega-column"&gt;</w:t>
            </w:r>
          </w:p>
          <w:p w14:paraId="2BA84125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&lt;h3&gt;</w:t>
            </w:r>
            <w:r>
              <w:rPr>
                <w:rtl/>
              </w:rPr>
              <w:t>خواب و حمام</w:t>
            </w:r>
            <w:r>
              <w:t>&lt;/h3&gt;</w:t>
            </w:r>
          </w:p>
          <w:p w14:paraId="70D80127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    &lt;ul&gt;</w:t>
            </w:r>
          </w:p>
          <w:p w14:paraId="29B137C5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رختخواب</w:t>
            </w:r>
            <w:r>
              <w:t>&lt;/a&gt;&lt;/li&gt;</w:t>
            </w:r>
          </w:p>
          <w:p w14:paraId="0EB54B20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                            &lt;li&gt;&lt;a href="#"&gt;</w:t>
            </w:r>
            <w:r>
              <w:rPr>
                <w:rtl/>
              </w:rPr>
              <w:t>ملحفه</w:t>
            </w:r>
            <w:r>
              <w:t>&lt;/a&gt;&lt;/li&gt;</w:t>
            </w:r>
          </w:p>
          <w:p w14:paraId="5C0FB3D6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پتو</w:t>
            </w:r>
            <w:r>
              <w:t>&lt;/a&gt;&lt;/li&gt;</w:t>
            </w:r>
          </w:p>
          <w:p w14:paraId="6172EED5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لوازم حمام</w:t>
            </w:r>
            <w:r>
              <w:t>&lt;/a&gt;&lt;/li&gt;</w:t>
            </w:r>
          </w:p>
          <w:p w14:paraId="11415645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                &lt;li&gt;&lt;a href="#"&gt;</w:t>
            </w:r>
            <w:r>
              <w:rPr>
                <w:rtl/>
              </w:rPr>
              <w:t>حوله</w:t>
            </w:r>
            <w:r>
              <w:t>&lt;/a&gt;&lt;/li&gt;</w:t>
            </w:r>
          </w:p>
          <w:p w14:paraId="12975655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    &lt;/ul&gt;</w:t>
            </w:r>
          </w:p>
          <w:p w14:paraId="52D7B65F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    &lt;/div&gt;</w:t>
            </w:r>
          </w:p>
          <w:p w14:paraId="387C3CE5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    &lt;/div&gt;</w:t>
            </w:r>
          </w:p>
          <w:p w14:paraId="1138E3A1" w14:textId="77777777" w:rsidR="008D2F00" w:rsidRDefault="008D2F00" w:rsidP="008D2F00">
            <w:pPr>
              <w:pStyle w:val="code"/>
              <w:bidi w:val="0"/>
            </w:pPr>
            <w:r>
              <w:t xml:space="preserve">                    &lt;/div&gt;</w:t>
            </w:r>
          </w:p>
          <w:p w14:paraId="4E814113" w14:textId="77777777" w:rsidR="008D2F00" w:rsidRDefault="008D2F00" w:rsidP="008D2F00">
            <w:pPr>
              <w:pStyle w:val="code"/>
              <w:bidi w:val="0"/>
            </w:pPr>
            <w:r>
              <w:t xml:space="preserve">                &lt;/li&gt;</w:t>
            </w:r>
          </w:p>
          <w:p w14:paraId="4FAA4879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</w:p>
          <w:p w14:paraId="52AB2A3D" w14:textId="77777777" w:rsidR="008D2F00" w:rsidRDefault="008D2F00" w:rsidP="008D2F00">
            <w:pPr>
              <w:pStyle w:val="code"/>
              <w:bidi w:val="0"/>
            </w:pPr>
            <w:r>
              <w:t xml:space="preserve">                &lt;li class="nav-item"&gt;</w:t>
            </w:r>
          </w:p>
          <w:p w14:paraId="0B804FAA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&lt;a href="#" class="nav-link"&gt;</w:t>
            </w:r>
            <w:r>
              <w:rPr>
                <w:rtl/>
              </w:rPr>
              <w:t>سوپرمارکت</w:t>
            </w:r>
            <w:r>
              <w:t>&lt;/a&gt;</w:t>
            </w:r>
          </w:p>
          <w:p w14:paraId="547CD6A4" w14:textId="77777777" w:rsidR="008D2F00" w:rsidRDefault="008D2F00" w:rsidP="008D2F00">
            <w:pPr>
              <w:pStyle w:val="code"/>
              <w:bidi w:val="0"/>
            </w:pPr>
            <w:r>
              <w:t xml:space="preserve">                &lt;/li&gt;</w:t>
            </w:r>
          </w:p>
          <w:p w14:paraId="54434006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</w:p>
          <w:p w14:paraId="32FBF5FB" w14:textId="77777777" w:rsidR="008D2F00" w:rsidRDefault="008D2F00" w:rsidP="008D2F00">
            <w:pPr>
              <w:pStyle w:val="code"/>
              <w:bidi w:val="0"/>
            </w:pPr>
            <w:r>
              <w:t xml:space="preserve">                &lt;li class="nav-item"&gt;</w:t>
            </w:r>
          </w:p>
          <w:p w14:paraId="071862D2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            &lt;a href="#" class="nav-link"&gt;</w:t>
            </w:r>
            <w:r>
              <w:rPr>
                <w:rtl/>
              </w:rPr>
              <w:t>فروش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ژه</w:t>
            </w:r>
            <w:r>
              <w:t>&lt;/a&gt;</w:t>
            </w:r>
          </w:p>
          <w:p w14:paraId="4D93D473" w14:textId="77777777" w:rsidR="008D2F00" w:rsidRDefault="008D2F00" w:rsidP="008D2F00">
            <w:pPr>
              <w:pStyle w:val="code"/>
              <w:bidi w:val="0"/>
            </w:pPr>
            <w:r>
              <w:t xml:space="preserve">                &lt;/li&gt;</w:t>
            </w:r>
          </w:p>
          <w:p w14:paraId="3B4A2887" w14:textId="77777777" w:rsidR="008D2F00" w:rsidRDefault="008D2F00" w:rsidP="008D2F00">
            <w:pPr>
              <w:pStyle w:val="code"/>
              <w:bidi w:val="0"/>
            </w:pPr>
            <w:r>
              <w:t xml:space="preserve">            &lt;/ul&gt;</w:t>
            </w:r>
          </w:p>
          <w:p w14:paraId="27019A56" w14:textId="77777777" w:rsidR="008D2F00" w:rsidRDefault="008D2F00" w:rsidP="008D2F00">
            <w:pPr>
              <w:pStyle w:val="code"/>
              <w:bidi w:val="0"/>
            </w:pPr>
            <w:r>
              <w:t xml:space="preserve">        &lt;/div&gt;</w:t>
            </w:r>
          </w:p>
          <w:p w14:paraId="038AA02D" w14:textId="77777777" w:rsidR="008D2F00" w:rsidRDefault="008D2F00" w:rsidP="008D2F00">
            <w:pPr>
              <w:pStyle w:val="code"/>
              <w:bidi w:val="0"/>
            </w:pPr>
            <w:r>
              <w:t xml:space="preserve">    &lt;/nav&gt;</w:t>
            </w:r>
          </w:p>
          <w:p w14:paraId="782F8409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</w:p>
          <w:p w14:paraId="51E9351F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7AA7B6CE" w14:textId="77777777" w:rsidR="008D2F00" w:rsidRDefault="008D2F00" w:rsidP="008D2F00">
            <w:pPr>
              <w:pStyle w:val="code"/>
              <w:bidi w:val="0"/>
            </w:pPr>
            <w:r>
              <w:t xml:space="preserve">    &lt;main class="main-content"&gt;</w:t>
            </w:r>
          </w:p>
          <w:p w14:paraId="0F1D0728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tl/>
              </w:rPr>
              <w:t>به فروشگاه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ما خوش آمد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t>&lt;/h1&gt;</w:t>
            </w:r>
          </w:p>
          <w:p w14:paraId="67A848FE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نمونه با مگامنو است.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منو هاور کن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تا مگامنوها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مختلف را مشاهده کن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t>.&lt;/p&gt;</w:t>
            </w:r>
          </w:p>
          <w:p w14:paraId="3E0532B5" w14:textId="77777777" w:rsidR="008D2F00" w:rsidRDefault="008D2F00" w:rsidP="008D2F0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tl/>
              </w:rPr>
              <w:t>مگامنوها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گسترده‌ا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دسته‌بند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مختلف را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دهند</w:t>
            </w:r>
            <w:r>
              <w:t>.&lt;/p&gt;</w:t>
            </w:r>
          </w:p>
          <w:p w14:paraId="68771BF3" w14:textId="77777777" w:rsidR="008D2F00" w:rsidRDefault="008D2F00" w:rsidP="008D2F00">
            <w:pPr>
              <w:pStyle w:val="code"/>
              <w:bidi w:val="0"/>
            </w:pPr>
            <w:r>
              <w:t xml:space="preserve">    &lt;/main&gt;</w:t>
            </w:r>
          </w:p>
          <w:p w14:paraId="3C781D15" w14:textId="77777777" w:rsidR="008D2F00" w:rsidRDefault="008D2F00" w:rsidP="008D2F00">
            <w:pPr>
              <w:pStyle w:val="code"/>
              <w:bidi w:val="0"/>
            </w:pPr>
            <w:r>
              <w:t>&lt;/body&gt;</w:t>
            </w:r>
          </w:p>
          <w:p w14:paraId="5E8B6490" w14:textId="6700865E" w:rsidR="0021453A" w:rsidRDefault="008D2F00" w:rsidP="008D2F00">
            <w:pPr>
              <w:pStyle w:val="code"/>
              <w:bidi w:val="0"/>
            </w:pPr>
            <w:r>
              <w:t>&lt;/html&gt;</w:t>
            </w:r>
          </w:p>
        </w:tc>
      </w:tr>
    </w:tbl>
    <w:p w14:paraId="31ADA364" w14:textId="0B9ADD39" w:rsidR="003B5A11" w:rsidRPr="003B5A11" w:rsidRDefault="0021453A" w:rsidP="0021453A">
      <w:pPr>
        <w:rPr>
          <w:rtl/>
        </w:rPr>
      </w:pPr>
      <w:hyperlink r:id="rId390" w:history="1">
        <w:r w:rsidRPr="0021453A">
          <w:rPr>
            <w:rStyle w:val="Hyperlink"/>
          </w:rPr>
          <w:t>megamenu</w:t>
        </w:r>
      </w:hyperlink>
    </w:p>
    <w:p w14:paraId="4C70D087" w14:textId="77777777" w:rsidR="00F40B17" w:rsidRDefault="00F40B17" w:rsidP="00AC7093">
      <w:pPr>
        <w:pStyle w:val="Heading2"/>
        <w:rPr>
          <w:rtl/>
          <w:lang w:bidi="ar-SA"/>
        </w:rPr>
      </w:pPr>
      <w:bookmarkStart w:id="183" w:name="_Toc211464610"/>
      <w:r w:rsidRPr="00F40B17">
        <w:rPr>
          <w:rFonts w:hint="cs"/>
          <w:rtl/>
          <w:lang w:bidi="ar-SA"/>
        </w:rPr>
        <w:t>ساخت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منو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همبرگری</w:t>
      </w:r>
      <w:bookmarkEnd w:id="183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2F00" w14:paraId="123A42C2" w14:textId="77777777" w:rsidTr="008D2F00">
        <w:tc>
          <w:tcPr>
            <w:tcW w:w="9350" w:type="dxa"/>
          </w:tcPr>
          <w:p w14:paraId="3D401AD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&lt;!DOCTYPE html&gt;</w:t>
            </w:r>
          </w:p>
          <w:p w14:paraId="5F535E36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&lt;html lang="fa"&gt;</w:t>
            </w:r>
          </w:p>
          <w:p w14:paraId="1C5213D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&lt;head&gt;</w:t>
            </w:r>
          </w:p>
          <w:p w14:paraId="13D0BB63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&lt;meta charset="UTF-8"&gt;</w:t>
            </w:r>
          </w:p>
          <w:p w14:paraId="49B17DFC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&lt;meta name="viewport" content="width=device-width, initial-scale=1.0"&gt;</w:t>
            </w:r>
          </w:p>
          <w:p w14:paraId="393B0F27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&lt;title&gt;</w:t>
            </w:r>
            <w:r>
              <w:rPr>
                <w:rFonts w:cs="IRANSansWeb(FaNum) Light"/>
                <w:rtl/>
                <w:lang w:bidi="ar-SA"/>
              </w:rPr>
              <w:t>منوها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متحرک</w:t>
            </w:r>
            <w:r>
              <w:rPr>
                <w:lang w:bidi="ar-SA"/>
              </w:rPr>
              <w:t>&lt;/title&gt;</w:t>
            </w:r>
          </w:p>
          <w:p w14:paraId="29C12682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&lt;style&gt;</w:t>
            </w:r>
          </w:p>
          <w:p w14:paraId="71EF0CC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body {</w:t>
            </w:r>
          </w:p>
          <w:p w14:paraId="7ACB5B4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background-color: #efefef;</w:t>
            </w:r>
          </w:p>
          <w:p w14:paraId="6678C8C4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font-family: 'Roboto', sans-serif;</w:t>
            </w:r>
          </w:p>
          <w:p w14:paraId="42BB06A8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#333;</w:t>
            </w:r>
          </w:p>
          <w:p w14:paraId="1BFB33C0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margin: 0;</w:t>
            </w:r>
          </w:p>
          <w:p w14:paraId="0EFD02A0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20px;</w:t>
            </w:r>
          </w:p>
          <w:p w14:paraId="1B5A7E9B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79B7C8E9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1AA39339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.container {</w:t>
            </w:r>
          </w:p>
          <w:p w14:paraId="1053BFDC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max-width: 800px;</w:t>
            </w:r>
          </w:p>
          <w:p w14:paraId="77F41FB4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margin: 0 auto;</w:t>
            </w:r>
          </w:p>
          <w:p w14:paraId="6B7132DA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70B8B5C6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79227260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h1 {</w:t>
            </w:r>
          </w:p>
          <w:p w14:paraId="398ABA0C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text-align: center;</w:t>
            </w:r>
          </w:p>
          <w:p w14:paraId="1A102AD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margin-bottom: 30px;</w:t>
            </w:r>
          </w:p>
          <w:p w14:paraId="79492537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625B362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6F5F6894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.menu-section {</w:t>
            </w:r>
          </w:p>
          <w:p w14:paraId="3A3BD586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background-color: white;</w:t>
            </w:r>
          </w:p>
          <w:p w14:paraId="247B54EA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border-radius: 8px;</w:t>
            </w:r>
          </w:p>
          <w:p w14:paraId="2A7569AE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20px;</w:t>
            </w:r>
          </w:p>
          <w:p w14:paraId="7563F56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margin-bottom: 20px;</w:t>
            </w:r>
          </w:p>
          <w:p w14:paraId="16CB3FC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box-shadow: 0 2px 5px rgba(0,0,0,0.1);</w:t>
            </w:r>
          </w:p>
          <w:p w14:paraId="0E5B4FDA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0131065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5668E75B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.menu-section h2 {</w:t>
            </w:r>
          </w:p>
          <w:p w14:paraId="118060C8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margin-top: 0;</w:t>
            </w:r>
          </w:p>
          <w:p w14:paraId="050DA084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margin-bottom: 15px;</w:t>
            </w:r>
          </w:p>
          <w:p w14:paraId="76D3A2D8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font-size: 1.2rem;</w:t>
            </w:r>
          </w:p>
          <w:p w14:paraId="301B2FD5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#555;</w:t>
            </w:r>
          </w:p>
          <w:p w14:paraId="1E06BF7E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3ED18B2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39D928E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.menu-container {</w:t>
            </w:r>
          </w:p>
          <w:p w14:paraId="5B03D1C8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display: flex;</w:t>
            </w:r>
          </w:p>
          <w:p w14:paraId="3C93BCA6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flex-wrap: wrap;</w:t>
            </w:r>
          </w:p>
          <w:p w14:paraId="0AB901BA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gap: 20px;</w:t>
            </w:r>
          </w:p>
          <w:p w14:paraId="7683F2BE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justify-content: center;</w:t>
            </w:r>
          </w:p>
          <w:p w14:paraId="3F044960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27FC683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1AEF52E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 {</w:t>
            </w:r>
          </w:p>
          <w:p w14:paraId="6A4B398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position: relative;</w:t>
            </w:r>
          </w:p>
          <w:p w14:paraId="62EC0926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60px;</w:t>
            </w:r>
          </w:p>
          <w:p w14:paraId="1427EDB8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height: 60px;</w:t>
            </w:r>
          </w:p>
          <w:p w14:paraId="5AD7696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cursor: pointer;</w:t>
            </w:r>
          </w:p>
          <w:p w14:paraId="14F4AD0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transition-duration: 0.5s;</w:t>
            </w:r>
          </w:p>
          <w:p w14:paraId="099DC580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4AE7394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3394B175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/* </w:t>
            </w:r>
            <w:r>
              <w:rPr>
                <w:rFonts w:cs="IRANSansWeb(FaNum) Light"/>
                <w:rtl/>
                <w:lang w:bidi="ar-SA"/>
              </w:rPr>
              <w:t>استا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مشترک 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آ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کون‌ها</w:t>
            </w:r>
            <w:r>
              <w:rPr>
                <w:lang w:bidi="ar-SA"/>
              </w:rPr>
              <w:t xml:space="preserve"> */</w:t>
            </w:r>
          </w:p>
          <w:p w14:paraId="6A68B449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 .icon,</w:t>
            </w:r>
          </w:p>
          <w:p w14:paraId="4DD94C1B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 .icon-left,</w:t>
            </w:r>
          </w:p>
          <w:p w14:paraId="24497DC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 .icon-right,</w:t>
            </w:r>
          </w:p>
          <w:p w14:paraId="326A15B4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 .icon-E,</w:t>
            </w:r>
          </w:p>
          <w:p w14:paraId="2ACF63E6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 .icon-X {</w:t>
            </w:r>
          </w:p>
          <w:p w14:paraId="7138294C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transition-duration: 0.5s;</w:t>
            </w:r>
          </w:p>
          <w:p w14:paraId="12953209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position: absolute;</w:t>
            </w:r>
          </w:p>
          <w:p w14:paraId="00AD4CA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height: 8px;</w:t>
            </w:r>
          </w:p>
          <w:p w14:paraId="1361694C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background-color: #212121;</w:t>
            </w:r>
          </w:p>
          <w:p w14:paraId="1B1153EB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2CD0C0B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0F53BD88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 .icon::before,</w:t>
            </w:r>
          </w:p>
          <w:p w14:paraId="1A9AB6BB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 .icon::after,</w:t>
            </w:r>
          </w:p>
          <w:p w14:paraId="3C60EC2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 .icon-left::before,</w:t>
            </w:r>
          </w:p>
          <w:p w14:paraId="6D4F750E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 .icon-left::after,</w:t>
            </w:r>
          </w:p>
          <w:p w14:paraId="1C4A9220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 .icon-right::before,</w:t>
            </w:r>
          </w:p>
          <w:p w14:paraId="73D488CC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 .icon-right::after,</w:t>
            </w:r>
          </w:p>
          <w:p w14:paraId="3B90FCA3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 .icon-E::before,</w:t>
            </w:r>
          </w:p>
          <w:p w14:paraId="4438BCE0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 .icon-E::after,</w:t>
            </w:r>
          </w:p>
          <w:p w14:paraId="4FB2B80A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 .icon-X::before,</w:t>
            </w:r>
          </w:p>
          <w:p w14:paraId="164B293C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 .icon-X::after {</w:t>
            </w:r>
          </w:p>
          <w:p w14:paraId="5C798EDA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transition-duration: 0.5s;</w:t>
            </w:r>
          </w:p>
          <w:p w14:paraId="3E6A39E8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position: absolute;</w:t>
            </w:r>
          </w:p>
          <w:p w14:paraId="0C3C44AA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100%;</w:t>
            </w:r>
          </w:p>
          <w:p w14:paraId="7F22D6E4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height: 8px;</w:t>
            </w:r>
          </w:p>
          <w:p w14:paraId="769ADE50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background-color: #212121;</w:t>
            </w:r>
          </w:p>
          <w:p w14:paraId="2E4F9C13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content: "";</w:t>
            </w:r>
          </w:p>
          <w:p w14:paraId="3F2345DE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473C1BA2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67FCE25A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/* </w:t>
            </w:r>
            <w:r>
              <w:rPr>
                <w:rFonts w:cs="IRANSansWeb(FaNum) Light"/>
                <w:rtl/>
                <w:lang w:bidi="ar-SA"/>
              </w:rPr>
              <w:t>استا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خاص 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هر منو</w:t>
            </w:r>
            <w:r>
              <w:rPr>
                <w:lang w:bidi="ar-SA"/>
              </w:rPr>
              <w:t xml:space="preserve"> */</w:t>
            </w:r>
          </w:p>
          <w:p w14:paraId="6B8481FE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/* </w:t>
            </w:r>
            <w:r>
              <w:rPr>
                <w:rFonts w:cs="IRANSansWeb(FaNum) Light"/>
                <w:rtl/>
                <w:lang w:bidi="ar-SA"/>
              </w:rPr>
              <w:t>منو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1</w:t>
            </w:r>
            <w:r>
              <w:rPr>
                <w:lang w:bidi="ar-SA"/>
              </w:rPr>
              <w:t xml:space="preserve"> */</w:t>
            </w:r>
          </w:p>
          <w:p w14:paraId="557BCB4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 .icon-left {</w:t>
            </w:r>
          </w:p>
          <w:p w14:paraId="09336E0B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30px;</w:t>
            </w:r>
          </w:p>
          <w:p w14:paraId="15115565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30px;</w:t>
            </w:r>
          </w:p>
          <w:p w14:paraId="5505BC69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left: 0px;</w:t>
            </w:r>
          </w:p>
          <w:p w14:paraId="5819F53D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76E210FB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59B255A2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 .icon-left::before {</w:t>
            </w:r>
          </w:p>
          <w:p w14:paraId="298C09C9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-20px;</w:t>
            </w:r>
          </w:p>
          <w:p w14:paraId="7C602701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FC53A0B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1C506209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 .icon-left::after {</w:t>
            </w:r>
          </w:p>
          <w:p w14:paraId="52CDA2EC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20px;</w:t>
            </w:r>
          </w:p>
          <w:p w14:paraId="35F025A8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58E1636A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59AFBAF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.btn1 .icon-right {</w:t>
            </w:r>
          </w:p>
          <w:p w14:paraId="45A561D0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30px;</w:t>
            </w:r>
          </w:p>
          <w:p w14:paraId="74A64399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30px;</w:t>
            </w:r>
          </w:p>
          <w:p w14:paraId="297C3906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left: 30px;</w:t>
            </w:r>
          </w:p>
          <w:p w14:paraId="1DA45926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44FCC299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2FC23F79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 .icon-right::before {</w:t>
            </w:r>
          </w:p>
          <w:p w14:paraId="4A09E145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-20px;</w:t>
            </w:r>
          </w:p>
          <w:p w14:paraId="7813E583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E58BD70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1D684C6E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 .icon-right::after {</w:t>
            </w:r>
          </w:p>
          <w:p w14:paraId="4548CA2A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20px;</w:t>
            </w:r>
          </w:p>
          <w:p w14:paraId="14807B90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010EFAC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44C76157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.btn1.open .icon-left {</w:t>
            </w:r>
          </w:p>
          <w:p w14:paraId="2FEE27D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transparent;</w:t>
            </w:r>
          </w:p>
          <w:p w14:paraId="5E7C1A48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5A09238E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2BA5F1E7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.btn1.open .icon-left::before {</w:t>
            </w:r>
          </w:p>
          <w:p w14:paraId="183DF34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rotateZ(45deg) scaleX(1.4) translate(4px, 4px);</w:t>
            </w:r>
          </w:p>
          <w:p w14:paraId="1BAB9649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0B122AC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468BE425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.btn1.open .icon-left::after {</w:t>
            </w:r>
          </w:p>
          <w:p w14:paraId="7FBC3A1A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rotateZ(-45deg) scaleX(1.4) translate(4px, -4px);</w:t>
            </w:r>
          </w:p>
          <w:p w14:paraId="730DEF67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78A63B46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1C3CEC2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.btn1.open .icon-right {</w:t>
            </w:r>
          </w:p>
          <w:p w14:paraId="683D955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transparent;</w:t>
            </w:r>
          </w:p>
          <w:p w14:paraId="1D985699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783EF36F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220DF0F2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.btn1.open .icon-right::before {</w:t>
            </w:r>
          </w:p>
          <w:p w14:paraId="0BE1451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rotateZ(-45deg) scaleX(1.4) translate(-4px, 4px);</w:t>
            </w:r>
          </w:p>
          <w:p w14:paraId="5C2345C9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50391B17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39D130D9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.btn1.open .icon-right::after {</w:t>
            </w:r>
          </w:p>
          <w:p w14:paraId="294BD976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rotateZ(45deg) scaleX(1.4) translate(-4px, -4px);</w:t>
            </w:r>
          </w:p>
          <w:p w14:paraId="5DE25B88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4FDE5E2D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20CFC229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/* </w:t>
            </w:r>
            <w:r>
              <w:rPr>
                <w:rFonts w:cs="IRANSansWeb(FaNum) Light"/>
                <w:rtl/>
                <w:lang w:bidi="ar-SA"/>
              </w:rPr>
              <w:t>منو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2</w:t>
            </w:r>
            <w:r>
              <w:rPr>
                <w:lang w:bidi="ar-SA"/>
              </w:rPr>
              <w:t xml:space="preserve"> */</w:t>
            </w:r>
          </w:p>
          <w:p w14:paraId="5D58624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.btn2 .icon {</w:t>
            </w:r>
          </w:p>
          <w:p w14:paraId="22BE3CC5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60px;</w:t>
            </w:r>
          </w:p>
          <w:p w14:paraId="772E0D48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30px;</w:t>
            </w:r>
          </w:p>
          <w:p w14:paraId="3CC07A71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3F26217C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34DF631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.btn2 .icon::before {</w:t>
            </w:r>
          </w:p>
          <w:p w14:paraId="78EA6444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-20px;</w:t>
            </w:r>
          </w:p>
          <w:p w14:paraId="531573E5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790C074F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5D8149D9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.btn2 .icon::after {</w:t>
            </w:r>
          </w:p>
          <w:p w14:paraId="43FAF64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20px;</w:t>
            </w:r>
          </w:p>
          <w:p w14:paraId="0DC5EF16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7D71DFCD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14A3C040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.btn2.open .icon {</w:t>
            </w:r>
          </w:p>
          <w:p w14:paraId="691305A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transparent;</w:t>
            </w:r>
          </w:p>
          <w:p w14:paraId="19CBDC0A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3CC52A59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72F6737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.btn2.open .icon::before {</w:t>
            </w:r>
          </w:p>
          <w:p w14:paraId="73B7B174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rotateZ(45deg) scaleX(1.25) translate(13px, 13px);</w:t>
            </w:r>
          </w:p>
          <w:p w14:paraId="691FB5A2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08809DB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7DEECFA7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.btn2.open .icon::after {</w:t>
            </w:r>
          </w:p>
          <w:p w14:paraId="4DA1233E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rotateZ(-45deg) scaleX(1.25) translate(12px, -12px);</w:t>
            </w:r>
          </w:p>
          <w:p w14:paraId="39D1E45B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443240F0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56F214C6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/* </w:t>
            </w:r>
            <w:r>
              <w:rPr>
                <w:rFonts w:cs="IRANSansWeb(FaNum) Light"/>
                <w:rtl/>
                <w:lang w:bidi="ar-SA"/>
              </w:rPr>
              <w:t>منو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3</w:t>
            </w:r>
            <w:r>
              <w:rPr>
                <w:lang w:bidi="ar-SA"/>
              </w:rPr>
              <w:t xml:space="preserve"> */</w:t>
            </w:r>
          </w:p>
          <w:p w14:paraId="2013C4C0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.btn3 .icon {</w:t>
            </w:r>
          </w:p>
          <w:p w14:paraId="316FC4E7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60px;</w:t>
            </w:r>
          </w:p>
          <w:p w14:paraId="27E1B2E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30px;</w:t>
            </w:r>
          </w:p>
          <w:p w14:paraId="189816DD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1DB1EDCF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4DFCE9A7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.btn3 .icon::before {</w:t>
            </w:r>
          </w:p>
          <w:p w14:paraId="7A9C8222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-20px;</w:t>
            </w:r>
          </w:p>
          <w:p w14:paraId="613943B7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CE7BCF0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11482DE3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.btn3 .icon::after {</w:t>
            </w:r>
          </w:p>
          <w:p w14:paraId="19152A1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20px;</w:t>
            </w:r>
          </w:p>
          <w:p w14:paraId="5BFD93C5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A1AC25C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5F9F1C6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.btn3.open .icon::before {</w:t>
            </w:r>
          </w:p>
          <w:p w14:paraId="7612C66E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rotateZ(135deg) scaleX(1.25) translate(13px, -13px);</w:t>
            </w:r>
          </w:p>
          <w:p w14:paraId="495370AF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116B3D5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7EFDA613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.btn3.open .icon::after {</w:t>
            </w:r>
          </w:p>
          <w:p w14:paraId="63D933D7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rotateZ(-135deg) scaleX(1.25) translate(12px, 12px);</w:t>
            </w:r>
          </w:p>
          <w:p w14:paraId="1EA6B293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7C1D615A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0E2CC37E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/* </w:t>
            </w:r>
            <w:r>
              <w:rPr>
                <w:rFonts w:cs="IRANSansWeb(FaNum) Light"/>
                <w:rtl/>
                <w:lang w:bidi="ar-SA"/>
              </w:rPr>
              <w:t>منو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4</w:t>
            </w:r>
            <w:r>
              <w:rPr>
                <w:lang w:bidi="ar-SA"/>
              </w:rPr>
              <w:t xml:space="preserve"> */</w:t>
            </w:r>
          </w:p>
          <w:p w14:paraId="66546DB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.btn4 .icon {</w:t>
            </w:r>
          </w:p>
          <w:p w14:paraId="50032256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60px;</w:t>
            </w:r>
          </w:p>
          <w:p w14:paraId="234910F0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30px;</w:t>
            </w:r>
          </w:p>
          <w:p w14:paraId="451B9CE8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height: 0px;</w:t>
            </w:r>
          </w:p>
          <w:p w14:paraId="4F5F4254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14806663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1CE49D96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.btn4 .icon::before {</w:t>
            </w:r>
          </w:p>
          <w:p w14:paraId="097E511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-20px;</w:t>
            </w:r>
          </w:p>
          <w:p w14:paraId="4DFACCA1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9892970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0E076536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.btn4 .icon::after {</w:t>
            </w:r>
          </w:p>
          <w:p w14:paraId="4CC292F2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20px;</w:t>
            </w:r>
          </w:p>
          <w:p w14:paraId="5F8C2EF2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1FF1DC5F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1C9FF5EA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.btn4.open .icon::before {</w:t>
            </w:r>
          </w:p>
          <w:p w14:paraId="3FA9DDD6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rotateZ(45deg) scaleX(1.25) translate(12px, 12px);</w:t>
            </w:r>
          </w:p>
          <w:p w14:paraId="72B02DAF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BD595B2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7BDCC91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.btn4.open .icon::after {</w:t>
            </w:r>
          </w:p>
          <w:p w14:paraId="601A97AC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rotateZ(-45deg) scaleX(1.25) translate(12px, -12px);</w:t>
            </w:r>
          </w:p>
          <w:p w14:paraId="77397D1E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7381EDB8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5A899591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/* </w:t>
            </w:r>
            <w:r>
              <w:rPr>
                <w:rFonts w:cs="IRANSansWeb(FaNum) Light"/>
                <w:rtl/>
                <w:lang w:bidi="ar-SA"/>
              </w:rPr>
              <w:t>منو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5</w:t>
            </w:r>
            <w:r>
              <w:rPr>
                <w:lang w:bidi="ar-SA"/>
              </w:rPr>
              <w:t xml:space="preserve"> */</w:t>
            </w:r>
          </w:p>
          <w:p w14:paraId="6B3BC0E7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.btn5 .icon {</w:t>
            </w:r>
          </w:p>
          <w:p w14:paraId="6E6446F7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60px;</w:t>
            </w:r>
          </w:p>
          <w:p w14:paraId="1803650C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30px;</w:t>
            </w:r>
          </w:p>
          <w:p w14:paraId="554845D0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50AB2F34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523EB448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.btn5 .icon::before {</w:t>
            </w:r>
          </w:p>
          <w:p w14:paraId="4A97188E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-21px;</w:t>
            </w:r>
          </w:p>
          <w:p w14:paraId="2195D6BB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C5B80EE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2D6DD865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.btn5 .icon::after {</w:t>
            </w:r>
          </w:p>
          <w:p w14:paraId="6A135B6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20px;</w:t>
            </w:r>
          </w:p>
          <w:p w14:paraId="03A76268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4776E248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36D3CE55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.btn5.open .icon::before {</w:t>
            </w:r>
          </w:p>
          <w:p w14:paraId="769F551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rotateZ(-45deg) scaleX(0.75) translate(-20px, -6px);</w:t>
            </w:r>
          </w:p>
          <w:p w14:paraId="59912941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30E875DC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60FE4B3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.btn5.open .icon::after {</w:t>
            </w:r>
          </w:p>
          <w:p w14:paraId="16978194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rotateZ(45deg) scaleX(0.75) translate(-20px, 6px);</w:t>
            </w:r>
          </w:p>
          <w:p w14:paraId="4D52B806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796A8CED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07AD5CA2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/* </w:t>
            </w:r>
            <w:r>
              <w:rPr>
                <w:rFonts w:cs="IRANSansWeb(FaNum) Light"/>
                <w:rtl/>
                <w:lang w:bidi="ar-SA"/>
              </w:rPr>
              <w:t>منو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6</w:t>
            </w:r>
            <w:r>
              <w:rPr>
                <w:lang w:bidi="ar-SA"/>
              </w:rPr>
              <w:t xml:space="preserve"> */</w:t>
            </w:r>
          </w:p>
          <w:p w14:paraId="20C76222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.btn6 .icon {</w:t>
            </w:r>
          </w:p>
          <w:p w14:paraId="1C0C7D6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60px;</w:t>
            </w:r>
          </w:p>
          <w:p w14:paraId="2634BEF4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30px;</w:t>
            </w:r>
          </w:p>
          <w:p w14:paraId="508E4FE3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7E9B889C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2FD4BE03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.btn6 .icon::before {</w:t>
            </w:r>
          </w:p>
          <w:p w14:paraId="0F8A3DF4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-20px;</w:t>
            </w:r>
          </w:p>
          <w:p w14:paraId="45776A58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11378E5C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1B5D117A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.btn6 .icon::after {</w:t>
            </w:r>
          </w:p>
          <w:p w14:paraId="5C7435A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20px;</w:t>
            </w:r>
          </w:p>
          <w:p w14:paraId="713C5589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32AA563E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4BBB4A89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.btn6.open .icon {</w:t>
            </w:r>
          </w:p>
          <w:p w14:paraId="6B274495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rotateZ(180deg);</w:t>
            </w:r>
          </w:p>
          <w:p w14:paraId="5C7EE7A9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B8A2F04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4F3A6027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.btn6.open .icon::before {</w:t>
            </w:r>
          </w:p>
          <w:p w14:paraId="0D879EC0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rotateZ(45deg) scaleX(0.75) translate(20px, -6px);</w:t>
            </w:r>
          </w:p>
          <w:p w14:paraId="26E1D26A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4051FBDB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2437E81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.btn6.open .icon::after {</w:t>
            </w:r>
          </w:p>
          <w:p w14:paraId="0FD05510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rotateZ(-45deg) scaleX(0.75) translate(20px, 6px);</w:t>
            </w:r>
          </w:p>
          <w:p w14:paraId="465C06F3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538384B3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77869A7F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/* </w:t>
            </w:r>
            <w:r>
              <w:rPr>
                <w:rFonts w:cs="IRANSansWeb(FaNum) Light"/>
                <w:rtl/>
                <w:lang w:bidi="ar-SA"/>
              </w:rPr>
              <w:t>منو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7</w:t>
            </w:r>
            <w:r>
              <w:rPr>
                <w:lang w:bidi="ar-SA"/>
              </w:rPr>
              <w:t xml:space="preserve"> */</w:t>
            </w:r>
          </w:p>
          <w:p w14:paraId="01E1E15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.btn7 .icon-E {</w:t>
            </w:r>
          </w:p>
          <w:p w14:paraId="518D988C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60px;</w:t>
            </w:r>
          </w:p>
          <w:p w14:paraId="40220E93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30px;</w:t>
            </w:r>
          </w:p>
          <w:p w14:paraId="7595F477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transition-delay: 0.5s;</w:t>
            </w:r>
          </w:p>
          <w:p w14:paraId="14D07BFC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1D3124AD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0158C82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.btn7 .icon-E::before {</w:t>
            </w:r>
          </w:p>
          <w:p w14:paraId="4604638E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-20px;</w:t>
            </w:r>
          </w:p>
          <w:p w14:paraId="316C0612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1831AA6C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4463A875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.btn7 .icon-E::after {</w:t>
            </w:r>
          </w:p>
          <w:p w14:paraId="3E426553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20px;</w:t>
            </w:r>
          </w:p>
          <w:p w14:paraId="1435EC4F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73B74D4A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5A1D11BB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.btn7 .icon-X {</w:t>
            </w:r>
          </w:p>
          <w:p w14:paraId="283E2AE5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200px;</w:t>
            </w:r>
          </w:p>
          <w:p w14:paraId="7400659C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30px;</w:t>
            </w:r>
          </w:p>
          <w:p w14:paraId="4E470A6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height: 0px;</w:t>
            </w:r>
          </w:p>
          <w:p w14:paraId="16661D0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transform: scaleX(0);</w:t>
            </w:r>
          </w:p>
          <w:p w14:paraId="6675788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transform-origin: 30px 0px;</w:t>
            </w:r>
          </w:p>
          <w:p w14:paraId="439EAA97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390335E0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4B36B61B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.btn7 .icon-X::before {</w:t>
            </w:r>
          </w:p>
          <w:p w14:paraId="0CF4FA96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-20px;</w:t>
            </w:r>
          </w:p>
          <w:p w14:paraId="2D3DF8A0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rotateZ(45deg) scaleX(1.25) translate(12px, 12px);</w:t>
            </w:r>
          </w:p>
          <w:p w14:paraId="3D77EB71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3C90154F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7E8E4792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.btn7 .icon-X::after {</w:t>
            </w:r>
          </w:p>
          <w:p w14:paraId="335C9E02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20px;</w:t>
            </w:r>
          </w:p>
          <w:p w14:paraId="032670D9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rotateZ(-45deg) scaleX(1.25) translate(12px, -12px);</w:t>
            </w:r>
          </w:p>
          <w:p w14:paraId="74C3D832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1849EC2E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66F66E69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.btn7.open .icon-E {</w:t>
            </w:r>
          </w:p>
          <w:p w14:paraId="16F699D9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scaleX(0);</w:t>
            </w:r>
          </w:p>
          <w:p w14:paraId="0D78DC4C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transition-delay: 0s;</w:t>
            </w:r>
          </w:p>
          <w:p w14:paraId="70A80781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7934CD08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79AA9EC5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.btn7.open .icon-X {</w:t>
            </w:r>
          </w:p>
          <w:p w14:paraId="2199D6F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scaleX(1);</w:t>
            </w:r>
          </w:p>
          <w:p w14:paraId="25D79A45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transition-delay: 0.5s;</w:t>
            </w:r>
          </w:p>
          <w:p w14:paraId="5B45FDD1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7270FF9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209C7D27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/* </w:t>
            </w:r>
            <w:r>
              <w:rPr>
                <w:rFonts w:cs="IRANSansWeb(FaNum) Light"/>
                <w:rtl/>
                <w:lang w:bidi="ar-SA"/>
              </w:rPr>
              <w:t>منو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8</w:t>
            </w:r>
            <w:r>
              <w:rPr>
                <w:lang w:bidi="ar-SA"/>
              </w:rPr>
              <w:t xml:space="preserve"> */</w:t>
            </w:r>
          </w:p>
          <w:p w14:paraId="2E7A15C3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.btn8 .icon-E {</w:t>
            </w:r>
          </w:p>
          <w:p w14:paraId="1CA1B674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60px;</w:t>
            </w:r>
          </w:p>
          <w:p w14:paraId="02E1471A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30px;</w:t>
            </w:r>
          </w:p>
          <w:p w14:paraId="17716473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transform-origin: 0px 0px;</w:t>
            </w:r>
          </w:p>
          <w:p w14:paraId="74274580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transition-delay: 0.5s;</w:t>
            </w:r>
          </w:p>
          <w:p w14:paraId="21A23969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7813900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6374964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.btn8 .icon-E::before {</w:t>
            </w:r>
          </w:p>
          <w:p w14:paraId="0AB532FA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-20px;</w:t>
            </w:r>
          </w:p>
          <w:p w14:paraId="647161DB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CC401DF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3688B6C2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.btn8 .icon-E::after {</w:t>
            </w:r>
          </w:p>
          <w:p w14:paraId="35D7F5F0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20px;</w:t>
            </w:r>
          </w:p>
          <w:p w14:paraId="3902BA46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38B0F136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77228007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.btn8 .icon-X {</w:t>
            </w:r>
          </w:p>
          <w:p w14:paraId="01967D77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60px;</w:t>
            </w:r>
          </w:p>
          <w:p w14:paraId="0557E785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30px;</w:t>
            </w:r>
          </w:p>
          <w:p w14:paraId="18599005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height: 0px;</w:t>
            </w:r>
          </w:p>
          <w:p w14:paraId="3EF6BF5B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transform-origin: 0px 0px;</w:t>
            </w:r>
          </w:p>
          <w:p w14:paraId="1B17CEB9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transform: scaleY(0);</w:t>
            </w:r>
          </w:p>
          <w:p w14:paraId="7B6251E4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5EC8AFF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5E9D1327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.btn8 .icon-X::before {</w:t>
            </w:r>
          </w:p>
          <w:p w14:paraId="4AF4BA0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-20px;</w:t>
            </w:r>
          </w:p>
          <w:p w14:paraId="29925A5E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rotateZ(45deg) scaleX(1.25) translate(12px, 12px);</w:t>
            </w:r>
          </w:p>
          <w:p w14:paraId="6EA19339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4799F20F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77E8092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.btn8 .icon-X::after {</w:t>
            </w:r>
          </w:p>
          <w:p w14:paraId="1BB33578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20px;</w:t>
            </w:r>
          </w:p>
          <w:p w14:paraId="45170772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rotateZ(-45deg) scaleX(1.25) translate(12px, -12px);</w:t>
            </w:r>
          </w:p>
          <w:p w14:paraId="1F858BDD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15362E4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5705BB37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.btn8.open .icon-E {</w:t>
            </w:r>
          </w:p>
          <w:p w14:paraId="11EC0686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scaleY(0);</w:t>
            </w:r>
          </w:p>
          <w:p w14:paraId="26C2F87B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transition-delay: 0s;</w:t>
            </w:r>
          </w:p>
          <w:p w14:paraId="20C34A32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7F022CE3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118100AC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.btn8.open .icon-X {</w:t>
            </w:r>
          </w:p>
          <w:p w14:paraId="1D0371D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scaleY(1);</w:t>
            </w:r>
          </w:p>
          <w:p w14:paraId="28343202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transition-delay: 0.5s;</w:t>
            </w:r>
          </w:p>
          <w:p w14:paraId="756F40D4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4816F782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3421FEAF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/* </w:t>
            </w:r>
            <w:r>
              <w:rPr>
                <w:rFonts w:cs="IRANSansWeb(FaNum) Light"/>
                <w:rtl/>
                <w:lang w:bidi="ar-SA"/>
              </w:rPr>
              <w:t>منو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9</w:t>
            </w:r>
            <w:r>
              <w:rPr>
                <w:lang w:bidi="ar-SA"/>
              </w:rPr>
              <w:t xml:space="preserve"> */</w:t>
            </w:r>
          </w:p>
          <w:p w14:paraId="17344BDB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.btn9 .icon {</w:t>
            </w:r>
          </w:p>
          <w:p w14:paraId="4C4EC096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60px;</w:t>
            </w:r>
          </w:p>
          <w:p w14:paraId="043F24E5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0;</w:t>
            </w:r>
          </w:p>
          <w:p w14:paraId="057715F9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height: 0px;</w:t>
            </w:r>
          </w:p>
          <w:p w14:paraId="4492AE73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rotateZ(90deg);</w:t>
            </w:r>
          </w:p>
          <w:p w14:paraId="4A3B4612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transform-origin: 30px 30px;</w:t>
            </w:r>
          </w:p>
          <w:p w14:paraId="5EFC07A4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left: -15px;</w:t>
            </w:r>
          </w:p>
          <w:p w14:paraId="05BDF606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393F6AE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3E6B5B62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.btn9 .icon::before {</w:t>
            </w:r>
          </w:p>
          <w:p w14:paraId="379DA734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30px;</w:t>
            </w:r>
          </w:p>
          <w:p w14:paraId="36243F3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height: 60px;</w:t>
            </w:r>
          </w:p>
          <w:p w14:paraId="279B270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0;</w:t>
            </w:r>
          </w:p>
          <w:p w14:paraId="063635C2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8B8F5A4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1AB48E30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.btn9 .icon::after {</w:t>
            </w:r>
          </w:p>
          <w:p w14:paraId="1BBF99B6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30px;</w:t>
            </w:r>
          </w:p>
          <w:p w14:paraId="20789F87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height: 60px;</w:t>
            </w:r>
          </w:p>
          <w:p w14:paraId="4E8CD1AA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0;</w:t>
            </w:r>
          </w:p>
          <w:p w14:paraId="0B543583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left: 30px;</w:t>
            </w:r>
          </w:p>
          <w:p w14:paraId="38959265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5D1E022F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6346A894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.btn9.open .icon {</w:t>
            </w:r>
          </w:p>
          <w:p w14:paraId="28BE1800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rotateZ(0deg);</w:t>
            </w:r>
          </w:p>
          <w:p w14:paraId="1FAB7080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F079055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3038B857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.btn9.open .icon::before {</w:t>
            </w:r>
          </w:p>
          <w:p w14:paraId="0B04A292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22.5px;</w:t>
            </w:r>
          </w:p>
          <w:p w14:paraId="4BDD8106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BAB8FAF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4FB3F182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.btn9.open .icon::after {</w:t>
            </w:r>
          </w:p>
          <w:p w14:paraId="4544E643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transform-origin: 30px 60px;</w:t>
            </w:r>
          </w:p>
          <w:p w14:paraId="7F42709A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scaleX(0.75);</w:t>
            </w:r>
          </w:p>
          <w:p w14:paraId="32E6C31A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59D7795C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3A57B21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.btn9.play .icon {</w:t>
            </w:r>
          </w:p>
          <w:p w14:paraId="5158C765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rotateZ(0deg);</w:t>
            </w:r>
          </w:p>
          <w:p w14:paraId="55E644C2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7DE8A2DC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60BCD0B3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.btn9.play .icon::before {</w:t>
            </w:r>
          </w:p>
          <w:p w14:paraId="469F49C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500px;</w:t>
            </w:r>
          </w:p>
          <w:p w14:paraId="67DD4C13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FBC6260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6916BEC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.btn9.play .icon::after {</w:t>
            </w:r>
          </w:p>
          <w:p w14:paraId="28A30569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transform-origin: 30px 60px;</w:t>
            </w:r>
          </w:p>
          <w:p w14:paraId="11134A70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scaleX(2);</w:t>
            </w:r>
          </w:p>
          <w:p w14:paraId="2C1B747E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3450DC64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1D23C145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/* </w:t>
            </w:r>
            <w:r>
              <w:rPr>
                <w:rFonts w:cs="IRANSansWeb(FaNum) Light"/>
                <w:rtl/>
                <w:lang w:bidi="ar-SA"/>
              </w:rPr>
              <w:t>منو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10</w:t>
            </w:r>
            <w:r>
              <w:rPr>
                <w:lang w:bidi="ar-SA"/>
              </w:rPr>
              <w:t xml:space="preserve"> */</w:t>
            </w:r>
          </w:p>
          <w:p w14:paraId="7FBA3ED7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.btn10 .icon {</w:t>
            </w:r>
          </w:p>
          <w:p w14:paraId="2709C8F3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60px;</w:t>
            </w:r>
          </w:p>
          <w:p w14:paraId="3D6EDC15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30px;</w:t>
            </w:r>
          </w:p>
          <w:p w14:paraId="60FDE83F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7C391D5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74BE3CCB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.btn10 .icon::before {</w:t>
            </w:r>
          </w:p>
          <w:p w14:paraId="412F1C3A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-20px;</w:t>
            </w:r>
          </w:p>
          <w:p w14:paraId="475AA6E0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7BC0B5FD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2B12AA37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.btn10 .icon::after {</w:t>
            </w:r>
          </w:p>
          <w:p w14:paraId="0618CAD6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20px;</w:t>
            </w:r>
          </w:p>
          <w:p w14:paraId="002A38D5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ED2E29F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2B4CE427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.btn10.open .icon {</w:t>
            </w:r>
          </w:p>
          <w:p w14:paraId="3FD96DBB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rotateZ(-180deg);</w:t>
            </w:r>
          </w:p>
          <w:p w14:paraId="1353764E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3EE39E0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652EE7F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.btn10.open .icon::before {</w:t>
            </w:r>
          </w:p>
          <w:p w14:paraId="5384F0C6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rotateZ(-45deg) scaleX(0.75) translate(-20px, -6px);</w:t>
            </w:r>
          </w:p>
          <w:p w14:paraId="2E15CF2C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}</w:t>
            </w:r>
          </w:p>
          <w:p w14:paraId="15B98C66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0A4BEE7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.btn10.open .icon::after {</w:t>
            </w:r>
          </w:p>
          <w:p w14:paraId="1E08E530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rotateZ(45deg) scaleX(0.75) translate(-20px, 6px);</w:t>
            </w:r>
          </w:p>
          <w:p w14:paraId="564D299E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94281AA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37754CD8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/* </w:t>
            </w:r>
            <w:r>
              <w:rPr>
                <w:rFonts w:cs="IRANSansWeb(FaNum) Light"/>
                <w:rtl/>
                <w:lang w:bidi="ar-SA"/>
              </w:rPr>
              <w:t>منو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11</w:t>
            </w:r>
            <w:r>
              <w:rPr>
                <w:lang w:bidi="ar-SA"/>
              </w:rPr>
              <w:t xml:space="preserve"> */</w:t>
            </w:r>
          </w:p>
          <w:p w14:paraId="2A11DE80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.btn11 .icon-left {</w:t>
            </w:r>
          </w:p>
          <w:p w14:paraId="0A919AC9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15px;</w:t>
            </w:r>
          </w:p>
          <w:p w14:paraId="0EEBD309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height: 4px;</w:t>
            </w:r>
          </w:p>
          <w:p w14:paraId="080BB4B9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30px;</w:t>
            </w:r>
          </w:p>
          <w:p w14:paraId="4420D661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3ACD116B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682208F7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.btn11 .icon-left::before {</w:t>
            </w:r>
          </w:p>
          <w:p w14:paraId="7CBED66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15px;</w:t>
            </w:r>
          </w:p>
          <w:p w14:paraId="4035069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height: 4px;</w:t>
            </w:r>
          </w:p>
          <w:p w14:paraId="4D4B87FB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-10px;</w:t>
            </w:r>
          </w:p>
          <w:p w14:paraId="65AC84F1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6750CCF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7379335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.btn11 .icon-left::after {</w:t>
            </w:r>
          </w:p>
          <w:p w14:paraId="0BB2ADA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15px;</w:t>
            </w:r>
          </w:p>
          <w:p w14:paraId="60BBAF0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height: 4px;</w:t>
            </w:r>
          </w:p>
          <w:p w14:paraId="1B37CDC9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10px;</w:t>
            </w:r>
          </w:p>
          <w:p w14:paraId="46DE4ABF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58E65A1A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181B73A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.btn11 .icon-right {</w:t>
            </w:r>
          </w:p>
          <w:p w14:paraId="7031CB0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15px;</w:t>
            </w:r>
          </w:p>
          <w:p w14:paraId="4147A0B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height: 4px;</w:t>
            </w:r>
          </w:p>
          <w:p w14:paraId="73EC8096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30px;</w:t>
            </w:r>
          </w:p>
          <w:p w14:paraId="530DF5F9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left: 15px;</w:t>
            </w:r>
          </w:p>
          <w:p w14:paraId="59A2387B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3F5DBD85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0A3C744E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.btn11 .icon-right::before {</w:t>
            </w:r>
          </w:p>
          <w:p w14:paraId="4C4697C5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15px;</w:t>
            </w:r>
          </w:p>
          <w:p w14:paraId="4B394CB0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height: 4px;</w:t>
            </w:r>
          </w:p>
          <w:p w14:paraId="703FD9E5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-10px;</w:t>
            </w:r>
          </w:p>
          <w:p w14:paraId="5C971DDA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C61112F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22DCFB83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.btn11 .icon-right::after {</w:t>
            </w:r>
          </w:p>
          <w:p w14:paraId="12A9965A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15px;</w:t>
            </w:r>
          </w:p>
          <w:p w14:paraId="0EF9B24C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height: 4px;</w:t>
            </w:r>
          </w:p>
          <w:p w14:paraId="1C39B88C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10px;</w:t>
            </w:r>
          </w:p>
          <w:p w14:paraId="6D698968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4C93D9E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374D79FE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.btn11.open .icon-left {</w:t>
            </w:r>
          </w:p>
          <w:p w14:paraId="324DC377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transparent;</w:t>
            </w:r>
          </w:p>
          <w:p w14:paraId="6C507CED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}</w:t>
            </w:r>
          </w:p>
          <w:p w14:paraId="66D581FD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27E8A459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.btn11.open .icon-left::before {</w:t>
            </w:r>
          </w:p>
          <w:p w14:paraId="22F5B137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rotateZ(45deg) scaleX(1.4) translate(2px, 2px);</w:t>
            </w:r>
          </w:p>
          <w:p w14:paraId="469C5E60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77DD6914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04152D2A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.btn11.open .icon-left::after {</w:t>
            </w:r>
          </w:p>
          <w:p w14:paraId="3B725257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rotateZ(-45deg) scaleX(1.4) translate(2px, -2px);</w:t>
            </w:r>
          </w:p>
          <w:p w14:paraId="2BCDA248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AD7735C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067143A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.btn11.open .icon-right {</w:t>
            </w:r>
          </w:p>
          <w:p w14:paraId="423E009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transparent;</w:t>
            </w:r>
          </w:p>
          <w:p w14:paraId="5FAA6CC9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81C4E7C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60FBC15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.btn11.open .icon-right::before {</w:t>
            </w:r>
          </w:p>
          <w:p w14:paraId="3535F037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rotateZ(-45deg) scaleX(1.4) translate(-2px, 2px);</w:t>
            </w:r>
          </w:p>
          <w:p w14:paraId="714D493E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3CFFB281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386FD6C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.btn11.open .icon-right::after {</w:t>
            </w:r>
          </w:p>
          <w:p w14:paraId="358E866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rotateZ(45deg) scaleX(1.4) translate(-2px, -2px);</w:t>
            </w:r>
          </w:p>
          <w:p w14:paraId="37C7D50C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844F1D9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57FEC60E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/* </w:t>
            </w:r>
            <w:r>
              <w:rPr>
                <w:rFonts w:cs="IRANSansWeb(FaNum) Light"/>
                <w:rtl/>
                <w:lang w:bidi="ar-SA"/>
              </w:rPr>
              <w:t>منو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12</w:t>
            </w:r>
            <w:r>
              <w:rPr>
                <w:lang w:bidi="ar-SA"/>
              </w:rPr>
              <w:t xml:space="preserve"> */</w:t>
            </w:r>
          </w:p>
          <w:p w14:paraId="6400F813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.btn12 .icon {</w:t>
            </w:r>
          </w:p>
          <w:p w14:paraId="1439EDD0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30px;</w:t>
            </w:r>
          </w:p>
          <w:p w14:paraId="0D64F02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height: 4px;</w:t>
            </w:r>
          </w:p>
          <w:p w14:paraId="745E96E2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30px;</w:t>
            </w:r>
          </w:p>
          <w:p w14:paraId="6BCF4034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8DEFE82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6DD67F3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.btn12 .icon::before {</w:t>
            </w:r>
          </w:p>
          <w:p w14:paraId="58DA5CF5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30px;</w:t>
            </w:r>
          </w:p>
          <w:p w14:paraId="4C2CFB0B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height: 4px;</w:t>
            </w:r>
          </w:p>
          <w:p w14:paraId="74A7BF3E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-10px;</w:t>
            </w:r>
          </w:p>
          <w:p w14:paraId="62609D17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F776707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12B8520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.btn12 .icon::after {</w:t>
            </w:r>
          </w:p>
          <w:p w14:paraId="4430CD1C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30px;</w:t>
            </w:r>
          </w:p>
          <w:p w14:paraId="1F3985D6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height: 4px;</w:t>
            </w:r>
          </w:p>
          <w:p w14:paraId="7CD03456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10px;</w:t>
            </w:r>
          </w:p>
          <w:p w14:paraId="5A74C006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4BF79EE4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75975C34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.btn12.open .icon {</w:t>
            </w:r>
          </w:p>
          <w:p w14:paraId="4AB92CC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transparent;</w:t>
            </w:r>
          </w:p>
          <w:p w14:paraId="3CF6B750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5FE351AD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2EC13CFB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.btn12.open .icon::before {</w:t>
            </w:r>
          </w:p>
          <w:p w14:paraId="464D2893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rotateZ(45deg) scaleX(1.25) translate(6.5px, 6.5px);</w:t>
            </w:r>
          </w:p>
          <w:p w14:paraId="191A5C82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35B972F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0BC3A325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.btn12.open .icon::after {</w:t>
            </w:r>
          </w:p>
          <w:p w14:paraId="6B567757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rotateZ(-45deg) scaleX(1.25) translate(6px, -6px);</w:t>
            </w:r>
          </w:p>
          <w:p w14:paraId="6F2D2795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32547D62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6E5AF4FC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/* </w:t>
            </w:r>
            <w:r>
              <w:rPr>
                <w:rFonts w:cs="IRANSansWeb(FaNum) Light"/>
                <w:rtl/>
                <w:lang w:bidi="ar-SA"/>
              </w:rPr>
              <w:t>منو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13</w:t>
            </w:r>
            <w:r>
              <w:rPr>
                <w:lang w:bidi="ar-SA"/>
              </w:rPr>
              <w:t xml:space="preserve"> */</w:t>
            </w:r>
          </w:p>
          <w:p w14:paraId="32756654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.btn13 .icon {</w:t>
            </w:r>
          </w:p>
          <w:p w14:paraId="5CE364E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30px;</w:t>
            </w:r>
          </w:p>
          <w:p w14:paraId="1AA1E6B4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height: 4px;</w:t>
            </w:r>
          </w:p>
          <w:p w14:paraId="501C4E7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30px;</w:t>
            </w:r>
          </w:p>
          <w:p w14:paraId="68FC466F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31270A89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41CBE710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.btn13 .icon::before {</w:t>
            </w:r>
          </w:p>
          <w:p w14:paraId="466C1A9E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30px;</w:t>
            </w:r>
          </w:p>
          <w:p w14:paraId="3C45F604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height: 4px;</w:t>
            </w:r>
          </w:p>
          <w:p w14:paraId="62FBD064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-10px;</w:t>
            </w:r>
          </w:p>
          <w:p w14:paraId="71767D78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9B84912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5DD827B5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.btn13 .icon::after {</w:t>
            </w:r>
          </w:p>
          <w:p w14:paraId="4878215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30px;</w:t>
            </w:r>
          </w:p>
          <w:p w14:paraId="43A51274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height: 4px;</w:t>
            </w:r>
          </w:p>
          <w:p w14:paraId="2EC1B6EC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10px;</w:t>
            </w:r>
          </w:p>
          <w:p w14:paraId="589339D9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31F29ED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7D9838BE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.btn13.open .icon::before {</w:t>
            </w:r>
          </w:p>
          <w:p w14:paraId="53C5D472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rotateZ(-45deg) scaleX(0.75) translate(-10px, -3px);</w:t>
            </w:r>
          </w:p>
          <w:p w14:paraId="67740A54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9BD2E73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19ABEE3C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.btn13.open .icon::after {</w:t>
            </w:r>
          </w:p>
          <w:p w14:paraId="73DF4252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rotateZ(45deg) scaleX(0.75) translate(-10px, 3px);</w:t>
            </w:r>
          </w:p>
          <w:p w14:paraId="57002B6A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3C8E6371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3D89A90A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/* </w:t>
            </w:r>
            <w:r>
              <w:rPr>
                <w:rFonts w:cs="IRANSansWeb(FaNum) Light"/>
                <w:rtl/>
                <w:lang w:bidi="ar-SA"/>
              </w:rPr>
              <w:t>منو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14</w:t>
            </w:r>
            <w:r>
              <w:rPr>
                <w:lang w:bidi="ar-SA"/>
              </w:rPr>
              <w:t xml:space="preserve"> */</w:t>
            </w:r>
          </w:p>
          <w:p w14:paraId="6526A6F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.btn14 .icon-circle {</w:t>
            </w:r>
          </w:p>
          <w:p w14:paraId="16DF623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position: absolute;</w:t>
            </w:r>
          </w:p>
          <w:p w14:paraId="12C88D36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height: 60px;</w:t>
            </w:r>
          </w:p>
          <w:p w14:paraId="32DE1C4C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60px;</w:t>
            </w:r>
          </w:p>
          <w:p w14:paraId="0DF0549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2px;</w:t>
            </w:r>
          </w:p>
          <w:p w14:paraId="57EB1667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border-radius: 100%;</w:t>
            </w:r>
          </w:p>
          <w:p w14:paraId="70C7418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background: transparent;</w:t>
            </w:r>
          </w:p>
          <w:p w14:paraId="272B0A7B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border: 4px solid black;</w:t>
            </w:r>
          </w:p>
          <w:p w14:paraId="393DCA28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left: -15px;</w:t>
            </w:r>
          </w:p>
          <w:p w14:paraId="12812039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transition-duration: 0.5s;</w:t>
            </w:r>
          </w:p>
          <w:p w14:paraId="7EBDED51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5746289F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399140B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.btn14 .icon-circle:hover {</w:t>
            </w:r>
          </w:p>
          <w:p w14:paraId="146B937B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#fff;</w:t>
            </w:r>
          </w:p>
          <w:p w14:paraId="7E058C9A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35EFF59E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51AE8A09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.btn14 .icon {</w:t>
            </w:r>
          </w:p>
          <w:p w14:paraId="2FF25ABB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30px;</w:t>
            </w:r>
          </w:p>
          <w:p w14:paraId="7F8F7B24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height: 4px;</w:t>
            </w:r>
          </w:p>
          <w:p w14:paraId="3E7411A9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30px;</w:t>
            </w:r>
          </w:p>
          <w:p w14:paraId="05D6445C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border-radius: 4px;</w:t>
            </w:r>
          </w:p>
          <w:p w14:paraId="0809273C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232E9E8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56446390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.btn14 .icon::before {</w:t>
            </w:r>
          </w:p>
          <w:p w14:paraId="18AC75F0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30px;</w:t>
            </w:r>
          </w:p>
          <w:p w14:paraId="2B353DD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height: 4px;</w:t>
            </w:r>
          </w:p>
          <w:p w14:paraId="34936B0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-10px;</w:t>
            </w:r>
          </w:p>
          <w:p w14:paraId="167CDAC9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border-radius: 4px;</w:t>
            </w:r>
          </w:p>
          <w:p w14:paraId="4EE20731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503AC927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7A43BBA6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.btn14 .icon::after {</w:t>
            </w:r>
          </w:p>
          <w:p w14:paraId="1382D162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30px;</w:t>
            </w:r>
          </w:p>
          <w:p w14:paraId="1CA75CAB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height: 4px;</w:t>
            </w:r>
          </w:p>
          <w:p w14:paraId="5B9ACB36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10px;</w:t>
            </w:r>
          </w:p>
          <w:p w14:paraId="5C72AE35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border-radius: 4px;</w:t>
            </w:r>
          </w:p>
          <w:p w14:paraId="36920E0E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1C321105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47C3AFC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.btn14.open .icon-circle {</w:t>
            </w:r>
          </w:p>
          <w:p w14:paraId="393C3426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#fff;</w:t>
            </w:r>
          </w:p>
          <w:p w14:paraId="55A96620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5EBFCF09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7F767E4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.btn14.open .icon {</w:t>
            </w:r>
          </w:p>
          <w:p w14:paraId="7FD8881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transparent;</w:t>
            </w:r>
          </w:p>
          <w:p w14:paraId="30E8FF9E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75A32B95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0FCBF582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.btn14.open .icon::before {</w:t>
            </w:r>
          </w:p>
          <w:p w14:paraId="1E9631C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rotateZ(45deg) scaleX(1.25) translate(6.5px, 6.5px);</w:t>
            </w:r>
          </w:p>
          <w:p w14:paraId="03015A72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5F77A23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62158FCB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.btn14.open .icon::after {</w:t>
            </w:r>
          </w:p>
          <w:p w14:paraId="703A51FC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rotateZ(-45deg) scaleX(1.25) translate(6px, -6px);</w:t>
            </w:r>
          </w:p>
          <w:p w14:paraId="08681854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1C79F1A9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0D389B24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/* </w:t>
            </w:r>
            <w:r>
              <w:rPr>
                <w:rFonts w:cs="IRANSansWeb(FaNum) Light"/>
                <w:rtl/>
                <w:lang w:bidi="ar-SA"/>
              </w:rPr>
              <w:t>منو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15</w:t>
            </w:r>
            <w:r>
              <w:rPr>
                <w:lang w:bidi="ar-SA"/>
              </w:rPr>
              <w:t xml:space="preserve"> */</w:t>
            </w:r>
          </w:p>
          <w:p w14:paraId="4FA47723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.btn15 .icon {</w:t>
            </w:r>
          </w:p>
          <w:p w14:paraId="737B695B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30px;</w:t>
            </w:r>
          </w:p>
          <w:p w14:paraId="6085BA9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height: 4px;</w:t>
            </w:r>
          </w:p>
          <w:p w14:paraId="05555BA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30px;</w:t>
            </w:r>
          </w:p>
          <w:p w14:paraId="36A8D840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left: 15px;</w:t>
            </w:r>
          </w:p>
          <w:p w14:paraId="067CE1E6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border-radius: 4px;</w:t>
            </w:r>
          </w:p>
          <w:p w14:paraId="7FF2F570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6BED56E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020EADAA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.btn15 .icon::before {</w:t>
            </w:r>
          </w:p>
          <w:p w14:paraId="0828F7E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30px;</w:t>
            </w:r>
          </w:p>
          <w:p w14:paraId="26BBF62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height: 4px;</w:t>
            </w:r>
          </w:p>
          <w:p w14:paraId="13DFD3D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-10px;</w:t>
            </w:r>
          </w:p>
          <w:p w14:paraId="0CCF805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border-radius: 4px;</w:t>
            </w:r>
          </w:p>
          <w:p w14:paraId="0F7C6563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324A50E2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680DBBF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.btn15 .icon::after {</w:t>
            </w:r>
          </w:p>
          <w:p w14:paraId="71F1BED9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30px;</w:t>
            </w:r>
          </w:p>
          <w:p w14:paraId="62337C92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height: 4px;</w:t>
            </w:r>
          </w:p>
          <w:p w14:paraId="6C3EE30C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10px;</w:t>
            </w:r>
          </w:p>
          <w:p w14:paraId="439946C9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border-radius: 4px;</w:t>
            </w:r>
          </w:p>
          <w:p w14:paraId="6A3D5792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4E5571FA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3F0259EA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.btn15:hover {</w:t>
            </w:r>
          </w:p>
          <w:p w14:paraId="58403488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#fff;</w:t>
            </w:r>
          </w:p>
          <w:p w14:paraId="322C2D09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3C86DC3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1B27B439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.btn15.open .icon {</w:t>
            </w:r>
          </w:p>
          <w:p w14:paraId="5D39B523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transparent;</w:t>
            </w:r>
          </w:p>
          <w:p w14:paraId="09E6F608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7C793D1C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522A61D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.btn15.open .icon::before {</w:t>
            </w:r>
          </w:p>
          <w:p w14:paraId="3EF77880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rotateZ(45deg) scaleX(1.25) translate(6.5px, 6.5px);</w:t>
            </w:r>
          </w:p>
          <w:p w14:paraId="36D69DB8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26D5FCD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19013203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.btn15.open .icon::after {</w:t>
            </w:r>
          </w:p>
          <w:p w14:paraId="5DE85E33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rotateZ(-45deg) scaleX(1.25) translate(6px, -6px);</w:t>
            </w:r>
          </w:p>
          <w:p w14:paraId="3672C4D0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BF523D2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366C1B56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/* </w:t>
            </w:r>
            <w:r>
              <w:rPr>
                <w:rFonts w:cs="IRANSansWeb(FaNum) Light"/>
                <w:rtl/>
                <w:lang w:bidi="ar-SA"/>
              </w:rPr>
              <w:t>منوها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جد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lang w:bidi="ar-SA"/>
              </w:rPr>
              <w:t xml:space="preserve"> */</w:t>
            </w:r>
          </w:p>
          <w:p w14:paraId="6C618962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.all-btn {</w:t>
            </w:r>
          </w:p>
          <w:p w14:paraId="74E057F4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display: flex;</w:t>
            </w:r>
          </w:p>
          <w:p w14:paraId="5D9B2672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flex-wrap: wrap;</w:t>
            </w:r>
          </w:p>
          <w:p w14:paraId="241ED887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gap: 20px;</w:t>
            </w:r>
          </w:p>
          <w:p w14:paraId="4E658936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justify-content: center;</w:t>
            </w:r>
          </w:p>
          <w:p w14:paraId="284DB21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margin-top: 30px;</w:t>
            </w:r>
          </w:p>
          <w:p w14:paraId="47B6BFAD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48E43214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7562081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.menu-btn-1, .menu-btn-2, .menu-btn-3, .menu-btn-4, </w:t>
            </w:r>
          </w:p>
          <w:p w14:paraId="4CDE8BD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.menu-btn-5, .menu-btn-6, .menu-btn-7, .menu-btn-8 {</w:t>
            </w:r>
          </w:p>
          <w:p w14:paraId="10A6A2D3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height: 32px;</w:t>
            </w:r>
          </w:p>
          <w:p w14:paraId="63C14095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40px;</w:t>
            </w:r>
          </w:p>
          <w:p w14:paraId="07D77C5C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cursor: pointer;</w:t>
            </w:r>
          </w:p>
          <w:p w14:paraId="70CA7BEF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301679A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07F04874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.menu-btn-1 span, .menu-btn-1 span::before, .menu-btn-1 span::after,</w:t>
            </w:r>
          </w:p>
          <w:p w14:paraId="281844E3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.menu-btn-2 span, .menu-btn-2 span::before, .menu-btn-2 span::after,</w:t>
            </w:r>
          </w:p>
          <w:p w14:paraId="46177B87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.menu-btn-3 span, .menu-btn-3 span::before, .menu-btn-3 span::after,</w:t>
            </w:r>
          </w:p>
          <w:p w14:paraId="0DEAB354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.menu-btn-4 span, .menu-btn-4 span::before, .menu-btn-4 span::after,</w:t>
            </w:r>
          </w:p>
          <w:p w14:paraId="7FEE435A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.menu-btn-6 span, .menu-btn-6 span::before, .menu-btn-6 span::after {</w:t>
            </w:r>
          </w:p>
          <w:p w14:paraId="729AC97B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#212121;</w:t>
            </w:r>
          </w:p>
          <w:p w14:paraId="37306234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border-radius: 3px;</w:t>
            </w:r>
          </w:p>
          <w:p w14:paraId="56343BBB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content: '';</w:t>
            </w:r>
          </w:p>
          <w:p w14:paraId="2CE462C8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position: absolute;</w:t>
            </w:r>
          </w:p>
          <w:p w14:paraId="50AE5112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40px;</w:t>
            </w:r>
          </w:p>
          <w:p w14:paraId="4A690524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height: 6px;</w:t>
            </w:r>
          </w:p>
          <w:p w14:paraId="39F71B9B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margin-top: 13px;</w:t>
            </w:r>
          </w:p>
          <w:p w14:paraId="57EAE7DE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transition: .3s ease-in-out;</w:t>
            </w:r>
          </w:p>
          <w:p w14:paraId="69CE1254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1A202D3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5F53181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.menu-btn-1 span::before, .menu-btn-2 span::before, .menu-btn-3 span::before,</w:t>
            </w:r>
          </w:p>
          <w:p w14:paraId="11D10AF9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.menu-btn-4 span::before, .menu-btn-6 span::before {</w:t>
            </w:r>
          </w:p>
          <w:p w14:paraId="1B9E9E4B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margin-top: -12px;</w:t>
            </w:r>
          </w:p>
          <w:p w14:paraId="2F2B60B0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E2917AE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797E3C95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.menu-btn-1 span::after, .menu-btn-2 span::after, .menu-btn-3 span::after,</w:t>
            </w:r>
          </w:p>
          <w:p w14:paraId="7AE7202E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.menu-btn-4 span::after, .menu-btn-6 span::after {</w:t>
            </w:r>
          </w:p>
          <w:p w14:paraId="0FCA6EE3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margin-top: 12px;</w:t>
            </w:r>
          </w:p>
          <w:p w14:paraId="640CBCC6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57B2EE9D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0678F274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.menu-btn-1.active span, .menu-btn-2.active span, .menu-btn-3.active span {</w:t>
            </w:r>
          </w:p>
          <w:p w14:paraId="68F9F174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transparent;</w:t>
            </w:r>
          </w:p>
          <w:p w14:paraId="57B0DA83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36BBB898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5AA5735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.menu-btn-1.active span::before, .menu-btn-2.active span::before, </w:t>
            </w:r>
          </w:p>
          <w:p w14:paraId="18478FF4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.menu-btn-3.active span::before, .menu-btn-6.active span::before {</w:t>
            </w:r>
          </w:p>
          <w:p w14:paraId="0C6A3CF7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margin-top: 0;</w:t>
            </w:r>
          </w:p>
          <w:p w14:paraId="62B1817B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rotate(45deg);</w:t>
            </w:r>
          </w:p>
          <w:p w14:paraId="4EC13CE6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64A2F00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46F9FEF9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.menu-btn-1.active span::after, .menu-btn-2.active span::after, </w:t>
            </w:r>
          </w:p>
          <w:p w14:paraId="7FB7667A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.menu-btn-3.active span::after, .menu-btn-6.active span::after {</w:t>
            </w:r>
          </w:p>
          <w:p w14:paraId="39E35639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margin-top: 0;</w:t>
            </w:r>
          </w:p>
          <w:p w14:paraId="616FA4F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rotate(-45deg);</w:t>
            </w:r>
          </w:p>
          <w:p w14:paraId="1317A265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CBDC54D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6746CED2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.menu-btn-2 span, .menu-btn-2 span::before, .menu-btn-2 span::after,</w:t>
            </w:r>
          </w:p>
          <w:p w14:paraId="227942CE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.menu-btn-3 span, .menu-btn-3 span::before, .menu-btn-3 span::after {</w:t>
            </w:r>
          </w:p>
          <w:p w14:paraId="21049D9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rotateY(180deg);</w:t>
            </w:r>
          </w:p>
          <w:p w14:paraId="491FACDC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transition: .5s ease-in-out;</w:t>
            </w:r>
          </w:p>
          <w:p w14:paraId="5F37546E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8AED800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16A16240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.menu-btn-2.active {</w:t>
            </w:r>
          </w:p>
          <w:p w14:paraId="4842FA74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rotateY(180deg);</w:t>
            </w:r>
          </w:p>
          <w:p w14:paraId="4C8F1FB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transition: .5s ease-in-out;</w:t>
            </w:r>
          </w:p>
          <w:p w14:paraId="29C16935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7BEDDE08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6F6BD98E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.menu-btn-4 span, .menu-btn-4 span::before, .menu-btn-4 span::after {</w:t>
            </w:r>
          </w:p>
          <w:p w14:paraId="17861825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height: 3px;</w:t>
            </w:r>
          </w:p>
          <w:p w14:paraId="0E590B27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transition: .5s ease-in-out;</w:t>
            </w:r>
          </w:p>
          <w:p w14:paraId="090D8421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69298DD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20FF3CF0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.menu-btn-4.active span {</w:t>
            </w:r>
          </w:p>
          <w:p w14:paraId="7AD1972E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border-radius: 1px 0px 0px 1px;</w:t>
            </w:r>
          </w:p>
          <w:p w14:paraId="55A1B14D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371BBEE6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3E7754EC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.menu-btn-4.active span::before {</w:t>
            </w:r>
          </w:p>
          <w:p w14:paraId="0301B3A3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right: 24px;</w:t>
            </w:r>
          </w:p>
          <w:p w14:paraId="735515C8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17px;</w:t>
            </w:r>
          </w:p>
          <w:p w14:paraId="223181E3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7.8px;</w:t>
            </w:r>
          </w:p>
          <w:p w14:paraId="60509EFB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border-radius: 1px 0px 0px 1px;</w:t>
            </w:r>
          </w:p>
          <w:p w14:paraId="0FEFE1E5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rotate(-34deg);</w:t>
            </w:r>
          </w:p>
          <w:p w14:paraId="00B9D873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74B1677A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54DB99E6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.menu-btn-4.active span::after {</w:t>
            </w:r>
          </w:p>
          <w:p w14:paraId="07ABE533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right: 24px;</w:t>
            </w:r>
          </w:p>
          <w:p w14:paraId="6884846E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17px;</w:t>
            </w:r>
          </w:p>
          <w:p w14:paraId="3ED964E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-7.8px;</w:t>
            </w:r>
          </w:p>
          <w:p w14:paraId="3501A054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border-radius: 1px 0px 0px 1px;</w:t>
            </w:r>
          </w:p>
          <w:p w14:paraId="1A70944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rotate(34deg);</w:t>
            </w:r>
          </w:p>
          <w:p w14:paraId="6BF43E01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13FB95A4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35A86FF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.menu-btn-5 span:nth-child(1), .menu-btn-5 span:nth-child(1)::before, </w:t>
            </w:r>
          </w:p>
          <w:p w14:paraId="19DD650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.menu-btn-5 span:nth-child(1)::after {</w:t>
            </w:r>
          </w:p>
          <w:p w14:paraId="5D7A6E46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#E91E63;</w:t>
            </w:r>
          </w:p>
          <w:p w14:paraId="3CE5695E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content: '';</w:t>
            </w:r>
          </w:p>
          <w:p w14:paraId="4808113E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position: absolute;</w:t>
            </w:r>
          </w:p>
          <w:p w14:paraId="788A460C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40px;</w:t>
            </w:r>
          </w:p>
          <w:p w14:paraId="6BAE21FC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height: 3px;</w:t>
            </w:r>
          </w:p>
          <w:p w14:paraId="125AA27B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margin-top: 13px;</w:t>
            </w:r>
          </w:p>
          <w:p w14:paraId="3A180BB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transition: .3s ease-in-out;</w:t>
            </w:r>
          </w:p>
          <w:p w14:paraId="478767AB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30A0D753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25715A94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.menu-btn-5 span:nth-child(1)::before {</w:t>
            </w:r>
          </w:p>
          <w:p w14:paraId="08ACA7E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margin-top: -12px;</w:t>
            </w:r>
          </w:p>
          <w:p w14:paraId="62B2DF80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transition: .3s ease-in-out .3s;</w:t>
            </w:r>
          </w:p>
          <w:p w14:paraId="03351861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6F503C7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209EA82A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.menu-btn-5 span:nth-child(1)::after {</w:t>
            </w:r>
          </w:p>
          <w:p w14:paraId="01A60696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margin-top: 12px;</w:t>
            </w:r>
          </w:p>
          <w:p w14:paraId="59576C3A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transition: .3s ease-in-out .3s;</w:t>
            </w:r>
          </w:p>
          <w:p w14:paraId="09DFCEB5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A09A854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0F8B8FA9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.menu-btn-5 span:nth-child(2) {</w:t>
            </w:r>
          </w:p>
          <w:p w14:paraId="78130482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#E91E63;</w:t>
            </w:r>
          </w:p>
          <w:p w14:paraId="0CA0DF53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content: '';</w:t>
            </w:r>
          </w:p>
          <w:p w14:paraId="12A41C7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position: absolute;</w:t>
            </w:r>
          </w:p>
          <w:p w14:paraId="3CE3D1C0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0px;</w:t>
            </w:r>
          </w:p>
          <w:p w14:paraId="0AF27D28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height: 3px;</w:t>
            </w:r>
          </w:p>
          <w:p w14:paraId="13B8292C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margin-top: 13px;</w:t>
            </w:r>
          </w:p>
          <w:p w14:paraId="1B1034F5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rotate(-45deg);</w:t>
            </w:r>
          </w:p>
          <w:p w14:paraId="57CC68C7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transition: .3s ease-in-out;</w:t>
            </w:r>
          </w:p>
          <w:p w14:paraId="57DC88F6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427F2A12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237DD32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.menu-btn-5.active span:nth-child(1)::before,</w:t>
            </w:r>
          </w:p>
          <w:p w14:paraId="2D1B28A2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.menu-btn-5.active span:nth-child(1)::after {</w:t>
            </w:r>
          </w:p>
          <w:p w14:paraId="05F2AD0A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margin-top: 0;</w:t>
            </w:r>
          </w:p>
          <w:p w14:paraId="49E51879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74E8AA81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1CE1FAD2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.menu-btn-5.active span:nth-child(1) {</w:t>
            </w:r>
          </w:p>
          <w:p w14:paraId="246009C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rotate(45deg);</w:t>
            </w:r>
          </w:p>
          <w:p w14:paraId="13630530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transition: .5s ease-in-out .5s;</w:t>
            </w:r>
          </w:p>
          <w:p w14:paraId="58CAAE45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}</w:t>
            </w:r>
          </w:p>
          <w:p w14:paraId="728C70DE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10D2F2C2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.menu-btn-5.active span:nth-child(2) {</w:t>
            </w:r>
          </w:p>
          <w:p w14:paraId="07B7A49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40px;</w:t>
            </w:r>
          </w:p>
          <w:p w14:paraId="2B3108F9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transition: .3s ease-in-out .8s;</w:t>
            </w:r>
          </w:p>
          <w:p w14:paraId="1331F813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7F06AC8B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3E1640D0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.menu-btn-6 span, .menu-btn-6 span::before, .menu-btn-6 span::after {</w:t>
            </w:r>
          </w:p>
          <w:p w14:paraId="76C15030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#795548;</w:t>
            </w:r>
          </w:p>
          <w:p w14:paraId="712E3F77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height: 3px;</w:t>
            </w:r>
          </w:p>
          <w:p w14:paraId="1645A627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transition: .3s ease-in-out .3s;</w:t>
            </w:r>
          </w:p>
          <w:p w14:paraId="0903EBA1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76734192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3EA7862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.menu-btn-6 span::before, .menu-btn-6 span::after {</w:t>
            </w:r>
          </w:p>
          <w:p w14:paraId="3BD39490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transition: .3s ease-in-out;</w:t>
            </w:r>
          </w:p>
          <w:p w14:paraId="3EF729D6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B0CC232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2382CEA2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.menu-btn-6.active span {</w:t>
            </w:r>
          </w:p>
          <w:p w14:paraId="6C3DE7DA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transparent;</w:t>
            </w:r>
          </w:p>
          <w:p w14:paraId="1DF48F95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rotate(-90deg);</w:t>
            </w:r>
          </w:p>
          <w:p w14:paraId="4A35047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transition: .5s ease-in-out;</w:t>
            </w:r>
          </w:p>
          <w:p w14:paraId="6EFA4CE8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13655925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32199378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.menu-btn-6.active span::before {</w:t>
            </w:r>
          </w:p>
          <w:p w14:paraId="1A3B30D2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rotate(-45deg);</w:t>
            </w:r>
          </w:p>
          <w:p w14:paraId="6BCCB40A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transition-delay: .5s;</w:t>
            </w:r>
          </w:p>
          <w:p w14:paraId="2723D5FA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4D4927E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0A04A7D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.menu-btn-6.active span::after {</w:t>
            </w:r>
          </w:p>
          <w:p w14:paraId="6FA8BD0C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rotate(45deg);</w:t>
            </w:r>
          </w:p>
          <w:p w14:paraId="3769678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transition-delay: .5s;</w:t>
            </w:r>
          </w:p>
          <w:p w14:paraId="61B65F2B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C6DD162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0C067180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.menu-btn-7, .menu-btn-8 {</w:t>
            </w:r>
          </w:p>
          <w:p w14:paraId="6E3CE74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height: 40px;</w:t>
            </w:r>
          </w:p>
          <w:p w14:paraId="3180ABD0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40px;</w:t>
            </w:r>
          </w:p>
          <w:p w14:paraId="304C2680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cursor: pointer;</w:t>
            </w:r>
          </w:p>
          <w:p w14:paraId="746DD177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position: relative;</w:t>
            </w:r>
          </w:p>
          <w:p w14:paraId="3409C1A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border-radius: 100%;</w:t>
            </w:r>
          </w:p>
          <w:p w14:paraId="75582F5C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transition: .5s ease-in-out;</w:t>
            </w:r>
          </w:p>
          <w:p w14:paraId="531DE5FD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3D0D07A2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37EA9AD5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.menu-btn-7 {</w:t>
            </w:r>
          </w:p>
          <w:p w14:paraId="3E42B412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border: 4px solid #00bcd4;</w:t>
            </w:r>
          </w:p>
          <w:p w14:paraId="2002F673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CB56070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4541672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.menu-btn-8 {</w:t>
            </w:r>
          </w:p>
          <w:p w14:paraId="792015EA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border: 4px solid #9C27B0;</w:t>
            </w:r>
          </w:p>
          <w:p w14:paraId="5EF5B9C7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13E4E63B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4F611E3B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.menu-btn-7 span:nth-child(1), .menu-btn-7 span:nth-child(2),</w:t>
            </w:r>
          </w:p>
          <w:p w14:paraId="5BD18B22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.menu-btn-8 span:nth-child(1), .menu-btn-8 span:nth-child(2) {</w:t>
            </w:r>
          </w:p>
          <w:p w14:paraId="10D37F0E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content: '';</w:t>
            </w:r>
          </w:p>
          <w:p w14:paraId="1CBDFE8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position: absolute;</w:t>
            </w:r>
          </w:p>
          <w:p w14:paraId="3FDB1F1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20px;</w:t>
            </w:r>
          </w:p>
          <w:p w14:paraId="5445AF1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height: 5px;</w:t>
            </w:r>
          </w:p>
          <w:p w14:paraId="105A11F8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margin-top: 18px;</w:t>
            </w:r>
          </w:p>
          <w:p w14:paraId="6A70150F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8E4C29A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2B0A8C33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.menu-btn-7 span:nth-child(1), .menu-btn-7 span:nth-child(2) {</w:t>
            </w:r>
          </w:p>
          <w:p w14:paraId="4EB15CD7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#00BCD4;</w:t>
            </w:r>
          </w:p>
          <w:p w14:paraId="0543758E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8018D13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3E8DC62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.menu-btn-8 span:nth-child(1), .menu-btn-8 span:nth-child(2) {</w:t>
            </w:r>
          </w:p>
          <w:p w14:paraId="5FF6AA9E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#9C27B0;</w:t>
            </w:r>
          </w:p>
          <w:p w14:paraId="14FC45F2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transition: .5s ease-in-out;</w:t>
            </w:r>
          </w:p>
          <w:p w14:paraId="2D140086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7364E394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007B88E0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.menu-btn-7 span:nth-child(1), .menu-btn-8 span:nth-child(1) {</w:t>
            </w:r>
          </w:p>
          <w:p w14:paraId="1E3EA044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right: 15.1px;</w:t>
            </w:r>
          </w:p>
          <w:p w14:paraId="63970E98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rotate(45deg);</w:t>
            </w:r>
          </w:p>
          <w:p w14:paraId="3517C3E9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BC385FA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46F7BAD6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.menu-btn-7 span:nth-child(2), .menu-btn-8 span:nth-child(2) {</w:t>
            </w:r>
          </w:p>
          <w:p w14:paraId="28C776B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right: 4.5px;</w:t>
            </w:r>
          </w:p>
          <w:p w14:paraId="07211AB4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rotate(-45deg);</w:t>
            </w:r>
          </w:p>
          <w:p w14:paraId="1C0A19EC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4A9144DB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420B6265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.menu-btn-7.active {</w:t>
            </w:r>
          </w:p>
          <w:p w14:paraId="49CA988E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rotateX(-180deg);</w:t>
            </w:r>
          </w:p>
          <w:p w14:paraId="7C4B4D95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FEC50B3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57E0E1BB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.menu-btn-8.active span:nth-child(1), .menu-btn-8.active span:nth-child(2) {</w:t>
            </w:r>
          </w:p>
          <w:p w14:paraId="6940A2C4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margin-top: 16px;</w:t>
            </w:r>
          </w:p>
          <w:p w14:paraId="6FB11F41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7908E996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65F60BC3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.menu-btn-8.active span:nth-child(1) {</w:t>
            </w:r>
          </w:p>
          <w:p w14:paraId="2B2E23D0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rotate(-45deg);</w:t>
            </w:r>
          </w:p>
          <w:p w14:paraId="2420B297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}</w:t>
            </w:r>
          </w:p>
          <w:p w14:paraId="156FFE09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04715512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.menu-btn-8.active span:nth-child(2) {</w:t>
            </w:r>
          </w:p>
          <w:p w14:paraId="0AD9570E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rotate(45deg);</w:t>
            </w:r>
          </w:p>
          <w:p w14:paraId="4EED5A73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2B3C79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&lt;/style&gt;</w:t>
            </w:r>
          </w:p>
          <w:p w14:paraId="45FDCA12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&lt;/head&gt;</w:t>
            </w:r>
          </w:p>
          <w:p w14:paraId="343DEDE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&lt;body&gt;</w:t>
            </w:r>
          </w:p>
          <w:p w14:paraId="46DDA8B0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&lt;div class="container"&gt;</w:t>
            </w:r>
          </w:p>
          <w:p w14:paraId="409D50FD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&lt;h1&gt;</w:t>
            </w:r>
            <w:r>
              <w:rPr>
                <w:rFonts w:cs="IRANSansWeb(FaNum) Light"/>
                <w:rtl/>
                <w:lang w:bidi="ar-SA"/>
              </w:rPr>
              <w:t>انواع منوها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متحرک</w:t>
            </w:r>
            <w:r>
              <w:rPr>
                <w:lang w:bidi="ar-SA"/>
              </w:rPr>
              <w:t>&lt;/h1&gt;</w:t>
            </w:r>
          </w:p>
          <w:p w14:paraId="6E38C6B6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132C14ED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&lt;!-- </w:t>
            </w:r>
            <w:r>
              <w:rPr>
                <w:rFonts w:cs="IRANSansWeb(FaNum) Light"/>
                <w:rtl/>
                <w:lang w:bidi="ar-SA"/>
              </w:rPr>
              <w:t>بخش اول: منوها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1 تا 8</w:t>
            </w:r>
            <w:r>
              <w:rPr>
                <w:lang w:bidi="ar-SA"/>
              </w:rPr>
              <w:t xml:space="preserve"> --&gt;</w:t>
            </w:r>
          </w:p>
          <w:p w14:paraId="1D2B95A7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&lt;div class="menu-section"&gt;</w:t>
            </w:r>
          </w:p>
          <w:p w14:paraId="2C18DB12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&lt;h2&gt;</w:t>
            </w:r>
            <w:r>
              <w:rPr>
                <w:rFonts w:cs="IRANSansWeb(FaNum) Light"/>
                <w:rtl/>
                <w:lang w:bidi="ar-SA"/>
              </w:rPr>
              <w:t>منوها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1 تا 8</w:t>
            </w:r>
            <w:r>
              <w:rPr>
                <w:lang w:bidi="ar-SA"/>
              </w:rPr>
              <w:t>&lt;/h2&gt;</w:t>
            </w:r>
          </w:p>
          <w:p w14:paraId="50990C3E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&lt;div class="menu-container"&gt;</w:t>
            </w:r>
          </w:p>
          <w:p w14:paraId="1A778409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&lt;div class="menu btn1" data-menu="1"&gt;</w:t>
            </w:r>
          </w:p>
          <w:p w14:paraId="76111B1E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&lt;div class="icon-left"&gt;&lt;/div&gt;</w:t>
            </w:r>
          </w:p>
          <w:p w14:paraId="094A438A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&lt;div class="icon-right"&gt;&lt;/div&gt;</w:t>
            </w:r>
          </w:p>
          <w:p w14:paraId="010DBF82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&lt;/div&gt;</w:t>
            </w:r>
          </w:p>
          <w:p w14:paraId="07787E73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&lt;div class="menu btn2" data-menu="2"&gt;</w:t>
            </w:r>
          </w:p>
          <w:p w14:paraId="3497B94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&lt;div class="icon"&gt;&lt;/div&gt;</w:t>
            </w:r>
          </w:p>
          <w:p w14:paraId="3BAC94CE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&lt;/div&gt;</w:t>
            </w:r>
          </w:p>
          <w:p w14:paraId="66D56C27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&lt;div class="menu btn3" data-menu="3"&gt;</w:t>
            </w:r>
          </w:p>
          <w:p w14:paraId="24A2F713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&lt;div class="icon"&gt;&lt;/div&gt;</w:t>
            </w:r>
          </w:p>
          <w:p w14:paraId="1AED64C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&lt;/div&gt;</w:t>
            </w:r>
          </w:p>
          <w:p w14:paraId="203EF337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&lt;div class="menu btn4" data-menu="4"&gt;</w:t>
            </w:r>
          </w:p>
          <w:p w14:paraId="2A055A2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&lt;div class="icon"&gt;&lt;/div&gt;</w:t>
            </w:r>
          </w:p>
          <w:p w14:paraId="2A6137FB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&lt;/div&gt;</w:t>
            </w:r>
          </w:p>
          <w:p w14:paraId="6EAD6488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&lt;div class="menu btn5" data-menu="5"&gt;</w:t>
            </w:r>
          </w:p>
          <w:p w14:paraId="0CF6B922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&lt;div class="icon"&gt;&lt;/div&gt;</w:t>
            </w:r>
          </w:p>
          <w:p w14:paraId="70290D6A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&lt;/div&gt;</w:t>
            </w:r>
          </w:p>
          <w:p w14:paraId="71F480F5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&lt;div class="menu btn6" data-menu="6"&gt;</w:t>
            </w:r>
          </w:p>
          <w:p w14:paraId="4C04351C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&lt;div class="icon"&gt;&lt;/div&gt;</w:t>
            </w:r>
          </w:p>
          <w:p w14:paraId="5876419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&lt;/div&gt;</w:t>
            </w:r>
          </w:p>
          <w:p w14:paraId="4BC0516B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&lt;div class="menu btn7" data-menu="7"&gt;</w:t>
            </w:r>
          </w:p>
          <w:p w14:paraId="2C005BDA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&lt;div class="icon-E"&gt;&lt;/div&gt;</w:t>
            </w:r>
          </w:p>
          <w:p w14:paraId="24D075D7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&lt;div class="icon-X"&gt;&lt;/div&gt;</w:t>
            </w:r>
          </w:p>
          <w:p w14:paraId="6C45830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&lt;/div&gt;</w:t>
            </w:r>
          </w:p>
          <w:p w14:paraId="41C1BB0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&lt;div class="menu btn8" data-menu="8"&gt;</w:t>
            </w:r>
          </w:p>
          <w:p w14:paraId="402FE636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&lt;div class="icon-E"&gt;&lt;/div&gt;</w:t>
            </w:r>
          </w:p>
          <w:p w14:paraId="089F7F16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&lt;div class="icon-X"&gt;&lt;/div&gt;</w:t>
            </w:r>
          </w:p>
          <w:p w14:paraId="69DB1DD2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&lt;/div&gt;</w:t>
            </w:r>
          </w:p>
          <w:p w14:paraId="1613EF49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&lt;/div&gt;</w:t>
            </w:r>
          </w:p>
          <w:p w14:paraId="15CF8FE0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&lt;/div&gt;</w:t>
            </w:r>
          </w:p>
          <w:p w14:paraId="56CF3B5F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672591C9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&lt;!-- </w:t>
            </w:r>
            <w:r>
              <w:rPr>
                <w:rFonts w:cs="IRANSansWeb(FaNum) Light"/>
                <w:rtl/>
                <w:lang w:bidi="ar-SA"/>
              </w:rPr>
              <w:t>بخش دوم: منوها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9 تا 15</w:t>
            </w:r>
            <w:r>
              <w:rPr>
                <w:lang w:bidi="ar-SA"/>
              </w:rPr>
              <w:t xml:space="preserve"> --&gt;</w:t>
            </w:r>
          </w:p>
          <w:p w14:paraId="2756C9E7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&lt;div class="menu-section"&gt;</w:t>
            </w:r>
          </w:p>
          <w:p w14:paraId="478C5C63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&lt;h2&gt;</w:t>
            </w:r>
            <w:r>
              <w:rPr>
                <w:rFonts w:cs="IRANSansWeb(FaNum) Light"/>
                <w:rtl/>
                <w:lang w:bidi="ar-SA"/>
              </w:rPr>
              <w:t>منوها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9 تا 15</w:t>
            </w:r>
            <w:r>
              <w:rPr>
                <w:lang w:bidi="ar-SA"/>
              </w:rPr>
              <w:t>&lt;/h2&gt;</w:t>
            </w:r>
          </w:p>
          <w:p w14:paraId="6EC12804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&lt;div class="menu-container"&gt;</w:t>
            </w:r>
          </w:p>
          <w:p w14:paraId="03290A6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&lt;div class="menu btn9" data-menu="9"&gt;</w:t>
            </w:r>
          </w:p>
          <w:p w14:paraId="5881E3DE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&lt;div class="icon"&gt;&lt;/div&gt;</w:t>
            </w:r>
          </w:p>
          <w:p w14:paraId="0A0FA78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&lt;/div&gt;</w:t>
            </w:r>
          </w:p>
          <w:p w14:paraId="159B85EC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&lt;div class="menu btn10" data-menu="10"&gt;</w:t>
            </w:r>
          </w:p>
          <w:p w14:paraId="0A6D5CF8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&lt;div class="icon"&gt;&lt;/div&gt;</w:t>
            </w:r>
          </w:p>
          <w:p w14:paraId="20944C58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&lt;/div&gt;</w:t>
            </w:r>
          </w:p>
          <w:p w14:paraId="744192EC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&lt;div class="menu btn11" data-menu="11"&gt;</w:t>
            </w:r>
          </w:p>
          <w:p w14:paraId="12AE6877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&lt;div class="icon-left"&gt;&lt;/div&gt;</w:t>
            </w:r>
          </w:p>
          <w:p w14:paraId="47EA531B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&lt;div class="icon-right"&gt;&lt;/div&gt;</w:t>
            </w:r>
          </w:p>
          <w:p w14:paraId="0382FD4B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&lt;/div&gt;</w:t>
            </w:r>
          </w:p>
          <w:p w14:paraId="533BC87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&lt;div class="menu btn12" data-menu="12"&gt;</w:t>
            </w:r>
          </w:p>
          <w:p w14:paraId="37873DA0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&lt;div class="icon"&gt;&lt;/div&gt;</w:t>
            </w:r>
          </w:p>
          <w:p w14:paraId="5A53F146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&lt;/div&gt;</w:t>
            </w:r>
          </w:p>
          <w:p w14:paraId="615BF593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&lt;div class="menu btn13" data-menu="13"&gt;</w:t>
            </w:r>
          </w:p>
          <w:p w14:paraId="1FE8FEDE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&lt;div class="icon"&gt;&lt;/div&gt;</w:t>
            </w:r>
          </w:p>
          <w:p w14:paraId="488644CB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&lt;/div&gt;</w:t>
            </w:r>
          </w:p>
          <w:p w14:paraId="6209F7C9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&lt;div class="menu btn14" data-menu="14"&gt;</w:t>
            </w:r>
          </w:p>
          <w:p w14:paraId="3373C445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&lt;div class="icon-circle"&gt;&lt;/div&gt;</w:t>
            </w:r>
          </w:p>
          <w:p w14:paraId="7B3D5445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&lt;div class="icon"&gt;&lt;/div&gt;</w:t>
            </w:r>
          </w:p>
          <w:p w14:paraId="7AD6C6A9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&lt;/div&gt;</w:t>
            </w:r>
          </w:p>
          <w:p w14:paraId="1C903B4E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&lt;div class="menu btn15" data-menu="15"&gt;</w:t>
            </w:r>
          </w:p>
          <w:p w14:paraId="643FE73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&lt;div class="icon"&gt;&lt;/div&gt;</w:t>
            </w:r>
          </w:p>
          <w:p w14:paraId="02952410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&lt;/div&gt;</w:t>
            </w:r>
          </w:p>
          <w:p w14:paraId="2E952473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&lt;/div&gt;</w:t>
            </w:r>
          </w:p>
          <w:p w14:paraId="2AA410D2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&lt;/div&gt;</w:t>
            </w:r>
          </w:p>
          <w:p w14:paraId="732605E1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14BC6E6B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&lt;!-- </w:t>
            </w:r>
            <w:r>
              <w:rPr>
                <w:rFonts w:cs="IRANSansWeb(FaNum) Light"/>
                <w:rtl/>
                <w:lang w:bidi="ar-SA"/>
              </w:rPr>
              <w:t>بخش سوم: منوها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جد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lang w:bidi="ar-SA"/>
              </w:rPr>
              <w:t xml:space="preserve"> --&gt;</w:t>
            </w:r>
          </w:p>
          <w:p w14:paraId="1BE4C515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&lt;div class="menu-section"&gt;</w:t>
            </w:r>
          </w:p>
          <w:p w14:paraId="326971AC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&lt;h2&gt;</w:t>
            </w:r>
            <w:r>
              <w:rPr>
                <w:rFonts w:cs="IRANSansWeb(FaNum) Light"/>
                <w:rtl/>
                <w:lang w:bidi="ar-SA"/>
              </w:rPr>
              <w:t>منوها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جد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&lt;/h2&gt;</w:t>
            </w:r>
          </w:p>
          <w:p w14:paraId="123AB26C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&lt;div class="all-btn"&gt;</w:t>
            </w:r>
          </w:p>
          <w:p w14:paraId="70DB9207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&lt;div class="menu-btn-1" onclick="menuBtnFunction(this)"&gt;</w:t>
            </w:r>
          </w:p>
          <w:p w14:paraId="327E0A9C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&lt;span&gt;&lt;/span&gt;</w:t>
            </w:r>
          </w:p>
          <w:p w14:paraId="2869C416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&lt;/div&gt;</w:t>
            </w:r>
          </w:p>
          <w:p w14:paraId="7C94496B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&lt;div class="menu-btn-2" onclick="menuBtnFunction(this)"&gt;</w:t>
            </w:r>
          </w:p>
          <w:p w14:paraId="5FD18E5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&lt;span&gt;&lt;/span&gt;</w:t>
            </w:r>
          </w:p>
          <w:p w14:paraId="054FC023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&lt;/div&gt;</w:t>
            </w:r>
          </w:p>
          <w:p w14:paraId="5F8AA839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&lt;div class="menu-btn-3" onclick="menuBtnFunction(this)"&gt;</w:t>
            </w:r>
          </w:p>
          <w:p w14:paraId="656484AC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&lt;span&gt;&lt;/span&gt;</w:t>
            </w:r>
          </w:p>
          <w:p w14:paraId="5C429EE3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&lt;/div&gt;</w:t>
            </w:r>
          </w:p>
          <w:p w14:paraId="02D65398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    &lt;div class="menu-btn-4" onclick="menuBtnFunction(this)"&gt;</w:t>
            </w:r>
          </w:p>
          <w:p w14:paraId="73519B9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&lt;span&gt;&lt;/span&gt;</w:t>
            </w:r>
          </w:p>
          <w:p w14:paraId="1CCC25D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&lt;/div&gt;</w:t>
            </w:r>
          </w:p>
          <w:p w14:paraId="5ED3817D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&lt;div class="menu-btn-5" onclick="menuBtnFunction(this)"&gt;</w:t>
            </w:r>
          </w:p>
          <w:p w14:paraId="731B8BF2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&lt;span&gt;&lt;/span&gt;</w:t>
            </w:r>
          </w:p>
          <w:p w14:paraId="02D4C69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&lt;span&gt;&lt;/span&gt;</w:t>
            </w:r>
          </w:p>
          <w:p w14:paraId="37D261B2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&lt;/div&gt;</w:t>
            </w:r>
          </w:p>
          <w:p w14:paraId="1CFACC46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&lt;div class="menu-btn-6" onclick="menuBtnFunction(this)"&gt;</w:t>
            </w:r>
          </w:p>
          <w:p w14:paraId="5C7B6568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&lt;span&gt;&lt;/span&gt;                </w:t>
            </w:r>
          </w:p>
          <w:p w14:paraId="04EE27AB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&lt;/div&gt;</w:t>
            </w:r>
          </w:p>
          <w:p w14:paraId="3F747947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&lt;div class="menu-btn-7" onclick="menuBtnFunction(this)"&gt;</w:t>
            </w:r>
          </w:p>
          <w:p w14:paraId="725D6E6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&lt;span&gt;&lt;/span&gt;</w:t>
            </w:r>
          </w:p>
          <w:p w14:paraId="056289C5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&lt;span&gt;&lt;/span&gt;</w:t>
            </w:r>
          </w:p>
          <w:p w14:paraId="304BFE58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&lt;/div&gt;</w:t>
            </w:r>
          </w:p>
          <w:p w14:paraId="6E693D26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&lt;div class="menu-btn-8" onclick="menuBtnFunction(this)"&gt;</w:t>
            </w:r>
          </w:p>
          <w:p w14:paraId="565BCA12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&lt;span&gt;&lt;/span&gt;</w:t>
            </w:r>
          </w:p>
          <w:p w14:paraId="1A640AB4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&lt;span&gt;&lt;/span&gt;</w:t>
            </w:r>
          </w:p>
          <w:p w14:paraId="0AFB6007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&lt;/div&gt;</w:t>
            </w:r>
          </w:p>
          <w:p w14:paraId="689FAEB4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&lt;/div&gt;</w:t>
            </w:r>
          </w:p>
          <w:p w14:paraId="50FE1824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&lt;/div&gt;</w:t>
            </w:r>
          </w:p>
          <w:p w14:paraId="3EF0F45F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&lt;/div&gt;</w:t>
            </w:r>
          </w:p>
          <w:p w14:paraId="3CDBAB71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524CDA1A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&lt;script&gt;</w:t>
            </w:r>
          </w:p>
          <w:p w14:paraId="6957FF4B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// </w:t>
            </w:r>
            <w:r>
              <w:rPr>
                <w:rFonts w:cs="IRANSansWeb(FaNum) Light"/>
                <w:rtl/>
                <w:lang w:bidi="ar-SA"/>
              </w:rPr>
              <w:t>تابع 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فعال‌ساز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منوها</w:t>
            </w:r>
          </w:p>
          <w:p w14:paraId="6FE9D701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function menuBtnFunction(element) {</w:t>
            </w:r>
          </w:p>
          <w:p w14:paraId="78EA3DBE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element.classList.toggle("active");</w:t>
            </w:r>
          </w:p>
          <w:p w14:paraId="4D4F8FF1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051FC60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</w:p>
          <w:p w14:paraId="644BB0F6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// </w:t>
            </w:r>
            <w:r>
              <w:rPr>
                <w:rFonts w:cs="IRANSansWeb(FaNum) Light"/>
                <w:rtl/>
                <w:lang w:bidi="ar-SA"/>
              </w:rPr>
              <w:t>اضافه کردن</w:t>
            </w:r>
            <w:r>
              <w:rPr>
                <w:lang w:bidi="ar-SA"/>
              </w:rPr>
              <w:t xml:space="preserve"> event listener 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منوها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اصل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46D0AF26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document.querySelectorAll('.menu').forEach(menu =&gt; {</w:t>
            </w:r>
          </w:p>
          <w:p w14:paraId="4EDC2E9A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menu.addEventListener('click', function() {</w:t>
            </w:r>
          </w:p>
          <w:p w14:paraId="6FF4B610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this.classList.toggle('open');</w:t>
            </w:r>
          </w:p>
          <w:p w14:paraId="19F98823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});</w:t>
            </w:r>
          </w:p>
          <w:p w14:paraId="14E8782A" w14:textId="77777777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});</w:t>
            </w:r>
          </w:p>
          <w:p w14:paraId="3556A7BE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&lt;/script&gt;</w:t>
            </w:r>
          </w:p>
          <w:p w14:paraId="586DFE9C" w14:textId="77777777" w:rsidR="008D2F00" w:rsidRDefault="008D2F00" w:rsidP="008D2F00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&lt;/body&gt;</w:t>
            </w:r>
          </w:p>
          <w:p w14:paraId="29F0B41B" w14:textId="0ECD97AB" w:rsidR="008D2F00" w:rsidRDefault="008D2F00" w:rsidP="008D2F00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&lt;/html&gt;</w:t>
            </w:r>
          </w:p>
        </w:tc>
      </w:tr>
    </w:tbl>
    <w:p w14:paraId="7B021ECB" w14:textId="61188DAB" w:rsidR="008D2F00" w:rsidRPr="008D2F00" w:rsidRDefault="000245C4" w:rsidP="008D2F00">
      <w:pPr>
        <w:rPr>
          <w:lang w:bidi="ar-SA"/>
        </w:rPr>
      </w:pPr>
      <w:hyperlink r:id="rId391" w:history="1">
        <w:r w:rsidRPr="000245C4">
          <w:rPr>
            <w:rStyle w:val="Hyperlink"/>
            <w:lang w:bidi="ar-SA"/>
          </w:rPr>
          <w:t>hamburger</w:t>
        </w:r>
      </w:hyperlink>
    </w:p>
    <w:p w14:paraId="1EFCA0EA" w14:textId="2BFEC7B7" w:rsidR="00F40B17" w:rsidRDefault="00F40B17" w:rsidP="00AC7093">
      <w:pPr>
        <w:pStyle w:val="Heading2"/>
        <w:rPr>
          <w:rtl/>
          <w:lang w:bidi="ar-SA"/>
        </w:rPr>
      </w:pPr>
      <w:bookmarkStart w:id="184" w:name="_Toc211464611"/>
      <w:r w:rsidRPr="00F40B17">
        <w:rPr>
          <w:rFonts w:hint="cs"/>
          <w:rtl/>
          <w:lang w:bidi="ar-SA"/>
        </w:rPr>
        <w:t>ساخت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منو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د</w:t>
      </w:r>
      <w:r w:rsidR="003F1163">
        <w:rPr>
          <w:rFonts w:hint="cs"/>
          <w:rtl/>
          <w:lang w:bidi="ar-SA"/>
        </w:rPr>
        <w:t>ی</w:t>
      </w:r>
      <w:r w:rsidRPr="00F40B17">
        <w:rPr>
          <w:rFonts w:hint="cs"/>
          <w:rtl/>
          <w:lang w:bidi="ar-SA"/>
        </w:rPr>
        <w:t>ج</w:t>
      </w:r>
      <w:r w:rsidR="003F1163">
        <w:rPr>
          <w:rFonts w:hint="cs"/>
          <w:rtl/>
          <w:lang w:bidi="ar-SA"/>
        </w:rPr>
        <w:t>ی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کالا</w:t>
      </w:r>
      <w:bookmarkEnd w:id="184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575F" w14:paraId="0B47B973" w14:textId="77777777" w:rsidTr="009D575F">
        <w:tc>
          <w:tcPr>
            <w:tcW w:w="9350" w:type="dxa"/>
          </w:tcPr>
          <w:p w14:paraId="42FBA7FE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>&lt;!DOCTYPE html&gt;</w:t>
            </w:r>
          </w:p>
          <w:p w14:paraId="4B688DB2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&lt;html lang="fa" dir="rtl"&gt;</w:t>
            </w:r>
          </w:p>
          <w:p w14:paraId="0510B804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&lt;head&gt;</w:t>
            </w:r>
          </w:p>
          <w:p w14:paraId="6D701677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&lt;meta charset="UTF-8"&gt;</w:t>
            </w:r>
          </w:p>
          <w:p w14:paraId="001AC919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&lt;meta name="viewport" content="width=device-width, initial-scale=1.0"&gt;</w:t>
            </w:r>
          </w:p>
          <w:p w14:paraId="1EA16CEC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&lt;title&gt;digimenu - </w:t>
            </w:r>
            <w:r>
              <w:rPr>
                <w:rFonts w:cs="IRANSansWeb(FaNum) Light"/>
                <w:rtl/>
                <w:lang w:bidi="ar-SA"/>
              </w:rPr>
              <w:t>منو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دسته‌بند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&lt;/title&gt;</w:t>
            </w:r>
          </w:p>
          <w:p w14:paraId="31DC4CFD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&lt;style&gt;</w:t>
            </w:r>
          </w:p>
          <w:p w14:paraId="6B825110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* {</w:t>
            </w:r>
          </w:p>
          <w:p w14:paraId="016CB3C6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box-sizing: border-box;</w:t>
            </w:r>
          </w:p>
          <w:p w14:paraId="42396834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margin: 0;</w:t>
            </w:r>
          </w:p>
          <w:p w14:paraId="2F5F725A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0;</w:t>
            </w:r>
          </w:p>
          <w:p w14:paraId="7BB2B55E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11E4CCB7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</w:p>
          <w:p w14:paraId="118E3BCF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body {</w:t>
            </w:r>
          </w:p>
          <w:p w14:paraId="189937F0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font-family: 'Segoe UI', Tahoma, Geneva, Verdana, sans-serif;</w:t>
            </w:r>
          </w:p>
          <w:p w14:paraId="4903AD75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line-height: 1.6;</w:t>
            </w:r>
          </w:p>
          <w:p w14:paraId="2D222EFB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background-color: #f5f5f5;</w:t>
            </w:r>
          </w:p>
          <w:p w14:paraId="137125FB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76CADD01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</w:p>
          <w:p w14:paraId="5F8D72DC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header {</w:t>
            </w:r>
          </w:p>
          <w:p w14:paraId="507C59BB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100%;</w:t>
            </w:r>
          </w:p>
          <w:p w14:paraId="4D8B45C8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box-shadow: 0 2px 10px rgba(0, 0, 0, 0.1);</w:t>
            </w:r>
          </w:p>
          <w:p w14:paraId="7300E43E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background-color: #fff;</w:t>
            </w:r>
          </w:p>
          <w:p w14:paraId="04410F85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position: relative;</w:t>
            </w:r>
          </w:p>
          <w:p w14:paraId="4EFD117F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z-index: 1000;</w:t>
            </w:r>
          </w:p>
          <w:p w14:paraId="5D95071B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393E8C12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</w:p>
          <w:p w14:paraId="2F9072A5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nav ul {</w:t>
            </w:r>
          </w:p>
          <w:p w14:paraId="538AF131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list-style: none;</w:t>
            </w:r>
          </w:p>
          <w:p w14:paraId="1453C90F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align-items: center;</w:t>
            </w:r>
          </w:p>
          <w:p w14:paraId="6D54F945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FEBCE70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</w:p>
          <w:p w14:paraId="445BA0FD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.main-list {</w:t>
            </w:r>
          </w:p>
          <w:p w14:paraId="0A3BDEF5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float: right;</w:t>
            </w:r>
          </w:p>
          <w:p w14:paraId="35E516B3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position: relative;</w:t>
            </w:r>
          </w:p>
          <w:p w14:paraId="30A4A59F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3772A160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</w:p>
          <w:p w14:paraId="43A5A6D5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.list-link {</w:t>
            </w:r>
          </w:p>
          <w:p w14:paraId="44FE13BE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display: block;</w:t>
            </w:r>
          </w:p>
          <w:p w14:paraId="62483C1C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1rem 1.5rem;</w:t>
            </w:r>
          </w:p>
          <w:p w14:paraId="0836E115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text-decoration: none;</w:t>
            </w:r>
          </w:p>
          <w:p w14:paraId="3C658D1D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#333;</w:t>
            </w:r>
          </w:p>
          <w:p w14:paraId="1EE36B00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font-weight: 500;</w:t>
            </w:r>
          </w:p>
          <w:p w14:paraId="158CB432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transition: all 0.3s ease;</w:t>
            </w:r>
          </w:p>
          <w:p w14:paraId="51E9A9CB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border-bottom: 3px solid transparent;</w:t>
            </w:r>
          </w:p>
          <w:p w14:paraId="0C23C377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}</w:t>
            </w:r>
          </w:p>
          <w:p w14:paraId="530E633A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</w:p>
          <w:p w14:paraId="6A018E58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.list-link:hover {</w:t>
            </w:r>
          </w:p>
          <w:p w14:paraId="58BEC3D9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background-color: #f8f9fa;</w:t>
            </w:r>
          </w:p>
          <w:p w14:paraId="296C3BAB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border-bottom: 3px solid #007bff;</w:t>
            </w:r>
          </w:p>
          <w:p w14:paraId="3839CED0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1CBFC42D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</w:p>
          <w:p w14:paraId="03D5B82F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.submenu {</w:t>
            </w:r>
          </w:p>
          <w:p w14:paraId="3907A1A4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position: absolute;</w:t>
            </w:r>
          </w:p>
          <w:p w14:paraId="74D0DDC0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top: 100%;</w:t>
            </w:r>
          </w:p>
          <w:p w14:paraId="0BD81267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right: 0;</w:t>
            </w:r>
          </w:p>
          <w:p w14:paraId="7B46B26F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900px;</w:t>
            </w:r>
          </w:p>
          <w:p w14:paraId="6238554B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background-color: #fff;</w:t>
            </w:r>
          </w:p>
          <w:p w14:paraId="262CF996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border: 1px solid #e0e0e0;</w:t>
            </w:r>
          </w:p>
          <w:p w14:paraId="266FB314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border-radius: 4px;</w:t>
            </w:r>
          </w:p>
          <w:p w14:paraId="2635D9F6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box-shadow: 0 4px 12px rgba(0, 0, 0, 0.1);</w:t>
            </w:r>
          </w:p>
          <w:p w14:paraId="7AF78815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visibility: hidden;</w:t>
            </w:r>
          </w:p>
          <w:p w14:paraId="052C860B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opacity: 0;</w:t>
            </w:r>
          </w:p>
          <w:p w14:paraId="181F0394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z-index: 1001;</w:t>
            </w:r>
          </w:p>
          <w:p w14:paraId="78D9055A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1.5rem;</w:t>
            </w:r>
          </w:p>
          <w:p w14:paraId="38AF3D90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max-height: 70vh;</w:t>
            </w:r>
          </w:p>
          <w:p w14:paraId="35D99E7F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overflow: hidden;</w:t>
            </w:r>
          </w:p>
          <w:p w14:paraId="78A2382A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transition: all 0.3s ease;</w:t>
            </w:r>
          </w:p>
          <w:p w14:paraId="02518EC9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display: flex;</w:t>
            </w:r>
          </w:p>
          <w:p w14:paraId="0DDF5B50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4CBEB892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</w:p>
          <w:p w14:paraId="4BBBA5D6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.base-submenu {</w:t>
            </w:r>
          </w:p>
          <w:p w14:paraId="78D5D2B0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overflow-y: auto;</w:t>
            </w:r>
          </w:p>
          <w:p w14:paraId="3E00A2DF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30%;</w:t>
            </w:r>
          </w:p>
          <w:p w14:paraId="39752572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border-left: 1px solid #e0e0e0;</w:t>
            </w:r>
          </w:p>
          <w:p w14:paraId="5E2A577C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padding-right: 1rem;</w:t>
            </w:r>
          </w:p>
          <w:p w14:paraId="196B1E6B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height: 100%;</w:t>
            </w:r>
          </w:p>
          <w:p w14:paraId="3D7AB7B4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max-height: calc(70vh - 3rem);</w:t>
            </w:r>
          </w:p>
          <w:p w14:paraId="27E63D26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46C49C97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</w:p>
          <w:p w14:paraId="7FB83920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.base-menu-list {</w:t>
            </w:r>
          </w:p>
          <w:p w14:paraId="59746C85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margin-bottom: 0.5rem;</w:t>
            </w:r>
          </w:p>
          <w:p w14:paraId="627419BC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1B0C1EF6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</w:p>
          <w:p w14:paraId="3B0C78CB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.base-menu-link {</w:t>
            </w:r>
          </w:p>
          <w:p w14:paraId="6882CAC7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display: block;</w:t>
            </w:r>
          </w:p>
          <w:p w14:paraId="7CAA159F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0.75rem 1rem;</w:t>
            </w:r>
          </w:p>
          <w:p w14:paraId="240C7318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text-decoration: none;</w:t>
            </w:r>
          </w:p>
          <w:p w14:paraId="0CA81CCA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#555;</w:t>
            </w:r>
          </w:p>
          <w:p w14:paraId="28652649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border-radius: 4px;</w:t>
            </w:r>
          </w:p>
          <w:p w14:paraId="4B7A7B23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transition: all 0.2s ease;</w:t>
            </w:r>
          </w:p>
          <w:p w14:paraId="34D2C588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14F0C7C1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</w:p>
          <w:p w14:paraId="742BE651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.base-menu-link:hover, .base-menu-list.active .base-menu-link {</w:t>
            </w:r>
          </w:p>
          <w:p w14:paraId="532F9BE6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background-color: #f0f8ff;</w:t>
            </w:r>
          </w:p>
          <w:p w14:paraId="647CA4BD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#007bff;</w:t>
            </w:r>
          </w:p>
          <w:p w14:paraId="1CC8CCDD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5E680AD5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</w:p>
          <w:p w14:paraId="58747155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.second-submenu {</w:t>
            </w:r>
          </w:p>
          <w:p w14:paraId="062CAF8F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70%;</w:t>
            </w:r>
          </w:p>
          <w:p w14:paraId="7B57C714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padding-right: 1.5rem;</w:t>
            </w:r>
          </w:p>
          <w:p w14:paraId="717D4B11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height: 100%;</w:t>
            </w:r>
          </w:p>
          <w:p w14:paraId="6EB5AE4E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max-height: calc(70vh - 3rem);</w:t>
            </w:r>
          </w:p>
          <w:p w14:paraId="4AECCC2A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overflow-y: auto;</w:t>
            </w:r>
          </w:p>
          <w:p w14:paraId="79613B66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230B796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</w:p>
          <w:p w14:paraId="41FFAEF6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.category-content {</w:t>
            </w:r>
          </w:p>
          <w:p w14:paraId="08E7F96C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display: none;</w:t>
            </w:r>
          </w:p>
          <w:p w14:paraId="465866D8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486E58AA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</w:p>
          <w:p w14:paraId="4C4C56B0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.category-content.active {</w:t>
            </w:r>
          </w:p>
          <w:p w14:paraId="27A66B1E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display: block;</w:t>
            </w:r>
          </w:p>
          <w:p w14:paraId="366814D2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51F39B99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</w:p>
          <w:p w14:paraId="09A51839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.second-submenu h1 {</w:t>
            </w:r>
          </w:p>
          <w:p w14:paraId="1D9EFBCE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font-size: 1.2rem;</w:t>
            </w:r>
          </w:p>
          <w:p w14:paraId="772ED10B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margin-bottom: 1rem;</w:t>
            </w:r>
          </w:p>
          <w:p w14:paraId="5A169093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padding-bottom: 0.5rem;</w:t>
            </w:r>
          </w:p>
          <w:p w14:paraId="2EB541BA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border-bottom: 1px solid #e0e0e0;</w:t>
            </w:r>
          </w:p>
          <w:p w14:paraId="7AA74CBE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7F37FC7F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</w:p>
          <w:p w14:paraId="21DE8E7F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.second-submenu h1 a {</w:t>
            </w:r>
          </w:p>
          <w:p w14:paraId="720D6970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text-decoration: none;</w:t>
            </w:r>
          </w:p>
          <w:p w14:paraId="0792DC96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#333;</w:t>
            </w:r>
          </w:p>
          <w:p w14:paraId="28251360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31651C26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</w:p>
          <w:p w14:paraId="0EF5A238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.row::after {</w:t>
            </w:r>
          </w:p>
          <w:p w14:paraId="005CEB9B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display: table;</w:t>
            </w:r>
          </w:p>
          <w:p w14:paraId="07C741B3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content: "";</w:t>
            </w:r>
          </w:p>
          <w:p w14:paraId="02301FD6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clear: both;</w:t>
            </w:r>
          </w:p>
          <w:p w14:paraId="0B421241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float: none;</w:t>
            </w:r>
          </w:p>
          <w:p w14:paraId="00C2F0B5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51990FF3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</w:p>
          <w:p w14:paraId="7805B227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.w-1\/4 {</w:t>
            </w:r>
          </w:p>
          <w:p w14:paraId="0D9067A0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25%;</w:t>
            </w:r>
          </w:p>
          <w:p w14:paraId="77E41680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0 0.75rem;</w:t>
            </w:r>
          </w:p>
          <w:p w14:paraId="0440213E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float: right;</w:t>
            </w:r>
          </w:p>
          <w:p w14:paraId="2B47FB00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37500AD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</w:p>
          <w:p w14:paraId="3AA79FE0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.second-submenu li {</w:t>
            </w:r>
          </w:p>
          <w:p w14:paraId="4BAD229A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margin-bottom: 0.75rem;</w:t>
            </w:r>
          </w:p>
          <w:p w14:paraId="4C1539B3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5535401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</w:p>
          <w:p w14:paraId="48CA8B3F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.second-submenu li a {</w:t>
            </w:r>
          </w:p>
          <w:p w14:paraId="1D4CC469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text-decoration: none;</w:t>
            </w:r>
          </w:p>
          <w:p w14:paraId="25179F6D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#333;</w:t>
            </w:r>
          </w:p>
          <w:p w14:paraId="164BE3AE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font-weight: 500;</w:t>
            </w:r>
          </w:p>
          <w:p w14:paraId="786A3DD5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font-size: 0.8rem;</w:t>
            </w:r>
          </w:p>
          <w:p w14:paraId="1ED31A5A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3A6BFD8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</w:p>
          <w:p w14:paraId="4F1A9071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.gray li a {</w:t>
            </w:r>
          </w:p>
          <w:p w14:paraId="49242A20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#666;</w:t>
            </w:r>
          </w:p>
          <w:p w14:paraId="0B70D6C2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font-weight: normal;</w:t>
            </w:r>
          </w:p>
          <w:p w14:paraId="02EB8EBF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font-size: 0.9rem;</w:t>
            </w:r>
          </w:p>
          <w:p w14:paraId="21CFE6B1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3FD1DBB6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</w:p>
          <w:p w14:paraId="70E6A390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.gray li {</w:t>
            </w:r>
          </w:p>
          <w:p w14:paraId="5B1DD255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margin-bottom: 0.4rem;</w:t>
            </w:r>
          </w:p>
          <w:p w14:paraId="221AED02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7E032F4D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</w:p>
          <w:p w14:paraId="5B3AAB69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.main-list:hover .submenu {</w:t>
            </w:r>
          </w:p>
          <w:p w14:paraId="74CEC085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visibility: visible;</w:t>
            </w:r>
          </w:p>
          <w:p w14:paraId="3ABCA54E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opacity: 1;</w:t>
            </w:r>
          </w:p>
          <w:p w14:paraId="721E65E5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1337E3C0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</w:p>
          <w:p w14:paraId="62290368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.float-right {</w:t>
            </w:r>
          </w:p>
          <w:p w14:paraId="5A7491A2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float: right;</w:t>
            </w:r>
          </w:p>
          <w:p w14:paraId="4503E06C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40C570A4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</w:p>
          <w:p w14:paraId="717F2282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.w-full {</w:t>
            </w:r>
          </w:p>
          <w:p w14:paraId="355BDAC0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100%;</w:t>
            </w:r>
          </w:p>
          <w:p w14:paraId="1FE3C59A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0207439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</w:p>
          <w:p w14:paraId="781768EC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/* </w:t>
            </w:r>
            <w:r>
              <w:rPr>
                <w:rFonts w:cs="IRANSansWeb(FaNum) Light"/>
                <w:rtl/>
                <w:lang w:bidi="ar-SA"/>
              </w:rPr>
              <w:t>استا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موبا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lang w:bidi="ar-SA"/>
              </w:rPr>
              <w:t xml:space="preserve"> */</w:t>
            </w:r>
          </w:p>
          <w:p w14:paraId="35212B1C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@media (max-width: 768px) {</w:t>
            </w:r>
          </w:p>
          <w:p w14:paraId="547F9F52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.submenu {</w:t>
            </w:r>
          </w:p>
          <w:p w14:paraId="3F0FF7F0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position: static;</w:t>
            </w:r>
          </w:p>
          <w:p w14:paraId="62A78249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width: 100%;</w:t>
            </w:r>
          </w:p>
          <w:p w14:paraId="4F3E0B07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display: none;</w:t>
            </w:r>
          </w:p>
          <w:p w14:paraId="1A39E396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flex-direction: column;</w:t>
            </w:r>
          </w:p>
          <w:p w14:paraId="39DCB561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}</w:t>
            </w:r>
          </w:p>
          <w:p w14:paraId="63271371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</w:p>
          <w:p w14:paraId="6D21C1A5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.main-list:hover .submenu {</w:t>
            </w:r>
          </w:p>
          <w:p w14:paraId="430ED0DA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display: flex;</w:t>
            </w:r>
          </w:p>
          <w:p w14:paraId="2A6F030E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}</w:t>
            </w:r>
          </w:p>
          <w:p w14:paraId="7FD4EAFA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</w:p>
          <w:p w14:paraId="2647702F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.base-submenu,</w:t>
            </w:r>
          </w:p>
          <w:p w14:paraId="1DA77C30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.second-submenu {</w:t>
            </w:r>
          </w:p>
          <w:p w14:paraId="3D54115C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    width: 100%;</w:t>
            </w:r>
          </w:p>
          <w:p w14:paraId="5D2ABAAE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border: none;</w:t>
            </w:r>
          </w:p>
          <w:p w14:paraId="4B489142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padding: 0;</w:t>
            </w:r>
          </w:p>
          <w:p w14:paraId="39F967F8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}</w:t>
            </w:r>
          </w:p>
          <w:p w14:paraId="30166A83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</w:p>
          <w:p w14:paraId="67010020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.row {</w:t>
            </w:r>
          </w:p>
          <w:p w14:paraId="2C6EB1FB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flex-direction: column;</w:t>
            </w:r>
          </w:p>
          <w:p w14:paraId="2DAEA24E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}</w:t>
            </w:r>
          </w:p>
          <w:p w14:paraId="1F95660D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</w:p>
          <w:p w14:paraId="4178C0C9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.w-1\/4 {</w:t>
            </w:r>
          </w:p>
          <w:p w14:paraId="5088C479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width: 100%;</w:t>
            </w:r>
          </w:p>
          <w:p w14:paraId="29E62D8D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margin-bottom: 1.5rem;</w:t>
            </w:r>
          </w:p>
          <w:p w14:paraId="7E6E3AA8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}</w:t>
            </w:r>
          </w:p>
          <w:p w14:paraId="65CD4753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F362494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&lt;/style&gt;</w:t>
            </w:r>
          </w:p>
          <w:p w14:paraId="2B260B0C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&lt;/head&gt;</w:t>
            </w:r>
          </w:p>
          <w:p w14:paraId="6D82978F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</w:p>
          <w:p w14:paraId="45FD3EBD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&lt;body&gt;</w:t>
            </w:r>
          </w:p>
          <w:p w14:paraId="1F5CA0D2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&lt;header&gt;</w:t>
            </w:r>
          </w:p>
          <w:p w14:paraId="3F9248B1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&lt;nav&gt;</w:t>
            </w:r>
          </w:p>
          <w:p w14:paraId="69FB952D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&lt;ul&gt;</w:t>
            </w:r>
          </w:p>
          <w:p w14:paraId="7396C83F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&lt;li class="main-list"&gt;</w:t>
            </w:r>
          </w:p>
          <w:p w14:paraId="7A8CFE1D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&lt;a href="#" class="list-link"&gt;</w:t>
            </w:r>
          </w:p>
          <w:p w14:paraId="0DFD87AA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</w:t>
            </w:r>
            <w:r>
              <w:rPr>
                <w:rFonts w:cs="IRANSansWeb(FaNum) Light"/>
                <w:rtl/>
                <w:lang w:bidi="ar-SA"/>
              </w:rPr>
              <w:t>دسته بند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524A323D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&lt;/a&gt;</w:t>
            </w:r>
          </w:p>
          <w:p w14:paraId="037631D2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&lt;div class="submenu"&gt;</w:t>
            </w:r>
          </w:p>
          <w:p w14:paraId="6861E8BA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&lt;div class="base-submenu"&gt;</w:t>
            </w:r>
          </w:p>
          <w:p w14:paraId="0F2A248E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&lt;ul&gt;</w:t>
            </w:r>
          </w:p>
          <w:p w14:paraId="5EC90E29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&lt;li class="base-menu-list active" data-category="mobile"&gt;</w:t>
            </w:r>
          </w:p>
          <w:p w14:paraId="62312C09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&lt;a href="#" class="base-menu-link"&gt;</w:t>
            </w:r>
          </w:p>
          <w:p w14:paraId="137339C0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</w:t>
            </w:r>
            <w:r>
              <w:rPr>
                <w:rFonts w:cs="IRANSansWeb(FaNum) Light"/>
                <w:rtl/>
                <w:lang w:bidi="ar-SA"/>
              </w:rPr>
              <w:t>موبا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</w:p>
          <w:p w14:paraId="467B447B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&lt;/a&gt;</w:t>
            </w:r>
          </w:p>
          <w:p w14:paraId="01FEF256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&lt;/li&gt;</w:t>
            </w:r>
          </w:p>
          <w:p w14:paraId="2CA383F1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&lt;li class="base-menu-list" data-category="stationery"&gt;</w:t>
            </w:r>
          </w:p>
          <w:p w14:paraId="18097EF6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&lt;a href="#" class="base-menu-link"&gt;</w:t>
            </w:r>
          </w:p>
          <w:p w14:paraId="3F5855A5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</w:t>
            </w:r>
            <w:r>
              <w:rPr>
                <w:rFonts w:cs="IRANSansWeb(FaNum) Light"/>
                <w:rtl/>
                <w:lang w:bidi="ar-SA"/>
              </w:rPr>
              <w:t>لوازم تحر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</w:p>
          <w:p w14:paraId="3ADA7036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&lt;/a&gt;</w:t>
            </w:r>
          </w:p>
          <w:p w14:paraId="690F9637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&lt;/li&gt;</w:t>
            </w:r>
          </w:p>
          <w:p w14:paraId="1602AA94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&lt;li class="base-menu-list" data-category="laptop"&gt;</w:t>
            </w:r>
          </w:p>
          <w:p w14:paraId="7F56A722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&lt;a href="#" class="base-menu-link"&gt;</w:t>
            </w:r>
          </w:p>
          <w:p w14:paraId="3A56CC79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                            </w:t>
            </w:r>
            <w:r>
              <w:rPr>
                <w:rFonts w:cs="IRANSansWeb(FaNum) Light"/>
                <w:rtl/>
                <w:lang w:bidi="ar-SA"/>
              </w:rPr>
              <w:t>لپ تاپ</w:t>
            </w:r>
          </w:p>
          <w:p w14:paraId="2EEF0105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&lt;/a&gt;</w:t>
            </w:r>
          </w:p>
          <w:p w14:paraId="2206E619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&lt;/li&gt;</w:t>
            </w:r>
          </w:p>
          <w:p w14:paraId="7DB61948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&lt;li class="base-menu-list" data-category="home-appliances"&gt;</w:t>
            </w:r>
          </w:p>
          <w:p w14:paraId="4DF4D4F1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&lt;a href="#" class="base-menu-link"&gt;</w:t>
            </w:r>
          </w:p>
          <w:p w14:paraId="449A1012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</w:t>
            </w:r>
            <w:r>
              <w:rPr>
                <w:rFonts w:cs="IRANSansWeb(FaNum) Light"/>
                <w:rtl/>
                <w:lang w:bidi="ar-SA"/>
              </w:rPr>
              <w:t>کالا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خانه و لوازم خانگ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6567594E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&lt;/a&gt;</w:t>
            </w:r>
          </w:p>
          <w:p w14:paraId="48D9EC36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&lt;/li&gt;</w:t>
            </w:r>
          </w:p>
          <w:p w14:paraId="6B47BC84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&lt;li class="base-menu-list" data-category="cosmetics"&gt;</w:t>
            </w:r>
          </w:p>
          <w:p w14:paraId="3A17F92F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&lt;a href="#" class="base-menu-link"&gt;</w:t>
            </w:r>
          </w:p>
          <w:p w14:paraId="44BF42D6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</w:t>
            </w:r>
            <w:r>
              <w:rPr>
                <w:rFonts w:cs="IRANSansWeb(FaNum) Light"/>
                <w:rtl/>
                <w:lang w:bidi="ar-SA"/>
              </w:rPr>
              <w:t>آرا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ش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7873DF82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&lt;/a&gt;</w:t>
            </w:r>
          </w:p>
          <w:p w14:paraId="10528148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&lt;/li&gt;</w:t>
            </w:r>
          </w:p>
          <w:p w14:paraId="48364ECB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&lt;li class="base-menu-list" data-category="fashion"&gt;</w:t>
            </w:r>
          </w:p>
          <w:p w14:paraId="66799EF4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&lt;a href="#" class="base-menu-link"&gt;</w:t>
            </w:r>
          </w:p>
          <w:p w14:paraId="62D3F558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</w:t>
            </w:r>
            <w:r>
              <w:rPr>
                <w:rFonts w:cs="IRANSansWeb(FaNum) Light"/>
                <w:rtl/>
                <w:lang w:bidi="ar-SA"/>
              </w:rPr>
              <w:t>مد و پوشاک</w:t>
            </w:r>
          </w:p>
          <w:p w14:paraId="787810B9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&lt;/a&gt;</w:t>
            </w:r>
          </w:p>
          <w:p w14:paraId="31268EA8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&lt;/li&gt;</w:t>
            </w:r>
          </w:p>
          <w:p w14:paraId="2F3B89D7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&lt;li class="base-menu-list" data-category="automotive"&gt;</w:t>
            </w:r>
          </w:p>
          <w:p w14:paraId="1A23C989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&lt;a href="#" class="base-menu-link"&gt;</w:t>
            </w:r>
          </w:p>
          <w:p w14:paraId="69F74ABC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</w:t>
            </w:r>
            <w:r>
              <w:rPr>
                <w:rFonts w:cs="IRANSansWeb(FaNum) Light"/>
                <w:rtl/>
                <w:lang w:bidi="ar-SA"/>
              </w:rPr>
              <w:t>خودرو</w:t>
            </w:r>
          </w:p>
          <w:p w14:paraId="4EFAF074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&lt;/a&gt;</w:t>
            </w:r>
          </w:p>
          <w:p w14:paraId="0BE76A09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&lt;/li&gt;</w:t>
            </w:r>
          </w:p>
          <w:p w14:paraId="47DB9138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&lt;li class="base-menu-list" data-category="tools"&gt;</w:t>
            </w:r>
          </w:p>
          <w:p w14:paraId="4D5EE2CA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&lt;a href="#" class="base-menu-link"&gt;</w:t>
            </w:r>
          </w:p>
          <w:p w14:paraId="4C2F4A3B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</w:t>
            </w:r>
            <w:r>
              <w:rPr>
                <w:rFonts w:cs="IRANSansWeb(FaNum) Light"/>
                <w:rtl/>
                <w:lang w:bidi="ar-SA"/>
              </w:rPr>
              <w:t>ابزارآلات</w:t>
            </w:r>
          </w:p>
          <w:p w14:paraId="4D3F9405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&lt;/a&gt;</w:t>
            </w:r>
          </w:p>
          <w:p w14:paraId="1B1E74D0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&lt;/li&gt;</w:t>
            </w:r>
          </w:p>
          <w:p w14:paraId="7A73FFBD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&lt;li class="base-menu-list" data-category="gold"&gt;</w:t>
            </w:r>
          </w:p>
          <w:p w14:paraId="4F26EDFF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&lt;a href="#" class="base-menu-link"&gt;</w:t>
            </w:r>
          </w:p>
          <w:p w14:paraId="23851EB0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</w:t>
            </w:r>
            <w:r>
              <w:rPr>
                <w:rFonts w:cs="IRANSansWeb(FaNum) Light"/>
                <w:rtl/>
                <w:lang w:bidi="ar-SA"/>
              </w:rPr>
              <w:t>طلا و نقره</w:t>
            </w:r>
          </w:p>
          <w:p w14:paraId="44F7119D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&lt;/a&gt;</w:t>
            </w:r>
          </w:p>
          <w:p w14:paraId="556B9F68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&lt;/li&gt;</w:t>
            </w:r>
          </w:p>
          <w:p w14:paraId="1CCF3DC9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                    &lt;li class="base-menu-list" data-category="equipment"&gt;</w:t>
            </w:r>
          </w:p>
          <w:p w14:paraId="55821C2A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&lt;a href="#" class="base-menu-link"&gt;</w:t>
            </w:r>
          </w:p>
          <w:p w14:paraId="7B7F506B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</w:t>
            </w:r>
            <w:r>
              <w:rPr>
                <w:rFonts w:cs="IRANSansWeb(FaNum) Light"/>
                <w:rtl/>
                <w:lang w:bidi="ar-SA"/>
              </w:rPr>
              <w:t>تجه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زات</w:t>
            </w:r>
          </w:p>
          <w:p w14:paraId="5E3D1EEB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&lt;/a&gt;</w:t>
            </w:r>
          </w:p>
          <w:p w14:paraId="69D7F58F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&lt;/li&gt;</w:t>
            </w:r>
          </w:p>
          <w:p w14:paraId="1CF46723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&lt;li class="base-menu-list" data-category="books"&gt;</w:t>
            </w:r>
          </w:p>
          <w:p w14:paraId="67256AAD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&lt;a href="#" class="base-menu-link"&gt;</w:t>
            </w:r>
          </w:p>
          <w:p w14:paraId="217A5B32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</w:t>
            </w:r>
            <w:r>
              <w:rPr>
                <w:rFonts w:cs="IRANSansWeb(FaNum) Light"/>
                <w:rtl/>
                <w:lang w:bidi="ar-SA"/>
              </w:rPr>
              <w:t>کتاب و هنر</w:t>
            </w:r>
          </w:p>
          <w:p w14:paraId="6E0959AA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&lt;/a&gt;</w:t>
            </w:r>
          </w:p>
          <w:p w14:paraId="77C1BA0D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&lt;/li&gt;</w:t>
            </w:r>
          </w:p>
          <w:p w14:paraId="5E0B891F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&lt;li class="base-menu-list" data-category="sports"&gt;</w:t>
            </w:r>
          </w:p>
          <w:p w14:paraId="7B984299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&lt;a href="#" class="base-menu-link"&gt;</w:t>
            </w:r>
          </w:p>
          <w:p w14:paraId="1B3FEDB5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</w:t>
            </w:r>
            <w:r>
              <w:rPr>
                <w:rFonts w:cs="IRANSansWeb(FaNum) Light"/>
                <w:rtl/>
                <w:lang w:bidi="ar-SA"/>
              </w:rPr>
              <w:t>ورزش و سفر</w:t>
            </w:r>
          </w:p>
          <w:p w14:paraId="7E8EF19F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&lt;/a&gt;</w:t>
            </w:r>
          </w:p>
          <w:p w14:paraId="4CD85BCB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&lt;/li&gt;</w:t>
            </w:r>
          </w:p>
          <w:p w14:paraId="23465E7A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&lt;li class="base-menu-list" data-category="gift-cards"&gt;</w:t>
            </w:r>
          </w:p>
          <w:p w14:paraId="5DA33F17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&lt;a href="#" class="base-menu-link"&gt;</w:t>
            </w:r>
          </w:p>
          <w:p w14:paraId="5AB84E37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</w:t>
            </w:r>
            <w:r>
              <w:rPr>
                <w:rFonts w:cs="IRANSansWeb(FaNum) Light"/>
                <w:rtl/>
                <w:lang w:bidi="ar-SA"/>
              </w:rPr>
              <w:t>کارت هد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ه</w:t>
            </w:r>
          </w:p>
          <w:p w14:paraId="6B9D6D4B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&lt;/a&gt;</w:t>
            </w:r>
          </w:p>
          <w:p w14:paraId="1176C3DF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&lt;/li&gt;</w:t>
            </w:r>
          </w:p>
          <w:p w14:paraId="1444EB9A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&lt;li class="base-menu-list" data-category="supermarket"&gt;</w:t>
            </w:r>
          </w:p>
          <w:p w14:paraId="330F1F27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&lt;a href="#" class="base-menu-link"&gt;</w:t>
            </w:r>
          </w:p>
          <w:p w14:paraId="662AFB73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</w:t>
            </w:r>
            <w:r>
              <w:rPr>
                <w:rFonts w:cs="IRANSansWeb(FaNum) Light"/>
                <w:rtl/>
                <w:lang w:bidi="ar-SA"/>
              </w:rPr>
              <w:t>سوپر مارکت</w:t>
            </w:r>
          </w:p>
          <w:p w14:paraId="19FD5447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&lt;/a&gt;</w:t>
            </w:r>
          </w:p>
          <w:p w14:paraId="2696F80B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&lt;/li&gt;</w:t>
            </w:r>
          </w:p>
          <w:p w14:paraId="08B68615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&lt;li class="base-menu-list" data-category="toys"&gt;</w:t>
            </w:r>
          </w:p>
          <w:p w14:paraId="5D427D10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&lt;a href="#" class="base-menu-link"&gt;</w:t>
            </w:r>
          </w:p>
          <w:p w14:paraId="5AC4B9CF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</w:t>
            </w:r>
            <w:r>
              <w:rPr>
                <w:rFonts w:cs="IRANSansWeb(FaNum) Light"/>
                <w:rtl/>
                <w:lang w:bidi="ar-SA"/>
              </w:rPr>
              <w:t>اسباب باز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481922B9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&lt;/a&gt;</w:t>
            </w:r>
          </w:p>
          <w:p w14:paraId="0755FBF6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&lt;/li&gt;</w:t>
            </w:r>
          </w:p>
          <w:p w14:paraId="08AFBD4D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&lt;li class="base-menu-list" data-category="local-products"&gt;</w:t>
            </w:r>
          </w:p>
          <w:p w14:paraId="58FDD789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                        &lt;a href="#" class="base-menu-link"&gt;</w:t>
            </w:r>
          </w:p>
          <w:p w14:paraId="1D429530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</w:t>
            </w:r>
            <w:r>
              <w:rPr>
                <w:rFonts w:cs="IRANSansWeb(FaNum) Light"/>
                <w:rtl/>
                <w:lang w:bidi="ar-SA"/>
              </w:rPr>
              <w:t>محصولات بوم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1E6213ED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&lt;/a&gt;</w:t>
            </w:r>
          </w:p>
          <w:p w14:paraId="33A33B7F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&lt;/li&gt;</w:t>
            </w:r>
          </w:p>
          <w:p w14:paraId="182E4D28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&lt;li class="base-menu-list" data-category="pet-shop"&gt;</w:t>
            </w:r>
          </w:p>
          <w:p w14:paraId="4352BF17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&lt;a href="#" class="base-menu-link"&gt;</w:t>
            </w:r>
          </w:p>
          <w:p w14:paraId="58799ABD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</w:t>
            </w:r>
            <w:r>
              <w:rPr>
                <w:rFonts w:cs="IRANSansWeb(FaNum) Light"/>
                <w:rtl/>
                <w:lang w:bidi="ar-SA"/>
              </w:rPr>
              <w:t>پت شاپ</w:t>
            </w:r>
          </w:p>
          <w:p w14:paraId="4C322624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&lt;/a&gt;</w:t>
            </w:r>
          </w:p>
          <w:p w14:paraId="3AEE18FB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&lt;/li&gt;</w:t>
            </w:r>
          </w:p>
          <w:p w14:paraId="5B413038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&lt;/ul&gt;</w:t>
            </w:r>
          </w:p>
          <w:p w14:paraId="6EE3C8C8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&lt;/div&gt;</w:t>
            </w:r>
          </w:p>
          <w:p w14:paraId="339A84D6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&lt;div class="second-submenu"&gt;</w:t>
            </w:r>
          </w:p>
          <w:p w14:paraId="49E6DA09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&lt;!-- </w:t>
            </w:r>
            <w:r>
              <w:rPr>
                <w:rFonts w:cs="IRANSansWeb(FaNum) Light"/>
                <w:rtl/>
                <w:lang w:bidi="ar-SA"/>
              </w:rPr>
              <w:t>محتوا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موبا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lang w:bidi="ar-SA"/>
              </w:rPr>
              <w:t xml:space="preserve"> --&gt;</w:t>
            </w:r>
          </w:p>
          <w:p w14:paraId="3847725F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&lt;div id="mobile" class="category-content active"&gt;</w:t>
            </w:r>
          </w:p>
          <w:p w14:paraId="27FB7DF4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&lt;h1&gt;</w:t>
            </w:r>
          </w:p>
          <w:p w14:paraId="761BD281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&lt;a href="#"&gt;</w:t>
            </w:r>
          </w:p>
          <w:p w14:paraId="2467890A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</w:t>
            </w:r>
            <w:r>
              <w:rPr>
                <w:rFonts w:cs="IRANSansWeb(FaNum) Light"/>
                <w:rtl/>
                <w:lang w:bidi="ar-SA"/>
              </w:rPr>
              <w:t>همه محصولات موبا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</w:p>
          <w:p w14:paraId="330106F2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&lt;/a&gt;</w:t>
            </w:r>
          </w:p>
          <w:p w14:paraId="4974423D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&lt;/h1&gt;</w:t>
            </w:r>
          </w:p>
          <w:p w14:paraId="0C1DED37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&lt;div class="row"&gt;</w:t>
            </w:r>
          </w:p>
          <w:p w14:paraId="7321FC4B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&lt;ul class="float-right w-1/4"&gt;</w:t>
            </w:r>
          </w:p>
          <w:p w14:paraId="79D8B49D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&lt;li&gt;</w:t>
            </w:r>
          </w:p>
          <w:p w14:paraId="0995F67B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&lt;a href="#"&gt;</w:t>
            </w:r>
            <w:r>
              <w:rPr>
                <w:rFonts w:cs="IRANSansWeb(FaNum) Light"/>
                <w:rtl/>
                <w:lang w:bidi="ar-SA"/>
              </w:rPr>
              <w:t>گوش</w:t>
            </w:r>
            <w:r>
              <w:rPr>
                <w:rFonts w:cs="IRANSansWeb(FaNum) Light" w:hint="cs"/>
                <w:rtl/>
                <w:lang w:bidi="ar-SA"/>
              </w:rPr>
              <w:t>ی‌</w:t>
            </w:r>
            <w:r>
              <w:rPr>
                <w:rFonts w:cs="IRANSansWeb(FaNum) Light" w:hint="eastAsia"/>
                <w:rtl/>
                <w:lang w:bidi="ar-SA"/>
              </w:rPr>
              <w:t>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هوشمند</w:t>
            </w:r>
            <w:r>
              <w:rPr>
                <w:lang w:bidi="ar-SA"/>
              </w:rPr>
              <w:t>&lt;/a&gt;</w:t>
            </w:r>
          </w:p>
          <w:p w14:paraId="591D8182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&lt;ul class="gray"&gt;</w:t>
            </w:r>
          </w:p>
          <w:p w14:paraId="5BFE343D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سامسونگ</w:t>
            </w:r>
            <w:r>
              <w:rPr>
                <w:lang w:bidi="ar-SA"/>
              </w:rPr>
              <w:t>&lt;/a&gt;&lt;/li&gt;</w:t>
            </w:r>
          </w:p>
          <w:p w14:paraId="4226E419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اپل</w:t>
            </w:r>
            <w:r>
              <w:rPr>
                <w:lang w:bidi="ar-SA"/>
              </w:rPr>
              <w:t>&lt;/a&gt;&lt;/li&gt;</w:t>
            </w:r>
          </w:p>
          <w:p w14:paraId="6909680C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ش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ائوم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&lt;/a&gt;&lt;/li&gt;</w:t>
            </w:r>
          </w:p>
          <w:p w14:paraId="28E993D0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هوآو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&lt;/a&gt;&lt;/li&gt;</w:t>
            </w:r>
          </w:p>
          <w:p w14:paraId="23D86B48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نوک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</w:t>
            </w:r>
            <w:r>
              <w:rPr>
                <w:lang w:bidi="ar-SA"/>
              </w:rPr>
              <w:t>&lt;/a&gt;&lt;/li&gt;</w:t>
            </w:r>
          </w:p>
          <w:p w14:paraId="40985F08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&lt;/ul&gt;</w:t>
            </w:r>
          </w:p>
          <w:p w14:paraId="30828063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&lt;/li&gt;</w:t>
            </w:r>
          </w:p>
          <w:p w14:paraId="19841E93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&lt;li&gt;</w:t>
            </w:r>
          </w:p>
          <w:p w14:paraId="7C95A140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                                &lt;a href="#"&gt;</w:t>
            </w:r>
            <w:r>
              <w:rPr>
                <w:rFonts w:cs="IRANSansWeb(FaNum) Light"/>
                <w:rtl/>
                <w:lang w:bidi="ar-SA"/>
              </w:rPr>
              <w:t>اپل (آ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فون</w:t>
            </w:r>
            <w:r>
              <w:rPr>
                <w:rFonts w:cs="IRANSansWeb(FaNum) Light"/>
                <w:rtl/>
                <w:lang w:bidi="ar-SA"/>
              </w:rPr>
              <w:t>)</w:t>
            </w:r>
            <w:r>
              <w:rPr>
                <w:lang w:bidi="ar-SA"/>
              </w:rPr>
              <w:t>&lt;/a&gt;</w:t>
            </w:r>
          </w:p>
          <w:p w14:paraId="135808C4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&lt;ul class="gray"&gt;</w:t>
            </w:r>
          </w:p>
          <w:p w14:paraId="33550C10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آ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فون</w:t>
            </w:r>
            <w:r>
              <w:rPr>
                <w:rFonts w:cs="IRANSansWeb(FaNum) Light"/>
                <w:rtl/>
                <w:lang w:bidi="ar-SA"/>
              </w:rPr>
              <w:t xml:space="preserve"> 15 سر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&lt;/a&gt;&lt;/li&gt;</w:t>
            </w:r>
          </w:p>
          <w:p w14:paraId="60BC98E1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آ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فون</w:t>
            </w:r>
            <w:r>
              <w:rPr>
                <w:rFonts w:cs="IRANSansWeb(FaNum) Light"/>
                <w:rtl/>
                <w:lang w:bidi="ar-SA"/>
              </w:rPr>
              <w:t xml:space="preserve"> 14 سر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&lt;/a&gt;&lt;/li&gt;</w:t>
            </w:r>
          </w:p>
          <w:p w14:paraId="3E41CC20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آ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فون</w:t>
            </w:r>
            <w:r>
              <w:rPr>
                <w:rFonts w:cs="IRANSansWeb(FaNum) Light"/>
                <w:rtl/>
                <w:lang w:bidi="ar-SA"/>
              </w:rPr>
              <w:t xml:space="preserve"> 13 سر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&lt;/a&gt;&lt;/li&gt;</w:t>
            </w:r>
          </w:p>
          <w:p w14:paraId="7D40C009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آ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فون</w:t>
            </w:r>
            <w:r>
              <w:rPr>
                <w:rFonts w:cs="IRANSansWeb(FaNum) Light"/>
                <w:rtl/>
                <w:lang w:bidi="ar-SA"/>
              </w:rPr>
              <w:t xml:space="preserve"> 12 سر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&lt;/a&gt;&lt;/li&gt;</w:t>
            </w:r>
          </w:p>
          <w:p w14:paraId="3814265C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آ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فون</w:t>
            </w:r>
            <w:r>
              <w:rPr>
                <w:rFonts w:cs="IRANSansWeb(FaNum) Light"/>
                <w:rtl/>
                <w:lang w:bidi="ar-SA"/>
              </w:rPr>
              <w:t xml:space="preserve"> 11 سر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&lt;/a&gt;&lt;/li&gt;</w:t>
            </w:r>
          </w:p>
          <w:p w14:paraId="78107275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آ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فون</w:t>
            </w:r>
            <w:r>
              <w:rPr>
                <w:lang w:bidi="ar-SA"/>
              </w:rPr>
              <w:t xml:space="preserve"> SE&lt;/a&gt;&lt;/li&gt;</w:t>
            </w:r>
          </w:p>
          <w:p w14:paraId="2A03E6F2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آ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فون</w:t>
            </w:r>
            <w:r>
              <w:rPr>
                <w:lang w:bidi="ar-SA"/>
              </w:rPr>
              <w:t xml:space="preserve"> X </w:t>
            </w:r>
            <w:r>
              <w:rPr>
                <w:rFonts w:cs="IRANSansWeb(FaNum) Light"/>
                <w:rtl/>
                <w:lang w:bidi="ar-SA"/>
              </w:rPr>
              <w:t>سر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&lt;/a&gt;&lt;/li&gt;</w:t>
            </w:r>
          </w:p>
          <w:p w14:paraId="72BF8FE1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آ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فون</w:t>
            </w:r>
            <w:r>
              <w:rPr>
                <w:rFonts w:cs="IRANSansWeb(FaNum) Light"/>
                <w:rtl/>
                <w:lang w:bidi="ar-SA"/>
              </w:rPr>
              <w:t xml:space="preserve"> 8 سر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&lt;/a&gt;&lt;/li&gt;</w:t>
            </w:r>
          </w:p>
          <w:p w14:paraId="39FF8CE5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آ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فون</w:t>
            </w:r>
            <w:r>
              <w:rPr>
                <w:rFonts w:cs="IRANSansWeb(FaNum) Light"/>
                <w:rtl/>
                <w:lang w:bidi="ar-SA"/>
              </w:rPr>
              <w:t xml:space="preserve"> 7 سر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&lt;/a&gt;&lt;/li&gt;</w:t>
            </w:r>
          </w:p>
          <w:p w14:paraId="1BCD053C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&lt;/ul&gt;</w:t>
            </w:r>
          </w:p>
          <w:p w14:paraId="234E92AF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&lt;/li&gt;</w:t>
            </w:r>
          </w:p>
          <w:p w14:paraId="185E0CC8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&lt;li&gt;</w:t>
            </w:r>
          </w:p>
          <w:p w14:paraId="6B1D19E3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&lt;a href="#"&gt;</w:t>
            </w:r>
            <w:r>
              <w:rPr>
                <w:rFonts w:cs="IRANSansWeb(FaNum) Light"/>
                <w:rtl/>
                <w:lang w:bidi="ar-SA"/>
              </w:rPr>
              <w:t>گوش</w:t>
            </w:r>
            <w:r>
              <w:rPr>
                <w:rFonts w:cs="IRANSansWeb(FaNum) Light" w:hint="cs"/>
                <w:rtl/>
                <w:lang w:bidi="ar-SA"/>
              </w:rPr>
              <w:t>ی‌</w:t>
            </w:r>
            <w:r>
              <w:rPr>
                <w:rFonts w:cs="IRANSansWeb(FaNum) Light" w:hint="eastAsia"/>
                <w:rtl/>
                <w:lang w:bidi="ar-SA"/>
              </w:rPr>
              <w:t>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معمول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&lt;/a&gt;</w:t>
            </w:r>
          </w:p>
          <w:p w14:paraId="5677135F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&lt;ul class="gray"&gt;</w:t>
            </w:r>
          </w:p>
          <w:p w14:paraId="312F11BC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گوش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ساده</w:t>
            </w:r>
            <w:r>
              <w:rPr>
                <w:lang w:bidi="ar-SA"/>
              </w:rPr>
              <w:t>&lt;/a&gt;&lt;/li&gt;</w:t>
            </w:r>
          </w:p>
          <w:p w14:paraId="75C81430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گوش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کل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ددار</w:t>
            </w:r>
            <w:r>
              <w:rPr>
                <w:lang w:bidi="ar-SA"/>
              </w:rPr>
              <w:t>&lt;/a&gt;&lt;/li&gt;</w:t>
            </w:r>
          </w:p>
          <w:p w14:paraId="17BB6CCD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&lt;/ul&gt;</w:t>
            </w:r>
          </w:p>
          <w:p w14:paraId="0C49B597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&lt;/li&gt;</w:t>
            </w:r>
          </w:p>
          <w:p w14:paraId="02C80F6A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&lt;/ul&gt;</w:t>
            </w:r>
          </w:p>
          <w:p w14:paraId="500419C4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&lt;ul class="float-right w-1/4"&gt;</w:t>
            </w:r>
          </w:p>
          <w:p w14:paraId="485D6040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&lt;li&gt;</w:t>
            </w:r>
          </w:p>
          <w:p w14:paraId="4142653F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&lt;a href="#"&gt;</w:t>
            </w:r>
            <w:r>
              <w:rPr>
                <w:rFonts w:cs="IRANSansWeb(FaNum) Light"/>
                <w:rtl/>
                <w:lang w:bidi="ar-SA"/>
              </w:rPr>
              <w:t>لوازم جانب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موبا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lang w:bidi="ar-SA"/>
              </w:rPr>
              <w:t>&lt;/a&gt;</w:t>
            </w:r>
          </w:p>
          <w:p w14:paraId="2B32EE3E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&lt;ul class="gray"&gt;</w:t>
            </w:r>
          </w:p>
          <w:p w14:paraId="5BEA7785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ک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</w:t>
            </w:r>
            <w:r>
              <w:rPr>
                <w:rFonts w:cs="IRANSansWeb(FaNum) Light"/>
                <w:rtl/>
                <w:lang w:bidi="ar-SA"/>
              </w:rPr>
              <w:t xml:space="preserve"> و کاور</w:t>
            </w:r>
            <w:r>
              <w:rPr>
                <w:lang w:bidi="ar-SA"/>
              </w:rPr>
              <w:t>&lt;/a&gt;&lt;/li&gt;</w:t>
            </w:r>
          </w:p>
          <w:p w14:paraId="4CF80F98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پاوربانک</w:t>
            </w:r>
            <w:r>
              <w:rPr>
                <w:lang w:bidi="ar-SA"/>
              </w:rPr>
              <w:t>&lt;/a&gt;&lt;/li&gt;</w:t>
            </w:r>
          </w:p>
          <w:p w14:paraId="637B11BC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هدفون و هندزفر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&lt;/a&gt;&lt;/li&gt;</w:t>
            </w:r>
          </w:p>
          <w:p w14:paraId="03643922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پا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ه</w:t>
            </w:r>
            <w:r>
              <w:rPr>
                <w:rFonts w:cs="IRANSansWeb(FaNum) Light"/>
                <w:rtl/>
                <w:lang w:bidi="ar-SA"/>
              </w:rPr>
              <w:t xml:space="preserve"> نگهدارنده</w:t>
            </w:r>
            <w:r>
              <w:rPr>
                <w:lang w:bidi="ar-SA"/>
              </w:rPr>
              <w:t>&lt;/a&gt;&lt;/li&gt;</w:t>
            </w:r>
          </w:p>
          <w:p w14:paraId="36F08D0B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&lt;/ul&gt;</w:t>
            </w:r>
          </w:p>
          <w:p w14:paraId="455FA19B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&lt;/li&gt;</w:t>
            </w:r>
          </w:p>
          <w:p w14:paraId="00C7A382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&lt;li&gt;</w:t>
            </w:r>
          </w:p>
          <w:p w14:paraId="05D870CC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&lt;a href="#"&gt;</w:t>
            </w:r>
            <w:r>
              <w:rPr>
                <w:rFonts w:cs="IRANSansWeb(FaNum) Light"/>
                <w:rtl/>
                <w:lang w:bidi="ar-SA"/>
              </w:rPr>
              <w:t>شارژر و کابل</w:t>
            </w:r>
            <w:r>
              <w:rPr>
                <w:lang w:bidi="ar-SA"/>
              </w:rPr>
              <w:t>&lt;/a&gt;</w:t>
            </w:r>
          </w:p>
          <w:p w14:paraId="5B6BE8EC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&lt;ul class="gray"&gt;</w:t>
            </w:r>
          </w:p>
          <w:p w14:paraId="55D38E84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شارژر 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وار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&lt;/a&gt;&lt;/li&gt;</w:t>
            </w:r>
          </w:p>
          <w:p w14:paraId="300F444E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شارژر خودرو</w:t>
            </w:r>
            <w:r>
              <w:rPr>
                <w:lang w:bidi="ar-SA"/>
              </w:rPr>
              <w:t>&lt;/a&gt;&lt;/li&gt;</w:t>
            </w:r>
          </w:p>
          <w:p w14:paraId="54BC42D2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کابل</w:t>
            </w:r>
            <w:r>
              <w:rPr>
                <w:lang w:bidi="ar-SA"/>
              </w:rPr>
              <w:t xml:space="preserve"> USB&lt;/a&gt;&lt;/li&gt;</w:t>
            </w:r>
          </w:p>
          <w:p w14:paraId="555C4E00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&lt;/ul&gt;</w:t>
            </w:r>
          </w:p>
          <w:p w14:paraId="51293C6D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&lt;/li&gt;</w:t>
            </w:r>
          </w:p>
          <w:p w14:paraId="3600070D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</w:t>
            </w:r>
          </w:p>
          <w:p w14:paraId="3A1B5551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&lt;li&gt;</w:t>
            </w:r>
          </w:p>
          <w:p w14:paraId="45A4C4DD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&lt;a href="#"&gt;</w:t>
            </w:r>
            <w:r>
              <w:rPr>
                <w:rFonts w:cs="IRANSansWeb(FaNum) Light"/>
                <w:rtl/>
                <w:lang w:bidi="ar-SA"/>
              </w:rPr>
              <w:t>گوش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براساس ق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مت</w:t>
            </w:r>
            <w:r>
              <w:rPr>
                <w:lang w:bidi="ar-SA"/>
              </w:rPr>
              <w:t>&lt;/a&gt;</w:t>
            </w:r>
          </w:p>
          <w:p w14:paraId="5D213437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&lt;ul class="gray"&gt;</w:t>
            </w:r>
          </w:p>
          <w:p w14:paraId="5DDD0B54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اقتصاد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(ز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/>
                <w:rtl/>
                <w:lang w:bidi="ar-SA"/>
              </w:rPr>
              <w:t xml:space="preserve"> </w:t>
            </w:r>
            <w:r>
              <w:rPr>
                <w:rFonts w:cs="IRANSansWeb(FaNum) Light"/>
                <w:rtl/>
              </w:rPr>
              <w:t>۵</w:t>
            </w:r>
            <w:r>
              <w:rPr>
                <w:rFonts w:cs="IRANSansWeb(FaNum) Light"/>
                <w:rtl/>
                <w:lang w:bidi="ar-SA"/>
              </w:rPr>
              <w:t xml:space="preserve"> 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ون</w:t>
            </w:r>
            <w:r>
              <w:rPr>
                <w:rFonts w:cs="IRANSansWeb(FaNum) Light"/>
                <w:rtl/>
                <w:lang w:bidi="ar-SA"/>
              </w:rPr>
              <w:t xml:space="preserve"> تومان)</w:t>
            </w:r>
            <w:r>
              <w:rPr>
                <w:lang w:bidi="ar-SA"/>
              </w:rPr>
              <w:t>&lt;/a&gt;&lt;/li&gt;</w:t>
            </w:r>
          </w:p>
          <w:p w14:paraId="04087E32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ان‌رده</w:t>
            </w:r>
            <w:r>
              <w:rPr>
                <w:rFonts w:cs="IRANSansWeb(FaNum) Light"/>
                <w:rtl/>
                <w:lang w:bidi="ar-SA"/>
              </w:rPr>
              <w:t xml:space="preserve"> (</w:t>
            </w:r>
            <w:r>
              <w:rPr>
                <w:rFonts w:cs="IRANSansWeb(FaNum) Light"/>
                <w:rtl/>
              </w:rPr>
              <w:t>۵</w:t>
            </w:r>
            <w:r>
              <w:rPr>
                <w:rFonts w:cs="IRANSansWeb(FaNum) Light"/>
                <w:rtl/>
                <w:lang w:bidi="ar-SA"/>
              </w:rPr>
              <w:t xml:space="preserve"> تا </w:t>
            </w:r>
            <w:r>
              <w:rPr>
                <w:rFonts w:cs="IRANSansWeb(FaNum) Light"/>
                <w:rtl/>
              </w:rPr>
              <w:t>۱۰</w:t>
            </w:r>
            <w:r>
              <w:rPr>
                <w:rFonts w:cs="IRANSansWeb(FaNum) Light"/>
                <w:rtl/>
                <w:lang w:bidi="ar-SA"/>
              </w:rPr>
              <w:t xml:space="preserve"> 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ون</w:t>
            </w:r>
            <w:r>
              <w:rPr>
                <w:rFonts w:cs="IRANSansWeb(FaNum) Light"/>
                <w:rtl/>
                <w:lang w:bidi="ar-SA"/>
              </w:rPr>
              <w:t xml:space="preserve"> تومان)</w:t>
            </w:r>
            <w:r>
              <w:rPr>
                <w:lang w:bidi="ar-SA"/>
              </w:rPr>
              <w:t>&lt;/a&gt;&lt;/li&gt;</w:t>
            </w:r>
          </w:p>
          <w:p w14:paraId="54DDEE1F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بالارده (</w:t>
            </w:r>
            <w:r>
              <w:rPr>
                <w:rFonts w:cs="IRANSansWeb(FaNum) Light"/>
                <w:rtl/>
              </w:rPr>
              <w:t>۱۰</w:t>
            </w:r>
            <w:r>
              <w:rPr>
                <w:rFonts w:cs="IRANSansWeb(FaNum) Light"/>
                <w:rtl/>
                <w:lang w:bidi="ar-SA"/>
              </w:rPr>
              <w:t xml:space="preserve"> تا </w:t>
            </w:r>
            <w:r>
              <w:rPr>
                <w:rFonts w:cs="IRANSansWeb(FaNum) Light"/>
                <w:rtl/>
              </w:rPr>
              <w:t>۲۰</w:t>
            </w:r>
            <w:r>
              <w:rPr>
                <w:rFonts w:cs="IRANSansWeb(FaNum) Light"/>
                <w:rtl/>
                <w:lang w:bidi="ar-SA"/>
              </w:rPr>
              <w:t xml:space="preserve"> 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ون</w:t>
            </w:r>
            <w:r>
              <w:rPr>
                <w:rFonts w:cs="IRANSansWeb(FaNum) Light"/>
                <w:rtl/>
                <w:lang w:bidi="ar-SA"/>
              </w:rPr>
              <w:t xml:space="preserve"> تومان)</w:t>
            </w:r>
            <w:r>
              <w:rPr>
                <w:lang w:bidi="ar-SA"/>
              </w:rPr>
              <w:t>&lt;/a&gt;&lt;/li&gt;</w:t>
            </w:r>
          </w:p>
          <w:p w14:paraId="610510AC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فلاگش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پ</w:t>
            </w:r>
            <w:r>
              <w:rPr>
                <w:rFonts w:cs="IRANSansWeb(FaNum) Light"/>
                <w:rtl/>
                <w:lang w:bidi="ar-SA"/>
              </w:rPr>
              <w:t xml:space="preserve"> (</w:t>
            </w:r>
            <w:r>
              <w:rPr>
                <w:rFonts w:cs="IRANSansWeb(FaNum) Light"/>
                <w:rtl/>
              </w:rPr>
              <w:t>۲۰</w:t>
            </w:r>
            <w:r>
              <w:rPr>
                <w:rFonts w:cs="IRANSansWeb(FaNum) Light"/>
                <w:rtl/>
                <w:lang w:bidi="ar-SA"/>
              </w:rPr>
              <w:t xml:space="preserve"> تا </w:t>
            </w:r>
            <w:r>
              <w:rPr>
                <w:rFonts w:cs="IRANSansWeb(FaNum) Light"/>
                <w:rtl/>
              </w:rPr>
              <w:t>۳۰</w:t>
            </w:r>
            <w:r>
              <w:rPr>
                <w:rFonts w:cs="IRANSansWeb(FaNum) Light"/>
                <w:rtl/>
                <w:lang w:bidi="ar-SA"/>
              </w:rPr>
              <w:t xml:space="preserve"> 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ون</w:t>
            </w:r>
            <w:r>
              <w:rPr>
                <w:rFonts w:cs="IRANSansWeb(FaNum) Light"/>
                <w:rtl/>
                <w:lang w:bidi="ar-SA"/>
              </w:rPr>
              <w:t xml:space="preserve"> تومان)</w:t>
            </w:r>
            <w:r>
              <w:rPr>
                <w:lang w:bidi="ar-SA"/>
              </w:rPr>
              <w:t>&lt;/a&gt;&lt;/li&gt;</w:t>
            </w:r>
          </w:p>
          <w:p w14:paraId="1A5D8887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لاکچر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(بالا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</w:t>
            </w:r>
            <w:r>
              <w:rPr>
                <w:rFonts w:cs="IRANSansWeb(FaNum) Light"/>
                <w:rtl/>
              </w:rPr>
              <w:t>۳۰</w:t>
            </w:r>
            <w:r>
              <w:rPr>
                <w:rFonts w:cs="IRANSansWeb(FaNum) Light"/>
                <w:rtl/>
                <w:lang w:bidi="ar-SA"/>
              </w:rPr>
              <w:t xml:space="preserve"> 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ون</w:t>
            </w:r>
            <w:r>
              <w:rPr>
                <w:rFonts w:cs="IRANSansWeb(FaNum) Light"/>
                <w:rtl/>
                <w:lang w:bidi="ar-SA"/>
              </w:rPr>
              <w:t xml:space="preserve"> تومان)</w:t>
            </w:r>
            <w:r>
              <w:rPr>
                <w:lang w:bidi="ar-SA"/>
              </w:rPr>
              <w:t>&lt;/a&gt;&lt;/li&gt;</w:t>
            </w:r>
          </w:p>
          <w:p w14:paraId="114B680E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&lt;/ul&gt;</w:t>
            </w:r>
          </w:p>
          <w:p w14:paraId="14E39FBB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&lt;/li&gt;</w:t>
            </w:r>
          </w:p>
          <w:p w14:paraId="7B7376B6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</w:p>
          <w:p w14:paraId="179E23A6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&lt;/ul&gt;</w:t>
            </w:r>
          </w:p>
          <w:p w14:paraId="28CA50C7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                        &lt;ul class="float-right w-1/4"&gt;</w:t>
            </w:r>
          </w:p>
          <w:p w14:paraId="7489A1FB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&lt;li&gt;</w:t>
            </w:r>
          </w:p>
          <w:p w14:paraId="5F180328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&lt;a href="#"&gt;</w:t>
            </w:r>
            <w:r>
              <w:rPr>
                <w:rFonts w:cs="IRANSansWeb(FaNum) Light"/>
                <w:rtl/>
                <w:lang w:bidi="ar-SA"/>
              </w:rPr>
              <w:t>محافظ صفحه</w:t>
            </w:r>
            <w:r>
              <w:rPr>
                <w:lang w:bidi="ar-SA"/>
              </w:rPr>
              <w:t>&lt;/a&gt;</w:t>
            </w:r>
          </w:p>
          <w:p w14:paraId="373E01CE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&lt;ul class="gray"&gt;</w:t>
            </w:r>
          </w:p>
          <w:p w14:paraId="60D8015E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محافظ ش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شه‌ا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&lt;/a&gt;&lt;/li&gt;</w:t>
            </w:r>
          </w:p>
          <w:p w14:paraId="59B96291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محافظ نانو</w:t>
            </w:r>
            <w:r>
              <w:rPr>
                <w:lang w:bidi="ar-SA"/>
              </w:rPr>
              <w:t>&lt;/a&gt;&lt;/li&gt;</w:t>
            </w:r>
          </w:p>
          <w:p w14:paraId="38073256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محافظ مات</w:t>
            </w:r>
            <w:r>
              <w:rPr>
                <w:lang w:bidi="ar-SA"/>
              </w:rPr>
              <w:t>&lt;/a&gt;&lt;/li&gt;</w:t>
            </w:r>
          </w:p>
          <w:p w14:paraId="0722E908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&lt;/ul&gt;</w:t>
            </w:r>
          </w:p>
          <w:p w14:paraId="61529EF0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&lt;/li&gt;</w:t>
            </w:r>
          </w:p>
          <w:p w14:paraId="39A83E85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&lt;li&gt;</w:t>
            </w:r>
          </w:p>
          <w:p w14:paraId="06734C49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&lt;a href="#"&gt;</w:t>
            </w:r>
            <w:r>
              <w:rPr>
                <w:rFonts w:cs="IRANSansWeb(FaNum) Light"/>
                <w:rtl/>
                <w:lang w:bidi="ar-SA"/>
              </w:rPr>
              <w:t>هندزفر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&lt;/a&gt;</w:t>
            </w:r>
          </w:p>
          <w:p w14:paraId="10424971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&lt;ul class="gray"&gt;</w:t>
            </w:r>
          </w:p>
          <w:p w14:paraId="5A081B03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هندزفر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&lt;/a&gt;&lt;/li&gt;</w:t>
            </w:r>
          </w:p>
          <w:p w14:paraId="04012D51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هندزفر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بلوتوث</w:t>
            </w:r>
            <w:r>
              <w:rPr>
                <w:lang w:bidi="ar-SA"/>
              </w:rPr>
              <w:t>&lt;/a&gt;&lt;/li&gt;</w:t>
            </w:r>
          </w:p>
          <w:p w14:paraId="3C342D21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هندزفر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ورزش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&lt;/a&gt;&lt;/li&gt;</w:t>
            </w:r>
          </w:p>
          <w:p w14:paraId="38B42760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&lt;/ul&gt;</w:t>
            </w:r>
          </w:p>
          <w:p w14:paraId="7257664A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&lt;/li&gt;</w:t>
            </w:r>
          </w:p>
          <w:p w14:paraId="1DFC0B9D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</w:t>
            </w:r>
          </w:p>
          <w:p w14:paraId="69563AB5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&lt;li&gt;</w:t>
            </w:r>
          </w:p>
          <w:p w14:paraId="2C172632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&lt;a href="#"&gt;</w:t>
            </w:r>
            <w:r>
              <w:rPr>
                <w:rFonts w:cs="IRANSansWeb(FaNum) Light"/>
                <w:rtl/>
                <w:lang w:bidi="ar-SA"/>
              </w:rPr>
              <w:t>گوش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براساس رزولوشن تصو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lang w:bidi="ar-SA"/>
              </w:rPr>
              <w:t>&lt;/a&gt;</w:t>
            </w:r>
          </w:p>
          <w:p w14:paraId="0F2109FC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&lt;ul class="gray"&gt;</w:t>
            </w:r>
          </w:p>
          <w:p w14:paraId="0188B668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href="#"&gt;HD (720p)&lt;/a&gt;&lt;/li&gt;</w:t>
            </w:r>
          </w:p>
          <w:p w14:paraId="74CA6D8C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href="#"&gt;Full HD (1080p)&lt;/a&gt;&lt;/li&gt;</w:t>
            </w:r>
          </w:p>
          <w:p w14:paraId="14D995CA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href="#"&gt;Quad HD (1440p)&lt;/a&gt;&lt;/li&gt;</w:t>
            </w:r>
          </w:p>
          <w:p w14:paraId="7A54240C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href="#"&gt;4K Ultra HD (2160p)&lt;/a&gt;&lt;/li&gt;</w:t>
            </w:r>
          </w:p>
          <w:p w14:paraId="08F7CD02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&lt;/ul&gt;</w:t>
            </w:r>
          </w:p>
          <w:p w14:paraId="258087E4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&lt;/li&gt;</w:t>
            </w:r>
          </w:p>
          <w:p w14:paraId="4EE9F837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&lt;/ul&gt;</w:t>
            </w:r>
          </w:p>
          <w:p w14:paraId="00E42D47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                        &lt;ul class="float-right w-1/4"&gt;</w:t>
            </w:r>
          </w:p>
          <w:p w14:paraId="4CA9A15C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&lt;li&gt;</w:t>
            </w:r>
          </w:p>
          <w:p w14:paraId="22A0127A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&lt;a href="#"&gt;</w:t>
            </w:r>
            <w:r>
              <w:rPr>
                <w:rFonts w:cs="IRANSansWeb(FaNum) Light"/>
                <w:rtl/>
                <w:lang w:bidi="ar-SA"/>
              </w:rPr>
              <w:t>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/>
                <w:rtl/>
                <w:lang w:bidi="ar-SA"/>
              </w:rPr>
              <w:t xml:space="preserve"> کارت</w:t>
            </w:r>
            <w:r>
              <w:rPr>
                <w:lang w:bidi="ar-SA"/>
              </w:rPr>
              <w:t>&lt;/a&gt;</w:t>
            </w:r>
          </w:p>
          <w:p w14:paraId="71F19F45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&lt;ul class="gray"&gt;</w:t>
            </w:r>
          </w:p>
          <w:p w14:paraId="5D7808CF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/>
                <w:rtl/>
                <w:lang w:bidi="ar-SA"/>
              </w:rPr>
              <w:t xml:space="preserve"> کارت دائم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&lt;/a&gt;&lt;/li&gt;</w:t>
            </w:r>
          </w:p>
          <w:p w14:paraId="60F6D905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/>
                <w:rtl/>
                <w:lang w:bidi="ar-SA"/>
              </w:rPr>
              <w:t xml:space="preserve"> کارت اعتبار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&lt;/a&gt;&lt;/li&gt;</w:t>
            </w:r>
          </w:p>
          <w:p w14:paraId="78F07D43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/>
                <w:rtl/>
                <w:lang w:bidi="ar-SA"/>
              </w:rPr>
              <w:t xml:space="preserve"> کارت 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نترنت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&lt;/a&gt;&lt;/li&gt;</w:t>
            </w:r>
          </w:p>
          <w:p w14:paraId="3D027B7C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&lt;/ul&gt;</w:t>
            </w:r>
          </w:p>
          <w:p w14:paraId="23481F89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&lt;/li&gt;</w:t>
            </w:r>
          </w:p>
          <w:p w14:paraId="20EE9C4B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&lt;li&gt;</w:t>
            </w:r>
          </w:p>
          <w:p w14:paraId="7CEEB4B2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&lt;a href="#"&gt;</w:t>
            </w:r>
            <w:r>
              <w:rPr>
                <w:rFonts w:cs="IRANSansWeb(FaNum) Light"/>
                <w:rtl/>
                <w:lang w:bidi="ar-SA"/>
              </w:rPr>
              <w:t>حافظه جانب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&lt;/a&gt;</w:t>
            </w:r>
          </w:p>
          <w:p w14:paraId="6C970D7E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&lt;ul class="gray"&gt;</w:t>
            </w:r>
          </w:p>
          <w:p w14:paraId="79ED8C49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کارت حافظه</w:t>
            </w:r>
            <w:r>
              <w:rPr>
                <w:lang w:bidi="ar-SA"/>
              </w:rPr>
              <w:t>&lt;/a&gt;&lt;/li&gt;</w:t>
            </w:r>
          </w:p>
          <w:p w14:paraId="292BD3EB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فلش</w:t>
            </w:r>
            <w:r>
              <w:rPr>
                <w:lang w:bidi="ar-SA"/>
              </w:rPr>
              <w:t xml:space="preserve"> USB&lt;/a&gt;&lt;/li&gt;</w:t>
            </w:r>
          </w:p>
          <w:p w14:paraId="116D9A8B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هارد اکسترنال</w:t>
            </w:r>
            <w:r>
              <w:rPr>
                <w:lang w:bidi="ar-SA"/>
              </w:rPr>
              <w:t>&lt;/a&gt;&lt;/li&gt;</w:t>
            </w:r>
          </w:p>
          <w:p w14:paraId="34CE7481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&lt;/ul&gt;</w:t>
            </w:r>
          </w:p>
          <w:p w14:paraId="6F584091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&lt;/li&gt;</w:t>
            </w:r>
          </w:p>
          <w:p w14:paraId="27B1F45C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</w:t>
            </w:r>
          </w:p>
          <w:p w14:paraId="70F846A9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&lt;li&gt;</w:t>
            </w:r>
          </w:p>
          <w:p w14:paraId="7FBBA80B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&lt;a href="#"&gt;</w:t>
            </w:r>
            <w:r>
              <w:rPr>
                <w:rFonts w:cs="IRANSansWeb(FaNum) Light"/>
                <w:rtl/>
                <w:lang w:bidi="ar-SA"/>
              </w:rPr>
              <w:t>گوش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براساس رزولوشن تصو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lang w:bidi="ar-SA"/>
              </w:rPr>
              <w:t>&lt;/a&gt;</w:t>
            </w:r>
          </w:p>
          <w:p w14:paraId="5D2AA881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&lt;ul class="gray"&gt;</w:t>
            </w:r>
          </w:p>
          <w:p w14:paraId="488F361A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href="#"&gt;HD (720p)&lt;/a&gt;&lt;/li&gt;</w:t>
            </w:r>
          </w:p>
          <w:p w14:paraId="391B6A19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href="#"&gt;Full HD (1080p)&lt;/a&gt;&lt;/li&gt;</w:t>
            </w:r>
          </w:p>
          <w:p w14:paraId="6BC21513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href="#"&gt;Quad HD (1440p)&lt;/a&gt;&lt;/li&gt;</w:t>
            </w:r>
          </w:p>
          <w:p w14:paraId="0FAF6B7F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href="#"&gt;4K Ultra HD (2160p)&lt;/a&gt;&lt;/li&gt;</w:t>
            </w:r>
          </w:p>
          <w:p w14:paraId="57BBA8B3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&lt;/ul&gt;</w:t>
            </w:r>
          </w:p>
          <w:p w14:paraId="5543B265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&lt;/li&gt;</w:t>
            </w:r>
          </w:p>
          <w:p w14:paraId="211F9E97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</w:p>
          <w:p w14:paraId="5513CEC9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&lt;/ul&gt;</w:t>
            </w:r>
          </w:p>
          <w:p w14:paraId="73F0DD3E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                    &lt;/div&gt;</w:t>
            </w:r>
          </w:p>
          <w:p w14:paraId="7A6486C3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&lt;/div&gt;</w:t>
            </w:r>
          </w:p>
          <w:p w14:paraId="7D92CEC3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</w:t>
            </w:r>
          </w:p>
          <w:p w14:paraId="04130CA6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&lt;!-- </w:t>
            </w:r>
            <w:r>
              <w:rPr>
                <w:rFonts w:cs="IRANSansWeb(FaNum) Light"/>
                <w:rtl/>
                <w:lang w:bidi="ar-SA"/>
              </w:rPr>
              <w:t>محتوا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لوازم تحر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lang w:bidi="ar-SA"/>
              </w:rPr>
              <w:t xml:space="preserve"> --&gt;</w:t>
            </w:r>
          </w:p>
          <w:p w14:paraId="69D8EEE1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&lt;div id="stationery" class="category-content"&gt;</w:t>
            </w:r>
          </w:p>
          <w:p w14:paraId="42511EE1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&lt;h1&gt;</w:t>
            </w:r>
          </w:p>
          <w:p w14:paraId="3D1A8238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&lt;a href="#"&gt;</w:t>
            </w:r>
          </w:p>
          <w:p w14:paraId="3D026813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</w:t>
            </w:r>
            <w:r>
              <w:rPr>
                <w:rFonts w:cs="IRANSansWeb(FaNum) Light"/>
                <w:rtl/>
                <w:lang w:bidi="ar-SA"/>
              </w:rPr>
              <w:t>همه محصولات لوازم تحر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</w:p>
          <w:p w14:paraId="205F708E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&lt;/a&gt;</w:t>
            </w:r>
          </w:p>
          <w:p w14:paraId="086DAE4A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&lt;/h1&gt;</w:t>
            </w:r>
          </w:p>
          <w:p w14:paraId="72C3F0EC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&lt;div class="row"&gt;</w:t>
            </w:r>
          </w:p>
          <w:p w14:paraId="61FE75BC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&lt;ul class="float-right w-1/4"&gt;</w:t>
            </w:r>
          </w:p>
          <w:p w14:paraId="79F78BA1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&lt;li&gt;</w:t>
            </w:r>
          </w:p>
          <w:p w14:paraId="28B493A1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&lt;a href="#"&gt;</w:t>
            </w:r>
            <w:r>
              <w:rPr>
                <w:rFonts w:cs="IRANSansWeb(FaNum) Light"/>
                <w:rtl/>
                <w:lang w:bidi="ar-SA"/>
              </w:rPr>
              <w:t>مداد و خودکار</w:t>
            </w:r>
            <w:r>
              <w:rPr>
                <w:lang w:bidi="ar-SA"/>
              </w:rPr>
              <w:t>&lt;/a&gt;</w:t>
            </w:r>
          </w:p>
          <w:p w14:paraId="32904FF2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&lt;ul class="gray"&gt;</w:t>
            </w:r>
          </w:p>
          <w:p w14:paraId="6557C330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مداد 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اه</w:t>
            </w:r>
            <w:r>
              <w:rPr>
                <w:lang w:bidi="ar-SA"/>
              </w:rPr>
              <w:t>&lt;/a&gt;&lt;/li&gt;</w:t>
            </w:r>
          </w:p>
          <w:p w14:paraId="72E80531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مداد رنگ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&lt;/a&gt;&lt;/li&gt;</w:t>
            </w:r>
          </w:p>
          <w:p w14:paraId="4A1C1333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خودکار</w:t>
            </w:r>
            <w:r>
              <w:rPr>
                <w:lang w:bidi="ar-SA"/>
              </w:rPr>
              <w:t>&lt;/a&gt;&lt;/li&gt;</w:t>
            </w:r>
          </w:p>
          <w:p w14:paraId="321962AC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خودکار رنگ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&lt;/a&gt;&lt;/li&gt;</w:t>
            </w:r>
          </w:p>
          <w:p w14:paraId="12EB1D7B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&lt;/ul&gt;</w:t>
            </w:r>
          </w:p>
          <w:p w14:paraId="60D6A59D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&lt;/li&gt;</w:t>
            </w:r>
          </w:p>
          <w:p w14:paraId="259C5F23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&lt;li&gt;</w:t>
            </w:r>
          </w:p>
          <w:p w14:paraId="7AFA9927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&lt;a href="#"&gt;</w:t>
            </w:r>
            <w:r>
              <w:rPr>
                <w:rFonts w:cs="IRANSansWeb(FaNum) Light"/>
                <w:rtl/>
                <w:lang w:bidi="ar-SA"/>
              </w:rPr>
              <w:t>دفتر و کاغذ</w:t>
            </w:r>
            <w:r>
              <w:rPr>
                <w:lang w:bidi="ar-SA"/>
              </w:rPr>
              <w:t>&lt;/a&gt;</w:t>
            </w:r>
          </w:p>
          <w:p w14:paraId="7AD26C65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&lt;ul class="gray"&gt;</w:t>
            </w:r>
          </w:p>
          <w:p w14:paraId="75954903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دفتر مشق</w:t>
            </w:r>
            <w:r>
              <w:rPr>
                <w:lang w:bidi="ar-SA"/>
              </w:rPr>
              <w:t>&lt;/a&gt;&lt;/li&gt;</w:t>
            </w:r>
          </w:p>
          <w:p w14:paraId="7B1EEEB3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 xml:space="preserve">دفتر 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ادداشت</w:t>
            </w:r>
            <w:r>
              <w:rPr>
                <w:lang w:bidi="ar-SA"/>
              </w:rPr>
              <w:t>&lt;/a&gt;&lt;/li&gt;</w:t>
            </w:r>
          </w:p>
          <w:p w14:paraId="6CB8378B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کاغذ</w:t>
            </w:r>
            <w:r>
              <w:rPr>
                <w:lang w:bidi="ar-SA"/>
              </w:rPr>
              <w:t xml:space="preserve"> A4&lt;/a&gt;&lt;/li&gt;</w:t>
            </w:r>
          </w:p>
          <w:p w14:paraId="7237CCB3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&lt;/ul&gt;</w:t>
            </w:r>
          </w:p>
          <w:p w14:paraId="61B4DCF2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&lt;/li&gt;</w:t>
            </w:r>
          </w:p>
          <w:p w14:paraId="728D1BBC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&lt;/ul&gt;</w:t>
            </w:r>
          </w:p>
          <w:p w14:paraId="2A6DE3C0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&lt;ul class="float-right w-1/4"&gt;</w:t>
            </w:r>
          </w:p>
          <w:p w14:paraId="54C6F851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                            &lt;li&gt;</w:t>
            </w:r>
          </w:p>
          <w:p w14:paraId="703124C6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&lt;a href="#"&gt;</w:t>
            </w:r>
            <w:r>
              <w:rPr>
                <w:rFonts w:cs="IRANSansWeb(FaNum) Light"/>
                <w:rtl/>
                <w:lang w:bidi="ar-SA"/>
              </w:rPr>
              <w:t>تراش و پاک‌کن</w:t>
            </w:r>
            <w:r>
              <w:rPr>
                <w:lang w:bidi="ar-SA"/>
              </w:rPr>
              <w:t>&lt;/a&gt;</w:t>
            </w:r>
          </w:p>
          <w:p w14:paraId="285CA89B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&lt;ul class="gray"&gt;</w:t>
            </w:r>
          </w:p>
          <w:p w14:paraId="05BD12B6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تراش</w:t>
            </w:r>
            <w:r>
              <w:rPr>
                <w:lang w:bidi="ar-SA"/>
              </w:rPr>
              <w:t>&lt;/a&gt;&lt;/li&gt;</w:t>
            </w:r>
          </w:p>
          <w:p w14:paraId="41837FC6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پاک‌کن</w:t>
            </w:r>
            <w:r>
              <w:rPr>
                <w:lang w:bidi="ar-SA"/>
              </w:rPr>
              <w:t>&lt;/a&gt;&lt;/li&gt;</w:t>
            </w:r>
          </w:p>
          <w:p w14:paraId="6CC9967C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مدادتراش روم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ز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&lt;/a&gt;&lt;/li&gt;</w:t>
            </w:r>
          </w:p>
          <w:p w14:paraId="0C9EFECC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&lt;/ul&gt;</w:t>
            </w:r>
          </w:p>
          <w:p w14:paraId="4AA19361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&lt;/li&gt;</w:t>
            </w:r>
          </w:p>
          <w:p w14:paraId="339FBDB7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&lt;li&gt;</w:t>
            </w:r>
          </w:p>
          <w:p w14:paraId="123DE848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&lt;a href="#"&gt;</w:t>
            </w:r>
            <w:r>
              <w:rPr>
                <w:rFonts w:cs="IRANSansWeb(FaNum) Light"/>
                <w:rtl/>
                <w:lang w:bidi="ar-SA"/>
              </w:rPr>
              <w:t>ک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</w:t>
            </w:r>
            <w:r>
              <w:rPr>
                <w:rFonts w:cs="IRANSansWeb(FaNum) Light"/>
                <w:rtl/>
                <w:lang w:bidi="ar-SA"/>
              </w:rPr>
              <w:t xml:space="preserve"> و جامداد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&lt;/a&gt;</w:t>
            </w:r>
          </w:p>
          <w:p w14:paraId="6C04BA9D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&lt;ul class="gray"&gt;</w:t>
            </w:r>
          </w:p>
          <w:p w14:paraId="0C781C8A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جامداد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&lt;/a&gt;&lt;/li&gt;</w:t>
            </w:r>
          </w:p>
          <w:p w14:paraId="76EB8537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ک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</w:t>
            </w:r>
            <w:r>
              <w:rPr>
                <w:rFonts w:cs="IRANSansWeb(FaNum) Light"/>
                <w:rtl/>
                <w:lang w:bidi="ar-SA"/>
              </w:rPr>
              <w:t xml:space="preserve"> مدرسه</w:t>
            </w:r>
            <w:r>
              <w:rPr>
                <w:lang w:bidi="ar-SA"/>
              </w:rPr>
              <w:t>&lt;/a&gt;&lt;/li&gt;</w:t>
            </w:r>
          </w:p>
          <w:p w14:paraId="446279D4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&lt;/ul&gt;</w:t>
            </w:r>
          </w:p>
          <w:p w14:paraId="10E894C2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&lt;/li&gt;</w:t>
            </w:r>
          </w:p>
          <w:p w14:paraId="459F88AE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&lt;/ul&gt;</w:t>
            </w:r>
          </w:p>
          <w:p w14:paraId="144B4984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&lt;ul class="float-right w-1/4"&gt;</w:t>
            </w:r>
          </w:p>
          <w:p w14:paraId="274FF950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&lt;li&gt;</w:t>
            </w:r>
          </w:p>
          <w:p w14:paraId="421C39EB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&lt;a href="#"&gt;</w:t>
            </w:r>
            <w:r>
              <w:rPr>
                <w:rFonts w:cs="IRANSansWeb(FaNum) Light"/>
                <w:rtl/>
                <w:lang w:bidi="ar-SA"/>
              </w:rPr>
              <w:t>رنگ و نقاش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&lt;/a&gt;</w:t>
            </w:r>
          </w:p>
          <w:p w14:paraId="4FE6CDA1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&lt;ul class="gray"&gt;</w:t>
            </w:r>
          </w:p>
          <w:p w14:paraId="646B6A7C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مداد شمع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&lt;/a&gt;&lt;/li&gt;</w:t>
            </w:r>
          </w:p>
          <w:p w14:paraId="07E0FE74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گواش</w:t>
            </w:r>
            <w:r>
              <w:rPr>
                <w:lang w:bidi="ar-SA"/>
              </w:rPr>
              <w:t>&lt;/a&gt;&lt;/li&gt;</w:t>
            </w:r>
          </w:p>
          <w:p w14:paraId="5D8E4EBA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آبرنگ</w:t>
            </w:r>
            <w:r>
              <w:rPr>
                <w:lang w:bidi="ar-SA"/>
              </w:rPr>
              <w:t>&lt;/a&gt;&lt;/li&gt;</w:t>
            </w:r>
          </w:p>
          <w:p w14:paraId="376F2451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&lt;/ul&gt;</w:t>
            </w:r>
          </w:p>
          <w:p w14:paraId="3DD0FCBC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&lt;/li&gt;</w:t>
            </w:r>
          </w:p>
          <w:p w14:paraId="157C92D0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&lt;li&gt;</w:t>
            </w:r>
          </w:p>
          <w:p w14:paraId="6718F938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&lt;a href="#"&gt;</w:t>
            </w:r>
            <w:r>
              <w:rPr>
                <w:rFonts w:cs="IRANSansWeb(FaNum) Light"/>
                <w:rtl/>
                <w:lang w:bidi="ar-SA"/>
              </w:rPr>
              <w:t>خط کش و گون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</w:t>
            </w:r>
            <w:r>
              <w:rPr>
                <w:lang w:bidi="ar-SA"/>
              </w:rPr>
              <w:t>&lt;/a&gt;</w:t>
            </w:r>
          </w:p>
          <w:p w14:paraId="441DDA5F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&lt;ul class="gray"&gt;</w:t>
            </w:r>
          </w:p>
          <w:p w14:paraId="484F401C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خط کش</w:t>
            </w:r>
            <w:r>
              <w:rPr>
                <w:lang w:bidi="ar-SA"/>
              </w:rPr>
              <w:t>&lt;/a&gt;&lt;/li&gt;</w:t>
            </w:r>
          </w:p>
          <w:p w14:paraId="235B4498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گون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</w:t>
            </w:r>
            <w:r>
              <w:rPr>
                <w:lang w:bidi="ar-SA"/>
              </w:rPr>
              <w:t>&lt;/a&gt;&lt;/li&gt;</w:t>
            </w:r>
          </w:p>
          <w:p w14:paraId="7F634D90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نقاله</w:t>
            </w:r>
            <w:r>
              <w:rPr>
                <w:lang w:bidi="ar-SA"/>
              </w:rPr>
              <w:t>&lt;/a&gt;&lt;/li&gt;</w:t>
            </w:r>
          </w:p>
          <w:p w14:paraId="1FA37F0E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&lt;/ul&gt;</w:t>
            </w:r>
          </w:p>
          <w:p w14:paraId="5E4E0BBC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&lt;/li&gt;</w:t>
            </w:r>
          </w:p>
          <w:p w14:paraId="7325085B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&lt;/ul&gt;</w:t>
            </w:r>
          </w:p>
          <w:p w14:paraId="6EBE7BD3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&lt;ul class="float-right w-1/4"&gt;</w:t>
            </w:r>
          </w:p>
          <w:p w14:paraId="1CA135BB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&lt;li&gt;</w:t>
            </w:r>
          </w:p>
          <w:p w14:paraId="6F9705F2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&lt;a href="#"&gt;</w:t>
            </w:r>
            <w:r>
              <w:rPr>
                <w:rFonts w:cs="IRANSansWeb(FaNum) Light"/>
                <w:rtl/>
                <w:lang w:bidi="ar-SA"/>
              </w:rPr>
              <w:t>منگنه و سوزن</w:t>
            </w:r>
            <w:r>
              <w:rPr>
                <w:lang w:bidi="ar-SA"/>
              </w:rPr>
              <w:t>&lt;/a&gt;</w:t>
            </w:r>
          </w:p>
          <w:p w14:paraId="0FCC0BE7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&lt;ul class="gray"&gt;</w:t>
            </w:r>
          </w:p>
          <w:p w14:paraId="21F1617B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منگنه</w:t>
            </w:r>
            <w:r>
              <w:rPr>
                <w:lang w:bidi="ar-SA"/>
              </w:rPr>
              <w:t>&lt;/a&gt;&lt;/li&gt;</w:t>
            </w:r>
          </w:p>
          <w:p w14:paraId="443566E1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سوزن منگنه</w:t>
            </w:r>
            <w:r>
              <w:rPr>
                <w:lang w:bidi="ar-SA"/>
              </w:rPr>
              <w:t>&lt;/a&gt;&lt;/li&gt;</w:t>
            </w:r>
          </w:p>
          <w:p w14:paraId="4FB88C3F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پونز</w:t>
            </w:r>
            <w:r>
              <w:rPr>
                <w:lang w:bidi="ar-SA"/>
              </w:rPr>
              <w:t>&lt;/a&gt;&lt;/li&gt;</w:t>
            </w:r>
          </w:p>
          <w:p w14:paraId="75E923CD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&lt;/ul&gt;</w:t>
            </w:r>
          </w:p>
          <w:p w14:paraId="0C0F644A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&lt;/li&gt;</w:t>
            </w:r>
          </w:p>
          <w:p w14:paraId="45872540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&lt;li&gt;</w:t>
            </w:r>
          </w:p>
          <w:p w14:paraId="6CACF531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&lt;a href="#"&gt;</w:t>
            </w:r>
            <w:r>
              <w:rPr>
                <w:rFonts w:cs="IRANSansWeb(FaNum) Light"/>
                <w:rtl/>
                <w:lang w:bidi="ar-SA"/>
              </w:rPr>
              <w:t>چسب و ق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چ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&lt;/a&gt;</w:t>
            </w:r>
          </w:p>
          <w:p w14:paraId="42475D0D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&lt;ul class="gray"&gt;</w:t>
            </w:r>
          </w:p>
          <w:p w14:paraId="46C98620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چسب مات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ک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&lt;/a&gt;&lt;/li&gt;</w:t>
            </w:r>
          </w:p>
          <w:p w14:paraId="3C2B61A0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چسب ما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ع</w:t>
            </w:r>
            <w:r>
              <w:rPr>
                <w:lang w:bidi="ar-SA"/>
              </w:rPr>
              <w:t>&lt;/a&gt;&lt;/li&gt;</w:t>
            </w:r>
          </w:p>
          <w:p w14:paraId="674D1575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ق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چ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&lt;/a&gt;&lt;/li&gt;</w:t>
            </w:r>
          </w:p>
          <w:p w14:paraId="133D1DA5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&lt;/ul&gt;</w:t>
            </w:r>
          </w:p>
          <w:p w14:paraId="2AA70B40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&lt;/li&gt;</w:t>
            </w:r>
          </w:p>
          <w:p w14:paraId="65675497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&lt;/ul&gt;</w:t>
            </w:r>
          </w:p>
          <w:p w14:paraId="4825037D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&lt;/div&gt;</w:t>
            </w:r>
          </w:p>
          <w:p w14:paraId="4F03BC0F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&lt;/div&gt;</w:t>
            </w:r>
          </w:p>
          <w:p w14:paraId="5D5269A2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</w:t>
            </w:r>
          </w:p>
          <w:p w14:paraId="3DAB520E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&lt;!-- </w:t>
            </w:r>
            <w:r>
              <w:rPr>
                <w:rFonts w:cs="IRANSansWeb(FaNum) Light"/>
                <w:rtl/>
                <w:lang w:bidi="ar-SA"/>
              </w:rPr>
              <w:t>محتوا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لپ تاپ</w:t>
            </w:r>
            <w:r>
              <w:rPr>
                <w:lang w:bidi="ar-SA"/>
              </w:rPr>
              <w:t xml:space="preserve"> --&gt;</w:t>
            </w:r>
          </w:p>
          <w:p w14:paraId="7077B3A2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&lt;div id="laptop" class="category-content"&gt;</w:t>
            </w:r>
          </w:p>
          <w:p w14:paraId="3B3331CE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                    &lt;h1&gt;</w:t>
            </w:r>
          </w:p>
          <w:p w14:paraId="360A91AA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&lt;a href="#"&gt;</w:t>
            </w:r>
          </w:p>
          <w:p w14:paraId="4E82FAD4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</w:t>
            </w:r>
            <w:r>
              <w:rPr>
                <w:rFonts w:cs="IRANSansWeb(FaNum) Light"/>
                <w:rtl/>
                <w:lang w:bidi="ar-SA"/>
              </w:rPr>
              <w:t>همه محصولات لپ تاپ</w:t>
            </w:r>
          </w:p>
          <w:p w14:paraId="11DD6937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&lt;/a&gt;</w:t>
            </w:r>
          </w:p>
          <w:p w14:paraId="761A206B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&lt;/h1&gt;</w:t>
            </w:r>
          </w:p>
          <w:p w14:paraId="635AA6F9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&lt;div class="row"&gt;</w:t>
            </w:r>
          </w:p>
          <w:p w14:paraId="27C49346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&lt;ul class="float-right w-1/4"&gt;</w:t>
            </w:r>
          </w:p>
          <w:p w14:paraId="3B529EB9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&lt;li&gt;</w:t>
            </w:r>
          </w:p>
          <w:p w14:paraId="6BA0052F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&lt;a href="#"&gt;</w:t>
            </w:r>
            <w:r>
              <w:rPr>
                <w:rFonts w:cs="IRANSansWeb(FaNum) Light"/>
                <w:rtl/>
                <w:lang w:bidi="ar-SA"/>
              </w:rPr>
              <w:t>لپ تاپ‌ها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تجار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&lt;/a&gt;</w:t>
            </w:r>
          </w:p>
          <w:p w14:paraId="74F3BE14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&lt;ul class="gray"&gt;</w:t>
            </w:r>
          </w:p>
          <w:p w14:paraId="45CFF595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لنوو</w:t>
            </w:r>
            <w:r>
              <w:rPr>
                <w:lang w:bidi="ar-SA"/>
              </w:rPr>
              <w:t>&lt;/a&gt;&lt;/li&gt;</w:t>
            </w:r>
          </w:p>
          <w:p w14:paraId="560D39C2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دل</w:t>
            </w:r>
            <w:r>
              <w:rPr>
                <w:lang w:bidi="ar-SA"/>
              </w:rPr>
              <w:t>&lt;/a&gt;&lt;/li&gt;</w:t>
            </w:r>
          </w:p>
          <w:p w14:paraId="546D9F24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اچ پ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&lt;/a&gt;&lt;/li&gt;</w:t>
            </w:r>
          </w:p>
          <w:p w14:paraId="0C7F15DA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&lt;/ul&gt;</w:t>
            </w:r>
          </w:p>
          <w:p w14:paraId="027603A5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&lt;/li&gt;</w:t>
            </w:r>
          </w:p>
          <w:p w14:paraId="0476944E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&lt;li&gt;</w:t>
            </w:r>
          </w:p>
          <w:p w14:paraId="54243321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&lt;a href="#"&gt;</w:t>
            </w:r>
            <w:r>
              <w:rPr>
                <w:rFonts w:cs="IRANSansWeb(FaNum) Light"/>
                <w:rtl/>
                <w:lang w:bidi="ar-SA"/>
              </w:rPr>
              <w:t>لپ تاپ‌ها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نگ</w:t>
            </w:r>
            <w:r>
              <w:rPr>
                <w:lang w:bidi="ar-SA"/>
              </w:rPr>
              <w:t>&lt;/a&gt;</w:t>
            </w:r>
          </w:p>
          <w:p w14:paraId="0BCA4BB4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&lt;ul class="gray"&gt;</w:t>
            </w:r>
          </w:p>
          <w:p w14:paraId="6AC6F0F6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سوس</w:t>
            </w:r>
            <w:r>
              <w:rPr>
                <w:lang w:bidi="ar-SA"/>
              </w:rPr>
              <w:t>&lt;/a&gt;&lt;/li&gt;</w:t>
            </w:r>
          </w:p>
          <w:p w14:paraId="6D16EC86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ام اس آ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&lt;/a&gt;&lt;/li&gt;</w:t>
            </w:r>
          </w:p>
          <w:p w14:paraId="237CC4E5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سر</w:t>
            </w:r>
            <w:r>
              <w:rPr>
                <w:lang w:bidi="ar-SA"/>
              </w:rPr>
              <w:t>&lt;/a&gt;&lt;/li&gt;</w:t>
            </w:r>
          </w:p>
          <w:p w14:paraId="049A548B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&lt;/ul&gt;</w:t>
            </w:r>
          </w:p>
          <w:p w14:paraId="2FAA19AF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&lt;/li&gt;</w:t>
            </w:r>
          </w:p>
          <w:p w14:paraId="2BA82977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&lt;/ul&gt;</w:t>
            </w:r>
          </w:p>
          <w:p w14:paraId="6D4B7A5E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&lt;ul class="float-right w-1/4"&gt;</w:t>
            </w:r>
          </w:p>
          <w:p w14:paraId="03A25493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&lt;li&gt;</w:t>
            </w:r>
          </w:p>
          <w:p w14:paraId="05933897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&lt;a href="#"&gt;</w:t>
            </w:r>
            <w:r>
              <w:rPr>
                <w:rFonts w:cs="IRANSansWeb(FaNum) Light"/>
                <w:rtl/>
                <w:lang w:bidi="ar-SA"/>
              </w:rPr>
              <w:t>لپ تاپ‌ها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سبک</w:t>
            </w:r>
            <w:r>
              <w:rPr>
                <w:lang w:bidi="ar-SA"/>
              </w:rPr>
              <w:t>&lt;/a&gt;</w:t>
            </w:r>
          </w:p>
          <w:p w14:paraId="7BEE9A45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&lt;ul class="gray"&gt;</w:t>
            </w:r>
          </w:p>
          <w:p w14:paraId="0BA149B9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مک‌بوک</w:t>
            </w:r>
            <w:r>
              <w:rPr>
                <w:lang w:bidi="ar-SA"/>
              </w:rPr>
              <w:t>&lt;/a&gt;&lt;/li&gt;</w:t>
            </w:r>
          </w:p>
          <w:p w14:paraId="4595ED0A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ما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کروسافت</w:t>
            </w:r>
            <w:r>
              <w:rPr>
                <w:lang w:bidi="ar-SA"/>
              </w:rPr>
              <w:t>&lt;/a&gt;&lt;/li&gt;</w:t>
            </w:r>
          </w:p>
          <w:p w14:paraId="23B36044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سرف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س</w:t>
            </w:r>
            <w:r>
              <w:rPr>
                <w:lang w:bidi="ar-SA"/>
              </w:rPr>
              <w:t>&lt;/a&gt;&lt;/li&gt;</w:t>
            </w:r>
          </w:p>
          <w:p w14:paraId="3380DD0E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&lt;/ul&gt;</w:t>
            </w:r>
          </w:p>
          <w:p w14:paraId="71AD3F72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&lt;/li&gt;</w:t>
            </w:r>
          </w:p>
          <w:p w14:paraId="1E67DEB2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&lt;li&gt;</w:t>
            </w:r>
          </w:p>
          <w:p w14:paraId="11D703E5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&lt;a href="#"&gt;</w:t>
            </w:r>
            <w:r>
              <w:rPr>
                <w:rFonts w:cs="IRANSansWeb(FaNum) Light"/>
                <w:rtl/>
                <w:lang w:bidi="ar-SA"/>
              </w:rPr>
              <w:t>لپ تاپ‌ها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ارزان</w:t>
            </w:r>
            <w:r>
              <w:rPr>
                <w:lang w:bidi="ar-SA"/>
              </w:rPr>
              <w:t>&lt;/a&gt;</w:t>
            </w:r>
          </w:p>
          <w:p w14:paraId="00BD28A2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&lt;ul class="gray"&gt;</w:t>
            </w:r>
          </w:p>
          <w:p w14:paraId="73CC8A6B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لپ تاپ دانشجو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lang w:bidi="ar-SA"/>
              </w:rPr>
              <w:t>&lt;/a&gt;&lt;/li&gt;</w:t>
            </w:r>
          </w:p>
          <w:p w14:paraId="08E7143A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لپ تاپ کارکرده</w:t>
            </w:r>
            <w:r>
              <w:rPr>
                <w:lang w:bidi="ar-SA"/>
              </w:rPr>
              <w:t>&lt;/a&gt;&lt;/li&gt;</w:t>
            </w:r>
          </w:p>
          <w:p w14:paraId="23FF9C8F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&lt;/ul&gt;</w:t>
            </w:r>
          </w:p>
          <w:p w14:paraId="2025E93A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&lt;/li&gt;</w:t>
            </w:r>
          </w:p>
          <w:p w14:paraId="6971104A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&lt;/ul&gt;</w:t>
            </w:r>
          </w:p>
          <w:p w14:paraId="318AC5E5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&lt;ul class="float-right w-1/4"&gt;</w:t>
            </w:r>
          </w:p>
          <w:p w14:paraId="33D6A1F5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&lt;li&gt;</w:t>
            </w:r>
          </w:p>
          <w:p w14:paraId="4C0FFD95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&lt;a href="#"&gt;</w:t>
            </w:r>
            <w:r>
              <w:rPr>
                <w:rFonts w:cs="IRANSansWeb(FaNum) Light"/>
                <w:rtl/>
                <w:lang w:bidi="ar-SA"/>
              </w:rPr>
              <w:t>ک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</w:t>
            </w:r>
            <w:r>
              <w:rPr>
                <w:rFonts w:cs="IRANSansWeb(FaNum) Light"/>
                <w:rtl/>
                <w:lang w:bidi="ar-SA"/>
              </w:rPr>
              <w:t xml:space="preserve"> لپ تاپ</w:t>
            </w:r>
            <w:r>
              <w:rPr>
                <w:lang w:bidi="ar-SA"/>
              </w:rPr>
              <w:t>&lt;/a&gt;</w:t>
            </w:r>
          </w:p>
          <w:p w14:paraId="1C802535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&lt;ul class="gray"&gt;</w:t>
            </w:r>
          </w:p>
          <w:p w14:paraId="7B202131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ک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</w:t>
            </w:r>
            <w:r>
              <w:rPr>
                <w:rFonts w:cs="IRANSansWeb(FaNum) Light"/>
                <w:rtl/>
                <w:lang w:bidi="ar-SA"/>
              </w:rPr>
              <w:t xml:space="preserve"> حمل</w:t>
            </w:r>
            <w:r>
              <w:rPr>
                <w:lang w:bidi="ar-SA"/>
              </w:rPr>
              <w:t>&lt;/a&gt;&lt;/li&gt;</w:t>
            </w:r>
          </w:p>
          <w:p w14:paraId="1AA644D2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کوله پشت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&lt;/a&gt;&lt;/li&gt;</w:t>
            </w:r>
          </w:p>
          <w:p w14:paraId="77AAF50B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&lt;/ul&gt;</w:t>
            </w:r>
          </w:p>
          <w:p w14:paraId="74878F25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&lt;/li&gt;</w:t>
            </w:r>
          </w:p>
          <w:p w14:paraId="0F8B6ADE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&lt;li&gt;</w:t>
            </w:r>
          </w:p>
          <w:p w14:paraId="728F73D4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&lt;a href="#"&gt;</w:t>
            </w:r>
            <w:r>
              <w:rPr>
                <w:rFonts w:cs="IRANSansWeb(FaNum) Light"/>
                <w:rtl/>
                <w:lang w:bidi="ar-SA"/>
              </w:rPr>
              <w:t>کول پد</w:t>
            </w:r>
            <w:r>
              <w:rPr>
                <w:lang w:bidi="ar-SA"/>
              </w:rPr>
              <w:t>&lt;/a&gt;</w:t>
            </w:r>
          </w:p>
          <w:p w14:paraId="045B7A2A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&lt;ul class="gray"&gt;</w:t>
            </w:r>
          </w:p>
          <w:p w14:paraId="446A5155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کول پد فعال</w:t>
            </w:r>
            <w:r>
              <w:rPr>
                <w:lang w:bidi="ar-SA"/>
              </w:rPr>
              <w:t>&lt;/a&gt;&lt;/li&gt;</w:t>
            </w:r>
          </w:p>
          <w:p w14:paraId="3DBF0CEF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کول پد غ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رفعال</w:t>
            </w:r>
            <w:r>
              <w:rPr>
                <w:lang w:bidi="ar-SA"/>
              </w:rPr>
              <w:t>&lt;/a&gt;&lt;/li&gt;</w:t>
            </w:r>
          </w:p>
          <w:p w14:paraId="65600B9B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&lt;/ul&gt;</w:t>
            </w:r>
          </w:p>
          <w:p w14:paraId="30AA30E5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&lt;/li&gt;</w:t>
            </w:r>
          </w:p>
          <w:p w14:paraId="0C229723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&lt;/ul&gt;</w:t>
            </w:r>
          </w:p>
          <w:p w14:paraId="260CDA4E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&lt;ul class="float-right w-1/4"&gt;</w:t>
            </w:r>
          </w:p>
          <w:p w14:paraId="561FABD7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                            &lt;li&gt;</w:t>
            </w:r>
          </w:p>
          <w:p w14:paraId="18103837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&lt;a href="#"&gt;</w:t>
            </w:r>
            <w:r>
              <w:rPr>
                <w:rFonts w:cs="IRANSansWeb(FaNum) Light"/>
                <w:rtl/>
                <w:lang w:bidi="ar-SA"/>
              </w:rPr>
              <w:t>ماوس و ک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بورد</w:t>
            </w:r>
            <w:r>
              <w:rPr>
                <w:lang w:bidi="ar-SA"/>
              </w:rPr>
              <w:t>&lt;/a&gt;</w:t>
            </w:r>
          </w:p>
          <w:p w14:paraId="4149590B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&lt;ul class="gray"&gt;</w:t>
            </w:r>
          </w:p>
          <w:p w14:paraId="35E9C447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ماوس ب</w:t>
            </w:r>
            <w:r>
              <w:rPr>
                <w:rFonts w:cs="IRANSansWeb(FaNum) Light" w:hint="cs"/>
                <w:rtl/>
                <w:lang w:bidi="ar-SA"/>
              </w:rPr>
              <w:t>ی‌</w:t>
            </w:r>
            <w:r>
              <w:rPr>
                <w:rFonts w:cs="IRANSansWeb(FaNum) Light" w:hint="eastAsia"/>
                <w:rtl/>
                <w:lang w:bidi="ar-SA"/>
              </w:rPr>
              <w:t>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lang w:bidi="ar-SA"/>
              </w:rPr>
              <w:t>&lt;/a&gt;&lt;/li&gt;</w:t>
            </w:r>
          </w:p>
          <w:p w14:paraId="641BA3FE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ماوس 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نگ</w:t>
            </w:r>
            <w:r>
              <w:rPr>
                <w:lang w:bidi="ar-SA"/>
              </w:rPr>
              <w:t>&lt;/a&gt;&lt;/li&gt;</w:t>
            </w:r>
          </w:p>
          <w:p w14:paraId="136F3D10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ک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بورد</w:t>
            </w:r>
            <w:r>
              <w:rPr>
                <w:rFonts w:cs="IRANSansWeb(FaNum) Light"/>
                <w:rtl/>
                <w:lang w:bidi="ar-SA"/>
              </w:rPr>
              <w:t xml:space="preserve"> مکان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ک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&lt;/a&gt;&lt;/li&gt;</w:t>
            </w:r>
          </w:p>
          <w:p w14:paraId="2D8656F8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&lt;/ul&gt;</w:t>
            </w:r>
          </w:p>
          <w:p w14:paraId="15C33EDD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&lt;/li&gt;</w:t>
            </w:r>
          </w:p>
          <w:p w14:paraId="7E4F64CC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&lt;li&gt;</w:t>
            </w:r>
          </w:p>
          <w:p w14:paraId="46DACF02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&lt;a href="#"&gt;</w:t>
            </w:r>
            <w:r>
              <w:rPr>
                <w:rFonts w:cs="IRANSansWeb(FaNum) Light"/>
                <w:rtl/>
                <w:lang w:bidi="ar-SA"/>
              </w:rPr>
              <w:t>داک است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شن</w:t>
            </w:r>
            <w:r>
              <w:rPr>
                <w:lang w:bidi="ar-SA"/>
              </w:rPr>
              <w:t>&lt;/a&gt;</w:t>
            </w:r>
          </w:p>
          <w:p w14:paraId="534464F4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&lt;ul class="gray"&gt;</w:t>
            </w:r>
          </w:p>
          <w:p w14:paraId="01E1CDB2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داک</w:t>
            </w:r>
            <w:r>
              <w:rPr>
                <w:lang w:bidi="ar-SA"/>
              </w:rPr>
              <w:t xml:space="preserve"> USB-C&lt;/a&gt;&lt;/li&gt;</w:t>
            </w:r>
          </w:p>
          <w:p w14:paraId="4E9CCC1A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        &lt;li&gt;&lt;a href="#"&gt;</w:t>
            </w:r>
            <w:r>
              <w:rPr>
                <w:rFonts w:cs="IRANSansWeb(FaNum) Light"/>
                <w:rtl/>
                <w:lang w:bidi="ar-SA"/>
              </w:rPr>
              <w:t>داک تاندربولت</w:t>
            </w:r>
            <w:r>
              <w:rPr>
                <w:lang w:bidi="ar-SA"/>
              </w:rPr>
              <w:t>&lt;/a&gt;&lt;/li&gt;</w:t>
            </w:r>
          </w:p>
          <w:p w14:paraId="704EE241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    &lt;/ul&gt;</w:t>
            </w:r>
          </w:p>
          <w:p w14:paraId="1D4ABC2B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    &lt;/li&gt;</w:t>
            </w:r>
          </w:p>
          <w:p w14:paraId="57218E78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&lt;/ul&gt;</w:t>
            </w:r>
          </w:p>
          <w:p w14:paraId="3D636B0F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&lt;/div&gt;</w:t>
            </w:r>
          </w:p>
          <w:p w14:paraId="2A0EF3A5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&lt;/div&gt;</w:t>
            </w:r>
          </w:p>
          <w:p w14:paraId="1AA5C893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</w:t>
            </w:r>
          </w:p>
          <w:p w14:paraId="650C7BC1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&lt;!-- </w:t>
            </w:r>
            <w:r>
              <w:rPr>
                <w:rFonts w:cs="IRANSansWeb(FaNum) Light"/>
                <w:rtl/>
                <w:lang w:bidi="ar-SA"/>
              </w:rPr>
              <w:t>محتوا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سا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/>
                <w:rtl/>
                <w:lang w:bidi="ar-SA"/>
              </w:rPr>
              <w:t xml:space="preserve"> دسته‌بند</w:t>
            </w:r>
            <w:r>
              <w:rPr>
                <w:rFonts w:cs="IRANSansWeb(FaNum) Light" w:hint="cs"/>
                <w:rtl/>
                <w:lang w:bidi="ar-SA"/>
              </w:rPr>
              <w:t>ی‌</w:t>
            </w:r>
            <w:r>
              <w:rPr>
                <w:rFonts w:cs="IRANSansWeb(FaNum) Light" w:hint="eastAsia"/>
                <w:rtl/>
                <w:lang w:bidi="ar-SA"/>
              </w:rPr>
              <w:t>ها</w:t>
            </w:r>
            <w:r>
              <w:rPr>
                <w:lang w:bidi="ar-SA"/>
              </w:rPr>
              <w:t xml:space="preserve"> --&gt;</w:t>
            </w:r>
          </w:p>
          <w:p w14:paraId="2AF4787A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&lt;div id="home-appliances" class="category-content"&gt;</w:t>
            </w:r>
          </w:p>
          <w:p w14:paraId="7FBEA03B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&lt;h1&gt;</w:t>
            </w:r>
          </w:p>
          <w:p w14:paraId="4F15F550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&lt;a href="#"&gt;</w:t>
            </w:r>
          </w:p>
          <w:p w14:paraId="1870DDE6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    </w:t>
            </w:r>
            <w:r>
              <w:rPr>
                <w:rFonts w:cs="IRANSansWeb(FaNum) Light"/>
                <w:rtl/>
                <w:lang w:bidi="ar-SA"/>
              </w:rPr>
              <w:t>همه محصولات لوازم خانگ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3CFD803F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    &lt;/a&gt;</w:t>
            </w:r>
          </w:p>
          <w:p w14:paraId="642DB37F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&lt;/h1&gt;</w:t>
            </w:r>
          </w:p>
          <w:p w14:paraId="484BFB55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&lt;div class="row"&gt;</w:t>
            </w:r>
          </w:p>
          <w:p w14:paraId="25F5D0CF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        &lt;!-- </w:t>
            </w:r>
            <w:r>
              <w:rPr>
                <w:rFonts w:cs="IRANSansWeb(FaNum) Light"/>
                <w:rtl/>
                <w:lang w:bidi="ar-SA"/>
              </w:rPr>
              <w:t>محتوا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لوازم خانگ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62586260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    &lt;/div&gt;</w:t>
            </w:r>
          </w:p>
          <w:p w14:paraId="73C2DA28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&lt;/div&gt;</w:t>
            </w:r>
          </w:p>
          <w:p w14:paraId="15383635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</w:t>
            </w:r>
          </w:p>
          <w:p w14:paraId="28844488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&lt;!-- </w:t>
            </w:r>
            <w:r>
              <w:rPr>
                <w:rFonts w:cs="IRANSansWeb(FaNum) Light"/>
                <w:rtl/>
                <w:lang w:bidi="ar-SA"/>
              </w:rPr>
              <w:t>محتوا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سا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/>
                <w:rtl/>
                <w:lang w:bidi="ar-SA"/>
              </w:rPr>
              <w:t xml:space="preserve"> دسته‌بند</w:t>
            </w:r>
            <w:r>
              <w:rPr>
                <w:rFonts w:cs="IRANSansWeb(FaNum) Light" w:hint="cs"/>
                <w:rtl/>
                <w:lang w:bidi="ar-SA"/>
              </w:rPr>
              <w:t>ی‌</w:t>
            </w:r>
            <w:r>
              <w:rPr>
                <w:rFonts w:cs="IRANSansWeb(FaNum) Light" w:hint="eastAsia"/>
                <w:rtl/>
                <w:lang w:bidi="ar-SA"/>
              </w:rPr>
              <w:t>ها</w:t>
            </w:r>
            <w:r>
              <w:rPr>
                <w:rFonts w:cs="IRANSansWeb(FaNum) Light"/>
                <w:rtl/>
                <w:lang w:bidi="ar-SA"/>
              </w:rPr>
              <w:t xml:space="preserve"> به هم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ترت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ب</w:t>
            </w:r>
            <w:r>
              <w:rPr>
                <w:lang w:bidi="ar-SA"/>
              </w:rPr>
              <w:t xml:space="preserve"> --&gt;</w:t>
            </w:r>
          </w:p>
          <w:p w14:paraId="7545CE80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    </w:t>
            </w:r>
          </w:p>
          <w:p w14:paraId="120FEE14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&lt;/div&gt;</w:t>
            </w:r>
          </w:p>
          <w:p w14:paraId="082D2633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&lt;/div&gt;</w:t>
            </w:r>
          </w:p>
          <w:p w14:paraId="471F1718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    &lt;/li&gt;</w:t>
            </w:r>
          </w:p>
          <w:p w14:paraId="0EC5BFC6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&lt;li class="main-list"&gt;</w:t>
            </w:r>
          </w:p>
          <w:p w14:paraId="535AD06B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&lt;a href="#" class="list-link"&gt;</w:t>
            </w:r>
          </w:p>
          <w:p w14:paraId="5DFA6945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</w:t>
            </w:r>
            <w:r>
              <w:rPr>
                <w:rFonts w:cs="IRANSansWeb(FaNum) Light"/>
                <w:rtl/>
                <w:lang w:bidi="ar-SA"/>
              </w:rPr>
              <w:t>شگفت انگ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ز</w:t>
            </w:r>
            <w:r>
              <w:rPr>
                <w:rFonts w:cs="IRANSansWeb(FaNum) Light"/>
                <w:rtl/>
                <w:lang w:bidi="ar-SA"/>
              </w:rPr>
              <w:t xml:space="preserve"> ها</w:t>
            </w:r>
          </w:p>
          <w:p w14:paraId="6AA55215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&lt;/a&gt;</w:t>
            </w:r>
          </w:p>
          <w:p w14:paraId="634ADD8C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&lt;/li&gt;</w:t>
            </w:r>
          </w:p>
          <w:p w14:paraId="4A222F9B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&lt;li class="main-list"&gt;</w:t>
            </w:r>
          </w:p>
          <w:p w14:paraId="1C892ECB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&lt;a href="#" class="list-link"&gt;</w:t>
            </w:r>
          </w:p>
          <w:p w14:paraId="55D4E149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</w:t>
            </w:r>
            <w:r>
              <w:rPr>
                <w:rFonts w:cs="IRANSansWeb(FaNum) Light"/>
                <w:rtl/>
                <w:lang w:bidi="ar-SA"/>
              </w:rPr>
              <w:t>سوپر مارکت</w:t>
            </w:r>
          </w:p>
          <w:p w14:paraId="62D3888E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&lt;/a&gt;</w:t>
            </w:r>
          </w:p>
          <w:p w14:paraId="682AA406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&lt;/li&gt;</w:t>
            </w:r>
          </w:p>
          <w:p w14:paraId="46E35E5C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&lt;li class="main-list"&gt;</w:t>
            </w:r>
          </w:p>
          <w:p w14:paraId="1BA7C3A5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&lt;a href="#" class="list-link"&gt;</w:t>
            </w:r>
          </w:p>
          <w:p w14:paraId="0E094AB7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</w:t>
            </w:r>
            <w:r>
              <w:rPr>
                <w:rFonts w:cs="IRANSansWeb(FaNum) Light"/>
                <w:rtl/>
                <w:lang w:bidi="ar-SA"/>
              </w:rPr>
              <w:t>طلا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ج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تال</w:t>
            </w:r>
          </w:p>
          <w:p w14:paraId="158403AF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&lt;/a&gt;</w:t>
            </w:r>
          </w:p>
          <w:p w14:paraId="048E02B5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&lt;/li&gt;</w:t>
            </w:r>
          </w:p>
          <w:p w14:paraId="570A7AB9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&lt;li class="main-list"&gt;</w:t>
            </w:r>
          </w:p>
          <w:p w14:paraId="4812E20C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&lt;a href="#" class="list-link"&gt;</w:t>
            </w:r>
          </w:p>
          <w:p w14:paraId="1776D435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</w:t>
            </w:r>
            <w:r>
              <w:rPr>
                <w:rFonts w:cs="IRANSansWeb(FaNum) Light"/>
                <w:rtl/>
                <w:lang w:bidi="ar-SA"/>
              </w:rPr>
              <w:t>پرفروشتر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ها</w:t>
            </w:r>
          </w:p>
          <w:p w14:paraId="44B7B3AB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&lt;/a&gt;</w:t>
            </w:r>
          </w:p>
          <w:p w14:paraId="56748CB9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&lt;/li&gt;</w:t>
            </w:r>
          </w:p>
          <w:p w14:paraId="50477ABC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&lt;li class="main-list"&gt;</w:t>
            </w:r>
          </w:p>
          <w:p w14:paraId="613C5CDB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&lt;a href="#" class="list-link"&gt;</w:t>
            </w:r>
          </w:p>
          <w:p w14:paraId="63C3203D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</w:t>
            </w:r>
            <w:r>
              <w:rPr>
                <w:rFonts w:cs="IRANSansWeb(FaNum) Light"/>
                <w:rtl/>
                <w:lang w:bidi="ar-SA"/>
              </w:rPr>
              <w:t>سوال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دار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</w:p>
          <w:p w14:paraId="4FB8A677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&lt;/a&gt;</w:t>
            </w:r>
          </w:p>
          <w:p w14:paraId="79D7090E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&lt;/li&gt;</w:t>
            </w:r>
          </w:p>
          <w:p w14:paraId="49835885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&lt;li class="main-list"&gt;</w:t>
            </w:r>
          </w:p>
          <w:p w14:paraId="4EE7B8A9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&lt;a href="#" class="list-link"&gt;</w:t>
            </w:r>
          </w:p>
          <w:p w14:paraId="2AA41D23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</w:t>
            </w:r>
            <w:r>
              <w:rPr>
                <w:rFonts w:cs="IRANSansWeb(FaNum) Light"/>
                <w:rtl/>
                <w:lang w:bidi="ar-SA"/>
              </w:rPr>
              <w:t>فروشنده شو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</w:p>
          <w:p w14:paraId="74FE9736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&lt;/a&gt;</w:t>
            </w:r>
          </w:p>
          <w:p w14:paraId="65FBE81A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&lt;/li&gt;</w:t>
            </w:r>
          </w:p>
          <w:p w14:paraId="0C042675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&lt;/ul&gt;</w:t>
            </w:r>
          </w:p>
          <w:p w14:paraId="16441765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&lt;/nav&gt;</w:t>
            </w:r>
          </w:p>
          <w:p w14:paraId="4D423CB5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&lt;/header&gt;</w:t>
            </w:r>
          </w:p>
          <w:p w14:paraId="011FBC62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</w:p>
          <w:p w14:paraId="398A99CC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&lt;script&gt;</w:t>
            </w:r>
          </w:p>
          <w:p w14:paraId="153B08AC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document.addEventListener('DOMContentLoaded', function() {</w:t>
            </w:r>
          </w:p>
          <w:p w14:paraId="14C85A18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const categoryItems = document.querySelectorAll('.base-menu-list');</w:t>
            </w:r>
          </w:p>
          <w:p w14:paraId="6535199E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categoryItems.forEach(item =&gt; {</w:t>
            </w:r>
          </w:p>
          <w:p w14:paraId="4124A681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item.addEventListener('mouseenter', function() {</w:t>
            </w:r>
          </w:p>
          <w:p w14:paraId="3614701E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// </w:t>
            </w:r>
            <w:r>
              <w:rPr>
                <w:rFonts w:cs="IRANSansWeb(FaNum) Light"/>
                <w:rtl/>
                <w:lang w:bidi="ar-SA"/>
              </w:rPr>
              <w:t>حذف کلاس</w:t>
            </w:r>
            <w:r>
              <w:rPr>
                <w:lang w:bidi="ar-SA"/>
              </w:rPr>
              <w:t xml:space="preserve"> active </w:t>
            </w:r>
            <w:r>
              <w:rPr>
                <w:rFonts w:cs="IRANSansWeb(FaNum) Light"/>
                <w:rtl/>
                <w:lang w:bidi="ar-SA"/>
              </w:rPr>
              <w:t>از همه آ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تم‌ها</w:t>
            </w:r>
          </w:p>
          <w:p w14:paraId="491DECCA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        categoryItems.forEach(i =&gt; i.classList.remove('active'));</w:t>
            </w:r>
          </w:p>
          <w:p w14:paraId="1C11DC93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</w:t>
            </w:r>
          </w:p>
          <w:p w14:paraId="7447A90C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// </w:t>
            </w:r>
            <w:r>
              <w:rPr>
                <w:rFonts w:cs="IRANSansWeb(FaNum) Light"/>
                <w:rtl/>
                <w:lang w:bidi="ar-SA"/>
              </w:rPr>
              <w:t>اضافه کردن کلاس</w:t>
            </w:r>
            <w:r>
              <w:rPr>
                <w:lang w:bidi="ar-SA"/>
              </w:rPr>
              <w:t xml:space="preserve"> active </w:t>
            </w:r>
            <w:r>
              <w:rPr>
                <w:rFonts w:cs="IRANSansWeb(FaNum) Light"/>
                <w:rtl/>
                <w:lang w:bidi="ar-SA"/>
              </w:rPr>
              <w:t>به آ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تم</w:t>
            </w:r>
            <w:r>
              <w:rPr>
                <w:rFonts w:cs="IRANSansWeb(FaNum) Light"/>
                <w:rtl/>
                <w:lang w:bidi="ar-SA"/>
              </w:rPr>
              <w:t xml:space="preserve"> فعل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7C2D33A8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this.classList.add('active');</w:t>
            </w:r>
          </w:p>
          <w:p w14:paraId="6D23AF70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</w:t>
            </w:r>
          </w:p>
          <w:p w14:paraId="0D0E3BD3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// </w:t>
            </w:r>
            <w:r>
              <w:rPr>
                <w:rFonts w:cs="IRANSansWeb(FaNum) Light"/>
                <w:rtl/>
                <w:lang w:bidi="ar-SA"/>
              </w:rPr>
              <w:t>در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افت</w:t>
            </w:r>
            <w:r>
              <w:rPr>
                <w:rFonts w:cs="IRANSansWeb(FaNum) Light"/>
                <w:rtl/>
                <w:lang w:bidi="ar-SA"/>
              </w:rPr>
              <w:t xml:space="preserve"> شناسه دسته‌بند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7619C2EC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const categoryId = this.getAttribute('data-category');</w:t>
            </w:r>
          </w:p>
          <w:p w14:paraId="5557DD8E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</w:t>
            </w:r>
          </w:p>
          <w:p w14:paraId="26DB7A50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// </w:t>
            </w:r>
            <w:r>
              <w:rPr>
                <w:rFonts w:cs="IRANSansWeb(FaNum) Light"/>
                <w:rtl/>
                <w:lang w:bidi="ar-SA"/>
              </w:rPr>
              <w:t>مخف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کردن همه محتواها</w:t>
            </w:r>
          </w:p>
          <w:p w14:paraId="4CF00DDA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const allContents = document.querySelectorAll('.category-content');</w:t>
            </w:r>
          </w:p>
          <w:p w14:paraId="30504647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allContents.forEach(content =&gt; content.classList.remove('active'));</w:t>
            </w:r>
          </w:p>
          <w:p w14:paraId="12A4E2B8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</w:t>
            </w:r>
          </w:p>
          <w:p w14:paraId="5A9A66E9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// </w:t>
            </w:r>
            <w:r>
              <w:rPr>
                <w:rFonts w:cs="IRANSansWeb(FaNum) Light"/>
                <w:rtl/>
                <w:lang w:bidi="ar-SA"/>
              </w:rPr>
              <w:t>نما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ش</w:t>
            </w:r>
            <w:r>
              <w:rPr>
                <w:rFonts w:cs="IRANSansWeb(FaNum) Light"/>
                <w:rtl/>
                <w:lang w:bidi="ar-SA"/>
              </w:rPr>
              <w:t xml:space="preserve"> محتوا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مربوطه</w:t>
            </w:r>
          </w:p>
          <w:p w14:paraId="706AF014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const targetContent = document.getElementById(categoryId);</w:t>
            </w:r>
          </w:p>
          <w:p w14:paraId="51891DA2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if (targetContent) {</w:t>
            </w:r>
          </w:p>
          <w:p w14:paraId="1442BF20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targetContent.classList.add('active');</w:t>
            </w:r>
          </w:p>
          <w:p w14:paraId="5FAAD7FC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}</w:t>
            </w:r>
          </w:p>
          <w:p w14:paraId="382CC294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});</w:t>
            </w:r>
          </w:p>
          <w:p w14:paraId="28316E0D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});</w:t>
            </w:r>
          </w:p>
          <w:p w14:paraId="0B57AABD" w14:textId="77777777" w:rsidR="009D575F" w:rsidRDefault="009D575F" w:rsidP="009D575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});</w:t>
            </w:r>
          </w:p>
          <w:p w14:paraId="3D3DC91C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&lt;/script&gt;</w:t>
            </w:r>
          </w:p>
          <w:p w14:paraId="065916B6" w14:textId="77777777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&lt;/body&gt;</w:t>
            </w:r>
          </w:p>
          <w:p w14:paraId="6B8FEB6E" w14:textId="22C8E7EF" w:rsidR="009D575F" w:rsidRDefault="009D575F" w:rsidP="009D575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&lt;/html&gt;</w:t>
            </w:r>
          </w:p>
        </w:tc>
      </w:tr>
    </w:tbl>
    <w:p w14:paraId="0BB41F1F" w14:textId="77777777" w:rsidR="009D575F" w:rsidRPr="009D575F" w:rsidRDefault="009D575F" w:rsidP="009D575F">
      <w:pPr>
        <w:rPr>
          <w:lang w:bidi="ar-SA"/>
        </w:rPr>
      </w:pPr>
    </w:p>
    <w:p w14:paraId="49F6F01D" w14:textId="77777777" w:rsidR="00F40B17" w:rsidRPr="00F40B17" w:rsidRDefault="00F40B17" w:rsidP="00AC7093">
      <w:pPr>
        <w:pStyle w:val="Heading2"/>
      </w:pPr>
      <w:bookmarkStart w:id="185" w:name="_Toc211464612"/>
      <w:r w:rsidRPr="00F40B17">
        <w:t>Transform</w:t>
      </w:r>
      <w:bookmarkEnd w:id="185"/>
    </w:p>
    <w:p w14:paraId="70E142A5" w14:textId="77777777" w:rsidR="00F40B17" w:rsidRDefault="00F40B17" w:rsidP="00AC7093">
      <w:pPr>
        <w:pStyle w:val="bold"/>
        <w:rPr>
          <w:rtl/>
        </w:rPr>
      </w:pPr>
      <w:r w:rsidRPr="00F40B17">
        <w:t>Translate()</w:t>
      </w:r>
    </w:p>
    <w:p w14:paraId="400EE3C3" w14:textId="4882E03C" w:rsidR="0071499D" w:rsidRDefault="0071499D" w:rsidP="0071499D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تابع، عنصر را در صفحه جابجا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مانند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شما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قطعه کاغذ را رو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بلند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در جا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D76F47C" w14:textId="5FE38595" w:rsidR="0071499D" w:rsidRDefault="0071499D" w:rsidP="0071499D">
      <w:pPr>
        <w:rPr>
          <w:rtl/>
        </w:rPr>
      </w:pPr>
      <w:r>
        <w:rPr>
          <w:rtl/>
        </w:rPr>
        <w:t>- کاربرد: حرکت دادن عنصر در جهت‌ها</w:t>
      </w:r>
      <w:r>
        <w:rPr>
          <w:rFonts w:hint="cs"/>
          <w:rtl/>
        </w:rPr>
        <w:t>ی</w:t>
      </w:r>
      <w:r>
        <w:rPr>
          <w:rtl/>
        </w:rPr>
        <w:t xml:space="preserve"> مختلف.</w:t>
      </w:r>
    </w:p>
    <w:p w14:paraId="378E3175" w14:textId="2E30D99F" w:rsidR="0071499D" w:rsidRDefault="0071499D" w:rsidP="0071499D">
      <w:pPr>
        <w:rPr>
          <w:rtl/>
        </w:rPr>
      </w:pPr>
      <w:r>
        <w:rPr>
          <w:rtl/>
        </w:rPr>
        <w:t>- پارامترها:</w:t>
      </w:r>
    </w:p>
    <w:p w14:paraId="650C2B5F" w14:textId="77777777" w:rsidR="0071499D" w:rsidRDefault="0071499D" w:rsidP="0071499D">
      <w:pPr>
        <w:rPr>
          <w:rtl/>
        </w:rPr>
      </w:pPr>
      <w:r>
        <w:rPr>
          <w:rtl/>
        </w:rPr>
        <w:t xml:space="preserve">    - `</w:t>
      </w:r>
      <w:r>
        <w:t>translateX(move)</w:t>
      </w:r>
      <w:r>
        <w:rPr>
          <w:rtl/>
        </w:rPr>
        <w:t>`: عنصر را به اندازه `</w:t>
      </w:r>
      <w:r>
        <w:t>move</w:t>
      </w:r>
      <w:r>
        <w:rPr>
          <w:rtl/>
        </w:rPr>
        <w:t>` پ</w:t>
      </w:r>
      <w:r>
        <w:rPr>
          <w:rFonts w:hint="cs"/>
          <w:rtl/>
        </w:rPr>
        <w:t>ی</w:t>
      </w:r>
      <w:r>
        <w:rPr>
          <w:rFonts w:hint="eastAsia"/>
          <w:rtl/>
        </w:rPr>
        <w:t>کسل</w:t>
      </w:r>
      <w:r>
        <w:rPr>
          <w:rtl/>
        </w:rPr>
        <w:t xml:space="preserve"> (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هر واحد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) به چپ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راست حرکت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مقدار مثبت به راست، منف</w:t>
      </w:r>
      <w:r>
        <w:rPr>
          <w:rFonts w:hint="cs"/>
          <w:rtl/>
        </w:rPr>
        <w:t>ی</w:t>
      </w:r>
      <w:r>
        <w:rPr>
          <w:rtl/>
        </w:rPr>
        <w:t xml:space="preserve"> به چپ.</w:t>
      </w:r>
    </w:p>
    <w:p w14:paraId="1EE8BB7F" w14:textId="77777777" w:rsidR="0071499D" w:rsidRDefault="0071499D" w:rsidP="0071499D">
      <w:pPr>
        <w:rPr>
          <w:rtl/>
        </w:rPr>
      </w:pPr>
      <w:r>
        <w:rPr>
          <w:rtl/>
        </w:rPr>
        <w:lastRenderedPageBreak/>
        <w:t xml:space="preserve">    - `</w:t>
      </w:r>
      <w:r>
        <w:t>translateY(move)</w:t>
      </w:r>
      <w:r>
        <w:rPr>
          <w:rtl/>
        </w:rPr>
        <w:t>`: عنصر را به اندازه `</w:t>
      </w:r>
      <w:r>
        <w:t>move</w:t>
      </w:r>
      <w:r>
        <w:rPr>
          <w:rtl/>
        </w:rPr>
        <w:t>` پ</w:t>
      </w:r>
      <w:r>
        <w:rPr>
          <w:rFonts w:hint="cs"/>
          <w:rtl/>
        </w:rPr>
        <w:t>ی</w:t>
      </w:r>
      <w:r>
        <w:rPr>
          <w:rFonts w:hint="eastAsia"/>
          <w:rtl/>
        </w:rPr>
        <w:t>کسل</w:t>
      </w:r>
      <w:r>
        <w:rPr>
          <w:rtl/>
        </w:rPr>
        <w:t xml:space="preserve"> به بالا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حرکت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مقدار مثبت به پا</w:t>
      </w:r>
      <w:r>
        <w:rPr>
          <w:rFonts w:hint="cs"/>
          <w:rtl/>
        </w:rPr>
        <w:t>یی</w:t>
      </w:r>
      <w:r>
        <w:rPr>
          <w:rFonts w:hint="eastAsia"/>
          <w:rtl/>
        </w:rPr>
        <w:t>ن،</w:t>
      </w:r>
      <w:r>
        <w:rPr>
          <w:rtl/>
        </w:rPr>
        <w:t xml:space="preserve"> منف</w:t>
      </w:r>
      <w:r>
        <w:rPr>
          <w:rFonts w:hint="cs"/>
          <w:rtl/>
        </w:rPr>
        <w:t>ی</w:t>
      </w:r>
      <w:r>
        <w:rPr>
          <w:rtl/>
        </w:rPr>
        <w:t xml:space="preserve"> به بالا.</w:t>
      </w:r>
    </w:p>
    <w:p w14:paraId="616DC4C3" w14:textId="77777777" w:rsidR="0071499D" w:rsidRDefault="0071499D" w:rsidP="0071499D">
      <w:pPr>
        <w:rPr>
          <w:rtl/>
        </w:rPr>
      </w:pPr>
      <w:r>
        <w:rPr>
          <w:rtl/>
        </w:rPr>
        <w:t xml:space="preserve">    - `</w:t>
      </w:r>
      <w:r>
        <w:t>translate(x, y)</w:t>
      </w:r>
      <w:r>
        <w:rPr>
          <w:rtl/>
        </w:rPr>
        <w:t>`: هر دو حرکت را همزمان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7E06C6FB" w14:textId="20504A93" w:rsidR="0071499D" w:rsidRDefault="0071499D" w:rsidP="0071499D">
      <w:pPr>
        <w:rPr>
          <w:rtl/>
        </w:rPr>
      </w:pPr>
      <w:r>
        <w:rPr>
          <w:rtl/>
        </w:rPr>
        <w:t>مثال عمل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135E9432" w14:textId="650C8F6E" w:rsidR="0071499D" w:rsidRDefault="0071499D" w:rsidP="0071499D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دکمه را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با ماوس‌هاور (</w:t>
      </w:r>
      <w:r>
        <w:t>hover</w:t>
      </w:r>
      <w:r>
        <w:rPr>
          <w:rtl/>
        </w:rPr>
        <w:t>) آن را کم</w:t>
      </w:r>
      <w:r>
        <w:rPr>
          <w:rFonts w:hint="cs"/>
          <w:rtl/>
        </w:rPr>
        <w:t>ی</w:t>
      </w:r>
      <w:r>
        <w:rPr>
          <w:rtl/>
        </w:rPr>
        <w:t xml:space="preserve"> به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و راست حرکت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499D" w14:paraId="68E027D0" w14:textId="77777777" w:rsidTr="0071499D">
        <w:tc>
          <w:tcPr>
            <w:tcW w:w="9350" w:type="dxa"/>
          </w:tcPr>
          <w:p w14:paraId="5453142E" w14:textId="77777777" w:rsidR="004D05BD" w:rsidRDefault="004D05BD" w:rsidP="004D05BD">
            <w:pPr>
              <w:pStyle w:val="code"/>
              <w:bidi w:val="0"/>
            </w:pPr>
            <w:r>
              <w:t xml:space="preserve">&lt;style&gt;       </w:t>
            </w:r>
          </w:p>
          <w:p w14:paraId="1239F84A" w14:textId="77777777" w:rsidR="004D05BD" w:rsidRDefault="004D05BD" w:rsidP="004D05BD">
            <w:pPr>
              <w:pStyle w:val="code"/>
              <w:bidi w:val="0"/>
            </w:pPr>
            <w:r>
              <w:t xml:space="preserve"> .button {</w:t>
            </w:r>
          </w:p>
          <w:p w14:paraId="54F6DE9C" w14:textId="77777777" w:rsidR="004D05BD" w:rsidRDefault="004D05BD" w:rsidP="004D05BD">
            <w:pPr>
              <w:pStyle w:val="code"/>
              <w:bidi w:val="0"/>
            </w:pPr>
            <w:r>
              <w:t xml:space="preserve">            display: block;</w:t>
            </w:r>
          </w:p>
          <w:p w14:paraId="1DC6FB90" w14:textId="77777777" w:rsidR="004D05BD" w:rsidRDefault="004D05BD" w:rsidP="004D05BD">
            <w:pPr>
              <w:pStyle w:val="code"/>
              <w:bidi w:val="0"/>
            </w:pPr>
            <w:r>
              <w:t xml:space="preserve">            width: 250px;</w:t>
            </w:r>
          </w:p>
          <w:p w14:paraId="75AD8492" w14:textId="77777777" w:rsidR="004D05BD" w:rsidRDefault="004D05BD" w:rsidP="004D05BD">
            <w:pPr>
              <w:pStyle w:val="code"/>
              <w:bidi w:val="0"/>
            </w:pPr>
            <w:r>
              <w:t xml:space="preserve">            background-color: #034e03;</w:t>
            </w:r>
          </w:p>
          <w:p w14:paraId="1CC3DD43" w14:textId="77777777" w:rsidR="004D05BD" w:rsidRDefault="004D05BD" w:rsidP="004D05BD">
            <w:pPr>
              <w:pStyle w:val="code"/>
              <w:bidi w:val="0"/>
            </w:pPr>
            <w:r>
              <w:t xml:space="preserve">            text-align: center;</w:t>
            </w:r>
          </w:p>
          <w:p w14:paraId="210C0F82" w14:textId="77777777" w:rsidR="004D05BD" w:rsidRDefault="004D05BD" w:rsidP="004D05BD">
            <w:pPr>
              <w:pStyle w:val="code"/>
              <w:bidi w:val="0"/>
            </w:pPr>
            <w:r>
              <w:t xml:space="preserve">            color: white;</w:t>
            </w:r>
          </w:p>
          <w:p w14:paraId="66BBC298" w14:textId="77777777" w:rsidR="004D05BD" w:rsidRDefault="004D05BD" w:rsidP="004D05BD">
            <w:pPr>
              <w:pStyle w:val="code"/>
              <w:bidi w:val="0"/>
            </w:pPr>
            <w:r>
              <w:t xml:space="preserve">            padding: 1rem;</w:t>
            </w:r>
          </w:p>
          <w:p w14:paraId="4C252F4A" w14:textId="77777777" w:rsidR="004D05BD" w:rsidRDefault="004D05BD" w:rsidP="004D05BD">
            <w:pPr>
              <w:pStyle w:val="code"/>
              <w:bidi w:val="0"/>
            </w:pPr>
            <w:r>
              <w:t xml:space="preserve">            border-radius: 20px;</w:t>
            </w:r>
          </w:p>
          <w:p w14:paraId="4993FD34" w14:textId="77777777" w:rsidR="004D05BD" w:rsidRDefault="004D05BD" w:rsidP="004D05BD">
            <w:pPr>
              <w:pStyle w:val="code"/>
              <w:bidi w:val="0"/>
            </w:pPr>
            <w:r>
              <w:t xml:space="preserve">            text-decoration: none;</w:t>
            </w:r>
          </w:p>
          <w:p w14:paraId="4D658D21" w14:textId="77777777" w:rsidR="004D05BD" w:rsidRDefault="004D05BD" w:rsidP="004D05BD">
            <w:pPr>
              <w:pStyle w:val="code"/>
              <w:bidi w:val="0"/>
            </w:pPr>
            <w:r>
              <w:t xml:space="preserve">            transition: transform 0.3s;</w:t>
            </w:r>
          </w:p>
          <w:p w14:paraId="4BE411A4" w14:textId="77777777" w:rsidR="004D05BD" w:rsidRDefault="004D05BD" w:rsidP="004D05BD">
            <w:pPr>
              <w:pStyle w:val="code"/>
              <w:bidi w:val="0"/>
            </w:pPr>
            <w:r>
              <w:t xml:space="preserve">            transition: all 0.2s ease;</w:t>
            </w:r>
          </w:p>
          <w:p w14:paraId="07859494" w14:textId="77777777" w:rsidR="004D05BD" w:rsidRDefault="004D05BD" w:rsidP="004D05BD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AA196A2" w14:textId="77777777" w:rsidR="004D05BD" w:rsidRDefault="004D05BD" w:rsidP="004D05BD">
            <w:pPr>
              <w:pStyle w:val="code"/>
              <w:bidi w:val="0"/>
              <w:rPr>
                <w:rtl/>
              </w:rPr>
            </w:pPr>
          </w:p>
          <w:p w14:paraId="141C866B" w14:textId="77777777" w:rsidR="004D05BD" w:rsidRDefault="004D05BD" w:rsidP="004D05BD">
            <w:pPr>
              <w:pStyle w:val="code"/>
              <w:bidi w:val="0"/>
            </w:pPr>
            <w:r>
              <w:t xml:space="preserve">        .button:hover {</w:t>
            </w:r>
          </w:p>
          <w:p w14:paraId="255D67E0" w14:textId="77777777" w:rsidR="004D05BD" w:rsidRDefault="004D05BD" w:rsidP="004D05BD">
            <w:pPr>
              <w:pStyle w:val="code"/>
              <w:bidi w:val="0"/>
            </w:pPr>
            <w:r>
              <w:t xml:space="preserve">            transform: translate(10px, 20px);</w:t>
            </w:r>
          </w:p>
          <w:p w14:paraId="0B66CE46" w14:textId="77777777" w:rsidR="004D05BD" w:rsidRDefault="004D05BD" w:rsidP="004D05BD">
            <w:pPr>
              <w:pStyle w:val="code"/>
              <w:bidi w:val="0"/>
              <w:rPr>
                <w:rtl/>
              </w:rPr>
            </w:pPr>
            <w:r>
              <w:t xml:space="preserve">            /*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به صورت جداگانه</w:t>
            </w:r>
            <w:r>
              <w:t>:</w:t>
            </w:r>
          </w:p>
          <w:p w14:paraId="02041B5D" w14:textId="77777777" w:rsidR="004D05BD" w:rsidRDefault="004D05BD" w:rsidP="004D05BD">
            <w:pPr>
              <w:pStyle w:val="code"/>
              <w:bidi w:val="0"/>
            </w:pPr>
            <w:r>
              <w:t xml:space="preserve">            transform: translateX(10px) translateY(20px);</w:t>
            </w:r>
          </w:p>
          <w:p w14:paraId="729A80A5" w14:textId="77777777" w:rsidR="004D05BD" w:rsidRDefault="004D05BD" w:rsidP="004D05BD">
            <w:pPr>
              <w:pStyle w:val="code"/>
              <w:bidi w:val="0"/>
              <w:rPr>
                <w:rtl/>
              </w:rPr>
            </w:pPr>
            <w:r>
              <w:t xml:space="preserve">            */</w:t>
            </w:r>
          </w:p>
          <w:p w14:paraId="2C462D2F" w14:textId="77777777" w:rsidR="004D05BD" w:rsidRDefault="004D05BD" w:rsidP="004D05BD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B403C91" w14:textId="77777777" w:rsidR="004D05BD" w:rsidRDefault="004D05BD" w:rsidP="004D05BD">
            <w:pPr>
              <w:pStyle w:val="code"/>
              <w:bidi w:val="0"/>
            </w:pPr>
            <w:r>
              <w:t>&lt;/style&gt;</w:t>
            </w:r>
          </w:p>
          <w:p w14:paraId="0A604E03" w14:textId="77777777" w:rsidR="004D05BD" w:rsidRDefault="004D05BD" w:rsidP="004D05BD">
            <w:pPr>
              <w:pStyle w:val="code"/>
              <w:bidi w:val="0"/>
            </w:pPr>
            <w:r>
              <w:t>&lt;a href="#" class="button"&gt;</w:t>
            </w:r>
          </w:p>
          <w:p w14:paraId="2B9D7992" w14:textId="77777777" w:rsidR="004D05BD" w:rsidRDefault="004D05BD" w:rsidP="004D05BD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  <w:r>
              <w:rPr>
                <w:rtl/>
              </w:rPr>
              <w:t>دکمه</w:t>
            </w:r>
          </w:p>
          <w:p w14:paraId="1FB47458" w14:textId="63A0DC18" w:rsidR="0071499D" w:rsidRDefault="004D05BD" w:rsidP="004D05BD">
            <w:pPr>
              <w:pStyle w:val="code"/>
              <w:bidi w:val="0"/>
            </w:pPr>
            <w:r>
              <w:t xml:space="preserve"> &lt;/a&gt;</w:t>
            </w:r>
            <w:r w:rsidR="0071499D">
              <w:br/>
            </w:r>
          </w:p>
        </w:tc>
      </w:tr>
    </w:tbl>
    <w:p w14:paraId="20393338" w14:textId="7C156919" w:rsidR="0071499D" w:rsidRDefault="004D05BD" w:rsidP="004D05BD">
      <w:hyperlink r:id="rId392" w:history="1">
        <w:r w:rsidRPr="004D05BD">
          <w:rPr>
            <w:rStyle w:val="Hyperlink"/>
          </w:rPr>
          <w:t>translate</w:t>
        </w:r>
      </w:hyperlink>
    </w:p>
    <w:p w14:paraId="108C599D" w14:textId="7EA76E06" w:rsidR="004D05BD" w:rsidRPr="00F40B17" w:rsidRDefault="004D05BD" w:rsidP="004D05BD">
      <w:r w:rsidRPr="004D05BD">
        <w:rPr>
          <w:rtl/>
        </w:rPr>
        <w:t>نت</w:t>
      </w:r>
      <w:r w:rsidRPr="004D05BD">
        <w:rPr>
          <w:rFonts w:hint="cs"/>
          <w:rtl/>
        </w:rPr>
        <w:t>ی</w:t>
      </w:r>
      <w:r w:rsidRPr="004D05BD">
        <w:rPr>
          <w:rFonts w:hint="eastAsia"/>
          <w:rtl/>
        </w:rPr>
        <w:t>جه</w:t>
      </w:r>
      <w:r w:rsidRPr="004D05BD">
        <w:rPr>
          <w:rtl/>
        </w:rPr>
        <w:t>: وقت</w:t>
      </w:r>
      <w:r w:rsidRPr="004D05BD">
        <w:rPr>
          <w:rFonts w:hint="cs"/>
          <w:rtl/>
        </w:rPr>
        <w:t>ی</w:t>
      </w:r>
      <w:r w:rsidRPr="004D05BD">
        <w:rPr>
          <w:rtl/>
        </w:rPr>
        <w:t xml:space="preserve"> نشانگر ماوس را رو</w:t>
      </w:r>
      <w:r w:rsidRPr="004D05BD">
        <w:rPr>
          <w:rFonts w:hint="cs"/>
          <w:rtl/>
        </w:rPr>
        <w:t>ی</w:t>
      </w:r>
      <w:r w:rsidRPr="004D05BD">
        <w:rPr>
          <w:rtl/>
        </w:rPr>
        <w:t xml:space="preserve"> دکمه ببر</w:t>
      </w:r>
      <w:r w:rsidRPr="004D05BD">
        <w:rPr>
          <w:rFonts w:hint="cs"/>
          <w:rtl/>
        </w:rPr>
        <w:t>ی</w:t>
      </w:r>
      <w:r w:rsidRPr="004D05BD">
        <w:rPr>
          <w:rFonts w:hint="eastAsia"/>
          <w:rtl/>
        </w:rPr>
        <w:t>د،</w:t>
      </w:r>
      <w:r w:rsidRPr="004D05BD">
        <w:rPr>
          <w:rtl/>
        </w:rPr>
        <w:t xml:space="preserve"> 10 پ</w:t>
      </w:r>
      <w:r w:rsidRPr="004D05BD">
        <w:rPr>
          <w:rFonts w:hint="cs"/>
          <w:rtl/>
        </w:rPr>
        <w:t>ی</w:t>
      </w:r>
      <w:r w:rsidRPr="004D05BD">
        <w:rPr>
          <w:rFonts w:hint="eastAsia"/>
          <w:rtl/>
        </w:rPr>
        <w:t>کسل</w:t>
      </w:r>
      <w:r w:rsidRPr="004D05BD">
        <w:rPr>
          <w:rtl/>
        </w:rPr>
        <w:t xml:space="preserve"> به راست و 20 پ</w:t>
      </w:r>
      <w:r w:rsidRPr="004D05BD">
        <w:rPr>
          <w:rFonts w:hint="cs"/>
          <w:rtl/>
        </w:rPr>
        <w:t>ی</w:t>
      </w:r>
      <w:r w:rsidRPr="004D05BD">
        <w:rPr>
          <w:rFonts w:hint="eastAsia"/>
          <w:rtl/>
        </w:rPr>
        <w:t>کسل</w:t>
      </w:r>
      <w:r w:rsidRPr="004D05BD">
        <w:rPr>
          <w:rtl/>
        </w:rPr>
        <w:t xml:space="preserve"> به پا</w:t>
      </w:r>
      <w:r w:rsidRPr="004D05BD">
        <w:rPr>
          <w:rFonts w:hint="cs"/>
          <w:rtl/>
        </w:rPr>
        <w:t>یی</w:t>
      </w:r>
      <w:r w:rsidRPr="004D05BD">
        <w:rPr>
          <w:rFonts w:hint="eastAsia"/>
          <w:rtl/>
        </w:rPr>
        <w:t>ن</w:t>
      </w:r>
      <w:r w:rsidRPr="004D05BD">
        <w:rPr>
          <w:rtl/>
        </w:rPr>
        <w:t xml:space="preserve"> م</w:t>
      </w:r>
      <w:r w:rsidRPr="004D05BD">
        <w:rPr>
          <w:rFonts w:hint="cs"/>
          <w:rtl/>
        </w:rPr>
        <w:t>ی‌</w:t>
      </w:r>
      <w:r w:rsidRPr="004D05BD">
        <w:rPr>
          <w:rFonts w:hint="eastAsia"/>
          <w:rtl/>
        </w:rPr>
        <w:t>رود</w:t>
      </w:r>
      <w:r w:rsidRPr="004D05BD">
        <w:rPr>
          <w:rtl/>
        </w:rPr>
        <w:t>.</w:t>
      </w:r>
    </w:p>
    <w:p w14:paraId="3E94FA34" w14:textId="77777777" w:rsidR="00F40B17" w:rsidRDefault="00F40B17" w:rsidP="00AC7093">
      <w:pPr>
        <w:pStyle w:val="bold"/>
      </w:pPr>
      <w:r w:rsidRPr="00F40B17">
        <w:t>Rotate()</w:t>
      </w:r>
    </w:p>
    <w:p w14:paraId="5EBF6123" w14:textId="7A1904C6" w:rsidR="004D05BD" w:rsidRDefault="004D05BD" w:rsidP="004D05BD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تابع، عنصر را به دور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نقطه مرکز</w:t>
      </w:r>
      <w:r>
        <w:rPr>
          <w:rFonts w:hint="cs"/>
          <w:rtl/>
        </w:rPr>
        <w:t>ی</w:t>
      </w:r>
      <w:r>
        <w:rPr>
          <w:rtl/>
        </w:rPr>
        <w:t xml:space="preserve"> (به طور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مرکز خودش) م</w:t>
      </w:r>
      <w:r>
        <w:rPr>
          <w:rFonts w:hint="cs"/>
          <w:rtl/>
        </w:rPr>
        <w:t>ی‌</w:t>
      </w:r>
      <w:r>
        <w:rPr>
          <w:rFonts w:hint="eastAsia"/>
          <w:rtl/>
        </w:rPr>
        <w:t>چرخاند</w:t>
      </w:r>
      <w:r>
        <w:rPr>
          <w:rtl/>
        </w:rPr>
        <w:t>.</w:t>
      </w:r>
    </w:p>
    <w:p w14:paraId="2DBA9F0B" w14:textId="249A567C" w:rsidR="004D05BD" w:rsidRDefault="004D05BD" w:rsidP="004D05BD">
      <w:pPr>
        <w:rPr>
          <w:rtl/>
        </w:rPr>
      </w:pPr>
      <w:r>
        <w:rPr>
          <w:rtl/>
        </w:rPr>
        <w:t>- کاربرد: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افکت‌ها</w:t>
      </w:r>
      <w:r>
        <w:rPr>
          <w:rFonts w:hint="cs"/>
          <w:rtl/>
        </w:rPr>
        <w:t>ی</w:t>
      </w:r>
      <w:r>
        <w:rPr>
          <w:rtl/>
        </w:rPr>
        <w:t xml:space="preserve"> چرخش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مانند آ</w:t>
      </w:r>
      <w:r>
        <w:rPr>
          <w:rFonts w:hint="cs"/>
          <w:rtl/>
        </w:rPr>
        <w:t>ی</w:t>
      </w:r>
      <w:r>
        <w:rPr>
          <w:rFonts w:hint="eastAsia"/>
          <w:rtl/>
        </w:rPr>
        <w:t>کون‌ها</w:t>
      </w:r>
      <w:r>
        <w:rPr>
          <w:rFonts w:hint="cs"/>
          <w:rtl/>
        </w:rPr>
        <w:t>ی</w:t>
      </w:r>
      <w:r>
        <w:rPr>
          <w:rtl/>
        </w:rPr>
        <w:t xml:space="preserve"> در حال چرخش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کارت‌ها</w:t>
      </w:r>
      <w:r>
        <w:rPr>
          <w:rFonts w:hint="cs"/>
          <w:rtl/>
        </w:rPr>
        <w:t>ی</w:t>
      </w:r>
      <w:r>
        <w:rPr>
          <w:rtl/>
        </w:rPr>
        <w:t xml:space="preserve"> معکوس.</w:t>
      </w:r>
    </w:p>
    <w:p w14:paraId="6B74417C" w14:textId="18BEFC1C" w:rsidR="004D05BD" w:rsidRDefault="004D05BD" w:rsidP="004D05BD">
      <w:pPr>
        <w:rPr>
          <w:rtl/>
        </w:rPr>
      </w:pPr>
      <w:r>
        <w:rPr>
          <w:rtl/>
        </w:rPr>
        <w:t xml:space="preserve">- پارامتر: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مقدار زاو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 واحدها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p w14:paraId="66011FBD" w14:textId="54F81474" w:rsidR="004D05BD" w:rsidRDefault="004D05BD" w:rsidP="004D05BD">
      <w:pPr>
        <w:rPr>
          <w:rtl/>
        </w:rPr>
      </w:pPr>
      <w:r>
        <w:rPr>
          <w:rtl/>
        </w:rPr>
        <w:lastRenderedPageBreak/>
        <w:t xml:space="preserve">    - </w:t>
      </w:r>
      <w:r>
        <w:t>deg</w:t>
      </w:r>
      <w:r>
        <w:rPr>
          <w:rtl/>
        </w:rPr>
        <w:t xml:space="preserve"> (درجه): مثلاً `45</w:t>
      </w:r>
      <w:r>
        <w:t>deg</w:t>
      </w:r>
      <w:r>
        <w:rPr>
          <w:rtl/>
        </w:rPr>
        <w:t>`</w:t>
      </w:r>
    </w:p>
    <w:p w14:paraId="542B92DD" w14:textId="3AA11BAF" w:rsidR="004D05BD" w:rsidRDefault="004D05BD" w:rsidP="004D05BD">
      <w:pPr>
        <w:rPr>
          <w:rtl/>
        </w:rPr>
      </w:pPr>
      <w:r>
        <w:rPr>
          <w:rtl/>
        </w:rPr>
        <w:t xml:space="preserve">    - </w:t>
      </w:r>
      <w:r>
        <w:t>turn</w:t>
      </w:r>
      <w:r>
        <w:rPr>
          <w:rtl/>
        </w:rPr>
        <w:t xml:space="preserve"> (دور): مثلاً `0.25</w:t>
      </w:r>
      <w:r>
        <w:t>turn</w:t>
      </w:r>
      <w:r>
        <w:rPr>
          <w:rtl/>
        </w:rPr>
        <w:t>` (معادل 90 درجه)</w:t>
      </w:r>
    </w:p>
    <w:p w14:paraId="26AE1622" w14:textId="646E0417" w:rsidR="004D05BD" w:rsidRDefault="004D05BD" w:rsidP="004D05BD">
      <w:pPr>
        <w:rPr>
          <w:rtl/>
        </w:rPr>
      </w:pPr>
      <w:r>
        <w:rPr>
          <w:rtl/>
        </w:rPr>
        <w:t xml:space="preserve">    - </w:t>
      </w:r>
      <w:r>
        <w:t>rad</w:t>
      </w:r>
      <w:r>
        <w:rPr>
          <w:rtl/>
        </w:rPr>
        <w:t xml:space="preserve"> (راد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>)</w:t>
      </w:r>
    </w:p>
    <w:p w14:paraId="655648CE" w14:textId="04B08BA9" w:rsidR="004D05BD" w:rsidRDefault="004D05BD" w:rsidP="004D05BD">
      <w:pPr>
        <w:rPr>
          <w:rtl/>
        </w:rPr>
      </w:pPr>
      <w:r>
        <w:rPr>
          <w:rtl/>
        </w:rPr>
        <w:t>مثال عمل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3A33EC5D" w14:textId="77777777" w:rsidR="004D05BD" w:rsidRDefault="004D05BD" w:rsidP="004D05BD">
      <w:r>
        <w:rPr>
          <w:rFonts w:hint="eastAsia"/>
          <w:rtl/>
        </w:rPr>
        <w:t>چرخش</w:t>
      </w:r>
      <w:r>
        <w:rPr>
          <w:rtl/>
        </w:rPr>
        <w:t xml:space="preserve"> 45 درجه‌ا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عکس هنگام هاور.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05BD" w14:paraId="33D1BD88" w14:textId="77777777" w:rsidTr="004D05BD">
        <w:tc>
          <w:tcPr>
            <w:tcW w:w="9350" w:type="dxa"/>
          </w:tcPr>
          <w:p w14:paraId="630D8603" w14:textId="77777777" w:rsidR="004D05BD" w:rsidRDefault="004D05BD" w:rsidP="004D05BD">
            <w:pPr>
              <w:pStyle w:val="code"/>
              <w:bidi w:val="0"/>
            </w:pPr>
            <w:r>
              <w:t>.photo {</w:t>
            </w:r>
          </w:p>
          <w:p w14:paraId="18DB12E9" w14:textId="77777777" w:rsidR="004D05BD" w:rsidRDefault="004D05BD" w:rsidP="004D05BD">
            <w:pPr>
              <w:pStyle w:val="code"/>
              <w:bidi w:val="0"/>
            </w:pPr>
            <w:r>
              <w:t xml:space="preserve">  transition: transform 0.5s;</w:t>
            </w:r>
          </w:p>
          <w:p w14:paraId="27713037" w14:textId="77777777" w:rsidR="004D05BD" w:rsidRDefault="004D05BD" w:rsidP="004D05B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C5370F8" w14:textId="77777777" w:rsidR="004D05BD" w:rsidRDefault="004D05BD" w:rsidP="004D05BD">
            <w:pPr>
              <w:pStyle w:val="code"/>
              <w:bidi w:val="0"/>
              <w:rPr>
                <w:rtl/>
              </w:rPr>
            </w:pPr>
          </w:p>
          <w:p w14:paraId="68219C67" w14:textId="77777777" w:rsidR="004D05BD" w:rsidRDefault="004D05BD" w:rsidP="004D05BD">
            <w:pPr>
              <w:pStyle w:val="code"/>
              <w:bidi w:val="0"/>
            </w:pPr>
            <w:r>
              <w:t>.photo:hover {</w:t>
            </w:r>
          </w:p>
          <w:p w14:paraId="6C7A121A" w14:textId="77777777" w:rsidR="004D05BD" w:rsidRDefault="004D05BD" w:rsidP="004D05BD">
            <w:pPr>
              <w:pStyle w:val="code"/>
              <w:bidi w:val="0"/>
            </w:pPr>
            <w:r>
              <w:t xml:space="preserve">  transform: rotate(45deg);</w:t>
            </w:r>
          </w:p>
          <w:p w14:paraId="53425C0A" w14:textId="221564DC" w:rsidR="004D05BD" w:rsidRDefault="004D05BD" w:rsidP="004D05BD">
            <w:pPr>
              <w:pStyle w:val="code"/>
              <w:bidi w:val="0"/>
            </w:pPr>
            <w:r>
              <w:t>}</w:t>
            </w:r>
          </w:p>
        </w:tc>
      </w:tr>
    </w:tbl>
    <w:p w14:paraId="23977E73" w14:textId="49B58EB0" w:rsidR="004D05BD" w:rsidRDefault="004D05BD" w:rsidP="004D05BD">
      <w:hyperlink r:id="rId393" w:history="1">
        <w:r w:rsidRPr="004D05BD">
          <w:rPr>
            <w:rStyle w:val="Hyperlink"/>
          </w:rPr>
          <w:t>Rotate</w:t>
        </w:r>
      </w:hyperlink>
    </w:p>
    <w:p w14:paraId="01AEAA7A" w14:textId="1B0B958D" w:rsidR="00D86919" w:rsidRPr="004D05BD" w:rsidRDefault="00D86919" w:rsidP="004D05BD">
      <w:r w:rsidRPr="00D86919">
        <w:rPr>
          <w:rtl/>
        </w:rPr>
        <w:t>نت</w:t>
      </w:r>
      <w:r w:rsidRPr="00D86919">
        <w:rPr>
          <w:rFonts w:hint="cs"/>
          <w:rtl/>
        </w:rPr>
        <w:t>ی</w:t>
      </w:r>
      <w:r w:rsidRPr="00D86919">
        <w:rPr>
          <w:rFonts w:hint="eastAsia"/>
          <w:rtl/>
        </w:rPr>
        <w:t>جه</w:t>
      </w:r>
      <w:r w:rsidRPr="00D86919">
        <w:rPr>
          <w:rtl/>
        </w:rPr>
        <w:t>: عکس به اندازه 45 درجه در جهت عقربه‌ها</w:t>
      </w:r>
      <w:r w:rsidRPr="00D86919">
        <w:rPr>
          <w:rFonts w:hint="cs"/>
          <w:rtl/>
        </w:rPr>
        <w:t>ی</w:t>
      </w:r>
      <w:r w:rsidRPr="00D86919">
        <w:rPr>
          <w:rtl/>
        </w:rPr>
        <w:t xml:space="preserve"> ساعت م</w:t>
      </w:r>
      <w:r w:rsidRPr="00D86919">
        <w:rPr>
          <w:rFonts w:hint="cs"/>
          <w:rtl/>
        </w:rPr>
        <w:t>ی‌</w:t>
      </w:r>
      <w:r w:rsidRPr="00D86919">
        <w:rPr>
          <w:rFonts w:hint="eastAsia"/>
          <w:rtl/>
        </w:rPr>
        <w:t>چرخد</w:t>
      </w:r>
      <w:r w:rsidRPr="00D86919">
        <w:rPr>
          <w:rtl/>
        </w:rPr>
        <w:t>. برا</w:t>
      </w:r>
      <w:r w:rsidRPr="00D86919">
        <w:rPr>
          <w:rFonts w:hint="cs"/>
          <w:rtl/>
        </w:rPr>
        <w:t>ی</w:t>
      </w:r>
      <w:r w:rsidRPr="00D86919">
        <w:rPr>
          <w:rtl/>
        </w:rPr>
        <w:t xml:space="preserve"> چرخش برعکس از مقاد</w:t>
      </w:r>
      <w:r w:rsidRPr="00D86919">
        <w:rPr>
          <w:rFonts w:hint="cs"/>
          <w:rtl/>
        </w:rPr>
        <w:t>ی</w:t>
      </w:r>
      <w:r w:rsidRPr="00D86919">
        <w:rPr>
          <w:rFonts w:hint="eastAsia"/>
          <w:rtl/>
        </w:rPr>
        <w:t>ر</w:t>
      </w:r>
      <w:r w:rsidRPr="00D86919">
        <w:rPr>
          <w:rtl/>
        </w:rPr>
        <w:t xml:space="preserve"> منف</w:t>
      </w:r>
      <w:r w:rsidRPr="00D86919">
        <w:rPr>
          <w:rFonts w:hint="cs"/>
          <w:rtl/>
        </w:rPr>
        <w:t>ی</w:t>
      </w:r>
      <w:r w:rsidRPr="00D86919">
        <w:rPr>
          <w:rtl/>
        </w:rPr>
        <w:t xml:space="preserve"> استفاده کن</w:t>
      </w:r>
      <w:r w:rsidRPr="00D86919">
        <w:rPr>
          <w:rFonts w:hint="cs"/>
          <w:rtl/>
        </w:rPr>
        <w:t>ی</w:t>
      </w:r>
      <w:r w:rsidRPr="00D86919">
        <w:rPr>
          <w:rFonts w:hint="eastAsia"/>
          <w:rtl/>
        </w:rPr>
        <w:t>د</w:t>
      </w:r>
      <w:r w:rsidRPr="00D86919">
        <w:rPr>
          <w:rtl/>
        </w:rPr>
        <w:t xml:space="preserve"> (مثلاً `-45</w:t>
      </w:r>
      <w:r w:rsidRPr="00D86919">
        <w:t>deg</w:t>
      </w:r>
      <w:r w:rsidRPr="00D86919">
        <w:rPr>
          <w:rtl/>
        </w:rPr>
        <w:t>`).</w:t>
      </w:r>
    </w:p>
    <w:p w14:paraId="29A9FD2A" w14:textId="77777777" w:rsidR="00F40B17" w:rsidRDefault="00F40B17" w:rsidP="00AC7093">
      <w:pPr>
        <w:pStyle w:val="bold"/>
      </w:pPr>
      <w:r w:rsidRPr="00F40B17">
        <w:t>Skew()</w:t>
      </w:r>
    </w:p>
    <w:p w14:paraId="1C607E8D" w14:textId="0C6D21BF" w:rsidR="00D86919" w:rsidRDefault="00D86919" w:rsidP="00D86919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تابع، عنصر را به صورت مورب و کج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شکل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مانند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به گوشه‌ها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عکس کشش وارد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68F6A37" w14:textId="3DDA6132" w:rsidR="00D86919" w:rsidRDefault="00D86919" w:rsidP="00D86919">
      <w:pPr>
        <w:rPr>
          <w:rtl/>
        </w:rPr>
      </w:pPr>
      <w:r>
        <w:rPr>
          <w:rtl/>
        </w:rPr>
        <w:t>- کاربرد: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جلوه‌ها</w:t>
      </w:r>
      <w:r>
        <w:rPr>
          <w:rFonts w:hint="cs"/>
          <w:rtl/>
        </w:rPr>
        <w:t>ی</w:t>
      </w:r>
      <w:r>
        <w:rPr>
          <w:rtl/>
        </w:rPr>
        <w:t xml:space="preserve"> پرسپکت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ساده، افکت‌ها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tilt</w:t>
      </w:r>
      <w:r>
        <w:rPr>
          <w:rtl/>
        </w:rPr>
        <w:t xml:space="preserve"> (کج شدن) و طراح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خلاقانه.</w:t>
      </w:r>
    </w:p>
    <w:p w14:paraId="46EA74CE" w14:textId="293711E5" w:rsidR="00D86919" w:rsidRDefault="00D86919" w:rsidP="00D86919">
      <w:pPr>
        <w:rPr>
          <w:rtl/>
        </w:rPr>
      </w:pPr>
      <w:r>
        <w:rPr>
          <w:rtl/>
        </w:rPr>
        <w:t>- پارامترها:</w:t>
      </w:r>
    </w:p>
    <w:p w14:paraId="2B8FDED9" w14:textId="77777777" w:rsidR="00D86919" w:rsidRDefault="00D86919" w:rsidP="00D86919">
      <w:pPr>
        <w:rPr>
          <w:rtl/>
        </w:rPr>
      </w:pPr>
      <w:r>
        <w:rPr>
          <w:rtl/>
        </w:rPr>
        <w:t xml:space="preserve">    - `</w:t>
      </w:r>
      <w:r>
        <w:t>skewX(angle)</w:t>
      </w:r>
      <w:r>
        <w:rPr>
          <w:rtl/>
        </w:rPr>
        <w:t>`: عنصر را در راستا</w:t>
      </w:r>
      <w:r>
        <w:rPr>
          <w:rFonts w:hint="cs"/>
          <w:rtl/>
        </w:rPr>
        <w:t>ی</w:t>
      </w:r>
      <w:r>
        <w:rPr>
          <w:rtl/>
        </w:rPr>
        <w:t xml:space="preserve"> محور </w:t>
      </w:r>
      <w:r>
        <w:t>X</w:t>
      </w:r>
      <w:r>
        <w:rPr>
          <w:rtl/>
        </w:rPr>
        <w:t xml:space="preserve"> کج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(گوشه‌ها</w:t>
      </w:r>
      <w:r>
        <w:rPr>
          <w:rFonts w:hint="cs"/>
          <w:rtl/>
        </w:rPr>
        <w:t>ی</w:t>
      </w:r>
      <w:r>
        <w:rPr>
          <w:rtl/>
        </w:rPr>
        <w:t xml:space="preserve"> بالا و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ثابت م</w:t>
      </w:r>
      <w:r>
        <w:rPr>
          <w:rFonts w:hint="cs"/>
          <w:rtl/>
        </w:rPr>
        <w:t>ی‌</w:t>
      </w:r>
      <w:r>
        <w:rPr>
          <w:rFonts w:hint="eastAsia"/>
          <w:rtl/>
        </w:rPr>
        <w:t>مانند</w:t>
      </w:r>
      <w:r>
        <w:rPr>
          <w:rtl/>
        </w:rPr>
        <w:t xml:space="preserve"> و کناره‌ها حرکت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).</w:t>
      </w:r>
    </w:p>
    <w:p w14:paraId="496506C5" w14:textId="77777777" w:rsidR="00D86919" w:rsidRDefault="00D86919" w:rsidP="00D86919">
      <w:pPr>
        <w:rPr>
          <w:rtl/>
        </w:rPr>
      </w:pPr>
      <w:r>
        <w:rPr>
          <w:rtl/>
        </w:rPr>
        <w:t xml:space="preserve">    - `</w:t>
      </w:r>
      <w:r>
        <w:t>skewY(angle)</w:t>
      </w:r>
      <w:r>
        <w:rPr>
          <w:rtl/>
        </w:rPr>
        <w:t>`: عنصر را در راستا</w:t>
      </w:r>
      <w:r>
        <w:rPr>
          <w:rFonts w:hint="cs"/>
          <w:rtl/>
        </w:rPr>
        <w:t>ی</w:t>
      </w:r>
      <w:r>
        <w:rPr>
          <w:rtl/>
        </w:rPr>
        <w:t xml:space="preserve"> محور </w:t>
      </w:r>
      <w:r>
        <w:t>Y</w:t>
      </w:r>
      <w:r>
        <w:rPr>
          <w:rtl/>
        </w:rPr>
        <w:t xml:space="preserve"> کج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(گوشه‌ها</w:t>
      </w:r>
      <w:r>
        <w:rPr>
          <w:rFonts w:hint="cs"/>
          <w:rtl/>
        </w:rPr>
        <w:t>ی</w:t>
      </w:r>
      <w:r>
        <w:rPr>
          <w:rtl/>
        </w:rPr>
        <w:t xml:space="preserve"> چپ و راست ثابت م</w:t>
      </w:r>
      <w:r>
        <w:rPr>
          <w:rFonts w:hint="cs"/>
          <w:rtl/>
        </w:rPr>
        <w:t>ی‌</w:t>
      </w:r>
      <w:r>
        <w:rPr>
          <w:rFonts w:hint="eastAsia"/>
          <w:rtl/>
        </w:rPr>
        <w:t>مانند</w:t>
      </w:r>
      <w:r>
        <w:rPr>
          <w:rtl/>
        </w:rPr>
        <w:t xml:space="preserve"> و بالا و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حرکت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).</w:t>
      </w:r>
    </w:p>
    <w:p w14:paraId="43C18889" w14:textId="77777777" w:rsidR="00D86919" w:rsidRDefault="00D86919" w:rsidP="00D86919">
      <w:pPr>
        <w:rPr>
          <w:rtl/>
        </w:rPr>
      </w:pPr>
      <w:r>
        <w:rPr>
          <w:rtl/>
        </w:rPr>
        <w:t xml:space="preserve">    - `</w:t>
      </w:r>
      <w:r>
        <w:t>skew(x-angle, y-angle)</w:t>
      </w:r>
      <w:r>
        <w:rPr>
          <w:rtl/>
        </w:rPr>
        <w:t>`: هر دو را همزمان اعمال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76E978A2" w14:textId="040A457E" w:rsidR="00D86919" w:rsidRDefault="00D86919" w:rsidP="00D86919">
      <w:pPr>
        <w:rPr>
          <w:rtl/>
        </w:rPr>
      </w:pPr>
      <w:r>
        <w:rPr>
          <w:rtl/>
        </w:rPr>
        <w:t>مثال عمل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75C5E173" w14:textId="77777777" w:rsidR="00D86919" w:rsidRDefault="00D86919" w:rsidP="00D86919">
      <w:pPr>
        <w:rPr>
          <w:rtl/>
        </w:rPr>
      </w:pPr>
      <w:r>
        <w:rPr>
          <w:rFonts w:hint="eastAsia"/>
          <w:rtl/>
        </w:rPr>
        <w:t>کج</w:t>
      </w:r>
      <w:r>
        <w:rPr>
          <w:rtl/>
        </w:rPr>
        <w:t xml:space="preserve"> کردن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کادر متن هنگام هاور.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6919" w14:paraId="58CD2867" w14:textId="77777777" w:rsidTr="00D86919">
        <w:tc>
          <w:tcPr>
            <w:tcW w:w="9350" w:type="dxa"/>
          </w:tcPr>
          <w:p w14:paraId="1D43B802" w14:textId="77777777" w:rsidR="00D86919" w:rsidRDefault="00D86919" w:rsidP="00D86919">
            <w:pPr>
              <w:pStyle w:val="code"/>
              <w:bidi w:val="0"/>
            </w:pPr>
            <w:r>
              <w:lastRenderedPageBreak/>
              <w:t>.text-box {</w:t>
            </w:r>
          </w:p>
          <w:p w14:paraId="49F6DC8C" w14:textId="77777777" w:rsidR="00D86919" w:rsidRDefault="00D86919" w:rsidP="00D86919">
            <w:pPr>
              <w:pStyle w:val="code"/>
              <w:bidi w:val="0"/>
            </w:pPr>
            <w:r>
              <w:t xml:space="preserve">  transition: transform 0.3s;</w:t>
            </w:r>
          </w:p>
          <w:p w14:paraId="1E77CD10" w14:textId="77777777" w:rsidR="00D86919" w:rsidRDefault="00D86919" w:rsidP="00D86919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502AF5C" w14:textId="77777777" w:rsidR="00D86919" w:rsidRDefault="00D86919" w:rsidP="00D86919">
            <w:pPr>
              <w:pStyle w:val="code"/>
              <w:bidi w:val="0"/>
              <w:rPr>
                <w:rtl/>
              </w:rPr>
            </w:pPr>
          </w:p>
          <w:p w14:paraId="030E4061" w14:textId="77777777" w:rsidR="00D86919" w:rsidRDefault="00D86919" w:rsidP="00D86919">
            <w:pPr>
              <w:pStyle w:val="code"/>
              <w:bidi w:val="0"/>
            </w:pPr>
            <w:r>
              <w:t>.text-box:hover {</w:t>
            </w:r>
          </w:p>
          <w:p w14:paraId="54C888B4" w14:textId="77777777" w:rsidR="00D86919" w:rsidRDefault="00D86919" w:rsidP="00D86919">
            <w:pPr>
              <w:pStyle w:val="code"/>
              <w:bidi w:val="0"/>
            </w:pPr>
            <w:r>
              <w:t xml:space="preserve">  transform: skewX(15deg);</w:t>
            </w:r>
          </w:p>
          <w:p w14:paraId="2C313577" w14:textId="77777777" w:rsidR="00D86919" w:rsidRDefault="00D86919" w:rsidP="00D86919">
            <w:pPr>
              <w:pStyle w:val="code"/>
              <w:bidi w:val="0"/>
              <w:rPr>
                <w:rtl/>
              </w:rPr>
            </w:pPr>
            <w:r>
              <w:t xml:space="preserve">  /*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</w:t>
            </w:r>
            <w:r>
              <w:t>:</w:t>
            </w:r>
          </w:p>
          <w:p w14:paraId="76DCD910" w14:textId="77777777" w:rsidR="00D86919" w:rsidRDefault="00D86919" w:rsidP="00D86919">
            <w:pPr>
              <w:pStyle w:val="code"/>
              <w:bidi w:val="0"/>
            </w:pPr>
            <w:r>
              <w:t xml:space="preserve">  transform: skew(15deg, 5deg);</w:t>
            </w:r>
          </w:p>
          <w:p w14:paraId="11803BEB" w14:textId="77777777" w:rsidR="00D86919" w:rsidRDefault="00D86919" w:rsidP="00D86919">
            <w:pPr>
              <w:pStyle w:val="code"/>
              <w:bidi w:val="0"/>
              <w:rPr>
                <w:rtl/>
              </w:rPr>
            </w:pPr>
            <w:r>
              <w:t xml:space="preserve">  */</w:t>
            </w:r>
          </w:p>
          <w:p w14:paraId="7F3614E9" w14:textId="7F8758A5" w:rsidR="00D86919" w:rsidRDefault="00D86919" w:rsidP="00D86919">
            <w:pPr>
              <w:pStyle w:val="code"/>
              <w:bidi w:val="0"/>
            </w:pPr>
            <w:r>
              <w:t>}</w:t>
            </w:r>
          </w:p>
        </w:tc>
      </w:tr>
    </w:tbl>
    <w:p w14:paraId="75A6F95E" w14:textId="4746936B" w:rsidR="004D05BD" w:rsidRDefault="00D86919" w:rsidP="00D86919">
      <w:pPr>
        <w:pStyle w:val="code"/>
      </w:pPr>
      <w:hyperlink r:id="rId394" w:history="1">
        <w:r w:rsidRPr="00D86919">
          <w:rPr>
            <w:rStyle w:val="Hyperlink"/>
          </w:rPr>
          <w:t>skew</w:t>
        </w:r>
      </w:hyperlink>
    </w:p>
    <w:p w14:paraId="79B2D8D9" w14:textId="3442A315" w:rsidR="00D86919" w:rsidRDefault="00D86919" w:rsidP="00D86919">
      <w:r w:rsidRPr="00D86919">
        <w:rPr>
          <w:rtl/>
        </w:rPr>
        <w:t>نت</w:t>
      </w:r>
      <w:r w:rsidRPr="00D86919">
        <w:rPr>
          <w:rFonts w:hint="cs"/>
          <w:rtl/>
        </w:rPr>
        <w:t>ی</w:t>
      </w:r>
      <w:r w:rsidRPr="00D86919">
        <w:rPr>
          <w:rFonts w:hint="eastAsia"/>
          <w:rtl/>
        </w:rPr>
        <w:t>جه</w:t>
      </w:r>
      <w:r w:rsidRPr="00D86919">
        <w:rPr>
          <w:rtl/>
        </w:rPr>
        <w:t>:</w:t>
      </w:r>
      <w:r>
        <w:t xml:space="preserve"> </w:t>
      </w:r>
      <w:r w:rsidRPr="00D86919">
        <w:rPr>
          <w:rtl/>
        </w:rPr>
        <w:t xml:space="preserve">کادر متن به اندازه 15 درجه در جهت محور </w:t>
      </w:r>
      <w:r w:rsidRPr="00D86919">
        <w:t>X</w:t>
      </w:r>
      <w:r w:rsidRPr="00D86919">
        <w:rPr>
          <w:rtl/>
        </w:rPr>
        <w:t xml:space="preserve"> کش</w:t>
      </w:r>
      <w:r w:rsidRPr="00D86919">
        <w:rPr>
          <w:rFonts w:hint="cs"/>
          <w:rtl/>
        </w:rPr>
        <w:t>ی</w:t>
      </w:r>
      <w:r w:rsidRPr="00D86919">
        <w:rPr>
          <w:rFonts w:hint="eastAsia"/>
          <w:rtl/>
        </w:rPr>
        <w:t>ده</w:t>
      </w:r>
      <w:r w:rsidRPr="00D86919">
        <w:rPr>
          <w:rtl/>
        </w:rPr>
        <w:t xml:space="preserve"> و کج م</w:t>
      </w:r>
      <w:r w:rsidRPr="00D86919">
        <w:rPr>
          <w:rFonts w:hint="cs"/>
          <w:rtl/>
        </w:rPr>
        <w:t>ی‌</w:t>
      </w:r>
      <w:r w:rsidRPr="00D86919">
        <w:rPr>
          <w:rFonts w:hint="eastAsia"/>
          <w:rtl/>
        </w:rPr>
        <w:t>شود</w:t>
      </w:r>
      <w:r w:rsidRPr="00D86919">
        <w:rPr>
          <w:rtl/>
        </w:rPr>
        <w:t>.</w:t>
      </w:r>
    </w:p>
    <w:p w14:paraId="3FF7BB72" w14:textId="24979221" w:rsidR="00F40B17" w:rsidRDefault="00F40B17" w:rsidP="001A02D8">
      <w:pPr>
        <w:pStyle w:val="bold"/>
        <w:rPr>
          <w:rtl/>
        </w:rPr>
      </w:pPr>
      <w:r w:rsidRPr="00F40B17">
        <w:t>Scale()</w:t>
      </w:r>
    </w:p>
    <w:p w14:paraId="07E18E1A" w14:textId="7863C611" w:rsidR="001A02D8" w:rsidRDefault="001A02D8" w:rsidP="001A02D8">
      <w:pPr>
        <w:rPr>
          <w:rtl/>
        </w:rPr>
      </w:pPr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:</w:t>
      </w:r>
    </w:p>
    <w:p w14:paraId="731528ED" w14:textId="6FAA1F28" w:rsidR="001A02D8" w:rsidRDefault="001A02D8" w:rsidP="001A02D8">
      <w:pPr>
        <w:rPr>
          <w:rtl/>
        </w:rPr>
      </w:pPr>
      <w:r>
        <w:rPr>
          <w:rFonts w:hint="eastAsia"/>
          <w:rtl/>
        </w:rPr>
        <w:t>تابع</w:t>
      </w:r>
      <w:r>
        <w:rPr>
          <w:rtl/>
        </w:rPr>
        <w:t xml:space="preserve"> </w:t>
      </w:r>
      <w:r>
        <w:t>scale()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اندازه عناصر استفاده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>. مثل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مونه</w:t>
      </w:r>
      <w:r>
        <w:rPr>
          <w:rtl/>
        </w:rPr>
        <w:t xml:space="preserve"> که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عکس رو زوم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ازش دور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7D2D8910" w14:textId="1433B46D" w:rsidR="001A02D8" w:rsidRDefault="001A02D8" w:rsidP="001A02D8">
      <w:pPr>
        <w:rPr>
          <w:rtl/>
        </w:rPr>
      </w:pPr>
      <w:r>
        <w:rPr>
          <w:rtl/>
        </w:rPr>
        <w:t xml:space="preserve">- </w:t>
      </w:r>
      <w:r>
        <w:t>scale(2)</w:t>
      </w:r>
      <w:r>
        <w:rPr>
          <w:rtl/>
        </w:rPr>
        <w:t xml:space="preserve"> = عنصر 2 برابر بزرگ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</w:p>
    <w:p w14:paraId="56F035BA" w14:textId="173D9149" w:rsidR="001A02D8" w:rsidRDefault="001A02D8" w:rsidP="001A02D8">
      <w:pPr>
        <w:rPr>
          <w:rtl/>
        </w:rPr>
      </w:pPr>
      <w:r>
        <w:rPr>
          <w:rtl/>
        </w:rPr>
        <w:t xml:space="preserve">- </w:t>
      </w:r>
      <w:r>
        <w:t>scale</w:t>
      </w:r>
      <w:r>
        <w:rPr>
          <w:rtl/>
        </w:rPr>
        <w:t>(0.5) = عنصر نصف اندازه اصل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 </w:t>
      </w:r>
    </w:p>
    <w:p w14:paraId="584A17C8" w14:textId="5986FF7A" w:rsidR="001A02D8" w:rsidRDefault="001A02D8" w:rsidP="001A02D8">
      <w:pPr>
        <w:rPr>
          <w:rtl/>
        </w:rPr>
      </w:pPr>
      <w:r>
        <w:rPr>
          <w:rtl/>
        </w:rPr>
        <w:t xml:space="preserve">- </w:t>
      </w:r>
      <w:r>
        <w:t>scale</w:t>
      </w:r>
      <w:r>
        <w:rPr>
          <w:rtl/>
        </w:rPr>
        <w:t>(1) = اندازه اصل</w:t>
      </w:r>
      <w:r>
        <w:rPr>
          <w:rFonts w:hint="cs"/>
          <w:rtl/>
        </w:rPr>
        <w:t>ی</w:t>
      </w:r>
      <w:r>
        <w:rPr>
          <w:rtl/>
        </w:rPr>
        <w:t xml:space="preserve"> (بدون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>)</w:t>
      </w:r>
    </w:p>
    <w:p w14:paraId="7EE2969B" w14:textId="76C615D9" w:rsidR="001A02D8" w:rsidRDefault="001A02D8" w:rsidP="001A02D8"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کد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02D8" w14:paraId="6807E05F" w14:textId="77777777" w:rsidTr="001A02D8">
        <w:tc>
          <w:tcPr>
            <w:tcW w:w="9350" w:type="dxa"/>
          </w:tcPr>
          <w:p w14:paraId="737AC219" w14:textId="77777777" w:rsidR="001A02D8" w:rsidRDefault="001A02D8" w:rsidP="001A02D8">
            <w:pPr>
              <w:pStyle w:val="code"/>
              <w:bidi w:val="0"/>
            </w:pPr>
            <w:r>
              <w:t>&lt;!DOCTYPE html&gt;</w:t>
            </w:r>
          </w:p>
          <w:p w14:paraId="47753FA7" w14:textId="77777777" w:rsidR="001A02D8" w:rsidRDefault="001A02D8" w:rsidP="001A02D8">
            <w:pPr>
              <w:pStyle w:val="code"/>
              <w:bidi w:val="0"/>
            </w:pPr>
            <w:r>
              <w:t>&lt;html&gt;</w:t>
            </w:r>
          </w:p>
          <w:p w14:paraId="7817CC32" w14:textId="77777777" w:rsidR="001A02D8" w:rsidRDefault="001A02D8" w:rsidP="001A02D8">
            <w:pPr>
              <w:pStyle w:val="code"/>
              <w:bidi w:val="0"/>
            </w:pPr>
            <w:r>
              <w:t>&lt;head&gt;</w:t>
            </w:r>
          </w:p>
          <w:p w14:paraId="440194E6" w14:textId="77777777" w:rsidR="001A02D8" w:rsidRDefault="001A02D8" w:rsidP="001A02D8">
            <w:pPr>
              <w:pStyle w:val="code"/>
              <w:bidi w:val="0"/>
            </w:pPr>
            <w:r>
              <w:t xml:space="preserve">    &lt;style&gt;</w:t>
            </w:r>
          </w:p>
          <w:p w14:paraId="0BBA036A" w14:textId="77777777" w:rsidR="001A02D8" w:rsidRDefault="001A02D8" w:rsidP="001A02D8">
            <w:pPr>
              <w:pStyle w:val="code"/>
              <w:bidi w:val="0"/>
            </w:pPr>
            <w:r>
              <w:t xml:space="preserve">        .box {</w:t>
            </w:r>
          </w:p>
          <w:p w14:paraId="7A21B466" w14:textId="77777777" w:rsidR="001A02D8" w:rsidRDefault="001A02D8" w:rsidP="001A02D8">
            <w:pPr>
              <w:pStyle w:val="code"/>
              <w:bidi w:val="0"/>
            </w:pPr>
            <w:r>
              <w:t xml:space="preserve">            width: 100px;</w:t>
            </w:r>
          </w:p>
          <w:p w14:paraId="7A12A46A" w14:textId="77777777" w:rsidR="001A02D8" w:rsidRDefault="001A02D8" w:rsidP="001A02D8">
            <w:pPr>
              <w:pStyle w:val="code"/>
              <w:bidi w:val="0"/>
            </w:pPr>
            <w:r>
              <w:t xml:space="preserve">            height: 100px;</w:t>
            </w:r>
          </w:p>
          <w:p w14:paraId="383A5DFC" w14:textId="77777777" w:rsidR="001A02D8" w:rsidRDefault="001A02D8" w:rsidP="001A02D8">
            <w:pPr>
              <w:pStyle w:val="code"/>
              <w:bidi w:val="0"/>
            </w:pPr>
            <w:r>
              <w:t xml:space="preserve">            background: #e74c3c;</w:t>
            </w:r>
          </w:p>
          <w:p w14:paraId="3234608B" w14:textId="77777777" w:rsidR="001A02D8" w:rsidRDefault="001A02D8" w:rsidP="001A02D8">
            <w:pPr>
              <w:pStyle w:val="code"/>
              <w:bidi w:val="0"/>
            </w:pPr>
            <w:r>
              <w:t xml:space="preserve">            margin: 30px;</w:t>
            </w:r>
          </w:p>
          <w:p w14:paraId="1E687FBA" w14:textId="77777777" w:rsidR="001A02D8" w:rsidRDefault="001A02D8" w:rsidP="001A02D8">
            <w:pPr>
              <w:pStyle w:val="code"/>
              <w:bidi w:val="0"/>
            </w:pPr>
            <w:r>
              <w:t xml:space="preserve">            display: inline-block;</w:t>
            </w:r>
          </w:p>
          <w:p w14:paraId="29F8C422" w14:textId="77777777" w:rsidR="001A02D8" w:rsidRDefault="001A02D8" w:rsidP="001A02D8">
            <w:pPr>
              <w:pStyle w:val="code"/>
              <w:bidi w:val="0"/>
            </w:pPr>
            <w:r>
              <w:t xml:space="preserve">            transition: transform 0.3s;</w:t>
            </w:r>
          </w:p>
          <w:p w14:paraId="478923B8" w14:textId="77777777" w:rsidR="001A02D8" w:rsidRDefault="001A02D8" w:rsidP="001A02D8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32C1BBD" w14:textId="77777777" w:rsidR="001A02D8" w:rsidRDefault="001A02D8" w:rsidP="001A02D8">
            <w:pPr>
              <w:pStyle w:val="code"/>
              <w:bidi w:val="0"/>
              <w:rPr>
                <w:rtl/>
              </w:rPr>
            </w:pPr>
          </w:p>
          <w:p w14:paraId="7E310FF3" w14:textId="77777777" w:rsidR="001A02D8" w:rsidRDefault="001A02D8" w:rsidP="001A02D8">
            <w:pPr>
              <w:pStyle w:val="code"/>
              <w:bidi w:val="0"/>
            </w:pPr>
            <w:r>
              <w:t xml:space="preserve">        .big:hover {</w:t>
            </w:r>
          </w:p>
          <w:p w14:paraId="3B3DEBDE" w14:textId="77777777" w:rsidR="001A02D8" w:rsidRDefault="001A02D8" w:rsidP="001A02D8">
            <w:pPr>
              <w:pStyle w:val="code"/>
              <w:bidi w:val="0"/>
            </w:pPr>
            <w:r>
              <w:t xml:space="preserve">            transform: scale(2);</w:t>
            </w:r>
          </w:p>
          <w:p w14:paraId="518E7099" w14:textId="77777777" w:rsidR="001A02D8" w:rsidRDefault="001A02D8" w:rsidP="001A02D8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0828C53" w14:textId="77777777" w:rsidR="001A02D8" w:rsidRDefault="001A02D8" w:rsidP="001A02D8">
            <w:pPr>
              <w:pStyle w:val="code"/>
              <w:bidi w:val="0"/>
              <w:rPr>
                <w:rtl/>
              </w:rPr>
            </w:pPr>
          </w:p>
          <w:p w14:paraId="0B4E37D4" w14:textId="77777777" w:rsidR="001A02D8" w:rsidRDefault="001A02D8" w:rsidP="001A02D8">
            <w:pPr>
              <w:pStyle w:val="code"/>
              <w:bidi w:val="0"/>
            </w:pPr>
            <w:r>
              <w:lastRenderedPageBreak/>
              <w:t xml:space="preserve">        .small:hover {</w:t>
            </w:r>
          </w:p>
          <w:p w14:paraId="52C0742A" w14:textId="77777777" w:rsidR="001A02D8" w:rsidRDefault="001A02D8" w:rsidP="001A02D8">
            <w:pPr>
              <w:pStyle w:val="code"/>
              <w:bidi w:val="0"/>
            </w:pPr>
            <w:r>
              <w:t xml:space="preserve">            transform: scale(0.5);</w:t>
            </w:r>
          </w:p>
          <w:p w14:paraId="3C355948" w14:textId="77777777" w:rsidR="001A02D8" w:rsidRDefault="001A02D8" w:rsidP="001A02D8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5AEF9D1" w14:textId="77777777" w:rsidR="001A02D8" w:rsidRDefault="001A02D8" w:rsidP="001A02D8">
            <w:pPr>
              <w:pStyle w:val="code"/>
              <w:bidi w:val="0"/>
            </w:pPr>
            <w:r>
              <w:t xml:space="preserve">    &lt;/style&gt;</w:t>
            </w:r>
          </w:p>
          <w:p w14:paraId="04B2BEE4" w14:textId="77777777" w:rsidR="001A02D8" w:rsidRDefault="001A02D8" w:rsidP="001A02D8">
            <w:pPr>
              <w:pStyle w:val="code"/>
              <w:bidi w:val="0"/>
            </w:pPr>
            <w:r>
              <w:t>&lt;/head&gt;</w:t>
            </w:r>
          </w:p>
          <w:p w14:paraId="5851DCE3" w14:textId="77777777" w:rsidR="001A02D8" w:rsidRDefault="001A02D8" w:rsidP="001A02D8">
            <w:pPr>
              <w:pStyle w:val="code"/>
              <w:bidi w:val="0"/>
            </w:pPr>
            <w:r>
              <w:t>&lt;body&gt;</w:t>
            </w:r>
          </w:p>
          <w:p w14:paraId="5793C2CF" w14:textId="77777777" w:rsidR="001A02D8" w:rsidRDefault="001A02D8" w:rsidP="001A02D8">
            <w:pPr>
              <w:pStyle w:val="code"/>
              <w:bidi w:val="0"/>
              <w:rPr>
                <w:rtl/>
              </w:rPr>
            </w:pPr>
            <w:r>
              <w:t xml:space="preserve">    &lt;div class="box big"&gt;</w:t>
            </w:r>
            <w:r>
              <w:rPr>
                <w:rFonts w:cs="IRANSansWeb(FaNum) Light"/>
                <w:rtl/>
              </w:rPr>
              <w:t>هاور کن - بزرگ 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شه</w:t>
            </w:r>
            <w:r>
              <w:t>&lt;/div&gt;</w:t>
            </w:r>
          </w:p>
          <w:p w14:paraId="5AA570F0" w14:textId="77777777" w:rsidR="001A02D8" w:rsidRDefault="001A02D8" w:rsidP="001A02D8">
            <w:pPr>
              <w:pStyle w:val="code"/>
              <w:bidi w:val="0"/>
              <w:rPr>
                <w:rtl/>
              </w:rPr>
            </w:pPr>
            <w:r>
              <w:t xml:space="preserve">    &lt;div class="box small"&gt;</w:t>
            </w:r>
            <w:r>
              <w:rPr>
                <w:rFonts w:cs="IRANSansWeb(FaNum) Light"/>
                <w:rtl/>
              </w:rPr>
              <w:t>هاور کن - کوچک 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شه</w:t>
            </w:r>
            <w:r>
              <w:t>&lt;/div&gt;</w:t>
            </w:r>
          </w:p>
          <w:p w14:paraId="17EA9D0D" w14:textId="77777777" w:rsidR="001A02D8" w:rsidRDefault="001A02D8" w:rsidP="001A02D8">
            <w:pPr>
              <w:pStyle w:val="code"/>
              <w:bidi w:val="0"/>
            </w:pPr>
            <w:r>
              <w:t>&lt;/body&gt;</w:t>
            </w:r>
          </w:p>
          <w:p w14:paraId="01F9D25D" w14:textId="1E97CAD9" w:rsidR="001A02D8" w:rsidRDefault="001A02D8" w:rsidP="001A02D8">
            <w:pPr>
              <w:pStyle w:val="code"/>
              <w:bidi w:val="0"/>
            </w:pPr>
            <w:r>
              <w:t>&lt;/html&gt;</w:t>
            </w:r>
          </w:p>
        </w:tc>
      </w:tr>
    </w:tbl>
    <w:p w14:paraId="79CE34A2" w14:textId="550A9A42" w:rsidR="001A02D8" w:rsidRDefault="006B5559" w:rsidP="006B5559">
      <w:hyperlink r:id="rId395" w:history="1">
        <w:r w:rsidRPr="006B5559">
          <w:rPr>
            <w:rStyle w:val="Hyperlink"/>
          </w:rPr>
          <w:t>scale</w:t>
        </w:r>
      </w:hyperlink>
    </w:p>
    <w:p w14:paraId="50EC3D52" w14:textId="77777777" w:rsidR="006B5559" w:rsidRPr="00F40B17" w:rsidRDefault="006B5559" w:rsidP="006B5559"/>
    <w:p w14:paraId="0B09A964" w14:textId="77777777" w:rsidR="00F40B17" w:rsidRDefault="00F40B17" w:rsidP="00AC7093">
      <w:pPr>
        <w:pStyle w:val="bold"/>
      </w:pPr>
      <w:r w:rsidRPr="00F40B17">
        <w:t>Transform-origin</w:t>
      </w:r>
    </w:p>
    <w:p w14:paraId="7DA8FF5D" w14:textId="36ED6E65" w:rsidR="006B5559" w:rsidRDefault="006B5559" w:rsidP="006B5559">
      <w:pPr>
        <w:rPr>
          <w:rtl/>
        </w:rPr>
      </w:pPr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:</w:t>
      </w:r>
    </w:p>
    <w:p w14:paraId="575981E7" w14:textId="156C9E94" w:rsidR="006B5559" w:rsidRDefault="006B5559" w:rsidP="006B5559">
      <w:pPr>
        <w:rPr>
          <w:rtl/>
        </w:rPr>
      </w:pPr>
      <w:r>
        <w:t>transform-origin</w:t>
      </w:r>
      <w:r>
        <w:rPr>
          <w:rtl/>
        </w:rPr>
        <w:t xml:space="preserve"> نقطه شروع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رو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کنه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عنصر از کدوم نقطه شروع به بزرگ شدن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چرخش کنه.</w:t>
      </w:r>
    </w:p>
    <w:p w14:paraId="71BD4F51" w14:textId="77777777" w:rsidR="006B5559" w:rsidRDefault="006B5559" w:rsidP="006B5559">
      <w:pPr>
        <w:rPr>
          <w:rtl/>
        </w:rPr>
      </w:pPr>
      <w:r>
        <w:rPr>
          <w:rFonts w:hint="eastAsia"/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مهم:</w:t>
      </w:r>
    </w:p>
    <w:p w14:paraId="0698BE35" w14:textId="07FF13BE" w:rsidR="006B5559" w:rsidRDefault="006B5559" w:rsidP="006B5559">
      <w:pPr>
        <w:rPr>
          <w:rtl/>
        </w:rPr>
      </w:pPr>
      <w:r>
        <w:rPr>
          <w:rtl/>
        </w:rPr>
        <w:t xml:space="preserve">- </w:t>
      </w:r>
      <w:r>
        <w:t>center</w:t>
      </w:r>
      <w:r>
        <w:rPr>
          <w:rtl/>
        </w:rPr>
        <w:t xml:space="preserve"> = از مرکز</w:t>
      </w:r>
    </w:p>
    <w:p w14:paraId="2CC59A66" w14:textId="5D42C323" w:rsidR="006B5559" w:rsidRDefault="006B5559" w:rsidP="006B5559">
      <w:pPr>
        <w:rPr>
          <w:rtl/>
        </w:rPr>
      </w:pPr>
      <w:r>
        <w:rPr>
          <w:rtl/>
        </w:rPr>
        <w:t xml:space="preserve">- </w:t>
      </w:r>
      <w:r>
        <w:t>top left</w:t>
      </w:r>
      <w:r>
        <w:rPr>
          <w:rtl/>
        </w:rPr>
        <w:t xml:space="preserve"> = از گوشه بالا چپ</w:t>
      </w:r>
    </w:p>
    <w:p w14:paraId="33C0F5CD" w14:textId="201732BA" w:rsidR="006B5559" w:rsidRDefault="006B5559" w:rsidP="006B5559">
      <w:pPr>
        <w:rPr>
          <w:rtl/>
        </w:rPr>
      </w:pPr>
      <w:r>
        <w:rPr>
          <w:rtl/>
        </w:rPr>
        <w:t xml:space="preserve">- </w:t>
      </w:r>
      <w:r>
        <w:t>bottom right</w:t>
      </w:r>
      <w:r>
        <w:rPr>
          <w:rtl/>
        </w:rPr>
        <w:t xml:space="preserve"> = از گوشه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راست</w:t>
      </w:r>
    </w:p>
    <w:p w14:paraId="2A03C6E6" w14:textId="4A74DFF9" w:rsidR="006B5559" w:rsidRDefault="006B5559" w:rsidP="006B5559">
      <w:r>
        <w:rPr>
          <w:rFonts w:ascii="IRANSansWeb(FaNum) Light" w:hAnsi="IRANSansWeb(FaNum) Light" w:hint="cs"/>
          <w:rtl/>
        </w:rPr>
        <w:t>کد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5559" w14:paraId="278490EA" w14:textId="77777777" w:rsidTr="006B5559">
        <w:tc>
          <w:tcPr>
            <w:tcW w:w="9350" w:type="dxa"/>
          </w:tcPr>
          <w:p w14:paraId="31BB401F" w14:textId="77777777" w:rsidR="006B5559" w:rsidRDefault="006B5559" w:rsidP="006B5559">
            <w:pPr>
              <w:bidi w:val="0"/>
            </w:pPr>
            <w:r>
              <w:t>&lt;!DOCTYPE html&gt;</w:t>
            </w:r>
          </w:p>
          <w:p w14:paraId="7797A253" w14:textId="77777777" w:rsidR="006B5559" w:rsidRDefault="006B5559" w:rsidP="006B5559">
            <w:pPr>
              <w:bidi w:val="0"/>
            </w:pPr>
            <w:r>
              <w:t>&lt;html&gt;</w:t>
            </w:r>
          </w:p>
          <w:p w14:paraId="0F3B4BC8" w14:textId="77777777" w:rsidR="006B5559" w:rsidRDefault="006B5559" w:rsidP="006B5559">
            <w:pPr>
              <w:bidi w:val="0"/>
            </w:pPr>
            <w:r>
              <w:t>&lt;head&gt;</w:t>
            </w:r>
          </w:p>
          <w:p w14:paraId="70D6F46C" w14:textId="77777777" w:rsidR="006B5559" w:rsidRDefault="006B5559" w:rsidP="006B5559">
            <w:pPr>
              <w:bidi w:val="0"/>
            </w:pPr>
            <w:r>
              <w:t xml:space="preserve">    &lt;style&gt;</w:t>
            </w:r>
          </w:p>
          <w:p w14:paraId="016BB8FE" w14:textId="77777777" w:rsidR="006B5559" w:rsidRDefault="006B5559" w:rsidP="006B5559">
            <w:pPr>
              <w:bidi w:val="0"/>
            </w:pPr>
            <w:r>
              <w:t xml:space="preserve">        .box {</w:t>
            </w:r>
          </w:p>
          <w:p w14:paraId="1CA48F2A" w14:textId="77777777" w:rsidR="006B5559" w:rsidRDefault="006B5559" w:rsidP="006B5559">
            <w:pPr>
              <w:bidi w:val="0"/>
            </w:pPr>
            <w:r>
              <w:t xml:space="preserve">            width: 100px;</w:t>
            </w:r>
          </w:p>
          <w:p w14:paraId="7014FC26" w14:textId="77777777" w:rsidR="006B5559" w:rsidRDefault="006B5559" w:rsidP="006B5559">
            <w:pPr>
              <w:bidi w:val="0"/>
            </w:pPr>
            <w:r>
              <w:t xml:space="preserve">            height: 100px;</w:t>
            </w:r>
          </w:p>
          <w:p w14:paraId="701A247E" w14:textId="77777777" w:rsidR="006B5559" w:rsidRDefault="006B5559" w:rsidP="006B5559">
            <w:pPr>
              <w:bidi w:val="0"/>
            </w:pPr>
            <w:r>
              <w:t xml:space="preserve">            background: #2ecc71;</w:t>
            </w:r>
          </w:p>
          <w:p w14:paraId="35F6E08C" w14:textId="77777777" w:rsidR="006B5559" w:rsidRDefault="006B5559" w:rsidP="006B5559">
            <w:pPr>
              <w:bidi w:val="0"/>
            </w:pPr>
            <w:r>
              <w:t xml:space="preserve">            margin: 30px;</w:t>
            </w:r>
          </w:p>
          <w:p w14:paraId="5B112E8E" w14:textId="77777777" w:rsidR="006B5559" w:rsidRDefault="006B5559" w:rsidP="006B5559">
            <w:pPr>
              <w:bidi w:val="0"/>
            </w:pPr>
            <w:r>
              <w:t xml:space="preserve">            display: inline-block;</w:t>
            </w:r>
          </w:p>
          <w:p w14:paraId="3D33D34E" w14:textId="77777777" w:rsidR="006B5559" w:rsidRDefault="006B5559" w:rsidP="006B5559">
            <w:pPr>
              <w:bidi w:val="0"/>
            </w:pPr>
            <w:r>
              <w:t xml:space="preserve">            transition: transform 0.3s;</w:t>
            </w:r>
          </w:p>
          <w:p w14:paraId="083E2963" w14:textId="77777777" w:rsidR="006B5559" w:rsidRDefault="006B5559" w:rsidP="006B5559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53C66A78" w14:textId="77777777" w:rsidR="006B5559" w:rsidRDefault="006B5559" w:rsidP="006B5559">
            <w:pPr>
              <w:bidi w:val="0"/>
              <w:rPr>
                <w:rtl/>
              </w:rPr>
            </w:pPr>
          </w:p>
          <w:p w14:paraId="7DEF5D93" w14:textId="77777777" w:rsidR="006B5559" w:rsidRDefault="006B5559" w:rsidP="006B5559">
            <w:pPr>
              <w:bidi w:val="0"/>
            </w:pPr>
            <w:r>
              <w:lastRenderedPageBreak/>
              <w:t xml:space="preserve">        .from-center:hover {</w:t>
            </w:r>
          </w:p>
          <w:p w14:paraId="62E5C464" w14:textId="77777777" w:rsidR="006B5559" w:rsidRDefault="006B5559" w:rsidP="006B5559">
            <w:pPr>
              <w:bidi w:val="0"/>
            </w:pPr>
            <w:r>
              <w:t xml:space="preserve">            transform: scale(2);</w:t>
            </w:r>
          </w:p>
          <w:p w14:paraId="23AC1110" w14:textId="77777777" w:rsidR="006B5559" w:rsidRDefault="006B5559" w:rsidP="006B5559">
            <w:pPr>
              <w:bidi w:val="0"/>
            </w:pPr>
            <w:r>
              <w:t xml:space="preserve">            transform-origin: center;</w:t>
            </w:r>
          </w:p>
          <w:p w14:paraId="1B175966" w14:textId="77777777" w:rsidR="006B5559" w:rsidRDefault="006B5559" w:rsidP="006B5559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69CD5593" w14:textId="77777777" w:rsidR="006B5559" w:rsidRDefault="006B5559" w:rsidP="006B5559">
            <w:pPr>
              <w:bidi w:val="0"/>
              <w:rPr>
                <w:rtl/>
              </w:rPr>
            </w:pPr>
          </w:p>
          <w:p w14:paraId="0558D919" w14:textId="77777777" w:rsidR="006B5559" w:rsidRDefault="006B5559" w:rsidP="006B5559">
            <w:pPr>
              <w:bidi w:val="0"/>
            </w:pPr>
            <w:r>
              <w:t xml:space="preserve">        .from-corner:hover {</w:t>
            </w:r>
          </w:p>
          <w:p w14:paraId="3C8D4EC0" w14:textId="77777777" w:rsidR="006B5559" w:rsidRDefault="006B5559" w:rsidP="006B5559">
            <w:pPr>
              <w:bidi w:val="0"/>
            </w:pPr>
            <w:r>
              <w:t xml:space="preserve">            transform: scale(2);</w:t>
            </w:r>
          </w:p>
          <w:p w14:paraId="1412FE35" w14:textId="77777777" w:rsidR="006B5559" w:rsidRDefault="006B5559" w:rsidP="006B5559">
            <w:pPr>
              <w:bidi w:val="0"/>
            </w:pPr>
            <w:r>
              <w:t xml:space="preserve">            transform-origin: top left;</w:t>
            </w:r>
          </w:p>
          <w:p w14:paraId="37AF04A8" w14:textId="77777777" w:rsidR="006B5559" w:rsidRDefault="006B5559" w:rsidP="006B5559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50526CDC" w14:textId="77777777" w:rsidR="006B5559" w:rsidRDefault="006B5559" w:rsidP="006B5559">
            <w:pPr>
              <w:bidi w:val="0"/>
            </w:pPr>
            <w:r>
              <w:t xml:space="preserve">    &lt;/style&gt;</w:t>
            </w:r>
          </w:p>
          <w:p w14:paraId="052706DF" w14:textId="77777777" w:rsidR="006B5559" w:rsidRDefault="006B5559" w:rsidP="006B5559">
            <w:pPr>
              <w:bidi w:val="0"/>
            </w:pPr>
            <w:r>
              <w:t>&lt;/head&gt;</w:t>
            </w:r>
          </w:p>
          <w:p w14:paraId="453F4F69" w14:textId="77777777" w:rsidR="006B5559" w:rsidRDefault="006B5559" w:rsidP="006B5559">
            <w:pPr>
              <w:bidi w:val="0"/>
            </w:pPr>
            <w:r>
              <w:t>&lt;body&gt;</w:t>
            </w:r>
          </w:p>
          <w:p w14:paraId="28D6440A" w14:textId="77777777" w:rsidR="006B5559" w:rsidRDefault="006B5559" w:rsidP="006B5559">
            <w:pPr>
              <w:bidi w:val="0"/>
              <w:rPr>
                <w:rtl/>
              </w:rPr>
            </w:pPr>
            <w:r>
              <w:t xml:space="preserve">    &lt;div class="box from-center"&gt;</w:t>
            </w:r>
            <w:r>
              <w:rPr>
                <w:rtl/>
              </w:rPr>
              <w:t>هاور کن - از مرکز بزرگ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شه</w:t>
            </w:r>
            <w:r>
              <w:t>&lt;/div&gt;</w:t>
            </w:r>
          </w:p>
          <w:p w14:paraId="3EFD05C1" w14:textId="77777777" w:rsidR="006B5559" w:rsidRDefault="006B5559" w:rsidP="006B5559">
            <w:pPr>
              <w:bidi w:val="0"/>
              <w:rPr>
                <w:rtl/>
              </w:rPr>
            </w:pPr>
            <w:r>
              <w:t xml:space="preserve">    &lt;div class="box from-corner"&gt;</w:t>
            </w:r>
            <w:r>
              <w:rPr>
                <w:rtl/>
              </w:rPr>
              <w:t>هاور کن - از گوشه بزرگ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شه</w:t>
            </w:r>
            <w:r>
              <w:t>&lt;/div&gt;</w:t>
            </w:r>
          </w:p>
          <w:p w14:paraId="0BD299F4" w14:textId="77777777" w:rsidR="006B5559" w:rsidRDefault="006B5559" w:rsidP="006B5559">
            <w:pPr>
              <w:bidi w:val="0"/>
            </w:pPr>
            <w:r>
              <w:t>&lt;/body&gt;</w:t>
            </w:r>
          </w:p>
          <w:p w14:paraId="48C42321" w14:textId="2968DB24" w:rsidR="006B5559" w:rsidRDefault="006B5559" w:rsidP="006B5559">
            <w:pPr>
              <w:bidi w:val="0"/>
            </w:pPr>
            <w:r>
              <w:t>&lt;/html&gt;</w:t>
            </w:r>
          </w:p>
        </w:tc>
      </w:tr>
    </w:tbl>
    <w:p w14:paraId="317FFC69" w14:textId="74F7BF27" w:rsidR="006B5559" w:rsidRPr="006B5559" w:rsidRDefault="006B5559" w:rsidP="006B5559">
      <w:hyperlink r:id="rId396" w:history="1">
        <w:r w:rsidRPr="006B5559">
          <w:rPr>
            <w:rStyle w:val="Hyperlink"/>
          </w:rPr>
          <w:t>origin</w:t>
        </w:r>
      </w:hyperlink>
    </w:p>
    <w:p w14:paraId="742A2D85" w14:textId="77777777" w:rsidR="00F40B17" w:rsidRDefault="00F40B17" w:rsidP="00A24C88">
      <w:pPr>
        <w:pStyle w:val="Heading3"/>
        <w:rPr>
          <w:rtl/>
        </w:rPr>
      </w:pPr>
      <w:bookmarkStart w:id="186" w:name="_Toc211464613"/>
      <w:r w:rsidRPr="00F40B17">
        <w:t>Perspective</w:t>
      </w:r>
      <w:bookmarkEnd w:id="186"/>
    </w:p>
    <w:p w14:paraId="253FD6C0" w14:textId="2B2A434C" w:rsidR="00A24C88" w:rsidRDefault="00A24C88" w:rsidP="00A24C88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perspective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عمق و جلوه سه‌بعد</w:t>
      </w:r>
      <w:r>
        <w:rPr>
          <w:rFonts w:hint="cs"/>
          <w:rtl/>
        </w:rPr>
        <w:t>ی</w:t>
      </w:r>
      <w:r>
        <w:rPr>
          <w:rtl/>
        </w:rPr>
        <w:t xml:space="preserve"> در عناصر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ب</w:t>
      </w:r>
      <w:r>
        <w:rPr>
          <w:rFonts w:hint="cs"/>
          <w:rtl/>
        </w:rPr>
        <w:t>ی</w:t>
      </w:r>
      <w:r>
        <w:rPr>
          <w:rFonts w:hint="eastAsia"/>
          <w:rtl/>
        </w:rPr>
        <w:t>ننده</w:t>
      </w:r>
      <w:r>
        <w:rPr>
          <w:rtl/>
        </w:rPr>
        <w:t xml:space="preserve"> چقدر از عنصر فاصله دارد و عمق صحنه را کنترل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C6A3009" w14:textId="24947F0F" w:rsidR="00A24C88" w:rsidRDefault="00A24C88" w:rsidP="00A24C88">
      <w:pPr>
        <w:rPr>
          <w:rtl/>
        </w:rPr>
      </w:pPr>
      <w:r>
        <w:rPr>
          <w:rtl/>
        </w:rPr>
        <w:t>-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</w:t>
      </w:r>
    </w:p>
    <w:p w14:paraId="00C193D4" w14:textId="77777777" w:rsidR="00A24C88" w:rsidRDefault="00A24C88" w:rsidP="00A24C88">
      <w:pPr>
        <w:rPr>
          <w:rtl/>
        </w:rPr>
      </w:pPr>
      <w:r>
        <w:rPr>
          <w:rtl/>
        </w:rPr>
        <w:t xml:space="preserve">  - `</w:t>
      </w:r>
      <w:r>
        <w:t>perspective(500px)</w:t>
      </w:r>
      <w:r>
        <w:rPr>
          <w:rtl/>
        </w:rPr>
        <w:t>` = فاصله 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۵۰۰ پ</w:t>
      </w:r>
      <w:r>
        <w:rPr>
          <w:rFonts w:hint="cs"/>
          <w:rtl/>
        </w:rPr>
        <w:t>ی</w:t>
      </w:r>
      <w:r>
        <w:rPr>
          <w:rFonts w:hint="eastAsia"/>
          <w:rtl/>
        </w:rPr>
        <w:t>کسل</w:t>
      </w:r>
      <w:r>
        <w:rPr>
          <w:rFonts w:hint="cs"/>
          <w:rtl/>
        </w:rPr>
        <w:t>ی</w:t>
      </w:r>
    </w:p>
    <w:p w14:paraId="1D50D53B" w14:textId="77777777" w:rsidR="00A24C88" w:rsidRDefault="00A24C88" w:rsidP="00A24C88">
      <w:pPr>
        <w:rPr>
          <w:rtl/>
        </w:rPr>
      </w:pPr>
      <w:r>
        <w:rPr>
          <w:rtl/>
        </w:rPr>
        <w:t xml:space="preserve">  - `</w:t>
      </w:r>
      <w:r>
        <w:t>perspective(1000px)</w:t>
      </w:r>
      <w:r>
        <w:rPr>
          <w:rtl/>
        </w:rPr>
        <w:t>` = فاصله 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۱۰۰۰ پ</w:t>
      </w:r>
      <w:r>
        <w:rPr>
          <w:rFonts w:hint="cs"/>
          <w:rtl/>
        </w:rPr>
        <w:t>ی</w:t>
      </w:r>
      <w:r>
        <w:rPr>
          <w:rFonts w:hint="eastAsia"/>
          <w:rtl/>
        </w:rPr>
        <w:t>کسل</w:t>
      </w:r>
      <w:r>
        <w:rPr>
          <w:rFonts w:hint="cs"/>
          <w:rtl/>
        </w:rPr>
        <w:t>ی</w:t>
      </w:r>
    </w:p>
    <w:p w14:paraId="4110E82A" w14:textId="4ED7EA5E" w:rsidR="00A24C88" w:rsidRDefault="00A24C88" w:rsidP="00A24C88">
      <w:pPr>
        <w:rPr>
          <w:rtl/>
        </w:rPr>
      </w:pPr>
      <w:r>
        <w:rPr>
          <w:rtl/>
        </w:rPr>
        <w:t xml:space="preserve">- هرچه مقدار </w:t>
      </w:r>
      <w:r w:rsidRPr="00A24C88">
        <w:rPr>
          <w:rStyle w:val="boldChar"/>
          <w:rtl/>
        </w:rPr>
        <w:t>کمتر</w:t>
      </w:r>
      <w:r>
        <w:rPr>
          <w:rtl/>
        </w:rPr>
        <w:t xml:space="preserve"> باشد: اثر سه‌بعد</w:t>
      </w:r>
      <w:r>
        <w:rPr>
          <w:rFonts w:hint="cs"/>
          <w:rtl/>
        </w:rPr>
        <w:t>ی</w:t>
      </w:r>
      <w:r>
        <w:rPr>
          <w:rtl/>
        </w:rPr>
        <w:t xml:space="preserve"> قو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است</w:t>
      </w:r>
    </w:p>
    <w:p w14:paraId="40A76D49" w14:textId="5728FAD1" w:rsidR="00A24C88" w:rsidRDefault="00A24C88" w:rsidP="00A24C88">
      <w:pPr>
        <w:rPr>
          <w:rtl/>
        </w:rPr>
      </w:pPr>
      <w:r>
        <w:rPr>
          <w:rtl/>
        </w:rPr>
        <w:t xml:space="preserve">- هرچه مقدار </w:t>
      </w:r>
      <w:r w:rsidRPr="00A24C88">
        <w:rPr>
          <w:rStyle w:val="boldChar"/>
          <w:rtl/>
        </w:rPr>
        <w:t>ب</w:t>
      </w:r>
      <w:r w:rsidRPr="00A24C88">
        <w:rPr>
          <w:rStyle w:val="boldChar"/>
          <w:rFonts w:hint="cs"/>
          <w:rtl/>
        </w:rPr>
        <w:t>ی</w:t>
      </w:r>
      <w:r w:rsidRPr="00A24C88">
        <w:rPr>
          <w:rStyle w:val="boldChar"/>
          <w:rFonts w:hint="eastAsia"/>
          <w:rtl/>
        </w:rPr>
        <w:t>شتر</w:t>
      </w:r>
      <w:r>
        <w:rPr>
          <w:rtl/>
        </w:rPr>
        <w:t xml:space="preserve"> باشد: اثر سه‌بعد</w:t>
      </w:r>
      <w:r>
        <w:rPr>
          <w:rFonts w:hint="cs"/>
          <w:rtl/>
        </w:rPr>
        <w:t>ی</w:t>
      </w:r>
      <w:r>
        <w:rPr>
          <w:rtl/>
        </w:rPr>
        <w:t xml:space="preserve"> ملا</w:t>
      </w:r>
      <w:r>
        <w:rPr>
          <w:rFonts w:hint="cs"/>
          <w:rtl/>
        </w:rPr>
        <w:t>ی</w:t>
      </w:r>
      <w:r>
        <w:rPr>
          <w:rFonts w:hint="eastAsia"/>
          <w:rtl/>
        </w:rPr>
        <w:t>م‌تر</w:t>
      </w:r>
      <w:r>
        <w:rPr>
          <w:rtl/>
        </w:rPr>
        <w:t xml:space="preserve"> است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4C88" w14:paraId="5BE5A198" w14:textId="77777777" w:rsidTr="00A24C88">
        <w:tc>
          <w:tcPr>
            <w:tcW w:w="9350" w:type="dxa"/>
          </w:tcPr>
          <w:p w14:paraId="38A1A1E7" w14:textId="77777777" w:rsidR="00A24C88" w:rsidRDefault="00A24C88" w:rsidP="00A24C88">
            <w:pPr>
              <w:pStyle w:val="code"/>
              <w:bidi w:val="0"/>
            </w:pPr>
            <w:r>
              <w:t>&lt;style&gt;</w:t>
            </w:r>
          </w:p>
          <w:p w14:paraId="2BCCF715" w14:textId="77777777" w:rsidR="00A24C88" w:rsidRDefault="00A24C88" w:rsidP="00A24C88">
            <w:pPr>
              <w:pStyle w:val="code"/>
              <w:bidi w:val="0"/>
            </w:pPr>
            <w:r>
              <w:t xml:space="preserve">    .container {</w:t>
            </w:r>
          </w:p>
          <w:p w14:paraId="712FAF9A" w14:textId="77777777" w:rsidR="00A24C88" w:rsidRDefault="00A24C88" w:rsidP="00A24C88">
            <w:pPr>
              <w:pStyle w:val="code"/>
              <w:bidi w:val="0"/>
            </w:pPr>
            <w:r>
              <w:t xml:space="preserve">        perspective: 800px;</w:t>
            </w:r>
          </w:p>
          <w:p w14:paraId="4D709204" w14:textId="77777777" w:rsidR="00A24C88" w:rsidRDefault="00A24C88" w:rsidP="00A24C88">
            <w:pPr>
              <w:pStyle w:val="code"/>
              <w:bidi w:val="0"/>
            </w:pPr>
            <w:r>
              <w:t xml:space="preserve">        margin: 50px;</w:t>
            </w:r>
          </w:p>
          <w:p w14:paraId="729E9305" w14:textId="77777777" w:rsidR="00A24C88" w:rsidRDefault="00A24C88" w:rsidP="00A24C88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487B126A" w14:textId="77777777" w:rsidR="00A24C88" w:rsidRDefault="00A24C88" w:rsidP="00A24C88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47E400E" w14:textId="77777777" w:rsidR="00A24C88" w:rsidRDefault="00A24C88" w:rsidP="00A24C88">
            <w:pPr>
              <w:pStyle w:val="code"/>
              <w:bidi w:val="0"/>
            </w:pPr>
            <w:r>
              <w:t xml:space="preserve">    .box {</w:t>
            </w:r>
          </w:p>
          <w:p w14:paraId="6A6C20DD" w14:textId="77777777" w:rsidR="00A24C88" w:rsidRDefault="00A24C88" w:rsidP="00A24C88">
            <w:pPr>
              <w:pStyle w:val="code"/>
              <w:bidi w:val="0"/>
            </w:pPr>
            <w:r>
              <w:t xml:space="preserve">        width: 100px;</w:t>
            </w:r>
          </w:p>
          <w:p w14:paraId="5135BEF0" w14:textId="77777777" w:rsidR="00A24C88" w:rsidRDefault="00A24C88" w:rsidP="00A24C88">
            <w:pPr>
              <w:pStyle w:val="code"/>
              <w:bidi w:val="0"/>
            </w:pPr>
            <w:r>
              <w:t xml:space="preserve">        height: 100px;</w:t>
            </w:r>
          </w:p>
          <w:p w14:paraId="15EAD24F" w14:textId="77777777" w:rsidR="00A24C88" w:rsidRDefault="00A24C88" w:rsidP="00A24C88">
            <w:pPr>
              <w:pStyle w:val="code"/>
              <w:bidi w:val="0"/>
            </w:pPr>
            <w:r>
              <w:t xml:space="preserve">        background: #9b59b6;</w:t>
            </w:r>
          </w:p>
          <w:p w14:paraId="6C92E15C" w14:textId="77777777" w:rsidR="00A24C88" w:rsidRDefault="00A24C88" w:rsidP="00A24C88">
            <w:pPr>
              <w:pStyle w:val="code"/>
              <w:bidi w:val="0"/>
            </w:pPr>
            <w:r>
              <w:lastRenderedPageBreak/>
              <w:t xml:space="preserve">        margin: 30px;</w:t>
            </w:r>
          </w:p>
          <w:p w14:paraId="59DC7D42" w14:textId="77777777" w:rsidR="00A24C88" w:rsidRDefault="00A24C88" w:rsidP="00A24C88">
            <w:pPr>
              <w:pStyle w:val="code"/>
              <w:bidi w:val="0"/>
            </w:pPr>
            <w:r>
              <w:t xml:space="preserve">        display: inline-block;</w:t>
            </w:r>
          </w:p>
          <w:p w14:paraId="7ABE2A1C" w14:textId="77777777" w:rsidR="00A24C88" w:rsidRDefault="00A24C88" w:rsidP="00A24C88">
            <w:pPr>
              <w:pStyle w:val="code"/>
              <w:bidi w:val="0"/>
            </w:pPr>
            <w:r>
              <w:t xml:space="preserve">        transition: transform 0.5s;</w:t>
            </w:r>
          </w:p>
          <w:p w14:paraId="6C626BE8" w14:textId="77777777" w:rsidR="00A24C88" w:rsidRDefault="00A24C88" w:rsidP="00A24C88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16D28750" w14:textId="77777777" w:rsidR="00A24C88" w:rsidRDefault="00A24C88" w:rsidP="00A24C88">
            <w:pPr>
              <w:pStyle w:val="code"/>
              <w:bidi w:val="0"/>
              <w:rPr>
                <w:rtl/>
              </w:rPr>
            </w:pPr>
          </w:p>
          <w:p w14:paraId="259DCE6C" w14:textId="77777777" w:rsidR="00A24C88" w:rsidRDefault="00A24C88" w:rsidP="00A24C88">
            <w:pPr>
              <w:pStyle w:val="code"/>
              <w:bidi w:val="0"/>
            </w:pPr>
            <w:r>
              <w:t xml:space="preserve">    .rotate-3d:hover {</w:t>
            </w:r>
          </w:p>
          <w:p w14:paraId="3204CE37" w14:textId="77777777" w:rsidR="00A24C88" w:rsidRDefault="00A24C88" w:rsidP="00A24C88">
            <w:pPr>
              <w:pStyle w:val="code"/>
              <w:bidi w:val="0"/>
            </w:pPr>
            <w:r>
              <w:t xml:space="preserve">        transform: rotateY(45deg);</w:t>
            </w:r>
          </w:p>
          <w:p w14:paraId="7D67EAAB" w14:textId="77777777" w:rsidR="00A24C88" w:rsidRDefault="00A24C88" w:rsidP="00A24C88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16A2A865" w14:textId="77777777" w:rsidR="00A24C88" w:rsidRDefault="00A24C88" w:rsidP="00A24C88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7922F158" w14:textId="77777777" w:rsidR="00A24C88" w:rsidRDefault="00A24C88" w:rsidP="00A24C88">
            <w:pPr>
              <w:pStyle w:val="code"/>
              <w:bidi w:val="0"/>
            </w:pPr>
            <w:r>
              <w:t xml:space="preserve">    .deep-perspective:hover {</w:t>
            </w:r>
          </w:p>
          <w:p w14:paraId="4C91C82F" w14:textId="77777777" w:rsidR="00A24C88" w:rsidRDefault="00A24C88" w:rsidP="00A24C88">
            <w:pPr>
              <w:pStyle w:val="code"/>
              <w:bidi w:val="0"/>
            </w:pPr>
            <w:r>
              <w:t xml:space="preserve">        transform: rotateX(60deg);</w:t>
            </w:r>
          </w:p>
          <w:p w14:paraId="0FB99FCC" w14:textId="77777777" w:rsidR="00A24C88" w:rsidRDefault="00A24C88" w:rsidP="00A24C88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5F341E17" w14:textId="77777777" w:rsidR="00A24C88" w:rsidRDefault="00A24C88" w:rsidP="00A24C88">
            <w:pPr>
              <w:pStyle w:val="code"/>
              <w:bidi w:val="0"/>
            </w:pPr>
            <w:r>
              <w:t>&lt;/style&gt;</w:t>
            </w:r>
          </w:p>
          <w:p w14:paraId="6D732F0C" w14:textId="77777777" w:rsidR="00A24C88" w:rsidRDefault="00A24C88" w:rsidP="00A24C88">
            <w:pPr>
              <w:pStyle w:val="code"/>
              <w:bidi w:val="0"/>
              <w:rPr>
                <w:rtl/>
              </w:rPr>
            </w:pPr>
          </w:p>
          <w:p w14:paraId="76E0BF44" w14:textId="77777777" w:rsidR="00A24C88" w:rsidRDefault="00A24C88" w:rsidP="00A24C88">
            <w:pPr>
              <w:pStyle w:val="code"/>
              <w:bidi w:val="0"/>
            </w:pPr>
            <w:r>
              <w:t>&lt;div class="container"&gt;</w:t>
            </w:r>
          </w:p>
          <w:p w14:paraId="271680BA" w14:textId="77777777" w:rsidR="00A24C88" w:rsidRDefault="00A24C88" w:rsidP="00A24C88">
            <w:pPr>
              <w:pStyle w:val="code"/>
              <w:bidi w:val="0"/>
              <w:rPr>
                <w:rtl/>
              </w:rPr>
            </w:pPr>
            <w:r>
              <w:t xml:space="preserve">    &lt;div class="box rotate-3d"&gt;</w:t>
            </w:r>
            <w:r>
              <w:rPr>
                <w:rFonts w:cs="IRANSansWeb(FaNum) Light"/>
                <w:rtl/>
              </w:rPr>
              <w:t>هاور کن - چرخش سه‌بعد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  <w:p w14:paraId="25551E23" w14:textId="77777777" w:rsidR="00A24C88" w:rsidRDefault="00A24C88" w:rsidP="00A24C88">
            <w:pPr>
              <w:pStyle w:val="code"/>
              <w:bidi w:val="0"/>
              <w:rPr>
                <w:rtl/>
              </w:rPr>
            </w:pPr>
            <w:r>
              <w:t xml:space="preserve">    &lt;div class="box deep-perspective"&gt;</w:t>
            </w:r>
            <w:r>
              <w:rPr>
                <w:rFonts w:cs="IRANSansWeb(FaNum) Light"/>
                <w:rtl/>
              </w:rPr>
              <w:t>هاور کن - عمق 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شتر</w:t>
            </w:r>
            <w:r>
              <w:t>&lt;/div&gt;</w:t>
            </w:r>
          </w:p>
          <w:p w14:paraId="358C2148" w14:textId="4D71F1E4" w:rsidR="00A24C88" w:rsidRDefault="00A24C88" w:rsidP="00A24C88">
            <w:pPr>
              <w:pStyle w:val="code"/>
              <w:bidi w:val="0"/>
            </w:pPr>
            <w:r>
              <w:t>&lt;/div&gt;</w:t>
            </w:r>
          </w:p>
        </w:tc>
      </w:tr>
    </w:tbl>
    <w:p w14:paraId="4CBD7683" w14:textId="0B32EA8E" w:rsidR="00A24C88" w:rsidRDefault="00EF62AF" w:rsidP="00EF62AF">
      <w:hyperlink r:id="rId397" w:history="1">
        <w:r w:rsidRPr="00EF62AF">
          <w:rPr>
            <w:rStyle w:val="Hyperlink"/>
          </w:rPr>
          <w:t>perspective</w:t>
        </w:r>
      </w:hyperlink>
    </w:p>
    <w:p w14:paraId="44A8450A" w14:textId="77777777" w:rsidR="00EF62AF" w:rsidRDefault="00EF62AF" w:rsidP="00EF62AF">
      <w:pPr>
        <w:rPr>
          <w:rtl/>
        </w:rPr>
      </w:pPr>
      <w:r>
        <w:rPr>
          <w:rtl/>
        </w:rPr>
        <w:t>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مثال:</w:t>
      </w:r>
    </w:p>
    <w:p w14:paraId="066D6A07" w14:textId="4B6FF6BF" w:rsidR="00EF62AF" w:rsidRDefault="00EF62AF" w:rsidP="00EF62AF">
      <w:pPr>
        <w:rPr>
          <w:rtl/>
        </w:rPr>
      </w:pPr>
      <w:r>
        <w:rPr>
          <w:rtl/>
        </w:rPr>
        <w:t xml:space="preserve">- مربع اول: با چرخش حول محور </w:t>
      </w:r>
      <w:r>
        <w:t>Y</w:t>
      </w:r>
      <w:r>
        <w:rPr>
          <w:rtl/>
        </w:rPr>
        <w:t xml:space="preserve"> اثر سه‌بعد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5E28DF7C" w14:textId="0FB0D197" w:rsidR="00A24C88" w:rsidRPr="00A24C88" w:rsidRDefault="00EF62AF" w:rsidP="00EF62AF">
      <w:r>
        <w:rPr>
          <w:rtl/>
        </w:rPr>
        <w:t xml:space="preserve">- مربع دوم: با چرخش حول محور </w:t>
      </w:r>
      <w:r>
        <w:t>X</w:t>
      </w:r>
      <w:r>
        <w:rPr>
          <w:rtl/>
        </w:rPr>
        <w:t xml:space="preserve"> عمق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45D57EA6" w14:textId="77777777" w:rsidR="00F40B17" w:rsidRDefault="00F40B17" w:rsidP="00AC7093">
      <w:pPr>
        <w:pStyle w:val="Heading2"/>
      </w:pPr>
      <w:bookmarkStart w:id="187" w:name="_Toc211464614"/>
      <w:r w:rsidRPr="00F40B17">
        <w:t>Perspective-origin</w:t>
      </w:r>
      <w:bookmarkEnd w:id="187"/>
    </w:p>
    <w:p w14:paraId="15F62A7E" w14:textId="77777777" w:rsidR="00EF62AF" w:rsidRDefault="00EF62AF" w:rsidP="00EF62AF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perspective-origin</w:t>
      </w:r>
      <w:r>
        <w:rPr>
          <w:rtl/>
        </w:rPr>
        <w:t>` نقطه نگاه ب</w:t>
      </w:r>
      <w:r>
        <w:rPr>
          <w:rFonts w:hint="cs"/>
          <w:rtl/>
        </w:rPr>
        <w:t>ی</w:t>
      </w:r>
      <w:r>
        <w:rPr>
          <w:rFonts w:hint="eastAsia"/>
          <w:rtl/>
        </w:rPr>
        <w:t>ننده</w:t>
      </w:r>
      <w:r>
        <w:rPr>
          <w:rtl/>
        </w:rPr>
        <w:t xml:space="preserve">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ننده</w:t>
      </w:r>
      <w:r>
        <w:rPr>
          <w:rtl/>
        </w:rPr>
        <w:t xml:space="preserve"> از کدام زاو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صحنه سه‌بعد</w:t>
      </w:r>
      <w:r>
        <w:rPr>
          <w:rFonts w:hint="cs"/>
          <w:rtl/>
        </w:rPr>
        <w:t>ی</w:t>
      </w:r>
      <w:r>
        <w:rPr>
          <w:rtl/>
        </w:rPr>
        <w:t xml:space="preserve"> نگاه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78EAAD6A" w14:textId="2ECCC3C4" w:rsidR="00EF62AF" w:rsidRDefault="00EF62AF" w:rsidP="00EF62AF">
      <w:pPr>
        <w:rPr>
          <w:rtl/>
        </w:rPr>
      </w:pPr>
      <w:r>
        <w:rPr>
          <w:rtl/>
        </w:rPr>
        <w:t>-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 `50% 50%` (مرکز)</w:t>
      </w:r>
    </w:p>
    <w:p w14:paraId="5E0BC719" w14:textId="1C387360" w:rsidR="00EF62AF" w:rsidRDefault="00EF62AF" w:rsidP="00EF62AF">
      <w:pPr>
        <w:rPr>
          <w:rtl/>
        </w:rPr>
      </w:pPr>
      <w:r>
        <w:rPr>
          <w:rtl/>
        </w:rPr>
        <w:t>-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ممکن:</w:t>
      </w:r>
    </w:p>
    <w:p w14:paraId="04E1F336" w14:textId="1C742B9A" w:rsidR="00EF62AF" w:rsidRDefault="00EF62AF" w:rsidP="00EF62AF">
      <w:pPr>
        <w:rPr>
          <w:rtl/>
        </w:rPr>
      </w:pPr>
      <w:r>
        <w:rPr>
          <w:rtl/>
        </w:rPr>
        <w:t xml:space="preserve">  - </w:t>
      </w:r>
      <w:r>
        <w:t>left top</w:t>
      </w:r>
      <w:r>
        <w:rPr>
          <w:rtl/>
        </w:rPr>
        <w:t xml:space="preserve"> = نگاه از بالا-چپ</w:t>
      </w:r>
    </w:p>
    <w:p w14:paraId="6B3C0C05" w14:textId="77D460CE" w:rsidR="00EF62AF" w:rsidRDefault="00EF62AF" w:rsidP="00EF62AF">
      <w:pPr>
        <w:rPr>
          <w:rtl/>
        </w:rPr>
      </w:pPr>
      <w:r>
        <w:rPr>
          <w:rtl/>
        </w:rPr>
        <w:t xml:space="preserve">  - </w:t>
      </w:r>
      <w:r>
        <w:t>right bottom</w:t>
      </w:r>
      <w:r>
        <w:rPr>
          <w:rtl/>
        </w:rPr>
        <w:t xml:space="preserve"> = نگاه از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>-راست</w:t>
      </w:r>
    </w:p>
    <w:p w14:paraId="79A61EDD" w14:textId="7F52C1F5" w:rsidR="00EF62AF" w:rsidRDefault="00EF62AF" w:rsidP="00EF62AF">
      <w:pPr>
        <w:rPr>
          <w:rtl/>
        </w:rPr>
      </w:pPr>
      <w:r>
        <w:rPr>
          <w:rtl/>
        </w:rPr>
        <w:t xml:space="preserve">  - 20% 80% = نگاه از ۲۰% چپ و ۸۰% بالا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62AF" w14:paraId="06C36018" w14:textId="77777777" w:rsidTr="00EF62AF">
        <w:tc>
          <w:tcPr>
            <w:tcW w:w="9350" w:type="dxa"/>
          </w:tcPr>
          <w:p w14:paraId="0799C195" w14:textId="77777777" w:rsidR="00EF62AF" w:rsidRDefault="00EF62AF" w:rsidP="00EF62AF">
            <w:pPr>
              <w:pStyle w:val="code"/>
              <w:bidi w:val="0"/>
            </w:pPr>
            <w:r>
              <w:t>&lt;style&gt;</w:t>
            </w:r>
          </w:p>
          <w:p w14:paraId="30A41A1E" w14:textId="77777777" w:rsidR="00EF62AF" w:rsidRDefault="00EF62AF" w:rsidP="00EF62AF">
            <w:pPr>
              <w:pStyle w:val="code"/>
              <w:bidi w:val="0"/>
            </w:pPr>
            <w:r>
              <w:t xml:space="preserve">    .scene {</w:t>
            </w:r>
          </w:p>
          <w:p w14:paraId="228AB217" w14:textId="77777777" w:rsidR="00EF62AF" w:rsidRDefault="00EF62AF" w:rsidP="00EF62AF">
            <w:pPr>
              <w:pStyle w:val="code"/>
              <w:bidi w:val="0"/>
            </w:pPr>
            <w:r>
              <w:t xml:space="preserve">        perspective: 1000px;</w:t>
            </w:r>
          </w:p>
          <w:p w14:paraId="3DDED0E1" w14:textId="77777777" w:rsidR="00EF62AF" w:rsidRDefault="00EF62AF" w:rsidP="00EF62AF">
            <w:pPr>
              <w:pStyle w:val="code"/>
              <w:bidi w:val="0"/>
            </w:pPr>
            <w:r>
              <w:t xml:space="preserve">        perspective-origin: center center;</w:t>
            </w:r>
          </w:p>
          <w:p w14:paraId="28002E3E" w14:textId="77777777" w:rsidR="00EF62AF" w:rsidRDefault="00EF62AF" w:rsidP="00EF62AF">
            <w:pPr>
              <w:pStyle w:val="code"/>
              <w:bidi w:val="0"/>
            </w:pPr>
            <w:r>
              <w:lastRenderedPageBreak/>
              <w:t xml:space="preserve">        margin: 50px;</w:t>
            </w:r>
          </w:p>
          <w:p w14:paraId="29FAC695" w14:textId="77777777" w:rsidR="00EF62AF" w:rsidRDefault="00EF62AF" w:rsidP="00EF62AF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14A1159A" w14:textId="77777777" w:rsidR="00EF62AF" w:rsidRDefault="00EF62AF" w:rsidP="00EF62AF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02C675C3" w14:textId="77777777" w:rsidR="00EF62AF" w:rsidRDefault="00EF62AF" w:rsidP="00EF62AF">
            <w:pPr>
              <w:pStyle w:val="code"/>
              <w:bidi w:val="0"/>
            </w:pPr>
            <w:r>
              <w:t xml:space="preserve">    .box {</w:t>
            </w:r>
          </w:p>
          <w:p w14:paraId="12A071E4" w14:textId="77777777" w:rsidR="00EF62AF" w:rsidRDefault="00EF62AF" w:rsidP="00EF62AF">
            <w:pPr>
              <w:pStyle w:val="code"/>
              <w:bidi w:val="0"/>
            </w:pPr>
            <w:r>
              <w:t xml:space="preserve">        width: 100px;</w:t>
            </w:r>
          </w:p>
          <w:p w14:paraId="303DE636" w14:textId="77777777" w:rsidR="00EF62AF" w:rsidRDefault="00EF62AF" w:rsidP="00EF62AF">
            <w:pPr>
              <w:pStyle w:val="code"/>
              <w:bidi w:val="0"/>
            </w:pPr>
            <w:r>
              <w:t xml:space="preserve">        height: 100px;</w:t>
            </w:r>
          </w:p>
          <w:p w14:paraId="51B580CE" w14:textId="77777777" w:rsidR="00EF62AF" w:rsidRDefault="00EF62AF" w:rsidP="00EF62AF">
            <w:pPr>
              <w:pStyle w:val="code"/>
              <w:bidi w:val="0"/>
            </w:pPr>
            <w:r>
              <w:t xml:space="preserve">        background: #e67e22;</w:t>
            </w:r>
          </w:p>
          <w:p w14:paraId="3B1B3AD9" w14:textId="77777777" w:rsidR="00EF62AF" w:rsidRDefault="00EF62AF" w:rsidP="00EF62AF">
            <w:pPr>
              <w:pStyle w:val="code"/>
              <w:bidi w:val="0"/>
            </w:pPr>
            <w:r>
              <w:t xml:space="preserve">        margin: 30px;</w:t>
            </w:r>
          </w:p>
          <w:p w14:paraId="1EAD72C5" w14:textId="77777777" w:rsidR="00EF62AF" w:rsidRDefault="00EF62AF" w:rsidP="00EF62AF">
            <w:pPr>
              <w:pStyle w:val="code"/>
              <w:bidi w:val="0"/>
            </w:pPr>
            <w:r>
              <w:t xml:space="preserve">        display: inline-block;</w:t>
            </w:r>
          </w:p>
          <w:p w14:paraId="7F18C488" w14:textId="77777777" w:rsidR="00EF62AF" w:rsidRDefault="00EF62AF" w:rsidP="00EF62AF">
            <w:pPr>
              <w:pStyle w:val="code"/>
              <w:bidi w:val="0"/>
            </w:pPr>
            <w:r>
              <w:t xml:space="preserve">        transition: transform 0.5s;</w:t>
            </w:r>
          </w:p>
          <w:p w14:paraId="743894DB" w14:textId="77777777" w:rsidR="00EF62AF" w:rsidRDefault="00EF62AF" w:rsidP="00EF62AF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39B394B6" w14:textId="77777777" w:rsidR="00EF62AF" w:rsidRDefault="00EF62AF" w:rsidP="00EF62AF">
            <w:pPr>
              <w:pStyle w:val="code"/>
              <w:bidi w:val="0"/>
              <w:rPr>
                <w:rtl/>
              </w:rPr>
            </w:pPr>
          </w:p>
          <w:p w14:paraId="395CED66" w14:textId="77777777" w:rsidR="00EF62AF" w:rsidRDefault="00EF62AF" w:rsidP="00EF62AF">
            <w:pPr>
              <w:pStyle w:val="code"/>
              <w:bidi w:val="0"/>
            </w:pPr>
            <w:r>
              <w:t xml:space="preserve">    .view-top:hover {</w:t>
            </w:r>
          </w:p>
          <w:p w14:paraId="3D0C2F62" w14:textId="77777777" w:rsidR="00EF62AF" w:rsidRDefault="00EF62AF" w:rsidP="00EF62AF">
            <w:pPr>
              <w:pStyle w:val="code"/>
              <w:bidi w:val="0"/>
            </w:pPr>
            <w:r>
              <w:t xml:space="preserve">        transform: rotateX(45deg);</w:t>
            </w:r>
          </w:p>
          <w:p w14:paraId="17828777" w14:textId="77777777" w:rsidR="00EF62AF" w:rsidRDefault="00EF62AF" w:rsidP="00EF62AF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059390F0" w14:textId="77777777" w:rsidR="00EF62AF" w:rsidRDefault="00EF62AF" w:rsidP="00EF62AF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092BFD37" w14:textId="77777777" w:rsidR="00EF62AF" w:rsidRDefault="00EF62AF" w:rsidP="00EF62AF">
            <w:pPr>
              <w:pStyle w:val="code"/>
              <w:bidi w:val="0"/>
            </w:pPr>
            <w:r>
              <w:t xml:space="preserve">    .view-left:hover {</w:t>
            </w:r>
          </w:p>
          <w:p w14:paraId="779DD908" w14:textId="77777777" w:rsidR="00EF62AF" w:rsidRDefault="00EF62AF" w:rsidP="00EF62AF">
            <w:pPr>
              <w:pStyle w:val="code"/>
              <w:bidi w:val="0"/>
            </w:pPr>
            <w:r>
              <w:t xml:space="preserve">        transform: rotateY(45deg);</w:t>
            </w:r>
          </w:p>
          <w:p w14:paraId="7D9BEEA1" w14:textId="77777777" w:rsidR="00EF62AF" w:rsidRDefault="00EF62AF" w:rsidP="00EF62AF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621E97E3" w14:textId="77777777" w:rsidR="00EF62AF" w:rsidRDefault="00EF62AF" w:rsidP="00EF62AF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4AB5D3FA" w14:textId="77777777" w:rsidR="00EF62AF" w:rsidRDefault="00EF62AF" w:rsidP="00EF62AF">
            <w:pPr>
              <w:pStyle w:val="code"/>
              <w:bidi w:val="0"/>
              <w:rPr>
                <w:rtl/>
              </w:rPr>
            </w:pPr>
            <w:r>
              <w:t xml:space="preserve">    /* </w:t>
            </w:r>
            <w:r>
              <w:rPr>
                <w:rFonts w:cs="IRANSansWeb(FaNum) Light"/>
                <w:rtl/>
              </w:rPr>
              <w:t>تغ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 xml:space="preserve"> نقطه نگاه</w:t>
            </w:r>
            <w:r>
              <w:t xml:space="preserve"> */</w:t>
            </w:r>
          </w:p>
          <w:p w14:paraId="3C9208F8" w14:textId="77777777" w:rsidR="00EF62AF" w:rsidRDefault="00EF62AF" w:rsidP="00EF62AF">
            <w:pPr>
              <w:pStyle w:val="code"/>
              <w:bidi w:val="0"/>
            </w:pPr>
            <w:r>
              <w:t xml:space="preserve">    .scene-different {</w:t>
            </w:r>
          </w:p>
          <w:p w14:paraId="496EE231" w14:textId="77777777" w:rsidR="00EF62AF" w:rsidRDefault="00EF62AF" w:rsidP="00EF62AF">
            <w:pPr>
              <w:pStyle w:val="code"/>
              <w:bidi w:val="0"/>
            </w:pPr>
            <w:r>
              <w:t xml:space="preserve">        perspective: 1000px;</w:t>
            </w:r>
          </w:p>
          <w:p w14:paraId="3DE8524F" w14:textId="77777777" w:rsidR="00EF62AF" w:rsidRDefault="00EF62AF" w:rsidP="00EF62AF">
            <w:pPr>
              <w:pStyle w:val="code"/>
              <w:bidi w:val="0"/>
            </w:pPr>
            <w:r>
              <w:t xml:space="preserve">        perspective-origin: left top;</w:t>
            </w:r>
          </w:p>
          <w:p w14:paraId="14AA78BE" w14:textId="77777777" w:rsidR="00EF62AF" w:rsidRDefault="00EF62AF" w:rsidP="00EF62AF">
            <w:pPr>
              <w:pStyle w:val="code"/>
              <w:bidi w:val="0"/>
            </w:pPr>
            <w:r>
              <w:t xml:space="preserve">        margin: 50px;</w:t>
            </w:r>
          </w:p>
          <w:p w14:paraId="6AE6D4E8" w14:textId="77777777" w:rsidR="00EF62AF" w:rsidRDefault="00EF62AF" w:rsidP="00EF62AF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3482B7DA" w14:textId="77777777" w:rsidR="00EF62AF" w:rsidRDefault="00EF62AF" w:rsidP="00EF62AF">
            <w:pPr>
              <w:pStyle w:val="code"/>
              <w:bidi w:val="0"/>
            </w:pPr>
            <w:r>
              <w:t>&lt;/style&gt;</w:t>
            </w:r>
          </w:p>
          <w:p w14:paraId="15D3EB82" w14:textId="77777777" w:rsidR="00EF62AF" w:rsidRDefault="00EF62AF" w:rsidP="00EF62AF">
            <w:pPr>
              <w:pStyle w:val="code"/>
              <w:bidi w:val="0"/>
              <w:rPr>
                <w:rtl/>
              </w:rPr>
            </w:pPr>
          </w:p>
          <w:p w14:paraId="7DFE8E60" w14:textId="77777777" w:rsidR="00EF62AF" w:rsidRDefault="00EF62AF" w:rsidP="00EF62AF">
            <w:pPr>
              <w:pStyle w:val="code"/>
              <w:bidi w:val="0"/>
            </w:pPr>
            <w:r>
              <w:t>&lt;div class="scene"&gt;</w:t>
            </w:r>
          </w:p>
          <w:p w14:paraId="29A8E2E6" w14:textId="77777777" w:rsidR="00EF62AF" w:rsidRDefault="00EF62AF" w:rsidP="00EF62AF">
            <w:pPr>
              <w:pStyle w:val="code"/>
              <w:bidi w:val="0"/>
              <w:rPr>
                <w:rtl/>
              </w:rPr>
            </w:pPr>
            <w:r>
              <w:t xml:space="preserve">    &lt;div class="box view-top"&gt;</w:t>
            </w:r>
            <w:r>
              <w:rPr>
                <w:rFonts w:cs="IRANSansWeb(FaNum) Light"/>
                <w:rtl/>
              </w:rPr>
              <w:t>هاور کن - نگاه از مرکز</w:t>
            </w:r>
            <w:r>
              <w:t>&lt;/div&gt;</w:t>
            </w:r>
          </w:p>
          <w:p w14:paraId="4F156C4B" w14:textId="77777777" w:rsidR="00EF62AF" w:rsidRDefault="00EF62AF" w:rsidP="00EF62AF">
            <w:pPr>
              <w:pStyle w:val="code"/>
              <w:bidi w:val="0"/>
              <w:rPr>
                <w:rtl/>
              </w:rPr>
            </w:pPr>
            <w:r>
              <w:t xml:space="preserve">    &lt;div class="box view-left"&gt;</w:t>
            </w:r>
            <w:r>
              <w:rPr>
                <w:rFonts w:cs="IRANSansWeb(FaNum) Light"/>
                <w:rtl/>
              </w:rPr>
              <w:t>هاور کن - چرخش از مرکز</w:t>
            </w:r>
            <w:r>
              <w:t>&lt;/div&gt;</w:t>
            </w:r>
          </w:p>
          <w:p w14:paraId="03E851D1" w14:textId="77777777" w:rsidR="00EF62AF" w:rsidRDefault="00EF62AF" w:rsidP="00EF62AF">
            <w:pPr>
              <w:pStyle w:val="code"/>
              <w:bidi w:val="0"/>
            </w:pPr>
            <w:r>
              <w:t>&lt;/div&gt;</w:t>
            </w:r>
          </w:p>
          <w:p w14:paraId="029766DE" w14:textId="77777777" w:rsidR="00EF62AF" w:rsidRDefault="00EF62AF" w:rsidP="00EF62AF">
            <w:pPr>
              <w:pStyle w:val="code"/>
              <w:bidi w:val="0"/>
              <w:rPr>
                <w:rtl/>
              </w:rPr>
            </w:pPr>
          </w:p>
          <w:p w14:paraId="0551FF03" w14:textId="77777777" w:rsidR="00EF62AF" w:rsidRDefault="00EF62AF" w:rsidP="00EF62AF">
            <w:pPr>
              <w:pStyle w:val="code"/>
              <w:bidi w:val="0"/>
            </w:pPr>
            <w:r>
              <w:t>&lt;div class="scene-different"&gt;</w:t>
            </w:r>
          </w:p>
          <w:p w14:paraId="35B0B796" w14:textId="77777777" w:rsidR="00EF62AF" w:rsidRDefault="00EF62AF" w:rsidP="00EF62AF">
            <w:pPr>
              <w:pStyle w:val="code"/>
              <w:bidi w:val="0"/>
              <w:rPr>
                <w:rtl/>
              </w:rPr>
            </w:pPr>
            <w:r>
              <w:t xml:space="preserve">    &lt;div class="box view-top"&gt;</w:t>
            </w:r>
            <w:r>
              <w:rPr>
                <w:rFonts w:cs="IRANSansWeb(FaNum) Light"/>
                <w:rtl/>
              </w:rPr>
              <w:t>هاور کن - نگاه از بالا-چپ</w:t>
            </w:r>
            <w:r>
              <w:t>&lt;/div&gt;</w:t>
            </w:r>
          </w:p>
          <w:p w14:paraId="577FC761" w14:textId="77777777" w:rsidR="00EF62AF" w:rsidRDefault="00EF62AF" w:rsidP="00EF62AF">
            <w:pPr>
              <w:pStyle w:val="code"/>
              <w:bidi w:val="0"/>
              <w:rPr>
                <w:rtl/>
              </w:rPr>
            </w:pPr>
            <w:r>
              <w:t xml:space="preserve">    &lt;div class="box view-left"&gt;</w:t>
            </w:r>
            <w:r>
              <w:rPr>
                <w:rFonts w:cs="IRANSansWeb(FaNum) Light"/>
                <w:rtl/>
              </w:rPr>
              <w:t>هاور کن - چرخش از بالا-چپ</w:t>
            </w:r>
            <w:r>
              <w:t>&lt;/div&gt;</w:t>
            </w:r>
          </w:p>
          <w:p w14:paraId="199F13B2" w14:textId="5C10B33F" w:rsidR="00EF62AF" w:rsidRDefault="00EF62AF" w:rsidP="00EF62AF">
            <w:pPr>
              <w:pStyle w:val="code"/>
              <w:bidi w:val="0"/>
            </w:pPr>
            <w:r>
              <w:t>&lt;/div&gt;</w:t>
            </w:r>
          </w:p>
        </w:tc>
      </w:tr>
    </w:tbl>
    <w:p w14:paraId="64230A81" w14:textId="4BF9EDA3" w:rsidR="00A4003D" w:rsidRDefault="00A4003D" w:rsidP="00A4003D">
      <w:hyperlink r:id="rId398" w:history="1">
        <w:r w:rsidRPr="00A4003D">
          <w:rPr>
            <w:rStyle w:val="Hyperlink"/>
          </w:rPr>
          <w:t>Origin2</w:t>
        </w:r>
      </w:hyperlink>
    </w:p>
    <w:p w14:paraId="490DB041" w14:textId="5BC30852" w:rsidR="00A4003D" w:rsidRDefault="00A4003D" w:rsidP="00A4003D">
      <w:pPr>
        <w:rPr>
          <w:rtl/>
        </w:rPr>
      </w:pPr>
      <w:r>
        <w:rPr>
          <w:rtl/>
        </w:rPr>
        <w:t>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مثال:</w:t>
      </w:r>
    </w:p>
    <w:p w14:paraId="2D2F8CC6" w14:textId="4D6E30B4" w:rsidR="00A4003D" w:rsidRDefault="00A4003D" w:rsidP="00A4003D">
      <w:pPr>
        <w:rPr>
          <w:rtl/>
        </w:rPr>
      </w:pPr>
      <w:r>
        <w:rPr>
          <w:rtl/>
        </w:rPr>
        <w:t>- دو مربع اول: از نقطه 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مرکز</w:t>
      </w:r>
      <w:r>
        <w:rPr>
          <w:rFonts w:hint="cs"/>
          <w:rtl/>
        </w:rPr>
        <w:t>ی</w:t>
      </w:r>
      <w:r>
        <w:rPr>
          <w:rtl/>
        </w:rPr>
        <w:t xml:space="preserve"> مشاهده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7FE732CA" w14:textId="24D25596" w:rsidR="00EF62AF" w:rsidRPr="00EF62AF" w:rsidRDefault="00A4003D" w:rsidP="00A4003D">
      <w:r>
        <w:rPr>
          <w:rtl/>
        </w:rPr>
        <w:t>- دو مربع دوم: از نقطه 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بالا-چپ مشاهده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bookmarkStart w:id="188" w:name="_Toc211464615"/>
    <w:p w14:paraId="0537068F" w14:textId="31C84909" w:rsidR="00F40B17" w:rsidRPr="00F40B17" w:rsidRDefault="006B40D1" w:rsidP="00AC7093">
      <w:pPr>
        <w:pStyle w:val="Heading2"/>
      </w:pPr>
      <w:r>
        <w:lastRenderedPageBreak/>
        <w:fldChar w:fldCharType="begin"/>
      </w:r>
      <w:r>
        <w:instrText>HYPERLINK "webdesign/css/Filter"</w:instrText>
      </w:r>
      <w:r>
        <w:fldChar w:fldCharType="separate"/>
      </w:r>
      <w:r w:rsidR="00F40B17" w:rsidRPr="006B40D1">
        <w:rPr>
          <w:rStyle w:val="Hyperlink"/>
        </w:rPr>
        <w:t>Filter</w:t>
      </w:r>
      <w:bookmarkEnd w:id="188"/>
      <w:r>
        <w:fldChar w:fldCharType="end"/>
      </w:r>
    </w:p>
    <w:p w14:paraId="3810C586" w14:textId="77777777" w:rsidR="00F40B17" w:rsidRDefault="00F40B17" w:rsidP="00AC7093">
      <w:pPr>
        <w:pStyle w:val="bold"/>
        <w:rPr>
          <w:rtl/>
        </w:rPr>
      </w:pPr>
      <w:r w:rsidRPr="00F40B17">
        <w:t>Blur()</w:t>
      </w:r>
    </w:p>
    <w:p w14:paraId="1C522820" w14:textId="44FEA1D0" w:rsidR="006B40D1" w:rsidRDefault="006B40D1" w:rsidP="006B40D1">
      <w:pPr>
        <w:rPr>
          <w:rtl/>
        </w:rPr>
      </w:pPr>
      <w:r>
        <w:rPr>
          <w:rtl/>
        </w:rPr>
        <w:t xml:space="preserve">تابع </w:t>
      </w:r>
      <w:r>
        <w:t>blur()</w:t>
      </w:r>
      <w:r>
        <w:rPr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محو کردن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افکت تار</w:t>
      </w:r>
      <w:r>
        <w:rPr>
          <w:rFonts w:hint="cs"/>
          <w:rtl/>
        </w:rPr>
        <w:t>ی</w:t>
      </w:r>
      <w:r>
        <w:rPr>
          <w:rtl/>
        </w:rPr>
        <w:t xml:space="preserve"> در عناصر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تابع بخش</w:t>
      </w:r>
      <w:r>
        <w:rPr>
          <w:rFonts w:hint="cs"/>
          <w:rtl/>
        </w:rPr>
        <w:t>ی</w:t>
      </w:r>
      <w:r>
        <w:rPr>
          <w:rtl/>
        </w:rPr>
        <w:t xml:space="preserve"> از ف</w:t>
      </w:r>
      <w:r>
        <w:rPr>
          <w:rFonts w:hint="cs"/>
          <w:rtl/>
        </w:rPr>
        <w:t>ی</w:t>
      </w:r>
      <w:r>
        <w:rPr>
          <w:rFonts w:hint="eastAsia"/>
          <w:rtl/>
        </w:rPr>
        <w:t>لترها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است.</w:t>
      </w:r>
    </w:p>
    <w:p w14:paraId="48F57816" w14:textId="485701F3" w:rsidR="006B40D1" w:rsidRDefault="006B40D1" w:rsidP="006B40D1">
      <w:pPr>
        <w:rPr>
          <w:rtl/>
        </w:rPr>
      </w:pPr>
      <w:r>
        <w:rPr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</w:t>
      </w:r>
    </w:p>
    <w:p w14:paraId="0C0CC0C2" w14:textId="153DF500" w:rsidR="006B40D1" w:rsidRDefault="006B40D1" w:rsidP="006B40D1">
      <w:pPr>
        <w:rPr>
          <w:rtl/>
        </w:rPr>
      </w:pPr>
      <w:r>
        <w:rPr>
          <w:rtl/>
        </w:rPr>
        <w:t xml:space="preserve">  - </w:t>
      </w:r>
      <w:r>
        <w:t>blur(0px)</w:t>
      </w:r>
      <w:r>
        <w:rPr>
          <w:rtl/>
        </w:rPr>
        <w:t xml:space="preserve"> = بدون تار</w:t>
      </w:r>
      <w:r>
        <w:rPr>
          <w:rFonts w:hint="cs"/>
          <w:rtl/>
        </w:rPr>
        <w:t>ی</w:t>
      </w:r>
    </w:p>
    <w:p w14:paraId="604B8101" w14:textId="0B2757B7" w:rsidR="006B40D1" w:rsidRDefault="006B40D1" w:rsidP="006B40D1">
      <w:pPr>
        <w:rPr>
          <w:rtl/>
        </w:rPr>
      </w:pPr>
      <w:r>
        <w:rPr>
          <w:rtl/>
        </w:rPr>
        <w:t xml:space="preserve">  - </w:t>
      </w:r>
      <w:r>
        <w:t>blur(2px)</w:t>
      </w:r>
      <w:r>
        <w:rPr>
          <w:rtl/>
        </w:rPr>
        <w:t xml:space="preserve"> = تار</w:t>
      </w:r>
      <w:r>
        <w:rPr>
          <w:rFonts w:hint="cs"/>
          <w:rtl/>
        </w:rPr>
        <w:t>ی</w:t>
      </w:r>
      <w:r>
        <w:rPr>
          <w:rtl/>
        </w:rPr>
        <w:t xml:space="preserve"> کم</w:t>
      </w:r>
    </w:p>
    <w:p w14:paraId="4BA0FBD9" w14:textId="2496CE01" w:rsidR="006B40D1" w:rsidRDefault="006B40D1" w:rsidP="006B40D1">
      <w:pPr>
        <w:rPr>
          <w:rtl/>
        </w:rPr>
      </w:pPr>
      <w:r>
        <w:rPr>
          <w:rtl/>
        </w:rPr>
        <w:t xml:space="preserve">  - </w:t>
      </w:r>
      <w:r>
        <w:t>blur(5px)</w:t>
      </w:r>
      <w:r>
        <w:rPr>
          <w:rtl/>
        </w:rPr>
        <w:t xml:space="preserve"> = تار</w:t>
      </w:r>
      <w:r>
        <w:rPr>
          <w:rFonts w:hint="cs"/>
          <w:rtl/>
        </w:rPr>
        <w:t>ی</w:t>
      </w:r>
      <w:r>
        <w:rPr>
          <w:rtl/>
        </w:rPr>
        <w:t xml:space="preserve"> متوسط</w:t>
      </w:r>
    </w:p>
    <w:p w14:paraId="79EA90AA" w14:textId="1C31FE42" w:rsidR="006B40D1" w:rsidRDefault="006B40D1" w:rsidP="006B40D1">
      <w:pPr>
        <w:rPr>
          <w:rtl/>
        </w:rPr>
      </w:pPr>
      <w:r>
        <w:rPr>
          <w:rtl/>
        </w:rPr>
        <w:t xml:space="preserve">  - </w:t>
      </w:r>
      <w:r>
        <w:t>blur(10px)</w:t>
      </w:r>
      <w:r>
        <w:rPr>
          <w:rtl/>
        </w:rPr>
        <w:t xml:space="preserve"> = تار</w:t>
      </w:r>
      <w:r>
        <w:rPr>
          <w:rFonts w:hint="cs"/>
          <w:rtl/>
        </w:rPr>
        <w:t>ی</w:t>
      </w:r>
      <w:r>
        <w:rPr>
          <w:rtl/>
        </w:rPr>
        <w:t xml:space="preserve"> شد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40D1" w14:paraId="292D9B5A" w14:textId="77777777" w:rsidTr="006B40D1">
        <w:tc>
          <w:tcPr>
            <w:tcW w:w="9350" w:type="dxa"/>
          </w:tcPr>
          <w:p w14:paraId="372EC066" w14:textId="77777777" w:rsidR="006B40D1" w:rsidRDefault="006B40D1" w:rsidP="006B40D1">
            <w:pPr>
              <w:pStyle w:val="code"/>
              <w:bidi w:val="0"/>
            </w:pPr>
            <w:r>
              <w:t>&lt;style&gt;</w:t>
            </w:r>
          </w:p>
          <w:p w14:paraId="1797D290" w14:textId="77777777" w:rsidR="006B40D1" w:rsidRDefault="006B40D1" w:rsidP="006B40D1">
            <w:pPr>
              <w:pStyle w:val="code"/>
              <w:bidi w:val="0"/>
            </w:pPr>
            <w:r>
              <w:t xml:space="preserve">    .box {</w:t>
            </w:r>
          </w:p>
          <w:p w14:paraId="3675990F" w14:textId="77777777" w:rsidR="006B40D1" w:rsidRDefault="006B40D1" w:rsidP="006B40D1">
            <w:pPr>
              <w:pStyle w:val="code"/>
              <w:bidi w:val="0"/>
            </w:pPr>
            <w:r>
              <w:t xml:space="preserve">        width: 100px;</w:t>
            </w:r>
          </w:p>
          <w:p w14:paraId="587D9782" w14:textId="77777777" w:rsidR="006B40D1" w:rsidRDefault="006B40D1" w:rsidP="006B40D1">
            <w:pPr>
              <w:pStyle w:val="code"/>
              <w:bidi w:val="0"/>
            </w:pPr>
            <w:r>
              <w:t xml:space="preserve">        height: 100px;</w:t>
            </w:r>
          </w:p>
          <w:p w14:paraId="652A45DE" w14:textId="77777777" w:rsidR="006B40D1" w:rsidRDefault="006B40D1" w:rsidP="006B40D1">
            <w:pPr>
              <w:pStyle w:val="code"/>
              <w:bidi w:val="0"/>
            </w:pPr>
            <w:r>
              <w:t xml:space="preserve">        background: #e74c3c;</w:t>
            </w:r>
          </w:p>
          <w:p w14:paraId="21C74837" w14:textId="77777777" w:rsidR="006B40D1" w:rsidRDefault="006B40D1" w:rsidP="006B40D1">
            <w:pPr>
              <w:pStyle w:val="code"/>
              <w:bidi w:val="0"/>
            </w:pPr>
            <w:r>
              <w:t xml:space="preserve">        margin: 30px;</w:t>
            </w:r>
          </w:p>
          <w:p w14:paraId="752A3567" w14:textId="77777777" w:rsidR="006B40D1" w:rsidRDefault="006B40D1" w:rsidP="006B40D1">
            <w:pPr>
              <w:pStyle w:val="code"/>
              <w:bidi w:val="0"/>
            </w:pPr>
            <w:r>
              <w:t xml:space="preserve">        display: inline-block;</w:t>
            </w:r>
          </w:p>
          <w:p w14:paraId="6F4F9EEF" w14:textId="77777777" w:rsidR="006B40D1" w:rsidRDefault="006B40D1" w:rsidP="006B40D1">
            <w:pPr>
              <w:pStyle w:val="code"/>
              <w:bidi w:val="0"/>
            </w:pPr>
            <w:r>
              <w:t xml:space="preserve">        transition: filter 0.3s;</w:t>
            </w:r>
          </w:p>
          <w:p w14:paraId="5C913407" w14:textId="77777777" w:rsidR="006B40D1" w:rsidRDefault="006B40D1" w:rsidP="006B40D1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4985DE76" w14:textId="77777777" w:rsidR="006B40D1" w:rsidRDefault="006B40D1" w:rsidP="006B40D1">
            <w:pPr>
              <w:pStyle w:val="code"/>
              <w:bidi w:val="0"/>
              <w:rPr>
                <w:rtl/>
              </w:rPr>
            </w:pPr>
          </w:p>
          <w:p w14:paraId="2FB4409E" w14:textId="77777777" w:rsidR="006B40D1" w:rsidRDefault="006B40D1" w:rsidP="006B40D1">
            <w:pPr>
              <w:pStyle w:val="code"/>
              <w:bidi w:val="0"/>
            </w:pPr>
            <w:r>
              <w:t xml:space="preserve">    .blur-light:hover {</w:t>
            </w:r>
          </w:p>
          <w:p w14:paraId="311FA885" w14:textId="77777777" w:rsidR="006B40D1" w:rsidRDefault="006B40D1" w:rsidP="006B40D1">
            <w:pPr>
              <w:pStyle w:val="code"/>
              <w:bidi w:val="0"/>
            </w:pPr>
            <w:r>
              <w:t xml:space="preserve">        filter: blur(2px);</w:t>
            </w:r>
          </w:p>
          <w:p w14:paraId="2690B5DC" w14:textId="77777777" w:rsidR="006B40D1" w:rsidRDefault="006B40D1" w:rsidP="006B40D1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189D6D99" w14:textId="77777777" w:rsidR="006B40D1" w:rsidRDefault="006B40D1" w:rsidP="006B40D1">
            <w:pPr>
              <w:pStyle w:val="code"/>
              <w:bidi w:val="0"/>
              <w:rPr>
                <w:rtl/>
              </w:rPr>
            </w:pPr>
          </w:p>
          <w:p w14:paraId="6A8254A8" w14:textId="77777777" w:rsidR="006B40D1" w:rsidRDefault="006B40D1" w:rsidP="006B40D1">
            <w:pPr>
              <w:pStyle w:val="code"/>
              <w:bidi w:val="0"/>
            </w:pPr>
            <w:r>
              <w:t xml:space="preserve">    .blur-medium:hover {</w:t>
            </w:r>
          </w:p>
          <w:p w14:paraId="24F69536" w14:textId="77777777" w:rsidR="006B40D1" w:rsidRDefault="006B40D1" w:rsidP="006B40D1">
            <w:pPr>
              <w:pStyle w:val="code"/>
              <w:bidi w:val="0"/>
            </w:pPr>
            <w:r>
              <w:t xml:space="preserve">        filter: blur(5px);</w:t>
            </w:r>
          </w:p>
          <w:p w14:paraId="22C70CD7" w14:textId="77777777" w:rsidR="006B40D1" w:rsidRDefault="006B40D1" w:rsidP="006B40D1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49444DE0" w14:textId="77777777" w:rsidR="006B40D1" w:rsidRDefault="006B40D1" w:rsidP="006B40D1">
            <w:pPr>
              <w:pStyle w:val="code"/>
              <w:bidi w:val="0"/>
              <w:rPr>
                <w:rtl/>
              </w:rPr>
            </w:pPr>
          </w:p>
          <w:p w14:paraId="5C6C65F0" w14:textId="77777777" w:rsidR="006B40D1" w:rsidRDefault="006B40D1" w:rsidP="006B40D1">
            <w:pPr>
              <w:pStyle w:val="code"/>
              <w:bidi w:val="0"/>
            </w:pPr>
            <w:r>
              <w:t xml:space="preserve">    .blur-strong:hover {</w:t>
            </w:r>
          </w:p>
          <w:p w14:paraId="458F80AE" w14:textId="77777777" w:rsidR="006B40D1" w:rsidRDefault="006B40D1" w:rsidP="006B40D1">
            <w:pPr>
              <w:pStyle w:val="code"/>
              <w:bidi w:val="0"/>
            </w:pPr>
            <w:r>
              <w:t xml:space="preserve">        filter: blur(10px);</w:t>
            </w:r>
          </w:p>
          <w:p w14:paraId="2D485A8B" w14:textId="77777777" w:rsidR="006B40D1" w:rsidRDefault="006B40D1" w:rsidP="006B40D1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4BC65D56" w14:textId="77777777" w:rsidR="006B40D1" w:rsidRDefault="006B40D1" w:rsidP="006B40D1">
            <w:pPr>
              <w:pStyle w:val="code"/>
              <w:bidi w:val="0"/>
            </w:pPr>
            <w:r>
              <w:t>&lt;/style&gt;</w:t>
            </w:r>
          </w:p>
          <w:p w14:paraId="13F79A17" w14:textId="77777777" w:rsidR="006B40D1" w:rsidRDefault="006B40D1" w:rsidP="006B40D1">
            <w:pPr>
              <w:pStyle w:val="code"/>
              <w:bidi w:val="0"/>
              <w:rPr>
                <w:rtl/>
              </w:rPr>
            </w:pPr>
          </w:p>
          <w:p w14:paraId="1CDF22C6" w14:textId="77777777" w:rsidR="006B40D1" w:rsidRDefault="006B40D1" w:rsidP="006B40D1">
            <w:pPr>
              <w:pStyle w:val="code"/>
              <w:bidi w:val="0"/>
              <w:rPr>
                <w:rtl/>
              </w:rPr>
            </w:pPr>
            <w:r>
              <w:t>&lt;div class="box blur-light"&gt;</w:t>
            </w:r>
            <w:r>
              <w:rPr>
                <w:rFonts w:cs="IRANSansWeb(FaNum) Light"/>
                <w:rtl/>
              </w:rPr>
              <w:t>هاور کن - 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کم</w:t>
            </w:r>
            <w:r>
              <w:t>&lt;/div&gt;</w:t>
            </w:r>
          </w:p>
          <w:p w14:paraId="3745C52C" w14:textId="77777777" w:rsidR="006B40D1" w:rsidRDefault="006B40D1" w:rsidP="006B40D1">
            <w:pPr>
              <w:pStyle w:val="code"/>
              <w:bidi w:val="0"/>
              <w:rPr>
                <w:rtl/>
              </w:rPr>
            </w:pPr>
            <w:r>
              <w:t>&lt;div class="box blur-medium"&gt;</w:t>
            </w:r>
            <w:r>
              <w:rPr>
                <w:rFonts w:cs="IRANSansWeb(FaNum) Light"/>
                <w:rtl/>
              </w:rPr>
              <w:t>هاور کن - 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متوسط</w:t>
            </w:r>
            <w:r>
              <w:t>&lt;/div&gt;</w:t>
            </w:r>
          </w:p>
          <w:p w14:paraId="56A5940D" w14:textId="0AA9E827" w:rsidR="006B40D1" w:rsidRDefault="006B40D1" w:rsidP="006B40D1">
            <w:pPr>
              <w:pStyle w:val="code"/>
              <w:bidi w:val="0"/>
            </w:pPr>
            <w:r>
              <w:t>&lt;div class="box blur-strong"&gt;</w:t>
            </w:r>
            <w:r>
              <w:rPr>
                <w:rFonts w:cs="IRANSansWeb(FaNum) Light"/>
                <w:rtl/>
              </w:rPr>
              <w:t>هاور کن - 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شد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&lt;/div&gt;</w:t>
            </w:r>
          </w:p>
        </w:tc>
      </w:tr>
    </w:tbl>
    <w:p w14:paraId="1E1EDAE7" w14:textId="71ACD07D" w:rsidR="006B40D1" w:rsidRPr="00F40B17" w:rsidRDefault="006B40D1" w:rsidP="006B40D1">
      <w:pPr>
        <w:pStyle w:val="code"/>
      </w:pPr>
      <w:hyperlink r:id="rId399" w:history="1">
        <w:r w:rsidRPr="006B40D1">
          <w:rPr>
            <w:rStyle w:val="Hyperlink"/>
          </w:rPr>
          <w:t>blur</w:t>
        </w:r>
      </w:hyperlink>
    </w:p>
    <w:p w14:paraId="3732AF17" w14:textId="77777777" w:rsidR="00F40B17" w:rsidRDefault="00F40B17" w:rsidP="00AC7093">
      <w:pPr>
        <w:pStyle w:val="bold"/>
      </w:pPr>
      <w:r w:rsidRPr="00F40B17">
        <w:lastRenderedPageBreak/>
        <w:t>Brightness()</w:t>
      </w:r>
    </w:p>
    <w:p w14:paraId="0A0E97F5" w14:textId="77777777" w:rsidR="0087438B" w:rsidRDefault="0087438B" w:rsidP="0087438B">
      <w:pPr>
        <w:rPr>
          <w:rtl/>
        </w:rPr>
      </w:pPr>
      <w:r>
        <w:rPr>
          <w:rtl/>
        </w:rPr>
        <w:t>تابع `</w:t>
      </w:r>
      <w:r>
        <w:t>brightness</w:t>
      </w:r>
      <w:r>
        <w:rPr>
          <w:rtl/>
        </w:rPr>
        <w:t>()` برا</w:t>
      </w:r>
      <w:r>
        <w:rPr>
          <w:rFonts w:hint="cs"/>
          <w:rtl/>
        </w:rPr>
        <w:t>ی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روشنا</w:t>
      </w:r>
      <w:r>
        <w:rPr>
          <w:rFonts w:hint="cs"/>
          <w:rtl/>
        </w:rPr>
        <w:t>یی</w:t>
      </w:r>
      <w:r>
        <w:rPr>
          <w:rtl/>
        </w:rPr>
        <w:t xml:space="preserve"> عناصر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تابع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عناصر را تار</w:t>
      </w:r>
      <w:r>
        <w:rPr>
          <w:rFonts w:hint="cs"/>
          <w:rtl/>
        </w:rPr>
        <w:t>ی</w:t>
      </w:r>
      <w:r>
        <w:rPr>
          <w:rFonts w:hint="eastAsia"/>
          <w:rtl/>
        </w:rPr>
        <w:t>ک‌تر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روشن‌تر کند.</w:t>
      </w:r>
    </w:p>
    <w:p w14:paraId="27F497E1" w14:textId="4A9EB5C4" w:rsidR="0087438B" w:rsidRDefault="0087438B" w:rsidP="0087438B">
      <w:pPr>
        <w:rPr>
          <w:rtl/>
        </w:rPr>
      </w:pPr>
      <w:r>
        <w:rPr>
          <w:rtl/>
        </w:rPr>
        <w:t>-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</w:t>
      </w:r>
    </w:p>
    <w:p w14:paraId="6D7365FB" w14:textId="77777777" w:rsidR="0087438B" w:rsidRDefault="0087438B" w:rsidP="0087438B">
      <w:pPr>
        <w:rPr>
          <w:rtl/>
        </w:rPr>
      </w:pPr>
      <w:r>
        <w:rPr>
          <w:rtl/>
        </w:rPr>
        <w:t xml:space="preserve">  - `</w:t>
      </w:r>
      <w:r>
        <w:t xml:space="preserve">brightness(0.5)` = </w:t>
      </w:r>
      <w:r>
        <w:rPr>
          <w:rtl/>
        </w:rPr>
        <w:t>۵۰% روشنا</w:t>
      </w:r>
      <w:r>
        <w:rPr>
          <w:rFonts w:hint="cs"/>
          <w:rtl/>
        </w:rPr>
        <w:t>یی</w:t>
      </w:r>
      <w:r>
        <w:rPr>
          <w:rtl/>
        </w:rPr>
        <w:t xml:space="preserve"> (تار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)</w:t>
      </w:r>
    </w:p>
    <w:p w14:paraId="7F1C46D1" w14:textId="77777777" w:rsidR="0087438B" w:rsidRDefault="0087438B" w:rsidP="0087438B">
      <w:pPr>
        <w:rPr>
          <w:rtl/>
        </w:rPr>
      </w:pPr>
      <w:r>
        <w:rPr>
          <w:rtl/>
        </w:rPr>
        <w:t xml:space="preserve">  - `</w:t>
      </w:r>
      <w:r>
        <w:t xml:space="preserve">brightness(1)` = </w:t>
      </w:r>
      <w:r>
        <w:rPr>
          <w:rtl/>
        </w:rPr>
        <w:t>۱۰۰% روشنا</w:t>
      </w:r>
      <w:r>
        <w:rPr>
          <w:rFonts w:hint="cs"/>
          <w:rtl/>
        </w:rPr>
        <w:t>یی</w:t>
      </w:r>
      <w:r>
        <w:rPr>
          <w:rtl/>
        </w:rPr>
        <w:t xml:space="preserve"> (نرمال)</w:t>
      </w:r>
    </w:p>
    <w:p w14:paraId="7AD5AAD8" w14:textId="77777777" w:rsidR="0087438B" w:rsidRDefault="0087438B" w:rsidP="0087438B">
      <w:pPr>
        <w:rPr>
          <w:rtl/>
        </w:rPr>
      </w:pPr>
      <w:r>
        <w:rPr>
          <w:rtl/>
        </w:rPr>
        <w:t xml:space="preserve">  - `</w:t>
      </w:r>
      <w:r>
        <w:t xml:space="preserve">brightness(1.5)` = </w:t>
      </w:r>
      <w:r>
        <w:rPr>
          <w:rtl/>
        </w:rPr>
        <w:t>۱۵۰% روشنا</w:t>
      </w:r>
      <w:r>
        <w:rPr>
          <w:rFonts w:hint="cs"/>
          <w:rtl/>
        </w:rPr>
        <w:t>یی</w:t>
      </w:r>
      <w:r>
        <w:rPr>
          <w:rtl/>
        </w:rPr>
        <w:t xml:space="preserve"> (روشن)</w:t>
      </w:r>
    </w:p>
    <w:p w14:paraId="1A94E2CE" w14:textId="72082876" w:rsidR="0087438B" w:rsidRDefault="0087438B" w:rsidP="0087438B">
      <w:r>
        <w:rPr>
          <w:rtl/>
        </w:rPr>
        <w:t xml:space="preserve">  - `</w:t>
      </w:r>
      <w:r>
        <w:t xml:space="preserve">brightness(2)` = </w:t>
      </w:r>
      <w:r>
        <w:rPr>
          <w:rtl/>
        </w:rPr>
        <w:t>۲۰۰% روشنا</w:t>
      </w:r>
      <w:r>
        <w:rPr>
          <w:rFonts w:hint="cs"/>
          <w:rtl/>
        </w:rPr>
        <w:t>یی</w:t>
      </w:r>
      <w:r>
        <w:rPr>
          <w:rtl/>
        </w:rPr>
        <w:t xml:space="preserve"> (بس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روشن)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438B" w14:paraId="115FE375" w14:textId="77777777" w:rsidTr="0087438B">
        <w:tc>
          <w:tcPr>
            <w:tcW w:w="9350" w:type="dxa"/>
          </w:tcPr>
          <w:p w14:paraId="3CD3DB5A" w14:textId="77777777" w:rsidR="0087438B" w:rsidRDefault="0087438B" w:rsidP="0087438B">
            <w:pPr>
              <w:pStyle w:val="code"/>
              <w:bidi w:val="0"/>
            </w:pPr>
            <w:r>
              <w:t>&lt;style&gt;</w:t>
            </w:r>
          </w:p>
          <w:p w14:paraId="2692DDBE" w14:textId="77777777" w:rsidR="0087438B" w:rsidRDefault="0087438B" w:rsidP="0087438B">
            <w:pPr>
              <w:pStyle w:val="code"/>
              <w:bidi w:val="0"/>
            </w:pPr>
            <w:r>
              <w:t xml:space="preserve">    .box {</w:t>
            </w:r>
          </w:p>
          <w:p w14:paraId="6B5197E4" w14:textId="77777777" w:rsidR="0087438B" w:rsidRDefault="0087438B" w:rsidP="0087438B">
            <w:pPr>
              <w:pStyle w:val="code"/>
              <w:bidi w:val="0"/>
            </w:pPr>
            <w:r>
              <w:t xml:space="preserve">        width: 100px;</w:t>
            </w:r>
          </w:p>
          <w:p w14:paraId="343CE5D0" w14:textId="77777777" w:rsidR="0087438B" w:rsidRDefault="0087438B" w:rsidP="0087438B">
            <w:pPr>
              <w:pStyle w:val="code"/>
              <w:bidi w:val="0"/>
            </w:pPr>
            <w:r>
              <w:t xml:space="preserve">        height: 100px;</w:t>
            </w:r>
          </w:p>
          <w:p w14:paraId="1F492A44" w14:textId="77777777" w:rsidR="0087438B" w:rsidRDefault="0087438B" w:rsidP="0087438B">
            <w:pPr>
              <w:pStyle w:val="code"/>
              <w:bidi w:val="0"/>
            </w:pPr>
            <w:r>
              <w:t xml:space="preserve">        background: #e74c3c;</w:t>
            </w:r>
          </w:p>
          <w:p w14:paraId="54E7340A" w14:textId="77777777" w:rsidR="0087438B" w:rsidRDefault="0087438B" w:rsidP="0087438B">
            <w:pPr>
              <w:pStyle w:val="code"/>
              <w:bidi w:val="0"/>
            </w:pPr>
            <w:r>
              <w:t xml:space="preserve">        margin: 30px;</w:t>
            </w:r>
          </w:p>
          <w:p w14:paraId="44C44C75" w14:textId="77777777" w:rsidR="0087438B" w:rsidRDefault="0087438B" w:rsidP="0087438B">
            <w:pPr>
              <w:pStyle w:val="code"/>
              <w:bidi w:val="0"/>
            </w:pPr>
            <w:r>
              <w:t xml:space="preserve">        display: inline-block;</w:t>
            </w:r>
          </w:p>
          <w:p w14:paraId="39B602C4" w14:textId="77777777" w:rsidR="0087438B" w:rsidRDefault="0087438B" w:rsidP="0087438B">
            <w:pPr>
              <w:pStyle w:val="code"/>
              <w:bidi w:val="0"/>
            </w:pPr>
            <w:r>
              <w:t xml:space="preserve">        transition: filter 0.3s;</w:t>
            </w:r>
          </w:p>
          <w:p w14:paraId="1694E003" w14:textId="77777777" w:rsidR="0087438B" w:rsidRDefault="0087438B" w:rsidP="0087438B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68629F84" w14:textId="77777777" w:rsidR="0087438B" w:rsidRDefault="0087438B" w:rsidP="0087438B">
            <w:pPr>
              <w:pStyle w:val="code"/>
              <w:bidi w:val="0"/>
              <w:rPr>
                <w:rtl/>
              </w:rPr>
            </w:pPr>
          </w:p>
          <w:p w14:paraId="2A8E6F49" w14:textId="77777777" w:rsidR="0087438B" w:rsidRDefault="0087438B" w:rsidP="0087438B">
            <w:pPr>
              <w:pStyle w:val="code"/>
              <w:bidi w:val="0"/>
            </w:pPr>
            <w:r>
              <w:t xml:space="preserve">    .dark:hover {</w:t>
            </w:r>
          </w:p>
          <w:p w14:paraId="354FFF50" w14:textId="77777777" w:rsidR="0087438B" w:rsidRDefault="0087438B" w:rsidP="0087438B">
            <w:pPr>
              <w:pStyle w:val="code"/>
              <w:bidi w:val="0"/>
            </w:pPr>
            <w:r>
              <w:t xml:space="preserve">        filter: brightness(0.5);</w:t>
            </w:r>
          </w:p>
          <w:p w14:paraId="590277F4" w14:textId="77777777" w:rsidR="0087438B" w:rsidRDefault="0087438B" w:rsidP="0087438B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4EC0A7F4" w14:textId="77777777" w:rsidR="0087438B" w:rsidRDefault="0087438B" w:rsidP="0087438B">
            <w:pPr>
              <w:pStyle w:val="code"/>
              <w:bidi w:val="0"/>
              <w:rPr>
                <w:rtl/>
              </w:rPr>
            </w:pPr>
          </w:p>
          <w:p w14:paraId="4FF80D16" w14:textId="77777777" w:rsidR="0087438B" w:rsidRDefault="0087438B" w:rsidP="0087438B">
            <w:pPr>
              <w:pStyle w:val="code"/>
              <w:bidi w:val="0"/>
            </w:pPr>
            <w:r>
              <w:t xml:space="preserve">    .normal:hover {</w:t>
            </w:r>
          </w:p>
          <w:p w14:paraId="7A1AEFD6" w14:textId="77777777" w:rsidR="0087438B" w:rsidRDefault="0087438B" w:rsidP="0087438B">
            <w:pPr>
              <w:pStyle w:val="code"/>
              <w:bidi w:val="0"/>
            </w:pPr>
            <w:r>
              <w:t xml:space="preserve">        filter: brightness(1);</w:t>
            </w:r>
          </w:p>
          <w:p w14:paraId="766FE5B1" w14:textId="77777777" w:rsidR="0087438B" w:rsidRDefault="0087438B" w:rsidP="0087438B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3DCBA85E" w14:textId="77777777" w:rsidR="0087438B" w:rsidRDefault="0087438B" w:rsidP="0087438B">
            <w:pPr>
              <w:pStyle w:val="code"/>
              <w:bidi w:val="0"/>
              <w:rPr>
                <w:rtl/>
              </w:rPr>
            </w:pPr>
          </w:p>
          <w:p w14:paraId="4906FBBC" w14:textId="77777777" w:rsidR="0087438B" w:rsidRDefault="0087438B" w:rsidP="0087438B">
            <w:pPr>
              <w:pStyle w:val="code"/>
              <w:bidi w:val="0"/>
            </w:pPr>
            <w:r>
              <w:t xml:space="preserve">    .bright:hover {</w:t>
            </w:r>
          </w:p>
          <w:p w14:paraId="2BF4301E" w14:textId="77777777" w:rsidR="0087438B" w:rsidRDefault="0087438B" w:rsidP="0087438B">
            <w:pPr>
              <w:pStyle w:val="code"/>
              <w:bidi w:val="0"/>
            </w:pPr>
            <w:r>
              <w:t xml:space="preserve">        filter: brightness(1.5);</w:t>
            </w:r>
          </w:p>
          <w:p w14:paraId="51E6BA0D" w14:textId="77777777" w:rsidR="0087438B" w:rsidRDefault="0087438B" w:rsidP="0087438B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1B7C65AF" w14:textId="77777777" w:rsidR="0087438B" w:rsidRDefault="0087438B" w:rsidP="0087438B">
            <w:pPr>
              <w:pStyle w:val="code"/>
              <w:bidi w:val="0"/>
              <w:rPr>
                <w:rtl/>
              </w:rPr>
            </w:pPr>
          </w:p>
          <w:p w14:paraId="0E559FB4" w14:textId="77777777" w:rsidR="0087438B" w:rsidRDefault="0087438B" w:rsidP="0087438B">
            <w:pPr>
              <w:pStyle w:val="code"/>
              <w:bidi w:val="0"/>
            </w:pPr>
            <w:r>
              <w:t xml:space="preserve">    .very-bright:hover {</w:t>
            </w:r>
          </w:p>
          <w:p w14:paraId="05DC678E" w14:textId="77777777" w:rsidR="0087438B" w:rsidRDefault="0087438B" w:rsidP="0087438B">
            <w:pPr>
              <w:pStyle w:val="code"/>
              <w:bidi w:val="0"/>
            </w:pPr>
            <w:r>
              <w:t xml:space="preserve">        filter: brightness(2);</w:t>
            </w:r>
          </w:p>
          <w:p w14:paraId="737D57AC" w14:textId="77777777" w:rsidR="0087438B" w:rsidRDefault="0087438B" w:rsidP="0087438B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2A995E51" w14:textId="77777777" w:rsidR="0087438B" w:rsidRDefault="0087438B" w:rsidP="0087438B">
            <w:pPr>
              <w:pStyle w:val="code"/>
              <w:bidi w:val="0"/>
            </w:pPr>
            <w:r>
              <w:t>&lt;/style&gt;</w:t>
            </w:r>
          </w:p>
          <w:p w14:paraId="58C41494" w14:textId="77777777" w:rsidR="0087438B" w:rsidRDefault="0087438B" w:rsidP="0087438B">
            <w:pPr>
              <w:pStyle w:val="code"/>
              <w:bidi w:val="0"/>
              <w:rPr>
                <w:rtl/>
              </w:rPr>
            </w:pPr>
          </w:p>
          <w:p w14:paraId="755652B8" w14:textId="77777777" w:rsidR="0087438B" w:rsidRDefault="0087438B" w:rsidP="0087438B">
            <w:pPr>
              <w:pStyle w:val="code"/>
              <w:bidi w:val="0"/>
              <w:rPr>
                <w:rtl/>
              </w:rPr>
            </w:pPr>
            <w:r>
              <w:t>&lt;div class="box dark"&gt;</w:t>
            </w:r>
            <w:r>
              <w:rPr>
                <w:rFonts w:cs="IRANSansWeb(FaNum) Light"/>
                <w:rtl/>
              </w:rPr>
              <w:t>هاور کن - 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t>&lt;/div&gt;</w:t>
            </w:r>
          </w:p>
          <w:p w14:paraId="0BB05EB3" w14:textId="77777777" w:rsidR="0087438B" w:rsidRDefault="0087438B" w:rsidP="0087438B">
            <w:pPr>
              <w:pStyle w:val="code"/>
              <w:bidi w:val="0"/>
              <w:rPr>
                <w:rtl/>
              </w:rPr>
            </w:pPr>
            <w:r>
              <w:t>&lt;div class="box normal"&gt;</w:t>
            </w:r>
            <w:r>
              <w:rPr>
                <w:rFonts w:cs="IRANSansWeb(FaNum) Light"/>
                <w:rtl/>
              </w:rPr>
              <w:t>هاور کن - نرمال</w:t>
            </w:r>
            <w:r>
              <w:t>&lt;/div&gt;</w:t>
            </w:r>
          </w:p>
          <w:p w14:paraId="082DA444" w14:textId="77777777" w:rsidR="0087438B" w:rsidRDefault="0087438B" w:rsidP="0087438B">
            <w:pPr>
              <w:pStyle w:val="code"/>
              <w:bidi w:val="0"/>
              <w:rPr>
                <w:rtl/>
              </w:rPr>
            </w:pPr>
            <w:r>
              <w:lastRenderedPageBreak/>
              <w:t>&lt;div class="box bright"&gt;</w:t>
            </w:r>
            <w:r>
              <w:rPr>
                <w:rFonts w:cs="IRANSansWeb(FaNum) Light"/>
                <w:rtl/>
              </w:rPr>
              <w:t>هاور کن - روشن</w:t>
            </w:r>
            <w:r>
              <w:t>&lt;/div&gt;</w:t>
            </w:r>
          </w:p>
          <w:p w14:paraId="21C80476" w14:textId="5A0370C2" w:rsidR="0087438B" w:rsidRDefault="0087438B" w:rsidP="0087438B">
            <w:pPr>
              <w:pStyle w:val="code"/>
              <w:bidi w:val="0"/>
            </w:pPr>
            <w:r>
              <w:t>&lt;div class="box very-bright"&gt;</w:t>
            </w:r>
            <w:r>
              <w:rPr>
                <w:rFonts w:cs="IRANSansWeb(FaNum) Light"/>
                <w:rtl/>
              </w:rPr>
              <w:t>هاور کن - بس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ار</w:t>
            </w:r>
            <w:r>
              <w:rPr>
                <w:rFonts w:cs="IRANSansWeb(FaNum) Light"/>
                <w:rtl/>
              </w:rPr>
              <w:t xml:space="preserve"> روشن</w:t>
            </w:r>
            <w:r>
              <w:t>&lt;/div&gt;</w:t>
            </w:r>
          </w:p>
        </w:tc>
      </w:tr>
    </w:tbl>
    <w:p w14:paraId="23ED3324" w14:textId="37473FCA" w:rsidR="00D344C4" w:rsidRPr="00D344C4" w:rsidRDefault="00D344C4" w:rsidP="00D344C4">
      <w:hyperlink r:id="rId400" w:history="1">
        <w:r w:rsidRPr="00D344C4">
          <w:rPr>
            <w:rStyle w:val="Hyperlink"/>
          </w:rPr>
          <w:t>brightness</w:t>
        </w:r>
      </w:hyperlink>
    </w:p>
    <w:p w14:paraId="0D1DB265" w14:textId="77777777" w:rsidR="0087438B" w:rsidRPr="00F40B17" w:rsidRDefault="0087438B" w:rsidP="00D344C4"/>
    <w:p w14:paraId="2C18ABED" w14:textId="0B65131C" w:rsidR="00F40B17" w:rsidRDefault="00F40B17" w:rsidP="00AC7093">
      <w:pPr>
        <w:pStyle w:val="bold"/>
      </w:pPr>
      <w:r w:rsidRPr="00F40B17">
        <w:t>Contrast()</w:t>
      </w:r>
    </w:p>
    <w:p w14:paraId="0E599A1B" w14:textId="1DAA4223" w:rsidR="00D344C4" w:rsidRDefault="00D344C4" w:rsidP="00D344C4">
      <w:pPr>
        <w:rPr>
          <w:rtl/>
        </w:rPr>
      </w:pPr>
      <w:r>
        <w:rPr>
          <w:rtl/>
        </w:rPr>
        <w:t>تابع `</w:t>
      </w:r>
      <w:r>
        <w:t>contrast()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کنتراست (تضاد) عناصر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کنتراست تفاوت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تار</w:t>
      </w:r>
      <w:r>
        <w:rPr>
          <w:rFonts w:hint="cs"/>
          <w:rtl/>
        </w:rPr>
        <w:t>ی</w:t>
      </w:r>
      <w:r>
        <w:rPr>
          <w:rFonts w:hint="eastAsia"/>
          <w:rtl/>
        </w:rPr>
        <w:t>ک‌تر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روشن‌تر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نقاط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کنترل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DC3ECFE" w14:textId="080B63F8" w:rsidR="00D344C4" w:rsidRDefault="00D344C4" w:rsidP="00D344C4">
      <w:pPr>
        <w:rPr>
          <w:rtl/>
        </w:rPr>
      </w:pPr>
      <w:r>
        <w:rPr>
          <w:rtl/>
        </w:rPr>
        <w:t>-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</w:t>
      </w:r>
    </w:p>
    <w:p w14:paraId="2067AC55" w14:textId="77777777" w:rsidR="00D344C4" w:rsidRDefault="00D344C4" w:rsidP="00D344C4">
      <w:pPr>
        <w:rPr>
          <w:rtl/>
        </w:rPr>
      </w:pPr>
      <w:r>
        <w:rPr>
          <w:rtl/>
        </w:rPr>
        <w:t xml:space="preserve">  - `</w:t>
      </w:r>
      <w:r>
        <w:t xml:space="preserve">contrast(0.5)` = </w:t>
      </w:r>
      <w:r>
        <w:rPr>
          <w:rtl/>
        </w:rPr>
        <w:t>۵۰% کنتراست (کم)</w:t>
      </w:r>
    </w:p>
    <w:p w14:paraId="444B0D79" w14:textId="77777777" w:rsidR="00D344C4" w:rsidRDefault="00D344C4" w:rsidP="00D344C4">
      <w:pPr>
        <w:rPr>
          <w:rtl/>
        </w:rPr>
      </w:pPr>
      <w:r>
        <w:rPr>
          <w:rtl/>
        </w:rPr>
        <w:t xml:space="preserve">  - `</w:t>
      </w:r>
      <w:r>
        <w:t xml:space="preserve">contrast(1)` = </w:t>
      </w:r>
      <w:r>
        <w:rPr>
          <w:rtl/>
        </w:rPr>
        <w:t>۱۰۰% کنتراست (نرمال)</w:t>
      </w:r>
    </w:p>
    <w:p w14:paraId="0E50B792" w14:textId="77777777" w:rsidR="00D344C4" w:rsidRDefault="00D344C4" w:rsidP="00D344C4">
      <w:pPr>
        <w:rPr>
          <w:rtl/>
        </w:rPr>
      </w:pPr>
      <w:r>
        <w:rPr>
          <w:rtl/>
        </w:rPr>
        <w:t xml:space="preserve">  - `</w:t>
      </w:r>
      <w:r>
        <w:t xml:space="preserve">contrast(1.5)` = </w:t>
      </w:r>
      <w:r>
        <w:rPr>
          <w:rtl/>
        </w:rPr>
        <w:t>۱۵۰% کنتراست (ز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>)</w:t>
      </w:r>
    </w:p>
    <w:p w14:paraId="499F22FF" w14:textId="77777777" w:rsidR="00D344C4" w:rsidRDefault="00D344C4" w:rsidP="00D344C4">
      <w:pPr>
        <w:rPr>
          <w:rtl/>
        </w:rPr>
      </w:pPr>
      <w:r>
        <w:rPr>
          <w:rtl/>
        </w:rPr>
        <w:t xml:space="preserve">  - `</w:t>
      </w:r>
      <w:r>
        <w:t xml:space="preserve">contrast(2)` = </w:t>
      </w:r>
      <w:r>
        <w:rPr>
          <w:rtl/>
        </w:rPr>
        <w:t>۲۰۰% کنتراست (بس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44C4" w14:paraId="7174679F" w14:textId="77777777" w:rsidTr="00D344C4">
        <w:tc>
          <w:tcPr>
            <w:tcW w:w="9350" w:type="dxa"/>
          </w:tcPr>
          <w:p w14:paraId="519B9BBE" w14:textId="77777777" w:rsidR="00D344C4" w:rsidRDefault="00D344C4" w:rsidP="00D344C4">
            <w:pPr>
              <w:pStyle w:val="code"/>
              <w:bidi w:val="0"/>
            </w:pPr>
            <w:r>
              <w:t>&lt;style&gt;</w:t>
            </w:r>
          </w:p>
          <w:p w14:paraId="59B2A216" w14:textId="77777777" w:rsidR="00D344C4" w:rsidRDefault="00D344C4" w:rsidP="00D344C4">
            <w:pPr>
              <w:pStyle w:val="code"/>
              <w:bidi w:val="0"/>
            </w:pPr>
            <w:r>
              <w:t xml:space="preserve">    .box {</w:t>
            </w:r>
          </w:p>
          <w:p w14:paraId="35010C92" w14:textId="77777777" w:rsidR="00D344C4" w:rsidRDefault="00D344C4" w:rsidP="00D344C4">
            <w:pPr>
              <w:pStyle w:val="code"/>
              <w:bidi w:val="0"/>
            </w:pPr>
            <w:r>
              <w:t xml:space="preserve">        width: 100px;</w:t>
            </w:r>
          </w:p>
          <w:p w14:paraId="044C0A12" w14:textId="77777777" w:rsidR="00D344C4" w:rsidRDefault="00D344C4" w:rsidP="00D344C4">
            <w:pPr>
              <w:pStyle w:val="code"/>
              <w:bidi w:val="0"/>
            </w:pPr>
            <w:r>
              <w:t xml:space="preserve">        height: 100px;</w:t>
            </w:r>
          </w:p>
          <w:p w14:paraId="742AFD86" w14:textId="77777777" w:rsidR="00D344C4" w:rsidRDefault="00D344C4" w:rsidP="00D344C4">
            <w:pPr>
              <w:pStyle w:val="code"/>
              <w:bidi w:val="0"/>
            </w:pPr>
            <w:r>
              <w:t xml:space="preserve">        background: linear-gradient(45deg, #000, #fff);</w:t>
            </w:r>
          </w:p>
          <w:p w14:paraId="304CE53B" w14:textId="77777777" w:rsidR="00D344C4" w:rsidRDefault="00D344C4" w:rsidP="00D344C4">
            <w:pPr>
              <w:pStyle w:val="code"/>
              <w:bidi w:val="0"/>
            </w:pPr>
            <w:r>
              <w:t xml:space="preserve">        margin: 30px;</w:t>
            </w:r>
          </w:p>
          <w:p w14:paraId="1102E37A" w14:textId="77777777" w:rsidR="00D344C4" w:rsidRDefault="00D344C4" w:rsidP="00D344C4">
            <w:pPr>
              <w:pStyle w:val="code"/>
              <w:bidi w:val="0"/>
            </w:pPr>
            <w:r>
              <w:t xml:space="preserve">        display: inline-block;</w:t>
            </w:r>
          </w:p>
          <w:p w14:paraId="36DD6708" w14:textId="77777777" w:rsidR="00D344C4" w:rsidRDefault="00D344C4" w:rsidP="00D344C4">
            <w:pPr>
              <w:pStyle w:val="code"/>
              <w:bidi w:val="0"/>
            </w:pPr>
            <w:r>
              <w:t xml:space="preserve">        transition: filter 0.3s;</w:t>
            </w:r>
          </w:p>
          <w:p w14:paraId="66C68215" w14:textId="77777777" w:rsidR="00D344C4" w:rsidRDefault="00D344C4" w:rsidP="00D344C4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68795A36" w14:textId="77777777" w:rsidR="00D344C4" w:rsidRDefault="00D344C4" w:rsidP="00D344C4">
            <w:pPr>
              <w:pStyle w:val="code"/>
              <w:bidi w:val="0"/>
              <w:rPr>
                <w:rtl/>
              </w:rPr>
            </w:pPr>
          </w:p>
          <w:p w14:paraId="1286A9C1" w14:textId="77777777" w:rsidR="00D344C4" w:rsidRDefault="00D344C4" w:rsidP="00D344C4">
            <w:pPr>
              <w:pStyle w:val="code"/>
              <w:bidi w:val="0"/>
            </w:pPr>
            <w:r>
              <w:t xml:space="preserve">    .low-contrast:hover {</w:t>
            </w:r>
          </w:p>
          <w:p w14:paraId="532B0650" w14:textId="77777777" w:rsidR="00D344C4" w:rsidRDefault="00D344C4" w:rsidP="00D344C4">
            <w:pPr>
              <w:pStyle w:val="code"/>
              <w:bidi w:val="0"/>
            </w:pPr>
            <w:r>
              <w:t xml:space="preserve">        filter: contrast(0.5);</w:t>
            </w:r>
          </w:p>
          <w:p w14:paraId="349E038E" w14:textId="77777777" w:rsidR="00D344C4" w:rsidRDefault="00D344C4" w:rsidP="00D344C4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2CFB25EB" w14:textId="77777777" w:rsidR="00D344C4" w:rsidRDefault="00D344C4" w:rsidP="00D344C4">
            <w:pPr>
              <w:pStyle w:val="code"/>
              <w:bidi w:val="0"/>
              <w:rPr>
                <w:rtl/>
              </w:rPr>
            </w:pPr>
          </w:p>
          <w:p w14:paraId="39EA7F37" w14:textId="77777777" w:rsidR="00D344C4" w:rsidRDefault="00D344C4" w:rsidP="00D344C4">
            <w:pPr>
              <w:pStyle w:val="code"/>
              <w:bidi w:val="0"/>
            </w:pPr>
            <w:r>
              <w:t xml:space="preserve">    .normal-contrast:hover {</w:t>
            </w:r>
          </w:p>
          <w:p w14:paraId="741F2876" w14:textId="77777777" w:rsidR="00D344C4" w:rsidRDefault="00D344C4" w:rsidP="00D344C4">
            <w:pPr>
              <w:pStyle w:val="code"/>
              <w:bidi w:val="0"/>
            </w:pPr>
            <w:r>
              <w:t xml:space="preserve">        filter: contrast(1);</w:t>
            </w:r>
          </w:p>
          <w:p w14:paraId="6A601BA5" w14:textId="77777777" w:rsidR="00D344C4" w:rsidRDefault="00D344C4" w:rsidP="00D344C4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04116EA0" w14:textId="77777777" w:rsidR="00D344C4" w:rsidRDefault="00D344C4" w:rsidP="00D344C4">
            <w:pPr>
              <w:pStyle w:val="code"/>
              <w:bidi w:val="0"/>
              <w:rPr>
                <w:rtl/>
              </w:rPr>
            </w:pPr>
          </w:p>
          <w:p w14:paraId="2BCD8FE5" w14:textId="77777777" w:rsidR="00D344C4" w:rsidRDefault="00D344C4" w:rsidP="00D344C4">
            <w:pPr>
              <w:pStyle w:val="code"/>
              <w:bidi w:val="0"/>
            </w:pPr>
            <w:r>
              <w:t xml:space="preserve">    .high-contrast:hover {</w:t>
            </w:r>
          </w:p>
          <w:p w14:paraId="08161EA2" w14:textId="77777777" w:rsidR="00D344C4" w:rsidRDefault="00D344C4" w:rsidP="00D344C4">
            <w:pPr>
              <w:pStyle w:val="code"/>
              <w:bidi w:val="0"/>
            </w:pPr>
            <w:r>
              <w:t xml:space="preserve">        filter: contrast(1.5);</w:t>
            </w:r>
          </w:p>
          <w:p w14:paraId="53A1E98B" w14:textId="77777777" w:rsidR="00D344C4" w:rsidRDefault="00D344C4" w:rsidP="00D344C4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05895849" w14:textId="77777777" w:rsidR="00D344C4" w:rsidRDefault="00D344C4" w:rsidP="00D344C4">
            <w:pPr>
              <w:pStyle w:val="code"/>
              <w:bidi w:val="0"/>
              <w:rPr>
                <w:rtl/>
              </w:rPr>
            </w:pPr>
          </w:p>
          <w:p w14:paraId="010C9362" w14:textId="77777777" w:rsidR="00D344C4" w:rsidRDefault="00D344C4" w:rsidP="00D344C4">
            <w:pPr>
              <w:pStyle w:val="code"/>
              <w:bidi w:val="0"/>
            </w:pPr>
            <w:r>
              <w:t xml:space="preserve">    .very-high-contrast:hover {</w:t>
            </w:r>
          </w:p>
          <w:p w14:paraId="5A7EC62E" w14:textId="77777777" w:rsidR="00D344C4" w:rsidRDefault="00D344C4" w:rsidP="00D344C4">
            <w:pPr>
              <w:pStyle w:val="code"/>
              <w:bidi w:val="0"/>
            </w:pPr>
            <w:r>
              <w:t xml:space="preserve">        filter: contrast(2);</w:t>
            </w:r>
          </w:p>
          <w:p w14:paraId="4C85B9AA" w14:textId="77777777" w:rsidR="00D344C4" w:rsidRDefault="00D344C4" w:rsidP="00D344C4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}</w:t>
            </w:r>
          </w:p>
          <w:p w14:paraId="413083BA" w14:textId="77777777" w:rsidR="00D344C4" w:rsidRDefault="00D344C4" w:rsidP="00D344C4">
            <w:pPr>
              <w:pStyle w:val="code"/>
              <w:bidi w:val="0"/>
            </w:pPr>
            <w:r>
              <w:t>&lt;/style&gt;</w:t>
            </w:r>
          </w:p>
          <w:p w14:paraId="7D3A4FA8" w14:textId="77777777" w:rsidR="00D344C4" w:rsidRDefault="00D344C4" w:rsidP="00D344C4">
            <w:pPr>
              <w:pStyle w:val="code"/>
              <w:bidi w:val="0"/>
              <w:rPr>
                <w:rtl/>
              </w:rPr>
            </w:pPr>
          </w:p>
          <w:p w14:paraId="410EDF1C" w14:textId="77777777" w:rsidR="00D344C4" w:rsidRDefault="00D344C4" w:rsidP="00D344C4">
            <w:pPr>
              <w:pStyle w:val="code"/>
              <w:bidi w:val="0"/>
              <w:rPr>
                <w:rtl/>
              </w:rPr>
            </w:pPr>
            <w:r>
              <w:t>&lt;div class="box low-contrast"&gt;</w:t>
            </w:r>
            <w:r>
              <w:rPr>
                <w:rFonts w:cs="IRANSansWeb(FaNum) Light"/>
                <w:rtl/>
              </w:rPr>
              <w:t>هاور کن - کنتراست کم</w:t>
            </w:r>
            <w:r>
              <w:t>&lt;/div&gt;</w:t>
            </w:r>
          </w:p>
          <w:p w14:paraId="72921168" w14:textId="77777777" w:rsidR="00D344C4" w:rsidRDefault="00D344C4" w:rsidP="00D344C4">
            <w:pPr>
              <w:pStyle w:val="code"/>
              <w:bidi w:val="0"/>
              <w:rPr>
                <w:rtl/>
              </w:rPr>
            </w:pPr>
            <w:r>
              <w:t>&lt;div class="box normal-contrast"&gt;</w:t>
            </w:r>
            <w:r>
              <w:rPr>
                <w:rFonts w:cs="IRANSansWeb(FaNum) Light"/>
                <w:rtl/>
              </w:rPr>
              <w:t>هاور کن - کنتراست نرمال</w:t>
            </w:r>
            <w:r>
              <w:t>&lt;/div&gt;</w:t>
            </w:r>
          </w:p>
          <w:p w14:paraId="68B2B39F" w14:textId="77777777" w:rsidR="00D344C4" w:rsidRDefault="00D344C4" w:rsidP="00D344C4">
            <w:pPr>
              <w:pStyle w:val="code"/>
              <w:bidi w:val="0"/>
              <w:rPr>
                <w:rtl/>
              </w:rPr>
            </w:pPr>
            <w:r>
              <w:t>&lt;div class="box high-contrast"&gt;</w:t>
            </w:r>
            <w:r>
              <w:rPr>
                <w:rFonts w:cs="IRANSansWeb(FaNum) Light"/>
                <w:rtl/>
              </w:rPr>
              <w:t>هاور کن - کنتراست 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اد</w:t>
            </w:r>
            <w:r>
              <w:t>&lt;/div&gt;</w:t>
            </w:r>
          </w:p>
          <w:p w14:paraId="33AF91AD" w14:textId="2AA1C9E2" w:rsidR="00D344C4" w:rsidRDefault="00D344C4" w:rsidP="00D344C4">
            <w:pPr>
              <w:pStyle w:val="code"/>
              <w:bidi w:val="0"/>
            </w:pPr>
            <w:r>
              <w:t>&lt;div class="box very-high-contrast"&gt;</w:t>
            </w:r>
            <w:r>
              <w:rPr>
                <w:rFonts w:cs="IRANSansWeb(FaNum) Light"/>
                <w:rtl/>
              </w:rPr>
              <w:t>هاور کن - کنتراست بس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ار</w:t>
            </w:r>
            <w:r>
              <w:rPr>
                <w:rFonts w:cs="IRANSansWeb(FaNum) Light"/>
                <w:rtl/>
              </w:rPr>
              <w:t xml:space="preserve"> 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اد</w:t>
            </w:r>
            <w:r>
              <w:t>&lt;/div&gt;</w:t>
            </w:r>
          </w:p>
        </w:tc>
      </w:tr>
    </w:tbl>
    <w:p w14:paraId="40C5F365" w14:textId="1A55660D" w:rsidR="00D344C4" w:rsidRPr="00F40B17" w:rsidRDefault="00D344C4" w:rsidP="00D344C4">
      <w:pPr>
        <w:pStyle w:val="code"/>
      </w:pPr>
      <w:hyperlink r:id="rId401" w:history="1">
        <w:r w:rsidRPr="00D344C4">
          <w:rPr>
            <w:rStyle w:val="Hyperlink"/>
          </w:rPr>
          <w:t>contrast</w:t>
        </w:r>
      </w:hyperlink>
    </w:p>
    <w:p w14:paraId="1330E03E" w14:textId="1CD2E808" w:rsidR="00F40B17" w:rsidRDefault="00F40B17" w:rsidP="00AC7093">
      <w:pPr>
        <w:pStyle w:val="bold"/>
        <w:rPr>
          <w:rtl/>
        </w:rPr>
      </w:pPr>
      <w:r w:rsidRPr="00F40B17">
        <w:t>Grayscale()</w:t>
      </w:r>
    </w:p>
    <w:p w14:paraId="26270E92" w14:textId="6F9B6FC5" w:rsidR="00F02B1E" w:rsidRDefault="00F02B1E" w:rsidP="00F02B1E">
      <w:pPr>
        <w:rPr>
          <w:rtl/>
        </w:rPr>
      </w:pPr>
      <w:r>
        <w:rPr>
          <w:rtl/>
        </w:rPr>
        <w:t xml:space="preserve">تابع </w:t>
      </w:r>
      <w:r>
        <w:t>grayscale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عناصر به مق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خاکستر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تابع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رنگ</w:t>
      </w:r>
      <w:r>
        <w:rPr>
          <w:rFonts w:hint="cs"/>
          <w:rtl/>
        </w:rPr>
        <w:t>ی</w:t>
      </w:r>
      <w:r>
        <w:rPr>
          <w:rtl/>
        </w:rPr>
        <w:t xml:space="preserve"> را به س</w:t>
      </w:r>
      <w:r>
        <w:rPr>
          <w:rFonts w:hint="cs"/>
          <w:rtl/>
        </w:rPr>
        <w:t>ی</w:t>
      </w:r>
      <w:r>
        <w:rPr>
          <w:rFonts w:hint="eastAsia"/>
          <w:rtl/>
        </w:rPr>
        <w:t>اه</w:t>
      </w:r>
      <w:r>
        <w:rPr>
          <w:rtl/>
        </w:rPr>
        <w:t xml:space="preserve"> و سف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4EA78A6" w14:textId="3A50CF4A" w:rsidR="00F02B1E" w:rsidRDefault="00F02B1E" w:rsidP="00F02B1E">
      <w:pPr>
        <w:rPr>
          <w:rtl/>
        </w:rPr>
      </w:pPr>
      <w:r>
        <w:rPr>
          <w:rtl/>
        </w:rPr>
        <w:t>-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</w:t>
      </w:r>
    </w:p>
    <w:p w14:paraId="42236600" w14:textId="79736E8C" w:rsidR="00F02B1E" w:rsidRDefault="00F02B1E" w:rsidP="00F02B1E">
      <w:pPr>
        <w:rPr>
          <w:rtl/>
        </w:rPr>
      </w:pPr>
      <w:r>
        <w:rPr>
          <w:rtl/>
        </w:rPr>
        <w:t xml:space="preserve">  - </w:t>
      </w:r>
      <w:r>
        <w:t>grayscale(0)</w:t>
      </w:r>
      <w:r>
        <w:rPr>
          <w:rtl/>
        </w:rPr>
        <w:t xml:space="preserve"> = بدون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(رنگ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630CE4D7" w14:textId="07531D1E" w:rsidR="00F02B1E" w:rsidRDefault="00F02B1E" w:rsidP="00F02B1E">
      <w:pPr>
        <w:rPr>
          <w:rtl/>
        </w:rPr>
      </w:pPr>
      <w:r>
        <w:t xml:space="preserve">&lt;=grayscale(0.5) </w:t>
      </w:r>
      <w:r>
        <w:rPr>
          <w:rtl/>
        </w:rPr>
        <w:t>۵۰% خاکستر</w:t>
      </w:r>
      <w:r>
        <w:rPr>
          <w:rFonts w:hint="cs"/>
          <w:rtl/>
        </w:rPr>
        <w:t>ی</w:t>
      </w:r>
    </w:p>
    <w:p w14:paraId="00B3F9F4" w14:textId="43AD8E4B" w:rsidR="00F02B1E" w:rsidRDefault="00F02B1E" w:rsidP="00F02B1E">
      <w:pPr>
        <w:rPr>
          <w:rtl/>
        </w:rPr>
      </w:pPr>
      <w:r>
        <w:rPr>
          <w:rtl/>
        </w:rPr>
        <w:t xml:space="preserve">  </w:t>
      </w:r>
      <w:r>
        <w:t xml:space="preserve">&lt;=grayscale(1) </w:t>
      </w:r>
      <w:r>
        <w:rPr>
          <w:rtl/>
        </w:rPr>
        <w:t>۱۰۰% خاکستر</w:t>
      </w:r>
      <w:r>
        <w:rPr>
          <w:rFonts w:hint="cs"/>
          <w:rtl/>
        </w:rPr>
        <w:t>ی</w:t>
      </w:r>
      <w:r>
        <w:rPr>
          <w:rtl/>
        </w:rPr>
        <w:t xml:space="preserve"> (کاملاً س</w:t>
      </w:r>
      <w:r>
        <w:rPr>
          <w:rFonts w:hint="cs"/>
          <w:rtl/>
        </w:rPr>
        <w:t>ی</w:t>
      </w:r>
      <w:r>
        <w:rPr>
          <w:rFonts w:hint="eastAsia"/>
          <w:rtl/>
        </w:rPr>
        <w:t>اه</w:t>
      </w:r>
      <w:r>
        <w:rPr>
          <w:rtl/>
        </w:rPr>
        <w:t xml:space="preserve"> و سف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2B1E" w14:paraId="6311381F" w14:textId="77777777" w:rsidTr="00F02B1E">
        <w:tc>
          <w:tcPr>
            <w:tcW w:w="9350" w:type="dxa"/>
          </w:tcPr>
          <w:p w14:paraId="59E66614" w14:textId="77777777" w:rsidR="00F02B1E" w:rsidRDefault="00F02B1E" w:rsidP="00F02B1E">
            <w:pPr>
              <w:pStyle w:val="code"/>
              <w:bidi w:val="0"/>
            </w:pPr>
            <w:r>
              <w:t>&lt;style&gt;</w:t>
            </w:r>
          </w:p>
          <w:p w14:paraId="76E6E754" w14:textId="77777777" w:rsidR="00F02B1E" w:rsidRDefault="00F02B1E" w:rsidP="00F02B1E">
            <w:pPr>
              <w:pStyle w:val="code"/>
              <w:bidi w:val="0"/>
            </w:pPr>
            <w:r>
              <w:t xml:space="preserve">    .box {</w:t>
            </w:r>
          </w:p>
          <w:p w14:paraId="13456818" w14:textId="77777777" w:rsidR="00F02B1E" w:rsidRDefault="00F02B1E" w:rsidP="00F02B1E">
            <w:pPr>
              <w:pStyle w:val="code"/>
              <w:bidi w:val="0"/>
            </w:pPr>
            <w:r>
              <w:t xml:space="preserve">        width: 100px;</w:t>
            </w:r>
          </w:p>
          <w:p w14:paraId="68B72DD1" w14:textId="77777777" w:rsidR="00F02B1E" w:rsidRDefault="00F02B1E" w:rsidP="00F02B1E">
            <w:pPr>
              <w:pStyle w:val="code"/>
              <w:bidi w:val="0"/>
            </w:pPr>
            <w:r>
              <w:t xml:space="preserve">        height: 100px;</w:t>
            </w:r>
          </w:p>
          <w:p w14:paraId="5665A79B" w14:textId="77777777" w:rsidR="00F02B1E" w:rsidRDefault="00F02B1E" w:rsidP="00F02B1E">
            <w:pPr>
              <w:pStyle w:val="code"/>
              <w:bidi w:val="0"/>
            </w:pPr>
            <w:r>
              <w:t xml:space="preserve">        background: linear-gradient(45deg, #e74c3c, #3498db, #f1c40f);</w:t>
            </w:r>
          </w:p>
          <w:p w14:paraId="14DBC8BE" w14:textId="77777777" w:rsidR="00F02B1E" w:rsidRDefault="00F02B1E" w:rsidP="00F02B1E">
            <w:pPr>
              <w:pStyle w:val="code"/>
              <w:bidi w:val="0"/>
            </w:pPr>
            <w:r>
              <w:t xml:space="preserve">        margin: 30px;</w:t>
            </w:r>
          </w:p>
          <w:p w14:paraId="4EB0D5EC" w14:textId="77777777" w:rsidR="00F02B1E" w:rsidRDefault="00F02B1E" w:rsidP="00F02B1E">
            <w:pPr>
              <w:pStyle w:val="code"/>
              <w:bidi w:val="0"/>
            </w:pPr>
            <w:r>
              <w:t xml:space="preserve">        display: inline-block;</w:t>
            </w:r>
          </w:p>
          <w:p w14:paraId="710BA1B6" w14:textId="77777777" w:rsidR="00F02B1E" w:rsidRDefault="00F02B1E" w:rsidP="00F02B1E">
            <w:pPr>
              <w:pStyle w:val="code"/>
              <w:bidi w:val="0"/>
            </w:pPr>
            <w:r>
              <w:t xml:space="preserve">        transition: filter 0.3s;</w:t>
            </w:r>
          </w:p>
          <w:p w14:paraId="6647C14B" w14:textId="77777777" w:rsidR="00F02B1E" w:rsidRDefault="00F02B1E" w:rsidP="00F02B1E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69CF55F3" w14:textId="77777777" w:rsidR="00F02B1E" w:rsidRDefault="00F02B1E" w:rsidP="00F02B1E">
            <w:pPr>
              <w:pStyle w:val="code"/>
              <w:bidi w:val="0"/>
              <w:rPr>
                <w:rtl/>
              </w:rPr>
            </w:pPr>
          </w:p>
          <w:p w14:paraId="52214735" w14:textId="77777777" w:rsidR="00F02B1E" w:rsidRDefault="00F02B1E" w:rsidP="00F02B1E">
            <w:pPr>
              <w:pStyle w:val="code"/>
              <w:bidi w:val="0"/>
            </w:pPr>
            <w:r>
              <w:t xml:space="preserve">    .gray-50:hover {</w:t>
            </w:r>
          </w:p>
          <w:p w14:paraId="61B5A6BA" w14:textId="77777777" w:rsidR="00F02B1E" w:rsidRDefault="00F02B1E" w:rsidP="00F02B1E">
            <w:pPr>
              <w:pStyle w:val="code"/>
              <w:bidi w:val="0"/>
            </w:pPr>
            <w:r>
              <w:t xml:space="preserve">        filter: grayscale(0.5);</w:t>
            </w:r>
          </w:p>
          <w:p w14:paraId="10CA0BAF" w14:textId="77777777" w:rsidR="00F02B1E" w:rsidRDefault="00F02B1E" w:rsidP="00F02B1E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322EF172" w14:textId="77777777" w:rsidR="00F02B1E" w:rsidRDefault="00F02B1E" w:rsidP="00F02B1E">
            <w:pPr>
              <w:pStyle w:val="code"/>
              <w:bidi w:val="0"/>
              <w:rPr>
                <w:rtl/>
              </w:rPr>
            </w:pPr>
          </w:p>
          <w:p w14:paraId="4DF17715" w14:textId="77777777" w:rsidR="00F02B1E" w:rsidRDefault="00F02B1E" w:rsidP="00F02B1E">
            <w:pPr>
              <w:pStyle w:val="code"/>
              <w:bidi w:val="0"/>
            </w:pPr>
            <w:r>
              <w:t xml:space="preserve">    .gray-100:hover {</w:t>
            </w:r>
          </w:p>
          <w:p w14:paraId="43724435" w14:textId="77777777" w:rsidR="00F02B1E" w:rsidRDefault="00F02B1E" w:rsidP="00F02B1E">
            <w:pPr>
              <w:pStyle w:val="code"/>
              <w:bidi w:val="0"/>
            </w:pPr>
            <w:r>
              <w:t xml:space="preserve">        filter: grayscale(1);</w:t>
            </w:r>
          </w:p>
          <w:p w14:paraId="11AF8E75" w14:textId="77777777" w:rsidR="00F02B1E" w:rsidRDefault="00F02B1E" w:rsidP="00F02B1E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16F8D2E2" w14:textId="77777777" w:rsidR="00F02B1E" w:rsidRDefault="00F02B1E" w:rsidP="00F02B1E">
            <w:pPr>
              <w:pStyle w:val="code"/>
              <w:bidi w:val="0"/>
            </w:pPr>
            <w:r>
              <w:t>&lt;/style&gt;</w:t>
            </w:r>
          </w:p>
          <w:p w14:paraId="62BEDA4D" w14:textId="77777777" w:rsidR="00F02B1E" w:rsidRDefault="00F02B1E" w:rsidP="00F02B1E">
            <w:pPr>
              <w:pStyle w:val="code"/>
              <w:bidi w:val="0"/>
              <w:rPr>
                <w:rtl/>
              </w:rPr>
            </w:pPr>
          </w:p>
          <w:p w14:paraId="4EC9B0A3" w14:textId="77777777" w:rsidR="00F02B1E" w:rsidRDefault="00F02B1E" w:rsidP="00F02B1E">
            <w:pPr>
              <w:pStyle w:val="code"/>
              <w:bidi w:val="0"/>
              <w:rPr>
                <w:rtl/>
              </w:rPr>
            </w:pPr>
            <w:r>
              <w:t>&lt;div class="box gray-50"&gt;</w:t>
            </w:r>
            <w:r>
              <w:rPr>
                <w:rFonts w:cs="IRANSansWeb(FaNum) Light"/>
                <w:rtl/>
              </w:rPr>
              <w:t>هاور کن - ۵۰% خاکستر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  <w:p w14:paraId="13B00735" w14:textId="2A8A2FF0" w:rsidR="00F02B1E" w:rsidRDefault="00F02B1E" w:rsidP="00F02B1E">
            <w:pPr>
              <w:pStyle w:val="code"/>
              <w:bidi w:val="0"/>
            </w:pPr>
            <w:r>
              <w:t>&lt;div class="box gray-100"&gt;</w:t>
            </w:r>
            <w:r>
              <w:rPr>
                <w:rFonts w:cs="IRANSansWeb(FaNum) Light"/>
                <w:rtl/>
              </w:rPr>
              <w:t>هاور کن - ۱۰۰% خاکستر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</w:tc>
      </w:tr>
    </w:tbl>
    <w:p w14:paraId="7FE10B0B" w14:textId="6B5741DD" w:rsidR="00F02B1E" w:rsidRPr="00F40B17" w:rsidRDefault="005D7312" w:rsidP="005D7312">
      <w:pPr>
        <w:pStyle w:val="code"/>
      </w:pPr>
      <w:hyperlink r:id="rId402" w:history="1">
        <w:r w:rsidRPr="005D7312">
          <w:rPr>
            <w:rStyle w:val="Hyperlink"/>
          </w:rPr>
          <w:t>grayscale</w:t>
        </w:r>
      </w:hyperlink>
    </w:p>
    <w:p w14:paraId="7F079A71" w14:textId="77777777" w:rsidR="00F40B17" w:rsidRDefault="00F40B17" w:rsidP="00AC7093">
      <w:pPr>
        <w:pStyle w:val="bold"/>
      </w:pPr>
      <w:r w:rsidRPr="00F40B17">
        <w:t>hue-rotate()</w:t>
      </w:r>
    </w:p>
    <w:p w14:paraId="79F3B0EB" w14:textId="72A4B144" w:rsidR="005D7312" w:rsidRDefault="005D7312" w:rsidP="005D7312">
      <w:pPr>
        <w:rPr>
          <w:rtl/>
        </w:rPr>
      </w:pPr>
      <w:r>
        <w:rPr>
          <w:rtl/>
        </w:rPr>
        <w:t xml:space="preserve">تابع </w:t>
      </w:r>
      <w:r>
        <w:t>hue-rotate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چرخش رنگ‌ها</w:t>
      </w:r>
      <w:r>
        <w:rPr>
          <w:rFonts w:hint="cs"/>
          <w:rtl/>
        </w:rPr>
        <w:t>ی</w:t>
      </w:r>
      <w:r>
        <w:rPr>
          <w:rtl/>
        </w:rPr>
        <w:t xml:space="preserve"> عنصر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تابع تمام رنگ‌ها را در چرخه رنگ به اندازه مشخص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چرخاند</w:t>
      </w:r>
      <w:r>
        <w:rPr>
          <w:rtl/>
        </w:rPr>
        <w:t>.</w:t>
      </w:r>
    </w:p>
    <w:p w14:paraId="1D7A9FB3" w14:textId="55DCFD34" w:rsidR="005D7312" w:rsidRDefault="005D7312" w:rsidP="005D7312">
      <w:pPr>
        <w:rPr>
          <w:rtl/>
        </w:rPr>
      </w:pPr>
      <w:r>
        <w:rPr>
          <w:rtl/>
        </w:rPr>
        <w:t>-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</w:t>
      </w:r>
    </w:p>
    <w:p w14:paraId="044D6036" w14:textId="58825721" w:rsidR="005D7312" w:rsidRDefault="005D7312" w:rsidP="005D7312">
      <w:pPr>
        <w:rPr>
          <w:rtl/>
        </w:rPr>
      </w:pPr>
      <w:r>
        <w:rPr>
          <w:rtl/>
        </w:rPr>
        <w:t xml:space="preserve">  - </w:t>
      </w:r>
      <w:r>
        <w:t>hue-rotate(0deg)</w:t>
      </w:r>
      <w:r>
        <w:rPr>
          <w:rtl/>
        </w:rPr>
        <w:t xml:space="preserve"> = بدون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</w:p>
    <w:p w14:paraId="2770A45A" w14:textId="3556D033" w:rsidR="005D7312" w:rsidRDefault="005D7312" w:rsidP="005D7312">
      <w:pPr>
        <w:rPr>
          <w:rtl/>
        </w:rPr>
      </w:pPr>
      <w:r>
        <w:rPr>
          <w:rtl/>
        </w:rPr>
        <w:t xml:space="preserve">  - </w:t>
      </w:r>
      <w:r>
        <w:t>hue-rotate(90deg)</w:t>
      </w:r>
      <w:r>
        <w:rPr>
          <w:rtl/>
        </w:rPr>
        <w:t xml:space="preserve"> = چرخش ۹۰ درجه‌ا</w:t>
      </w:r>
      <w:r>
        <w:rPr>
          <w:rFonts w:hint="cs"/>
          <w:rtl/>
        </w:rPr>
        <w:t>ی</w:t>
      </w:r>
    </w:p>
    <w:p w14:paraId="275DD508" w14:textId="2261FBB2" w:rsidR="005D7312" w:rsidRDefault="005D7312" w:rsidP="005D7312">
      <w:pPr>
        <w:rPr>
          <w:rtl/>
        </w:rPr>
      </w:pPr>
      <w:r>
        <w:rPr>
          <w:rtl/>
        </w:rPr>
        <w:t xml:space="preserve">  - </w:t>
      </w:r>
      <w:r>
        <w:t>hue-rotate(180deg)</w:t>
      </w:r>
      <w:r>
        <w:rPr>
          <w:rtl/>
        </w:rPr>
        <w:t xml:space="preserve"> = چرخش ۱۸۰ درجه‌ا</w:t>
      </w:r>
      <w:r>
        <w:rPr>
          <w:rFonts w:hint="cs"/>
          <w:rtl/>
        </w:rPr>
        <w:t>ی</w:t>
      </w:r>
      <w:r>
        <w:rPr>
          <w:rtl/>
        </w:rPr>
        <w:t xml:space="preserve"> (مکمل)</w:t>
      </w:r>
    </w:p>
    <w:p w14:paraId="55C2608F" w14:textId="6F7A9498" w:rsidR="005D7312" w:rsidRDefault="005D7312" w:rsidP="005D7312">
      <w:r>
        <w:rPr>
          <w:rtl/>
        </w:rPr>
        <w:t xml:space="preserve">  - </w:t>
      </w:r>
      <w:r>
        <w:t>hue-rotate(360deg)</w:t>
      </w:r>
      <w:r>
        <w:rPr>
          <w:rtl/>
        </w:rPr>
        <w:t xml:space="preserve"> = چرخش کامل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7312" w14:paraId="798860DB" w14:textId="77777777" w:rsidTr="005D7312">
        <w:tc>
          <w:tcPr>
            <w:tcW w:w="9350" w:type="dxa"/>
          </w:tcPr>
          <w:p w14:paraId="4C494E61" w14:textId="77777777" w:rsidR="005D7312" w:rsidRDefault="005D7312" w:rsidP="005D7312">
            <w:pPr>
              <w:pStyle w:val="code"/>
              <w:bidi w:val="0"/>
            </w:pPr>
            <w:r>
              <w:t>&lt;style&gt;</w:t>
            </w:r>
          </w:p>
          <w:p w14:paraId="3350B748" w14:textId="77777777" w:rsidR="005D7312" w:rsidRDefault="005D7312" w:rsidP="005D7312">
            <w:pPr>
              <w:pStyle w:val="code"/>
              <w:bidi w:val="0"/>
            </w:pPr>
            <w:r>
              <w:t xml:space="preserve">    .box {</w:t>
            </w:r>
          </w:p>
          <w:p w14:paraId="3A94090B" w14:textId="77777777" w:rsidR="005D7312" w:rsidRDefault="005D7312" w:rsidP="005D7312">
            <w:pPr>
              <w:pStyle w:val="code"/>
              <w:bidi w:val="0"/>
            </w:pPr>
            <w:r>
              <w:t xml:space="preserve">        width: 100px;</w:t>
            </w:r>
          </w:p>
          <w:p w14:paraId="5C2BB433" w14:textId="77777777" w:rsidR="005D7312" w:rsidRDefault="005D7312" w:rsidP="005D7312">
            <w:pPr>
              <w:pStyle w:val="code"/>
              <w:bidi w:val="0"/>
            </w:pPr>
            <w:r>
              <w:t xml:space="preserve">        height: 100px;</w:t>
            </w:r>
          </w:p>
          <w:p w14:paraId="13ACF421" w14:textId="77777777" w:rsidR="005D7312" w:rsidRDefault="005D7312" w:rsidP="005D7312">
            <w:pPr>
              <w:pStyle w:val="code"/>
              <w:bidi w:val="0"/>
            </w:pPr>
            <w:r>
              <w:t xml:space="preserve">        background: linear-gradient(45deg, #e74c3c, #3498db, #f1c40f);</w:t>
            </w:r>
          </w:p>
          <w:p w14:paraId="6D1E432B" w14:textId="77777777" w:rsidR="005D7312" w:rsidRDefault="005D7312" w:rsidP="005D7312">
            <w:pPr>
              <w:pStyle w:val="code"/>
              <w:bidi w:val="0"/>
            </w:pPr>
            <w:r>
              <w:t xml:space="preserve">        margin: 30px;</w:t>
            </w:r>
          </w:p>
          <w:p w14:paraId="3D03B6C4" w14:textId="77777777" w:rsidR="005D7312" w:rsidRDefault="005D7312" w:rsidP="005D7312">
            <w:pPr>
              <w:pStyle w:val="code"/>
              <w:bidi w:val="0"/>
            </w:pPr>
            <w:r>
              <w:t xml:space="preserve">        display: inline-block;</w:t>
            </w:r>
          </w:p>
          <w:p w14:paraId="528757A4" w14:textId="77777777" w:rsidR="005D7312" w:rsidRDefault="005D7312" w:rsidP="005D7312">
            <w:pPr>
              <w:pStyle w:val="code"/>
              <w:bidi w:val="0"/>
            </w:pPr>
            <w:r>
              <w:t xml:space="preserve">        transition: filter 0.3s;</w:t>
            </w:r>
          </w:p>
          <w:p w14:paraId="2D3A11A3" w14:textId="77777777" w:rsidR="005D7312" w:rsidRDefault="005D7312" w:rsidP="005D7312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27C352A3" w14:textId="77777777" w:rsidR="005D7312" w:rsidRDefault="005D7312" w:rsidP="005D7312">
            <w:pPr>
              <w:pStyle w:val="code"/>
              <w:bidi w:val="0"/>
              <w:rPr>
                <w:rtl/>
              </w:rPr>
            </w:pPr>
          </w:p>
          <w:p w14:paraId="0B460871" w14:textId="77777777" w:rsidR="005D7312" w:rsidRDefault="005D7312" w:rsidP="005D7312">
            <w:pPr>
              <w:pStyle w:val="code"/>
              <w:bidi w:val="0"/>
            </w:pPr>
            <w:r>
              <w:t xml:space="preserve">    .rotate-90:hover {</w:t>
            </w:r>
          </w:p>
          <w:p w14:paraId="18BE86A2" w14:textId="77777777" w:rsidR="005D7312" w:rsidRDefault="005D7312" w:rsidP="005D7312">
            <w:pPr>
              <w:pStyle w:val="code"/>
              <w:bidi w:val="0"/>
            </w:pPr>
            <w:r>
              <w:t xml:space="preserve">        filter: hue-rotate(90deg);</w:t>
            </w:r>
          </w:p>
          <w:p w14:paraId="603FB570" w14:textId="77777777" w:rsidR="005D7312" w:rsidRDefault="005D7312" w:rsidP="005D7312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0720798F" w14:textId="77777777" w:rsidR="005D7312" w:rsidRDefault="005D7312" w:rsidP="005D7312">
            <w:pPr>
              <w:pStyle w:val="code"/>
              <w:bidi w:val="0"/>
              <w:rPr>
                <w:rtl/>
              </w:rPr>
            </w:pPr>
          </w:p>
          <w:p w14:paraId="03E41DB2" w14:textId="77777777" w:rsidR="005D7312" w:rsidRDefault="005D7312" w:rsidP="005D7312">
            <w:pPr>
              <w:pStyle w:val="code"/>
              <w:bidi w:val="0"/>
            </w:pPr>
            <w:r>
              <w:t xml:space="preserve">    .rotate-180:hover {</w:t>
            </w:r>
          </w:p>
          <w:p w14:paraId="6153F8B9" w14:textId="77777777" w:rsidR="005D7312" w:rsidRDefault="005D7312" w:rsidP="005D7312">
            <w:pPr>
              <w:pStyle w:val="code"/>
              <w:bidi w:val="0"/>
            </w:pPr>
            <w:r>
              <w:t xml:space="preserve">        filter: hue-rotate(180deg);</w:t>
            </w:r>
          </w:p>
          <w:p w14:paraId="6D79C0D9" w14:textId="77777777" w:rsidR="005D7312" w:rsidRDefault="005D7312" w:rsidP="005D7312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72E83765" w14:textId="77777777" w:rsidR="005D7312" w:rsidRDefault="005D7312" w:rsidP="005D7312">
            <w:pPr>
              <w:pStyle w:val="code"/>
              <w:bidi w:val="0"/>
              <w:rPr>
                <w:rtl/>
              </w:rPr>
            </w:pPr>
          </w:p>
          <w:p w14:paraId="51A2138E" w14:textId="77777777" w:rsidR="005D7312" w:rsidRDefault="005D7312" w:rsidP="005D7312">
            <w:pPr>
              <w:pStyle w:val="code"/>
              <w:bidi w:val="0"/>
            </w:pPr>
            <w:r>
              <w:t xml:space="preserve">    .rotate-360:hover {</w:t>
            </w:r>
          </w:p>
          <w:p w14:paraId="51D4FDC9" w14:textId="77777777" w:rsidR="005D7312" w:rsidRDefault="005D7312" w:rsidP="005D7312">
            <w:pPr>
              <w:pStyle w:val="code"/>
              <w:bidi w:val="0"/>
            </w:pPr>
            <w:r>
              <w:t xml:space="preserve">        filter: hue-rotate(360deg);</w:t>
            </w:r>
          </w:p>
          <w:p w14:paraId="7318E1A2" w14:textId="77777777" w:rsidR="005D7312" w:rsidRDefault="005D7312" w:rsidP="005D7312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1C94E6FC" w14:textId="77777777" w:rsidR="005D7312" w:rsidRDefault="005D7312" w:rsidP="005D7312">
            <w:pPr>
              <w:pStyle w:val="code"/>
              <w:bidi w:val="0"/>
            </w:pPr>
            <w:r>
              <w:t>&lt;/style&gt;</w:t>
            </w:r>
          </w:p>
          <w:p w14:paraId="176E1104" w14:textId="77777777" w:rsidR="005D7312" w:rsidRDefault="005D7312" w:rsidP="005D7312">
            <w:pPr>
              <w:pStyle w:val="code"/>
              <w:bidi w:val="0"/>
              <w:rPr>
                <w:rtl/>
              </w:rPr>
            </w:pPr>
          </w:p>
          <w:p w14:paraId="748F7428" w14:textId="77777777" w:rsidR="005D7312" w:rsidRDefault="005D7312" w:rsidP="005D7312">
            <w:pPr>
              <w:pStyle w:val="code"/>
              <w:bidi w:val="0"/>
              <w:rPr>
                <w:rtl/>
              </w:rPr>
            </w:pPr>
            <w:r>
              <w:t>&lt;div class="box rotate-90"&gt;</w:t>
            </w:r>
            <w:r>
              <w:rPr>
                <w:rFonts w:cs="IRANSansWeb(FaNum) Light"/>
                <w:rtl/>
              </w:rPr>
              <w:t>هاور کن - چرخش ۹۰ درجه</w:t>
            </w:r>
            <w:r>
              <w:t>&lt;/div&gt;</w:t>
            </w:r>
          </w:p>
          <w:p w14:paraId="3E681B17" w14:textId="77777777" w:rsidR="005D7312" w:rsidRDefault="005D7312" w:rsidP="005D7312">
            <w:pPr>
              <w:pStyle w:val="code"/>
              <w:bidi w:val="0"/>
              <w:rPr>
                <w:rtl/>
              </w:rPr>
            </w:pPr>
            <w:r>
              <w:t>&lt;div class="box rotate-180"&gt;</w:t>
            </w:r>
            <w:r>
              <w:rPr>
                <w:rFonts w:cs="IRANSansWeb(FaNum) Light"/>
                <w:rtl/>
              </w:rPr>
              <w:t>هاور کن - چرخش ۱۸۰ درجه</w:t>
            </w:r>
            <w:r>
              <w:t>&lt;/div&gt;</w:t>
            </w:r>
          </w:p>
          <w:p w14:paraId="2E5477E5" w14:textId="3AE4253C" w:rsidR="005D7312" w:rsidRDefault="005D7312" w:rsidP="005D7312">
            <w:pPr>
              <w:pStyle w:val="code"/>
              <w:bidi w:val="0"/>
            </w:pPr>
            <w:r>
              <w:t>&lt;div class="box rotate-360"&gt;</w:t>
            </w:r>
            <w:r>
              <w:rPr>
                <w:rFonts w:cs="IRANSansWeb(FaNum) Light"/>
                <w:rtl/>
              </w:rPr>
              <w:t>هاور کن - چرخش کامل</w:t>
            </w:r>
            <w:r>
              <w:t>&lt;/div&gt;</w:t>
            </w:r>
          </w:p>
        </w:tc>
      </w:tr>
    </w:tbl>
    <w:p w14:paraId="3839EAA4" w14:textId="25F0895F" w:rsidR="005D7312" w:rsidRDefault="005D7312" w:rsidP="005D7312">
      <w:pPr>
        <w:pStyle w:val="code"/>
        <w:rPr>
          <w:rtl/>
        </w:rPr>
      </w:pPr>
      <w:hyperlink r:id="rId403" w:history="1">
        <w:r w:rsidRPr="005D7312">
          <w:rPr>
            <w:rStyle w:val="Hyperlink"/>
          </w:rPr>
          <w:t>hue-rotate</w:t>
        </w:r>
      </w:hyperlink>
    </w:p>
    <w:p w14:paraId="2470DF81" w14:textId="77777777" w:rsidR="00F40B17" w:rsidRDefault="00F40B17" w:rsidP="00AC7093">
      <w:pPr>
        <w:pStyle w:val="bold"/>
      </w:pPr>
      <w:r w:rsidRPr="00F40B17">
        <w:lastRenderedPageBreak/>
        <w:t>invert()</w:t>
      </w:r>
    </w:p>
    <w:p w14:paraId="040165D4" w14:textId="7BDC5530" w:rsidR="005D7312" w:rsidRDefault="005D7312" w:rsidP="005D7312">
      <w:pPr>
        <w:rPr>
          <w:rtl/>
        </w:rPr>
      </w:pPr>
      <w:r>
        <w:rPr>
          <w:rtl/>
        </w:rPr>
        <w:t xml:space="preserve">تابع </w:t>
      </w:r>
      <w:r>
        <w:t>invert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معکوس کردن رنگ‌ها</w:t>
      </w:r>
      <w:r>
        <w:rPr>
          <w:rFonts w:hint="cs"/>
          <w:rtl/>
        </w:rPr>
        <w:t>ی</w:t>
      </w:r>
      <w:r>
        <w:rPr>
          <w:rtl/>
        </w:rPr>
        <w:t xml:space="preserve"> عنصر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تابع رنگ‌ها را به رنگ مکمل خود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D8C83C1" w14:textId="14620254" w:rsidR="005D7312" w:rsidRDefault="005D7312" w:rsidP="005D7312">
      <w:pPr>
        <w:rPr>
          <w:rtl/>
        </w:rPr>
      </w:pPr>
      <w:r>
        <w:rPr>
          <w:rtl/>
        </w:rPr>
        <w:t>-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</w:t>
      </w:r>
    </w:p>
    <w:p w14:paraId="32A75550" w14:textId="21DB4EB8" w:rsidR="005D7312" w:rsidRDefault="005D7312" w:rsidP="005D7312">
      <w:pPr>
        <w:rPr>
          <w:rtl/>
        </w:rPr>
      </w:pPr>
      <w:r>
        <w:rPr>
          <w:rtl/>
        </w:rPr>
        <w:t xml:space="preserve">  - </w:t>
      </w:r>
      <w:r>
        <w:t>invert(0)</w:t>
      </w:r>
      <w:r>
        <w:rPr>
          <w:rtl/>
        </w:rPr>
        <w:t>= بدون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</w:p>
    <w:p w14:paraId="58809B81" w14:textId="67BD5785" w:rsidR="005D7312" w:rsidRDefault="005D7312" w:rsidP="005D7312">
      <w:pPr>
        <w:rPr>
          <w:rtl/>
        </w:rPr>
      </w:pPr>
      <w:r>
        <w:rPr>
          <w:rtl/>
        </w:rPr>
        <w:t xml:space="preserve">  </w:t>
      </w:r>
      <w:r>
        <w:t xml:space="preserve"> &lt;= invert(0.5) </w:t>
      </w:r>
      <w:r>
        <w:rPr>
          <w:rtl/>
        </w:rPr>
        <w:t>۵۰% معکوس</w:t>
      </w:r>
    </w:p>
    <w:p w14:paraId="58DA7B9A" w14:textId="6E559AFC" w:rsidR="005D7312" w:rsidRDefault="005D7312" w:rsidP="005D7312">
      <w:pPr>
        <w:rPr>
          <w:rtl/>
        </w:rPr>
      </w:pPr>
      <w:r>
        <w:rPr>
          <w:rtl/>
        </w:rPr>
        <w:t xml:space="preserve">  </w:t>
      </w:r>
      <w:r>
        <w:t xml:space="preserve"> &lt;= invert(1) </w:t>
      </w:r>
      <w:r>
        <w:rPr>
          <w:rtl/>
        </w:rPr>
        <w:t>۱۰۰% معکوس (نگات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کامل)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7312" w14:paraId="228185B8" w14:textId="77777777" w:rsidTr="005D7312">
        <w:tc>
          <w:tcPr>
            <w:tcW w:w="9350" w:type="dxa"/>
          </w:tcPr>
          <w:p w14:paraId="42B52EC5" w14:textId="77777777" w:rsidR="005D7312" w:rsidRDefault="005D7312" w:rsidP="005D7312">
            <w:pPr>
              <w:pStyle w:val="code"/>
              <w:bidi w:val="0"/>
            </w:pPr>
            <w:r>
              <w:t>&lt;style&gt;</w:t>
            </w:r>
          </w:p>
          <w:p w14:paraId="3BD02691" w14:textId="77777777" w:rsidR="005D7312" w:rsidRDefault="005D7312" w:rsidP="005D7312">
            <w:pPr>
              <w:pStyle w:val="code"/>
              <w:bidi w:val="0"/>
            </w:pPr>
            <w:r>
              <w:t xml:space="preserve">    .box {</w:t>
            </w:r>
          </w:p>
          <w:p w14:paraId="3B6461D7" w14:textId="77777777" w:rsidR="005D7312" w:rsidRDefault="005D7312" w:rsidP="005D7312">
            <w:pPr>
              <w:pStyle w:val="code"/>
              <w:bidi w:val="0"/>
            </w:pPr>
            <w:r>
              <w:t xml:space="preserve">        width: 100px;</w:t>
            </w:r>
          </w:p>
          <w:p w14:paraId="150A54CB" w14:textId="77777777" w:rsidR="005D7312" w:rsidRDefault="005D7312" w:rsidP="005D7312">
            <w:pPr>
              <w:pStyle w:val="code"/>
              <w:bidi w:val="0"/>
            </w:pPr>
            <w:r>
              <w:t xml:space="preserve">        height: 100px;</w:t>
            </w:r>
          </w:p>
          <w:p w14:paraId="4863A180" w14:textId="77777777" w:rsidR="005D7312" w:rsidRDefault="005D7312" w:rsidP="005D7312">
            <w:pPr>
              <w:pStyle w:val="code"/>
              <w:bidi w:val="0"/>
            </w:pPr>
            <w:r>
              <w:t xml:space="preserve">        background: linear-gradient(45deg, #e74c3c, #3498db);</w:t>
            </w:r>
          </w:p>
          <w:p w14:paraId="3137765B" w14:textId="77777777" w:rsidR="005D7312" w:rsidRDefault="005D7312" w:rsidP="005D7312">
            <w:pPr>
              <w:pStyle w:val="code"/>
              <w:bidi w:val="0"/>
            </w:pPr>
            <w:r>
              <w:t xml:space="preserve">        margin: 30px;</w:t>
            </w:r>
          </w:p>
          <w:p w14:paraId="37C44625" w14:textId="77777777" w:rsidR="005D7312" w:rsidRDefault="005D7312" w:rsidP="005D7312">
            <w:pPr>
              <w:pStyle w:val="code"/>
              <w:bidi w:val="0"/>
            </w:pPr>
            <w:r>
              <w:t xml:space="preserve">        display: inline-block;</w:t>
            </w:r>
          </w:p>
          <w:p w14:paraId="7FC3BF0C" w14:textId="77777777" w:rsidR="005D7312" w:rsidRDefault="005D7312" w:rsidP="005D7312">
            <w:pPr>
              <w:pStyle w:val="code"/>
              <w:bidi w:val="0"/>
            </w:pPr>
            <w:r>
              <w:t xml:space="preserve">        transition: filter 0.3s;</w:t>
            </w:r>
          </w:p>
          <w:p w14:paraId="138525C0" w14:textId="77777777" w:rsidR="005D7312" w:rsidRDefault="005D7312" w:rsidP="005D7312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7605E9EC" w14:textId="77777777" w:rsidR="005D7312" w:rsidRDefault="005D7312" w:rsidP="005D7312">
            <w:pPr>
              <w:pStyle w:val="code"/>
              <w:bidi w:val="0"/>
              <w:rPr>
                <w:rtl/>
              </w:rPr>
            </w:pPr>
          </w:p>
          <w:p w14:paraId="5BEC0542" w14:textId="77777777" w:rsidR="005D7312" w:rsidRDefault="005D7312" w:rsidP="005D7312">
            <w:pPr>
              <w:pStyle w:val="code"/>
              <w:bidi w:val="0"/>
            </w:pPr>
            <w:r>
              <w:t xml:space="preserve">    .invert-50:hover {</w:t>
            </w:r>
          </w:p>
          <w:p w14:paraId="08929F01" w14:textId="77777777" w:rsidR="005D7312" w:rsidRDefault="005D7312" w:rsidP="005D7312">
            <w:pPr>
              <w:pStyle w:val="code"/>
              <w:bidi w:val="0"/>
            </w:pPr>
            <w:r>
              <w:t xml:space="preserve">        filter: invert(0.5);</w:t>
            </w:r>
          </w:p>
          <w:p w14:paraId="7BEA9DA9" w14:textId="77777777" w:rsidR="005D7312" w:rsidRDefault="005D7312" w:rsidP="005D7312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72AF545A" w14:textId="77777777" w:rsidR="005D7312" w:rsidRDefault="005D7312" w:rsidP="005D7312">
            <w:pPr>
              <w:pStyle w:val="code"/>
              <w:bidi w:val="0"/>
              <w:rPr>
                <w:rtl/>
              </w:rPr>
            </w:pPr>
          </w:p>
          <w:p w14:paraId="4B43F98E" w14:textId="77777777" w:rsidR="005D7312" w:rsidRDefault="005D7312" w:rsidP="005D7312">
            <w:pPr>
              <w:pStyle w:val="code"/>
              <w:bidi w:val="0"/>
            </w:pPr>
            <w:r>
              <w:t xml:space="preserve">    .invert-100:hover {</w:t>
            </w:r>
          </w:p>
          <w:p w14:paraId="09C995FB" w14:textId="77777777" w:rsidR="005D7312" w:rsidRDefault="005D7312" w:rsidP="005D7312">
            <w:pPr>
              <w:pStyle w:val="code"/>
              <w:bidi w:val="0"/>
            </w:pPr>
            <w:r>
              <w:t xml:space="preserve">        filter: invert(1);</w:t>
            </w:r>
          </w:p>
          <w:p w14:paraId="158B660C" w14:textId="77777777" w:rsidR="005D7312" w:rsidRDefault="005D7312" w:rsidP="005D7312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1FD6A61D" w14:textId="77777777" w:rsidR="005D7312" w:rsidRDefault="005D7312" w:rsidP="005D7312">
            <w:pPr>
              <w:pStyle w:val="code"/>
              <w:bidi w:val="0"/>
            </w:pPr>
            <w:r>
              <w:t>&lt;/style&gt;</w:t>
            </w:r>
          </w:p>
          <w:p w14:paraId="08AF7284" w14:textId="77777777" w:rsidR="005D7312" w:rsidRDefault="005D7312" w:rsidP="005D7312">
            <w:pPr>
              <w:pStyle w:val="code"/>
              <w:bidi w:val="0"/>
              <w:rPr>
                <w:rtl/>
              </w:rPr>
            </w:pPr>
          </w:p>
          <w:p w14:paraId="4DC8EC79" w14:textId="77777777" w:rsidR="005D7312" w:rsidRDefault="005D7312" w:rsidP="005D7312">
            <w:pPr>
              <w:pStyle w:val="code"/>
              <w:bidi w:val="0"/>
              <w:rPr>
                <w:rtl/>
              </w:rPr>
            </w:pPr>
            <w:r>
              <w:t>&lt;div class="box invert-50"&gt;</w:t>
            </w:r>
            <w:r>
              <w:rPr>
                <w:rFonts w:cs="IRANSansWeb(FaNum) Light"/>
                <w:rtl/>
              </w:rPr>
              <w:t>هاور کن - ۵۰% معکوس</w:t>
            </w:r>
            <w:r>
              <w:t>&lt;/div&gt;</w:t>
            </w:r>
          </w:p>
          <w:p w14:paraId="4026907B" w14:textId="3024B27A" w:rsidR="005D7312" w:rsidRDefault="005D7312" w:rsidP="005D7312">
            <w:pPr>
              <w:pStyle w:val="code"/>
              <w:bidi w:val="0"/>
            </w:pPr>
            <w:r>
              <w:t>&lt;div class="box invert-100"&gt;</w:t>
            </w:r>
            <w:r>
              <w:rPr>
                <w:rFonts w:cs="IRANSansWeb(FaNum) Light"/>
                <w:rtl/>
              </w:rPr>
              <w:t>هاور کن - ۱۰۰% معکوس</w:t>
            </w:r>
            <w:r>
              <w:t>&lt;/div&gt;</w:t>
            </w:r>
          </w:p>
        </w:tc>
      </w:tr>
    </w:tbl>
    <w:p w14:paraId="4AA18A07" w14:textId="507B9203" w:rsidR="005D7312" w:rsidRPr="00F40B17" w:rsidRDefault="005D7312" w:rsidP="005D7312">
      <w:pPr>
        <w:pStyle w:val="code"/>
      </w:pPr>
      <w:hyperlink r:id="rId404" w:history="1">
        <w:r w:rsidRPr="005D7312">
          <w:rPr>
            <w:rStyle w:val="Hyperlink"/>
          </w:rPr>
          <w:t>invert</w:t>
        </w:r>
      </w:hyperlink>
    </w:p>
    <w:p w14:paraId="099375C1" w14:textId="77777777" w:rsidR="00F40B17" w:rsidRDefault="00F40B17" w:rsidP="00AC7093">
      <w:pPr>
        <w:pStyle w:val="bold"/>
      </w:pPr>
      <w:r w:rsidRPr="00F40B17">
        <w:t>saturate()</w:t>
      </w:r>
    </w:p>
    <w:p w14:paraId="130FEBC5" w14:textId="4FEADA86" w:rsidR="005D7312" w:rsidRDefault="005D7312" w:rsidP="005D7312">
      <w:pPr>
        <w:rPr>
          <w:rtl/>
        </w:rPr>
      </w:pPr>
      <w:r>
        <w:rPr>
          <w:rtl/>
        </w:rPr>
        <w:t xml:space="preserve">تابع </w:t>
      </w:r>
      <w:r>
        <w:t>saturate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شدت رنگ (اشباع رنگ) عناصر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CE4D821" w14:textId="7F289ED2" w:rsidR="005D7312" w:rsidRDefault="005D7312" w:rsidP="005D7312">
      <w:pPr>
        <w:rPr>
          <w:rtl/>
        </w:rPr>
      </w:pPr>
      <w:r>
        <w:rPr>
          <w:rtl/>
        </w:rPr>
        <w:t>-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</w:t>
      </w:r>
    </w:p>
    <w:p w14:paraId="0244549E" w14:textId="77777777" w:rsidR="005D7312" w:rsidRDefault="005D7312" w:rsidP="005D7312">
      <w:pPr>
        <w:rPr>
          <w:rtl/>
        </w:rPr>
      </w:pPr>
      <w:r>
        <w:rPr>
          <w:rtl/>
        </w:rPr>
        <w:t xml:space="preserve">  - `</w:t>
      </w:r>
      <w:r>
        <w:t>saturate</w:t>
      </w:r>
      <w:r>
        <w:rPr>
          <w:rtl/>
        </w:rPr>
        <w:t>(0)` = بدون رنگ (س</w:t>
      </w:r>
      <w:r>
        <w:rPr>
          <w:rFonts w:hint="cs"/>
          <w:rtl/>
        </w:rPr>
        <w:t>ی</w:t>
      </w:r>
      <w:r>
        <w:rPr>
          <w:rFonts w:hint="eastAsia"/>
          <w:rtl/>
        </w:rPr>
        <w:t>اه</w:t>
      </w:r>
      <w:r>
        <w:rPr>
          <w:rtl/>
        </w:rPr>
        <w:t xml:space="preserve"> و سف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</w:t>
      </w:r>
    </w:p>
    <w:p w14:paraId="126ED0B9" w14:textId="275D55A9" w:rsidR="005D7312" w:rsidRDefault="005D7312" w:rsidP="005D7312">
      <w:pPr>
        <w:rPr>
          <w:rtl/>
        </w:rPr>
      </w:pPr>
      <w:r>
        <w:rPr>
          <w:rtl/>
        </w:rPr>
        <w:lastRenderedPageBreak/>
        <w:t xml:space="preserve">  </w:t>
      </w:r>
      <w:r>
        <w:t xml:space="preserve">= saturate(0.5)` </w:t>
      </w:r>
      <w:r>
        <w:rPr>
          <w:rtl/>
        </w:rPr>
        <w:t>۵۰% اشباع رنگ</w:t>
      </w:r>
    </w:p>
    <w:p w14:paraId="4049F9D7" w14:textId="0B9349F2" w:rsidR="005D7312" w:rsidRDefault="005D7312" w:rsidP="005D7312">
      <w:pPr>
        <w:rPr>
          <w:rtl/>
        </w:rPr>
      </w:pPr>
      <w:r>
        <w:rPr>
          <w:rtl/>
        </w:rPr>
        <w:t xml:space="preserve">  </w:t>
      </w:r>
      <w:r>
        <w:t xml:space="preserve"> = saturate(1)` </w:t>
      </w:r>
      <w:r>
        <w:rPr>
          <w:rtl/>
        </w:rPr>
        <w:t>۱۰۰% اشباع رنگ (نرمال)</w:t>
      </w:r>
    </w:p>
    <w:p w14:paraId="71027329" w14:textId="323AB0D4" w:rsidR="005D7312" w:rsidRDefault="005D7312" w:rsidP="005D7312">
      <w:pPr>
        <w:rPr>
          <w:rtl/>
        </w:rPr>
      </w:pPr>
      <w:r>
        <w:rPr>
          <w:rtl/>
        </w:rPr>
        <w:t xml:space="preserve">  </w:t>
      </w:r>
      <w:r>
        <w:t xml:space="preserve">= saturate(2)` </w:t>
      </w:r>
      <w:r>
        <w:rPr>
          <w:rtl/>
        </w:rPr>
        <w:t>۲۰۰% اشباع رنگ (بس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پررنگ)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7312" w14:paraId="10E22D08" w14:textId="77777777" w:rsidTr="005D7312">
        <w:tc>
          <w:tcPr>
            <w:tcW w:w="9350" w:type="dxa"/>
          </w:tcPr>
          <w:p w14:paraId="243E2BA4" w14:textId="77777777" w:rsidR="005D7312" w:rsidRDefault="005D7312" w:rsidP="005D7312">
            <w:pPr>
              <w:pStyle w:val="code"/>
              <w:bidi w:val="0"/>
            </w:pPr>
            <w:r>
              <w:t>&lt;style&gt;</w:t>
            </w:r>
          </w:p>
          <w:p w14:paraId="001CF8B7" w14:textId="77777777" w:rsidR="005D7312" w:rsidRDefault="005D7312" w:rsidP="005D7312">
            <w:pPr>
              <w:pStyle w:val="code"/>
              <w:bidi w:val="0"/>
            </w:pPr>
            <w:r>
              <w:t xml:space="preserve">    .box {</w:t>
            </w:r>
          </w:p>
          <w:p w14:paraId="727E388E" w14:textId="77777777" w:rsidR="005D7312" w:rsidRDefault="005D7312" w:rsidP="005D7312">
            <w:pPr>
              <w:pStyle w:val="code"/>
              <w:bidi w:val="0"/>
            </w:pPr>
            <w:r>
              <w:t xml:space="preserve">        width: 100px;</w:t>
            </w:r>
          </w:p>
          <w:p w14:paraId="6F4C82A4" w14:textId="77777777" w:rsidR="005D7312" w:rsidRDefault="005D7312" w:rsidP="005D7312">
            <w:pPr>
              <w:pStyle w:val="code"/>
              <w:bidi w:val="0"/>
            </w:pPr>
            <w:r>
              <w:t xml:space="preserve">        height: 100px;</w:t>
            </w:r>
          </w:p>
          <w:p w14:paraId="653CBABF" w14:textId="77777777" w:rsidR="005D7312" w:rsidRDefault="005D7312" w:rsidP="005D7312">
            <w:pPr>
              <w:pStyle w:val="code"/>
              <w:bidi w:val="0"/>
            </w:pPr>
            <w:r>
              <w:t xml:space="preserve">        background: linear-gradient(45deg, #e74c3c, #3498db);</w:t>
            </w:r>
          </w:p>
          <w:p w14:paraId="65D52440" w14:textId="77777777" w:rsidR="005D7312" w:rsidRDefault="005D7312" w:rsidP="005D7312">
            <w:pPr>
              <w:pStyle w:val="code"/>
              <w:bidi w:val="0"/>
            </w:pPr>
            <w:r>
              <w:t xml:space="preserve">        margin: 30px;</w:t>
            </w:r>
          </w:p>
          <w:p w14:paraId="3CDC968C" w14:textId="77777777" w:rsidR="005D7312" w:rsidRDefault="005D7312" w:rsidP="005D7312">
            <w:pPr>
              <w:pStyle w:val="code"/>
              <w:bidi w:val="0"/>
            </w:pPr>
            <w:r>
              <w:t xml:space="preserve">        display: inline-block;</w:t>
            </w:r>
          </w:p>
          <w:p w14:paraId="758856E4" w14:textId="77777777" w:rsidR="005D7312" w:rsidRDefault="005D7312" w:rsidP="005D7312">
            <w:pPr>
              <w:pStyle w:val="code"/>
              <w:bidi w:val="0"/>
            </w:pPr>
            <w:r>
              <w:t xml:space="preserve">        transition: filter 0.3s;</w:t>
            </w:r>
          </w:p>
          <w:p w14:paraId="0A7A6776" w14:textId="77777777" w:rsidR="005D7312" w:rsidRDefault="005D7312" w:rsidP="005D7312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14DFCC72" w14:textId="77777777" w:rsidR="005D7312" w:rsidRDefault="005D7312" w:rsidP="005D7312">
            <w:pPr>
              <w:pStyle w:val="code"/>
              <w:bidi w:val="0"/>
              <w:rPr>
                <w:rtl/>
              </w:rPr>
            </w:pPr>
          </w:p>
          <w:p w14:paraId="68B2FC31" w14:textId="77777777" w:rsidR="005D7312" w:rsidRDefault="005D7312" w:rsidP="005D7312">
            <w:pPr>
              <w:pStyle w:val="code"/>
              <w:bidi w:val="0"/>
            </w:pPr>
            <w:r>
              <w:t xml:space="preserve">    .desaturate:hover {</w:t>
            </w:r>
          </w:p>
          <w:p w14:paraId="3581C848" w14:textId="77777777" w:rsidR="005D7312" w:rsidRDefault="005D7312" w:rsidP="005D7312">
            <w:pPr>
              <w:pStyle w:val="code"/>
              <w:bidi w:val="0"/>
            </w:pPr>
            <w:r>
              <w:t xml:space="preserve">        filter: saturate(0.5);</w:t>
            </w:r>
          </w:p>
          <w:p w14:paraId="4EED3BE3" w14:textId="77777777" w:rsidR="005D7312" w:rsidRDefault="005D7312" w:rsidP="005D7312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7E1F431C" w14:textId="77777777" w:rsidR="005D7312" w:rsidRDefault="005D7312" w:rsidP="005D7312">
            <w:pPr>
              <w:pStyle w:val="code"/>
              <w:bidi w:val="0"/>
              <w:rPr>
                <w:rtl/>
              </w:rPr>
            </w:pPr>
          </w:p>
          <w:p w14:paraId="105E8C99" w14:textId="77777777" w:rsidR="005D7312" w:rsidRDefault="005D7312" w:rsidP="005D7312">
            <w:pPr>
              <w:pStyle w:val="code"/>
              <w:bidi w:val="0"/>
            </w:pPr>
            <w:r>
              <w:t xml:space="preserve">    .normal-saturate:hover {</w:t>
            </w:r>
          </w:p>
          <w:p w14:paraId="16449423" w14:textId="77777777" w:rsidR="005D7312" w:rsidRDefault="005D7312" w:rsidP="005D7312">
            <w:pPr>
              <w:pStyle w:val="code"/>
              <w:bidi w:val="0"/>
            </w:pPr>
            <w:r>
              <w:t xml:space="preserve">        filter: saturate(1);</w:t>
            </w:r>
          </w:p>
          <w:p w14:paraId="5FF3D249" w14:textId="77777777" w:rsidR="005D7312" w:rsidRDefault="005D7312" w:rsidP="005D7312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27D736FA" w14:textId="77777777" w:rsidR="005D7312" w:rsidRDefault="005D7312" w:rsidP="005D7312">
            <w:pPr>
              <w:pStyle w:val="code"/>
              <w:bidi w:val="0"/>
              <w:rPr>
                <w:rtl/>
              </w:rPr>
            </w:pPr>
          </w:p>
          <w:p w14:paraId="0664E359" w14:textId="77777777" w:rsidR="005D7312" w:rsidRDefault="005D7312" w:rsidP="005D7312">
            <w:pPr>
              <w:pStyle w:val="code"/>
              <w:bidi w:val="0"/>
            </w:pPr>
            <w:r>
              <w:t xml:space="preserve">    .super-saturate:hover {</w:t>
            </w:r>
          </w:p>
          <w:p w14:paraId="67728E98" w14:textId="77777777" w:rsidR="005D7312" w:rsidRDefault="005D7312" w:rsidP="005D7312">
            <w:pPr>
              <w:pStyle w:val="code"/>
              <w:bidi w:val="0"/>
            </w:pPr>
            <w:r>
              <w:t xml:space="preserve">        filter: saturate(2);</w:t>
            </w:r>
          </w:p>
          <w:p w14:paraId="30D53F14" w14:textId="77777777" w:rsidR="005D7312" w:rsidRDefault="005D7312" w:rsidP="005D7312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7FE19E48" w14:textId="77777777" w:rsidR="005D7312" w:rsidRDefault="005D7312" w:rsidP="005D7312">
            <w:pPr>
              <w:pStyle w:val="code"/>
              <w:bidi w:val="0"/>
            </w:pPr>
            <w:r>
              <w:t>&lt;/style&gt;</w:t>
            </w:r>
          </w:p>
          <w:p w14:paraId="0D821CF5" w14:textId="77777777" w:rsidR="005D7312" w:rsidRDefault="005D7312" w:rsidP="005D7312">
            <w:pPr>
              <w:pStyle w:val="code"/>
              <w:bidi w:val="0"/>
              <w:rPr>
                <w:rtl/>
              </w:rPr>
            </w:pPr>
          </w:p>
          <w:p w14:paraId="539D8C97" w14:textId="77777777" w:rsidR="005D7312" w:rsidRDefault="005D7312" w:rsidP="005D7312">
            <w:pPr>
              <w:pStyle w:val="code"/>
              <w:bidi w:val="0"/>
              <w:rPr>
                <w:rtl/>
              </w:rPr>
            </w:pPr>
            <w:r>
              <w:t>&lt;div class="box desaturate"&gt;</w:t>
            </w:r>
            <w:r>
              <w:rPr>
                <w:rFonts w:cs="IRANSansWeb(FaNum) Light"/>
                <w:rtl/>
              </w:rPr>
              <w:t>هاور کن - کم رنگ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  <w:p w14:paraId="5E274F6D" w14:textId="77777777" w:rsidR="005D7312" w:rsidRDefault="005D7312" w:rsidP="005D7312">
            <w:pPr>
              <w:pStyle w:val="code"/>
              <w:bidi w:val="0"/>
              <w:rPr>
                <w:rtl/>
              </w:rPr>
            </w:pPr>
            <w:r>
              <w:t>&lt;div class="box normal-saturate"&gt;</w:t>
            </w:r>
            <w:r>
              <w:rPr>
                <w:rFonts w:cs="IRANSansWeb(FaNum) Light"/>
                <w:rtl/>
              </w:rPr>
              <w:t>هاور کن - نرمال</w:t>
            </w:r>
            <w:r>
              <w:t>&lt;/div&gt;</w:t>
            </w:r>
          </w:p>
          <w:p w14:paraId="05BBCE33" w14:textId="251EE8E2" w:rsidR="005D7312" w:rsidRDefault="005D7312" w:rsidP="005D7312">
            <w:pPr>
              <w:pStyle w:val="code"/>
              <w:bidi w:val="0"/>
            </w:pPr>
            <w:r>
              <w:t>&lt;div class="box super-saturate"&gt;</w:t>
            </w:r>
            <w:r>
              <w:rPr>
                <w:rFonts w:cs="IRANSansWeb(FaNum) Light"/>
                <w:rtl/>
              </w:rPr>
              <w:t>هاور کن - پررنگ</w:t>
            </w:r>
            <w:r>
              <w:t>&lt;/div&gt;</w:t>
            </w:r>
          </w:p>
        </w:tc>
      </w:tr>
    </w:tbl>
    <w:p w14:paraId="43EE652F" w14:textId="62A0A4BF" w:rsidR="005D7312" w:rsidRPr="00F40B17" w:rsidRDefault="001E5CDF" w:rsidP="001E5CDF">
      <w:pPr>
        <w:pStyle w:val="code"/>
      </w:pPr>
      <w:hyperlink r:id="rId405" w:history="1">
        <w:r w:rsidRPr="001E5CDF">
          <w:rPr>
            <w:rStyle w:val="Hyperlink"/>
          </w:rPr>
          <w:t>saturate</w:t>
        </w:r>
      </w:hyperlink>
    </w:p>
    <w:p w14:paraId="55546365" w14:textId="77777777" w:rsidR="00F40B17" w:rsidRDefault="00F40B17" w:rsidP="00AC7093">
      <w:pPr>
        <w:pStyle w:val="bold"/>
      </w:pPr>
      <w:r w:rsidRPr="00F40B17">
        <w:t>sepia()</w:t>
      </w:r>
    </w:p>
    <w:p w14:paraId="322E1145" w14:textId="5CC2BAAF" w:rsidR="001E5CDF" w:rsidRDefault="001E5CDF" w:rsidP="001E5CDF">
      <w:pPr>
        <w:rPr>
          <w:rtl/>
        </w:rPr>
      </w:pPr>
      <w:r>
        <w:rPr>
          <w:rtl/>
        </w:rPr>
        <w:t xml:space="preserve">تابع </w:t>
      </w:r>
      <w:r>
        <w:t>sepia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افکت سِپ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(عکس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قهوه‌ا</w:t>
      </w:r>
      <w:r>
        <w:rPr>
          <w:rFonts w:hint="cs"/>
          <w:rtl/>
        </w:rPr>
        <w:t>ی</w:t>
      </w:r>
      <w:r>
        <w:rPr>
          <w:rtl/>
        </w:rPr>
        <w:t xml:space="preserve"> رنگ)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7BC1FB75" w14:textId="21218010" w:rsidR="001E5CDF" w:rsidRDefault="001E5CDF" w:rsidP="001E5CDF">
      <w:pPr>
        <w:rPr>
          <w:rtl/>
        </w:rPr>
      </w:pPr>
      <w:r>
        <w:rPr>
          <w:rtl/>
        </w:rPr>
        <w:t>-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</w:t>
      </w:r>
    </w:p>
    <w:p w14:paraId="5BD8BB14" w14:textId="77777777" w:rsidR="001E5CDF" w:rsidRDefault="001E5CDF" w:rsidP="001E5CDF">
      <w:pPr>
        <w:rPr>
          <w:rtl/>
        </w:rPr>
      </w:pPr>
      <w:r>
        <w:rPr>
          <w:rtl/>
        </w:rPr>
        <w:t xml:space="preserve">  - `</w:t>
      </w:r>
      <w:r>
        <w:t>sepia</w:t>
      </w:r>
      <w:r>
        <w:rPr>
          <w:rtl/>
        </w:rPr>
        <w:t>(0)` = بدون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</w:p>
    <w:p w14:paraId="248DC69C" w14:textId="6C433BF1" w:rsidR="001E5CDF" w:rsidRDefault="001E5CDF" w:rsidP="001E5CDF">
      <w:pPr>
        <w:rPr>
          <w:rtl/>
        </w:rPr>
      </w:pPr>
      <w:r>
        <w:rPr>
          <w:rtl/>
        </w:rPr>
        <w:t xml:space="preserve">   </w:t>
      </w:r>
      <w:r>
        <w:t xml:space="preserve">= sepia(0.5)` </w:t>
      </w:r>
      <w:r>
        <w:rPr>
          <w:rtl/>
        </w:rPr>
        <w:t>۵۰% افکت سپ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4910CE3D" w14:textId="6C690B35" w:rsidR="001E5CDF" w:rsidRDefault="001E5CDF" w:rsidP="001E5CDF">
      <w:r>
        <w:rPr>
          <w:rtl/>
        </w:rPr>
        <w:t xml:space="preserve">  </w:t>
      </w:r>
      <w:r>
        <w:t xml:space="preserve">= sepia(1)` </w:t>
      </w:r>
      <w:r>
        <w:rPr>
          <w:rtl/>
        </w:rPr>
        <w:t>۱۰۰% افکت سپ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(کاملاً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CDF" w14:paraId="74887E3F" w14:textId="77777777" w:rsidTr="001E5CDF">
        <w:tc>
          <w:tcPr>
            <w:tcW w:w="9350" w:type="dxa"/>
          </w:tcPr>
          <w:p w14:paraId="36E51F77" w14:textId="77777777" w:rsidR="001E5CDF" w:rsidRDefault="001E5CDF" w:rsidP="001E5CDF">
            <w:pPr>
              <w:bidi w:val="0"/>
            </w:pPr>
            <w:r>
              <w:lastRenderedPageBreak/>
              <w:t>&lt;style&gt;</w:t>
            </w:r>
          </w:p>
          <w:p w14:paraId="0EF4E389" w14:textId="77777777" w:rsidR="001E5CDF" w:rsidRDefault="001E5CDF" w:rsidP="001E5CDF">
            <w:pPr>
              <w:bidi w:val="0"/>
            </w:pPr>
            <w:r>
              <w:t xml:space="preserve">    .box {</w:t>
            </w:r>
          </w:p>
          <w:p w14:paraId="63C9C74C" w14:textId="77777777" w:rsidR="001E5CDF" w:rsidRDefault="001E5CDF" w:rsidP="001E5CDF">
            <w:pPr>
              <w:bidi w:val="0"/>
            </w:pPr>
            <w:r>
              <w:t xml:space="preserve">        width: 100px;</w:t>
            </w:r>
          </w:p>
          <w:p w14:paraId="4EEFA838" w14:textId="77777777" w:rsidR="001E5CDF" w:rsidRDefault="001E5CDF" w:rsidP="001E5CDF">
            <w:pPr>
              <w:bidi w:val="0"/>
            </w:pPr>
            <w:r>
              <w:t xml:space="preserve">        height: 100px;</w:t>
            </w:r>
          </w:p>
          <w:p w14:paraId="5B153E9D" w14:textId="77777777" w:rsidR="001E5CDF" w:rsidRDefault="001E5CDF" w:rsidP="001E5CDF">
            <w:pPr>
              <w:bidi w:val="0"/>
            </w:pPr>
            <w:r>
              <w:t xml:space="preserve">        background: linear-gradient(45deg, #e74c3c, #3498db, #f1c40f);</w:t>
            </w:r>
          </w:p>
          <w:p w14:paraId="590FF7CF" w14:textId="77777777" w:rsidR="001E5CDF" w:rsidRDefault="001E5CDF" w:rsidP="001E5CDF">
            <w:pPr>
              <w:bidi w:val="0"/>
            </w:pPr>
            <w:r>
              <w:t xml:space="preserve">        margin: 30px;</w:t>
            </w:r>
          </w:p>
          <w:p w14:paraId="54A293D1" w14:textId="77777777" w:rsidR="001E5CDF" w:rsidRDefault="001E5CDF" w:rsidP="001E5CDF">
            <w:pPr>
              <w:bidi w:val="0"/>
            </w:pPr>
            <w:r>
              <w:t xml:space="preserve">        display: inline-block;</w:t>
            </w:r>
          </w:p>
          <w:p w14:paraId="7C0DAE09" w14:textId="77777777" w:rsidR="001E5CDF" w:rsidRDefault="001E5CDF" w:rsidP="001E5CDF">
            <w:pPr>
              <w:bidi w:val="0"/>
            </w:pPr>
            <w:r>
              <w:t xml:space="preserve">        transition: filter 0.3s;</w:t>
            </w:r>
          </w:p>
          <w:p w14:paraId="33DA8BCD" w14:textId="77777777" w:rsidR="001E5CDF" w:rsidRDefault="001E5CDF" w:rsidP="001E5CDF">
            <w:pPr>
              <w:bidi w:val="0"/>
              <w:rPr>
                <w:rtl/>
              </w:rPr>
            </w:pPr>
            <w:r>
              <w:t xml:space="preserve">    }</w:t>
            </w:r>
          </w:p>
          <w:p w14:paraId="62320D1D" w14:textId="77777777" w:rsidR="001E5CDF" w:rsidRDefault="001E5CDF" w:rsidP="001E5CDF">
            <w:pPr>
              <w:bidi w:val="0"/>
              <w:rPr>
                <w:rtl/>
              </w:rPr>
            </w:pPr>
          </w:p>
          <w:p w14:paraId="352E02FA" w14:textId="77777777" w:rsidR="001E5CDF" w:rsidRDefault="001E5CDF" w:rsidP="001E5CDF">
            <w:pPr>
              <w:bidi w:val="0"/>
            </w:pPr>
            <w:r>
              <w:t xml:space="preserve">    .sepia-50:hover {</w:t>
            </w:r>
          </w:p>
          <w:p w14:paraId="41350ACF" w14:textId="77777777" w:rsidR="001E5CDF" w:rsidRDefault="001E5CDF" w:rsidP="001E5CDF">
            <w:pPr>
              <w:bidi w:val="0"/>
            </w:pPr>
            <w:r>
              <w:t xml:space="preserve">        filter: sepia(0.5);</w:t>
            </w:r>
          </w:p>
          <w:p w14:paraId="2AEC86CF" w14:textId="77777777" w:rsidR="001E5CDF" w:rsidRDefault="001E5CDF" w:rsidP="001E5CDF">
            <w:pPr>
              <w:bidi w:val="0"/>
              <w:rPr>
                <w:rtl/>
              </w:rPr>
            </w:pPr>
            <w:r>
              <w:t xml:space="preserve">    }</w:t>
            </w:r>
          </w:p>
          <w:p w14:paraId="4EFC8459" w14:textId="77777777" w:rsidR="001E5CDF" w:rsidRDefault="001E5CDF" w:rsidP="001E5CDF">
            <w:pPr>
              <w:bidi w:val="0"/>
              <w:rPr>
                <w:rtl/>
              </w:rPr>
            </w:pPr>
          </w:p>
          <w:p w14:paraId="486E194E" w14:textId="77777777" w:rsidR="001E5CDF" w:rsidRDefault="001E5CDF" w:rsidP="001E5CDF">
            <w:pPr>
              <w:bidi w:val="0"/>
            </w:pPr>
            <w:r>
              <w:t xml:space="preserve">    .sepia-100:hover {</w:t>
            </w:r>
          </w:p>
          <w:p w14:paraId="42CDB069" w14:textId="77777777" w:rsidR="001E5CDF" w:rsidRDefault="001E5CDF" w:rsidP="001E5CDF">
            <w:pPr>
              <w:bidi w:val="0"/>
            </w:pPr>
            <w:r>
              <w:t xml:space="preserve">        filter: sepia(1);</w:t>
            </w:r>
          </w:p>
          <w:p w14:paraId="67F57546" w14:textId="77777777" w:rsidR="001E5CDF" w:rsidRDefault="001E5CDF" w:rsidP="001E5CDF">
            <w:pPr>
              <w:bidi w:val="0"/>
              <w:rPr>
                <w:rtl/>
              </w:rPr>
            </w:pPr>
            <w:r>
              <w:t xml:space="preserve">    }</w:t>
            </w:r>
          </w:p>
          <w:p w14:paraId="4EA0E30F" w14:textId="77777777" w:rsidR="001E5CDF" w:rsidRDefault="001E5CDF" w:rsidP="001E5CDF">
            <w:pPr>
              <w:bidi w:val="0"/>
            </w:pPr>
            <w:r>
              <w:t>&lt;/style&gt;</w:t>
            </w:r>
          </w:p>
          <w:p w14:paraId="0D338E1E" w14:textId="77777777" w:rsidR="001E5CDF" w:rsidRDefault="001E5CDF" w:rsidP="001E5CDF">
            <w:pPr>
              <w:bidi w:val="0"/>
              <w:rPr>
                <w:rtl/>
              </w:rPr>
            </w:pPr>
          </w:p>
          <w:p w14:paraId="0DDFDC4F" w14:textId="77777777" w:rsidR="001E5CDF" w:rsidRDefault="001E5CDF" w:rsidP="001E5CDF">
            <w:pPr>
              <w:bidi w:val="0"/>
              <w:rPr>
                <w:rtl/>
              </w:rPr>
            </w:pPr>
            <w:r>
              <w:t>&lt;div class="box sepia-50"&gt;</w:t>
            </w:r>
            <w:r>
              <w:rPr>
                <w:rtl/>
              </w:rPr>
              <w:t>هاور کن - ۵۰% سپ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t>&lt;/div&gt;</w:t>
            </w:r>
          </w:p>
          <w:p w14:paraId="413DA24F" w14:textId="60137A25" w:rsidR="001E5CDF" w:rsidRDefault="001E5CDF" w:rsidP="001E5CDF">
            <w:pPr>
              <w:bidi w:val="0"/>
            </w:pPr>
            <w:r>
              <w:t>&lt;div class="box sepia-100"&gt;</w:t>
            </w:r>
            <w:r>
              <w:rPr>
                <w:rtl/>
              </w:rPr>
              <w:t>هاور کن - ۱۰۰% سپ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t>&lt;/div&gt;</w:t>
            </w:r>
          </w:p>
        </w:tc>
      </w:tr>
    </w:tbl>
    <w:p w14:paraId="6B020DBD" w14:textId="745FC64E" w:rsidR="001E5CDF" w:rsidRPr="00F40B17" w:rsidRDefault="001E5CDF" w:rsidP="001E5CDF">
      <w:hyperlink r:id="rId406" w:history="1">
        <w:r w:rsidRPr="001E5CDF">
          <w:rPr>
            <w:rStyle w:val="Hyperlink"/>
          </w:rPr>
          <w:t>sepia</w:t>
        </w:r>
      </w:hyperlink>
    </w:p>
    <w:bookmarkStart w:id="189" w:name="_Toc211464616"/>
    <w:p w14:paraId="5853B8AD" w14:textId="069CCEC2" w:rsidR="00305A1D" w:rsidRDefault="001E5CDF" w:rsidP="00305A1D">
      <w:pPr>
        <w:pStyle w:val="Heading2"/>
        <w:rPr>
          <w:lang w:bidi="ar-SA"/>
        </w:rPr>
      </w:pPr>
      <w:r>
        <w:fldChar w:fldCharType="begin"/>
      </w:r>
      <w:r>
        <w:instrText>HYPERLINK "webdesign/css/animation"</w:instrText>
      </w:r>
      <w:r>
        <w:fldChar w:fldCharType="separate"/>
      </w:r>
      <w:r w:rsidR="00305A1D" w:rsidRPr="001E5CDF">
        <w:rPr>
          <w:rStyle w:val="Hyperlink"/>
        </w:rPr>
        <w:t>animation</w:t>
      </w:r>
      <w:bookmarkEnd w:id="189"/>
      <w:r>
        <w:fldChar w:fldCharType="end"/>
      </w:r>
    </w:p>
    <w:p w14:paraId="217603B8" w14:textId="19479DB7" w:rsidR="00F40B17" w:rsidRDefault="00F40B17" w:rsidP="001E5CDF">
      <w:pPr>
        <w:pStyle w:val="bold"/>
        <w:rPr>
          <w:lang w:bidi="ar-SA"/>
        </w:rPr>
      </w:pPr>
      <w:r w:rsidRPr="00F40B17">
        <w:rPr>
          <w:rFonts w:hint="cs"/>
          <w:rtl/>
          <w:lang w:bidi="ar-SA"/>
        </w:rPr>
        <w:t>معرف</w:t>
      </w:r>
      <w:r w:rsidR="003F1163">
        <w:rPr>
          <w:rFonts w:hint="cs"/>
          <w:rtl/>
          <w:lang w:bidi="ar-SA"/>
        </w:rPr>
        <w:t>ی</w:t>
      </w:r>
      <w:r w:rsidRPr="00F40B17">
        <w:t xml:space="preserve"> animation </w:t>
      </w:r>
      <w:r w:rsidRPr="00F40B17">
        <w:rPr>
          <w:rFonts w:hint="cs"/>
          <w:rtl/>
          <w:lang w:bidi="ar-SA"/>
        </w:rPr>
        <w:t>ها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و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نحوه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استفاده</w:t>
      </w:r>
      <w:r w:rsidRPr="00F40B17">
        <w:rPr>
          <w:rtl/>
          <w:lang w:bidi="ar-SA"/>
        </w:rPr>
        <w:t xml:space="preserve"> </w:t>
      </w:r>
    </w:p>
    <w:p w14:paraId="01952513" w14:textId="3874241F" w:rsidR="004F07E3" w:rsidRDefault="004F07E3" w:rsidP="004F07E3">
      <w:r w:rsidRPr="004F07E3">
        <w:rPr>
          <w:rtl/>
        </w:rPr>
        <w:t>و</w:t>
      </w:r>
      <w:r w:rsidRPr="004F07E3">
        <w:rPr>
          <w:rFonts w:hint="cs"/>
          <w:rtl/>
        </w:rPr>
        <w:t>ی</w:t>
      </w:r>
      <w:r w:rsidRPr="004F07E3">
        <w:rPr>
          <w:rFonts w:hint="eastAsia"/>
          <w:rtl/>
        </w:rPr>
        <w:t>ژگ</w:t>
      </w:r>
      <w:r w:rsidRPr="004F07E3">
        <w:rPr>
          <w:rFonts w:hint="cs"/>
          <w:rtl/>
        </w:rPr>
        <w:t>ی</w:t>
      </w:r>
      <w:r w:rsidRPr="004F07E3">
        <w:rPr>
          <w:rtl/>
        </w:rPr>
        <w:t xml:space="preserve"> `</w:t>
      </w:r>
      <w:r w:rsidRPr="004F07E3">
        <w:t>animation</w:t>
      </w:r>
      <w:r w:rsidRPr="004F07E3">
        <w:rPr>
          <w:rtl/>
        </w:rPr>
        <w:t xml:space="preserve">` در </w:t>
      </w:r>
      <w:r w:rsidRPr="004F07E3">
        <w:t>CSS</w:t>
      </w:r>
      <w:r w:rsidRPr="004F07E3">
        <w:rPr>
          <w:rtl/>
        </w:rPr>
        <w:t xml:space="preserve"> به شما امکان م</w:t>
      </w:r>
      <w:r w:rsidRPr="004F07E3">
        <w:rPr>
          <w:rFonts w:hint="cs"/>
          <w:rtl/>
        </w:rPr>
        <w:t>ی‌</w:t>
      </w:r>
      <w:r w:rsidRPr="004F07E3">
        <w:rPr>
          <w:rFonts w:hint="eastAsia"/>
          <w:rtl/>
        </w:rPr>
        <w:t>دهد</w:t>
      </w:r>
      <w:r w:rsidRPr="004F07E3">
        <w:rPr>
          <w:rtl/>
        </w:rPr>
        <w:t xml:space="preserve"> ان</w:t>
      </w:r>
      <w:r w:rsidRPr="004F07E3">
        <w:rPr>
          <w:rFonts w:hint="cs"/>
          <w:rtl/>
        </w:rPr>
        <w:t>ی</w:t>
      </w:r>
      <w:r w:rsidRPr="004F07E3">
        <w:rPr>
          <w:rFonts w:hint="eastAsia"/>
          <w:rtl/>
        </w:rPr>
        <w:t>م</w:t>
      </w:r>
      <w:r w:rsidRPr="004F07E3">
        <w:rPr>
          <w:rFonts w:hint="cs"/>
          <w:rtl/>
        </w:rPr>
        <w:t>ی</w:t>
      </w:r>
      <w:r w:rsidRPr="004F07E3">
        <w:rPr>
          <w:rFonts w:hint="eastAsia"/>
          <w:rtl/>
        </w:rPr>
        <w:t>شن‌ها</w:t>
      </w:r>
      <w:r w:rsidRPr="004F07E3">
        <w:rPr>
          <w:rFonts w:hint="cs"/>
          <w:rtl/>
        </w:rPr>
        <w:t>ی</w:t>
      </w:r>
      <w:r w:rsidRPr="004F07E3">
        <w:rPr>
          <w:rtl/>
        </w:rPr>
        <w:t xml:space="preserve"> پ</w:t>
      </w:r>
      <w:r w:rsidRPr="004F07E3">
        <w:rPr>
          <w:rFonts w:hint="cs"/>
          <w:rtl/>
        </w:rPr>
        <w:t>ی</w:t>
      </w:r>
      <w:r w:rsidRPr="004F07E3">
        <w:rPr>
          <w:rFonts w:hint="eastAsia"/>
          <w:rtl/>
        </w:rPr>
        <w:t>چ</w:t>
      </w:r>
      <w:r w:rsidRPr="004F07E3">
        <w:rPr>
          <w:rFonts w:hint="cs"/>
          <w:rtl/>
        </w:rPr>
        <w:t>ی</w:t>
      </w:r>
      <w:r w:rsidRPr="004F07E3">
        <w:rPr>
          <w:rFonts w:hint="eastAsia"/>
          <w:rtl/>
        </w:rPr>
        <w:t>ده</w:t>
      </w:r>
      <w:r w:rsidRPr="004F07E3">
        <w:rPr>
          <w:rtl/>
        </w:rPr>
        <w:t xml:space="preserve"> و کنترل شده ا</w:t>
      </w:r>
      <w:r w:rsidRPr="004F07E3">
        <w:rPr>
          <w:rFonts w:hint="cs"/>
          <w:rtl/>
        </w:rPr>
        <w:t>ی</w:t>
      </w:r>
      <w:r w:rsidRPr="004F07E3">
        <w:rPr>
          <w:rFonts w:hint="eastAsia"/>
          <w:rtl/>
        </w:rPr>
        <w:t>جاد</w:t>
      </w:r>
      <w:r w:rsidRPr="004F07E3">
        <w:rPr>
          <w:rtl/>
        </w:rPr>
        <w:t xml:space="preserve"> کن</w:t>
      </w:r>
      <w:r w:rsidRPr="004F07E3">
        <w:rPr>
          <w:rFonts w:hint="cs"/>
          <w:rtl/>
        </w:rPr>
        <w:t>ی</w:t>
      </w:r>
      <w:r w:rsidRPr="004F07E3">
        <w:rPr>
          <w:rFonts w:hint="eastAsia"/>
          <w:rtl/>
        </w:rPr>
        <w:t>د</w:t>
      </w:r>
      <w:r w:rsidRPr="004F07E3">
        <w:rPr>
          <w:rtl/>
        </w:rPr>
        <w:t>. ا</w:t>
      </w:r>
      <w:r w:rsidRPr="004F07E3">
        <w:rPr>
          <w:rFonts w:hint="cs"/>
          <w:rtl/>
        </w:rPr>
        <w:t>ی</w:t>
      </w:r>
      <w:r w:rsidRPr="004F07E3">
        <w:rPr>
          <w:rFonts w:hint="eastAsia"/>
          <w:rtl/>
        </w:rPr>
        <w:t>ن</w:t>
      </w:r>
      <w:r w:rsidRPr="004F07E3">
        <w:rPr>
          <w:rtl/>
        </w:rPr>
        <w:t xml:space="preserve"> و</w:t>
      </w:r>
      <w:r w:rsidRPr="004F07E3">
        <w:rPr>
          <w:rFonts w:hint="cs"/>
          <w:rtl/>
        </w:rPr>
        <w:t>ی</w:t>
      </w:r>
      <w:r w:rsidRPr="004F07E3">
        <w:rPr>
          <w:rFonts w:hint="eastAsia"/>
          <w:rtl/>
        </w:rPr>
        <w:t>ژگ</w:t>
      </w:r>
      <w:r w:rsidRPr="004F07E3">
        <w:rPr>
          <w:rFonts w:hint="cs"/>
          <w:rtl/>
        </w:rPr>
        <w:t>ی</w:t>
      </w:r>
      <w:r w:rsidRPr="004F07E3">
        <w:rPr>
          <w:rtl/>
        </w:rPr>
        <w:t xml:space="preserve"> ترک</w:t>
      </w:r>
      <w:r w:rsidRPr="004F07E3">
        <w:rPr>
          <w:rFonts w:hint="cs"/>
          <w:rtl/>
        </w:rPr>
        <w:t>ی</w:t>
      </w:r>
      <w:r w:rsidRPr="004F07E3">
        <w:rPr>
          <w:rFonts w:hint="eastAsia"/>
          <w:rtl/>
        </w:rPr>
        <w:t>ب</w:t>
      </w:r>
      <w:r w:rsidRPr="004F07E3">
        <w:rPr>
          <w:rFonts w:hint="cs"/>
          <w:rtl/>
        </w:rPr>
        <w:t>ی</w:t>
      </w:r>
      <w:r w:rsidRPr="004F07E3">
        <w:rPr>
          <w:rtl/>
        </w:rPr>
        <w:t xml:space="preserve"> از چند ز</w:t>
      </w:r>
      <w:r w:rsidRPr="004F07E3">
        <w:rPr>
          <w:rFonts w:hint="cs"/>
          <w:rtl/>
        </w:rPr>
        <w:t>ی</w:t>
      </w:r>
      <w:r w:rsidRPr="004F07E3">
        <w:rPr>
          <w:rFonts w:hint="eastAsia"/>
          <w:rtl/>
        </w:rPr>
        <w:t>رو</w:t>
      </w:r>
      <w:r w:rsidRPr="004F07E3">
        <w:rPr>
          <w:rFonts w:hint="cs"/>
          <w:rtl/>
        </w:rPr>
        <w:t>ی</w:t>
      </w:r>
      <w:r w:rsidRPr="004F07E3">
        <w:rPr>
          <w:rFonts w:hint="eastAsia"/>
          <w:rtl/>
        </w:rPr>
        <w:t>ژگ</w:t>
      </w:r>
      <w:r w:rsidRPr="004F07E3">
        <w:rPr>
          <w:rFonts w:hint="cs"/>
          <w:rtl/>
        </w:rPr>
        <w:t>ی</w:t>
      </w:r>
      <w:r w:rsidRPr="004F07E3">
        <w:rPr>
          <w:rtl/>
        </w:rPr>
        <w:t xml:space="preserve"> است.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07E3" w14:paraId="3049C829" w14:textId="77777777" w:rsidTr="004F07E3">
        <w:tc>
          <w:tcPr>
            <w:tcW w:w="9350" w:type="dxa"/>
          </w:tcPr>
          <w:p w14:paraId="3B45EDC6" w14:textId="77777777" w:rsidR="004F07E3" w:rsidRDefault="004F07E3" w:rsidP="004F07E3">
            <w:pPr>
              <w:pStyle w:val="code"/>
              <w:bidi w:val="0"/>
            </w:pPr>
            <w:r>
              <w:t>&lt;style&gt;</w:t>
            </w:r>
          </w:p>
          <w:p w14:paraId="04BF964E" w14:textId="77777777" w:rsidR="004F07E3" w:rsidRDefault="004F07E3" w:rsidP="004F07E3">
            <w:pPr>
              <w:pStyle w:val="code"/>
              <w:bidi w:val="0"/>
            </w:pPr>
            <w:r>
              <w:t xml:space="preserve">    .box {</w:t>
            </w:r>
          </w:p>
          <w:p w14:paraId="44F5EBDA" w14:textId="77777777" w:rsidR="004F07E3" w:rsidRDefault="004F07E3" w:rsidP="004F07E3">
            <w:pPr>
              <w:pStyle w:val="code"/>
              <w:bidi w:val="0"/>
            </w:pPr>
            <w:r>
              <w:t xml:space="preserve">        width: 100px;</w:t>
            </w:r>
          </w:p>
          <w:p w14:paraId="2965E8E8" w14:textId="77777777" w:rsidR="004F07E3" w:rsidRDefault="004F07E3" w:rsidP="004F07E3">
            <w:pPr>
              <w:pStyle w:val="code"/>
              <w:bidi w:val="0"/>
            </w:pPr>
            <w:r>
              <w:t xml:space="preserve">        height: 100px;</w:t>
            </w:r>
          </w:p>
          <w:p w14:paraId="45A4D689" w14:textId="77777777" w:rsidR="004F07E3" w:rsidRDefault="004F07E3" w:rsidP="004F07E3">
            <w:pPr>
              <w:pStyle w:val="code"/>
              <w:bidi w:val="0"/>
            </w:pPr>
            <w:r>
              <w:t xml:space="preserve">        background: #e74c3c;</w:t>
            </w:r>
          </w:p>
          <w:p w14:paraId="5FC71FD5" w14:textId="77777777" w:rsidR="004F07E3" w:rsidRDefault="004F07E3" w:rsidP="004F07E3">
            <w:pPr>
              <w:pStyle w:val="code"/>
              <w:bidi w:val="0"/>
            </w:pPr>
            <w:r>
              <w:t xml:space="preserve">        margin: 30px;</w:t>
            </w:r>
          </w:p>
          <w:p w14:paraId="751D14F4" w14:textId="77777777" w:rsidR="004F07E3" w:rsidRDefault="004F07E3" w:rsidP="004F07E3">
            <w:pPr>
              <w:pStyle w:val="code"/>
              <w:bidi w:val="0"/>
            </w:pPr>
            <w:r>
              <w:t xml:space="preserve">        display: inline-block;</w:t>
            </w:r>
          </w:p>
          <w:p w14:paraId="77B9C807" w14:textId="77777777" w:rsidR="004F07E3" w:rsidRDefault="004F07E3" w:rsidP="004F07E3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2D3BAA42" w14:textId="77777777" w:rsidR="004F07E3" w:rsidRDefault="004F07E3" w:rsidP="004F07E3">
            <w:pPr>
              <w:pStyle w:val="code"/>
              <w:bidi w:val="0"/>
              <w:rPr>
                <w:rtl/>
              </w:rPr>
            </w:pPr>
          </w:p>
          <w:p w14:paraId="64FF673D" w14:textId="77777777" w:rsidR="004F07E3" w:rsidRDefault="004F07E3" w:rsidP="004F07E3">
            <w:pPr>
              <w:pStyle w:val="code"/>
              <w:bidi w:val="0"/>
            </w:pPr>
            <w:r>
              <w:t xml:space="preserve">    .basic-animation {</w:t>
            </w:r>
          </w:p>
          <w:p w14:paraId="35287104" w14:textId="77777777" w:rsidR="004F07E3" w:rsidRDefault="004F07E3" w:rsidP="004F07E3">
            <w:pPr>
              <w:pStyle w:val="code"/>
              <w:bidi w:val="0"/>
            </w:pPr>
            <w:r>
              <w:t xml:space="preserve">        animation: move 2s infinite;</w:t>
            </w:r>
          </w:p>
          <w:p w14:paraId="6B8488D5" w14:textId="77777777" w:rsidR="004F07E3" w:rsidRDefault="004F07E3" w:rsidP="004F07E3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5682402C" w14:textId="77777777" w:rsidR="004F07E3" w:rsidRDefault="004F07E3" w:rsidP="004F07E3">
            <w:pPr>
              <w:pStyle w:val="code"/>
              <w:bidi w:val="0"/>
            </w:pPr>
            <w:r>
              <w:t>&lt;/style&gt;</w:t>
            </w:r>
          </w:p>
          <w:p w14:paraId="5DE4CE4B" w14:textId="77777777" w:rsidR="004F07E3" w:rsidRDefault="004F07E3" w:rsidP="004F07E3">
            <w:pPr>
              <w:pStyle w:val="code"/>
              <w:bidi w:val="0"/>
              <w:rPr>
                <w:rtl/>
              </w:rPr>
            </w:pPr>
          </w:p>
          <w:p w14:paraId="0CA4FB4F" w14:textId="2DCB0C2F" w:rsidR="004F07E3" w:rsidRDefault="004F07E3" w:rsidP="004F07E3">
            <w:pPr>
              <w:pStyle w:val="code"/>
              <w:bidi w:val="0"/>
            </w:pPr>
            <w:r>
              <w:t>&lt;div class="box basic-animation"&gt;</w:t>
            </w:r>
            <w:r>
              <w:rPr>
                <w:rFonts w:cs="IRANSansWeb(FaNum) Light"/>
                <w:rtl/>
              </w:rPr>
              <w:t>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شن</w:t>
            </w:r>
            <w:r>
              <w:rPr>
                <w:rFonts w:cs="IRANSansWeb(FaNum) Light"/>
                <w:rtl/>
              </w:rPr>
              <w:t xml:space="preserve"> پا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t>&lt;/div&gt;</w:t>
            </w:r>
          </w:p>
        </w:tc>
      </w:tr>
    </w:tbl>
    <w:p w14:paraId="6A9BE546" w14:textId="3927D81A" w:rsidR="004F07E3" w:rsidRPr="00F40B17" w:rsidRDefault="006C63A0" w:rsidP="006C63A0">
      <w:hyperlink r:id="rId407" w:history="1">
        <w:r w:rsidRPr="006C63A0">
          <w:rPr>
            <w:rStyle w:val="Hyperlink"/>
          </w:rPr>
          <w:t>animation</w:t>
        </w:r>
      </w:hyperlink>
    </w:p>
    <w:p w14:paraId="47795E25" w14:textId="77777777" w:rsidR="00F40B17" w:rsidRDefault="00F40B17" w:rsidP="00305A1D">
      <w:pPr>
        <w:pStyle w:val="bold"/>
      </w:pPr>
      <w:r w:rsidRPr="00F40B17">
        <w:t>@keyframes</w:t>
      </w:r>
    </w:p>
    <w:p w14:paraId="6305F81B" w14:textId="604EDE54" w:rsidR="006C63A0" w:rsidRDefault="006C63A0" w:rsidP="006C63A0">
      <w:pPr>
        <w:rPr>
          <w:rtl/>
        </w:rPr>
      </w:pPr>
      <w:r>
        <w:rPr>
          <w:rtl/>
        </w:rPr>
        <w:t>قاعده `</w:t>
      </w:r>
      <w:r>
        <w:t>@keyframes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مراحل و سبک‌ها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قاعده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در هر مرحله چه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داشته باشد.</w:t>
      </w:r>
    </w:p>
    <w:p w14:paraId="274A1EB6" w14:textId="2519756F" w:rsidR="006C63A0" w:rsidRDefault="006C63A0" w:rsidP="006C63A0">
      <w:pPr>
        <w:rPr>
          <w:rtl/>
        </w:rPr>
      </w:pPr>
      <w:r>
        <w:rPr>
          <w:rtl/>
        </w:rPr>
        <w:t>- ساختار: `</w:t>
      </w:r>
      <w:r>
        <w:t>from` / `to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درصدها</w:t>
      </w:r>
      <w:r>
        <w:rPr>
          <w:rFonts w:hint="cs"/>
          <w:rtl/>
        </w:rPr>
        <w:t>ی</w:t>
      </w:r>
      <w:r>
        <w:rPr>
          <w:rtl/>
        </w:rPr>
        <w:t xml:space="preserve"> مختلف (`0%`, `50%`, `100%`)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63A0" w14:paraId="4C4FF445" w14:textId="77777777" w:rsidTr="006C63A0">
        <w:tc>
          <w:tcPr>
            <w:tcW w:w="9350" w:type="dxa"/>
          </w:tcPr>
          <w:p w14:paraId="4C30D488" w14:textId="77777777" w:rsidR="006C63A0" w:rsidRDefault="006C63A0" w:rsidP="006C63A0">
            <w:pPr>
              <w:pStyle w:val="code"/>
              <w:bidi w:val="0"/>
            </w:pPr>
            <w:r>
              <w:t>&lt;style&gt;</w:t>
            </w:r>
          </w:p>
          <w:p w14:paraId="085653DB" w14:textId="77777777" w:rsidR="006C63A0" w:rsidRDefault="006C63A0" w:rsidP="006C63A0">
            <w:pPr>
              <w:pStyle w:val="code"/>
              <w:bidi w:val="0"/>
            </w:pPr>
            <w:r>
              <w:t xml:space="preserve">    .box {</w:t>
            </w:r>
          </w:p>
          <w:p w14:paraId="72DBA1FE" w14:textId="77777777" w:rsidR="006C63A0" w:rsidRDefault="006C63A0" w:rsidP="006C63A0">
            <w:pPr>
              <w:pStyle w:val="code"/>
              <w:bidi w:val="0"/>
            </w:pPr>
            <w:r>
              <w:t xml:space="preserve">        width: 100px;</w:t>
            </w:r>
          </w:p>
          <w:p w14:paraId="6EE27845" w14:textId="77777777" w:rsidR="006C63A0" w:rsidRDefault="006C63A0" w:rsidP="006C63A0">
            <w:pPr>
              <w:pStyle w:val="code"/>
              <w:bidi w:val="0"/>
            </w:pPr>
            <w:r>
              <w:t xml:space="preserve">        height: 100px;</w:t>
            </w:r>
          </w:p>
          <w:p w14:paraId="012CD798" w14:textId="77777777" w:rsidR="006C63A0" w:rsidRDefault="006C63A0" w:rsidP="006C63A0">
            <w:pPr>
              <w:pStyle w:val="code"/>
              <w:bidi w:val="0"/>
            </w:pPr>
            <w:r>
              <w:t xml:space="preserve">        background: #3498db;</w:t>
            </w:r>
          </w:p>
          <w:p w14:paraId="3057A4AE" w14:textId="77777777" w:rsidR="006C63A0" w:rsidRDefault="006C63A0" w:rsidP="006C63A0">
            <w:pPr>
              <w:pStyle w:val="code"/>
              <w:bidi w:val="0"/>
            </w:pPr>
            <w:r>
              <w:t xml:space="preserve">        margin: 30px;</w:t>
            </w:r>
          </w:p>
          <w:p w14:paraId="2D558579" w14:textId="77777777" w:rsidR="006C63A0" w:rsidRDefault="006C63A0" w:rsidP="006C63A0">
            <w:pPr>
              <w:pStyle w:val="code"/>
              <w:bidi w:val="0"/>
            </w:pPr>
            <w:r>
              <w:t xml:space="preserve">        display: inline-block;</w:t>
            </w:r>
          </w:p>
          <w:p w14:paraId="44EE4544" w14:textId="77777777" w:rsidR="006C63A0" w:rsidRDefault="006C63A0" w:rsidP="006C63A0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03E41CC8" w14:textId="77777777" w:rsidR="006C63A0" w:rsidRDefault="006C63A0" w:rsidP="006C63A0">
            <w:pPr>
              <w:pStyle w:val="code"/>
              <w:bidi w:val="0"/>
              <w:rPr>
                <w:rtl/>
              </w:rPr>
            </w:pPr>
          </w:p>
          <w:p w14:paraId="6130E2FF" w14:textId="77777777" w:rsidR="006C63A0" w:rsidRDefault="006C63A0" w:rsidP="006C63A0">
            <w:pPr>
              <w:pStyle w:val="code"/>
              <w:bidi w:val="0"/>
            </w:pPr>
            <w:r>
              <w:t xml:space="preserve">    @keyframes move {</w:t>
            </w:r>
          </w:p>
          <w:p w14:paraId="2B812F46" w14:textId="77777777" w:rsidR="006C63A0" w:rsidRDefault="006C63A0" w:rsidP="006C63A0">
            <w:pPr>
              <w:pStyle w:val="code"/>
              <w:bidi w:val="0"/>
            </w:pPr>
            <w:r>
              <w:t xml:space="preserve">        from { transform: translateX(0); }</w:t>
            </w:r>
          </w:p>
          <w:p w14:paraId="15FF53B8" w14:textId="77777777" w:rsidR="006C63A0" w:rsidRDefault="006C63A0" w:rsidP="006C63A0">
            <w:pPr>
              <w:pStyle w:val="code"/>
              <w:bidi w:val="0"/>
            </w:pPr>
            <w:r>
              <w:t xml:space="preserve">        to { transform: translateX(200px); }</w:t>
            </w:r>
          </w:p>
          <w:p w14:paraId="7F3B71A9" w14:textId="77777777" w:rsidR="006C63A0" w:rsidRDefault="006C63A0" w:rsidP="006C63A0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26846CF6" w14:textId="77777777" w:rsidR="006C63A0" w:rsidRDefault="006C63A0" w:rsidP="006C63A0">
            <w:pPr>
              <w:pStyle w:val="code"/>
              <w:bidi w:val="0"/>
              <w:rPr>
                <w:rtl/>
              </w:rPr>
            </w:pPr>
          </w:p>
          <w:p w14:paraId="4154E9EA" w14:textId="77777777" w:rsidR="006C63A0" w:rsidRDefault="006C63A0" w:rsidP="006C63A0">
            <w:pPr>
              <w:pStyle w:val="code"/>
              <w:bidi w:val="0"/>
            </w:pPr>
            <w:r>
              <w:t xml:space="preserve">    @keyframes color-change {</w:t>
            </w:r>
          </w:p>
          <w:p w14:paraId="719E99F6" w14:textId="77777777" w:rsidR="006C63A0" w:rsidRDefault="006C63A0" w:rsidP="006C63A0">
            <w:pPr>
              <w:pStyle w:val="code"/>
              <w:bidi w:val="0"/>
            </w:pPr>
            <w:r>
              <w:t xml:space="preserve">        0% { background: #3498db; }</w:t>
            </w:r>
          </w:p>
          <w:p w14:paraId="6C85580B" w14:textId="77777777" w:rsidR="006C63A0" w:rsidRDefault="006C63A0" w:rsidP="006C63A0">
            <w:pPr>
              <w:pStyle w:val="code"/>
              <w:bidi w:val="0"/>
            </w:pPr>
            <w:r>
              <w:t xml:space="preserve">        50% { background: #e74c3c; }</w:t>
            </w:r>
          </w:p>
          <w:p w14:paraId="528F8A91" w14:textId="77777777" w:rsidR="006C63A0" w:rsidRDefault="006C63A0" w:rsidP="006C63A0">
            <w:pPr>
              <w:pStyle w:val="code"/>
              <w:bidi w:val="0"/>
            </w:pPr>
            <w:r>
              <w:t xml:space="preserve">        100% { background: #2ecc71; }</w:t>
            </w:r>
          </w:p>
          <w:p w14:paraId="67C3BE28" w14:textId="77777777" w:rsidR="006C63A0" w:rsidRDefault="006C63A0" w:rsidP="006C63A0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5B62EA6F" w14:textId="77777777" w:rsidR="006C63A0" w:rsidRDefault="006C63A0" w:rsidP="006C63A0">
            <w:pPr>
              <w:pStyle w:val="code"/>
              <w:bidi w:val="0"/>
              <w:rPr>
                <w:rtl/>
              </w:rPr>
            </w:pPr>
          </w:p>
          <w:p w14:paraId="7CC87F5C" w14:textId="77777777" w:rsidR="006C63A0" w:rsidRDefault="006C63A0" w:rsidP="006C63A0">
            <w:pPr>
              <w:pStyle w:val="code"/>
              <w:bidi w:val="0"/>
            </w:pPr>
            <w:r>
              <w:t xml:space="preserve">    .move-animation {</w:t>
            </w:r>
          </w:p>
          <w:p w14:paraId="32CAE0DD" w14:textId="77777777" w:rsidR="006C63A0" w:rsidRDefault="006C63A0" w:rsidP="006C63A0">
            <w:pPr>
              <w:pStyle w:val="code"/>
              <w:bidi w:val="0"/>
            </w:pPr>
            <w:r>
              <w:t xml:space="preserve">        animation: move 3s infinite;</w:t>
            </w:r>
          </w:p>
          <w:p w14:paraId="2C213C41" w14:textId="77777777" w:rsidR="006C63A0" w:rsidRDefault="006C63A0" w:rsidP="006C63A0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12114569" w14:textId="77777777" w:rsidR="006C63A0" w:rsidRDefault="006C63A0" w:rsidP="006C63A0">
            <w:pPr>
              <w:pStyle w:val="code"/>
              <w:bidi w:val="0"/>
              <w:rPr>
                <w:rtl/>
              </w:rPr>
            </w:pPr>
          </w:p>
          <w:p w14:paraId="3BA07EAC" w14:textId="77777777" w:rsidR="006C63A0" w:rsidRDefault="006C63A0" w:rsidP="006C63A0">
            <w:pPr>
              <w:pStyle w:val="code"/>
              <w:bidi w:val="0"/>
            </w:pPr>
            <w:r>
              <w:t xml:space="preserve">    .color-animation {</w:t>
            </w:r>
          </w:p>
          <w:p w14:paraId="172868CD" w14:textId="77777777" w:rsidR="006C63A0" w:rsidRDefault="006C63A0" w:rsidP="006C63A0">
            <w:pPr>
              <w:pStyle w:val="code"/>
              <w:bidi w:val="0"/>
            </w:pPr>
            <w:r>
              <w:t xml:space="preserve">        animation: color-change 4s infinite;</w:t>
            </w:r>
          </w:p>
          <w:p w14:paraId="04492B8F" w14:textId="77777777" w:rsidR="006C63A0" w:rsidRDefault="006C63A0" w:rsidP="006C63A0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0618D170" w14:textId="77777777" w:rsidR="006C63A0" w:rsidRDefault="006C63A0" w:rsidP="006C63A0">
            <w:pPr>
              <w:pStyle w:val="code"/>
              <w:bidi w:val="0"/>
            </w:pPr>
            <w:r>
              <w:t>&lt;/style&gt;</w:t>
            </w:r>
          </w:p>
          <w:p w14:paraId="012769EB" w14:textId="77777777" w:rsidR="006C63A0" w:rsidRDefault="006C63A0" w:rsidP="006C63A0">
            <w:pPr>
              <w:pStyle w:val="code"/>
              <w:bidi w:val="0"/>
              <w:rPr>
                <w:rtl/>
              </w:rPr>
            </w:pPr>
          </w:p>
          <w:p w14:paraId="601700A2" w14:textId="77777777" w:rsidR="006C63A0" w:rsidRDefault="006C63A0" w:rsidP="006C63A0">
            <w:pPr>
              <w:pStyle w:val="code"/>
              <w:bidi w:val="0"/>
              <w:rPr>
                <w:rtl/>
              </w:rPr>
            </w:pPr>
            <w:r>
              <w:t>&lt;div class="box move-animation"&gt;</w:t>
            </w:r>
            <w:r>
              <w:rPr>
                <w:rFonts w:cs="IRANSansWeb(FaNum) Light"/>
                <w:rtl/>
              </w:rPr>
              <w:t>حرکت افق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  <w:p w14:paraId="0C69A79D" w14:textId="6D8043C1" w:rsidR="006C63A0" w:rsidRDefault="006C63A0" w:rsidP="006C63A0">
            <w:pPr>
              <w:pStyle w:val="code"/>
              <w:bidi w:val="0"/>
            </w:pPr>
            <w:r>
              <w:t>&lt;div class="box color-animation"&gt;</w:t>
            </w:r>
            <w:r>
              <w:rPr>
                <w:rFonts w:cs="IRANSansWeb(FaNum) Light"/>
                <w:rtl/>
              </w:rPr>
              <w:t>تغ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 xml:space="preserve"> رنگ</w:t>
            </w:r>
            <w:r>
              <w:t>&lt;/div&gt;</w:t>
            </w:r>
          </w:p>
        </w:tc>
      </w:tr>
    </w:tbl>
    <w:p w14:paraId="081531B6" w14:textId="077C3BA9" w:rsidR="006C63A0" w:rsidRPr="00F40B17" w:rsidRDefault="006C63A0" w:rsidP="006C63A0">
      <w:hyperlink r:id="rId408" w:history="1">
        <w:r w:rsidRPr="006C63A0">
          <w:rPr>
            <w:rStyle w:val="Hyperlink"/>
          </w:rPr>
          <w:t>keyframes</w:t>
        </w:r>
      </w:hyperlink>
    </w:p>
    <w:p w14:paraId="0538E90F" w14:textId="77777777" w:rsidR="00F40B17" w:rsidRDefault="00F40B17" w:rsidP="00305A1D">
      <w:pPr>
        <w:pStyle w:val="bold"/>
      </w:pPr>
      <w:r w:rsidRPr="00F40B17">
        <w:t>animation-name</w:t>
      </w:r>
    </w:p>
    <w:p w14:paraId="4C08CD19" w14:textId="08B1227C" w:rsidR="006C63A0" w:rsidRPr="006C63A0" w:rsidRDefault="006C63A0" w:rsidP="006C63A0">
      <w:pPr>
        <w:rPr>
          <w:rtl/>
        </w:rPr>
      </w:pPr>
      <w:r w:rsidRPr="006C63A0">
        <w:rPr>
          <w:rtl/>
        </w:rPr>
        <w:lastRenderedPageBreak/>
        <w:t>ا</w:t>
      </w:r>
      <w:r w:rsidRPr="006C63A0">
        <w:rPr>
          <w:rFonts w:hint="cs"/>
          <w:rtl/>
        </w:rPr>
        <w:t>ی</w:t>
      </w:r>
      <w:r w:rsidRPr="006C63A0">
        <w:rPr>
          <w:rFonts w:hint="eastAsia"/>
          <w:rtl/>
        </w:rPr>
        <w:t>ن</w:t>
      </w:r>
      <w:r w:rsidRPr="006C63A0">
        <w:rPr>
          <w:rtl/>
        </w:rPr>
        <w:t xml:space="preserve"> و</w:t>
      </w:r>
      <w:r w:rsidRPr="006C63A0">
        <w:rPr>
          <w:rFonts w:hint="cs"/>
          <w:rtl/>
        </w:rPr>
        <w:t>ی</w:t>
      </w:r>
      <w:r w:rsidRPr="006C63A0">
        <w:rPr>
          <w:rFonts w:hint="eastAsia"/>
          <w:rtl/>
        </w:rPr>
        <w:t>ژگ</w:t>
      </w:r>
      <w:r w:rsidRPr="006C63A0">
        <w:rPr>
          <w:rFonts w:hint="cs"/>
          <w:rtl/>
        </w:rPr>
        <w:t>ی</w:t>
      </w:r>
      <w:r w:rsidRPr="006C63A0">
        <w:rPr>
          <w:rtl/>
        </w:rPr>
        <w:t xml:space="preserve"> نام ان</w:t>
      </w:r>
      <w:r w:rsidRPr="006C63A0">
        <w:rPr>
          <w:rFonts w:hint="cs"/>
          <w:rtl/>
        </w:rPr>
        <w:t>ی</w:t>
      </w:r>
      <w:r w:rsidRPr="006C63A0">
        <w:rPr>
          <w:rFonts w:hint="eastAsia"/>
          <w:rtl/>
        </w:rPr>
        <w:t>م</w:t>
      </w:r>
      <w:r w:rsidRPr="006C63A0">
        <w:rPr>
          <w:rFonts w:hint="cs"/>
          <w:rtl/>
        </w:rPr>
        <w:t>ی</w:t>
      </w:r>
      <w:r w:rsidRPr="006C63A0">
        <w:rPr>
          <w:rFonts w:hint="eastAsia"/>
          <w:rtl/>
        </w:rPr>
        <w:t>شن</w:t>
      </w:r>
      <w:r w:rsidRPr="006C63A0">
        <w:rPr>
          <w:rFonts w:hint="cs"/>
          <w:rtl/>
        </w:rPr>
        <w:t>ی</w:t>
      </w:r>
      <w:r w:rsidRPr="006C63A0">
        <w:rPr>
          <w:rtl/>
        </w:rPr>
        <w:t xml:space="preserve"> که با `</w:t>
      </w:r>
      <w:r w:rsidRPr="006C63A0">
        <w:t>keyframes</w:t>
      </w:r>
      <w:r w:rsidRPr="006C63A0">
        <w:rPr>
          <w:rtl/>
        </w:rPr>
        <w:t>` تعر</w:t>
      </w:r>
      <w:r w:rsidRPr="006C63A0">
        <w:rPr>
          <w:rFonts w:hint="cs"/>
          <w:rtl/>
        </w:rPr>
        <w:t>ی</w:t>
      </w:r>
      <w:r w:rsidRPr="006C63A0">
        <w:rPr>
          <w:rFonts w:hint="eastAsia"/>
          <w:rtl/>
        </w:rPr>
        <w:t>ف</w:t>
      </w:r>
      <w:r w:rsidRPr="006C63A0">
        <w:rPr>
          <w:rtl/>
        </w:rPr>
        <w:t xml:space="preserve"> شده را مشخص م</w:t>
      </w:r>
      <w:r w:rsidRPr="006C63A0">
        <w:rPr>
          <w:rFonts w:hint="cs"/>
          <w:rtl/>
        </w:rPr>
        <w:t>ی‌</w:t>
      </w:r>
      <w:r w:rsidRPr="006C63A0">
        <w:rPr>
          <w:rFonts w:hint="eastAsia"/>
          <w:rtl/>
        </w:rPr>
        <w:t>کند</w:t>
      </w:r>
      <w:r w:rsidRPr="006C63A0"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63A0" w14:paraId="6600CADD" w14:textId="77777777" w:rsidTr="006C63A0">
        <w:tc>
          <w:tcPr>
            <w:tcW w:w="9350" w:type="dxa"/>
          </w:tcPr>
          <w:p w14:paraId="70113E4E" w14:textId="77777777" w:rsidR="006C63A0" w:rsidRDefault="006C63A0" w:rsidP="006C63A0">
            <w:pPr>
              <w:pStyle w:val="code"/>
              <w:bidi w:val="0"/>
            </w:pPr>
            <w:r>
              <w:t>&lt;style&gt;</w:t>
            </w:r>
          </w:p>
          <w:p w14:paraId="609034BD" w14:textId="77777777" w:rsidR="006C63A0" w:rsidRDefault="006C63A0" w:rsidP="006C63A0">
            <w:pPr>
              <w:pStyle w:val="code"/>
              <w:bidi w:val="0"/>
            </w:pPr>
            <w:r>
              <w:t xml:space="preserve">    .box {</w:t>
            </w:r>
          </w:p>
          <w:p w14:paraId="174420FC" w14:textId="77777777" w:rsidR="006C63A0" w:rsidRDefault="006C63A0" w:rsidP="006C63A0">
            <w:pPr>
              <w:pStyle w:val="code"/>
              <w:bidi w:val="0"/>
            </w:pPr>
            <w:r>
              <w:t xml:space="preserve">        width: 100px;</w:t>
            </w:r>
          </w:p>
          <w:p w14:paraId="2BB233B9" w14:textId="77777777" w:rsidR="006C63A0" w:rsidRDefault="006C63A0" w:rsidP="006C63A0">
            <w:pPr>
              <w:pStyle w:val="code"/>
              <w:bidi w:val="0"/>
            </w:pPr>
            <w:r>
              <w:t xml:space="preserve">        height: 100px;</w:t>
            </w:r>
          </w:p>
          <w:p w14:paraId="6E770151" w14:textId="77777777" w:rsidR="006C63A0" w:rsidRDefault="006C63A0" w:rsidP="006C63A0">
            <w:pPr>
              <w:pStyle w:val="code"/>
              <w:bidi w:val="0"/>
            </w:pPr>
            <w:r>
              <w:t xml:space="preserve">        background: #9b59b6;</w:t>
            </w:r>
          </w:p>
          <w:p w14:paraId="667A7AB5" w14:textId="77777777" w:rsidR="006C63A0" w:rsidRDefault="006C63A0" w:rsidP="006C63A0">
            <w:pPr>
              <w:pStyle w:val="code"/>
              <w:bidi w:val="0"/>
            </w:pPr>
            <w:r>
              <w:t xml:space="preserve">        margin: 30px;</w:t>
            </w:r>
          </w:p>
          <w:p w14:paraId="03C25C62" w14:textId="77777777" w:rsidR="006C63A0" w:rsidRDefault="006C63A0" w:rsidP="006C63A0">
            <w:pPr>
              <w:pStyle w:val="code"/>
              <w:bidi w:val="0"/>
            </w:pPr>
            <w:r>
              <w:t xml:space="preserve">        display: inline-block;</w:t>
            </w:r>
          </w:p>
          <w:p w14:paraId="525EBAEC" w14:textId="77777777" w:rsidR="006C63A0" w:rsidRDefault="006C63A0" w:rsidP="006C63A0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1735C6BB" w14:textId="77777777" w:rsidR="006C63A0" w:rsidRDefault="006C63A0" w:rsidP="006C63A0">
            <w:pPr>
              <w:pStyle w:val="code"/>
              <w:bidi w:val="0"/>
              <w:rPr>
                <w:rtl/>
              </w:rPr>
            </w:pPr>
          </w:p>
          <w:p w14:paraId="0515A2FE" w14:textId="77777777" w:rsidR="006C63A0" w:rsidRDefault="006C63A0" w:rsidP="006C63A0">
            <w:pPr>
              <w:pStyle w:val="code"/>
              <w:bidi w:val="0"/>
            </w:pPr>
            <w:r>
              <w:t xml:space="preserve">    @keyframes bounce {</w:t>
            </w:r>
          </w:p>
          <w:p w14:paraId="2A1AA073" w14:textId="77777777" w:rsidR="006C63A0" w:rsidRDefault="006C63A0" w:rsidP="006C63A0">
            <w:pPr>
              <w:pStyle w:val="code"/>
              <w:bidi w:val="0"/>
            </w:pPr>
            <w:r>
              <w:t xml:space="preserve">        0%, 100% { transform: translateY(0); }</w:t>
            </w:r>
          </w:p>
          <w:p w14:paraId="5A8A1BC4" w14:textId="77777777" w:rsidR="006C63A0" w:rsidRDefault="006C63A0" w:rsidP="006C63A0">
            <w:pPr>
              <w:pStyle w:val="code"/>
              <w:bidi w:val="0"/>
            </w:pPr>
            <w:r>
              <w:t xml:space="preserve">        50% { transform: translateY(-50px); }</w:t>
            </w:r>
          </w:p>
          <w:p w14:paraId="7F580CAF" w14:textId="77777777" w:rsidR="006C63A0" w:rsidRDefault="006C63A0" w:rsidP="006C63A0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6FEB97A6" w14:textId="77777777" w:rsidR="006C63A0" w:rsidRDefault="006C63A0" w:rsidP="006C63A0">
            <w:pPr>
              <w:pStyle w:val="code"/>
              <w:bidi w:val="0"/>
              <w:rPr>
                <w:rtl/>
              </w:rPr>
            </w:pPr>
          </w:p>
          <w:p w14:paraId="3C25A1BB" w14:textId="77777777" w:rsidR="006C63A0" w:rsidRDefault="006C63A0" w:rsidP="006C63A0">
            <w:pPr>
              <w:pStyle w:val="code"/>
              <w:bidi w:val="0"/>
            </w:pPr>
            <w:r>
              <w:t xml:space="preserve">    @keyframes rotate {</w:t>
            </w:r>
          </w:p>
          <w:p w14:paraId="0ABA6877" w14:textId="77777777" w:rsidR="006C63A0" w:rsidRDefault="006C63A0" w:rsidP="006C63A0">
            <w:pPr>
              <w:pStyle w:val="code"/>
              <w:bidi w:val="0"/>
            </w:pPr>
            <w:r>
              <w:t xml:space="preserve">        from { transform: rotate(0deg); }</w:t>
            </w:r>
          </w:p>
          <w:p w14:paraId="2C46556E" w14:textId="77777777" w:rsidR="006C63A0" w:rsidRDefault="006C63A0" w:rsidP="006C63A0">
            <w:pPr>
              <w:pStyle w:val="code"/>
              <w:bidi w:val="0"/>
            </w:pPr>
            <w:r>
              <w:t xml:space="preserve">        to { transform: rotate(360deg); }</w:t>
            </w:r>
          </w:p>
          <w:p w14:paraId="21481948" w14:textId="77777777" w:rsidR="006C63A0" w:rsidRDefault="006C63A0" w:rsidP="006C63A0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65FE9B19" w14:textId="77777777" w:rsidR="006C63A0" w:rsidRDefault="006C63A0" w:rsidP="006C63A0">
            <w:pPr>
              <w:pStyle w:val="code"/>
              <w:bidi w:val="0"/>
              <w:rPr>
                <w:rtl/>
              </w:rPr>
            </w:pPr>
          </w:p>
          <w:p w14:paraId="7390F3E8" w14:textId="77777777" w:rsidR="006C63A0" w:rsidRDefault="006C63A0" w:rsidP="006C63A0">
            <w:pPr>
              <w:pStyle w:val="code"/>
              <w:bidi w:val="0"/>
            </w:pPr>
            <w:r>
              <w:t xml:space="preserve">    .bounce-box {</w:t>
            </w:r>
          </w:p>
          <w:p w14:paraId="1AEA05B7" w14:textId="77777777" w:rsidR="006C63A0" w:rsidRDefault="006C63A0" w:rsidP="006C63A0">
            <w:pPr>
              <w:pStyle w:val="code"/>
              <w:bidi w:val="0"/>
            </w:pPr>
            <w:r>
              <w:t xml:space="preserve">        animation-name: bounce;</w:t>
            </w:r>
          </w:p>
          <w:p w14:paraId="1EEA0FD4" w14:textId="77777777" w:rsidR="006C63A0" w:rsidRDefault="006C63A0" w:rsidP="006C63A0">
            <w:pPr>
              <w:pStyle w:val="code"/>
              <w:bidi w:val="0"/>
            </w:pPr>
            <w:r>
              <w:t xml:space="preserve">        animation-duration: 1s;</w:t>
            </w:r>
          </w:p>
          <w:p w14:paraId="146E0365" w14:textId="77777777" w:rsidR="006C63A0" w:rsidRDefault="006C63A0" w:rsidP="006C63A0">
            <w:pPr>
              <w:pStyle w:val="code"/>
              <w:bidi w:val="0"/>
            </w:pPr>
            <w:r>
              <w:t xml:space="preserve">        animation-iteration-count: infinite;</w:t>
            </w:r>
          </w:p>
          <w:p w14:paraId="5B850930" w14:textId="77777777" w:rsidR="006C63A0" w:rsidRDefault="006C63A0" w:rsidP="006C63A0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19BE6BED" w14:textId="77777777" w:rsidR="006C63A0" w:rsidRDefault="006C63A0" w:rsidP="006C63A0">
            <w:pPr>
              <w:pStyle w:val="code"/>
              <w:bidi w:val="0"/>
              <w:rPr>
                <w:rtl/>
              </w:rPr>
            </w:pPr>
          </w:p>
          <w:p w14:paraId="393F35BF" w14:textId="77777777" w:rsidR="006C63A0" w:rsidRDefault="006C63A0" w:rsidP="006C63A0">
            <w:pPr>
              <w:pStyle w:val="code"/>
              <w:bidi w:val="0"/>
            </w:pPr>
            <w:r>
              <w:t xml:space="preserve">    .rotate-box {</w:t>
            </w:r>
          </w:p>
          <w:p w14:paraId="48FDA146" w14:textId="77777777" w:rsidR="006C63A0" w:rsidRDefault="006C63A0" w:rsidP="006C63A0">
            <w:pPr>
              <w:pStyle w:val="code"/>
              <w:bidi w:val="0"/>
            </w:pPr>
            <w:r>
              <w:t xml:space="preserve">        animation-name: rotate;</w:t>
            </w:r>
          </w:p>
          <w:p w14:paraId="4520DFCF" w14:textId="77777777" w:rsidR="006C63A0" w:rsidRDefault="006C63A0" w:rsidP="006C63A0">
            <w:pPr>
              <w:pStyle w:val="code"/>
              <w:bidi w:val="0"/>
            </w:pPr>
            <w:r>
              <w:t xml:space="preserve">        animation-duration: 2s;</w:t>
            </w:r>
          </w:p>
          <w:p w14:paraId="1936D8D3" w14:textId="77777777" w:rsidR="006C63A0" w:rsidRDefault="006C63A0" w:rsidP="006C63A0">
            <w:pPr>
              <w:pStyle w:val="code"/>
              <w:bidi w:val="0"/>
            </w:pPr>
            <w:r>
              <w:t xml:space="preserve">        animation-iteration-count: infinite;</w:t>
            </w:r>
          </w:p>
          <w:p w14:paraId="6828DB36" w14:textId="77777777" w:rsidR="006C63A0" w:rsidRDefault="006C63A0" w:rsidP="006C63A0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026E882E" w14:textId="77777777" w:rsidR="006C63A0" w:rsidRDefault="006C63A0" w:rsidP="006C63A0">
            <w:pPr>
              <w:pStyle w:val="code"/>
              <w:bidi w:val="0"/>
            </w:pPr>
            <w:r>
              <w:t>&lt;/style&gt;</w:t>
            </w:r>
          </w:p>
          <w:p w14:paraId="656AECDA" w14:textId="77777777" w:rsidR="006C63A0" w:rsidRDefault="006C63A0" w:rsidP="006C63A0">
            <w:pPr>
              <w:pStyle w:val="code"/>
              <w:bidi w:val="0"/>
              <w:rPr>
                <w:rtl/>
              </w:rPr>
            </w:pPr>
          </w:p>
          <w:p w14:paraId="520D647A" w14:textId="77777777" w:rsidR="006C63A0" w:rsidRDefault="006C63A0" w:rsidP="006C63A0">
            <w:pPr>
              <w:pStyle w:val="code"/>
              <w:bidi w:val="0"/>
              <w:rPr>
                <w:rtl/>
              </w:rPr>
            </w:pPr>
            <w:r>
              <w:t>&lt;div class="box bounce-box"&gt;</w:t>
            </w:r>
            <w:r>
              <w:rPr>
                <w:rFonts w:cs="IRANSansWeb(FaNum) Light"/>
                <w:rtl/>
              </w:rPr>
              <w:t>پرش</w:t>
            </w:r>
            <w:r>
              <w:t>&lt;/div&gt;</w:t>
            </w:r>
          </w:p>
          <w:p w14:paraId="6EAFB6B2" w14:textId="66D481C5" w:rsidR="006C63A0" w:rsidRDefault="006C63A0" w:rsidP="006C63A0">
            <w:pPr>
              <w:pStyle w:val="code"/>
              <w:bidi w:val="0"/>
            </w:pPr>
            <w:r>
              <w:t>&lt;div class="box rotate-box"&gt;</w:t>
            </w:r>
            <w:r>
              <w:rPr>
                <w:rFonts w:cs="IRANSansWeb(FaNum) Light"/>
                <w:rtl/>
              </w:rPr>
              <w:t>چرخش</w:t>
            </w:r>
            <w:r>
              <w:t>&lt;/div&gt;</w:t>
            </w:r>
          </w:p>
        </w:tc>
      </w:tr>
    </w:tbl>
    <w:p w14:paraId="37D0F6A5" w14:textId="2B2808C1" w:rsidR="006C63A0" w:rsidRPr="00F40B17" w:rsidRDefault="006C63A0" w:rsidP="006C63A0">
      <w:pPr>
        <w:pStyle w:val="code"/>
      </w:pPr>
      <w:hyperlink r:id="rId409" w:history="1">
        <w:r w:rsidRPr="006C63A0">
          <w:rPr>
            <w:rStyle w:val="Hyperlink"/>
          </w:rPr>
          <w:t>animation-name</w:t>
        </w:r>
      </w:hyperlink>
    </w:p>
    <w:p w14:paraId="1B1EBDB4" w14:textId="77777777" w:rsidR="00F40B17" w:rsidRDefault="00F40B17" w:rsidP="00305A1D">
      <w:pPr>
        <w:pStyle w:val="bold"/>
      </w:pPr>
      <w:r w:rsidRPr="00F40B17">
        <w:t>animation-duration</w:t>
      </w:r>
    </w:p>
    <w:p w14:paraId="1040B160" w14:textId="72D257D4" w:rsidR="006C63A0" w:rsidRDefault="00627547" w:rsidP="006C63A0">
      <w:pPr>
        <w:rPr>
          <w:rtl/>
        </w:rPr>
      </w:pPr>
      <w:r w:rsidRPr="00627547">
        <w:rPr>
          <w:rtl/>
        </w:rPr>
        <w:t>ا</w:t>
      </w:r>
      <w:r w:rsidRPr="00627547">
        <w:rPr>
          <w:rFonts w:hint="cs"/>
          <w:rtl/>
        </w:rPr>
        <w:t>ی</w:t>
      </w:r>
      <w:r w:rsidRPr="00627547">
        <w:rPr>
          <w:rFonts w:hint="eastAsia"/>
          <w:rtl/>
        </w:rPr>
        <w:t>ن</w:t>
      </w:r>
      <w:r w:rsidRPr="00627547">
        <w:rPr>
          <w:rtl/>
        </w:rPr>
        <w:t xml:space="preserve"> و</w:t>
      </w:r>
      <w:r w:rsidRPr="00627547">
        <w:rPr>
          <w:rFonts w:hint="cs"/>
          <w:rtl/>
        </w:rPr>
        <w:t>ی</w:t>
      </w:r>
      <w:r w:rsidRPr="00627547">
        <w:rPr>
          <w:rFonts w:hint="eastAsia"/>
          <w:rtl/>
        </w:rPr>
        <w:t>ژگ</w:t>
      </w:r>
      <w:r w:rsidRPr="00627547">
        <w:rPr>
          <w:rFonts w:hint="cs"/>
          <w:rtl/>
        </w:rPr>
        <w:t>ی</w:t>
      </w:r>
      <w:r w:rsidRPr="00627547">
        <w:rPr>
          <w:rtl/>
        </w:rPr>
        <w:t xml:space="preserve"> مدت زمان اجرا</w:t>
      </w:r>
      <w:r w:rsidRPr="00627547">
        <w:rPr>
          <w:rFonts w:hint="cs"/>
          <w:rtl/>
        </w:rPr>
        <w:t>ی</w:t>
      </w:r>
      <w:r w:rsidRPr="00627547">
        <w:rPr>
          <w:rtl/>
        </w:rPr>
        <w:t xml:space="preserve"> </w:t>
      </w:r>
      <w:r w:rsidRPr="00627547">
        <w:rPr>
          <w:rFonts w:hint="cs"/>
          <w:rtl/>
        </w:rPr>
        <w:t>ی</w:t>
      </w:r>
      <w:r w:rsidRPr="00627547">
        <w:rPr>
          <w:rFonts w:hint="eastAsia"/>
          <w:rtl/>
        </w:rPr>
        <w:t>ک</w:t>
      </w:r>
      <w:r w:rsidRPr="00627547">
        <w:rPr>
          <w:rtl/>
        </w:rPr>
        <w:t xml:space="preserve"> س</w:t>
      </w:r>
      <w:r w:rsidRPr="00627547">
        <w:rPr>
          <w:rFonts w:hint="cs"/>
          <w:rtl/>
        </w:rPr>
        <w:t>ی</w:t>
      </w:r>
      <w:r w:rsidRPr="00627547">
        <w:rPr>
          <w:rFonts w:hint="eastAsia"/>
          <w:rtl/>
        </w:rPr>
        <w:t>کل</w:t>
      </w:r>
      <w:r w:rsidRPr="00627547">
        <w:rPr>
          <w:rtl/>
        </w:rPr>
        <w:t xml:space="preserve"> ان</w:t>
      </w:r>
      <w:r w:rsidRPr="00627547">
        <w:rPr>
          <w:rFonts w:hint="cs"/>
          <w:rtl/>
        </w:rPr>
        <w:t>ی</w:t>
      </w:r>
      <w:r w:rsidRPr="00627547">
        <w:rPr>
          <w:rFonts w:hint="eastAsia"/>
          <w:rtl/>
        </w:rPr>
        <w:t>م</w:t>
      </w:r>
      <w:r w:rsidRPr="00627547">
        <w:rPr>
          <w:rFonts w:hint="cs"/>
          <w:rtl/>
        </w:rPr>
        <w:t>ی</w:t>
      </w:r>
      <w:r w:rsidRPr="00627547">
        <w:rPr>
          <w:rFonts w:hint="eastAsia"/>
          <w:rtl/>
        </w:rPr>
        <w:t>شن</w:t>
      </w:r>
      <w:r w:rsidRPr="00627547">
        <w:rPr>
          <w:rtl/>
        </w:rPr>
        <w:t xml:space="preserve"> را مشخص م</w:t>
      </w:r>
      <w:r w:rsidRPr="00627547">
        <w:rPr>
          <w:rFonts w:hint="cs"/>
          <w:rtl/>
        </w:rPr>
        <w:t>ی‌</w:t>
      </w:r>
      <w:r w:rsidRPr="00627547">
        <w:rPr>
          <w:rFonts w:hint="eastAsia"/>
          <w:rtl/>
        </w:rPr>
        <w:t>کند</w:t>
      </w:r>
      <w:r w:rsidRPr="00627547"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7547" w14:paraId="31059574" w14:textId="77777777" w:rsidTr="00627547">
        <w:tc>
          <w:tcPr>
            <w:tcW w:w="9350" w:type="dxa"/>
          </w:tcPr>
          <w:p w14:paraId="1A41D63D" w14:textId="77777777" w:rsidR="00627547" w:rsidRDefault="00627547" w:rsidP="00627547">
            <w:pPr>
              <w:bidi w:val="0"/>
            </w:pPr>
            <w:r>
              <w:t>&lt;style&gt;</w:t>
            </w:r>
          </w:p>
          <w:p w14:paraId="6AC48F31" w14:textId="77777777" w:rsidR="00627547" w:rsidRDefault="00627547" w:rsidP="00627547">
            <w:pPr>
              <w:bidi w:val="0"/>
            </w:pPr>
            <w:r>
              <w:t xml:space="preserve">    .box {</w:t>
            </w:r>
          </w:p>
          <w:p w14:paraId="11B62B03" w14:textId="77777777" w:rsidR="00627547" w:rsidRDefault="00627547" w:rsidP="00627547">
            <w:pPr>
              <w:bidi w:val="0"/>
            </w:pPr>
            <w:r>
              <w:t xml:space="preserve">        width: 100px;</w:t>
            </w:r>
          </w:p>
          <w:p w14:paraId="149CCE43" w14:textId="77777777" w:rsidR="00627547" w:rsidRDefault="00627547" w:rsidP="00627547">
            <w:pPr>
              <w:bidi w:val="0"/>
            </w:pPr>
            <w:r>
              <w:t xml:space="preserve">        height: 100px;</w:t>
            </w:r>
          </w:p>
          <w:p w14:paraId="5EA18E58" w14:textId="77777777" w:rsidR="00627547" w:rsidRDefault="00627547" w:rsidP="00627547">
            <w:pPr>
              <w:bidi w:val="0"/>
            </w:pPr>
            <w:r>
              <w:t xml:space="preserve">        background: #e67e22;</w:t>
            </w:r>
          </w:p>
          <w:p w14:paraId="76DEB409" w14:textId="77777777" w:rsidR="00627547" w:rsidRDefault="00627547" w:rsidP="00627547">
            <w:pPr>
              <w:bidi w:val="0"/>
            </w:pPr>
            <w:r>
              <w:lastRenderedPageBreak/>
              <w:t xml:space="preserve">        margin: 30px;</w:t>
            </w:r>
          </w:p>
          <w:p w14:paraId="58ADB6F4" w14:textId="77777777" w:rsidR="00627547" w:rsidRDefault="00627547" w:rsidP="00627547">
            <w:pPr>
              <w:bidi w:val="0"/>
            </w:pPr>
            <w:r>
              <w:t xml:space="preserve">        display: inline-block;</w:t>
            </w:r>
          </w:p>
          <w:p w14:paraId="1B5087E2" w14:textId="77777777" w:rsidR="00627547" w:rsidRDefault="00627547" w:rsidP="00627547">
            <w:pPr>
              <w:bidi w:val="0"/>
              <w:rPr>
                <w:rtl/>
              </w:rPr>
            </w:pPr>
            <w:r>
              <w:t xml:space="preserve">    }</w:t>
            </w:r>
          </w:p>
          <w:p w14:paraId="7B79A963" w14:textId="77777777" w:rsidR="00627547" w:rsidRDefault="00627547" w:rsidP="00627547">
            <w:pPr>
              <w:bidi w:val="0"/>
              <w:rPr>
                <w:rtl/>
              </w:rPr>
            </w:pPr>
          </w:p>
          <w:p w14:paraId="05643554" w14:textId="77777777" w:rsidR="00627547" w:rsidRDefault="00627547" w:rsidP="00627547">
            <w:pPr>
              <w:bidi w:val="0"/>
            </w:pPr>
            <w:r>
              <w:t xml:space="preserve">    @keyframes slide {</w:t>
            </w:r>
          </w:p>
          <w:p w14:paraId="705E7C74" w14:textId="77777777" w:rsidR="00627547" w:rsidRDefault="00627547" w:rsidP="00627547">
            <w:pPr>
              <w:bidi w:val="0"/>
            </w:pPr>
            <w:r>
              <w:t xml:space="preserve">        from { transform: translateX(0); }</w:t>
            </w:r>
          </w:p>
          <w:p w14:paraId="73D95D08" w14:textId="77777777" w:rsidR="00627547" w:rsidRDefault="00627547" w:rsidP="00627547">
            <w:pPr>
              <w:bidi w:val="0"/>
            </w:pPr>
            <w:r>
              <w:t xml:space="preserve">        to { transform: translateX(100px); }</w:t>
            </w:r>
          </w:p>
          <w:p w14:paraId="74D2F583" w14:textId="77777777" w:rsidR="00627547" w:rsidRDefault="00627547" w:rsidP="00627547">
            <w:pPr>
              <w:bidi w:val="0"/>
              <w:rPr>
                <w:rtl/>
              </w:rPr>
            </w:pPr>
            <w:r>
              <w:t xml:space="preserve">    }</w:t>
            </w:r>
          </w:p>
          <w:p w14:paraId="5C219B4C" w14:textId="77777777" w:rsidR="00627547" w:rsidRDefault="00627547" w:rsidP="00627547">
            <w:pPr>
              <w:bidi w:val="0"/>
              <w:rPr>
                <w:rtl/>
              </w:rPr>
            </w:pPr>
          </w:p>
          <w:p w14:paraId="104FA46E" w14:textId="77777777" w:rsidR="00627547" w:rsidRDefault="00627547" w:rsidP="00627547">
            <w:pPr>
              <w:bidi w:val="0"/>
            </w:pPr>
            <w:r>
              <w:t xml:space="preserve">    .fast {</w:t>
            </w:r>
          </w:p>
          <w:p w14:paraId="5A63C010" w14:textId="77777777" w:rsidR="00627547" w:rsidRDefault="00627547" w:rsidP="00627547">
            <w:pPr>
              <w:bidi w:val="0"/>
            </w:pPr>
            <w:r>
              <w:t xml:space="preserve">        animation-name: slide;</w:t>
            </w:r>
          </w:p>
          <w:p w14:paraId="3FCC172E" w14:textId="77777777" w:rsidR="00627547" w:rsidRDefault="00627547" w:rsidP="00627547">
            <w:pPr>
              <w:bidi w:val="0"/>
            </w:pPr>
            <w:r>
              <w:t xml:space="preserve">        animation-duration: 0.5s;</w:t>
            </w:r>
          </w:p>
          <w:p w14:paraId="13A212BC" w14:textId="77777777" w:rsidR="00627547" w:rsidRDefault="00627547" w:rsidP="00627547">
            <w:pPr>
              <w:bidi w:val="0"/>
            </w:pPr>
            <w:r>
              <w:t xml:space="preserve">        animation-iteration-count: infinite;</w:t>
            </w:r>
          </w:p>
          <w:p w14:paraId="4BB573AA" w14:textId="77777777" w:rsidR="00627547" w:rsidRDefault="00627547" w:rsidP="00627547">
            <w:pPr>
              <w:bidi w:val="0"/>
              <w:rPr>
                <w:rtl/>
              </w:rPr>
            </w:pPr>
            <w:r>
              <w:t xml:space="preserve">    }</w:t>
            </w:r>
          </w:p>
          <w:p w14:paraId="0B231189" w14:textId="77777777" w:rsidR="00627547" w:rsidRDefault="00627547" w:rsidP="00627547">
            <w:pPr>
              <w:bidi w:val="0"/>
              <w:rPr>
                <w:rtl/>
              </w:rPr>
            </w:pPr>
          </w:p>
          <w:p w14:paraId="5B6460E7" w14:textId="77777777" w:rsidR="00627547" w:rsidRDefault="00627547" w:rsidP="00627547">
            <w:pPr>
              <w:bidi w:val="0"/>
            </w:pPr>
            <w:r>
              <w:t xml:space="preserve">    .slow {</w:t>
            </w:r>
          </w:p>
          <w:p w14:paraId="34E6573C" w14:textId="77777777" w:rsidR="00627547" w:rsidRDefault="00627547" w:rsidP="00627547">
            <w:pPr>
              <w:bidi w:val="0"/>
            </w:pPr>
            <w:r>
              <w:t xml:space="preserve">        animation-name: slide;</w:t>
            </w:r>
          </w:p>
          <w:p w14:paraId="03AD600F" w14:textId="77777777" w:rsidR="00627547" w:rsidRDefault="00627547" w:rsidP="00627547">
            <w:pPr>
              <w:bidi w:val="0"/>
            </w:pPr>
            <w:r>
              <w:t xml:space="preserve">        animation-duration: 3s;</w:t>
            </w:r>
          </w:p>
          <w:p w14:paraId="2D4AC8F6" w14:textId="77777777" w:rsidR="00627547" w:rsidRDefault="00627547" w:rsidP="00627547">
            <w:pPr>
              <w:bidi w:val="0"/>
            </w:pPr>
            <w:r>
              <w:t xml:space="preserve">        animation-iteration-count: infinite;</w:t>
            </w:r>
          </w:p>
          <w:p w14:paraId="290C50F9" w14:textId="77777777" w:rsidR="00627547" w:rsidRDefault="00627547" w:rsidP="00627547">
            <w:pPr>
              <w:bidi w:val="0"/>
              <w:rPr>
                <w:rtl/>
              </w:rPr>
            </w:pPr>
            <w:r>
              <w:t xml:space="preserve">    }</w:t>
            </w:r>
          </w:p>
          <w:p w14:paraId="588B1E7F" w14:textId="77777777" w:rsidR="00627547" w:rsidRDefault="00627547" w:rsidP="00627547">
            <w:pPr>
              <w:bidi w:val="0"/>
            </w:pPr>
            <w:r>
              <w:t>&lt;/style&gt;</w:t>
            </w:r>
          </w:p>
          <w:p w14:paraId="6C1DD742" w14:textId="77777777" w:rsidR="00627547" w:rsidRDefault="00627547" w:rsidP="00627547">
            <w:pPr>
              <w:bidi w:val="0"/>
              <w:rPr>
                <w:rtl/>
              </w:rPr>
            </w:pPr>
          </w:p>
          <w:p w14:paraId="4FD7F91C" w14:textId="77777777" w:rsidR="00627547" w:rsidRDefault="00627547" w:rsidP="00627547">
            <w:pPr>
              <w:bidi w:val="0"/>
              <w:rPr>
                <w:rtl/>
              </w:rPr>
            </w:pPr>
            <w:r>
              <w:t>&lt;div class="box fast"&gt;</w:t>
            </w:r>
            <w:r>
              <w:rPr>
                <w:rtl/>
              </w:rPr>
              <w:t>سر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ع</w:t>
            </w:r>
            <w:r>
              <w:t xml:space="preserve"> (0.5s)&lt;/div&gt;</w:t>
            </w:r>
          </w:p>
          <w:p w14:paraId="5E710625" w14:textId="2B7C8402" w:rsidR="00627547" w:rsidRDefault="00627547" w:rsidP="00627547">
            <w:pPr>
              <w:bidi w:val="0"/>
            </w:pPr>
            <w:r>
              <w:t>&lt;div class="box slow"&gt;</w:t>
            </w:r>
            <w:r>
              <w:rPr>
                <w:rtl/>
              </w:rPr>
              <w:t>آهسته</w:t>
            </w:r>
            <w:r>
              <w:t xml:space="preserve"> (3s)&lt;/div&gt;</w:t>
            </w:r>
          </w:p>
        </w:tc>
      </w:tr>
    </w:tbl>
    <w:p w14:paraId="76603F79" w14:textId="5CDE1E53" w:rsidR="00627547" w:rsidRDefault="00627547" w:rsidP="00627547">
      <w:hyperlink r:id="rId410" w:history="1">
        <w:r w:rsidRPr="00627547">
          <w:rPr>
            <w:rStyle w:val="Hyperlink"/>
          </w:rPr>
          <w:t>animation-duration</w:t>
        </w:r>
      </w:hyperlink>
    </w:p>
    <w:p w14:paraId="7E67A20F" w14:textId="77777777" w:rsidR="00627547" w:rsidRPr="00F40B17" w:rsidRDefault="00627547" w:rsidP="00627547"/>
    <w:p w14:paraId="6003C6B1" w14:textId="77777777" w:rsidR="00F40B17" w:rsidRDefault="00F40B17" w:rsidP="00305A1D">
      <w:pPr>
        <w:pStyle w:val="bold"/>
      </w:pPr>
      <w:r w:rsidRPr="00F40B17">
        <w:t>animation-timing-functioning</w:t>
      </w:r>
    </w:p>
    <w:p w14:paraId="7A078539" w14:textId="77777777" w:rsidR="00627547" w:rsidRDefault="00627547" w:rsidP="00627547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منحن</w:t>
      </w:r>
      <w:r>
        <w:rPr>
          <w:rFonts w:hint="cs"/>
          <w:rtl/>
        </w:rPr>
        <w:t>ی</w:t>
      </w:r>
      <w:r>
        <w:rPr>
          <w:rtl/>
        </w:rPr>
        <w:t xml:space="preserve"> سرعت 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را کنترل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AE81ECA" w14:textId="4F2C0E1C" w:rsidR="00627547" w:rsidRDefault="00627547" w:rsidP="00627547">
      <w:pPr>
        <w:rPr>
          <w:rtl/>
        </w:rPr>
      </w:pPr>
      <w:r>
        <w:rPr>
          <w:rtl/>
        </w:rPr>
        <w:t>-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p w14:paraId="75F21015" w14:textId="77777777" w:rsidR="00627547" w:rsidRDefault="00627547" w:rsidP="00627547">
      <w:pPr>
        <w:rPr>
          <w:rtl/>
        </w:rPr>
      </w:pPr>
      <w:r>
        <w:rPr>
          <w:rtl/>
        </w:rPr>
        <w:t xml:space="preserve">  - `</w:t>
      </w:r>
      <w:r>
        <w:t>ease</w:t>
      </w:r>
      <w:r>
        <w:rPr>
          <w:rtl/>
        </w:rPr>
        <w:t>` = شروع و 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آهسته (پ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)</w:t>
      </w:r>
    </w:p>
    <w:p w14:paraId="625FFAA0" w14:textId="77777777" w:rsidR="00627547" w:rsidRDefault="00627547" w:rsidP="00627547">
      <w:pPr>
        <w:rPr>
          <w:rtl/>
        </w:rPr>
      </w:pPr>
      <w:r>
        <w:rPr>
          <w:rtl/>
        </w:rPr>
        <w:t xml:space="preserve">  - `</w:t>
      </w:r>
      <w:r>
        <w:t>linear</w:t>
      </w:r>
      <w:r>
        <w:rPr>
          <w:rtl/>
        </w:rPr>
        <w:t>` = سرعت ثابت</w:t>
      </w:r>
    </w:p>
    <w:p w14:paraId="171EB5DA" w14:textId="77777777" w:rsidR="00627547" w:rsidRDefault="00627547" w:rsidP="00627547">
      <w:pPr>
        <w:rPr>
          <w:rtl/>
        </w:rPr>
      </w:pPr>
      <w:r>
        <w:rPr>
          <w:rtl/>
        </w:rPr>
        <w:t xml:space="preserve">  - `</w:t>
      </w:r>
      <w:r>
        <w:t>ease-in</w:t>
      </w:r>
      <w:r>
        <w:rPr>
          <w:rtl/>
        </w:rPr>
        <w:t>` = شروع آهسته</w:t>
      </w:r>
    </w:p>
    <w:p w14:paraId="10332AFD" w14:textId="77777777" w:rsidR="00627547" w:rsidRDefault="00627547" w:rsidP="00627547">
      <w:pPr>
        <w:rPr>
          <w:rtl/>
        </w:rPr>
      </w:pPr>
      <w:r>
        <w:rPr>
          <w:rtl/>
        </w:rPr>
        <w:t xml:space="preserve">  - `</w:t>
      </w:r>
      <w:r>
        <w:t>ease-out</w:t>
      </w:r>
      <w:r>
        <w:rPr>
          <w:rtl/>
        </w:rPr>
        <w:t>` = 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آهسته</w:t>
      </w:r>
    </w:p>
    <w:p w14:paraId="1604E7A2" w14:textId="77777777" w:rsidR="00627547" w:rsidRDefault="00627547" w:rsidP="00627547">
      <w:pPr>
        <w:rPr>
          <w:rtl/>
        </w:rPr>
      </w:pPr>
      <w:r>
        <w:rPr>
          <w:rtl/>
        </w:rPr>
        <w:t xml:space="preserve">  - `</w:t>
      </w:r>
      <w:r>
        <w:t>ease-in-out</w:t>
      </w:r>
      <w:r>
        <w:rPr>
          <w:rtl/>
        </w:rPr>
        <w:t>` = شروع و 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آهسته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7547" w14:paraId="68D8BC5D" w14:textId="77777777" w:rsidTr="00627547">
        <w:tc>
          <w:tcPr>
            <w:tcW w:w="9350" w:type="dxa"/>
          </w:tcPr>
          <w:p w14:paraId="7CFA3044" w14:textId="77777777" w:rsidR="00627547" w:rsidRDefault="00627547" w:rsidP="00627547">
            <w:pPr>
              <w:pStyle w:val="code"/>
              <w:bidi w:val="0"/>
            </w:pPr>
            <w:r>
              <w:lastRenderedPageBreak/>
              <w:t>&lt;style&gt;</w:t>
            </w:r>
          </w:p>
          <w:p w14:paraId="251A8E1A" w14:textId="77777777" w:rsidR="00627547" w:rsidRDefault="00627547" w:rsidP="00627547">
            <w:pPr>
              <w:pStyle w:val="code"/>
              <w:bidi w:val="0"/>
            </w:pPr>
            <w:r>
              <w:t xml:space="preserve">    .box {</w:t>
            </w:r>
          </w:p>
          <w:p w14:paraId="06CA366B" w14:textId="77777777" w:rsidR="00627547" w:rsidRDefault="00627547" w:rsidP="00627547">
            <w:pPr>
              <w:pStyle w:val="code"/>
              <w:bidi w:val="0"/>
            </w:pPr>
            <w:r>
              <w:t xml:space="preserve">        width: 100px;</w:t>
            </w:r>
          </w:p>
          <w:p w14:paraId="1696587A" w14:textId="77777777" w:rsidR="00627547" w:rsidRDefault="00627547" w:rsidP="00627547">
            <w:pPr>
              <w:pStyle w:val="code"/>
              <w:bidi w:val="0"/>
            </w:pPr>
            <w:r>
              <w:t xml:space="preserve">        height: 100px;</w:t>
            </w:r>
          </w:p>
          <w:p w14:paraId="20CCFD3D" w14:textId="77777777" w:rsidR="00627547" w:rsidRDefault="00627547" w:rsidP="00627547">
            <w:pPr>
              <w:pStyle w:val="code"/>
              <w:bidi w:val="0"/>
            </w:pPr>
            <w:r>
              <w:t xml:space="preserve">        background: #2ecc71;</w:t>
            </w:r>
          </w:p>
          <w:p w14:paraId="731BDA7C" w14:textId="77777777" w:rsidR="00627547" w:rsidRDefault="00627547" w:rsidP="00627547">
            <w:pPr>
              <w:pStyle w:val="code"/>
              <w:bidi w:val="0"/>
            </w:pPr>
            <w:r>
              <w:t xml:space="preserve">        margin: 30px;</w:t>
            </w:r>
          </w:p>
          <w:p w14:paraId="0E99B246" w14:textId="77777777" w:rsidR="00627547" w:rsidRDefault="00627547" w:rsidP="00627547">
            <w:pPr>
              <w:pStyle w:val="code"/>
              <w:bidi w:val="0"/>
            </w:pPr>
            <w:r>
              <w:t xml:space="preserve">        display: inline-block;</w:t>
            </w:r>
          </w:p>
          <w:p w14:paraId="3958D835" w14:textId="77777777" w:rsidR="00627547" w:rsidRDefault="00627547" w:rsidP="00627547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206B4C9C" w14:textId="77777777" w:rsidR="00627547" w:rsidRDefault="00627547" w:rsidP="00627547">
            <w:pPr>
              <w:pStyle w:val="code"/>
              <w:bidi w:val="0"/>
              <w:rPr>
                <w:rtl/>
              </w:rPr>
            </w:pPr>
          </w:p>
          <w:p w14:paraId="4F66D0F7" w14:textId="77777777" w:rsidR="00627547" w:rsidRDefault="00627547" w:rsidP="00627547">
            <w:pPr>
              <w:pStyle w:val="code"/>
              <w:bidi w:val="0"/>
            </w:pPr>
            <w:r>
              <w:t xml:space="preserve">    @keyframes move-right {</w:t>
            </w:r>
          </w:p>
          <w:p w14:paraId="366B7AD5" w14:textId="77777777" w:rsidR="00627547" w:rsidRDefault="00627547" w:rsidP="00627547">
            <w:pPr>
              <w:pStyle w:val="code"/>
              <w:bidi w:val="0"/>
            </w:pPr>
            <w:r>
              <w:t xml:space="preserve">        from { transform: translateX(0); }</w:t>
            </w:r>
          </w:p>
          <w:p w14:paraId="545414D2" w14:textId="77777777" w:rsidR="00627547" w:rsidRDefault="00627547" w:rsidP="00627547">
            <w:pPr>
              <w:pStyle w:val="code"/>
              <w:bidi w:val="0"/>
            </w:pPr>
            <w:r>
              <w:t xml:space="preserve">        to { transform: translateX(200px); }</w:t>
            </w:r>
          </w:p>
          <w:p w14:paraId="38AF9528" w14:textId="77777777" w:rsidR="00627547" w:rsidRDefault="00627547" w:rsidP="00627547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42F9E357" w14:textId="77777777" w:rsidR="00627547" w:rsidRDefault="00627547" w:rsidP="00627547">
            <w:pPr>
              <w:pStyle w:val="code"/>
              <w:bidi w:val="0"/>
              <w:rPr>
                <w:rtl/>
              </w:rPr>
            </w:pPr>
          </w:p>
          <w:p w14:paraId="07936936" w14:textId="77777777" w:rsidR="00627547" w:rsidRDefault="00627547" w:rsidP="00627547">
            <w:pPr>
              <w:pStyle w:val="code"/>
              <w:bidi w:val="0"/>
            </w:pPr>
            <w:r>
              <w:t xml:space="preserve">    .ease { animation: move-right 3s ease infinite; }</w:t>
            </w:r>
          </w:p>
          <w:p w14:paraId="3D37DF9C" w14:textId="77777777" w:rsidR="00627547" w:rsidRDefault="00627547" w:rsidP="00627547">
            <w:pPr>
              <w:pStyle w:val="code"/>
              <w:bidi w:val="0"/>
            </w:pPr>
            <w:r>
              <w:t xml:space="preserve">    .linear { animation: move-right 3s linear infinite; }</w:t>
            </w:r>
          </w:p>
          <w:p w14:paraId="238A36D8" w14:textId="77777777" w:rsidR="00627547" w:rsidRDefault="00627547" w:rsidP="00627547">
            <w:pPr>
              <w:pStyle w:val="code"/>
              <w:bidi w:val="0"/>
            </w:pPr>
            <w:r>
              <w:t xml:space="preserve">    .ease-in { animation: move-right 3s ease-in infinite; }</w:t>
            </w:r>
          </w:p>
          <w:p w14:paraId="0866C7C7" w14:textId="77777777" w:rsidR="00627547" w:rsidRDefault="00627547" w:rsidP="00627547">
            <w:pPr>
              <w:pStyle w:val="code"/>
              <w:bidi w:val="0"/>
            </w:pPr>
            <w:r>
              <w:t xml:space="preserve">    .ease-out { animation: move-right 3s ease-out infinite; }</w:t>
            </w:r>
          </w:p>
          <w:p w14:paraId="6A0ABF75" w14:textId="77777777" w:rsidR="00627547" w:rsidRDefault="00627547" w:rsidP="00627547">
            <w:pPr>
              <w:pStyle w:val="code"/>
              <w:bidi w:val="0"/>
            </w:pPr>
            <w:r>
              <w:t>&lt;/style&gt;</w:t>
            </w:r>
          </w:p>
          <w:p w14:paraId="395FE51D" w14:textId="77777777" w:rsidR="00627547" w:rsidRDefault="00627547" w:rsidP="00627547">
            <w:pPr>
              <w:pStyle w:val="code"/>
              <w:bidi w:val="0"/>
              <w:rPr>
                <w:rtl/>
              </w:rPr>
            </w:pPr>
          </w:p>
          <w:p w14:paraId="2EE55BCF" w14:textId="77777777" w:rsidR="00627547" w:rsidRDefault="00627547" w:rsidP="00627547">
            <w:pPr>
              <w:pStyle w:val="code"/>
              <w:bidi w:val="0"/>
            </w:pPr>
            <w:r>
              <w:t>&lt;div class="box ease"&gt;ease&lt;/div&gt;</w:t>
            </w:r>
          </w:p>
          <w:p w14:paraId="2FFFD89C" w14:textId="77777777" w:rsidR="00627547" w:rsidRDefault="00627547" w:rsidP="00627547">
            <w:pPr>
              <w:pStyle w:val="code"/>
              <w:bidi w:val="0"/>
            </w:pPr>
            <w:r>
              <w:t>&lt;div class="box linear"&gt;linear&lt;/div&gt;</w:t>
            </w:r>
          </w:p>
          <w:p w14:paraId="0525AC4C" w14:textId="77777777" w:rsidR="00627547" w:rsidRDefault="00627547" w:rsidP="00627547">
            <w:pPr>
              <w:pStyle w:val="code"/>
              <w:bidi w:val="0"/>
            </w:pPr>
            <w:r>
              <w:t>&lt;div class="box ease-in"&gt;ease-in&lt;/div&gt;</w:t>
            </w:r>
          </w:p>
          <w:p w14:paraId="74C947E9" w14:textId="114F8800" w:rsidR="00627547" w:rsidRDefault="00627547" w:rsidP="00627547">
            <w:pPr>
              <w:pStyle w:val="code"/>
              <w:bidi w:val="0"/>
            </w:pPr>
            <w:r>
              <w:t>&lt;div class="box ease-out"&gt;ease-out&lt;/div&gt;</w:t>
            </w:r>
          </w:p>
        </w:tc>
      </w:tr>
    </w:tbl>
    <w:p w14:paraId="30C4C8A8" w14:textId="6E627E65" w:rsidR="00627547" w:rsidRPr="00F40B17" w:rsidRDefault="00627547" w:rsidP="00627547">
      <w:hyperlink r:id="rId411" w:history="1">
        <w:r w:rsidRPr="00627547">
          <w:rPr>
            <w:rStyle w:val="Hyperlink"/>
          </w:rPr>
          <w:t>timing</w:t>
        </w:r>
      </w:hyperlink>
    </w:p>
    <w:p w14:paraId="3A34252D" w14:textId="77777777" w:rsidR="00F40B17" w:rsidRDefault="00F40B17" w:rsidP="00305A1D">
      <w:pPr>
        <w:pStyle w:val="bold"/>
      </w:pPr>
      <w:r w:rsidRPr="00F40B17">
        <w:t>animation-delay</w:t>
      </w:r>
    </w:p>
    <w:p w14:paraId="4026E3AC" w14:textId="36ED85A8" w:rsidR="00627547" w:rsidRDefault="00627547" w:rsidP="00627547">
      <w:r w:rsidRPr="00627547">
        <w:rPr>
          <w:rtl/>
        </w:rPr>
        <w:t>ا</w:t>
      </w:r>
      <w:r w:rsidRPr="00627547">
        <w:rPr>
          <w:rFonts w:hint="cs"/>
          <w:rtl/>
        </w:rPr>
        <w:t>ی</w:t>
      </w:r>
      <w:r w:rsidRPr="00627547">
        <w:rPr>
          <w:rFonts w:hint="eastAsia"/>
          <w:rtl/>
        </w:rPr>
        <w:t>ن</w:t>
      </w:r>
      <w:r w:rsidRPr="00627547">
        <w:rPr>
          <w:rtl/>
        </w:rPr>
        <w:t xml:space="preserve"> و</w:t>
      </w:r>
      <w:r w:rsidRPr="00627547">
        <w:rPr>
          <w:rFonts w:hint="cs"/>
          <w:rtl/>
        </w:rPr>
        <w:t>ی</w:t>
      </w:r>
      <w:r w:rsidRPr="00627547">
        <w:rPr>
          <w:rFonts w:hint="eastAsia"/>
          <w:rtl/>
        </w:rPr>
        <w:t>ژگ</w:t>
      </w:r>
      <w:r w:rsidRPr="00627547">
        <w:rPr>
          <w:rFonts w:hint="cs"/>
          <w:rtl/>
        </w:rPr>
        <w:t>ی</w:t>
      </w:r>
      <w:r w:rsidRPr="00627547">
        <w:rPr>
          <w:rtl/>
        </w:rPr>
        <w:t xml:space="preserve"> تأخ</w:t>
      </w:r>
      <w:r w:rsidRPr="00627547">
        <w:rPr>
          <w:rFonts w:hint="cs"/>
          <w:rtl/>
        </w:rPr>
        <w:t>ی</w:t>
      </w:r>
      <w:r w:rsidRPr="00627547">
        <w:rPr>
          <w:rFonts w:hint="eastAsia"/>
          <w:rtl/>
        </w:rPr>
        <w:t>ر</w:t>
      </w:r>
      <w:r w:rsidRPr="00627547">
        <w:rPr>
          <w:rtl/>
        </w:rPr>
        <w:t xml:space="preserve"> قبل از شروع ان</w:t>
      </w:r>
      <w:r w:rsidRPr="00627547">
        <w:rPr>
          <w:rFonts w:hint="cs"/>
          <w:rtl/>
        </w:rPr>
        <w:t>ی</w:t>
      </w:r>
      <w:r w:rsidRPr="00627547">
        <w:rPr>
          <w:rFonts w:hint="eastAsia"/>
          <w:rtl/>
        </w:rPr>
        <w:t>م</w:t>
      </w:r>
      <w:r w:rsidRPr="00627547">
        <w:rPr>
          <w:rFonts w:hint="cs"/>
          <w:rtl/>
        </w:rPr>
        <w:t>ی</w:t>
      </w:r>
      <w:r w:rsidRPr="00627547">
        <w:rPr>
          <w:rFonts w:hint="eastAsia"/>
          <w:rtl/>
        </w:rPr>
        <w:t>شن</w:t>
      </w:r>
      <w:r w:rsidRPr="00627547">
        <w:rPr>
          <w:rtl/>
        </w:rPr>
        <w:t xml:space="preserve"> را مشخص م</w:t>
      </w:r>
      <w:r w:rsidRPr="00627547">
        <w:rPr>
          <w:rFonts w:hint="cs"/>
          <w:rtl/>
        </w:rPr>
        <w:t>ی‌</w:t>
      </w:r>
      <w:r w:rsidRPr="00627547">
        <w:rPr>
          <w:rFonts w:hint="eastAsia"/>
          <w:rtl/>
        </w:rPr>
        <w:t>کند</w:t>
      </w:r>
      <w:r w:rsidRPr="00627547"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7547" w14:paraId="2C2CFC6B" w14:textId="77777777" w:rsidTr="00627547">
        <w:tc>
          <w:tcPr>
            <w:tcW w:w="9350" w:type="dxa"/>
          </w:tcPr>
          <w:p w14:paraId="56D43751" w14:textId="77777777" w:rsidR="00627547" w:rsidRDefault="00627547" w:rsidP="00627547">
            <w:pPr>
              <w:pStyle w:val="code"/>
              <w:bidi w:val="0"/>
            </w:pPr>
            <w:r>
              <w:t>&lt;style&gt;</w:t>
            </w:r>
          </w:p>
          <w:p w14:paraId="265B0E4C" w14:textId="77777777" w:rsidR="00627547" w:rsidRDefault="00627547" w:rsidP="00627547">
            <w:pPr>
              <w:pStyle w:val="code"/>
              <w:bidi w:val="0"/>
            </w:pPr>
            <w:r>
              <w:t xml:space="preserve">    .box {</w:t>
            </w:r>
          </w:p>
          <w:p w14:paraId="0E40345B" w14:textId="77777777" w:rsidR="00627547" w:rsidRDefault="00627547" w:rsidP="00627547">
            <w:pPr>
              <w:pStyle w:val="code"/>
              <w:bidi w:val="0"/>
            </w:pPr>
            <w:r>
              <w:t xml:space="preserve">        width: 100px;</w:t>
            </w:r>
          </w:p>
          <w:p w14:paraId="50254A1E" w14:textId="77777777" w:rsidR="00627547" w:rsidRDefault="00627547" w:rsidP="00627547">
            <w:pPr>
              <w:pStyle w:val="code"/>
              <w:bidi w:val="0"/>
            </w:pPr>
            <w:r>
              <w:t xml:space="preserve">        height: 100px;</w:t>
            </w:r>
          </w:p>
          <w:p w14:paraId="4199508B" w14:textId="77777777" w:rsidR="00627547" w:rsidRDefault="00627547" w:rsidP="00627547">
            <w:pPr>
              <w:pStyle w:val="code"/>
              <w:bidi w:val="0"/>
            </w:pPr>
            <w:r>
              <w:t xml:space="preserve">        background: #e74c3c;</w:t>
            </w:r>
          </w:p>
          <w:p w14:paraId="31B3B0B3" w14:textId="77777777" w:rsidR="00627547" w:rsidRDefault="00627547" w:rsidP="00627547">
            <w:pPr>
              <w:pStyle w:val="code"/>
              <w:bidi w:val="0"/>
            </w:pPr>
            <w:r>
              <w:t xml:space="preserve">        margin: 30px;</w:t>
            </w:r>
          </w:p>
          <w:p w14:paraId="558E9273" w14:textId="77777777" w:rsidR="00627547" w:rsidRDefault="00627547" w:rsidP="00627547">
            <w:pPr>
              <w:pStyle w:val="code"/>
              <w:bidi w:val="0"/>
            </w:pPr>
            <w:r>
              <w:t xml:space="preserve">        display: inline-block;</w:t>
            </w:r>
          </w:p>
          <w:p w14:paraId="5995344C" w14:textId="77777777" w:rsidR="00627547" w:rsidRDefault="00627547" w:rsidP="00627547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4C041E60" w14:textId="77777777" w:rsidR="00627547" w:rsidRDefault="00627547" w:rsidP="00627547">
            <w:pPr>
              <w:pStyle w:val="code"/>
              <w:bidi w:val="0"/>
              <w:rPr>
                <w:rtl/>
              </w:rPr>
            </w:pPr>
          </w:p>
          <w:p w14:paraId="550E2FC0" w14:textId="77777777" w:rsidR="00627547" w:rsidRDefault="00627547" w:rsidP="00627547">
            <w:pPr>
              <w:pStyle w:val="code"/>
              <w:bidi w:val="0"/>
            </w:pPr>
            <w:r>
              <w:t xml:space="preserve">    @keyframes fade-in {</w:t>
            </w:r>
          </w:p>
          <w:p w14:paraId="1C4AC1A7" w14:textId="77777777" w:rsidR="00627547" w:rsidRDefault="00627547" w:rsidP="00627547">
            <w:pPr>
              <w:pStyle w:val="code"/>
              <w:bidi w:val="0"/>
            </w:pPr>
            <w:r>
              <w:t xml:space="preserve">        from { opacity: 0; }</w:t>
            </w:r>
          </w:p>
          <w:p w14:paraId="7AF3E288" w14:textId="77777777" w:rsidR="00627547" w:rsidRDefault="00627547" w:rsidP="00627547">
            <w:pPr>
              <w:pStyle w:val="code"/>
              <w:bidi w:val="0"/>
            </w:pPr>
            <w:r>
              <w:t xml:space="preserve">        to { opacity: 1; }</w:t>
            </w:r>
          </w:p>
          <w:p w14:paraId="79466474" w14:textId="77777777" w:rsidR="00627547" w:rsidRDefault="00627547" w:rsidP="00627547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1C88A975" w14:textId="77777777" w:rsidR="00627547" w:rsidRDefault="00627547" w:rsidP="00627547">
            <w:pPr>
              <w:pStyle w:val="code"/>
              <w:bidi w:val="0"/>
              <w:rPr>
                <w:rtl/>
              </w:rPr>
            </w:pPr>
          </w:p>
          <w:p w14:paraId="41D9B5F6" w14:textId="77777777" w:rsidR="00627547" w:rsidRDefault="00627547" w:rsidP="00627547">
            <w:pPr>
              <w:pStyle w:val="code"/>
              <w:bidi w:val="0"/>
            </w:pPr>
            <w:r>
              <w:t xml:space="preserve">    .no-delay {</w:t>
            </w:r>
          </w:p>
          <w:p w14:paraId="58266AA5" w14:textId="77777777" w:rsidR="00627547" w:rsidRDefault="00627547" w:rsidP="00627547">
            <w:pPr>
              <w:pStyle w:val="code"/>
              <w:bidi w:val="0"/>
            </w:pPr>
            <w:r>
              <w:t xml:space="preserve">        animation: fade-in 2s infinite;</w:t>
            </w:r>
          </w:p>
          <w:p w14:paraId="54D61255" w14:textId="77777777" w:rsidR="00627547" w:rsidRDefault="00627547" w:rsidP="00627547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338A3147" w14:textId="77777777" w:rsidR="00627547" w:rsidRDefault="00627547" w:rsidP="00627547">
            <w:pPr>
              <w:pStyle w:val="code"/>
              <w:bidi w:val="0"/>
              <w:rPr>
                <w:rtl/>
              </w:rPr>
            </w:pPr>
          </w:p>
          <w:p w14:paraId="579147EF" w14:textId="77777777" w:rsidR="00627547" w:rsidRDefault="00627547" w:rsidP="00627547">
            <w:pPr>
              <w:pStyle w:val="code"/>
              <w:bidi w:val="0"/>
            </w:pPr>
            <w:r>
              <w:t xml:space="preserve">    .delay-1s {</w:t>
            </w:r>
          </w:p>
          <w:p w14:paraId="7B817F2D" w14:textId="77777777" w:rsidR="00627547" w:rsidRDefault="00627547" w:rsidP="00627547">
            <w:pPr>
              <w:pStyle w:val="code"/>
              <w:bidi w:val="0"/>
            </w:pPr>
            <w:r>
              <w:t xml:space="preserve">        animation: fade-in 2s 1s infinite;</w:t>
            </w:r>
          </w:p>
          <w:p w14:paraId="31F8DC02" w14:textId="77777777" w:rsidR="00627547" w:rsidRDefault="00627547" w:rsidP="00627547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331CF98A" w14:textId="77777777" w:rsidR="00627547" w:rsidRDefault="00627547" w:rsidP="00627547">
            <w:pPr>
              <w:pStyle w:val="code"/>
              <w:bidi w:val="0"/>
              <w:rPr>
                <w:rtl/>
              </w:rPr>
            </w:pPr>
          </w:p>
          <w:p w14:paraId="799E018A" w14:textId="77777777" w:rsidR="00627547" w:rsidRDefault="00627547" w:rsidP="00627547">
            <w:pPr>
              <w:pStyle w:val="code"/>
              <w:bidi w:val="0"/>
            </w:pPr>
            <w:r>
              <w:t xml:space="preserve">    .delay-2s {</w:t>
            </w:r>
          </w:p>
          <w:p w14:paraId="3DAE063E" w14:textId="77777777" w:rsidR="00627547" w:rsidRDefault="00627547" w:rsidP="00627547">
            <w:pPr>
              <w:pStyle w:val="code"/>
              <w:bidi w:val="0"/>
            </w:pPr>
            <w:r>
              <w:t xml:space="preserve">        animation: fade-in 2s 2s infinite;</w:t>
            </w:r>
          </w:p>
          <w:p w14:paraId="58323CC8" w14:textId="77777777" w:rsidR="00627547" w:rsidRDefault="00627547" w:rsidP="00627547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1A52B0B5" w14:textId="77777777" w:rsidR="00627547" w:rsidRDefault="00627547" w:rsidP="00627547">
            <w:pPr>
              <w:pStyle w:val="code"/>
              <w:bidi w:val="0"/>
            </w:pPr>
            <w:r>
              <w:t>&lt;/style&gt;</w:t>
            </w:r>
          </w:p>
          <w:p w14:paraId="7151C061" w14:textId="77777777" w:rsidR="00627547" w:rsidRDefault="00627547" w:rsidP="00627547">
            <w:pPr>
              <w:pStyle w:val="code"/>
              <w:bidi w:val="0"/>
              <w:rPr>
                <w:rtl/>
              </w:rPr>
            </w:pPr>
          </w:p>
          <w:p w14:paraId="684E4505" w14:textId="77777777" w:rsidR="00627547" w:rsidRDefault="00627547" w:rsidP="00627547">
            <w:pPr>
              <w:pStyle w:val="code"/>
              <w:bidi w:val="0"/>
              <w:rPr>
                <w:rtl/>
              </w:rPr>
            </w:pPr>
            <w:r>
              <w:t>&lt;div class="box no-delay"&gt;</w:t>
            </w:r>
            <w:r>
              <w:rPr>
                <w:rFonts w:cs="IRANSansWeb(FaNum) Light"/>
                <w:rtl/>
              </w:rPr>
              <w:t>بدون تأخ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t>&lt;/div&gt;</w:t>
            </w:r>
          </w:p>
          <w:p w14:paraId="1DBAAD5B" w14:textId="77777777" w:rsidR="00627547" w:rsidRDefault="00627547" w:rsidP="00627547">
            <w:pPr>
              <w:pStyle w:val="code"/>
              <w:bidi w:val="0"/>
              <w:rPr>
                <w:rtl/>
              </w:rPr>
            </w:pPr>
            <w:r>
              <w:t>&lt;div class="box delay-1s"&gt;</w:t>
            </w:r>
            <w:r>
              <w:rPr>
                <w:rFonts w:cs="IRANSansWeb(FaNum) Light"/>
                <w:rtl/>
              </w:rPr>
              <w:t>تأخ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 xml:space="preserve"> 1</w:t>
            </w:r>
            <w:r>
              <w:t>s&lt;/div&gt;</w:t>
            </w:r>
          </w:p>
          <w:p w14:paraId="4F0FCCB4" w14:textId="1D993C0D" w:rsidR="00627547" w:rsidRDefault="00627547" w:rsidP="00627547">
            <w:pPr>
              <w:pStyle w:val="code"/>
              <w:bidi w:val="0"/>
            </w:pPr>
            <w:r>
              <w:t>&lt;div class="box delay-2s"&gt;</w:t>
            </w:r>
            <w:r>
              <w:rPr>
                <w:rFonts w:cs="IRANSansWeb(FaNum) Light"/>
                <w:rtl/>
              </w:rPr>
              <w:t>تأخ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 xml:space="preserve"> 2</w:t>
            </w:r>
            <w:r>
              <w:t>s&lt;/div&gt;</w:t>
            </w:r>
          </w:p>
        </w:tc>
      </w:tr>
    </w:tbl>
    <w:p w14:paraId="7E1F660B" w14:textId="1A2E5E50" w:rsidR="00627547" w:rsidRPr="00F40B17" w:rsidRDefault="00627547" w:rsidP="00627547">
      <w:hyperlink r:id="rId412" w:history="1">
        <w:r w:rsidRPr="00627547">
          <w:rPr>
            <w:rStyle w:val="Hyperlink"/>
          </w:rPr>
          <w:t>animation-delay</w:t>
        </w:r>
      </w:hyperlink>
    </w:p>
    <w:p w14:paraId="4A0C4B7C" w14:textId="27B0C05A" w:rsidR="00F40B17" w:rsidRDefault="00F40B17" w:rsidP="00305A1D">
      <w:pPr>
        <w:pStyle w:val="bold"/>
      </w:pPr>
      <w:r w:rsidRPr="00F40B17">
        <w:t>animation-iteration-count</w:t>
      </w:r>
    </w:p>
    <w:p w14:paraId="31E26958" w14:textId="77777777" w:rsidR="00627547" w:rsidRDefault="00627547" w:rsidP="00627547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تعداد دفعات تکرار 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77F4B751" w14:textId="6BBDFE37" w:rsidR="00627547" w:rsidRDefault="00627547" w:rsidP="00627547">
      <w:pPr>
        <w:rPr>
          <w:rtl/>
        </w:rPr>
      </w:pPr>
      <w:r>
        <w:rPr>
          <w:rtl/>
        </w:rPr>
        <w:t>-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</w:t>
      </w:r>
    </w:p>
    <w:p w14:paraId="022989BA" w14:textId="77777777" w:rsidR="00627547" w:rsidRDefault="00627547" w:rsidP="00627547">
      <w:pPr>
        <w:rPr>
          <w:rtl/>
        </w:rPr>
      </w:pPr>
      <w:r>
        <w:rPr>
          <w:rtl/>
        </w:rPr>
        <w:t xml:space="preserve">  - `1` =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بار اجرا شود</w:t>
      </w:r>
    </w:p>
    <w:p w14:paraId="0E955C3F" w14:textId="77777777" w:rsidR="00627547" w:rsidRDefault="00627547" w:rsidP="00627547">
      <w:pPr>
        <w:rPr>
          <w:rtl/>
        </w:rPr>
      </w:pPr>
      <w:r>
        <w:rPr>
          <w:rtl/>
        </w:rPr>
        <w:t xml:space="preserve">  - `3` = سه بار اجرا شود</w:t>
      </w:r>
    </w:p>
    <w:p w14:paraId="13008ECB" w14:textId="77777777" w:rsidR="00627547" w:rsidRDefault="00627547" w:rsidP="00627547">
      <w:pPr>
        <w:rPr>
          <w:rtl/>
        </w:rPr>
      </w:pPr>
      <w:r>
        <w:rPr>
          <w:rtl/>
        </w:rPr>
        <w:t xml:space="preserve">  - `</w:t>
      </w:r>
      <w:r>
        <w:t>infinite</w:t>
      </w:r>
      <w:r>
        <w:rPr>
          <w:rtl/>
        </w:rPr>
        <w:t>` = ب</w:t>
      </w:r>
      <w:r>
        <w:rPr>
          <w:rFonts w:hint="cs"/>
          <w:rtl/>
        </w:rPr>
        <w:t>ی‌</w:t>
      </w:r>
      <w:r>
        <w:rPr>
          <w:rFonts w:hint="eastAsia"/>
          <w:rtl/>
        </w:rPr>
        <w:t>نها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بار تکرار شود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7547" w14:paraId="2906ADAB" w14:textId="77777777" w:rsidTr="00627547">
        <w:tc>
          <w:tcPr>
            <w:tcW w:w="9350" w:type="dxa"/>
          </w:tcPr>
          <w:p w14:paraId="343A3074" w14:textId="77777777" w:rsidR="00627547" w:rsidRDefault="00627547" w:rsidP="00627547">
            <w:pPr>
              <w:pStyle w:val="code"/>
              <w:bidi w:val="0"/>
            </w:pPr>
            <w:r>
              <w:t>&lt;style&gt;</w:t>
            </w:r>
          </w:p>
          <w:p w14:paraId="3761B113" w14:textId="77777777" w:rsidR="00627547" w:rsidRDefault="00627547" w:rsidP="00627547">
            <w:pPr>
              <w:pStyle w:val="code"/>
              <w:bidi w:val="0"/>
            </w:pPr>
            <w:r>
              <w:t xml:space="preserve">    .box {</w:t>
            </w:r>
          </w:p>
          <w:p w14:paraId="39D30510" w14:textId="77777777" w:rsidR="00627547" w:rsidRDefault="00627547" w:rsidP="00627547">
            <w:pPr>
              <w:pStyle w:val="code"/>
              <w:bidi w:val="0"/>
            </w:pPr>
            <w:r>
              <w:t xml:space="preserve">        width: 100px;</w:t>
            </w:r>
          </w:p>
          <w:p w14:paraId="6F760483" w14:textId="77777777" w:rsidR="00627547" w:rsidRDefault="00627547" w:rsidP="00627547">
            <w:pPr>
              <w:pStyle w:val="code"/>
              <w:bidi w:val="0"/>
            </w:pPr>
            <w:r>
              <w:t xml:space="preserve">        height: 100px;</w:t>
            </w:r>
          </w:p>
          <w:p w14:paraId="1D97FD4B" w14:textId="77777777" w:rsidR="00627547" w:rsidRDefault="00627547" w:rsidP="00627547">
            <w:pPr>
              <w:pStyle w:val="code"/>
              <w:bidi w:val="0"/>
            </w:pPr>
            <w:r>
              <w:t xml:space="preserve">        background: #3498db;</w:t>
            </w:r>
          </w:p>
          <w:p w14:paraId="6ADCE8B5" w14:textId="77777777" w:rsidR="00627547" w:rsidRDefault="00627547" w:rsidP="00627547">
            <w:pPr>
              <w:pStyle w:val="code"/>
              <w:bidi w:val="0"/>
            </w:pPr>
            <w:r>
              <w:t xml:space="preserve">        margin: 30px;</w:t>
            </w:r>
          </w:p>
          <w:p w14:paraId="37D84604" w14:textId="77777777" w:rsidR="00627547" w:rsidRDefault="00627547" w:rsidP="00627547">
            <w:pPr>
              <w:pStyle w:val="code"/>
              <w:bidi w:val="0"/>
            </w:pPr>
            <w:r>
              <w:t xml:space="preserve">        display: inline-block;</w:t>
            </w:r>
          </w:p>
          <w:p w14:paraId="7F02CE68" w14:textId="77777777" w:rsidR="00627547" w:rsidRDefault="00627547" w:rsidP="00627547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29B56C82" w14:textId="77777777" w:rsidR="00627547" w:rsidRDefault="00627547" w:rsidP="00627547">
            <w:pPr>
              <w:pStyle w:val="code"/>
              <w:bidi w:val="0"/>
              <w:rPr>
                <w:rtl/>
              </w:rPr>
            </w:pPr>
          </w:p>
          <w:p w14:paraId="30109377" w14:textId="77777777" w:rsidR="00627547" w:rsidRDefault="00627547" w:rsidP="00627547">
            <w:pPr>
              <w:pStyle w:val="code"/>
              <w:bidi w:val="0"/>
            </w:pPr>
            <w:r>
              <w:t xml:space="preserve">    @keyframes pulse {</w:t>
            </w:r>
          </w:p>
          <w:p w14:paraId="06F606B7" w14:textId="77777777" w:rsidR="00627547" w:rsidRDefault="00627547" w:rsidP="00627547">
            <w:pPr>
              <w:pStyle w:val="code"/>
              <w:bidi w:val="0"/>
            </w:pPr>
            <w:r>
              <w:t xml:space="preserve">        0% { transform: scale(1); }</w:t>
            </w:r>
          </w:p>
          <w:p w14:paraId="276C3CB9" w14:textId="77777777" w:rsidR="00627547" w:rsidRDefault="00627547" w:rsidP="00627547">
            <w:pPr>
              <w:pStyle w:val="code"/>
              <w:bidi w:val="0"/>
            </w:pPr>
            <w:r>
              <w:t xml:space="preserve">        50% { transform: scale(1.2); }</w:t>
            </w:r>
          </w:p>
          <w:p w14:paraId="7E625F6B" w14:textId="77777777" w:rsidR="00627547" w:rsidRDefault="00627547" w:rsidP="00627547">
            <w:pPr>
              <w:pStyle w:val="code"/>
              <w:bidi w:val="0"/>
            </w:pPr>
            <w:r>
              <w:t xml:space="preserve">        100% { transform: scale(1); }</w:t>
            </w:r>
          </w:p>
          <w:p w14:paraId="1EF38063" w14:textId="77777777" w:rsidR="00627547" w:rsidRDefault="00627547" w:rsidP="00627547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7E911AD2" w14:textId="77777777" w:rsidR="00627547" w:rsidRDefault="00627547" w:rsidP="00627547">
            <w:pPr>
              <w:pStyle w:val="code"/>
              <w:bidi w:val="0"/>
              <w:rPr>
                <w:rtl/>
              </w:rPr>
            </w:pPr>
          </w:p>
          <w:p w14:paraId="1FBEE7B9" w14:textId="77777777" w:rsidR="00627547" w:rsidRDefault="00627547" w:rsidP="00627547">
            <w:pPr>
              <w:pStyle w:val="code"/>
              <w:bidi w:val="0"/>
            </w:pPr>
            <w:r>
              <w:t xml:space="preserve">    .once {</w:t>
            </w:r>
          </w:p>
          <w:p w14:paraId="79CC5A61" w14:textId="77777777" w:rsidR="00627547" w:rsidRDefault="00627547" w:rsidP="00627547">
            <w:pPr>
              <w:pStyle w:val="code"/>
              <w:bidi w:val="0"/>
            </w:pPr>
            <w:r>
              <w:t xml:space="preserve">        animation: pulse 1s 1;</w:t>
            </w:r>
          </w:p>
          <w:p w14:paraId="2FB42197" w14:textId="77777777" w:rsidR="00627547" w:rsidRDefault="00627547" w:rsidP="00627547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2C797C7E" w14:textId="77777777" w:rsidR="00627547" w:rsidRDefault="00627547" w:rsidP="00627547">
            <w:pPr>
              <w:pStyle w:val="code"/>
              <w:bidi w:val="0"/>
              <w:rPr>
                <w:rtl/>
              </w:rPr>
            </w:pPr>
          </w:p>
          <w:p w14:paraId="4BA9B10F" w14:textId="77777777" w:rsidR="00627547" w:rsidRDefault="00627547" w:rsidP="00627547">
            <w:pPr>
              <w:pStyle w:val="code"/>
              <w:bidi w:val="0"/>
            </w:pPr>
            <w:r>
              <w:t xml:space="preserve">    .three-times {</w:t>
            </w:r>
          </w:p>
          <w:p w14:paraId="47FA6AA2" w14:textId="77777777" w:rsidR="00627547" w:rsidRDefault="00627547" w:rsidP="00627547">
            <w:pPr>
              <w:pStyle w:val="code"/>
              <w:bidi w:val="0"/>
            </w:pPr>
            <w:r>
              <w:t xml:space="preserve">        animation: pulse 1s 3;</w:t>
            </w:r>
          </w:p>
          <w:p w14:paraId="6CD9AF0D" w14:textId="77777777" w:rsidR="00627547" w:rsidRDefault="00627547" w:rsidP="00627547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761D7CA2" w14:textId="77777777" w:rsidR="00627547" w:rsidRDefault="00627547" w:rsidP="00627547">
            <w:pPr>
              <w:pStyle w:val="code"/>
              <w:bidi w:val="0"/>
              <w:rPr>
                <w:rtl/>
              </w:rPr>
            </w:pPr>
          </w:p>
          <w:p w14:paraId="644336E1" w14:textId="77777777" w:rsidR="00627547" w:rsidRDefault="00627547" w:rsidP="00627547">
            <w:pPr>
              <w:pStyle w:val="code"/>
              <w:bidi w:val="0"/>
            </w:pPr>
            <w:r>
              <w:t xml:space="preserve">    .infinite {</w:t>
            </w:r>
          </w:p>
          <w:p w14:paraId="019D4277" w14:textId="77777777" w:rsidR="00627547" w:rsidRDefault="00627547" w:rsidP="00627547">
            <w:pPr>
              <w:pStyle w:val="code"/>
              <w:bidi w:val="0"/>
            </w:pPr>
            <w:r>
              <w:t xml:space="preserve">        animation: pulse 1s infinite;</w:t>
            </w:r>
          </w:p>
          <w:p w14:paraId="090B71DA" w14:textId="77777777" w:rsidR="00627547" w:rsidRDefault="00627547" w:rsidP="00627547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171B6887" w14:textId="77777777" w:rsidR="00627547" w:rsidRDefault="00627547" w:rsidP="00627547">
            <w:pPr>
              <w:pStyle w:val="code"/>
              <w:bidi w:val="0"/>
            </w:pPr>
            <w:r>
              <w:t>&lt;/style&gt;</w:t>
            </w:r>
          </w:p>
          <w:p w14:paraId="1185C818" w14:textId="77777777" w:rsidR="00627547" w:rsidRDefault="00627547" w:rsidP="00627547">
            <w:pPr>
              <w:pStyle w:val="code"/>
              <w:bidi w:val="0"/>
              <w:rPr>
                <w:rtl/>
              </w:rPr>
            </w:pPr>
          </w:p>
          <w:p w14:paraId="5459EFA9" w14:textId="77777777" w:rsidR="00627547" w:rsidRDefault="00627547" w:rsidP="00627547">
            <w:pPr>
              <w:pStyle w:val="code"/>
              <w:bidi w:val="0"/>
              <w:rPr>
                <w:rtl/>
              </w:rPr>
            </w:pPr>
            <w:r>
              <w:t>&lt;div class="box once"&gt;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بار</w:t>
            </w:r>
            <w:r>
              <w:t>&lt;/div&gt;</w:t>
            </w:r>
          </w:p>
          <w:p w14:paraId="194C0BAA" w14:textId="77777777" w:rsidR="00627547" w:rsidRDefault="00627547" w:rsidP="00627547">
            <w:pPr>
              <w:pStyle w:val="code"/>
              <w:bidi w:val="0"/>
              <w:rPr>
                <w:rtl/>
              </w:rPr>
            </w:pPr>
            <w:r>
              <w:t>&lt;div class="box three-times"&gt;</w:t>
            </w:r>
            <w:r>
              <w:rPr>
                <w:rFonts w:cs="IRANSansWeb(FaNum) Light"/>
                <w:rtl/>
              </w:rPr>
              <w:t>سه بار</w:t>
            </w:r>
            <w:r>
              <w:t>&lt;/div&gt;</w:t>
            </w:r>
          </w:p>
          <w:p w14:paraId="333590F4" w14:textId="15682BB6" w:rsidR="00627547" w:rsidRDefault="00627547" w:rsidP="00627547">
            <w:pPr>
              <w:pStyle w:val="code"/>
              <w:bidi w:val="0"/>
              <w:rPr>
                <w:rtl/>
              </w:rPr>
            </w:pPr>
            <w:r>
              <w:t>&lt;div class="box infinite"&gt;</w:t>
            </w:r>
            <w:r>
              <w:rPr>
                <w:rFonts w:cs="IRANSansWeb(FaNum) Light"/>
                <w:rtl/>
              </w:rPr>
              <w:t>ب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نها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>&lt;/div&gt;</w:t>
            </w:r>
          </w:p>
        </w:tc>
      </w:tr>
    </w:tbl>
    <w:p w14:paraId="087A6425" w14:textId="54FFA7FA" w:rsidR="00627547" w:rsidRDefault="00627547" w:rsidP="00627547">
      <w:pPr>
        <w:pStyle w:val="code"/>
      </w:pPr>
      <w:hyperlink r:id="rId413" w:history="1">
        <w:r w:rsidRPr="00627547">
          <w:rPr>
            <w:rStyle w:val="Hyperlink"/>
          </w:rPr>
          <w:t>iteration</w:t>
        </w:r>
      </w:hyperlink>
    </w:p>
    <w:p w14:paraId="09AE246C" w14:textId="77777777" w:rsidR="00627547" w:rsidRDefault="00627547" w:rsidP="00627547">
      <w:pPr>
        <w:pStyle w:val="code"/>
        <w:rPr>
          <w:rtl/>
        </w:rPr>
      </w:pPr>
    </w:p>
    <w:p w14:paraId="7D091839" w14:textId="77777777" w:rsidR="00F40B17" w:rsidRDefault="00F40B17" w:rsidP="00305A1D">
      <w:pPr>
        <w:pStyle w:val="bold"/>
      </w:pPr>
      <w:r>
        <w:t>animation-direction</w:t>
      </w:r>
    </w:p>
    <w:p w14:paraId="79886D21" w14:textId="77777777" w:rsidR="00654B2F" w:rsidRDefault="00654B2F" w:rsidP="00654B2F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جهت اجرا</w:t>
      </w:r>
      <w:r>
        <w:rPr>
          <w:rFonts w:hint="cs"/>
          <w:rtl/>
        </w:rPr>
        <w:t>ی</w:t>
      </w:r>
      <w:r>
        <w:rPr>
          <w:rtl/>
        </w:rPr>
        <w:t xml:space="preserve"> 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را کنترل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FC2E3A8" w14:textId="60151627" w:rsidR="00654B2F" w:rsidRDefault="00654B2F" w:rsidP="00654B2F">
      <w:pPr>
        <w:rPr>
          <w:rtl/>
        </w:rPr>
      </w:pPr>
      <w:r>
        <w:rPr>
          <w:rtl/>
        </w:rPr>
        <w:t>-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</w:t>
      </w:r>
    </w:p>
    <w:p w14:paraId="42A44FF1" w14:textId="77777777" w:rsidR="00654B2F" w:rsidRDefault="00654B2F" w:rsidP="00654B2F">
      <w:pPr>
        <w:rPr>
          <w:rtl/>
        </w:rPr>
      </w:pPr>
      <w:r>
        <w:rPr>
          <w:rtl/>
        </w:rPr>
        <w:t xml:space="preserve">  - `</w:t>
      </w:r>
      <w:r>
        <w:t>normal</w:t>
      </w:r>
      <w:r>
        <w:rPr>
          <w:rtl/>
        </w:rPr>
        <w:t>` = از اول به آخر (پ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)</w:t>
      </w:r>
    </w:p>
    <w:p w14:paraId="349BABF7" w14:textId="77777777" w:rsidR="00654B2F" w:rsidRDefault="00654B2F" w:rsidP="00654B2F">
      <w:pPr>
        <w:rPr>
          <w:rtl/>
        </w:rPr>
      </w:pPr>
      <w:r>
        <w:rPr>
          <w:rtl/>
        </w:rPr>
        <w:t xml:space="preserve">  - `</w:t>
      </w:r>
      <w:r>
        <w:t>reverse</w:t>
      </w:r>
      <w:r>
        <w:rPr>
          <w:rtl/>
        </w:rPr>
        <w:t>` = از آخر به اول</w:t>
      </w:r>
    </w:p>
    <w:p w14:paraId="5320ED49" w14:textId="77777777" w:rsidR="00654B2F" w:rsidRDefault="00654B2F" w:rsidP="00654B2F">
      <w:pPr>
        <w:rPr>
          <w:rtl/>
        </w:rPr>
      </w:pPr>
      <w:r>
        <w:rPr>
          <w:rtl/>
        </w:rPr>
        <w:t xml:space="preserve">  - `</w:t>
      </w:r>
      <w:r>
        <w:t>alternate</w:t>
      </w:r>
      <w:r>
        <w:rPr>
          <w:rtl/>
        </w:rPr>
        <w:t xml:space="preserve">` =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در 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</w:t>
      </w:r>
      <w:r>
        <w:t>normal</w:t>
      </w:r>
      <w:r>
        <w:rPr>
          <w:rtl/>
        </w:rPr>
        <w:t xml:space="preserve"> و </w:t>
      </w:r>
      <w:r>
        <w:t>reverse</w:t>
      </w:r>
    </w:p>
    <w:p w14:paraId="313BD918" w14:textId="77777777" w:rsidR="00654B2F" w:rsidRDefault="00654B2F" w:rsidP="00654B2F">
      <w:pPr>
        <w:rPr>
          <w:rtl/>
        </w:rPr>
      </w:pPr>
      <w:r>
        <w:rPr>
          <w:rtl/>
        </w:rPr>
        <w:t xml:space="preserve">  - `</w:t>
      </w:r>
      <w:r>
        <w:t>alternate-reverse</w:t>
      </w:r>
      <w:r>
        <w:rPr>
          <w:rtl/>
        </w:rPr>
        <w:t xml:space="preserve">` =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در 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</w:t>
      </w:r>
      <w:r>
        <w:t>reverse</w:t>
      </w:r>
      <w:r>
        <w:rPr>
          <w:rtl/>
        </w:rPr>
        <w:t xml:space="preserve"> و </w:t>
      </w:r>
      <w:r>
        <w:t>normal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4B2F" w14:paraId="20FCF471" w14:textId="77777777" w:rsidTr="00654B2F">
        <w:tc>
          <w:tcPr>
            <w:tcW w:w="9350" w:type="dxa"/>
          </w:tcPr>
          <w:p w14:paraId="071CDFA5" w14:textId="77777777" w:rsidR="00654B2F" w:rsidRDefault="00654B2F" w:rsidP="00654B2F">
            <w:pPr>
              <w:pStyle w:val="code"/>
              <w:bidi w:val="0"/>
            </w:pPr>
            <w:r>
              <w:t>&lt;style&gt;</w:t>
            </w:r>
          </w:p>
          <w:p w14:paraId="79BC6759" w14:textId="77777777" w:rsidR="00654B2F" w:rsidRDefault="00654B2F" w:rsidP="00654B2F">
            <w:pPr>
              <w:pStyle w:val="code"/>
              <w:bidi w:val="0"/>
            </w:pPr>
            <w:r>
              <w:t xml:space="preserve">    .box {</w:t>
            </w:r>
          </w:p>
          <w:p w14:paraId="4BD5BA31" w14:textId="77777777" w:rsidR="00654B2F" w:rsidRDefault="00654B2F" w:rsidP="00654B2F">
            <w:pPr>
              <w:pStyle w:val="code"/>
              <w:bidi w:val="0"/>
            </w:pPr>
            <w:r>
              <w:t xml:space="preserve">        width: 100px;</w:t>
            </w:r>
          </w:p>
          <w:p w14:paraId="6154C330" w14:textId="77777777" w:rsidR="00654B2F" w:rsidRDefault="00654B2F" w:rsidP="00654B2F">
            <w:pPr>
              <w:pStyle w:val="code"/>
              <w:bidi w:val="0"/>
            </w:pPr>
            <w:r>
              <w:t xml:space="preserve">        height: 100px;</w:t>
            </w:r>
          </w:p>
          <w:p w14:paraId="0BD0FD08" w14:textId="77777777" w:rsidR="00654B2F" w:rsidRDefault="00654B2F" w:rsidP="00654B2F">
            <w:pPr>
              <w:pStyle w:val="code"/>
              <w:bidi w:val="0"/>
            </w:pPr>
            <w:r>
              <w:t xml:space="preserve">        background: #9b59b6;</w:t>
            </w:r>
          </w:p>
          <w:p w14:paraId="6B87C14B" w14:textId="77777777" w:rsidR="00654B2F" w:rsidRDefault="00654B2F" w:rsidP="00654B2F">
            <w:pPr>
              <w:pStyle w:val="code"/>
              <w:bidi w:val="0"/>
            </w:pPr>
            <w:r>
              <w:t xml:space="preserve">        margin: 30px;</w:t>
            </w:r>
          </w:p>
          <w:p w14:paraId="520F4C96" w14:textId="77777777" w:rsidR="00654B2F" w:rsidRDefault="00654B2F" w:rsidP="00654B2F">
            <w:pPr>
              <w:pStyle w:val="code"/>
              <w:bidi w:val="0"/>
            </w:pPr>
            <w:r>
              <w:t xml:space="preserve">        display: inline-block;</w:t>
            </w:r>
          </w:p>
          <w:p w14:paraId="2FF9F787" w14:textId="77777777" w:rsidR="00654B2F" w:rsidRDefault="00654B2F" w:rsidP="00654B2F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2399B223" w14:textId="77777777" w:rsidR="00654B2F" w:rsidRDefault="00654B2F" w:rsidP="00654B2F">
            <w:pPr>
              <w:pStyle w:val="code"/>
              <w:bidi w:val="0"/>
              <w:rPr>
                <w:rtl/>
              </w:rPr>
            </w:pPr>
          </w:p>
          <w:p w14:paraId="5A53B61D" w14:textId="77777777" w:rsidR="00654B2F" w:rsidRDefault="00654B2F" w:rsidP="00654B2F">
            <w:pPr>
              <w:pStyle w:val="code"/>
              <w:bidi w:val="0"/>
            </w:pPr>
            <w:r>
              <w:t xml:space="preserve">    @keyframes slide {</w:t>
            </w:r>
          </w:p>
          <w:p w14:paraId="587E68BA" w14:textId="77777777" w:rsidR="00654B2F" w:rsidRDefault="00654B2F" w:rsidP="00654B2F">
            <w:pPr>
              <w:pStyle w:val="code"/>
              <w:bidi w:val="0"/>
            </w:pPr>
            <w:r>
              <w:t xml:space="preserve">        from { transform: translateX(0); }</w:t>
            </w:r>
          </w:p>
          <w:p w14:paraId="04847A85" w14:textId="77777777" w:rsidR="00654B2F" w:rsidRDefault="00654B2F" w:rsidP="00654B2F">
            <w:pPr>
              <w:pStyle w:val="code"/>
              <w:bidi w:val="0"/>
            </w:pPr>
            <w:r>
              <w:t xml:space="preserve">        to { transform: translateX(100px); }</w:t>
            </w:r>
          </w:p>
          <w:p w14:paraId="695CF6B6" w14:textId="77777777" w:rsidR="00654B2F" w:rsidRDefault="00654B2F" w:rsidP="00654B2F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2E719F60" w14:textId="77777777" w:rsidR="00654B2F" w:rsidRDefault="00654B2F" w:rsidP="00654B2F">
            <w:pPr>
              <w:pStyle w:val="code"/>
              <w:bidi w:val="0"/>
              <w:rPr>
                <w:rtl/>
              </w:rPr>
            </w:pPr>
          </w:p>
          <w:p w14:paraId="57FBF7FF" w14:textId="77777777" w:rsidR="00654B2F" w:rsidRDefault="00654B2F" w:rsidP="00654B2F">
            <w:pPr>
              <w:pStyle w:val="code"/>
              <w:bidi w:val="0"/>
            </w:pPr>
            <w:r>
              <w:t xml:space="preserve">    .normal { animation: slide 2s infinite normal; }</w:t>
            </w:r>
          </w:p>
          <w:p w14:paraId="7865CE78" w14:textId="77777777" w:rsidR="00654B2F" w:rsidRDefault="00654B2F" w:rsidP="00654B2F">
            <w:pPr>
              <w:pStyle w:val="code"/>
              <w:bidi w:val="0"/>
            </w:pPr>
            <w:r>
              <w:t xml:space="preserve">    .reverse { animation: slide 2s infinite reverse; }</w:t>
            </w:r>
          </w:p>
          <w:p w14:paraId="74AED3D1" w14:textId="77777777" w:rsidR="00654B2F" w:rsidRDefault="00654B2F" w:rsidP="00654B2F">
            <w:pPr>
              <w:pStyle w:val="code"/>
              <w:bidi w:val="0"/>
            </w:pPr>
            <w:r>
              <w:lastRenderedPageBreak/>
              <w:t xml:space="preserve">    .alternate { animation: slide 2s infinite alternate; }</w:t>
            </w:r>
          </w:p>
          <w:p w14:paraId="7200ED70" w14:textId="77777777" w:rsidR="00654B2F" w:rsidRDefault="00654B2F" w:rsidP="00654B2F">
            <w:pPr>
              <w:pStyle w:val="code"/>
              <w:bidi w:val="0"/>
            </w:pPr>
            <w:r>
              <w:t>&lt;/style&gt;</w:t>
            </w:r>
          </w:p>
          <w:p w14:paraId="28A1CCE9" w14:textId="77777777" w:rsidR="00654B2F" w:rsidRDefault="00654B2F" w:rsidP="00654B2F">
            <w:pPr>
              <w:pStyle w:val="code"/>
              <w:bidi w:val="0"/>
              <w:rPr>
                <w:rtl/>
              </w:rPr>
            </w:pPr>
          </w:p>
          <w:p w14:paraId="623EDDC9" w14:textId="77777777" w:rsidR="00654B2F" w:rsidRDefault="00654B2F" w:rsidP="00654B2F">
            <w:pPr>
              <w:pStyle w:val="code"/>
              <w:bidi w:val="0"/>
            </w:pPr>
            <w:r>
              <w:t>&lt;div class="box normal"&gt;normal&lt;/div&gt;</w:t>
            </w:r>
          </w:p>
          <w:p w14:paraId="20CF4B60" w14:textId="77777777" w:rsidR="00654B2F" w:rsidRDefault="00654B2F" w:rsidP="00654B2F">
            <w:pPr>
              <w:pStyle w:val="code"/>
              <w:bidi w:val="0"/>
            </w:pPr>
            <w:r>
              <w:t>&lt;div class="box reverse"&gt;reverse&lt;/div&gt;</w:t>
            </w:r>
          </w:p>
          <w:p w14:paraId="1CF93F45" w14:textId="4B8B762B" w:rsidR="00654B2F" w:rsidRDefault="00654B2F" w:rsidP="00654B2F">
            <w:pPr>
              <w:pStyle w:val="code"/>
              <w:bidi w:val="0"/>
            </w:pPr>
            <w:r>
              <w:t>&lt;div class="box alternate"&gt;alternate&lt;/div&gt;</w:t>
            </w:r>
          </w:p>
        </w:tc>
      </w:tr>
    </w:tbl>
    <w:p w14:paraId="55A3DA43" w14:textId="75D67BEC" w:rsidR="00654B2F" w:rsidRDefault="00654B2F" w:rsidP="00654B2F">
      <w:pPr>
        <w:pStyle w:val="code"/>
      </w:pPr>
      <w:hyperlink r:id="rId414" w:history="1">
        <w:r w:rsidRPr="00654B2F">
          <w:rPr>
            <w:rStyle w:val="Hyperlink"/>
          </w:rPr>
          <w:t>animation-direction</w:t>
        </w:r>
      </w:hyperlink>
    </w:p>
    <w:p w14:paraId="6BBD2008" w14:textId="77777777" w:rsidR="00F40B17" w:rsidRDefault="00F40B17" w:rsidP="00305A1D">
      <w:pPr>
        <w:pStyle w:val="bold"/>
      </w:pPr>
      <w:r>
        <w:t>animation-fill-mode</w:t>
      </w:r>
    </w:p>
    <w:p w14:paraId="51B93F81" w14:textId="6F64FA35" w:rsidR="00654B2F" w:rsidRDefault="00654B2F" w:rsidP="00654B2F">
      <w:r w:rsidRPr="00654B2F">
        <w:rPr>
          <w:rtl/>
        </w:rPr>
        <w:t>ا</w:t>
      </w:r>
      <w:r w:rsidRPr="00654B2F">
        <w:rPr>
          <w:rFonts w:hint="cs"/>
          <w:rtl/>
        </w:rPr>
        <w:t>ی</w:t>
      </w:r>
      <w:r w:rsidRPr="00654B2F">
        <w:rPr>
          <w:rFonts w:hint="eastAsia"/>
          <w:rtl/>
        </w:rPr>
        <w:t>ن</w:t>
      </w:r>
      <w:r w:rsidRPr="00654B2F">
        <w:rPr>
          <w:rtl/>
        </w:rPr>
        <w:t xml:space="preserve"> و</w:t>
      </w:r>
      <w:r w:rsidRPr="00654B2F">
        <w:rPr>
          <w:rFonts w:hint="cs"/>
          <w:rtl/>
        </w:rPr>
        <w:t>ی</w:t>
      </w:r>
      <w:r w:rsidRPr="00654B2F">
        <w:rPr>
          <w:rFonts w:hint="eastAsia"/>
          <w:rtl/>
        </w:rPr>
        <w:t>ژگ</w:t>
      </w:r>
      <w:r w:rsidRPr="00654B2F">
        <w:rPr>
          <w:rFonts w:hint="cs"/>
          <w:rtl/>
        </w:rPr>
        <w:t>ی</w:t>
      </w:r>
      <w:r w:rsidRPr="00654B2F">
        <w:rPr>
          <w:rtl/>
        </w:rPr>
        <w:t xml:space="preserve"> مشخص م</w:t>
      </w:r>
      <w:r w:rsidRPr="00654B2F">
        <w:rPr>
          <w:rFonts w:hint="cs"/>
          <w:rtl/>
        </w:rPr>
        <w:t>ی‌</w:t>
      </w:r>
      <w:r w:rsidRPr="00654B2F">
        <w:rPr>
          <w:rFonts w:hint="eastAsia"/>
          <w:rtl/>
        </w:rPr>
        <w:t>کند</w:t>
      </w:r>
      <w:r w:rsidRPr="00654B2F">
        <w:rPr>
          <w:rtl/>
        </w:rPr>
        <w:t xml:space="preserve"> که عنصر قبل و بعد از ان</w:t>
      </w:r>
      <w:r w:rsidRPr="00654B2F">
        <w:rPr>
          <w:rFonts w:hint="cs"/>
          <w:rtl/>
        </w:rPr>
        <w:t>ی</w:t>
      </w:r>
      <w:r w:rsidRPr="00654B2F">
        <w:rPr>
          <w:rFonts w:hint="eastAsia"/>
          <w:rtl/>
        </w:rPr>
        <w:t>م</w:t>
      </w:r>
      <w:r w:rsidRPr="00654B2F">
        <w:rPr>
          <w:rFonts w:hint="cs"/>
          <w:rtl/>
        </w:rPr>
        <w:t>ی</w:t>
      </w:r>
      <w:r w:rsidRPr="00654B2F">
        <w:rPr>
          <w:rFonts w:hint="eastAsia"/>
          <w:rtl/>
        </w:rPr>
        <w:t>شن</w:t>
      </w:r>
      <w:r w:rsidRPr="00654B2F">
        <w:rPr>
          <w:rtl/>
        </w:rPr>
        <w:t xml:space="preserve"> چه سبک</w:t>
      </w:r>
      <w:r w:rsidRPr="00654B2F">
        <w:rPr>
          <w:rFonts w:hint="cs"/>
          <w:rtl/>
        </w:rPr>
        <w:t>ی</w:t>
      </w:r>
      <w:r w:rsidRPr="00654B2F">
        <w:rPr>
          <w:rtl/>
        </w:rPr>
        <w:t xml:space="preserve"> با</w:t>
      </w:r>
      <w:r w:rsidRPr="00654B2F">
        <w:rPr>
          <w:rFonts w:hint="cs"/>
          <w:rtl/>
        </w:rPr>
        <w:t>ی</w:t>
      </w:r>
      <w:r w:rsidRPr="00654B2F">
        <w:rPr>
          <w:rFonts w:hint="eastAsia"/>
          <w:rtl/>
        </w:rPr>
        <w:t>د</w:t>
      </w:r>
      <w:r w:rsidRPr="00654B2F">
        <w:rPr>
          <w:rtl/>
        </w:rPr>
        <w:t xml:space="preserve"> داشته باشد.</w:t>
      </w:r>
    </w:p>
    <w:p w14:paraId="6890FCBC" w14:textId="7AA5E747" w:rsidR="00654B2F" w:rsidRDefault="00654B2F" w:rsidP="00654B2F">
      <w:pPr>
        <w:rPr>
          <w:rtl/>
        </w:rPr>
      </w:pPr>
      <w:r>
        <w:rPr>
          <w:rtl/>
        </w:rPr>
        <w:t>-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</w:t>
      </w:r>
    </w:p>
    <w:p w14:paraId="1D3C9FC6" w14:textId="77777777" w:rsidR="00654B2F" w:rsidRDefault="00654B2F" w:rsidP="00654B2F">
      <w:pPr>
        <w:rPr>
          <w:rtl/>
        </w:rPr>
      </w:pPr>
      <w:r>
        <w:rPr>
          <w:rtl/>
        </w:rPr>
        <w:t xml:space="preserve">  - `</w:t>
      </w:r>
      <w:r>
        <w:t>none</w:t>
      </w:r>
      <w:r>
        <w:rPr>
          <w:rtl/>
        </w:rPr>
        <w:t>` = بدون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(پ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)</w:t>
      </w:r>
    </w:p>
    <w:p w14:paraId="39CA42DA" w14:textId="77777777" w:rsidR="00654B2F" w:rsidRDefault="00654B2F" w:rsidP="00654B2F">
      <w:pPr>
        <w:rPr>
          <w:rtl/>
        </w:rPr>
      </w:pPr>
      <w:r>
        <w:rPr>
          <w:rtl/>
        </w:rPr>
        <w:t xml:space="preserve">  - `</w:t>
      </w:r>
      <w:r>
        <w:t>forwards</w:t>
      </w:r>
      <w:r>
        <w:rPr>
          <w:rtl/>
        </w:rPr>
        <w:t>` = سبک 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حفظ شود</w:t>
      </w:r>
    </w:p>
    <w:p w14:paraId="1F736975" w14:textId="77777777" w:rsidR="00654B2F" w:rsidRDefault="00654B2F" w:rsidP="00654B2F">
      <w:pPr>
        <w:rPr>
          <w:rtl/>
        </w:rPr>
      </w:pPr>
      <w:r>
        <w:rPr>
          <w:rtl/>
        </w:rPr>
        <w:t xml:space="preserve">  - `</w:t>
      </w:r>
      <w:r>
        <w:t>backwards</w:t>
      </w:r>
      <w:r>
        <w:rPr>
          <w:rtl/>
        </w:rPr>
        <w:t>` = سبک شروع 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از ابتدا اعمال شود</w:t>
      </w:r>
    </w:p>
    <w:p w14:paraId="49E0864D" w14:textId="29A17330" w:rsidR="00654B2F" w:rsidRDefault="00654B2F" w:rsidP="00654B2F">
      <w:r>
        <w:rPr>
          <w:rtl/>
        </w:rPr>
        <w:t xml:space="preserve">  - `</w:t>
      </w:r>
      <w:r>
        <w:t>both</w:t>
      </w:r>
      <w:r>
        <w:rPr>
          <w:rtl/>
        </w:rPr>
        <w:t>` =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</w:t>
      </w:r>
      <w:r>
        <w:t>forwards</w:t>
      </w:r>
      <w:r>
        <w:rPr>
          <w:rtl/>
        </w:rPr>
        <w:t xml:space="preserve"> و </w:t>
      </w:r>
      <w:r>
        <w:t>backwards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4B2F" w14:paraId="68AD2F66" w14:textId="77777777" w:rsidTr="00654B2F">
        <w:tc>
          <w:tcPr>
            <w:tcW w:w="9350" w:type="dxa"/>
          </w:tcPr>
          <w:p w14:paraId="6A70874E" w14:textId="77777777" w:rsidR="00654B2F" w:rsidRDefault="00654B2F" w:rsidP="00654B2F">
            <w:pPr>
              <w:pStyle w:val="code"/>
              <w:bidi w:val="0"/>
            </w:pPr>
            <w:r>
              <w:t>&lt;style&gt;</w:t>
            </w:r>
          </w:p>
          <w:p w14:paraId="7A03A38F" w14:textId="77777777" w:rsidR="00654B2F" w:rsidRDefault="00654B2F" w:rsidP="00654B2F">
            <w:pPr>
              <w:pStyle w:val="code"/>
              <w:bidi w:val="0"/>
            </w:pPr>
            <w:r>
              <w:t xml:space="preserve">    .box {</w:t>
            </w:r>
          </w:p>
          <w:p w14:paraId="78A69830" w14:textId="77777777" w:rsidR="00654B2F" w:rsidRDefault="00654B2F" w:rsidP="00654B2F">
            <w:pPr>
              <w:pStyle w:val="code"/>
              <w:bidi w:val="0"/>
            </w:pPr>
            <w:r>
              <w:t xml:space="preserve">        width: 100px;</w:t>
            </w:r>
          </w:p>
          <w:p w14:paraId="2A29515D" w14:textId="77777777" w:rsidR="00654B2F" w:rsidRDefault="00654B2F" w:rsidP="00654B2F">
            <w:pPr>
              <w:pStyle w:val="code"/>
              <w:bidi w:val="0"/>
            </w:pPr>
            <w:r>
              <w:t xml:space="preserve">        height: 100px;</w:t>
            </w:r>
          </w:p>
          <w:p w14:paraId="0E23343B" w14:textId="77777777" w:rsidR="00654B2F" w:rsidRDefault="00654B2F" w:rsidP="00654B2F">
            <w:pPr>
              <w:pStyle w:val="code"/>
              <w:bidi w:val="0"/>
            </w:pPr>
            <w:r>
              <w:t xml:space="preserve">        background: #e67e22;</w:t>
            </w:r>
          </w:p>
          <w:p w14:paraId="77976DEF" w14:textId="77777777" w:rsidR="00654B2F" w:rsidRDefault="00654B2F" w:rsidP="00654B2F">
            <w:pPr>
              <w:pStyle w:val="code"/>
              <w:bidi w:val="0"/>
            </w:pPr>
            <w:r>
              <w:t xml:space="preserve">        margin: 30px;</w:t>
            </w:r>
          </w:p>
          <w:p w14:paraId="07615400" w14:textId="77777777" w:rsidR="00654B2F" w:rsidRDefault="00654B2F" w:rsidP="00654B2F">
            <w:pPr>
              <w:pStyle w:val="code"/>
              <w:bidi w:val="0"/>
            </w:pPr>
            <w:r>
              <w:t xml:space="preserve">        display: inline-block;</w:t>
            </w:r>
          </w:p>
          <w:p w14:paraId="3BE04650" w14:textId="77777777" w:rsidR="00654B2F" w:rsidRDefault="00654B2F" w:rsidP="00654B2F">
            <w:pPr>
              <w:pStyle w:val="code"/>
              <w:bidi w:val="0"/>
            </w:pPr>
            <w:r>
              <w:t xml:space="preserve">        opacity: 0.3;</w:t>
            </w:r>
          </w:p>
          <w:p w14:paraId="25F63B63" w14:textId="77777777" w:rsidR="00654B2F" w:rsidRDefault="00654B2F" w:rsidP="00654B2F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72511403" w14:textId="77777777" w:rsidR="00654B2F" w:rsidRDefault="00654B2F" w:rsidP="00654B2F">
            <w:pPr>
              <w:pStyle w:val="code"/>
              <w:bidi w:val="0"/>
              <w:rPr>
                <w:rtl/>
              </w:rPr>
            </w:pPr>
          </w:p>
          <w:p w14:paraId="2B79A922" w14:textId="77777777" w:rsidR="00654B2F" w:rsidRDefault="00654B2F" w:rsidP="00654B2F">
            <w:pPr>
              <w:pStyle w:val="code"/>
              <w:bidi w:val="0"/>
            </w:pPr>
            <w:r>
              <w:t xml:space="preserve">    @keyframes fade-in {</w:t>
            </w:r>
          </w:p>
          <w:p w14:paraId="755A4282" w14:textId="77777777" w:rsidR="00654B2F" w:rsidRDefault="00654B2F" w:rsidP="00654B2F">
            <w:pPr>
              <w:pStyle w:val="code"/>
              <w:bidi w:val="0"/>
            </w:pPr>
            <w:r>
              <w:t xml:space="preserve">        from { opacity: 0; transform: scale(0.5); }</w:t>
            </w:r>
          </w:p>
          <w:p w14:paraId="22B6682B" w14:textId="77777777" w:rsidR="00654B2F" w:rsidRDefault="00654B2F" w:rsidP="00654B2F">
            <w:pPr>
              <w:pStyle w:val="code"/>
              <w:bidi w:val="0"/>
            </w:pPr>
            <w:r>
              <w:t xml:space="preserve">        to { opacity: 1; transform: scale(1); }</w:t>
            </w:r>
          </w:p>
          <w:p w14:paraId="4AC705AC" w14:textId="77777777" w:rsidR="00654B2F" w:rsidRDefault="00654B2F" w:rsidP="00654B2F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50317F56" w14:textId="77777777" w:rsidR="00654B2F" w:rsidRDefault="00654B2F" w:rsidP="00654B2F">
            <w:pPr>
              <w:pStyle w:val="code"/>
              <w:bidi w:val="0"/>
              <w:rPr>
                <w:rtl/>
              </w:rPr>
            </w:pPr>
          </w:p>
          <w:p w14:paraId="15EED6A5" w14:textId="77777777" w:rsidR="00654B2F" w:rsidRDefault="00654B2F" w:rsidP="00654B2F">
            <w:pPr>
              <w:pStyle w:val="code"/>
              <w:bidi w:val="0"/>
            </w:pPr>
            <w:r>
              <w:t xml:space="preserve">    .none { animation: fade-in 2s 1 none; }</w:t>
            </w:r>
          </w:p>
          <w:p w14:paraId="06AD279A" w14:textId="77777777" w:rsidR="00654B2F" w:rsidRDefault="00654B2F" w:rsidP="00654B2F">
            <w:pPr>
              <w:pStyle w:val="code"/>
              <w:bidi w:val="0"/>
            </w:pPr>
            <w:r>
              <w:t xml:space="preserve">    .forwards { animation: fade-in 2s 1 forwards; }</w:t>
            </w:r>
          </w:p>
          <w:p w14:paraId="3BD4E024" w14:textId="77777777" w:rsidR="00654B2F" w:rsidRDefault="00654B2F" w:rsidP="00654B2F">
            <w:pPr>
              <w:pStyle w:val="code"/>
              <w:bidi w:val="0"/>
            </w:pPr>
            <w:r>
              <w:t xml:space="preserve">    .backwards { animation: fade-in 2s 1 backwards; }</w:t>
            </w:r>
          </w:p>
          <w:p w14:paraId="70A78A76" w14:textId="77777777" w:rsidR="00654B2F" w:rsidRDefault="00654B2F" w:rsidP="00654B2F">
            <w:pPr>
              <w:pStyle w:val="code"/>
              <w:bidi w:val="0"/>
            </w:pPr>
            <w:r>
              <w:t xml:space="preserve">    .both { animation: fade-in 2s 1 both; }</w:t>
            </w:r>
          </w:p>
          <w:p w14:paraId="6677B259" w14:textId="77777777" w:rsidR="00654B2F" w:rsidRDefault="00654B2F" w:rsidP="00654B2F">
            <w:pPr>
              <w:pStyle w:val="code"/>
              <w:bidi w:val="0"/>
            </w:pPr>
            <w:r>
              <w:t>&lt;/style&gt;</w:t>
            </w:r>
          </w:p>
          <w:p w14:paraId="1901E650" w14:textId="77777777" w:rsidR="00654B2F" w:rsidRDefault="00654B2F" w:rsidP="00654B2F">
            <w:pPr>
              <w:pStyle w:val="code"/>
              <w:bidi w:val="0"/>
              <w:rPr>
                <w:rtl/>
              </w:rPr>
            </w:pPr>
          </w:p>
          <w:p w14:paraId="78ED46B4" w14:textId="77777777" w:rsidR="00654B2F" w:rsidRDefault="00654B2F" w:rsidP="00654B2F">
            <w:pPr>
              <w:pStyle w:val="code"/>
              <w:bidi w:val="0"/>
            </w:pPr>
            <w:r>
              <w:t>&lt;div class="box none"&gt;none&lt;/div&gt;</w:t>
            </w:r>
          </w:p>
          <w:p w14:paraId="41BE57B5" w14:textId="77777777" w:rsidR="00654B2F" w:rsidRDefault="00654B2F" w:rsidP="00654B2F">
            <w:pPr>
              <w:pStyle w:val="code"/>
              <w:bidi w:val="0"/>
            </w:pPr>
            <w:r>
              <w:t>&lt;div class="box forwards"&gt;forwards&lt;/div&gt;</w:t>
            </w:r>
          </w:p>
          <w:p w14:paraId="3E379F62" w14:textId="77777777" w:rsidR="00654B2F" w:rsidRDefault="00654B2F" w:rsidP="00654B2F">
            <w:pPr>
              <w:pStyle w:val="code"/>
              <w:bidi w:val="0"/>
            </w:pPr>
            <w:r>
              <w:t>&lt;div class="box backwards"&gt;backwards&lt;/div&gt;</w:t>
            </w:r>
          </w:p>
          <w:p w14:paraId="686AEA58" w14:textId="76EA4A44" w:rsidR="00654B2F" w:rsidRDefault="00654B2F" w:rsidP="00654B2F">
            <w:pPr>
              <w:pStyle w:val="code"/>
              <w:bidi w:val="0"/>
            </w:pPr>
            <w:r>
              <w:t>&lt;div class="box both"&gt;both&lt;/div&gt;</w:t>
            </w:r>
          </w:p>
        </w:tc>
      </w:tr>
    </w:tbl>
    <w:p w14:paraId="167AD65E" w14:textId="65D13F35" w:rsidR="00654B2F" w:rsidRDefault="00654B2F" w:rsidP="00654B2F">
      <w:hyperlink r:id="rId415" w:history="1">
        <w:r w:rsidRPr="00654B2F">
          <w:rPr>
            <w:rStyle w:val="Hyperlink"/>
          </w:rPr>
          <w:t>fill</w:t>
        </w:r>
      </w:hyperlink>
    </w:p>
    <w:p w14:paraId="5275D1F5" w14:textId="503FC966" w:rsidR="00654B2F" w:rsidRDefault="00654B2F" w:rsidP="00654B2F">
      <w:pPr>
        <w:pStyle w:val="bold"/>
      </w:pPr>
      <w:r w:rsidRPr="00654B2F">
        <w:t>Animation shorthand</w:t>
      </w:r>
    </w:p>
    <w:p w14:paraId="1C84654C" w14:textId="77777777" w:rsidR="00654B2F" w:rsidRDefault="00654B2F" w:rsidP="00654B2F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animation</w:t>
      </w:r>
      <w:r>
        <w:rPr>
          <w:rtl/>
        </w:rPr>
        <w:t>` به صورت خلاصه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تمام ز</w:t>
      </w:r>
      <w:r>
        <w:rPr>
          <w:rFonts w:hint="cs"/>
          <w:rtl/>
        </w:rPr>
        <w:t>ی</w:t>
      </w:r>
      <w:r>
        <w:rPr>
          <w:rFonts w:hint="eastAsia"/>
          <w:rtl/>
        </w:rPr>
        <w:t>رو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را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کند.</w:t>
      </w:r>
    </w:p>
    <w:p w14:paraId="54F83C9B" w14:textId="02D3E33A" w:rsidR="00654B2F" w:rsidRDefault="00654B2F" w:rsidP="00654B2F">
      <w:r>
        <w:rPr>
          <w:rtl/>
        </w:rPr>
        <w:t>-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>: `</w:t>
      </w:r>
      <w:r>
        <w:t>name duration timing-function delay iteration-count direction fill-mode</w:t>
      </w:r>
      <w:r>
        <w:rPr>
          <w:rtl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4B2F" w14:paraId="699C8C9C" w14:textId="77777777" w:rsidTr="00654B2F">
        <w:tc>
          <w:tcPr>
            <w:tcW w:w="9350" w:type="dxa"/>
          </w:tcPr>
          <w:p w14:paraId="22874441" w14:textId="77777777" w:rsidR="00654B2F" w:rsidRDefault="00654B2F" w:rsidP="00654B2F">
            <w:pPr>
              <w:pStyle w:val="code"/>
              <w:bidi w:val="0"/>
            </w:pPr>
            <w:r>
              <w:t>&lt;style&gt;</w:t>
            </w:r>
          </w:p>
          <w:p w14:paraId="3A52362C" w14:textId="77777777" w:rsidR="00654B2F" w:rsidRDefault="00654B2F" w:rsidP="00654B2F">
            <w:pPr>
              <w:pStyle w:val="code"/>
              <w:bidi w:val="0"/>
            </w:pPr>
            <w:r>
              <w:t xml:space="preserve">    .box {</w:t>
            </w:r>
          </w:p>
          <w:p w14:paraId="7EF5178A" w14:textId="77777777" w:rsidR="00654B2F" w:rsidRDefault="00654B2F" w:rsidP="00654B2F">
            <w:pPr>
              <w:pStyle w:val="code"/>
              <w:bidi w:val="0"/>
            </w:pPr>
            <w:r>
              <w:t xml:space="preserve">        width: 100px;</w:t>
            </w:r>
          </w:p>
          <w:p w14:paraId="1B94F602" w14:textId="77777777" w:rsidR="00654B2F" w:rsidRDefault="00654B2F" w:rsidP="00654B2F">
            <w:pPr>
              <w:pStyle w:val="code"/>
              <w:bidi w:val="0"/>
            </w:pPr>
            <w:r>
              <w:t xml:space="preserve">        height: 100px;</w:t>
            </w:r>
          </w:p>
          <w:p w14:paraId="3CAE5B5B" w14:textId="77777777" w:rsidR="00654B2F" w:rsidRDefault="00654B2F" w:rsidP="00654B2F">
            <w:pPr>
              <w:pStyle w:val="code"/>
              <w:bidi w:val="0"/>
            </w:pPr>
            <w:r>
              <w:t xml:space="preserve">        background: #2ecc71;</w:t>
            </w:r>
          </w:p>
          <w:p w14:paraId="07F3877B" w14:textId="77777777" w:rsidR="00654B2F" w:rsidRDefault="00654B2F" w:rsidP="00654B2F">
            <w:pPr>
              <w:pStyle w:val="code"/>
              <w:bidi w:val="0"/>
            </w:pPr>
            <w:r>
              <w:t xml:space="preserve">        margin: 30px;</w:t>
            </w:r>
          </w:p>
          <w:p w14:paraId="24A12FDC" w14:textId="77777777" w:rsidR="00654B2F" w:rsidRDefault="00654B2F" w:rsidP="00654B2F">
            <w:pPr>
              <w:pStyle w:val="code"/>
              <w:bidi w:val="0"/>
            </w:pPr>
            <w:r>
              <w:t xml:space="preserve">        display: inline-block;</w:t>
            </w:r>
          </w:p>
          <w:p w14:paraId="56B5CAE9" w14:textId="77777777" w:rsidR="00654B2F" w:rsidRDefault="00654B2F" w:rsidP="00654B2F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17362B22" w14:textId="77777777" w:rsidR="00654B2F" w:rsidRDefault="00654B2F" w:rsidP="00654B2F">
            <w:pPr>
              <w:pStyle w:val="code"/>
              <w:bidi w:val="0"/>
              <w:rPr>
                <w:rtl/>
              </w:rPr>
            </w:pPr>
          </w:p>
          <w:p w14:paraId="14216CB4" w14:textId="77777777" w:rsidR="00654B2F" w:rsidRDefault="00654B2F" w:rsidP="00654B2F">
            <w:pPr>
              <w:pStyle w:val="code"/>
              <w:bidi w:val="0"/>
            </w:pPr>
            <w:r>
              <w:t xml:space="preserve">    @keyframes complex-animation {</w:t>
            </w:r>
          </w:p>
          <w:p w14:paraId="6153F574" w14:textId="77777777" w:rsidR="00654B2F" w:rsidRDefault="00654B2F" w:rsidP="00654B2F">
            <w:pPr>
              <w:pStyle w:val="code"/>
              <w:bidi w:val="0"/>
            </w:pPr>
            <w:r>
              <w:t xml:space="preserve">        0% { transform: translateX(0) rotate(0deg); background: #2ecc71; }</w:t>
            </w:r>
          </w:p>
          <w:p w14:paraId="6CFC4897" w14:textId="77777777" w:rsidR="00654B2F" w:rsidRDefault="00654B2F" w:rsidP="00654B2F">
            <w:pPr>
              <w:pStyle w:val="code"/>
              <w:bidi w:val="0"/>
            </w:pPr>
            <w:r>
              <w:t xml:space="preserve">        50% { transform: translateX(100px) rotate(180deg); background: #e74c3c; }</w:t>
            </w:r>
          </w:p>
          <w:p w14:paraId="2579C6D0" w14:textId="77777777" w:rsidR="00654B2F" w:rsidRDefault="00654B2F" w:rsidP="00654B2F">
            <w:pPr>
              <w:pStyle w:val="code"/>
              <w:bidi w:val="0"/>
            </w:pPr>
            <w:r>
              <w:t xml:space="preserve">        100% { transform: translateX(0) rotate(360deg); background: #3498db; }</w:t>
            </w:r>
          </w:p>
          <w:p w14:paraId="4BCCDA13" w14:textId="77777777" w:rsidR="00654B2F" w:rsidRDefault="00654B2F" w:rsidP="00654B2F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0CD6F3CE" w14:textId="77777777" w:rsidR="00654B2F" w:rsidRDefault="00654B2F" w:rsidP="00654B2F">
            <w:pPr>
              <w:pStyle w:val="code"/>
              <w:bidi w:val="0"/>
              <w:rPr>
                <w:rtl/>
              </w:rPr>
            </w:pPr>
          </w:p>
          <w:p w14:paraId="2D53E4B4" w14:textId="77777777" w:rsidR="00654B2F" w:rsidRDefault="00654B2F" w:rsidP="00654B2F">
            <w:pPr>
              <w:pStyle w:val="code"/>
              <w:bidi w:val="0"/>
            </w:pPr>
            <w:r>
              <w:t xml:space="preserve">    .shorthand {</w:t>
            </w:r>
          </w:p>
          <w:p w14:paraId="06799015" w14:textId="77777777" w:rsidR="00654B2F" w:rsidRDefault="00654B2F" w:rsidP="00654B2F">
            <w:pPr>
              <w:pStyle w:val="code"/>
              <w:bidi w:val="0"/>
            </w:pPr>
            <w:r>
              <w:t xml:space="preserve">        /* name, duration, timing-function, delay, iteration-count, direction */</w:t>
            </w:r>
          </w:p>
          <w:p w14:paraId="00991C12" w14:textId="77777777" w:rsidR="00654B2F" w:rsidRDefault="00654B2F" w:rsidP="00654B2F">
            <w:pPr>
              <w:pStyle w:val="code"/>
              <w:bidi w:val="0"/>
            </w:pPr>
            <w:r>
              <w:t xml:space="preserve">        animation: complex-animation 3s ease-in-out 1s infinite alternate;</w:t>
            </w:r>
          </w:p>
          <w:p w14:paraId="0CD698FD" w14:textId="77777777" w:rsidR="00654B2F" w:rsidRDefault="00654B2F" w:rsidP="00654B2F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1FB7C91A" w14:textId="77777777" w:rsidR="00654B2F" w:rsidRDefault="00654B2F" w:rsidP="00654B2F">
            <w:pPr>
              <w:pStyle w:val="code"/>
              <w:bidi w:val="0"/>
              <w:rPr>
                <w:rtl/>
              </w:rPr>
            </w:pPr>
          </w:p>
          <w:p w14:paraId="68AAA958" w14:textId="77777777" w:rsidR="00654B2F" w:rsidRDefault="00654B2F" w:rsidP="00654B2F">
            <w:pPr>
              <w:pStyle w:val="code"/>
              <w:bidi w:val="0"/>
            </w:pPr>
            <w:r>
              <w:t xml:space="preserve">    .detailed {</w:t>
            </w:r>
          </w:p>
          <w:p w14:paraId="762F94AE" w14:textId="77777777" w:rsidR="00654B2F" w:rsidRDefault="00654B2F" w:rsidP="00654B2F">
            <w:pPr>
              <w:pStyle w:val="code"/>
              <w:bidi w:val="0"/>
            </w:pPr>
            <w:r>
              <w:t xml:space="preserve">        animation-name: complex-animation;</w:t>
            </w:r>
          </w:p>
          <w:p w14:paraId="1A67DB89" w14:textId="77777777" w:rsidR="00654B2F" w:rsidRDefault="00654B2F" w:rsidP="00654B2F">
            <w:pPr>
              <w:pStyle w:val="code"/>
              <w:bidi w:val="0"/>
            </w:pPr>
            <w:r>
              <w:t xml:space="preserve">        animation-duration: 3s;</w:t>
            </w:r>
          </w:p>
          <w:p w14:paraId="1D5DE838" w14:textId="77777777" w:rsidR="00654B2F" w:rsidRDefault="00654B2F" w:rsidP="00654B2F">
            <w:pPr>
              <w:pStyle w:val="code"/>
              <w:bidi w:val="0"/>
            </w:pPr>
            <w:r>
              <w:t xml:space="preserve">        animation-timing-function: ease-in-out;</w:t>
            </w:r>
          </w:p>
          <w:p w14:paraId="36A270D4" w14:textId="77777777" w:rsidR="00654B2F" w:rsidRDefault="00654B2F" w:rsidP="00654B2F">
            <w:pPr>
              <w:pStyle w:val="code"/>
              <w:bidi w:val="0"/>
            </w:pPr>
            <w:r>
              <w:t xml:space="preserve">        animation-delay: 1s;</w:t>
            </w:r>
          </w:p>
          <w:p w14:paraId="10CF4F9B" w14:textId="77777777" w:rsidR="00654B2F" w:rsidRDefault="00654B2F" w:rsidP="00654B2F">
            <w:pPr>
              <w:pStyle w:val="code"/>
              <w:bidi w:val="0"/>
            </w:pPr>
            <w:r>
              <w:t xml:space="preserve">        animation-iteration-count: infinite;</w:t>
            </w:r>
          </w:p>
          <w:p w14:paraId="7C2DB7EF" w14:textId="77777777" w:rsidR="00654B2F" w:rsidRDefault="00654B2F" w:rsidP="00654B2F">
            <w:pPr>
              <w:pStyle w:val="code"/>
              <w:bidi w:val="0"/>
            </w:pPr>
            <w:r>
              <w:t xml:space="preserve">        animation-direction: alternate;</w:t>
            </w:r>
          </w:p>
          <w:p w14:paraId="00F648BC" w14:textId="77777777" w:rsidR="00654B2F" w:rsidRDefault="00654B2F" w:rsidP="00654B2F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0350FFFC" w14:textId="77777777" w:rsidR="00654B2F" w:rsidRDefault="00654B2F" w:rsidP="00654B2F">
            <w:pPr>
              <w:pStyle w:val="code"/>
              <w:bidi w:val="0"/>
            </w:pPr>
            <w:r>
              <w:t>&lt;/style&gt;</w:t>
            </w:r>
          </w:p>
          <w:p w14:paraId="5579160D" w14:textId="77777777" w:rsidR="00654B2F" w:rsidRDefault="00654B2F" w:rsidP="00654B2F">
            <w:pPr>
              <w:pStyle w:val="code"/>
              <w:bidi w:val="0"/>
              <w:rPr>
                <w:rtl/>
              </w:rPr>
            </w:pPr>
          </w:p>
          <w:p w14:paraId="214FDC35" w14:textId="77777777" w:rsidR="00654B2F" w:rsidRDefault="00654B2F" w:rsidP="00654B2F">
            <w:pPr>
              <w:pStyle w:val="code"/>
              <w:bidi w:val="0"/>
            </w:pPr>
            <w:r>
              <w:t>&lt;div class="box shorthand"&gt;Shorthand&lt;/div&gt;</w:t>
            </w:r>
          </w:p>
          <w:p w14:paraId="023941C3" w14:textId="0FBFA291" w:rsidR="00654B2F" w:rsidRDefault="00654B2F" w:rsidP="00654B2F">
            <w:pPr>
              <w:pStyle w:val="code"/>
              <w:bidi w:val="0"/>
            </w:pPr>
            <w:r>
              <w:t>&lt;div class="box detailed"&gt;Detailed&lt;/div&gt;</w:t>
            </w:r>
          </w:p>
        </w:tc>
      </w:tr>
    </w:tbl>
    <w:p w14:paraId="24B5E463" w14:textId="42181BB5" w:rsidR="00654B2F" w:rsidRDefault="00654B2F" w:rsidP="00654B2F">
      <w:hyperlink r:id="rId416" w:history="1">
        <w:r w:rsidRPr="00654B2F">
          <w:rPr>
            <w:rStyle w:val="Hyperlink"/>
          </w:rPr>
          <w:t>shorthand</w:t>
        </w:r>
      </w:hyperlink>
    </w:p>
    <w:p w14:paraId="5182C9E4" w14:textId="72DA7267" w:rsidR="00F40B17" w:rsidRDefault="00F40B17" w:rsidP="00305A1D">
      <w:pPr>
        <w:pStyle w:val="bold"/>
        <w:rPr>
          <w:rtl/>
        </w:rPr>
      </w:pPr>
      <w:r>
        <w:rPr>
          <w:rtl/>
        </w:rPr>
        <w:lastRenderedPageBreak/>
        <w:t>معرف</w:t>
      </w:r>
      <w:r w:rsidR="003F1163">
        <w:rPr>
          <w:rtl/>
        </w:rPr>
        <w:t>ی</w:t>
      </w:r>
      <w:r>
        <w:rPr>
          <w:rtl/>
        </w:rPr>
        <w:t xml:space="preserve"> کتاب خانه </w:t>
      </w:r>
      <w:r>
        <w:t>animate.css</w:t>
      </w:r>
    </w:p>
    <w:p w14:paraId="027B17CD" w14:textId="77777777" w:rsidR="002E0EEA" w:rsidRDefault="002E0EEA" w:rsidP="002E0EEA">
      <w:pPr>
        <w:rPr>
          <w:rtl/>
        </w:rPr>
      </w:pPr>
      <w:r>
        <w:rPr>
          <w:rtl/>
        </w:rPr>
        <w:t xml:space="preserve">کتابخانه </w:t>
      </w:r>
      <w:r>
        <w:t>Animate.css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کتابخانه آماده برا</w:t>
      </w:r>
      <w:r>
        <w:rPr>
          <w:rFonts w:hint="cs"/>
          <w:rtl/>
        </w:rPr>
        <w:t>ی</w:t>
      </w:r>
      <w:r>
        <w:rPr>
          <w:rtl/>
        </w:rPr>
        <w:t xml:space="preserve"> اضافه کردن 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به عناصر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کتابخانه شامل ب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100 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مختلف 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r>
        <w:rPr>
          <w:rtl/>
        </w:rPr>
        <w:t>.</w:t>
      </w:r>
    </w:p>
    <w:p w14:paraId="67D245F1" w14:textId="5BF7E9D8" w:rsidR="002E0EEA" w:rsidRDefault="002E0EEA" w:rsidP="002E0EEA">
      <w:pPr>
        <w:rPr>
          <w:rtl/>
        </w:rPr>
      </w:pPr>
      <w:r>
        <w:rPr>
          <w:rtl/>
        </w:rPr>
        <w:t>نصب و راه‌انداز</w:t>
      </w:r>
      <w:r>
        <w:rPr>
          <w:rFonts w:hint="cs"/>
          <w:rtl/>
        </w:rPr>
        <w:t>ی</w:t>
      </w:r>
    </w:p>
    <w:p w14:paraId="7E1424ED" w14:textId="41172D18" w:rsidR="002E0EEA" w:rsidRDefault="002E0EEA" w:rsidP="002E0EEA">
      <w:pPr>
        <w:rPr>
          <w:rtl/>
        </w:rPr>
      </w:pPr>
      <w:r>
        <w:rPr>
          <w:rtl/>
        </w:rPr>
        <w:t xml:space="preserve">روش ۱: استفاده از </w:t>
      </w:r>
      <w:r>
        <w:t>CDN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0EEA" w14:paraId="7930DE51" w14:textId="77777777" w:rsidTr="002E0EEA">
        <w:tc>
          <w:tcPr>
            <w:tcW w:w="9350" w:type="dxa"/>
          </w:tcPr>
          <w:p w14:paraId="2CCD55A6" w14:textId="77777777" w:rsidR="001F013D" w:rsidRDefault="001F013D" w:rsidP="001F013D">
            <w:pPr>
              <w:bidi w:val="0"/>
            </w:pPr>
            <w:r>
              <w:t>&lt;head&gt;</w:t>
            </w:r>
          </w:p>
          <w:p w14:paraId="5C5B7BC0" w14:textId="77777777" w:rsidR="001F013D" w:rsidRDefault="001F013D" w:rsidP="001F013D">
            <w:pPr>
              <w:bidi w:val="0"/>
            </w:pPr>
            <w:r>
              <w:t xml:space="preserve">    &lt;link rel="stylesheet" href="https://cdnjs.cloudflare.com/ajax/libs/animate.css/4.1.1/animate.min.css"&gt;</w:t>
            </w:r>
          </w:p>
          <w:p w14:paraId="519FC40C" w14:textId="3CA74DCE" w:rsidR="002E0EEA" w:rsidRDefault="001F013D" w:rsidP="001F013D">
            <w:pPr>
              <w:pStyle w:val="code"/>
              <w:bidi w:val="0"/>
            </w:pPr>
            <w:r>
              <w:t>&lt;/head&gt;</w:t>
            </w:r>
          </w:p>
        </w:tc>
      </w:tr>
    </w:tbl>
    <w:p w14:paraId="2A0BAECA" w14:textId="77777777" w:rsidR="002E0EEA" w:rsidRDefault="002E0EEA" w:rsidP="002E0EEA">
      <w:pPr>
        <w:bidi w:val="0"/>
        <w:rPr>
          <w:rtl/>
        </w:rPr>
      </w:pPr>
    </w:p>
    <w:p w14:paraId="10472B8A" w14:textId="40721244" w:rsidR="002E0EEA" w:rsidRDefault="002E0EEA" w:rsidP="002E0EEA">
      <w:pPr>
        <w:rPr>
          <w:rtl/>
        </w:rPr>
      </w:pPr>
      <w:r>
        <w:rPr>
          <w:rtl/>
        </w:rPr>
        <w:t>روش ۲: دانلود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CSS</w:t>
      </w:r>
    </w:p>
    <w:p w14:paraId="523099B0" w14:textId="2D84DC6A" w:rsidR="001F013D" w:rsidRDefault="001F013D" w:rsidP="002E0EEA">
      <w:r w:rsidRPr="001F013D">
        <w:rPr>
          <w:rtl/>
        </w:rPr>
        <w:t>روش‌ها</w:t>
      </w:r>
      <w:r w:rsidRPr="001F013D">
        <w:rPr>
          <w:rFonts w:hint="cs"/>
          <w:rtl/>
        </w:rPr>
        <w:t>ی</w:t>
      </w:r>
      <w:r w:rsidRPr="001F013D">
        <w:rPr>
          <w:rtl/>
        </w:rPr>
        <w:t xml:space="preserve"> د</w:t>
      </w:r>
      <w:r w:rsidRPr="001F013D">
        <w:rPr>
          <w:rFonts w:hint="cs"/>
          <w:rtl/>
        </w:rPr>
        <w:t>ی</w:t>
      </w:r>
      <w:r w:rsidRPr="001F013D">
        <w:rPr>
          <w:rFonts w:hint="eastAsia"/>
          <w:rtl/>
        </w:rPr>
        <w:t>گر</w:t>
      </w:r>
      <w:r w:rsidRPr="001F013D">
        <w:rPr>
          <w:rtl/>
        </w:rPr>
        <w:t xml:space="preserve"> نصب شامل استفاده از </w:t>
      </w:r>
      <w:r w:rsidRPr="001F013D">
        <w:t>npm (npm install animate.css --save)</w:t>
      </w:r>
      <w:r w:rsidRPr="001F013D">
        <w:rPr>
          <w:rtl/>
        </w:rPr>
        <w:t xml:space="preserve"> </w:t>
      </w:r>
      <w:r w:rsidRPr="001F013D">
        <w:rPr>
          <w:rFonts w:hint="cs"/>
          <w:rtl/>
        </w:rPr>
        <w:t>ی</w:t>
      </w:r>
      <w:r w:rsidRPr="001F013D">
        <w:rPr>
          <w:rFonts w:hint="eastAsia"/>
          <w:rtl/>
        </w:rPr>
        <w:t>ا</w:t>
      </w:r>
      <w:r>
        <w:br/>
      </w:r>
      <w:r w:rsidRPr="001F013D">
        <w:rPr>
          <w:rtl/>
        </w:rPr>
        <w:t xml:space="preserve"> </w:t>
      </w:r>
      <w:r w:rsidRPr="001F013D">
        <w:t>Yarn (yarn add animate.css)</w:t>
      </w:r>
      <w:r w:rsidRPr="001F013D">
        <w:rPr>
          <w:rtl/>
        </w:rPr>
        <w:t xml:space="preserve"> است</w:t>
      </w:r>
    </w:p>
    <w:p w14:paraId="6413097B" w14:textId="7010DE64" w:rsidR="002E0EEA" w:rsidRDefault="002E0EEA" w:rsidP="002E0EEA">
      <w:pPr>
        <w:rPr>
          <w:rtl/>
        </w:rPr>
      </w:pPr>
      <w:r>
        <w:rPr>
          <w:rtl/>
        </w:rPr>
        <w:t xml:space="preserve"> 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استفاده</w:t>
      </w:r>
    </w:p>
    <w:p w14:paraId="72A27564" w14:textId="77777777" w:rsidR="002E0EEA" w:rsidRDefault="002E0EEA" w:rsidP="002E0EEA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استفاده از 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شن‌ها،</w:t>
      </w:r>
      <w:r>
        <w:rPr>
          <w:rtl/>
        </w:rPr>
        <w:t xml:space="preserve"> دو کلاس اصل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است:</w:t>
      </w:r>
    </w:p>
    <w:p w14:paraId="5D7E72AA" w14:textId="77777777" w:rsidR="002E0EEA" w:rsidRDefault="002E0EEA" w:rsidP="002E0EEA">
      <w:pPr>
        <w:rPr>
          <w:rtl/>
        </w:rPr>
      </w:pPr>
      <w:r>
        <w:rPr>
          <w:rtl/>
        </w:rPr>
        <w:t>- `</w:t>
      </w:r>
      <w:r>
        <w:t>animate__animated</w:t>
      </w:r>
      <w:r>
        <w:rPr>
          <w:rtl/>
        </w:rPr>
        <w:t>` (کلاس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)</w:t>
      </w:r>
    </w:p>
    <w:p w14:paraId="5701CEFB" w14:textId="77777777" w:rsidR="002E0EEA" w:rsidRDefault="002E0EEA" w:rsidP="002E0EEA">
      <w:pPr>
        <w:rPr>
          <w:rtl/>
        </w:rPr>
      </w:pPr>
      <w:r>
        <w:rPr>
          <w:rtl/>
        </w:rPr>
        <w:t>- `</w:t>
      </w:r>
      <w:r>
        <w:t>animate</w:t>
      </w:r>
      <w:r>
        <w:rPr>
          <w:rtl/>
        </w:rPr>
        <w:t>__[نام-ان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>]` (نام 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خاص)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0786" w14:paraId="261030F9" w14:textId="77777777" w:rsidTr="00F80786">
        <w:tc>
          <w:tcPr>
            <w:tcW w:w="9350" w:type="dxa"/>
          </w:tcPr>
          <w:p w14:paraId="39426D76" w14:textId="77777777" w:rsidR="00F80786" w:rsidRDefault="00F80786" w:rsidP="00F80786">
            <w:pPr>
              <w:pStyle w:val="code"/>
              <w:bidi w:val="0"/>
            </w:pPr>
            <w:r>
              <w:t>&lt;style&gt;</w:t>
            </w:r>
          </w:p>
          <w:p w14:paraId="446E23F4" w14:textId="77777777" w:rsidR="00F80786" w:rsidRDefault="00F80786" w:rsidP="00F80786">
            <w:pPr>
              <w:pStyle w:val="code"/>
              <w:bidi w:val="0"/>
            </w:pPr>
            <w:r>
              <w:t xml:space="preserve">    .box {</w:t>
            </w:r>
          </w:p>
          <w:p w14:paraId="50662A8C" w14:textId="77777777" w:rsidR="00F80786" w:rsidRDefault="00F80786" w:rsidP="00F80786">
            <w:pPr>
              <w:pStyle w:val="code"/>
              <w:bidi w:val="0"/>
            </w:pPr>
            <w:r>
              <w:t xml:space="preserve">        width: 100px;</w:t>
            </w:r>
          </w:p>
          <w:p w14:paraId="7A7B0DB4" w14:textId="77777777" w:rsidR="00F80786" w:rsidRDefault="00F80786" w:rsidP="00F80786">
            <w:pPr>
              <w:pStyle w:val="code"/>
              <w:bidi w:val="0"/>
            </w:pPr>
            <w:r>
              <w:t xml:space="preserve">        height: 100px;</w:t>
            </w:r>
          </w:p>
          <w:p w14:paraId="5DC9B238" w14:textId="77777777" w:rsidR="00F80786" w:rsidRDefault="00F80786" w:rsidP="00F80786">
            <w:pPr>
              <w:pStyle w:val="code"/>
              <w:bidi w:val="0"/>
            </w:pPr>
            <w:r>
              <w:t xml:space="preserve">        background: #3498db;</w:t>
            </w:r>
          </w:p>
          <w:p w14:paraId="1DC6E3B1" w14:textId="77777777" w:rsidR="00F80786" w:rsidRDefault="00F80786" w:rsidP="00F80786">
            <w:pPr>
              <w:pStyle w:val="code"/>
              <w:bidi w:val="0"/>
            </w:pPr>
            <w:r>
              <w:t xml:space="preserve">        margin: 30px;</w:t>
            </w:r>
          </w:p>
          <w:p w14:paraId="7219AC81" w14:textId="77777777" w:rsidR="00F80786" w:rsidRDefault="00F80786" w:rsidP="00F80786">
            <w:pPr>
              <w:pStyle w:val="code"/>
              <w:bidi w:val="0"/>
            </w:pPr>
            <w:r>
              <w:t xml:space="preserve">        display: inline-block;</w:t>
            </w:r>
          </w:p>
          <w:p w14:paraId="5DFBBB56" w14:textId="77777777" w:rsidR="00F80786" w:rsidRDefault="00F80786" w:rsidP="00F80786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1D4EB06E" w14:textId="77777777" w:rsidR="00F80786" w:rsidRDefault="00F80786" w:rsidP="00F80786">
            <w:pPr>
              <w:pStyle w:val="code"/>
              <w:bidi w:val="0"/>
            </w:pPr>
            <w:r>
              <w:t>&lt;/style&gt;</w:t>
            </w:r>
          </w:p>
          <w:p w14:paraId="6ED32BCC" w14:textId="77777777" w:rsidR="00F80786" w:rsidRDefault="00F80786" w:rsidP="00F80786">
            <w:pPr>
              <w:pStyle w:val="code"/>
              <w:bidi w:val="0"/>
              <w:rPr>
                <w:rtl/>
              </w:rPr>
            </w:pPr>
          </w:p>
          <w:p w14:paraId="36442806" w14:textId="77777777" w:rsidR="00F80786" w:rsidRDefault="00F80786" w:rsidP="00F80786">
            <w:pPr>
              <w:pStyle w:val="code"/>
              <w:bidi w:val="0"/>
              <w:rPr>
                <w:rtl/>
              </w:rPr>
            </w:pPr>
            <w:r>
              <w:t>&lt;div class="box animate__animated animate__bounce"&gt;</w:t>
            </w:r>
            <w:r>
              <w:rPr>
                <w:rFonts w:cs="IRANSansWeb(FaNum) Light"/>
                <w:rtl/>
              </w:rPr>
              <w:t>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شن</w:t>
            </w:r>
            <w:r>
              <w:t xml:space="preserve"> Bounce&lt;/div&gt;</w:t>
            </w:r>
          </w:p>
          <w:p w14:paraId="6FC02BD8" w14:textId="77777777" w:rsidR="00F80786" w:rsidRDefault="00F80786" w:rsidP="00F80786">
            <w:pPr>
              <w:pStyle w:val="code"/>
              <w:bidi w:val="0"/>
              <w:rPr>
                <w:rtl/>
              </w:rPr>
            </w:pPr>
            <w:r>
              <w:t>&lt;div class="box animate__animated animate__fadeIn"&gt;</w:t>
            </w:r>
            <w:r>
              <w:rPr>
                <w:rFonts w:cs="IRANSansWeb(FaNum) Light"/>
                <w:rtl/>
              </w:rPr>
              <w:t>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شن</w:t>
            </w:r>
            <w:r>
              <w:t xml:space="preserve"> FadeIn&lt;/div&gt;</w:t>
            </w:r>
          </w:p>
          <w:p w14:paraId="5904BE95" w14:textId="3A5EEA1E" w:rsidR="00F80786" w:rsidRDefault="00F80786" w:rsidP="00F80786">
            <w:pPr>
              <w:pStyle w:val="code"/>
              <w:bidi w:val="0"/>
            </w:pPr>
            <w:r>
              <w:lastRenderedPageBreak/>
              <w:t>&lt;div class="box animate__animated animate__slideInLeft"&gt;</w:t>
            </w:r>
            <w:r>
              <w:rPr>
                <w:rFonts w:cs="IRANSansWeb(FaNum) Light"/>
                <w:rtl/>
              </w:rPr>
              <w:t>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شن</w:t>
            </w:r>
            <w:r>
              <w:t xml:space="preserve"> SlideIn&lt;/div&gt;</w:t>
            </w:r>
          </w:p>
        </w:tc>
      </w:tr>
    </w:tbl>
    <w:p w14:paraId="7B6E4A3F" w14:textId="3A93594F" w:rsidR="002E0EEA" w:rsidRDefault="00F80786" w:rsidP="00F80786">
      <w:hyperlink r:id="rId417" w:history="1">
        <w:r w:rsidRPr="00F80786">
          <w:rPr>
            <w:rStyle w:val="Hyperlink"/>
          </w:rPr>
          <w:t>animate.css</w:t>
        </w:r>
      </w:hyperlink>
    </w:p>
    <w:p w14:paraId="2A42F59F" w14:textId="7CEE5D23" w:rsidR="002E0EEA" w:rsidRDefault="002E0EEA" w:rsidP="002E0EEA">
      <w:pPr>
        <w:rPr>
          <w:rtl/>
        </w:rPr>
      </w:pPr>
      <w:r>
        <w:rPr>
          <w:rtl/>
        </w:rPr>
        <w:t>دسته‌بند</w:t>
      </w:r>
      <w:r>
        <w:rPr>
          <w:rFonts w:hint="cs"/>
          <w:rtl/>
        </w:rPr>
        <w:t>ی</w:t>
      </w:r>
      <w:r>
        <w:rPr>
          <w:rtl/>
        </w:rPr>
        <w:t xml:space="preserve"> 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</w:p>
    <w:p w14:paraId="51DD1883" w14:textId="780495AB" w:rsidR="002E0EEA" w:rsidRDefault="002E0EEA" w:rsidP="002E0EEA">
      <w:r>
        <w:rPr>
          <w:rtl/>
        </w:rPr>
        <w:t>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Fonts w:hint="cs"/>
          <w:rtl/>
        </w:rPr>
        <w:t>ی</w:t>
      </w:r>
      <w:r>
        <w:rPr>
          <w:rtl/>
        </w:rPr>
        <w:t xml:space="preserve"> ورود (</w:t>
      </w:r>
      <w:r>
        <w:t>Entrance</w:t>
      </w:r>
      <w:r>
        <w:rPr>
          <w:rtl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0786" w14:paraId="779B20F8" w14:textId="77777777" w:rsidTr="00F80786">
        <w:tc>
          <w:tcPr>
            <w:tcW w:w="9350" w:type="dxa"/>
          </w:tcPr>
          <w:p w14:paraId="508B16F1" w14:textId="77777777" w:rsidR="00F80786" w:rsidRDefault="00F80786" w:rsidP="00F80786">
            <w:pPr>
              <w:pStyle w:val="code"/>
              <w:bidi w:val="0"/>
            </w:pPr>
            <w:r>
              <w:t>&lt;div class="animate__animated animate__fadeInUp"&gt;Fade In Up&lt;/div&gt;</w:t>
            </w:r>
          </w:p>
          <w:p w14:paraId="02FBE98E" w14:textId="77777777" w:rsidR="00F80786" w:rsidRDefault="00F80786" w:rsidP="00F80786">
            <w:pPr>
              <w:pStyle w:val="code"/>
              <w:bidi w:val="0"/>
            </w:pPr>
            <w:r>
              <w:t>&lt;div class="animate__animated animate__zoomIn"&gt;Zoom In&lt;/div&gt;</w:t>
            </w:r>
          </w:p>
          <w:p w14:paraId="5BF24057" w14:textId="153BA370" w:rsidR="00F80786" w:rsidRDefault="00F80786" w:rsidP="00F80786">
            <w:pPr>
              <w:pStyle w:val="code"/>
              <w:bidi w:val="0"/>
            </w:pPr>
            <w:r>
              <w:t>&lt;div class="animate__animated animate__slideInDown"&gt;Slide In Down&lt;/div&gt;</w:t>
            </w:r>
          </w:p>
        </w:tc>
      </w:tr>
    </w:tbl>
    <w:p w14:paraId="7A4AD80A" w14:textId="77777777" w:rsidR="00F80786" w:rsidRDefault="00F80786" w:rsidP="00F80786">
      <w:pPr>
        <w:bidi w:val="0"/>
        <w:rPr>
          <w:rtl/>
        </w:rPr>
      </w:pPr>
    </w:p>
    <w:p w14:paraId="438BE235" w14:textId="6C29F1E1" w:rsidR="002E0EEA" w:rsidRDefault="002E0EEA" w:rsidP="002E0EEA">
      <w:r>
        <w:rPr>
          <w:rtl/>
        </w:rPr>
        <w:t>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Fonts w:hint="cs"/>
          <w:rtl/>
        </w:rPr>
        <w:t>ی</w:t>
      </w:r>
      <w:r>
        <w:rPr>
          <w:rtl/>
        </w:rPr>
        <w:t xml:space="preserve"> خروج (</w:t>
      </w:r>
      <w:r>
        <w:t>Exit</w:t>
      </w:r>
      <w:r>
        <w:rPr>
          <w:rtl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0786" w14:paraId="4DB9AB83" w14:textId="77777777" w:rsidTr="00F80786">
        <w:tc>
          <w:tcPr>
            <w:tcW w:w="9350" w:type="dxa"/>
          </w:tcPr>
          <w:p w14:paraId="5CD0EB1F" w14:textId="77777777" w:rsidR="00F80786" w:rsidRDefault="00F80786" w:rsidP="00F80786">
            <w:pPr>
              <w:pStyle w:val="code"/>
              <w:bidi w:val="0"/>
            </w:pPr>
            <w:r>
              <w:t>&lt;div class="animate__animated animate__fadeOut"&gt;Fade Out&lt;/div&gt;</w:t>
            </w:r>
          </w:p>
          <w:p w14:paraId="55D8E6B8" w14:textId="77777777" w:rsidR="00F80786" w:rsidRDefault="00F80786" w:rsidP="00F80786">
            <w:pPr>
              <w:pStyle w:val="code"/>
              <w:bidi w:val="0"/>
            </w:pPr>
            <w:r>
              <w:t>&lt;div class="animate__animated animate__zoomOut"&gt;Zoom Out&lt;/div&gt;</w:t>
            </w:r>
          </w:p>
          <w:p w14:paraId="09F316AD" w14:textId="7D17F9B5" w:rsidR="00F80786" w:rsidRDefault="00F80786" w:rsidP="00F80786">
            <w:pPr>
              <w:pStyle w:val="code"/>
              <w:bidi w:val="0"/>
            </w:pPr>
            <w:r>
              <w:t>&lt;div class="animate__animated animate__slideOutUp"&gt;Slide Out Up&lt;/div&gt;</w:t>
            </w:r>
          </w:p>
        </w:tc>
      </w:tr>
    </w:tbl>
    <w:p w14:paraId="1E71CF64" w14:textId="77777777" w:rsidR="002E0EEA" w:rsidRDefault="002E0EEA" w:rsidP="002E0EEA">
      <w:pPr>
        <w:rPr>
          <w:rtl/>
        </w:rPr>
      </w:pPr>
    </w:p>
    <w:p w14:paraId="0F2DDFCF" w14:textId="7B6C0D2C" w:rsidR="002E0EEA" w:rsidRDefault="002E0EEA" w:rsidP="002E0EEA">
      <w:r>
        <w:rPr>
          <w:rtl/>
        </w:rPr>
        <w:t>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Fonts w:hint="cs"/>
          <w:rtl/>
        </w:rPr>
        <w:t>ی</w:t>
      </w:r>
      <w:r>
        <w:rPr>
          <w:rtl/>
        </w:rPr>
        <w:t xml:space="preserve"> توجه‌دهنده (</w:t>
      </w:r>
      <w:r>
        <w:t>Attention Seekers</w:t>
      </w:r>
      <w:r>
        <w:rPr>
          <w:rtl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02E0" w14:paraId="5EE9BE0F" w14:textId="77777777" w:rsidTr="000002E0">
        <w:tc>
          <w:tcPr>
            <w:tcW w:w="9350" w:type="dxa"/>
          </w:tcPr>
          <w:p w14:paraId="025DEA27" w14:textId="77777777" w:rsidR="000002E0" w:rsidRDefault="000002E0" w:rsidP="000002E0">
            <w:pPr>
              <w:pStyle w:val="code"/>
              <w:bidi w:val="0"/>
            </w:pPr>
            <w:r>
              <w:t>&lt;div class="animate__animated animate__pulse"&gt;Pulse&lt;/div&gt;</w:t>
            </w:r>
          </w:p>
          <w:p w14:paraId="67EC8852" w14:textId="77777777" w:rsidR="000002E0" w:rsidRDefault="000002E0" w:rsidP="000002E0">
            <w:pPr>
              <w:pStyle w:val="code"/>
              <w:bidi w:val="0"/>
            </w:pPr>
            <w:r>
              <w:t>&lt;div class="animate__animated animate__tada"&gt;Tada&lt;/div&gt;</w:t>
            </w:r>
          </w:p>
          <w:p w14:paraId="7836ADCB" w14:textId="77777777" w:rsidR="000002E0" w:rsidRDefault="000002E0" w:rsidP="000002E0">
            <w:pPr>
              <w:pStyle w:val="code"/>
              <w:bidi w:val="0"/>
            </w:pPr>
            <w:r>
              <w:t>&lt;div class="animate__animated animate__wobble"&gt;Wobble&lt;/div&gt;</w:t>
            </w:r>
          </w:p>
          <w:p w14:paraId="239D26E4" w14:textId="64B64D30" w:rsidR="000002E0" w:rsidRDefault="000002E0" w:rsidP="000002E0">
            <w:pPr>
              <w:pStyle w:val="code"/>
              <w:bidi w:val="0"/>
              <w:rPr>
                <w:rtl/>
              </w:rPr>
            </w:pPr>
            <w:r>
              <w:t>&lt;div class="animate__animated animate__heartBeat"&gt;Heart Beat&lt;/div&gt;</w:t>
            </w:r>
          </w:p>
        </w:tc>
      </w:tr>
    </w:tbl>
    <w:p w14:paraId="72DF43C0" w14:textId="77777777" w:rsidR="002E0EEA" w:rsidRDefault="002E0EEA" w:rsidP="002E0EEA">
      <w:pPr>
        <w:rPr>
          <w:rtl/>
        </w:rPr>
      </w:pPr>
    </w:p>
    <w:p w14:paraId="7A370B44" w14:textId="79E0AA47" w:rsidR="002E0EEA" w:rsidRDefault="002E0EEA" w:rsidP="002E0EEA">
      <w:pPr>
        <w:rPr>
          <w:rtl/>
        </w:rPr>
      </w:pPr>
      <w:r>
        <w:rPr>
          <w:rtl/>
        </w:rPr>
        <w:t>کلاس‌ها</w:t>
      </w:r>
      <w:r>
        <w:rPr>
          <w:rFonts w:hint="cs"/>
          <w:rtl/>
        </w:rPr>
        <w:t>ی</w:t>
      </w:r>
      <w:r>
        <w:rPr>
          <w:rtl/>
        </w:rPr>
        <w:t xml:space="preserve"> کمک</w:t>
      </w:r>
      <w:r>
        <w:rPr>
          <w:rFonts w:hint="cs"/>
          <w:rtl/>
        </w:rPr>
        <w:t>ی</w:t>
      </w:r>
    </w:p>
    <w:p w14:paraId="309FAE34" w14:textId="34EE63C6" w:rsidR="002E0EEA" w:rsidRDefault="002E0EEA" w:rsidP="002E0EEA">
      <w:pPr>
        <w:rPr>
          <w:rtl/>
        </w:rPr>
      </w:pPr>
      <w:r>
        <w:rPr>
          <w:rtl/>
        </w:rPr>
        <w:t>کنترل سرعت 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02E0" w14:paraId="20F93FDA" w14:textId="77777777" w:rsidTr="000002E0">
        <w:tc>
          <w:tcPr>
            <w:tcW w:w="9350" w:type="dxa"/>
          </w:tcPr>
          <w:p w14:paraId="20677645" w14:textId="77777777" w:rsidR="000002E0" w:rsidRDefault="000002E0" w:rsidP="000002E0">
            <w:pPr>
              <w:pStyle w:val="code"/>
              <w:bidi w:val="0"/>
              <w:rPr>
                <w:rtl/>
              </w:rPr>
            </w:pPr>
            <w:r>
              <w:t>&lt;div class="animate__animated animate__fadeIn animate__slow"&gt;</w:t>
            </w:r>
            <w:r>
              <w:rPr>
                <w:rFonts w:cs="IRANSansWeb(FaNum) Light"/>
                <w:rtl/>
              </w:rPr>
              <w:t>آهسته</w:t>
            </w:r>
            <w:r>
              <w:t xml:space="preserve"> (2s)&lt;/div&gt;</w:t>
            </w:r>
          </w:p>
          <w:p w14:paraId="3C30EA57" w14:textId="77777777" w:rsidR="000002E0" w:rsidRDefault="000002E0" w:rsidP="000002E0">
            <w:pPr>
              <w:pStyle w:val="code"/>
              <w:bidi w:val="0"/>
              <w:rPr>
                <w:rtl/>
              </w:rPr>
            </w:pPr>
            <w:r>
              <w:t>&lt;div class="animate__animated animate__fadeIn animate__slower"&gt;</w:t>
            </w:r>
            <w:r>
              <w:rPr>
                <w:rFonts w:cs="IRANSansWeb(FaNum) Light"/>
                <w:rtl/>
              </w:rPr>
              <w:t>بس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ار</w:t>
            </w:r>
            <w:r>
              <w:rPr>
                <w:rFonts w:cs="IRANSansWeb(FaNum) Light"/>
                <w:rtl/>
              </w:rPr>
              <w:t xml:space="preserve"> آهسته</w:t>
            </w:r>
            <w:r>
              <w:t xml:space="preserve"> (3s)&lt;/div&gt;</w:t>
            </w:r>
          </w:p>
          <w:p w14:paraId="3B9AEB11" w14:textId="77777777" w:rsidR="000002E0" w:rsidRDefault="000002E0" w:rsidP="000002E0">
            <w:pPr>
              <w:pStyle w:val="code"/>
              <w:bidi w:val="0"/>
              <w:rPr>
                <w:rtl/>
              </w:rPr>
            </w:pPr>
            <w:r>
              <w:t>&lt;div class="animate__animated animate__fadeIn animate__fast"&gt;</w:t>
            </w:r>
            <w:r>
              <w:rPr>
                <w:rFonts w:cs="IRANSansWeb(FaNum) Light"/>
                <w:rtl/>
              </w:rPr>
              <w:t>سر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ع</w:t>
            </w:r>
            <w:r>
              <w:t xml:space="preserve"> (800ms)&lt;/div&gt;</w:t>
            </w:r>
          </w:p>
          <w:p w14:paraId="0F5091E2" w14:textId="4138AE63" w:rsidR="000002E0" w:rsidRDefault="000002E0" w:rsidP="000002E0">
            <w:pPr>
              <w:pStyle w:val="code"/>
              <w:bidi w:val="0"/>
            </w:pPr>
            <w:r>
              <w:t>&lt;div class="animate__animated animate__fadeIn animate__faster"&gt;</w:t>
            </w:r>
            <w:r>
              <w:rPr>
                <w:rFonts w:cs="IRANSansWeb(FaNum) Light"/>
                <w:rtl/>
              </w:rPr>
              <w:t>بس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ار</w:t>
            </w:r>
            <w:r>
              <w:rPr>
                <w:rFonts w:cs="IRANSansWeb(FaNum) Light"/>
                <w:rtl/>
              </w:rPr>
              <w:t xml:space="preserve"> سر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ع</w:t>
            </w:r>
            <w:r>
              <w:t xml:space="preserve"> (500ms)&lt;/div&gt;</w:t>
            </w:r>
          </w:p>
        </w:tc>
      </w:tr>
    </w:tbl>
    <w:p w14:paraId="35583AD5" w14:textId="77777777" w:rsidR="000002E0" w:rsidRDefault="000002E0" w:rsidP="000002E0">
      <w:pPr>
        <w:bidi w:val="0"/>
        <w:rPr>
          <w:rtl/>
        </w:rPr>
      </w:pPr>
    </w:p>
    <w:p w14:paraId="4BE86E63" w14:textId="3A34F2F8" w:rsidR="002E0EEA" w:rsidRDefault="002E0EEA" w:rsidP="002E0EEA">
      <w:pPr>
        <w:rPr>
          <w:rtl/>
        </w:rPr>
      </w:pPr>
      <w:r>
        <w:rPr>
          <w:rtl/>
        </w:rPr>
        <w:t>کنترل تأخ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02E0" w14:paraId="0EF8DA72" w14:textId="77777777" w:rsidTr="000002E0">
        <w:tc>
          <w:tcPr>
            <w:tcW w:w="9350" w:type="dxa"/>
          </w:tcPr>
          <w:p w14:paraId="1364F985" w14:textId="77777777" w:rsidR="000002E0" w:rsidRDefault="000002E0" w:rsidP="000002E0">
            <w:pPr>
              <w:pStyle w:val="code"/>
              <w:bidi w:val="0"/>
              <w:rPr>
                <w:rtl/>
              </w:rPr>
            </w:pPr>
            <w:r>
              <w:t>&lt;div class="animate__animated animate__fadeIn animate__delay-1s"&gt;</w:t>
            </w:r>
            <w:r>
              <w:rPr>
                <w:rFonts w:cs="IRANSansWeb(FaNum) Light"/>
                <w:rtl/>
              </w:rPr>
              <w:t>تأخ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 xml:space="preserve"> 1 ثان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t>&lt;/div&gt;</w:t>
            </w:r>
          </w:p>
          <w:p w14:paraId="23C529C0" w14:textId="77777777" w:rsidR="000002E0" w:rsidRDefault="000002E0" w:rsidP="000002E0">
            <w:pPr>
              <w:pStyle w:val="code"/>
              <w:bidi w:val="0"/>
              <w:rPr>
                <w:rtl/>
              </w:rPr>
            </w:pPr>
            <w:r>
              <w:t>&lt;div class="animate__animated animate__fadeIn animate__delay-2s"&gt;</w:t>
            </w:r>
            <w:r>
              <w:rPr>
                <w:rFonts w:cs="IRANSansWeb(FaNum) Light"/>
                <w:rtl/>
              </w:rPr>
              <w:t>تأخ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 xml:space="preserve"> 2 ثان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t>&lt;/div&gt;</w:t>
            </w:r>
          </w:p>
          <w:p w14:paraId="1CF21ABF" w14:textId="5DDF7AB2" w:rsidR="000002E0" w:rsidRDefault="000002E0" w:rsidP="000002E0">
            <w:pPr>
              <w:pStyle w:val="code"/>
              <w:bidi w:val="0"/>
            </w:pPr>
            <w:r>
              <w:t>&lt;div class="animate__animated animate__fadeIn animate__delay-3s"&gt;</w:t>
            </w:r>
            <w:r>
              <w:rPr>
                <w:rFonts w:cs="IRANSansWeb(FaNum) Light"/>
                <w:rtl/>
              </w:rPr>
              <w:t>تأخ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 xml:space="preserve"> 3 ثان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t>&lt;/div&gt;</w:t>
            </w:r>
          </w:p>
        </w:tc>
      </w:tr>
    </w:tbl>
    <w:p w14:paraId="776B8897" w14:textId="77777777" w:rsidR="002E0EEA" w:rsidRDefault="002E0EEA" w:rsidP="002E0EEA">
      <w:pPr>
        <w:rPr>
          <w:rtl/>
        </w:rPr>
      </w:pPr>
    </w:p>
    <w:p w14:paraId="7363EFA7" w14:textId="3999250D" w:rsidR="002E0EEA" w:rsidRDefault="002E0EEA" w:rsidP="002E0EEA">
      <w:pPr>
        <w:rPr>
          <w:rtl/>
        </w:rPr>
      </w:pPr>
      <w:r>
        <w:rPr>
          <w:rtl/>
        </w:rPr>
        <w:t>کنترل تکرار 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02E0" w14:paraId="7D79C5F6" w14:textId="77777777" w:rsidTr="000002E0">
        <w:tc>
          <w:tcPr>
            <w:tcW w:w="9350" w:type="dxa"/>
          </w:tcPr>
          <w:p w14:paraId="30EE2E4C" w14:textId="77777777" w:rsidR="000002E0" w:rsidRDefault="000002E0" w:rsidP="000002E0">
            <w:pPr>
              <w:pStyle w:val="code"/>
              <w:bidi w:val="0"/>
              <w:rPr>
                <w:rtl/>
              </w:rPr>
            </w:pPr>
            <w:r>
              <w:t>&lt;div class="animate__animated animate__bounce animate__repeat-1"&gt;</w:t>
            </w:r>
            <w:r>
              <w:rPr>
                <w:rFonts w:cs="IRANSansWeb(FaNum) Light"/>
                <w:rtl/>
              </w:rPr>
              <w:t>تکرار 1 بار</w:t>
            </w:r>
            <w:r>
              <w:t>&lt;/div&gt;</w:t>
            </w:r>
          </w:p>
          <w:p w14:paraId="3C72D900" w14:textId="77777777" w:rsidR="000002E0" w:rsidRDefault="000002E0" w:rsidP="000002E0">
            <w:pPr>
              <w:pStyle w:val="code"/>
              <w:bidi w:val="0"/>
              <w:rPr>
                <w:rtl/>
              </w:rPr>
            </w:pPr>
            <w:r>
              <w:t>&lt;div class="animate__animated animate__bounce animate__repeat-2"&gt;</w:t>
            </w:r>
            <w:r>
              <w:rPr>
                <w:rFonts w:cs="IRANSansWeb(FaNum) Light"/>
                <w:rtl/>
              </w:rPr>
              <w:t>تکرار 2 بار</w:t>
            </w:r>
            <w:r>
              <w:t>&lt;/div&gt;</w:t>
            </w:r>
          </w:p>
          <w:p w14:paraId="1CFBA21B" w14:textId="77777777" w:rsidR="000002E0" w:rsidRDefault="000002E0" w:rsidP="000002E0">
            <w:pPr>
              <w:pStyle w:val="code"/>
              <w:bidi w:val="0"/>
              <w:rPr>
                <w:rtl/>
              </w:rPr>
            </w:pPr>
            <w:r>
              <w:t>&lt;div class="animate__animated animate__bounce animate__repeat-3"&gt;</w:t>
            </w:r>
            <w:r>
              <w:rPr>
                <w:rFonts w:cs="IRANSansWeb(FaNum) Light"/>
                <w:rtl/>
              </w:rPr>
              <w:t>تکرار 3 بار</w:t>
            </w:r>
            <w:r>
              <w:t>&lt;/div&gt;</w:t>
            </w:r>
          </w:p>
          <w:p w14:paraId="51EFF43E" w14:textId="7C8695C2" w:rsidR="000002E0" w:rsidRDefault="000002E0" w:rsidP="000002E0">
            <w:pPr>
              <w:pStyle w:val="code"/>
              <w:bidi w:val="0"/>
            </w:pPr>
            <w:r>
              <w:t>&lt;div class="animate__animated animate__bounce animate__infinite"&gt;</w:t>
            </w:r>
            <w:r>
              <w:rPr>
                <w:rFonts w:cs="IRANSansWeb(FaNum) Light"/>
                <w:rtl/>
              </w:rPr>
              <w:t>تکرار ب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نها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>&lt;/div&gt;</w:t>
            </w:r>
          </w:p>
        </w:tc>
      </w:tr>
    </w:tbl>
    <w:p w14:paraId="16E091B3" w14:textId="4B5E15CD" w:rsidR="002E0EEA" w:rsidRDefault="002E0EEA" w:rsidP="002E0EEA">
      <w:pPr>
        <w:rPr>
          <w:rtl/>
        </w:rPr>
      </w:pPr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</w:p>
    <w:p w14:paraId="4B1726FD" w14:textId="6B8CE6D0" w:rsidR="002E0EEA" w:rsidRDefault="002E0EEA" w:rsidP="002E0EEA">
      <w:r>
        <w:rPr>
          <w:rtl/>
        </w:rPr>
        <w:t>کارت با 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ورود: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02E0" w14:paraId="2A87D141" w14:textId="77777777" w:rsidTr="000002E0">
        <w:tc>
          <w:tcPr>
            <w:tcW w:w="9350" w:type="dxa"/>
          </w:tcPr>
          <w:p w14:paraId="39E3484E" w14:textId="77777777" w:rsidR="000002E0" w:rsidRDefault="000002E0" w:rsidP="000002E0">
            <w:pPr>
              <w:pStyle w:val="code"/>
              <w:bidi w:val="0"/>
            </w:pPr>
            <w:r>
              <w:t>&lt;style&gt;</w:t>
            </w:r>
          </w:p>
          <w:p w14:paraId="5F59BC70" w14:textId="77777777" w:rsidR="000002E0" w:rsidRDefault="000002E0" w:rsidP="000002E0">
            <w:pPr>
              <w:pStyle w:val="code"/>
              <w:bidi w:val="0"/>
            </w:pPr>
            <w:r>
              <w:t xml:space="preserve">    .card {</w:t>
            </w:r>
          </w:p>
          <w:p w14:paraId="109F084E" w14:textId="77777777" w:rsidR="000002E0" w:rsidRDefault="000002E0" w:rsidP="000002E0">
            <w:pPr>
              <w:pStyle w:val="code"/>
              <w:bidi w:val="0"/>
            </w:pPr>
            <w:r>
              <w:t xml:space="preserve">        width: 200px;</w:t>
            </w:r>
          </w:p>
          <w:p w14:paraId="400E563A" w14:textId="77777777" w:rsidR="000002E0" w:rsidRDefault="000002E0" w:rsidP="000002E0">
            <w:pPr>
              <w:pStyle w:val="code"/>
              <w:bidi w:val="0"/>
            </w:pPr>
            <w:r>
              <w:t xml:space="preserve">        padding: 20px;</w:t>
            </w:r>
          </w:p>
          <w:p w14:paraId="010ECA43" w14:textId="77777777" w:rsidR="000002E0" w:rsidRDefault="000002E0" w:rsidP="000002E0">
            <w:pPr>
              <w:pStyle w:val="code"/>
              <w:bidi w:val="0"/>
            </w:pPr>
            <w:r>
              <w:t xml:space="preserve">        background: #f8f9fa;</w:t>
            </w:r>
          </w:p>
          <w:p w14:paraId="2F7221FD" w14:textId="77777777" w:rsidR="000002E0" w:rsidRDefault="000002E0" w:rsidP="000002E0">
            <w:pPr>
              <w:pStyle w:val="code"/>
              <w:bidi w:val="0"/>
            </w:pPr>
            <w:r>
              <w:t xml:space="preserve">        border-radius: 10px;</w:t>
            </w:r>
          </w:p>
          <w:p w14:paraId="488EC2D9" w14:textId="77777777" w:rsidR="000002E0" w:rsidRDefault="000002E0" w:rsidP="000002E0">
            <w:pPr>
              <w:pStyle w:val="code"/>
              <w:bidi w:val="0"/>
            </w:pPr>
            <w:r>
              <w:t xml:space="preserve">        box-shadow: 0 2px 10px rgba(0,0,0,0.1);</w:t>
            </w:r>
          </w:p>
          <w:p w14:paraId="27D5DF4E" w14:textId="77777777" w:rsidR="000002E0" w:rsidRDefault="000002E0" w:rsidP="000002E0">
            <w:pPr>
              <w:pStyle w:val="code"/>
              <w:bidi w:val="0"/>
            </w:pPr>
            <w:r>
              <w:t xml:space="preserve">        margin: 20px;</w:t>
            </w:r>
          </w:p>
          <w:p w14:paraId="52E474AC" w14:textId="77777777" w:rsidR="000002E0" w:rsidRDefault="000002E0" w:rsidP="000002E0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215CD350" w14:textId="77777777" w:rsidR="000002E0" w:rsidRDefault="000002E0" w:rsidP="000002E0">
            <w:pPr>
              <w:pStyle w:val="code"/>
              <w:bidi w:val="0"/>
            </w:pPr>
            <w:r>
              <w:t>&lt;/style&gt;</w:t>
            </w:r>
          </w:p>
          <w:p w14:paraId="01235BF7" w14:textId="77777777" w:rsidR="000002E0" w:rsidRDefault="000002E0" w:rsidP="000002E0">
            <w:pPr>
              <w:pStyle w:val="code"/>
              <w:bidi w:val="0"/>
              <w:rPr>
                <w:rtl/>
              </w:rPr>
            </w:pPr>
          </w:p>
          <w:p w14:paraId="448BB32D" w14:textId="77777777" w:rsidR="000002E0" w:rsidRDefault="000002E0" w:rsidP="000002E0">
            <w:pPr>
              <w:pStyle w:val="code"/>
              <w:bidi w:val="0"/>
            </w:pPr>
            <w:r>
              <w:t>&lt;div class="card animate__animated animate__fadeInUp animate__delay-1s"&gt;</w:t>
            </w:r>
          </w:p>
          <w:p w14:paraId="3E6591C7" w14:textId="77777777" w:rsidR="000002E0" w:rsidRDefault="000002E0" w:rsidP="000002E0">
            <w:pPr>
              <w:pStyle w:val="code"/>
              <w:bidi w:val="0"/>
              <w:rPr>
                <w:rtl/>
              </w:rPr>
            </w:pPr>
            <w:r>
              <w:t xml:space="preserve">    &lt;h3&gt;</w:t>
            </w:r>
            <w:r>
              <w:rPr>
                <w:rFonts w:cs="IRANSansWeb(FaNum) Light"/>
                <w:rtl/>
              </w:rPr>
              <w:t>کارت نمونه</w:t>
            </w:r>
            <w:r>
              <w:t>&lt;/h3&gt;</w:t>
            </w:r>
          </w:p>
          <w:p w14:paraId="599648B9" w14:textId="77777777" w:rsidR="000002E0" w:rsidRDefault="000002E0" w:rsidP="000002E0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کارت با 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شن</w:t>
            </w:r>
            <w:r>
              <w:t xml:space="preserve"> fadeInUp </w:t>
            </w:r>
            <w:r>
              <w:rPr>
                <w:rFonts w:cs="IRANSansWeb(FaNum) Light"/>
                <w:rtl/>
              </w:rPr>
              <w:t>نما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</w:t>
            </w:r>
            <w:r>
              <w:rPr>
                <w:rFonts w:cs="IRANSansWeb(FaNum) Light"/>
                <w:rtl/>
              </w:rPr>
              <w:t xml:space="preserve"> داده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شود</w:t>
            </w:r>
            <w:r>
              <w:t>&lt;/p&gt;</w:t>
            </w:r>
          </w:p>
          <w:p w14:paraId="05766831" w14:textId="7570BB58" w:rsidR="000002E0" w:rsidRDefault="000002E0" w:rsidP="000002E0">
            <w:pPr>
              <w:pStyle w:val="code"/>
              <w:bidi w:val="0"/>
            </w:pPr>
            <w:r>
              <w:t>&lt;/div&gt;</w:t>
            </w:r>
          </w:p>
        </w:tc>
      </w:tr>
    </w:tbl>
    <w:p w14:paraId="19D2A848" w14:textId="77777777" w:rsidR="000002E0" w:rsidRDefault="000002E0" w:rsidP="000002E0">
      <w:pPr>
        <w:bidi w:val="0"/>
        <w:rPr>
          <w:rtl/>
        </w:rPr>
      </w:pPr>
    </w:p>
    <w:p w14:paraId="2E38D716" w14:textId="7B2B269D" w:rsidR="002E0EEA" w:rsidRDefault="002E0EEA" w:rsidP="002E0EEA">
      <w:r>
        <w:rPr>
          <w:rtl/>
        </w:rPr>
        <w:lastRenderedPageBreak/>
        <w:t>دکمه با افکت پالس: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02E0" w14:paraId="1600FCDF" w14:textId="77777777" w:rsidTr="000002E0">
        <w:tc>
          <w:tcPr>
            <w:tcW w:w="9350" w:type="dxa"/>
          </w:tcPr>
          <w:p w14:paraId="04A83F83" w14:textId="77777777" w:rsidR="000002E0" w:rsidRDefault="000002E0" w:rsidP="000002E0">
            <w:pPr>
              <w:pStyle w:val="code"/>
              <w:bidi w:val="0"/>
            </w:pPr>
            <w:r>
              <w:t>&lt;style&gt;</w:t>
            </w:r>
          </w:p>
          <w:p w14:paraId="459943E7" w14:textId="77777777" w:rsidR="000002E0" w:rsidRDefault="000002E0" w:rsidP="000002E0">
            <w:pPr>
              <w:pStyle w:val="code"/>
              <w:bidi w:val="0"/>
            </w:pPr>
            <w:r>
              <w:t xml:space="preserve">    .btn {</w:t>
            </w:r>
          </w:p>
          <w:p w14:paraId="23CEE16B" w14:textId="77777777" w:rsidR="000002E0" w:rsidRDefault="000002E0" w:rsidP="000002E0">
            <w:pPr>
              <w:pStyle w:val="code"/>
              <w:bidi w:val="0"/>
            </w:pPr>
            <w:r>
              <w:t xml:space="preserve">        padding: 10px 20px;</w:t>
            </w:r>
          </w:p>
          <w:p w14:paraId="52AA79F2" w14:textId="77777777" w:rsidR="000002E0" w:rsidRDefault="000002E0" w:rsidP="000002E0">
            <w:pPr>
              <w:pStyle w:val="code"/>
              <w:bidi w:val="0"/>
            </w:pPr>
            <w:r>
              <w:t xml:space="preserve">        background: #e74c3c;</w:t>
            </w:r>
          </w:p>
          <w:p w14:paraId="71151BF7" w14:textId="77777777" w:rsidR="000002E0" w:rsidRDefault="000002E0" w:rsidP="000002E0">
            <w:pPr>
              <w:pStyle w:val="code"/>
              <w:bidi w:val="0"/>
            </w:pPr>
            <w:r>
              <w:t xml:space="preserve">        color: white;</w:t>
            </w:r>
          </w:p>
          <w:p w14:paraId="51DED7E1" w14:textId="77777777" w:rsidR="000002E0" w:rsidRDefault="000002E0" w:rsidP="000002E0">
            <w:pPr>
              <w:pStyle w:val="code"/>
              <w:bidi w:val="0"/>
            </w:pPr>
            <w:r>
              <w:t xml:space="preserve">        border: none;</w:t>
            </w:r>
          </w:p>
          <w:p w14:paraId="6D0CA408" w14:textId="77777777" w:rsidR="000002E0" w:rsidRDefault="000002E0" w:rsidP="000002E0">
            <w:pPr>
              <w:pStyle w:val="code"/>
              <w:bidi w:val="0"/>
            </w:pPr>
            <w:r>
              <w:t xml:space="preserve">        border-radius: 5px;</w:t>
            </w:r>
          </w:p>
          <w:p w14:paraId="18FDCA2F" w14:textId="77777777" w:rsidR="000002E0" w:rsidRDefault="000002E0" w:rsidP="000002E0">
            <w:pPr>
              <w:pStyle w:val="code"/>
              <w:bidi w:val="0"/>
            </w:pPr>
            <w:r>
              <w:t xml:space="preserve">        cursor: pointer;</w:t>
            </w:r>
          </w:p>
          <w:p w14:paraId="5B42298A" w14:textId="77777777" w:rsidR="000002E0" w:rsidRDefault="000002E0" w:rsidP="000002E0">
            <w:pPr>
              <w:pStyle w:val="code"/>
              <w:bidi w:val="0"/>
            </w:pPr>
            <w:r>
              <w:t xml:space="preserve">        margin: 10px;</w:t>
            </w:r>
          </w:p>
          <w:p w14:paraId="14408361" w14:textId="77777777" w:rsidR="000002E0" w:rsidRDefault="000002E0" w:rsidP="000002E0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09FCD777" w14:textId="77777777" w:rsidR="000002E0" w:rsidRDefault="000002E0" w:rsidP="000002E0">
            <w:pPr>
              <w:pStyle w:val="code"/>
              <w:bidi w:val="0"/>
            </w:pPr>
            <w:r>
              <w:t>&lt;/style&gt;</w:t>
            </w:r>
          </w:p>
          <w:p w14:paraId="43E29EB0" w14:textId="77777777" w:rsidR="000002E0" w:rsidRDefault="000002E0" w:rsidP="000002E0">
            <w:pPr>
              <w:pStyle w:val="code"/>
              <w:bidi w:val="0"/>
              <w:rPr>
                <w:rtl/>
              </w:rPr>
            </w:pPr>
          </w:p>
          <w:p w14:paraId="67EE9117" w14:textId="77777777" w:rsidR="000002E0" w:rsidRDefault="000002E0" w:rsidP="000002E0">
            <w:pPr>
              <w:pStyle w:val="code"/>
              <w:bidi w:val="0"/>
            </w:pPr>
            <w:r>
              <w:t>&lt;button class="btn animate__animated animate__pulse animate__infinite animate__slower"&gt;</w:t>
            </w:r>
          </w:p>
          <w:p w14:paraId="46410050" w14:textId="77777777" w:rsidR="000002E0" w:rsidRDefault="000002E0" w:rsidP="000002E0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Fonts w:cs="IRANSansWeb(FaNum) Light"/>
                <w:rtl/>
              </w:rPr>
              <w:t>دکمه با پالس مداوم</w:t>
            </w:r>
          </w:p>
          <w:p w14:paraId="1EED707C" w14:textId="46B5D88D" w:rsidR="000002E0" w:rsidRDefault="000002E0" w:rsidP="000002E0">
            <w:pPr>
              <w:pStyle w:val="code"/>
              <w:bidi w:val="0"/>
            </w:pPr>
            <w:r>
              <w:t>&lt;/button&gt;</w:t>
            </w:r>
          </w:p>
        </w:tc>
      </w:tr>
    </w:tbl>
    <w:p w14:paraId="7861C444" w14:textId="432645F4" w:rsidR="002E0EEA" w:rsidRDefault="002E0EEA" w:rsidP="002E0EEA">
      <w:r>
        <w:rPr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با 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مرحله‌ا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70F7" w14:paraId="5C2A9548" w14:textId="77777777" w:rsidTr="00BD70F7">
        <w:tc>
          <w:tcPr>
            <w:tcW w:w="9350" w:type="dxa"/>
          </w:tcPr>
          <w:p w14:paraId="56149F0A" w14:textId="77777777" w:rsidR="00BD70F7" w:rsidRDefault="00BD70F7" w:rsidP="00BD70F7">
            <w:pPr>
              <w:pStyle w:val="code"/>
              <w:bidi w:val="0"/>
            </w:pPr>
            <w:r>
              <w:t>&lt;style&gt;</w:t>
            </w:r>
          </w:p>
          <w:p w14:paraId="70263891" w14:textId="77777777" w:rsidR="00BD70F7" w:rsidRDefault="00BD70F7" w:rsidP="00BD70F7">
            <w:pPr>
              <w:pStyle w:val="code"/>
              <w:bidi w:val="0"/>
            </w:pPr>
            <w:r>
              <w:t xml:space="preserve">    .list-item {</w:t>
            </w:r>
          </w:p>
          <w:p w14:paraId="05550F23" w14:textId="77777777" w:rsidR="00BD70F7" w:rsidRDefault="00BD70F7" w:rsidP="00BD70F7">
            <w:pPr>
              <w:pStyle w:val="code"/>
              <w:bidi w:val="0"/>
            </w:pPr>
            <w:r>
              <w:t xml:space="preserve">        padding: 10px;</w:t>
            </w:r>
          </w:p>
          <w:p w14:paraId="2B3259F4" w14:textId="77777777" w:rsidR="00BD70F7" w:rsidRDefault="00BD70F7" w:rsidP="00BD70F7">
            <w:pPr>
              <w:pStyle w:val="code"/>
              <w:bidi w:val="0"/>
            </w:pPr>
            <w:r>
              <w:t xml:space="preserve">        background: #ecf0f1;</w:t>
            </w:r>
          </w:p>
          <w:p w14:paraId="45B1ADDF" w14:textId="77777777" w:rsidR="00BD70F7" w:rsidRDefault="00BD70F7" w:rsidP="00BD70F7">
            <w:pPr>
              <w:pStyle w:val="code"/>
              <w:bidi w:val="0"/>
            </w:pPr>
            <w:r>
              <w:t xml:space="preserve">        margin: 5px;</w:t>
            </w:r>
          </w:p>
          <w:p w14:paraId="4C6821BF" w14:textId="77777777" w:rsidR="00BD70F7" w:rsidRDefault="00BD70F7" w:rsidP="00BD70F7">
            <w:pPr>
              <w:pStyle w:val="code"/>
              <w:bidi w:val="0"/>
            </w:pPr>
            <w:r>
              <w:t xml:space="preserve">        border-radius: 5px;</w:t>
            </w:r>
          </w:p>
          <w:p w14:paraId="51E37F24" w14:textId="77777777" w:rsidR="00BD70F7" w:rsidRDefault="00BD70F7" w:rsidP="00BD70F7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1F91715B" w14:textId="77777777" w:rsidR="00BD70F7" w:rsidRDefault="00BD70F7" w:rsidP="00BD70F7">
            <w:pPr>
              <w:pStyle w:val="code"/>
              <w:bidi w:val="0"/>
            </w:pPr>
            <w:r>
              <w:t>&lt;/style&gt;</w:t>
            </w:r>
          </w:p>
          <w:p w14:paraId="29B66B67" w14:textId="77777777" w:rsidR="00BD70F7" w:rsidRDefault="00BD70F7" w:rsidP="00BD70F7">
            <w:pPr>
              <w:pStyle w:val="code"/>
              <w:bidi w:val="0"/>
              <w:rPr>
                <w:rtl/>
              </w:rPr>
            </w:pPr>
          </w:p>
          <w:p w14:paraId="564322DC" w14:textId="77777777" w:rsidR="00BD70F7" w:rsidRDefault="00BD70F7" w:rsidP="00BD70F7">
            <w:pPr>
              <w:pStyle w:val="code"/>
              <w:bidi w:val="0"/>
              <w:rPr>
                <w:rtl/>
              </w:rPr>
            </w:pPr>
            <w:r>
              <w:t>&lt;div class="list-item animate__animated animate__fadeInLeft"&gt;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۱</w:t>
            </w:r>
            <w:r>
              <w:t>&lt;/div&gt;</w:t>
            </w:r>
          </w:p>
          <w:p w14:paraId="689D46F5" w14:textId="77777777" w:rsidR="00BD70F7" w:rsidRDefault="00BD70F7" w:rsidP="00BD70F7">
            <w:pPr>
              <w:pStyle w:val="code"/>
              <w:bidi w:val="0"/>
              <w:rPr>
                <w:rtl/>
              </w:rPr>
            </w:pPr>
            <w:r>
              <w:t>&lt;div class="list-item animate__animated animate__fadeInLeft animate__delay-1s"&gt;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۲</w:t>
            </w:r>
            <w:r>
              <w:t>&lt;/div&gt;</w:t>
            </w:r>
          </w:p>
          <w:p w14:paraId="24E7656C" w14:textId="74B81A90" w:rsidR="00BD70F7" w:rsidRDefault="00BD70F7" w:rsidP="00BD70F7">
            <w:pPr>
              <w:pStyle w:val="code"/>
              <w:bidi w:val="0"/>
            </w:pPr>
            <w:r>
              <w:t>&lt;div class="list-item animate__animated animate__fadeInLeft animate__delay-2s"&gt;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۳</w:t>
            </w:r>
            <w:r>
              <w:t>&lt;/div&gt;</w:t>
            </w:r>
          </w:p>
        </w:tc>
      </w:tr>
    </w:tbl>
    <w:p w14:paraId="44734163" w14:textId="77777777" w:rsidR="00BD70F7" w:rsidRDefault="00BD70F7" w:rsidP="00BD70F7">
      <w:pPr>
        <w:bidi w:val="0"/>
        <w:rPr>
          <w:rtl/>
        </w:rPr>
      </w:pPr>
    </w:p>
    <w:p w14:paraId="72504051" w14:textId="661AD26D" w:rsidR="002E0EEA" w:rsidRDefault="002E0EEA" w:rsidP="002E0EEA">
      <w:pPr>
        <w:rPr>
          <w:rtl/>
        </w:rPr>
      </w:pPr>
      <w:r>
        <w:rPr>
          <w:rtl/>
        </w:rPr>
        <w:t>نکات مهم</w:t>
      </w:r>
    </w:p>
    <w:p w14:paraId="6BB5AC19" w14:textId="1536F4C3" w:rsidR="002E0EEA" w:rsidRDefault="002E0EEA" w:rsidP="002E0EEA">
      <w:pPr>
        <w:rPr>
          <w:rtl/>
        </w:rPr>
      </w:pPr>
      <w:r>
        <w:rPr>
          <w:rtl/>
        </w:rPr>
        <w:t>1.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کلاس‌ها: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کلاس `</w:t>
      </w:r>
      <w:r>
        <w:t>animate__animated</w:t>
      </w:r>
      <w:r>
        <w:rPr>
          <w:rtl/>
        </w:rPr>
        <w:t>` را اول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3981E70" w14:textId="4C0596B2" w:rsidR="002E0EEA" w:rsidRDefault="002E0EEA" w:rsidP="002E0EEA">
      <w:pPr>
        <w:rPr>
          <w:rtl/>
        </w:rPr>
      </w:pPr>
      <w:r>
        <w:rPr>
          <w:rtl/>
        </w:rPr>
        <w:t>2. پ</w:t>
      </w:r>
      <w:r>
        <w:rPr>
          <w:rFonts w:hint="cs"/>
          <w:rtl/>
        </w:rPr>
        <w:t>ی</w:t>
      </w:r>
      <w:r>
        <w:rPr>
          <w:rFonts w:hint="eastAsia"/>
          <w:rtl/>
        </w:rPr>
        <w:t>شوند</w:t>
      </w:r>
      <w:r>
        <w:rPr>
          <w:rtl/>
        </w:rPr>
        <w:t>: تمام کلاس‌ها با پ</w:t>
      </w:r>
      <w:r>
        <w:rPr>
          <w:rFonts w:hint="cs"/>
          <w:rtl/>
        </w:rPr>
        <w:t>ی</w:t>
      </w:r>
      <w:r>
        <w:rPr>
          <w:rFonts w:hint="eastAsia"/>
          <w:rtl/>
        </w:rPr>
        <w:t>شوند</w:t>
      </w:r>
      <w:r>
        <w:rPr>
          <w:rtl/>
        </w:rPr>
        <w:t xml:space="preserve"> `</w:t>
      </w:r>
      <w:r>
        <w:t>animate</w:t>
      </w:r>
      <w:r>
        <w:rPr>
          <w:rtl/>
        </w:rPr>
        <w:t>__` شروع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6DD48321" w14:textId="46813B51" w:rsidR="002E0EEA" w:rsidRDefault="002E0EEA" w:rsidP="002E0EEA">
      <w:pPr>
        <w:rPr>
          <w:rtl/>
        </w:rPr>
      </w:pPr>
      <w:r>
        <w:rPr>
          <w:rtl/>
        </w:rPr>
        <w:t>3. کارا</w:t>
      </w:r>
      <w:r>
        <w:rPr>
          <w:rFonts w:hint="cs"/>
          <w:rtl/>
        </w:rPr>
        <w:t>یی</w:t>
      </w:r>
      <w:r>
        <w:rPr>
          <w:rtl/>
        </w:rPr>
        <w:t>: از 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Fonts w:hint="cs"/>
          <w:rtl/>
        </w:rPr>
        <w:t>ی</w:t>
      </w:r>
      <w:r>
        <w:rPr>
          <w:rtl/>
        </w:rPr>
        <w:t xml:space="preserve"> سنگ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عناصر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خوددار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CB77E08" w14:textId="74CB0B99" w:rsidR="002E0EEA" w:rsidRDefault="002E0EEA" w:rsidP="002E0EEA">
      <w:pPr>
        <w:rPr>
          <w:rtl/>
        </w:rPr>
      </w:pPr>
      <w:r>
        <w:rPr>
          <w:rtl/>
        </w:rPr>
        <w:lastRenderedPageBreak/>
        <w:t>4. تجربه کاربر: 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tl/>
        </w:rPr>
        <w:t xml:space="preserve"> را به گونه‌ا</w:t>
      </w:r>
      <w:r>
        <w:rPr>
          <w:rFonts w:hint="cs"/>
          <w:rtl/>
        </w:rPr>
        <w:t>ی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باعث سردرگم</w:t>
      </w:r>
      <w:r>
        <w:rPr>
          <w:rFonts w:hint="cs"/>
          <w:rtl/>
        </w:rPr>
        <w:t>ی</w:t>
      </w:r>
      <w:r>
        <w:rPr>
          <w:rtl/>
        </w:rPr>
        <w:t xml:space="preserve"> کاربر نشوند</w:t>
      </w:r>
    </w:p>
    <w:p w14:paraId="5D12B235" w14:textId="26148531" w:rsidR="00F40B17" w:rsidRDefault="002E0EEA" w:rsidP="00305A1D">
      <w:pPr>
        <w:pStyle w:val="Heading2"/>
      </w:pPr>
      <w:bookmarkStart w:id="190" w:name="_Toc211464617"/>
      <w:r>
        <w:t>R</w:t>
      </w:r>
      <w:r w:rsidR="00F40B17">
        <w:t>esize</w:t>
      </w:r>
      <w:bookmarkEnd w:id="190"/>
    </w:p>
    <w:p w14:paraId="277A273B" w14:textId="67C1A354" w:rsidR="00BD70F7" w:rsidRDefault="00BD70F7" w:rsidP="00BD70F7">
      <w:pPr>
        <w:rPr>
          <w:rtl/>
        </w:rPr>
      </w:pPr>
      <w:r>
        <w:t>Resize</w:t>
      </w:r>
      <w:r>
        <w:rPr>
          <w:rtl/>
        </w:rPr>
        <w:t xml:space="preserve"> در </w:t>
      </w:r>
      <w:r>
        <w:t>CSS</w:t>
      </w:r>
      <w:r>
        <w:rPr>
          <w:rtl/>
        </w:rPr>
        <w:t>:</w:t>
      </w:r>
    </w:p>
    <w:p w14:paraId="6B6EDA99" w14:textId="77777777" w:rsidR="00BD70F7" w:rsidRDefault="00BD70F7" w:rsidP="00BD70F7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resize</w:t>
      </w:r>
      <w:r>
        <w:rPr>
          <w:rtl/>
        </w:rPr>
        <w:t xml:space="preserve">` در </w:t>
      </w:r>
      <w:r>
        <w:t>CSS</w:t>
      </w:r>
      <w:r>
        <w:rPr>
          <w:rtl/>
        </w:rPr>
        <w:t xml:space="preserve"> به کاربران امکان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اندازه عناصر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معمولاً رو</w:t>
      </w:r>
      <w:r>
        <w:rPr>
          <w:rFonts w:hint="cs"/>
          <w:rtl/>
        </w:rPr>
        <w:t>ی</w:t>
      </w:r>
      <w:r>
        <w:rPr>
          <w:rtl/>
        </w:rPr>
        <w:t xml:space="preserve"> عناصر `&lt;</w:t>
      </w:r>
      <w:r>
        <w:t>textarea</w:t>
      </w:r>
      <w:r>
        <w:rPr>
          <w:rtl/>
        </w:rPr>
        <w:t>&gt;` و `&lt;</w:t>
      </w:r>
      <w:r>
        <w:t>div</w:t>
      </w:r>
      <w:r>
        <w:rPr>
          <w:rtl/>
        </w:rPr>
        <w:t>&gt;` با `</w:t>
      </w:r>
      <w:r>
        <w:t>overflow</w:t>
      </w:r>
      <w:r>
        <w:rPr>
          <w:rtl/>
        </w:rPr>
        <w:t>` مشخص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1D76590" w14:textId="4D78F324" w:rsidR="00BD70F7" w:rsidRDefault="00BD70F7" w:rsidP="00BD70F7">
      <w:pPr>
        <w:rPr>
          <w:rtl/>
        </w:rPr>
      </w:pPr>
      <w:r>
        <w:rPr>
          <w:rtl/>
        </w:rPr>
        <w:t>-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</w:t>
      </w:r>
    </w:p>
    <w:p w14:paraId="5F5FFB69" w14:textId="77777777" w:rsidR="00BD70F7" w:rsidRDefault="00BD70F7" w:rsidP="00BD70F7">
      <w:pPr>
        <w:rPr>
          <w:rtl/>
        </w:rPr>
      </w:pPr>
      <w:r>
        <w:rPr>
          <w:rtl/>
        </w:rPr>
        <w:t xml:space="preserve">  - `</w:t>
      </w:r>
      <w:r>
        <w:t>none</w:t>
      </w:r>
      <w:r>
        <w:rPr>
          <w:rtl/>
        </w:rPr>
        <w:t>` = غ</w:t>
      </w:r>
      <w:r>
        <w:rPr>
          <w:rFonts w:hint="cs"/>
          <w:rtl/>
        </w:rPr>
        <w:t>ی</w:t>
      </w:r>
      <w:r>
        <w:rPr>
          <w:rFonts w:hint="eastAsia"/>
          <w:rtl/>
        </w:rPr>
        <w:t>رفعال</w:t>
      </w:r>
      <w:r>
        <w:rPr>
          <w:rtl/>
        </w:rPr>
        <w:t xml:space="preserve"> کردن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اندازه</w:t>
      </w:r>
    </w:p>
    <w:p w14:paraId="003CCA88" w14:textId="77777777" w:rsidR="00BD70F7" w:rsidRDefault="00BD70F7" w:rsidP="00BD70F7">
      <w:pPr>
        <w:rPr>
          <w:rtl/>
        </w:rPr>
      </w:pPr>
      <w:r>
        <w:rPr>
          <w:rtl/>
        </w:rPr>
        <w:t xml:space="preserve">  - `</w:t>
      </w:r>
      <w:r>
        <w:t>both</w:t>
      </w:r>
      <w:r>
        <w:rPr>
          <w:rtl/>
        </w:rPr>
        <w:t>` =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اندازه در هر دو جهت (عرض و ارتفاع)</w:t>
      </w:r>
    </w:p>
    <w:p w14:paraId="37327FA6" w14:textId="77777777" w:rsidR="00BD70F7" w:rsidRDefault="00BD70F7" w:rsidP="00BD70F7">
      <w:pPr>
        <w:rPr>
          <w:rtl/>
        </w:rPr>
      </w:pPr>
      <w:r>
        <w:rPr>
          <w:rtl/>
        </w:rPr>
        <w:t xml:space="preserve">  - `</w:t>
      </w:r>
      <w:r>
        <w:t>horizontal</w:t>
      </w:r>
      <w:r>
        <w:rPr>
          <w:rtl/>
        </w:rPr>
        <w:t>` =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اندازه فقط در جهت افق</w:t>
      </w:r>
      <w:r>
        <w:rPr>
          <w:rFonts w:hint="cs"/>
          <w:rtl/>
        </w:rPr>
        <w:t>ی</w:t>
      </w:r>
    </w:p>
    <w:p w14:paraId="2757DEA5" w14:textId="77777777" w:rsidR="00BD70F7" w:rsidRDefault="00BD70F7" w:rsidP="00BD70F7">
      <w:r>
        <w:rPr>
          <w:rtl/>
        </w:rPr>
        <w:t xml:space="preserve">  - `</w:t>
      </w:r>
      <w:r>
        <w:t>vertical</w:t>
      </w:r>
      <w:r>
        <w:rPr>
          <w:rtl/>
        </w:rPr>
        <w:t>` =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اندازه فقط در جهت عمود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70F7" w14:paraId="6E930491" w14:textId="77777777" w:rsidTr="00BD70F7">
        <w:tc>
          <w:tcPr>
            <w:tcW w:w="9350" w:type="dxa"/>
          </w:tcPr>
          <w:p w14:paraId="2CAA465C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>&lt;style&gt;</w:t>
            </w:r>
          </w:p>
          <w:p w14:paraId="1B5A0FEA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.container {</w:t>
            </w:r>
          </w:p>
          <w:p w14:paraId="69214B56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width: 400px;</w:t>
            </w:r>
          </w:p>
          <w:p w14:paraId="3D541F73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padding: 20px;</w:t>
            </w:r>
          </w:p>
          <w:p w14:paraId="5F474642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background: #f8f9fa;</w:t>
            </w:r>
          </w:p>
          <w:p w14:paraId="4C5F36C1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border-radius: 10px;</w:t>
            </w:r>
          </w:p>
          <w:p w14:paraId="7BC46FB6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margin: 30px auto;</w:t>
            </w:r>
          </w:p>
          <w:p w14:paraId="39FEA502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font-family: Arial, sans-serif;</w:t>
            </w:r>
          </w:p>
          <w:p w14:paraId="790D1C5C" w14:textId="77777777" w:rsidR="00BD70F7" w:rsidRPr="00BD70F7" w:rsidRDefault="00BD70F7" w:rsidP="00BD70F7">
            <w:pPr>
              <w:pStyle w:val="code"/>
              <w:bidi w:val="0"/>
              <w:rPr>
                <w:szCs w:val="24"/>
                <w:rtl/>
              </w:rPr>
            </w:pPr>
            <w:r w:rsidRPr="00BD70F7">
              <w:rPr>
                <w:szCs w:val="24"/>
              </w:rPr>
              <w:t xml:space="preserve">    }</w:t>
            </w:r>
          </w:p>
          <w:p w14:paraId="0705DF13" w14:textId="77777777" w:rsidR="00BD70F7" w:rsidRPr="00BD70F7" w:rsidRDefault="00BD70F7" w:rsidP="00BD70F7">
            <w:pPr>
              <w:pStyle w:val="code"/>
              <w:bidi w:val="0"/>
              <w:rPr>
                <w:szCs w:val="24"/>
                <w:rtl/>
              </w:rPr>
            </w:pPr>
          </w:p>
          <w:p w14:paraId="074B93E1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.resizable-box {</w:t>
            </w:r>
          </w:p>
          <w:p w14:paraId="7974C626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width: 300px;</w:t>
            </w:r>
          </w:p>
          <w:p w14:paraId="0FE28E7A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height: 120px;</w:t>
            </w:r>
          </w:p>
          <w:p w14:paraId="01809CBD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padding: 15px;</w:t>
            </w:r>
          </w:p>
          <w:p w14:paraId="3E09BDE6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background: #3498db;</w:t>
            </w:r>
          </w:p>
          <w:p w14:paraId="16C70616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color: white;</w:t>
            </w:r>
          </w:p>
          <w:p w14:paraId="6C413DA6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border: 2px solid #2980b9;</w:t>
            </w:r>
          </w:p>
          <w:p w14:paraId="1DE70A55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margin: 15px 0;</w:t>
            </w:r>
          </w:p>
          <w:p w14:paraId="438430A0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overflow: auto;</w:t>
            </w:r>
          </w:p>
          <w:p w14:paraId="414A4A7C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border-radius: 5px;</w:t>
            </w:r>
          </w:p>
          <w:p w14:paraId="5A184126" w14:textId="77777777" w:rsidR="00BD70F7" w:rsidRPr="00BD70F7" w:rsidRDefault="00BD70F7" w:rsidP="00BD70F7">
            <w:pPr>
              <w:pStyle w:val="code"/>
              <w:bidi w:val="0"/>
              <w:rPr>
                <w:szCs w:val="24"/>
                <w:rtl/>
              </w:rPr>
            </w:pPr>
            <w:r w:rsidRPr="00BD70F7">
              <w:rPr>
                <w:szCs w:val="24"/>
              </w:rPr>
              <w:t xml:space="preserve">    }</w:t>
            </w:r>
          </w:p>
          <w:p w14:paraId="6F88414B" w14:textId="77777777" w:rsidR="00BD70F7" w:rsidRPr="00BD70F7" w:rsidRDefault="00BD70F7" w:rsidP="00BD70F7">
            <w:pPr>
              <w:pStyle w:val="code"/>
              <w:bidi w:val="0"/>
              <w:rPr>
                <w:szCs w:val="24"/>
                <w:rtl/>
              </w:rPr>
            </w:pPr>
          </w:p>
          <w:p w14:paraId="593DC910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.resize-none {</w:t>
            </w:r>
          </w:p>
          <w:p w14:paraId="32575D87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resize: none;</w:t>
            </w:r>
          </w:p>
          <w:p w14:paraId="5CABE167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background: #e74c3c;</w:t>
            </w:r>
          </w:p>
          <w:p w14:paraId="48F312B2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border-color: #c0392b;</w:t>
            </w:r>
          </w:p>
          <w:p w14:paraId="30210E2E" w14:textId="77777777" w:rsidR="00BD70F7" w:rsidRPr="00BD70F7" w:rsidRDefault="00BD70F7" w:rsidP="00BD70F7">
            <w:pPr>
              <w:pStyle w:val="code"/>
              <w:bidi w:val="0"/>
              <w:rPr>
                <w:szCs w:val="24"/>
                <w:rtl/>
              </w:rPr>
            </w:pPr>
            <w:r w:rsidRPr="00BD70F7">
              <w:rPr>
                <w:szCs w:val="24"/>
              </w:rPr>
              <w:lastRenderedPageBreak/>
              <w:t xml:space="preserve">    }</w:t>
            </w:r>
          </w:p>
          <w:p w14:paraId="7F29DA8A" w14:textId="77777777" w:rsidR="00BD70F7" w:rsidRPr="00BD70F7" w:rsidRDefault="00BD70F7" w:rsidP="00BD70F7">
            <w:pPr>
              <w:pStyle w:val="code"/>
              <w:bidi w:val="0"/>
              <w:rPr>
                <w:szCs w:val="24"/>
                <w:rtl/>
              </w:rPr>
            </w:pPr>
          </w:p>
          <w:p w14:paraId="03B1EC8D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.resize-both {</w:t>
            </w:r>
          </w:p>
          <w:p w14:paraId="5BCC9FFB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resize: both;</w:t>
            </w:r>
          </w:p>
          <w:p w14:paraId="54225A51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background: #2ecc71;</w:t>
            </w:r>
          </w:p>
          <w:p w14:paraId="44EFB21D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border-color: #27ae60;</w:t>
            </w:r>
          </w:p>
          <w:p w14:paraId="3A90D076" w14:textId="77777777" w:rsidR="00BD70F7" w:rsidRPr="00BD70F7" w:rsidRDefault="00BD70F7" w:rsidP="00BD70F7">
            <w:pPr>
              <w:pStyle w:val="code"/>
              <w:bidi w:val="0"/>
              <w:rPr>
                <w:szCs w:val="24"/>
                <w:rtl/>
              </w:rPr>
            </w:pPr>
            <w:r w:rsidRPr="00BD70F7">
              <w:rPr>
                <w:szCs w:val="24"/>
              </w:rPr>
              <w:t xml:space="preserve">    }</w:t>
            </w:r>
          </w:p>
          <w:p w14:paraId="609A151C" w14:textId="77777777" w:rsidR="00BD70F7" w:rsidRPr="00BD70F7" w:rsidRDefault="00BD70F7" w:rsidP="00BD70F7">
            <w:pPr>
              <w:pStyle w:val="code"/>
              <w:bidi w:val="0"/>
              <w:rPr>
                <w:szCs w:val="24"/>
                <w:rtl/>
              </w:rPr>
            </w:pPr>
          </w:p>
          <w:p w14:paraId="1228AFA3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.resize-horizontal {</w:t>
            </w:r>
          </w:p>
          <w:p w14:paraId="3DE6B93C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resize: horizontal;</w:t>
            </w:r>
          </w:p>
          <w:p w14:paraId="575D1567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background: #f39c12;</w:t>
            </w:r>
          </w:p>
          <w:p w14:paraId="290AEBC2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border-color: #d35400;</w:t>
            </w:r>
          </w:p>
          <w:p w14:paraId="23033510" w14:textId="77777777" w:rsidR="00BD70F7" w:rsidRPr="00BD70F7" w:rsidRDefault="00BD70F7" w:rsidP="00BD70F7">
            <w:pPr>
              <w:pStyle w:val="code"/>
              <w:bidi w:val="0"/>
              <w:rPr>
                <w:szCs w:val="24"/>
                <w:rtl/>
              </w:rPr>
            </w:pPr>
            <w:r w:rsidRPr="00BD70F7">
              <w:rPr>
                <w:szCs w:val="24"/>
              </w:rPr>
              <w:t xml:space="preserve">    }</w:t>
            </w:r>
          </w:p>
          <w:p w14:paraId="4D177A82" w14:textId="77777777" w:rsidR="00BD70F7" w:rsidRPr="00BD70F7" w:rsidRDefault="00BD70F7" w:rsidP="00BD70F7">
            <w:pPr>
              <w:pStyle w:val="code"/>
              <w:bidi w:val="0"/>
              <w:rPr>
                <w:szCs w:val="24"/>
                <w:rtl/>
              </w:rPr>
            </w:pPr>
          </w:p>
          <w:p w14:paraId="18C3A2F2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.resize-vertical {</w:t>
            </w:r>
          </w:p>
          <w:p w14:paraId="244EEFF6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resize: vertical;</w:t>
            </w:r>
          </w:p>
          <w:p w14:paraId="0358863D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background: #9b59b6;</w:t>
            </w:r>
          </w:p>
          <w:p w14:paraId="76228BC7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border-color: #8e44ad;</w:t>
            </w:r>
          </w:p>
          <w:p w14:paraId="26594549" w14:textId="77777777" w:rsidR="00BD70F7" w:rsidRPr="00BD70F7" w:rsidRDefault="00BD70F7" w:rsidP="00BD70F7">
            <w:pPr>
              <w:pStyle w:val="code"/>
              <w:bidi w:val="0"/>
              <w:rPr>
                <w:szCs w:val="24"/>
                <w:rtl/>
              </w:rPr>
            </w:pPr>
            <w:r w:rsidRPr="00BD70F7">
              <w:rPr>
                <w:szCs w:val="24"/>
              </w:rPr>
              <w:t xml:space="preserve">    }</w:t>
            </w:r>
          </w:p>
          <w:p w14:paraId="49C3BBE3" w14:textId="77777777" w:rsidR="00BD70F7" w:rsidRPr="00BD70F7" w:rsidRDefault="00BD70F7" w:rsidP="00BD70F7">
            <w:pPr>
              <w:pStyle w:val="code"/>
              <w:bidi w:val="0"/>
              <w:rPr>
                <w:szCs w:val="24"/>
                <w:rtl/>
              </w:rPr>
            </w:pPr>
          </w:p>
          <w:p w14:paraId="750BE068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.textarea-base {</w:t>
            </w:r>
          </w:p>
          <w:p w14:paraId="63ACFA07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width: 100%;</w:t>
            </w:r>
          </w:p>
          <w:p w14:paraId="7E00CF4E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height: 80px;</w:t>
            </w:r>
          </w:p>
          <w:p w14:paraId="001DF1B4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padding: 12px;</w:t>
            </w:r>
          </w:p>
          <w:p w14:paraId="17CE3E5D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border: 2px solid #bdc3c7;</w:t>
            </w:r>
          </w:p>
          <w:p w14:paraId="5E3B4390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border-radius: 5px;</w:t>
            </w:r>
          </w:p>
          <w:p w14:paraId="229BC1FD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font-family: Arial, sans-serif;</w:t>
            </w:r>
          </w:p>
          <w:p w14:paraId="4C6DC852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font-size: 14px;</w:t>
            </w:r>
          </w:p>
          <w:p w14:paraId="2AAAE195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margin: 10px 0;</w:t>
            </w:r>
          </w:p>
          <w:p w14:paraId="789CEB44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box-sizing: border-box;</w:t>
            </w:r>
          </w:p>
          <w:p w14:paraId="36FA7D40" w14:textId="77777777" w:rsidR="00BD70F7" w:rsidRPr="00BD70F7" w:rsidRDefault="00BD70F7" w:rsidP="00BD70F7">
            <w:pPr>
              <w:pStyle w:val="code"/>
              <w:bidi w:val="0"/>
              <w:rPr>
                <w:szCs w:val="24"/>
                <w:rtl/>
              </w:rPr>
            </w:pPr>
            <w:r w:rsidRPr="00BD70F7">
              <w:rPr>
                <w:szCs w:val="24"/>
              </w:rPr>
              <w:t xml:space="preserve">    }</w:t>
            </w:r>
          </w:p>
          <w:p w14:paraId="42A3C94E" w14:textId="77777777" w:rsidR="00BD70F7" w:rsidRPr="00BD70F7" w:rsidRDefault="00BD70F7" w:rsidP="00BD70F7">
            <w:pPr>
              <w:pStyle w:val="code"/>
              <w:bidi w:val="0"/>
              <w:rPr>
                <w:szCs w:val="24"/>
                <w:rtl/>
              </w:rPr>
            </w:pPr>
          </w:p>
          <w:p w14:paraId="206E9300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.title {</w:t>
            </w:r>
          </w:p>
          <w:p w14:paraId="4D0A1C6C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color: #2c3e50;</w:t>
            </w:r>
          </w:p>
          <w:p w14:paraId="17F148A2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margin-bottom: 20px;</w:t>
            </w:r>
          </w:p>
          <w:p w14:paraId="1E7C29D3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text-align: center;</w:t>
            </w:r>
          </w:p>
          <w:p w14:paraId="1C5D3542" w14:textId="77777777" w:rsidR="00BD70F7" w:rsidRPr="00BD70F7" w:rsidRDefault="00BD70F7" w:rsidP="00BD70F7">
            <w:pPr>
              <w:pStyle w:val="code"/>
              <w:bidi w:val="0"/>
              <w:rPr>
                <w:szCs w:val="24"/>
                <w:rtl/>
              </w:rPr>
            </w:pPr>
            <w:r w:rsidRPr="00BD70F7">
              <w:rPr>
                <w:szCs w:val="24"/>
              </w:rPr>
              <w:t xml:space="preserve">    }</w:t>
            </w:r>
          </w:p>
          <w:p w14:paraId="3ED0E1E5" w14:textId="77777777" w:rsidR="00BD70F7" w:rsidRPr="00BD70F7" w:rsidRDefault="00BD70F7" w:rsidP="00BD70F7">
            <w:pPr>
              <w:pStyle w:val="code"/>
              <w:bidi w:val="0"/>
              <w:rPr>
                <w:szCs w:val="24"/>
                <w:rtl/>
              </w:rPr>
            </w:pPr>
          </w:p>
          <w:p w14:paraId="6E76DB84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.section-title {</w:t>
            </w:r>
          </w:p>
          <w:p w14:paraId="60D0422D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color: #34495e;</w:t>
            </w:r>
          </w:p>
          <w:p w14:paraId="30878F7E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margin: 25px 0 15px 0;</w:t>
            </w:r>
          </w:p>
          <w:p w14:paraId="5B9891C4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border-bottom: 2px solid #ecf0f1;</w:t>
            </w:r>
          </w:p>
          <w:p w14:paraId="071CE080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padding-bottom: 8px;</w:t>
            </w:r>
          </w:p>
          <w:p w14:paraId="79DD4F3C" w14:textId="77777777" w:rsidR="00BD70F7" w:rsidRPr="00BD70F7" w:rsidRDefault="00BD70F7" w:rsidP="00BD70F7">
            <w:pPr>
              <w:pStyle w:val="code"/>
              <w:bidi w:val="0"/>
              <w:rPr>
                <w:szCs w:val="24"/>
                <w:rtl/>
              </w:rPr>
            </w:pPr>
            <w:r w:rsidRPr="00BD70F7">
              <w:rPr>
                <w:szCs w:val="24"/>
              </w:rPr>
              <w:t xml:space="preserve">    }</w:t>
            </w:r>
          </w:p>
          <w:p w14:paraId="3A35AE9A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>&lt;/style&gt;</w:t>
            </w:r>
          </w:p>
          <w:p w14:paraId="387822E3" w14:textId="77777777" w:rsidR="00BD70F7" w:rsidRPr="00BD70F7" w:rsidRDefault="00BD70F7" w:rsidP="00BD70F7">
            <w:pPr>
              <w:pStyle w:val="code"/>
              <w:bidi w:val="0"/>
              <w:rPr>
                <w:szCs w:val="24"/>
                <w:rtl/>
              </w:rPr>
            </w:pPr>
          </w:p>
          <w:p w14:paraId="73DF293E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>&lt;div class="container"&gt;</w:t>
            </w:r>
          </w:p>
          <w:p w14:paraId="533E1400" w14:textId="77777777" w:rsidR="00BD70F7" w:rsidRPr="00BD70F7" w:rsidRDefault="00BD70F7" w:rsidP="00BD70F7">
            <w:pPr>
              <w:pStyle w:val="code"/>
              <w:bidi w:val="0"/>
              <w:rPr>
                <w:szCs w:val="24"/>
                <w:rtl/>
              </w:rPr>
            </w:pPr>
            <w:r w:rsidRPr="00BD70F7">
              <w:rPr>
                <w:szCs w:val="24"/>
              </w:rPr>
              <w:lastRenderedPageBreak/>
              <w:t xml:space="preserve">    &lt;h2 class="title"&gt;</w:t>
            </w:r>
            <w:r w:rsidRPr="00BD70F7">
              <w:rPr>
                <w:szCs w:val="24"/>
                <w:rtl/>
              </w:rPr>
              <w:t>آموزش و</w:t>
            </w:r>
            <w:r w:rsidRPr="00BD70F7">
              <w:rPr>
                <w:rFonts w:hint="cs"/>
                <w:szCs w:val="24"/>
                <w:rtl/>
              </w:rPr>
              <w:t>ی</w:t>
            </w:r>
            <w:r w:rsidRPr="00BD70F7">
              <w:rPr>
                <w:rFonts w:hint="eastAsia"/>
                <w:szCs w:val="24"/>
                <w:rtl/>
              </w:rPr>
              <w:t>ژگ</w:t>
            </w:r>
            <w:r w:rsidRPr="00BD70F7">
              <w:rPr>
                <w:rFonts w:hint="cs"/>
                <w:szCs w:val="24"/>
                <w:rtl/>
              </w:rPr>
              <w:t>ی</w:t>
            </w:r>
            <w:r w:rsidRPr="00BD70F7">
              <w:rPr>
                <w:szCs w:val="24"/>
              </w:rPr>
              <w:t xml:space="preserve"> Resize </w:t>
            </w:r>
            <w:r w:rsidRPr="00BD70F7">
              <w:rPr>
                <w:szCs w:val="24"/>
                <w:rtl/>
              </w:rPr>
              <w:t>در</w:t>
            </w:r>
            <w:r w:rsidRPr="00BD70F7">
              <w:rPr>
                <w:szCs w:val="24"/>
              </w:rPr>
              <w:t xml:space="preserve"> CSS&lt;/h2&gt;</w:t>
            </w:r>
          </w:p>
          <w:p w14:paraId="0F92342C" w14:textId="77777777" w:rsidR="00BD70F7" w:rsidRPr="00BD70F7" w:rsidRDefault="00BD70F7" w:rsidP="00BD70F7">
            <w:pPr>
              <w:pStyle w:val="code"/>
              <w:bidi w:val="0"/>
              <w:rPr>
                <w:szCs w:val="24"/>
                <w:rtl/>
              </w:rPr>
            </w:pPr>
            <w:r w:rsidRPr="00BD70F7">
              <w:rPr>
                <w:szCs w:val="24"/>
              </w:rPr>
              <w:t xml:space="preserve">    </w:t>
            </w:r>
          </w:p>
          <w:p w14:paraId="76E82C3C" w14:textId="77777777" w:rsidR="00BD70F7" w:rsidRPr="00BD70F7" w:rsidRDefault="00BD70F7" w:rsidP="00BD70F7">
            <w:pPr>
              <w:pStyle w:val="code"/>
              <w:bidi w:val="0"/>
              <w:rPr>
                <w:szCs w:val="24"/>
                <w:rtl/>
              </w:rPr>
            </w:pPr>
            <w:r w:rsidRPr="00BD70F7">
              <w:rPr>
                <w:szCs w:val="24"/>
              </w:rPr>
              <w:t xml:space="preserve">    &lt;h3 class="section-title"&gt;</w:t>
            </w:r>
            <w:r w:rsidRPr="00BD70F7">
              <w:rPr>
                <w:szCs w:val="24"/>
                <w:rtl/>
              </w:rPr>
              <w:t>انواع</w:t>
            </w:r>
            <w:r w:rsidRPr="00BD70F7">
              <w:rPr>
                <w:szCs w:val="24"/>
              </w:rPr>
              <w:t xml:space="preserve"> resize </w:t>
            </w:r>
            <w:r w:rsidRPr="00BD70F7">
              <w:rPr>
                <w:szCs w:val="24"/>
                <w:rtl/>
              </w:rPr>
              <w:t>رو</w:t>
            </w:r>
            <w:r w:rsidRPr="00BD70F7">
              <w:rPr>
                <w:rFonts w:hint="cs"/>
                <w:szCs w:val="24"/>
                <w:rtl/>
              </w:rPr>
              <w:t>ی</w:t>
            </w:r>
            <w:r w:rsidRPr="00BD70F7">
              <w:rPr>
                <w:szCs w:val="24"/>
              </w:rPr>
              <w:t xml:space="preserve"> div</w:t>
            </w:r>
            <w:r w:rsidRPr="00BD70F7">
              <w:rPr>
                <w:szCs w:val="24"/>
                <w:rtl/>
              </w:rPr>
              <w:t>ها</w:t>
            </w:r>
            <w:r w:rsidRPr="00BD70F7">
              <w:rPr>
                <w:szCs w:val="24"/>
              </w:rPr>
              <w:t>:&lt;/h3&gt;</w:t>
            </w:r>
          </w:p>
          <w:p w14:paraId="43F5F91A" w14:textId="77777777" w:rsidR="00BD70F7" w:rsidRPr="00BD70F7" w:rsidRDefault="00BD70F7" w:rsidP="00BD70F7">
            <w:pPr>
              <w:pStyle w:val="code"/>
              <w:bidi w:val="0"/>
              <w:rPr>
                <w:szCs w:val="24"/>
                <w:rtl/>
              </w:rPr>
            </w:pPr>
            <w:r w:rsidRPr="00BD70F7">
              <w:rPr>
                <w:szCs w:val="24"/>
              </w:rPr>
              <w:t xml:space="preserve">    </w:t>
            </w:r>
          </w:p>
          <w:p w14:paraId="4E62254C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&lt;div class="resizable-box resize-none"&gt;</w:t>
            </w:r>
          </w:p>
          <w:p w14:paraId="263DC00F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&lt;strong&gt;resize: none&lt;/strong&gt;&lt;br&gt;</w:t>
            </w:r>
          </w:p>
          <w:p w14:paraId="29FDC50F" w14:textId="77777777" w:rsidR="00BD70F7" w:rsidRPr="00BD70F7" w:rsidRDefault="00BD70F7" w:rsidP="00BD70F7">
            <w:pPr>
              <w:pStyle w:val="code"/>
              <w:bidi w:val="0"/>
              <w:rPr>
                <w:szCs w:val="24"/>
                <w:rtl/>
              </w:rPr>
            </w:pPr>
            <w:r w:rsidRPr="00BD70F7">
              <w:rPr>
                <w:szCs w:val="24"/>
              </w:rPr>
              <w:t xml:space="preserve">        </w:t>
            </w:r>
            <w:r w:rsidRPr="00BD70F7">
              <w:rPr>
                <w:szCs w:val="24"/>
                <w:rtl/>
              </w:rPr>
              <w:t>تغ</w:t>
            </w:r>
            <w:r w:rsidRPr="00BD70F7">
              <w:rPr>
                <w:rFonts w:hint="cs"/>
                <w:szCs w:val="24"/>
                <w:rtl/>
              </w:rPr>
              <w:t>یی</w:t>
            </w:r>
            <w:r w:rsidRPr="00BD70F7">
              <w:rPr>
                <w:rFonts w:hint="eastAsia"/>
                <w:szCs w:val="24"/>
                <w:rtl/>
              </w:rPr>
              <w:t>ر</w:t>
            </w:r>
            <w:r w:rsidRPr="00BD70F7">
              <w:rPr>
                <w:szCs w:val="24"/>
                <w:rtl/>
              </w:rPr>
              <w:t xml:space="preserve"> اندازه ا</w:t>
            </w:r>
            <w:r w:rsidRPr="00BD70F7">
              <w:rPr>
                <w:rFonts w:hint="cs"/>
                <w:szCs w:val="24"/>
                <w:rtl/>
              </w:rPr>
              <w:t>ی</w:t>
            </w:r>
            <w:r w:rsidRPr="00BD70F7">
              <w:rPr>
                <w:rFonts w:hint="eastAsia"/>
                <w:szCs w:val="24"/>
                <w:rtl/>
              </w:rPr>
              <w:t>ن</w:t>
            </w:r>
            <w:r w:rsidRPr="00BD70F7">
              <w:rPr>
                <w:szCs w:val="24"/>
                <w:rtl/>
              </w:rPr>
              <w:t xml:space="preserve"> باکس غ</w:t>
            </w:r>
            <w:r w:rsidRPr="00BD70F7">
              <w:rPr>
                <w:rFonts w:hint="cs"/>
                <w:szCs w:val="24"/>
                <w:rtl/>
              </w:rPr>
              <w:t>ی</w:t>
            </w:r>
            <w:r w:rsidRPr="00BD70F7">
              <w:rPr>
                <w:rFonts w:hint="eastAsia"/>
                <w:szCs w:val="24"/>
                <w:rtl/>
              </w:rPr>
              <w:t>رفعال</w:t>
            </w:r>
            <w:r w:rsidRPr="00BD70F7">
              <w:rPr>
                <w:szCs w:val="24"/>
                <w:rtl/>
              </w:rPr>
              <w:t xml:space="preserve"> است</w:t>
            </w:r>
          </w:p>
          <w:p w14:paraId="077DA07A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&lt;/div&gt;</w:t>
            </w:r>
          </w:p>
          <w:p w14:paraId="79821B7E" w14:textId="77777777" w:rsidR="00BD70F7" w:rsidRPr="00BD70F7" w:rsidRDefault="00BD70F7" w:rsidP="00BD70F7">
            <w:pPr>
              <w:pStyle w:val="code"/>
              <w:bidi w:val="0"/>
              <w:rPr>
                <w:szCs w:val="24"/>
                <w:rtl/>
              </w:rPr>
            </w:pPr>
            <w:r w:rsidRPr="00BD70F7">
              <w:rPr>
                <w:szCs w:val="24"/>
              </w:rPr>
              <w:t xml:space="preserve">    </w:t>
            </w:r>
          </w:p>
          <w:p w14:paraId="0F65B34D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&lt;div class="resizable-box resize-both"&gt;</w:t>
            </w:r>
          </w:p>
          <w:p w14:paraId="4B9C54A2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&lt;strong&gt;resize: both&lt;/strong&gt;&lt;br&gt;</w:t>
            </w:r>
          </w:p>
          <w:p w14:paraId="4767A584" w14:textId="77777777" w:rsidR="00BD70F7" w:rsidRPr="00BD70F7" w:rsidRDefault="00BD70F7" w:rsidP="00BD70F7">
            <w:pPr>
              <w:pStyle w:val="code"/>
              <w:bidi w:val="0"/>
              <w:rPr>
                <w:szCs w:val="24"/>
                <w:rtl/>
              </w:rPr>
            </w:pPr>
            <w:r w:rsidRPr="00BD70F7">
              <w:rPr>
                <w:szCs w:val="24"/>
              </w:rPr>
              <w:t xml:space="preserve">        </w:t>
            </w:r>
            <w:r w:rsidRPr="00BD70F7">
              <w:rPr>
                <w:szCs w:val="24"/>
                <w:rtl/>
              </w:rPr>
              <w:t>م</w:t>
            </w:r>
            <w:r w:rsidRPr="00BD70F7">
              <w:rPr>
                <w:rFonts w:hint="cs"/>
                <w:szCs w:val="24"/>
                <w:rtl/>
              </w:rPr>
              <w:t>ی‌</w:t>
            </w:r>
            <w:r w:rsidRPr="00BD70F7">
              <w:rPr>
                <w:rFonts w:hint="eastAsia"/>
                <w:szCs w:val="24"/>
                <w:rtl/>
              </w:rPr>
              <w:t>توان</w:t>
            </w:r>
            <w:r w:rsidRPr="00BD70F7">
              <w:rPr>
                <w:rFonts w:hint="cs"/>
                <w:szCs w:val="24"/>
                <w:rtl/>
              </w:rPr>
              <w:t>ی</w:t>
            </w:r>
            <w:r w:rsidRPr="00BD70F7">
              <w:rPr>
                <w:rFonts w:hint="eastAsia"/>
                <w:szCs w:val="24"/>
                <w:rtl/>
              </w:rPr>
              <w:t>د</w:t>
            </w:r>
            <w:r w:rsidRPr="00BD70F7">
              <w:rPr>
                <w:szCs w:val="24"/>
                <w:rtl/>
              </w:rPr>
              <w:t xml:space="preserve"> ا</w:t>
            </w:r>
            <w:r w:rsidRPr="00BD70F7">
              <w:rPr>
                <w:rFonts w:hint="cs"/>
                <w:szCs w:val="24"/>
                <w:rtl/>
              </w:rPr>
              <w:t>ی</w:t>
            </w:r>
            <w:r w:rsidRPr="00BD70F7">
              <w:rPr>
                <w:rFonts w:hint="eastAsia"/>
                <w:szCs w:val="24"/>
                <w:rtl/>
              </w:rPr>
              <w:t>ن</w:t>
            </w:r>
            <w:r w:rsidRPr="00BD70F7">
              <w:rPr>
                <w:szCs w:val="24"/>
                <w:rtl/>
              </w:rPr>
              <w:t xml:space="preserve"> باکس را در هر دو جهت (عرض و ارتفاع) تغ</w:t>
            </w:r>
            <w:r w:rsidRPr="00BD70F7">
              <w:rPr>
                <w:rFonts w:hint="cs"/>
                <w:szCs w:val="24"/>
                <w:rtl/>
              </w:rPr>
              <w:t>یی</w:t>
            </w:r>
            <w:r w:rsidRPr="00BD70F7">
              <w:rPr>
                <w:rFonts w:hint="eastAsia"/>
                <w:szCs w:val="24"/>
                <w:rtl/>
              </w:rPr>
              <w:t>ر</w:t>
            </w:r>
            <w:r w:rsidRPr="00BD70F7">
              <w:rPr>
                <w:szCs w:val="24"/>
                <w:rtl/>
              </w:rPr>
              <w:t xml:space="preserve"> اندازه ده</w:t>
            </w:r>
            <w:r w:rsidRPr="00BD70F7">
              <w:rPr>
                <w:rFonts w:hint="cs"/>
                <w:szCs w:val="24"/>
                <w:rtl/>
              </w:rPr>
              <w:t>ی</w:t>
            </w:r>
            <w:r w:rsidRPr="00BD70F7">
              <w:rPr>
                <w:rFonts w:hint="eastAsia"/>
                <w:szCs w:val="24"/>
                <w:rtl/>
              </w:rPr>
              <w:t>د</w:t>
            </w:r>
          </w:p>
          <w:p w14:paraId="6E458A8C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&lt;/div&gt;</w:t>
            </w:r>
          </w:p>
          <w:p w14:paraId="7CE115A4" w14:textId="77777777" w:rsidR="00BD70F7" w:rsidRPr="00BD70F7" w:rsidRDefault="00BD70F7" w:rsidP="00BD70F7">
            <w:pPr>
              <w:pStyle w:val="code"/>
              <w:bidi w:val="0"/>
              <w:rPr>
                <w:szCs w:val="24"/>
                <w:rtl/>
              </w:rPr>
            </w:pPr>
            <w:r w:rsidRPr="00BD70F7">
              <w:rPr>
                <w:szCs w:val="24"/>
              </w:rPr>
              <w:t xml:space="preserve">    </w:t>
            </w:r>
          </w:p>
          <w:p w14:paraId="62082D49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&lt;div class="resizable-box resize-horizontal"&gt;</w:t>
            </w:r>
          </w:p>
          <w:p w14:paraId="6EBE3B55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&lt;strong&gt;resize: horizontal&lt;/strong&gt;&lt;br&gt;</w:t>
            </w:r>
          </w:p>
          <w:p w14:paraId="12F728B6" w14:textId="77777777" w:rsidR="00BD70F7" w:rsidRPr="00BD70F7" w:rsidRDefault="00BD70F7" w:rsidP="00BD70F7">
            <w:pPr>
              <w:pStyle w:val="code"/>
              <w:bidi w:val="0"/>
              <w:rPr>
                <w:szCs w:val="24"/>
                <w:rtl/>
              </w:rPr>
            </w:pPr>
            <w:r w:rsidRPr="00BD70F7">
              <w:rPr>
                <w:szCs w:val="24"/>
              </w:rPr>
              <w:t xml:space="preserve">        </w:t>
            </w:r>
            <w:r w:rsidRPr="00BD70F7">
              <w:rPr>
                <w:szCs w:val="24"/>
                <w:rtl/>
              </w:rPr>
              <w:t>فقط م</w:t>
            </w:r>
            <w:r w:rsidRPr="00BD70F7">
              <w:rPr>
                <w:rFonts w:hint="cs"/>
                <w:szCs w:val="24"/>
                <w:rtl/>
              </w:rPr>
              <w:t>ی‌</w:t>
            </w:r>
            <w:r w:rsidRPr="00BD70F7">
              <w:rPr>
                <w:rFonts w:hint="eastAsia"/>
                <w:szCs w:val="24"/>
                <w:rtl/>
              </w:rPr>
              <w:t>توان</w:t>
            </w:r>
            <w:r w:rsidRPr="00BD70F7">
              <w:rPr>
                <w:rFonts w:hint="cs"/>
                <w:szCs w:val="24"/>
                <w:rtl/>
              </w:rPr>
              <w:t>ی</w:t>
            </w:r>
            <w:r w:rsidRPr="00BD70F7">
              <w:rPr>
                <w:rFonts w:hint="eastAsia"/>
                <w:szCs w:val="24"/>
                <w:rtl/>
              </w:rPr>
              <w:t>د</w:t>
            </w:r>
            <w:r w:rsidRPr="00BD70F7">
              <w:rPr>
                <w:szCs w:val="24"/>
                <w:rtl/>
              </w:rPr>
              <w:t xml:space="preserve"> عرض ا</w:t>
            </w:r>
            <w:r w:rsidRPr="00BD70F7">
              <w:rPr>
                <w:rFonts w:hint="cs"/>
                <w:szCs w:val="24"/>
                <w:rtl/>
              </w:rPr>
              <w:t>ی</w:t>
            </w:r>
            <w:r w:rsidRPr="00BD70F7">
              <w:rPr>
                <w:rFonts w:hint="eastAsia"/>
                <w:szCs w:val="24"/>
                <w:rtl/>
              </w:rPr>
              <w:t>ن</w:t>
            </w:r>
            <w:r w:rsidRPr="00BD70F7">
              <w:rPr>
                <w:szCs w:val="24"/>
                <w:rtl/>
              </w:rPr>
              <w:t xml:space="preserve"> باکس را تغ</w:t>
            </w:r>
            <w:r w:rsidRPr="00BD70F7">
              <w:rPr>
                <w:rFonts w:hint="cs"/>
                <w:szCs w:val="24"/>
                <w:rtl/>
              </w:rPr>
              <w:t>یی</w:t>
            </w:r>
            <w:r w:rsidRPr="00BD70F7">
              <w:rPr>
                <w:rFonts w:hint="eastAsia"/>
                <w:szCs w:val="24"/>
                <w:rtl/>
              </w:rPr>
              <w:t>ر</w:t>
            </w:r>
            <w:r w:rsidRPr="00BD70F7">
              <w:rPr>
                <w:szCs w:val="24"/>
                <w:rtl/>
              </w:rPr>
              <w:t xml:space="preserve"> ده</w:t>
            </w:r>
            <w:r w:rsidRPr="00BD70F7">
              <w:rPr>
                <w:rFonts w:hint="cs"/>
                <w:szCs w:val="24"/>
                <w:rtl/>
              </w:rPr>
              <w:t>ی</w:t>
            </w:r>
            <w:r w:rsidRPr="00BD70F7">
              <w:rPr>
                <w:rFonts w:hint="eastAsia"/>
                <w:szCs w:val="24"/>
                <w:rtl/>
              </w:rPr>
              <w:t>د</w:t>
            </w:r>
          </w:p>
          <w:p w14:paraId="2EE19946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&lt;/div&gt;</w:t>
            </w:r>
          </w:p>
          <w:p w14:paraId="1FC1CD07" w14:textId="77777777" w:rsidR="00BD70F7" w:rsidRPr="00BD70F7" w:rsidRDefault="00BD70F7" w:rsidP="00BD70F7">
            <w:pPr>
              <w:pStyle w:val="code"/>
              <w:bidi w:val="0"/>
              <w:rPr>
                <w:szCs w:val="24"/>
                <w:rtl/>
              </w:rPr>
            </w:pPr>
            <w:r w:rsidRPr="00BD70F7">
              <w:rPr>
                <w:szCs w:val="24"/>
              </w:rPr>
              <w:t xml:space="preserve">    </w:t>
            </w:r>
          </w:p>
          <w:p w14:paraId="68E33AAA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&lt;div class="resizable-box resize-vertical"&gt;</w:t>
            </w:r>
          </w:p>
          <w:p w14:paraId="704E83A4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    &lt;strong&gt;resize: vertical&lt;/strong&gt;&lt;br&gt;</w:t>
            </w:r>
          </w:p>
          <w:p w14:paraId="0F1D1C66" w14:textId="77777777" w:rsidR="00BD70F7" w:rsidRPr="00BD70F7" w:rsidRDefault="00BD70F7" w:rsidP="00BD70F7">
            <w:pPr>
              <w:pStyle w:val="code"/>
              <w:bidi w:val="0"/>
              <w:rPr>
                <w:szCs w:val="24"/>
                <w:rtl/>
              </w:rPr>
            </w:pPr>
            <w:r w:rsidRPr="00BD70F7">
              <w:rPr>
                <w:szCs w:val="24"/>
              </w:rPr>
              <w:t xml:space="preserve">        </w:t>
            </w:r>
            <w:r w:rsidRPr="00BD70F7">
              <w:rPr>
                <w:szCs w:val="24"/>
                <w:rtl/>
              </w:rPr>
              <w:t>فقط م</w:t>
            </w:r>
            <w:r w:rsidRPr="00BD70F7">
              <w:rPr>
                <w:rFonts w:hint="cs"/>
                <w:szCs w:val="24"/>
                <w:rtl/>
              </w:rPr>
              <w:t>ی‌</w:t>
            </w:r>
            <w:r w:rsidRPr="00BD70F7">
              <w:rPr>
                <w:rFonts w:hint="eastAsia"/>
                <w:szCs w:val="24"/>
                <w:rtl/>
              </w:rPr>
              <w:t>توان</w:t>
            </w:r>
            <w:r w:rsidRPr="00BD70F7">
              <w:rPr>
                <w:rFonts w:hint="cs"/>
                <w:szCs w:val="24"/>
                <w:rtl/>
              </w:rPr>
              <w:t>ی</w:t>
            </w:r>
            <w:r w:rsidRPr="00BD70F7">
              <w:rPr>
                <w:rFonts w:hint="eastAsia"/>
                <w:szCs w:val="24"/>
                <w:rtl/>
              </w:rPr>
              <w:t>د</w:t>
            </w:r>
            <w:r w:rsidRPr="00BD70F7">
              <w:rPr>
                <w:szCs w:val="24"/>
                <w:rtl/>
              </w:rPr>
              <w:t xml:space="preserve"> ارتفاع ا</w:t>
            </w:r>
            <w:r w:rsidRPr="00BD70F7">
              <w:rPr>
                <w:rFonts w:hint="cs"/>
                <w:szCs w:val="24"/>
                <w:rtl/>
              </w:rPr>
              <w:t>ی</w:t>
            </w:r>
            <w:r w:rsidRPr="00BD70F7">
              <w:rPr>
                <w:rFonts w:hint="eastAsia"/>
                <w:szCs w:val="24"/>
                <w:rtl/>
              </w:rPr>
              <w:t>ن</w:t>
            </w:r>
            <w:r w:rsidRPr="00BD70F7">
              <w:rPr>
                <w:szCs w:val="24"/>
                <w:rtl/>
              </w:rPr>
              <w:t xml:space="preserve"> باکس را تغ</w:t>
            </w:r>
            <w:r w:rsidRPr="00BD70F7">
              <w:rPr>
                <w:rFonts w:hint="cs"/>
                <w:szCs w:val="24"/>
                <w:rtl/>
              </w:rPr>
              <w:t>یی</w:t>
            </w:r>
            <w:r w:rsidRPr="00BD70F7">
              <w:rPr>
                <w:rFonts w:hint="eastAsia"/>
                <w:szCs w:val="24"/>
                <w:rtl/>
              </w:rPr>
              <w:t>ر</w:t>
            </w:r>
            <w:r w:rsidRPr="00BD70F7">
              <w:rPr>
                <w:szCs w:val="24"/>
                <w:rtl/>
              </w:rPr>
              <w:t xml:space="preserve"> ده</w:t>
            </w:r>
            <w:r w:rsidRPr="00BD70F7">
              <w:rPr>
                <w:rFonts w:hint="cs"/>
                <w:szCs w:val="24"/>
                <w:rtl/>
              </w:rPr>
              <w:t>ی</w:t>
            </w:r>
            <w:r w:rsidRPr="00BD70F7">
              <w:rPr>
                <w:rFonts w:hint="eastAsia"/>
                <w:szCs w:val="24"/>
                <w:rtl/>
              </w:rPr>
              <w:t>د</w:t>
            </w:r>
          </w:p>
          <w:p w14:paraId="6AD7253B" w14:textId="77777777" w:rsidR="00BD70F7" w:rsidRPr="00BD70F7" w:rsidRDefault="00BD70F7" w:rsidP="00BD70F7">
            <w:pPr>
              <w:pStyle w:val="code"/>
              <w:bidi w:val="0"/>
            </w:pPr>
            <w:r w:rsidRPr="00BD70F7">
              <w:t xml:space="preserve">    &lt;/div&gt;</w:t>
            </w:r>
          </w:p>
          <w:p w14:paraId="5ABC40C4" w14:textId="77777777" w:rsidR="00BD70F7" w:rsidRPr="00BD70F7" w:rsidRDefault="00BD70F7" w:rsidP="00BD70F7">
            <w:pPr>
              <w:pStyle w:val="code"/>
              <w:bidi w:val="0"/>
              <w:rPr>
                <w:szCs w:val="24"/>
                <w:rtl/>
              </w:rPr>
            </w:pPr>
          </w:p>
          <w:p w14:paraId="030D949F" w14:textId="77777777" w:rsidR="00BD70F7" w:rsidRPr="00BD70F7" w:rsidRDefault="00BD70F7" w:rsidP="00BD70F7">
            <w:pPr>
              <w:pStyle w:val="code"/>
              <w:bidi w:val="0"/>
              <w:rPr>
                <w:szCs w:val="24"/>
                <w:rtl/>
              </w:rPr>
            </w:pPr>
            <w:r w:rsidRPr="00BD70F7">
              <w:rPr>
                <w:szCs w:val="24"/>
              </w:rPr>
              <w:t xml:space="preserve">    &lt;h3 class="section-title"&gt;</w:t>
            </w:r>
            <w:r w:rsidRPr="00BD70F7">
              <w:rPr>
                <w:szCs w:val="24"/>
                <w:rtl/>
              </w:rPr>
              <w:t>انواع</w:t>
            </w:r>
            <w:r w:rsidRPr="00BD70F7">
              <w:rPr>
                <w:szCs w:val="24"/>
              </w:rPr>
              <w:t xml:space="preserve"> resize </w:t>
            </w:r>
            <w:r w:rsidRPr="00BD70F7">
              <w:rPr>
                <w:szCs w:val="24"/>
                <w:rtl/>
              </w:rPr>
              <w:t>رو</w:t>
            </w:r>
            <w:r w:rsidRPr="00BD70F7">
              <w:rPr>
                <w:rFonts w:hint="cs"/>
                <w:szCs w:val="24"/>
                <w:rtl/>
              </w:rPr>
              <w:t>ی</w:t>
            </w:r>
            <w:r w:rsidRPr="00BD70F7">
              <w:rPr>
                <w:szCs w:val="24"/>
              </w:rPr>
              <w:t xml:space="preserve"> textarea:&lt;/h3&gt;</w:t>
            </w:r>
          </w:p>
          <w:p w14:paraId="3B0B3D14" w14:textId="77777777" w:rsidR="00BD70F7" w:rsidRPr="00BD70F7" w:rsidRDefault="00BD70F7" w:rsidP="00BD70F7">
            <w:pPr>
              <w:pStyle w:val="code"/>
              <w:bidi w:val="0"/>
              <w:rPr>
                <w:szCs w:val="24"/>
                <w:rtl/>
              </w:rPr>
            </w:pPr>
            <w:r w:rsidRPr="00BD70F7">
              <w:rPr>
                <w:szCs w:val="24"/>
              </w:rPr>
              <w:t xml:space="preserve">    </w:t>
            </w:r>
          </w:p>
          <w:p w14:paraId="3932ED47" w14:textId="77777777" w:rsidR="00BD70F7" w:rsidRPr="00BD70F7" w:rsidRDefault="00BD70F7" w:rsidP="00BD70F7">
            <w:pPr>
              <w:pStyle w:val="code"/>
              <w:bidi w:val="0"/>
              <w:rPr>
                <w:szCs w:val="24"/>
                <w:rtl/>
              </w:rPr>
            </w:pPr>
            <w:r w:rsidRPr="00BD70F7">
              <w:rPr>
                <w:szCs w:val="24"/>
              </w:rPr>
              <w:t xml:space="preserve">    &lt;textarea class="textarea-base resize-none" placeholder="</w:t>
            </w:r>
            <w:r w:rsidRPr="00BD70F7">
              <w:rPr>
                <w:szCs w:val="24"/>
                <w:rtl/>
              </w:rPr>
              <w:t>ا</w:t>
            </w:r>
            <w:r w:rsidRPr="00BD70F7">
              <w:rPr>
                <w:rFonts w:hint="cs"/>
                <w:szCs w:val="24"/>
                <w:rtl/>
              </w:rPr>
              <w:t>ی</w:t>
            </w:r>
            <w:r w:rsidRPr="00BD70F7">
              <w:rPr>
                <w:rFonts w:hint="eastAsia"/>
                <w:szCs w:val="24"/>
                <w:rtl/>
              </w:rPr>
              <w:t>ن</w:t>
            </w:r>
            <w:r w:rsidRPr="00BD70F7">
              <w:rPr>
                <w:szCs w:val="24"/>
              </w:rPr>
              <w:t xml:space="preserve"> textarea </w:t>
            </w:r>
            <w:r w:rsidRPr="00BD70F7">
              <w:rPr>
                <w:szCs w:val="24"/>
                <w:rtl/>
              </w:rPr>
              <w:t>قابل تغ</w:t>
            </w:r>
            <w:r w:rsidRPr="00BD70F7">
              <w:rPr>
                <w:rFonts w:hint="cs"/>
                <w:szCs w:val="24"/>
                <w:rtl/>
              </w:rPr>
              <w:t>یی</w:t>
            </w:r>
            <w:r w:rsidRPr="00BD70F7">
              <w:rPr>
                <w:rFonts w:hint="eastAsia"/>
                <w:szCs w:val="24"/>
                <w:rtl/>
              </w:rPr>
              <w:t>ر</w:t>
            </w:r>
            <w:r w:rsidRPr="00BD70F7">
              <w:rPr>
                <w:szCs w:val="24"/>
                <w:rtl/>
              </w:rPr>
              <w:t xml:space="preserve"> اندازه ن</w:t>
            </w:r>
            <w:r w:rsidRPr="00BD70F7">
              <w:rPr>
                <w:rFonts w:hint="cs"/>
                <w:szCs w:val="24"/>
                <w:rtl/>
              </w:rPr>
              <w:t>ی</w:t>
            </w:r>
            <w:r w:rsidRPr="00BD70F7">
              <w:rPr>
                <w:rFonts w:hint="eastAsia"/>
                <w:szCs w:val="24"/>
                <w:rtl/>
              </w:rPr>
              <w:t>ست</w:t>
            </w:r>
            <w:r w:rsidRPr="00BD70F7">
              <w:rPr>
                <w:szCs w:val="24"/>
              </w:rPr>
              <w:t>"&gt;&lt;/textarea&gt;</w:t>
            </w:r>
          </w:p>
          <w:p w14:paraId="71C5926F" w14:textId="77777777" w:rsidR="00BD70F7" w:rsidRPr="00BD70F7" w:rsidRDefault="00BD70F7" w:rsidP="00BD70F7">
            <w:pPr>
              <w:pStyle w:val="code"/>
              <w:bidi w:val="0"/>
              <w:rPr>
                <w:szCs w:val="24"/>
                <w:rtl/>
              </w:rPr>
            </w:pPr>
            <w:r w:rsidRPr="00BD70F7">
              <w:rPr>
                <w:szCs w:val="24"/>
              </w:rPr>
              <w:t xml:space="preserve">    </w:t>
            </w:r>
          </w:p>
          <w:p w14:paraId="438F9DC4" w14:textId="77777777" w:rsidR="00BD70F7" w:rsidRPr="00BD70F7" w:rsidRDefault="00BD70F7" w:rsidP="00BD70F7">
            <w:pPr>
              <w:pStyle w:val="code"/>
              <w:bidi w:val="0"/>
              <w:rPr>
                <w:szCs w:val="24"/>
                <w:rtl/>
              </w:rPr>
            </w:pPr>
            <w:r w:rsidRPr="00BD70F7">
              <w:rPr>
                <w:szCs w:val="24"/>
              </w:rPr>
              <w:t xml:space="preserve">    &lt;textarea class="textarea-base resize-both" placeholder="</w:t>
            </w:r>
            <w:r w:rsidRPr="00BD70F7">
              <w:rPr>
                <w:szCs w:val="24"/>
                <w:rtl/>
              </w:rPr>
              <w:t>ا</w:t>
            </w:r>
            <w:r w:rsidRPr="00BD70F7">
              <w:rPr>
                <w:rFonts w:hint="cs"/>
                <w:szCs w:val="24"/>
                <w:rtl/>
              </w:rPr>
              <w:t>ی</w:t>
            </w:r>
            <w:r w:rsidRPr="00BD70F7">
              <w:rPr>
                <w:rFonts w:hint="eastAsia"/>
                <w:szCs w:val="24"/>
                <w:rtl/>
              </w:rPr>
              <w:t>ن</w:t>
            </w:r>
            <w:r w:rsidRPr="00BD70F7">
              <w:rPr>
                <w:szCs w:val="24"/>
              </w:rPr>
              <w:t xml:space="preserve"> textarea </w:t>
            </w:r>
            <w:r w:rsidRPr="00BD70F7">
              <w:rPr>
                <w:szCs w:val="24"/>
                <w:rtl/>
              </w:rPr>
              <w:t>در هر دو جهت قابل تغ</w:t>
            </w:r>
            <w:r w:rsidRPr="00BD70F7">
              <w:rPr>
                <w:rFonts w:hint="cs"/>
                <w:szCs w:val="24"/>
                <w:rtl/>
              </w:rPr>
              <w:t>یی</w:t>
            </w:r>
            <w:r w:rsidRPr="00BD70F7">
              <w:rPr>
                <w:rFonts w:hint="eastAsia"/>
                <w:szCs w:val="24"/>
                <w:rtl/>
              </w:rPr>
              <w:t>ر</w:t>
            </w:r>
            <w:r w:rsidRPr="00BD70F7">
              <w:rPr>
                <w:szCs w:val="24"/>
                <w:rtl/>
              </w:rPr>
              <w:t xml:space="preserve"> است</w:t>
            </w:r>
            <w:r w:rsidRPr="00BD70F7">
              <w:rPr>
                <w:szCs w:val="24"/>
              </w:rPr>
              <w:t>"&gt;&lt;/textarea&gt;</w:t>
            </w:r>
          </w:p>
          <w:p w14:paraId="77A44257" w14:textId="77777777" w:rsidR="00BD70F7" w:rsidRPr="00BD70F7" w:rsidRDefault="00BD70F7" w:rsidP="00BD70F7">
            <w:pPr>
              <w:pStyle w:val="code"/>
              <w:bidi w:val="0"/>
              <w:rPr>
                <w:szCs w:val="24"/>
                <w:rtl/>
              </w:rPr>
            </w:pPr>
            <w:r w:rsidRPr="00BD70F7">
              <w:rPr>
                <w:szCs w:val="24"/>
              </w:rPr>
              <w:t xml:space="preserve">    </w:t>
            </w:r>
          </w:p>
          <w:p w14:paraId="7391F126" w14:textId="77777777" w:rsidR="00BD70F7" w:rsidRPr="00BD70F7" w:rsidRDefault="00BD70F7" w:rsidP="00BD70F7">
            <w:pPr>
              <w:pStyle w:val="code"/>
              <w:bidi w:val="0"/>
              <w:rPr>
                <w:szCs w:val="24"/>
                <w:rtl/>
              </w:rPr>
            </w:pPr>
            <w:r w:rsidRPr="00BD70F7">
              <w:rPr>
                <w:szCs w:val="24"/>
              </w:rPr>
              <w:t xml:space="preserve">    &lt;textarea class="textarea-base resize-horizontal" placeholder="</w:t>
            </w:r>
            <w:r w:rsidRPr="00BD70F7">
              <w:rPr>
                <w:szCs w:val="24"/>
                <w:rtl/>
              </w:rPr>
              <w:t>فقط عرض ا</w:t>
            </w:r>
            <w:r w:rsidRPr="00BD70F7">
              <w:rPr>
                <w:rFonts w:hint="cs"/>
                <w:szCs w:val="24"/>
                <w:rtl/>
              </w:rPr>
              <w:t>ی</w:t>
            </w:r>
            <w:r w:rsidRPr="00BD70F7">
              <w:rPr>
                <w:rFonts w:hint="eastAsia"/>
                <w:szCs w:val="24"/>
                <w:rtl/>
              </w:rPr>
              <w:t>ن</w:t>
            </w:r>
            <w:r w:rsidRPr="00BD70F7">
              <w:rPr>
                <w:szCs w:val="24"/>
              </w:rPr>
              <w:t xml:space="preserve"> textarea </w:t>
            </w:r>
            <w:r w:rsidRPr="00BD70F7">
              <w:rPr>
                <w:szCs w:val="24"/>
                <w:rtl/>
              </w:rPr>
              <w:t>قابل تغ</w:t>
            </w:r>
            <w:r w:rsidRPr="00BD70F7">
              <w:rPr>
                <w:rFonts w:hint="cs"/>
                <w:szCs w:val="24"/>
                <w:rtl/>
              </w:rPr>
              <w:t>یی</w:t>
            </w:r>
            <w:r w:rsidRPr="00BD70F7">
              <w:rPr>
                <w:rFonts w:hint="eastAsia"/>
                <w:szCs w:val="24"/>
                <w:rtl/>
              </w:rPr>
              <w:t>ر</w:t>
            </w:r>
            <w:r w:rsidRPr="00BD70F7">
              <w:rPr>
                <w:szCs w:val="24"/>
                <w:rtl/>
              </w:rPr>
              <w:t xml:space="preserve"> است</w:t>
            </w:r>
            <w:r w:rsidRPr="00BD70F7">
              <w:rPr>
                <w:szCs w:val="24"/>
              </w:rPr>
              <w:t>"&gt;&lt;/textarea&gt;</w:t>
            </w:r>
          </w:p>
          <w:p w14:paraId="40DD2E39" w14:textId="77777777" w:rsidR="00BD70F7" w:rsidRPr="00BD70F7" w:rsidRDefault="00BD70F7" w:rsidP="00BD70F7">
            <w:pPr>
              <w:pStyle w:val="code"/>
              <w:bidi w:val="0"/>
              <w:rPr>
                <w:szCs w:val="24"/>
                <w:rtl/>
              </w:rPr>
            </w:pPr>
            <w:r w:rsidRPr="00BD70F7">
              <w:rPr>
                <w:szCs w:val="24"/>
              </w:rPr>
              <w:t xml:space="preserve">    </w:t>
            </w:r>
          </w:p>
          <w:p w14:paraId="00431E72" w14:textId="77777777" w:rsidR="00BD70F7" w:rsidRPr="00BD70F7" w:rsidRDefault="00BD70F7" w:rsidP="00BD70F7">
            <w:pPr>
              <w:pStyle w:val="code"/>
              <w:bidi w:val="0"/>
              <w:rPr>
                <w:szCs w:val="24"/>
                <w:rtl/>
              </w:rPr>
            </w:pPr>
            <w:r w:rsidRPr="00BD70F7">
              <w:rPr>
                <w:szCs w:val="24"/>
              </w:rPr>
              <w:t xml:space="preserve">    &lt;textarea class="textarea-base resize-vertical" placeholder="</w:t>
            </w:r>
            <w:r w:rsidRPr="00BD70F7">
              <w:rPr>
                <w:szCs w:val="24"/>
                <w:rtl/>
              </w:rPr>
              <w:t>فقط ارتفاع ا</w:t>
            </w:r>
            <w:r w:rsidRPr="00BD70F7">
              <w:rPr>
                <w:rFonts w:hint="cs"/>
                <w:szCs w:val="24"/>
                <w:rtl/>
              </w:rPr>
              <w:t>ی</w:t>
            </w:r>
            <w:r w:rsidRPr="00BD70F7">
              <w:rPr>
                <w:rFonts w:hint="eastAsia"/>
                <w:szCs w:val="24"/>
                <w:rtl/>
              </w:rPr>
              <w:t>ن</w:t>
            </w:r>
            <w:r w:rsidRPr="00BD70F7">
              <w:rPr>
                <w:szCs w:val="24"/>
              </w:rPr>
              <w:t xml:space="preserve"> textarea </w:t>
            </w:r>
            <w:r w:rsidRPr="00BD70F7">
              <w:rPr>
                <w:szCs w:val="24"/>
                <w:rtl/>
              </w:rPr>
              <w:t>قابل تغ</w:t>
            </w:r>
            <w:r w:rsidRPr="00BD70F7">
              <w:rPr>
                <w:rFonts w:hint="cs"/>
                <w:szCs w:val="24"/>
                <w:rtl/>
              </w:rPr>
              <w:t>یی</w:t>
            </w:r>
            <w:r w:rsidRPr="00BD70F7">
              <w:rPr>
                <w:rFonts w:hint="eastAsia"/>
                <w:szCs w:val="24"/>
                <w:rtl/>
              </w:rPr>
              <w:t>ر</w:t>
            </w:r>
            <w:r w:rsidRPr="00BD70F7">
              <w:rPr>
                <w:szCs w:val="24"/>
                <w:rtl/>
              </w:rPr>
              <w:t xml:space="preserve"> است</w:t>
            </w:r>
            <w:r w:rsidRPr="00BD70F7">
              <w:rPr>
                <w:szCs w:val="24"/>
              </w:rPr>
              <w:t>"&gt;&lt;/textarea&gt;</w:t>
            </w:r>
          </w:p>
          <w:p w14:paraId="60A68040" w14:textId="29F3B7CF" w:rsidR="00BD70F7" w:rsidRPr="00BD70F7" w:rsidRDefault="00BD70F7" w:rsidP="00BD70F7">
            <w:pPr>
              <w:pStyle w:val="code"/>
              <w:bidi w:val="0"/>
            </w:pPr>
            <w:r w:rsidRPr="00BD70F7">
              <w:t>&lt;/div&gt;</w:t>
            </w:r>
          </w:p>
        </w:tc>
      </w:tr>
    </w:tbl>
    <w:p w14:paraId="2547001C" w14:textId="138B4AA1" w:rsidR="00BD70F7" w:rsidRDefault="00BD70F7" w:rsidP="00BD70F7">
      <w:pPr>
        <w:pStyle w:val="code"/>
      </w:pPr>
      <w:hyperlink r:id="rId418" w:history="1">
        <w:r w:rsidRPr="00760BAA">
          <w:rPr>
            <w:rStyle w:val="Hyperlink"/>
          </w:rPr>
          <w:t>Resize</w:t>
        </w:r>
      </w:hyperlink>
    </w:p>
    <w:p w14:paraId="15594EE8" w14:textId="77777777" w:rsidR="00BD70F7" w:rsidRDefault="00BD70F7" w:rsidP="00BD70F7">
      <w:pPr>
        <w:rPr>
          <w:rtl/>
        </w:rPr>
      </w:pPr>
    </w:p>
    <w:p w14:paraId="098E4CEA" w14:textId="310F69B0" w:rsidR="00BD70F7" w:rsidRDefault="00BD70F7" w:rsidP="00BD70F7">
      <w:pPr>
        <w:rPr>
          <w:rtl/>
        </w:rPr>
      </w:pPr>
      <w:r>
        <w:rPr>
          <w:rtl/>
        </w:rPr>
        <w:t xml:space="preserve"> نکات مهم:</w:t>
      </w:r>
    </w:p>
    <w:p w14:paraId="5721F2CD" w14:textId="06BE32A2" w:rsidR="00BD70F7" w:rsidRDefault="00BD70F7" w:rsidP="00BD70F7">
      <w:pPr>
        <w:rPr>
          <w:rtl/>
        </w:rPr>
      </w:pPr>
      <w:r>
        <w:rPr>
          <w:rtl/>
        </w:rPr>
        <w:lastRenderedPageBreak/>
        <w:t>1. الزام</w:t>
      </w:r>
      <w:r>
        <w:rPr>
          <w:rFonts w:hint="cs"/>
          <w:rtl/>
        </w:rPr>
        <w:t>ی</w:t>
      </w:r>
      <w:r>
        <w:rPr>
          <w:rtl/>
        </w:rPr>
        <w:t xml:space="preserve"> بودن </w:t>
      </w:r>
      <w:r>
        <w:t>overflow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کارکرد `</w:t>
      </w:r>
      <w:r>
        <w:t>resize</w:t>
      </w:r>
      <w:r>
        <w:rPr>
          <w:rtl/>
        </w:rPr>
        <w:t>` رو</w:t>
      </w:r>
      <w:r>
        <w:rPr>
          <w:rFonts w:hint="cs"/>
          <w:rtl/>
        </w:rPr>
        <w:t>ی</w:t>
      </w:r>
      <w:r>
        <w:rPr>
          <w:rtl/>
        </w:rPr>
        <w:t xml:space="preserve"> عناصر 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از `&lt;</w:t>
      </w:r>
      <w:r>
        <w:t>textarea</w:t>
      </w:r>
      <w:r>
        <w:rPr>
          <w:rtl/>
        </w:rPr>
        <w:t>&gt;`،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overflow</w:t>
      </w:r>
      <w:r>
        <w:rPr>
          <w:rtl/>
        </w:rPr>
        <w:t>` رو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auto`, `scroll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hidden</w:t>
      </w:r>
      <w:r>
        <w:rPr>
          <w:rtl/>
        </w:rPr>
        <w:t>`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شود.</w:t>
      </w:r>
    </w:p>
    <w:p w14:paraId="7B793D3F" w14:textId="36416271" w:rsidR="00BD70F7" w:rsidRDefault="00BD70F7" w:rsidP="00BD70F7">
      <w:pPr>
        <w:rPr>
          <w:rtl/>
        </w:rPr>
      </w:pPr>
      <w:r>
        <w:rPr>
          <w:rtl/>
        </w:rPr>
        <w:t>2.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</w:t>
      </w:r>
    </w:p>
    <w:p w14:paraId="752F86C1" w14:textId="77777777" w:rsidR="00BD70F7" w:rsidRDefault="00BD70F7" w:rsidP="00BD70F7">
      <w:pPr>
        <w:rPr>
          <w:rtl/>
        </w:rPr>
      </w:pPr>
      <w:r>
        <w:rPr>
          <w:rtl/>
        </w:rPr>
        <w:t xml:space="preserve">   - `&lt;</w:t>
      </w:r>
      <w:r>
        <w:t>textarea&gt;`: `resize: both</w:t>
      </w:r>
      <w:r>
        <w:rPr>
          <w:rtl/>
        </w:rPr>
        <w:t>` (پ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مرورگر)</w:t>
      </w:r>
    </w:p>
    <w:p w14:paraId="3B519778" w14:textId="77777777" w:rsidR="00BD70F7" w:rsidRDefault="00BD70F7" w:rsidP="00BD70F7">
      <w:pPr>
        <w:rPr>
          <w:rtl/>
        </w:rPr>
      </w:pPr>
      <w:r>
        <w:rPr>
          <w:rtl/>
        </w:rPr>
        <w:t xml:space="preserve">   -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عناصر: `</w:t>
      </w:r>
      <w:r>
        <w:t>resize: none</w:t>
      </w:r>
      <w:r>
        <w:rPr>
          <w:rtl/>
        </w:rPr>
        <w:t>`</w:t>
      </w:r>
    </w:p>
    <w:p w14:paraId="00D2AB80" w14:textId="4733231F" w:rsidR="00BD70F7" w:rsidRDefault="00BD70F7" w:rsidP="00BD70F7">
      <w:pPr>
        <w:rPr>
          <w:rtl/>
        </w:rPr>
      </w:pPr>
      <w:r>
        <w:rPr>
          <w:rtl/>
        </w:rPr>
        <w:t>3. کاربردها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D0A095F" w14:textId="77777777" w:rsidR="00BD70F7" w:rsidRDefault="00BD70F7" w:rsidP="00BD70F7">
      <w:pPr>
        <w:rPr>
          <w:rtl/>
        </w:rPr>
      </w:pPr>
      <w:r>
        <w:rPr>
          <w:rtl/>
        </w:rPr>
        <w:t xml:space="preserve">   -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متن قابل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p w14:paraId="75163A02" w14:textId="77777777" w:rsidR="00BD70F7" w:rsidRDefault="00BD70F7" w:rsidP="00BD70F7">
      <w:pPr>
        <w:rPr>
          <w:rtl/>
        </w:rPr>
      </w:pPr>
      <w:r>
        <w:rPr>
          <w:rtl/>
        </w:rPr>
        <w:t xml:space="preserve">   - پنل‌ها</w:t>
      </w:r>
      <w:r>
        <w:rPr>
          <w:rFonts w:hint="cs"/>
          <w:rtl/>
        </w:rPr>
        <w:t>ی</w:t>
      </w:r>
      <w:r>
        <w:rPr>
          <w:rtl/>
        </w:rPr>
        <w:t xml:space="preserve"> قابل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اندازه</w:t>
      </w:r>
    </w:p>
    <w:p w14:paraId="70BC426B" w14:textId="77777777" w:rsidR="00BD70F7" w:rsidRDefault="00BD70F7" w:rsidP="00BD70F7">
      <w:pPr>
        <w:rPr>
          <w:rtl/>
        </w:rPr>
      </w:pPr>
      <w:r>
        <w:rPr>
          <w:rtl/>
        </w:rPr>
        <w:t xml:space="preserve">   - و</w:t>
      </w:r>
      <w:r>
        <w:rPr>
          <w:rFonts w:hint="cs"/>
          <w:rtl/>
        </w:rPr>
        <w:t>ی</w:t>
      </w:r>
      <w:r>
        <w:rPr>
          <w:rFonts w:hint="eastAsia"/>
          <w:rtl/>
        </w:rPr>
        <w:t>جت‌ها</w:t>
      </w:r>
      <w:r>
        <w:rPr>
          <w:rFonts w:hint="cs"/>
          <w:rtl/>
        </w:rPr>
        <w:t>ی</w:t>
      </w:r>
      <w:r>
        <w:rPr>
          <w:rtl/>
        </w:rPr>
        <w:t xml:space="preserve"> قابل 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</w:p>
    <w:bookmarkStart w:id="191" w:name="_Hlk211595213"/>
    <w:p w14:paraId="7DBFD332" w14:textId="059B1773" w:rsidR="002E0EEA" w:rsidRDefault="00760BAA" w:rsidP="002E0EEA">
      <w:pPr>
        <w:pStyle w:val="Heading2"/>
        <w:rPr>
          <w:rtl/>
        </w:rPr>
      </w:pPr>
      <w:r>
        <w:fldChar w:fldCharType="begin"/>
      </w:r>
      <w:r>
        <w:instrText>HYPERLINK "webdesign/css/table"</w:instrText>
      </w:r>
      <w:r>
        <w:fldChar w:fldCharType="separate"/>
      </w:r>
      <w:r w:rsidRPr="00760BAA">
        <w:rPr>
          <w:rStyle w:val="Hyperlink"/>
        </w:rPr>
        <w:t>T</w:t>
      </w:r>
      <w:r w:rsidR="002E0EEA" w:rsidRPr="00760BAA">
        <w:rPr>
          <w:rStyle w:val="Hyperlink"/>
        </w:rPr>
        <w:t>able</w:t>
      </w:r>
      <w:r>
        <w:fldChar w:fldCharType="end"/>
      </w:r>
    </w:p>
    <w:p w14:paraId="22F94F1D" w14:textId="77777777" w:rsidR="00C362E7" w:rsidRDefault="00C362E7" w:rsidP="00C362E7">
      <w:pPr>
        <w:rPr>
          <w:rtl/>
        </w:rPr>
      </w:pPr>
      <w:r>
        <w:rPr>
          <w:rtl/>
        </w:rPr>
        <w:t xml:space="preserve">قاب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border</w:t>
      </w:r>
      <w:r>
        <w:rPr>
          <w:rtl/>
        </w:rPr>
        <w:t xml:space="preserve"> در جدول</w:t>
      </w:r>
    </w:p>
    <w:p w14:paraId="706BD155" w14:textId="515CD3C4" w:rsidR="00760BAA" w:rsidRDefault="00C362E7" w:rsidP="00C362E7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جلوه جدول، </w:t>
      </w:r>
      <w:r>
        <w:t>border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خود جدول و سلول‌ها (</w:t>
      </w:r>
      <w:r>
        <w:t>th, td</w:t>
      </w:r>
      <w:r>
        <w:rPr>
          <w:rtl/>
        </w:rPr>
        <w:t>) اعمال شود.</w:t>
      </w:r>
    </w:p>
    <w:p w14:paraId="6016012A" w14:textId="77777777" w:rsidR="00C362E7" w:rsidRDefault="00C362E7" w:rsidP="00C362E7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border-collapse</w:t>
      </w:r>
      <w:r>
        <w:rPr>
          <w:rtl/>
        </w:rPr>
        <w:t>:</w:t>
      </w:r>
    </w:p>
    <w:p w14:paraId="47378B2A" w14:textId="77777777" w:rsidR="00C362E7" w:rsidRDefault="00C362E7" w:rsidP="00C362E7">
      <w:pPr>
        <w:rPr>
          <w:rtl/>
        </w:rPr>
      </w:pPr>
      <w:r>
        <w:rPr>
          <w:rtl/>
        </w:rPr>
        <w:t>- **</w:t>
      </w:r>
      <w:r>
        <w:t>collapse</w:t>
      </w:r>
      <w:r>
        <w:rPr>
          <w:rtl/>
        </w:rPr>
        <w:t>**: حاش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در هم ادغام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38E29B1B" w14:textId="77777777" w:rsidR="00C362E7" w:rsidRDefault="00C362E7" w:rsidP="00C362E7">
      <w:pPr>
        <w:rPr>
          <w:rtl/>
        </w:rPr>
      </w:pPr>
      <w:r>
        <w:rPr>
          <w:rtl/>
        </w:rPr>
        <w:t>- **</w:t>
      </w:r>
      <w:r>
        <w:t>separate</w:t>
      </w:r>
      <w:r>
        <w:rPr>
          <w:rtl/>
        </w:rPr>
        <w:t>**: حاش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جداگانه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62E7" w14:paraId="3BCBC025" w14:textId="77777777" w:rsidTr="00C362E7">
        <w:tc>
          <w:tcPr>
            <w:tcW w:w="9350" w:type="dxa"/>
          </w:tcPr>
          <w:p w14:paraId="4CFD876A" w14:textId="77777777" w:rsidR="00C362E7" w:rsidRDefault="00C362E7" w:rsidP="00C362E7">
            <w:pPr>
              <w:pStyle w:val="code"/>
              <w:bidi w:val="0"/>
            </w:pPr>
            <w:r>
              <w:t>&lt;style&gt;</w:t>
            </w:r>
          </w:p>
          <w:p w14:paraId="3540DA14" w14:textId="77777777" w:rsidR="00C362E7" w:rsidRDefault="00C362E7" w:rsidP="00C362E7">
            <w:pPr>
              <w:pStyle w:val="code"/>
              <w:bidi w:val="0"/>
            </w:pPr>
            <w:r>
              <w:t>table {</w:t>
            </w:r>
          </w:p>
          <w:p w14:paraId="13FB12AD" w14:textId="77777777" w:rsidR="00C362E7" w:rsidRDefault="00C362E7" w:rsidP="00C362E7">
            <w:pPr>
              <w:pStyle w:val="code"/>
              <w:bidi w:val="0"/>
            </w:pPr>
            <w:r>
              <w:t xml:space="preserve">  width: 100%;</w:t>
            </w:r>
          </w:p>
          <w:p w14:paraId="22082F6C" w14:textId="77777777" w:rsidR="00C362E7" w:rsidRDefault="00C362E7" w:rsidP="00C362E7">
            <w:pPr>
              <w:pStyle w:val="code"/>
              <w:bidi w:val="0"/>
            </w:pPr>
            <w:r>
              <w:t xml:space="preserve">  border-collapse: collapse;</w:t>
            </w:r>
          </w:p>
          <w:p w14:paraId="2F0FFB08" w14:textId="77777777" w:rsidR="00C362E7" w:rsidRDefault="00C362E7" w:rsidP="00C362E7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31E2F9C" w14:textId="77777777" w:rsidR="00C362E7" w:rsidRDefault="00C362E7" w:rsidP="00C362E7">
            <w:pPr>
              <w:pStyle w:val="code"/>
              <w:bidi w:val="0"/>
              <w:rPr>
                <w:rtl/>
              </w:rPr>
            </w:pPr>
          </w:p>
          <w:p w14:paraId="08153503" w14:textId="77777777" w:rsidR="00C362E7" w:rsidRDefault="00C362E7" w:rsidP="00C362E7">
            <w:pPr>
              <w:pStyle w:val="code"/>
              <w:bidi w:val="0"/>
            </w:pPr>
            <w:r>
              <w:t>table, th, td {</w:t>
            </w:r>
          </w:p>
          <w:p w14:paraId="309F768D" w14:textId="77777777" w:rsidR="00C362E7" w:rsidRDefault="00C362E7" w:rsidP="00C362E7">
            <w:pPr>
              <w:pStyle w:val="code"/>
              <w:bidi w:val="0"/>
            </w:pPr>
            <w:r>
              <w:t xml:space="preserve">  border: 1px solid black;</w:t>
            </w:r>
          </w:p>
          <w:p w14:paraId="7093DD7B" w14:textId="77777777" w:rsidR="00C362E7" w:rsidRDefault="00C362E7" w:rsidP="00C362E7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3A4A4DA" w14:textId="77777777" w:rsidR="00C362E7" w:rsidRDefault="00C362E7" w:rsidP="00C362E7">
            <w:pPr>
              <w:pStyle w:val="code"/>
              <w:bidi w:val="0"/>
            </w:pPr>
            <w:r>
              <w:t>&lt;/style&gt;</w:t>
            </w:r>
          </w:p>
          <w:p w14:paraId="0E553210" w14:textId="77777777" w:rsidR="00C362E7" w:rsidRDefault="00C362E7" w:rsidP="00C362E7">
            <w:pPr>
              <w:pStyle w:val="code"/>
              <w:bidi w:val="0"/>
              <w:rPr>
                <w:rtl/>
              </w:rPr>
            </w:pPr>
          </w:p>
          <w:p w14:paraId="756E54D2" w14:textId="77777777" w:rsidR="00C362E7" w:rsidRDefault="00C362E7" w:rsidP="00C362E7">
            <w:pPr>
              <w:pStyle w:val="code"/>
              <w:bidi w:val="0"/>
            </w:pPr>
            <w:r>
              <w:t>&lt;table&gt;</w:t>
            </w:r>
          </w:p>
          <w:p w14:paraId="24B8E14B" w14:textId="77777777" w:rsidR="00C362E7" w:rsidRDefault="00C362E7" w:rsidP="00C362E7">
            <w:pPr>
              <w:pStyle w:val="code"/>
              <w:bidi w:val="0"/>
            </w:pPr>
            <w:r>
              <w:t xml:space="preserve">  &lt;tr&gt;</w:t>
            </w:r>
          </w:p>
          <w:p w14:paraId="63A7CE64" w14:textId="77777777" w:rsidR="00C362E7" w:rsidRDefault="00C362E7" w:rsidP="00C362E7">
            <w:pPr>
              <w:pStyle w:val="code"/>
              <w:bidi w:val="0"/>
              <w:rPr>
                <w:rtl/>
              </w:rPr>
            </w:pPr>
            <w:r>
              <w:t xml:space="preserve">    &lt;td&gt;</w:t>
            </w:r>
            <w:r>
              <w:rPr>
                <w:rFonts w:cs="IRANSansWeb(FaNum) Light"/>
                <w:rtl/>
              </w:rPr>
              <w:t>سلول اول</w:t>
            </w:r>
            <w:r>
              <w:t>&lt;/td&gt;</w:t>
            </w:r>
          </w:p>
          <w:p w14:paraId="37A5AB7E" w14:textId="77777777" w:rsidR="00C362E7" w:rsidRDefault="00C362E7" w:rsidP="00C362E7">
            <w:pPr>
              <w:pStyle w:val="code"/>
              <w:bidi w:val="0"/>
              <w:rPr>
                <w:rtl/>
              </w:rPr>
            </w:pPr>
            <w:r>
              <w:t xml:space="preserve">    &lt;td&gt;</w:t>
            </w:r>
            <w:r>
              <w:rPr>
                <w:rFonts w:cs="IRANSansWeb(FaNum) Light"/>
                <w:rtl/>
              </w:rPr>
              <w:t>سلول دوم</w:t>
            </w:r>
            <w:r>
              <w:t>&lt;/td&gt;</w:t>
            </w:r>
          </w:p>
          <w:p w14:paraId="69B0E074" w14:textId="77777777" w:rsidR="00C362E7" w:rsidRDefault="00C362E7" w:rsidP="00C362E7">
            <w:pPr>
              <w:pStyle w:val="code"/>
              <w:bidi w:val="0"/>
            </w:pPr>
            <w:r>
              <w:lastRenderedPageBreak/>
              <w:t xml:space="preserve">  &lt;/tr&gt;</w:t>
            </w:r>
          </w:p>
          <w:p w14:paraId="419FC09F" w14:textId="77777777" w:rsidR="00C362E7" w:rsidRDefault="00C362E7" w:rsidP="00C362E7">
            <w:pPr>
              <w:pStyle w:val="code"/>
              <w:bidi w:val="0"/>
            </w:pPr>
            <w:r>
              <w:t xml:space="preserve">  &lt;tr&gt;</w:t>
            </w:r>
          </w:p>
          <w:p w14:paraId="28AD5E9E" w14:textId="77777777" w:rsidR="00C362E7" w:rsidRDefault="00C362E7" w:rsidP="00C362E7">
            <w:pPr>
              <w:pStyle w:val="code"/>
              <w:bidi w:val="0"/>
              <w:rPr>
                <w:rtl/>
              </w:rPr>
            </w:pPr>
            <w:r>
              <w:t xml:space="preserve">    &lt;td&gt;</w:t>
            </w:r>
            <w:r>
              <w:rPr>
                <w:rFonts w:cs="IRANSansWeb(FaNum) Light"/>
                <w:rtl/>
              </w:rPr>
              <w:t>سلول سوم</w:t>
            </w:r>
            <w:r>
              <w:t>&lt;/td&gt;</w:t>
            </w:r>
          </w:p>
          <w:p w14:paraId="1E13987C" w14:textId="77777777" w:rsidR="00C362E7" w:rsidRDefault="00C362E7" w:rsidP="00C362E7">
            <w:pPr>
              <w:pStyle w:val="code"/>
              <w:bidi w:val="0"/>
              <w:rPr>
                <w:rtl/>
              </w:rPr>
            </w:pPr>
            <w:r>
              <w:t xml:space="preserve">    &lt;td&gt;</w:t>
            </w:r>
            <w:r>
              <w:rPr>
                <w:rFonts w:cs="IRANSansWeb(FaNum) Light"/>
                <w:rtl/>
              </w:rPr>
              <w:t>سلول چهارم</w:t>
            </w:r>
            <w:r>
              <w:t>&lt;/td&gt;</w:t>
            </w:r>
          </w:p>
          <w:p w14:paraId="70CD92A7" w14:textId="77777777" w:rsidR="00C362E7" w:rsidRDefault="00C362E7" w:rsidP="00C362E7">
            <w:pPr>
              <w:pStyle w:val="code"/>
              <w:bidi w:val="0"/>
            </w:pPr>
            <w:r>
              <w:t xml:space="preserve">  &lt;/tr&gt;</w:t>
            </w:r>
          </w:p>
          <w:p w14:paraId="41BE478D" w14:textId="1980070F" w:rsidR="00C362E7" w:rsidRDefault="00C362E7" w:rsidP="00C362E7">
            <w:pPr>
              <w:pStyle w:val="code"/>
              <w:bidi w:val="0"/>
            </w:pPr>
            <w:r>
              <w:t>&lt;/table&gt;</w:t>
            </w:r>
          </w:p>
        </w:tc>
      </w:tr>
    </w:tbl>
    <w:p w14:paraId="0CE59920" w14:textId="68671B27" w:rsidR="00C362E7" w:rsidRPr="00760BAA" w:rsidRDefault="00A53651" w:rsidP="00A53651">
      <w:pPr>
        <w:rPr>
          <w:rtl/>
        </w:rPr>
      </w:pPr>
      <w:hyperlink r:id="rId419" w:history="1">
        <w:r w:rsidRPr="00A53651">
          <w:rPr>
            <w:rStyle w:val="Hyperlink"/>
          </w:rPr>
          <w:t>table</w:t>
        </w:r>
      </w:hyperlink>
    </w:p>
    <w:p w14:paraId="2E2B9745" w14:textId="77777777" w:rsidR="00F40B17" w:rsidRDefault="00F40B17" w:rsidP="002E0EEA">
      <w:pPr>
        <w:pStyle w:val="bold"/>
      </w:pPr>
      <w:bookmarkStart w:id="192" w:name="_Toc211464618"/>
      <w:r>
        <w:t>empty-cells</w:t>
      </w:r>
      <w:bookmarkEnd w:id="192"/>
    </w:p>
    <w:p w14:paraId="6B6D75A2" w14:textId="77777777" w:rsidR="00A53651" w:rsidRDefault="00A53651" w:rsidP="00A53651">
      <w:pPr>
        <w:rPr>
          <w:rtl/>
        </w:rPr>
      </w:pPr>
      <w:r>
        <w:rPr>
          <w:rtl/>
        </w:rPr>
        <w:t>کنترل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سلول‌ها</w:t>
      </w:r>
      <w:r>
        <w:rPr>
          <w:rFonts w:hint="cs"/>
          <w:rtl/>
        </w:rPr>
        <w:t>ی</w:t>
      </w:r>
      <w:r>
        <w:rPr>
          <w:rtl/>
        </w:rPr>
        <w:t xml:space="preserve"> خال</w:t>
      </w:r>
      <w:r>
        <w:rPr>
          <w:rFonts w:hint="cs"/>
          <w:rtl/>
        </w:rPr>
        <w:t>ی</w:t>
      </w:r>
    </w:p>
    <w:p w14:paraId="71AF6743" w14:textId="7B8415FD" w:rsidR="00A53651" w:rsidRDefault="00A53651" w:rsidP="00A53651">
      <w:pPr>
        <w:rPr>
          <w:rtl/>
        </w:rPr>
      </w:pPr>
      <w:r>
        <w:rPr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</w:t>
      </w:r>
    </w:p>
    <w:p w14:paraId="71197B02" w14:textId="77777777" w:rsidR="00A53651" w:rsidRDefault="00A53651" w:rsidP="00A53651">
      <w:pPr>
        <w:rPr>
          <w:rtl/>
        </w:rPr>
      </w:pPr>
      <w:r>
        <w:rPr>
          <w:rtl/>
        </w:rPr>
        <w:t>- **</w:t>
      </w:r>
      <w:r>
        <w:t>show</w:t>
      </w:r>
      <w:r>
        <w:rPr>
          <w:rtl/>
        </w:rPr>
        <w:t>**: سلول‌ها</w:t>
      </w:r>
      <w:r>
        <w:rPr>
          <w:rFonts w:hint="cs"/>
          <w:rtl/>
        </w:rPr>
        <w:t>ی</w:t>
      </w:r>
      <w:r>
        <w:rPr>
          <w:rtl/>
        </w:rPr>
        <w:t xml:space="preserve"> خال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(پ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)</w:t>
      </w:r>
    </w:p>
    <w:p w14:paraId="7990FDB9" w14:textId="77777777" w:rsidR="00A53651" w:rsidRDefault="00A53651" w:rsidP="00A53651">
      <w:pPr>
        <w:rPr>
          <w:rtl/>
        </w:rPr>
      </w:pPr>
      <w:r>
        <w:rPr>
          <w:rtl/>
        </w:rPr>
        <w:t>- **</w:t>
      </w:r>
      <w:r>
        <w:t>hide</w:t>
      </w:r>
      <w:r>
        <w:rPr>
          <w:rtl/>
        </w:rPr>
        <w:t>**: سلول‌ها</w:t>
      </w:r>
      <w:r>
        <w:rPr>
          <w:rFonts w:hint="cs"/>
          <w:rtl/>
        </w:rPr>
        <w:t>ی</w:t>
      </w:r>
      <w:r>
        <w:rPr>
          <w:rtl/>
        </w:rPr>
        <w:t xml:space="preserve"> خال</w:t>
      </w:r>
      <w:r>
        <w:rPr>
          <w:rFonts w:hint="cs"/>
          <w:rtl/>
        </w:rPr>
        <w:t>ی</w:t>
      </w:r>
      <w:r>
        <w:rPr>
          <w:rtl/>
        </w:rPr>
        <w:t xml:space="preserve"> مخف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45D7DE10" w14:textId="0D2D56B8" w:rsidR="00A53651" w:rsidRDefault="00A53651" w:rsidP="00A53651">
      <w:pPr>
        <w:rPr>
          <w:rtl/>
        </w:rPr>
      </w:pPr>
      <w:r>
        <w:rPr>
          <w:rtl/>
        </w:rPr>
        <w:t xml:space="preserve"> شرط کارکرد:</w:t>
      </w:r>
    </w:p>
    <w:p w14:paraId="056EE5E1" w14:textId="77777777" w:rsidR="00A53651" w:rsidRDefault="00A53651" w:rsidP="00A53651">
      <w:pPr>
        <w:rPr>
          <w:rtl/>
        </w:rPr>
      </w:pPr>
      <w:r>
        <w:rPr>
          <w:rFonts w:hint="eastAsia"/>
          <w:rtl/>
        </w:rPr>
        <w:t>فقط</w:t>
      </w:r>
      <w:r>
        <w:rPr>
          <w:rtl/>
        </w:rPr>
        <w:t xml:space="preserve"> با `</w:t>
      </w:r>
      <w:r>
        <w:t>border-collapse: separate</w:t>
      </w:r>
      <w:r>
        <w:rPr>
          <w:rtl/>
        </w:rPr>
        <w:t>;`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5A82A11" w14:textId="1B6BA478" w:rsidR="00A53651" w:rsidRDefault="00A53651" w:rsidP="00A53651">
      <w:r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651" w14:paraId="54198C6A" w14:textId="77777777" w:rsidTr="00A53651">
        <w:tc>
          <w:tcPr>
            <w:tcW w:w="9350" w:type="dxa"/>
          </w:tcPr>
          <w:p w14:paraId="374FD278" w14:textId="77777777" w:rsidR="00A53651" w:rsidRDefault="00A53651" w:rsidP="00A53651">
            <w:pPr>
              <w:pStyle w:val="code"/>
              <w:bidi w:val="0"/>
            </w:pPr>
            <w:r>
              <w:t>&lt;style&gt;</w:t>
            </w:r>
          </w:p>
          <w:p w14:paraId="0C4A0B48" w14:textId="77777777" w:rsidR="00A53651" w:rsidRDefault="00A53651" w:rsidP="00A53651">
            <w:pPr>
              <w:pStyle w:val="code"/>
              <w:bidi w:val="0"/>
            </w:pPr>
            <w:r>
              <w:t>table {</w:t>
            </w:r>
          </w:p>
          <w:p w14:paraId="0F9F79CA" w14:textId="77777777" w:rsidR="00A53651" w:rsidRDefault="00A53651" w:rsidP="00A53651">
            <w:pPr>
              <w:pStyle w:val="code"/>
              <w:bidi w:val="0"/>
            </w:pPr>
            <w:r>
              <w:t xml:space="preserve">  border-collapse: separate;</w:t>
            </w:r>
          </w:p>
          <w:p w14:paraId="740FE96F" w14:textId="77777777" w:rsidR="00A53651" w:rsidRDefault="00A53651" w:rsidP="00A53651">
            <w:pPr>
              <w:pStyle w:val="code"/>
              <w:bidi w:val="0"/>
            </w:pPr>
            <w:r>
              <w:t xml:space="preserve">  empty-cells: hide;</w:t>
            </w:r>
          </w:p>
          <w:p w14:paraId="217B4A3A" w14:textId="77777777" w:rsidR="00A53651" w:rsidRDefault="00A53651" w:rsidP="00A53651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1DB5323" w14:textId="77777777" w:rsidR="00A53651" w:rsidRDefault="00A53651" w:rsidP="00A53651">
            <w:pPr>
              <w:pStyle w:val="code"/>
              <w:bidi w:val="0"/>
              <w:rPr>
                <w:rtl/>
              </w:rPr>
            </w:pPr>
          </w:p>
          <w:p w14:paraId="261124CE" w14:textId="77777777" w:rsidR="00A53651" w:rsidRDefault="00A53651" w:rsidP="00A53651">
            <w:pPr>
              <w:pStyle w:val="code"/>
              <w:bidi w:val="0"/>
            </w:pPr>
            <w:r>
              <w:t>table, th, td {</w:t>
            </w:r>
          </w:p>
          <w:p w14:paraId="7ABDCA6D" w14:textId="77777777" w:rsidR="00A53651" w:rsidRDefault="00A53651" w:rsidP="00A53651">
            <w:pPr>
              <w:pStyle w:val="code"/>
              <w:bidi w:val="0"/>
            </w:pPr>
            <w:r>
              <w:t xml:space="preserve">  border: 1px solid black;</w:t>
            </w:r>
          </w:p>
          <w:p w14:paraId="5E0B9E66" w14:textId="77777777" w:rsidR="00A53651" w:rsidRDefault="00A53651" w:rsidP="00A53651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EC890FC" w14:textId="77777777" w:rsidR="00A53651" w:rsidRDefault="00A53651" w:rsidP="00A53651">
            <w:pPr>
              <w:pStyle w:val="code"/>
              <w:bidi w:val="0"/>
            </w:pPr>
            <w:r>
              <w:t>&lt;/style&gt;</w:t>
            </w:r>
          </w:p>
          <w:p w14:paraId="6F6EFCE5" w14:textId="77777777" w:rsidR="00A53651" w:rsidRDefault="00A53651" w:rsidP="00A53651">
            <w:pPr>
              <w:pStyle w:val="code"/>
              <w:bidi w:val="0"/>
              <w:rPr>
                <w:rtl/>
              </w:rPr>
            </w:pPr>
          </w:p>
          <w:p w14:paraId="0FE8C605" w14:textId="77777777" w:rsidR="00A53651" w:rsidRDefault="00A53651" w:rsidP="00A53651">
            <w:pPr>
              <w:pStyle w:val="code"/>
              <w:bidi w:val="0"/>
            </w:pPr>
            <w:r>
              <w:t>&lt;table&gt;</w:t>
            </w:r>
          </w:p>
          <w:p w14:paraId="700165C9" w14:textId="77777777" w:rsidR="00A53651" w:rsidRDefault="00A53651" w:rsidP="00A53651">
            <w:pPr>
              <w:pStyle w:val="code"/>
              <w:bidi w:val="0"/>
            </w:pPr>
            <w:r>
              <w:t xml:space="preserve">  &lt;tr&gt;</w:t>
            </w:r>
          </w:p>
          <w:p w14:paraId="00AAC42A" w14:textId="77777777" w:rsidR="00A53651" w:rsidRDefault="00A53651" w:rsidP="00A53651">
            <w:pPr>
              <w:pStyle w:val="code"/>
              <w:bidi w:val="0"/>
              <w:rPr>
                <w:rtl/>
              </w:rPr>
            </w:pPr>
            <w:r>
              <w:t xml:space="preserve">    &lt;td&gt;</w:t>
            </w:r>
            <w:r>
              <w:rPr>
                <w:rFonts w:cs="IRANSansWeb(FaNum) Light"/>
                <w:rtl/>
              </w:rPr>
              <w:t>محتوا دار</w:t>
            </w:r>
            <w:r>
              <w:t>&lt;/td&gt;</w:t>
            </w:r>
          </w:p>
          <w:p w14:paraId="3234215A" w14:textId="77777777" w:rsidR="00A53651" w:rsidRDefault="00A53651" w:rsidP="00A53651">
            <w:pPr>
              <w:pStyle w:val="code"/>
              <w:bidi w:val="0"/>
              <w:rPr>
                <w:rtl/>
              </w:rPr>
            </w:pPr>
            <w:r>
              <w:t xml:space="preserve">    &lt;td&gt;&lt;/td&gt; &lt;!-- </w:t>
            </w:r>
            <w:r>
              <w:rPr>
                <w:rFonts w:cs="IRANSansWeb(FaNum) Light"/>
                <w:rtl/>
              </w:rPr>
              <w:t>خال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- مخف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شود</w:t>
            </w:r>
            <w:r>
              <w:t xml:space="preserve"> --&gt;</w:t>
            </w:r>
          </w:p>
          <w:p w14:paraId="14F045FA" w14:textId="77777777" w:rsidR="00A53651" w:rsidRDefault="00A53651" w:rsidP="00A53651">
            <w:pPr>
              <w:pStyle w:val="code"/>
              <w:bidi w:val="0"/>
            </w:pPr>
            <w:r>
              <w:t xml:space="preserve">  &lt;/tr&gt;</w:t>
            </w:r>
          </w:p>
          <w:p w14:paraId="581260D4" w14:textId="60B94359" w:rsidR="00A53651" w:rsidRDefault="00A53651" w:rsidP="00A53651">
            <w:pPr>
              <w:pStyle w:val="code"/>
              <w:bidi w:val="0"/>
            </w:pPr>
            <w:r>
              <w:t>&lt;/table&gt;</w:t>
            </w:r>
          </w:p>
        </w:tc>
      </w:tr>
    </w:tbl>
    <w:p w14:paraId="3611D2CE" w14:textId="5C7C7771" w:rsidR="00A53651" w:rsidRDefault="00A53651" w:rsidP="00A53651">
      <w:pPr>
        <w:pStyle w:val="code"/>
      </w:pPr>
      <w:hyperlink r:id="rId420" w:history="1">
        <w:r w:rsidRPr="00A53651">
          <w:rPr>
            <w:rStyle w:val="Hyperlink"/>
          </w:rPr>
          <w:t>empty-cells</w:t>
        </w:r>
      </w:hyperlink>
    </w:p>
    <w:p w14:paraId="5E4860E6" w14:textId="77777777" w:rsidR="00A53651" w:rsidRDefault="00A53651" w:rsidP="00A53651">
      <w:pPr>
        <w:pStyle w:val="code"/>
      </w:pPr>
    </w:p>
    <w:p w14:paraId="7BB871B7" w14:textId="77777777" w:rsidR="00F40B17" w:rsidRDefault="00F40B17" w:rsidP="002E0EEA">
      <w:pPr>
        <w:pStyle w:val="bold"/>
      </w:pPr>
      <w:bookmarkStart w:id="193" w:name="_Toc211464619"/>
      <w:r>
        <w:lastRenderedPageBreak/>
        <w:t>table-layout</w:t>
      </w:r>
      <w:bookmarkEnd w:id="193"/>
    </w:p>
    <w:p w14:paraId="3ABD048E" w14:textId="77777777" w:rsidR="00A53651" w:rsidRDefault="00A53651" w:rsidP="00A53651">
      <w:pPr>
        <w:rPr>
          <w:rtl/>
        </w:rPr>
      </w:pPr>
      <w:r>
        <w:rPr>
          <w:rtl/>
        </w:rPr>
        <w:t>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طرح‌بند</w:t>
      </w:r>
      <w:r>
        <w:rPr>
          <w:rFonts w:hint="cs"/>
          <w:rtl/>
        </w:rPr>
        <w:t>ی</w:t>
      </w:r>
      <w:r>
        <w:rPr>
          <w:rtl/>
        </w:rPr>
        <w:t xml:space="preserve"> جدول</w:t>
      </w:r>
    </w:p>
    <w:p w14:paraId="2C2D1AA3" w14:textId="4C38828E" w:rsidR="00A53651" w:rsidRDefault="00A53651" w:rsidP="00A53651">
      <w:pPr>
        <w:rPr>
          <w:rtl/>
        </w:rPr>
      </w:pPr>
      <w:r>
        <w:rPr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</w:t>
      </w:r>
    </w:p>
    <w:p w14:paraId="59639BFB" w14:textId="77777777" w:rsidR="00A53651" w:rsidRDefault="00A53651" w:rsidP="00A53651">
      <w:pPr>
        <w:rPr>
          <w:rtl/>
        </w:rPr>
      </w:pPr>
      <w:r>
        <w:rPr>
          <w:rtl/>
        </w:rPr>
        <w:t>- **</w:t>
      </w:r>
      <w:r>
        <w:t>auto</w:t>
      </w:r>
      <w:r>
        <w:rPr>
          <w:rtl/>
        </w:rPr>
        <w:t>**: اندازه سلول‌ها بر اساس محتوا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)</w:t>
      </w:r>
    </w:p>
    <w:p w14:paraId="5D63E052" w14:textId="77777777" w:rsidR="00A53651" w:rsidRDefault="00A53651" w:rsidP="00A53651">
      <w:pPr>
        <w:rPr>
          <w:rtl/>
        </w:rPr>
      </w:pPr>
      <w:r>
        <w:rPr>
          <w:rtl/>
        </w:rPr>
        <w:t>- **</w:t>
      </w:r>
      <w:r>
        <w:t>fixed</w:t>
      </w:r>
      <w:r>
        <w:rPr>
          <w:rtl/>
        </w:rPr>
        <w:t>**: اندازه سلول‌ها ثابت و بر اساس عرض ستون‌ها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2CD16274" w14:textId="15DD8ED1" w:rsidR="00A53651" w:rsidRDefault="00A53651" w:rsidP="00A53651">
      <w:r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651" w14:paraId="2528AD2E" w14:textId="77777777" w:rsidTr="00A53651">
        <w:tc>
          <w:tcPr>
            <w:tcW w:w="9350" w:type="dxa"/>
          </w:tcPr>
          <w:p w14:paraId="3ED0EEBE" w14:textId="77777777" w:rsidR="00A53651" w:rsidRDefault="00A53651" w:rsidP="00A53651">
            <w:pPr>
              <w:pStyle w:val="code"/>
              <w:bidi w:val="0"/>
            </w:pPr>
            <w:r>
              <w:t>&lt;style&gt;</w:t>
            </w:r>
          </w:p>
          <w:p w14:paraId="7063BF92" w14:textId="77777777" w:rsidR="00A53651" w:rsidRDefault="00A53651" w:rsidP="00A53651">
            <w:pPr>
              <w:pStyle w:val="code"/>
              <w:bidi w:val="0"/>
            </w:pPr>
            <w:r>
              <w:t>table {</w:t>
            </w:r>
          </w:p>
          <w:p w14:paraId="3DB927FE" w14:textId="77777777" w:rsidR="00A53651" w:rsidRDefault="00A53651" w:rsidP="00A53651">
            <w:pPr>
              <w:pStyle w:val="code"/>
              <w:bidi w:val="0"/>
            </w:pPr>
            <w:r>
              <w:t xml:space="preserve">  width: 100%;</w:t>
            </w:r>
          </w:p>
          <w:p w14:paraId="0340211B" w14:textId="77777777" w:rsidR="00A53651" w:rsidRDefault="00A53651" w:rsidP="00A53651">
            <w:pPr>
              <w:pStyle w:val="code"/>
              <w:bidi w:val="0"/>
            </w:pPr>
            <w:r>
              <w:t xml:space="preserve">  table-layout: fixed;</w:t>
            </w:r>
          </w:p>
          <w:p w14:paraId="4E42B684" w14:textId="77777777" w:rsidR="00A53651" w:rsidRDefault="00A53651" w:rsidP="00A53651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060B826" w14:textId="77777777" w:rsidR="00A53651" w:rsidRDefault="00A53651" w:rsidP="00A53651">
            <w:pPr>
              <w:pStyle w:val="code"/>
              <w:bidi w:val="0"/>
              <w:rPr>
                <w:rtl/>
              </w:rPr>
            </w:pPr>
          </w:p>
          <w:p w14:paraId="4985849D" w14:textId="77777777" w:rsidR="00A53651" w:rsidRDefault="00A53651" w:rsidP="00A53651">
            <w:pPr>
              <w:pStyle w:val="code"/>
              <w:bidi w:val="0"/>
            </w:pPr>
            <w:r>
              <w:t>td {</w:t>
            </w:r>
          </w:p>
          <w:p w14:paraId="223D49C9" w14:textId="77777777" w:rsidR="00A53651" w:rsidRDefault="00A53651" w:rsidP="00A53651">
            <w:pPr>
              <w:pStyle w:val="code"/>
              <w:bidi w:val="0"/>
            </w:pPr>
            <w:r>
              <w:t xml:space="preserve">  border: 1px solid black;</w:t>
            </w:r>
          </w:p>
          <w:p w14:paraId="24447A30" w14:textId="77777777" w:rsidR="00A53651" w:rsidRDefault="00A53651" w:rsidP="00A53651">
            <w:pPr>
              <w:pStyle w:val="code"/>
              <w:bidi w:val="0"/>
              <w:rPr>
                <w:rtl/>
              </w:rPr>
            </w:pPr>
            <w:r>
              <w:t xml:space="preserve">  width: 33%; /* </w:t>
            </w:r>
            <w:r>
              <w:rPr>
                <w:rFonts w:cs="IRANSansWeb(FaNum) Light"/>
                <w:rtl/>
              </w:rPr>
              <w:t>هر ستون 33% عرض را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رد</w:t>
            </w:r>
            <w:r>
              <w:t xml:space="preserve"> */</w:t>
            </w:r>
          </w:p>
          <w:p w14:paraId="721058EE" w14:textId="77777777" w:rsidR="00A53651" w:rsidRDefault="00A53651" w:rsidP="00A53651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83085F6" w14:textId="77777777" w:rsidR="00A53651" w:rsidRDefault="00A53651" w:rsidP="00A53651">
            <w:pPr>
              <w:pStyle w:val="code"/>
              <w:bidi w:val="0"/>
            </w:pPr>
            <w:r>
              <w:t>&lt;/style&gt;</w:t>
            </w:r>
          </w:p>
          <w:p w14:paraId="789036F5" w14:textId="77777777" w:rsidR="00A53651" w:rsidRDefault="00A53651" w:rsidP="00A53651">
            <w:pPr>
              <w:pStyle w:val="code"/>
              <w:bidi w:val="0"/>
              <w:rPr>
                <w:rtl/>
              </w:rPr>
            </w:pPr>
          </w:p>
          <w:p w14:paraId="4F995A4D" w14:textId="77777777" w:rsidR="00A53651" w:rsidRDefault="00A53651" w:rsidP="00A53651">
            <w:pPr>
              <w:pStyle w:val="code"/>
              <w:bidi w:val="0"/>
            </w:pPr>
            <w:r>
              <w:t>&lt;table&gt;</w:t>
            </w:r>
          </w:p>
          <w:p w14:paraId="492A1B35" w14:textId="77777777" w:rsidR="00A53651" w:rsidRDefault="00A53651" w:rsidP="00A53651">
            <w:pPr>
              <w:pStyle w:val="code"/>
              <w:bidi w:val="0"/>
            </w:pPr>
            <w:r>
              <w:t xml:space="preserve">  &lt;tr&gt;</w:t>
            </w:r>
          </w:p>
          <w:p w14:paraId="6F6294EC" w14:textId="77777777" w:rsidR="00A53651" w:rsidRDefault="00A53651" w:rsidP="00A53651">
            <w:pPr>
              <w:pStyle w:val="code"/>
              <w:bidi w:val="0"/>
              <w:rPr>
                <w:rtl/>
              </w:rPr>
            </w:pPr>
            <w:r>
              <w:t xml:space="preserve">    &lt;td&gt;</w:t>
            </w:r>
            <w:r>
              <w:rPr>
                <w:rFonts w:cs="IRANSansWeb(FaNum) Light"/>
                <w:rtl/>
              </w:rPr>
              <w:t>ستون اول</w:t>
            </w:r>
            <w:r>
              <w:t>&lt;/td&gt;</w:t>
            </w:r>
          </w:p>
          <w:p w14:paraId="33F80551" w14:textId="77777777" w:rsidR="00A53651" w:rsidRDefault="00A53651" w:rsidP="00A53651">
            <w:pPr>
              <w:pStyle w:val="code"/>
              <w:bidi w:val="0"/>
              <w:rPr>
                <w:rtl/>
              </w:rPr>
            </w:pPr>
            <w:r>
              <w:t xml:space="preserve">    &lt;td&gt;</w:t>
            </w:r>
            <w:r>
              <w:rPr>
                <w:rFonts w:cs="IRANSansWeb(FaNum) Light"/>
                <w:rtl/>
              </w:rPr>
              <w:t>ستون دوم با 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طولان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تر</w:t>
            </w:r>
            <w:r>
              <w:t>&lt;/td&gt;</w:t>
            </w:r>
          </w:p>
          <w:p w14:paraId="4CF0B756" w14:textId="77777777" w:rsidR="00A53651" w:rsidRDefault="00A53651" w:rsidP="00A53651">
            <w:pPr>
              <w:pStyle w:val="code"/>
              <w:bidi w:val="0"/>
              <w:rPr>
                <w:rtl/>
              </w:rPr>
            </w:pPr>
            <w:r>
              <w:t xml:space="preserve">    &lt;td&gt;</w:t>
            </w:r>
            <w:r>
              <w:rPr>
                <w:rFonts w:cs="IRANSansWeb(FaNum) Light"/>
                <w:rtl/>
              </w:rPr>
              <w:t>ستون سوم</w:t>
            </w:r>
            <w:r>
              <w:t>&lt;/td&gt;</w:t>
            </w:r>
          </w:p>
          <w:p w14:paraId="49B63FF3" w14:textId="77777777" w:rsidR="00A53651" w:rsidRDefault="00A53651" w:rsidP="00A53651">
            <w:pPr>
              <w:pStyle w:val="code"/>
              <w:bidi w:val="0"/>
            </w:pPr>
            <w:r>
              <w:t xml:space="preserve">  &lt;/tr&gt;</w:t>
            </w:r>
          </w:p>
          <w:p w14:paraId="6EAE05FD" w14:textId="6FC021B8" w:rsidR="00A53651" w:rsidRDefault="00A53651" w:rsidP="00A53651">
            <w:pPr>
              <w:pStyle w:val="code"/>
              <w:bidi w:val="0"/>
            </w:pPr>
            <w:r>
              <w:t>&lt;/table&gt;</w:t>
            </w:r>
          </w:p>
        </w:tc>
      </w:tr>
    </w:tbl>
    <w:p w14:paraId="2755A758" w14:textId="13367C9C" w:rsidR="00A53651" w:rsidRPr="00A53651" w:rsidRDefault="00A53651" w:rsidP="00A53651">
      <w:hyperlink r:id="rId421" w:history="1">
        <w:r w:rsidRPr="00A53651">
          <w:rPr>
            <w:rStyle w:val="Hyperlink"/>
          </w:rPr>
          <w:t>table-layout</w:t>
        </w:r>
      </w:hyperlink>
    </w:p>
    <w:p w14:paraId="316632CF" w14:textId="77777777" w:rsidR="00A53651" w:rsidRDefault="00A53651" w:rsidP="00A53651"/>
    <w:p w14:paraId="7D4AEC16" w14:textId="29BA2ECB" w:rsidR="00A53651" w:rsidRDefault="00F40B17" w:rsidP="00A53651">
      <w:pPr>
        <w:rPr>
          <w:rtl/>
        </w:rPr>
      </w:pPr>
      <w:bookmarkStart w:id="194" w:name="_Toc211464620"/>
      <w:r w:rsidRPr="00A53651">
        <w:rPr>
          <w:rStyle w:val="boldChar"/>
        </w:rPr>
        <w:t>caption-side</w:t>
      </w:r>
      <w:bookmarkEnd w:id="194"/>
      <w:r w:rsidR="00A53651">
        <w:br/>
      </w:r>
      <w:r w:rsidR="00A53651">
        <w:rPr>
          <w:rtl/>
        </w:rPr>
        <w:t>موقع</w:t>
      </w:r>
      <w:r w:rsidR="00A53651">
        <w:rPr>
          <w:rFonts w:hint="cs"/>
          <w:rtl/>
        </w:rPr>
        <w:t>ی</w:t>
      </w:r>
      <w:r w:rsidR="00A53651">
        <w:rPr>
          <w:rFonts w:hint="eastAsia"/>
          <w:rtl/>
        </w:rPr>
        <w:t>ت</w:t>
      </w:r>
      <w:r w:rsidR="00A53651">
        <w:rPr>
          <w:rtl/>
        </w:rPr>
        <w:t xml:space="preserve"> عنوان جدول (</w:t>
      </w:r>
      <w:r w:rsidR="00A53651">
        <w:t>caption</w:t>
      </w:r>
      <w:r w:rsidR="00A53651">
        <w:rPr>
          <w:rtl/>
        </w:rPr>
        <w:t>)</w:t>
      </w:r>
    </w:p>
    <w:p w14:paraId="1F48D8A2" w14:textId="5D1C4DE5" w:rsidR="00A53651" w:rsidRDefault="00A53651" w:rsidP="00A53651">
      <w:pPr>
        <w:rPr>
          <w:rtl/>
        </w:rPr>
      </w:pPr>
      <w:r>
        <w:rPr>
          <w:rtl/>
        </w:rPr>
        <w:t xml:space="preserve">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</w:t>
      </w:r>
    </w:p>
    <w:p w14:paraId="48AB946B" w14:textId="13EC8B07" w:rsidR="00A53651" w:rsidRDefault="00A53651" w:rsidP="00A53651">
      <w:pPr>
        <w:rPr>
          <w:rtl/>
        </w:rPr>
      </w:pPr>
      <w:r>
        <w:rPr>
          <w:rtl/>
        </w:rPr>
        <w:t xml:space="preserve">- </w:t>
      </w:r>
      <w:r>
        <w:t>top</w:t>
      </w:r>
      <w:r>
        <w:rPr>
          <w:rtl/>
        </w:rPr>
        <w:t>: عنوان در بالا</w:t>
      </w:r>
      <w:r>
        <w:rPr>
          <w:rFonts w:hint="cs"/>
          <w:rtl/>
        </w:rPr>
        <w:t>ی</w:t>
      </w:r>
      <w:r>
        <w:rPr>
          <w:rtl/>
        </w:rPr>
        <w:t xml:space="preserve"> جدول (پ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)</w:t>
      </w:r>
    </w:p>
    <w:p w14:paraId="7969B757" w14:textId="174329BD" w:rsidR="00A53651" w:rsidRDefault="00A53651" w:rsidP="00A53651">
      <w:pPr>
        <w:rPr>
          <w:rtl/>
        </w:rPr>
      </w:pPr>
      <w:r>
        <w:rPr>
          <w:rtl/>
        </w:rPr>
        <w:t xml:space="preserve">- </w:t>
      </w:r>
      <w:r>
        <w:t>bottom</w:t>
      </w:r>
      <w:r>
        <w:rPr>
          <w:rtl/>
        </w:rPr>
        <w:t>: عنوان در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جدول</w:t>
      </w:r>
    </w:p>
    <w:p w14:paraId="67AB8914" w14:textId="77777777" w:rsidR="00A53651" w:rsidRDefault="00A53651" w:rsidP="00A53651">
      <w:pPr>
        <w:pStyle w:val="bold"/>
        <w:rPr>
          <w:rtl/>
        </w:rPr>
      </w:pPr>
    </w:p>
    <w:p w14:paraId="18D98C5A" w14:textId="60E2FB54" w:rsidR="00F40B17" w:rsidRDefault="00A53651" w:rsidP="00A53651">
      <w:r>
        <w:rPr>
          <w:rtl/>
        </w:rPr>
        <w:t xml:space="preserve">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651" w14:paraId="5409BB7C" w14:textId="77777777" w:rsidTr="00A53651">
        <w:tc>
          <w:tcPr>
            <w:tcW w:w="9350" w:type="dxa"/>
          </w:tcPr>
          <w:p w14:paraId="40737468" w14:textId="77777777" w:rsidR="00A53651" w:rsidRDefault="00A53651" w:rsidP="00A53651">
            <w:pPr>
              <w:pStyle w:val="code"/>
              <w:bidi w:val="0"/>
            </w:pPr>
            <w:r>
              <w:t>&lt;style&gt;</w:t>
            </w:r>
          </w:p>
          <w:p w14:paraId="2845939F" w14:textId="77777777" w:rsidR="00A53651" w:rsidRDefault="00A53651" w:rsidP="00A53651">
            <w:pPr>
              <w:pStyle w:val="code"/>
              <w:bidi w:val="0"/>
            </w:pPr>
            <w:r>
              <w:t>table {</w:t>
            </w:r>
          </w:p>
          <w:p w14:paraId="103D0C70" w14:textId="77777777" w:rsidR="00A53651" w:rsidRDefault="00A53651" w:rsidP="00A53651">
            <w:pPr>
              <w:pStyle w:val="code"/>
              <w:bidi w:val="0"/>
            </w:pPr>
            <w:r>
              <w:t xml:space="preserve">  border-collapse: collapse;</w:t>
            </w:r>
          </w:p>
          <w:p w14:paraId="1112D7B8" w14:textId="77777777" w:rsidR="00A53651" w:rsidRDefault="00A53651" w:rsidP="00A53651">
            <w:pPr>
              <w:pStyle w:val="code"/>
              <w:bidi w:val="0"/>
            </w:pPr>
            <w:r>
              <w:t xml:space="preserve">  width: 100%;</w:t>
            </w:r>
          </w:p>
          <w:p w14:paraId="1AEA55B5" w14:textId="77777777" w:rsidR="00A53651" w:rsidRDefault="00A53651" w:rsidP="00A53651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AE6CC82" w14:textId="77777777" w:rsidR="00A53651" w:rsidRDefault="00A53651" w:rsidP="00A53651">
            <w:pPr>
              <w:pStyle w:val="code"/>
              <w:bidi w:val="0"/>
              <w:rPr>
                <w:rtl/>
              </w:rPr>
            </w:pPr>
          </w:p>
          <w:p w14:paraId="73406333" w14:textId="77777777" w:rsidR="00A53651" w:rsidRDefault="00A53651" w:rsidP="00A53651">
            <w:pPr>
              <w:pStyle w:val="code"/>
              <w:bidi w:val="0"/>
            </w:pPr>
            <w:r>
              <w:t>table, th, td {</w:t>
            </w:r>
          </w:p>
          <w:p w14:paraId="082AA2C7" w14:textId="77777777" w:rsidR="00A53651" w:rsidRDefault="00A53651" w:rsidP="00A53651">
            <w:pPr>
              <w:pStyle w:val="code"/>
              <w:bidi w:val="0"/>
            </w:pPr>
            <w:r>
              <w:t xml:space="preserve">  border: 1px solid black;</w:t>
            </w:r>
          </w:p>
          <w:p w14:paraId="66B35A86" w14:textId="77777777" w:rsidR="00A53651" w:rsidRDefault="00A53651" w:rsidP="00A53651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9A4A34B" w14:textId="77777777" w:rsidR="00A53651" w:rsidRDefault="00A53651" w:rsidP="00A53651">
            <w:pPr>
              <w:pStyle w:val="code"/>
              <w:bidi w:val="0"/>
              <w:rPr>
                <w:rtl/>
              </w:rPr>
            </w:pPr>
          </w:p>
          <w:p w14:paraId="0C193B35" w14:textId="77777777" w:rsidR="00A53651" w:rsidRDefault="00A53651" w:rsidP="00A53651">
            <w:pPr>
              <w:pStyle w:val="code"/>
              <w:bidi w:val="0"/>
            </w:pPr>
            <w:r>
              <w:t>caption {</w:t>
            </w:r>
          </w:p>
          <w:p w14:paraId="3F011441" w14:textId="77777777" w:rsidR="00A53651" w:rsidRDefault="00A53651" w:rsidP="00A53651">
            <w:pPr>
              <w:pStyle w:val="code"/>
              <w:bidi w:val="0"/>
            </w:pPr>
            <w:r>
              <w:t xml:space="preserve">  caption-side: bottom;</w:t>
            </w:r>
          </w:p>
          <w:p w14:paraId="2772DDB4" w14:textId="77777777" w:rsidR="00A53651" w:rsidRDefault="00A53651" w:rsidP="00A53651">
            <w:pPr>
              <w:pStyle w:val="code"/>
              <w:bidi w:val="0"/>
            </w:pPr>
            <w:r>
              <w:t xml:space="preserve">  font-weight: bold;</w:t>
            </w:r>
          </w:p>
          <w:p w14:paraId="7CAFFEEE" w14:textId="77777777" w:rsidR="00A53651" w:rsidRDefault="00A53651" w:rsidP="00A53651">
            <w:pPr>
              <w:pStyle w:val="code"/>
              <w:bidi w:val="0"/>
            </w:pPr>
            <w:r>
              <w:t xml:space="preserve">  padding: 10px;</w:t>
            </w:r>
          </w:p>
          <w:p w14:paraId="06D3E7AD" w14:textId="77777777" w:rsidR="00A53651" w:rsidRDefault="00A53651" w:rsidP="00A53651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A6B8B07" w14:textId="77777777" w:rsidR="00A53651" w:rsidRDefault="00A53651" w:rsidP="00A53651">
            <w:pPr>
              <w:pStyle w:val="code"/>
              <w:bidi w:val="0"/>
            </w:pPr>
            <w:r>
              <w:t>&lt;/style&gt;</w:t>
            </w:r>
          </w:p>
          <w:p w14:paraId="5AC14157" w14:textId="77777777" w:rsidR="00A53651" w:rsidRDefault="00A53651" w:rsidP="00A53651">
            <w:pPr>
              <w:pStyle w:val="code"/>
              <w:bidi w:val="0"/>
              <w:rPr>
                <w:rtl/>
              </w:rPr>
            </w:pPr>
          </w:p>
          <w:p w14:paraId="42F4907B" w14:textId="77777777" w:rsidR="00A53651" w:rsidRDefault="00A53651" w:rsidP="00A53651">
            <w:pPr>
              <w:pStyle w:val="code"/>
              <w:bidi w:val="0"/>
            </w:pPr>
            <w:r>
              <w:t>&lt;table&gt;</w:t>
            </w:r>
          </w:p>
          <w:p w14:paraId="3B578B69" w14:textId="77777777" w:rsidR="00A53651" w:rsidRDefault="00A53651" w:rsidP="00A53651">
            <w:pPr>
              <w:pStyle w:val="code"/>
              <w:bidi w:val="0"/>
              <w:rPr>
                <w:rtl/>
              </w:rPr>
            </w:pPr>
            <w:r>
              <w:t xml:space="preserve">  &lt;caption&gt;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عنوان در 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 xml:space="preserve"> جدول نما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</w:t>
            </w:r>
            <w:r>
              <w:rPr>
                <w:rFonts w:cs="IRANSansWeb(FaNum) Light"/>
                <w:rtl/>
              </w:rPr>
              <w:t xml:space="preserve"> داده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شود</w:t>
            </w:r>
            <w:r>
              <w:t>&lt;/caption&gt;</w:t>
            </w:r>
          </w:p>
          <w:p w14:paraId="288C14FC" w14:textId="77777777" w:rsidR="00A53651" w:rsidRDefault="00A53651" w:rsidP="00A53651">
            <w:pPr>
              <w:pStyle w:val="code"/>
              <w:bidi w:val="0"/>
            </w:pPr>
            <w:r>
              <w:t xml:space="preserve">  &lt;tr&gt;</w:t>
            </w:r>
          </w:p>
          <w:p w14:paraId="210DD939" w14:textId="77777777" w:rsidR="00A53651" w:rsidRDefault="00A53651" w:rsidP="00A53651">
            <w:pPr>
              <w:pStyle w:val="code"/>
              <w:bidi w:val="0"/>
              <w:rPr>
                <w:rtl/>
              </w:rPr>
            </w:pPr>
            <w:r>
              <w:t xml:space="preserve">    &lt;td&gt;</w:t>
            </w:r>
            <w:r>
              <w:rPr>
                <w:rFonts w:cs="IRANSansWeb(FaNum) Light"/>
                <w:rtl/>
              </w:rPr>
              <w:t>رد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ف</w:t>
            </w:r>
            <w:r>
              <w:rPr>
                <w:rFonts w:cs="IRANSansWeb(FaNum) Light"/>
                <w:rtl/>
              </w:rPr>
              <w:t xml:space="preserve"> اول</w:t>
            </w:r>
            <w:r>
              <w:t>&lt;/td&gt;</w:t>
            </w:r>
          </w:p>
          <w:p w14:paraId="2B5312BC" w14:textId="77777777" w:rsidR="00A53651" w:rsidRDefault="00A53651" w:rsidP="00A53651">
            <w:pPr>
              <w:pStyle w:val="code"/>
              <w:bidi w:val="0"/>
              <w:rPr>
                <w:rtl/>
              </w:rPr>
            </w:pPr>
            <w:r>
              <w:t xml:space="preserve">    &lt;td&gt;</w:t>
            </w:r>
            <w:r>
              <w:rPr>
                <w:rFonts w:cs="IRANSansWeb(FaNum) Light"/>
                <w:rtl/>
              </w:rPr>
              <w:t>محتوا</w:t>
            </w:r>
            <w:r>
              <w:t>&lt;/td&gt;</w:t>
            </w:r>
          </w:p>
          <w:p w14:paraId="2D028486" w14:textId="77777777" w:rsidR="00A53651" w:rsidRDefault="00A53651" w:rsidP="00A53651">
            <w:pPr>
              <w:pStyle w:val="code"/>
              <w:bidi w:val="0"/>
            </w:pPr>
            <w:r>
              <w:t xml:space="preserve">  &lt;/tr&gt;</w:t>
            </w:r>
          </w:p>
          <w:p w14:paraId="54A2D46E" w14:textId="77777777" w:rsidR="00A53651" w:rsidRDefault="00A53651" w:rsidP="00A53651">
            <w:pPr>
              <w:pStyle w:val="code"/>
              <w:bidi w:val="0"/>
            </w:pPr>
            <w:r>
              <w:t xml:space="preserve">  &lt;tr&gt;</w:t>
            </w:r>
          </w:p>
          <w:p w14:paraId="05BC724E" w14:textId="77777777" w:rsidR="00A53651" w:rsidRDefault="00A53651" w:rsidP="00A53651">
            <w:pPr>
              <w:pStyle w:val="code"/>
              <w:bidi w:val="0"/>
              <w:rPr>
                <w:rtl/>
              </w:rPr>
            </w:pPr>
            <w:r>
              <w:t xml:space="preserve">    &lt;td&gt;</w:t>
            </w:r>
            <w:r>
              <w:rPr>
                <w:rFonts w:cs="IRANSansWeb(FaNum) Light"/>
                <w:rtl/>
              </w:rPr>
              <w:t>رد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ف</w:t>
            </w:r>
            <w:r>
              <w:rPr>
                <w:rFonts w:cs="IRANSansWeb(FaNum) Light"/>
                <w:rtl/>
              </w:rPr>
              <w:t xml:space="preserve"> دوم</w:t>
            </w:r>
            <w:r>
              <w:t>&lt;/td&gt;</w:t>
            </w:r>
          </w:p>
          <w:p w14:paraId="2979D4DB" w14:textId="77777777" w:rsidR="00A53651" w:rsidRDefault="00A53651" w:rsidP="00A53651">
            <w:pPr>
              <w:pStyle w:val="code"/>
              <w:bidi w:val="0"/>
              <w:rPr>
                <w:rtl/>
              </w:rPr>
            </w:pPr>
            <w:r>
              <w:t xml:space="preserve">    &lt;td&gt;</w:t>
            </w:r>
            <w:r>
              <w:rPr>
                <w:rFonts w:cs="IRANSansWeb(FaNum) Light"/>
                <w:rtl/>
              </w:rPr>
              <w:t>محتوا</w:t>
            </w:r>
            <w:r>
              <w:t>&lt;/td&gt;</w:t>
            </w:r>
          </w:p>
          <w:p w14:paraId="41E7AA14" w14:textId="77777777" w:rsidR="00A53651" w:rsidRDefault="00A53651" w:rsidP="00A53651">
            <w:pPr>
              <w:pStyle w:val="code"/>
              <w:bidi w:val="0"/>
            </w:pPr>
            <w:r>
              <w:t xml:space="preserve">  &lt;/tr&gt;</w:t>
            </w:r>
          </w:p>
          <w:p w14:paraId="33801747" w14:textId="6F7496E8" w:rsidR="00A53651" w:rsidRDefault="00A53651" w:rsidP="00A53651">
            <w:pPr>
              <w:pStyle w:val="code"/>
              <w:bidi w:val="0"/>
            </w:pPr>
            <w:r>
              <w:t>&lt;/table&gt;</w:t>
            </w:r>
          </w:p>
        </w:tc>
      </w:tr>
    </w:tbl>
    <w:p w14:paraId="5DCD2320" w14:textId="5052469A" w:rsidR="00A53651" w:rsidRPr="00A53651" w:rsidRDefault="00A53651" w:rsidP="00A53651">
      <w:hyperlink r:id="rId422" w:history="1">
        <w:r w:rsidRPr="00A53651">
          <w:rPr>
            <w:rStyle w:val="Hyperlink"/>
          </w:rPr>
          <w:t>caption-side</w:t>
        </w:r>
      </w:hyperlink>
    </w:p>
    <w:p w14:paraId="0F78D078" w14:textId="77777777" w:rsidR="00A53651" w:rsidRDefault="00A53651" w:rsidP="00A53651"/>
    <w:bookmarkStart w:id="195" w:name="_Toc211464621"/>
    <w:bookmarkEnd w:id="191"/>
    <w:p w14:paraId="6CEA2725" w14:textId="05653CC2" w:rsidR="00F40B17" w:rsidRDefault="00F304B9" w:rsidP="00305A1D">
      <w:pPr>
        <w:pStyle w:val="Heading2"/>
        <w:rPr>
          <w:rtl/>
        </w:rPr>
      </w:pPr>
      <w:r>
        <w:rPr>
          <w:rtl/>
        </w:rPr>
        <w:fldChar w:fldCharType="begin"/>
      </w:r>
      <w:r>
        <w:instrText>HYPERLINK</w:instrText>
      </w:r>
      <w:r>
        <w:rPr>
          <w:rtl/>
        </w:rPr>
        <w:instrText xml:space="preserve"> "</w:instrText>
      </w:r>
      <w:r>
        <w:instrText>webdesign/js/swiper</w:instrText>
      </w:r>
      <w:r>
        <w:rPr>
          <w:rtl/>
        </w:rPr>
        <w:instrText>"</w:instrText>
      </w:r>
      <w:r>
        <w:rPr>
          <w:rtl/>
        </w:rPr>
      </w:r>
      <w:r>
        <w:rPr>
          <w:rtl/>
        </w:rPr>
        <w:fldChar w:fldCharType="separate"/>
      </w:r>
      <w:r w:rsidR="00F40B17" w:rsidRPr="00F304B9">
        <w:rPr>
          <w:rStyle w:val="Hyperlink"/>
          <w:rtl/>
        </w:rPr>
        <w:t>معرف</w:t>
      </w:r>
      <w:r w:rsidR="003F1163" w:rsidRPr="00F304B9">
        <w:rPr>
          <w:rStyle w:val="Hyperlink"/>
          <w:rtl/>
        </w:rPr>
        <w:t>ی</w:t>
      </w:r>
      <w:r w:rsidR="00F40B17" w:rsidRPr="00F304B9">
        <w:rPr>
          <w:rStyle w:val="Hyperlink"/>
          <w:rtl/>
        </w:rPr>
        <w:t xml:space="preserve"> </w:t>
      </w:r>
      <w:r w:rsidR="00F40B17" w:rsidRPr="00F304B9">
        <w:rPr>
          <w:rStyle w:val="Hyperlink"/>
        </w:rPr>
        <w:t>swiper js</w:t>
      </w:r>
      <w:bookmarkEnd w:id="195"/>
      <w:r>
        <w:rPr>
          <w:rtl/>
        </w:rPr>
        <w:fldChar w:fldCharType="end"/>
      </w:r>
    </w:p>
    <w:p w14:paraId="4B83B66C" w14:textId="77777777" w:rsidR="00F304B9" w:rsidRDefault="00F304B9" w:rsidP="00F304B9">
      <w:pPr>
        <w:rPr>
          <w:rtl/>
        </w:rPr>
      </w:pPr>
      <w:r>
        <w:t>Swiper.js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کتابخانه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ساخت اسلا</w:t>
      </w:r>
      <w:r>
        <w:rPr>
          <w:rFonts w:hint="cs"/>
          <w:rtl/>
        </w:rPr>
        <w:t>ی</w:t>
      </w:r>
      <w:r>
        <w:rPr>
          <w:rFonts w:hint="eastAsia"/>
          <w:rtl/>
        </w:rPr>
        <w:t>درها</w:t>
      </w:r>
      <w:r>
        <w:rPr>
          <w:rFonts w:hint="cs"/>
          <w:rtl/>
        </w:rPr>
        <w:t>ی</w:t>
      </w:r>
      <w:r>
        <w:rPr>
          <w:rtl/>
        </w:rPr>
        <w:t xml:space="preserve"> مدرن و واکنش‌گرا است.</w:t>
      </w:r>
    </w:p>
    <w:p w14:paraId="1394CE47" w14:textId="084764A9" w:rsidR="00F304B9" w:rsidRDefault="00F304B9" w:rsidP="00F304B9">
      <w:pPr>
        <w:rPr>
          <w:rtl/>
        </w:rPr>
      </w:pPr>
      <w:r>
        <w:rPr>
          <w:rtl/>
        </w:rPr>
        <w:t>نصب و راه‌انداز</w:t>
      </w:r>
      <w:r>
        <w:rPr>
          <w:rFonts w:hint="cs"/>
          <w:rtl/>
        </w:rPr>
        <w:t>ی</w:t>
      </w:r>
    </w:p>
    <w:p w14:paraId="5A50003E" w14:textId="4BC831B2" w:rsidR="00F304B9" w:rsidRDefault="00F304B9" w:rsidP="00F304B9">
      <w:pPr>
        <w:rPr>
          <w:rtl/>
        </w:rPr>
      </w:pPr>
      <w:r>
        <w:rPr>
          <w:rtl/>
        </w:rPr>
        <w:t xml:space="preserve"> روش ۱: استفاده از </w:t>
      </w:r>
      <w:r>
        <w:t>CDN</w:t>
      </w:r>
      <w:r>
        <w:rPr>
          <w:rtl/>
        </w:rPr>
        <w:t xml:space="preserve"> (ساده‌تر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04B9" w14:paraId="3813A296" w14:textId="77777777" w:rsidTr="00F304B9">
        <w:tc>
          <w:tcPr>
            <w:tcW w:w="9350" w:type="dxa"/>
          </w:tcPr>
          <w:p w14:paraId="5A9A144C" w14:textId="77777777" w:rsidR="00F304B9" w:rsidRDefault="00F304B9" w:rsidP="00F304B9">
            <w:pPr>
              <w:pStyle w:val="code"/>
              <w:bidi w:val="0"/>
            </w:pPr>
            <w:r>
              <w:lastRenderedPageBreak/>
              <w:t>&lt;!DOCTYPE html&gt;</w:t>
            </w:r>
          </w:p>
          <w:p w14:paraId="64099BF9" w14:textId="77777777" w:rsidR="00F304B9" w:rsidRDefault="00F304B9" w:rsidP="00F304B9">
            <w:pPr>
              <w:pStyle w:val="code"/>
              <w:bidi w:val="0"/>
            </w:pPr>
            <w:r>
              <w:t>&lt;html&gt;</w:t>
            </w:r>
          </w:p>
          <w:p w14:paraId="5FB17CAB" w14:textId="77777777" w:rsidR="00F304B9" w:rsidRDefault="00F304B9" w:rsidP="00F304B9">
            <w:pPr>
              <w:pStyle w:val="code"/>
              <w:bidi w:val="0"/>
            </w:pPr>
            <w:r>
              <w:t>&lt;head&gt;</w:t>
            </w:r>
          </w:p>
          <w:p w14:paraId="37088476" w14:textId="77777777" w:rsidR="00F304B9" w:rsidRDefault="00F304B9" w:rsidP="00F304B9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Fonts w:cs="IRANSansWeb(FaNum) Light"/>
                <w:rtl/>
              </w:rPr>
              <w:t>اضافه کردن</w:t>
            </w:r>
            <w:r>
              <w:t xml:space="preserve"> CSS Swiper --&gt;</w:t>
            </w:r>
          </w:p>
          <w:p w14:paraId="5CCE82A0" w14:textId="77777777" w:rsidR="00F304B9" w:rsidRDefault="00F304B9" w:rsidP="00F304B9">
            <w:pPr>
              <w:pStyle w:val="code"/>
              <w:bidi w:val="0"/>
            </w:pPr>
            <w:r>
              <w:t xml:space="preserve">    &lt;link rel="stylesheet" href="https://cdn.jsdelivr.net/npm/swiper@11/swiper-bundle.min.css" /&gt;</w:t>
            </w:r>
          </w:p>
          <w:p w14:paraId="79761335" w14:textId="77777777" w:rsidR="00F304B9" w:rsidRDefault="00F304B9" w:rsidP="00F304B9">
            <w:pPr>
              <w:pStyle w:val="code"/>
              <w:bidi w:val="0"/>
            </w:pPr>
            <w:r>
              <w:t xml:space="preserve">    &lt;style&gt;</w:t>
            </w:r>
          </w:p>
          <w:p w14:paraId="41CBC55A" w14:textId="77777777" w:rsidR="00F304B9" w:rsidRDefault="00F304B9" w:rsidP="00F304B9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پا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 xml:space="preserve">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اسلا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در</w:t>
            </w:r>
            <w:r>
              <w:t xml:space="preserve"> */</w:t>
            </w:r>
          </w:p>
          <w:p w14:paraId="415ED327" w14:textId="77777777" w:rsidR="00F304B9" w:rsidRDefault="00F304B9" w:rsidP="00F304B9">
            <w:pPr>
              <w:pStyle w:val="code"/>
              <w:bidi w:val="0"/>
            </w:pPr>
            <w:r>
              <w:t xml:space="preserve">        .swiper {</w:t>
            </w:r>
          </w:p>
          <w:p w14:paraId="6DD7679E" w14:textId="77777777" w:rsidR="00F304B9" w:rsidRDefault="00F304B9" w:rsidP="00F304B9">
            <w:pPr>
              <w:pStyle w:val="code"/>
              <w:bidi w:val="0"/>
            </w:pPr>
            <w:r>
              <w:t xml:space="preserve">            width: 100%;</w:t>
            </w:r>
          </w:p>
          <w:p w14:paraId="7BAEFA2D" w14:textId="77777777" w:rsidR="00F304B9" w:rsidRDefault="00F304B9" w:rsidP="00F304B9">
            <w:pPr>
              <w:pStyle w:val="code"/>
              <w:bidi w:val="0"/>
            </w:pPr>
            <w:r>
              <w:t xml:space="preserve">            height: 400px;</w:t>
            </w:r>
          </w:p>
          <w:p w14:paraId="02C09234" w14:textId="77777777" w:rsidR="00F304B9" w:rsidRDefault="00F304B9" w:rsidP="00F304B9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0B58020" w14:textId="77777777" w:rsidR="00F304B9" w:rsidRDefault="00F304B9" w:rsidP="00F304B9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E011E0D" w14:textId="77777777" w:rsidR="00F304B9" w:rsidRDefault="00F304B9" w:rsidP="00F304B9">
            <w:pPr>
              <w:pStyle w:val="code"/>
              <w:bidi w:val="0"/>
            </w:pPr>
            <w:r>
              <w:t xml:space="preserve">        .swiper-slide {</w:t>
            </w:r>
          </w:p>
          <w:p w14:paraId="4BEA9BB5" w14:textId="77777777" w:rsidR="00F304B9" w:rsidRDefault="00F304B9" w:rsidP="00F304B9">
            <w:pPr>
              <w:pStyle w:val="code"/>
              <w:bidi w:val="0"/>
            </w:pPr>
            <w:r>
              <w:t xml:space="preserve">            text-align: center;</w:t>
            </w:r>
          </w:p>
          <w:p w14:paraId="0264576F" w14:textId="77777777" w:rsidR="00F304B9" w:rsidRDefault="00F304B9" w:rsidP="00F304B9">
            <w:pPr>
              <w:pStyle w:val="code"/>
              <w:bidi w:val="0"/>
            </w:pPr>
            <w:r>
              <w:t xml:space="preserve">            font-size: 18px;</w:t>
            </w:r>
          </w:p>
          <w:p w14:paraId="5E7AE748" w14:textId="77777777" w:rsidR="00F304B9" w:rsidRDefault="00F304B9" w:rsidP="00F304B9">
            <w:pPr>
              <w:pStyle w:val="code"/>
              <w:bidi w:val="0"/>
            </w:pPr>
            <w:r>
              <w:t xml:space="preserve">            background: #fff;</w:t>
            </w:r>
          </w:p>
          <w:p w14:paraId="2C07AA93" w14:textId="77777777" w:rsidR="00F304B9" w:rsidRDefault="00F304B9" w:rsidP="00F304B9">
            <w:pPr>
              <w:pStyle w:val="code"/>
              <w:bidi w:val="0"/>
            </w:pPr>
            <w:r>
              <w:t xml:space="preserve">            display: flex;</w:t>
            </w:r>
          </w:p>
          <w:p w14:paraId="3D2785B8" w14:textId="77777777" w:rsidR="00F304B9" w:rsidRDefault="00F304B9" w:rsidP="00F304B9">
            <w:pPr>
              <w:pStyle w:val="code"/>
              <w:bidi w:val="0"/>
            </w:pPr>
            <w:r>
              <w:t xml:space="preserve">            justify-content: center;</w:t>
            </w:r>
          </w:p>
          <w:p w14:paraId="3041C627" w14:textId="77777777" w:rsidR="00F304B9" w:rsidRDefault="00F304B9" w:rsidP="00F304B9">
            <w:pPr>
              <w:pStyle w:val="code"/>
              <w:bidi w:val="0"/>
            </w:pPr>
            <w:r>
              <w:t xml:space="preserve">            align-items: center;</w:t>
            </w:r>
          </w:p>
          <w:p w14:paraId="665B85A1" w14:textId="77777777" w:rsidR="00F304B9" w:rsidRDefault="00F304B9" w:rsidP="00F304B9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0226BEB" w14:textId="77777777" w:rsidR="00F304B9" w:rsidRDefault="00F304B9" w:rsidP="00F304B9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3930EEF" w14:textId="77777777" w:rsidR="00F304B9" w:rsidRDefault="00F304B9" w:rsidP="00F304B9">
            <w:pPr>
              <w:pStyle w:val="code"/>
              <w:bidi w:val="0"/>
            </w:pPr>
            <w:r>
              <w:t xml:space="preserve">        .swiper-slide img {</w:t>
            </w:r>
          </w:p>
          <w:p w14:paraId="5BB0A444" w14:textId="77777777" w:rsidR="00F304B9" w:rsidRDefault="00F304B9" w:rsidP="00F304B9">
            <w:pPr>
              <w:pStyle w:val="code"/>
              <w:bidi w:val="0"/>
            </w:pPr>
            <w:r>
              <w:t xml:space="preserve">            display: block;</w:t>
            </w:r>
          </w:p>
          <w:p w14:paraId="229A9C72" w14:textId="77777777" w:rsidR="00F304B9" w:rsidRDefault="00F304B9" w:rsidP="00F304B9">
            <w:pPr>
              <w:pStyle w:val="code"/>
              <w:bidi w:val="0"/>
            </w:pPr>
            <w:r>
              <w:t xml:space="preserve">            width: 100%;</w:t>
            </w:r>
          </w:p>
          <w:p w14:paraId="20708FCB" w14:textId="77777777" w:rsidR="00F304B9" w:rsidRDefault="00F304B9" w:rsidP="00F304B9">
            <w:pPr>
              <w:pStyle w:val="code"/>
              <w:bidi w:val="0"/>
            </w:pPr>
            <w:r>
              <w:t xml:space="preserve">            height: 100%;</w:t>
            </w:r>
          </w:p>
          <w:p w14:paraId="19491213" w14:textId="77777777" w:rsidR="00F304B9" w:rsidRDefault="00F304B9" w:rsidP="00F304B9">
            <w:pPr>
              <w:pStyle w:val="code"/>
              <w:bidi w:val="0"/>
            </w:pPr>
            <w:r>
              <w:t xml:space="preserve">            object-fit: cover;</w:t>
            </w:r>
          </w:p>
          <w:p w14:paraId="234726A4" w14:textId="77777777" w:rsidR="00F304B9" w:rsidRDefault="00F304B9" w:rsidP="00F304B9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BA21CD8" w14:textId="77777777" w:rsidR="00F304B9" w:rsidRDefault="00F304B9" w:rsidP="00F304B9">
            <w:pPr>
              <w:pStyle w:val="code"/>
              <w:bidi w:val="0"/>
            </w:pPr>
            <w:r>
              <w:t xml:space="preserve">    &lt;/style&gt;</w:t>
            </w:r>
          </w:p>
          <w:p w14:paraId="15397E50" w14:textId="77777777" w:rsidR="00F304B9" w:rsidRDefault="00F304B9" w:rsidP="00F304B9">
            <w:pPr>
              <w:pStyle w:val="code"/>
              <w:bidi w:val="0"/>
            </w:pPr>
            <w:r>
              <w:t>&lt;/head&gt;</w:t>
            </w:r>
          </w:p>
          <w:p w14:paraId="59AF6FA5" w14:textId="77777777" w:rsidR="00F304B9" w:rsidRDefault="00F304B9" w:rsidP="00F304B9">
            <w:pPr>
              <w:pStyle w:val="code"/>
              <w:bidi w:val="0"/>
            </w:pPr>
            <w:r>
              <w:t>&lt;body&gt;</w:t>
            </w:r>
          </w:p>
          <w:p w14:paraId="3A5AE9B4" w14:textId="77777777" w:rsidR="00F304B9" w:rsidRDefault="00F304B9" w:rsidP="00F304B9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Fonts w:cs="IRANSansWeb(FaNum) Light"/>
                <w:rtl/>
              </w:rPr>
              <w:t>ساختار</w:t>
            </w:r>
            <w:r>
              <w:t xml:space="preserve"> HTML </w:t>
            </w:r>
            <w:r>
              <w:rPr>
                <w:rFonts w:cs="IRANSansWeb(FaNum) Light"/>
                <w:rtl/>
              </w:rPr>
              <w:t>اسلا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در</w:t>
            </w:r>
            <w:r>
              <w:t xml:space="preserve"> --&gt;</w:t>
            </w:r>
          </w:p>
          <w:p w14:paraId="4CC47349" w14:textId="77777777" w:rsidR="00F304B9" w:rsidRDefault="00F304B9" w:rsidP="00F304B9">
            <w:pPr>
              <w:pStyle w:val="code"/>
              <w:bidi w:val="0"/>
            </w:pPr>
            <w:r>
              <w:t xml:space="preserve">    &lt;div class="swiper mySwiper"&gt;</w:t>
            </w:r>
          </w:p>
          <w:p w14:paraId="278789A5" w14:textId="77777777" w:rsidR="00F304B9" w:rsidRDefault="00F304B9" w:rsidP="00F304B9">
            <w:pPr>
              <w:pStyle w:val="code"/>
              <w:bidi w:val="0"/>
            </w:pPr>
            <w:r>
              <w:t xml:space="preserve">        &lt;div class="swiper-wrapper"&gt;</w:t>
            </w:r>
          </w:p>
          <w:p w14:paraId="15B8356B" w14:textId="77777777" w:rsidR="00F304B9" w:rsidRDefault="00F304B9" w:rsidP="00F304B9">
            <w:pPr>
              <w:pStyle w:val="code"/>
              <w:bidi w:val="0"/>
              <w:rPr>
                <w:rtl/>
              </w:rPr>
            </w:pPr>
            <w:r>
              <w:t xml:space="preserve">            &lt;div class="swiper-slide"&gt;</w:t>
            </w:r>
            <w:r>
              <w:rPr>
                <w:rFonts w:cs="IRANSansWeb(FaNum) Light"/>
                <w:rtl/>
              </w:rPr>
              <w:t>اسلا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/>
                <w:rtl/>
              </w:rPr>
              <w:t xml:space="preserve"> 1</w:t>
            </w:r>
            <w:r>
              <w:t>&lt;/div&gt;</w:t>
            </w:r>
          </w:p>
          <w:p w14:paraId="56E5FF5E" w14:textId="77777777" w:rsidR="00F304B9" w:rsidRDefault="00F304B9" w:rsidP="00F304B9">
            <w:pPr>
              <w:pStyle w:val="code"/>
              <w:bidi w:val="0"/>
              <w:rPr>
                <w:rtl/>
              </w:rPr>
            </w:pPr>
            <w:r>
              <w:t xml:space="preserve">            &lt;div class="swiper-slide"&gt;</w:t>
            </w:r>
            <w:r>
              <w:rPr>
                <w:rFonts w:cs="IRANSansWeb(FaNum) Light"/>
                <w:rtl/>
              </w:rPr>
              <w:t>اسلا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/>
                <w:rtl/>
              </w:rPr>
              <w:t xml:space="preserve"> 2</w:t>
            </w:r>
            <w:r>
              <w:t>&lt;/div&gt;</w:t>
            </w:r>
          </w:p>
          <w:p w14:paraId="5082AD83" w14:textId="77777777" w:rsidR="00F304B9" w:rsidRDefault="00F304B9" w:rsidP="00F304B9">
            <w:pPr>
              <w:pStyle w:val="code"/>
              <w:bidi w:val="0"/>
              <w:rPr>
                <w:rtl/>
              </w:rPr>
            </w:pPr>
            <w:r>
              <w:t xml:space="preserve">            &lt;div class="swiper-slide"&gt;</w:t>
            </w:r>
            <w:r>
              <w:rPr>
                <w:rFonts w:cs="IRANSansWeb(FaNum) Light"/>
                <w:rtl/>
              </w:rPr>
              <w:t>اسلا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/>
                <w:rtl/>
              </w:rPr>
              <w:t xml:space="preserve"> 3</w:t>
            </w:r>
            <w:r>
              <w:t>&lt;/div&gt;</w:t>
            </w:r>
          </w:p>
          <w:p w14:paraId="404757CD" w14:textId="77777777" w:rsidR="00F304B9" w:rsidRDefault="00F304B9" w:rsidP="00F304B9">
            <w:pPr>
              <w:pStyle w:val="code"/>
              <w:bidi w:val="0"/>
              <w:rPr>
                <w:rtl/>
              </w:rPr>
            </w:pPr>
            <w:r>
              <w:t xml:space="preserve">            &lt;div class="swiper-slide"&gt;</w:t>
            </w:r>
            <w:r>
              <w:rPr>
                <w:rFonts w:cs="IRANSansWeb(FaNum) Light"/>
                <w:rtl/>
              </w:rPr>
              <w:t>اسلا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/>
                <w:rtl/>
              </w:rPr>
              <w:t xml:space="preserve"> 4</w:t>
            </w:r>
            <w:r>
              <w:t>&lt;/div&gt;</w:t>
            </w:r>
          </w:p>
          <w:p w14:paraId="0C002BD1" w14:textId="77777777" w:rsidR="00F304B9" w:rsidRDefault="00F304B9" w:rsidP="00F304B9">
            <w:pPr>
              <w:pStyle w:val="code"/>
              <w:bidi w:val="0"/>
              <w:rPr>
                <w:rtl/>
              </w:rPr>
            </w:pPr>
            <w:r>
              <w:t xml:space="preserve">            &lt;div class="swiper-slide"&gt;</w:t>
            </w:r>
            <w:r>
              <w:rPr>
                <w:rFonts w:cs="IRANSansWeb(FaNum) Light"/>
                <w:rtl/>
              </w:rPr>
              <w:t>اسلا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/>
                <w:rtl/>
              </w:rPr>
              <w:t xml:space="preserve"> 5</w:t>
            </w:r>
            <w:r>
              <w:t>&lt;/div&gt;</w:t>
            </w:r>
          </w:p>
          <w:p w14:paraId="7D9DAA51" w14:textId="77777777" w:rsidR="00F304B9" w:rsidRDefault="00F304B9" w:rsidP="00F304B9">
            <w:pPr>
              <w:pStyle w:val="code"/>
              <w:bidi w:val="0"/>
            </w:pPr>
            <w:r>
              <w:t xml:space="preserve">        &lt;/div&gt;</w:t>
            </w:r>
          </w:p>
          <w:p w14:paraId="249BEAE0" w14:textId="77777777" w:rsidR="00F304B9" w:rsidRDefault="00F304B9" w:rsidP="00F304B9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0C8E5A30" w14:textId="77777777" w:rsidR="00F304B9" w:rsidRDefault="00F304B9" w:rsidP="00F304B9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دکمه‌ها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قبل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 بعد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4C268980" w14:textId="77777777" w:rsidR="00F304B9" w:rsidRDefault="00F304B9" w:rsidP="00F304B9">
            <w:pPr>
              <w:pStyle w:val="code"/>
              <w:bidi w:val="0"/>
            </w:pPr>
            <w:r>
              <w:t xml:space="preserve">        &lt;div class="swiper-button-next"&gt;&lt;/div&gt;</w:t>
            </w:r>
          </w:p>
          <w:p w14:paraId="7D75D7D3" w14:textId="77777777" w:rsidR="00F304B9" w:rsidRDefault="00F304B9" w:rsidP="00F304B9">
            <w:pPr>
              <w:pStyle w:val="code"/>
              <w:bidi w:val="0"/>
            </w:pPr>
            <w:r>
              <w:lastRenderedPageBreak/>
              <w:t xml:space="preserve">        &lt;div class="swiper-button-prev"&gt;&lt;/div&gt;</w:t>
            </w:r>
          </w:p>
          <w:p w14:paraId="2CE5C22C" w14:textId="77777777" w:rsidR="00F304B9" w:rsidRDefault="00F304B9" w:rsidP="00F304B9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0556EA07" w14:textId="77777777" w:rsidR="00F304B9" w:rsidRDefault="00F304B9" w:rsidP="00F304B9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نقاط</w:t>
            </w:r>
            <w:r>
              <w:t xml:space="preserve"> pagination --&gt;</w:t>
            </w:r>
          </w:p>
          <w:p w14:paraId="725CD26D" w14:textId="77777777" w:rsidR="00F304B9" w:rsidRDefault="00F304B9" w:rsidP="00F304B9">
            <w:pPr>
              <w:pStyle w:val="code"/>
              <w:bidi w:val="0"/>
            </w:pPr>
            <w:r>
              <w:t xml:space="preserve">        &lt;div class="swiper-pagination"&gt;&lt;/div&gt;</w:t>
            </w:r>
          </w:p>
          <w:p w14:paraId="6E018F2A" w14:textId="77777777" w:rsidR="00F304B9" w:rsidRDefault="00F304B9" w:rsidP="00F304B9">
            <w:pPr>
              <w:pStyle w:val="code"/>
              <w:bidi w:val="0"/>
            </w:pPr>
            <w:r>
              <w:t xml:space="preserve">    &lt;/div&gt;</w:t>
            </w:r>
          </w:p>
          <w:p w14:paraId="4CDE29EE" w14:textId="77777777" w:rsidR="00F304B9" w:rsidRDefault="00F304B9" w:rsidP="00F304B9">
            <w:pPr>
              <w:pStyle w:val="code"/>
              <w:bidi w:val="0"/>
              <w:rPr>
                <w:rtl/>
              </w:rPr>
            </w:pPr>
          </w:p>
          <w:p w14:paraId="01FB6A0E" w14:textId="77777777" w:rsidR="00F304B9" w:rsidRDefault="00F304B9" w:rsidP="00F304B9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Fonts w:cs="IRANSansWeb(FaNum) Light"/>
                <w:rtl/>
              </w:rPr>
              <w:t>اضافه کردن</w:t>
            </w:r>
            <w:r>
              <w:t xml:space="preserve"> JS Swiper --&gt;</w:t>
            </w:r>
          </w:p>
          <w:p w14:paraId="25203F5A" w14:textId="77777777" w:rsidR="00F304B9" w:rsidRDefault="00F304B9" w:rsidP="00F304B9">
            <w:pPr>
              <w:pStyle w:val="code"/>
              <w:bidi w:val="0"/>
            </w:pPr>
            <w:r>
              <w:t xml:space="preserve">    &lt;script src="https://cdn.jsdelivr.net/npm/swiper@11/swiper-bundle.min.js"&gt;&lt;/script&gt;</w:t>
            </w:r>
          </w:p>
          <w:p w14:paraId="612B363D" w14:textId="77777777" w:rsidR="00F304B9" w:rsidRDefault="00F304B9" w:rsidP="00F304B9">
            <w:pPr>
              <w:pStyle w:val="code"/>
              <w:bidi w:val="0"/>
            </w:pPr>
            <w:r>
              <w:t xml:space="preserve">    &lt;script&gt;</w:t>
            </w:r>
          </w:p>
          <w:p w14:paraId="51CCAB22" w14:textId="77777777" w:rsidR="00F304B9" w:rsidRDefault="00F304B9" w:rsidP="00F304B9">
            <w:pPr>
              <w:pStyle w:val="code"/>
              <w:bidi w:val="0"/>
              <w:rPr>
                <w:rtl/>
              </w:rPr>
            </w:pPr>
            <w:r>
              <w:t xml:space="preserve">        // </w:t>
            </w:r>
            <w:r>
              <w:rPr>
                <w:rFonts w:cs="IRANSansWeb(FaNum) Light"/>
                <w:rtl/>
              </w:rPr>
              <w:t>راه‌انداز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ساده</w:t>
            </w:r>
            <w:r>
              <w:t xml:space="preserve"> Swiper</w:t>
            </w:r>
          </w:p>
          <w:p w14:paraId="33CE238D" w14:textId="77777777" w:rsidR="00F304B9" w:rsidRDefault="00F304B9" w:rsidP="00F304B9">
            <w:pPr>
              <w:pStyle w:val="code"/>
              <w:bidi w:val="0"/>
            </w:pPr>
            <w:r>
              <w:t xml:space="preserve">        var swiper = new Swiper(".mySwiper", {</w:t>
            </w:r>
          </w:p>
          <w:p w14:paraId="063696CB" w14:textId="77777777" w:rsidR="00F304B9" w:rsidRDefault="00F304B9" w:rsidP="00F304B9">
            <w:pPr>
              <w:pStyle w:val="code"/>
              <w:bidi w:val="0"/>
            </w:pPr>
            <w:r>
              <w:t xml:space="preserve">            spaceBetween: 30,</w:t>
            </w:r>
          </w:p>
          <w:p w14:paraId="7743908E" w14:textId="77777777" w:rsidR="00F304B9" w:rsidRDefault="00F304B9" w:rsidP="00F304B9">
            <w:pPr>
              <w:pStyle w:val="code"/>
              <w:bidi w:val="0"/>
            </w:pPr>
            <w:r>
              <w:t xml:space="preserve">            centeredSlides: true,</w:t>
            </w:r>
          </w:p>
          <w:p w14:paraId="760D9B3B" w14:textId="77777777" w:rsidR="00F304B9" w:rsidRDefault="00F304B9" w:rsidP="00F304B9">
            <w:pPr>
              <w:pStyle w:val="code"/>
              <w:bidi w:val="0"/>
            </w:pPr>
            <w:r>
              <w:t xml:space="preserve">            autoplay: {</w:t>
            </w:r>
          </w:p>
          <w:p w14:paraId="03092C2F" w14:textId="77777777" w:rsidR="00F304B9" w:rsidRDefault="00F304B9" w:rsidP="00F304B9">
            <w:pPr>
              <w:pStyle w:val="code"/>
              <w:bidi w:val="0"/>
            </w:pPr>
            <w:r>
              <w:t xml:space="preserve">                delay: 2500,</w:t>
            </w:r>
          </w:p>
          <w:p w14:paraId="11F0C365" w14:textId="77777777" w:rsidR="00F304B9" w:rsidRDefault="00F304B9" w:rsidP="00F304B9">
            <w:pPr>
              <w:pStyle w:val="code"/>
              <w:bidi w:val="0"/>
            </w:pPr>
            <w:r>
              <w:t xml:space="preserve">                disableOnInteraction: false,</w:t>
            </w:r>
          </w:p>
          <w:p w14:paraId="5C84B5A3" w14:textId="77777777" w:rsidR="00F304B9" w:rsidRDefault="00F304B9" w:rsidP="00F304B9">
            <w:pPr>
              <w:pStyle w:val="code"/>
              <w:bidi w:val="0"/>
              <w:rPr>
                <w:rtl/>
              </w:rPr>
            </w:pPr>
            <w:r>
              <w:t xml:space="preserve">            },</w:t>
            </w:r>
          </w:p>
          <w:p w14:paraId="6A3904AE" w14:textId="77777777" w:rsidR="00F304B9" w:rsidRDefault="00F304B9" w:rsidP="00F304B9">
            <w:pPr>
              <w:pStyle w:val="code"/>
              <w:bidi w:val="0"/>
            </w:pPr>
            <w:r>
              <w:t xml:space="preserve">            pagination: {</w:t>
            </w:r>
          </w:p>
          <w:p w14:paraId="28757894" w14:textId="77777777" w:rsidR="00F304B9" w:rsidRDefault="00F304B9" w:rsidP="00F304B9">
            <w:pPr>
              <w:pStyle w:val="code"/>
              <w:bidi w:val="0"/>
            </w:pPr>
            <w:r>
              <w:t xml:space="preserve">                el: ".swiper-pagination",</w:t>
            </w:r>
          </w:p>
          <w:p w14:paraId="3D9F98C9" w14:textId="77777777" w:rsidR="00F304B9" w:rsidRDefault="00F304B9" w:rsidP="00F304B9">
            <w:pPr>
              <w:pStyle w:val="code"/>
              <w:bidi w:val="0"/>
            </w:pPr>
            <w:r>
              <w:t xml:space="preserve">                clickable: true,</w:t>
            </w:r>
          </w:p>
          <w:p w14:paraId="2EB53AC0" w14:textId="77777777" w:rsidR="00F304B9" w:rsidRDefault="00F304B9" w:rsidP="00F304B9">
            <w:pPr>
              <w:pStyle w:val="code"/>
              <w:bidi w:val="0"/>
              <w:rPr>
                <w:rtl/>
              </w:rPr>
            </w:pPr>
            <w:r>
              <w:t xml:space="preserve">            },</w:t>
            </w:r>
          </w:p>
          <w:p w14:paraId="799BA885" w14:textId="77777777" w:rsidR="00F304B9" w:rsidRDefault="00F304B9" w:rsidP="00F304B9">
            <w:pPr>
              <w:pStyle w:val="code"/>
              <w:bidi w:val="0"/>
            </w:pPr>
            <w:r>
              <w:t xml:space="preserve">            navigation: {</w:t>
            </w:r>
          </w:p>
          <w:p w14:paraId="639CEF2D" w14:textId="77777777" w:rsidR="00F304B9" w:rsidRDefault="00F304B9" w:rsidP="00F304B9">
            <w:pPr>
              <w:pStyle w:val="code"/>
              <w:bidi w:val="0"/>
            </w:pPr>
            <w:r>
              <w:t xml:space="preserve">                nextEl: ".swiper-button-next",</w:t>
            </w:r>
          </w:p>
          <w:p w14:paraId="16906ABD" w14:textId="77777777" w:rsidR="00F304B9" w:rsidRDefault="00F304B9" w:rsidP="00F304B9">
            <w:pPr>
              <w:pStyle w:val="code"/>
              <w:bidi w:val="0"/>
            </w:pPr>
            <w:r>
              <w:t xml:space="preserve">                prevEl: ".swiper-button-prev",</w:t>
            </w:r>
          </w:p>
          <w:p w14:paraId="3D5BA2E3" w14:textId="77777777" w:rsidR="00F304B9" w:rsidRDefault="00F304B9" w:rsidP="00F304B9">
            <w:pPr>
              <w:pStyle w:val="code"/>
              <w:bidi w:val="0"/>
              <w:rPr>
                <w:rtl/>
              </w:rPr>
            </w:pPr>
            <w:r>
              <w:t xml:space="preserve">            },</w:t>
            </w:r>
          </w:p>
          <w:p w14:paraId="7F84AA37" w14:textId="77777777" w:rsidR="00F304B9" w:rsidRDefault="00F304B9" w:rsidP="00F304B9">
            <w:pPr>
              <w:pStyle w:val="code"/>
              <w:bidi w:val="0"/>
              <w:rPr>
                <w:rtl/>
              </w:rPr>
            </w:pPr>
            <w:r>
              <w:t xml:space="preserve">        });</w:t>
            </w:r>
          </w:p>
          <w:p w14:paraId="1F82F253" w14:textId="77777777" w:rsidR="00F304B9" w:rsidRDefault="00F304B9" w:rsidP="00F304B9">
            <w:pPr>
              <w:pStyle w:val="code"/>
              <w:bidi w:val="0"/>
            </w:pPr>
            <w:r>
              <w:t xml:space="preserve">    &lt;/script&gt;</w:t>
            </w:r>
          </w:p>
          <w:p w14:paraId="7D9714D1" w14:textId="77777777" w:rsidR="00F304B9" w:rsidRDefault="00F304B9" w:rsidP="00F304B9">
            <w:pPr>
              <w:pStyle w:val="code"/>
              <w:bidi w:val="0"/>
            </w:pPr>
            <w:r>
              <w:t>&lt;/body&gt;</w:t>
            </w:r>
          </w:p>
          <w:p w14:paraId="5ADF0019" w14:textId="28069EBF" w:rsidR="00F304B9" w:rsidRDefault="00F304B9" w:rsidP="00F304B9">
            <w:pPr>
              <w:pStyle w:val="code"/>
              <w:bidi w:val="0"/>
            </w:pPr>
            <w:r>
              <w:t>&lt;/html&gt;</w:t>
            </w:r>
          </w:p>
        </w:tc>
      </w:tr>
    </w:tbl>
    <w:p w14:paraId="34562F88" w14:textId="1E0FB0A2" w:rsidR="00F304B9" w:rsidRDefault="00F304B9" w:rsidP="00F304B9">
      <w:hyperlink r:id="rId423" w:history="1">
        <w:r w:rsidRPr="00F304B9">
          <w:rPr>
            <w:rStyle w:val="Hyperlink"/>
          </w:rPr>
          <w:t>swiper</w:t>
        </w:r>
      </w:hyperlink>
    </w:p>
    <w:p w14:paraId="21D58643" w14:textId="20005EED" w:rsidR="00F304B9" w:rsidRDefault="00F304B9" w:rsidP="00F304B9">
      <w:pPr>
        <w:rPr>
          <w:rtl/>
        </w:rPr>
      </w:pPr>
      <w:r>
        <w:rPr>
          <w:rtl/>
        </w:rPr>
        <w:t>انواع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ساده</w:t>
      </w:r>
    </w:p>
    <w:p w14:paraId="01E5B908" w14:textId="0190127B" w:rsidR="00F304B9" w:rsidRDefault="00F304B9" w:rsidP="00F304B9">
      <w:r>
        <w:rPr>
          <w:rtl/>
        </w:rPr>
        <w:t>۱. اسلا</w:t>
      </w:r>
      <w:r>
        <w:rPr>
          <w:rFonts w:hint="cs"/>
          <w:rtl/>
        </w:rPr>
        <w:t>ی</w:t>
      </w:r>
      <w:r>
        <w:rPr>
          <w:rFonts w:hint="eastAsia"/>
          <w:rtl/>
        </w:rPr>
        <w:t>در</w:t>
      </w:r>
      <w:r>
        <w:rPr>
          <w:rtl/>
        </w:rPr>
        <w:t xml:space="preserve"> ساده با </w:t>
      </w:r>
      <w:r>
        <w:t>navigation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0004" w14:paraId="752D0D00" w14:textId="77777777" w:rsidTr="002C0004">
        <w:tc>
          <w:tcPr>
            <w:tcW w:w="9350" w:type="dxa"/>
          </w:tcPr>
          <w:p w14:paraId="055493D2" w14:textId="77777777" w:rsidR="002C0004" w:rsidRDefault="002C0004" w:rsidP="002C0004">
            <w:pPr>
              <w:pStyle w:val="code"/>
              <w:bidi w:val="0"/>
            </w:pPr>
            <w:r>
              <w:t>var swiper = new Swiper('.mySwiper', {</w:t>
            </w:r>
          </w:p>
          <w:p w14:paraId="18B781AF" w14:textId="77777777" w:rsidR="002C0004" w:rsidRDefault="002C0004" w:rsidP="002C0004">
            <w:pPr>
              <w:pStyle w:val="code"/>
              <w:bidi w:val="0"/>
            </w:pPr>
            <w:r>
              <w:t xml:space="preserve">    direction: 'horizontal',</w:t>
            </w:r>
          </w:p>
          <w:p w14:paraId="52F6D85C" w14:textId="77777777" w:rsidR="002C0004" w:rsidRDefault="002C0004" w:rsidP="002C0004">
            <w:pPr>
              <w:pStyle w:val="code"/>
              <w:bidi w:val="0"/>
            </w:pPr>
            <w:r>
              <w:t xml:space="preserve">    loop: true,</w:t>
            </w:r>
          </w:p>
          <w:p w14:paraId="62D72DB1" w14:textId="77777777" w:rsidR="002C0004" w:rsidRDefault="002C0004" w:rsidP="002C0004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7400CB32" w14:textId="77777777" w:rsidR="002C0004" w:rsidRDefault="002C0004" w:rsidP="002C0004">
            <w:pPr>
              <w:pStyle w:val="code"/>
              <w:bidi w:val="0"/>
            </w:pPr>
            <w:r>
              <w:t xml:space="preserve">    navigation: {</w:t>
            </w:r>
          </w:p>
          <w:p w14:paraId="5D802C95" w14:textId="77777777" w:rsidR="002C0004" w:rsidRDefault="002C0004" w:rsidP="002C0004">
            <w:pPr>
              <w:pStyle w:val="code"/>
              <w:bidi w:val="0"/>
            </w:pPr>
            <w:r>
              <w:t xml:space="preserve">        nextEl: '.swiper-button-next',</w:t>
            </w:r>
          </w:p>
          <w:p w14:paraId="193B2DDE" w14:textId="77777777" w:rsidR="002C0004" w:rsidRDefault="002C0004" w:rsidP="002C0004">
            <w:pPr>
              <w:pStyle w:val="code"/>
              <w:bidi w:val="0"/>
            </w:pPr>
            <w:r>
              <w:t xml:space="preserve">        prevEl: '.swiper-button-prev',</w:t>
            </w:r>
          </w:p>
          <w:p w14:paraId="0E5B5A0B" w14:textId="77777777" w:rsidR="002C0004" w:rsidRDefault="002C0004" w:rsidP="002C0004">
            <w:pPr>
              <w:pStyle w:val="code"/>
              <w:bidi w:val="0"/>
              <w:rPr>
                <w:rtl/>
              </w:rPr>
            </w:pPr>
            <w:r>
              <w:t xml:space="preserve">    },</w:t>
            </w:r>
          </w:p>
          <w:p w14:paraId="6EBD748C" w14:textId="619A1AE8" w:rsidR="002C0004" w:rsidRDefault="002C0004" w:rsidP="002C0004">
            <w:pPr>
              <w:pStyle w:val="code"/>
              <w:bidi w:val="0"/>
            </w:pPr>
            <w:r>
              <w:t>});</w:t>
            </w:r>
          </w:p>
        </w:tc>
      </w:tr>
    </w:tbl>
    <w:p w14:paraId="196097DF" w14:textId="77777777" w:rsidR="00F304B9" w:rsidRDefault="00F304B9" w:rsidP="002C0004">
      <w:pPr>
        <w:bidi w:val="0"/>
        <w:rPr>
          <w:rtl/>
        </w:rPr>
      </w:pPr>
    </w:p>
    <w:p w14:paraId="69686D04" w14:textId="0F4CCCB4" w:rsidR="00F304B9" w:rsidRDefault="00F304B9" w:rsidP="00F304B9">
      <w:r>
        <w:rPr>
          <w:rtl/>
        </w:rPr>
        <w:lastRenderedPageBreak/>
        <w:t>۲. اسلا</w:t>
      </w:r>
      <w:r>
        <w:rPr>
          <w:rFonts w:hint="cs"/>
          <w:rtl/>
        </w:rPr>
        <w:t>ی</w:t>
      </w:r>
      <w:r>
        <w:rPr>
          <w:rFonts w:hint="eastAsia"/>
          <w:rtl/>
        </w:rPr>
        <w:t>در</w:t>
      </w:r>
      <w:r>
        <w:rPr>
          <w:rtl/>
        </w:rPr>
        <w:t xml:space="preserve"> با </w:t>
      </w:r>
      <w:r>
        <w:t>pagination</w:t>
      </w:r>
      <w:r>
        <w:rPr>
          <w:rtl/>
        </w:rPr>
        <w:t xml:space="preserve"> (نقاط)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0004" w14:paraId="5C53344D" w14:textId="77777777" w:rsidTr="002C0004">
        <w:tc>
          <w:tcPr>
            <w:tcW w:w="9350" w:type="dxa"/>
          </w:tcPr>
          <w:p w14:paraId="559A7393" w14:textId="77777777" w:rsidR="002C0004" w:rsidRDefault="002C0004" w:rsidP="002C0004">
            <w:pPr>
              <w:pStyle w:val="code"/>
              <w:bidi w:val="0"/>
            </w:pPr>
            <w:r>
              <w:t>var swiper = new Swiper('.mySwiper', {</w:t>
            </w:r>
          </w:p>
          <w:p w14:paraId="2150B907" w14:textId="77777777" w:rsidR="002C0004" w:rsidRDefault="002C0004" w:rsidP="002C0004">
            <w:pPr>
              <w:pStyle w:val="code"/>
              <w:bidi w:val="0"/>
            </w:pPr>
            <w:r>
              <w:t xml:space="preserve">    pagination: {</w:t>
            </w:r>
          </w:p>
          <w:p w14:paraId="30D7073A" w14:textId="77777777" w:rsidR="002C0004" w:rsidRDefault="002C0004" w:rsidP="002C0004">
            <w:pPr>
              <w:pStyle w:val="code"/>
              <w:bidi w:val="0"/>
            </w:pPr>
            <w:r>
              <w:t xml:space="preserve">        el: '.swiper-pagination',</w:t>
            </w:r>
          </w:p>
          <w:p w14:paraId="443D1310" w14:textId="77777777" w:rsidR="002C0004" w:rsidRDefault="002C0004" w:rsidP="002C0004">
            <w:pPr>
              <w:pStyle w:val="code"/>
              <w:bidi w:val="0"/>
            </w:pPr>
            <w:r>
              <w:t xml:space="preserve">        type: 'bullets',</w:t>
            </w:r>
          </w:p>
          <w:p w14:paraId="7611223A" w14:textId="77777777" w:rsidR="002C0004" w:rsidRDefault="002C0004" w:rsidP="002C0004">
            <w:pPr>
              <w:pStyle w:val="code"/>
              <w:bidi w:val="0"/>
            </w:pPr>
            <w:r>
              <w:t xml:space="preserve">        clickable: true</w:t>
            </w:r>
          </w:p>
          <w:p w14:paraId="0A5B0DF9" w14:textId="77777777" w:rsidR="002C0004" w:rsidRDefault="002C0004" w:rsidP="002C0004">
            <w:pPr>
              <w:pStyle w:val="code"/>
              <w:bidi w:val="0"/>
              <w:rPr>
                <w:rtl/>
              </w:rPr>
            </w:pPr>
            <w:r>
              <w:t xml:space="preserve">    },</w:t>
            </w:r>
          </w:p>
          <w:p w14:paraId="305C3468" w14:textId="6233C985" w:rsidR="002C0004" w:rsidRDefault="002C0004" w:rsidP="002C0004">
            <w:pPr>
              <w:pStyle w:val="code"/>
              <w:bidi w:val="0"/>
            </w:pPr>
            <w:r>
              <w:t>});</w:t>
            </w:r>
          </w:p>
        </w:tc>
      </w:tr>
    </w:tbl>
    <w:p w14:paraId="3C17A097" w14:textId="77777777" w:rsidR="00F304B9" w:rsidRDefault="00F304B9" w:rsidP="00F304B9">
      <w:pPr>
        <w:rPr>
          <w:rtl/>
        </w:rPr>
      </w:pPr>
    </w:p>
    <w:p w14:paraId="7178869C" w14:textId="1B404B1A" w:rsidR="00F304B9" w:rsidRDefault="00F304B9" w:rsidP="00F304B9">
      <w:r>
        <w:rPr>
          <w:rtl/>
        </w:rPr>
        <w:t xml:space="preserve"> ۳. اسلا</w:t>
      </w:r>
      <w:r>
        <w:rPr>
          <w:rFonts w:hint="cs"/>
          <w:rtl/>
        </w:rPr>
        <w:t>ی</w:t>
      </w:r>
      <w:r>
        <w:rPr>
          <w:rFonts w:hint="eastAsia"/>
          <w:rtl/>
        </w:rPr>
        <w:t>در</w:t>
      </w:r>
      <w:r>
        <w:rPr>
          <w:rtl/>
        </w:rPr>
        <w:t xml:space="preserve"> اتومات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0004" w14:paraId="7474FDB9" w14:textId="77777777" w:rsidTr="002C0004">
        <w:tc>
          <w:tcPr>
            <w:tcW w:w="9350" w:type="dxa"/>
          </w:tcPr>
          <w:p w14:paraId="25C88895" w14:textId="77777777" w:rsidR="002C0004" w:rsidRDefault="002C0004" w:rsidP="002C0004">
            <w:pPr>
              <w:pStyle w:val="code"/>
              <w:bidi w:val="0"/>
            </w:pPr>
            <w:r>
              <w:t>var swiper = new Swiper('.mySwiper', {</w:t>
            </w:r>
          </w:p>
          <w:p w14:paraId="192C7C7F" w14:textId="77777777" w:rsidR="002C0004" w:rsidRDefault="002C0004" w:rsidP="002C0004">
            <w:pPr>
              <w:pStyle w:val="code"/>
              <w:bidi w:val="0"/>
            </w:pPr>
            <w:r>
              <w:t xml:space="preserve">    autoplay: {</w:t>
            </w:r>
          </w:p>
          <w:p w14:paraId="5AB0C8BC" w14:textId="77777777" w:rsidR="002C0004" w:rsidRDefault="002C0004" w:rsidP="002C0004">
            <w:pPr>
              <w:pStyle w:val="code"/>
              <w:bidi w:val="0"/>
            </w:pPr>
            <w:r>
              <w:t xml:space="preserve">        delay: 3000,</w:t>
            </w:r>
          </w:p>
          <w:p w14:paraId="4B11C1C4" w14:textId="77777777" w:rsidR="002C0004" w:rsidRDefault="002C0004" w:rsidP="002C0004">
            <w:pPr>
              <w:pStyle w:val="code"/>
              <w:bidi w:val="0"/>
              <w:rPr>
                <w:rtl/>
              </w:rPr>
            </w:pPr>
            <w:r>
              <w:t xml:space="preserve">    },</w:t>
            </w:r>
          </w:p>
          <w:p w14:paraId="03436482" w14:textId="77777777" w:rsidR="002C0004" w:rsidRDefault="002C0004" w:rsidP="002C0004">
            <w:pPr>
              <w:pStyle w:val="code"/>
              <w:bidi w:val="0"/>
            </w:pPr>
            <w:r>
              <w:t xml:space="preserve">    loop: true</w:t>
            </w:r>
          </w:p>
          <w:p w14:paraId="3BCAF710" w14:textId="4B737CB5" w:rsidR="002C0004" w:rsidRDefault="002C0004" w:rsidP="002C0004">
            <w:pPr>
              <w:pStyle w:val="code"/>
              <w:bidi w:val="0"/>
            </w:pPr>
            <w:r>
              <w:t>});</w:t>
            </w:r>
          </w:p>
        </w:tc>
      </w:tr>
    </w:tbl>
    <w:p w14:paraId="16C3D21B" w14:textId="11DC9833" w:rsidR="00F304B9" w:rsidRDefault="00F304B9" w:rsidP="00F304B9">
      <w:r>
        <w:rPr>
          <w:rtl/>
        </w:rPr>
        <w:t>۴. اسلا</w:t>
      </w:r>
      <w:r>
        <w:rPr>
          <w:rFonts w:hint="cs"/>
          <w:rtl/>
        </w:rPr>
        <w:t>ی</w:t>
      </w:r>
      <w:r>
        <w:rPr>
          <w:rFonts w:hint="eastAsia"/>
          <w:rtl/>
        </w:rPr>
        <w:t>در</w:t>
      </w:r>
      <w:r>
        <w:rPr>
          <w:rtl/>
        </w:rPr>
        <w:t xml:space="preserve"> با چند اسلا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3B46" w14:paraId="61A55E20" w14:textId="77777777" w:rsidTr="00583B46">
        <w:tc>
          <w:tcPr>
            <w:tcW w:w="9350" w:type="dxa"/>
          </w:tcPr>
          <w:p w14:paraId="70A83B07" w14:textId="77777777" w:rsidR="00583B46" w:rsidRDefault="00583B46" w:rsidP="00583B46">
            <w:pPr>
              <w:pStyle w:val="code"/>
              <w:bidi w:val="0"/>
            </w:pPr>
            <w:r>
              <w:t>var swiper = new Swiper('.mySwiper', {</w:t>
            </w:r>
          </w:p>
          <w:p w14:paraId="00ED6AAA" w14:textId="77777777" w:rsidR="00583B46" w:rsidRDefault="00583B46" w:rsidP="00583B46">
            <w:pPr>
              <w:pStyle w:val="code"/>
              <w:bidi w:val="0"/>
            </w:pPr>
            <w:r>
              <w:t xml:space="preserve">    slidesPerView: 3,</w:t>
            </w:r>
          </w:p>
          <w:p w14:paraId="2F21BD9F" w14:textId="77777777" w:rsidR="00583B46" w:rsidRDefault="00583B46" w:rsidP="00583B46">
            <w:pPr>
              <w:pStyle w:val="code"/>
              <w:bidi w:val="0"/>
            </w:pPr>
            <w:r>
              <w:t xml:space="preserve">    spaceBetween: 30,</w:t>
            </w:r>
          </w:p>
          <w:p w14:paraId="3C7449A4" w14:textId="77777777" w:rsidR="00583B46" w:rsidRDefault="00583B46" w:rsidP="00583B46">
            <w:pPr>
              <w:pStyle w:val="code"/>
              <w:bidi w:val="0"/>
            </w:pPr>
            <w:r>
              <w:t xml:space="preserve">    pagination: {</w:t>
            </w:r>
          </w:p>
          <w:p w14:paraId="5439E57E" w14:textId="77777777" w:rsidR="00583B46" w:rsidRDefault="00583B46" w:rsidP="00583B46">
            <w:pPr>
              <w:pStyle w:val="code"/>
              <w:bidi w:val="0"/>
            </w:pPr>
            <w:r>
              <w:t xml:space="preserve">        el: ".swiper-pagination",</w:t>
            </w:r>
          </w:p>
          <w:p w14:paraId="4C25EAE4" w14:textId="77777777" w:rsidR="00583B46" w:rsidRDefault="00583B46" w:rsidP="00583B46">
            <w:pPr>
              <w:pStyle w:val="code"/>
              <w:bidi w:val="0"/>
            </w:pPr>
            <w:r>
              <w:t xml:space="preserve">        clickable: true,</w:t>
            </w:r>
          </w:p>
          <w:p w14:paraId="65B0F7AE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},</w:t>
            </w:r>
          </w:p>
          <w:p w14:paraId="08C7521A" w14:textId="511AB9A8" w:rsidR="00583B46" w:rsidRDefault="00583B46" w:rsidP="00583B46">
            <w:pPr>
              <w:pStyle w:val="code"/>
              <w:bidi w:val="0"/>
            </w:pPr>
            <w:r>
              <w:t>});</w:t>
            </w:r>
          </w:p>
        </w:tc>
      </w:tr>
    </w:tbl>
    <w:p w14:paraId="54D250F5" w14:textId="2AF064B8" w:rsidR="00F304B9" w:rsidRDefault="00F304B9" w:rsidP="00F304B9">
      <w:pPr>
        <w:rPr>
          <w:rtl/>
        </w:rPr>
      </w:pPr>
      <w:r>
        <w:rPr>
          <w:rtl/>
        </w:rPr>
        <w:t xml:space="preserve"> مثال کامل و عمل</w:t>
      </w:r>
      <w:r>
        <w:rPr>
          <w:rFonts w:hint="cs"/>
          <w:rtl/>
        </w:rPr>
        <w:t>ی</w:t>
      </w:r>
    </w:p>
    <w:p w14:paraId="658E7256" w14:textId="1F17D617" w:rsidR="00F304B9" w:rsidRDefault="00F304B9" w:rsidP="00F304B9">
      <w:r>
        <w:rPr>
          <w:rtl/>
        </w:rPr>
        <w:t xml:space="preserve"> اسلا</w:t>
      </w:r>
      <w:r>
        <w:rPr>
          <w:rFonts w:hint="cs"/>
          <w:rtl/>
        </w:rPr>
        <w:t>ی</w:t>
      </w:r>
      <w:r>
        <w:rPr>
          <w:rFonts w:hint="eastAsia"/>
          <w:rtl/>
        </w:rPr>
        <w:t>در</w:t>
      </w:r>
      <w:r>
        <w:rPr>
          <w:rtl/>
        </w:rPr>
        <w:t xml:space="preserve">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3B46" w14:paraId="4CC31175" w14:textId="77777777" w:rsidTr="00583B46">
        <w:tc>
          <w:tcPr>
            <w:tcW w:w="9350" w:type="dxa"/>
          </w:tcPr>
          <w:p w14:paraId="696D639C" w14:textId="77777777" w:rsidR="00583B46" w:rsidRDefault="00583B46" w:rsidP="00583B46">
            <w:pPr>
              <w:pStyle w:val="code"/>
              <w:bidi w:val="0"/>
            </w:pPr>
            <w:r>
              <w:t>&lt;!DOCTYPE html&gt;</w:t>
            </w:r>
          </w:p>
          <w:p w14:paraId="24934A50" w14:textId="77777777" w:rsidR="00583B46" w:rsidRDefault="00583B46" w:rsidP="00583B46">
            <w:pPr>
              <w:pStyle w:val="code"/>
              <w:bidi w:val="0"/>
            </w:pPr>
            <w:r>
              <w:t>&lt;html lang="fa" dir="rtl"&gt;</w:t>
            </w:r>
          </w:p>
          <w:p w14:paraId="4196B574" w14:textId="77777777" w:rsidR="00583B46" w:rsidRDefault="00583B46" w:rsidP="00583B46">
            <w:pPr>
              <w:pStyle w:val="code"/>
              <w:bidi w:val="0"/>
            </w:pPr>
            <w:r>
              <w:t>&lt;head&gt;</w:t>
            </w:r>
          </w:p>
          <w:p w14:paraId="4DBC0D8A" w14:textId="77777777" w:rsidR="00583B46" w:rsidRDefault="00583B46" w:rsidP="00583B46">
            <w:pPr>
              <w:pStyle w:val="code"/>
              <w:bidi w:val="0"/>
            </w:pPr>
            <w:r>
              <w:t xml:space="preserve">    &lt;meta charset="UTF-8"&gt;</w:t>
            </w:r>
          </w:p>
          <w:p w14:paraId="42603E46" w14:textId="77777777" w:rsidR="00583B46" w:rsidRDefault="00583B46" w:rsidP="00583B46">
            <w:pPr>
              <w:pStyle w:val="code"/>
              <w:bidi w:val="0"/>
            </w:pPr>
            <w:r>
              <w:t xml:space="preserve">    &lt;meta name="viewport" content="width=device-width, initial-scale=1.0"&gt;</w:t>
            </w:r>
          </w:p>
          <w:p w14:paraId="0141E6CA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اسلا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در</w:t>
            </w:r>
            <w:r>
              <w:rPr>
                <w:rtl/>
              </w:rPr>
              <w:t xml:space="preserve">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t xml:space="preserve"> - Swiper.js&lt;/title&gt;</w:t>
            </w:r>
          </w:p>
          <w:p w14:paraId="583F8150" w14:textId="77777777" w:rsidR="00583B46" w:rsidRDefault="00583B46" w:rsidP="00583B46">
            <w:pPr>
              <w:pStyle w:val="code"/>
              <w:bidi w:val="0"/>
            </w:pPr>
            <w:r>
              <w:t xml:space="preserve">    &lt;link rel="stylesheet" href="https://cdn.jsdelivr.net/npm/swiper@11/swiper-bundle.min.css" /&gt;</w:t>
            </w:r>
          </w:p>
          <w:p w14:paraId="1750C12B" w14:textId="77777777" w:rsidR="00583B46" w:rsidRDefault="00583B46" w:rsidP="00583B46">
            <w:pPr>
              <w:pStyle w:val="code"/>
              <w:bidi w:val="0"/>
            </w:pPr>
            <w:r>
              <w:t xml:space="preserve">    &lt;style&gt;</w:t>
            </w:r>
          </w:p>
          <w:p w14:paraId="100F4B2B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* {</w:t>
            </w:r>
          </w:p>
          <w:p w14:paraId="35C35B1B" w14:textId="77777777" w:rsidR="00583B46" w:rsidRDefault="00583B46" w:rsidP="00583B46">
            <w:pPr>
              <w:pStyle w:val="code"/>
              <w:bidi w:val="0"/>
            </w:pPr>
            <w:r>
              <w:t xml:space="preserve">            margin: 0;</w:t>
            </w:r>
          </w:p>
          <w:p w14:paraId="228AF446" w14:textId="77777777" w:rsidR="00583B46" w:rsidRDefault="00583B46" w:rsidP="00583B46">
            <w:pPr>
              <w:pStyle w:val="code"/>
              <w:bidi w:val="0"/>
            </w:pPr>
            <w:r>
              <w:lastRenderedPageBreak/>
              <w:t xml:space="preserve">            padding: 0;</w:t>
            </w:r>
          </w:p>
          <w:p w14:paraId="47C9F69F" w14:textId="77777777" w:rsidR="00583B46" w:rsidRDefault="00583B46" w:rsidP="00583B46">
            <w:pPr>
              <w:pStyle w:val="code"/>
              <w:bidi w:val="0"/>
            </w:pPr>
            <w:r>
              <w:t xml:space="preserve">            box-sizing: border-box;</w:t>
            </w:r>
          </w:p>
          <w:p w14:paraId="2A071FC2" w14:textId="77777777" w:rsidR="00583B46" w:rsidRDefault="00583B46" w:rsidP="00583B46">
            <w:pPr>
              <w:pStyle w:val="code"/>
              <w:bidi w:val="0"/>
            </w:pPr>
            <w:r>
              <w:t xml:space="preserve">            font-family: 'Segoe UI', Tahoma, Geneva, Verdana, sans-serif;</w:t>
            </w:r>
          </w:p>
          <w:p w14:paraId="6E5A21D3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2D09F61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87F0C4D" w14:textId="77777777" w:rsidR="00583B46" w:rsidRDefault="00583B46" w:rsidP="00583B46">
            <w:pPr>
              <w:pStyle w:val="code"/>
              <w:bidi w:val="0"/>
            </w:pPr>
            <w:r>
              <w:t xml:space="preserve">        body {</w:t>
            </w:r>
          </w:p>
          <w:p w14:paraId="6D07CB6C" w14:textId="77777777" w:rsidR="00583B46" w:rsidRDefault="00583B46" w:rsidP="00583B46">
            <w:pPr>
              <w:pStyle w:val="code"/>
              <w:bidi w:val="0"/>
            </w:pPr>
            <w:r>
              <w:t xml:space="preserve">            background: linear-gradient(135deg, #667eea 0%, #764ba2 100%);</w:t>
            </w:r>
          </w:p>
          <w:p w14:paraId="5F13EC30" w14:textId="77777777" w:rsidR="00583B46" w:rsidRDefault="00583B46" w:rsidP="00583B46">
            <w:pPr>
              <w:pStyle w:val="code"/>
              <w:bidi w:val="0"/>
            </w:pPr>
            <w:r>
              <w:t xml:space="preserve">            min-height: 100vh;</w:t>
            </w:r>
          </w:p>
          <w:p w14:paraId="1A58D451" w14:textId="77777777" w:rsidR="00583B46" w:rsidRDefault="00583B46" w:rsidP="00583B46">
            <w:pPr>
              <w:pStyle w:val="code"/>
              <w:bidi w:val="0"/>
            </w:pPr>
            <w:r>
              <w:t xml:space="preserve">            display: flex;</w:t>
            </w:r>
          </w:p>
          <w:p w14:paraId="5CD5E9F6" w14:textId="77777777" w:rsidR="00583B46" w:rsidRDefault="00583B46" w:rsidP="00583B46">
            <w:pPr>
              <w:pStyle w:val="code"/>
              <w:bidi w:val="0"/>
            </w:pPr>
            <w:r>
              <w:t xml:space="preserve">            justify-content: center;</w:t>
            </w:r>
          </w:p>
          <w:p w14:paraId="157D6799" w14:textId="77777777" w:rsidR="00583B46" w:rsidRDefault="00583B46" w:rsidP="00583B46">
            <w:pPr>
              <w:pStyle w:val="code"/>
              <w:bidi w:val="0"/>
            </w:pPr>
            <w:r>
              <w:t xml:space="preserve">            align-items: center;</w:t>
            </w:r>
          </w:p>
          <w:p w14:paraId="06FC1B46" w14:textId="77777777" w:rsidR="00583B46" w:rsidRDefault="00583B46" w:rsidP="00583B46">
            <w:pPr>
              <w:pStyle w:val="code"/>
              <w:bidi w:val="0"/>
            </w:pPr>
            <w:r>
              <w:t xml:space="preserve">            padding: 20px;</w:t>
            </w:r>
          </w:p>
          <w:p w14:paraId="10AEF2DF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2A80F75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465C90F" w14:textId="77777777" w:rsidR="00583B46" w:rsidRDefault="00583B46" w:rsidP="00583B46">
            <w:pPr>
              <w:pStyle w:val="code"/>
              <w:bidi w:val="0"/>
            </w:pPr>
            <w:r>
              <w:t xml:space="preserve">        .slider-container {</w:t>
            </w:r>
          </w:p>
          <w:p w14:paraId="6FDEF7D9" w14:textId="77777777" w:rsidR="00583B46" w:rsidRDefault="00583B46" w:rsidP="00583B46">
            <w:pPr>
              <w:pStyle w:val="code"/>
              <w:bidi w:val="0"/>
            </w:pPr>
            <w:r>
              <w:t xml:space="preserve">            width: 100%;</w:t>
            </w:r>
          </w:p>
          <w:p w14:paraId="57D730E6" w14:textId="77777777" w:rsidR="00583B46" w:rsidRDefault="00583B46" w:rsidP="00583B46">
            <w:pPr>
              <w:pStyle w:val="code"/>
              <w:bidi w:val="0"/>
            </w:pPr>
            <w:r>
              <w:t xml:space="preserve">            max-width: 1200px;</w:t>
            </w:r>
          </w:p>
          <w:p w14:paraId="757BC523" w14:textId="77777777" w:rsidR="00583B46" w:rsidRDefault="00583B46" w:rsidP="00583B46">
            <w:pPr>
              <w:pStyle w:val="code"/>
              <w:bidi w:val="0"/>
            </w:pPr>
            <w:r>
              <w:t xml:space="preserve">            background: white;</w:t>
            </w:r>
          </w:p>
          <w:p w14:paraId="2846CAE6" w14:textId="77777777" w:rsidR="00583B46" w:rsidRDefault="00583B46" w:rsidP="00583B46">
            <w:pPr>
              <w:pStyle w:val="code"/>
              <w:bidi w:val="0"/>
            </w:pPr>
            <w:r>
              <w:t xml:space="preserve">            border-radius: 20px;</w:t>
            </w:r>
          </w:p>
          <w:p w14:paraId="3EE2A4B5" w14:textId="77777777" w:rsidR="00583B46" w:rsidRDefault="00583B46" w:rsidP="00583B46">
            <w:pPr>
              <w:pStyle w:val="code"/>
              <w:bidi w:val="0"/>
            </w:pPr>
            <w:r>
              <w:t xml:space="preserve">            box-shadow: 0 20px 40px rgba(0,0,0,0.1);</w:t>
            </w:r>
          </w:p>
          <w:p w14:paraId="17D594B7" w14:textId="77777777" w:rsidR="00583B46" w:rsidRDefault="00583B46" w:rsidP="00583B46">
            <w:pPr>
              <w:pStyle w:val="code"/>
              <w:bidi w:val="0"/>
            </w:pPr>
            <w:r>
              <w:t xml:space="preserve">            padding: 30px;</w:t>
            </w:r>
          </w:p>
          <w:p w14:paraId="77B6E59A" w14:textId="77777777" w:rsidR="00583B46" w:rsidRDefault="00583B46" w:rsidP="00583B46">
            <w:pPr>
              <w:pStyle w:val="code"/>
              <w:bidi w:val="0"/>
            </w:pPr>
            <w:r>
              <w:t xml:space="preserve">            margin: 50px auto;</w:t>
            </w:r>
          </w:p>
          <w:p w14:paraId="3E933CD5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19182D5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654FBD9" w14:textId="77777777" w:rsidR="00583B46" w:rsidRDefault="00583B46" w:rsidP="00583B46">
            <w:pPr>
              <w:pStyle w:val="code"/>
              <w:bidi w:val="0"/>
            </w:pPr>
            <w:r>
              <w:t xml:space="preserve">        .slider-title {</w:t>
            </w:r>
          </w:p>
          <w:p w14:paraId="754E7ED5" w14:textId="77777777" w:rsidR="00583B46" w:rsidRDefault="00583B46" w:rsidP="00583B46">
            <w:pPr>
              <w:pStyle w:val="code"/>
              <w:bidi w:val="0"/>
            </w:pPr>
            <w:r>
              <w:t xml:space="preserve">            text-align: center;</w:t>
            </w:r>
          </w:p>
          <w:p w14:paraId="5F64AAC3" w14:textId="77777777" w:rsidR="00583B46" w:rsidRDefault="00583B46" w:rsidP="00583B46">
            <w:pPr>
              <w:pStyle w:val="code"/>
              <w:bidi w:val="0"/>
            </w:pPr>
            <w:r>
              <w:t xml:space="preserve">            color: #333;</w:t>
            </w:r>
          </w:p>
          <w:p w14:paraId="33F7DE92" w14:textId="77777777" w:rsidR="00583B46" w:rsidRDefault="00583B46" w:rsidP="00583B46">
            <w:pPr>
              <w:pStyle w:val="code"/>
              <w:bidi w:val="0"/>
            </w:pPr>
            <w:r>
              <w:t xml:space="preserve">            font-size: 2.5em;</w:t>
            </w:r>
          </w:p>
          <w:p w14:paraId="472257D0" w14:textId="77777777" w:rsidR="00583B46" w:rsidRDefault="00583B46" w:rsidP="00583B46">
            <w:pPr>
              <w:pStyle w:val="code"/>
              <w:bidi w:val="0"/>
            </w:pPr>
            <w:r>
              <w:t xml:space="preserve">            margin-bottom: 30px;</w:t>
            </w:r>
          </w:p>
          <w:p w14:paraId="0B8F9910" w14:textId="77777777" w:rsidR="00583B46" w:rsidRDefault="00583B46" w:rsidP="00583B46">
            <w:pPr>
              <w:pStyle w:val="code"/>
              <w:bidi w:val="0"/>
            </w:pPr>
            <w:r>
              <w:t xml:space="preserve">            font-weight: bold;</w:t>
            </w:r>
          </w:p>
          <w:p w14:paraId="1EEFADC4" w14:textId="77777777" w:rsidR="00583B46" w:rsidRDefault="00583B46" w:rsidP="00583B46">
            <w:pPr>
              <w:pStyle w:val="code"/>
              <w:bidi w:val="0"/>
            </w:pPr>
            <w:r>
              <w:t xml:space="preserve">            background: linear-gradient(45deg, #667eea, #764ba2);</w:t>
            </w:r>
          </w:p>
          <w:p w14:paraId="6BE9FF75" w14:textId="77777777" w:rsidR="00583B46" w:rsidRDefault="00583B46" w:rsidP="00583B46">
            <w:pPr>
              <w:pStyle w:val="code"/>
              <w:bidi w:val="0"/>
            </w:pPr>
            <w:r>
              <w:t xml:space="preserve">            -webkit-background-clip: text;</w:t>
            </w:r>
          </w:p>
          <w:p w14:paraId="0AFA21BF" w14:textId="77777777" w:rsidR="00583B46" w:rsidRDefault="00583B46" w:rsidP="00583B46">
            <w:pPr>
              <w:pStyle w:val="code"/>
              <w:bidi w:val="0"/>
            </w:pPr>
            <w:r>
              <w:t xml:space="preserve">            -webkit-text-fill-color: transparent;</w:t>
            </w:r>
          </w:p>
          <w:p w14:paraId="38ED41C7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1013B46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74BA6F3" w14:textId="77777777" w:rsidR="00583B46" w:rsidRDefault="00583B46" w:rsidP="00583B46">
            <w:pPr>
              <w:pStyle w:val="code"/>
              <w:bidi w:val="0"/>
            </w:pPr>
            <w:r>
              <w:t xml:space="preserve">        .swiper {</w:t>
            </w:r>
          </w:p>
          <w:p w14:paraId="1C508CCD" w14:textId="77777777" w:rsidR="00583B46" w:rsidRDefault="00583B46" w:rsidP="00583B46">
            <w:pPr>
              <w:pStyle w:val="code"/>
              <w:bidi w:val="0"/>
            </w:pPr>
            <w:r>
              <w:t xml:space="preserve">            width: 100%;</w:t>
            </w:r>
          </w:p>
          <w:p w14:paraId="59364F41" w14:textId="77777777" w:rsidR="00583B46" w:rsidRDefault="00583B46" w:rsidP="00583B46">
            <w:pPr>
              <w:pStyle w:val="code"/>
              <w:bidi w:val="0"/>
            </w:pPr>
            <w:r>
              <w:t xml:space="preserve">            height: 500px;</w:t>
            </w:r>
          </w:p>
          <w:p w14:paraId="138B4A58" w14:textId="77777777" w:rsidR="00583B46" w:rsidRDefault="00583B46" w:rsidP="00583B46">
            <w:pPr>
              <w:pStyle w:val="code"/>
              <w:bidi w:val="0"/>
            </w:pPr>
            <w:r>
              <w:t xml:space="preserve">            border-radius: 15px;</w:t>
            </w:r>
          </w:p>
          <w:p w14:paraId="61AFC5F8" w14:textId="77777777" w:rsidR="00583B46" w:rsidRDefault="00583B46" w:rsidP="00583B46">
            <w:pPr>
              <w:pStyle w:val="code"/>
              <w:bidi w:val="0"/>
            </w:pPr>
            <w:r>
              <w:t xml:space="preserve">            overflow: hidden;</w:t>
            </w:r>
          </w:p>
          <w:p w14:paraId="2F4A972F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5B96A29D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CE9583F" w14:textId="77777777" w:rsidR="00583B46" w:rsidRDefault="00583B46" w:rsidP="00583B46">
            <w:pPr>
              <w:pStyle w:val="code"/>
              <w:bidi w:val="0"/>
            </w:pPr>
            <w:r>
              <w:t xml:space="preserve">        .swiper-slide {</w:t>
            </w:r>
          </w:p>
          <w:p w14:paraId="5EEB4259" w14:textId="77777777" w:rsidR="00583B46" w:rsidRDefault="00583B46" w:rsidP="00583B46">
            <w:pPr>
              <w:pStyle w:val="code"/>
              <w:bidi w:val="0"/>
            </w:pPr>
            <w:r>
              <w:t xml:space="preserve">            position: relative;</w:t>
            </w:r>
          </w:p>
          <w:p w14:paraId="025D4BE5" w14:textId="77777777" w:rsidR="00583B46" w:rsidRDefault="00583B46" w:rsidP="00583B46">
            <w:pPr>
              <w:pStyle w:val="code"/>
              <w:bidi w:val="0"/>
            </w:pPr>
            <w:r>
              <w:t xml:space="preserve">            background: #f8f9fa;</w:t>
            </w:r>
          </w:p>
          <w:p w14:paraId="50353175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}</w:t>
            </w:r>
          </w:p>
          <w:p w14:paraId="23B74839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95A80B5" w14:textId="77777777" w:rsidR="00583B46" w:rsidRDefault="00583B46" w:rsidP="00583B46">
            <w:pPr>
              <w:pStyle w:val="code"/>
              <w:bidi w:val="0"/>
            </w:pPr>
            <w:r>
              <w:t xml:space="preserve">        .slide-image {</w:t>
            </w:r>
          </w:p>
          <w:p w14:paraId="30087CF7" w14:textId="77777777" w:rsidR="00583B46" w:rsidRDefault="00583B46" w:rsidP="00583B46">
            <w:pPr>
              <w:pStyle w:val="code"/>
              <w:bidi w:val="0"/>
            </w:pPr>
            <w:r>
              <w:t xml:space="preserve">            width: 100%;</w:t>
            </w:r>
          </w:p>
          <w:p w14:paraId="50AEE812" w14:textId="77777777" w:rsidR="00583B46" w:rsidRDefault="00583B46" w:rsidP="00583B46">
            <w:pPr>
              <w:pStyle w:val="code"/>
              <w:bidi w:val="0"/>
            </w:pPr>
            <w:r>
              <w:t xml:space="preserve">            height: 100%;</w:t>
            </w:r>
          </w:p>
          <w:p w14:paraId="6109DA4C" w14:textId="77777777" w:rsidR="00583B46" w:rsidRDefault="00583B46" w:rsidP="00583B46">
            <w:pPr>
              <w:pStyle w:val="code"/>
              <w:bidi w:val="0"/>
            </w:pPr>
            <w:r>
              <w:t xml:space="preserve">            object-fit: cover;</w:t>
            </w:r>
          </w:p>
          <w:p w14:paraId="520874B1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9719766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05C9E984" w14:textId="77777777" w:rsidR="00583B46" w:rsidRDefault="00583B46" w:rsidP="00583B46">
            <w:pPr>
              <w:pStyle w:val="code"/>
              <w:bidi w:val="0"/>
            </w:pPr>
            <w:r>
              <w:t xml:space="preserve">        .slide-content {</w:t>
            </w:r>
          </w:p>
          <w:p w14:paraId="2E102F0B" w14:textId="77777777" w:rsidR="00583B46" w:rsidRDefault="00583B46" w:rsidP="00583B46">
            <w:pPr>
              <w:pStyle w:val="code"/>
              <w:bidi w:val="0"/>
            </w:pPr>
            <w:r>
              <w:t xml:space="preserve">            position: absolute;</w:t>
            </w:r>
          </w:p>
          <w:p w14:paraId="3DE9746A" w14:textId="77777777" w:rsidR="00583B46" w:rsidRDefault="00583B46" w:rsidP="00583B46">
            <w:pPr>
              <w:pStyle w:val="code"/>
              <w:bidi w:val="0"/>
            </w:pPr>
            <w:r>
              <w:t xml:space="preserve">            bottom: 0;</w:t>
            </w:r>
          </w:p>
          <w:p w14:paraId="4023E1EC" w14:textId="77777777" w:rsidR="00583B46" w:rsidRDefault="00583B46" w:rsidP="00583B46">
            <w:pPr>
              <w:pStyle w:val="code"/>
              <w:bidi w:val="0"/>
            </w:pPr>
            <w:r>
              <w:t xml:space="preserve">            right: 0;</w:t>
            </w:r>
          </w:p>
          <w:p w14:paraId="3B9EE54A" w14:textId="77777777" w:rsidR="00583B46" w:rsidRDefault="00583B46" w:rsidP="00583B46">
            <w:pPr>
              <w:pStyle w:val="code"/>
              <w:bidi w:val="0"/>
            </w:pPr>
            <w:r>
              <w:t xml:space="preserve">            left: 0;</w:t>
            </w:r>
          </w:p>
          <w:p w14:paraId="59CF1775" w14:textId="77777777" w:rsidR="00583B46" w:rsidRDefault="00583B46" w:rsidP="00583B46">
            <w:pPr>
              <w:pStyle w:val="code"/>
              <w:bidi w:val="0"/>
            </w:pPr>
            <w:r>
              <w:t xml:space="preserve">            background: linear-gradient(transparent, rgba(0,0,0,0.8));</w:t>
            </w:r>
          </w:p>
          <w:p w14:paraId="78C3B998" w14:textId="77777777" w:rsidR="00583B46" w:rsidRDefault="00583B46" w:rsidP="00583B46">
            <w:pPr>
              <w:pStyle w:val="code"/>
              <w:bidi w:val="0"/>
            </w:pPr>
            <w:r>
              <w:t xml:space="preserve">            color: white;</w:t>
            </w:r>
          </w:p>
          <w:p w14:paraId="07B3F11C" w14:textId="77777777" w:rsidR="00583B46" w:rsidRDefault="00583B46" w:rsidP="00583B46">
            <w:pPr>
              <w:pStyle w:val="code"/>
              <w:bidi w:val="0"/>
            </w:pPr>
            <w:r>
              <w:t xml:space="preserve">            padding: 40px 30px 30px;</w:t>
            </w:r>
          </w:p>
          <w:p w14:paraId="1D358070" w14:textId="77777777" w:rsidR="00583B46" w:rsidRDefault="00583B46" w:rsidP="00583B46">
            <w:pPr>
              <w:pStyle w:val="code"/>
              <w:bidi w:val="0"/>
            </w:pPr>
            <w:r>
              <w:t xml:space="preserve">            transform: translateY(0);</w:t>
            </w:r>
          </w:p>
          <w:p w14:paraId="288D042F" w14:textId="77777777" w:rsidR="00583B46" w:rsidRDefault="00583B46" w:rsidP="00583B46">
            <w:pPr>
              <w:pStyle w:val="code"/>
              <w:bidi w:val="0"/>
            </w:pPr>
            <w:r>
              <w:t xml:space="preserve">            transition: transform 0.3s ease;</w:t>
            </w:r>
          </w:p>
          <w:p w14:paraId="44E63B18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F75CE27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75727E1D" w14:textId="77777777" w:rsidR="00583B46" w:rsidRDefault="00583B46" w:rsidP="00583B46">
            <w:pPr>
              <w:pStyle w:val="code"/>
              <w:bidi w:val="0"/>
            </w:pPr>
            <w:r>
              <w:t xml:space="preserve">        .swiper-slide-active .slide-content {</w:t>
            </w:r>
          </w:p>
          <w:p w14:paraId="445D1778" w14:textId="77777777" w:rsidR="00583B46" w:rsidRDefault="00583B46" w:rsidP="00583B46">
            <w:pPr>
              <w:pStyle w:val="code"/>
              <w:bidi w:val="0"/>
            </w:pPr>
            <w:r>
              <w:t xml:space="preserve">            transform: translateY(0);</w:t>
            </w:r>
          </w:p>
          <w:p w14:paraId="425A3707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9FDD89E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A6BED68" w14:textId="77777777" w:rsidR="00583B46" w:rsidRDefault="00583B46" w:rsidP="00583B46">
            <w:pPr>
              <w:pStyle w:val="code"/>
              <w:bidi w:val="0"/>
            </w:pPr>
            <w:r>
              <w:t xml:space="preserve">        .slide-title {</w:t>
            </w:r>
          </w:p>
          <w:p w14:paraId="597F779C" w14:textId="77777777" w:rsidR="00583B46" w:rsidRDefault="00583B46" w:rsidP="00583B46">
            <w:pPr>
              <w:pStyle w:val="code"/>
              <w:bidi w:val="0"/>
            </w:pPr>
            <w:r>
              <w:t xml:space="preserve">            font-size: 1.8em;</w:t>
            </w:r>
          </w:p>
          <w:p w14:paraId="0A1C8ACB" w14:textId="77777777" w:rsidR="00583B46" w:rsidRDefault="00583B46" w:rsidP="00583B46">
            <w:pPr>
              <w:pStyle w:val="code"/>
              <w:bidi w:val="0"/>
            </w:pPr>
            <w:r>
              <w:t xml:space="preserve">            margin-bottom: 10px;</w:t>
            </w:r>
          </w:p>
          <w:p w14:paraId="04054F8A" w14:textId="77777777" w:rsidR="00583B46" w:rsidRDefault="00583B46" w:rsidP="00583B46">
            <w:pPr>
              <w:pStyle w:val="code"/>
              <w:bidi w:val="0"/>
            </w:pPr>
            <w:r>
              <w:t xml:space="preserve">            font-weight: bold;</w:t>
            </w:r>
          </w:p>
          <w:p w14:paraId="5AC900AD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C2BD8BE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926E071" w14:textId="77777777" w:rsidR="00583B46" w:rsidRDefault="00583B46" w:rsidP="00583B46">
            <w:pPr>
              <w:pStyle w:val="code"/>
              <w:bidi w:val="0"/>
            </w:pPr>
            <w:r>
              <w:t xml:space="preserve">        .slide-description {</w:t>
            </w:r>
          </w:p>
          <w:p w14:paraId="137D2CCA" w14:textId="77777777" w:rsidR="00583B46" w:rsidRDefault="00583B46" w:rsidP="00583B46">
            <w:pPr>
              <w:pStyle w:val="code"/>
              <w:bidi w:val="0"/>
            </w:pPr>
            <w:r>
              <w:t xml:space="preserve">            font-size: 1.1em;</w:t>
            </w:r>
          </w:p>
          <w:p w14:paraId="442BFDC6" w14:textId="77777777" w:rsidR="00583B46" w:rsidRDefault="00583B46" w:rsidP="00583B46">
            <w:pPr>
              <w:pStyle w:val="code"/>
              <w:bidi w:val="0"/>
            </w:pPr>
            <w:r>
              <w:t xml:space="preserve">            opacity: 0.9;</w:t>
            </w:r>
          </w:p>
          <w:p w14:paraId="66B37E34" w14:textId="77777777" w:rsidR="00583B46" w:rsidRDefault="00583B46" w:rsidP="00583B46">
            <w:pPr>
              <w:pStyle w:val="code"/>
              <w:bidi w:val="0"/>
            </w:pPr>
            <w:r>
              <w:t xml:space="preserve">            line-height: 1.6;</w:t>
            </w:r>
          </w:p>
          <w:p w14:paraId="0EFD729A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C222C07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5FFD738" w14:textId="77777777" w:rsidR="00583B46" w:rsidRDefault="00583B46" w:rsidP="00583B46">
            <w:pPr>
              <w:pStyle w:val="code"/>
              <w:bidi w:val="0"/>
            </w:pPr>
            <w:r>
              <w:t xml:space="preserve">        .swiper-pagination-bullet {</w:t>
            </w:r>
          </w:p>
          <w:p w14:paraId="32F04E8B" w14:textId="77777777" w:rsidR="00583B46" w:rsidRDefault="00583B46" w:rsidP="00583B46">
            <w:pPr>
              <w:pStyle w:val="code"/>
              <w:bidi w:val="0"/>
            </w:pPr>
            <w:r>
              <w:t xml:space="preserve">            width: 12px;</w:t>
            </w:r>
          </w:p>
          <w:p w14:paraId="4802041C" w14:textId="77777777" w:rsidR="00583B46" w:rsidRDefault="00583B46" w:rsidP="00583B46">
            <w:pPr>
              <w:pStyle w:val="code"/>
              <w:bidi w:val="0"/>
            </w:pPr>
            <w:r>
              <w:t xml:space="preserve">            height: 12px;</w:t>
            </w:r>
          </w:p>
          <w:p w14:paraId="1064894E" w14:textId="77777777" w:rsidR="00583B46" w:rsidRDefault="00583B46" w:rsidP="00583B46">
            <w:pPr>
              <w:pStyle w:val="code"/>
              <w:bidi w:val="0"/>
            </w:pPr>
            <w:r>
              <w:t xml:space="preserve">            background: white;</w:t>
            </w:r>
          </w:p>
          <w:p w14:paraId="7BF434B9" w14:textId="77777777" w:rsidR="00583B46" w:rsidRDefault="00583B46" w:rsidP="00583B46">
            <w:pPr>
              <w:pStyle w:val="code"/>
              <w:bidi w:val="0"/>
            </w:pPr>
            <w:r>
              <w:t xml:space="preserve">            opacity: 0.5;</w:t>
            </w:r>
          </w:p>
          <w:p w14:paraId="629790AB" w14:textId="77777777" w:rsidR="00583B46" w:rsidRDefault="00583B46" w:rsidP="00583B46">
            <w:pPr>
              <w:pStyle w:val="code"/>
              <w:bidi w:val="0"/>
            </w:pPr>
            <w:r>
              <w:t xml:space="preserve">            transition: all 0.3s ease;</w:t>
            </w:r>
          </w:p>
          <w:p w14:paraId="6B95ECE0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1AD37C5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1D417E13" w14:textId="77777777" w:rsidR="00583B46" w:rsidRDefault="00583B46" w:rsidP="00583B46">
            <w:pPr>
              <w:pStyle w:val="code"/>
              <w:bidi w:val="0"/>
            </w:pPr>
            <w:r>
              <w:t xml:space="preserve">        .swiper-pagination-bullet-active {</w:t>
            </w:r>
          </w:p>
          <w:p w14:paraId="748E5BF7" w14:textId="77777777" w:rsidR="00583B46" w:rsidRDefault="00583B46" w:rsidP="00583B46">
            <w:pPr>
              <w:pStyle w:val="code"/>
              <w:bidi w:val="0"/>
            </w:pPr>
            <w:r>
              <w:t xml:space="preserve">            background: #667eea;</w:t>
            </w:r>
          </w:p>
          <w:p w14:paraId="146B145C" w14:textId="77777777" w:rsidR="00583B46" w:rsidRDefault="00583B46" w:rsidP="00583B46">
            <w:pPr>
              <w:pStyle w:val="code"/>
              <w:bidi w:val="0"/>
            </w:pPr>
            <w:r>
              <w:t xml:space="preserve">            opacity: 1;</w:t>
            </w:r>
          </w:p>
          <w:p w14:paraId="6AF8CA30" w14:textId="77777777" w:rsidR="00583B46" w:rsidRDefault="00583B46" w:rsidP="00583B46">
            <w:pPr>
              <w:pStyle w:val="code"/>
              <w:bidi w:val="0"/>
            </w:pPr>
            <w:r>
              <w:lastRenderedPageBreak/>
              <w:t xml:space="preserve">            transform: scale(1.2);</w:t>
            </w:r>
          </w:p>
          <w:p w14:paraId="65717930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D431A0D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24B48FB" w14:textId="77777777" w:rsidR="00583B46" w:rsidRDefault="00583B46" w:rsidP="00583B46">
            <w:pPr>
              <w:pStyle w:val="code"/>
              <w:bidi w:val="0"/>
            </w:pPr>
            <w:r>
              <w:t xml:space="preserve">        .swiper-button-next, .swiper-button-prev {</w:t>
            </w:r>
          </w:p>
          <w:p w14:paraId="3D3B7A02" w14:textId="77777777" w:rsidR="00583B46" w:rsidRDefault="00583B46" w:rsidP="00583B46">
            <w:pPr>
              <w:pStyle w:val="code"/>
              <w:bidi w:val="0"/>
            </w:pPr>
            <w:r>
              <w:t xml:space="preserve">            color: white;</w:t>
            </w:r>
          </w:p>
          <w:p w14:paraId="2DC47ABD" w14:textId="77777777" w:rsidR="00583B46" w:rsidRDefault="00583B46" w:rsidP="00583B46">
            <w:pPr>
              <w:pStyle w:val="code"/>
              <w:bidi w:val="0"/>
            </w:pPr>
            <w:r>
              <w:t xml:space="preserve">            background: rgba(102, 126, 234, 0.8);</w:t>
            </w:r>
          </w:p>
          <w:p w14:paraId="65A58098" w14:textId="77777777" w:rsidR="00583B46" w:rsidRDefault="00583B46" w:rsidP="00583B46">
            <w:pPr>
              <w:pStyle w:val="code"/>
              <w:bidi w:val="0"/>
            </w:pPr>
            <w:r>
              <w:t xml:space="preserve">            width: 50px;</w:t>
            </w:r>
          </w:p>
          <w:p w14:paraId="1943428E" w14:textId="77777777" w:rsidR="00583B46" w:rsidRDefault="00583B46" w:rsidP="00583B46">
            <w:pPr>
              <w:pStyle w:val="code"/>
              <w:bidi w:val="0"/>
            </w:pPr>
            <w:r>
              <w:t xml:space="preserve">            height: 50px;</w:t>
            </w:r>
          </w:p>
          <w:p w14:paraId="445CF450" w14:textId="77777777" w:rsidR="00583B46" w:rsidRDefault="00583B46" w:rsidP="00583B46">
            <w:pPr>
              <w:pStyle w:val="code"/>
              <w:bidi w:val="0"/>
            </w:pPr>
            <w:r>
              <w:t xml:space="preserve">            border-radius: 50%;</w:t>
            </w:r>
          </w:p>
          <w:p w14:paraId="3D1579C7" w14:textId="77777777" w:rsidR="00583B46" w:rsidRDefault="00583B46" w:rsidP="00583B46">
            <w:pPr>
              <w:pStyle w:val="code"/>
              <w:bidi w:val="0"/>
            </w:pPr>
            <w:r>
              <w:t xml:space="preserve">            transition: all 0.3s ease;</w:t>
            </w:r>
          </w:p>
          <w:p w14:paraId="7BEDA387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6A762E2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E896738" w14:textId="77777777" w:rsidR="00583B46" w:rsidRDefault="00583B46" w:rsidP="00583B46">
            <w:pPr>
              <w:pStyle w:val="code"/>
              <w:bidi w:val="0"/>
            </w:pPr>
            <w:r>
              <w:t xml:space="preserve">        .swiper-button-next:after, .swiper-button-prev:after {</w:t>
            </w:r>
          </w:p>
          <w:p w14:paraId="3849B77F" w14:textId="77777777" w:rsidR="00583B46" w:rsidRDefault="00583B46" w:rsidP="00583B46">
            <w:pPr>
              <w:pStyle w:val="code"/>
              <w:bidi w:val="0"/>
            </w:pPr>
            <w:r>
              <w:t xml:space="preserve">            font-size: 20px;</w:t>
            </w:r>
          </w:p>
          <w:p w14:paraId="7F11490B" w14:textId="77777777" w:rsidR="00583B46" w:rsidRDefault="00583B46" w:rsidP="00583B46">
            <w:pPr>
              <w:pStyle w:val="code"/>
              <w:bidi w:val="0"/>
            </w:pPr>
            <w:r>
              <w:t xml:space="preserve">            font-weight: bold;</w:t>
            </w:r>
          </w:p>
          <w:p w14:paraId="552C16E4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7771840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EEA068C" w14:textId="77777777" w:rsidR="00583B46" w:rsidRDefault="00583B46" w:rsidP="00583B46">
            <w:pPr>
              <w:pStyle w:val="code"/>
              <w:bidi w:val="0"/>
            </w:pPr>
            <w:r>
              <w:t xml:space="preserve">        .swiper-button-next:hover, .swiper-button-prev:hover {</w:t>
            </w:r>
          </w:p>
          <w:p w14:paraId="030A04A7" w14:textId="77777777" w:rsidR="00583B46" w:rsidRDefault="00583B46" w:rsidP="00583B46">
            <w:pPr>
              <w:pStyle w:val="code"/>
              <w:bidi w:val="0"/>
            </w:pPr>
            <w:r>
              <w:t xml:space="preserve">            background: #667eea;</w:t>
            </w:r>
          </w:p>
          <w:p w14:paraId="32611B56" w14:textId="77777777" w:rsidR="00583B46" w:rsidRDefault="00583B46" w:rsidP="00583B46">
            <w:pPr>
              <w:pStyle w:val="code"/>
              <w:bidi w:val="0"/>
            </w:pPr>
            <w:r>
              <w:t xml:space="preserve">            transform: scale(1.1);</w:t>
            </w:r>
          </w:p>
          <w:p w14:paraId="52629393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AC45D5F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A3EDFBA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tl/>
              </w:rPr>
              <w:t>کلاس‌ها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مخصوص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t xml:space="preserve"> */</w:t>
            </w:r>
          </w:p>
          <w:p w14:paraId="6919B0B8" w14:textId="77777777" w:rsidR="00583B46" w:rsidRDefault="00583B46" w:rsidP="00583B46">
            <w:pPr>
              <w:pStyle w:val="code"/>
              <w:bidi w:val="0"/>
            </w:pPr>
            <w:r>
              <w:t xml:space="preserve">        .nature-image {</w:t>
            </w:r>
          </w:p>
          <w:p w14:paraId="199D6DFE" w14:textId="77777777" w:rsidR="00583B46" w:rsidRDefault="00583B46" w:rsidP="00583B46">
            <w:pPr>
              <w:pStyle w:val="code"/>
              <w:bidi w:val="0"/>
            </w:pPr>
            <w:r>
              <w:t xml:space="preserve">            background: linear-gradient(45deg, #4facfe, #00f2fe);</w:t>
            </w:r>
          </w:p>
          <w:p w14:paraId="4791795F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2EA1205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58C221DB" w14:textId="77777777" w:rsidR="00583B46" w:rsidRDefault="00583B46" w:rsidP="00583B46">
            <w:pPr>
              <w:pStyle w:val="code"/>
              <w:bidi w:val="0"/>
            </w:pPr>
            <w:r>
              <w:t xml:space="preserve">        .mountain-image {</w:t>
            </w:r>
          </w:p>
          <w:p w14:paraId="2A99B8CF" w14:textId="77777777" w:rsidR="00583B46" w:rsidRDefault="00583B46" w:rsidP="00583B46">
            <w:pPr>
              <w:pStyle w:val="code"/>
              <w:bidi w:val="0"/>
            </w:pPr>
            <w:r>
              <w:t xml:space="preserve">            background: linear-gradient(45deg, #43e97b, #38f9d7);</w:t>
            </w:r>
          </w:p>
          <w:p w14:paraId="6653A667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223A904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1D17D200" w14:textId="77777777" w:rsidR="00583B46" w:rsidRDefault="00583B46" w:rsidP="00583B46">
            <w:pPr>
              <w:pStyle w:val="code"/>
              <w:bidi w:val="0"/>
            </w:pPr>
            <w:r>
              <w:t xml:space="preserve">        .city-image {</w:t>
            </w:r>
          </w:p>
          <w:p w14:paraId="35E011C8" w14:textId="77777777" w:rsidR="00583B46" w:rsidRDefault="00583B46" w:rsidP="00583B46">
            <w:pPr>
              <w:pStyle w:val="code"/>
              <w:bidi w:val="0"/>
            </w:pPr>
            <w:r>
              <w:t xml:space="preserve">            background: linear-gradient(45deg, #fa709a, #fee140);</w:t>
            </w:r>
          </w:p>
          <w:p w14:paraId="7016FFF1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D65BC08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02EB65F0" w14:textId="77777777" w:rsidR="00583B46" w:rsidRDefault="00583B46" w:rsidP="00583B46">
            <w:pPr>
              <w:pStyle w:val="code"/>
              <w:bidi w:val="0"/>
            </w:pPr>
            <w:r>
              <w:t xml:space="preserve">        .beach-image {</w:t>
            </w:r>
          </w:p>
          <w:p w14:paraId="1BB2524D" w14:textId="77777777" w:rsidR="00583B46" w:rsidRDefault="00583B46" w:rsidP="00583B46">
            <w:pPr>
              <w:pStyle w:val="code"/>
              <w:bidi w:val="0"/>
            </w:pPr>
            <w:r>
              <w:t xml:space="preserve">            background: linear-gradient(45deg, #667eea, #764ba2);</w:t>
            </w:r>
          </w:p>
          <w:p w14:paraId="230C0A9A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FFF6A06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49324E0" w14:textId="77777777" w:rsidR="00583B46" w:rsidRDefault="00583B46" w:rsidP="00583B46">
            <w:pPr>
              <w:pStyle w:val="code"/>
              <w:bidi w:val="0"/>
            </w:pPr>
            <w:r>
              <w:t xml:space="preserve">        .forest-image {</w:t>
            </w:r>
          </w:p>
          <w:p w14:paraId="3BFA5DCC" w14:textId="77777777" w:rsidR="00583B46" w:rsidRDefault="00583B46" w:rsidP="00583B46">
            <w:pPr>
              <w:pStyle w:val="code"/>
              <w:bidi w:val="0"/>
            </w:pPr>
            <w:r>
              <w:t xml:space="preserve">            background: linear-gradient(45deg, #96e6a1, #d4fc79);</w:t>
            </w:r>
          </w:p>
          <w:p w14:paraId="0EED2C56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BCA8ED2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4D5F53D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/* </w:t>
            </w: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موبا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 xml:space="preserve"> */</w:t>
            </w:r>
          </w:p>
          <w:p w14:paraId="7F2E1506" w14:textId="77777777" w:rsidR="00583B46" w:rsidRDefault="00583B46" w:rsidP="00583B46">
            <w:pPr>
              <w:pStyle w:val="code"/>
              <w:bidi w:val="0"/>
            </w:pPr>
            <w:r>
              <w:t xml:space="preserve">        @media (max-width: 768px) {</w:t>
            </w:r>
          </w:p>
          <w:p w14:paraId="25E98EA7" w14:textId="77777777" w:rsidR="00583B46" w:rsidRDefault="00583B46" w:rsidP="00583B46">
            <w:pPr>
              <w:pStyle w:val="code"/>
              <w:bidi w:val="0"/>
            </w:pPr>
            <w:r>
              <w:t xml:space="preserve">            .swiper {</w:t>
            </w:r>
          </w:p>
          <w:p w14:paraId="0C125FBB" w14:textId="77777777" w:rsidR="00583B46" w:rsidRDefault="00583B46" w:rsidP="00583B46">
            <w:pPr>
              <w:pStyle w:val="code"/>
              <w:bidi w:val="0"/>
            </w:pPr>
            <w:r>
              <w:t xml:space="preserve">                height: 400px;</w:t>
            </w:r>
          </w:p>
          <w:p w14:paraId="37EF5237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}</w:t>
            </w:r>
          </w:p>
          <w:p w14:paraId="7331D42E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59A5DE7F" w14:textId="77777777" w:rsidR="00583B46" w:rsidRDefault="00583B46" w:rsidP="00583B46">
            <w:pPr>
              <w:pStyle w:val="code"/>
              <w:bidi w:val="0"/>
            </w:pPr>
            <w:r>
              <w:t xml:space="preserve">            .slider-title {</w:t>
            </w:r>
          </w:p>
          <w:p w14:paraId="4B559CA8" w14:textId="77777777" w:rsidR="00583B46" w:rsidRDefault="00583B46" w:rsidP="00583B46">
            <w:pPr>
              <w:pStyle w:val="code"/>
              <w:bidi w:val="0"/>
            </w:pPr>
            <w:r>
              <w:t xml:space="preserve">                font-size: 2em;</w:t>
            </w:r>
          </w:p>
          <w:p w14:paraId="2E67AFCD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}</w:t>
            </w:r>
          </w:p>
          <w:p w14:paraId="5AD00BFC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7A68AB71" w14:textId="77777777" w:rsidR="00583B46" w:rsidRDefault="00583B46" w:rsidP="00583B46">
            <w:pPr>
              <w:pStyle w:val="code"/>
              <w:bidi w:val="0"/>
            </w:pPr>
            <w:r>
              <w:t xml:space="preserve">            .slide-title {</w:t>
            </w:r>
          </w:p>
          <w:p w14:paraId="1C8619A5" w14:textId="77777777" w:rsidR="00583B46" w:rsidRDefault="00583B46" w:rsidP="00583B46">
            <w:pPr>
              <w:pStyle w:val="code"/>
              <w:bidi w:val="0"/>
            </w:pPr>
            <w:r>
              <w:t xml:space="preserve">                font-size: 1.5em;</w:t>
            </w:r>
          </w:p>
          <w:p w14:paraId="5F9291B3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}</w:t>
            </w:r>
          </w:p>
          <w:p w14:paraId="14EC7A2A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4F175395" w14:textId="77777777" w:rsidR="00583B46" w:rsidRDefault="00583B46" w:rsidP="00583B46">
            <w:pPr>
              <w:pStyle w:val="code"/>
              <w:bidi w:val="0"/>
            </w:pPr>
            <w:r>
              <w:t xml:space="preserve">            .slide-description {</w:t>
            </w:r>
          </w:p>
          <w:p w14:paraId="4CEE490E" w14:textId="77777777" w:rsidR="00583B46" w:rsidRDefault="00583B46" w:rsidP="00583B46">
            <w:pPr>
              <w:pStyle w:val="code"/>
              <w:bidi w:val="0"/>
            </w:pPr>
            <w:r>
              <w:t xml:space="preserve">                font-size: 1em;</w:t>
            </w:r>
          </w:p>
          <w:p w14:paraId="6C757453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}</w:t>
            </w:r>
          </w:p>
          <w:p w14:paraId="70FC96F9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2538D45B" w14:textId="77777777" w:rsidR="00583B46" w:rsidRDefault="00583B46" w:rsidP="00583B46">
            <w:pPr>
              <w:pStyle w:val="code"/>
              <w:bidi w:val="0"/>
            </w:pPr>
            <w:r>
              <w:t xml:space="preserve">            .swiper-button-next, .swiper-button-prev {</w:t>
            </w:r>
          </w:p>
          <w:p w14:paraId="10377151" w14:textId="77777777" w:rsidR="00583B46" w:rsidRDefault="00583B46" w:rsidP="00583B46">
            <w:pPr>
              <w:pStyle w:val="code"/>
              <w:bidi w:val="0"/>
            </w:pPr>
            <w:r>
              <w:t xml:space="preserve">                width: 40px;</w:t>
            </w:r>
          </w:p>
          <w:p w14:paraId="3A02E421" w14:textId="77777777" w:rsidR="00583B46" w:rsidRDefault="00583B46" w:rsidP="00583B46">
            <w:pPr>
              <w:pStyle w:val="code"/>
              <w:bidi w:val="0"/>
            </w:pPr>
            <w:r>
              <w:t xml:space="preserve">                height: 40px;</w:t>
            </w:r>
          </w:p>
          <w:p w14:paraId="1BF68634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}</w:t>
            </w:r>
          </w:p>
          <w:p w14:paraId="5B8745EA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F9217B8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52A4D565" w14:textId="77777777" w:rsidR="00583B46" w:rsidRDefault="00583B46" w:rsidP="00583B46">
            <w:pPr>
              <w:pStyle w:val="code"/>
              <w:bidi w:val="0"/>
            </w:pPr>
            <w:r>
              <w:t xml:space="preserve">        @media (max-width: 480px) {</w:t>
            </w:r>
          </w:p>
          <w:p w14:paraId="189B5EBB" w14:textId="77777777" w:rsidR="00583B46" w:rsidRDefault="00583B46" w:rsidP="00583B46">
            <w:pPr>
              <w:pStyle w:val="code"/>
              <w:bidi w:val="0"/>
            </w:pPr>
            <w:r>
              <w:t xml:space="preserve">            .swiper {</w:t>
            </w:r>
          </w:p>
          <w:p w14:paraId="1B8DFA03" w14:textId="77777777" w:rsidR="00583B46" w:rsidRDefault="00583B46" w:rsidP="00583B46">
            <w:pPr>
              <w:pStyle w:val="code"/>
              <w:bidi w:val="0"/>
            </w:pPr>
            <w:r>
              <w:t xml:space="preserve">                height: 300px;</w:t>
            </w:r>
          </w:p>
          <w:p w14:paraId="30BD02E8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}</w:t>
            </w:r>
          </w:p>
          <w:p w14:paraId="5E255280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58DAD8A2" w14:textId="77777777" w:rsidR="00583B46" w:rsidRDefault="00583B46" w:rsidP="00583B46">
            <w:pPr>
              <w:pStyle w:val="code"/>
              <w:bidi w:val="0"/>
            </w:pPr>
            <w:r>
              <w:t xml:space="preserve">            .slider-title {</w:t>
            </w:r>
          </w:p>
          <w:p w14:paraId="5EB59A6A" w14:textId="77777777" w:rsidR="00583B46" w:rsidRDefault="00583B46" w:rsidP="00583B46">
            <w:pPr>
              <w:pStyle w:val="code"/>
              <w:bidi w:val="0"/>
            </w:pPr>
            <w:r>
              <w:t xml:space="preserve">                font-size: 1.8em;</w:t>
            </w:r>
          </w:p>
          <w:p w14:paraId="77F1ACFF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}</w:t>
            </w:r>
          </w:p>
          <w:p w14:paraId="0D86A056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00C1B3BA" w14:textId="77777777" w:rsidR="00583B46" w:rsidRDefault="00583B46" w:rsidP="00583B46">
            <w:pPr>
              <w:pStyle w:val="code"/>
              <w:bidi w:val="0"/>
            </w:pPr>
            <w:r>
              <w:t xml:space="preserve">            .slide-content {</w:t>
            </w:r>
          </w:p>
          <w:p w14:paraId="221887B1" w14:textId="77777777" w:rsidR="00583B46" w:rsidRDefault="00583B46" w:rsidP="00583B46">
            <w:pPr>
              <w:pStyle w:val="code"/>
              <w:bidi w:val="0"/>
            </w:pPr>
            <w:r>
              <w:t xml:space="preserve">                padding: 20px 15px 15px;</w:t>
            </w:r>
          </w:p>
          <w:p w14:paraId="221A4FB8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}</w:t>
            </w:r>
          </w:p>
          <w:p w14:paraId="66711095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1A96184F" w14:textId="77777777" w:rsidR="00583B46" w:rsidRDefault="00583B46" w:rsidP="00583B46">
            <w:pPr>
              <w:pStyle w:val="code"/>
              <w:bidi w:val="0"/>
            </w:pPr>
            <w:r>
              <w:t xml:space="preserve">            .slide-title {</w:t>
            </w:r>
          </w:p>
          <w:p w14:paraId="0B2F4759" w14:textId="77777777" w:rsidR="00583B46" w:rsidRDefault="00583B46" w:rsidP="00583B46">
            <w:pPr>
              <w:pStyle w:val="code"/>
              <w:bidi w:val="0"/>
            </w:pPr>
            <w:r>
              <w:t xml:space="preserve">                font-size: 1.3em;</w:t>
            </w:r>
          </w:p>
          <w:p w14:paraId="2FD0E119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}</w:t>
            </w:r>
          </w:p>
          <w:p w14:paraId="7B5845A9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04754C79" w14:textId="77777777" w:rsidR="00583B46" w:rsidRDefault="00583B46" w:rsidP="00583B46">
            <w:pPr>
              <w:pStyle w:val="code"/>
              <w:bidi w:val="0"/>
            </w:pPr>
            <w:r>
              <w:t xml:space="preserve">            .slide-description {</w:t>
            </w:r>
          </w:p>
          <w:p w14:paraId="23037CF9" w14:textId="77777777" w:rsidR="00583B46" w:rsidRDefault="00583B46" w:rsidP="00583B46">
            <w:pPr>
              <w:pStyle w:val="code"/>
              <w:bidi w:val="0"/>
            </w:pPr>
            <w:r>
              <w:t xml:space="preserve">                font-size: 0.9em;</w:t>
            </w:r>
          </w:p>
          <w:p w14:paraId="57DE2D14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}</w:t>
            </w:r>
          </w:p>
          <w:p w14:paraId="01744331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44269FE" w14:textId="77777777" w:rsidR="00583B46" w:rsidRDefault="00583B46" w:rsidP="00583B46">
            <w:pPr>
              <w:pStyle w:val="code"/>
              <w:bidi w:val="0"/>
            </w:pPr>
            <w:r>
              <w:t xml:space="preserve">    &lt;/style&gt;</w:t>
            </w:r>
          </w:p>
          <w:p w14:paraId="62E92225" w14:textId="77777777" w:rsidR="00583B46" w:rsidRDefault="00583B46" w:rsidP="00583B46">
            <w:pPr>
              <w:pStyle w:val="code"/>
              <w:bidi w:val="0"/>
            </w:pPr>
            <w:r>
              <w:t>&lt;/head&gt;</w:t>
            </w:r>
          </w:p>
          <w:p w14:paraId="24CFC7D3" w14:textId="77777777" w:rsidR="00583B46" w:rsidRDefault="00583B46" w:rsidP="00583B46">
            <w:pPr>
              <w:pStyle w:val="code"/>
              <w:bidi w:val="0"/>
            </w:pPr>
            <w:r>
              <w:t>&lt;body&gt;</w:t>
            </w:r>
          </w:p>
          <w:p w14:paraId="5231B016" w14:textId="77777777" w:rsidR="00583B46" w:rsidRDefault="00583B46" w:rsidP="00583B46">
            <w:pPr>
              <w:pStyle w:val="code"/>
              <w:bidi w:val="0"/>
            </w:pPr>
            <w:r>
              <w:lastRenderedPageBreak/>
              <w:t xml:space="preserve">    &lt;div class="slider-container"&gt;</w:t>
            </w:r>
          </w:p>
          <w:p w14:paraId="573D0BF1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&lt;h1 class="slider-title"&gt;</w:t>
            </w:r>
            <w:r>
              <w:rPr>
                <w:rtl/>
              </w:rPr>
              <w:t>گالر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</w:t>
            </w:r>
            <w:r>
              <w:t>&lt;/h1&gt;</w:t>
            </w:r>
          </w:p>
          <w:p w14:paraId="5BFFEF1F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0485588C" w14:textId="77777777" w:rsidR="00583B46" w:rsidRDefault="00583B46" w:rsidP="00583B46">
            <w:pPr>
              <w:pStyle w:val="code"/>
              <w:bidi w:val="0"/>
            </w:pPr>
            <w:r>
              <w:t xml:space="preserve">        &lt;div class="swiper mySwiper"&gt;</w:t>
            </w:r>
          </w:p>
          <w:p w14:paraId="0AA2B600" w14:textId="77777777" w:rsidR="00583B46" w:rsidRDefault="00583B46" w:rsidP="00583B46">
            <w:pPr>
              <w:pStyle w:val="code"/>
              <w:bidi w:val="0"/>
            </w:pPr>
            <w:r>
              <w:t xml:space="preserve">            &lt;div class="swiper-wrapper"&gt;</w:t>
            </w:r>
          </w:p>
          <w:p w14:paraId="1F2CC7E3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    &lt;!-- </w:t>
            </w:r>
            <w:r>
              <w:rPr>
                <w:rtl/>
              </w:rPr>
              <w:t>اسلا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۱</w:t>
            </w:r>
            <w:r>
              <w:t xml:space="preserve"> --&gt;</w:t>
            </w:r>
          </w:p>
          <w:p w14:paraId="13FD178D" w14:textId="77777777" w:rsidR="00583B46" w:rsidRDefault="00583B46" w:rsidP="00583B46">
            <w:pPr>
              <w:pStyle w:val="code"/>
              <w:bidi w:val="0"/>
            </w:pPr>
            <w:r>
              <w:t xml:space="preserve">                &lt;div class="swiper-slide"&gt;</w:t>
            </w:r>
          </w:p>
          <w:p w14:paraId="6F7D25A8" w14:textId="77777777" w:rsidR="00583B46" w:rsidRDefault="00583B46" w:rsidP="00583B46">
            <w:pPr>
              <w:pStyle w:val="code"/>
              <w:bidi w:val="0"/>
            </w:pPr>
            <w:r>
              <w:t xml:space="preserve">                    &lt;div class="slide-image nature-image"&gt;&lt;/div&gt;</w:t>
            </w:r>
          </w:p>
          <w:p w14:paraId="2F1A8908" w14:textId="77777777" w:rsidR="00583B46" w:rsidRDefault="00583B46" w:rsidP="00583B46">
            <w:pPr>
              <w:pStyle w:val="code"/>
              <w:bidi w:val="0"/>
            </w:pPr>
            <w:r>
              <w:t xml:space="preserve">                    &lt;div class="slide-content"&gt;</w:t>
            </w:r>
          </w:p>
          <w:p w14:paraId="2807BA12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            &lt;h2 class="slide-title"&gt;</w:t>
            </w:r>
            <w:r>
              <w:rPr>
                <w:rtl/>
              </w:rPr>
              <w:t>طب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عت</w:t>
            </w:r>
            <w:r>
              <w:rPr>
                <w:rtl/>
              </w:rPr>
              <w:t xml:space="preserve"> بکر</w:t>
            </w:r>
            <w:r>
              <w:t>&lt;/h2&gt;</w:t>
            </w:r>
          </w:p>
          <w:p w14:paraId="4B7A06ED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            &lt;p class="slide-description"&gt;</w:t>
            </w:r>
            <w:r>
              <w:rPr>
                <w:rtl/>
              </w:rPr>
              <w:t>منظره‌ا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</w:t>
            </w:r>
            <w:r>
              <w:rPr>
                <w:rtl/>
              </w:rPr>
              <w:t xml:space="preserve"> از طب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عت</w:t>
            </w:r>
            <w:r>
              <w:rPr>
                <w:rtl/>
              </w:rPr>
              <w:t xml:space="preserve"> دست‌نخورده و رودخانه‌ها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خروشان</w:t>
            </w:r>
            <w:r>
              <w:t>&lt;/p&gt;</w:t>
            </w:r>
          </w:p>
          <w:p w14:paraId="23688964" w14:textId="77777777" w:rsidR="00583B46" w:rsidRDefault="00583B46" w:rsidP="00583B46">
            <w:pPr>
              <w:pStyle w:val="code"/>
              <w:bidi w:val="0"/>
            </w:pPr>
            <w:r>
              <w:t xml:space="preserve">                    &lt;/div&gt;</w:t>
            </w:r>
          </w:p>
          <w:p w14:paraId="7C6B8C41" w14:textId="77777777" w:rsidR="00583B46" w:rsidRDefault="00583B46" w:rsidP="00583B46">
            <w:pPr>
              <w:pStyle w:val="code"/>
              <w:bidi w:val="0"/>
            </w:pPr>
            <w:r>
              <w:t xml:space="preserve">                &lt;/div&gt;</w:t>
            </w:r>
          </w:p>
          <w:p w14:paraId="44F08C07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5B38D078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    &lt;!-- </w:t>
            </w:r>
            <w:r>
              <w:rPr>
                <w:rtl/>
              </w:rPr>
              <w:t>اسلا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۲</w:t>
            </w:r>
            <w:r>
              <w:t xml:space="preserve"> --&gt;</w:t>
            </w:r>
          </w:p>
          <w:p w14:paraId="2DA262F6" w14:textId="77777777" w:rsidR="00583B46" w:rsidRDefault="00583B46" w:rsidP="00583B46">
            <w:pPr>
              <w:pStyle w:val="code"/>
              <w:bidi w:val="0"/>
            </w:pPr>
            <w:r>
              <w:t xml:space="preserve">                &lt;div class="swiper-slide"&gt;</w:t>
            </w:r>
          </w:p>
          <w:p w14:paraId="49BB4943" w14:textId="77777777" w:rsidR="00583B46" w:rsidRDefault="00583B46" w:rsidP="00583B46">
            <w:pPr>
              <w:pStyle w:val="code"/>
              <w:bidi w:val="0"/>
            </w:pPr>
            <w:r>
              <w:t xml:space="preserve">                    &lt;div class="slide-image mountain-image"&gt;&lt;/div&gt;</w:t>
            </w:r>
          </w:p>
          <w:p w14:paraId="30F67DA3" w14:textId="77777777" w:rsidR="00583B46" w:rsidRDefault="00583B46" w:rsidP="00583B46">
            <w:pPr>
              <w:pStyle w:val="code"/>
              <w:bidi w:val="0"/>
            </w:pPr>
            <w:r>
              <w:t xml:space="preserve">                    &lt;div class="slide-content"&gt;</w:t>
            </w:r>
          </w:p>
          <w:p w14:paraId="7B3E9813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            &lt;h2 class="slide-title"&gt;</w:t>
            </w:r>
            <w:r>
              <w:rPr>
                <w:rtl/>
              </w:rPr>
              <w:t>کوه‌ها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سر به فلک کش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t>&lt;/h2&gt;</w:t>
            </w:r>
          </w:p>
          <w:p w14:paraId="2B5D0425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            &lt;p class="slide-description"&gt;</w:t>
            </w:r>
            <w:r>
              <w:rPr>
                <w:rtl/>
              </w:rPr>
              <w:t>نما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باشکوه از قله‌ها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ابرها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t>&lt;/p&gt;</w:t>
            </w:r>
          </w:p>
          <w:p w14:paraId="2A74C101" w14:textId="77777777" w:rsidR="00583B46" w:rsidRDefault="00583B46" w:rsidP="00583B46">
            <w:pPr>
              <w:pStyle w:val="code"/>
              <w:bidi w:val="0"/>
            </w:pPr>
            <w:r>
              <w:t xml:space="preserve">                    &lt;/div&gt;</w:t>
            </w:r>
          </w:p>
          <w:p w14:paraId="5C1D1ABA" w14:textId="77777777" w:rsidR="00583B46" w:rsidRDefault="00583B46" w:rsidP="00583B46">
            <w:pPr>
              <w:pStyle w:val="code"/>
              <w:bidi w:val="0"/>
            </w:pPr>
            <w:r>
              <w:t xml:space="preserve">                &lt;/div&gt;</w:t>
            </w:r>
          </w:p>
          <w:p w14:paraId="639749D4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3DF8384F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    &lt;!-- </w:t>
            </w:r>
            <w:r>
              <w:rPr>
                <w:rtl/>
              </w:rPr>
              <w:t>اسلا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۳</w:t>
            </w:r>
            <w:r>
              <w:t xml:space="preserve"> --&gt;</w:t>
            </w:r>
          </w:p>
          <w:p w14:paraId="769516EC" w14:textId="77777777" w:rsidR="00583B46" w:rsidRDefault="00583B46" w:rsidP="00583B46">
            <w:pPr>
              <w:pStyle w:val="code"/>
              <w:bidi w:val="0"/>
            </w:pPr>
            <w:r>
              <w:t xml:space="preserve">                &lt;div class="swiper-slide"&gt;</w:t>
            </w:r>
          </w:p>
          <w:p w14:paraId="509D4EF9" w14:textId="77777777" w:rsidR="00583B46" w:rsidRDefault="00583B46" w:rsidP="00583B46">
            <w:pPr>
              <w:pStyle w:val="code"/>
              <w:bidi w:val="0"/>
            </w:pPr>
            <w:r>
              <w:t xml:space="preserve">                    &lt;div class="slide-image city-image"&gt;&lt;/div&gt;</w:t>
            </w:r>
          </w:p>
          <w:p w14:paraId="3DEB8E62" w14:textId="77777777" w:rsidR="00583B46" w:rsidRDefault="00583B46" w:rsidP="00583B46">
            <w:pPr>
              <w:pStyle w:val="code"/>
              <w:bidi w:val="0"/>
            </w:pPr>
            <w:r>
              <w:t xml:space="preserve">                    &lt;div class="slide-content"&gt;</w:t>
            </w:r>
          </w:p>
          <w:p w14:paraId="10C21CF9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            &lt;h2 class="slide-title"&gt;</w:t>
            </w:r>
            <w:r>
              <w:rPr>
                <w:rtl/>
              </w:rPr>
              <w:t>شهر مدرن</w:t>
            </w:r>
            <w:r>
              <w:t>&lt;/h2&gt;</w:t>
            </w:r>
          </w:p>
          <w:p w14:paraId="01DE27FF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            &lt;p class="slide-description"&gt;</w:t>
            </w:r>
            <w:r>
              <w:rPr>
                <w:rtl/>
              </w:rPr>
              <w:t>نما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شبانه شهر با آسمان‌خراش‌ها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درخشان</w:t>
            </w:r>
            <w:r>
              <w:t>&lt;/p&gt;</w:t>
            </w:r>
          </w:p>
          <w:p w14:paraId="42B10334" w14:textId="77777777" w:rsidR="00583B46" w:rsidRDefault="00583B46" w:rsidP="00583B46">
            <w:pPr>
              <w:pStyle w:val="code"/>
              <w:bidi w:val="0"/>
            </w:pPr>
            <w:r>
              <w:t xml:space="preserve">                    &lt;/div&gt;</w:t>
            </w:r>
          </w:p>
          <w:p w14:paraId="1BD4CA1F" w14:textId="77777777" w:rsidR="00583B46" w:rsidRDefault="00583B46" w:rsidP="00583B46">
            <w:pPr>
              <w:pStyle w:val="code"/>
              <w:bidi w:val="0"/>
            </w:pPr>
            <w:r>
              <w:t xml:space="preserve">                &lt;/div&gt;</w:t>
            </w:r>
          </w:p>
          <w:p w14:paraId="4D5AC4C7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2E3BE501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    &lt;!-- </w:t>
            </w:r>
            <w:r>
              <w:rPr>
                <w:rtl/>
              </w:rPr>
              <w:t>اسلا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۴</w:t>
            </w:r>
            <w:r>
              <w:t xml:space="preserve"> --&gt;</w:t>
            </w:r>
          </w:p>
          <w:p w14:paraId="4ACD219E" w14:textId="77777777" w:rsidR="00583B46" w:rsidRDefault="00583B46" w:rsidP="00583B46">
            <w:pPr>
              <w:pStyle w:val="code"/>
              <w:bidi w:val="0"/>
            </w:pPr>
            <w:r>
              <w:t xml:space="preserve">                &lt;div class="swiper-slide"&gt;</w:t>
            </w:r>
          </w:p>
          <w:p w14:paraId="3A8F8477" w14:textId="77777777" w:rsidR="00583B46" w:rsidRDefault="00583B46" w:rsidP="00583B46">
            <w:pPr>
              <w:pStyle w:val="code"/>
              <w:bidi w:val="0"/>
            </w:pPr>
            <w:r>
              <w:t xml:space="preserve">                    &lt;div class="slide-image beach-image"&gt;&lt;/div&gt;</w:t>
            </w:r>
          </w:p>
          <w:p w14:paraId="2ED98972" w14:textId="77777777" w:rsidR="00583B46" w:rsidRDefault="00583B46" w:rsidP="00583B46">
            <w:pPr>
              <w:pStyle w:val="code"/>
              <w:bidi w:val="0"/>
            </w:pPr>
            <w:r>
              <w:t xml:space="preserve">                    &lt;div class="slide-content"&gt;</w:t>
            </w:r>
          </w:p>
          <w:p w14:paraId="6A7AA770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            &lt;h2 class="slide-title"&gt;</w:t>
            </w:r>
            <w:r>
              <w:rPr>
                <w:rtl/>
              </w:rPr>
              <w:t>ساحل طلا</w:t>
            </w:r>
            <w:r>
              <w:rPr>
                <w:rFonts w:hint="cs"/>
                <w:rtl/>
              </w:rPr>
              <w:t>یی</w:t>
            </w:r>
            <w:r>
              <w:t>&lt;/h2&gt;</w:t>
            </w:r>
          </w:p>
          <w:p w14:paraId="7E766965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            &lt;p class="slide-description"&gt;</w:t>
            </w: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شن‌ها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طلا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در غروب آفتاب</w:t>
            </w:r>
            <w:r>
              <w:t>&lt;/p&gt;</w:t>
            </w:r>
          </w:p>
          <w:p w14:paraId="1FB6559C" w14:textId="77777777" w:rsidR="00583B46" w:rsidRDefault="00583B46" w:rsidP="00583B46">
            <w:pPr>
              <w:pStyle w:val="code"/>
              <w:bidi w:val="0"/>
            </w:pPr>
            <w:r>
              <w:t xml:space="preserve">                    &lt;/div&gt;</w:t>
            </w:r>
          </w:p>
          <w:p w14:paraId="30FEF659" w14:textId="77777777" w:rsidR="00583B46" w:rsidRDefault="00583B46" w:rsidP="00583B46">
            <w:pPr>
              <w:pStyle w:val="code"/>
              <w:bidi w:val="0"/>
            </w:pPr>
            <w:r>
              <w:t xml:space="preserve">                &lt;/div&gt;</w:t>
            </w:r>
          </w:p>
          <w:p w14:paraId="403D8268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12C0B3F7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        &lt;!-- </w:t>
            </w:r>
            <w:r>
              <w:rPr>
                <w:rtl/>
              </w:rPr>
              <w:t>اسلا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۵</w:t>
            </w:r>
            <w:r>
              <w:t xml:space="preserve"> --&gt;</w:t>
            </w:r>
          </w:p>
          <w:p w14:paraId="05C4B897" w14:textId="77777777" w:rsidR="00583B46" w:rsidRDefault="00583B46" w:rsidP="00583B46">
            <w:pPr>
              <w:pStyle w:val="code"/>
              <w:bidi w:val="0"/>
            </w:pPr>
            <w:r>
              <w:t xml:space="preserve">                &lt;div class="swiper-slide"&gt;</w:t>
            </w:r>
          </w:p>
          <w:p w14:paraId="66EA32A0" w14:textId="77777777" w:rsidR="00583B46" w:rsidRDefault="00583B46" w:rsidP="00583B46">
            <w:pPr>
              <w:pStyle w:val="code"/>
              <w:bidi w:val="0"/>
            </w:pPr>
            <w:r>
              <w:t xml:space="preserve">                    &lt;div class="slide-image forest-image"&gt;&lt;/div&gt;</w:t>
            </w:r>
          </w:p>
          <w:p w14:paraId="41A4FFB0" w14:textId="77777777" w:rsidR="00583B46" w:rsidRDefault="00583B46" w:rsidP="00583B46">
            <w:pPr>
              <w:pStyle w:val="code"/>
              <w:bidi w:val="0"/>
            </w:pPr>
            <w:r>
              <w:t xml:space="preserve">                    &lt;div class="slide-content"&gt;</w:t>
            </w:r>
          </w:p>
          <w:p w14:paraId="71F1DB6D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            &lt;h2 class="slide-title"&gt;</w:t>
            </w:r>
            <w:r>
              <w:rPr>
                <w:rtl/>
              </w:rPr>
              <w:t>جنگل اسرارآم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t>&lt;/h2&gt;</w:t>
            </w:r>
          </w:p>
          <w:p w14:paraId="667BD24A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            &lt;p class="slide-description"&gt;</w:t>
            </w:r>
            <w:r>
              <w:rPr>
                <w:rtl/>
              </w:rPr>
              <w:t>عمق جنگل با درختان سرسبز و نورها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طلا</w:t>
            </w:r>
            <w:r>
              <w:rPr>
                <w:rFonts w:hint="cs"/>
                <w:rtl/>
              </w:rPr>
              <w:t>یی</w:t>
            </w:r>
            <w:r>
              <w:t>&lt;/p&gt;</w:t>
            </w:r>
          </w:p>
          <w:p w14:paraId="373F5E17" w14:textId="77777777" w:rsidR="00583B46" w:rsidRDefault="00583B46" w:rsidP="00583B46">
            <w:pPr>
              <w:pStyle w:val="code"/>
              <w:bidi w:val="0"/>
            </w:pPr>
            <w:r>
              <w:t xml:space="preserve">                    &lt;/div&gt;</w:t>
            </w:r>
          </w:p>
          <w:p w14:paraId="15095FD7" w14:textId="77777777" w:rsidR="00583B46" w:rsidRDefault="00583B46" w:rsidP="00583B46">
            <w:pPr>
              <w:pStyle w:val="code"/>
              <w:bidi w:val="0"/>
            </w:pPr>
            <w:r>
              <w:t xml:space="preserve">                &lt;/div&gt;</w:t>
            </w:r>
          </w:p>
          <w:p w14:paraId="23AE7986" w14:textId="77777777" w:rsidR="00583B46" w:rsidRDefault="00583B46" w:rsidP="00583B46">
            <w:pPr>
              <w:pStyle w:val="code"/>
              <w:bidi w:val="0"/>
            </w:pPr>
            <w:r>
              <w:t xml:space="preserve">            &lt;/div&gt;</w:t>
            </w:r>
          </w:p>
          <w:p w14:paraId="7778C8EB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6FC0C4E5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tl/>
              </w:rPr>
              <w:t>نقاط</w:t>
            </w:r>
            <w:r>
              <w:t xml:space="preserve"> pagination --&gt;</w:t>
            </w:r>
          </w:p>
          <w:p w14:paraId="514E8A30" w14:textId="77777777" w:rsidR="00583B46" w:rsidRDefault="00583B46" w:rsidP="00583B46">
            <w:pPr>
              <w:pStyle w:val="code"/>
              <w:bidi w:val="0"/>
            </w:pPr>
            <w:r>
              <w:t xml:space="preserve">            &lt;div class="swiper-pagination"&gt;&lt;/div&gt;</w:t>
            </w:r>
          </w:p>
          <w:p w14:paraId="4D183D29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35EF330C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tl/>
              </w:rPr>
              <w:t>دکمه‌ها</w:t>
            </w:r>
            <w:r>
              <w:rPr>
                <w:rFonts w:hint="cs"/>
                <w:rtl/>
              </w:rPr>
              <w:t>ی</w:t>
            </w:r>
            <w:r>
              <w:t xml:space="preserve"> navigation --&gt;</w:t>
            </w:r>
          </w:p>
          <w:p w14:paraId="34863571" w14:textId="77777777" w:rsidR="00583B46" w:rsidRDefault="00583B46" w:rsidP="00583B46">
            <w:pPr>
              <w:pStyle w:val="code"/>
              <w:bidi w:val="0"/>
            </w:pPr>
            <w:r>
              <w:t xml:space="preserve">            &lt;div class="swiper-button-next"&gt;&lt;/div&gt;</w:t>
            </w:r>
          </w:p>
          <w:p w14:paraId="1BBD00FA" w14:textId="77777777" w:rsidR="00583B46" w:rsidRDefault="00583B46" w:rsidP="00583B46">
            <w:pPr>
              <w:pStyle w:val="code"/>
              <w:bidi w:val="0"/>
            </w:pPr>
            <w:r>
              <w:t xml:space="preserve">            &lt;div class="swiper-button-prev"&gt;&lt;/div&gt;</w:t>
            </w:r>
          </w:p>
          <w:p w14:paraId="3CDB30E4" w14:textId="77777777" w:rsidR="00583B46" w:rsidRDefault="00583B46" w:rsidP="00583B46">
            <w:pPr>
              <w:pStyle w:val="code"/>
              <w:bidi w:val="0"/>
            </w:pPr>
            <w:r>
              <w:t xml:space="preserve">        &lt;/div&gt;</w:t>
            </w:r>
          </w:p>
          <w:p w14:paraId="3FEF6BE7" w14:textId="77777777" w:rsidR="00583B46" w:rsidRDefault="00583B46" w:rsidP="00583B46">
            <w:pPr>
              <w:pStyle w:val="code"/>
              <w:bidi w:val="0"/>
            </w:pPr>
            <w:r>
              <w:t xml:space="preserve">    &lt;/div&gt;</w:t>
            </w:r>
          </w:p>
          <w:p w14:paraId="5F0B44EC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</w:p>
          <w:p w14:paraId="4E6000ED" w14:textId="77777777" w:rsidR="00583B46" w:rsidRDefault="00583B46" w:rsidP="00583B46">
            <w:pPr>
              <w:pStyle w:val="code"/>
              <w:bidi w:val="0"/>
            </w:pPr>
            <w:r>
              <w:t xml:space="preserve">    &lt;script src="https://cdn.jsdelivr.net/npm/swiper@11/swiper-bundle.min.js"&gt;&lt;/script&gt;</w:t>
            </w:r>
          </w:p>
          <w:p w14:paraId="54107337" w14:textId="77777777" w:rsidR="00583B46" w:rsidRDefault="00583B46" w:rsidP="00583B46">
            <w:pPr>
              <w:pStyle w:val="code"/>
              <w:bidi w:val="0"/>
            </w:pPr>
            <w:r>
              <w:t xml:space="preserve">    &lt;script&gt;</w:t>
            </w:r>
          </w:p>
          <w:p w14:paraId="1620ED22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// </w:t>
            </w:r>
            <w:r>
              <w:rPr>
                <w:rtl/>
              </w:rPr>
              <w:t>راه‌انداز</w:t>
            </w:r>
            <w:r>
              <w:rPr>
                <w:rFonts w:hint="cs"/>
                <w:rtl/>
              </w:rPr>
              <w:t>ی</w:t>
            </w:r>
            <w:r>
              <w:t xml:space="preserve"> Swiper</w:t>
            </w:r>
          </w:p>
          <w:p w14:paraId="0835F743" w14:textId="77777777" w:rsidR="00583B46" w:rsidRDefault="00583B46" w:rsidP="00583B46">
            <w:pPr>
              <w:pStyle w:val="code"/>
              <w:bidi w:val="0"/>
            </w:pPr>
            <w:r>
              <w:t xml:space="preserve">        var swiper = new Swiper(".mySwiper", {</w:t>
            </w:r>
          </w:p>
          <w:p w14:paraId="195B8AE0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// </w:t>
            </w:r>
            <w:r>
              <w:rPr>
                <w:rtl/>
              </w:rPr>
              <w:t>تنظ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مات</w:t>
            </w:r>
            <w:r>
              <w:rPr>
                <w:rtl/>
              </w:rPr>
              <w:t xml:space="preserve">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67EB7C6E" w14:textId="77777777" w:rsidR="00583B46" w:rsidRDefault="00583B46" w:rsidP="00583B46">
            <w:pPr>
              <w:pStyle w:val="code"/>
              <w:bidi w:val="0"/>
            </w:pPr>
            <w:r>
              <w:t xml:space="preserve">            direction: 'horizontal',</w:t>
            </w:r>
          </w:p>
          <w:p w14:paraId="5011659F" w14:textId="77777777" w:rsidR="00583B46" w:rsidRDefault="00583B46" w:rsidP="00583B46">
            <w:pPr>
              <w:pStyle w:val="code"/>
              <w:bidi w:val="0"/>
            </w:pPr>
            <w:r>
              <w:t xml:space="preserve">            loop: true,</w:t>
            </w:r>
          </w:p>
          <w:p w14:paraId="4674608C" w14:textId="77777777" w:rsidR="00583B46" w:rsidRDefault="00583B46" w:rsidP="00583B46">
            <w:pPr>
              <w:pStyle w:val="code"/>
              <w:bidi w:val="0"/>
            </w:pPr>
            <w:r>
              <w:t xml:space="preserve">            speed: 800,</w:t>
            </w:r>
          </w:p>
          <w:p w14:paraId="79A8C840" w14:textId="77777777" w:rsidR="00583B46" w:rsidRDefault="00583B46" w:rsidP="00583B46">
            <w:pPr>
              <w:pStyle w:val="code"/>
              <w:bidi w:val="0"/>
            </w:pPr>
            <w:r>
              <w:t xml:space="preserve">            grabCursor: true,</w:t>
            </w:r>
          </w:p>
          <w:p w14:paraId="5B1746F2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270989F5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// </w:t>
            </w:r>
            <w:r>
              <w:rPr>
                <w:rtl/>
              </w:rPr>
              <w:t>اتوپل</w:t>
            </w:r>
            <w:r>
              <w:rPr>
                <w:rFonts w:hint="cs"/>
                <w:rtl/>
              </w:rPr>
              <w:t>ی</w:t>
            </w:r>
          </w:p>
          <w:p w14:paraId="33FE3FE4" w14:textId="77777777" w:rsidR="00583B46" w:rsidRDefault="00583B46" w:rsidP="00583B46">
            <w:pPr>
              <w:pStyle w:val="code"/>
              <w:bidi w:val="0"/>
            </w:pPr>
            <w:r>
              <w:t xml:space="preserve">            autoplay: {</w:t>
            </w:r>
          </w:p>
          <w:p w14:paraId="3BE5D709" w14:textId="77777777" w:rsidR="00583B46" w:rsidRDefault="00583B46" w:rsidP="00583B46">
            <w:pPr>
              <w:pStyle w:val="code"/>
              <w:bidi w:val="0"/>
            </w:pPr>
            <w:r>
              <w:t xml:space="preserve">                delay: 5000,</w:t>
            </w:r>
          </w:p>
          <w:p w14:paraId="7B773980" w14:textId="77777777" w:rsidR="00583B46" w:rsidRDefault="00583B46" w:rsidP="00583B46">
            <w:pPr>
              <w:pStyle w:val="code"/>
              <w:bidi w:val="0"/>
            </w:pPr>
            <w:r>
              <w:t xml:space="preserve">                disableOnInteraction: false,</w:t>
            </w:r>
          </w:p>
          <w:p w14:paraId="27E5DD69" w14:textId="77777777" w:rsidR="00583B46" w:rsidRDefault="00583B46" w:rsidP="00583B46">
            <w:pPr>
              <w:pStyle w:val="code"/>
              <w:bidi w:val="0"/>
            </w:pPr>
            <w:r>
              <w:t xml:space="preserve">                pauseOnMouseEnter: true</w:t>
            </w:r>
          </w:p>
          <w:p w14:paraId="386BCD00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},</w:t>
            </w:r>
          </w:p>
          <w:p w14:paraId="1AA45A42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2E2766FA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// pagination (</w:t>
            </w:r>
            <w:r>
              <w:rPr>
                <w:rtl/>
              </w:rPr>
              <w:t>نقاط</w:t>
            </w:r>
            <w:r>
              <w:t>)</w:t>
            </w:r>
          </w:p>
          <w:p w14:paraId="38A645DC" w14:textId="77777777" w:rsidR="00583B46" w:rsidRDefault="00583B46" w:rsidP="00583B46">
            <w:pPr>
              <w:pStyle w:val="code"/>
              <w:bidi w:val="0"/>
            </w:pPr>
            <w:r>
              <w:t xml:space="preserve">            pagination: {</w:t>
            </w:r>
          </w:p>
          <w:p w14:paraId="5DD2D5DF" w14:textId="77777777" w:rsidR="00583B46" w:rsidRDefault="00583B46" w:rsidP="00583B46">
            <w:pPr>
              <w:pStyle w:val="code"/>
              <w:bidi w:val="0"/>
            </w:pPr>
            <w:r>
              <w:t xml:space="preserve">                el: ".swiper-pagination",</w:t>
            </w:r>
          </w:p>
          <w:p w14:paraId="7C63BAC1" w14:textId="77777777" w:rsidR="00583B46" w:rsidRDefault="00583B46" w:rsidP="00583B46">
            <w:pPr>
              <w:pStyle w:val="code"/>
              <w:bidi w:val="0"/>
            </w:pPr>
            <w:r>
              <w:t xml:space="preserve">                clickable: true,</w:t>
            </w:r>
          </w:p>
          <w:p w14:paraId="190069CA" w14:textId="77777777" w:rsidR="00583B46" w:rsidRDefault="00583B46" w:rsidP="00583B46">
            <w:pPr>
              <w:pStyle w:val="code"/>
              <w:bidi w:val="0"/>
            </w:pPr>
            <w:r>
              <w:t xml:space="preserve">                dynamicBullets: true,</w:t>
            </w:r>
          </w:p>
          <w:p w14:paraId="3FE71E9C" w14:textId="77777777" w:rsidR="00583B46" w:rsidRDefault="00583B46" w:rsidP="00583B46">
            <w:pPr>
              <w:pStyle w:val="code"/>
              <w:bidi w:val="0"/>
            </w:pPr>
            <w:r>
              <w:t xml:space="preserve">                renderBullet: function (index, className) {</w:t>
            </w:r>
          </w:p>
          <w:p w14:paraId="208E114D" w14:textId="77777777" w:rsidR="00583B46" w:rsidRDefault="00583B46" w:rsidP="00583B46">
            <w:pPr>
              <w:pStyle w:val="code"/>
              <w:bidi w:val="0"/>
            </w:pPr>
            <w:r>
              <w:t xml:space="preserve">                    return '&lt;span class="' + className + '"&gt;' + (index + 1) + '&lt;/span&gt;';</w:t>
            </w:r>
          </w:p>
          <w:p w14:paraId="053A8D85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        }</w:t>
            </w:r>
          </w:p>
          <w:p w14:paraId="3253D2ED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},</w:t>
            </w:r>
          </w:p>
          <w:p w14:paraId="54CF9CFF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3BC6C6BE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// navigation (</w:t>
            </w:r>
            <w:r>
              <w:rPr>
                <w:rtl/>
              </w:rPr>
              <w:t>دکمه‌ها</w:t>
            </w:r>
            <w:r>
              <w:t>)</w:t>
            </w:r>
          </w:p>
          <w:p w14:paraId="53C33446" w14:textId="77777777" w:rsidR="00583B46" w:rsidRDefault="00583B46" w:rsidP="00583B46">
            <w:pPr>
              <w:pStyle w:val="code"/>
              <w:bidi w:val="0"/>
            </w:pPr>
            <w:r>
              <w:t xml:space="preserve">            navigation: {</w:t>
            </w:r>
          </w:p>
          <w:p w14:paraId="02B945B0" w14:textId="77777777" w:rsidR="00583B46" w:rsidRDefault="00583B46" w:rsidP="00583B46">
            <w:pPr>
              <w:pStyle w:val="code"/>
              <w:bidi w:val="0"/>
            </w:pPr>
            <w:r>
              <w:t xml:space="preserve">                nextEl: ".swiper-button-next",</w:t>
            </w:r>
          </w:p>
          <w:p w14:paraId="18B325C4" w14:textId="77777777" w:rsidR="00583B46" w:rsidRDefault="00583B46" w:rsidP="00583B46">
            <w:pPr>
              <w:pStyle w:val="code"/>
              <w:bidi w:val="0"/>
            </w:pPr>
            <w:r>
              <w:t xml:space="preserve">                prevEl: ".swiper-button-prev",</w:t>
            </w:r>
          </w:p>
          <w:p w14:paraId="2BBC85DB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},</w:t>
            </w:r>
          </w:p>
          <w:p w14:paraId="7A67EF22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004DDD9F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// </w:t>
            </w:r>
            <w:r>
              <w:rPr>
                <w:rtl/>
              </w:rPr>
              <w:t>افکت‌ها</w:t>
            </w:r>
          </w:p>
          <w:p w14:paraId="463BD063" w14:textId="77777777" w:rsidR="00583B46" w:rsidRDefault="00583B46" w:rsidP="00583B46">
            <w:pPr>
              <w:pStyle w:val="code"/>
              <w:bidi w:val="0"/>
            </w:pPr>
            <w:r>
              <w:t xml:space="preserve">            effect: 'slide',</w:t>
            </w:r>
          </w:p>
          <w:p w14:paraId="7FB64592" w14:textId="77777777" w:rsidR="00583B46" w:rsidRDefault="00583B46" w:rsidP="00583B46">
            <w:pPr>
              <w:pStyle w:val="code"/>
              <w:bidi w:val="0"/>
            </w:pPr>
            <w:r>
              <w:t xml:space="preserve">            fadeEffect: {</w:t>
            </w:r>
          </w:p>
          <w:p w14:paraId="0E97F7F0" w14:textId="77777777" w:rsidR="00583B46" w:rsidRDefault="00583B46" w:rsidP="00583B46">
            <w:pPr>
              <w:pStyle w:val="code"/>
              <w:bidi w:val="0"/>
            </w:pPr>
            <w:r>
              <w:t xml:space="preserve">                crossFade: true</w:t>
            </w:r>
          </w:p>
          <w:p w14:paraId="770F7C70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},</w:t>
            </w:r>
          </w:p>
          <w:p w14:paraId="2825D51E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4E6DA043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// breakpoints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سپانس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</w:t>
            </w:r>
          </w:p>
          <w:p w14:paraId="5EAA054D" w14:textId="77777777" w:rsidR="00583B46" w:rsidRDefault="00583B46" w:rsidP="00583B46">
            <w:pPr>
              <w:pStyle w:val="code"/>
              <w:bidi w:val="0"/>
            </w:pPr>
            <w:r>
              <w:t xml:space="preserve">            breakpoints: {</w:t>
            </w:r>
          </w:p>
          <w:p w14:paraId="3B9A4872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    320: {</w:t>
            </w:r>
          </w:p>
          <w:p w14:paraId="28D9FF5A" w14:textId="77777777" w:rsidR="00583B46" w:rsidRDefault="00583B46" w:rsidP="00583B46">
            <w:pPr>
              <w:pStyle w:val="code"/>
              <w:bidi w:val="0"/>
            </w:pPr>
            <w:r>
              <w:t xml:space="preserve">                    slidesPerView: 1,</w:t>
            </w:r>
          </w:p>
          <w:p w14:paraId="4E25F38A" w14:textId="77777777" w:rsidR="00583B46" w:rsidRDefault="00583B46" w:rsidP="00583B46">
            <w:pPr>
              <w:pStyle w:val="code"/>
              <w:bidi w:val="0"/>
            </w:pPr>
            <w:r>
              <w:t xml:space="preserve">                    spaceBetween: 10</w:t>
            </w:r>
          </w:p>
          <w:p w14:paraId="20FCD8CA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    },</w:t>
            </w:r>
          </w:p>
          <w:p w14:paraId="1F158731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    768: {</w:t>
            </w:r>
          </w:p>
          <w:p w14:paraId="17F0130F" w14:textId="77777777" w:rsidR="00583B46" w:rsidRDefault="00583B46" w:rsidP="00583B46">
            <w:pPr>
              <w:pStyle w:val="code"/>
              <w:bidi w:val="0"/>
            </w:pPr>
            <w:r>
              <w:t xml:space="preserve">                    slidesPerView: 1,</w:t>
            </w:r>
          </w:p>
          <w:p w14:paraId="7017D906" w14:textId="77777777" w:rsidR="00583B46" w:rsidRDefault="00583B46" w:rsidP="00583B46">
            <w:pPr>
              <w:pStyle w:val="code"/>
              <w:bidi w:val="0"/>
            </w:pPr>
            <w:r>
              <w:t xml:space="preserve">                    spaceBetween: 20</w:t>
            </w:r>
          </w:p>
          <w:p w14:paraId="5DEDAC52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    },</w:t>
            </w:r>
          </w:p>
          <w:p w14:paraId="01F8AA6C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    1024: {</w:t>
            </w:r>
          </w:p>
          <w:p w14:paraId="3BAEA28A" w14:textId="77777777" w:rsidR="00583B46" w:rsidRDefault="00583B46" w:rsidP="00583B46">
            <w:pPr>
              <w:pStyle w:val="code"/>
              <w:bidi w:val="0"/>
            </w:pPr>
            <w:r>
              <w:t xml:space="preserve">                    slidesPerView: 1,</w:t>
            </w:r>
          </w:p>
          <w:p w14:paraId="359E4F8B" w14:textId="77777777" w:rsidR="00583B46" w:rsidRDefault="00583B46" w:rsidP="00583B46">
            <w:pPr>
              <w:pStyle w:val="code"/>
              <w:bidi w:val="0"/>
            </w:pPr>
            <w:r>
              <w:t xml:space="preserve">                    spaceBetween: 30</w:t>
            </w:r>
          </w:p>
          <w:p w14:paraId="155E55F3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    }</w:t>
            </w:r>
          </w:p>
          <w:p w14:paraId="5F140592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},</w:t>
            </w:r>
          </w:p>
          <w:p w14:paraId="1E269805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49A2B376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// </w:t>
            </w:r>
            <w:r>
              <w:rPr>
                <w:rtl/>
              </w:rPr>
              <w:t>رو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دادها</w:t>
            </w:r>
          </w:p>
          <w:p w14:paraId="01CB7FD3" w14:textId="77777777" w:rsidR="00583B46" w:rsidRDefault="00583B46" w:rsidP="00583B46">
            <w:pPr>
              <w:pStyle w:val="code"/>
              <w:bidi w:val="0"/>
            </w:pPr>
            <w:r>
              <w:t xml:space="preserve">            on: {</w:t>
            </w:r>
          </w:p>
          <w:p w14:paraId="76F37FD7" w14:textId="77777777" w:rsidR="00583B46" w:rsidRDefault="00583B46" w:rsidP="00583B46">
            <w:pPr>
              <w:pStyle w:val="code"/>
              <w:bidi w:val="0"/>
            </w:pPr>
            <w:r>
              <w:t xml:space="preserve">                init: function () {</w:t>
            </w:r>
          </w:p>
          <w:p w14:paraId="767C522A" w14:textId="77777777" w:rsidR="00583B46" w:rsidRDefault="00583B46" w:rsidP="00583B46">
            <w:pPr>
              <w:pStyle w:val="code"/>
              <w:bidi w:val="0"/>
            </w:pPr>
            <w:r>
              <w:t xml:space="preserve">                    console.log('Swiper initialized successfully!');</w:t>
            </w:r>
          </w:p>
          <w:p w14:paraId="1A691E28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    },</w:t>
            </w:r>
          </w:p>
          <w:p w14:paraId="4DB6929D" w14:textId="77777777" w:rsidR="00583B46" w:rsidRDefault="00583B46" w:rsidP="00583B46">
            <w:pPr>
              <w:pStyle w:val="code"/>
              <w:bidi w:val="0"/>
            </w:pPr>
            <w:r>
              <w:t xml:space="preserve">                slideChange: function () {</w:t>
            </w:r>
          </w:p>
          <w:p w14:paraId="70235FB5" w14:textId="77777777" w:rsidR="00583B46" w:rsidRDefault="00583B46" w:rsidP="00583B46">
            <w:pPr>
              <w:pStyle w:val="code"/>
              <w:bidi w:val="0"/>
            </w:pPr>
            <w:r>
              <w:t xml:space="preserve">                    console.log('Slide changed to: ', this.activeIndex);</w:t>
            </w:r>
          </w:p>
          <w:p w14:paraId="181B9852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    }</w:t>
            </w:r>
          </w:p>
          <w:p w14:paraId="75AF351D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    }</w:t>
            </w:r>
          </w:p>
          <w:p w14:paraId="5D9583A2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});</w:t>
            </w:r>
          </w:p>
          <w:p w14:paraId="4BE7BF7C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14A9C587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// </w:t>
            </w:r>
            <w:r>
              <w:rPr>
                <w:rtl/>
              </w:rPr>
              <w:t>متوقف کردن اتوپل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وقت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ماوس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در</w:t>
            </w:r>
            <w:r>
              <w:rPr>
                <w:rtl/>
              </w:rPr>
              <w:t xml:space="preserve"> است</w:t>
            </w:r>
          </w:p>
          <w:p w14:paraId="500B787A" w14:textId="77777777" w:rsidR="00583B46" w:rsidRDefault="00583B46" w:rsidP="00583B46">
            <w:pPr>
              <w:pStyle w:val="code"/>
              <w:bidi w:val="0"/>
            </w:pPr>
            <w:r>
              <w:t xml:space="preserve">        const swiperContainer = document.querySelector('.swiper');</w:t>
            </w:r>
          </w:p>
          <w:p w14:paraId="6319AF25" w14:textId="77777777" w:rsidR="00583B46" w:rsidRDefault="00583B46" w:rsidP="00583B46">
            <w:pPr>
              <w:pStyle w:val="code"/>
              <w:bidi w:val="0"/>
            </w:pPr>
            <w:r>
              <w:lastRenderedPageBreak/>
              <w:t xml:space="preserve">        swiperContainer.addEventListener('mouseenter', function() {</w:t>
            </w:r>
          </w:p>
          <w:p w14:paraId="6B60FB93" w14:textId="77777777" w:rsidR="00583B46" w:rsidRDefault="00583B46" w:rsidP="00583B46">
            <w:pPr>
              <w:pStyle w:val="code"/>
              <w:bidi w:val="0"/>
            </w:pPr>
            <w:r>
              <w:t xml:space="preserve">            swiper.autoplay.stop();</w:t>
            </w:r>
          </w:p>
          <w:p w14:paraId="02A02E24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});</w:t>
            </w:r>
          </w:p>
          <w:p w14:paraId="5616D8BE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585DDAC" w14:textId="77777777" w:rsidR="00583B46" w:rsidRDefault="00583B46" w:rsidP="00583B46">
            <w:pPr>
              <w:pStyle w:val="code"/>
              <w:bidi w:val="0"/>
            </w:pPr>
            <w:r>
              <w:t xml:space="preserve">        swiperContainer.addEventListener('mouseleave', function() {</w:t>
            </w:r>
          </w:p>
          <w:p w14:paraId="3B95E880" w14:textId="77777777" w:rsidR="00583B46" w:rsidRDefault="00583B46" w:rsidP="00583B46">
            <w:pPr>
              <w:pStyle w:val="code"/>
              <w:bidi w:val="0"/>
            </w:pPr>
            <w:r>
              <w:t xml:space="preserve">            swiper.autoplay.start();</w:t>
            </w:r>
          </w:p>
          <w:p w14:paraId="01054840" w14:textId="77777777" w:rsidR="00583B46" w:rsidRDefault="00583B46" w:rsidP="00583B46">
            <w:pPr>
              <w:pStyle w:val="code"/>
              <w:bidi w:val="0"/>
              <w:rPr>
                <w:rtl/>
              </w:rPr>
            </w:pPr>
            <w:r>
              <w:t xml:space="preserve">        });</w:t>
            </w:r>
          </w:p>
          <w:p w14:paraId="42B1793F" w14:textId="77777777" w:rsidR="00583B46" w:rsidRDefault="00583B46" w:rsidP="00583B46">
            <w:pPr>
              <w:pStyle w:val="code"/>
              <w:bidi w:val="0"/>
            </w:pPr>
            <w:r>
              <w:t xml:space="preserve">    &lt;/script&gt;</w:t>
            </w:r>
          </w:p>
          <w:p w14:paraId="2D852FFE" w14:textId="77777777" w:rsidR="00583B46" w:rsidRDefault="00583B46" w:rsidP="00583B46">
            <w:pPr>
              <w:pStyle w:val="code"/>
              <w:bidi w:val="0"/>
            </w:pPr>
            <w:r>
              <w:t>&lt;/body&gt;</w:t>
            </w:r>
          </w:p>
          <w:p w14:paraId="52F64507" w14:textId="698EFADD" w:rsidR="00583B46" w:rsidRDefault="00583B46" w:rsidP="00583B46">
            <w:pPr>
              <w:pStyle w:val="code"/>
              <w:bidi w:val="0"/>
            </w:pPr>
            <w:r>
              <w:t>&lt;/html&gt;</w:t>
            </w:r>
          </w:p>
        </w:tc>
      </w:tr>
    </w:tbl>
    <w:p w14:paraId="03C70256" w14:textId="184FB807" w:rsidR="00583B46" w:rsidRDefault="00583B46" w:rsidP="00583B46">
      <w:pPr>
        <w:rPr>
          <w:rtl/>
        </w:rPr>
      </w:pPr>
      <w:hyperlink r:id="rId424" w:history="1">
        <w:r w:rsidRPr="00583B46">
          <w:rPr>
            <w:rStyle w:val="Hyperlink"/>
          </w:rPr>
          <w:t>image</w:t>
        </w:r>
      </w:hyperlink>
    </w:p>
    <w:p w14:paraId="20B87BB1" w14:textId="33DBFF67" w:rsidR="00F304B9" w:rsidRDefault="00F304B9" w:rsidP="00F304B9">
      <w:pPr>
        <w:rPr>
          <w:rtl/>
        </w:rPr>
      </w:pP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مهم و پرکاربرد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3"/>
        <w:gridCol w:w="3114"/>
        <w:gridCol w:w="3114"/>
      </w:tblGrid>
      <w:tr w:rsidR="00583B46" w:rsidRPr="00583B46" w14:paraId="71384317" w14:textId="77777777" w:rsidTr="00583B46">
        <w:trPr>
          <w:trHeight w:val="410"/>
        </w:trPr>
        <w:tc>
          <w:tcPr>
            <w:tcW w:w="3113" w:type="dxa"/>
          </w:tcPr>
          <w:p w14:paraId="7C5421D1" w14:textId="77777777" w:rsidR="00583B46" w:rsidRPr="00583B46" w:rsidRDefault="00583B46" w:rsidP="00EB4021">
            <w:pPr>
              <w:rPr>
                <w:rtl/>
              </w:rPr>
            </w:pPr>
            <w:r w:rsidRPr="00583B46">
              <w:rPr>
                <w:rtl/>
              </w:rPr>
              <w:t xml:space="preserve"> تنظ</w:t>
            </w:r>
            <w:r w:rsidRPr="00583B46">
              <w:rPr>
                <w:rFonts w:hint="cs"/>
                <w:rtl/>
              </w:rPr>
              <w:t>ی</w:t>
            </w:r>
            <w:r w:rsidRPr="00583B46">
              <w:rPr>
                <w:rFonts w:hint="eastAsia"/>
                <w:rtl/>
              </w:rPr>
              <w:t>م</w:t>
            </w:r>
            <w:r w:rsidRPr="00583B46">
              <w:rPr>
                <w:rtl/>
              </w:rPr>
              <w:t xml:space="preserve"> </w:t>
            </w:r>
          </w:p>
        </w:tc>
        <w:tc>
          <w:tcPr>
            <w:tcW w:w="3114" w:type="dxa"/>
          </w:tcPr>
          <w:p w14:paraId="42A24ED4" w14:textId="77777777" w:rsidR="00583B46" w:rsidRPr="00583B46" w:rsidRDefault="00583B46" w:rsidP="00EB4021">
            <w:pPr>
              <w:rPr>
                <w:rtl/>
              </w:rPr>
            </w:pPr>
            <w:r w:rsidRPr="00583B46">
              <w:rPr>
                <w:rtl/>
              </w:rPr>
              <w:t xml:space="preserve"> توض</w:t>
            </w:r>
            <w:r w:rsidRPr="00583B46">
              <w:rPr>
                <w:rFonts w:hint="cs"/>
                <w:rtl/>
              </w:rPr>
              <w:t>ی</w:t>
            </w:r>
            <w:r w:rsidRPr="00583B46">
              <w:rPr>
                <w:rFonts w:hint="eastAsia"/>
                <w:rtl/>
              </w:rPr>
              <w:t>ح</w:t>
            </w:r>
            <w:r w:rsidRPr="00583B46">
              <w:rPr>
                <w:rtl/>
              </w:rPr>
              <w:t xml:space="preserve"> </w:t>
            </w:r>
          </w:p>
        </w:tc>
        <w:tc>
          <w:tcPr>
            <w:tcW w:w="3114" w:type="dxa"/>
          </w:tcPr>
          <w:p w14:paraId="67B6F740" w14:textId="77777777" w:rsidR="00583B46" w:rsidRPr="00583B46" w:rsidRDefault="00583B46" w:rsidP="00EB4021">
            <w:pPr>
              <w:rPr>
                <w:rtl/>
              </w:rPr>
            </w:pPr>
            <w:r w:rsidRPr="00583B46">
              <w:rPr>
                <w:rtl/>
              </w:rPr>
              <w:t xml:space="preserve"> مقدار پ</w:t>
            </w:r>
            <w:r w:rsidRPr="00583B46">
              <w:rPr>
                <w:rFonts w:hint="cs"/>
                <w:rtl/>
              </w:rPr>
              <w:t>ی</w:t>
            </w:r>
            <w:r w:rsidRPr="00583B46">
              <w:rPr>
                <w:rFonts w:hint="eastAsia"/>
                <w:rtl/>
              </w:rPr>
              <w:t>ش‌فرض</w:t>
            </w:r>
            <w:r w:rsidRPr="00583B46">
              <w:rPr>
                <w:rtl/>
              </w:rPr>
              <w:t xml:space="preserve"> </w:t>
            </w:r>
          </w:p>
        </w:tc>
      </w:tr>
      <w:tr w:rsidR="00583B46" w:rsidRPr="00583B46" w14:paraId="299FE39E" w14:textId="77777777" w:rsidTr="00583B46">
        <w:trPr>
          <w:trHeight w:val="400"/>
        </w:trPr>
        <w:tc>
          <w:tcPr>
            <w:tcW w:w="3113" w:type="dxa"/>
          </w:tcPr>
          <w:p w14:paraId="31BDA9C0" w14:textId="77777777" w:rsidR="00583B46" w:rsidRPr="00583B46" w:rsidRDefault="00583B46" w:rsidP="00EB4021">
            <w:pPr>
              <w:rPr>
                <w:rtl/>
              </w:rPr>
            </w:pPr>
            <w:r w:rsidRPr="00583B46">
              <w:rPr>
                <w:rtl/>
              </w:rPr>
              <w:t xml:space="preserve"> `</w:t>
            </w:r>
            <w:r w:rsidRPr="00583B46">
              <w:t>direction</w:t>
            </w:r>
            <w:r w:rsidRPr="00583B46">
              <w:rPr>
                <w:rtl/>
              </w:rPr>
              <w:t xml:space="preserve">` </w:t>
            </w:r>
          </w:p>
        </w:tc>
        <w:tc>
          <w:tcPr>
            <w:tcW w:w="3114" w:type="dxa"/>
          </w:tcPr>
          <w:p w14:paraId="5425FE4B" w14:textId="77777777" w:rsidR="00583B46" w:rsidRPr="00583B46" w:rsidRDefault="00583B46" w:rsidP="00EB4021">
            <w:pPr>
              <w:rPr>
                <w:rtl/>
              </w:rPr>
            </w:pPr>
            <w:r w:rsidRPr="00583B46">
              <w:rPr>
                <w:rtl/>
              </w:rPr>
              <w:t xml:space="preserve"> جهت اسلا</w:t>
            </w:r>
            <w:r w:rsidRPr="00583B46">
              <w:rPr>
                <w:rFonts w:hint="cs"/>
                <w:rtl/>
              </w:rPr>
              <w:t>ی</w:t>
            </w:r>
            <w:r w:rsidRPr="00583B46">
              <w:rPr>
                <w:rFonts w:hint="eastAsia"/>
                <w:rtl/>
              </w:rPr>
              <w:t>در</w:t>
            </w:r>
            <w:r w:rsidRPr="00583B46">
              <w:rPr>
                <w:rtl/>
              </w:rPr>
              <w:t xml:space="preserve"> </w:t>
            </w:r>
          </w:p>
        </w:tc>
        <w:tc>
          <w:tcPr>
            <w:tcW w:w="3114" w:type="dxa"/>
          </w:tcPr>
          <w:p w14:paraId="50997164" w14:textId="77777777" w:rsidR="00583B46" w:rsidRPr="00583B46" w:rsidRDefault="00583B46" w:rsidP="00EB4021">
            <w:pPr>
              <w:rPr>
                <w:rtl/>
              </w:rPr>
            </w:pPr>
            <w:r w:rsidRPr="00583B46">
              <w:rPr>
                <w:rtl/>
              </w:rPr>
              <w:t xml:space="preserve"> '</w:t>
            </w:r>
            <w:r w:rsidRPr="00583B46">
              <w:t>horizontal</w:t>
            </w:r>
            <w:r w:rsidRPr="00583B46">
              <w:rPr>
                <w:rtl/>
              </w:rPr>
              <w:t xml:space="preserve">' </w:t>
            </w:r>
          </w:p>
        </w:tc>
      </w:tr>
      <w:tr w:rsidR="00583B46" w:rsidRPr="00583B46" w14:paraId="03B9CB97" w14:textId="77777777" w:rsidTr="00583B46">
        <w:trPr>
          <w:trHeight w:val="410"/>
        </w:trPr>
        <w:tc>
          <w:tcPr>
            <w:tcW w:w="3113" w:type="dxa"/>
          </w:tcPr>
          <w:p w14:paraId="5FF34A0B" w14:textId="77777777" w:rsidR="00583B46" w:rsidRPr="00583B46" w:rsidRDefault="00583B46" w:rsidP="00EB4021">
            <w:pPr>
              <w:rPr>
                <w:rtl/>
              </w:rPr>
            </w:pPr>
            <w:r w:rsidRPr="00583B46">
              <w:rPr>
                <w:rtl/>
              </w:rPr>
              <w:t xml:space="preserve"> `</w:t>
            </w:r>
            <w:r w:rsidRPr="00583B46">
              <w:t>loop</w:t>
            </w:r>
            <w:r w:rsidRPr="00583B46">
              <w:rPr>
                <w:rtl/>
              </w:rPr>
              <w:t xml:space="preserve">` </w:t>
            </w:r>
          </w:p>
        </w:tc>
        <w:tc>
          <w:tcPr>
            <w:tcW w:w="3114" w:type="dxa"/>
          </w:tcPr>
          <w:p w14:paraId="136C6788" w14:textId="77777777" w:rsidR="00583B46" w:rsidRPr="00583B46" w:rsidRDefault="00583B46" w:rsidP="00EB4021">
            <w:pPr>
              <w:rPr>
                <w:rtl/>
              </w:rPr>
            </w:pPr>
            <w:r w:rsidRPr="00583B46">
              <w:rPr>
                <w:rtl/>
              </w:rPr>
              <w:t xml:space="preserve"> حلقه‌ا</w:t>
            </w:r>
            <w:r w:rsidRPr="00583B46">
              <w:rPr>
                <w:rFonts w:hint="cs"/>
                <w:rtl/>
              </w:rPr>
              <w:t>ی</w:t>
            </w:r>
            <w:r w:rsidRPr="00583B46">
              <w:rPr>
                <w:rtl/>
              </w:rPr>
              <w:t xml:space="preserve"> شدن </w:t>
            </w:r>
          </w:p>
        </w:tc>
        <w:tc>
          <w:tcPr>
            <w:tcW w:w="3114" w:type="dxa"/>
          </w:tcPr>
          <w:p w14:paraId="40CC9696" w14:textId="77777777" w:rsidR="00583B46" w:rsidRPr="00583B46" w:rsidRDefault="00583B46" w:rsidP="00EB4021">
            <w:pPr>
              <w:rPr>
                <w:rtl/>
              </w:rPr>
            </w:pPr>
            <w:r w:rsidRPr="00583B46">
              <w:rPr>
                <w:rtl/>
              </w:rPr>
              <w:t xml:space="preserve"> </w:t>
            </w:r>
            <w:r w:rsidRPr="00583B46">
              <w:t>false</w:t>
            </w:r>
            <w:r w:rsidRPr="00583B46">
              <w:rPr>
                <w:rtl/>
              </w:rPr>
              <w:t xml:space="preserve"> </w:t>
            </w:r>
          </w:p>
        </w:tc>
      </w:tr>
      <w:tr w:rsidR="00583B46" w:rsidRPr="00583B46" w14:paraId="23EBF426" w14:textId="77777777" w:rsidTr="00583B46">
        <w:trPr>
          <w:trHeight w:val="810"/>
        </w:trPr>
        <w:tc>
          <w:tcPr>
            <w:tcW w:w="3113" w:type="dxa"/>
          </w:tcPr>
          <w:p w14:paraId="6413DE4C" w14:textId="77777777" w:rsidR="00583B46" w:rsidRPr="00583B46" w:rsidRDefault="00583B46" w:rsidP="00EB4021">
            <w:pPr>
              <w:rPr>
                <w:rtl/>
              </w:rPr>
            </w:pPr>
            <w:r w:rsidRPr="00583B46">
              <w:rPr>
                <w:rtl/>
              </w:rPr>
              <w:t xml:space="preserve"> `</w:t>
            </w:r>
            <w:r w:rsidRPr="00583B46">
              <w:t>speed</w:t>
            </w:r>
            <w:r w:rsidRPr="00583B46">
              <w:rPr>
                <w:rtl/>
              </w:rPr>
              <w:t xml:space="preserve">` </w:t>
            </w:r>
          </w:p>
        </w:tc>
        <w:tc>
          <w:tcPr>
            <w:tcW w:w="3114" w:type="dxa"/>
          </w:tcPr>
          <w:p w14:paraId="6943FA13" w14:textId="77777777" w:rsidR="00583B46" w:rsidRPr="00583B46" w:rsidRDefault="00583B46" w:rsidP="00EB4021">
            <w:pPr>
              <w:rPr>
                <w:rtl/>
              </w:rPr>
            </w:pPr>
            <w:r w:rsidRPr="00583B46">
              <w:rPr>
                <w:rtl/>
              </w:rPr>
              <w:t xml:space="preserve"> سرعت انتقال (م</w:t>
            </w:r>
            <w:r w:rsidRPr="00583B46">
              <w:rPr>
                <w:rFonts w:hint="cs"/>
                <w:rtl/>
              </w:rPr>
              <w:t>ی</w:t>
            </w:r>
            <w:r w:rsidRPr="00583B46">
              <w:rPr>
                <w:rFonts w:hint="eastAsia"/>
                <w:rtl/>
              </w:rPr>
              <w:t>ل</w:t>
            </w:r>
            <w:r w:rsidRPr="00583B46">
              <w:rPr>
                <w:rFonts w:hint="cs"/>
                <w:rtl/>
              </w:rPr>
              <w:t>ی‌</w:t>
            </w:r>
            <w:r w:rsidRPr="00583B46">
              <w:rPr>
                <w:rFonts w:hint="eastAsia"/>
                <w:rtl/>
              </w:rPr>
              <w:t>ثان</w:t>
            </w:r>
            <w:r w:rsidRPr="00583B46">
              <w:rPr>
                <w:rFonts w:hint="cs"/>
                <w:rtl/>
              </w:rPr>
              <w:t>ی</w:t>
            </w:r>
            <w:r w:rsidRPr="00583B46">
              <w:rPr>
                <w:rFonts w:hint="eastAsia"/>
                <w:rtl/>
              </w:rPr>
              <w:t>ه</w:t>
            </w:r>
            <w:r w:rsidRPr="00583B46">
              <w:rPr>
                <w:rtl/>
              </w:rPr>
              <w:t xml:space="preserve">) </w:t>
            </w:r>
          </w:p>
        </w:tc>
        <w:tc>
          <w:tcPr>
            <w:tcW w:w="3114" w:type="dxa"/>
          </w:tcPr>
          <w:p w14:paraId="6FDD9D64" w14:textId="77777777" w:rsidR="00583B46" w:rsidRPr="00583B46" w:rsidRDefault="00583B46" w:rsidP="00EB4021">
            <w:pPr>
              <w:rPr>
                <w:rtl/>
              </w:rPr>
            </w:pPr>
            <w:r w:rsidRPr="00583B46">
              <w:rPr>
                <w:rtl/>
              </w:rPr>
              <w:t xml:space="preserve"> 300 </w:t>
            </w:r>
          </w:p>
        </w:tc>
      </w:tr>
      <w:tr w:rsidR="00583B46" w:rsidRPr="00583B46" w14:paraId="2E0B348F" w14:textId="77777777" w:rsidTr="00583B46">
        <w:trPr>
          <w:trHeight w:val="410"/>
        </w:trPr>
        <w:tc>
          <w:tcPr>
            <w:tcW w:w="3113" w:type="dxa"/>
          </w:tcPr>
          <w:p w14:paraId="22E1A38F" w14:textId="77777777" w:rsidR="00583B46" w:rsidRPr="00583B46" w:rsidRDefault="00583B46" w:rsidP="00EB4021">
            <w:pPr>
              <w:rPr>
                <w:rtl/>
              </w:rPr>
            </w:pPr>
            <w:r w:rsidRPr="00583B46">
              <w:rPr>
                <w:rtl/>
              </w:rPr>
              <w:t xml:space="preserve"> `</w:t>
            </w:r>
            <w:r w:rsidRPr="00583B46">
              <w:t>autoplay</w:t>
            </w:r>
            <w:r w:rsidRPr="00583B46">
              <w:rPr>
                <w:rtl/>
              </w:rPr>
              <w:t xml:space="preserve">` </w:t>
            </w:r>
          </w:p>
        </w:tc>
        <w:tc>
          <w:tcPr>
            <w:tcW w:w="3114" w:type="dxa"/>
          </w:tcPr>
          <w:p w14:paraId="454C6ADB" w14:textId="77777777" w:rsidR="00583B46" w:rsidRPr="00583B46" w:rsidRDefault="00583B46" w:rsidP="00EB4021">
            <w:pPr>
              <w:rPr>
                <w:rtl/>
              </w:rPr>
            </w:pPr>
            <w:r w:rsidRPr="00583B46">
              <w:rPr>
                <w:rtl/>
              </w:rPr>
              <w:t xml:space="preserve"> پخش خودکار </w:t>
            </w:r>
          </w:p>
        </w:tc>
        <w:tc>
          <w:tcPr>
            <w:tcW w:w="3114" w:type="dxa"/>
          </w:tcPr>
          <w:p w14:paraId="1FAC3F75" w14:textId="77777777" w:rsidR="00583B46" w:rsidRPr="00583B46" w:rsidRDefault="00583B46" w:rsidP="00EB4021">
            <w:pPr>
              <w:rPr>
                <w:rtl/>
              </w:rPr>
            </w:pPr>
            <w:r w:rsidRPr="00583B46">
              <w:rPr>
                <w:rtl/>
              </w:rPr>
              <w:t xml:space="preserve"> </w:t>
            </w:r>
            <w:r w:rsidRPr="00583B46">
              <w:t>false</w:t>
            </w:r>
            <w:r w:rsidRPr="00583B46">
              <w:rPr>
                <w:rtl/>
              </w:rPr>
              <w:t xml:space="preserve"> </w:t>
            </w:r>
          </w:p>
        </w:tc>
      </w:tr>
      <w:tr w:rsidR="00583B46" w:rsidRPr="00583B46" w14:paraId="04770F7B" w14:textId="77777777" w:rsidTr="00583B46">
        <w:trPr>
          <w:trHeight w:val="410"/>
        </w:trPr>
        <w:tc>
          <w:tcPr>
            <w:tcW w:w="3113" w:type="dxa"/>
          </w:tcPr>
          <w:p w14:paraId="382C8E38" w14:textId="77777777" w:rsidR="00583B46" w:rsidRPr="00583B46" w:rsidRDefault="00583B46" w:rsidP="00EB4021">
            <w:pPr>
              <w:rPr>
                <w:rtl/>
              </w:rPr>
            </w:pPr>
            <w:r w:rsidRPr="00583B46">
              <w:rPr>
                <w:rtl/>
              </w:rPr>
              <w:t xml:space="preserve"> `</w:t>
            </w:r>
            <w:r w:rsidRPr="00583B46">
              <w:t>pagination</w:t>
            </w:r>
            <w:r w:rsidRPr="00583B46">
              <w:rPr>
                <w:rtl/>
              </w:rPr>
              <w:t xml:space="preserve">` </w:t>
            </w:r>
          </w:p>
        </w:tc>
        <w:tc>
          <w:tcPr>
            <w:tcW w:w="3114" w:type="dxa"/>
          </w:tcPr>
          <w:p w14:paraId="2058D0F7" w14:textId="77777777" w:rsidR="00583B46" w:rsidRPr="00583B46" w:rsidRDefault="00583B46" w:rsidP="00EB4021">
            <w:pPr>
              <w:rPr>
                <w:rtl/>
              </w:rPr>
            </w:pPr>
            <w:r w:rsidRPr="00583B46">
              <w:rPr>
                <w:rtl/>
              </w:rPr>
              <w:t xml:space="preserve"> نقاط پا</w:t>
            </w:r>
            <w:r w:rsidRPr="00583B46">
              <w:rPr>
                <w:rFonts w:hint="cs"/>
                <w:rtl/>
              </w:rPr>
              <w:t>یی</w:t>
            </w:r>
            <w:r w:rsidRPr="00583B46">
              <w:rPr>
                <w:rFonts w:hint="eastAsia"/>
                <w:rtl/>
              </w:rPr>
              <w:t>ن</w:t>
            </w:r>
            <w:r w:rsidRPr="00583B46">
              <w:rPr>
                <w:rtl/>
              </w:rPr>
              <w:t xml:space="preserve"> اسلا</w:t>
            </w:r>
            <w:r w:rsidRPr="00583B46">
              <w:rPr>
                <w:rFonts w:hint="cs"/>
                <w:rtl/>
              </w:rPr>
              <w:t>ی</w:t>
            </w:r>
            <w:r w:rsidRPr="00583B46">
              <w:rPr>
                <w:rFonts w:hint="eastAsia"/>
                <w:rtl/>
              </w:rPr>
              <w:t>در</w:t>
            </w:r>
            <w:r w:rsidRPr="00583B46">
              <w:rPr>
                <w:rtl/>
              </w:rPr>
              <w:t xml:space="preserve"> </w:t>
            </w:r>
          </w:p>
        </w:tc>
        <w:tc>
          <w:tcPr>
            <w:tcW w:w="3114" w:type="dxa"/>
          </w:tcPr>
          <w:p w14:paraId="0A554650" w14:textId="77777777" w:rsidR="00583B46" w:rsidRPr="00583B46" w:rsidRDefault="00583B46" w:rsidP="00EB4021">
            <w:pPr>
              <w:rPr>
                <w:rtl/>
              </w:rPr>
            </w:pPr>
            <w:r w:rsidRPr="00583B46">
              <w:rPr>
                <w:rtl/>
              </w:rPr>
              <w:t xml:space="preserve"> </w:t>
            </w:r>
            <w:r w:rsidRPr="00583B46">
              <w:t>false</w:t>
            </w:r>
            <w:r w:rsidRPr="00583B46">
              <w:rPr>
                <w:rtl/>
              </w:rPr>
              <w:t xml:space="preserve"> </w:t>
            </w:r>
          </w:p>
        </w:tc>
      </w:tr>
      <w:tr w:rsidR="00583B46" w:rsidRPr="00583B46" w14:paraId="441AED47" w14:textId="77777777" w:rsidTr="00583B46">
        <w:trPr>
          <w:trHeight w:val="400"/>
        </w:trPr>
        <w:tc>
          <w:tcPr>
            <w:tcW w:w="3113" w:type="dxa"/>
          </w:tcPr>
          <w:p w14:paraId="69D37F2E" w14:textId="77777777" w:rsidR="00583B46" w:rsidRPr="00583B46" w:rsidRDefault="00583B46" w:rsidP="00EB4021">
            <w:pPr>
              <w:rPr>
                <w:rtl/>
              </w:rPr>
            </w:pPr>
            <w:r w:rsidRPr="00583B46">
              <w:rPr>
                <w:rtl/>
              </w:rPr>
              <w:t xml:space="preserve"> `</w:t>
            </w:r>
            <w:r w:rsidRPr="00583B46">
              <w:t>navigation</w:t>
            </w:r>
            <w:r w:rsidRPr="00583B46">
              <w:rPr>
                <w:rtl/>
              </w:rPr>
              <w:t xml:space="preserve">` </w:t>
            </w:r>
          </w:p>
        </w:tc>
        <w:tc>
          <w:tcPr>
            <w:tcW w:w="3114" w:type="dxa"/>
          </w:tcPr>
          <w:p w14:paraId="71C2FBD9" w14:textId="77777777" w:rsidR="00583B46" w:rsidRPr="00583B46" w:rsidRDefault="00583B46" w:rsidP="00EB4021">
            <w:pPr>
              <w:rPr>
                <w:rtl/>
              </w:rPr>
            </w:pPr>
            <w:r w:rsidRPr="00583B46">
              <w:rPr>
                <w:rtl/>
              </w:rPr>
              <w:t xml:space="preserve"> دکمه‌ها</w:t>
            </w:r>
            <w:r w:rsidRPr="00583B46">
              <w:rPr>
                <w:rFonts w:hint="cs"/>
                <w:rtl/>
              </w:rPr>
              <w:t>ی</w:t>
            </w:r>
            <w:r w:rsidRPr="00583B46">
              <w:rPr>
                <w:rtl/>
              </w:rPr>
              <w:t xml:space="preserve"> قبل</w:t>
            </w:r>
            <w:r w:rsidRPr="00583B46">
              <w:rPr>
                <w:rFonts w:hint="cs"/>
                <w:rtl/>
              </w:rPr>
              <w:t>ی</w:t>
            </w:r>
            <w:r w:rsidRPr="00583B46">
              <w:rPr>
                <w:rtl/>
              </w:rPr>
              <w:t>/بعد</w:t>
            </w:r>
            <w:r w:rsidRPr="00583B46">
              <w:rPr>
                <w:rFonts w:hint="cs"/>
                <w:rtl/>
              </w:rPr>
              <w:t>ی</w:t>
            </w:r>
            <w:r w:rsidRPr="00583B46">
              <w:rPr>
                <w:rtl/>
              </w:rPr>
              <w:t xml:space="preserve"> </w:t>
            </w:r>
          </w:p>
        </w:tc>
        <w:tc>
          <w:tcPr>
            <w:tcW w:w="3114" w:type="dxa"/>
          </w:tcPr>
          <w:p w14:paraId="6044A280" w14:textId="77777777" w:rsidR="00583B46" w:rsidRPr="00583B46" w:rsidRDefault="00583B46" w:rsidP="00EB4021">
            <w:pPr>
              <w:rPr>
                <w:rtl/>
              </w:rPr>
            </w:pPr>
            <w:r w:rsidRPr="00583B46">
              <w:rPr>
                <w:rtl/>
              </w:rPr>
              <w:t xml:space="preserve"> </w:t>
            </w:r>
            <w:r w:rsidRPr="00583B46">
              <w:t>false</w:t>
            </w:r>
            <w:r w:rsidRPr="00583B46">
              <w:rPr>
                <w:rtl/>
              </w:rPr>
              <w:t xml:space="preserve"> </w:t>
            </w:r>
          </w:p>
        </w:tc>
      </w:tr>
      <w:tr w:rsidR="00583B46" w:rsidRPr="00583B46" w14:paraId="4073786B" w14:textId="77777777" w:rsidTr="00583B46">
        <w:trPr>
          <w:trHeight w:val="687"/>
        </w:trPr>
        <w:tc>
          <w:tcPr>
            <w:tcW w:w="3113" w:type="dxa"/>
          </w:tcPr>
          <w:p w14:paraId="256E3651" w14:textId="77777777" w:rsidR="00583B46" w:rsidRPr="00583B46" w:rsidRDefault="00583B46" w:rsidP="00EB4021">
            <w:pPr>
              <w:rPr>
                <w:rtl/>
              </w:rPr>
            </w:pPr>
            <w:r w:rsidRPr="00583B46">
              <w:rPr>
                <w:rtl/>
              </w:rPr>
              <w:t xml:space="preserve"> `</w:t>
            </w:r>
            <w:r w:rsidRPr="00583B46">
              <w:t>slidesPerView</w:t>
            </w:r>
            <w:r w:rsidRPr="00583B46">
              <w:rPr>
                <w:rtl/>
              </w:rPr>
              <w:t xml:space="preserve">` </w:t>
            </w:r>
          </w:p>
        </w:tc>
        <w:tc>
          <w:tcPr>
            <w:tcW w:w="3114" w:type="dxa"/>
          </w:tcPr>
          <w:p w14:paraId="102693A0" w14:textId="77777777" w:rsidR="00583B46" w:rsidRPr="00583B46" w:rsidRDefault="00583B46" w:rsidP="00EB4021">
            <w:r w:rsidRPr="00583B46">
              <w:rPr>
                <w:rtl/>
              </w:rPr>
              <w:t xml:space="preserve"> تعداد اسلا</w:t>
            </w:r>
            <w:r w:rsidRPr="00583B46">
              <w:rPr>
                <w:rFonts w:hint="cs"/>
                <w:rtl/>
              </w:rPr>
              <w:t>ی</w:t>
            </w:r>
            <w:r w:rsidRPr="00583B46">
              <w:rPr>
                <w:rFonts w:hint="eastAsia"/>
                <w:rtl/>
              </w:rPr>
              <w:t>دها</w:t>
            </w:r>
            <w:r w:rsidRPr="00583B46">
              <w:rPr>
                <w:rFonts w:hint="cs"/>
                <w:rtl/>
              </w:rPr>
              <w:t>ی</w:t>
            </w:r>
            <w:r w:rsidRPr="00583B46">
              <w:rPr>
                <w:rtl/>
              </w:rPr>
              <w:t xml:space="preserve"> </w:t>
            </w:r>
            <w:r w:rsidRPr="00583B46">
              <w:t xml:space="preserve">visible </w:t>
            </w:r>
          </w:p>
        </w:tc>
        <w:tc>
          <w:tcPr>
            <w:tcW w:w="3114" w:type="dxa"/>
          </w:tcPr>
          <w:p w14:paraId="32FA1E91" w14:textId="77777777" w:rsidR="00583B46" w:rsidRPr="00583B46" w:rsidRDefault="00583B46" w:rsidP="00EB4021">
            <w:pPr>
              <w:rPr>
                <w:rtl/>
              </w:rPr>
            </w:pPr>
            <w:r w:rsidRPr="00583B46">
              <w:t xml:space="preserve"> 1</w:t>
            </w:r>
            <w:r w:rsidRPr="00583B46">
              <w:rPr>
                <w:rtl/>
              </w:rPr>
              <w:t xml:space="preserve"> </w:t>
            </w:r>
          </w:p>
        </w:tc>
      </w:tr>
      <w:tr w:rsidR="00583B46" w:rsidRPr="00583B46" w14:paraId="4752A96A" w14:textId="77777777" w:rsidTr="00583B46">
        <w:trPr>
          <w:trHeight w:val="697"/>
        </w:trPr>
        <w:tc>
          <w:tcPr>
            <w:tcW w:w="3113" w:type="dxa"/>
          </w:tcPr>
          <w:p w14:paraId="7686CC20" w14:textId="77777777" w:rsidR="00583B46" w:rsidRPr="00583B46" w:rsidRDefault="00583B46" w:rsidP="00EB4021">
            <w:pPr>
              <w:rPr>
                <w:rtl/>
              </w:rPr>
            </w:pPr>
            <w:r w:rsidRPr="00583B46">
              <w:rPr>
                <w:rtl/>
              </w:rPr>
              <w:t xml:space="preserve"> `</w:t>
            </w:r>
            <w:r w:rsidRPr="00583B46">
              <w:t>spaceBetween</w:t>
            </w:r>
            <w:r w:rsidRPr="00583B46">
              <w:rPr>
                <w:rtl/>
              </w:rPr>
              <w:t xml:space="preserve">` </w:t>
            </w:r>
          </w:p>
        </w:tc>
        <w:tc>
          <w:tcPr>
            <w:tcW w:w="3114" w:type="dxa"/>
          </w:tcPr>
          <w:p w14:paraId="2C51E2E2" w14:textId="77777777" w:rsidR="00583B46" w:rsidRPr="00583B46" w:rsidRDefault="00583B46" w:rsidP="00EB4021">
            <w:r w:rsidRPr="00583B46">
              <w:rPr>
                <w:rtl/>
              </w:rPr>
              <w:t xml:space="preserve"> فاصله ب</w:t>
            </w:r>
            <w:r w:rsidRPr="00583B46">
              <w:rPr>
                <w:rFonts w:hint="cs"/>
                <w:rtl/>
              </w:rPr>
              <w:t>ی</w:t>
            </w:r>
            <w:r w:rsidRPr="00583B46">
              <w:rPr>
                <w:rFonts w:hint="eastAsia"/>
                <w:rtl/>
              </w:rPr>
              <w:t>ن</w:t>
            </w:r>
            <w:r w:rsidRPr="00583B46">
              <w:rPr>
                <w:rtl/>
              </w:rPr>
              <w:t xml:space="preserve"> اسلا</w:t>
            </w:r>
            <w:r w:rsidRPr="00583B46">
              <w:rPr>
                <w:rFonts w:hint="cs"/>
                <w:rtl/>
              </w:rPr>
              <w:t>ی</w:t>
            </w:r>
            <w:r w:rsidRPr="00583B46">
              <w:rPr>
                <w:rFonts w:hint="eastAsia"/>
                <w:rtl/>
              </w:rPr>
              <w:t>دها</w:t>
            </w:r>
            <w:r w:rsidRPr="00583B46">
              <w:rPr>
                <w:rtl/>
              </w:rPr>
              <w:t xml:space="preserve"> </w:t>
            </w:r>
            <w:r w:rsidRPr="00583B46">
              <w:t xml:space="preserve">(px) </w:t>
            </w:r>
          </w:p>
        </w:tc>
        <w:tc>
          <w:tcPr>
            <w:tcW w:w="3114" w:type="dxa"/>
          </w:tcPr>
          <w:p w14:paraId="5C79CA4C" w14:textId="77777777" w:rsidR="00583B46" w:rsidRPr="00583B46" w:rsidRDefault="00583B46" w:rsidP="00EB4021">
            <w:pPr>
              <w:rPr>
                <w:rtl/>
              </w:rPr>
            </w:pPr>
            <w:r w:rsidRPr="00583B46">
              <w:t xml:space="preserve"> 0</w:t>
            </w:r>
            <w:r w:rsidRPr="00583B46">
              <w:rPr>
                <w:rtl/>
              </w:rPr>
              <w:t xml:space="preserve"> </w:t>
            </w:r>
          </w:p>
        </w:tc>
      </w:tr>
    </w:tbl>
    <w:p w14:paraId="1799F988" w14:textId="77777777" w:rsidR="00F304B9" w:rsidRDefault="00F304B9" w:rsidP="00F304B9">
      <w:pPr>
        <w:rPr>
          <w:rtl/>
        </w:rPr>
      </w:pPr>
    </w:p>
    <w:p w14:paraId="0906944E" w14:textId="6EC5F7B2" w:rsidR="00F304B9" w:rsidRDefault="00F304B9" w:rsidP="00F304B9">
      <w:pPr>
        <w:rPr>
          <w:rtl/>
        </w:rPr>
      </w:pPr>
      <w:r>
        <w:rPr>
          <w:rtl/>
        </w:rPr>
        <w:t>نکات مهم برا</w:t>
      </w:r>
      <w:r>
        <w:rPr>
          <w:rFonts w:hint="cs"/>
          <w:rtl/>
        </w:rPr>
        <w:t>ی</w:t>
      </w:r>
      <w:r>
        <w:rPr>
          <w:rtl/>
        </w:rPr>
        <w:t xml:space="preserve"> شروع:</w:t>
      </w:r>
    </w:p>
    <w:p w14:paraId="6D0EA06A" w14:textId="09790A33" w:rsidR="00F304B9" w:rsidRDefault="00F304B9" w:rsidP="00F304B9">
      <w:pPr>
        <w:rPr>
          <w:rtl/>
        </w:rPr>
      </w:pPr>
      <w:r>
        <w:rPr>
          <w:rtl/>
        </w:rPr>
        <w:t xml:space="preserve">1. حتما ساختار </w:t>
      </w:r>
      <w:r>
        <w:t>HTML</w:t>
      </w:r>
      <w:r>
        <w:rPr>
          <w:rtl/>
        </w:rPr>
        <w:t xml:space="preserve"> را 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652D05A1" w14:textId="52542616" w:rsidR="00F304B9" w:rsidRDefault="00F304B9" w:rsidP="00F304B9">
      <w:pPr>
        <w:rPr>
          <w:rtl/>
        </w:rPr>
      </w:pPr>
      <w:r>
        <w:rPr>
          <w:rtl/>
        </w:rPr>
        <w:t>2. ابعاد اسلا</w:t>
      </w:r>
      <w:r>
        <w:rPr>
          <w:rFonts w:hint="cs"/>
          <w:rtl/>
        </w:rPr>
        <w:t>ی</w:t>
      </w:r>
      <w:r>
        <w:rPr>
          <w:rFonts w:hint="eastAsia"/>
          <w:rtl/>
        </w:rPr>
        <w:t>در</w:t>
      </w:r>
      <w:r>
        <w:rPr>
          <w:rtl/>
        </w:rPr>
        <w:t xml:space="preserve"> را در </w:t>
      </w:r>
      <w:r>
        <w:t>CSS</w:t>
      </w:r>
      <w:r>
        <w:rPr>
          <w:rtl/>
        </w:rPr>
        <w:t xml:space="preserve"> مشخص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B3DECE6" w14:textId="6E62322B" w:rsidR="00F304B9" w:rsidRDefault="00F304B9" w:rsidP="00F304B9">
      <w:pPr>
        <w:rPr>
          <w:rtl/>
        </w:rPr>
      </w:pPr>
      <w:r>
        <w:rPr>
          <w:rtl/>
        </w:rPr>
        <w:t>3.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و </w:t>
      </w:r>
      <w:r>
        <w:t>JS</w:t>
      </w:r>
      <w:r>
        <w:rPr>
          <w:rtl/>
        </w:rPr>
        <w:t xml:space="preserve"> را فراموش نکن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61B5ED3F" w14:textId="79DA0EB9" w:rsidR="00F304B9" w:rsidRDefault="00F304B9" w:rsidP="00F304B9">
      <w:pPr>
        <w:rPr>
          <w:rtl/>
        </w:rPr>
      </w:pPr>
      <w:r>
        <w:rPr>
          <w:rtl/>
        </w:rPr>
        <w:t>4. برا</w:t>
      </w:r>
      <w:r>
        <w:rPr>
          <w:rFonts w:hint="cs"/>
          <w:rtl/>
        </w:rPr>
        <w:t>ی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از </w:t>
      </w:r>
      <w:r>
        <w:t>breakpoints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bookmarkStart w:id="196" w:name="_Toc211464622"/>
    <w:p w14:paraId="286D8036" w14:textId="4DE94FF4" w:rsidR="00F40B17" w:rsidRDefault="008C60C9" w:rsidP="00305A1D">
      <w:pPr>
        <w:pStyle w:val="Heading2"/>
        <w:rPr>
          <w:rtl/>
        </w:rPr>
      </w:pPr>
      <w:r>
        <w:lastRenderedPageBreak/>
        <w:fldChar w:fldCharType="begin"/>
      </w:r>
      <w:r>
        <w:instrText>HYPERLINK "webdesign/css/Flex"</w:instrText>
      </w:r>
      <w:r>
        <w:fldChar w:fldCharType="separate"/>
      </w:r>
      <w:r w:rsidR="002D22E8" w:rsidRPr="008C60C9">
        <w:rPr>
          <w:rStyle w:val="Hyperlink"/>
        </w:rPr>
        <w:t>F</w:t>
      </w:r>
      <w:r w:rsidR="00F40B17" w:rsidRPr="008C60C9">
        <w:rPr>
          <w:rStyle w:val="Hyperlink"/>
        </w:rPr>
        <w:t>lex</w:t>
      </w:r>
      <w:bookmarkEnd w:id="196"/>
      <w:r>
        <w:fldChar w:fldCharType="end"/>
      </w:r>
    </w:p>
    <w:p w14:paraId="41DBE2AF" w14:textId="77777777" w:rsidR="002D22E8" w:rsidRDefault="002D22E8" w:rsidP="002D22E8">
      <w:pPr>
        <w:rPr>
          <w:rtl/>
        </w:rPr>
      </w:pPr>
      <w:r>
        <w:t>Flexbox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مدل </w:t>
      </w:r>
      <w:r>
        <w:t>layout</w:t>
      </w:r>
      <w:r>
        <w:rPr>
          <w:rtl/>
        </w:rPr>
        <w:t xml:space="preserve"> در </w:t>
      </w:r>
      <w:r>
        <w:t>CSS</w:t>
      </w:r>
      <w:r>
        <w:rPr>
          <w:rtl/>
        </w:rPr>
        <w:t xml:space="preserve"> است که طراح</w:t>
      </w:r>
      <w:r>
        <w:rPr>
          <w:rFonts w:hint="cs"/>
          <w:rtl/>
        </w:rPr>
        <w:t>ی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و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عناصر را آسان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08C831D" w14:textId="2683EF88" w:rsidR="00F40B17" w:rsidRDefault="00F40B17" w:rsidP="00305A1D">
      <w:pPr>
        <w:pStyle w:val="bold"/>
      </w:pPr>
      <w:r>
        <w:t>fle</w:t>
      </w:r>
      <w:r w:rsidR="00B24882">
        <w:t>x</w:t>
      </w:r>
      <w:r>
        <w:t>-direction</w:t>
      </w:r>
    </w:p>
    <w:p w14:paraId="33B806EF" w14:textId="46FE9EF3" w:rsidR="008C60C9" w:rsidRDefault="008C60C9" w:rsidP="008C60C9">
      <w:pPr>
        <w:rPr>
          <w:rtl/>
        </w:rPr>
      </w:pPr>
      <w:r>
        <w:rPr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>:</w:t>
      </w:r>
    </w:p>
    <w:p w14:paraId="35EEDEBC" w14:textId="77777777" w:rsidR="008C60C9" w:rsidRDefault="008C60C9" w:rsidP="008C60C9">
      <w:pPr>
        <w:rPr>
          <w:rtl/>
        </w:rPr>
      </w:pPr>
      <w:r>
        <w:rPr>
          <w:rFonts w:hint="eastAsia"/>
          <w:rtl/>
        </w:rPr>
        <w:t>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جهت اصل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عناصر در </w:t>
      </w:r>
      <w:r>
        <w:t>container</w:t>
      </w:r>
    </w:p>
    <w:p w14:paraId="27E398F5" w14:textId="77777777" w:rsidR="008C60C9" w:rsidRPr="002D22E8" w:rsidRDefault="008C60C9" w:rsidP="008C60C9">
      <w:r>
        <w:rPr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</w:t>
      </w:r>
      <w:r>
        <w:rPr>
          <w:rtl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60C9" w14:paraId="7E8F2D09" w14:textId="77777777" w:rsidTr="00CA7DF5">
        <w:tc>
          <w:tcPr>
            <w:tcW w:w="9350" w:type="dxa"/>
          </w:tcPr>
          <w:p w14:paraId="616FAD7E" w14:textId="77777777" w:rsidR="008C60C9" w:rsidRDefault="008C60C9" w:rsidP="00CA7DF5">
            <w:pPr>
              <w:pStyle w:val="code"/>
              <w:bidi w:val="0"/>
            </w:pPr>
            <w:r>
              <w:t>.container {</w:t>
            </w:r>
          </w:p>
          <w:p w14:paraId="145FA759" w14:textId="77777777" w:rsidR="008C60C9" w:rsidRDefault="008C60C9" w:rsidP="00CA7DF5">
            <w:pPr>
              <w:pStyle w:val="code"/>
              <w:bidi w:val="0"/>
              <w:rPr>
                <w:rtl/>
              </w:rPr>
            </w:pPr>
            <w:r>
              <w:t xml:space="preserve">  flex-direction: row;         /* </w:t>
            </w:r>
            <w:r>
              <w:rPr>
                <w:rFonts w:cs="IRANSansWeb(FaNum) Light"/>
                <w:rtl/>
              </w:rPr>
              <w:t>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ش‌فرض</w:t>
            </w:r>
            <w:r>
              <w:t xml:space="preserve"> - (</w:t>
            </w:r>
            <w:r>
              <w:rPr>
                <w:rFonts w:cs="IRANSansWeb(FaNum) Light"/>
                <w:rtl/>
              </w:rPr>
              <w:t>در</w:t>
            </w:r>
            <w:r>
              <w:t xml:space="preserve"> LTR) */</w:t>
            </w:r>
          </w:p>
          <w:p w14:paraId="34A3BC60" w14:textId="77777777" w:rsidR="008C60C9" w:rsidRDefault="008C60C9" w:rsidP="00CA7DF5">
            <w:pPr>
              <w:pStyle w:val="code"/>
              <w:bidi w:val="0"/>
              <w:rPr>
                <w:rtl/>
              </w:rPr>
            </w:pPr>
            <w:r>
              <w:t xml:space="preserve">  flex-direction: row-reverse; /* </w:t>
            </w:r>
            <w:r>
              <w:rPr>
                <w:rFonts w:cs="IRANSansWeb(FaNum) Light"/>
                <w:rtl/>
              </w:rPr>
              <w:t>از راست به چپ</w:t>
            </w:r>
            <w:r>
              <w:t xml:space="preserve"> (</w:t>
            </w:r>
            <w:r>
              <w:rPr>
                <w:rFonts w:cs="IRANSansWeb(FaNum) Light"/>
                <w:rtl/>
              </w:rPr>
              <w:t>در</w:t>
            </w:r>
            <w:r>
              <w:t xml:space="preserve"> LTR) */</w:t>
            </w:r>
          </w:p>
          <w:p w14:paraId="087E8DD0" w14:textId="77777777" w:rsidR="008C60C9" w:rsidRDefault="008C60C9" w:rsidP="00CA7DF5">
            <w:pPr>
              <w:pStyle w:val="code"/>
              <w:bidi w:val="0"/>
              <w:rPr>
                <w:rtl/>
              </w:rPr>
            </w:pPr>
            <w:r>
              <w:t xml:space="preserve">  flex-direction: column;      /* </w:t>
            </w:r>
            <w:r>
              <w:rPr>
                <w:rFonts w:cs="IRANSansWeb(FaNum) Light"/>
                <w:rtl/>
              </w:rPr>
              <w:t>از بالا به پا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 w:hint="eastAsia"/>
                <w:rtl/>
              </w:rPr>
              <w:t>ن</w:t>
            </w:r>
            <w:r>
              <w:t xml:space="preserve"> */</w:t>
            </w:r>
          </w:p>
          <w:p w14:paraId="7A131D5B" w14:textId="77777777" w:rsidR="008C60C9" w:rsidRDefault="008C60C9" w:rsidP="00CA7DF5">
            <w:pPr>
              <w:pStyle w:val="code"/>
              <w:bidi w:val="0"/>
              <w:rPr>
                <w:rtl/>
              </w:rPr>
            </w:pPr>
            <w:r>
              <w:t xml:space="preserve">  flex-direction: column-reverse; /* </w:t>
            </w:r>
            <w:r>
              <w:rPr>
                <w:rFonts w:cs="IRANSansWeb(FaNum) Light"/>
                <w:rtl/>
              </w:rPr>
              <w:t>از پا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به بالا</w:t>
            </w:r>
            <w:r>
              <w:t xml:space="preserve"> */</w:t>
            </w:r>
          </w:p>
          <w:p w14:paraId="4A5A201F" w14:textId="77777777" w:rsidR="008C60C9" w:rsidRDefault="008C60C9" w:rsidP="00CA7DF5">
            <w:pPr>
              <w:pStyle w:val="code"/>
              <w:bidi w:val="0"/>
              <w:rPr>
                <w:rtl/>
              </w:rPr>
            </w:pPr>
            <w:r>
              <w:t>}</w:t>
            </w:r>
          </w:p>
        </w:tc>
      </w:tr>
    </w:tbl>
    <w:p w14:paraId="55BFA210" w14:textId="77777777" w:rsidR="008C60C9" w:rsidRDefault="008C60C9" w:rsidP="008C60C9">
      <w:pPr>
        <w:rPr>
          <w:rtl/>
        </w:rPr>
      </w:pPr>
      <w:r>
        <w:rPr>
          <w:rtl/>
        </w:rPr>
        <w:t>مثال عمل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60C9" w14:paraId="39D1D823" w14:textId="77777777" w:rsidTr="00CA7DF5">
        <w:tc>
          <w:tcPr>
            <w:tcW w:w="9350" w:type="dxa"/>
          </w:tcPr>
          <w:p w14:paraId="33B919F4" w14:textId="77777777" w:rsidR="008C60C9" w:rsidRDefault="008C60C9" w:rsidP="00CA7DF5">
            <w:pPr>
              <w:pStyle w:val="code"/>
              <w:bidi w:val="0"/>
            </w:pPr>
            <w:r>
              <w:t>&lt;!DOCTYPE html&gt;</w:t>
            </w:r>
          </w:p>
          <w:p w14:paraId="5F256CD2" w14:textId="77777777" w:rsidR="008C60C9" w:rsidRDefault="008C60C9" w:rsidP="00CA7DF5">
            <w:pPr>
              <w:pStyle w:val="code"/>
              <w:bidi w:val="0"/>
            </w:pPr>
            <w:r>
              <w:t>&lt;html lang="fa" dir="rtl"&gt;</w:t>
            </w:r>
          </w:p>
          <w:p w14:paraId="39CCA38F" w14:textId="77777777" w:rsidR="008C60C9" w:rsidRDefault="008C60C9" w:rsidP="00CA7DF5">
            <w:pPr>
              <w:pStyle w:val="code"/>
              <w:bidi w:val="0"/>
            </w:pPr>
            <w:r>
              <w:t>&lt;head&gt;</w:t>
            </w:r>
          </w:p>
          <w:p w14:paraId="7AAB74AB" w14:textId="77777777" w:rsidR="008C60C9" w:rsidRDefault="008C60C9" w:rsidP="00CA7DF5">
            <w:pPr>
              <w:pStyle w:val="code"/>
              <w:bidi w:val="0"/>
            </w:pPr>
            <w:r>
              <w:t xml:space="preserve">    &lt;style&gt;</w:t>
            </w:r>
          </w:p>
          <w:p w14:paraId="1EA7CE84" w14:textId="77777777" w:rsidR="008C60C9" w:rsidRDefault="008C60C9" w:rsidP="00CA7DF5">
            <w:pPr>
              <w:pStyle w:val="code"/>
              <w:bidi w:val="0"/>
            </w:pPr>
            <w:r>
              <w:t xml:space="preserve">        .container {</w:t>
            </w:r>
          </w:p>
          <w:p w14:paraId="26AA6450" w14:textId="77777777" w:rsidR="008C60C9" w:rsidRDefault="008C60C9" w:rsidP="00CA7DF5">
            <w:pPr>
              <w:pStyle w:val="code"/>
              <w:bidi w:val="0"/>
            </w:pPr>
            <w:r>
              <w:t xml:space="preserve">            display: flex;</w:t>
            </w:r>
          </w:p>
          <w:p w14:paraId="71D71A0A" w14:textId="77777777" w:rsidR="008C60C9" w:rsidRDefault="008C60C9" w:rsidP="00CA7DF5">
            <w:pPr>
              <w:pStyle w:val="code"/>
              <w:bidi w:val="0"/>
            </w:pPr>
            <w:r>
              <w:t xml:space="preserve">            width: 400px;</w:t>
            </w:r>
          </w:p>
          <w:p w14:paraId="640EEEB0" w14:textId="77777777" w:rsidR="008C60C9" w:rsidRDefault="008C60C9" w:rsidP="00CA7DF5">
            <w:pPr>
              <w:pStyle w:val="code"/>
              <w:bidi w:val="0"/>
            </w:pPr>
            <w:r>
              <w:t xml:space="preserve">            height: 200px;</w:t>
            </w:r>
          </w:p>
          <w:p w14:paraId="2BE7B5EC" w14:textId="77777777" w:rsidR="008C60C9" w:rsidRDefault="008C60C9" w:rsidP="00CA7DF5">
            <w:pPr>
              <w:pStyle w:val="code"/>
              <w:bidi w:val="0"/>
            </w:pPr>
            <w:r>
              <w:t xml:space="preserve">            border: 2px solid #333;</w:t>
            </w:r>
          </w:p>
          <w:p w14:paraId="733AEC5B" w14:textId="77777777" w:rsidR="008C60C9" w:rsidRDefault="008C60C9" w:rsidP="00CA7DF5">
            <w:pPr>
              <w:pStyle w:val="code"/>
              <w:bidi w:val="0"/>
            </w:pPr>
            <w:r>
              <w:t xml:space="preserve">            margin: 20px 0;</w:t>
            </w:r>
          </w:p>
          <w:p w14:paraId="368A6628" w14:textId="77777777" w:rsidR="008C60C9" w:rsidRDefault="008C60C9" w:rsidP="00CA7DF5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67DD330" w14:textId="77777777" w:rsidR="008C60C9" w:rsidRDefault="008C60C9" w:rsidP="00CA7DF5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541BBD4A" w14:textId="77777777" w:rsidR="008C60C9" w:rsidRDefault="008C60C9" w:rsidP="00CA7DF5">
            <w:pPr>
              <w:pStyle w:val="code"/>
              <w:bidi w:val="0"/>
            </w:pPr>
            <w:r>
              <w:t xml:space="preserve">        .item {</w:t>
            </w:r>
          </w:p>
          <w:p w14:paraId="4739AC9B" w14:textId="77777777" w:rsidR="008C60C9" w:rsidRDefault="008C60C9" w:rsidP="00CA7DF5">
            <w:pPr>
              <w:pStyle w:val="code"/>
              <w:bidi w:val="0"/>
            </w:pPr>
            <w:r>
              <w:t xml:space="preserve">            padding: 20px;</w:t>
            </w:r>
          </w:p>
          <w:p w14:paraId="0A9F7F4B" w14:textId="77777777" w:rsidR="008C60C9" w:rsidRDefault="008C60C9" w:rsidP="00CA7DF5">
            <w:pPr>
              <w:pStyle w:val="code"/>
              <w:bidi w:val="0"/>
            </w:pPr>
            <w:r>
              <w:t xml:space="preserve">            margin: 5px;</w:t>
            </w:r>
          </w:p>
          <w:p w14:paraId="23E31094" w14:textId="77777777" w:rsidR="008C60C9" w:rsidRDefault="008C60C9" w:rsidP="00CA7DF5">
            <w:pPr>
              <w:pStyle w:val="code"/>
              <w:bidi w:val="0"/>
            </w:pPr>
            <w:r>
              <w:t xml:space="preserve">            background: #4CAF50;</w:t>
            </w:r>
          </w:p>
          <w:p w14:paraId="58FFB74F" w14:textId="77777777" w:rsidR="008C60C9" w:rsidRDefault="008C60C9" w:rsidP="00CA7DF5">
            <w:pPr>
              <w:pStyle w:val="code"/>
              <w:bidi w:val="0"/>
            </w:pPr>
            <w:r>
              <w:t xml:space="preserve">            color: white;</w:t>
            </w:r>
          </w:p>
          <w:p w14:paraId="65283EB8" w14:textId="77777777" w:rsidR="008C60C9" w:rsidRDefault="008C60C9" w:rsidP="00CA7DF5">
            <w:pPr>
              <w:pStyle w:val="code"/>
              <w:bidi w:val="0"/>
            </w:pPr>
            <w:r>
              <w:t xml:space="preserve">            text-align: center;</w:t>
            </w:r>
          </w:p>
          <w:p w14:paraId="53FAFDB2" w14:textId="77777777" w:rsidR="008C60C9" w:rsidRDefault="008C60C9" w:rsidP="00CA7DF5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5EE3823C" w14:textId="77777777" w:rsidR="008C60C9" w:rsidRDefault="008C60C9" w:rsidP="00CA7DF5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59081934" w14:textId="77777777" w:rsidR="008C60C9" w:rsidRDefault="008C60C9" w:rsidP="00CA7DF5">
            <w:pPr>
              <w:pStyle w:val="code"/>
              <w:bidi w:val="0"/>
            </w:pPr>
            <w:r>
              <w:t xml:space="preserve">        .row { flex-direction: row; }</w:t>
            </w:r>
          </w:p>
          <w:p w14:paraId="26BBBED4" w14:textId="77777777" w:rsidR="008C60C9" w:rsidRDefault="008C60C9" w:rsidP="00CA7DF5">
            <w:pPr>
              <w:pStyle w:val="code"/>
              <w:bidi w:val="0"/>
            </w:pPr>
            <w:r>
              <w:t xml:space="preserve">        .row-reverse { flex-direction: row-reverse; }</w:t>
            </w:r>
          </w:p>
          <w:p w14:paraId="0B9483D1" w14:textId="77777777" w:rsidR="008C60C9" w:rsidRDefault="008C60C9" w:rsidP="00CA7DF5">
            <w:pPr>
              <w:pStyle w:val="code"/>
              <w:bidi w:val="0"/>
            </w:pPr>
            <w:r>
              <w:t xml:space="preserve">        .column { flex-direction: column; }</w:t>
            </w:r>
          </w:p>
          <w:p w14:paraId="5B919043" w14:textId="77777777" w:rsidR="008C60C9" w:rsidRDefault="008C60C9" w:rsidP="00CA7DF5">
            <w:pPr>
              <w:pStyle w:val="code"/>
              <w:bidi w:val="0"/>
            </w:pPr>
            <w:r>
              <w:lastRenderedPageBreak/>
              <w:t xml:space="preserve">        .column-reverse { flex-direction: column-reverse; }</w:t>
            </w:r>
          </w:p>
          <w:p w14:paraId="7A58420A" w14:textId="77777777" w:rsidR="008C60C9" w:rsidRDefault="008C60C9" w:rsidP="00CA7DF5">
            <w:pPr>
              <w:pStyle w:val="code"/>
              <w:bidi w:val="0"/>
            </w:pPr>
            <w:r>
              <w:t xml:space="preserve">    &lt;/style&gt;</w:t>
            </w:r>
          </w:p>
          <w:p w14:paraId="26EA6276" w14:textId="77777777" w:rsidR="008C60C9" w:rsidRDefault="008C60C9" w:rsidP="00CA7DF5">
            <w:pPr>
              <w:pStyle w:val="code"/>
              <w:bidi w:val="0"/>
            </w:pPr>
            <w:r>
              <w:t>&lt;/head&gt;</w:t>
            </w:r>
          </w:p>
          <w:p w14:paraId="08D000D8" w14:textId="77777777" w:rsidR="008C60C9" w:rsidRDefault="008C60C9" w:rsidP="00CA7DF5">
            <w:pPr>
              <w:pStyle w:val="code"/>
              <w:bidi w:val="0"/>
            </w:pPr>
            <w:r>
              <w:t>&lt;body&gt;</w:t>
            </w:r>
          </w:p>
          <w:p w14:paraId="2EBD05E2" w14:textId="77777777" w:rsidR="008C60C9" w:rsidRDefault="008C60C9" w:rsidP="00CA7DF5">
            <w:pPr>
              <w:pStyle w:val="code"/>
              <w:bidi w:val="0"/>
            </w:pPr>
            <w:r>
              <w:t xml:space="preserve">    &lt;h3&gt;flex-direction: row&lt;/h3&gt;</w:t>
            </w:r>
          </w:p>
          <w:p w14:paraId="24977769" w14:textId="77777777" w:rsidR="008C60C9" w:rsidRDefault="008C60C9" w:rsidP="00CA7DF5">
            <w:pPr>
              <w:pStyle w:val="code"/>
              <w:bidi w:val="0"/>
            </w:pPr>
            <w:r>
              <w:t xml:space="preserve">    &lt;div class="container row"&gt;</w:t>
            </w:r>
          </w:p>
          <w:p w14:paraId="61CCB57C" w14:textId="77777777" w:rsidR="008C60C9" w:rsidRDefault="008C60C9" w:rsidP="00CA7DF5">
            <w:pPr>
              <w:pStyle w:val="code"/>
              <w:bidi w:val="0"/>
            </w:pPr>
            <w:r>
              <w:t xml:space="preserve">        &lt;div class="item"&gt;</w:t>
            </w:r>
            <w:r>
              <w:rPr>
                <w:rFonts w:cs="IRANSansWeb(FaNum) Light"/>
                <w:rtl/>
              </w:rPr>
              <w:t>۱</w:t>
            </w:r>
            <w:r>
              <w:t>&lt;/div&gt;</w:t>
            </w:r>
          </w:p>
          <w:p w14:paraId="055B34AF" w14:textId="77777777" w:rsidR="008C60C9" w:rsidRDefault="008C60C9" w:rsidP="00CA7DF5">
            <w:pPr>
              <w:pStyle w:val="code"/>
              <w:bidi w:val="0"/>
            </w:pPr>
            <w:r>
              <w:t xml:space="preserve">        &lt;div class="item"&gt;</w:t>
            </w:r>
            <w:r>
              <w:rPr>
                <w:rFonts w:cs="IRANSansWeb(FaNum) Light"/>
                <w:rtl/>
              </w:rPr>
              <w:t>۲</w:t>
            </w:r>
            <w:r>
              <w:t>&lt;/div&gt;</w:t>
            </w:r>
          </w:p>
          <w:p w14:paraId="1700E0DD" w14:textId="77777777" w:rsidR="008C60C9" w:rsidRDefault="008C60C9" w:rsidP="00CA7DF5">
            <w:pPr>
              <w:pStyle w:val="code"/>
              <w:bidi w:val="0"/>
            </w:pPr>
            <w:r>
              <w:t xml:space="preserve">        &lt;div class="item"&gt;</w:t>
            </w:r>
            <w:r>
              <w:rPr>
                <w:rFonts w:cs="IRANSansWeb(FaNum) Light"/>
                <w:rtl/>
              </w:rPr>
              <w:t>۳</w:t>
            </w:r>
            <w:r>
              <w:t>&lt;/div&gt;</w:t>
            </w:r>
          </w:p>
          <w:p w14:paraId="17BF361C" w14:textId="77777777" w:rsidR="008C60C9" w:rsidRDefault="008C60C9" w:rsidP="00CA7DF5">
            <w:pPr>
              <w:pStyle w:val="code"/>
              <w:bidi w:val="0"/>
            </w:pPr>
            <w:r>
              <w:t xml:space="preserve">    &lt;/div&gt;</w:t>
            </w:r>
          </w:p>
          <w:p w14:paraId="1D8B9003" w14:textId="77777777" w:rsidR="008C60C9" w:rsidRDefault="008C60C9" w:rsidP="00CA7DF5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0E2093A4" w14:textId="77777777" w:rsidR="008C60C9" w:rsidRDefault="008C60C9" w:rsidP="00CA7DF5">
            <w:pPr>
              <w:pStyle w:val="code"/>
              <w:bidi w:val="0"/>
            </w:pPr>
            <w:r>
              <w:t xml:space="preserve">    &lt;h3&gt;flex-direction: row-reverse&lt;/h3&gt;</w:t>
            </w:r>
          </w:p>
          <w:p w14:paraId="12CCB82C" w14:textId="77777777" w:rsidR="008C60C9" w:rsidRDefault="008C60C9" w:rsidP="00CA7DF5">
            <w:pPr>
              <w:pStyle w:val="code"/>
              <w:bidi w:val="0"/>
            </w:pPr>
            <w:r>
              <w:t xml:space="preserve">    &lt;div class="container row-reverse"&gt;</w:t>
            </w:r>
          </w:p>
          <w:p w14:paraId="52C22F4C" w14:textId="77777777" w:rsidR="008C60C9" w:rsidRDefault="008C60C9" w:rsidP="00CA7DF5">
            <w:pPr>
              <w:pStyle w:val="code"/>
              <w:bidi w:val="0"/>
            </w:pPr>
            <w:r>
              <w:t xml:space="preserve">        &lt;div class="item"&gt;</w:t>
            </w:r>
            <w:r>
              <w:rPr>
                <w:rFonts w:cs="IRANSansWeb(FaNum) Light"/>
                <w:rtl/>
              </w:rPr>
              <w:t>۱</w:t>
            </w:r>
            <w:r>
              <w:t>&lt;/div&gt;</w:t>
            </w:r>
          </w:p>
          <w:p w14:paraId="7E9D631A" w14:textId="77777777" w:rsidR="008C60C9" w:rsidRDefault="008C60C9" w:rsidP="00CA7DF5">
            <w:pPr>
              <w:pStyle w:val="code"/>
              <w:bidi w:val="0"/>
            </w:pPr>
            <w:r>
              <w:t xml:space="preserve">        &lt;div class="item"&gt;</w:t>
            </w:r>
            <w:r>
              <w:rPr>
                <w:rFonts w:cs="IRANSansWeb(FaNum) Light"/>
                <w:rtl/>
              </w:rPr>
              <w:t>۲</w:t>
            </w:r>
            <w:r>
              <w:t>&lt;/div&gt;</w:t>
            </w:r>
          </w:p>
          <w:p w14:paraId="76EFDD3E" w14:textId="77777777" w:rsidR="008C60C9" w:rsidRDefault="008C60C9" w:rsidP="00CA7DF5">
            <w:pPr>
              <w:pStyle w:val="code"/>
              <w:bidi w:val="0"/>
            </w:pPr>
            <w:r>
              <w:t xml:space="preserve">        &lt;div class="item"&gt;</w:t>
            </w:r>
            <w:r>
              <w:rPr>
                <w:rFonts w:cs="IRANSansWeb(FaNum) Light"/>
                <w:rtl/>
              </w:rPr>
              <w:t>۳</w:t>
            </w:r>
            <w:r>
              <w:t>&lt;/div&gt;</w:t>
            </w:r>
          </w:p>
          <w:p w14:paraId="6B079D04" w14:textId="77777777" w:rsidR="008C60C9" w:rsidRDefault="008C60C9" w:rsidP="00CA7DF5">
            <w:pPr>
              <w:pStyle w:val="code"/>
              <w:bidi w:val="0"/>
            </w:pPr>
            <w:r>
              <w:t xml:space="preserve">    &lt;/div&gt;</w:t>
            </w:r>
          </w:p>
          <w:p w14:paraId="1E1F8848" w14:textId="77777777" w:rsidR="008C60C9" w:rsidRDefault="008C60C9" w:rsidP="00CA7DF5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ABC064D" w14:textId="77777777" w:rsidR="008C60C9" w:rsidRDefault="008C60C9" w:rsidP="00CA7DF5">
            <w:pPr>
              <w:pStyle w:val="code"/>
              <w:bidi w:val="0"/>
            </w:pPr>
            <w:r>
              <w:t xml:space="preserve">    &lt;h3&gt;flex-direction: column&lt;/h3&gt;</w:t>
            </w:r>
          </w:p>
          <w:p w14:paraId="5A4A9123" w14:textId="77777777" w:rsidR="008C60C9" w:rsidRDefault="008C60C9" w:rsidP="00CA7DF5">
            <w:pPr>
              <w:pStyle w:val="code"/>
              <w:bidi w:val="0"/>
            </w:pPr>
            <w:r>
              <w:t xml:space="preserve">    &lt;div class="container column"&gt;</w:t>
            </w:r>
          </w:p>
          <w:p w14:paraId="79AECB65" w14:textId="77777777" w:rsidR="008C60C9" w:rsidRDefault="008C60C9" w:rsidP="00CA7DF5">
            <w:pPr>
              <w:pStyle w:val="code"/>
              <w:bidi w:val="0"/>
            </w:pPr>
            <w:r>
              <w:t xml:space="preserve">        &lt;div class="item"&gt;</w:t>
            </w:r>
            <w:r>
              <w:rPr>
                <w:rFonts w:cs="IRANSansWeb(FaNum) Light"/>
                <w:rtl/>
              </w:rPr>
              <w:t>۱</w:t>
            </w:r>
            <w:r>
              <w:t>&lt;/div&gt;</w:t>
            </w:r>
          </w:p>
          <w:p w14:paraId="41BDE02C" w14:textId="77777777" w:rsidR="008C60C9" w:rsidRDefault="008C60C9" w:rsidP="00CA7DF5">
            <w:pPr>
              <w:pStyle w:val="code"/>
              <w:bidi w:val="0"/>
            </w:pPr>
            <w:r>
              <w:t xml:space="preserve">        &lt;div class="item"&gt;</w:t>
            </w:r>
            <w:r>
              <w:rPr>
                <w:rFonts w:cs="IRANSansWeb(FaNum) Light"/>
                <w:rtl/>
              </w:rPr>
              <w:t>۲</w:t>
            </w:r>
            <w:r>
              <w:t>&lt;/div&gt;</w:t>
            </w:r>
          </w:p>
          <w:p w14:paraId="2C4DC2D7" w14:textId="77777777" w:rsidR="008C60C9" w:rsidRDefault="008C60C9" w:rsidP="00CA7DF5">
            <w:pPr>
              <w:pStyle w:val="code"/>
              <w:bidi w:val="0"/>
            </w:pPr>
            <w:r>
              <w:t xml:space="preserve">        &lt;div class="item"&gt;</w:t>
            </w:r>
            <w:r>
              <w:rPr>
                <w:rFonts w:cs="IRANSansWeb(FaNum) Light"/>
                <w:rtl/>
              </w:rPr>
              <w:t>۳</w:t>
            </w:r>
            <w:r>
              <w:t>&lt;/div&gt;</w:t>
            </w:r>
          </w:p>
          <w:p w14:paraId="3E387731" w14:textId="77777777" w:rsidR="008C60C9" w:rsidRDefault="008C60C9" w:rsidP="00CA7DF5">
            <w:pPr>
              <w:pStyle w:val="code"/>
              <w:bidi w:val="0"/>
            </w:pPr>
            <w:r>
              <w:t xml:space="preserve">    &lt;/div&gt;</w:t>
            </w:r>
          </w:p>
          <w:p w14:paraId="17415869" w14:textId="77777777" w:rsidR="008C60C9" w:rsidRDefault="008C60C9" w:rsidP="00CA7DF5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40E9842B" w14:textId="77777777" w:rsidR="008C60C9" w:rsidRDefault="008C60C9" w:rsidP="00CA7DF5">
            <w:pPr>
              <w:pStyle w:val="code"/>
              <w:bidi w:val="0"/>
            </w:pPr>
            <w:r>
              <w:t xml:space="preserve">    &lt;h3&gt;flex-direction: column-reverse&lt;/h3&gt;</w:t>
            </w:r>
          </w:p>
          <w:p w14:paraId="59803F29" w14:textId="77777777" w:rsidR="008C60C9" w:rsidRDefault="008C60C9" w:rsidP="00CA7DF5">
            <w:pPr>
              <w:pStyle w:val="code"/>
              <w:bidi w:val="0"/>
            </w:pPr>
            <w:r>
              <w:t xml:space="preserve">    &lt;div class="container column-reverse"&gt;</w:t>
            </w:r>
          </w:p>
          <w:p w14:paraId="2803E40F" w14:textId="77777777" w:rsidR="008C60C9" w:rsidRDefault="008C60C9" w:rsidP="00CA7DF5">
            <w:pPr>
              <w:pStyle w:val="code"/>
              <w:bidi w:val="0"/>
            </w:pPr>
            <w:r>
              <w:t xml:space="preserve">        &lt;div class="item"&gt;</w:t>
            </w:r>
            <w:r>
              <w:rPr>
                <w:rFonts w:cs="IRANSansWeb(FaNum) Light"/>
                <w:rtl/>
              </w:rPr>
              <w:t>۱</w:t>
            </w:r>
            <w:r>
              <w:t>&lt;/div&gt;</w:t>
            </w:r>
          </w:p>
          <w:p w14:paraId="3850D6F6" w14:textId="77777777" w:rsidR="008C60C9" w:rsidRDefault="008C60C9" w:rsidP="00CA7DF5">
            <w:pPr>
              <w:pStyle w:val="code"/>
              <w:bidi w:val="0"/>
            </w:pPr>
            <w:r>
              <w:t xml:space="preserve">        &lt;div class="item"&gt;</w:t>
            </w:r>
            <w:r>
              <w:rPr>
                <w:rFonts w:cs="IRANSansWeb(FaNum) Light"/>
                <w:rtl/>
              </w:rPr>
              <w:t>۲</w:t>
            </w:r>
            <w:r>
              <w:t>&lt;/div&gt;</w:t>
            </w:r>
          </w:p>
          <w:p w14:paraId="10536819" w14:textId="77777777" w:rsidR="008C60C9" w:rsidRDefault="008C60C9" w:rsidP="00CA7DF5">
            <w:pPr>
              <w:pStyle w:val="code"/>
              <w:bidi w:val="0"/>
            </w:pPr>
            <w:r>
              <w:t xml:space="preserve">        &lt;div class="item"&gt;</w:t>
            </w:r>
            <w:r>
              <w:rPr>
                <w:rFonts w:cs="IRANSansWeb(FaNum) Light"/>
                <w:rtl/>
              </w:rPr>
              <w:t>۳</w:t>
            </w:r>
            <w:r>
              <w:t>&lt;/div&gt;</w:t>
            </w:r>
          </w:p>
          <w:p w14:paraId="6ACD3A8E" w14:textId="77777777" w:rsidR="008C60C9" w:rsidRDefault="008C60C9" w:rsidP="00CA7DF5">
            <w:pPr>
              <w:pStyle w:val="code"/>
              <w:bidi w:val="0"/>
            </w:pPr>
            <w:r>
              <w:t xml:space="preserve">    &lt;/div&gt;</w:t>
            </w:r>
          </w:p>
          <w:p w14:paraId="5E4C519F" w14:textId="77777777" w:rsidR="008C60C9" w:rsidRDefault="008C60C9" w:rsidP="00CA7DF5">
            <w:pPr>
              <w:pStyle w:val="code"/>
              <w:bidi w:val="0"/>
            </w:pPr>
            <w:r>
              <w:t>&lt;/body&gt;</w:t>
            </w:r>
          </w:p>
          <w:p w14:paraId="30E41A4D" w14:textId="77777777" w:rsidR="008C60C9" w:rsidRDefault="008C60C9" w:rsidP="00CA7DF5">
            <w:pPr>
              <w:pStyle w:val="code"/>
              <w:bidi w:val="0"/>
              <w:rPr>
                <w:rtl/>
              </w:rPr>
            </w:pPr>
            <w:r>
              <w:t>&lt;/html&gt;</w:t>
            </w:r>
          </w:p>
        </w:tc>
      </w:tr>
    </w:tbl>
    <w:p w14:paraId="7C2CFD27" w14:textId="3FD5134A" w:rsidR="008C60C9" w:rsidRDefault="00532954" w:rsidP="00532954">
      <w:pPr>
        <w:pStyle w:val="code"/>
      </w:pPr>
      <w:hyperlink r:id="rId425" w:history="1">
        <w:r w:rsidRPr="00532954">
          <w:rPr>
            <w:rStyle w:val="Hyperlink"/>
          </w:rPr>
          <w:t>flex-direction</w:t>
        </w:r>
      </w:hyperlink>
    </w:p>
    <w:p w14:paraId="012A2F18" w14:textId="77777777" w:rsidR="00F40B17" w:rsidRDefault="00F40B17" w:rsidP="00305A1D">
      <w:pPr>
        <w:pStyle w:val="bold"/>
        <w:rPr>
          <w:rtl/>
        </w:rPr>
      </w:pPr>
      <w:r>
        <w:t>flex-wrap</w:t>
      </w:r>
    </w:p>
    <w:p w14:paraId="79C8D1A5" w14:textId="77777777" w:rsidR="00943074" w:rsidRDefault="00943074" w:rsidP="00943074">
      <w:pPr>
        <w:rPr>
          <w:rtl/>
        </w:rPr>
      </w:pPr>
      <w:r>
        <w:rPr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>:</w:t>
      </w:r>
    </w:p>
    <w:p w14:paraId="281F9C6E" w14:textId="77777777" w:rsidR="00943074" w:rsidRDefault="00943074" w:rsidP="00943074">
      <w:pPr>
        <w:rPr>
          <w:rtl/>
        </w:rPr>
      </w:pPr>
      <w:r>
        <w:rPr>
          <w:rFonts w:hint="eastAsia"/>
          <w:rtl/>
        </w:rPr>
        <w:t>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عناصر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بمانند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در چند خط شکسته شوند</w:t>
      </w:r>
    </w:p>
    <w:p w14:paraId="5FC0FA9B" w14:textId="77777777" w:rsidR="00943074" w:rsidRDefault="00943074" w:rsidP="00943074">
      <w:pPr>
        <w:rPr>
          <w:rtl/>
        </w:rPr>
      </w:pPr>
    </w:p>
    <w:p w14:paraId="095AF390" w14:textId="6B4F06B2" w:rsidR="00943074" w:rsidRDefault="00943074" w:rsidP="00943074">
      <w:pPr>
        <w:rPr>
          <w:rtl/>
        </w:rPr>
      </w:pPr>
      <w:r>
        <w:rPr>
          <w:rtl/>
        </w:rPr>
        <w:lastRenderedPageBreak/>
        <w:t xml:space="preserve">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3074" w14:paraId="6D1D07F4" w14:textId="77777777" w:rsidTr="00943074">
        <w:tc>
          <w:tcPr>
            <w:tcW w:w="9350" w:type="dxa"/>
          </w:tcPr>
          <w:p w14:paraId="695266DE" w14:textId="77777777" w:rsidR="00943074" w:rsidRDefault="00943074" w:rsidP="00943074">
            <w:pPr>
              <w:pStyle w:val="code"/>
              <w:bidi w:val="0"/>
            </w:pPr>
            <w:r>
              <w:t>.container {</w:t>
            </w:r>
          </w:p>
          <w:p w14:paraId="19414CEF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flex-wrap: nowrap;    /* </w:t>
            </w:r>
            <w:r>
              <w:rPr>
                <w:rFonts w:cs="IRANSansWeb(FaNum) Light"/>
                <w:rtl/>
              </w:rPr>
              <w:t>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ش‌فرض</w:t>
            </w:r>
            <w:r>
              <w:rPr>
                <w:rFonts w:cs="IRANSansWeb(FaNum) Light"/>
                <w:rtl/>
              </w:rPr>
              <w:t xml:space="preserve"> - همه در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خط</w:t>
            </w:r>
            <w:r>
              <w:t xml:space="preserve"> */</w:t>
            </w:r>
          </w:p>
          <w:p w14:paraId="79313115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flex-wrap: wrap;      /* </w:t>
            </w:r>
            <w:r>
              <w:rPr>
                <w:rFonts w:cs="IRANSansWeb(FaNum) Light"/>
                <w:rtl/>
              </w:rPr>
              <w:t>شکسته شدن به خطوط جد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 xml:space="preserve"> */</w:t>
            </w:r>
          </w:p>
          <w:p w14:paraId="6F34DEAC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flex-wrap: wrap-reverse; /* </w:t>
            </w:r>
            <w:r>
              <w:rPr>
                <w:rFonts w:cs="IRANSansWeb(FaNum) Light"/>
                <w:rtl/>
              </w:rPr>
              <w:t>شکسته شدن به خطوط جد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/>
                <w:rtl/>
              </w:rPr>
              <w:t xml:space="preserve"> از پا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 w:hint="eastAsia"/>
                <w:rtl/>
              </w:rPr>
              <w:t>ن</w:t>
            </w:r>
            <w:r>
              <w:t xml:space="preserve"> */</w:t>
            </w:r>
          </w:p>
          <w:p w14:paraId="127D5470" w14:textId="5A4F69FD" w:rsidR="00943074" w:rsidRDefault="00943074" w:rsidP="00943074">
            <w:pPr>
              <w:pStyle w:val="code"/>
              <w:bidi w:val="0"/>
            </w:pPr>
            <w:r>
              <w:t>}</w:t>
            </w:r>
          </w:p>
        </w:tc>
      </w:tr>
    </w:tbl>
    <w:p w14:paraId="68DCDAFF" w14:textId="77777777" w:rsidR="00943074" w:rsidRDefault="00943074" w:rsidP="00943074">
      <w:pPr>
        <w:rPr>
          <w:rtl/>
        </w:rPr>
      </w:pPr>
      <w:r>
        <w:rPr>
          <w:rtl/>
        </w:rPr>
        <w:t>مثال عمل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3074" w14:paraId="59EB55E0" w14:textId="77777777" w:rsidTr="00943074">
        <w:tc>
          <w:tcPr>
            <w:tcW w:w="9350" w:type="dxa"/>
          </w:tcPr>
          <w:p w14:paraId="7A872773" w14:textId="77777777" w:rsidR="00943074" w:rsidRDefault="00943074" w:rsidP="00943074">
            <w:pPr>
              <w:pStyle w:val="code"/>
              <w:bidi w:val="0"/>
            </w:pPr>
            <w:r>
              <w:t>&lt;style&gt;</w:t>
            </w:r>
          </w:p>
          <w:p w14:paraId="2E014F9A" w14:textId="77777777" w:rsidR="00943074" w:rsidRDefault="00943074" w:rsidP="00943074">
            <w:pPr>
              <w:pStyle w:val="code"/>
              <w:bidi w:val="0"/>
            </w:pPr>
            <w:r>
              <w:t xml:space="preserve">    .container {</w:t>
            </w:r>
          </w:p>
          <w:p w14:paraId="0357A549" w14:textId="77777777" w:rsidR="00943074" w:rsidRDefault="00943074" w:rsidP="00943074">
            <w:pPr>
              <w:pStyle w:val="code"/>
              <w:bidi w:val="0"/>
            </w:pPr>
            <w:r>
              <w:t xml:space="preserve">        display: flex;</w:t>
            </w:r>
          </w:p>
          <w:p w14:paraId="546C88EE" w14:textId="77777777" w:rsidR="00943074" w:rsidRDefault="00943074" w:rsidP="00943074">
            <w:pPr>
              <w:pStyle w:val="code"/>
              <w:bidi w:val="0"/>
            </w:pPr>
            <w:r>
              <w:t xml:space="preserve">        width: 300px;</w:t>
            </w:r>
          </w:p>
          <w:p w14:paraId="62CE0121" w14:textId="77777777" w:rsidR="00943074" w:rsidRDefault="00943074" w:rsidP="00943074">
            <w:pPr>
              <w:pStyle w:val="code"/>
              <w:bidi w:val="0"/>
            </w:pPr>
            <w:r>
              <w:t xml:space="preserve">        border: 2px solid #333;</w:t>
            </w:r>
          </w:p>
          <w:p w14:paraId="140E33B2" w14:textId="77777777" w:rsidR="00943074" w:rsidRDefault="00943074" w:rsidP="00943074">
            <w:pPr>
              <w:pStyle w:val="code"/>
              <w:bidi w:val="0"/>
            </w:pPr>
            <w:r>
              <w:t xml:space="preserve">        margin: 20px 0;</w:t>
            </w:r>
          </w:p>
          <w:p w14:paraId="7FE1EBEE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1925197A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F4F154B" w14:textId="77777777" w:rsidR="00943074" w:rsidRDefault="00943074" w:rsidP="00943074">
            <w:pPr>
              <w:pStyle w:val="code"/>
              <w:bidi w:val="0"/>
            </w:pPr>
            <w:r>
              <w:t xml:space="preserve">    .item {</w:t>
            </w:r>
          </w:p>
          <w:p w14:paraId="57F0AC05" w14:textId="77777777" w:rsidR="00943074" w:rsidRDefault="00943074" w:rsidP="00943074">
            <w:pPr>
              <w:pStyle w:val="code"/>
              <w:bidi w:val="0"/>
            </w:pPr>
            <w:r>
              <w:t xml:space="preserve">        width: 100px;</w:t>
            </w:r>
          </w:p>
          <w:p w14:paraId="47042A7C" w14:textId="77777777" w:rsidR="00943074" w:rsidRDefault="00943074" w:rsidP="00943074">
            <w:pPr>
              <w:pStyle w:val="code"/>
              <w:bidi w:val="0"/>
            </w:pPr>
            <w:r>
              <w:t xml:space="preserve">        padding: 20px;</w:t>
            </w:r>
          </w:p>
          <w:p w14:paraId="05DEBBC1" w14:textId="77777777" w:rsidR="00943074" w:rsidRDefault="00943074" w:rsidP="00943074">
            <w:pPr>
              <w:pStyle w:val="code"/>
              <w:bidi w:val="0"/>
            </w:pPr>
            <w:r>
              <w:t xml:space="preserve">        margin: 5px;</w:t>
            </w:r>
          </w:p>
          <w:p w14:paraId="4CD59362" w14:textId="77777777" w:rsidR="00943074" w:rsidRDefault="00943074" w:rsidP="00943074">
            <w:pPr>
              <w:pStyle w:val="code"/>
              <w:bidi w:val="0"/>
            </w:pPr>
            <w:r>
              <w:t xml:space="preserve">        background: #2196F3;</w:t>
            </w:r>
          </w:p>
          <w:p w14:paraId="38840040" w14:textId="77777777" w:rsidR="00943074" w:rsidRDefault="00943074" w:rsidP="00943074">
            <w:pPr>
              <w:pStyle w:val="code"/>
              <w:bidi w:val="0"/>
            </w:pPr>
            <w:r>
              <w:t xml:space="preserve">        color: white;</w:t>
            </w:r>
          </w:p>
          <w:p w14:paraId="3B0A756F" w14:textId="77777777" w:rsidR="00943074" w:rsidRDefault="00943074" w:rsidP="00943074">
            <w:pPr>
              <w:pStyle w:val="code"/>
              <w:bidi w:val="0"/>
            </w:pPr>
            <w:r>
              <w:t xml:space="preserve">        text-align: center;</w:t>
            </w:r>
          </w:p>
          <w:p w14:paraId="1B480987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35A25098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2EFA94D0" w14:textId="77777777" w:rsidR="00943074" w:rsidRDefault="00943074" w:rsidP="00943074">
            <w:pPr>
              <w:pStyle w:val="code"/>
              <w:bidi w:val="0"/>
            </w:pPr>
            <w:r>
              <w:t xml:space="preserve">    .nowrap { flex-wrap: nowrap; }</w:t>
            </w:r>
          </w:p>
          <w:p w14:paraId="5E2BAEE0" w14:textId="77777777" w:rsidR="00943074" w:rsidRDefault="00943074" w:rsidP="00943074">
            <w:pPr>
              <w:pStyle w:val="code"/>
              <w:bidi w:val="0"/>
            </w:pPr>
            <w:r>
              <w:t xml:space="preserve">    .wrap { flex-wrap: wrap; }</w:t>
            </w:r>
          </w:p>
          <w:p w14:paraId="4CE0B3DF" w14:textId="77777777" w:rsidR="00943074" w:rsidRDefault="00943074" w:rsidP="00943074">
            <w:pPr>
              <w:pStyle w:val="code"/>
              <w:bidi w:val="0"/>
            </w:pPr>
            <w:r>
              <w:t xml:space="preserve">    .wrap-reverse { flex-wrap: wrap-reverse; }</w:t>
            </w:r>
          </w:p>
          <w:p w14:paraId="63614C73" w14:textId="77777777" w:rsidR="00943074" w:rsidRDefault="00943074" w:rsidP="00943074">
            <w:pPr>
              <w:pStyle w:val="code"/>
              <w:bidi w:val="0"/>
            </w:pPr>
            <w:r>
              <w:t>&lt;/style&gt;</w:t>
            </w:r>
          </w:p>
          <w:p w14:paraId="26BEBAD6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</w:p>
          <w:p w14:paraId="7E125C29" w14:textId="77777777" w:rsidR="00943074" w:rsidRDefault="00943074" w:rsidP="00943074">
            <w:pPr>
              <w:pStyle w:val="code"/>
              <w:bidi w:val="0"/>
            </w:pPr>
            <w:r>
              <w:t>&lt;div class="container nowrap"&gt;</w:t>
            </w:r>
          </w:p>
          <w:p w14:paraId="2166887B" w14:textId="77777777" w:rsidR="00943074" w:rsidRDefault="00943074" w:rsidP="00943074">
            <w:pPr>
              <w:pStyle w:val="code"/>
              <w:bidi w:val="0"/>
            </w:pPr>
            <w:r>
              <w:t xml:space="preserve">    &lt;div class="item"&gt;</w:t>
            </w:r>
            <w:r>
              <w:rPr>
                <w:rFonts w:cs="IRANSansWeb(FaNum) Light"/>
                <w:rtl/>
              </w:rPr>
              <w:t>۱</w:t>
            </w:r>
            <w:r>
              <w:t>&lt;/div&gt;</w:t>
            </w:r>
          </w:p>
          <w:p w14:paraId="758EACA0" w14:textId="77777777" w:rsidR="00943074" w:rsidRDefault="00943074" w:rsidP="00943074">
            <w:pPr>
              <w:pStyle w:val="code"/>
              <w:bidi w:val="0"/>
            </w:pPr>
            <w:r>
              <w:t xml:space="preserve">    &lt;div class="item"&gt;</w:t>
            </w:r>
            <w:r>
              <w:rPr>
                <w:rFonts w:cs="IRANSansWeb(FaNum) Light"/>
                <w:rtl/>
              </w:rPr>
              <w:t>۲</w:t>
            </w:r>
            <w:r>
              <w:t>&lt;/div&gt;</w:t>
            </w:r>
          </w:p>
          <w:p w14:paraId="7D815D13" w14:textId="77777777" w:rsidR="00943074" w:rsidRDefault="00943074" w:rsidP="00943074">
            <w:pPr>
              <w:pStyle w:val="code"/>
              <w:bidi w:val="0"/>
            </w:pPr>
            <w:r>
              <w:t xml:space="preserve">    &lt;div class="item"&gt;</w:t>
            </w:r>
            <w:r>
              <w:rPr>
                <w:rFonts w:cs="IRANSansWeb(FaNum) Light"/>
                <w:rtl/>
              </w:rPr>
              <w:t>۳</w:t>
            </w:r>
            <w:r>
              <w:t>&lt;/div&gt;</w:t>
            </w:r>
          </w:p>
          <w:p w14:paraId="66DC91EB" w14:textId="77777777" w:rsidR="00943074" w:rsidRDefault="00943074" w:rsidP="00943074">
            <w:pPr>
              <w:pStyle w:val="code"/>
              <w:bidi w:val="0"/>
            </w:pPr>
            <w:r>
              <w:t xml:space="preserve">    &lt;div class="item"&gt;</w:t>
            </w:r>
            <w:r>
              <w:rPr>
                <w:rFonts w:cs="IRANSansWeb(FaNum) Light"/>
                <w:rtl/>
              </w:rPr>
              <w:t>۴</w:t>
            </w:r>
            <w:r>
              <w:t>&lt;/div&gt;</w:t>
            </w:r>
          </w:p>
          <w:p w14:paraId="36D6D37E" w14:textId="77777777" w:rsidR="00943074" w:rsidRDefault="00943074" w:rsidP="00943074">
            <w:pPr>
              <w:pStyle w:val="code"/>
              <w:bidi w:val="0"/>
            </w:pPr>
            <w:r>
              <w:t>&lt;/div&gt;</w:t>
            </w:r>
          </w:p>
          <w:p w14:paraId="6A7C4A8F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</w:p>
          <w:p w14:paraId="3D453C39" w14:textId="77777777" w:rsidR="00943074" w:rsidRDefault="00943074" w:rsidP="00943074">
            <w:pPr>
              <w:pStyle w:val="code"/>
              <w:bidi w:val="0"/>
            </w:pPr>
            <w:r>
              <w:t>&lt;div class="container wrap"&gt;</w:t>
            </w:r>
          </w:p>
          <w:p w14:paraId="24241C3E" w14:textId="77777777" w:rsidR="00943074" w:rsidRDefault="00943074" w:rsidP="00943074">
            <w:pPr>
              <w:pStyle w:val="code"/>
              <w:bidi w:val="0"/>
            </w:pPr>
            <w:r>
              <w:t xml:space="preserve">    &lt;div class="item"&gt;</w:t>
            </w:r>
            <w:r>
              <w:rPr>
                <w:rFonts w:cs="IRANSansWeb(FaNum) Light"/>
                <w:rtl/>
              </w:rPr>
              <w:t>۱</w:t>
            </w:r>
            <w:r>
              <w:t>&lt;/div&gt;</w:t>
            </w:r>
          </w:p>
          <w:p w14:paraId="185C3F95" w14:textId="77777777" w:rsidR="00943074" w:rsidRDefault="00943074" w:rsidP="00943074">
            <w:pPr>
              <w:pStyle w:val="code"/>
              <w:bidi w:val="0"/>
            </w:pPr>
            <w:r>
              <w:t xml:space="preserve">    &lt;div class="item"&gt;</w:t>
            </w:r>
            <w:r>
              <w:rPr>
                <w:rFonts w:cs="IRANSansWeb(FaNum) Light"/>
                <w:rtl/>
              </w:rPr>
              <w:t>۲</w:t>
            </w:r>
            <w:r>
              <w:t>&lt;/div&gt;</w:t>
            </w:r>
          </w:p>
          <w:p w14:paraId="25FFEE6E" w14:textId="77777777" w:rsidR="00943074" w:rsidRDefault="00943074" w:rsidP="00943074">
            <w:pPr>
              <w:pStyle w:val="code"/>
              <w:bidi w:val="0"/>
            </w:pPr>
            <w:r>
              <w:t xml:space="preserve">    &lt;div class="item"&gt;</w:t>
            </w:r>
            <w:r>
              <w:rPr>
                <w:rFonts w:cs="IRANSansWeb(FaNum) Light"/>
                <w:rtl/>
              </w:rPr>
              <w:t>۳</w:t>
            </w:r>
            <w:r>
              <w:t>&lt;/div&gt;</w:t>
            </w:r>
          </w:p>
          <w:p w14:paraId="666AA762" w14:textId="77777777" w:rsidR="00943074" w:rsidRDefault="00943074" w:rsidP="00943074">
            <w:pPr>
              <w:pStyle w:val="code"/>
              <w:bidi w:val="0"/>
            </w:pPr>
            <w:r>
              <w:t xml:space="preserve">    &lt;div class="item"&gt;</w:t>
            </w:r>
            <w:r>
              <w:rPr>
                <w:rFonts w:cs="IRANSansWeb(FaNum) Light"/>
                <w:rtl/>
              </w:rPr>
              <w:t>۴</w:t>
            </w:r>
            <w:r>
              <w:t>&lt;/div&gt;</w:t>
            </w:r>
          </w:p>
          <w:p w14:paraId="24A44800" w14:textId="77777777" w:rsidR="00943074" w:rsidRDefault="00943074" w:rsidP="00943074">
            <w:pPr>
              <w:pStyle w:val="code"/>
              <w:bidi w:val="0"/>
            </w:pPr>
            <w:r>
              <w:lastRenderedPageBreak/>
              <w:t>&lt;/div&gt;</w:t>
            </w:r>
          </w:p>
          <w:p w14:paraId="4D6AE2F8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</w:p>
          <w:p w14:paraId="18921C10" w14:textId="77777777" w:rsidR="00943074" w:rsidRDefault="00943074" w:rsidP="00943074">
            <w:pPr>
              <w:pStyle w:val="code"/>
              <w:bidi w:val="0"/>
            </w:pPr>
            <w:r>
              <w:t>&lt;div class="container wrap-reverse"&gt;</w:t>
            </w:r>
          </w:p>
          <w:p w14:paraId="384B4EBB" w14:textId="77777777" w:rsidR="00943074" w:rsidRDefault="00943074" w:rsidP="00943074">
            <w:pPr>
              <w:pStyle w:val="code"/>
              <w:bidi w:val="0"/>
            </w:pPr>
            <w:r>
              <w:t xml:space="preserve">    &lt;div class="item"&gt;</w:t>
            </w:r>
            <w:r>
              <w:rPr>
                <w:rFonts w:cs="IRANSansWeb(FaNum) Light"/>
                <w:rtl/>
              </w:rPr>
              <w:t>۱</w:t>
            </w:r>
            <w:r>
              <w:t>&lt;/div&gt;</w:t>
            </w:r>
          </w:p>
          <w:p w14:paraId="3C182943" w14:textId="77777777" w:rsidR="00943074" w:rsidRDefault="00943074" w:rsidP="00943074">
            <w:pPr>
              <w:pStyle w:val="code"/>
              <w:bidi w:val="0"/>
            </w:pPr>
            <w:r>
              <w:t xml:space="preserve">    &lt;div class="item"&gt;</w:t>
            </w:r>
            <w:r>
              <w:rPr>
                <w:rFonts w:cs="IRANSansWeb(FaNum) Light"/>
                <w:rtl/>
              </w:rPr>
              <w:t>۲</w:t>
            </w:r>
            <w:r>
              <w:t>&lt;/div&gt;</w:t>
            </w:r>
          </w:p>
          <w:p w14:paraId="05F3B434" w14:textId="77777777" w:rsidR="00943074" w:rsidRDefault="00943074" w:rsidP="00943074">
            <w:pPr>
              <w:pStyle w:val="code"/>
              <w:bidi w:val="0"/>
            </w:pPr>
            <w:r>
              <w:t xml:space="preserve">    &lt;div class="item"&gt;</w:t>
            </w:r>
            <w:r>
              <w:rPr>
                <w:rFonts w:cs="IRANSansWeb(FaNum) Light"/>
                <w:rtl/>
              </w:rPr>
              <w:t>۳</w:t>
            </w:r>
            <w:r>
              <w:t>&lt;/div&gt;</w:t>
            </w:r>
          </w:p>
          <w:p w14:paraId="7154DF97" w14:textId="77777777" w:rsidR="00943074" w:rsidRDefault="00943074" w:rsidP="00943074">
            <w:pPr>
              <w:pStyle w:val="code"/>
              <w:bidi w:val="0"/>
            </w:pPr>
            <w:r>
              <w:t xml:space="preserve">    &lt;div class="item"&gt;</w:t>
            </w:r>
            <w:r>
              <w:rPr>
                <w:rFonts w:cs="IRANSansWeb(FaNum) Light"/>
                <w:rtl/>
              </w:rPr>
              <w:t>۴</w:t>
            </w:r>
            <w:r>
              <w:t>&lt;/div&gt;</w:t>
            </w:r>
          </w:p>
          <w:p w14:paraId="4536947D" w14:textId="6012A69B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>&lt;/div&gt;</w:t>
            </w:r>
          </w:p>
        </w:tc>
      </w:tr>
    </w:tbl>
    <w:p w14:paraId="67BF51D5" w14:textId="10BCF8FD" w:rsidR="00532954" w:rsidRPr="00532954" w:rsidRDefault="00532954" w:rsidP="00532954">
      <w:pPr>
        <w:pStyle w:val="code"/>
      </w:pPr>
      <w:hyperlink r:id="rId426" w:history="1">
        <w:r w:rsidRPr="00532954">
          <w:rPr>
            <w:rStyle w:val="Hyperlink"/>
          </w:rPr>
          <w:t>flex-wrap</w:t>
        </w:r>
      </w:hyperlink>
    </w:p>
    <w:p w14:paraId="78007687" w14:textId="77777777" w:rsidR="00F40B17" w:rsidRDefault="00F40B17" w:rsidP="00305A1D">
      <w:pPr>
        <w:pStyle w:val="bold"/>
        <w:rPr>
          <w:rtl/>
        </w:rPr>
      </w:pPr>
      <w:r>
        <w:t>flex-flow</w:t>
      </w:r>
    </w:p>
    <w:p w14:paraId="0FC32DE7" w14:textId="77777777" w:rsidR="00943074" w:rsidRDefault="00943074" w:rsidP="00943074">
      <w:pPr>
        <w:rPr>
          <w:rtl/>
        </w:rPr>
      </w:pPr>
      <w:r>
        <w:rPr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>:</w:t>
      </w:r>
    </w:p>
    <w:p w14:paraId="4DC49D81" w14:textId="77777777" w:rsidR="00943074" w:rsidRDefault="00943074" w:rsidP="00943074">
      <w:pPr>
        <w:rPr>
          <w:rtl/>
        </w:rPr>
      </w:pPr>
      <w:r>
        <w:t>shortcut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flex-direction</w:t>
      </w:r>
      <w:r>
        <w:rPr>
          <w:rtl/>
        </w:rPr>
        <w:t>` و `</w:t>
      </w:r>
      <w:r>
        <w:t>flex-wrap</w:t>
      </w:r>
      <w:r>
        <w:rPr>
          <w:rtl/>
        </w:rPr>
        <w:t>`</w:t>
      </w:r>
    </w:p>
    <w:p w14:paraId="1FF49244" w14:textId="0A5B72A4" w:rsidR="00943074" w:rsidRDefault="00943074" w:rsidP="00943074">
      <w:pPr>
        <w:rPr>
          <w:rtl/>
        </w:rPr>
      </w:pPr>
      <w:r>
        <w:rPr>
          <w:rtl/>
        </w:rPr>
        <w:t>ساختار: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3074" w14:paraId="7200B65F" w14:textId="77777777" w:rsidTr="00943074">
        <w:tc>
          <w:tcPr>
            <w:tcW w:w="9350" w:type="dxa"/>
          </w:tcPr>
          <w:p w14:paraId="0E99D4F8" w14:textId="77777777" w:rsidR="00943074" w:rsidRDefault="00943074" w:rsidP="00943074">
            <w:pPr>
              <w:pStyle w:val="code"/>
              <w:bidi w:val="0"/>
            </w:pPr>
            <w:r>
              <w:t>.container {</w:t>
            </w:r>
          </w:p>
          <w:p w14:paraId="3E8BE611" w14:textId="77777777" w:rsidR="00943074" w:rsidRDefault="00943074" w:rsidP="00943074">
            <w:pPr>
              <w:pStyle w:val="code"/>
              <w:bidi w:val="0"/>
            </w:pPr>
            <w:r>
              <w:t xml:space="preserve">  flex-flow: &lt;flex-direction&gt; &lt;flex-wrap&gt;;</w:t>
            </w:r>
          </w:p>
          <w:p w14:paraId="20C99FB5" w14:textId="1805E7F4" w:rsidR="00943074" w:rsidRDefault="00943074" w:rsidP="00943074">
            <w:pPr>
              <w:pStyle w:val="code"/>
              <w:bidi w:val="0"/>
            </w:pPr>
            <w:r>
              <w:t>}</w:t>
            </w:r>
          </w:p>
        </w:tc>
      </w:tr>
    </w:tbl>
    <w:p w14:paraId="035C7E61" w14:textId="77777777" w:rsidR="00943074" w:rsidRDefault="00943074" w:rsidP="00943074">
      <w:pPr>
        <w:rPr>
          <w:rtl/>
        </w:rPr>
      </w:pPr>
      <w:r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3074" w14:paraId="369B4C6F" w14:textId="77777777" w:rsidTr="00943074">
        <w:tc>
          <w:tcPr>
            <w:tcW w:w="9350" w:type="dxa"/>
          </w:tcPr>
          <w:p w14:paraId="0AC7B0EB" w14:textId="77777777" w:rsidR="00943074" w:rsidRDefault="00943074" w:rsidP="00943074">
            <w:pPr>
              <w:pStyle w:val="code"/>
              <w:bidi w:val="0"/>
            </w:pPr>
            <w:r>
              <w:t>.container {</w:t>
            </w:r>
          </w:p>
          <w:p w14:paraId="29DACEDC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flex-flow: row wrap;           /* </w:t>
            </w:r>
            <w:r>
              <w:rPr>
                <w:rFonts w:cs="IRANSansWeb(FaNum) Light"/>
                <w:rtl/>
              </w:rPr>
              <w:t>جهت رد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+ شکسته شدن</w:t>
            </w:r>
            <w:r>
              <w:t xml:space="preserve"> */</w:t>
            </w:r>
          </w:p>
          <w:p w14:paraId="4A3E9D32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flex-flow: column nowrap;      /* </w:t>
            </w:r>
            <w:r>
              <w:rPr>
                <w:rFonts w:cs="IRANSansWeb(FaNum) Light"/>
                <w:rtl/>
              </w:rPr>
              <w:t>جهت ستون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+ بدون شکسته شدن</w:t>
            </w:r>
            <w:r>
              <w:t xml:space="preserve"> */</w:t>
            </w:r>
          </w:p>
          <w:p w14:paraId="5F2167BF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flex-flow: row-reverse wrap;   /* </w:t>
            </w:r>
            <w:r>
              <w:rPr>
                <w:rFonts w:cs="IRANSansWeb(FaNum) Light"/>
                <w:rtl/>
              </w:rPr>
              <w:t>جهت معکوس + شکسته شدن</w:t>
            </w:r>
            <w:r>
              <w:t xml:space="preserve"> */</w:t>
            </w:r>
          </w:p>
          <w:p w14:paraId="60299739" w14:textId="1F95E966" w:rsidR="00943074" w:rsidRDefault="00943074" w:rsidP="00943074">
            <w:pPr>
              <w:pStyle w:val="code"/>
              <w:bidi w:val="0"/>
            </w:pPr>
            <w:r>
              <w:t>}</w:t>
            </w:r>
          </w:p>
        </w:tc>
      </w:tr>
    </w:tbl>
    <w:p w14:paraId="35369F72" w14:textId="77777777" w:rsidR="00943074" w:rsidRDefault="00943074" w:rsidP="00943074"/>
    <w:p w14:paraId="7E067BF9" w14:textId="77777777" w:rsidR="00F40B17" w:rsidRDefault="00F40B17" w:rsidP="00305A1D">
      <w:pPr>
        <w:pStyle w:val="bold"/>
        <w:rPr>
          <w:rtl/>
        </w:rPr>
      </w:pPr>
      <w:r>
        <w:t>justify-content</w:t>
      </w:r>
    </w:p>
    <w:p w14:paraId="55553541" w14:textId="77777777" w:rsidR="00943074" w:rsidRDefault="00943074" w:rsidP="00943074">
      <w:pPr>
        <w:rPr>
          <w:rtl/>
        </w:rPr>
      </w:pPr>
      <w:r>
        <w:rPr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>:</w:t>
      </w:r>
    </w:p>
    <w:p w14:paraId="40E8D60E" w14:textId="77777777" w:rsidR="00943074" w:rsidRDefault="00943074" w:rsidP="00943074">
      <w:pPr>
        <w:rPr>
          <w:rtl/>
        </w:rPr>
      </w:pPr>
      <w:r>
        <w:rPr>
          <w:rFonts w:hint="eastAsia"/>
          <w:rtl/>
        </w:rPr>
        <w:t>تراز</w:t>
      </w:r>
      <w:r>
        <w:rPr>
          <w:rtl/>
        </w:rPr>
        <w:t xml:space="preserve"> کردن عناصر در جهت اصل</w:t>
      </w:r>
      <w:r>
        <w:rPr>
          <w:rFonts w:hint="cs"/>
          <w:rtl/>
        </w:rPr>
        <w:t>ی</w:t>
      </w:r>
      <w:r>
        <w:rPr>
          <w:rtl/>
        </w:rPr>
        <w:t xml:space="preserve"> (محور </w:t>
      </w:r>
      <w:r>
        <w:t>x</w:t>
      </w:r>
      <w:r>
        <w:rPr>
          <w:rtl/>
        </w:rPr>
        <w:t xml:space="preserve"> در </w:t>
      </w:r>
      <w:r>
        <w:t>row</w:t>
      </w:r>
      <w:r>
        <w:rPr>
          <w:rtl/>
        </w:rPr>
        <w:t>)</w:t>
      </w:r>
    </w:p>
    <w:p w14:paraId="3A205659" w14:textId="2CAEDA52" w:rsidR="00943074" w:rsidRDefault="00943074" w:rsidP="00943074">
      <w:pPr>
        <w:rPr>
          <w:rtl/>
        </w:rPr>
      </w:pPr>
      <w:r>
        <w:rPr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3074" w14:paraId="51F344EC" w14:textId="77777777" w:rsidTr="00943074">
        <w:tc>
          <w:tcPr>
            <w:tcW w:w="9350" w:type="dxa"/>
          </w:tcPr>
          <w:p w14:paraId="61DAC005" w14:textId="77777777" w:rsidR="00943074" w:rsidRDefault="00943074" w:rsidP="00943074">
            <w:pPr>
              <w:pStyle w:val="code"/>
              <w:bidi w:val="0"/>
            </w:pPr>
            <w:r>
              <w:t>.container {</w:t>
            </w:r>
          </w:p>
          <w:p w14:paraId="20056798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justify-content: flex-start;    /* </w:t>
            </w:r>
            <w:r>
              <w:rPr>
                <w:rFonts w:cs="IRANSansWeb(FaNum) Light"/>
                <w:rtl/>
              </w:rPr>
              <w:t>ابتدا</w:t>
            </w:r>
            <w:r>
              <w:t xml:space="preserve"> (</w:t>
            </w:r>
            <w:r>
              <w:rPr>
                <w:rFonts w:cs="IRANSansWeb(FaNum) Light"/>
                <w:rtl/>
              </w:rPr>
              <w:t>راست در</w:t>
            </w:r>
            <w:r>
              <w:t xml:space="preserve"> RTL) */</w:t>
            </w:r>
          </w:p>
          <w:p w14:paraId="0A63FBA7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justify-content: flex-end;      /* </w:t>
            </w:r>
            <w:r>
              <w:rPr>
                <w:rFonts w:cs="IRANSansWeb(FaNum) Light"/>
                <w:rtl/>
              </w:rPr>
              <w:t>انتها</w:t>
            </w:r>
            <w:r>
              <w:t xml:space="preserve"> (</w:t>
            </w:r>
            <w:r>
              <w:rPr>
                <w:rFonts w:cs="IRANSansWeb(FaNum) Light"/>
                <w:rtl/>
              </w:rPr>
              <w:t>چپ در</w:t>
            </w:r>
            <w:r>
              <w:t xml:space="preserve"> RTL) */</w:t>
            </w:r>
          </w:p>
          <w:p w14:paraId="38B9E972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justify-content: center;        /* </w:t>
            </w:r>
            <w:r>
              <w:rPr>
                <w:rFonts w:cs="IRANSansWeb(FaNum) Light"/>
                <w:rtl/>
              </w:rPr>
              <w:t>وسط</w:t>
            </w:r>
            <w:r>
              <w:t xml:space="preserve"> */</w:t>
            </w:r>
          </w:p>
          <w:p w14:paraId="4F3D8198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justify-content: space-between; /* </w:t>
            </w:r>
            <w:r>
              <w:rPr>
                <w:rFonts w:cs="IRANSansWeb(FaNum) Light"/>
                <w:rtl/>
              </w:rPr>
              <w:t>فاصله 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عناصر</w:t>
            </w:r>
            <w:r>
              <w:t xml:space="preserve"> */</w:t>
            </w:r>
          </w:p>
          <w:p w14:paraId="05A1937E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justify-content: space-around;  /* </w:t>
            </w:r>
            <w:r>
              <w:rPr>
                <w:rFonts w:cs="IRANSansWeb(FaNum) Light"/>
                <w:rtl/>
              </w:rPr>
              <w:t>فاصله اطراف عناصر</w:t>
            </w:r>
            <w:r>
              <w:t xml:space="preserve"> */</w:t>
            </w:r>
          </w:p>
          <w:p w14:paraId="22A3F223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justify-content: space-evenly;  /* </w:t>
            </w:r>
            <w:r>
              <w:rPr>
                <w:rFonts w:cs="IRANSansWeb(FaNum) Light"/>
                <w:rtl/>
              </w:rPr>
              <w:t xml:space="preserve">فاصله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کسان</w:t>
            </w:r>
            <w:r>
              <w:t xml:space="preserve"> */</w:t>
            </w:r>
          </w:p>
          <w:p w14:paraId="69D2AAE7" w14:textId="068CE662" w:rsidR="00943074" w:rsidRDefault="00943074" w:rsidP="00943074">
            <w:pPr>
              <w:pStyle w:val="code"/>
              <w:bidi w:val="0"/>
            </w:pPr>
            <w:r>
              <w:t>}</w:t>
            </w:r>
          </w:p>
        </w:tc>
      </w:tr>
    </w:tbl>
    <w:p w14:paraId="00F9A88A" w14:textId="77777777" w:rsidR="00943074" w:rsidRDefault="00943074" w:rsidP="00943074">
      <w:pPr>
        <w:rPr>
          <w:rtl/>
        </w:rPr>
      </w:pPr>
      <w:r>
        <w:rPr>
          <w:rtl/>
        </w:rPr>
        <w:lastRenderedPageBreak/>
        <w:t>مثال عمل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3074" w14:paraId="2AFCA5EA" w14:textId="77777777" w:rsidTr="00943074">
        <w:tc>
          <w:tcPr>
            <w:tcW w:w="9350" w:type="dxa"/>
          </w:tcPr>
          <w:p w14:paraId="554FCF01" w14:textId="77777777" w:rsidR="00943074" w:rsidRDefault="00943074" w:rsidP="00943074">
            <w:pPr>
              <w:pStyle w:val="code"/>
              <w:bidi w:val="0"/>
            </w:pPr>
            <w:r>
              <w:t>&lt;style&gt;</w:t>
            </w:r>
          </w:p>
          <w:p w14:paraId="71C53406" w14:textId="77777777" w:rsidR="00943074" w:rsidRDefault="00943074" w:rsidP="00943074">
            <w:pPr>
              <w:pStyle w:val="code"/>
              <w:bidi w:val="0"/>
            </w:pPr>
            <w:r>
              <w:t xml:space="preserve">    .container {</w:t>
            </w:r>
          </w:p>
          <w:p w14:paraId="3569C224" w14:textId="77777777" w:rsidR="00943074" w:rsidRDefault="00943074" w:rsidP="00943074">
            <w:pPr>
              <w:pStyle w:val="code"/>
              <w:bidi w:val="0"/>
            </w:pPr>
            <w:r>
              <w:t xml:space="preserve">        display: flex;</w:t>
            </w:r>
          </w:p>
          <w:p w14:paraId="3549B193" w14:textId="77777777" w:rsidR="00943074" w:rsidRDefault="00943074" w:rsidP="00943074">
            <w:pPr>
              <w:pStyle w:val="code"/>
              <w:bidi w:val="0"/>
            </w:pPr>
            <w:r>
              <w:t xml:space="preserve">        width: 500px;</w:t>
            </w:r>
          </w:p>
          <w:p w14:paraId="672E2DB7" w14:textId="77777777" w:rsidR="00943074" w:rsidRDefault="00943074" w:rsidP="00943074">
            <w:pPr>
              <w:pStyle w:val="code"/>
              <w:bidi w:val="0"/>
            </w:pPr>
            <w:r>
              <w:t xml:space="preserve">        border: 2px solid #333;</w:t>
            </w:r>
          </w:p>
          <w:p w14:paraId="719CB319" w14:textId="77777777" w:rsidR="00943074" w:rsidRDefault="00943074" w:rsidP="00943074">
            <w:pPr>
              <w:pStyle w:val="code"/>
              <w:bidi w:val="0"/>
            </w:pPr>
            <w:r>
              <w:t xml:space="preserve">        margin: 20px 0;</w:t>
            </w:r>
          </w:p>
          <w:p w14:paraId="238FBC52" w14:textId="77777777" w:rsidR="00943074" w:rsidRDefault="00943074" w:rsidP="00943074">
            <w:pPr>
              <w:pStyle w:val="code"/>
              <w:bidi w:val="0"/>
            </w:pPr>
            <w:r>
              <w:t xml:space="preserve">        padding: 10px;</w:t>
            </w:r>
          </w:p>
          <w:p w14:paraId="5C38618A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7A02DD78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5AF74BD7" w14:textId="77777777" w:rsidR="00943074" w:rsidRDefault="00943074" w:rsidP="00943074">
            <w:pPr>
              <w:pStyle w:val="code"/>
              <w:bidi w:val="0"/>
            </w:pPr>
            <w:r>
              <w:t xml:space="preserve">    .item {</w:t>
            </w:r>
          </w:p>
          <w:p w14:paraId="5C254BB3" w14:textId="77777777" w:rsidR="00943074" w:rsidRDefault="00943074" w:rsidP="00943074">
            <w:pPr>
              <w:pStyle w:val="code"/>
              <w:bidi w:val="0"/>
            </w:pPr>
            <w:r>
              <w:t xml:space="preserve">        padding: 20px;</w:t>
            </w:r>
          </w:p>
          <w:p w14:paraId="1DD5EEA4" w14:textId="77777777" w:rsidR="00943074" w:rsidRDefault="00943074" w:rsidP="00943074">
            <w:pPr>
              <w:pStyle w:val="code"/>
              <w:bidi w:val="0"/>
            </w:pPr>
            <w:r>
              <w:t xml:space="preserve">        background: #FF9800;</w:t>
            </w:r>
          </w:p>
          <w:p w14:paraId="3330D089" w14:textId="77777777" w:rsidR="00943074" w:rsidRDefault="00943074" w:rsidP="00943074">
            <w:pPr>
              <w:pStyle w:val="code"/>
              <w:bidi w:val="0"/>
            </w:pPr>
            <w:r>
              <w:t xml:space="preserve">        color: white;</w:t>
            </w:r>
          </w:p>
          <w:p w14:paraId="72BCF221" w14:textId="77777777" w:rsidR="00943074" w:rsidRDefault="00943074" w:rsidP="00943074">
            <w:pPr>
              <w:pStyle w:val="code"/>
              <w:bidi w:val="0"/>
            </w:pPr>
            <w:r>
              <w:t xml:space="preserve">        text-align: center;</w:t>
            </w:r>
          </w:p>
          <w:p w14:paraId="55A1DE70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3DDF51AB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B4CE4F0" w14:textId="77777777" w:rsidR="00943074" w:rsidRDefault="00943074" w:rsidP="00943074">
            <w:pPr>
              <w:pStyle w:val="code"/>
              <w:bidi w:val="0"/>
            </w:pPr>
            <w:r>
              <w:t xml:space="preserve">    .start { justify-content: flex-start; }</w:t>
            </w:r>
          </w:p>
          <w:p w14:paraId="0FF7A089" w14:textId="77777777" w:rsidR="00943074" w:rsidRDefault="00943074" w:rsidP="00943074">
            <w:pPr>
              <w:pStyle w:val="code"/>
              <w:bidi w:val="0"/>
            </w:pPr>
            <w:r>
              <w:t xml:space="preserve">    .end { justify-content: flex-end; }</w:t>
            </w:r>
          </w:p>
          <w:p w14:paraId="29D656FA" w14:textId="77777777" w:rsidR="00943074" w:rsidRDefault="00943074" w:rsidP="00943074">
            <w:pPr>
              <w:pStyle w:val="code"/>
              <w:bidi w:val="0"/>
            </w:pPr>
            <w:r>
              <w:t xml:space="preserve">    .center { justify-content: center; }</w:t>
            </w:r>
          </w:p>
          <w:p w14:paraId="1ED378EF" w14:textId="77777777" w:rsidR="00943074" w:rsidRDefault="00943074" w:rsidP="00943074">
            <w:pPr>
              <w:pStyle w:val="code"/>
              <w:bidi w:val="0"/>
            </w:pPr>
            <w:r>
              <w:t xml:space="preserve">    .between { justify-content: space-between; }</w:t>
            </w:r>
          </w:p>
          <w:p w14:paraId="31D32092" w14:textId="77777777" w:rsidR="00943074" w:rsidRDefault="00943074" w:rsidP="00943074">
            <w:pPr>
              <w:pStyle w:val="code"/>
              <w:bidi w:val="0"/>
            </w:pPr>
            <w:r>
              <w:t xml:space="preserve">    .around { justify-content: space-around; }</w:t>
            </w:r>
          </w:p>
          <w:p w14:paraId="0B956047" w14:textId="77777777" w:rsidR="00943074" w:rsidRDefault="00943074" w:rsidP="00943074">
            <w:pPr>
              <w:pStyle w:val="code"/>
              <w:bidi w:val="0"/>
            </w:pPr>
            <w:r>
              <w:t xml:space="preserve">    .evenly { justify-content: space-evenly; }</w:t>
            </w:r>
          </w:p>
          <w:p w14:paraId="7C9B3218" w14:textId="77777777" w:rsidR="00943074" w:rsidRDefault="00943074" w:rsidP="00943074">
            <w:pPr>
              <w:pStyle w:val="code"/>
              <w:bidi w:val="0"/>
            </w:pPr>
            <w:r>
              <w:t>&lt;/style&gt;</w:t>
            </w:r>
          </w:p>
          <w:p w14:paraId="68DDCCA9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</w:p>
          <w:p w14:paraId="200158AC" w14:textId="77777777" w:rsidR="00943074" w:rsidRDefault="00943074" w:rsidP="00943074">
            <w:pPr>
              <w:pStyle w:val="code"/>
              <w:bidi w:val="0"/>
            </w:pPr>
            <w:r>
              <w:t>&lt;div class="container start"&gt;</w:t>
            </w:r>
          </w:p>
          <w:p w14:paraId="6EB379D3" w14:textId="77777777" w:rsidR="00943074" w:rsidRDefault="00943074" w:rsidP="00943074">
            <w:pPr>
              <w:pStyle w:val="code"/>
              <w:bidi w:val="0"/>
            </w:pPr>
            <w:r>
              <w:t xml:space="preserve">    &lt;div class="item"&gt;</w:t>
            </w:r>
            <w:r>
              <w:rPr>
                <w:rFonts w:cs="IRANSansWeb(FaNum) Light"/>
                <w:rtl/>
              </w:rPr>
              <w:t>۱</w:t>
            </w:r>
            <w:r>
              <w:t>&lt;/div&gt;</w:t>
            </w:r>
          </w:p>
          <w:p w14:paraId="76558E75" w14:textId="77777777" w:rsidR="00943074" w:rsidRDefault="00943074" w:rsidP="00943074">
            <w:pPr>
              <w:pStyle w:val="code"/>
              <w:bidi w:val="0"/>
            </w:pPr>
            <w:r>
              <w:t xml:space="preserve">    &lt;div class="item"&gt;</w:t>
            </w:r>
            <w:r>
              <w:rPr>
                <w:rFonts w:cs="IRANSansWeb(FaNum) Light"/>
                <w:rtl/>
              </w:rPr>
              <w:t>۲</w:t>
            </w:r>
            <w:r>
              <w:t>&lt;/div&gt;</w:t>
            </w:r>
          </w:p>
          <w:p w14:paraId="4B47139E" w14:textId="77777777" w:rsidR="00943074" w:rsidRDefault="00943074" w:rsidP="00943074">
            <w:pPr>
              <w:pStyle w:val="code"/>
              <w:bidi w:val="0"/>
            </w:pPr>
            <w:r>
              <w:t xml:space="preserve">    &lt;div class="item"&gt;</w:t>
            </w:r>
            <w:r>
              <w:rPr>
                <w:rFonts w:cs="IRANSansWeb(FaNum) Light"/>
                <w:rtl/>
              </w:rPr>
              <w:t>۳</w:t>
            </w:r>
            <w:r>
              <w:t>&lt;/div&gt;</w:t>
            </w:r>
          </w:p>
          <w:p w14:paraId="00C86AA5" w14:textId="77777777" w:rsidR="00943074" w:rsidRDefault="00943074" w:rsidP="00943074">
            <w:pPr>
              <w:pStyle w:val="code"/>
              <w:bidi w:val="0"/>
            </w:pPr>
            <w:r>
              <w:t>&lt;/div&gt;</w:t>
            </w:r>
          </w:p>
          <w:p w14:paraId="23AFF20B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</w:p>
          <w:p w14:paraId="2FE54905" w14:textId="77777777" w:rsidR="00943074" w:rsidRDefault="00943074" w:rsidP="00943074">
            <w:pPr>
              <w:pStyle w:val="code"/>
              <w:bidi w:val="0"/>
            </w:pPr>
            <w:r>
              <w:t>&lt;div class="container end"&gt;</w:t>
            </w:r>
          </w:p>
          <w:p w14:paraId="0A2F0C90" w14:textId="77777777" w:rsidR="00943074" w:rsidRDefault="00943074" w:rsidP="00943074">
            <w:pPr>
              <w:pStyle w:val="code"/>
              <w:bidi w:val="0"/>
            </w:pPr>
            <w:r>
              <w:t xml:space="preserve">    &lt;div class="item"&gt;</w:t>
            </w:r>
            <w:r>
              <w:rPr>
                <w:rFonts w:cs="IRANSansWeb(FaNum) Light"/>
                <w:rtl/>
              </w:rPr>
              <w:t>۱</w:t>
            </w:r>
            <w:r>
              <w:t>&lt;/div&gt;</w:t>
            </w:r>
          </w:p>
          <w:p w14:paraId="4A01B3EF" w14:textId="77777777" w:rsidR="00943074" w:rsidRDefault="00943074" w:rsidP="00943074">
            <w:pPr>
              <w:pStyle w:val="code"/>
              <w:bidi w:val="0"/>
            </w:pPr>
            <w:r>
              <w:t xml:space="preserve">    &lt;div class="item"&gt;</w:t>
            </w:r>
            <w:r>
              <w:rPr>
                <w:rFonts w:cs="IRANSansWeb(FaNum) Light"/>
                <w:rtl/>
              </w:rPr>
              <w:t>۲</w:t>
            </w:r>
            <w:r>
              <w:t>&lt;/div&gt;</w:t>
            </w:r>
          </w:p>
          <w:p w14:paraId="3E60C22F" w14:textId="77777777" w:rsidR="00943074" w:rsidRDefault="00943074" w:rsidP="00943074">
            <w:pPr>
              <w:pStyle w:val="code"/>
              <w:bidi w:val="0"/>
            </w:pPr>
            <w:r>
              <w:t xml:space="preserve">    &lt;div class="item"&gt;</w:t>
            </w:r>
            <w:r>
              <w:rPr>
                <w:rFonts w:cs="IRANSansWeb(FaNum) Light"/>
                <w:rtl/>
              </w:rPr>
              <w:t>۳</w:t>
            </w:r>
            <w:r>
              <w:t>&lt;/div&gt;</w:t>
            </w:r>
          </w:p>
          <w:p w14:paraId="21066BE1" w14:textId="77777777" w:rsidR="00943074" w:rsidRDefault="00943074" w:rsidP="00943074">
            <w:pPr>
              <w:pStyle w:val="code"/>
              <w:bidi w:val="0"/>
            </w:pPr>
            <w:r>
              <w:t>&lt;/div&gt;</w:t>
            </w:r>
          </w:p>
          <w:p w14:paraId="0E65524F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</w:p>
          <w:p w14:paraId="601363AF" w14:textId="77777777" w:rsidR="00943074" w:rsidRDefault="00943074" w:rsidP="00943074">
            <w:pPr>
              <w:pStyle w:val="code"/>
              <w:bidi w:val="0"/>
            </w:pPr>
            <w:r>
              <w:t>&lt;div class="container between"&gt;</w:t>
            </w:r>
          </w:p>
          <w:p w14:paraId="62E4193F" w14:textId="77777777" w:rsidR="00943074" w:rsidRDefault="00943074" w:rsidP="00943074">
            <w:pPr>
              <w:pStyle w:val="code"/>
              <w:bidi w:val="0"/>
            </w:pPr>
            <w:r>
              <w:t xml:space="preserve">    &lt;div class="item"&gt;</w:t>
            </w:r>
            <w:r>
              <w:rPr>
                <w:rFonts w:cs="IRANSansWeb(FaNum) Light"/>
                <w:rtl/>
              </w:rPr>
              <w:t>۱</w:t>
            </w:r>
            <w:r>
              <w:t>&lt;/div&gt;</w:t>
            </w:r>
          </w:p>
          <w:p w14:paraId="63A97C92" w14:textId="77777777" w:rsidR="00943074" w:rsidRDefault="00943074" w:rsidP="00943074">
            <w:pPr>
              <w:pStyle w:val="code"/>
              <w:bidi w:val="0"/>
            </w:pPr>
            <w:r>
              <w:lastRenderedPageBreak/>
              <w:t xml:space="preserve">    &lt;div class="item"&gt;</w:t>
            </w:r>
            <w:r>
              <w:rPr>
                <w:rFonts w:cs="IRANSansWeb(FaNum) Light"/>
                <w:rtl/>
              </w:rPr>
              <w:t>۲</w:t>
            </w:r>
            <w:r>
              <w:t>&lt;/div&gt;</w:t>
            </w:r>
          </w:p>
          <w:p w14:paraId="781CE273" w14:textId="77777777" w:rsidR="00943074" w:rsidRDefault="00943074" w:rsidP="00943074">
            <w:pPr>
              <w:pStyle w:val="code"/>
              <w:bidi w:val="0"/>
            </w:pPr>
            <w:r>
              <w:t xml:space="preserve">    &lt;div class="item"&gt;</w:t>
            </w:r>
            <w:r>
              <w:rPr>
                <w:rFonts w:cs="IRANSansWeb(FaNum) Light"/>
                <w:rtl/>
              </w:rPr>
              <w:t>۳</w:t>
            </w:r>
            <w:r>
              <w:t>&lt;/div&gt;</w:t>
            </w:r>
          </w:p>
          <w:p w14:paraId="720AFF9A" w14:textId="072847D2" w:rsidR="00943074" w:rsidRDefault="00943074" w:rsidP="00943074">
            <w:pPr>
              <w:pStyle w:val="code"/>
              <w:bidi w:val="0"/>
            </w:pPr>
            <w:r>
              <w:t>&lt;/div&gt;</w:t>
            </w:r>
          </w:p>
        </w:tc>
      </w:tr>
    </w:tbl>
    <w:p w14:paraId="7E07B1F0" w14:textId="3B59F2B3" w:rsidR="00943074" w:rsidRDefault="00532954" w:rsidP="00532954">
      <w:hyperlink r:id="rId427" w:history="1">
        <w:r w:rsidRPr="00532954">
          <w:rPr>
            <w:rStyle w:val="Hyperlink"/>
          </w:rPr>
          <w:t>justify-content</w:t>
        </w:r>
      </w:hyperlink>
    </w:p>
    <w:p w14:paraId="749A6F11" w14:textId="77777777" w:rsidR="00F40B17" w:rsidRDefault="00F40B17" w:rsidP="00305A1D">
      <w:pPr>
        <w:pStyle w:val="bold"/>
        <w:rPr>
          <w:rtl/>
        </w:rPr>
      </w:pPr>
      <w:r>
        <w:t>align-items</w:t>
      </w:r>
    </w:p>
    <w:p w14:paraId="779E32FC" w14:textId="77777777" w:rsidR="00943074" w:rsidRDefault="00943074" w:rsidP="00943074">
      <w:pPr>
        <w:rPr>
          <w:rtl/>
        </w:rPr>
      </w:pPr>
      <w:r>
        <w:rPr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>:</w:t>
      </w:r>
    </w:p>
    <w:p w14:paraId="0B16E848" w14:textId="77777777" w:rsidR="00943074" w:rsidRDefault="00943074" w:rsidP="00943074">
      <w:pPr>
        <w:rPr>
          <w:rtl/>
        </w:rPr>
      </w:pPr>
      <w:r>
        <w:rPr>
          <w:rFonts w:hint="eastAsia"/>
          <w:rtl/>
        </w:rPr>
        <w:t>تراز</w:t>
      </w:r>
      <w:r>
        <w:rPr>
          <w:rtl/>
        </w:rPr>
        <w:t xml:space="preserve"> کردن عناصر در جهت متقاطع (محور </w:t>
      </w:r>
      <w:r>
        <w:t>y</w:t>
      </w:r>
      <w:r>
        <w:rPr>
          <w:rtl/>
        </w:rPr>
        <w:t xml:space="preserve"> در </w:t>
      </w:r>
      <w:r>
        <w:t>row</w:t>
      </w:r>
      <w:r>
        <w:rPr>
          <w:rtl/>
        </w:rPr>
        <w:t>)</w:t>
      </w:r>
    </w:p>
    <w:p w14:paraId="288D8659" w14:textId="11738A0F" w:rsidR="00943074" w:rsidRDefault="00943074" w:rsidP="00943074">
      <w:pPr>
        <w:rPr>
          <w:rtl/>
        </w:rPr>
      </w:pPr>
      <w:r>
        <w:rPr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3074" w14:paraId="134CD99D" w14:textId="77777777" w:rsidTr="00943074">
        <w:tc>
          <w:tcPr>
            <w:tcW w:w="9350" w:type="dxa"/>
          </w:tcPr>
          <w:p w14:paraId="3A79E99F" w14:textId="77777777" w:rsidR="00943074" w:rsidRDefault="00943074" w:rsidP="00943074">
            <w:pPr>
              <w:pStyle w:val="code"/>
              <w:bidi w:val="0"/>
            </w:pPr>
            <w:r>
              <w:t>.container {</w:t>
            </w:r>
          </w:p>
          <w:p w14:paraId="72043B85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align-items: stretch;     /* </w:t>
            </w:r>
            <w:r>
              <w:rPr>
                <w:rFonts w:cs="IRANSansWeb(FaNum) Light"/>
                <w:rtl/>
              </w:rPr>
              <w:t>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ش‌فرض</w:t>
            </w:r>
            <w:r>
              <w:rPr>
                <w:rFonts w:cs="IRANSansWeb(FaNum) Light"/>
                <w:rtl/>
              </w:rPr>
              <w:t xml:space="preserve"> - کش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ده</w:t>
            </w:r>
            <w:r>
              <w:rPr>
                <w:rFonts w:cs="IRANSansWeb(FaNum) Light"/>
                <w:rtl/>
              </w:rPr>
              <w:t xml:space="preserve"> شدن</w:t>
            </w:r>
            <w:r>
              <w:t xml:space="preserve"> */</w:t>
            </w:r>
          </w:p>
          <w:p w14:paraId="276C5774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align-items: flex-start;  /* </w:t>
            </w:r>
            <w:r>
              <w:rPr>
                <w:rFonts w:cs="IRANSansWeb(FaNum) Light"/>
                <w:rtl/>
              </w:rPr>
              <w:t>ابتدا</w:t>
            </w:r>
            <w:r>
              <w:t xml:space="preserve"> */</w:t>
            </w:r>
          </w:p>
          <w:p w14:paraId="0263B39E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align-items: flex-end;    /* </w:t>
            </w:r>
            <w:r>
              <w:rPr>
                <w:rFonts w:cs="IRANSansWeb(FaNum) Light"/>
                <w:rtl/>
              </w:rPr>
              <w:t>انتها</w:t>
            </w:r>
            <w:r>
              <w:t xml:space="preserve"> */</w:t>
            </w:r>
          </w:p>
          <w:p w14:paraId="45EE69E6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align-items: center;      /* </w:t>
            </w:r>
            <w:r>
              <w:rPr>
                <w:rFonts w:cs="IRANSansWeb(FaNum) Light"/>
                <w:rtl/>
              </w:rPr>
              <w:t>وسط</w:t>
            </w:r>
            <w:r>
              <w:t xml:space="preserve"> */</w:t>
            </w:r>
          </w:p>
          <w:p w14:paraId="66616A8E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align-items: baseline;    /* </w:t>
            </w:r>
            <w:r>
              <w:rPr>
                <w:rFonts w:cs="IRANSansWeb(FaNum) Light"/>
                <w:rtl/>
              </w:rPr>
              <w:t>تراز بر اساس خط پا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 xml:space="preserve"> متن</w:t>
            </w:r>
            <w:r>
              <w:t xml:space="preserve"> */</w:t>
            </w:r>
          </w:p>
          <w:p w14:paraId="218C029C" w14:textId="4241BDCD" w:rsidR="00943074" w:rsidRDefault="00943074" w:rsidP="00943074">
            <w:pPr>
              <w:pStyle w:val="code"/>
              <w:bidi w:val="0"/>
            </w:pPr>
            <w:r>
              <w:t>}</w:t>
            </w:r>
          </w:p>
        </w:tc>
      </w:tr>
    </w:tbl>
    <w:p w14:paraId="4E508A69" w14:textId="77777777" w:rsidR="00943074" w:rsidRDefault="00943074" w:rsidP="00943074">
      <w:pPr>
        <w:rPr>
          <w:rtl/>
        </w:rPr>
      </w:pPr>
      <w:r>
        <w:rPr>
          <w:rtl/>
        </w:rPr>
        <w:t>مثال عمل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3074" w14:paraId="05098765" w14:textId="77777777" w:rsidTr="00943074">
        <w:tc>
          <w:tcPr>
            <w:tcW w:w="9350" w:type="dxa"/>
          </w:tcPr>
          <w:p w14:paraId="35EC05C6" w14:textId="77777777" w:rsidR="00943074" w:rsidRDefault="00943074" w:rsidP="00943074">
            <w:pPr>
              <w:pStyle w:val="code"/>
              <w:bidi w:val="0"/>
            </w:pPr>
            <w:r>
              <w:t>&lt;style&gt;</w:t>
            </w:r>
          </w:p>
          <w:p w14:paraId="3AA63BF2" w14:textId="77777777" w:rsidR="00943074" w:rsidRDefault="00943074" w:rsidP="00943074">
            <w:pPr>
              <w:pStyle w:val="code"/>
              <w:bidi w:val="0"/>
            </w:pPr>
            <w:r>
              <w:t xml:space="preserve">    .container {</w:t>
            </w:r>
          </w:p>
          <w:p w14:paraId="1656838A" w14:textId="77777777" w:rsidR="00943074" w:rsidRDefault="00943074" w:rsidP="00943074">
            <w:pPr>
              <w:pStyle w:val="code"/>
              <w:bidi w:val="0"/>
            </w:pPr>
            <w:r>
              <w:t xml:space="preserve">        display: flex;</w:t>
            </w:r>
          </w:p>
          <w:p w14:paraId="100109B2" w14:textId="77777777" w:rsidR="00943074" w:rsidRDefault="00943074" w:rsidP="00943074">
            <w:pPr>
              <w:pStyle w:val="code"/>
              <w:bidi w:val="0"/>
            </w:pPr>
            <w:r>
              <w:t xml:space="preserve">        height: 150px;</w:t>
            </w:r>
          </w:p>
          <w:p w14:paraId="12DDACDC" w14:textId="77777777" w:rsidR="00943074" w:rsidRDefault="00943074" w:rsidP="00943074">
            <w:pPr>
              <w:pStyle w:val="code"/>
              <w:bidi w:val="0"/>
            </w:pPr>
            <w:r>
              <w:t xml:space="preserve">        border: 2px solid #333;</w:t>
            </w:r>
          </w:p>
          <w:p w14:paraId="5D3D3A6E" w14:textId="77777777" w:rsidR="00943074" w:rsidRDefault="00943074" w:rsidP="00943074">
            <w:pPr>
              <w:pStyle w:val="code"/>
              <w:bidi w:val="0"/>
            </w:pPr>
            <w:r>
              <w:t xml:space="preserve">        margin: 20px 0;</w:t>
            </w:r>
          </w:p>
          <w:p w14:paraId="10F764E2" w14:textId="77777777" w:rsidR="00943074" w:rsidRDefault="00943074" w:rsidP="00943074">
            <w:pPr>
              <w:pStyle w:val="code"/>
              <w:bidi w:val="0"/>
            </w:pPr>
            <w:r>
              <w:t xml:space="preserve">        padding: 10px;</w:t>
            </w:r>
          </w:p>
          <w:p w14:paraId="7DE5DA2F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75F04418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1D7132D9" w14:textId="77777777" w:rsidR="00943074" w:rsidRDefault="00943074" w:rsidP="00943074">
            <w:pPr>
              <w:pStyle w:val="code"/>
              <w:bidi w:val="0"/>
            </w:pPr>
            <w:r>
              <w:t xml:space="preserve">    .item {</w:t>
            </w:r>
          </w:p>
          <w:p w14:paraId="1AB8787D" w14:textId="77777777" w:rsidR="00943074" w:rsidRDefault="00943074" w:rsidP="00943074">
            <w:pPr>
              <w:pStyle w:val="code"/>
              <w:bidi w:val="0"/>
            </w:pPr>
            <w:r>
              <w:t xml:space="preserve">        padding: 10px 20px;</w:t>
            </w:r>
          </w:p>
          <w:p w14:paraId="31F31C17" w14:textId="77777777" w:rsidR="00943074" w:rsidRDefault="00943074" w:rsidP="00943074">
            <w:pPr>
              <w:pStyle w:val="code"/>
              <w:bidi w:val="0"/>
            </w:pPr>
            <w:r>
              <w:t xml:space="preserve">        background: #9C27B0;</w:t>
            </w:r>
          </w:p>
          <w:p w14:paraId="56897F89" w14:textId="77777777" w:rsidR="00943074" w:rsidRDefault="00943074" w:rsidP="00943074">
            <w:pPr>
              <w:pStyle w:val="code"/>
              <w:bidi w:val="0"/>
            </w:pPr>
            <w:r>
              <w:t xml:space="preserve">        color: white;</w:t>
            </w:r>
          </w:p>
          <w:p w14:paraId="73EE9B29" w14:textId="77777777" w:rsidR="00943074" w:rsidRDefault="00943074" w:rsidP="00943074">
            <w:pPr>
              <w:pStyle w:val="code"/>
              <w:bidi w:val="0"/>
            </w:pPr>
            <w:r>
              <w:t xml:space="preserve">        text-align: center;</w:t>
            </w:r>
          </w:p>
          <w:p w14:paraId="23C35F6B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19305887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6EC0DF8C" w14:textId="77777777" w:rsidR="00943074" w:rsidRDefault="00943074" w:rsidP="00943074">
            <w:pPr>
              <w:pStyle w:val="code"/>
              <w:bidi w:val="0"/>
            </w:pPr>
            <w:r>
              <w:t xml:space="preserve">    .item:nth-child(2) { padding: 30px 20px; }</w:t>
            </w:r>
          </w:p>
          <w:p w14:paraId="784CFA03" w14:textId="77777777" w:rsidR="00943074" w:rsidRDefault="00943074" w:rsidP="00943074">
            <w:pPr>
              <w:pStyle w:val="code"/>
              <w:bidi w:val="0"/>
            </w:pPr>
            <w:r>
              <w:t xml:space="preserve">    .item:nth-child(3) { padding: 15px 20px; }</w:t>
            </w:r>
          </w:p>
          <w:p w14:paraId="3C20448B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CF26149" w14:textId="77777777" w:rsidR="00943074" w:rsidRDefault="00943074" w:rsidP="00943074">
            <w:pPr>
              <w:pStyle w:val="code"/>
              <w:bidi w:val="0"/>
            </w:pPr>
            <w:r>
              <w:t xml:space="preserve">    .stretch { align-items: stretch; }</w:t>
            </w:r>
          </w:p>
          <w:p w14:paraId="398B10BA" w14:textId="77777777" w:rsidR="00943074" w:rsidRDefault="00943074" w:rsidP="00943074">
            <w:pPr>
              <w:pStyle w:val="code"/>
              <w:bidi w:val="0"/>
            </w:pPr>
            <w:r>
              <w:t xml:space="preserve">    .start { align-items: flex-start; }</w:t>
            </w:r>
          </w:p>
          <w:p w14:paraId="270D75EE" w14:textId="77777777" w:rsidR="00943074" w:rsidRDefault="00943074" w:rsidP="00943074">
            <w:pPr>
              <w:pStyle w:val="code"/>
              <w:bidi w:val="0"/>
            </w:pPr>
            <w:r>
              <w:t xml:space="preserve">    .end { align-items: flex-end; }</w:t>
            </w:r>
          </w:p>
          <w:p w14:paraId="4A71F471" w14:textId="77777777" w:rsidR="00943074" w:rsidRDefault="00943074" w:rsidP="00943074">
            <w:pPr>
              <w:pStyle w:val="code"/>
              <w:bidi w:val="0"/>
            </w:pPr>
            <w:r>
              <w:lastRenderedPageBreak/>
              <w:t xml:space="preserve">    .center { align-items: center; }</w:t>
            </w:r>
          </w:p>
          <w:p w14:paraId="10BB69BF" w14:textId="77777777" w:rsidR="00943074" w:rsidRDefault="00943074" w:rsidP="00943074">
            <w:pPr>
              <w:pStyle w:val="code"/>
              <w:bidi w:val="0"/>
            </w:pPr>
            <w:r>
              <w:t xml:space="preserve">    .baseline { align-items: baseline; }</w:t>
            </w:r>
          </w:p>
          <w:p w14:paraId="00D47DF0" w14:textId="77777777" w:rsidR="00943074" w:rsidRDefault="00943074" w:rsidP="00943074">
            <w:pPr>
              <w:pStyle w:val="code"/>
              <w:bidi w:val="0"/>
            </w:pPr>
            <w:r>
              <w:t>&lt;/style&gt;</w:t>
            </w:r>
          </w:p>
          <w:p w14:paraId="72F0007B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</w:p>
          <w:p w14:paraId="7C4F5389" w14:textId="77777777" w:rsidR="00943074" w:rsidRDefault="00943074" w:rsidP="00943074">
            <w:pPr>
              <w:pStyle w:val="code"/>
              <w:bidi w:val="0"/>
            </w:pPr>
            <w:r>
              <w:t>&lt;div class="container stretch"&gt;</w:t>
            </w:r>
          </w:p>
          <w:p w14:paraId="0A44A6E2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  &lt;div class="item"&gt;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۱</w:t>
            </w:r>
            <w:r>
              <w:t>&lt;/div&gt;</w:t>
            </w:r>
          </w:p>
          <w:p w14:paraId="06C2E62D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  &lt;div class="item"&gt;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۲</w:t>
            </w:r>
            <w:r>
              <w:t>&lt;/div&gt;</w:t>
            </w:r>
          </w:p>
          <w:p w14:paraId="7E04F70E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  &lt;div class="item"&gt;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۳</w:t>
            </w:r>
            <w:r>
              <w:t>&lt;/div&gt;</w:t>
            </w:r>
          </w:p>
          <w:p w14:paraId="1F86C275" w14:textId="77777777" w:rsidR="00943074" w:rsidRDefault="00943074" w:rsidP="00943074">
            <w:pPr>
              <w:pStyle w:val="code"/>
              <w:bidi w:val="0"/>
            </w:pPr>
            <w:r>
              <w:t>&lt;/div&gt;</w:t>
            </w:r>
          </w:p>
          <w:p w14:paraId="0FDECB6A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</w:p>
          <w:p w14:paraId="712E4ADE" w14:textId="77777777" w:rsidR="00943074" w:rsidRDefault="00943074" w:rsidP="00943074">
            <w:pPr>
              <w:pStyle w:val="code"/>
              <w:bidi w:val="0"/>
            </w:pPr>
            <w:r>
              <w:t>&lt;div class="container center"&gt;</w:t>
            </w:r>
          </w:p>
          <w:p w14:paraId="17FB0AAE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  &lt;div class="item"&gt;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۱</w:t>
            </w:r>
            <w:r>
              <w:t>&lt;/div&gt;</w:t>
            </w:r>
          </w:p>
          <w:p w14:paraId="14D57B92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  &lt;div class="item"&gt;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۲</w:t>
            </w:r>
            <w:r>
              <w:t>&lt;/div&gt;</w:t>
            </w:r>
          </w:p>
          <w:p w14:paraId="5CF25905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  &lt;div class="item"&gt;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۳</w:t>
            </w:r>
            <w:r>
              <w:t>&lt;/div&gt;</w:t>
            </w:r>
          </w:p>
          <w:p w14:paraId="584DEB82" w14:textId="77777777" w:rsidR="00943074" w:rsidRDefault="00943074" w:rsidP="00943074">
            <w:pPr>
              <w:pStyle w:val="code"/>
              <w:bidi w:val="0"/>
            </w:pPr>
            <w:r>
              <w:t>&lt;/div&gt;</w:t>
            </w:r>
          </w:p>
          <w:p w14:paraId="4050BA23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</w:p>
          <w:p w14:paraId="7401975F" w14:textId="77777777" w:rsidR="00943074" w:rsidRDefault="00943074" w:rsidP="00943074">
            <w:pPr>
              <w:pStyle w:val="code"/>
              <w:bidi w:val="0"/>
            </w:pPr>
            <w:r>
              <w:t>&lt;div class="container baseline"&gt;</w:t>
            </w:r>
          </w:p>
          <w:p w14:paraId="7C18FC5D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  &lt;div class="item"&gt;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۱</w:t>
            </w:r>
            <w:r>
              <w:t>&lt;/div&gt;</w:t>
            </w:r>
          </w:p>
          <w:p w14:paraId="65966881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  &lt;div class="item"&gt;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۲</w:t>
            </w:r>
            <w:r>
              <w:t>&lt;/div&gt;</w:t>
            </w:r>
          </w:p>
          <w:p w14:paraId="56340C48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  &lt;div class="item"&gt;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۳</w:t>
            </w:r>
            <w:r>
              <w:t>&lt;/div&gt;</w:t>
            </w:r>
          </w:p>
          <w:p w14:paraId="319039E3" w14:textId="25C803D2" w:rsidR="00943074" w:rsidRDefault="00943074" w:rsidP="00943074">
            <w:pPr>
              <w:pStyle w:val="code"/>
              <w:bidi w:val="0"/>
            </w:pPr>
            <w:r>
              <w:t>&lt;/div&gt;</w:t>
            </w:r>
          </w:p>
        </w:tc>
      </w:tr>
    </w:tbl>
    <w:p w14:paraId="2F5C00FA" w14:textId="7FB346C9" w:rsidR="00943074" w:rsidRDefault="00532954" w:rsidP="00532954">
      <w:pPr>
        <w:pStyle w:val="code"/>
      </w:pPr>
      <w:hyperlink r:id="rId428" w:history="1">
        <w:r w:rsidRPr="00532954">
          <w:rPr>
            <w:rStyle w:val="Hyperlink"/>
          </w:rPr>
          <w:t>align-items</w:t>
        </w:r>
      </w:hyperlink>
    </w:p>
    <w:p w14:paraId="20FF7B16" w14:textId="77777777" w:rsidR="00F40B17" w:rsidRDefault="00F40B17" w:rsidP="00305A1D">
      <w:pPr>
        <w:pStyle w:val="bold"/>
        <w:rPr>
          <w:rtl/>
        </w:rPr>
      </w:pPr>
      <w:r>
        <w:t>align-content</w:t>
      </w:r>
    </w:p>
    <w:p w14:paraId="0CF5BC98" w14:textId="6EAC1B86" w:rsidR="00943074" w:rsidRDefault="00943074" w:rsidP="00943074">
      <w:pPr>
        <w:rPr>
          <w:rtl/>
        </w:rPr>
      </w:pPr>
      <w:r>
        <w:rPr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>:</w:t>
      </w:r>
    </w:p>
    <w:p w14:paraId="4A50C9FE" w14:textId="77777777" w:rsidR="00943074" w:rsidRDefault="00943074" w:rsidP="00943074">
      <w:pPr>
        <w:rPr>
          <w:rtl/>
        </w:rPr>
      </w:pPr>
      <w:r>
        <w:rPr>
          <w:rFonts w:hint="eastAsia"/>
          <w:rtl/>
        </w:rPr>
        <w:t>تراز</w:t>
      </w:r>
      <w:r>
        <w:rPr>
          <w:rtl/>
        </w:rPr>
        <w:t xml:space="preserve"> کردن خطوط در جهت متقاطع وقت</w:t>
      </w:r>
      <w:r>
        <w:rPr>
          <w:rFonts w:hint="cs"/>
          <w:rtl/>
        </w:rPr>
        <w:t>ی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خط وجود دارد</w:t>
      </w:r>
    </w:p>
    <w:p w14:paraId="7EDA2BD1" w14:textId="29079892" w:rsidR="00943074" w:rsidRDefault="00943074" w:rsidP="00943074">
      <w:pPr>
        <w:rPr>
          <w:rtl/>
        </w:rPr>
      </w:pPr>
      <w:r>
        <w:rPr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3074" w14:paraId="112B4348" w14:textId="77777777" w:rsidTr="00943074">
        <w:tc>
          <w:tcPr>
            <w:tcW w:w="9350" w:type="dxa"/>
          </w:tcPr>
          <w:p w14:paraId="11CC6F61" w14:textId="77777777" w:rsidR="00943074" w:rsidRDefault="00943074" w:rsidP="00943074">
            <w:pPr>
              <w:pStyle w:val="code"/>
              <w:bidi w:val="0"/>
            </w:pPr>
            <w:r>
              <w:t>.container {</w:t>
            </w:r>
          </w:p>
          <w:p w14:paraId="6AD99C00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align-content: stretch;      /* </w:t>
            </w:r>
            <w:r>
              <w:rPr>
                <w:rFonts w:cs="IRANSansWeb(FaNum) Light"/>
                <w:rtl/>
              </w:rPr>
              <w:t>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ش‌فرض</w:t>
            </w:r>
            <w:r>
              <w:t xml:space="preserve"> */</w:t>
            </w:r>
          </w:p>
          <w:p w14:paraId="39429BF2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align-content: flex-start;   /* </w:t>
            </w:r>
            <w:r>
              <w:rPr>
                <w:rFonts w:cs="IRANSansWeb(FaNum) Light"/>
                <w:rtl/>
              </w:rPr>
              <w:t>ابتدا</w:t>
            </w:r>
            <w:r>
              <w:t xml:space="preserve"> */</w:t>
            </w:r>
          </w:p>
          <w:p w14:paraId="4B6554C7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align-content: flex-end;     /* </w:t>
            </w:r>
            <w:r>
              <w:rPr>
                <w:rFonts w:cs="IRANSansWeb(FaNum) Light"/>
                <w:rtl/>
              </w:rPr>
              <w:t>انتها</w:t>
            </w:r>
            <w:r>
              <w:t xml:space="preserve"> */</w:t>
            </w:r>
          </w:p>
          <w:p w14:paraId="0972232C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align-content: center;       /* </w:t>
            </w:r>
            <w:r>
              <w:rPr>
                <w:rFonts w:cs="IRANSansWeb(FaNum) Light"/>
                <w:rtl/>
              </w:rPr>
              <w:t>وسط</w:t>
            </w:r>
            <w:r>
              <w:t xml:space="preserve"> */</w:t>
            </w:r>
          </w:p>
          <w:p w14:paraId="7ABC1065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align-content: space-between; /* </w:t>
            </w:r>
            <w:r>
              <w:rPr>
                <w:rFonts w:cs="IRANSansWeb(FaNum) Light"/>
                <w:rtl/>
              </w:rPr>
              <w:t>فاصله 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خطوط</w:t>
            </w:r>
            <w:r>
              <w:t xml:space="preserve"> */</w:t>
            </w:r>
          </w:p>
          <w:p w14:paraId="1BCDE27D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align-content: space-around;  /* </w:t>
            </w:r>
            <w:r>
              <w:rPr>
                <w:rFonts w:cs="IRANSansWeb(FaNum) Light"/>
                <w:rtl/>
              </w:rPr>
              <w:t>فاصله اطراف خطوط</w:t>
            </w:r>
            <w:r>
              <w:t xml:space="preserve"> */</w:t>
            </w:r>
          </w:p>
          <w:p w14:paraId="6AA32E11" w14:textId="44768930" w:rsidR="00943074" w:rsidRDefault="00943074" w:rsidP="00943074">
            <w:pPr>
              <w:pStyle w:val="code"/>
              <w:bidi w:val="0"/>
            </w:pPr>
            <w:r>
              <w:t>}</w:t>
            </w:r>
          </w:p>
        </w:tc>
      </w:tr>
    </w:tbl>
    <w:p w14:paraId="5A3AD2FD" w14:textId="0372BB81" w:rsidR="00943074" w:rsidRDefault="00943074" w:rsidP="00943074">
      <w:pPr>
        <w:rPr>
          <w:rtl/>
        </w:rPr>
      </w:pPr>
      <w:r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3074" w14:paraId="0306B268" w14:textId="77777777" w:rsidTr="00943074">
        <w:tc>
          <w:tcPr>
            <w:tcW w:w="9350" w:type="dxa"/>
          </w:tcPr>
          <w:p w14:paraId="5007802C" w14:textId="77777777" w:rsidR="00943074" w:rsidRDefault="00943074" w:rsidP="00943074">
            <w:pPr>
              <w:pStyle w:val="code"/>
              <w:bidi w:val="0"/>
            </w:pPr>
            <w:r>
              <w:t>&lt;style&gt;</w:t>
            </w:r>
          </w:p>
          <w:p w14:paraId="4ACCED1A" w14:textId="77777777" w:rsidR="00943074" w:rsidRDefault="00943074" w:rsidP="00943074">
            <w:pPr>
              <w:pStyle w:val="code"/>
              <w:bidi w:val="0"/>
            </w:pPr>
            <w:r>
              <w:lastRenderedPageBreak/>
              <w:t xml:space="preserve">    .container {</w:t>
            </w:r>
          </w:p>
          <w:p w14:paraId="32B0E579" w14:textId="77777777" w:rsidR="00943074" w:rsidRDefault="00943074" w:rsidP="00943074">
            <w:pPr>
              <w:pStyle w:val="code"/>
              <w:bidi w:val="0"/>
            </w:pPr>
            <w:r>
              <w:t xml:space="preserve">        display: flex;</w:t>
            </w:r>
          </w:p>
          <w:p w14:paraId="4760236E" w14:textId="77777777" w:rsidR="00943074" w:rsidRDefault="00943074" w:rsidP="00943074">
            <w:pPr>
              <w:pStyle w:val="code"/>
              <w:bidi w:val="0"/>
            </w:pPr>
            <w:r>
              <w:t xml:space="preserve">        flex-wrap: wrap;</w:t>
            </w:r>
          </w:p>
          <w:p w14:paraId="4E3C0FF2" w14:textId="77777777" w:rsidR="00943074" w:rsidRDefault="00943074" w:rsidP="00943074">
            <w:pPr>
              <w:pStyle w:val="code"/>
              <w:bidi w:val="0"/>
            </w:pPr>
            <w:r>
              <w:t xml:space="preserve">        height: 300px;</w:t>
            </w:r>
          </w:p>
          <w:p w14:paraId="713CA0B6" w14:textId="77777777" w:rsidR="00943074" w:rsidRDefault="00943074" w:rsidP="00943074">
            <w:pPr>
              <w:pStyle w:val="code"/>
              <w:bidi w:val="0"/>
            </w:pPr>
            <w:r>
              <w:t xml:space="preserve">        width: 400px;</w:t>
            </w:r>
          </w:p>
          <w:p w14:paraId="3DEE523D" w14:textId="77777777" w:rsidR="00943074" w:rsidRDefault="00943074" w:rsidP="00943074">
            <w:pPr>
              <w:pStyle w:val="code"/>
              <w:bidi w:val="0"/>
            </w:pPr>
            <w:r>
              <w:t xml:space="preserve">        border: 2px solid #333;</w:t>
            </w:r>
          </w:p>
          <w:p w14:paraId="7AD5CC31" w14:textId="77777777" w:rsidR="00943074" w:rsidRDefault="00943074" w:rsidP="00943074">
            <w:pPr>
              <w:pStyle w:val="code"/>
              <w:bidi w:val="0"/>
            </w:pPr>
            <w:r>
              <w:t xml:space="preserve">        margin: 20px 0;</w:t>
            </w:r>
          </w:p>
          <w:p w14:paraId="7707726D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73BDBEE6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51516EC5" w14:textId="77777777" w:rsidR="00943074" w:rsidRDefault="00943074" w:rsidP="00943074">
            <w:pPr>
              <w:pStyle w:val="code"/>
              <w:bidi w:val="0"/>
            </w:pPr>
            <w:r>
              <w:t xml:space="preserve">    .item {</w:t>
            </w:r>
          </w:p>
          <w:p w14:paraId="3C136717" w14:textId="77777777" w:rsidR="00943074" w:rsidRDefault="00943074" w:rsidP="00943074">
            <w:pPr>
              <w:pStyle w:val="code"/>
              <w:bidi w:val="0"/>
            </w:pPr>
            <w:r>
              <w:t xml:space="preserve">        width: 180px;</w:t>
            </w:r>
          </w:p>
          <w:p w14:paraId="4F66A9EE" w14:textId="77777777" w:rsidR="00943074" w:rsidRDefault="00943074" w:rsidP="00943074">
            <w:pPr>
              <w:pStyle w:val="code"/>
              <w:bidi w:val="0"/>
            </w:pPr>
            <w:r>
              <w:t xml:space="preserve">        padding: 20px;</w:t>
            </w:r>
          </w:p>
          <w:p w14:paraId="309201BA" w14:textId="77777777" w:rsidR="00943074" w:rsidRDefault="00943074" w:rsidP="00943074">
            <w:pPr>
              <w:pStyle w:val="code"/>
              <w:bidi w:val="0"/>
            </w:pPr>
            <w:r>
              <w:t xml:space="preserve">        margin: 5px;</w:t>
            </w:r>
          </w:p>
          <w:p w14:paraId="6C59167B" w14:textId="77777777" w:rsidR="00943074" w:rsidRDefault="00943074" w:rsidP="00943074">
            <w:pPr>
              <w:pStyle w:val="code"/>
              <w:bidi w:val="0"/>
            </w:pPr>
            <w:r>
              <w:t xml:space="preserve">        background: #795548;</w:t>
            </w:r>
          </w:p>
          <w:p w14:paraId="30C06BB0" w14:textId="77777777" w:rsidR="00943074" w:rsidRDefault="00943074" w:rsidP="00943074">
            <w:pPr>
              <w:pStyle w:val="code"/>
              <w:bidi w:val="0"/>
            </w:pPr>
            <w:r>
              <w:t xml:space="preserve">        color: white;</w:t>
            </w:r>
          </w:p>
          <w:p w14:paraId="60F01447" w14:textId="77777777" w:rsidR="00943074" w:rsidRDefault="00943074" w:rsidP="00943074">
            <w:pPr>
              <w:pStyle w:val="code"/>
              <w:bidi w:val="0"/>
            </w:pPr>
            <w:r>
              <w:t xml:space="preserve">        text-align: center;</w:t>
            </w:r>
          </w:p>
          <w:p w14:paraId="7546E3B9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3B9B1AAE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485B6365" w14:textId="77777777" w:rsidR="00943074" w:rsidRDefault="00943074" w:rsidP="00943074">
            <w:pPr>
              <w:pStyle w:val="code"/>
              <w:bidi w:val="0"/>
            </w:pPr>
            <w:r>
              <w:t xml:space="preserve">    .content-start { align-content: flex-start; }</w:t>
            </w:r>
          </w:p>
          <w:p w14:paraId="7500FFE4" w14:textId="77777777" w:rsidR="00943074" w:rsidRDefault="00943074" w:rsidP="00943074">
            <w:pPr>
              <w:pStyle w:val="code"/>
              <w:bidi w:val="0"/>
            </w:pPr>
            <w:r>
              <w:t xml:space="preserve">    .content-center { align-content: center; }</w:t>
            </w:r>
          </w:p>
          <w:p w14:paraId="4265C4BD" w14:textId="77777777" w:rsidR="00943074" w:rsidRDefault="00943074" w:rsidP="00943074">
            <w:pPr>
              <w:pStyle w:val="code"/>
              <w:bidi w:val="0"/>
            </w:pPr>
            <w:r>
              <w:t xml:space="preserve">    .content-between { align-content: space-between; }</w:t>
            </w:r>
          </w:p>
          <w:p w14:paraId="55396AB0" w14:textId="77777777" w:rsidR="00943074" w:rsidRDefault="00943074" w:rsidP="00943074">
            <w:pPr>
              <w:pStyle w:val="code"/>
              <w:bidi w:val="0"/>
            </w:pPr>
            <w:r>
              <w:t>&lt;/style&gt;</w:t>
            </w:r>
          </w:p>
          <w:p w14:paraId="16BECE96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</w:p>
          <w:p w14:paraId="31081281" w14:textId="77777777" w:rsidR="00943074" w:rsidRDefault="00943074" w:rsidP="00943074">
            <w:pPr>
              <w:pStyle w:val="code"/>
              <w:bidi w:val="0"/>
            </w:pPr>
            <w:r>
              <w:t>&lt;div class="container content-start"&gt;</w:t>
            </w:r>
          </w:p>
          <w:p w14:paraId="1DBAB9AE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  &lt;div class="item"&gt;</w:t>
            </w:r>
            <w:r>
              <w:rPr>
                <w:rFonts w:cs="IRANSansWeb(FaNum) Light"/>
                <w:rtl/>
              </w:rPr>
              <w:t>خط ۱</w:t>
            </w:r>
            <w:r>
              <w:t>&lt;/div&gt;</w:t>
            </w:r>
          </w:p>
          <w:p w14:paraId="1F720162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  &lt;div class="item"&gt;</w:t>
            </w:r>
            <w:r>
              <w:rPr>
                <w:rFonts w:cs="IRANSansWeb(FaNum) Light"/>
                <w:rtl/>
              </w:rPr>
              <w:t>خط ۲</w:t>
            </w:r>
            <w:r>
              <w:t>&lt;/div&gt;</w:t>
            </w:r>
          </w:p>
          <w:p w14:paraId="73ABD6C7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  &lt;div class="item"&gt;</w:t>
            </w:r>
            <w:r>
              <w:rPr>
                <w:rFonts w:cs="IRANSansWeb(FaNum) Light"/>
                <w:rtl/>
              </w:rPr>
              <w:t>خط ۳</w:t>
            </w:r>
            <w:r>
              <w:t>&lt;/div&gt;</w:t>
            </w:r>
          </w:p>
          <w:p w14:paraId="225B89C1" w14:textId="77777777" w:rsidR="00943074" w:rsidRDefault="00943074" w:rsidP="00943074">
            <w:pPr>
              <w:pStyle w:val="code"/>
              <w:bidi w:val="0"/>
            </w:pPr>
            <w:r>
              <w:t>&lt;/div&gt;</w:t>
            </w:r>
          </w:p>
          <w:p w14:paraId="2CC07586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</w:p>
          <w:p w14:paraId="6E69694C" w14:textId="77777777" w:rsidR="00943074" w:rsidRDefault="00943074" w:rsidP="00943074">
            <w:pPr>
              <w:pStyle w:val="code"/>
              <w:bidi w:val="0"/>
            </w:pPr>
            <w:r>
              <w:t>&lt;div class="container content-center"&gt;</w:t>
            </w:r>
          </w:p>
          <w:p w14:paraId="5CF97DB9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  &lt;div class="item"&gt;</w:t>
            </w:r>
            <w:r>
              <w:rPr>
                <w:rFonts w:cs="IRANSansWeb(FaNum) Light"/>
                <w:rtl/>
              </w:rPr>
              <w:t>خط ۱</w:t>
            </w:r>
            <w:r>
              <w:t>&lt;/div&gt;</w:t>
            </w:r>
          </w:p>
          <w:p w14:paraId="6A58F872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  &lt;div class="item"&gt;</w:t>
            </w:r>
            <w:r>
              <w:rPr>
                <w:rFonts w:cs="IRANSansWeb(FaNum) Light"/>
                <w:rtl/>
              </w:rPr>
              <w:t>خط ۲</w:t>
            </w:r>
            <w:r>
              <w:t>&lt;/div&gt;</w:t>
            </w:r>
          </w:p>
          <w:p w14:paraId="7240303C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  &lt;div class="item"&gt;</w:t>
            </w:r>
            <w:r>
              <w:rPr>
                <w:rFonts w:cs="IRANSansWeb(FaNum) Light"/>
                <w:rtl/>
              </w:rPr>
              <w:t>خط ۳</w:t>
            </w:r>
            <w:r>
              <w:t>&lt;/div&gt;</w:t>
            </w:r>
          </w:p>
          <w:p w14:paraId="617C9255" w14:textId="2387738C" w:rsidR="00943074" w:rsidRDefault="00943074" w:rsidP="00943074">
            <w:pPr>
              <w:pStyle w:val="code"/>
              <w:bidi w:val="0"/>
            </w:pPr>
            <w:r>
              <w:t>&lt;/div&gt;</w:t>
            </w:r>
          </w:p>
        </w:tc>
      </w:tr>
    </w:tbl>
    <w:p w14:paraId="7A17BA02" w14:textId="3C2B2040" w:rsidR="00943074" w:rsidRDefault="00532954" w:rsidP="00532954">
      <w:pPr>
        <w:pStyle w:val="code"/>
      </w:pPr>
      <w:hyperlink r:id="rId429" w:history="1">
        <w:r w:rsidRPr="00532954">
          <w:rPr>
            <w:rStyle w:val="Hyperlink"/>
          </w:rPr>
          <w:t>align-content</w:t>
        </w:r>
      </w:hyperlink>
    </w:p>
    <w:p w14:paraId="203F68F1" w14:textId="77777777" w:rsidR="00F40B17" w:rsidRDefault="00F40B17" w:rsidP="00305A1D">
      <w:pPr>
        <w:pStyle w:val="bold"/>
        <w:rPr>
          <w:rtl/>
        </w:rPr>
      </w:pPr>
      <w:r>
        <w:t>align-self</w:t>
      </w:r>
    </w:p>
    <w:p w14:paraId="0881A9C9" w14:textId="120F94C9" w:rsidR="00943074" w:rsidRDefault="00943074" w:rsidP="00943074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>:</w:t>
      </w:r>
    </w:p>
    <w:p w14:paraId="715B26C9" w14:textId="77777777" w:rsidR="00943074" w:rsidRDefault="00943074" w:rsidP="00943074">
      <w:pPr>
        <w:rPr>
          <w:rtl/>
        </w:rPr>
      </w:pPr>
      <w:r>
        <w:rPr>
          <w:rFonts w:hint="eastAsia"/>
          <w:rtl/>
        </w:rPr>
        <w:t>تراز</w:t>
      </w:r>
      <w:r>
        <w:rPr>
          <w:rtl/>
        </w:rPr>
        <w:t xml:space="preserve"> کردن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خاص در جهت متقاطع (</w:t>
      </w:r>
      <w:r>
        <w:t>override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align-items</w:t>
      </w:r>
      <w:r>
        <w:rPr>
          <w:rtl/>
        </w:rPr>
        <w:t>)</w:t>
      </w:r>
    </w:p>
    <w:p w14:paraId="766F4A83" w14:textId="3519B8A6" w:rsidR="00943074" w:rsidRDefault="00943074" w:rsidP="00943074">
      <w:pPr>
        <w:rPr>
          <w:rtl/>
        </w:rPr>
      </w:pPr>
      <w:r>
        <w:rPr>
          <w:rtl/>
        </w:rPr>
        <w:t xml:space="preserve">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3074" w14:paraId="150DC440" w14:textId="77777777" w:rsidTr="00943074">
        <w:tc>
          <w:tcPr>
            <w:tcW w:w="9350" w:type="dxa"/>
          </w:tcPr>
          <w:p w14:paraId="107BF274" w14:textId="77777777" w:rsidR="00943074" w:rsidRDefault="00943074" w:rsidP="00943074">
            <w:pPr>
              <w:pStyle w:val="code"/>
              <w:bidi w:val="0"/>
            </w:pPr>
            <w:r>
              <w:t>.item {</w:t>
            </w:r>
          </w:p>
          <w:p w14:paraId="7E11029C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align-self: auto;        /* </w:t>
            </w:r>
            <w:r>
              <w:rPr>
                <w:rFonts w:cs="IRANSansWeb(FaNum) Light"/>
                <w:rtl/>
              </w:rPr>
              <w:t>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ش‌فرض</w:t>
            </w:r>
            <w:r>
              <w:rPr>
                <w:rFonts w:cs="IRANSansWeb(FaNum) Light"/>
                <w:rtl/>
              </w:rPr>
              <w:t xml:space="preserve"> - ارث بر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از</w:t>
            </w:r>
            <w:r>
              <w:t xml:space="preserve"> container */</w:t>
            </w:r>
          </w:p>
          <w:p w14:paraId="6D9E1CE5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align-self: flex-start;  /* </w:t>
            </w:r>
            <w:r>
              <w:rPr>
                <w:rFonts w:cs="IRANSansWeb(FaNum) Light"/>
                <w:rtl/>
              </w:rPr>
              <w:t>ابتدا</w:t>
            </w:r>
            <w:r>
              <w:t xml:space="preserve"> */</w:t>
            </w:r>
          </w:p>
          <w:p w14:paraId="65C771B4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align-self: flex-end;    /* </w:t>
            </w:r>
            <w:r>
              <w:rPr>
                <w:rFonts w:cs="IRANSansWeb(FaNum) Light"/>
                <w:rtl/>
              </w:rPr>
              <w:t>انتها</w:t>
            </w:r>
            <w:r>
              <w:t xml:space="preserve"> */</w:t>
            </w:r>
          </w:p>
          <w:p w14:paraId="2F61F19D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align-self: center;      /* </w:t>
            </w:r>
            <w:r>
              <w:rPr>
                <w:rFonts w:cs="IRANSansWeb(FaNum) Light"/>
                <w:rtl/>
              </w:rPr>
              <w:t>وسط</w:t>
            </w:r>
            <w:r>
              <w:t xml:space="preserve"> */</w:t>
            </w:r>
          </w:p>
          <w:p w14:paraId="5B7EEB1A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align-self: stretch;     /* </w:t>
            </w:r>
            <w:r>
              <w:rPr>
                <w:rFonts w:cs="IRANSansWeb(FaNum) Light"/>
                <w:rtl/>
              </w:rPr>
              <w:t>کش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ده</w:t>
            </w:r>
            <w:r>
              <w:rPr>
                <w:rFonts w:cs="IRANSansWeb(FaNum) Light"/>
                <w:rtl/>
              </w:rPr>
              <w:t xml:space="preserve"> شدن</w:t>
            </w:r>
            <w:r>
              <w:t xml:space="preserve"> */</w:t>
            </w:r>
          </w:p>
          <w:p w14:paraId="75D8B111" w14:textId="2F0E20D5" w:rsidR="00943074" w:rsidRDefault="00943074" w:rsidP="00943074">
            <w:pPr>
              <w:pStyle w:val="code"/>
              <w:bidi w:val="0"/>
            </w:pPr>
            <w:r>
              <w:t>}</w:t>
            </w:r>
          </w:p>
        </w:tc>
      </w:tr>
    </w:tbl>
    <w:p w14:paraId="67C55A0F" w14:textId="77777777" w:rsidR="00943074" w:rsidRDefault="00943074" w:rsidP="00943074">
      <w:pPr>
        <w:rPr>
          <w:rtl/>
        </w:rPr>
      </w:pPr>
      <w:r>
        <w:rPr>
          <w:rtl/>
        </w:rPr>
        <w:lastRenderedPageBreak/>
        <w:t>مثال عمل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3074" w14:paraId="0C9697B4" w14:textId="77777777" w:rsidTr="00943074">
        <w:tc>
          <w:tcPr>
            <w:tcW w:w="9350" w:type="dxa"/>
          </w:tcPr>
          <w:p w14:paraId="385C1EA8" w14:textId="77777777" w:rsidR="00943074" w:rsidRDefault="00943074" w:rsidP="00943074">
            <w:pPr>
              <w:pStyle w:val="code"/>
              <w:bidi w:val="0"/>
            </w:pPr>
            <w:r>
              <w:t>&lt;style&gt;</w:t>
            </w:r>
          </w:p>
          <w:p w14:paraId="4110E5FA" w14:textId="77777777" w:rsidR="00943074" w:rsidRDefault="00943074" w:rsidP="00943074">
            <w:pPr>
              <w:pStyle w:val="code"/>
              <w:bidi w:val="0"/>
            </w:pPr>
            <w:r>
              <w:t xml:space="preserve">    .container {</w:t>
            </w:r>
          </w:p>
          <w:p w14:paraId="40538495" w14:textId="77777777" w:rsidR="00943074" w:rsidRDefault="00943074" w:rsidP="00943074">
            <w:pPr>
              <w:pStyle w:val="code"/>
              <w:bidi w:val="0"/>
            </w:pPr>
            <w:r>
              <w:t xml:space="preserve">        display: flex;</w:t>
            </w:r>
          </w:p>
          <w:p w14:paraId="5F121D05" w14:textId="77777777" w:rsidR="00943074" w:rsidRDefault="00943074" w:rsidP="00943074">
            <w:pPr>
              <w:pStyle w:val="code"/>
              <w:bidi w:val="0"/>
            </w:pPr>
            <w:r>
              <w:t xml:space="preserve">        height: 200px;</w:t>
            </w:r>
          </w:p>
          <w:p w14:paraId="54F0414D" w14:textId="77777777" w:rsidR="00943074" w:rsidRDefault="00943074" w:rsidP="00943074">
            <w:pPr>
              <w:pStyle w:val="code"/>
              <w:bidi w:val="0"/>
            </w:pPr>
            <w:r>
              <w:t xml:space="preserve">        border: 2px solid #333;</w:t>
            </w:r>
          </w:p>
          <w:p w14:paraId="200603D0" w14:textId="77777777" w:rsidR="00943074" w:rsidRDefault="00943074" w:rsidP="00943074">
            <w:pPr>
              <w:pStyle w:val="code"/>
              <w:bidi w:val="0"/>
            </w:pPr>
            <w:r>
              <w:t xml:space="preserve">        margin: 20px 0;</w:t>
            </w:r>
          </w:p>
          <w:p w14:paraId="21CCF810" w14:textId="77777777" w:rsidR="00943074" w:rsidRDefault="00943074" w:rsidP="00943074">
            <w:pPr>
              <w:pStyle w:val="code"/>
              <w:bidi w:val="0"/>
            </w:pPr>
            <w:r>
              <w:t xml:space="preserve">        padding: 10px;</w:t>
            </w:r>
          </w:p>
          <w:p w14:paraId="4F554BD0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164A47C7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AB04F45" w14:textId="77777777" w:rsidR="00943074" w:rsidRDefault="00943074" w:rsidP="00943074">
            <w:pPr>
              <w:pStyle w:val="code"/>
              <w:bidi w:val="0"/>
            </w:pPr>
            <w:r>
              <w:t xml:space="preserve">    .item {</w:t>
            </w:r>
          </w:p>
          <w:p w14:paraId="18DDE9D4" w14:textId="77777777" w:rsidR="00943074" w:rsidRDefault="00943074" w:rsidP="00943074">
            <w:pPr>
              <w:pStyle w:val="code"/>
              <w:bidi w:val="0"/>
            </w:pPr>
            <w:r>
              <w:t xml:space="preserve">        padding: 20px;</w:t>
            </w:r>
          </w:p>
          <w:p w14:paraId="146022BD" w14:textId="77777777" w:rsidR="00943074" w:rsidRDefault="00943074" w:rsidP="00943074">
            <w:pPr>
              <w:pStyle w:val="code"/>
              <w:bidi w:val="0"/>
            </w:pPr>
            <w:r>
              <w:t xml:space="preserve">        margin: 5px;</w:t>
            </w:r>
          </w:p>
          <w:p w14:paraId="47217364" w14:textId="77777777" w:rsidR="00943074" w:rsidRDefault="00943074" w:rsidP="00943074">
            <w:pPr>
              <w:pStyle w:val="code"/>
              <w:bidi w:val="0"/>
            </w:pPr>
            <w:r>
              <w:t xml:space="preserve">        background: #607D8B;</w:t>
            </w:r>
          </w:p>
          <w:p w14:paraId="6954AF26" w14:textId="77777777" w:rsidR="00943074" w:rsidRDefault="00943074" w:rsidP="00943074">
            <w:pPr>
              <w:pStyle w:val="code"/>
              <w:bidi w:val="0"/>
            </w:pPr>
            <w:r>
              <w:t xml:space="preserve">        color: white;</w:t>
            </w:r>
          </w:p>
          <w:p w14:paraId="70D02D41" w14:textId="77777777" w:rsidR="00943074" w:rsidRDefault="00943074" w:rsidP="00943074">
            <w:pPr>
              <w:pStyle w:val="code"/>
              <w:bidi w:val="0"/>
            </w:pPr>
            <w:r>
              <w:t xml:space="preserve">        text-align: center;</w:t>
            </w:r>
          </w:p>
          <w:p w14:paraId="7D64F864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259A162E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2351B44F" w14:textId="77777777" w:rsidR="00943074" w:rsidRDefault="00943074" w:rsidP="00943074">
            <w:pPr>
              <w:pStyle w:val="code"/>
              <w:bidi w:val="0"/>
            </w:pPr>
            <w:r>
              <w:t xml:space="preserve">    .self-start { align-self: flex-start; }</w:t>
            </w:r>
          </w:p>
          <w:p w14:paraId="107F0D20" w14:textId="77777777" w:rsidR="00943074" w:rsidRDefault="00943074" w:rsidP="00943074">
            <w:pPr>
              <w:pStyle w:val="code"/>
              <w:bidi w:val="0"/>
            </w:pPr>
            <w:r>
              <w:t xml:space="preserve">    .self-end { align-self: flex-end; }</w:t>
            </w:r>
          </w:p>
          <w:p w14:paraId="7527309B" w14:textId="77777777" w:rsidR="00943074" w:rsidRDefault="00943074" w:rsidP="00943074">
            <w:pPr>
              <w:pStyle w:val="code"/>
              <w:bidi w:val="0"/>
            </w:pPr>
            <w:r>
              <w:t xml:space="preserve">    .self-center { align-self: center; }</w:t>
            </w:r>
          </w:p>
          <w:p w14:paraId="7B809C0C" w14:textId="77777777" w:rsidR="00943074" w:rsidRDefault="00943074" w:rsidP="00943074">
            <w:pPr>
              <w:pStyle w:val="code"/>
              <w:bidi w:val="0"/>
            </w:pPr>
            <w:r>
              <w:t xml:space="preserve">    .self-stretch { align-self: stretch; }</w:t>
            </w:r>
          </w:p>
          <w:p w14:paraId="0FEF6E60" w14:textId="77777777" w:rsidR="00943074" w:rsidRDefault="00943074" w:rsidP="00943074">
            <w:pPr>
              <w:pStyle w:val="code"/>
              <w:bidi w:val="0"/>
            </w:pPr>
            <w:r>
              <w:t>&lt;/style&gt;</w:t>
            </w:r>
          </w:p>
          <w:p w14:paraId="6F6A0FA5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</w:p>
          <w:p w14:paraId="52E724AD" w14:textId="77777777" w:rsidR="00943074" w:rsidRDefault="00943074" w:rsidP="00943074">
            <w:pPr>
              <w:pStyle w:val="code"/>
              <w:bidi w:val="0"/>
            </w:pPr>
            <w:r>
              <w:t>&lt;div class="container"&gt;</w:t>
            </w:r>
          </w:p>
          <w:p w14:paraId="0876E4E1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  &lt;div class="item"&gt;</w:t>
            </w:r>
            <w:r>
              <w:rPr>
                <w:rFonts w:cs="IRANSansWeb(FaNum) Light"/>
                <w:rtl/>
              </w:rPr>
              <w:t>عاد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  <w:p w14:paraId="54375205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  &lt;div class="item self-start"&gt;</w:t>
            </w:r>
            <w:r>
              <w:rPr>
                <w:rFonts w:cs="IRANSansWeb(FaNum) Light"/>
                <w:rtl/>
              </w:rPr>
              <w:t>شروع</w:t>
            </w:r>
            <w:r>
              <w:t>&lt;/div&gt;</w:t>
            </w:r>
          </w:p>
          <w:p w14:paraId="69527230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  &lt;div class="item"&gt;</w:t>
            </w:r>
            <w:r>
              <w:rPr>
                <w:rFonts w:cs="IRANSansWeb(FaNum) Light"/>
                <w:rtl/>
              </w:rPr>
              <w:t>عاد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  <w:p w14:paraId="1AF39C9E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  &lt;div class="item self-center"&gt;</w:t>
            </w:r>
            <w:r>
              <w:rPr>
                <w:rFonts w:cs="IRANSansWeb(FaNum) Light"/>
                <w:rtl/>
              </w:rPr>
              <w:t>وسط</w:t>
            </w:r>
            <w:r>
              <w:t>&lt;/div&gt;</w:t>
            </w:r>
          </w:p>
          <w:p w14:paraId="0ECC1292" w14:textId="77777777" w:rsidR="00943074" w:rsidRDefault="00943074" w:rsidP="00943074">
            <w:pPr>
              <w:pStyle w:val="code"/>
              <w:bidi w:val="0"/>
              <w:rPr>
                <w:rtl/>
              </w:rPr>
            </w:pPr>
            <w:r>
              <w:t xml:space="preserve">    &lt;div class="item self-end"&gt;</w:t>
            </w:r>
            <w:r>
              <w:rPr>
                <w:rFonts w:cs="IRANSansWeb(FaNum) Light"/>
                <w:rtl/>
              </w:rPr>
              <w:t>پا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t>&lt;/div&gt;</w:t>
            </w:r>
          </w:p>
          <w:p w14:paraId="4B0B53B1" w14:textId="45F13538" w:rsidR="00943074" w:rsidRDefault="00943074" w:rsidP="00943074">
            <w:pPr>
              <w:pStyle w:val="code"/>
              <w:bidi w:val="0"/>
            </w:pPr>
            <w:r>
              <w:t>&lt;/div&gt;</w:t>
            </w:r>
          </w:p>
        </w:tc>
      </w:tr>
    </w:tbl>
    <w:p w14:paraId="31B201F5" w14:textId="28D71A93" w:rsidR="00532954" w:rsidRPr="00532954" w:rsidRDefault="00532954" w:rsidP="00532954">
      <w:hyperlink r:id="rId430" w:history="1">
        <w:r w:rsidRPr="00532954">
          <w:rPr>
            <w:rStyle w:val="Hyperlink"/>
          </w:rPr>
          <w:t>align-self</w:t>
        </w:r>
      </w:hyperlink>
    </w:p>
    <w:p w14:paraId="777CAF63" w14:textId="0838FDC9" w:rsidR="00F40B17" w:rsidRDefault="00296DA0" w:rsidP="00305A1D">
      <w:pPr>
        <w:pStyle w:val="bold"/>
        <w:rPr>
          <w:rtl/>
        </w:rPr>
      </w:pPr>
      <w:r>
        <w:t>O</w:t>
      </w:r>
      <w:r w:rsidR="00F40B17">
        <w:t>rder</w:t>
      </w:r>
    </w:p>
    <w:p w14:paraId="1F8A0700" w14:textId="110F9A30" w:rsidR="00296DA0" w:rsidRDefault="00296DA0" w:rsidP="00296DA0">
      <w:pPr>
        <w:rPr>
          <w:rtl/>
        </w:rPr>
      </w:pPr>
      <w:r>
        <w:rPr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>:</w:t>
      </w:r>
    </w:p>
    <w:p w14:paraId="0D3B5110" w14:textId="77777777" w:rsidR="00296DA0" w:rsidRDefault="00296DA0" w:rsidP="00296DA0">
      <w:pPr>
        <w:rPr>
          <w:rtl/>
        </w:rPr>
      </w:pPr>
      <w:r>
        <w:rPr>
          <w:rFonts w:hint="eastAsia"/>
          <w:rtl/>
        </w:rPr>
        <w:lastRenderedPageBreak/>
        <w:t>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</w:p>
    <w:p w14:paraId="49B5418C" w14:textId="50F48A5F" w:rsidR="00296DA0" w:rsidRDefault="00296DA0" w:rsidP="00296DA0">
      <w:pPr>
        <w:rPr>
          <w:rtl/>
        </w:rPr>
      </w:pPr>
      <w:r>
        <w:rPr>
          <w:rtl/>
        </w:rPr>
        <w:t>مقدار: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6DA0" w14:paraId="03481499" w14:textId="77777777" w:rsidTr="00296DA0">
        <w:tc>
          <w:tcPr>
            <w:tcW w:w="9350" w:type="dxa"/>
          </w:tcPr>
          <w:p w14:paraId="188C0F83" w14:textId="77777777" w:rsidR="00296DA0" w:rsidRDefault="00296DA0" w:rsidP="00296DA0">
            <w:pPr>
              <w:pStyle w:val="code"/>
              <w:bidi w:val="0"/>
            </w:pPr>
            <w:r>
              <w:t>.item {</w:t>
            </w:r>
          </w:p>
          <w:p w14:paraId="503BD6AD" w14:textId="77777777" w:rsidR="00296DA0" w:rsidRDefault="00296DA0" w:rsidP="00296DA0">
            <w:pPr>
              <w:pStyle w:val="code"/>
              <w:bidi w:val="0"/>
              <w:rPr>
                <w:rtl/>
              </w:rPr>
            </w:pPr>
            <w:r>
              <w:t xml:space="preserve">  order: &lt;number&gt;; /* </w:t>
            </w:r>
            <w:r>
              <w:rPr>
                <w:rFonts w:cs="IRANSansWeb(FaNum) Light"/>
                <w:rtl/>
              </w:rPr>
              <w:t>عدد صح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ح</w:t>
            </w:r>
            <w:r>
              <w:rPr>
                <w:rFonts w:cs="IRANSansWeb(FaNum) Light"/>
                <w:rtl/>
              </w:rPr>
              <w:t xml:space="preserve"> - 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ش‌فرض</w:t>
            </w:r>
            <w:r>
              <w:rPr>
                <w:rFonts w:cs="IRANSansWeb(FaNum) Light"/>
                <w:rtl/>
              </w:rPr>
              <w:t>: 0</w:t>
            </w:r>
            <w:r>
              <w:t xml:space="preserve"> */</w:t>
            </w:r>
          </w:p>
          <w:p w14:paraId="28669AA9" w14:textId="22A78CA2" w:rsidR="00296DA0" w:rsidRDefault="00296DA0" w:rsidP="00296DA0">
            <w:pPr>
              <w:pStyle w:val="code"/>
              <w:bidi w:val="0"/>
            </w:pPr>
            <w:r>
              <w:t>}</w:t>
            </w:r>
          </w:p>
        </w:tc>
      </w:tr>
    </w:tbl>
    <w:p w14:paraId="52D7A0B6" w14:textId="0EFA195F" w:rsidR="00296DA0" w:rsidRDefault="00296DA0" w:rsidP="00296DA0">
      <w:pPr>
        <w:pStyle w:val="bold"/>
        <w:rPr>
          <w:rtl/>
        </w:rPr>
      </w:pPr>
      <w:r w:rsidRPr="00296DA0">
        <w:rPr>
          <w:rtl/>
        </w:rPr>
        <w:t>مثال عمل</w:t>
      </w:r>
      <w:r w:rsidRPr="00296DA0">
        <w:rPr>
          <w:rFonts w:hint="cs"/>
          <w:rtl/>
        </w:rPr>
        <w:t>ی</w:t>
      </w:r>
      <w:r w:rsidRPr="00296DA0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6DA0" w14:paraId="312DF89B" w14:textId="77777777" w:rsidTr="00296DA0">
        <w:tc>
          <w:tcPr>
            <w:tcW w:w="9350" w:type="dxa"/>
          </w:tcPr>
          <w:p w14:paraId="40E423F7" w14:textId="77777777" w:rsidR="00296DA0" w:rsidRDefault="00296DA0" w:rsidP="00296DA0">
            <w:pPr>
              <w:pStyle w:val="code"/>
              <w:bidi w:val="0"/>
            </w:pPr>
            <w:r>
              <w:t>&lt;style&gt;</w:t>
            </w:r>
          </w:p>
          <w:p w14:paraId="0B449B04" w14:textId="77777777" w:rsidR="00296DA0" w:rsidRDefault="00296DA0" w:rsidP="00296DA0">
            <w:pPr>
              <w:pStyle w:val="code"/>
              <w:bidi w:val="0"/>
            </w:pPr>
            <w:r>
              <w:t xml:space="preserve">    .container {</w:t>
            </w:r>
          </w:p>
          <w:p w14:paraId="61FBAB96" w14:textId="77777777" w:rsidR="00296DA0" w:rsidRDefault="00296DA0" w:rsidP="00296DA0">
            <w:pPr>
              <w:pStyle w:val="code"/>
              <w:bidi w:val="0"/>
            </w:pPr>
            <w:r>
              <w:t xml:space="preserve">        display: flex;</w:t>
            </w:r>
          </w:p>
          <w:p w14:paraId="0EF2901B" w14:textId="77777777" w:rsidR="00296DA0" w:rsidRDefault="00296DA0" w:rsidP="00296DA0">
            <w:pPr>
              <w:pStyle w:val="code"/>
              <w:bidi w:val="0"/>
            </w:pPr>
            <w:r>
              <w:t xml:space="preserve">        border: 2px solid #333;</w:t>
            </w:r>
          </w:p>
          <w:p w14:paraId="0A8F23E5" w14:textId="77777777" w:rsidR="00296DA0" w:rsidRDefault="00296DA0" w:rsidP="00296DA0">
            <w:pPr>
              <w:pStyle w:val="code"/>
              <w:bidi w:val="0"/>
            </w:pPr>
            <w:r>
              <w:t xml:space="preserve">        margin: 20px 0;</w:t>
            </w:r>
          </w:p>
          <w:p w14:paraId="3060B1A1" w14:textId="77777777" w:rsidR="00296DA0" w:rsidRDefault="00296DA0" w:rsidP="00296DA0">
            <w:pPr>
              <w:pStyle w:val="code"/>
              <w:bidi w:val="0"/>
            </w:pPr>
            <w:r>
              <w:t xml:space="preserve">        padding: 10px;</w:t>
            </w:r>
          </w:p>
          <w:p w14:paraId="088B3220" w14:textId="77777777" w:rsidR="00296DA0" w:rsidRDefault="00296DA0" w:rsidP="00296DA0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5F0EB7C9" w14:textId="77777777" w:rsidR="00296DA0" w:rsidRDefault="00296DA0" w:rsidP="00296DA0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52AD82C5" w14:textId="77777777" w:rsidR="00296DA0" w:rsidRDefault="00296DA0" w:rsidP="00296DA0">
            <w:pPr>
              <w:pStyle w:val="code"/>
              <w:bidi w:val="0"/>
            </w:pPr>
            <w:r>
              <w:t xml:space="preserve">    .item {</w:t>
            </w:r>
          </w:p>
          <w:p w14:paraId="657E96DB" w14:textId="77777777" w:rsidR="00296DA0" w:rsidRDefault="00296DA0" w:rsidP="00296DA0">
            <w:pPr>
              <w:pStyle w:val="code"/>
              <w:bidi w:val="0"/>
            </w:pPr>
            <w:r>
              <w:t xml:space="preserve">        padding: 20px;</w:t>
            </w:r>
          </w:p>
          <w:p w14:paraId="446E40DA" w14:textId="77777777" w:rsidR="00296DA0" w:rsidRDefault="00296DA0" w:rsidP="00296DA0">
            <w:pPr>
              <w:pStyle w:val="code"/>
              <w:bidi w:val="0"/>
            </w:pPr>
            <w:r>
              <w:t xml:space="preserve">        margin: 5px;</w:t>
            </w:r>
          </w:p>
          <w:p w14:paraId="54BAB73F" w14:textId="77777777" w:rsidR="00296DA0" w:rsidRDefault="00296DA0" w:rsidP="00296DA0">
            <w:pPr>
              <w:pStyle w:val="code"/>
              <w:bidi w:val="0"/>
            </w:pPr>
            <w:r>
              <w:t xml:space="preserve">        background: #E91E63;</w:t>
            </w:r>
          </w:p>
          <w:p w14:paraId="1A14D3BD" w14:textId="77777777" w:rsidR="00296DA0" w:rsidRDefault="00296DA0" w:rsidP="00296DA0">
            <w:pPr>
              <w:pStyle w:val="code"/>
              <w:bidi w:val="0"/>
            </w:pPr>
            <w:r>
              <w:t xml:space="preserve">        color: white;</w:t>
            </w:r>
          </w:p>
          <w:p w14:paraId="2C0BCA0F" w14:textId="77777777" w:rsidR="00296DA0" w:rsidRDefault="00296DA0" w:rsidP="00296DA0">
            <w:pPr>
              <w:pStyle w:val="code"/>
              <w:bidi w:val="0"/>
            </w:pPr>
            <w:r>
              <w:t xml:space="preserve">        text-align: center;</w:t>
            </w:r>
          </w:p>
          <w:p w14:paraId="5B537777" w14:textId="77777777" w:rsidR="00296DA0" w:rsidRDefault="00296DA0" w:rsidP="00296DA0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2C1AFE27" w14:textId="77777777" w:rsidR="00296DA0" w:rsidRDefault="00296DA0" w:rsidP="00296DA0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2294E38E" w14:textId="77777777" w:rsidR="00296DA0" w:rsidRDefault="00296DA0" w:rsidP="00296DA0">
            <w:pPr>
              <w:pStyle w:val="code"/>
              <w:bidi w:val="0"/>
            </w:pPr>
            <w:r>
              <w:t xml:space="preserve">    .first { order: -1; }</w:t>
            </w:r>
          </w:p>
          <w:p w14:paraId="44EA79B4" w14:textId="77777777" w:rsidR="00296DA0" w:rsidRDefault="00296DA0" w:rsidP="00296DA0">
            <w:pPr>
              <w:pStyle w:val="code"/>
              <w:bidi w:val="0"/>
            </w:pPr>
            <w:r>
              <w:t xml:space="preserve">    .last { order: 1; }</w:t>
            </w:r>
          </w:p>
          <w:p w14:paraId="724BD44A" w14:textId="77777777" w:rsidR="00296DA0" w:rsidRDefault="00296DA0" w:rsidP="00296DA0">
            <w:pPr>
              <w:pStyle w:val="code"/>
              <w:bidi w:val="0"/>
            </w:pPr>
            <w:r>
              <w:t xml:space="preserve">    .middle { order: 0; }</w:t>
            </w:r>
          </w:p>
          <w:p w14:paraId="621C1C48" w14:textId="77777777" w:rsidR="00296DA0" w:rsidRDefault="00296DA0" w:rsidP="00296DA0">
            <w:pPr>
              <w:pStyle w:val="code"/>
              <w:bidi w:val="0"/>
            </w:pPr>
            <w:r>
              <w:t>&lt;/style&gt;</w:t>
            </w:r>
          </w:p>
          <w:p w14:paraId="6B75EAAB" w14:textId="77777777" w:rsidR="00296DA0" w:rsidRDefault="00296DA0" w:rsidP="00296DA0">
            <w:pPr>
              <w:pStyle w:val="code"/>
              <w:bidi w:val="0"/>
              <w:rPr>
                <w:rtl/>
              </w:rPr>
            </w:pPr>
          </w:p>
          <w:p w14:paraId="25B88D45" w14:textId="77777777" w:rsidR="00296DA0" w:rsidRDefault="00296DA0" w:rsidP="00296DA0">
            <w:pPr>
              <w:pStyle w:val="code"/>
              <w:bidi w:val="0"/>
            </w:pPr>
            <w:r>
              <w:t>&lt;div class="container"&gt;</w:t>
            </w:r>
          </w:p>
          <w:p w14:paraId="34106051" w14:textId="77777777" w:rsidR="00296DA0" w:rsidRDefault="00296DA0" w:rsidP="00296DA0">
            <w:pPr>
              <w:pStyle w:val="code"/>
              <w:bidi w:val="0"/>
            </w:pPr>
            <w:r>
              <w:t xml:space="preserve">    &lt;div class="item last"&gt;</w:t>
            </w:r>
            <w:r>
              <w:rPr>
                <w:rFonts w:cs="IRANSansWeb(FaNum) Light"/>
                <w:rtl/>
              </w:rPr>
              <w:t>۳</w:t>
            </w:r>
            <w:r>
              <w:t xml:space="preserve"> (order: 1)&lt;/div&gt;</w:t>
            </w:r>
          </w:p>
          <w:p w14:paraId="734BCB81" w14:textId="77777777" w:rsidR="00296DA0" w:rsidRDefault="00296DA0" w:rsidP="00296DA0">
            <w:pPr>
              <w:pStyle w:val="code"/>
              <w:bidi w:val="0"/>
            </w:pPr>
            <w:r>
              <w:t xml:space="preserve">    &lt;div class="item first"&gt;</w:t>
            </w:r>
            <w:r>
              <w:rPr>
                <w:rFonts w:cs="IRANSansWeb(FaNum) Light"/>
                <w:rtl/>
              </w:rPr>
              <w:t>۱</w:t>
            </w:r>
            <w:r>
              <w:t xml:space="preserve"> (order: -1)&lt;/div&gt;</w:t>
            </w:r>
          </w:p>
          <w:p w14:paraId="3DCB0A07" w14:textId="77777777" w:rsidR="00296DA0" w:rsidRDefault="00296DA0" w:rsidP="00296DA0">
            <w:pPr>
              <w:pStyle w:val="code"/>
              <w:bidi w:val="0"/>
            </w:pPr>
            <w:r>
              <w:t xml:space="preserve">    &lt;div class="item middle"&gt;</w:t>
            </w:r>
            <w:r>
              <w:rPr>
                <w:rFonts w:cs="IRANSansWeb(FaNum) Light"/>
                <w:rtl/>
              </w:rPr>
              <w:t>۲</w:t>
            </w:r>
            <w:r>
              <w:t xml:space="preserve"> (order: 0)&lt;/div&gt;</w:t>
            </w:r>
          </w:p>
          <w:p w14:paraId="0F7FB420" w14:textId="314C7341" w:rsidR="00296DA0" w:rsidRDefault="00296DA0" w:rsidP="00296DA0">
            <w:pPr>
              <w:pStyle w:val="code"/>
              <w:bidi w:val="0"/>
            </w:pPr>
            <w:r>
              <w:t>&lt;/div&gt;</w:t>
            </w:r>
          </w:p>
        </w:tc>
      </w:tr>
    </w:tbl>
    <w:p w14:paraId="032B19DC" w14:textId="719CCE73" w:rsidR="00296DA0" w:rsidRDefault="00FA7702" w:rsidP="00FA7702">
      <w:pPr>
        <w:pStyle w:val="code"/>
      </w:pPr>
      <w:hyperlink r:id="rId431" w:history="1">
        <w:r w:rsidRPr="00FA7702">
          <w:rPr>
            <w:rStyle w:val="Hyperlink"/>
          </w:rPr>
          <w:t>Order</w:t>
        </w:r>
      </w:hyperlink>
    </w:p>
    <w:p w14:paraId="0662790F" w14:textId="77777777" w:rsidR="00F40B17" w:rsidRDefault="00F40B17" w:rsidP="00305A1D">
      <w:pPr>
        <w:pStyle w:val="bold"/>
        <w:rPr>
          <w:rtl/>
        </w:rPr>
      </w:pPr>
      <w:r>
        <w:t>flex-grow</w:t>
      </w:r>
    </w:p>
    <w:p w14:paraId="5E8CFCD8" w14:textId="77777777" w:rsidR="00296DA0" w:rsidRDefault="00296DA0" w:rsidP="00296DA0">
      <w:pPr>
        <w:rPr>
          <w:rtl/>
        </w:rPr>
      </w:pPr>
      <w:r>
        <w:rPr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>:</w:t>
      </w:r>
    </w:p>
    <w:p w14:paraId="61CCC521" w14:textId="77777777" w:rsidR="00296DA0" w:rsidRDefault="00296DA0" w:rsidP="00296DA0">
      <w:pPr>
        <w:rPr>
          <w:rtl/>
        </w:rPr>
      </w:pPr>
      <w:r>
        <w:rPr>
          <w:rFonts w:hint="eastAsia"/>
          <w:rtl/>
        </w:rPr>
        <w:t>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رشد آ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نسبت به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</w:p>
    <w:p w14:paraId="50A6A60A" w14:textId="612E961C" w:rsidR="00296DA0" w:rsidRDefault="00296DA0" w:rsidP="00296DA0">
      <w:pPr>
        <w:rPr>
          <w:rtl/>
        </w:rPr>
      </w:pPr>
      <w:r>
        <w:rPr>
          <w:rtl/>
        </w:rPr>
        <w:t xml:space="preserve"> مقدار: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6DA0" w14:paraId="1F68114F" w14:textId="77777777" w:rsidTr="00296DA0">
        <w:tc>
          <w:tcPr>
            <w:tcW w:w="9350" w:type="dxa"/>
          </w:tcPr>
          <w:p w14:paraId="76A5602F" w14:textId="77777777" w:rsidR="00296DA0" w:rsidRDefault="00296DA0" w:rsidP="00296DA0">
            <w:pPr>
              <w:pStyle w:val="code"/>
              <w:bidi w:val="0"/>
            </w:pPr>
            <w:r>
              <w:lastRenderedPageBreak/>
              <w:t>.item {</w:t>
            </w:r>
          </w:p>
          <w:p w14:paraId="4167EB94" w14:textId="77777777" w:rsidR="00296DA0" w:rsidRDefault="00296DA0" w:rsidP="00296DA0">
            <w:pPr>
              <w:pStyle w:val="code"/>
              <w:bidi w:val="0"/>
              <w:rPr>
                <w:rtl/>
              </w:rPr>
            </w:pPr>
            <w:r>
              <w:t xml:space="preserve">  flex-grow: &lt;number&gt;; /* </w:t>
            </w:r>
            <w:r>
              <w:rPr>
                <w:rFonts w:cs="IRANSansWeb(FaNum) Light"/>
                <w:rtl/>
              </w:rPr>
              <w:t>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ش‌فرض</w:t>
            </w:r>
            <w:r>
              <w:rPr>
                <w:rFonts w:cs="IRANSansWeb(FaNum) Light"/>
                <w:rtl/>
              </w:rPr>
              <w:t>: 0</w:t>
            </w:r>
            <w:r>
              <w:t xml:space="preserve"> */</w:t>
            </w:r>
          </w:p>
          <w:p w14:paraId="16E662C6" w14:textId="4AC55406" w:rsidR="00296DA0" w:rsidRDefault="00296DA0" w:rsidP="00296DA0">
            <w:pPr>
              <w:pStyle w:val="code"/>
              <w:bidi w:val="0"/>
            </w:pPr>
            <w:r>
              <w:t>}</w:t>
            </w:r>
          </w:p>
        </w:tc>
      </w:tr>
    </w:tbl>
    <w:p w14:paraId="187D170B" w14:textId="435D756C" w:rsidR="00296DA0" w:rsidRDefault="00296DA0" w:rsidP="00296DA0">
      <w:pPr>
        <w:rPr>
          <w:rtl/>
        </w:rPr>
      </w:pPr>
      <w:r>
        <w:rPr>
          <w:rtl/>
        </w:rPr>
        <w:t>مثال عمل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6DA0" w14:paraId="4D3D3C55" w14:textId="77777777" w:rsidTr="00296DA0">
        <w:tc>
          <w:tcPr>
            <w:tcW w:w="9350" w:type="dxa"/>
          </w:tcPr>
          <w:p w14:paraId="457FF441" w14:textId="77777777" w:rsidR="00296DA0" w:rsidRDefault="00296DA0" w:rsidP="00296DA0">
            <w:pPr>
              <w:pStyle w:val="code"/>
              <w:bidi w:val="0"/>
            </w:pPr>
            <w:r>
              <w:t>&lt;style&gt;</w:t>
            </w:r>
          </w:p>
          <w:p w14:paraId="58CA46EA" w14:textId="77777777" w:rsidR="00296DA0" w:rsidRDefault="00296DA0" w:rsidP="00296DA0">
            <w:pPr>
              <w:pStyle w:val="code"/>
              <w:bidi w:val="0"/>
            </w:pPr>
            <w:r>
              <w:t xml:space="preserve">    .container {</w:t>
            </w:r>
          </w:p>
          <w:p w14:paraId="630F6F06" w14:textId="77777777" w:rsidR="00296DA0" w:rsidRDefault="00296DA0" w:rsidP="00296DA0">
            <w:pPr>
              <w:pStyle w:val="code"/>
              <w:bidi w:val="0"/>
            </w:pPr>
            <w:r>
              <w:t xml:space="preserve">        display: flex;</w:t>
            </w:r>
          </w:p>
          <w:p w14:paraId="62232839" w14:textId="77777777" w:rsidR="00296DA0" w:rsidRDefault="00296DA0" w:rsidP="00296DA0">
            <w:pPr>
              <w:pStyle w:val="code"/>
              <w:bidi w:val="0"/>
            </w:pPr>
            <w:r>
              <w:t xml:space="preserve">        border: 2px solid #333;</w:t>
            </w:r>
          </w:p>
          <w:p w14:paraId="79CAF3E3" w14:textId="77777777" w:rsidR="00296DA0" w:rsidRDefault="00296DA0" w:rsidP="00296DA0">
            <w:pPr>
              <w:pStyle w:val="code"/>
              <w:bidi w:val="0"/>
            </w:pPr>
            <w:r>
              <w:t xml:space="preserve">        margin: 20px 0;</w:t>
            </w:r>
          </w:p>
          <w:p w14:paraId="79FB3BDB" w14:textId="77777777" w:rsidR="00296DA0" w:rsidRDefault="00296DA0" w:rsidP="00296DA0">
            <w:pPr>
              <w:pStyle w:val="code"/>
              <w:bidi w:val="0"/>
            </w:pPr>
            <w:r>
              <w:t xml:space="preserve">        padding: 10px;</w:t>
            </w:r>
          </w:p>
          <w:p w14:paraId="36342C15" w14:textId="77777777" w:rsidR="00296DA0" w:rsidRDefault="00296DA0" w:rsidP="00296DA0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0A8BEE49" w14:textId="77777777" w:rsidR="00296DA0" w:rsidRDefault="00296DA0" w:rsidP="00296DA0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5411307" w14:textId="77777777" w:rsidR="00296DA0" w:rsidRDefault="00296DA0" w:rsidP="00296DA0">
            <w:pPr>
              <w:pStyle w:val="code"/>
              <w:bidi w:val="0"/>
            </w:pPr>
            <w:r>
              <w:t xml:space="preserve">    .item {</w:t>
            </w:r>
          </w:p>
          <w:p w14:paraId="1C83C957" w14:textId="77777777" w:rsidR="00296DA0" w:rsidRDefault="00296DA0" w:rsidP="00296DA0">
            <w:pPr>
              <w:pStyle w:val="code"/>
              <w:bidi w:val="0"/>
            </w:pPr>
            <w:r>
              <w:t xml:space="preserve">        padding: 20px;</w:t>
            </w:r>
          </w:p>
          <w:p w14:paraId="06CFC143" w14:textId="77777777" w:rsidR="00296DA0" w:rsidRDefault="00296DA0" w:rsidP="00296DA0">
            <w:pPr>
              <w:pStyle w:val="code"/>
              <w:bidi w:val="0"/>
            </w:pPr>
            <w:r>
              <w:t xml:space="preserve">        margin: 5px;</w:t>
            </w:r>
          </w:p>
          <w:p w14:paraId="6B35D2B9" w14:textId="77777777" w:rsidR="00296DA0" w:rsidRDefault="00296DA0" w:rsidP="00296DA0">
            <w:pPr>
              <w:pStyle w:val="code"/>
              <w:bidi w:val="0"/>
            </w:pPr>
            <w:r>
              <w:t xml:space="preserve">        background: #00BCD4;</w:t>
            </w:r>
          </w:p>
          <w:p w14:paraId="0AE1E392" w14:textId="77777777" w:rsidR="00296DA0" w:rsidRDefault="00296DA0" w:rsidP="00296DA0">
            <w:pPr>
              <w:pStyle w:val="code"/>
              <w:bidi w:val="0"/>
            </w:pPr>
            <w:r>
              <w:t xml:space="preserve">        color: white;</w:t>
            </w:r>
          </w:p>
          <w:p w14:paraId="16E3FBEF" w14:textId="77777777" w:rsidR="00296DA0" w:rsidRDefault="00296DA0" w:rsidP="00296DA0">
            <w:pPr>
              <w:pStyle w:val="code"/>
              <w:bidi w:val="0"/>
            </w:pPr>
            <w:r>
              <w:t xml:space="preserve">        text-align: center;</w:t>
            </w:r>
          </w:p>
          <w:p w14:paraId="4344B386" w14:textId="77777777" w:rsidR="00296DA0" w:rsidRDefault="00296DA0" w:rsidP="00296DA0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3DA80242" w14:textId="77777777" w:rsidR="00296DA0" w:rsidRDefault="00296DA0" w:rsidP="00296DA0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716B6B00" w14:textId="77777777" w:rsidR="00296DA0" w:rsidRDefault="00296DA0" w:rsidP="00296DA0">
            <w:pPr>
              <w:pStyle w:val="code"/>
              <w:bidi w:val="0"/>
            </w:pPr>
            <w:r>
              <w:t xml:space="preserve">    .grow-1 { flex-grow: 1; }</w:t>
            </w:r>
          </w:p>
          <w:p w14:paraId="40F4D4B6" w14:textId="77777777" w:rsidR="00296DA0" w:rsidRDefault="00296DA0" w:rsidP="00296DA0">
            <w:pPr>
              <w:pStyle w:val="code"/>
              <w:bidi w:val="0"/>
            </w:pPr>
            <w:r>
              <w:t xml:space="preserve">    .grow-2 { flex-grow: 2; }</w:t>
            </w:r>
          </w:p>
          <w:p w14:paraId="0B9131BF" w14:textId="77777777" w:rsidR="00296DA0" w:rsidRDefault="00296DA0" w:rsidP="00296DA0">
            <w:pPr>
              <w:pStyle w:val="code"/>
              <w:bidi w:val="0"/>
            </w:pPr>
            <w:r>
              <w:t xml:space="preserve">    .grow-3 { flex-grow: 3; }</w:t>
            </w:r>
          </w:p>
          <w:p w14:paraId="5C2E27E1" w14:textId="77777777" w:rsidR="00296DA0" w:rsidRDefault="00296DA0" w:rsidP="00296DA0">
            <w:pPr>
              <w:pStyle w:val="code"/>
              <w:bidi w:val="0"/>
            </w:pPr>
            <w:r>
              <w:t>&lt;/style&gt;</w:t>
            </w:r>
          </w:p>
          <w:p w14:paraId="71BCC51E" w14:textId="77777777" w:rsidR="00296DA0" w:rsidRDefault="00296DA0" w:rsidP="00296DA0">
            <w:pPr>
              <w:pStyle w:val="code"/>
              <w:bidi w:val="0"/>
              <w:rPr>
                <w:rtl/>
              </w:rPr>
            </w:pPr>
          </w:p>
          <w:p w14:paraId="71E2FCB1" w14:textId="77777777" w:rsidR="00296DA0" w:rsidRDefault="00296DA0" w:rsidP="00296DA0">
            <w:pPr>
              <w:pStyle w:val="code"/>
              <w:bidi w:val="0"/>
            </w:pPr>
            <w:r>
              <w:t>&lt;div class="container"&gt;</w:t>
            </w:r>
          </w:p>
          <w:p w14:paraId="2C05089D" w14:textId="77777777" w:rsidR="00296DA0" w:rsidRDefault="00296DA0" w:rsidP="00296DA0">
            <w:pPr>
              <w:pStyle w:val="code"/>
              <w:bidi w:val="0"/>
            </w:pPr>
            <w:r>
              <w:t xml:space="preserve">    &lt;div class="item grow-1"&gt;grow: 1&lt;/div&gt;</w:t>
            </w:r>
          </w:p>
          <w:p w14:paraId="582841AE" w14:textId="77777777" w:rsidR="00296DA0" w:rsidRDefault="00296DA0" w:rsidP="00296DA0">
            <w:pPr>
              <w:pStyle w:val="code"/>
              <w:bidi w:val="0"/>
            </w:pPr>
            <w:r>
              <w:t xml:space="preserve">    &lt;div class="item grow-2"&gt;grow: 2&lt;/div&gt;</w:t>
            </w:r>
          </w:p>
          <w:p w14:paraId="1B6C9777" w14:textId="77777777" w:rsidR="00296DA0" w:rsidRDefault="00296DA0" w:rsidP="00296DA0">
            <w:pPr>
              <w:pStyle w:val="code"/>
              <w:bidi w:val="0"/>
            </w:pPr>
            <w:r>
              <w:t xml:space="preserve">    &lt;div class="item grow-3"&gt;grow: 3&lt;/div&gt;</w:t>
            </w:r>
          </w:p>
          <w:p w14:paraId="6D220596" w14:textId="2FFB6F3F" w:rsidR="00296DA0" w:rsidRDefault="00296DA0" w:rsidP="00296DA0">
            <w:pPr>
              <w:pStyle w:val="code"/>
              <w:bidi w:val="0"/>
              <w:rPr>
                <w:rtl/>
              </w:rPr>
            </w:pPr>
            <w:r>
              <w:t>&lt;/div&gt;</w:t>
            </w:r>
          </w:p>
        </w:tc>
      </w:tr>
    </w:tbl>
    <w:p w14:paraId="17937661" w14:textId="2E89163A" w:rsidR="00296DA0" w:rsidRDefault="00FA7702" w:rsidP="00FA7702">
      <w:pPr>
        <w:pStyle w:val="code"/>
      </w:pPr>
      <w:hyperlink r:id="rId432" w:history="1">
        <w:r w:rsidRPr="00FA7702">
          <w:rPr>
            <w:rStyle w:val="Hyperlink"/>
          </w:rPr>
          <w:t>flex-grow</w:t>
        </w:r>
      </w:hyperlink>
    </w:p>
    <w:p w14:paraId="22B4FD5A" w14:textId="77777777" w:rsidR="00F40B17" w:rsidRDefault="00F40B17" w:rsidP="00305A1D">
      <w:pPr>
        <w:pStyle w:val="bold"/>
        <w:rPr>
          <w:rtl/>
        </w:rPr>
      </w:pPr>
      <w:r>
        <w:t>flex-shrink</w:t>
      </w:r>
    </w:p>
    <w:p w14:paraId="4C3303F4" w14:textId="77777777" w:rsidR="00296DA0" w:rsidRDefault="00296DA0" w:rsidP="00296DA0">
      <w:pPr>
        <w:rPr>
          <w:rtl/>
        </w:rPr>
      </w:pPr>
      <w:r>
        <w:rPr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>:</w:t>
      </w:r>
    </w:p>
    <w:p w14:paraId="5C2B82FA" w14:textId="77777777" w:rsidR="00296DA0" w:rsidRDefault="00296DA0" w:rsidP="00296DA0">
      <w:pPr>
        <w:rPr>
          <w:rtl/>
        </w:rPr>
      </w:pPr>
      <w:r>
        <w:rPr>
          <w:rFonts w:hint="eastAsia"/>
          <w:rtl/>
        </w:rPr>
        <w:t>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جمع شدن آ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نسبت به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</w:p>
    <w:p w14:paraId="0691A16C" w14:textId="09506202" w:rsidR="00296DA0" w:rsidRDefault="00296DA0" w:rsidP="00296DA0">
      <w:pPr>
        <w:rPr>
          <w:rtl/>
        </w:rPr>
      </w:pPr>
      <w:r>
        <w:rPr>
          <w:rtl/>
        </w:rPr>
        <w:t xml:space="preserve"> مقدار: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6DA0" w14:paraId="3DA66C99" w14:textId="77777777" w:rsidTr="00296DA0">
        <w:tc>
          <w:tcPr>
            <w:tcW w:w="9350" w:type="dxa"/>
          </w:tcPr>
          <w:p w14:paraId="24CF6817" w14:textId="77777777" w:rsidR="00296DA0" w:rsidRDefault="00296DA0" w:rsidP="00296DA0">
            <w:pPr>
              <w:pStyle w:val="code"/>
              <w:bidi w:val="0"/>
            </w:pPr>
            <w:r>
              <w:t>.item {</w:t>
            </w:r>
          </w:p>
          <w:p w14:paraId="43D90330" w14:textId="77777777" w:rsidR="00296DA0" w:rsidRDefault="00296DA0" w:rsidP="00296DA0">
            <w:pPr>
              <w:pStyle w:val="code"/>
              <w:bidi w:val="0"/>
              <w:rPr>
                <w:rtl/>
              </w:rPr>
            </w:pPr>
            <w:r>
              <w:t xml:space="preserve">  flex-shrink: &lt;number&gt;; /* </w:t>
            </w:r>
            <w:r>
              <w:rPr>
                <w:rFonts w:cs="IRANSansWeb(FaNum) Light"/>
                <w:rtl/>
              </w:rPr>
              <w:t>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ش‌فرض</w:t>
            </w:r>
            <w:r>
              <w:rPr>
                <w:rFonts w:cs="IRANSansWeb(FaNum) Light"/>
                <w:rtl/>
              </w:rPr>
              <w:t>: 1</w:t>
            </w:r>
            <w:r>
              <w:t xml:space="preserve"> */</w:t>
            </w:r>
          </w:p>
          <w:p w14:paraId="0EA72796" w14:textId="775C1131" w:rsidR="00296DA0" w:rsidRDefault="00296DA0" w:rsidP="00296DA0">
            <w:pPr>
              <w:pStyle w:val="code"/>
              <w:bidi w:val="0"/>
            </w:pPr>
            <w:r>
              <w:t>}</w:t>
            </w:r>
          </w:p>
        </w:tc>
      </w:tr>
    </w:tbl>
    <w:p w14:paraId="243043F6" w14:textId="6A84E124" w:rsidR="00296DA0" w:rsidRDefault="00296DA0" w:rsidP="00296DA0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6DA0" w14:paraId="24089E9F" w14:textId="77777777" w:rsidTr="00296DA0">
        <w:tc>
          <w:tcPr>
            <w:tcW w:w="9350" w:type="dxa"/>
          </w:tcPr>
          <w:p w14:paraId="16642071" w14:textId="77777777" w:rsidR="00296DA0" w:rsidRDefault="00296DA0" w:rsidP="00296DA0">
            <w:pPr>
              <w:pStyle w:val="code"/>
              <w:bidi w:val="0"/>
            </w:pPr>
            <w:r>
              <w:lastRenderedPageBreak/>
              <w:t>&lt;style&gt;</w:t>
            </w:r>
          </w:p>
          <w:p w14:paraId="1A3D3F88" w14:textId="77777777" w:rsidR="00296DA0" w:rsidRDefault="00296DA0" w:rsidP="00296DA0">
            <w:pPr>
              <w:pStyle w:val="code"/>
              <w:bidi w:val="0"/>
            </w:pPr>
            <w:r>
              <w:t xml:space="preserve">    .container {</w:t>
            </w:r>
          </w:p>
          <w:p w14:paraId="3ABB0BE3" w14:textId="77777777" w:rsidR="00296DA0" w:rsidRDefault="00296DA0" w:rsidP="00296DA0">
            <w:pPr>
              <w:pStyle w:val="code"/>
              <w:bidi w:val="0"/>
            </w:pPr>
            <w:r>
              <w:t xml:space="preserve">        display: flex;</w:t>
            </w:r>
          </w:p>
          <w:p w14:paraId="34C3E83F" w14:textId="77777777" w:rsidR="00296DA0" w:rsidRDefault="00296DA0" w:rsidP="00296DA0">
            <w:pPr>
              <w:pStyle w:val="code"/>
              <w:bidi w:val="0"/>
            </w:pPr>
            <w:r>
              <w:t xml:space="preserve">        width: 400px;</w:t>
            </w:r>
          </w:p>
          <w:p w14:paraId="5AB17820" w14:textId="77777777" w:rsidR="00296DA0" w:rsidRDefault="00296DA0" w:rsidP="00296DA0">
            <w:pPr>
              <w:pStyle w:val="code"/>
              <w:bidi w:val="0"/>
            </w:pPr>
            <w:r>
              <w:t xml:space="preserve">        border: 2px solid #333;</w:t>
            </w:r>
          </w:p>
          <w:p w14:paraId="655A4927" w14:textId="77777777" w:rsidR="00296DA0" w:rsidRDefault="00296DA0" w:rsidP="00296DA0">
            <w:pPr>
              <w:pStyle w:val="code"/>
              <w:bidi w:val="0"/>
            </w:pPr>
            <w:r>
              <w:t xml:space="preserve">        margin: 20px 0;</w:t>
            </w:r>
          </w:p>
          <w:p w14:paraId="53B53BBA" w14:textId="77777777" w:rsidR="00296DA0" w:rsidRDefault="00296DA0" w:rsidP="00296DA0">
            <w:pPr>
              <w:pStyle w:val="code"/>
              <w:bidi w:val="0"/>
            </w:pPr>
            <w:r>
              <w:t xml:space="preserve">        padding: 10px;</w:t>
            </w:r>
          </w:p>
          <w:p w14:paraId="6AC13140" w14:textId="77777777" w:rsidR="00296DA0" w:rsidRDefault="00296DA0" w:rsidP="00296DA0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108B468F" w14:textId="77777777" w:rsidR="00296DA0" w:rsidRDefault="00296DA0" w:rsidP="00296DA0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4A1E9B6A" w14:textId="77777777" w:rsidR="00296DA0" w:rsidRDefault="00296DA0" w:rsidP="00296DA0">
            <w:pPr>
              <w:pStyle w:val="code"/>
              <w:bidi w:val="0"/>
            </w:pPr>
            <w:r>
              <w:t xml:space="preserve">    .item {</w:t>
            </w:r>
          </w:p>
          <w:p w14:paraId="133D0595" w14:textId="77777777" w:rsidR="00296DA0" w:rsidRDefault="00296DA0" w:rsidP="00296DA0">
            <w:pPr>
              <w:pStyle w:val="code"/>
              <w:bidi w:val="0"/>
            </w:pPr>
            <w:r>
              <w:t xml:space="preserve">        width: 200px;</w:t>
            </w:r>
          </w:p>
          <w:p w14:paraId="270BD0F7" w14:textId="77777777" w:rsidR="00296DA0" w:rsidRDefault="00296DA0" w:rsidP="00296DA0">
            <w:pPr>
              <w:pStyle w:val="code"/>
              <w:bidi w:val="0"/>
            </w:pPr>
            <w:r>
              <w:t xml:space="preserve">        padding: 20px;</w:t>
            </w:r>
          </w:p>
          <w:p w14:paraId="0B5C512D" w14:textId="77777777" w:rsidR="00296DA0" w:rsidRDefault="00296DA0" w:rsidP="00296DA0">
            <w:pPr>
              <w:pStyle w:val="code"/>
              <w:bidi w:val="0"/>
            </w:pPr>
            <w:r>
              <w:t xml:space="preserve">        margin: 5px;</w:t>
            </w:r>
          </w:p>
          <w:p w14:paraId="6FA2DCB9" w14:textId="77777777" w:rsidR="00296DA0" w:rsidRDefault="00296DA0" w:rsidP="00296DA0">
            <w:pPr>
              <w:pStyle w:val="code"/>
              <w:bidi w:val="0"/>
            </w:pPr>
            <w:r>
              <w:t xml:space="preserve">        background: #8BC34A;</w:t>
            </w:r>
          </w:p>
          <w:p w14:paraId="55FA99F2" w14:textId="77777777" w:rsidR="00296DA0" w:rsidRDefault="00296DA0" w:rsidP="00296DA0">
            <w:pPr>
              <w:pStyle w:val="code"/>
              <w:bidi w:val="0"/>
            </w:pPr>
            <w:r>
              <w:t xml:space="preserve">        color: white;</w:t>
            </w:r>
          </w:p>
          <w:p w14:paraId="09F0B2C2" w14:textId="77777777" w:rsidR="00296DA0" w:rsidRDefault="00296DA0" w:rsidP="00296DA0">
            <w:pPr>
              <w:pStyle w:val="code"/>
              <w:bidi w:val="0"/>
            </w:pPr>
            <w:r>
              <w:t xml:space="preserve">        text-align: center;</w:t>
            </w:r>
          </w:p>
          <w:p w14:paraId="720667C8" w14:textId="77777777" w:rsidR="00296DA0" w:rsidRDefault="00296DA0" w:rsidP="00296DA0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7AC86368" w14:textId="77777777" w:rsidR="00296DA0" w:rsidRDefault="00296DA0" w:rsidP="00296DA0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749A8171" w14:textId="77777777" w:rsidR="00296DA0" w:rsidRDefault="00296DA0" w:rsidP="00296DA0">
            <w:pPr>
              <w:pStyle w:val="code"/>
              <w:bidi w:val="0"/>
              <w:rPr>
                <w:rtl/>
              </w:rPr>
            </w:pPr>
            <w:r>
              <w:t xml:space="preserve">    .shrink-0 { flex-shrink: 0; }   /* </w:t>
            </w:r>
            <w:r>
              <w:rPr>
                <w:rFonts w:cs="IRANSansWeb(FaNum) Light"/>
                <w:rtl/>
              </w:rPr>
              <w:t>جمع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شود</w:t>
            </w:r>
            <w:r>
              <w:t xml:space="preserve"> */</w:t>
            </w:r>
          </w:p>
          <w:p w14:paraId="6664C535" w14:textId="77777777" w:rsidR="00296DA0" w:rsidRDefault="00296DA0" w:rsidP="00296DA0">
            <w:pPr>
              <w:pStyle w:val="code"/>
              <w:bidi w:val="0"/>
              <w:rPr>
                <w:rtl/>
              </w:rPr>
            </w:pPr>
            <w:r>
              <w:t xml:space="preserve">    .shrink-1 { flex-shrink: 1; }   /* </w:t>
            </w:r>
            <w:r>
              <w:rPr>
                <w:rFonts w:cs="IRANSansWeb(FaNum) Light"/>
                <w:rtl/>
              </w:rPr>
              <w:t>جمع شدن نرمال</w:t>
            </w:r>
            <w:r>
              <w:t xml:space="preserve"> */</w:t>
            </w:r>
          </w:p>
          <w:p w14:paraId="42EE7784" w14:textId="77777777" w:rsidR="00296DA0" w:rsidRDefault="00296DA0" w:rsidP="00296DA0">
            <w:pPr>
              <w:pStyle w:val="code"/>
              <w:bidi w:val="0"/>
              <w:rPr>
                <w:rtl/>
              </w:rPr>
            </w:pPr>
            <w:r>
              <w:t xml:space="preserve">    .shrink-2 { flex-shrink: 2; }   /* </w:t>
            </w:r>
            <w:r>
              <w:rPr>
                <w:rFonts w:cs="IRANSansWeb(FaNum) Light"/>
                <w:rtl/>
              </w:rPr>
              <w:t>دو برابر جمع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شود</w:t>
            </w:r>
            <w:r>
              <w:t xml:space="preserve"> */</w:t>
            </w:r>
          </w:p>
          <w:p w14:paraId="516BE70E" w14:textId="77777777" w:rsidR="00296DA0" w:rsidRDefault="00296DA0" w:rsidP="00296DA0">
            <w:pPr>
              <w:pStyle w:val="code"/>
              <w:bidi w:val="0"/>
            </w:pPr>
            <w:r>
              <w:t>&lt;/style&gt;</w:t>
            </w:r>
          </w:p>
          <w:p w14:paraId="338BF7B4" w14:textId="77777777" w:rsidR="00296DA0" w:rsidRDefault="00296DA0" w:rsidP="00296DA0">
            <w:pPr>
              <w:pStyle w:val="code"/>
              <w:bidi w:val="0"/>
              <w:rPr>
                <w:rtl/>
              </w:rPr>
            </w:pPr>
          </w:p>
          <w:p w14:paraId="1BAA7249" w14:textId="77777777" w:rsidR="00296DA0" w:rsidRDefault="00296DA0" w:rsidP="00296DA0">
            <w:pPr>
              <w:pStyle w:val="code"/>
              <w:bidi w:val="0"/>
            </w:pPr>
            <w:r>
              <w:t>&lt;div class="container"&gt;</w:t>
            </w:r>
          </w:p>
          <w:p w14:paraId="74EF0F57" w14:textId="77777777" w:rsidR="00296DA0" w:rsidRDefault="00296DA0" w:rsidP="00296DA0">
            <w:pPr>
              <w:pStyle w:val="code"/>
              <w:bidi w:val="0"/>
              <w:rPr>
                <w:rtl/>
              </w:rPr>
            </w:pPr>
            <w:r>
              <w:t xml:space="preserve">    &lt;div class="item shrink-0"&gt;</w:t>
            </w:r>
            <w:r>
              <w:rPr>
                <w:rFonts w:cs="IRANSansWeb(FaNum) Light"/>
                <w:rtl/>
              </w:rPr>
              <w:t>عدم جمع شدن</w:t>
            </w:r>
            <w:r>
              <w:t>&lt;/div&gt;</w:t>
            </w:r>
          </w:p>
          <w:p w14:paraId="122C7EFC" w14:textId="77777777" w:rsidR="00296DA0" w:rsidRDefault="00296DA0" w:rsidP="00296DA0">
            <w:pPr>
              <w:pStyle w:val="code"/>
              <w:bidi w:val="0"/>
              <w:rPr>
                <w:rtl/>
              </w:rPr>
            </w:pPr>
            <w:r>
              <w:t xml:space="preserve">    &lt;div class="item shrink-1"&gt;</w:t>
            </w:r>
            <w:r>
              <w:rPr>
                <w:rFonts w:cs="IRANSansWeb(FaNum) Light"/>
                <w:rtl/>
              </w:rPr>
              <w:t>جمع شدن نرمال</w:t>
            </w:r>
            <w:r>
              <w:t>&lt;/div&gt;</w:t>
            </w:r>
          </w:p>
          <w:p w14:paraId="50103F1F" w14:textId="77777777" w:rsidR="00296DA0" w:rsidRDefault="00296DA0" w:rsidP="00296DA0">
            <w:pPr>
              <w:pStyle w:val="code"/>
              <w:bidi w:val="0"/>
              <w:rPr>
                <w:rtl/>
              </w:rPr>
            </w:pPr>
            <w:r>
              <w:t xml:space="preserve">    &lt;div class="item shrink-2"&gt;</w:t>
            </w:r>
            <w:r>
              <w:rPr>
                <w:rFonts w:cs="IRANSansWeb(FaNum) Light"/>
                <w:rtl/>
              </w:rPr>
              <w:t>جمع شدن دوبرابر</w:t>
            </w:r>
            <w:r>
              <w:t>&lt;/div&gt;</w:t>
            </w:r>
          </w:p>
          <w:p w14:paraId="75ED19ED" w14:textId="1A525D3C" w:rsidR="00296DA0" w:rsidRDefault="00296DA0" w:rsidP="00296DA0">
            <w:pPr>
              <w:pStyle w:val="code"/>
              <w:bidi w:val="0"/>
            </w:pPr>
            <w:r>
              <w:t>&lt;/div&gt;</w:t>
            </w:r>
          </w:p>
        </w:tc>
      </w:tr>
    </w:tbl>
    <w:p w14:paraId="405BAD18" w14:textId="37ADA997" w:rsidR="00FA7702" w:rsidRPr="00FA7702" w:rsidRDefault="00FA7702" w:rsidP="00FA7702">
      <w:pPr>
        <w:pStyle w:val="code"/>
      </w:pPr>
      <w:hyperlink r:id="rId433" w:history="1">
        <w:r w:rsidRPr="00FA7702">
          <w:rPr>
            <w:rStyle w:val="Hyperlink"/>
          </w:rPr>
          <w:t>flex-shrink</w:t>
        </w:r>
      </w:hyperlink>
    </w:p>
    <w:p w14:paraId="42321B09" w14:textId="77777777" w:rsidR="00FA7702" w:rsidRDefault="00FA7702" w:rsidP="00296DA0">
      <w:pPr>
        <w:pStyle w:val="bold"/>
      </w:pPr>
    </w:p>
    <w:p w14:paraId="5A1348E6" w14:textId="5C5EF6E2" w:rsidR="00296DA0" w:rsidRDefault="00296DA0" w:rsidP="00296DA0">
      <w:pPr>
        <w:pStyle w:val="bold"/>
      </w:pPr>
      <w:r>
        <w:t>flex-basis</w:t>
      </w:r>
    </w:p>
    <w:p w14:paraId="30E07C5B" w14:textId="4F05CE85" w:rsidR="00296DA0" w:rsidRDefault="00296DA0" w:rsidP="00296DA0">
      <w:pPr>
        <w:rPr>
          <w:rtl/>
        </w:rPr>
      </w:pPr>
      <w:r>
        <w:rPr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>:</w:t>
      </w:r>
    </w:p>
    <w:p w14:paraId="2F0F744B" w14:textId="77777777" w:rsidR="00296DA0" w:rsidRDefault="00296DA0" w:rsidP="00296DA0">
      <w:pPr>
        <w:rPr>
          <w:rtl/>
        </w:rPr>
      </w:pPr>
      <w:r>
        <w:rPr>
          <w:rFonts w:hint="eastAsia"/>
          <w:rtl/>
        </w:rPr>
        <w:t>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اندازه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قبل از اعمال فضا</w:t>
      </w:r>
      <w:r>
        <w:rPr>
          <w:rFonts w:hint="cs"/>
          <w:rtl/>
        </w:rPr>
        <w:t>ی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</w:p>
    <w:p w14:paraId="4305C611" w14:textId="25791DBD" w:rsidR="00296DA0" w:rsidRDefault="00296DA0" w:rsidP="00296DA0">
      <w:pPr>
        <w:rPr>
          <w:rtl/>
        </w:rPr>
      </w:pPr>
      <w:r>
        <w:rPr>
          <w:rtl/>
        </w:rPr>
        <w:t>مقدار: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6DA0" w14:paraId="4ED61EE1" w14:textId="77777777" w:rsidTr="00296DA0">
        <w:tc>
          <w:tcPr>
            <w:tcW w:w="9350" w:type="dxa"/>
          </w:tcPr>
          <w:p w14:paraId="279B0AAD" w14:textId="77777777" w:rsidR="00296DA0" w:rsidRDefault="00296DA0" w:rsidP="00296DA0">
            <w:pPr>
              <w:pStyle w:val="code"/>
              <w:bidi w:val="0"/>
            </w:pPr>
            <w:r>
              <w:t>.item {</w:t>
            </w:r>
          </w:p>
          <w:p w14:paraId="01F550B7" w14:textId="77777777" w:rsidR="00296DA0" w:rsidRDefault="00296DA0" w:rsidP="00296DA0">
            <w:pPr>
              <w:pStyle w:val="code"/>
              <w:bidi w:val="0"/>
              <w:rPr>
                <w:rtl/>
              </w:rPr>
            </w:pPr>
            <w:r>
              <w:t xml:space="preserve">  flex-basis: auto | &lt;width&gt;; /* </w:t>
            </w:r>
            <w:r>
              <w:rPr>
                <w:rFonts w:cs="IRANSansWeb(FaNum) Light"/>
                <w:rtl/>
              </w:rPr>
              <w:t>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ش‌فرض</w:t>
            </w:r>
            <w:r>
              <w:t>: auto */</w:t>
            </w:r>
          </w:p>
          <w:p w14:paraId="76DB1C35" w14:textId="3B2622FF" w:rsidR="00296DA0" w:rsidRDefault="00296DA0" w:rsidP="00296DA0">
            <w:pPr>
              <w:pStyle w:val="code"/>
              <w:bidi w:val="0"/>
            </w:pPr>
            <w:r>
              <w:t>}</w:t>
            </w:r>
          </w:p>
        </w:tc>
      </w:tr>
    </w:tbl>
    <w:p w14:paraId="0C3262CD" w14:textId="77777777" w:rsidR="00296DA0" w:rsidRDefault="00296DA0" w:rsidP="00296DA0">
      <w:pPr>
        <w:rPr>
          <w:rtl/>
        </w:rPr>
      </w:pPr>
    </w:p>
    <w:p w14:paraId="7CCAAE6A" w14:textId="1E2F5B61" w:rsidR="00F40B17" w:rsidRDefault="00F40B17" w:rsidP="00305A1D">
      <w:pPr>
        <w:pStyle w:val="bold"/>
        <w:rPr>
          <w:rtl/>
        </w:rPr>
      </w:pPr>
      <w:r>
        <w:lastRenderedPageBreak/>
        <w:t>flex</w:t>
      </w:r>
      <w:r w:rsidR="00B24882">
        <w:t>-shorthand</w:t>
      </w:r>
    </w:p>
    <w:p w14:paraId="3045076B" w14:textId="77777777" w:rsidR="00296DA0" w:rsidRDefault="00296DA0" w:rsidP="00296DA0">
      <w:pPr>
        <w:rPr>
          <w:rtl/>
        </w:rPr>
      </w:pPr>
      <w:r>
        <w:rPr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>:</w:t>
      </w:r>
    </w:p>
    <w:p w14:paraId="176A92FA" w14:textId="633A5548" w:rsidR="00296DA0" w:rsidRDefault="00296DA0" w:rsidP="00296DA0">
      <w:pPr>
        <w:rPr>
          <w:rtl/>
        </w:rPr>
      </w:pPr>
      <w:r>
        <w:t>shortcut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flex-grow`, `flex-shrink`, `flex-basis</w:t>
      </w:r>
      <w:r>
        <w:rPr>
          <w:rtl/>
        </w:rPr>
        <w:t>`</w:t>
      </w:r>
    </w:p>
    <w:p w14:paraId="1F0B52C8" w14:textId="0A408006" w:rsidR="00296DA0" w:rsidRDefault="00296DA0" w:rsidP="00296DA0">
      <w:pPr>
        <w:rPr>
          <w:rtl/>
        </w:rPr>
      </w:pPr>
      <w:r>
        <w:rPr>
          <w:rtl/>
        </w:rPr>
        <w:t>ساختار: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6DA0" w14:paraId="15886C57" w14:textId="77777777" w:rsidTr="00296DA0">
        <w:tc>
          <w:tcPr>
            <w:tcW w:w="9350" w:type="dxa"/>
          </w:tcPr>
          <w:p w14:paraId="6FEE6583" w14:textId="77777777" w:rsidR="00296DA0" w:rsidRDefault="00296DA0" w:rsidP="00296DA0">
            <w:pPr>
              <w:pStyle w:val="code"/>
              <w:bidi w:val="0"/>
            </w:pPr>
            <w:r>
              <w:t>.item {</w:t>
            </w:r>
          </w:p>
          <w:p w14:paraId="27B943BC" w14:textId="77777777" w:rsidR="00296DA0" w:rsidRDefault="00296DA0" w:rsidP="00296DA0">
            <w:pPr>
              <w:pStyle w:val="code"/>
              <w:bidi w:val="0"/>
            </w:pPr>
            <w:r>
              <w:t xml:space="preserve">  flex: &lt;flex-grow&gt; &lt;flex-shrink&gt; &lt;flex-basis&gt;;</w:t>
            </w:r>
          </w:p>
          <w:p w14:paraId="108D3DCC" w14:textId="09684191" w:rsidR="00296DA0" w:rsidRDefault="00296DA0" w:rsidP="00296DA0">
            <w:pPr>
              <w:pStyle w:val="code"/>
              <w:bidi w:val="0"/>
            </w:pPr>
            <w:r>
              <w:t>}</w:t>
            </w:r>
          </w:p>
        </w:tc>
      </w:tr>
    </w:tbl>
    <w:p w14:paraId="22F9B736" w14:textId="77777777" w:rsidR="00296DA0" w:rsidRDefault="00296DA0" w:rsidP="00296DA0">
      <w:pPr>
        <w:rPr>
          <w:rtl/>
        </w:rPr>
      </w:pPr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پرکاربرد: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6DA0" w14:paraId="0053EB9F" w14:textId="77777777" w:rsidTr="00296DA0">
        <w:tc>
          <w:tcPr>
            <w:tcW w:w="9350" w:type="dxa"/>
          </w:tcPr>
          <w:p w14:paraId="72C568B5" w14:textId="77777777" w:rsidR="00296DA0" w:rsidRDefault="00296DA0" w:rsidP="00296DA0">
            <w:pPr>
              <w:pStyle w:val="code"/>
              <w:bidi w:val="0"/>
            </w:pPr>
            <w:r>
              <w:t>.item {</w:t>
            </w:r>
          </w:p>
          <w:p w14:paraId="1A4EDB4C" w14:textId="77777777" w:rsidR="00296DA0" w:rsidRDefault="00296DA0" w:rsidP="00296DA0">
            <w:pPr>
              <w:pStyle w:val="code"/>
              <w:bidi w:val="0"/>
            </w:pPr>
            <w:r>
              <w:t xml:space="preserve">  flex: 1;                    /* flex: 1 1 0 */</w:t>
            </w:r>
          </w:p>
          <w:p w14:paraId="5E3FA9AE" w14:textId="77777777" w:rsidR="00296DA0" w:rsidRDefault="00296DA0" w:rsidP="00296DA0">
            <w:pPr>
              <w:pStyle w:val="code"/>
              <w:bidi w:val="0"/>
              <w:rPr>
                <w:rtl/>
              </w:rPr>
            </w:pPr>
            <w:r>
              <w:t xml:space="preserve">  flex: 0 0 auto;             /* </w:t>
            </w:r>
            <w:r>
              <w:rPr>
                <w:rFonts w:cs="IRANSansWeb(FaNum) Light"/>
                <w:rtl/>
              </w:rPr>
              <w:t>اندازه ثابت</w:t>
            </w:r>
            <w:r>
              <w:t xml:space="preserve"> */</w:t>
            </w:r>
          </w:p>
          <w:p w14:paraId="4B5D6575" w14:textId="77777777" w:rsidR="00296DA0" w:rsidRDefault="00296DA0" w:rsidP="00296DA0">
            <w:pPr>
              <w:pStyle w:val="code"/>
              <w:bidi w:val="0"/>
              <w:rPr>
                <w:rtl/>
              </w:rPr>
            </w:pPr>
            <w:r>
              <w:t xml:space="preserve">  flex: 2 1 200px;            /* </w:t>
            </w:r>
            <w:r>
              <w:rPr>
                <w:rFonts w:cs="IRANSansWeb(FaNum) Light"/>
                <w:rtl/>
              </w:rPr>
              <w:t>رشد:2, جمع شدن:1, پا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>:200</w:t>
            </w:r>
            <w:r>
              <w:t>px */</w:t>
            </w:r>
          </w:p>
          <w:p w14:paraId="590A0CE6" w14:textId="77777777" w:rsidR="00296DA0" w:rsidRDefault="00296DA0" w:rsidP="00296DA0">
            <w:pPr>
              <w:pStyle w:val="code"/>
              <w:bidi w:val="0"/>
            </w:pPr>
            <w:r>
              <w:t xml:space="preserve">  flex: auto;                 /* flex: 1 1 auto */</w:t>
            </w:r>
          </w:p>
          <w:p w14:paraId="719DB3C3" w14:textId="77777777" w:rsidR="00296DA0" w:rsidRDefault="00296DA0" w:rsidP="00296DA0">
            <w:pPr>
              <w:pStyle w:val="code"/>
              <w:bidi w:val="0"/>
            </w:pPr>
            <w:r>
              <w:t xml:space="preserve">  flex: none;                 /* flex: 0 0 auto */</w:t>
            </w:r>
          </w:p>
          <w:p w14:paraId="2FE1B119" w14:textId="4A06225F" w:rsidR="00296DA0" w:rsidRDefault="00296DA0" w:rsidP="00296DA0">
            <w:pPr>
              <w:pStyle w:val="code"/>
              <w:bidi w:val="0"/>
            </w:pPr>
            <w:r>
              <w:t>}</w:t>
            </w:r>
          </w:p>
        </w:tc>
      </w:tr>
    </w:tbl>
    <w:p w14:paraId="4A54B1CB" w14:textId="547FFD84" w:rsidR="00296DA0" w:rsidRDefault="00296DA0" w:rsidP="00296DA0">
      <w:pPr>
        <w:rPr>
          <w:rtl/>
        </w:rPr>
      </w:pPr>
      <w:r w:rsidRPr="00296DA0">
        <w:rPr>
          <w:rtl/>
        </w:rPr>
        <w:t>مثال عمل</w:t>
      </w:r>
      <w:r w:rsidRPr="00296DA0">
        <w:rPr>
          <w:rFonts w:hint="cs"/>
          <w:rtl/>
        </w:rPr>
        <w:t>ی</w:t>
      </w:r>
      <w:r w:rsidRPr="00296DA0">
        <w:rPr>
          <w:rtl/>
        </w:rPr>
        <w:t xml:space="preserve"> کامل: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6DA0" w14:paraId="0CF12AD2" w14:textId="77777777" w:rsidTr="00296DA0">
        <w:tc>
          <w:tcPr>
            <w:tcW w:w="9350" w:type="dxa"/>
          </w:tcPr>
          <w:p w14:paraId="23D59035" w14:textId="77777777" w:rsidR="00296DA0" w:rsidRDefault="00296DA0" w:rsidP="00296DA0">
            <w:pPr>
              <w:pStyle w:val="code"/>
              <w:bidi w:val="0"/>
            </w:pPr>
            <w:r>
              <w:t>&lt;style&gt;</w:t>
            </w:r>
          </w:p>
          <w:p w14:paraId="530A0BCF" w14:textId="77777777" w:rsidR="00296DA0" w:rsidRDefault="00296DA0" w:rsidP="00296DA0">
            <w:pPr>
              <w:pStyle w:val="code"/>
              <w:bidi w:val="0"/>
            </w:pPr>
            <w:r>
              <w:t xml:space="preserve">    .container {</w:t>
            </w:r>
          </w:p>
          <w:p w14:paraId="4373D3C6" w14:textId="77777777" w:rsidR="00296DA0" w:rsidRDefault="00296DA0" w:rsidP="00296DA0">
            <w:pPr>
              <w:pStyle w:val="code"/>
              <w:bidi w:val="0"/>
            </w:pPr>
            <w:r>
              <w:t xml:space="preserve">        display: flex;</w:t>
            </w:r>
          </w:p>
          <w:p w14:paraId="4D902906" w14:textId="77777777" w:rsidR="00296DA0" w:rsidRDefault="00296DA0" w:rsidP="00296DA0">
            <w:pPr>
              <w:pStyle w:val="code"/>
              <w:bidi w:val="0"/>
            </w:pPr>
            <w:r>
              <w:t xml:space="preserve">        border: 2px solid #333;</w:t>
            </w:r>
          </w:p>
          <w:p w14:paraId="2E8299B5" w14:textId="77777777" w:rsidR="00296DA0" w:rsidRDefault="00296DA0" w:rsidP="00296DA0">
            <w:pPr>
              <w:pStyle w:val="code"/>
              <w:bidi w:val="0"/>
            </w:pPr>
            <w:r>
              <w:t xml:space="preserve">        margin: 20px 0;</w:t>
            </w:r>
          </w:p>
          <w:p w14:paraId="634F7604" w14:textId="77777777" w:rsidR="00296DA0" w:rsidRDefault="00296DA0" w:rsidP="00296DA0">
            <w:pPr>
              <w:pStyle w:val="code"/>
              <w:bidi w:val="0"/>
            </w:pPr>
            <w:r>
              <w:t xml:space="preserve">        padding: 10px;</w:t>
            </w:r>
          </w:p>
          <w:p w14:paraId="7A6F594E" w14:textId="77777777" w:rsidR="00296DA0" w:rsidRDefault="00296DA0" w:rsidP="00296DA0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1CC20E15" w14:textId="77777777" w:rsidR="00296DA0" w:rsidRDefault="00296DA0" w:rsidP="00296DA0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5BA30223" w14:textId="77777777" w:rsidR="00296DA0" w:rsidRDefault="00296DA0" w:rsidP="00296DA0">
            <w:pPr>
              <w:pStyle w:val="code"/>
              <w:bidi w:val="0"/>
            </w:pPr>
            <w:r>
              <w:t xml:space="preserve">    .item {</w:t>
            </w:r>
          </w:p>
          <w:p w14:paraId="1795CFA2" w14:textId="77777777" w:rsidR="00296DA0" w:rsidRDefault="00296DA0" w:rsidP="00296DA0">
            <w:pPr>
              <w:pStyle w:val="code"/>
              <w:bidi w:val="0"/>
            </w:pPr>
            <w:r>
              <w:t xml:space="preserve">        padding: 20px;</w:t>
            </w:r>
          </w:p>
          <w:p w14:paraId="694B484D" w14:textId="77777777" w:rsidR="00296DA0" w:rsidRDefault="00296DA0" w:rsidP="00296DA0">
            <w:pPr>
              <w:pStyle w:val="code"/>
              <w:bidi w:val="0"/>
            </w:pPr>
            <w:r>
              <w:t xml:space="preserve">        margin: 5px;</w:t>
            </w:r>
          </w:p>
          <w:p w14:paraId="082192A2" w14:textId="77777777" w:rsidR="00296DA0" w:rsidRDefault="00296DA0" w:rsidP="00296DA0">
            <w:pPr>
              <w:pStyle w:val="code"/>
              <w:bidi w:val="0"/>
            </w:pPr>
            <w:r>
              <w:t xml:space="preserve">        background: #FF5722;</w:t>
            </w:r>
          </w:p>
          <w:p w14:paraId="0B031078" w14:textId="77777777" w:rsidR="00296DA0" w:rsidRDefault="00296DA0" w:rsidP="00296DA0">
            <w:pPr>
              <w:pStyle w:val="code"/>
              <w:bidi w:val="0"/>
            </w:pPr>
            <w:r>
              <w:t xml:space="preserve">        color: white;</w:t>
            </w:r>
          </w:p>
          <w:p w14:paraId="0F9B873D" w14:textId="77777777" w:rsidR="00296DA0" w:rsidRDefault="00296DA0" w:rsidP="00296DA0">
            <w:pPr>
              <w:pStyle w:val="code"/>
              <w:bidi w:val="0"/>
            </w:pPr>
            <w:r>
              <w:t xml:space="preserve">        text-align: center;</w:t>
            </w:r>
          </w:p>
          <w:p w14:paraId="5C9FF91D" w14:textId="77777777" w:rsidR="00296DA0" w:rsidRDefault="00296DA0" w:rsidP="00296DA0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0024B218" w14:textId="77777777" w:rsidR="00296DA0" w:rsidRDefault="00296DA0" w:rsidP="00296DA0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1AD0ED0E" w14:textId="77777777" w:rsidR="00296DA0" w:rsidRDefault="00296DA0" w:rsidP="00296DA0">
            <w:pPr>
              <w:pStyle w:val="code"/>
              <w:bidi w:val="0"/>
            </w:pPr>
            <w:r>
              <w:t xml:space="preserve">    .flex-1 { flex: 1; }</w:t>
            </w:r>
          </w:p>
          <w:p w14:paraId="5C22FD9D" w14:textId="77777777" w:rsidR="00296DA0" w:rsidRDefault="00296DA0" w:rsidP="00296DA0">
            <w:pPr>
              <w:pStyle w:val="code"/>
              <w:bidi w:val="0"/>
            </w:pPr>
            <w:r>
              <w:t xml:space="preserve">    .flex-2 { flex: 2; }</w:t>
            </w:r>
          </w:p>
          <w:p w14:paraId="45685BDB" w14:textId="77777777" w:rsidR="00296DA0" w:rsidRDefault="00296DA0" w:rsidP="00296DA0">
            <w:pPr>
              <w:pStyle w:val="code"/>
              <w:bidi w:val="0"/>
            </w:pPr>
            <w:r>
              <w:t xml:space="preserve">    .flex-auto { flex: auto; }</w:t>
            </w:r>
          </w:p>
          <w:p w14:paraId="4F98C902" w14:textId="77777777" w:rsidR="00296DA0" w:rsidRDefault="00296DA0" w:rsidP="00296DA0">
            <w:pPr>
              <w:pStyle w:val="code"/>
              <w:bidi w:val="0"/>
            </w:pPr>
            <w:r>
              <w:t xml:space="preserve">    .flex-none { flex: none; width: 100px; }</w:t>
            </w:r>
          </w:p>
          <w:p w14:paraId="33643382" w14:textId="77777777" w:rsidR="00296DA0" w:rsidRDefault="00296DA0" w:rsidP="00296DA0">
            <w:pPr>
              <w:pStyle w:val="code"/>
              <w:bidi w:val="0"/>
            </w:pPr>
            <w:r>
              <w:t>&lt;/style&gt;</w:t>
            </w:r>
          </w:p>
          <w:p w14:paraId="2618DDA4" w14:textId="77777777" w:rsidR="00296DA0" w:rsidRDefault="00296DA0" w:rsidP="00296DA0">
            <w:pPr>
              <w:pStyle w:val="code"/>
              <w:bidi w:val="0"/>
              <w:rPr>
                <w:rtl/>
              </w:rPr>
            </w:pPr>
          </w:p>
          <w:p w14:paraId="22FBA722" w14:textId="77777777" w:rsidR="00296DA0" w:rsidRDefault="00296DA0" w:rsidP="00296DA0">
            <w:pPr>
              <w:pStyle w:val="code"/>
              <w:bidi w:val="0"/>
            </w:pPr>
            <w:r>
              <w:t>&lt;div class="container"&gt;</w:t>
            </w:r>
          </w:p>
          <w:p w14:paraId="2B4792ED" w14:textId="77777777" w:rsidR="00296DA0" w:rsidRDefault="00296DA0" w:rsidP="00296DA0">
            <w:pPr>
              <w:pStyle w:val="code"/>
              <w:bidi w:val="0"/>
            </w:pPr>
            <w:r>
              <w:lastRenderedPageBreak/>
              <w:t xml:space="preserve">    &lt;div class="item flex-1"&gt;flex: 1&lt;/div&gt;</w:t>
            </w:r>
          </w:p>
          <w:p w14:paraId="73DC6430" w14:textId="77777777" w:rsidR="00296DA0" w:rsidRDefault="00296DA0" w:rsidP="00296DA0">
            <w:pPr>
              <w:pStyle w:val="code"/>
              <w:bidi w:val="0"/>
            </w:pPr>
            <w:r>
              <w:t xml:space="preserve">    &lt;div class="item flex-2"&gt;flex: 2&lt;/div&gt;</w:t>
            </w:r>
          </w:p>
          <w:p w14:paraId="68FC7A53" w14:textId="77777777" w:rsidR="00296DA0" w:rsidRDefault="00296DA0" w:rsidP="00296DA0">
            <w:pPr>
              <w:pStyle w:val="code"/>
              <w:bidi w:val="0"/>
            </w:pPr>
            <w:r>
              <w:t xml:space="preserve">    &lt;div class="item flex-auto"&gt;flex: auto&lt;/div&gt;</w:t>
            </w:r>
          </w:p>
          <w:p w14:paraId="38EDA9C7" w14:textId="77777777" w:rsidR="00296DA0" w:rsidRDefault="00296DA0" w:rsidP="00296DA0">
            <w:pPr>
              <w:pStyle w:val="code"/>
              <w:bidi w:val="0"/>
            </w:pPr>
            <w:r>
              <w:t xml:space="preserve">    &lt;div class="item flex-none"&gt;flex: none&lt;/div&gt;</w:t>
            </w:r>
          </w:p>
          <w:p w14:paraId="029799BA" w14:textId="10971927" w:rsidR="00296DA0" w:rsidRDefault="00296DA0" w:rsidP="00296DA0">
            <w:pPr>
              <w:pStyle w:val="code"/>
              <w:bidi w:val="0"/>
            </w:pPr>
            <w:r>
              <w:t>&lt;/div&gt;</w:t>
            </w:r>
          </w:p>
        </w:tc>
      </w:tr>
    </w:tbl>
    <w:p w14:paraId="404CA6A1" w14:textId="70E94666" w:rsidR="00FA7702" w:rsidRDefault="00FA7702" w:rsidP="00296DA0">
      <w:pPr>
        <w:rPr>
          <w:rFonts w:ascii="IRANSansWeb(FaNum) Light" w:hAnsi="IRANSansWeb(FaNum) Light"/>
        </w:rPr>
      </w:pPr>
      <w:hyperlink r:id="rId434" w:history="1">
        <w:r w:rsidRPr="00FA7702">
          <w:rPr>
            <w:rStyle w:val="Hyperlink"/>
            <w:rFonts w:ascii="IRANSansWeb(FaNum) Light" w:hAnsi="IRANSansWeb(FaNum) Light"/>
          </w:rPr>
          <w:t>flex</w:t>
        </w:r>
      </w:hyperlink>
    </w:p>
    <w:p w14:paraId="25343728" w14:textId="7FC84003" w:rsidR="00296DA0" w:rsidRDefault="00296DA0" w:rsidP="00296DA0">
      <w:pPr>
        <w:rPr>
          <w:rtl/>
        </w:rPr>
      </w:pPr>
      <w:r>
        <w:rPr>
          <w:rFonts w:ascii="IRANSansWeb(FaNum) Light" w:hAnsi="IRANSansWeb(FaNum) Light" w:hint="cs"/>
          <w:rtl/>
        </w:rPr>
        <w:t>خلاصه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مهم</w:t>
      </w:r>
      <w:r>
        <w:rPr>
          <w:rtl/>
        </w:rPr>
        <w:t>:</w:t>
      </w:r>
    </w:p>
    <w:tbl>
      <w:tblPr>
        <w:tblStyle w:val="TableGrid"/>
        <w:bidiVisual/>
        <w:tblW w:w="9413" w:type="dxa"/>
        <w:tblLook w:val="04A0" w:firstRow="1" w:lastRow="0" w:firstColumn="1" w:lastColumn="0" w:noHBand="0" w:noVBand="1"/>
      </w:tblPr>
      <w:tblGrid>
        <w:gridCol w:w="3137"/>
        <w:gridCol w:w="3138"/>
        <w:gridCol w:w="3138"/>
      </w:tblGrid>
      <w:tr w:rsidR="00296DA0" w:rsidRPr="00296DA0" w14:paraId="5CD5C93A" w14:textId="77777777" w:rsidTr="00296DA0">
        <w:trPr>
          <w:trHeight w:val="420"/>
        </w:trPr>
        <w:tc>
          <w:tcPr>
            <w:tcW w:w="3137" w:type="dxa"/>
          </w:tcPr>
          <w:p w14:paraId="1B1B4AE1" w14:textId="77777777" w:rsidR="00296DA0" w:rsidRPr="00296DA0" w:rsidRDefault="00296DA0" w:rsidP="00FF4296">
            <w:pPr>
              <w:rPr>
                <w:rtl/>
              </w:rPr>
            </w:pPr>
            <w:r w:rsidRPr="00296DA0">
              <w:rPr>
                <w:rtl/>
              </w:rPr>
              <w:t xml:space="preserve"> و</w:t>
            </w:r>
            <w:r w:rsidRPr="00296DA0">
              <w:rPr>
                <w:rFonts w:hint="cs"/>
                <w:rtl/>
              </w:rPr>
              <w:t>ی</w:t>
            </w:r>
            <w:r w:rsidRPr="00296DA0">
              <w:rPr>
                <w:rFonts w:hint="eastAsia"/>
                <w:rtl/>
              </w:rPr>
              <w:t>ژگ</w:t>
            </w:r>
            <w:r w:rsidRPr="00296DA0">
              <w:rPr>
                <w:rFonts w:hint="cs"/>
                <w:rtl/>
              </w:rPr>
              <w:t>ی</w:t>
            </w:r>
            <w:r w:rsidRPr="00296DA0">
              <w:rPr>
                <w:rtl/>
              </w:rPr>
              <w:t xml:space="preserve"> </w:t>
            </w:r>
          </w:p>
        </w:tc>
        <w:tc>
          <w:tcPr>
            <w:tcW w:w="3138" w:type="dxa"/>
          </w:tcPr>
          <w:p w14:paraId="01144B0C" w14:textId="77777777" w:rsidR="00296DA0" w:rsidRPr="00296DA0" w:rsidRDefault="00296DA0" w:rsidP="00FF4296">
            <w:pPr>
              <w:rPr>
                <w:rtl/>
              </w:rPr>
            </w:pPr>
            <w:r w:rsidRPr="00296DA0">
              <w:rPr>
                <w:rtl/>
              </w:rPr>
              <w:t xml:space="preserve"> کاربرد </w:t>
            </w:r>
          </w:p>
        </w:tc>
        <w:tc>
          <w:tcPr>
            <w:tcW w:w="3138" w:type="dxa"/>
          </w:tcPr>
          <w:p w14:paraId="028FAC68" w14:textId="77777777" w:rsidR="00296DA0" w:rsidRPr="00296DA0" w:rsidRDefault="00296DA0" w:rsidP="00FF4296">
            <w:pPr>
              <w:rPr>
                <w:rtl/>
              </w:rPr>
            </w:pPr>
            <w:r w:rsidRPr="00296DA0">
              <w:rPr>
                <w:rtl/>
              </w:rPr>
              <w:t xml:space="preserve"> مقدار پ</w:t>
            </w:r>
            <w:r w:rsidRPr="00296DA0">
              <w:rPr>
                <w:rFonts w:hint="cs"/>
                <w:rtl/>
              </w:rPr>
              <w:t>ی</w:t>
            </w:r>
            <w:r w:rsidRPr="00296DA0">
              <w:rPr>
                <w:rFonts w:hint="eastAsia"/>
                <w:rtl/>
              </w:rPr>
              <w:t>ش‌فرض</w:t>
            </w:r>
            <w:r w:rsidRPr="00296DA0">
              <w:rPr>
                <w:rtl/>
              </w:rPr>
              <w:t xml:space="preserve"> </w:t>
            </w:r>
          </w:p>
        </w:tc>
      </w:tr>
      <w:tr w:rsidR="00296DA0" w:rsidRPr="00296DA0" w14:paraId="34A88C3A" w14:textId="77777777" w:rsidTr="00296DA0">
        <w:trPr>
          <w:trHeight w:val="410"/>
        </w:trPr>
        <w:tc>
          <w:tcPr>
            <w:tcW w:w="3137" w:type="dxa"/>
          </w:tcPr>
          <w:p w14:paraId="7CA2D658" w14:textId="77777777" w:rsidR="00296DA0" w:rsidRPr="00296DA0" w:rsidRDefault="00296DA0" w:rsidP="00FF4296">
            <w:pPr>
              <w:rPr>
                <w:rtl/>
              </w:rPr>
            </w:pPr>
            <w:r w:rsidRPr="00296DA0">
              <w:rPr>
                <w:rtl/>
              </w:rPr>
              <w:t xml:space="preserve"> `</w:t>
            </w:r>
            <w:r w:rsidRPr="00296DA0">
              <w:t>flex-direction</w:t>
            </w:r>
            <w:r w:rsidRPr="00296DA0">
              <w:rPr>
                <w:rtl/>
              </w:rPr>
              <w:t xml:space="preserve">` </w:t>
            </w:r>
          </w:p>
        </w:tc>
        <w:tc>
          <w:tcPr>
            <w:tcW w:w="3138" w:type="dxa"/>
          </w:tcPr>
          <w:p w14:paraId="0E05E6AE" w14:textId="77777777" w:rsidR="00296DA0" w:rsidRPr="00296DA0" w:rsidRDefault="00296DA0" w:rsidP="00FF4296">
            <w:pPr>
              <w:rPr>
                <w:rtl/>
              </w:rPr>
            </w:pPr>
            <w:r w:rsidRPr="00296DA0">
              <w:rPr>
                <w:rtl/>
              </w:rPr>
              <w:t xml:space="preserve"> جهت چ</w:t>
            </w:r>
            <w:r w:rsidRPr="00296DA0">
              <w:rPr>
                <w:rFonts w:hint="cs"/>
                <w:rtl/>
              </w:rPr>
              <w:t>ی</w:t>
            </w:r>
            <w:r w:rsidRPr="00296DA0">
              <w:rPr>
                <w:rFonts w:hint="eastAsia"/>
                <w:rtl/>
              </w:rPr>
              <w:t>دمان</w:t>
            </w:r>
            <w:r w:rsidRPr="00296DA0">
              <w:rPr>
                <w:rtl/>
              </w:rPr>
              <w:t xml:space="preserve"> </w:t>
            </w:r>
          </w:p>
        </w:tc>
        <w:tc>
          <w:tcPr>
            <w:tcW w:w="3138" w:type="dxa"/>
          </w:tcPr>
          <w:p w14:paraId="136F6CAB" w14:textId="77777777" w:rsidR="00296DA0" w:rsidRPr="00296DA0" w:rsidRDefault="00296DA0" w:rsidP="00FF4296">
            <w:pPr>
              <w:rPr>
                <w:rtl/>
              </w:rPr>
            </w:pPr>
            <w:r w:rsidRPr="00296DA0">
              <w:rPr>
                <w:rtl/>
              </w:rPr>
              <w:t xml:space="preserve"> `</w:t>
            </w:r>
            <w:r w:rsidRPr="00296DA0">
              <w:t>row</w:t>
            </w:r>
            <w:r w:rsidRPr="00296DA0">
              <w:rPr>
                <w:rtl/>
              </w:rPr>
              <w:t xml:space="preserve">` </w:t>
            </w:r>
          </w:p>
        </w:tc>
      </w:tr>
      <w:tr w:rsidR="00296DA0" w:rsidRPr="00296DA0" w14:paraId="2C874D2A" w14:textId="77777777" w:rsidTr="00296DA0">
        <w:trPr>
          <w:trHeight w:val="420"/>
        </w:trPr>
        <w:tc>
          <w:tcPr>
            <w:tcW w:w="3137" w:type="dxa"/>
          </w:tcPr>
          <w:p w14:paraId="4DFAAD96" w14:textId="77777777" w:rsidR="00296DA0" w:rsidRPr="00296DA0" w:rsidRDefault="00296DA0" w:rsidP="00FF4296">
            <w:pPr>
              <w:rPr>
                <w:rtl/>
              </w:rPr>
            </w:pPr>
            <w:r w:rsidRPr="00296DA0">
              <w:rPr>
                <w:rtl/>
              </w:rPr>
              <w:t xml:space="preserve"> `</w:t>
            </w:r>
            <w:r w:rsidRPr="00296DA0">
              <w:t>flex-wrap</w:t>
            </w:r>
            <w:r w:rsidRPr="00296DA0">
              <w:rPr>
                <w:rtl/>
              </w:rPr>
              <w:t xml:space="preserve">` </w:t>
            </w:r>
          </w:p>
        </w:tc>
        <w:tc>
          <w:tcPr>
            <w:tcW w:w="3138" w:type="dxa"/>
          </w:tcPr>
          <w:p w14:paraId="24E231C1" w14:textId="77777777" w:rsidR="00296DA0" w:rsidRPr="00296DA0" w:rsidRDefault="00296DA0" w:rsidP="00FF4296">
            <w:pPr>
              <w:rPr>
                <w:rtl/>
              </w:rPr>
            </w:pPr>
            <w:r w:rsidRPr="00296DA0">
              <w:rPr>
                <w:rtl/>
              </w:rPr>
              <w:t xml:space="preserve"> شکسته شدن خطوط </w:t>
            </w:r>
          </w:p>
        </w:tc>
        <w:tc>
          <w:tcPr>
            <w:tcW w:w="3138" w:type="dxa"/>
          </w:tcPr>
          <w:p w14:paraId="149B7FEC" w14:textId="77777777" w:rsidR="00296DA0" w:rsidRPr="00296DA0" w:rsidRDefault="00296DA0" w:rsidP="00FF4296">
            <w:pPr>
              <w:rPr>
                <w:rtl/>
              </w:rPr>
            </w:pPr>
            <w:r w:rsidRPr="00296DA0">
              <w:rPr>
                <w:rtl/>
              </w:rPr>
              <w:t xml:space="preserve"> `</w:t>
            </w:r>
            <w:r w:rsidRPr="00296DA0">
              <w:t>nowrap</w:t>
            </w:r>
            <w:r w:rsidRPr="00296DA0">
              <w:rPr>
                <w:rtl/>
              </w:rPr>
              <w:t xml:space="preserve">` </w:t>
            </w:r>
          </w:p>
        </w:tc>
      </w:tr>
      <w:tr w:rsidR="00296DA0" w:rsidRPr="00296DA0" w14:paraId="0E81BE09" w14:textId="77777777" w:rsidTr="00296DA0">
        <w:trPr>
          <w:trHeight w:val="420"/>
        </w:trPr>
        <w:tc>
          <w:tcPr>
            <w:tcW w:w="3137" w:type="dxa"/>
          </w:tcPr>
          <w:p w14:paraId="1E880F3B" w14:textId="77777777" w:rsidR="00296DA0" w:rsidRPr="00296DA0" w:rsidRDefault="00296DA0" w:rsidP="00FF4296">
            <w:pPr>
              <w:rPr>
                <w:rtl/>
              </w:rPr>
            </w:pPr>
            <w:r w:rsidRPr="00296DA0">
              <w:rPr>
                <w:rtl/>
              </w:rPr>
              <w:t xml:space="preserve"> `</w:t>
            </w:r>
            <w:r w:rsidRPr="00296DA0">
              <w:t>justify-content</w:t>
            </w:r>
            <w:r w:rsidRPr="00296DA0">
              <w:rPr>
                <w:rtl/>
              </w:rPr>
              <w:t xml:space="preserve">` </w:t>
            </w:r>
          </w:p>
        </w:tc>
        <w:tc>
          <w:tcPr>
            <w:tcW w:w="3138" w:type="dxa"/>
          </w:tcPr>
          <w:p w14:paraId="64BD150F" w14:textId="77777777" w:rsidR="00296DA0" w:rsidRPr="00296DA0" w:rsidRDefault="00296DA0" w:rsidP="00FF4296">
            <w:pPr>
              <w:rPr>
                <w:rtl/>
              </w:rPr>
            </w:pPr>
            <w:r w:rsidRPr="00296DA0">
              <w:rPr>
                <w:rtl/>
              </w:rPr>
              <w:t xml:space="preserve"> تراز محور اصل</w:t>
            </w:r>
            <w:r w:rsidRPr="00296DA0">
              <w:rPr>
                <w:rFonts w:hint="cs"/>
                <w:rtl/>
              </w:rPr>
              <w:t>ی</w:t>
            </w:r>
            <w:r w:rsidRPr="00296DA0">
              <w:rPr>
                <w:rtl/>
              </w:rPr>
              <w:t xml:space="preserve"> </w:t>
            </w:r>
          </w:p>
        </w:tc>
        <w:tc>
          <w:tcPr>
            <w:tcW w:w="3138" w:type="dxa"/>
          </w:tcPr>
          <w:p w14:paraId="44DDDD5B" w14:textId="77777777" w:rsidR="00296DA0" w:rsidRPr="00296DA0" w:rsidRDefault="00296DA0" w:rsidP="00FF4296">
            <w:pPr>
              <w:rPr>
                <w:rtl/>
              </w:rPr>
            </w:pPr>
            <w:r w:rsidRPr="00296DA0">
              <w:rPr>
                <w:rtl/>
              </w:rPr>
              <w:t xml:space="preserve"> `</w:t>
            </w:r>
            <w:r w:rsidRPr="00296DA0">
              <w:t>flex-start</w:t>
            </w:r>
            <w:r w:rsidRPr="00296DA0">
              <w:rPr>
                <w:rtl/>
              </w:rPr>
              <w:t xml:space="preserve">` </w:t>
            </w:r>
          </w:p>
        </w:tc>
      </w:tr>
      <w:tr w:rsidR="00296DA0" w:rsidRPr="00296DA0" w14:paraId="504C06AE" w14:textId="77777777" w:rsidTr="00296DA0">
        <w:trPr>
          <w:trHeight w:val="410"/>
        </w:trPr>
        <w:tc>
          <w:tcPr>
            <w:tcW w:w="3137" w:type="dxa"/>
          </w:tcPr>
          <w:p w14:paraId="1985C68D" w14:textId="77777777" w:rsidR="00296DA0" w:rsidRPr="00296DA0" w:rsidRDefault="00296DA0" w:rsidP="00FF4296">
            <w:pPr>
              <w:rPr>
                <w:rtl/>
              </w:rPr>
            </w:pPr>
            <w:r w:rsidRPr="00296DA0">
              <w:rPr>
                <w:rtl/>
              </w:rPr>
              <w:t xml:space="preserve"> `</w:t>
            </w:r>
            <w:r w:rsidRPr="00296DA0">
              <w:t>align-items</w:t>
            </w:r>
            <w:r w:rsidRPr="00296DA0">
              <w:rPr>
                <w:rtl/>
              </w:rPr>
              <w:t xml:space="preserve">` </w:t>
            </w:r>
          </w:p>
        </w:tc>
        <w:tc>
          <w:tcPr>
            <w:tcW w:w="3138" w:type="dxa"/>
          </w:tcPr>
          <w:p w14:paraId="3C1EE0AC" w14:textId="77777777" w:rsidR="00296DA0" w:rsidRPr="00296DA0" w:rsidRDefault="00296DA0" w:rsidP="00FF4296">
            <w:pPr>
              <w:rPr>
                <w:rtl/>
              </w:rPr>
            </w:pPr>
            <w:r w:rsidRPr="00296DA0">
              <w:rPr>
                <w:rtl/>
              </w:rPr>
              <w:t xml:space="preserve"> تراز محور متقاطع </w:t>
            </w:r>
          </w:p>
        </w:tc>
        <w:tc>
          <w:tcPr>
            <w:tcW w:w="3138" w:type="dxa"/>
          </w:tcPr>
          <w:p w14:paraId="079DEAF9" w14:textId="77777777" w:rsidR="00296DA0" w:rsidRPr="00296DA0" w:rsidRDefault="00296DA0" w:rsidP="00FF4296">
            <w:pPr>
              <w:rPr>
                <w:rtl/>
              </w:rPr>
            </w:pPr>
            <w:r w:rsidRPr="00296DA0">
              <w:rPr>
                <w:rtl/>
              </w:rPr>
              <w:t xml:space="preserve"> `</w:t>
            </w:r>
            <w:r w:rsidRPr="00296DA0">
              <w:t>stretch</w:t>
            </w:r>
            <w:r w:rsidRPr="00296DA0">
              <w:rPr>
                <w:rtl/>
              </w:rPr>
              <w:t xml:space="preserve">` </w:t>
            </w:r>
          </w:p>
        </w:tc>
      </w:tr>
      <w:tr w:rsidR="00296DA0" w:rsidRPr="00296DA0" w14:paraId="5C5D10ED" w14:textId="77777777" w:rsidTr="00296DA0">
        <w:trPr>
          <w:trHeight w:val="420"/>
        </w:trPr>
        <w:tc>
          <w:tcPr>
            <w:tcW w:w="3137" w:type="dxa"/>
          </w:tcPr>
          <w:p w14:paraId="131E2C3F" w14:textId="77777777" w:rsidR="00296DA0" w:rsidRPr="00296DA0" w:rsidRDefault="00296DA0" w:rsidP="00FF4296">
            <w:pPr>
              <w:rPr>
                <w:rtl/>
              </w:rPr>
            </w:pPr>
            <w:r w:rsidRPr="00296DA0">
              <w:rPr>
                <w:rtl/>
              </w:rPr>
              <w:t xml:space="preserve"> `</w:t>
            </w:r>
            <w:r w:rsidRPr="00296DA0">
              <w:t>flex-grow</w:t>
            </w:r>
            <w:r w:rsidRPr="00296DA0">
              <w:rPr>
                <w:rtl/>
              </w:rPr>
              <w:t xml:space="preserve">` </w:t>
            </w:r>
          </w:p>
        </w:tc>
        <w:tc>
          <w:tcPr>
            <w:tcW w:w="3138" w:type="dxa"/>
          </w:tcPr>
          <w:p w14:paraId="079421B7" w14:textId="77777777" w:rsidR="00296DA0" w:rsidRPr="00296DA0" w:rsidRDefault="00296DA0" w:rsidP="00FF4296">
            <w:pPr>
              <w:rPr>
                <w:rtl/>
              </w:rPr>
            </w:pPr>
            <w:r w:rsidRPr="00296DA0">
              <w:rPr>
                <w:rtl/>
              </w:rPr>
              <w:t xml:space="preserve"> م</w:t>
            </w:r>
            <w:r w:rsidRPr="00296DA0">
              <w:rPr>
                <w:rFonts w:hint="cs"/>
                <w:rtl/>
              </w:rPr>
              <w:t>ی</w:t>
            </w:r>
            <w:r w:rsidRPr="00296DA0">
              <w:rPr>
                <w:rFonts w:hint="eastAsia"/>
                <w:rtl/>
              </w:rPr>
              <w:t>زان</w:t>
            </w:r>
            <w:r w:rsidRPr="00296DA0">
              <w:rPr>
                <w:rtl/>
              </w:rPr>
              <w:t xml:space="preserve"> رشد </w:t>
            </w:r>
          </w:p>
        </w:tc>
        <w:tc>
          <w:tcPr>
            <w:tcW w:w="3138" w:type="dxa"/>
          </w:tcPr>
          <w:p w14:paraId="58DE1F21" w14:textId="77777777" w:rsidR="00296DA0" w:rsidRPr="00296DA0" w:rsidRDefault="00296DA0" w:rsidP="00FF4296">
            <w:pPr>
              <w:rPr>
                <w:rtl/>
              </w:rPr>
            </w:pPr>
            <w:r w:rsidRPr="00296DA0">
              <w:rPr>
                <w:rtl/>
              </w:rPr>
              <w:t xml:space="preserve"> `0` </w:t>
            </w:r>
          </w:p>
        </w:tc>
      </w:tr>
      <w:tr w:rsidR="00296DA0" w:rsidRPr="00296DA0" w14:paraId="0907A54B" w14:textId="77777777" w:rsidTr="00296DA0">
        <w:trPr>
          <w:trHeight w:val="420"/>
        </w:trPr>
        <w:tc>
          <w:tcPr>
            <w:tcW w:w="3137" w:type="dxa"/>
          </w:tcPr>
          <w:p w14:paraId="3F7D922A" w14:textId="77777777" w:rsidR="00296DA0" w:rsidRPr="00296DA0" w:rsidRDefault="00296DA0" w:rsidP="00FF4296">
            <w:pPr>
              <w:rPr>
                <w:rtl/>
              </w:rPr>
            </w:pPr>
            <w:r w:rsidRPr="00296DA0">
              <w:rPr>
                <w:rtl/>
              </w:rPr>
              <w:t xml:space="preserve"> `</w:t>
            </w:r>
            <w:r w:rsidRPr="00296DA0">
              <w:t>flex-shrink</w:t>
            </w:r>
            <w:r w:rsidRPr="00296DA0">
              <w:rPr>
                <w:rtl/>
              </w:rPr>
              <w:t xml:space="preserve">` </w:t>
            </w:r>
          </w:p>
        </w:tc>
        <w:tc>
          <w:tcPr>
            <w:tcW w:w="3138" w:type="dxa"/>
          </w:tcPr>
          <w:p w14:paraId="4F5D1CBD" w14:textId="77777777" w:rsidR="00296DA0" w:rsidRPr="00296DA0" w:rsidRDefault="00296DA0" w:rsidP="00FF4296">
            <w:pPr>
              <w:rPr>
                <w:rtl/>
              </w:rPr>
            </w:pPr>
            <w:r w:rsidRPr="00296DA0">
              <w:rPr>
                <w:rtl/>
              </w:rPr>
              <w:t xml:space="preserve"> م</w:t>
            </w:r>
            <w:r w:rsidRPr="00296DA0">
              <w:rPr>
                <w:rFonts w:hint="cs"/>
                <w:rtl/>
              </w:rPr>
              <w:t>ی</w:t>
            </w:r>
            <w:r w:rsidRPr="00296DA0">
              <w:rPr>
                <w:rFonts w:hint="eastAsia"/>
                <w:rtl/>
              </w:rPr>
              <w:t>زان</w:t>
            </w:r>
            <w:r w:rsidRPr="00296DA0">
              <w:rPr>
                <w:rtl/>
              </w:rPr>
              <w:t xml:space="preserve"> جمع شدن </w:t>
            </w:r>
          </w:p>
        </w:tc>
        <w:tc>
          <w:tcPr>
            <w:tcW w:w="3138" w:type="dxa"/>
          </w:tcPr>
          <w:p w14:paraId="42246370" w14:textId="77777777" w:rsidR="00296DA0" w:rsidRPr="00296DA0" w:rsidRDefault="00296DA0" w:rsidP="00FF4296">
            <w:pPr>
              <w:rPr>
                <w:rtl/>
              </w:rPr>
            </w:pPr>
            <w:r w:rsidRPr="00296DA0">
              <w:rPr>
                <w:rtl/>
              </w:rPr>
              <w:t xml:space="preserve"> `1` </w:t>
            </w:r>
          </w:p>
        </w:tc>
      </w:tr>
      <w:tr w:rsidR="00296DA0" w:rsidRPr="00296DA0" w14:paraId="7B21FE2B" w14:textId="77777777" w:rsidTr="00296DA0">
        <w:trPr>
          <w:trHeight w:val="410"/>
        </w:trPr>
        <w:tc>
          <w:tcPr>
            <w:tcW w:w="3137" w:type="dxa"/>
          </w:tcPr>
          <w:p w14:paraId="5B0D7B68" w14:textId="77777777" w:rsidR="00296DA0" w:rsidRPr="00296DA0" w:rsidRDefault="00296DA0" w:rsidP="00FF4296">
            <w:pPr>
              <w:rPr>
                <w:rtl/>
              </w:rPr>
            </w:pPr>
            <w:r w:rsidRPr="00296DA0">
              <w:rPr>
                <w:rtl/>
              </w:rPr>
              <w:t xml:space="preserve"> `</w:t>
            </w:r>
            <w:r w:rsidRPr="00296DA0">
              <w:t>order</w:t>
            </w:r>
            <w:r w:rsidRPr="00296DA0">
              <w:rPr>
                <w:rtl/>
              </w:rPr>
              <w:t xml:space="preserve">` </w:t>
            </w:r>
          </w:p>
        </w:tc>
        <w:tc>
          <w:tcPr>
            <w:tcW w:w="3138" w:type="dxa"/>
          </w:tcPr>
          <w:p w14:paraId="2F442896" w14:textId="77777777" w:rsidR="00296DA0" w:rsidRPr="00296DA0" w:rsidRDefault="00296DA0" w:rsidP="00FF4296">
            <w:pPr>
              <w:rPr>
                <w:rtl/>
              </w:rPr>
            </w:pPr>
            <w:r w:rsidRPr="00296DA0">
              <w:rPr>
                <w:rtl/>
              </w:rPr>
              <w:t xml:space="preserve"> ترت</w:t>
            </w:r>
            <w:r w:rsidRPr="00296DA0">
              <w:rPr>
                <w:rFonts w:hint="cs"/>
                <w:rtl/>
              </w:rPr>
              <w:t>ی</w:t>
            </w:r>
            <w:r w:rsidRPr="00296DA0">
              <w:rPr>
                <w:rFonts w:hint="eastAsia"/>
                <w:rtl/>
              </w:rPr>
              <w:t>ب</w:t>
            </w:r>
            <w:r w:rsidRPr="00296DA0">
              <w:rPr>
                <w:rtl/>
              </w:rPr>
              <w:t xml:space="preserve"> نما</w:t>
            </w:r>
            <w:r w:rsidRPr="00296DA0">
              <w:rPr>
                <w:rFonts w:hint="cs"/>
                <w:rtl/>
              </w:rPr>
              <w:t>ی</w:t>
            </w:r>
            <w:r w:rsidRPr="00296DA0">
              <w:rPr>
                <w:rFonts w:hint="eastAsia"/>
                <w:rtl/>
              </w:rPr>
              <w:t>ش</w:t>
            </w:r>
            <w:r w:rsidRPr="00296DA0">
              <w:rPr>
                <w:rtl/>
              </w:rPr>
              <w:t xml:space="preserve"> </w:t>
            </w:r>
          </w:p>
        </w:tc>
        <w:tc>
          <w:tcPr>
            <w:tcW w:w="3138" w:type="dxa"/>
          </w:tcPr>
          <w:p w14:paraId="64D5DA3B" w14:textId="77777777" w:rsidR="00296DA0" w:rsidRPr="00296DA0" w:rsidRDefault="00296DA0" w:rsidP="00FF4296">
            <w:pPr>
              <w:rPr>
                <w:rtl/>
              </w:rPr>
            </w:pPr>
            <w:r w:rsidRPr="00296DA0">
              <w:rPr>
                <w:rtl/>
              </w:rPr>
              <w:t xml:space="preserve"> `0` </w:t>
            </w:r>
          </w:p>
        </w:tc>
      </w:tr>
    </w:tbl>
    <w:p w14:paraId="37CE5C65" w14:textId="77777777" w:rsidR="00296DA0" w:rsidRDefault="00296DA0" w:rsidP="00296DA0">
      <w:pPr>
        <w:rPr>
          <w:rtl/>
        </w:rPr>
      </w:pPr>
    </w:p>
    <w:bookmarkStart w:id="197" w:name="_Toc211464623"/>
    <w:p w14:paraId="7CDE6918" w14:textId="6F51CFE4" w:rsidR="0016259F" w:rsidRDefault="00FA7702" w:rsidP="0016259F">
      <w:pPr>
        <w:pStyle w:val="Heading2"/>
        <w:rPr>
          <w:rtl/>
        </w:rPr>
      </w:pPr>
      <w:r>
        <w:rPr>
          <w:rtl/>
        </w:rPr>
        <w:fldChar w:fldCharType="begin"/>
      </w:r>
      <w:r>
        <w:rPr>
          <w:rFonts w:hint="eastAsia"/>
        </w:rPr>
        <w:instrText>HYPERLINK</w:instrText>
      </w:r>
      <w:r>
        <w:rPr>
          <w:rFonts w:hint="eastAsia"/>
          <w:rtl/>
        </w:rPr>
        <w:instrText xml:space="preserve"> "</w:instrText>
      </w:r>
      <w:r>
        <w:rPr>
          <w:rFonts w:hint="eastAsia"/>
        </w:rPr>
        <w:instrText>webdesign/css/center</w:instrText>
      </w:r>
      <w:r>
        <w:rPr>
          <w:rFonts w:hint="eastAsia"/>
          <w:rtl/>
        </w:rPr>
        <w:instrText>"</w:instrText>
      </w:r>
      <w:r>
        <w:rPr>
          <w:rtl/>
        </w:rPr>
      </w:r>
      <w:r>
        <w:rPr>
          <w:rtl/>
        </w:rPr>
        <w:fldChar w:fldCharType="separate"/>
      </w:r>
      <w:r w:rsidR="0016259F" w:rsidRPr="00FA7702">
        <w:rPr>
          <w:rStyle w:val="Hyperlink"/>
          <w:rFonts w:hint="eastAsia"/>
          <w:rtl/>
        </w:rPr>
        <w:t>آموزش</w:t>
      </w:r>
      <w:r w:rsidR="0016259F" w:rsidRPr="00FA7702">
        <w:rPr>
          <w:rStyle w:val="Hyperlink"/>
          <w:rtl/>
        </w:rPr>
        <w:t xml:space="preserve"> وسط چ</w:t>
      </w:r>
      <w:r w:rsidR="0016259F" w:rsidRPr="00FA7702">
        <w:rPr>
          <w:rStyle w:val="Hyperlink"/>
          <w:rFonts w:hint="cs"/>
          <w:rtl/>
        </w:rPr>
        <w:t>ی</w:t>
      </w:r>
      <w:r w:rsidR="0016259F" w:rsidRPr="00FA7702">
        <w:rPr>
          <w:rStyle w:val="Hyperlink"/>
          <w:rFonts w:hint="eastAsia"/>
          <w:rtl/>
        </w:rPr>
        <w:t>ن</w:t>
      </w:r>
      <w:r w:rsidR="0016259F" w:rsidRPr="00FA7702">
        <w:rPr>
          <w:rStyle w:val="Hyperlink"/>
          <w:rtl/>
        </w:rPr>
        <w:t xml:space="preserve"> کردن تگ ها</w:t>
      </w:r>
      <w:bookmarkEnd w:id="197"/>
      <w:r>
        <w:rPr>
          <w:rtl/>
        </w:rPr>
        <w:fldChar w:fldCharType="end"/>
      </w:r>
    </w:p>
    <w:p w14:paraId="5B29EB24" w14:textId="77777777" w:rsidR="00BB7342" w:rsidRDefault="00BB7342" w:rsidP="00BB7342">
      <w:pPr>
        <w:rPr>
          <w:rtl/>
        </w:rPr>
      </w:pPr>
      <w:r>
        <w:rPr>
          <w:rtl/>
        </w:rPr>
        <w:t>1. وسط‌چ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متن با `</w:t>
      </w:r>
      <w:r>
        <w:t>text-align</w:t>
      </w:r>
      <w:r>
        <w:rPr>
          <w:rtl/>
        </w:rPr>
        <w:t>`</w:t>
      </w:r>
    </w:p>
    <w:p w14:paraId="722E99F1" w14:textId="77777777" w:rsidR="00BB7342" w:rsidRDefault="00BB7342" w:rsidP="00BB7342">
      <w:pPr>
        <w:rPr>
          <w:rtl/>
        </w:rPr>
      </w:pPr>
      <w:r>
        <w:rPr>
          <w:rtl/>
        </w:rPr>
        <w:t>2. وسط‌چ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عناصر ا</w:t>
      </w:r>
      <w:r>
        <w:rPr>
          <w:rFonts w:hint="cs"/>
          <w:rtl/>
        </w:rPr>
        <w:t>ی</w:t>
      </w:r>
      <w:r>
        <w:rPr>
          <w:rFonts w:hint="eastAsia"/>
          <w:rtl/>
        </w:rPr>
        <w:t>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00D4B8E7" w14:textId="77777777" w:rsidR="00BB7342" w:rsidRDefault="00BB7342" w:rsidP="00BB7342">
      <w:pPr>
        <w:rPr>
          <w:rtl/>
        </w:rPr>
      </w:pPr>
      <w:r>
        <w:rPr>
          <w:rtl/>
        </w:rPr>
        <w:t>3. وسط‌چ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 </w:t>
      </w:r>
      <w:r>
        <w:t>Flexbox</w:t>
      </w:r>
    </w:p>
    <w:p w14:paraId="7BC61D41" w14:textId="77777777" w:rsidR="00BB7342" w:rsidRDefault="00BB7342" w:rsidP="00BB7342">
      <w:pPr>
        <w:rPr>
          <w:rtl/>
        </w:rPr>
      </w:pPr>
      <w:r>
        <w:rPr>
          <w:rtl/>
        </w:rPr>
        <w:t>4. وسط‌چ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 </w:t>
      </w:r>
      <w:r>
        <w:t>Margin Auto</w:t>
      </w:r>
    </w:p>
    <w:p w14:paraId="7A5D2E50" w14:textId="77777777" w:rsidR="00BB7342" w:rsidRDefault="00BB7342" w:rsidP="00BB7342">
      <w:pPr>
        <w:rPr>
          <w:rtl/>
        </w:rPr>
      </w:pPr>
      <w:r>
        <w:rPr>
          <w:rtl/>
        </w:rPr>
        <w:t>5. وسط‌چ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عمود</w:t>
      </w:r>
      <w:r>
        <w:rPr>
          <w:rFonts w:hint="cs"/>
          <w:rtl/>
        </w:rPr>
        <w:t>ی</w:t>
      </w:r>
      <w:r>
        <w:rPr>
          <w:rtl/>
        </w:rPr>
        <w:t xml:space="preserve"> و افق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7342" w14:paraId="24535FBC" w14:textId="77777777" w:rsidTr="00BB7342">
        <w:tc>
          <w:tcPr>
            <w:tcW w:w="9350" w:type="dxa"/>
          </w:tcPr>
          <w:p w14:paraId="36B7E8E8" w14:textId="77777777" w:rsidR="00BB7342" w:rsidRDefault="00BB7342" w:rsidP="00BB7342">
            <w:pPr>
              <w:bidi w:val="0"/>
            </w:pPr>
            <w:r>
              <w:t>&lt;!DOCTYPE html&gt;</w:t>
            </w:r>
          </w:p>
          <w:p w14:paraId="486EED2A" w14:textId="77777777" w:rsidR="00BB7342" w:rsidRDefault="00BB7342" w:rsidP="00BB7342">
            <w:pPr>
              <w:bidi w:val="0"/>
            </w:pPr>
            <w:r>
              <w:t>&lt;html lang="fa" dir="rtl"&gt;</w:t>
            </w:r>
          </w:p>
          <w:p w14:paraId="628D38C6" w14:textId="77777777" w:rsidR="00BB7342" w:rsidRDefault="00BB7342" w:rsidP="00BB7342">
            <w:pPr>
              <w:bidi w:val="0"/>
            </w:pPr>
            <w:r>
              <w:t>&lt;head&gt;</w:t>
            </w:r>
          </w:p>
          <w:p w14:paraId="5EC7FFEF" w14:textId="77777777" w:rsidR="00BB7342" w:rsidRDefault="00BB7342" w:rsidP="00BB7342">
            <w:pPr>
              <w:bidi w:val="0"/>
            </w:pPr>
            <w:r>
              <w:t xml:space="preserve">    &lt;meta charset="UTF-8"&gt;</w:t>
            </w:r>
          </w:p>
          <w:p w14:paraId="39B26544" w14:textId="77777777" w:rsidR="00BB7342" w:rsidRDefault="00BB7342" w:rsidP="00BB7342">
            <w:pPr>
              <w:bidi w:val="0"/>
            </w:pPr>
            <w:r>
              <w:t xml:space="preserve">    &lt;meta name="viewport" content="width=device-width, initial-scale=1.0"&gt;</w:t>
            </w:r>
          </w:p>
          <w:p w14:paraId="0BE3BBB2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آموزش وسط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کردن</w:t>
            </w:r>
            <w:r>
              <w:t>&lt;/title&gt;</w:t>
            </w:r>
          </w:p>
          <w:p w14:paraId="3AA454E9" w14:textId="77777777" w:rsidR="00BB7342" w:rsidRDefault="00BB7342" w:rsidP="00BB7342">
            <w:pPr>
              <w:bidi w:val="0"/>
            </w:pPr>
            <w:r>
              <w:t xml:space="preserve">    &lt;style&gt;</w:t>
            </w:r>
          </w:p>
          <w:p w14:paraId="4D5A3FCB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t xml:space="preserve"> */</w:t>
            </w:r>
          </w:p>
          <w:p w14:paraId="1A4E1DB9" w14:textId="77777777" w:rsidR="00BB7342" w:rsidRDefault="00BB7342" w:rsidP="00BB7342">
            <w:pPr>
              <w:bidi w:val="0"/>
              <w:rPr>
                <w:rtl/>
              </w:rPr>
            </w:pPr>
            <w:r>
              <w:lastRenderedPageBreak/>
              <w:t xml:space="preserve">        * {</w:t>
            </w:r>
          </w:p>
          <w:p w14:paraId="41D706EB" w14:textId="77777777" w:rsidR="00BB7342" w:rsidRDefault="00BB7342" w:rsidP="00BB7342">
            <w:pPr>
              <w:bidi w:val="0"/>
            </w:pPr>
            <w:r>
              <w:t xml:space="preserve">            margin: 0;</w:t>
            </w:r>
          </w:p>
          <w:p w14:paraId="71312E80" w14:textId="77777777" w:rsidR="00BB7342" w:rsidRDefault="00BB7342" w:rsidP="00BB7342">
            <w:pPr>
              <w:bidi w:val="0"/>
            </w:pPr>
            <w:r>
              <w:t xml:space="preserve">            padding: 0;</w:t>
            </w:r>
          </w:p>
          <w:p w14:paraId="06D1C922" w14:textId="77777777" w:rsidR="00BB7342" w:rsidRDefault="00BB7342" w:rsidP="00BB7342">
            <w:pPr>
              <w:bidi w:val="0"/>
            </w:pPr>
            <w:r>
              <w:t xml:space="preserve">            box-sizing: border-box;</w:t>
            </w:r>
          </w:p>
          <w:p w14:paraId="391DCEBB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4790AA4F" w14:textId="77777777" w:rsidR="00BB7342" w:rsidRDefault="00BB7342" w:rsidP="00BB7342">
            <w:pPr>
              <w:bidi w:val="0"/>
              <w:rPr>
                <w:rtl/>
              </w:rPr>
            </w:pPr>
          </w:p>
          <w:p w14:paraId="13E27264" w14:textId="77777777" w:rsidR="00BB7342" w:rsidRDefault="00BB7342" w:rsidP="00BB7342">
            <w:pPr>
              <w:bidi w:val="0"/>
            </w:pPr>
            <w:r>
              <w:t xml:space="preserve">        body {</w:t>
            </w:r>
          </w:p>
          <w:p w14:paraId="714B2A10" w14:textId="77777777" w:rsidR="00BB7342" w:rsidRDefault="00BB7342" w:rsidP="00BB7342">
            <w:pPr>
              <w:bidi w:val="0"/>
            </w:pPr>
            <w:r>
              <w:t xml:space="preserve">            font-family: 'Segoe UI', Tahoma, Geneva, Verdana, sans-serif;</w:t>
            </w:r>
          </w:p>
          <w:p w14:paraId="6B998971" w14:textId="77777777" w:rsidR="00BB7342" w:rsidRDefault="00BB7342" w:rsidP="00BB7342">
            <w:pPr>
              <w:bidi w:val="0"/>
            </w:pPr>
            <w:r>
              <w:t xml:space="preserve">            line-height: 1.6;</w:t>
            </w:r>
          </w:p>
          <w:p w14:paraId="7C3AA7F6" w14:textId="77777777" w:rsidR="00BB7342" w:rsidRDefault="00BB7342" w:rsidP="00BB7342">
            <w:pPr>
              <w:bidi w:val="0"/>
            </w:pPr>
            <w:r>
              <w:t xml:space="preserve">            background: linear-gradient(135deg, #667eea 0%, #764ba2 100%);</w:t>
            </w:r>
          </w:p>
          <w:p w14:paraId="714A8891" w14:textId="77777777" w:rsidR="00BB7342" w:rsidRDefault="00BB7342" w:rsidP="00BB7342">
            <w:pPr>
              <w:bidi w:val="0"/>
            </w:pPr>
            <w:r>
              <w:t xml:space="preserve">            min-height: 100vh;</w:t>
            </w:r>
          </w:p>
          <w:p w14:paraId="53661AC9" w14:textId="77777777" w:rsidR="00BB7342" w:rsidRDefault="00BB7342" w:rsidP="00BB7342">
            <w:pPr>
              <w:bidi w:val="0"/>
            </w:pPr>
            <w:r>
              <w:t xml:space="preserve">            padding: 20px;</w:t>
            </w:r>
          </w:p>
          <w:p w14:paraId="0F1E7175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1DF34037" w14:textId="77777777" w:rsidR="00BB7342" w:rsidRDefault="00BB7342" w:rsidP="00BB7342">
            <w:pPr>
              <w:bidi w:val="0"/>
              <w:rPr>
                <w:rtl/>
              </w:rPr>
            </w:pPr>
          </w:p>
          <w:p w14:paraId="17F345FD" w14:textId="77777777" w:rsidR="00BB7342" w:rsidRDefault="00BB7342" w:rsidP="00BB7342">
            <w:pPr>
              <w:bidi w:val="0"/>
            </w:pPr>
            <w:r>
              <w:t xml:space="preserve">        .container {</w:t>
            </w:r>
          </w:p>
          <w:p w14:paraId="6AD0C3BD" w14:textId="77777777" w:rsidR="00BB7342" w:rsidRDefault="00BB7342" w:rsidP="00BB7342">
            <w:pPr>
              <w:bidi w:val="0"/>
            </w:pPr>
            <w:r>
              <w:t xml:space="preserve">            max-width: 1200px;</w:t>
            </w:r>
          </w:p>
          <w:p w14:paraId="65F218C7" w14:textId="77777777" w:rsidR="00BB7342" w:rsidRDefault="00BB7342" w:rsidP="00BB7342">
            <w:pPr>
              <w:bidi w:val="0"/>
            </w:pPr>
            <w:r>
              <w:t xml:space="preserve">            margin: 0 auto;</w:t>
            </w:r>
          </w:p>
          <w:p w14:paraId="13AD7285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000F2532" w14:textId="77777777" w:rsidR="00BB7342" w:rsidRDefault="00BB7342" w:rsidP="00BB7342">
            <w:pPr>
              <w:bidi w:val="0"/>
              <w:rPr>
                <w:rtl/>
              </w:rPr>
            </w:pPr>
          </w:p>
          <w:p w14:paraId="6012B093" w14:textId="77777777" w:rsidR="00BB7342" w:rsidRDefault="00BB7342" w:rsidP="00BB7342">
            <w:pPr>
              <w:bidi w:val="0"/>
            </w:pPr>
            <w:r>
              <w:t xml:space="preserve">        .section-title {</w:t>
            </w:r>
          </w:p>
          <w:p w14:paraId="480CE732" w14:textId="77777777" w:rsidR="00BB7342" w:rsidRDefault="00BB7342" w:rsidP="00BB7342">
            <w:pPr>
              <w:bidi w:val="0"/>
            </w:pPr>
            <w:r>
              <w:t xml:space="preserve">            color: #333;</w:t>
            </w:r>
          </w:p>
          <w:p w14:paraId="320E50F1" w14:textId="77777777" w:rsidR="00BB7342" w:rsidRDefault="00BB7342" w:rsidP="00BB7342">
            <w:pPr>
              <w:bidi w:val="0"/>
            </w:pPr>
            <w:r>
              <w:t xml:space="preserve">            margin-bottom: 30px;</w:t>
            </w:r>
          </w:p>
          <w:p w14:paraId="6A43F6FA" w14:textId="77777777" w:rsidR="00BB7342" w:rsidRDefault="00BB7342" w:rsidP="00BB7342">
            <w:pPr>
              <w:bidi w:val="0"/>
            </w:pPr>
            <w:r>
              <w:t xml:space="preserve">            text-align: center;</w:t>
            </w:r>
          </w:p>
          <w:p w14:paraId="4C66D552" w14:textId="77777777" w:rsidR="00BB7342" w:rsidRDefault="00BB7342" w:rsidP="00BB7342">
            <w:pPr>
              <w:bidi w:val="0"/>
            </w:pPr>
            <w:r>
              <w:t xml:space="preserve">            font-size: 2em;</w:t>
            </w:r>
          </w:p>
          <w:p w14:paraId="20129856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046AE427" w14:textId="77777777" w:rsidR="00BB7342" w:rsidRDefault="00BB7342" w:rsidP="00BB7342">
            <w:pPr>
              <w:bidi w:val="0"/>
              <w:rPr>
                <w:rtl/>
              </w:rPr>
            </w:pPr>
          </w:p>
          <w:p w14:paraId="13BF5588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tl/>
              </w:rPr>
              <w:t>وسط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متن</w:t>
            </w:r>
            <w:r>
              <w:t xml:space="preserve"> */</w:t>
            </w:r>
          </w:p>
          <w:p w14:paraId="2E410013" w14:textId="77777777" w:rsidR="00BB7342" w:rsidRDefault="00BB7342" w:rsidP="00BB7342">
            <w:pPr>
              <w:bidi w:val="0"/>
            </w:pPr>
            <w:r>
              <w:t xml:space="preserve">        .text-center-example {</w:t>
            </w:r>
          </w:p>
          <w:p w14:paraId="0EAC9F30" w14:textId="77777777" w:rsidR="00BB7342" w:rsidRDefault="00BB7342" w:rsidP="00BB7342">
            <w:pPr>
              <w:bidi w:val="0"/>
            </w:pPr>
            <w:r>
              <w:t xml:space="preserve">            background: white;</w:t>
            </w:r>
          </w:p>
          <w:p w14:paraId="0F63B674" w14:textId="77777777" w:rsidR="00BB7342" w:rsidRDefault="00BB7342" w:rsidP="00BB7342">
            <w:pPr>
              <w:bidi w:val="0"/>
            </w:pPr>
            <w:r>
              <w:t xml:space="preserve">            padding: 30px;</w:t>
            </w:r>
          </w:p>
          <w:p w14:paraId="7F5B3496" w14:textId="77777777" w:rsidR="00BB7342" w:rsidRDefault="00BB7342" w:rsidP="00BB7342">
            <w:pPr>
              <w:bidi w:val="0"/>
            </w:pPr>
            <w:r>
              <w:t xml:space="preserve">            border-radius: 10px;</w:t>
            </w:r>
          </w:p>
          <w:p w14:paraId="68FD6463" w14:textId="77777777" w:rsidR="00BB7342" w:rsidRDefault="00BB7342" w:rsidP="00BB7342">
            <w:pPr>
              <w:bidi w:val="0"/>
            </w:pPr>
            <w:r>
              <w:t xml:space="preserve">            box-shadow: 0 5px 15px rgba(0,0,0,0.1);</w:t>
            </w:r>
          </w:p>
          <w:p w14:paraId="5C011A95" w14:textId="77777777" w:rsidR="00BB7342" w:rsidRDefault="00BB7342" w:rsidP="00BB7342">
            <w:pPr>
              <w:bidi w:val="0"/>
            </w:pPr>
            <w:r>
              <w:t xml:space="preserve">            margin-bottom: 30px;</w:t>
            </w:r>
          </w:p>
          <w:p w14:paraId="3165A032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22BF5E61" w14:textId="77777777" w:rsidR="00BB7342" w:rsidRDefault="00BB7342" w:rsidP="00BB7342">
            <w:pPr>
              <w:bidi w:val="0"/>
              <w:rPr>
                <w:rtl/>
              </w:rPr>
            </w:pPr>
          </w:p>
          <w:p w14:paraId="22947C44" w14:textId="77777777" w:rsidR="00BB7342" w:rsidRDefault="00BB7342" w:rsidP="00BB7342">
            <w:pPr>
              <w:bidi w:val="0"/>
            </w:pPr>
            <w:r>
              <w:t xml:space="preserve">        .centered-text {</w:t>
            </w:r>
          </w:p>
          <w:p w14:paraId="35700C0E" w14:textId="77777777" w:rsidR="00BB7342" w:rsidRDefault="00BB7342" w:rsidP="00BB7342">
            <w:pPr>
              <w:bidi w:val="0"/>
            </w:pPr>
            <w:r>
              <w:t xml:space="preserve">            text-align: center;</w:t>
            </w:r>
          </w:p>
          <w:p w14:paraId="268B3647" w14:textId="77777777" w:rsidR="00BB7342" w:rsidRDefault="00BB7342" w:rsidP="00BB7342">
            <w:pPr>
              <w:bidi w:val="0"/>
            </w:pPr>
            <w:r>
              <w:t xml:space="preserve">            font-size: 1.2em;</w:t>
            </w:r>
          </w:p>
          <w:p w14:paraId="45ADF651" w14:textId="77777777" w:rsidR="00BB7342" w:rsidRDefault="00BB7342" w:rsidP="00BB7342">
            <w:pPr>
              <w:bidi w:val="0"/>
            </w:pPr>
            <w:r>
              <w:t xml:space="preserve">            color: #667eea;</w:t>
            </w:r>
          </w:p>
          <w:p w14:paraId="3DCF67EE" w14:textId="77777777" w:rsidR="00BB7342" w:rsidRDefault="00BB7342" w:rsidP="00BB7342">
            <w:pPr>
              <w:bidi w:val="0"/>
            </w:pPr>
            <w:r>
              <w:t xml:space="preserve">            margin-bottom: 15px;</w:t>
            </w:r>
          </w:p>
          <w:p w14:paraId="58D2DB85" w14:textId="77777777" w:rsidR="00BB7342" w:rsidRDefault="00BB7342" w:rsidP="00BB7342">
            <w:pPr>
              <w:bidi w:val="0"/>
            </w:pPr>
            <w:r>
              <w:t xml:space="preserve">            padding: 10px;</w:t>
            </w:r>
          </w:p>
          <w:p w14:paraId="2C3C50CA" w14:textId="77777777" w:rsidR="00BB7342" w:rsidRDefault="00BB7342" w:rsidP="00BB7342">
            <w:pPr>
              <w:bidi w:val="0"/>
            </w:pPr>
            <w:r>
              <w:t xml:space="preserve">            background: #f8f9fa;</w:t>
            </w:r>
          </w:p>
          <w:p w14:paraId="20F41633" w14:textId="77777777" w:rsidR="00BB7342" w:rsidRDefault="00BB7342" w:rsidP="00BB7342">
            <w:pPr>
              <w:bidi w:val="0"/>
            </w:pPr>
            <w:r>
              <w:t xml:space="preserve">            border-radius: 5px;</w:t>
            </w:r>
          </w:p>
          <w:p w14:paraId="4F045A93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75138E25" w14:textId="77777777" w:rsidR="00BB7342" w:rsidRDefault="00BB7342" w:rsidP="00BB7342">
            <w:pPr>
              <w:bidi w:val="0"/>
              <w:rPr>
                <w:rtl/>
              </w:rPr>
            </w:pPr>
          </w:p>
          <w:p w14:paraId="0A410BFE" w14:textId="77777777" w:rsidR="00BB7342" w:rsidRDefault="00BB7342" w:rsidP="00BB7342">
            <w:pPr>
              <w:bidi w:val="0"/>
            </w:pPr>
            <w:r>
              <w:t xml:space="preserve">        .normal-text {</w:t>
            </w:r>
          </w:p>
          <w:p w14:paraId="7C75CE23" w14:textId="77777777" w:rsidR="00BB7342" w:rsidRDefault="00BB7342" w:rsidP="00BB7342">
            <w:pPr>
              <w:bidi w:val="0"/>
            </w:pPr>
            <w:r>
              <w:t xml:space="preserve">            text-align: right;</w:t>
            </w:r>
          </w:p>
          <w:p w14:paraId="4E71FDC4" w14:textId="77777777" w:rsidR="00BB7342" w:rsidRDefault="00BB7342" w:rsidP="00BB7342">
            <w:pPr>
              <w:bidi w:val="0"/>
            </w:pPr>
            <w:r>
              <w:t xml:space="preserve">            color: #666;</w:t>
            </w:r>
          </w:p>
          <w:p w14:paraId="06211529" w14:textId="77777777" w:rsidR="00BB7342" w:rsidRDefault="00BB7342" w:rsidP="00BB7342">
            <w:pPr>
              <w:bidi w:val="0"/>
            </w:pPr>
            <w:r>
              <w:t xml:space="preserve">            padding: 10px;</w:t>
            </w:r>
          </w:p>
          <w:p w14:paraId="3E3567EA" w14:textId="77777777" w:rsidR="00BB7342" w:rsidRDefault="00BB7342" w:rsidP="00BB7342">
            <w:pPr>
              <w:bidi w:val="0"/>
            </w:pPr>
            <w:r>
              <w:t xml:space="preserve">            background: #f8f9fa;</w:t>
            </w:r>
          </w:p>
          <w:p w14:paraId="21E04152" w14:textId="77777777" w:rsidR="00BB7342" w:rsidRDefault="00BB7342" w:rsidP="00BB7342">
            <w:pPr>
              <w:bidi w:val="0"/>
            </w:pPr>
            <w:r>
              <w:t xml:space="preserve">            border-radius: 5px;</w:t>
            </w:r>
          </w:p>
          <w:p w14:paraId="33369AF1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50E2D336" w14:textId="77777777" w:rsidR="00BB7342" w:rsidRDefault="00BB7342" w:rsidP="00BB7342">
            <w:pPr>
              <w:bidi w:val="0"/>
              <w:rPr>
                <w:rtl/>
              </w:rPr>
            </w:pPr>
          </w:p>
          <w:p w14:paraId="28CD9948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tl/>
              </w:rPr>
              <w:t>وسط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عناصر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t xml:space="preserve"> */</w:t>
            </w:r>
          </w:p>
          <w:p w14:paraId="727E30C0" w14:textId="77777777" w:rsidR="00BB7342" w:rsidRDefault="00BB7342" w:rsidP="00BB7342">
            <w:pPr>
              <w:bidi w:val="0"/>
            </w:pPr>
            <w:r>
              <w:t xml:space="preserve">        .inline-center-example {</w:t>
            </w:r>
          </w:p>
          <w:p w14:paraId="6E212E88" w14:textId="77777777" w:rsidR="00BB7342" w:rsidRDefault="00BB7342" w:rsidP="00BB7342">
            <w:pPr>
              <w:bidi w:val="0"/>
            </w:pPr>
            <w:r>
              <w:t xml:space="preserve">            background: white;</w:t>
            </w:r>
          </w:p>
          <w:p w14:paraId="0A03101F" w14:textId="77777777" w:rsidR="00BB7342" w:rsidRDefault="00BB7342" w:rsidP="00BB7342">
            <w:pPr>
              <w:bidi w:val="0"/>
            </w:pPr>
            <w:r>
              <w:t xml:space="preserve">            padding: 30px;</w:t>
            </w:r>
          </w:p>
          <w:p w14:paraId="328E1A5A" w14:textId="77777777" w:rsidR="00BB7342" w:rsidRDefault="00BB7342" w:rsidP="00BB7342">
            <w:pPr>
              <w:bidi w:val="0"/>
            </w:pPr>
            <w:r>
              <w:t xml:space="preserve">            border-radius: 10px;</w:t>
            </w:r>
          </w:p>
          <w:p w14:paraId="1095C52A" w14:textId="77777777" w:rsidR="00BB7342" w:rsidRDefault="00BB7342" w:rsidP="00BB7342">
            <w:pPr>
              <w:bidi w:val="0"/>
            </w:pPr>
            <w:r>
              <w:t xml:space="preserve">            box-shadow: 0 5px 15px rgba(0,0,0,0.1);</w:t>
            </w:r>
          </w:p>
          <w:p w14:paraId="5CB9A742" w14:textId="77777777" w:rsidR="00BB7342" w:rsidRDefault="00BB7342" w:rsidP="00BB7342">
            <w:pPr>
              <w:bidi w:val="0"/>
            </w:pPr>
            <w:r>
              <w:t xml:space="preserve">            margin-bottom: 30px;</w:t>
            </w:r>
          </w:p>
          <w:p w14:paraId="5952885C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4E461527" w14:textId="77777777" w:rsidR="00BB7342" w:rsidRDefault="00BB7342" w:rsidP="00BB7342">
            <w:pPr>
              <w:bidi w:val="0"/>
              <w:rPr>
                <w:rtl/>
              </w:rPr>
            </w:pPr>
          </w:p>
          <w:p w14:paraId="71A649F0" w14:textId="77777777" w:rsidR="00BB7342" w:rsidRDefault="00BB7342" w:rsidP="00BB7342">
            <w:pPr>
              <w:bidi w:val="0"/>
            </w:pPr>
            <w:r>
              <w:t xml:space="preserve">        .inline-container {</w:t>
            </w:r>
          </w:p>
          <w:p w14:paraId="136F750D" w14:textId="77777777" w:rsidR="00BB7342" w:rsidRDefault="00BB7342" w:rsidP="00BB7342">
            <w:pPr>
              <w:bidi w:val="0"/>
            </w:pPr>
            <w:r>
              <w:t xml:space="preserve">            text-align: center;</w:t>
            </w:r>
          </w:p>
          <w:p w14:paraId="35EA26C0" w14:textId="77777777" w:rsidR="00BB7342" w:rsidRDefault="00BB7342" w:rsidP="00BB7342">
            <w:pPr>
              <w:bidi w:val="0"/>
            </w:pPr>
            <w:r>
              <w:t xml:space="preserve">            padding: 20px;</w:t>
            </w:r>
          </w:p>
          <w:p w14:paraId="72DD61F9" w14:textId="77777777" w:rsidR="00BB7342" w:rsidRDefault="00BB7342" w:rsidP="00BB7342">
            <w:pPr>
              <w:bidi w:val="0"/>
            </w:pPr>
            <w:r>
              <w:t xml:space="preserve">            background: #f8f9fa;</w:t>
            </w:r>
          </w:p>
          <w:p w14:paraId="32047F93" w14:textId="77777777" w:rsidR="00BB7342" w:rsidRDefault="00BB7342" w:rsidP="00BB7342">
            <w:pPr>
              <w:bidi w:val="0"/>
            </w:pPr>
            <w:r>
              <w:t xml:space="preserve">            border-radius: 8px;</w:t>
            </w:r>
          </w:p>
          <w:p w14:paraId="719EF674" w14:textId="77777777" w:rsidR="00BB7342" w:rsidRDefault="00BB7342" w:rsidP="00BB7342">
            <w:pPr>
              <w:bidi w:val="0"/>
            </w:pPr>
            <w:r>
              <w:t xml:space="preserve">            border: 2px dashed #ddd;</w:t>
            </w:r>
          </w:p>
          <w:p w14:paraId="7A61A7FD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0F768BD3" w14:textId="77777777" w:rsidR="00BB7342" w:rsidRDefault="00BB7342" w:rsidP="00BB7342">
            <w:pPr>
              <w:bidi w:val="0"/>
              <w:rPr>
                <w:rtl/>
              </w:rPr>
            </w:pPr>
          </w:p>
          <w:p w14:paraId="51DEDB51" w14:textId="77777777" w:rsidR="00BB7342" w:rsidRDefault="00BB7342" w:rsidP="00BB7342">
            <w:pPr>
              <w:bidi w:val="0"/>
            </w:pPr>
            <w:r>
              <w:t xml:space="preserve">        .inline-item {</w:t>
            </w:r>
          </w:p>
          <w:p w14:paraId="6D909F12" w14:textId="77777777" w:rsidR="00BB7342" w:rsidRDefault="00BB7342" w:rsidP="00BB7342">
            <w:pPr>
              <w:bidi w:val="0"/>
            </w:pPr>
            <w:r>
              <w:t xml:space="preserve">            display: inline-block;</w:t>
            </w:r>
          </w:p>
          <w:p w14:paraId="60335DEA" w14:textId="77777777" w:rsidR="00BB7342" w:rsidRDefault="00BB7342" w:rsidP="00BB7342">
            <w:pPr>
              <w:bidi w:val="0"/>
            </w:pPr>
            <w:r>
              <w:t xml:space="preserve">            padding: 10px 20px;</w:t>
            </w:r>
          </w:p>
          <w:p w14:paraId="2DA6B4E6" w14:textId="77777777" w:rsidR="00BB7342" w:rsidRDefault="00BB7342" w:rsidP="00BB7342">
            <w:pPr>
              <w:bidi w:val="0"/>
            </w:pPr>
            <w:r>
              <w:t xml:space="preserve">            margin: 5px;</w:t>
            </w:r>
          </w:p>
          <w:p w14:paraId="6F769BB1" w14:textId="77777777" w:rsidR="00BB7342" w:rsidRDefault="00BB7342" w:rsidP="00BB7342">
            <w:pPr>
              <w:bidi w:val="0"/>
            </w:pPr>
            <w:r>
              <w:t xml:space="preserve">            background: #667eea;</w:t>
            </w:r>
          </w:p>
          <w:p w14:paraId="343FC1B9" w14:textId="77777777" w:rsidR="00BB7342" w:rsidRDefault="00BB7342" w:rsidP="00BB7342">
            <w:pPr>
              <w:bidi w:val="0"/>
            </w:pPr>
            <w:r>
              <w:t xml:space="preserve">            color: white;</w:t>
            </w:r>
          </w:p>
          <w:p w14:paraId="0CF7A9C1" w14:textId="77777777" w:rsidR="00BB7342" w:rsidRDefault="00BB7342" w:rsidP="00BB7342">
            <w:pPr>
              <w:bidi w:val="0"/>
            </w:pPr>
            <w:r>
              <w:t xml:space="preserve">            border-radius: 5px;</w:t>
            </w:r>
          </w:p>
          <w:p w14:paraId="143818E6" w14:textId="77777777" w:rsidR="00BB7342" w:rsidRDefault="00BB7342" w:rsidP="00BB7342">
            <w:pPr>
              <w:bidi w:val="0"/>
            </w:pPr>
            <w:r>
              <w:t xml:space="preserve">            font-weight: bold;</w:t>
            </w:r>
          </w:p>
          <w:p w14:paraId="471FE37B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2D66BACE" w14:textId="77777777" w:rsidR="00BB7342" w:rsidRDefault="00BB7342" w:rsidP="00BB7342">
            <w:pPr>
              <w:bidi w:val="0"/>
              <w:rPr>
                <w:rtl/>
              </w:rPr>
            </w:pPr>
          </w:p>
          <w:p w14:paraId="5919317F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tl/>
              </w:rPr>
              <w:t>وسط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با</w:t>
            </w:r>
            <w:r>
              <w:t xml:space="preserve"> Flexbox */</w:t>
            </w:r>
          </w:p>
          <w:p w14:paraId="368CCBF9" w14:textId="77777777" w:rsidR="00BB7342" w:rsidRDefault="00BB7342" w:rsidP="00BB7342">
            <w:pPr>
              <w:bidi w:val="0"/>
            </w:pPr>
            <w:r>
              <w:t xml:space="preserve">        .flex-center-example {</w:t>
            </w:r>
          </w:p>
          <w:p w14:paraId="5279EC71" w14:textId="77777777" w:rsidR="00BB7342" w:rsidRDefault="00BB7342" w:rsidP="00BB7342">
            <w:pPr>
              <w:bidi w:val="0"/>
            </w:pPr>
            <w:r>
              <w:t xml:space="preserve">            background: white;</w:t>
            </w:r>
          </w:p>
          <w:p w14:paraId="2A7094DA" w14:textId="77777777" w:rsidR="00BB7342" w:rsidRDefault="00BB7342" w:rsidP="00BB7342">
            <w:pPr>
              <w:bidi w:val="0"/>
            </w:pPr>
            <w:r>
              <w:t xml:space="preserve">            padding: 30px;</w:t>
            </w:r>
          </w:p>
          <w:p w14:paraId="3C0B34F4" w14:textId="77777777" w:rsidR="00BB7342" w:rsidRDefault="00BB7342" w:rsidP="00BB7342">
            <w:pPr>
              <w:bidi w:val="0"/>
            </w:pPr>
            <w:r>
              <w:t xml:space="preserve">            border-radius: 10px;</w:t>
            </w:r>
          </w:p>
          <w:p w14:paraId="14FB529B" w14:textId="77777777" w:rsidR="00BB7342" w:rsidRDefault="00BB7342" w:rsidP="00BB7342">
            <w:pPr>
              <w:bidi w:val="0"/>
            </w:pPr>
            <w:r>
              <w:t xml:space="preserve">            box-shadow: 0 5px 15px rgba(0,0,0,0.1);</w:t>
            </w:r>
          </w:p>
          <w:p w14:paraId="089CAF3F" w14:textId="77777777" w:rsidR="00BB7342" w:rsidRDefault="00BB7342" w:rsidP="00BB7342">
            <w:pPr>
              <w:bidi w:val="0"/>
            </w:pPr>
            <w:r>
              <w:t xml:space="preserve">            margin-bottom: 30px;</w:t>
            </w:r>
          </w:p>
          <w:p w14:paraId="7DFBBA6E" w14:textId="77777777" w:rsidR="00BB7342" w:rsidRDefault="00BB7342" w:rsidP="00BB7342">
            <w:pPr>
              <w:bidi w:val="0"/>
              <w:rPr>
                <w:rtl/>
              </w:rPr>
            </w:pPr>
            <w:r>
              <w:lastRenderedPageBreak/>
              <w:t xml:space="preserve">        }</w:t>
            </w:r>
          </w:p>
          <w:p w14:paraId="3D2C1728" w14:textId="77777777" w:rsidR="00BB7342" w:rsidRDefault="00BB7342" w:rsidP="00BB7342">
            <w:pPr>
              <w:bidi w:val="0"/>
              <w:rPr>
                <w:rtl/>
              </w:rPr>
            </w:pPr>
          </w:p>
          <w:p w14:paraId="5F81237C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tl/>
              </w:rPr>
              <w:t>وسط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افق</w:t>
            </w:r>
            <w:r>
              <w:rPr>
                <w:rFonts w:hint="cs"/>
                <w:rtl/>
              </w:rPr>
              <w:t>ی</w:t>
            </w:r>
            <w:r>
              <w:t xml:space="preserve"> */</w:t>
            </w:r>
          </w:p>
          <w:p w14:paraId="783B3099" w14:textId="77777777" w:rsidR="00BB7342" w:rsidRDefault="00BB7342" w:rsidP="00BB7342">
            <w:pPr>
              <w:bidi w:val="0"/>
            </w:pPr>
            <w:r>
              <w:t xml:space="preserve">        .flex-horizontal {</w:t>
            </w:r>
          </w:p>
          <w:p w14:paraId="11C454A5" w14:textId="77777777" w:rsidR="00BB7342" w:rsidRDefault="00BB7342" w:rsidP="00BB7342">
            <w:pPr>
              <w:bidi w:val="0"/>
            </w:pPr>
            <w:r>
              <w:t xml:space="preserve">            display: flex;</w:t>
            </w:r>
          </w:p>
          <w:p w14:paraId="33F0098C" w14:textId="77777777" w:rsidR="00BB7342" w:rsidRDefault="00BB7342" w:rsidP="00BB7342">
            <w:pPr>
              <w:bidi w:val="0"/>
            </w:pPr>
            <w:r>
              <w:t xml:space="preserve">            justify-content: center;</w:t>
            </w:r>
          </w:p>
          <w:p w14:paraId="1AAAFDE7" w14:textId="77777777" w:rsidR="00BB7342" w:rsidRDefault="00BB7342" w:rsidP="00BB7342">
            <w:pPr>
              <w:bidi w:val="0"/>
            </w:pPr>
            <w:r>
              <w:t xml:space="preserve">            gap: 15px;</w:t>
            </w:r>
          </w:p>
          <w:p w14:paraId="2CDB49AE" w14:textId="77777777" w:rsidR="00BB7342" w:rsidRDefault="00BB7342" w:rsidP="00BB7342">
            <w:pPr>
              <w:bidi w:val="0"/>
            </w:pPr>
            <w:r>
              <w:t xml:space="preserve">            padding: 20px;</w:t>
            </w:r>
          </w:p>
          <w:p w14:paraId="73A66BFA" w14:textId="77777777" w:rsidR="00BB7342" w:rsidRDefault="00BB7342" w:rsidP="00BB7342">
            <w:pPr>
              <w:bidi w:val="0"/>
            </w:pPr>
            <w:r>
              <w:t xml:space="preserve">            background: #e3f2fd;</w:t>
            </w:r>
          </w:p>
          <w:p w14:paraId="528958DE" w14:textId="77777777" w:rsidR="00BB7342" w:rsidRDefault="00BB7342" w:rsidP="00BB7342">
            <w:pPr>
              <w:bidi w:val="0"/>
            </w:pPr>
            <w:r>
              <w:t xml:space="preserve">            border-radius: 8px;</w:t>
            </w:r>
          </w:p>
          <w:p w14:paraId="7A233102" w14:textId="77777777" w:rsidR="00BB7342" w:rsidRDefault="00BB7342" w:rsidP="00BB7342">
            <w:pPr>
              <w:bidi w:val="0"/>
            </w:pPr>
            <w:r>
              <w:t xml:space="preserve">            margin-bottom: 20px;</w:t>
            </w:r>
          </w:p>
          <w:p w14:paraId="331C1D4D" w14:textId="77777777" w:rsidR="00BB7342" w:rsidRDefault="00BB7342" w:rsidP="00BB7342">
            <w:pPr>
              <w:bidi w:val="0"/>
            </w:pPr>
            <w:r>
              <w:t xml:space="preserve">            border: 2px dashed #90caf9;</w:t>
            </w:r>
          </w:p>
          <w:p w14:paraId="589CEB50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16FC3BD3" w14:textId="77777777" w:rsidR="00BB7342" w:rsidRDefault="00BB7342" w:rsidP="00BB7342">
            <w:pPr>
              <w:bidi w:val="0"/>
              <w:rPr>
                <w:rtl/>
              </w:rPr>
            </w:pPr>
          </w:p>
          <w:p w14:paraId="658FC65F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tl/>
              </w:rPr>
              <w:t>وسط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عمود</w:t>
            </w:r>
            <w:r>
              <w:rPr>
                <w:rFonts w:hint="cs"/>
                <w:rtl/>
              </w:rPr>
              <w:t>ی</w:t>
            </w:r>
            <w:r>
              <w:t xml:space="preserve"> */</w:t>
            </w:r>
          </w:p>
          <w:p w14:paraId="57BA179B" w14:textId="77777777" w:rsidR="00BB7342" w:rsidRDefault="00BB7342" w:rsidP="00BB7342">
            <w:pPr>
              <w:bidi w:val="0"/>
            </w:pPr>
            <w:r>
              <w:t xml:space="preserve">        .flex-vertical {</w:t>
            </w:r>
          </w:p>
          <w:p w14:paraId="19288122" w14:textId="77777777" w:rsidR="00BB7342" w:rsidRDefault="00BB7342" w:rsidP="00BB7342">
            <w:pPr>
              <w:bidi w:val="0"/>
            </w:pPr>
            <w:r>
              <w:t xml:space="preserve">            display: flex;</w:t>
            </w:r>
          </w:p>
          <w:p w14:paraId="41EEB770" w14:textId="77777777" w:rsidR="00BB7342" w:rsidRDefault="00BB7342" w:rsidP="00BB7342">
            <w:pPr>
              <w:bidi w:val="0"/>
            </w:pPr>
            <w:r>
              <w:t xml:space="preserve">            align-items: center;</w:t>
            </w:r>
          </w:p>
          <w:p w14:paraId="7E002577" w14:textId="77777777" w:rsidR="00BB7342" w:rsidRDefault="00BB7342" w:rsidP="00BB7342">
            <w:pPr>
              <w:bidi w:val="0"/>
            </w:pPr>
            <w:r>
              <w:t xml:space="preserve">            height: 150px;</w:t>
            </w:r>
          </w:p>
          <w:p w14:paraId="66AA4801" w14:textId="77777777" w:rsidR="00BB7342" w:rsidRDefault="00BB7342" w:rsidP="00BB7342">
            <w:pPr>
              <w:bidi w:val="0"/>
            </w:pPr>
            <w:r>
              <w:t xml:space="preserve">            gap: 15px;</w:t>
            </w:r>
          </w:p>
          <w:p w14:paraId="2D993F48" w14:textId="77777777" w:rsidR="00BB7342" w:rsidRDefault="00BB7342" w:rsidP="00BB7342">
            <w:pPr>
              <w:bidi w:val="0"/>
            </w:pPr>
            <w:r>
              <w:t xml:space="preserve">            padding: 20px;</w:t>
            </w:r>
          </w:p>
          <w:p w14:paraId="6B1D7CBA" w14:textId="77777777" w:rsidR="00BB7342" w:rsidRDefault="00BB7342" w:rsidP="00BB7342">
            <w:pPr>
              <w:bidi w:val="0"/>
            </w:pPr>
            <w:r>
              <w:t xml:space="preserve">            background: #f3e5f5;</w:t>
            </w:r>
          </w:p>
          <w:p w14:paraId="6546E806" w14:textId="77777777" w:rsidR="00BB7342" w:rsidRDefault="00BB7342" w:rsidP="00BB7342">
            <w:pPr>
              <w:bidi w:val="0"/>
            </w:pPr>
            <w:r>
              <w:t xml:space="preserve">            border-radius: 8px;</w:t>
            </w:r>
          </w:p>
          <w:p w14:paraId="6C402324" w14:textId="77777777" w:rsidR="00BB7342" w:rsidRDefault="00BB7342" w:rsidP="00BB7342">
            <w:pPr>
              <w:bidi w:val="0"/>
            </w:pPr>
            <w:r>
              <w:t xml:space="preserve">            margin-bottom: 20px;</w:t>
            </w:r>
          </w:p>
          <w:p w14:paraId="73910AAB" w14:textId="77777777" w:rsidR="00BB7342" w:rsidRDefault="00BB7342" w:rsidP="00BB7342">
            <w:pPr>
              <w:bidi w:val="0"/>
            </w:pPr>
            <w:r>
              <w:t xml:space="preserve">            border: 2px dashed #ce93d8;</w:t>
            </w:r>
          </w:p>
          <w:p w14:paraId="1E534639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7BB9B52C" w14:textId="77777777" w:rsidR="00BB7342" w:rsidRDefault="00BB7342" w:rsidP="00BB7342">
            <w:pPr>
              <w:bidi w:val="0"/>
              <w:rPr>
                <w:rtl/>
              </w:rPr>
            </w:pPr>
          </w:p>
          <w:p w14:paraId="1E68493B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tl/>
              </w:rPr>
              <w:t>وسط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کامل (افق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عمود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  <w:r>
              <w:t xml:space="preserve"> */</w:t>
            </w:r>
          </w:p>
          <w:p w14:paraId="21CE13CF" w14:textId="77777777" w:rsidR="00BB7342" w:rsidRDefault="00BB7342" w:rsidP="00BB7342">
            <w:pPr>
              <w:bidi w:val="0"/>
            </w:pPr>
            <w:r>
              <w:t xml:space="preserve">        .flex-both {</w:t>
            </w:r>
          </w:p>
          <w:p w14:paraId="79DAA897" w14:textId="77777777" w:rsidR="00BB7342" w:rsidRDefault="00BB7342" w:rsidP="00BB7342">
            <w:pPr>
              <w:bidi w:val="0"/>
            </w:pPr>
            <w:r>
              <w:t xml:space="preserve">            display: flex;</w:t>
            </w:r>
          </w:p>
          <w:p w14:paraId="54829221" w14:textId="77777777" w:rsidR="00BB7342" w:rsidRDefault="00BB7342" w:rsidP="00BB7342">
            <w:pPr>
              <w:bidi w:val="0"/>
            </w:pPr>
            <w:r>
              <w:t xml:space="preserve">            justify-content: center;</w:t>
            </w:r>
          </w:p>
          <w:p w14:paraId="302CDDC5" w14:textId="77777777" w:rsidR="00BB7342" w:rsidRDefault="00BB7342" w:rsidP="00BB7342">
            <w:pPr>
              <w:bidi w:val="0"/>
            </w:pPr>
            <w:r>
              <w:t xml:space="preserve">            align-items: center;</w:t>
            </w:r>
          </w:p>
          <w:p w14:paraId="4444A9FB" w14:textId="77777777" w:rsidR="00BB7342" w:rsidRDefault="00BB7342" w:rsidP="00BB7342">
            <w:pPr>
              <w:bidi w:val="0"/>
            </w:pPr>
            <w:r>
              <w:t xml:space="preserve">            height: 200px;</w:t>
            </w:r>
          </w:p>
          <w:p w14:paraId="1939CCBD" w14:textId="77777777" w:rsidR="00BB7342" w:rsidRDefault="00BB7342" w:rsidP="00BB7342">
            <w:pPr>
              <w:bidi w:val="0"/>
            </w:pPr>
            <w:r>
              <w:t xml:space="preserve">            padding: 20px;</w:t>
            </w:r>
          </w:p>
          <w:p w14:paraId="59703E3C" w14:textId="77777777" w:rsidR="00BB7342" w:rsidRDefault="00BB7342" w:rsidP="00BB7342">
            <w:pPr>
              <w:bidi w:val="0"/>
            </w:pPr>
            <w:r>
              <w:t xml:space="preserve">            background: #e8f5e8;</w:t>
            </w:r>
          </w:p>
          <w:p w14:paraId="421059E4" w14:textId="77777777" w:rsidR="00BB7342" w:rsidRDefault="00BB7342" w:rsidP="00BB7342">
            <w:pPr>
              <w:bidi w:val="0"/>
            </w:pPr>
            <w:r>
              <w:t xml:space="preserve">            border-radius: 8px;</w:t>
            </w:r>
          </w:p>
          <w:p w14:paraId="08554E5B" w14:textId="77777777" w:rsidR="00BB7342" w:rsidRDefault="00BB7342" w:rsidP="00BB7342">
            <w:pPr>
              <w:bidi w:val="0"/>
            </w:pPr>
            <w:r>
              <w:t xml:space="preserve">            border: 2px dashed #a5d6a7;</w:t>
            </w:r>
          </w:p>
          <w:p w14:paraId="4BABBA52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1617BDA6" w14:textId="77777777" w:rsidR="00BB7342" w:rsidRDefault="00BB7342" w:rsidP="00BB7342">
            <w:pPr>
              <w:bidi w:val="0"/>
              <w:rPr>
                <w:rtl/>
              </w:rPr>
            </w:pPr>
          </w:p>
          <w:p w14:paraId="27D34553" w14:textId="77777777" w:rsidR="00BB7342" w:rsidRDefault="00BB7342" w:rsidP="00BB7342">
            <w:pPr>
              <w:bidi w:val="0"/>
            </w:pPr>
            <w:r>
              <w:t xml:space="preserve">        .flex-item {</w:t>
            </w:r>
          </w:p>
          <w:p w14:paraId="6F174795" w14:textId="77777777" w:rsidR="00BB7342" w:rsidRDefault="00BB7342" w:rsidP="00BB7342">
            <w:pPr>
              <w:bidi w:val="0"/>
            </w:pPr>
            <w:r>
              <w:t xml:space="preserve">            padding: 15px 25px;</w:t>
            </w:r>
          </w:p>
          <w:p w14:paraId="6B221570" w14:textId="77777777" w:rsidR="00BB7342" w:rsidRDefault="00BB7342" w:rsidP="00BB7342">
            <w:pPr>
              <w:bidi w:val="0"/>
            </w:pPr>
            <w:r>
              <w:t xml:space="preserve">            background: #333;</w:t>
            </w:r>
          </w:p>
          <w:p w14:paraId="159D62B3" w14:textId="77777777" w:rsidR="00BB7342" w:rsidRDefault="00BB7342" w:rsidP="00BB7342">
            <w:pPr>
              <w:bidi w:val="0"/>
            </w:pPr>
            <w:r>
              <w:t xml:space="preserve">            color: white;</w:t>
            </w:r>
          </w:p>
          <w:p w14:paraId="51E02DFD" w14:textId="77777777" w:rsidR="00BB7342" w:rsidRDefault="00BB7342" w:rsidP="00BB7342">
            <w:pPr>
              <w:bidi w:val="0"/>
            </w:pPr>
            <w:r>
              <w:lastRenderedPageBreak/>
              <w:t xml:space="preserve">            border-radius: 5px;</w:t>
            </w:r>
          </w:p>
          <w:p w14:paraId="20512F42" w14:textId="77777777" w:rsidR="00BB7342" w:rsidRDefault="00BB7342" w:rsidP="00BB7342">
            <w:pPr>
              <w:bidi w:val="0"/>
            </w:pPr>
            <w:r>
              <w:t xml:space="preserve">            font-weight: bold;</w:t>
            </w:r>
          </w:p>
          <w:p w14:paraId="658EC37A" w14:textId="77777777" w:rsidR="00BB7342" w:rsidRDefault="00BB7342" w:rsidP="00BB7342">
            <w:pPr>
              <w:bidi w:val="0"/>
            </w:pPr>
            <w:r>
              <w:t xml:space="preserve">            text-align: center;</w:t>
            </w:r>
          </w:p>
          <w:p w14:paraId="30EE0A9E" w14:textId="77777777" w:rsidR="00BB7342" w:rsidRDefault="00BB7342" w:rsidP="00BB7342">
            <w:pPr>
              <w:bidi w:val="0"/>
            </w:pPr>
            <w:r>
              <w:t xml:space="preserve">            min-width: 100px;</w:t>
            </w:r>
          </w:p>
          <w:p w14:paraId="371A2D6F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024DD398" w14:textId="77777777" w:rsidR="00BB7342" w:rsidRDefault="00BB7342" w:rsidP="00BB7342">
            <w:pPr>
              <w:bidi w:val="0"/>
              <w:rPr>
                <w:rtl/>
              </w:rPr>
            </w:pPr>
          </w:p>
          <w:p w14:paraId="7EBB20A4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tl/>
              </w:rPr>
              <w:t>وسط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با</w:t>
            </w:r>
            <w:r>
              <w:t xml:space="preserve"> Margin Auto */</w:t>
            </w:r>
          </w:p>
          <w:p w14:paraId="6BE03D25" w14:textId="77777777" w:rsidR="00BB7342" w:rsidRDefault="00BB7342" w:rsidP="00BB7342">
            <w:pPr>
              <w:bidi w:val="0"/>
            </w:pPr>
            <w:r>
              <w:t xml:space="preserve">        .margin-center-example {</w:t>
            </w:r>
          </w:p>
          <w:p w14:paraId="1496B83E" w14:textId="77777777" w:rsidR="00BB7342" w:rsidRDefault="00BB7342" w:rsidP="00BB7342">
            <w:pPr>
              <w:bidi w:val="0"/>
            </w:pPr>
            <w:r>
              <w:t xml:space="preserve">            background: white;</w:t>
            </w:r>
          </w:p>
          <w:p w14:paraId="7526E97A" w14:textId="77777777" w:rsidR="00BB7342" w:rsidRDefault="00BB7342" w:rsidP="00BB7342">
            <w:pPr>
              <w:bidi w:val="0"/>
            </w:pPr>
            <w:r>
              <w:t xml:space="preserve">            padding: 30px;</w:t>
            </w:r>
          </w:p>
          <w:p w14:paraId="70D7EE0B" w14:textId="77777777" w:rsidR="00BB7342" w:rsidRDefault="00BB7342" w:rsidP="00BB7342">
            <w:pPr>
              <w:bidi w:val="0"/>
            </w:pPr>
            <w:r>
              <w:t xml:space="preserve">            border-radius: 10px;</w:t>
            </w:r>
          </w:p>
          <w:p w14:paraId="26D41E99" w14:textId="77777777" w:rsidR="00BB7342" w:rsidRDefault="00BB7342" w:rsidP="00BB7342">
            <w:pPr>
              <w:bidi w:val="0"/>
            </w:pPr>
            <w:r>
              <w:t xml:space="preserve">            box-shadow: 0 5px 15px rgba(0,0,0,0.1);</w:t>
            </w:r>
          </w:p>
          <w:p w14:paraId="32A69E23" w14:textId="77777777" w:rsidR="00BB7342" w:rsidRDefault="00BB7342" w:rsidP="00BB7342">
            <w:pPr>
              <w:bidi w:val="0"/>
            </w:pPr>
            <w:r>
              <w:t xml:space="preserve">            margin-bottom: 30px;</w:t>
            </w:r>
          </w:p>
          <w:p w14:paraId="3D0D744A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483310FA" w14:textId="77777777" w:rsidR="00BB7342" w:rsidRDefault="00BB7342" w:rsidP="00BB7342">
            <w:pPr>
              <w:bidi w:val="0"/>
              <w:rPr>
                <w:rtl/>
              </w:rPr>
            </w:pPr>
          </w:p>
          <w:p w14:paraId="6A1F1558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tl/>
              </w:rPr>
              <w:t>وسط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افق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</w:t>
            </w:r>
            <w:r>
              <w:t xml:space="preserve"> margin auto */</w:t>
            </w:r>
          </w:p>
          <w:p w14:paraId="4582B898" w14:textId="77777777" w:rsidR="00BB7342" w:rsidRDefault="00BB7342" w:rsidP="00BB7342">
            <w:pPr>
              <w:bidi w:val="0"/>
            </w:pPr>
            <w:r>
              <w:t xml:space="preserve">        .block-center-horizontal {</w:t>
            </w:r>
          </w:p>
          <w:p w14:paraId="42F08113" w14:textId="77777777" w:rsidR="00BB7342" w:rsidRDefault="00BB7342" w:rsidP="00BB7342">
            <w:pPr>
              <w:bidi w:val="0"/>
            </w:pPr>
            <w:r>
              <w:t xml:space="preserve">            width: 70%;</w:t>
            </w:r>
          </w:p>
          <w:p w14:paraId="1F949849" w14:textId="77777777" w:rsidR="00BB7342" w:rsidRDefault="00BB7342" w:rsidP="00BB7342">
            <w:pPr>
              <w:bidi w:val="0"/>
            </w:pPr>
            <w:r>
              <w:t xml:space="preserve">            margin: 20px auto;</w:t>
            </w:r>
          </w:p>
          <w:p w14:paraId="22A2EEF4" w14:textId="77777777" w:rsidR="00BB7342" w:rsidRDefault="00BB7342" w:rsidP="00BB7342">
            <w:pPr>
              <w:bidi w:val="0"/>
            </w:pPr>
            <w:r>
              <w:t xml:space="preserve">            padding: 30px;</w:t>
            </w:r>
          </w:p>
          <w:p w14:paraId="5FB5D696" w14:textId="77777777" w:rsidR="00BB7342" w:rsidRDefault="00BB7342" w:rsidP="00BB7342">
            <w:pPr>
              <w:bidi w:val="0"/>
            </w:pPr>
            <w:r>
              <w:t xml:space="preserve">            background: #fff3e0;</w:t>
            </w:r>
          </w:p>
          <w:p w14:paraId="5DF6316D" w14:textId="77777777" w:rsidR="00BB7342" w:rsidRDefault="00BB7342" w:rsidP="00BB7342">
            <w:pPr>
              <w:bidi w:val="0"/>
            </w:pPr>
            <w:r>
              <w:t xml:space="preserve">            border: 2px dashed #ffb74d;</w:t>
            </w:r>
          </w:p>
          <w:p w14:paraId="48D302E1" w14:textId="77777777" w:rsidR="00BB7342" w:rsidRDefault="00BB7342" w:rsidP="00BB7342">
            <w:pPr>
              <w:bidi w:val="0"/>
            </w:pPr>
            <w:r>
              <w:t xml:space="preserve">            border-radius: 8px;</w:t>
            </w:r>
          </w:p>
          <w:p w14:paraId="62225B3C" w14:textId="77777777" w:rsidR="00BB7342" w:rsidRDefault="00BB7342" w:rsidP="00BB7342">
            <w:pPr>
              <w:bidi w:val="0"/>
            </w:pPr>
            <w:r>
              <w:t xml:space="preserve">            text-align: center;</w:t>
            </w:r>
          </w:p>
          <w:p w14:paraId="5B130368" w14:textId="77777777" w:rsidR="00BB7342" w:rsidRDefault="00BB7342" w:rsidP="00BB7342">
            <w:pPr>
              <w:bidi w:val="0"/>
            </w:pPr>
            <w:r>
              <w:t xml:space="preserve">            font-weight: bold;</w:t>
            </w:r>
          </w:p>
          <w:p w14:paraId="03769B3B" w14:textId="77777777" w:rsidR="00BB7342" w:rsidRDefault="00BB7342" w:rsidP="00BB7342">
            <w:pPr>
              <w:bidi w:val="0"/>
            </w:pPr>
            <w:r>
              <w:t xml:space="preserve">            color: #e65100;</w:t>
            </w:r>
          </w:p>
          <w:p w14:paraId="782DCFDE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108C62A6" w14:textId="77777777" w:rsidR="00BB7342" w:rsidRDefault="00BB7342" w:rsidP="00BB7342">
            <w:pPr>
              <w:bidi w:val="0"/>
              <w:rPr>
                <w:rtl/>
              </w:rPr>
            </w:pPr>
          </w:p>
          <w:p w14:paraId="74B13C77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tl/>
              </w:rPr>
              <w:t>وسط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عمود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افق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 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روش‌ها</w:t>
            </w:r>
            <w:r>
              <w:t xml:space="preserve"> */</w:t>
            </w:r>
          </w:p>
          <w:p w14:paraId="4E6989FB" w14:textId="77777777" w:rsidR="00BB7342" w:rsidRDefault="00BB7342" w:rsidP="00BB7342">
            <w:pPr>
              <w:bidi w:val="0"/>
            </w:pPr>
            <w:r>
              <w:t xml:space="preserve">        .block-center-vertical {</w:t>
            </w:r>
          </w:p>
          <w:p w14:paraId="41DF39A0" w14:textId="77777777" w:rsidR="00BB7342" w:rsidRDefault="00BB7342" w:rsidP="00BB7342">
            <w:pPr>
              <w:bidi w:val="0"/>
            </w:pPr>
            <w:r>
              <w:t xml:space="preserve">            height: 300px;</w:t>
            </w:r>
          </w:p>
          <w:p w14:paraId="2BB287FE" w14:textId="77777777" w:rsidR="00BB7342" w:rsidRDefault="00BB7342" w:rsidP="00BB7342">
            <w:pPr>
              <w:bidi w:val="0"/>
            </w:pPr>
            <w:r>
              <w:t xml:space="preserve">            position: relative;</w:t>
            </w:r>
          </w:p>
          <w:p w14:paraId="7B17DF15" w14:textId="77777777" w:rsidR="00BB7342" w:rsidRDefault="00BB7342" w:rsidP="00BB7342">
            <w:pPr>
              <w:bidi w:val="0"/>
            </w:pPr>
            <w:r>
              <w:t xml:space="preserve">            background: #fce4ec;</w:t>
            </w:r>
          </w:p>
          <w:p w14:paraId="5DD6113A" w14:textId="77777777" w:rsidR="00BB7342" w:rsidRDefault="00BB7342" w:rsidP="00BB7342">
            <w:pPr>
              <w:bidi w:val="0"/>
            </w:pPr>
            <w:r>
              <w:t xml:space="preserve">            border: 2px dashed #f48fb1;</w:t>
            </w:r>
          </w:p>
          <w:p w14:paraId="785FCDC9" w14:textId="77777777" w:rsidR="00BB7342" w:rsidRDefault="00BB7342" w:rsidP="00BB7342">
            <w:pPr>
              <w:bidi w:val="0"/>
            </w:pPr>
            <w:r>
              <w:t xml:space="preserve">            border-radius: 8px;</w:t>
            </w:r>
          </w:p>
          <w:p w14:paraId="0E66918E" w14:textId="77777777" w:rsidR="00BB7342" w:rsidRDefault="00BB7342" w:rsidP="00BB7342">
            <w:pPr>
              <w:bidi w:val="0"/>
            </w:pPr>
            <w:r>
              <w:t xml:space="preserve">            margin: 20px 0;</w:t>
            </w:r>
          </w:p>
          <w:p w14:paraId="0FEAC00B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3BD6161A" w14:textId="77777777" w:rsidR="00BB7342" w:rsidRDefault="00BB7342" w:rsidP="00BB7342">
            <w:pPr>
              <w:bidi w:val="0"/>
              <w:rPr>
                <w:rtl/>
              </w:rPr>
            </w:pPr>
          </w:p>
          <w:p w14:paraId="1F1AAE73" w14:textId="77777777" w:rsidR="00BB7342" w:rsidRDefault="00BB7342" w:rsidP="00BB7342">
            <w:pPr>
              <w:bidi w:val="0"/>
            </w:pPr>
            <w:r>
              <w:t xml:space="preserve">        .centered-content {</w:t>
            </w:r>
          </w:p>
          <w:p w14:paraId="5DA344CC" w14:textId="77777777" w:rsidR="00BB7342" w:rsidRDefault="00BB7342" w:rsidP="00BB7342">
            <w:pPr>
              <w:bidi w:val="0"/>
            </w:pPr>
            <w:r>
              <w:t xml:space="preserve">            position: absolute;</w:t>
            </w:r>
          </w:p>
          <w:p w14:paraId="5B9329D6" w14:textId="77777777" w:rsidR="00BB7342" w:rsidRDefault="00BB7342" w:rsidP="00BB7342">
            <w:pPr>
              <w:bidi w:val="0"/>
            </w:pPr>
            <w:r>
              <w:t xml:space="preserve">            top: 50%;</w:t>
            </w:r>
          </w:p>
          <w:p w14:paraId="37B8EDE1" w14:textId="77777777" w:rsidR="00BB7342" w:rsidRDefault="00BB7342" w:rsidP="00BB7342">
            <w:pPr>
              <w:bidi w:val="0"/>
            </w:pPr>
            <w:r>
              <w:t xml:space="preserve">            left: 50%;</w:t>
            </w:r>
          </w:p>
          <w:p w14:paraId="4C8AA33C" w14:textId="77777777" w:rsidR="00BB7342" w:rsidRDefault="00BB7342" w:rsidP="00BB7342">
            <w:pPr>
              <w:bidi w:val="0"/>
            </w:pPr>
            <w:r>
              <w:t xml:space="preserve">            transform: translate(-50%, -50%);</w:t>
            </w:r>
          </w:p>
          <w:p w14:paraId="7DA50E1C" w14:textId="77777777" w:rsidR="00BB7342" w:rsidRDefault="00BB7342" w:rsidP="00BB7342">
            <w:pPr>
              <w:bidi w:val="0"/>
            </w:pPr>
            <w:r>
              <w:lastRenderedPageBreak/>
              <w:t xml:space="preserve">            padding: 30px;</w:t>
            </w:r>
          </w:p>
          <w:p w14:paraId="401B35CB" w14:textId="77777777" w:rsidR="00BB7342" w:rsidRDefault="00BB7342" w:rsidP="00BB7342">
            <w:pPr>
              <w:bidi w:val="0"/>
            </w:pPr>
            <w:r>
              <w:t xml:space="preserve">            background: #ad1457;</w:t>
            </w:r>
          </w:p>
          <w:p w14:paraId="6EEB7CB1" w14:textId="77777777" w:rsidR="00BB7342" w:rsidRDefault="00BB7342" w:rsidP="00BB7342">
            <w:pPr>
              <w:bidi w:val="0"/>
            </w:pPr>
            <w:r>
              <w:t xml:space="preserve">            color: white;</w:t>
            </w:r>
          </w:p>
          <w:p w14:paraId="5B1B8B3C" w14:textId="77777777" w:rsidR="00BB7342" w:rsidRDefault="00BB7342" w:rsidP="00BB7342">
            <w:pPr>
              <w:bidi w:val="0"/>
            </w:pPr>
            <w:r>
              <w:t xml:space="preserve">            border-radius: 8px;</w:t>
            </w:r>
          </w:p>
          <w:p w14:paraId="4AB95D3B" w14:textId="77777777" w:rsidR="00BB7342" w:rsidRDefault="00BB7342" w:rsidP="00BB7342">
            <w:pPr>
              <w:bidi w:val="0"/>
            </w:pPr>
            <w:r>
              <w:t xml:space="preserve">            text-align: center;</w:t>
            </w:r>
          </w:p>
          <w:p w14:paraId="443A7182" w14:textId="77777777" w:rsidR="00BB7342" w:rsidRDefault="00BB7342" w:rsidP="00BB7342">
            <w:pPr>
              <w:bidi w:val="0"/>
            </w:pPr>
            <w:r>
              <w:t xml:space="preserve">            font-weight: bold;</w:t>
            </w:r>
          </w:p>
          <w:p w14:paraId="1121503C" w14:textId="77777777" w:rsidR="00BB7342" w:rsidRDefault="00BB7342" w:rsidP="00BB7342">
            <w:pPr>
              <w:bidi w:val="0"/>
            </w:pPr>
            <w:r>
              <w:t xml:space="preserve">            width: 80%;</w:t>
            </w:r>
          </w:p>
          <w:p w14:paraId="460FD6A1" w14:textId="77777777" w:rsidR="00BB7342" w:rsidRDefault="00BB7342" w:rsidP="00BB7342">
            <w:pPr>
              <w:bidi w:val="0"/>
            </w:pPr>
            <w:r>
              <w:t xml:space="preserve">            max-width: 400px;</w:t>
            </w:r>
          </w:p>
          <w:p w14:paraId="68A9A73E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4F81DDAC" w14:textId="77777777" w:rsidR="00BB7342" w:rsidRDefault="00BB7342" w:rsidP="00BB7342">
            <w:pPr>
              <w:bidi w:val="0"/>
              <w:rPr>
                <w:rtl/>
              </w:rPr>
            </w:pPr>
          </w:p>
          <w:p w14:paraId="4421FBC1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tl/>
              </w:rPr>
              <w:t>مثال 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کارت پروفا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 xml:space="preserve"> */</w:t>
            </w:r>
          </w:p>
          <w:p w14:paraId="66C40702" w14:textId="77777777" w:rsidR="00BB7342" w:rsidRDefault="00BB7342" w:rsidP="00BB7342">
            <w:pPr>
              <w:bidi w:val="0"/>
            </w:pPr>
            <w:r>
              <w:t xml:space="preserve">        .combined-example {</w:t>
            </w:r>
          </w:p>
          <w:p w14:paraId="094DC726" w14:textId="77777777" w:rsidR="00BB7342" w:rsidRDefault="00BB7342" w:rsidP="00BB7342">
            <w:pPr>
              <w:bidi w:val="0"/>
            </w:pPr>
            <w:r>
              <w:t xml:space="preserve">            background: white;</w:t>
            </w:r>
          </w:p>
          <w:p w14:paraId="07DDB41B" w14:textId="77777777" w:rsidR="00BB7342" w:rsidRDefault="00BB7342" w:rsidP="00BB7342">
            <w:pPr>
              <w:bidi w:val="0"/>
            </w:pPr>
            <w:r>
              <w:t xml:space="preserve">            padding: 30px;</w:t>
            </w:r>
          </w:p>
          <w:p w14:paraId="5F53253B" w14:textId="77777777" w:rsidR="00BB7342" w:rsidRDefault="00BB7342" w:rsidP="00BB7342">
            <w:pPr>
              <w:bidi w:val="0"/>
            </w:pPr>
            <w:r>
              <w:t xml:space="preserve">            border-radius: 10px;</w:t>
            </w:r>
          </w:p>
          <w:p w14:paraId="13C835D5" w14:textId="77777777" w:rsidR="00BB7342" w:rsidRDefault="00BB7342" w:rsidP="00BB7342">
            <w:pPr>
              <w:bidi w:val="0"/>
            </w:pPr>
            <w:r>
              <w:t xml:space="preserve">            box-shadow: 0 5px 15px rgba(0,0,0,0.1);</w:t>
            </w:r>
          </w:p>
          <w:p w14:paraId="02C5E75A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7D49194B" w14:textId="77777777" w:rsidR="00BB7342" w:rsidRDefault="00BB7342" w:rsidP="00BB7342">
            <w:pPr>
              <w:bidi w:val="0"/>
              <w:rPr>
                <w:rtl/>
              </w:rPr>
            </w:pPr>
          </w:p>
          <w:p w14:paraId="785C5BE3" w14:textId="77777777" w:rsidR="00BB7342" w:rsidRDefault="00BB7342" w:rsidP="00BB7342">
            <w:pPr>
              <w:bidi w:val="0"/>
            </w:pPr>
            <w:r>
              <w:t xml:space="preserve">        .profile-card {</w:t>
            </w:r>
          </w:p>
          <w:p w14:paraId="0A3E1E29" w14:textId="77777777" w:rsidR="00BB7342" w:rsidRDefault="00BB7342" w:rsidP="00BB7342">
            <w:pPr>
              <w:bidi w:val="0"/>
            </w:pPr>
            <w:r>
              <w:t xml:space="preserve">            max-width: 400px;</w:t>
            </w:r>
          </w:p>
          <w:p w14:paraId="0C17C6C4" w14:textId="77777777" w:rsidR="00BB7342" w:rsidRDefault="00BB7342" w:rsidP="00BB7342">
            <w:pPr>
              <w:bidi w:val="0"/>
            </w:pPr>
            <w:r>
              <w:t xml:space="preserve">            margin: 0 auto;</w:t>
            </w:r>
          </w:p>
          <w:p w14:paraId="073105B4" w14:textId="77777777" w:rsidR="00BB7342" w:rsidRDefault="00BB7342" w:rsidP="00BB7342">
            <w:pPr>
              <w:bidi w:val="0"/>
            </w:pPr>
            <w:r>
              <w:t xml:space="preserve">            background: linear-gradient(135deg, #667eea 0%, #764ba2 100%);</w:t>
            </w:r>
          </w:p>
          <w:p w14:paraId="7EB47C37" w14:textId="77777777" w:rsidR="00BB7342" w:rsidRDefault="00BB7342" w:rsidP="00BB7342">
            <w:pPr>
              <w:bidi w:val="0"/>
            </w:pPr>
            <w:r>
              <w:t xml:space="preserve">            border-radius: 15px;</w:t>
            </w:r>
          </w:p>
          <w:p w14:paraId="6D0E422A" w14:textId="77777777" w:rsidR="00BB7342" w:rsidRDefault="00BB7342" w:rsidP="00BB7342">
            <w:pPr>
              <w:bidi w:val="0"/>
            </w:pPr>
            <w:r>
              <w:t xml:space="preserve">            overflow: hidden;</w:t>
            </w:r>
          </w:p>
          <w:p w14:paraId="570D2C95" w14:textId="77777777" w:rsidR="00BB7342" w:rsidRDefault="00BB7342" w:rsidP="00BB7342">
            <w:pPr>
              <w:bidi w:val="0"/>
            </w:pPr>
            <w:r>
              <w:t xml:space="preserve">            box-shadow: 0 10px 30px rgba(0,0,0,0.2);</w:t>
            </w:r>
          </w:p>
          <w:p w14:paraId="2F743C8D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1943C0B2" w14:textId="77777777" w:rsidR="00BB7342" w:rsidRDefault="00BB7342" w:rsidP="00BB7342">
            <w:pPr>
              <w:bidi w:val="0"/>
              <w:rPr>
                <w:rtl/>
              </w:rPr>
            </w:pPr>
          </w:p>
          <w:p w14:paraId="57442D7A" w14:textId="77777777" w:rsidR="00BB7342" w:rsidRDefault="00BB7342" w:rsidP="00BB7342">
            <w:pPr>
              <w:bidi w:val="0"/>
            </w:pPr>
            <w:r>
              <w:t xml:space="preserve">        .profile-header {</w:t>
            </w:r>
          </w:p>
          <w:p w14:paraId="6D917FBA" w14:textId="77777777" w:rsidR="00BB7342" w:rsidRDefault="00BB7342" w:rsidP="00BB7342">
            <w:pPr>
              <w:bidi w:val="0"/>
            </w:pPr>
            <w:r>
              <w:t xml:space="preserve">            padding: 40px 30px 20px;</w:t>
            </w:r>
          </w:p>
          <w:p w14:paraId="01DDFDAE" w14:textId="77777777" w:rsidR="00BB7342" w:rsidRDefault="00BB7342" w:rsidP="00BB7342">
            <w:pPr>
              <w:bidi w:val="0"/>
            </w:pPr>
            <w:r>
              <w:t xml:space="preserve">            text-align: center;</w:t>
            </w:r>
          </w:p>
          <w:p w14:paraId="3C59C079" w14:textId="77777777" w:rsidR="00BB7342" w:rsidRDefault="00BB7342" w:rsidP="00BB7342">
            <w:pPr>
              <w:bidi w:val="0"/>
            </w:pPr>
            <w:r>
              <w:t xml:space="preserve">            background: rgba(255,255,255,0.1);</w:t>
            </w:r>
          </w:p>
          <w:p w14:paraId="5A39A7A4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70E12C92" w14:textId="77777777" w:rsidR="00BB7342" w:rsidRDefault="00BB7342" w:rsidP="00BB7342">
            <w:pPr>
              <w:bidi w:val="0"/>
              <w:rPr>
                <w:rtl/>
              </w:rPr>
            </w:pPr>
          </w:p>
          <w:p w14:paraId="0977CFC2" w14:textId="77777777" w:rsidR="00BB7342" w:rsidRDefault="00BB7342" w:rsidP="00BB7342">
            <w:pPr>
              <w:bidi w:val="0"/>
            </w:pPr>
            <w:r>
              <w:t xml:space="preserve">        .profile-image {</w:t>
            </w:r>
          </w:p>
          <w:p w14:paraId="5469FC8C" w14:textId="77777777" w:rsidR="00BB7342" w:rsidRDefault="00BB7342" w:rsidP="00BB7342">
            <w:pPr>
              <w:bidi w:val="0"/>
            </w:pPr>
            <w:r>
              <w:t xml:space="preserve">            width: 120px;</w:t>
            </w:r>
          </w:p>
          <w:p w14:paraId="010A741C" w14:textId="77777777" w:rsidR="00BB7342" w:rsidRDefault="00BB7342" w:rsidP="00BB7342">
            <w:pPr>
              <w:bidi w:val="0"/>
            </w:pPr>
            <w:r>
              <w:t xml:space="preserve">            height: 120px;</w:t>
            </w:r>
          </w:p>
          <w:p w14:paraId="09150335" w14:textId="77777777" w:rsidR="00BB7342" w:rsidRDefault="00BB7342" w:rsidP="00BB7342">
            <w:pPr>
              <w:bidi w:val="0"/>
            </w:pPr>
            <w:r>
              <w:t xml:space="preserve">            border-radius: 50%;</w:t>
            </w:r>
          </w:p>
          <w:p w14:paraId="0628C21B" w14:textId="77777777" w:rsidR="00BB7342" w:rsidRDefault="00BB7342" w:rsidP="00BB7342">
            <w:pPr>
              <w:bidi w:val="0"/>
            </w:pPr>
            <w:r>
              <w:t xml:space="preserve">            border: 4px solid white;</w:t>
            </w:r>
          </w:p>
          <w:p w14:paraId="64AB271D" w14:textId="77777777" w:rsidR="00BB7342" w:rsidRDefault="00BB7342" w:rsidP="00BB7342">
            <w:pPr>
              <w:bidi w:val="0"/>
            </w:pPr>
            <w:r>
              <w:t xml:space="preserve">            margin: 0 auto 20px;</w:t>
            </w:r>
          </w:p>
          <w:p w14:paraId="1508668E" w14:textId="77777777" w:rsidR="00BB7342" w:rsidRDefault="00BB7342" w:rsidP="00BB7342">
            <w:pPr>
              <w:bidi w:val="0"/>
            </w:pPr>
            <w:r>
              <w:t xml:space="preserve">            display: block;</w:t>
            </w:r>
          </w:p>
          <w:p w14:paraId="7E531DAA" w14:textId="77777777" w:rsidR="00BB7342" w:rsidRDefault="00BB7342" w:rsidP="00BB7342">
            <w:pPr>
              <w:bidi w:val="0"/>
            </w:pPr>
            <w:r>
              <w:t xml:space="preserve">            background: #ddd;</w:t>
            </w:r>
          </w:p>
          <w:p w14:paraId="55A5F8EB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5B4B3A71" w14:textId="77777777" w:rsidR="00BB7342" w:rsidRDefault="00BB7342" w:rsidP="00BB7342">
            <w:pPr>
              <w:bidi w:val="0"/>
              <w:rPr>
                <w:rtl/>
              </w:rPr>
            </w:pPr>
          </w:p>
          <w:p w14:paraId="700DF08B" w14:textId="77777777" w:rsidR="00BB7342" w:rsidRDefault="00BB7342" w:rsidP="00BB7342">
            <w:pPr>
              <w:bidi w:val="0"/>
            </w:pPr>
            <w:r>
              <w:t xml:space="preserve">        .profile-name {</w:t>
            </w:r>
          </w:p>
          <w:p w14:paraId="61D1E920" w14:textId="77777777" w:rsidR="00BB7342" w:rsidRDefault="00BB7342" w:rsidP="00BB7342">
            <w:pPr>
              <w:bidi w:val="0"/>
            </w:pPr>
            <w:r>
              <w:lastRenderedPageBreak/>
              <w:t xml:space="preserve">            color: white;</w:t>
            </w:r>
          </w:p>
          <w:p w14:paraId="4CE9485E" w14:textId="77777777" w:rsidR="00BB7342" w:rsidRDefault="00BB7342" w:rsidP="00BB7342">
            <w:pPr>
              <w:bidi w:val="0"/>
            </w:pPr>
            <w:r>
              <w:t xml:space="preserve">            font-size: 1.5em;</w:t>
            </w:r>
          </w:p>
          <w:p w14:paraId="2C8A0C86" w14:textId="77777777" w:rsidR="00BB7342" w:rsidRDefault="00BB7342" w:rsidP="00BB7342">
            <w:pPr>
              <w:bidi w:val="0"/>
            </w:pPr>
            <w:r>
              <w:t xml:space="preserve">            margin-bottom: 5px;</w:t>
            </w:r>
          </w:p>
          <w:p w14:paraId="470F4A5E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30A4E240" w14:textId="77777777" w:rsidR="00BB7342" w:rsidRDefault="00BB7342" w:rsidP="00BB7342">
            <w:pPr>
              <w:bidi w:val="0"/>
              <w:rPr>
                <w:rtl/>
              </w:rPr>
            </w:pPr>
          </w:p>
          <w:p w14:paraId="40886C85" w14:textId="77777777" w:rsidR="00BB7342" w:rsidRDefault="00BB7342" w:rsidP="00BB7342">
            <w:pPr>
              <w:bidi w:val="0"/>
            </w:pPr>
            <w:r>
              <w:t xml:space="preserve">        .profile-title {</w:t>
            </w:r>
          </w:p>
          <w:p w14:paraId="4CB7F7CB" w14:textId="77777777" w:rsidR="00BB7342" w:rsidRDefault="00BB7342" w:rsidP="00BB7342">
            <w:pPr>
              <w:bidi w:val="0"/>
            </w:pPr>
            <w:r>
              <w:t xml:space="preserve">            color: rgba(255,255,255,0.8);</w:t>
            </w:r>
          </w:p>
          <w:p w14:paraId="48A9F98B" w14:textId="77777777" w:rsidR="00BB7342" w:rsidRDefault="00BB7342" w:rsidP="00BB7342">
            <w:pPr>
              <w:bidi w:val="0"/>
            </w:pPr>
            <w:r>
              <w:t xml:space="preserve">            font-size: 1em;</w:t>
            </w:r>
          </w:p>
          <w:p w14:paraId="3BD71852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45CCDEED" w14:textId="77777777" w:rsidR="00BB7342" w:rsidRDefault="00BB7342" w:rsidP="00BB7342">
            <w:pPr>
              <w:bidi w:val="0"/>
              <w:rPr>
                <w:rtl/>
              </w:rPr>
            </w:pPr>
          </w:p>
          <w:p w14:paraId="5F90FB78" w14:textId="77777777" w:rsidR="00BB7342" w:rsidRDefault="00BB7342" w:rsidP="00BB7342">
            <w:pPr>
              <w:bidi w:val="0"/>
            </w:pPr>
            <w:r>
              <w:t xml:space="preserve">        .profile-stats {</w:t>
            </w:r>
          </w:p>
          <w:p w14:paraId="580C0E79" w14:textId="77777777" w:rsidR="00BB7342" w:rsidRDefault="00BB7342" w:rsidP="00BB7342">
            <w:pPr>
              <w:bidi w:val="0"/>
            </w:pPr>
            <w:r>
              <w:t xml:space="preserve">            display: flex;</w:t>
            </w:r>
          </w:p>
          <w:p w14:paraId="619416AA" w14:textId="77777777" w:rsidR="00BB7342" w:rsidRDefault="00BB7342" w:rsidP="00BB7342">
            <w:pPr>
              <w:bidi w:val="0"/>
            </w:pPr>
            <w:r>
              <w:t xml:space="preserve">            justify-content: space-around;</w:t>
            </w:r>
          </w:p>
          <w:p w14:paraId="09366861" w14:textId="77777777" w:rsidR="00BB7342" w:rsidRDefault="00BB7342" w:rsidP="00BB7342">
            <w:pPr>
              <w:bidi w:val="0"/>
            </w:pPr>
            <w:r>
              <w:t xml:space="preserve">            padding: 30px 20px;</w:t>
            </w:r>
          </w:p>
          <w:p w14:paraId="074F04F1" w14:textId="77777777" w:rsidR="00BB7342" w:rsidRDefault="00BB7342" w:rsidP="00BB7342">
            <w:pPr>
              <w:bidi w:val="0"/>
            </w:pPr>
            <w:r>
              <w:t xml:space="preserve">            background: rgba(255,255,255,0.1);</w:t>
            </w:r>
          </w:p>
          <w:p w14:paraId="7D7D51C3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4BB6993B" w14:textId="77777777" w:rsidR="00BB7342" w:rsidRDefault="00BB7342" w:rsidP="00BB7342">
            <w:pPr>
              <w:bidi w:val="0"/>
              <w:rPr>
                <w:rtl/>
              </w:rPr>
            </w:pPr>
          </w:p>
          <w:p w14:paraId="37213BC9" w14:textId="77777777" w:rsidR="00BB7342" w:rsidRDefault="00BB7342" w:rsidP="00BB7342">
            <w:pPr>
              <w:bidi w:val="0"/>
            </w:pPr>
            <w:r>
              <w:t xml:space="preserve">        .stat-item {</w:t>
            </w:r>
          </w:p>
          <w:p w14:paraId="10FF4F36" w14:textId="77777777" w:rsidR="00BB7342" w:rsidRDefault="00BB7342" w:rsidP="00BB7342">
            <w:pPr>
              <w:bidi w:val="0"/>
            </w:pPr>
            <w:r>
              <w:t xml:space="preserve">            text-align: center;</w:t>
            </w:r>
          </w:p>
          <w:p w14:paraId="2D8E7F25" w14:textId="77777777" w:rsidR="00BB7342" w:rsidRDefault="00BB7342" w:rsidP="00BB7342">
            <w:pPr>
              <w:bidi w:val="0"/>
            </w:pPr>
            <w:r>
              <w:t xml:space="preserve">            color: white;</w:t>
            </w:r>
          </w:p>
          <w:p w14:paraId="4EB06E94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618F102F" w14:textId="77777777" w:rsidR="00BB7342" w:rsidRDefault="00BB7342" w:rsidP="00BB7342">
            <w:pPr>
              <w:bidi w:val="0"/>
              <w:rPr>
                <w:rtl/>
              </w:rPr>
            </w:pPr>
          </w:p>
          <w:p w14:paraId="486CD4E8" w14:textId="77777777" w:rsidR="00BB7342" w:rsidRDefault="00BB7342" w:rsidP="00BB7342">
            <w:pPr>
              <w:bidi w:val="0"/>
            </w:pPr>
            <w:r>
              <w:t xml:space="preserve">        .stat-number {</w:t>
            </w:r>
          </w:p>
          <w:p w14:paraId="1230AF76" w14:textId="77777777" w:rsidR="00BB7342" w:rsidRDefault="00BB7342" w:rsidP="00BB7342">
            <w:pPr>
              <w:bidi w:val="0"/>
            </w:pPr>
            <w:r>
              <w:t xml:space="preserve">            display: block;</w:t>
            </w:r>
          </w:p>
          <w:p w14:paraId="70C7F9E9" w14:textId="77777777" w:rsidR="00BB7342" w:rsidRDefault="00BB7342" w:rsidP="00BB7342">
            <w:pPr>
              <w:bidi w:val="0"/>
            </w:pPr>
            <w:r>
              <w:t xml:space="preserve">            font-size: 1.8em;</w:t>
            </w:r>
          </w:p>
          <w:p w14:paraId="42CB5AC0" w14:textId="77777777" w:rsidR="00BB7342" w:rsidRDefault="00BB7342" w:rsidP="00BB7342">
            <w:pPr>
              <w:bidi w:val="0"/>
            </w:pPr>
            <w:r>
              <w:t xml:space="preserve">            font-weight: bold;</w:t>
            </w:r>
          </w:p>
          <w:p w14:paraId="0E656260" w14:textId="77777777" w:rsidR="00BB7342" w:rsidRDefault="00BB7342" w:rsidP="00BB7342">
            <w:pPr>
              <w:bidi w:val="0"/>
            </w:pPr>
            <w:r>
              <w:t xml:space="preserve">            margin-bottom: 5px;</w:t>
            </w:r>
          </w:p>
          <w:p w14:paraId="627BC28E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40E3BEF1" w14:textId="77777777" w:rsidR="00BB7342" w:rsidRDefault="00BB7342" w:rsidP="00BB7342">
            <w:pPr>
              <w:bidi w:val="0"/>
              <w:rPr>
                <w:rtl/>
              </w:rPr>
            </w:pPr>
          </w:p>
          <w:p w14:paraId="7C20F8F7" w14:textId="77777777" w:rsidR="00BB7342" w:rsidRDefault="00BB7342" w:rsidP="00BB7342">
            <w:pPr>
              <w:bidi w:val="0"/>
            </w:pPr>
            <w:r>
              <w:t xml:space="preserve">        .stat-label {</w:t>
            </w:r>
          </w:p>
          <w:p w14:paraId="17FC1EA2" w14:textId="77777777" w:rsidR="00BB7342" w:rsidRDefault="00BB7342" w:rsidP="00BB7342">
            <w:pPr>
              <w:bidi w:val="0"/>
            </w:pPr>
            <w:r>
              <w:t xml:space="preserve">            font-size: 0.9em;</w:t>
            </w:r>
          </w:p>
          <w:p w14:paraId="3E2FECEA" w14:textId="77777777" w:rsidR="00BB7342" w:rsidRDefault="00BB7342" w:rsidP="00BB7342">
            <w:pPr>
              <w:bidi w:val="0"/>
            </w:pPr>
            <w:r>
              <w:t xml:space="preserve">            opacity: 0.8;</w:t>
            </w:r>
          </w:p>
          <w:p w14:paraId="4FA0B276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62EB3075" w14:textId="77777777" w:rsidR="00BB7342" w:rsidRDefault="00BB7342" w:rsidP="00BB7342">
            <w:pPr>
              <w:bidi w:val="0"/>
              <w:rPr>
                <w:rtl/>
              </w:rPr>
            </w:pPr>
          </w:p>
          <w:p w14:paraId="73AEDF4D" w14:textId="77777777" w:rsidR="00BB7342" w:rsidRDefault="00BB7342" w:rsidP="00BB7342">
            <w:pPr>
              <w:bidi w:val="0"/>
            </w:pPr>
            <w:r>
              <w:t xml:space="preserve">        .profile-actions {</w:t>
            </w:r>
          </w:p>
          <w:p w14:paraId="16B99545" w14:textId="77777777" w:rsidR="00BB7342" w:rsidRDefault="00BB7342" w:rsidP="00BB7342">
            <w:pPr>
              <w:bidi w:val="0"/>
            </w:pPr>
            <w:r>
              <w:t xml:space="preserve">            display: flex;</w:t>
            </w:r>
          </w:p>
          <w:p w14:paraId="68A03B20" w14:textId="77777777" w:rsidR="00BB7342" w:rsidRDefault="00BB7342" w:rsidP="00BB7342">
            <w:pPr>
              <w:bidi w:val="0"/>
            </w:pPr>
            <w:r>
              <w:t xml:space="preserve">            justify-content: center;</w:t>
            </w:r>
          </w:p>
          <w:p w14:paraId="66092A44" w14:textId="77777777" w:rsidR="00BB7342" w:rsidRDefault="00BB7342" w:rsidP="00BB7342">
            <w:pPr>
              <w:bidi w:val="0"/>
            </w:pPr>
            <w:r>
              <w:t xml:space="preserve">            gap: 15px;</w:t>
            </w:r>
          </w:p>
          <w:p w14:paraId="08A76546" w14:textId="77777777" w:rsidR="00BB7342" w:rsidRDefault="00BB7342" w:rsidP="00BB7342">
            <w:pPr>
              <w:bidi w:val="0"/>
            </w:pPr>
            <w:r>
              <w:t xml:space="preserve">            padding: 30px;</w:t>
            </w:r>
          </w:p>
          <w:p w14:paraId="18E4D77E" w14:textId="77777777" w:rsidR="00BB7342" w:rsidRDefault="00BB7342" w:rsidP="00BB7342">
            <w:pPr>
              <w:bidi w:val="0"/>
            </w:pPr>
            <w:r>
              <w:t xml:space="preserve">            background: rgba(255,255,255,0.05);</w:t>
            </w:r>
          </w:p>
          <w:p w14:paraId="1E2BC4EF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102EB53B" w14:textId="77777777" w:rsidR="00BB7342" w:rsidRDefault="00BB7342" w:rsidP="00BB7342">
            <w:pPr>
              <w:bidi w:val="0"/>
              <w:rPr>
                <w:rtl/>
              </w:rPr>
            </w:pPr>
          </w:p>
          <w:p w14:paraId="6AEB58F2" w14:textId="77777777" w:rsidR="00BB7342" w:rsidRDefault="00BB7342" w:rsidP="00BB7342">
            <w:pPr>
              <w:bidi w:val="0"/>
            </w:pPr>
            <w:r>
              <w:t xml:space="preserve">        .btn {</w:t>
            </w:r>
          </w:p>
          <w:p w14:paraId="61C024D0" w14:textId="77777777" w:rsidR="00BB7342" w:rsidRDefault="00BB7342" w:rsidP="00BB7342">
            <w:pPr>
              <w:bidi w:val="0"/>
            </w:pPr>
            <w:r>
              <w:lastRenderedPageBreak/>
              <w:t xml:space="preserve">            padding: 12px 25px;</w:t>
            </w:r>
          </w:p>
          <w:p w14:paraId="235124CB" w14:textId="77777777" w:rsidR="00BB7342" w:rsidRDefault="00BB7342" w:rsidP="00BB7342">
            <w:pPr>
              <w:bidi w:val="0"/>
            </w:pPr>
            <w:r>
              <w:t xml:space="preserve">            border: none;</w:t>
            </w:r>
          </w:p>
          <w:p w14:paraId="7AFD426E" w14:textId="77777777" w:rsidR="00BB7342" w:rsidRDefault="00BB7342" w:rsidP="00BB7342">
            <w:pPr>
              <w:bidi w:val="0"/>
            </w:pPr>
            <w:r>
              <w:t xml:space="preserve">            border-radius: 25px;</w:t>
            </w:r>
          </w:p>
          <w:p w14:paraId="60EA6920" w14:textId="77777777" w:rsidR="00BB7342" w:rsidRDefault="00BB7342" w:rsidP="00BB7342">
            <w:pPr>
              <w:bidi w:val="0"/>
            </w:pPr>
            <w:r>
              <w:t xml:space="preserve">            font-weight: bold;</w:t>
            </w:r>
          </w:p>
          <w:p w14:paraId="1BCFD183" w14:textId="77777777" w:rsidR="00BB7342" w:rsidRDefault="00BB7342" w:rsidP="00BB7342">
            <w:pPr>
              <w:bidi w:val="0"/>
            </w:pPr>
            <w:r>
              <w:t xml:space="preserve">            cursor: pointer;</w:t>
            </w:r>
          </w:p>
          <w:p w14:paraId="0EA53CC0" w14:textId="77777777" w:rsidR="00BB7342" w:rsidRDefault="00BB7342" w:rsidP="00BB7342">
            <w:pPr>
              <w:bidi w:val="0"/>
            </w:pPr>
            <w:r>
              <w:t xml:space="preserve">            transition: all 0.3s ease;</w:t>
            </w:r>
          </w:p>
          <w:p w14:paraId="74184107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61839AFC" w14:textId="77777777" w:rsidR="00BB7342" w:rsidRDefault="00BB7342" w:rsidP="00BB7342">
            <w:pPr>
              <w:bidi w:val="0"/>
              <w:rPr>
                <w:rtl/>
              </w:rPr>
            </w:pPr>
          </w:p>
          <w:p w14:paraId="10DD8FB0" w14:textId="77777777" w:rsidR="00BB7342" w:rsidRDefault="00BB7342" w:rsidP="00BB7342">
            <w:pPr>
              <w:bidi w:val="0"/>
            </w:pPr>
            <w:r>
              <w:t xml:space="preserve">        .btn-primary {</w:t>
            </w:r>
          </w:p>
          <w:p w14:paraId="1EDE1A1F" w14:textId="77777777" w:rsidR="00BB7342" w:rsidRDefault="00BB7342" w:rsidP="00BB7342">
            <w:pPr>
              <w:bidi w:val="0"/>
            </w:pPr>
            <w:r>
              <w:t xml:space="preserve">            background: #4CAF50;</w:t>
            </w:r>
          </w:p>
          <w:p w14:paraId="499CE02B" w14:textId="77777777" w:rsidR="00BB7342" w:rsidRDefault="00BB7342" w:rsidP="00BB7342">
            <w:pPr>
              <w:bidi w:val="0"/>
            </w:pPr>
            <w:r>
              <w:t xml:space="preserve">            color: white;</w:t>
            </w:r>
          </w:p>
          <w:p w14:paraId="2250A159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0A4A9100" w14:textId="77777777" w:rsidR="00BB7342" w:rsidRDefault="00BB7342" w:rsidP="00BB7342">
            <w:pPr>
              <w:bidi w:val="0"/>
              <w:rPr>
                <w:rtl/>
              </w:rPr>
            </w:pPr>
          </w:p>
          <w:p w14:paraId="69A97348" w14:textId="77777777" w:rsidR="00BB7342" w:rsidRDefault="00BB7342" w:rsidP="00BB7342">
            <w:pPr>
              <w:bidi w:val="0"/>
            </w:pPr>
            <w:r>
              <w:t xml:space="preserve">        .btn-secondary {</w:t>
            </w:r>
          </w:p>
          <w:p w14:paraId="24B87989" w14:textId="77777777" w:rsidR="00BB7342" w:rsidRDefault="00BB7342" w:rsidP="00BB7342">
            <w:pPr>
              <w:bidi w:val="0"/>
            </w:pPr>
            <w:r>
              <w:t xml:space="preserve">            background: transparent;</w:t>
            </w:r>
          </w:p>
          <w:p w14:paraId="541B3138" w14:textId="77777777" w:rsidR="00BB7342" w:rsidRDefault="00BB7342" w:rsidP="00BB7342">
            <w:pPr>
              <w:bidi w:val="0"/>
            </w:pPr>
            <w:r>
              <w:t xml:space="preserve">            color: white;</w:t>
            </w:r>
          </w:p>
          <w:p w14:paraId="323C10E1" w14:textId="77777777" w:rsidR="00BB7342" w:rsidRDefault="00BB7342" w:rsidP="00BB7342">
            <w:pPr>
              <w:bidi w:val="0"/>
            </w:pPr>
            <w:r>
              <w:t xml:space="preserve">            border: 2px solid white;</w:t>
            </w:r>
          </w:p>
          <w:p w14:paraId="456051EB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1B337778" w14:textId="77777777" w:rsidR="00BB7342" w:rsidRDefault="00BB7342" w:rsidP="00BB7342">
            <w:pPr>
              <w:bidi w:val="0"/>
              <w:rPr>
                <w:rtl/>
              </w:rPr>
            </w:pPr>
          </w:p>
          <w:p w14:paraId="207AFAEE" w14:textId="77777777" w:rsidR="00BB7342" w:rsidRDefault="00BB7342" w:rsidP="00BB7342">
            <w:pPr>
              <w:bidi w:val="0"/>
            </w:pPr>
            <w:r>
              <w:t xml:space="preserve">        .btn:hover {</w:t>
            </w:r>
          </w:p>
          <w:p w14:paraId="28F9491D" w14:textId="77777777" w:rsidR="00BB7342" w:rsidRDefault="00BB7342" w:rsidP="00BB7342">
            <w:pPr>
              <w:bidi w:val="0"/>
            </w:pPr>
            <w:r>
              <w:t xml:space="preserve">            transform: translateY(-2px);</w:t>
            </w:r>
          </w:p>
          <w:p w14:paraId="7E76B067" w14:textId="77777777" w:rsidR="00BB7342" w:rsidRDefault="00BB7342" w:rsidP="00BB7342">
            <w:pPr>
              <w:bidi w:val="0"/>
            </w:pPr>
            <w:r>
              <w:t xml:space="preserve">            box-shadow: 0 5px 15px rgba(0,0,0,0.2);</w:t>
            </w:r>
          </w:p>
          <w:p w14:paraId="2A5A5B93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6777EF7D" w14:textId="77777777" w:rsidR="00BB7342" w:rsidRDefault="00BB7342" w:rsidP="00BB7342">
            <w:pPr>
              <w:bidi w:val="0"/>
              <w:rPr>
                <w:rtl/>
              </w:rPr>
            </w:pPr>
          </w:p>
          <w:p w14:paraId="7F2B8D7C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tl/>
              </w:rPr>
              <w:t>رسپانس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</w:t>
            </w:r>
            <w:r>
              <w:t xml:space="preserve"> */</w:t>
            </w:r>
          </w:p>
          <w:p w14:paraId="44DFD0A6" w14:textId="77777777" w:rsidR="00BB7342" w:rsidRDefault="00BB7342" w:rsidP="00BB7342">
            <w:pPr>
              <w:bidi w:val="0"/>
            </w:pPr>
            <w:r>
              <w:t xml:space="preserve">        @media (max-width: 768px) {</w:t>
            </w:r>
          </w:p>
          <w:p w14:paraId="59543ADB" w14:textId="77777777" w:rsidR="00BB7342" w:rsidRDefault="00BB7342" w:rsidP="00BB7342">
            <w:pPr>
              <w:bidi w:val="0"/>
            </w:pPr>
            <w:r>
              <w:t xml:space="preserve">            .container {</w:t>
            </w:r>
          </w:p>
          <w:p w14:paraId="0F62D980" w14:textId="77777777" w:rsidR="00BB7342" w:rsidRDefault="00BB7342" w:rsidP="00BB7342">
            <w:pPr>
              <w:bidi w:val="0"/>
            </w:pPr>
            <w:r>
              <w:t xml:space="preserve">                padding: 10px;</w:t>
            </w:r>
          </w:p>
          <w:p w14:paraId="5E3EB33A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    }</w:t>
            </w:r>
          </w:p>
          <w:p w14:paraId="266EACF6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    </w:t>
            </w:r>
          </w:p>
          <w:p w14:paraId="7EEE1AA0" w14:textId="77777777" w:rsidR="00BB7342" w:rsidRDefault="00BB7342" w:rsidP="00BB7342">
            <w:pPr>
              <w:bidi w:val="0"/>
            </w:pPr>
            <w:r>
              <w:t xml:space="preserve">            .section-title {</w:t>
            </w:r>
          </w:p>
          <w:p w14:paraId="0F807459" w14:textId="77777777" w:rsidR="00BB7342" w:rsidRDefault="00BB7342" w:rsidP="00BB7342">
            <w:pPr>
              <w:bidi w:val="0"/>
            </w:pPr>
            <w:r>
              <w:t xml:space="preserve">                font-size: 1.5em;</w:t>
            </w:r>
          </w:p>
          <w:p w14:paraId="4DFC3680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    }</w:t>
            </w:r>
          </w:p>
          <w:p w14:paraId="5FC3A0DE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    </w:t>
            </w:r>
          </w:p>
          <w:p w14:paraId="6EFF52B7" w14:textId="77777777" w:rsidR="00BB7342" w:rsidRDefault="00BB7342" w:rsidP="00BB7342">
            <w:pPr>
              <w:bidi w:val="0"/>
            </w:pPr>
            <w:r>
              <w:t xml:space="preserve">            .profile-stats {</w:t>
            </w:r>
          </w:p>
          <w:p w14:paraId="5415302A" w14:textId="77777777" w:rsidR="00BB7342" w:rsidRDefault="00BB7342" w:rsidP="00BB7342">
            <w:pPr>
              <w:bidi w:val="0"/>
            </w:pPr>
            <w:r>
              <w:t xml:space="preserve">                flex-direction: column;</w:t>
            </w:r>
          </w:p>
          <w:p w14:paraId="4BE5947F" w14:textId="77777777" w:rsidR="00BB7342" w:rsidRDefault="00BB7342" w:rsidP="00BB7342">
            <w:pPr>
              <w:bidi w:val="0"/>
            </w:pPr>
            <w:r>
              <w:t xml:space="preserve">                gap: 20px;</w:t>
            </w:r>
          </w:p>
          <w:p w14:paraId="417EB2CA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    }</w:t>
            </w:r>
          </w:p>
          <w:p w14:paraId="349DC361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    </w:t>
            </w:r>
          </w:p>
          <w:p w14:paraId="235D2B78" w14:textId="77777777" w:rsidR="00BB7342" w:rsidRDefault="00BB7342" w:rsidP="00BB7342">
            <w:pPr>
              <w:bidi w:val="0"/>
            </w:pPr>
            <w:r>
              <w:t xml:space="preserve">            .profile-actions {</w:t>
            </w:r>
          </w:p>
          <w:p w14:paraId="48595C28" w14:textId="77777777" w:rsidR="00BB7342" w:rsidRDefault="00BB7342" w:rsidP="00BB7342">
            <w:pPr>
              <w:bidi w:val="0"/>
            </w:pPr>
            <w:r>
              <w:t xml:space="preserve">                flex-direction: column;</w:t>
            </w:r>
          </w:p>
          <w:p w14:paraId="273141E6" w14:textId="77777777" w:rsidR="00BB7342" w:rsidRDefault="00BB7342" w:rsidP="00BB7342">
            <w:pPr>
              <w:bidi w:val="0"/>
            </w:pPr>
            <w:r>
              <w:t xml:space="preserve">                align-items: center;</w:t>
            </w:r>
          </w:p>
          <w:p w14:paraId="27B9E674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    }</w:t>
            </w:r>
          </w:p>
          <w:p w14:paraId="21CAB813" w14:textId="77777777" w:rsidR="00BB7342" w:rsidRDefault="00BB7342" w:rsidP="00BB7342">
            <w:pPr>
              <w:bidi w:val="0"/>
              <w:rPr>
                <w:rtl/>
              </w:rPr>
            </w:pPr>
            <w:r>
              <w:lastRenderedPageBreak/>
              <w:t xml:space="preserve">            </w:t>
            </w:r>
          </w:p>
          <w:p w14:paraId="790472C3" w14:textId="77777777" w:rsidR="00BB7342" w:rsidRDefault="00BB7342" w:rsidP="00BB7342">
            <w:pPr>
              <w:bidi w:val="0"/>
            </w:pPr>
            <w:r>
              <w:t xml:space="preserve">            .btn {</w:t>
            </w:r>
          </w:p>
          <w:p w14:paraId="3AB39615" w14:textId="77777777" w:rsidR="00BB7342" w:rsidRDefault="00BB7342" w:rsidP="00BB7342">
            <w:pPr>
              <w:bidi w:val="0"/>
            </w:pPr>
            <w:r>
              <w:t xml:space="preserve">                width: 200px;</w:t>
            </w:r>
          </w:p>
          <w:p w14:paraId="16916532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    }</w:t>
            </w:r>
          </w:p>
          <w:p w14:paraId="62E3E02A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5B1BA384" w14:textId="77777777" w:rsidR="00BB7342" w:rsidRDefault="00BB7342" w:rsidP="00BB7342">
            <w:pPr>
              <w:bidi w:val="0"/>
            </w:pPr>
            <w:r>
              <w:t xml:space="preserve">    &lt;/style&gt;</w:t>
            </w:r>
          </w:p>
          <w:p w14:paraId="4E5CED3F" w14:textId="77777777" w:rsidR="00BB7342" w:rsidRDefault="00BB7342" w:rsidP="00BB7342">
            <w:pPr>
              <w:bidi w:val="0"/>
            </w:pPr>
            <w:r>
              <w:t>&lt;/head&gt;</w:t>
            </w:r>
          </w:p>
          <w:p w14:paraId="5E06721C" w14:textId="77777777" w:rsidR="00BB7342" w:rsidRDefault="00BB7342" w:rsidP="00BB7342">
            <w:pPr>
              <w:bidi w:val="0"/>
            </w:pPr>
            <w:r>
              <w:t>&lt;body&gt;</w:t>
            </w:r>
          </w:p>
          <w:p w14:paraId="38548F6A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&lt;!-- 1. </w:t>
            </w:r>
            <w:r>
              <w:rPr>
                <w:rtl/>
              </w:rPr>
              <w:t>وسط‌چ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متن با</w:t>
            </w:r>
            <w:r>
              <w:t xml:space="preserve"> text-align --&gt;</w:t>
            </w:r>
          </w:p>
          <w:p w14:paraId="1F0E96EC" w14:textId="77777777" w:rsidR="00BB7342" w:rsidRDefault="00BB7342" w:rsidP="00BB7342">
            <w:pPr>
              <w:bidi w:val="0"/>
            </w:pPr>
            <w:r>
              <w:t xml:space="preserve">    &lt;div class="container"&gt;</w:t>
            </w:r>
          </w:p>
          <w:p w14:paraId="0DC0A52B" w14:textId="77777777" w:rsidR="00BB7342" w:rsidRDefault="00BB7342" w:rsidP="00BB7342">
            <w:pPr>
              <w:bidi w:val="0"/>
            </w:pPr>
            <w:r>
              <w:t xml:space="preserve">        &lt;div class="text-center-example"&gt;</w:t>
            </w:r>
          </w:p>
          <w:p w14:paraId="328D1666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    &lt;h2 class="section-title"&gt;</w:t>
            </w:r>
            <w:r>
              <w:rPr>
                <w:rtl/>
              </w:rPr>
              <w:t>وسط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متن با</w:t>
            </w:r>
            <w:r>
              <w:t xml:space="preserve"> text-align&lt;/h2&gt;</w:t>
            </w:r>
          </w:p>
          <w:p w14:paraId="69A10E3C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    &lt;p class="centered-text"&gt;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متن در وسط قرار گرفته است</w:t>
            </w:r>
            <w:r>
              <w:t>&lt;/p&gt;</w:t>
            </w:r>
          </w:p>
          <w:p w14:paraId="62AC0310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    &lt;p class="normal-text"&gt;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متن به صورت عاد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راست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است</w:t>
            </w:r>
            <w:r>
              <w:t>&lt;/p&gt;</w:t>
            </w:r>
          </w:p>
          <w:p w14:paraId="7BFE72E5" w14:textId="77777777" w:rsidR="00BB7342" w:rsidRDefault="00BB7342" w:rsidP="00BB7342">
            <w:pPr>
              <w:bidi w:val="0"/>
            </w:pPr>
            <w:r>
              <w:t xml:space="preserve">        &lt;/div&gt;</w:t>
            </w:r>
          </w:p>
          <w:p w14:paraId="6B8AC595" w14:textId="77777777" w:rsidR="00BB7342" w:rsidRDefault="00BB7342" w:rsidP="00BB7342">
            <w:pPr>
              <w:bidi w:val="0"/>
            </w:pPr>
            <w:r>
              <w:t xml:space="preserve">    &lt;/div&gt;</w:t>
            </w:r>
          </w:p>
          <w:p w14:paraId="45CAD1DA" w14:textId="77777777" w:rsidR="00BB7342" w:rsidRDefault="00BB7342" w:rsidP="00BB7342">
            <w:pPr>
              <w:bidi w:val="0"/>
              <w:rPr>
                <w:rtl/>
              </w:rPr>
            </w:pPr>
          </w:p>
          <w:p w14:paraId="10E16141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&lt;!-- 2. </w:t>
            </w:r>
            <w:r>
              <w:rPr>
                <w:rtl/>
              </w:rPr>
              <w:t>وسط‌چ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عناصر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تگ بلاک</w:t>
            </w:r>
            <w:r>
              <w:t xml:space="preserve"> --&gt;</w:t>
            </w:r>
          </w:p>
          <w:p w14:paraId="315CB1E9" w14:textId="77777777" w:rsidR="00BB7342" w:rsidRDefault="00BB7342" w:rsidP="00BB7342">
            <w:pPr>
              <w:bidi w:val="0"/>
            </w:pPr>
            <w:r>
              <w:t xml:space="preserve">    &lt;div class="container"&gt;</w:t>
            </w:r>
          </w:p>
          <w:p w14:paraId="4C22136E" w14:textId="77777777" w:rsidR="00BB7342" w:rsidRDefault="00BB7342" w:rsidP="00BB7342">
            <w:pPr>
              <w:bidi w:val="0"/>
            </w:pPr>
            <w:r>
              <w:t xml:space="preserve">        &lt;div class="inline-center-example"&gt;</w:t>
            </w:r>
          </w:p>
          <w:p w14:paraId="5250505B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    &lt;h2 class="section-title"&gt;</w:t>
            </w:r>
            <w:r>
              <w:rPr>
                <w:rtl/>
              </w:rPr>
              <w:t>وسط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عناصر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t>&lt;/h2&gt;</w:t>
            </w:r>
          </w:p>
          <w:p w14:paraId="6E279463" w14:textId="77777777" w:rsidR="00BB7342" w:rsidRDefault="00BB7342" w:rsidP="00BB7342">
            <w:pPr>
              <w:bidi w:val="0"/>
            </w:pPr>
            <w:r>
              <w:t xml:space="preserve">            &lt;div class="inline-container"&gt;</w:t>
            </w:r>
          </w:p>
          <w:p w14:paraId="7F74984A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        &lt;span class="inline-item"&gt;</w:t>
            </w:r>
            <w:r>
              <w:rPr>
                <w:rtl/>
              </w:rPr>
              <w:t>عنصر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۱</w:t>
            </w:r>
            <w:r>
              <w:t>&lt;/span&gt;</w:t>
            </w:r>
          </w:p>
          <w:p w14:paraId="370358AD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        &lt;span class="inline-item"&gt;</w:t>
            </w:r>
            <w:r>
              <w:rPr>
                <w:rtl/>
              </w:rPr>
              <w:t>عنصر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۲</w:t>
            </w:r>
            <w:r>
              <w:t>&lt;/span&gt;</w:t>
            </w:r>
          </w:p>
          <w:p w14:paraId="166DC030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        &lt;span class="inline-item"&gt;</w:t>
            </w:r>
            <w:r>
              <w:rPr>
                <w:rtl/>
              </w:rPr>
              <w:t>عنصر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۳</w:t>
            </w:r>
            <w:r>
              <w:t>&lt;/span&gt;</w:t>
            </w:r>
          </w:p>
          <w:p w14:paraId="0B72B507" w14:textId="77777777" w:rsidR="00BB7342" w:rsidRDefault="00BB7342" w:rsidP="00BB7342">
            <w:pPr>
              <w:bidi w:val="0"/>
            </w:pPr>
            <w:r>
              <w:t xml:space="preserve">            &lt;/div&gt;</w:t>
            </w:r>
          </w:p>
          <w:p w14:paraId="4A977AE0" w14:textId="77777777" w:rsidR="00BB7342" w:rsidRDefault="00BB7342" w:rsidP="00BB7342">
            <w:pPr>
              <w:bidi w:val="0"/>
            </w:pPr>
            <w:r>
              <w:t xml:space="preserve">        &lt;/div&gt;</w:t>
            </w:r>
          </w:p>
          <w:p w14:paraId="3051B918" w14:textId="77777777" w:rsidR="00BB7342" w:rsidRDefault="00BB7342" w:rsidP="00BB7342">
            <w:pPr>
              <w:bidi w:val="0"/>
            </w:pPr>
            <w:r>
              <w:t xml:space="preserve">    &lt;/div&gt;</w:t>
            </w:r>
          </w:p>
          <w:p w14:paraId="4A369FC4" w14:textId="77777777" w:rsidR="00BB7342" w:rsidRDefault="00BB7342" w:rsidP="00BB7342">
            <w:pPr>
              <w:bidi w:val="0"/>
              <w:rPr>
                <w:rtl/>
              </w:rPr>
            </w:pPr>
          </w:p>
          <w:p w14:paraId="2C9BF813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&lt;!-- 3. </w:t>
            </w:r>
            <w:r>
              <w:rPr>
                <w:rtl/>
              </w:rPr>
              <w:t>وسط‌چ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با</w:t>
            </w:r>
            <w:r>
              <w:t xml:space="preserve"> Flexbox --&gt;</w:t>
            </w:r>
          </w:p>
          <w:p w14:paraId="7688AA85" w14:textId="77777777" w:rsidR="00BB7342" w:rsidRDefault="00BB7342" w:rsidP="00BB7342">
            <w:pPr>
              <w:bidi w:val="0"/>
            </w:pPr>
            <w:r>
              <w:t xml:space="preserve">    &lt;div class="container"&gt;</w:t>
            </w:r>
          </w:p>
          <w:p w14:paraId="7402A44D" w14:textId="77777777" w:rsidR="00BB7342" w:rsidRDefault="00BB7342" w:rsidP="00BB7342">
            <w:pPr>
              <w:bidi w:val="0"/>
            </w:pPr>
            <w:r>
              <w:t xml:space="preserve">        &lt;div class="flex-center-example"&gt;</w:t>
            </w:r>
          </w:p>
          <w:p w14:paraId="24662512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    &lt;h2 class="section-title"&gt;</w:t>
            </w:r>
            <w:r>
              <w:rPr>
                <w:rtl/>
              </w:rPr>
              <w:t>وسط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با</w:t>
            </w:r>
            <w:r>
              <w:t xml:space="preserve"> Flexbox&lt;/h2&gt;</w:t>
            </w:r>
          </w:p>
          <w:p w14:paraId="7DA8EA31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    </w:t>
            </w:r>
          </w:p>
          <w:p w14:paraId="542D6504" w14:textId="77777777" w:rsidR="00BB7342" w:rsidRDefault="00BB7342" w:rsidP="00BB7342">
            <w:pPr>
              <w:bidi w:val="0"/>
            </w:pPr>
            <w:r>
              <w:t xml:space="preserve">            &lt;div class="flex-horizontal"&gt;</w:t>
            </w:r>
          </w:p>
          <w:p w14:paraId="6C89372C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        &lt;div class="flex-item"&gt;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۱</w:t>
            </w:r>
            <w:r>
              <w:t>&lt;/div&gt;</w:t>
            </w:r>
          </w:p>
          <w:p w14:paraId="67168253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        &lt;div class="flex-item"&gt;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۲</w:t>
            </w:r>
            <w:r>
              <w:t>&lt;/div&gt;</w:t>
            </w:r>
          </w:p>
          <w:p w14:paraId="6592A75B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        &lt;div class="flex-item"&gt;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۳</w:t>
            </w:r>
            <w:r>
              <w:t>&lt;/div&gt;</w:t>
            </w:r>
          </w:p>
          <w:p w14:paraId="462B3BE7" w14:textId="77777777" w:rsidR="00BB7342" w:rsidRDefault="00BB7342" w:rsidP="00BB7342">
            <w:pPr>
              <w:bidi w:val="0"/>
            </w:pPr>
            <w:r>
              <w:t xml:space="preserve">            &lt;/div&gt;</w:t>
            </w:r>
          </w:p>
          <w:p w14:paraId="03A5F1B3" w14:textId="77777777" w:rsidR="00BB7342" w:rsidRDefault="00BB7342" w:rsidP="00BB7342">
            <w:pPr>
              <w:bidi w:val="0"/>
              <w:rPr>
                <w:rtl/>
              </w:rPr>
            </w:pPr>
            <w:r>
              <w:lastRenderedPageBreak/>
              <w:t xml:space="preserve">            </w:t>
            </w:r>
          </w:p>
          <w:p w14:paraId="10361F45" w14:textId="77777777" w:rsidR="00BB7342" w:rsidRDefault="00BB7342" w:rsidP="00BB7342">
            <w:pPr>
              <w:bidi w:val="0"/>
            </w:pPr>
            <w:r>
              <w:t xml:space="preserve">            &lt;div class="flex-vertical"&gt;</w:t>
            </w:r>
          </w:p>
          <w:p w14:paraId="075A593C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        &lt;div class="flex-item"&gt;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عمود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۱</w:t>
            </w:r>
            <w:r>
              <w:t>&lt;/div&gt;</w:t>
            </w:r>
          </w:p>
          <w:p w14:paraId="301E0AFF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        &lt;div class="flex-item"&gt;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عمود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۲</w:t>
            </w:r>
            <w:r>
              <w:t>&lt;/div&gt;</w:t>
            </w:r>
          </w:p>
          <w:p w14:paraId="0B9894F5" w14:textId="77777777" w:rsidR="00BB7342" w:rsidRDefault="00BB7342" w:rsidP="00BB7342">
            <w:pPr>
              <w:bidi w:val="0"/>
            </w:pPr>
            <w:r>
              <w:t xml:space="preserve">            &lt;/div&gt;</w:t>
            </w:r>
          </w:p>
          <w:p w14:paraId="779736F2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    </w:t>
            </w:r>
          </w:p>
          <w:p w14:paraId="7F23C7BD" w14:textId="77777777" w:rsidR="00BB7342" w:rsidRDefault="00BB7342" w:rsidP="00BB7342">
            <w:pPr>
              <w:bidi w:val="0"/>
            </w:pPr>
            <w:r>
              <w:t xml:space="preserve">            &lt;div class="flex-both"&gt;</w:t>
            </w:r>
          </w:p>
          <w:p w14:paraId="1AB2982C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        &lt;div class="flex-item"&gt;</w:t>
            </w:r>
            <w:r>
              <w:rPr>
                <w:rtl/>
              </w:rPr>
              <w:t>وسط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کامل</w:t>
            </w:r>
            <w:r>
              <w:t>&lt;/div&gt;</w:t>
            </w:r>
          </w:p>
          <w:p w14:paraId="508482DC" w14:textId="77777777" w:rsidR="00BB7342" w:rsidRDefault="00BB7342" w:rsidP="00BB7342">
            <w:pPr>
              <w:bidi w:val="0"/>
            </w:pPr>
            <w:r>
              <w:t xml:space="preserve">            &lt;/div&gt;</w:t>
            </w:r>
          </w:p>
          <w:p w14:paraId="069D1894" w14:textId="77777777" w:rsidR="00BB7342" w:rsidRDefault="00BB7342" w:rsidP="00BB7342">
            <w:pPr>
              <w:bidi w:val="0"/>
            </w:pPr>
            <w:r>
              <w:t xml:space="preserve">        &lt;/div&gt;</w:t>
            </w:r>
          </w:p>
          <w:p w14:paraId="53C49365" w14:textId="77777777" w:rsidR="00BB7342" w:rsidRDefault="00BB7342" w:rsidP="00BB7342">
            <w:pPr>
              <w:bidi w:val="0"/>
            </w:pPr>
            <w:r>
              <w:t xml:space="preserve">    &lt;/div&gt;</w:t>
            </w:r>
          </w:p>
          <w:p w14:paraId="37577B49" w14:textId="77777777" w:rsidR="00BB7342" w:rsidRDefault="00BB7342" w:rsidP="00BB7342">
            <w:pPr>
              <w:bidi w:val="0"/>
              <w:rPr>
                <w:rtl/>
              </w:rPr>
            </w:pPr>
          </w:p>
          <w:p w14:paraId="32216115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&lt;!-- 4. </w:t>
            </w:r>
            <w:r>
              <w:rPr>
                <w:rtl/>
              </w:rPr>
              <w:t>وسط‌چ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با</w:t>
            </w:r>
            <w:r>
              <w:t xml:space="preserve"> Margin Auto --&gt;</w:t>
            </w:r>
          </w:p>
          <w:p w14:paraId="459639FF" w14:textId="77777777" w:rsidR="00BB7342" w:rsidRDefault="00BB7342" w:rsidP="00BB7342">
            <w:pPr>
              <w:bidi w:val="0"/>
            </w:pPr>
            <w:r>
              <w:t xml:space="preserve">    &lt;div class="container"&gt;</w:t>
            </w:r>
          </w:p>
          <w:p w14:paraId="2F3BBD89" w14:textId="77777777" w:rsidR="00BB7342" w:rsidRDefault="00BB7342" w:rsidP="00BB7342">
            <w:pPr>
              <w:bidi w:val="0"/>
            </w:pPr>
            <w:r>
              <w:t xml:space="preserve">        &lt;div class="margin-center-example"&gt;</w:t>
            </w:r>
          </w:p>
          <w:p w14:paraId="21E2F8B4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    &lt;h2 class="section-title"&gt;</w:t>
            </w:r>
            <w:r>
              <w:rPr>
                <w:rtl/>
              </w:rPr>
              <w:t>وسط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با</w:t>
            </w:r>
            <w:r>
              <w:t xml:space="preserve"> Margin Auto&lt;/h2&gt;</w:t>
            </w:r>
          </w:p>
          <w:p w14:paraId="1B6BD341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    </w:t>
            </w:r>
          </w:p>
          <w:p w14:paraId="1294317E" w14:textId="77777777" w:rsidR="00BB7342" w:rsidRDefault="00BB7342" w:rsidP="00BB7342">
            <w:pPr>
              <w:bidi w:val="0"/>
            </w:pPr>
            <w:r>
              <w:t xml:space="preserve">            &lt;div class="block-center-horizontal"&gt;</w:t>
            </w:r>
          </w:p>
          <w:p w14:paraId="5A3B702F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       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t xml:space="preserve"> div </w:t>
            </w:r>
            <w:r>
              <w:rPr>
                <w:rtl/>
              </w:rPr>
              <w:t>با</w:t>
            </w:r>
            <w:r>
              <w:t xml:space="preserve"> margin auto </w:t>
            </w:r>
            <w:r>
              <w:rPr>
                <w:rtl/>
              </w:rPr>
              <w:t>وسط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شده است</w:t>
            </w:r>
          </w:p>
          <w:p w14:paraId="354BAADE" w14:textId="77777777" w:rsidR="00BB7342" w:rsidRDefault="00BB7342" w:rsidP="00BB7342">
            <w:pPr>
              <w:bidi w:val="0"/>
            </w:pPr>
            <w:r>
              <w:t xml:space="preserve">            &lt;/div&gt;</w:t>
            </w:r>
          </w:p>
          <w:p w14:paraId="32E6E0CA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    </w:t>
            </w:r>
          </w:p>
          <w:p w14:paraId="5E4A6C90" w14:textId="77777777" w:rsidR="00BB7342" w:rsidRDefault="00BB7342" w:rsidP="00BB7342">
            <w:pPr>
              <w:bidi w:val="0"/>
            </w:pPr>
            <w:r>
              <w:t xml:space="preserve">            &lt;div class="block-center-vertical"&gt;</w:t>
            </w:r>
          </w:p>
          <w:p w14:paraId="6833BF94" w14:textId="77777777" w:rsidR="00BB7342" w:rsidRDefault="00BB7342" w:rsidP="00BB7342">
            <w:pPr>
              <w:bidi w:val="0"/>
            </w:pPr>
            <w:r>
              <w:t xml:space="preserve">                &lt;div class="centered-content"&gt;</w:t>
            </w:r>
          </w:p>
          <w:p w14:paraId="244986DB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           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محتوا هم افق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هم عمود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وسط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شده</w:t>
            </w:r>
          </w:p>
          <w:p w14:paraId="33C73D3A" w14:textId="77777777" w:rsidR="00BB7342" w:rsidRDefault="00BB7342" w:rsidP="00BB7342">
            <w:pPr>
              <w:bidi w:val="0"/>
            </w:pPr>
            <w:r>
              <w:t xml:space="preserve">                &lt;/div&gt;</w:t>
            </w:r>
          </w:p>
          <w:p w14:paraId="7D84A05A" w14:textId="77777777" w:rsidR="00BB7342" w:rsidRDefault="00BB7342" w:rsidP="00BB7342">
            <w:pPr>
              <w:bidi w:val="0"/>
            </w:pPr>
            <w:r>
              <w:t xml:space="preserve">            &lt;/div&gt;</w:t>
            </w:r>
          </w:p>
          <w:p w14:paraId="64088512" w14:textId="77777777" w:rsidR="00BB7342" w:rsidRDefault="00BB7342" w:rsidP="00BB7342">
            <w:pPr>
              <w:bidi w:val="0"/>
            </w:pPr>
            <w:r>
              <w:t xml:space="preserve">        &lt;/div&gt;</w:t>
            </w:r>
          </w:p>
          <w:p w14:paraId="35E5DE6E" w14:textId="77777777" w:rsidR="00BB7342" w:rsidRDefault="00BB7342" w:rsidP="00BB7342">
            <w:pPr>
              <w:bidi w:val="0"/>
            </w:pPr>
            <w:r>
              <w:t xml:space="preserve">    &lt;/div&gt;</w:t>
            </w:r>
          </w:p>
          <w:p w14:paraId="4E92E219" w14:textId="77777777" w:rsidR="00BB7342" w:rsidRDefault="00BB7342" w:rsidP="00BB7342">
            <w:pPr>
              <w:bidi w:val="0"/>
              <w:rPr>
                <w:rtl/>
              </w:rPr>
            </w:pPr>
          </w:p>
          <w:p w14:paraId="73F8C580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&lt;!-- 5. </w:t>
            </w:r>
            <w:r>
              <w:rPr>
                <w:rtl/>
              </w:rPr>
              <w:t>مثال نها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29BDB956" w14:textId="77777777" w:rsidR="00BB7342" w:rsidRDefault="00BB7342" w:rsidP="00BB7342">
            <w:pPr>
              <w:bidi w:val="0"/>
            </w:pPr>
            <w:r>
              <w:t xml:space="preserve">    &lt;div class="container"&gt;</w:t>
            </w:r>
          </w:p>
          <w:p w14:paraId="6E7BD934" w14:textId="77777777" w:rsidR="00BB7342" w:rsidRDefault="00BB7342" w:rsidP="00BB7342">
            <w:pPr>
              <w:bidi w:val="0"/>
            </w:pPr>
            <w:r>
              <w:t xml:space="preserve">        &lt;div class="combined-example"&gt;</w:t>
            </w:r>
          </w:p>
          <w:p w14:paraId="20488C3D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    &lt;h2 class="section-title"&gt;</w:t>
            </w:r>
            <w:r>
              <w:rPr>
                <w:rtl/>
              </w:rPr>
              <w:t>مثال 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کارت پروفا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>&lt;/h2&gt;</w:t>
            </w:r>
          </w:p>
          <w:p w14:paraId="1A38CCD0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    </w:t>
            </w:r>
          </w:p>
          <w:p w14:paraId="10161A70" w14:textId="77777777" w:rsidR="00BB7342" w:rsidRDefault="00BB7342" w:rsidP="00BB7342">
            <w:pPr>
              <w:bidi w:val="0"/>
            </w:pPr>
            <w:r>
              <w:t xml:space="preserve">            &lt;div class="profile-card"&gt;</w:t>
            </w:r>
          </w:p>
          <w:p w14:paraId="3B00EA1E" w14:textId="77777777" w:rsidR="00BB7342" w:rsidRDefault="00BB7342" w:rsidP="00BB7342">
            <w:pPr>
              <w:bidi w:val="0"/>
            </w:pPr>
            <w:r>
              <w:t xml:space="preserve">                &lt;div class="profile-header"&gt;</w:t>
            </w:r>
          </w:p>
          <w:p w14:paraId="2D2259EA" w14:textId="77777777" w:rsidR="00BB7342" w:rsidRDefault="00BB7342" w:rsidP="00BB7342">
            <w:pPr>
              <w:bidi w:val="0"/>
            </w:pPr>
            <w:r>
              <w:t xml:space="preserve">                    &lt;div class="profile-image"&gt;&lt;/div&gt;</w:t>
            </w:r>
          </w:p>
          <w:p w14:paraId="19E037C2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            &lt;h3 class="profile-name"&gt;</w:t>
            </w:r>
            <w:r>
              <w:rPr>
                <w:rtl/>
              </w:rPr>
              <w:t>محمد رضا</w:t>
            </w:r>
            <w:r>
              <w:rPr>
                <w:rFonts w:hint="cs"/>
                <w:rtl/>
              </w:rPr>
              <w:t>یی</w:t>
            </w:r>
            <w:r>
              <w:t>&lt;/h3&gt;</w:t>
            </w:r>
          </w:p>
          <w:p w14:paraId="49C7C779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            &lt;p class="profile-title"&gt;</w:t>
            </w:r>
            <w:r>
              <w:rPr>
                <w:rtl/>
              </w:rPr>
              <w:t>توسعه‌دهنده فرانت‌اند</w:t>
            </w:r>
            <w:r>
              <w:t>&lt;/p&gt;</w:t>
            </w:r>
          </w:p>
          <w:p w14:paraId="103C3710" w14:textId="77777777" w:rsidR="00BB7342" w:rsidRDefault="00BB7342" w:rsidP="00BB7342">
            <w:pPr>
              <w:bidi w:val="0"/>
            </w:pPr>
            <w:r>
              <w:lastRenderedPageBreak/>
              <w:t xml:space="preserve">                &lt;/div&gt;</w:t>
            </w:r>
          </w:p>
          <w:p w14:paraId="71192CF0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        </w:t>
            </w:r>
          </w:p>
          <w:p w14:paraId="6DDDE201" w14:textId="77777777" w:rsidR="00BB7342" w:rsidRDefault="00BB7342" w:rsidP="00BB7342">
            <w:pPr>
              <w:bidi w:val="0"/>
            </w:pPr>
            <w:r>
              <w:t xml:space="preserve">                &lt;div class="profile-stats"&gt;</w:t>
            </w:r>
          </w:p>
          <w:p w14:paraId="74343313" w14:textId="77777777" w:rsidR="00BB7342" w:rsidRDefault="00BB7342" w:rsidP="00BB7342">
            <w:pPr>
              <w:bidi w:val="0"/>
            </w:pPr>
            <w:r>
              <w:t xml:space="preserve">                    &lt;div class="stat-item"&gt;</w:t>
            </w:r>
          </w:p>
          <w:p w14:paraId="119863B4" w14:textId="77777777" w:rsidR="00BB7342" w:rsidRDefault="00BB7342" w:rsidP="00BB7342">
            <w:pPr>
              <w:bidi w:val="0"/>
            </w:pPr>
            <w:r>
              <w:t xml:space="preserve">                        &lt;span class="stat-number"&gt;</w:t>
            </w:r>
            <w:r>
              <w:rPr>
                <w:rtl/>
              </w:rPr>
              <w:t>۱۲۴</w:t>
            </w:r>
            <w:r>
              <w:t>&lt;/span&gt;</w:t>
            </w:r>
          </w:p>
          <w:p w14:paraId="1E35B75A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                &lt;span class="stat-label"&gt;</w:t>
            </w:r>
            <w:r>
              <w:rPr>
                <w:rtl/>
              </w:rPr>
              <w:t>پروژه</w:t>
            </w:r>
            <w:r>
              <w:t>&lt;/span&gt;</w:t>
            </w:r>
          </w:p>
          <w:p w14:paraId="0DC7ABB3" w14:textId="77777777" w:rsidR="00BB7342" w:rsidRDefault="00BB7342" w:rsidP="00BB7342">
            <w:pPr>
              <w:bidi w:val="0"/>
            </w:pPr>
            <w:r>
              <w:t xml:space="preserve">                    &lt;/div&gt;</w:t>
            </w:r>
          </w:p>
          <w:p w14:paraId="4012A7C0" w14:textId="77777777" w:rsidR="00BB7342" w:rsidRDefault="00BB7342" w:rsidP="00BB7342">
            <w:pPr>
              <w:bidi w:val="0"/>
            </w:pPr>
            <w:r>
              <w:t xml:space="preserve">                    &lt;div class="stat-item"&gt;</w:t>
            </w:r>
          </w:p>
          <w:p w14:paraId="26BA53A8" w14:textId="77777777" w:rsidR="00BB7342" w:rsidRDefault="00BB7342" w:rsidP="00BB7342">
            <w:pPr>
              <w:bidi w:val="0"/>
            </w:pPr>
            <w:r>
              <w:t xml:space="preserve">                        &lt;span class="stat-number"&gt;</w:t>
            </w:r>
            <w:r>
              <w:rPr>
                <w:rtl/>
              </w:rPr>
              <w:t>۸۹</w:t>
            </w:r>
            <w:r>
              <w:t>&lt;/span&gt;</w:t>
            </w:r>
          </w:p>
          <w:p w14:paraId="552824E1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                &lt;span class="stat-label"&gt;</w:t>
            </w:r>
            <w:r>
              <w:rPr>
                <w:rtl/>
              </w:rPr>
              <w:t>مشتر</w:t>
            </w:r>
            <w:r>
              <w:rPr>
                <w:rFonts w:hint="cs"/>
                <w:rtl/>
              </w:rPr>
              <w:t>ی</w:t>
            </w:r>
            <w:r>
              <w:t>&lt;/span&gt;</w:t>
            </w:r>
          </w:p>
          <w:p w14:paraId="001BA535" w14:textId="77777777" w:rsidR="00BB7342" w:rsidRDefault="00BB7342" w:rsidP="00BB7342">
            <w:pPr>
              <w:bidi w:val="0"/>
            </w:pPr>
            <w:r>
              <w:t xml:space="preserve">                    &lt;/div&gt;</w:t>
            </w:r>
          </w:p>
          <w:p w14:paraId="3F9D9116" w14:textId="77777777" w:rsidR="00BB7342" w:rsidRDefault="00BB7342" w:rsidP="00BB7342">
            <w:pPr>
              <w:bidi w:val="0"/>
            </w:pPr>
            <w:r>
              <w:t xml:space="preserve">                    &lt;div class="stat-item"&gt;</w:t>
            </w:r>
          </w:p>
          <w:p w14:paraId="1AD3C0A1" w14:textId="77777777" w:rsidR="00BB7342" w:rsidRDefault="00BB7342" w:rsidP="00BB7342">
            <w:pPr>
              <w:bidi w:val="0"/>
            </w:pPr>
            <w:r>
              <w:t xml:space="preserve">                        &lt;span class="stat-number"&gt;</w:t>
            </w:r>
            <w:r>
              <w:rPr>
                <w:rtl/>
              </w:rPr>
              <w:t>۵</w:t>
            </w:r>
            <w:r>
              <w:t>&lt;/span&gt;</w:t>
            </w:r>
          </w:p>
          <w:p w14:paraId="489194DD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                &lt;span class="stat-label"&gt;</w:t>
            </w:r>
            <w:r>
              <w:rPr>
                <w:rtl/>
              </w:rPr>
              <w:t>سال تجربه</w:t>
            </w:r>
            <w:r>
              <w:t>&lt;/span&gt;</w:t>
            </w:r>
          </w:p>
          <w:p w14:paraId="1408BADA" w14:textId="77777777" w:rsidR="00BB7342" w:rsidRDefault="00BB7342" w:rsidP="00BB7342">
            <w:pPr>
              <w:bidi w:val="0"/>
            </w:pPr>
            <w:r>
              <w:t xml:space="preserve">                    &lt;/div&gt;</w:t>
            </w:r>
          </w:p>
          <w:p w14:paraId="2DF50B7F" w14:textId="77777777" w:rsidR="00BB7342" w:rsidRDefault="00BB7342" w:rsidP="00BB7342">
            <w:pPr>
              <w:bidi w:val="0"/>
            </w:pPr>
            <w:r>
              <w:t xml:space="preserve">                &lt;/div&gt;</w:t>
            </w:r>
          </w:p>
          <w:p w14:paraId="2CC6D9DC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        </w:t>
            </w:r>
          </w:p>
          <w:p w14:paraId="63A094C7" w14:textId="77777777" w:rsidR="00BB7342" w:rsidRDefault="00BB7342" w:rsidP="00BB7342">
            <w:pPr>
              <w:bidi w:val="0"/>
            </w:pPr>
            <w:r>
              <w:t xml:space="preserve">                &lt;div class="profile-actions"&gt;</w:t>
            </w:r>
          </w:p>
          <w:p w14:paraId="2278778D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            &lt;button class="btn btn-primary"&gt;</w:t>
            </w:r>
            <w:r>
              <w:rPr>
                <w:rtl/>
              </w:rPr>
              <w:t>ارتباط با من</w:t>
            </w:r>
            <w:r>
              <w:t>&lt;/button&gt;</w:t>
            </w:r>
          </w:p>
          <w:p w14:paraId="028F2D39" w14:textId="77777777" w:rsidR="00BB7342" w:rsidRDefault="00BB7342" w:rsidP="00BB7342">
            <w:pPr>
              <w:bidi w:val="0"/>
              <w:rPr>
                <w:rtl/>
              </w:rPr>
            </w:pPr>
            <w:r>
              <w:t xml:space="preserve">                    &lt;button class="btn btn-secondary"&gt;</w:t>
            </w:r>
            <w:r>
              <w:rPr>
                <w:rtl/>
              </w:rPr>
              <w:t>مشاهده رزومه</w:t>
            </w:r>
            <w:r>
              <w:t>&lt;/button&gt;</w:t>
            </w:r>
          </w:p>
          <w:p w14:paraId="49C6A4BF" w14:textId="77777777" w:rsidR="00BB7342" w:rsidRDefault="00BB7342" w:rsidP="00BB7342">
            <w:pPr>
              <w:bidi w:val="0"/>
            </w:pPr>
            <w:r>
              <w:t xml:space="preserve">                &lt;/div&gt;</w:t>
            </w:r>
          </w:p>
          <w:p w14:paraId="64AB0057" w14:textId="77777777" w:rsidR="00BB7342" w:rsidRDefault="00BB7342" w:rsidP="00BB7342">
            <w:pPr>
              <w:bidi w:val="0"/>
            </w:pPr>
            <w:r>
              <w:t xml:space="preserve">            &lt;/div&gt;</w:t>
            </w:r>
          </w:p>
          <w:p w14:paraId="0F38E8FE" w14:textId="77777777" w:rsidR="00BB7342" w:rsidRDefault="00BB7342" w:rsidP="00BB7342">
            <w:pPr>
              <w:bidi w:val="0"/>
            </w:pPr>
            <w:r>
              <w:t xml:space="preserve">        &lt;/div&gt;</w:t>
            </w:r>
          </w:p>
          <w:p w14:paraId="154F1485" w14:textId="77777777" w:rsidR="00BB7342" w:rsidRDefault="00BB7342" w:rsidP="00BB7342">
            <w:pPr>
              <w:bidi w:val="0"/>
            </w:pPr>
            <w:r>
              <w:t xml:space="preserve">    &lt;/div&gt;</w:t>
            </w:r>
          </w:p>
          <w:p w14:paraId="15D2E74B" w14:textId="77777777" w:rsidR="00BB7342" w:rsidRDefault="00BB7342" w:rsidP="00BB7342">
            <w:pPr>
              <w:bidi w:val="0"/>
              <w:rPr>
                <w:rtl/>
              </w:rPr>
            </w:pPr>
          </w:p>
          <w:p w14:paraId="56FFEBD5" w14:textId="77777777" w:rsidR="00BB7342" w:rsidRDefault="00BB7342" w:rsidP="00BB7342">
            <w:pPr>
              <w:bidi w:val="0"/>
            </w:pPr>
            <w:r>
              <w:t>&lt;/body&gt;</w:t>
            </w:r>
          </w:p>
          <w:p w14:paraId="6A8FA900" w14:textId="33071E13" w:rsidR="00BB7342" w:rsidRDefault="00BB7342" w:rsidP="00BB7342">
            <w:pPr>
              <w:bidi w:val="0"/>
            </w:pPr>
            <w:r>
              <w:t>&lt;/html&gt;</w:t>
            </w:r>
          </w:p>
        </w:tc>
      </w:tr>
    </w:tbl>
    <w:p w14:paraId="02086887" w14:textId="1CBA6D55" w:rsidR="00BB7342" w:rsidRDefault="00E95EE2" w:rsidP="00E95EE2">
      <w:pPr>
        <w:rPr>
          <w:rtl/>
        </w:rPr>
      </w:pPr>
      <w:hyperlink r:id="rId435" w:history="1">
        <w:r w:rsidRPr="00E95EE2">
          <w:rPr>
            <w:rStyle w:val="Hyperlink"/>
            <w:rtl/>
          </w:rPr>
          <w:t>آموزش وسط چ</w:t>
        </w:r>
        <w:r w:rsidRPr="00E95EE2">
          <w:rPr>
            <w:rStyle w:val="Hyperlink"/>
            <w:rFonts w:hint="cs"/>
            <w:rtl/>
          </w:rPr>
          <w:t>ی</w:t>
        </w:r>
        <w:r w:rsidRPr="00E95EE2">
          <w:rPr>
            <w:rStyle w:val="Hyperlink"/>
            <w:rFonts w:hint="eastAsia"/>
            <w:rtl/>
          </w:rPr>
          <w:t>ن</w:t>
        </w:r>
        <w:r w:rsidRPr="00E95EE2">
          <w:rPr>
            <w:rStyle w:val="Hyperlink"/>
            <w:rtl/>
          </w:rPr>
          <w:t xml:space="preserve"> کردن تگ ها</w:t>
        </w:r>
      </w:hyperlink>
    </w:p>
    <w:p w14:paraId="1BD24C11" w14:textId="3699FF82" w:rsidR="00BB7342" w:rsidRDefault="00BB7342" w:rsidP="00BB7342">
      <w:pPr>
        <w:rPr>
          <w:rtl/>
        </w:rPr>
      </w:pPr>
      <w:r>
        <w:rPr>
          <w:rFonts w:ascii="IRANSansWeb(FaNum) Light" w:hAnsi="IRANSansWeb(FaNum) Light" w:hint="cs"/>
          <w:rtl/>
        </w:rPr>
        <w:t>خلاصه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وسط‌چ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:</w:t>
      </w:r>
    </w:p>
    <w:p w14:paraId="6DBCE53D" w14:textId="77777777" w:rsidR="00BB7342" w:rsidRDefault="00BB7342" w:rsidP="00BB7342">
      <w:pPr>
        <w:rPr>
          <w:rtl/>
        </w:rPr>
      </w:pPr>
    </w:p>
    <w:tbl>
      <w:tblPr>
        <w:tblStyle w:val="TableGrid"/>
        <w:bidiVisual/>
        <w:tblW w:w="9433" w:type="dxa"/>
        <w:tblLook w:val="04A0" w:firstRow="1" w:lastRow="0" w:firstColumn="1" w:lastColumn="0" w:noHBand="0" w:noVBand="1"/>
      </w:tblPr>
      <w:tblGrid>
        <w:gridCol w:w="3143"/>
        <w:gridCol w:w="3145"/>
        <w:gridCol w:w="3145"/>
      </w:tblGrid>
      <w:tr w:rsidR="00BB7342" w:rsidRPr="00BB7342" w14:paraId="7AB11F33" w14:textId="77777777" w:rsidTr="00BB7342">
        <w:trPr>
          <w:trHeight w:val="403"/>
        </w:trPr>
        <w:tc>
          <w:tcPr>
            <w:tcW w:w="3143" w:type="dxa"/>
          </w:tcPr>
          <w:p w14:paraId="46082D9B" w14:textId="77777777" w:rsidR="00BB7342" w:rsidRPr="00BB7342" w:rsidRDefault="00BB7342" w:rsidP="00E8569E">
            <w:pPr>
              <w:rPr>
                <w:rtl/>
              </w:rPr>
            </w:pPr>
            <w:r w:rsidRPr="00BB7342">
              <w:rPr>
                <w:rtl/>
              </w:rPr>
              <w:t xml:space="preserve"> روش </w:t>
            </w:r>
          </w:p>
        </w:tc>
        <w:tc>
          <w:tcPr>
            <w:tcW w:w="3145" w:type="dxa"/>
          </w:tcPr>
          <w:p w14:paraId="42CA6129" w14:textId="77777777" w:rsidR="00BB7342" w:rsidRPr="00BB7342" w:rsidRDefault="00BB7342" w:rsidP="00E8569E">
            <w:pPr>
              <w:rPr>
                <w:rtl/>
              </w:rPr>
            </w:pPr>
            <w:r w:rsidRPr="00BB7342">
              <w:rPr>
                <w:rtl/>
              </w:rPr>
              <w:t xml:space="preserve"> کاربرد </w:t>
            </w:r>
          </w:p>
        </w:tc>
        <w:tc>
          <w:tcPr>
            <w:tcW w:w="3145" w:type="dxa"/>
          </w:tcPr>
          <w:p w14:paraId="68FE312B" w14:textId="77777777" w:rsidR="00BB7342" w:rsidRPr="00BB7342" w:rsidRDefault="00BB7342" w:rsidP="00E8569E">
            <w:pPr>
              <w:rPr>
                <w:rtl/>
              </w:rPr>
            </w:pPr>
            <w:r w:rsidRPr="00BB7342">
              <w:rPr>
                <w:rtl/>
              </w:rPr>
              <w:t xml:space="preserve"> کد مثال </w:t>
            </w:r>
          </w:p>
        </w:tc>
      </w:tr>
      <w:tr w:rsidR="00BB7342" w:rsidRPr="00BB7342" w14:paraId="6A979E62" w14:textId="77777777" w:rsidTr="00BB7342">
        <w:trPr>
          <w:trHeight w:val="797"/>
        </w:trPr>
        <w:tc>
          <w:tcPr>
            <w:tcW w:w="3143" w:type="dxa"/>
          </w:tcPr>
          <w:p w14:paraId="2773A018" w14:textId="77777777" w:rsidR="00BB7342" w:rsidRPr="00BB7342" w:rsidRDefault="00BB7342" w:rsidP="00E8569E">
            <w:pPr>
              <w:rPr>
                <w:rtl/>
              </w:rPr>
            </w:pPr>
            <w:r w:rsidRPr="00BB7342">
              <w:rPr>
                <w:rtl/>
              </w:rPr>
              <w:t xml:space="preserve"> `</w:t>
            </w:r>
            <w:r w:rsidRPr="00BB7342">
              <w:t>text-align: center</w:t>
            </w:r>
            <w:r w:rsidRPr="00BB7342">
              <w:rPr>
                <w:rtl/>
              </w:rPr>
              <w:t xml:space="preserve">` </w:t>
            </w:r>
          </w:p>
        </w:tc>
        <w:tc>
          <w:tcPr>
            <w:tcW w:w="3145" w:type="dxa"/>
          </w:tcPr>
          <w:p w14:paraId="19D18E4A" w14:textId="77777777" w:rsidR="00BB7342" w:rsidRPr="00BB7342" w:rsidRDefault="00BB7342" w:rsidP="00E8569E">
            <w:pPr>
              <w:rPr>
                <w:rtl/>
              </w:rPr>
            </w:pPr>
            <w:r w:rsidRPr="00BB7342">
              <w:rPr>
                <w:rtl/>
              </w:rPr>
              <w:t xml:space="preserve"> متن و عناصر ا</w:t>
            </w:r>
            <w:r w:rsidRPr="00BB7342">
              <w:rPr>
                <w:rFonts w:hint="cs"/>
                <w:rtl/>
              </w:rPr>
              <w:t>ی</w:t>
            </w:r>
            <w:r w:rsidRPr="00BB7342">
              <w:rPr>
                <w:rFonts w:hint="eastAsia"/>
                <w:rtl/>
              </w:rPr>
              <w:t>نلا</w:t>
            </w:r>
            <w:r w:rsidRPr="00BB7342">
              <w:rPr>
                <w:rFonts w:hint="cs"/>
                <w:rtl/>
              </w:rPr>
              <w:t>ی</w:t>
            </w:r>
            <w:r w:rsidRPr="00BB7342">
              <w:rPr>
                <w:rFonts w:hint="eastAsia"/>
                <w:rtl/>
              </w:rPr>
              <w:t>ن</w:t>
            </w:r>
            <w:r w:rsidRPr="00BB7342">
              <w:rPr>
                <w:rtl/>
              </w:rPr>
              <w:t xml:space="preserve"> </w:t>
            </w:r>
          </w:p>
        </w:tc>
        <w:tc>
          <w:tcPr>
            <w:tcW w:w="3145" w:type="dxa"/>
          </w:tcPr>
          <w:p w14:paraId="174C70FF" w14:textId="77777777" w:rsidR="00BB7342" w:rsidRPr="00BB7342" w:rsidRDefault="00BB7342" w:rsidP="00E8569E">
            <w:pPr>
              <w:rPr>
                <w:rtl/>
              </w:rPr>
            </w:pPr>
            <w:r w:rsidRPr="00BB7342">
              <w:rPr>
                <w:rtl/>
              </w:rPr>
              <w:t xml:space="preserve"> `.</w:t>
            </w:r>
            <w:r w:rsidRPr="00BB7342">
              <w:t>text { text-align: center; }</w:t>
            </w:r>
            <w:r w:rsidRPr="00BB7342">
              <w:rPr>
                <w:rtl/>
              </w:rPr>
              <w:t xml:space="preserve">` </w:t>
            </w:r>
          </w:p>
        </w:tc>
      </w:tr>
      <w:tr w:rsidR="00BB7342" w:rsidRPr="00BB7342" w14:paraId="72C1D914" w14:textId="77777777" w:rsidTr="00BB7342">
        <w:trPr>
          <w:trHeight w:val="1080"/>
        </w:trPr>
        <w:tc>
          <w:tcPr>
            <w:tcW w:w="3143" w:type="dxa"/>
          </w:tcPr>
          <w:p w14:paraId="4AEC4567" w14:textId="77777777" w:rsidR="00BB7342" w:rsidRPr="00BB7342" w:rsidRDefault="00BB7342" w:rsidP="00E8569E">
            <w:pPr>
              <w:rPr>
                <w:rtl/>
              </w:rPr>
            </w:pPr>
            <w:r w:rsidRPr="00BB7342">
              <w:rPr>
                <w:rtl/>
              </w:rPr>
              <w:t xml:space="preserve"> `</w:t>
            </w:r>
            <w:r w:rsidRPr="00BB7342">
              <w:t>margin: 0 auto</w:t>
            </w:r>
            <w:r w:rsidRPr="00BB7342">
              <w:rPr>
                <w:rtl/>
              </w:rPr>
              <w:t xml:space="preserve">` </w:t>
            </w:r>
          </w:p>
        </w:tc>
        <w:tc>
          <w:tcPr>
            <w:tcW w:w="3145" w:type="dxa"/>
          </w:tcPr>
          <w:p w14:paraId="652F5323" w14:textId="77777777" w:rsidR="00BB7342" w:rsidRPr="00BB7342" w:rsidRDefault="00BB7342" w:rsidP="00E8569E">
            <w:pPr>
              <w:rPr>
                <w:rtl/>
              </w:rPr>
            </w:pPr>
            <w:r w:rsidRPr="00BB7342">
              <w:rPr>
                <w:rtl/>
              </w:rPr>
              <w:t xml:space="preserve"> عناصر بلاک </w:t>
            </w:r>
          </w:p>
        </w:tc>
        <w:tc>
          <w:tcPr>
            <w:tcW w:w="3145" w:type="dxa"/>
          </w:tcPr>
          <w:p w14:paraId="639553EF" w14:textId="77777777" w:rsidR="00BB7342" w:rsidRPr="00BB7342" w:rsidRDefault="00BB7342" w:rsidP="00E8569E">
            <w:pPr>
              <w:rPr>
                <w:rtl/>
              </w:rPr>
            </w:pPr>
            <w:r w:rsidRPr="00BB7342">
              <w:rPr>
                <w:rtl/>
              </w:rPr>
              <w:t xml:space="preserve"> `.</w:t>
            </w:r>
            <w:r w:rsidRPr="00BB7342">
              <w:t>block { width: 50%; margin: 0 auto; }</w:t>
            </w:r>
            <w:r w:rsidRPr="00BB7342">
              <w:rPr>
                <w:rtl/>
              </w:rPr>
              <w:t xml:space="preserve">` </w:t>
            </w:r>
          </w:p>
        </w:tc>
      </w:tr>
      <w:tr w:rsidR="00BB7342" w:rsidRPr="00BB7342" w14:paraId="2C51D8D7" w14:textId="77777777" w:rsidTr="00BB7342">
        <w:trPr>
          <w:trHeight w:val="1080"/>
        </w:trPr>
        <w:tc>
          <w:tcPr>
            <w:tcW w:w="3143" w:type="dxa"/>
          </w:tcPr>
          <w:p w14:paraId="71FFF8A4" w14:textId="77777777" w:rsidR="00BB7342" w:rsidRPr="00BB7342" w:rsidRDefault="00BB7342" w:rsidP="00E8569E">
            <w:pPr>
              <w:rPr>
                <w:rtl/>
              </w:rPr>
            </w:pPr>
            <w:r w:rsidRPr="00BB7342">
              <w:rPr>
                <w:rtl/>
              </w:rPr>
              <w:lastRenderedPageBreak/>
              <w:t xml:space="preserve"> `</w:t>
            </w:r>
            <w:r w:rsidRPr="00BB7342">
              <w:t>display: flex` + `justify-content: center</w:t>
            </w:r>
            <w:r w:rsidRPr="00BB7342">
              <w:rPr>
                <w:rtl/>
              </w:rPr>
              <w:t xml:space="preserve">` </w:t>
            </w:r>
          </w:p>
        </w:tc>
        <w:tc>
          <w:tcPr>
            <w:tcW w:w="3145" w:type="dxa"/>
          </w:tcPr>
          <w:p w14:paraId="03F2AE7B" w14:textId="77777777" w:rsidR="00BB7342" w:rsidRPr="00BB7342" w:rsidRDefault="00BB7342" w:rsidP="00E8569E">
            <w:pPr>
              <w:rPr>
                <w:rtl/>
              </w:rPr>
            </w:pPr>
            <w:r w:rsidRPr="00BB7342">
              <w:rPr>
                <w:rtl/>
              </w:rPr>
              <w:t xml:space="preserve"> وسط چ</w:t>
            </w:r>
            <w:r w:rsidRPr="00BB7342">
              <w:rPr>
                <w:rFonts w:hint="cs"/>
                <w:rtl/>
              </w:rPr>
              <w:t>ی</w:t>
            </w:r>
            <w:r w:rsidRPr="00BB7342">
              <w:rPr>
                <w:rFonts w:hint="eastAsia"/>
                <w:rtl/>
              </w:rPr>
              <w:t>ن</w:t>
            </w:r>
            <w:r w:rsidRPr="00BB7342">
              <w:rPr>
                <w:rtl/>
              </w:rPr>
              <w:t xml:space="preserve"> افق</w:t>
            </w:r>
            <w:r w:rsidRPr="00BB7342">
              <w:rPr>
                <w:rFonts w:hint="cs"/>
                <w:rtl/>
              </w:rPr>
              <w:t>ی</w:t>
            </w:r>
            <w:r w:rsidRPr="00BB7342">
              <w:rPr>
                <w:rtl/>
              </w:rPr>
              <w:t xml:space="preserve"> </w:t>
            </w:r>
          </w:p>
        </w:tc>
        <w:tc>
          <w:tcPr>
            <w:tcW w:w="3145" w:type="dxa"/>
          </w:tcPr>
          <w:p w14:paraId="101C64C0" w14:textId="77777777" w:rsidR="00BB7342" w:rsidRPr="00BB7342" w:rsidRDefault="00BB7342" w:rsidP="00E8569E">
            <w:pPr>
              <w:rPr>
                <w:rtl/>
              </w:rPr>
            </w:pPr>
            <w:r w:rsidRPr="00BB7342">
              <w:rPr>
                <w:rtl/>
              </w:rPr>
              <w:t xml:space="preserve"> `.</w:t>
            </w:r>
            <w:r w:rsidRPr="00BB7342">
              <w:t>container { display: flex; justify-content: center; }</w:t>
            </w:r>
            <w:r w:rsidRPr="00BB7342">
              <w:rPr>
                <w:rtl/>
              </w:rPr>
              <w:t xml:space="preserve">` </w:t>
            </w:r>
          </w:p>
        </w:tc>
      </w:tr>
      <w:tr w:rsidR="00BB7342" w:rsidRPr="00BB7342" w14:paraId="53F5A6A1" w14:textId="77777777" w:rsidTr="00BB7342">
        <w:trPr>
          <w:trHeight w:val="1080"/>
        </w:trPr>
        <w:tc>
          <w:tcPr>
            <w:tcW w:w="3143" w:type="dxa"/>
          </w:tcPr>
          <w:p w14:paraId="71084FE5" w14:textId="77777777" w:rsidR="00BB7342" w:rsidRPr="00BB7342" w:rsidRDefault="00BB7342" w:rsidP="00E8569E">
            <w:pPr>
              <w:rPr>
                <w:rtl/>
              </w:rPr>
            </w:pPr>
            <w:r w:rsidRPr="00BB7342">
              <w:rPr>
                <w:rtl/>
              </w:rPr>
              <w:t xml:space="preserve"> `</w:t>
            </w:r>
            <w:r w:rsidRPr="00BB7342">
              <w:t>display: flex` + `align-items: center</w:t>
            </w:r>
            <w:r w:rsidRPr="00BB7342">
              <w:rPr>
                <w:rtl/>
              </w:rPr>
              <w:t xml:space="preserve">` </w:t>
            </w:r>
          </w:p>
        </w:tc>
        <w:tc>
          <w:tcPr>
            <w:tcW w:w="3145" w:type="dxa"/>
          </w:tcPr>
          <w:p w14:paraId="66EDF2DC" w14:textId="77777777" w:rsidR="00BB7342" w:rsidRPr="00BB7342" w:rsidRDefault="00BB7342" w:rsidP="00E8569E">
            <w:pPr>
              <w:rPr>
                <w:rtl/>
              </w:rPr>
            </w:pPr>
            <w:r w:rsidRPr="00BB7342">
              <w:rPr>
                <w:rtl/>
              </w:rPr>
              <w:t xml:space="preserve"> وسط چ</w:t>
            </w:r>
            <w:r w:rsidRPr="00BB7342">
              <w:rPr>
                <w:rFonts w:hint="cs"/>
                <w:rtl/>
              </w:rPr>
              <w:t>ی</w:t>
            </w:r>
            <w:r w:rsidRPr="00BB7342">
              <w:rPr>
                <w:rFonts w:hint="eastAsia"/>
                <w:rtl/>
              </w:rPr>
              <w:t>ن</w:t>
            </w:r>
            <w:r w:rsidRPr="00BB7342">
              <w:rPr>
                <w:rtl/>
              </w:rPr>
              <w:t xml:space="preserve"> عمود</w:t>
            </w:r>
            <w:r w:rsidRPr="00BB7342">
              <w:rPr>
                <w:rFonts w:hint="cs"/>
                <w:rtl/>
              </w:rPr>
              <w:t>ی</w:t>
            </w:r>
            <w:r w:rsidRPr="00BB7342">
              <w:rPr>
                <w:rtl/>
              </w:rPr>
              <w:t xml:space="preserve"> </w:t>
            </w:r>
          </w:p>
        </w:tc>
        <w:tc>
          <w:tcPr>
            <w:tcW w:w="3145" w:type="dxa"/>
          </w:tcPr>
          <w:p w14:paraId="518AC6B3" w14:textId="77777777" w:rsidR="00BB7342" w:rsidRPr="00BB7342" w:rsidRDefault="00BB7342" w:rsidP="00E8569E">
            <w:pPr>
              <w:rPr>
                <w:rtl/>
              </w:rPr>
            </w:pPr>
            <w:r w:rsidRPr="00BB7342">
              <w:rPr>
                <w:rtl/>
              </w:rPr>
              <w:t xml:space="preserve"> `.</w:t>
            </w:r>
            <w:r w:rsidRPr="00BB7342">
              <w:t>container { display: flex; align-items: center; }</w:t>
            </w:r>
            <w:r w:rsidRPr="00BB7342">
              <w:rPr>
                <w:rtl/>
              </w:rPr>
              <w:t xml:space="preserve">` </w:t>
            </w:r>
          </w:p>
        </w:tc>
      </w:tr>
      <w:tr w:rsidR="00BB7342" w:rsidRPr="00BB7342" w14:paraId="2546C043" w14:textId="77777777" w:rsidTr="00BB7342">
        <w:trPr>
          <w:trHeight w:val="1756"/>
        </w:trPr>
        <w:tc>
          <w:tcPr>
            <w:tcW w:w="3143" w:type="dxa"/>
          </w:tcPr>
          <w:p w14:paraId="0D7D70B2" w14:textId="77777777" w:rsidR="00BB7342" w:rsidRPr="00BB7342" w:rsidRDefault="00BB7342" w:rsidP="00E8569E">
            <w:pPr>
              <w:rPr>
                <w:rtl/>
              </w:rPr>
            </w:pPr>
            <w:r w:rsidRPr="00BB7342">
              <w:rPr>
                <w:rtl/>
              </w:rPr>
              <w:t xml:space="preserve"> `</w:t>
            </w:r>
            <w:r w:rsidRPr="00BB7342">
              <w:t>position: absolute` + `transform</w:t>
            </w:r>
            <w:r w:rsidRPr="00BB7342">
              <w:rPr>
                <w:rtl/>
              </w:rPr>
              <w:t xml:space="preserve">` </w:t>
            </w:r>
          </w:p>
        </w:tc>
        <w:tc>
          <w:tcPr>
            <w:tcW w:w="3145" w:type="dxa"/>
          </w:tcPr>
          <w:p w14:paraId="2059280B" w14:textId="77777777" w:rsidR="00BB7342" w:rsidRPr="00BB7342" w:rsidRDefault="00BB7342" w:rsidP="00E8569E">
            <w:pPr>
              <w:rPr>
                <w:rtl/>
              </w:rPr>
            </w:pPr>
            <w:r w:rsidRPr="00BB7342">
              <w:rPr>
                <w:rtl/>
              </w:rPr>
              <w:t xml:space="preserve"> وسط چ</w:t>
            </w:r>
            <w:r w:rsidRPr="00BB7342">
              <w:rPr>
                <w:rFonts w:hint="cs"/>
                <w:rtl/>
              </w:rPr>
              <w:t>ی</w:t>
            </w:r>
            <w:r w:rsidRPr="00BB7342">
              <w:rPr>
                <w:rFonts w:hint="eastAsia"/>
                <w:rtl/>
              </w:rPr>
              <w:t>ن</w:t>
            </w:r>
            <w:r w:rsidRPr="00BB7342">
              <w:rPr>
                <w:rtl/>
              </w:rPr>
              <w:t xml:space="preserve"> کامل </w:t>
            </w:r>
          </w:p>
        </w:tc>
        <w:tc>
          <w:tcPr>
            <w:tcW w:w="3145" w:type="dxa"/>
          </w:tcPr>
          <w:p w14:paraId="1761FD7F" w14:textId="77777777" w:rsidR="00BB7342" w:rsidRPr="00BB7342" w:rsidRDefault="00BB7342" w:rsidP="00E8569E">
            <w:pPr>
              <w:rPr>
                <w:rtl/>
              </w:rPr>
            </w:pPr>
            <w:r w:rsidRPr="00BB7342">
              <w:rPr>
                <w:rtl/>
              </w:rPr>
              <w:t xml:space="preserve"> `.</w:t>
            </w:r>
            <w:r w:rsidRPr="00BB7342">
              <w:t>element { position: absolute; top: 50%; left: 50%; transform: translate</w:t>
            </w:r>
            <w:r w:rsidRPr="00BB7342">
              <w:rPr>
                <w:rtl/>
              </w:rPr>
              <w:t xml:space="preserve">(-50%, -50%); </w:t>
            </w:r>
            <w:r w:rsidRPr="00BB7342">
              <w:t>}</w:t>
            </w:r>
            <w:r w:rsidRPr="00BB7342">
              <w:rPr>
                <w:rtl/>
              </w:rPr>
              <w:t xml:space="preserve">` </w:t>
            </w:r>
          </w:p>
        </w:tc>
      </w:tr>
    </w:tbl>
    <w:bookmarkStart w:id="198" w:name="_Toc211464624"/>
    <w:p w14:paraId="43C640D0" w14:textId="7F4A5A14" w:rsidR="00305A1D" w:rsidRDefault="00410D91" w:rsidP="00305A1D">
      <w:pPr>
        <w:pStyle w:val="Heading2"/>
        <w:rPr>
          <w:rtl/>
        </w:rPr>
      </w:pPr>
      <w:r>
        <w:fldChar w:fldCharType="begin"/>
      </w:r>
      <w:r>
        <w:instrText>HYPERLINK "webdesign/css/media%20query"</w:instrText>
      </w:r>
      <w:r>
        <w:fldChar w:fldCharType="separate"/>
      </w:r>
      <w:r w:rsidR="00305A1D" w:rsidRPr="00410D91">
        <w:rPr>
          <w:rStyle w:val="Hyperlink"/>
        </w:rPr>
        <w:t>media query</w:t>
      </w:r>
      <w:bookmarkEnd w:id="198"/>
      <w:r>
        <w:fldChar w:fldCharType="end"/>
      </w:r>
    </w:p>
    <w:p w14:paraId="62EE67BD" w14:textId="77777777" w:rsidR="00410D91" w:rsidRDefault="00410D91" w:rsidP="00410D91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Media Query</w:t>
      </w:r>
    </w:p>
    <w:p w14:paraId="22A523D3" w14:textId="77777777" w:rsidR="00410D91" w:rsidRDefault="00410D91" w:rsidP="00410D91">
      <w:pPr>
        <w:rPr>
          <w:rtl/>
        </w:rPr>
      </w:pPr>
      <w:r>
        <w:t>Media Query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تکن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 </w:t>
      </w:r>
      <w:r>
        <w:t>CSS</w:t>
      </w:r>
      <w:r>
        <w:rPr>
          <w:rtl/>
        </w:rPr>
        <w:t xml:space="preserve"> است که به 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بر اساس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دستگاه (مانند عرض صفحه، ارتفاع، جهت و وضوح) اعمال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124493CA" w14:textId="45E4BBE2" w:rsidR="00410D91" w:rsidRDefault="00410D91" w:rsidP="00410D91">
      <w:pPr>
        <w:rPr>
          <w:rtl/>
        </w:rPr>
      </w:pPr>
      <w:r>
        <w:rPr>
          <w:rtl/>
        </w:rPr>
        <w:t>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t>Media Query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0D91" w14:paraId="22D2713D" w14:textId="77777777" w:rsidTr="00410D91">
        <w:tc>
          <w:tcPr>
            <w:tcW w:w="9350" w:type="dxa"/>
          </w:tcPr>
          <w:p w14:paraId="1F7F1B00" w14:textId="77777777" w:rsidR="00410D91" w:rsidRDefault="00410D91" w:rsidP="00410D91">
            <w:pPr>
              <w:pStyle w:val="code"/>
              <w:bidi w:val="0"/>
            </w:pPr>
            <w:r>
              <w:t>&lt;!DOCTYPE html&gt;</w:t>
            </w:r>
          </w:p>
          <w:p w14:paraId="6A3B9342" w14:textId="77777777" w:rsidR="00410D91" w:rsidRDefault="00410D91" w:rsidP="00410D91">
            <w:pPr>
              <w:pStyle w:val="code"/>
              <w:bidi w:val="0"/>
            </w:pPr>
            <w:r>
              <w:t>&lt;html&gt;</w:t>
            </w:r>
          </w:p>
          <w:p w14:paraId="0A8D3707" w14:textId="77777777" w:rsidR="00410D91" w:rsidRDefault="00410D91" w:rsidP="00410D91">
            <w:pPr>
              <w:pStyle w:val="code"/>
              <w:bidi w:val="0"/>
            </w:pPr>
            <w:r>
              <w:t>&lt;head&gt;</w:t>
            </w:r>
          </w:p>
          <w:p w14:paraId="6684B82B" w14:textId="77777777" w:rsidR="00410D91" w:rsidRDefault="00410D91" w:rsidP="00410D91">
            <w:pPr>
              <w:pStyle w:val="code"/>
              <w:bidi w:val="0"/>
            </w:pPr>
            <w:r>
              <w:t>&lt;style&gt;</w:t>
            </w:r>
          </w:p>
          <w:p w14:paraId="0C9A4568" w14:textId="77777777" w:rsidR="00410D91" w:rsidRDefault="00410D91" w:rsidP="00410D91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پا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 xml:space="preserve">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همه دستگاه‌ها</w:t>
            </w:r>
            <w:r>
              <w:t xml:space="preserve"> */</w:t>
            </w:r>
          </w:p>
          <w:p w14:paraId="15655CF5" w14:textId="77777777" w:rsidR="00410D91" w:rsidRDefault="00410D91" w:rsidP="00410D91">
            <w:pPr>
              <w:pStyle w:val="code"/>
              <w:bidi w:val="0"/>
            </w:pPr>
            <w:r>
              <w:t>.container {</w:t>
            </w:r>
          </w:p>
          <w:p w14:paraId="6CABE2FE" w14:textId="77777777" w:rsidR="00410D91" w:rsidRDefault="00410D91" w:rsidP="00410D91">
            <w:pPr>
              <w:pStyle w:val="code"/>
              <w:bidi w:val="0"/>
            </w:pPr>
            <w:r>
              <w:t xml:space="preserve">  width: 100%;</w:t>
            </w:r>
          </w:p>
          <w:p w14:paraId="193008C3" w14:textId="77777777" w:rsidR="00410D91" w:rsidRDefault="00410D91" w:rsidP="00410D91">
            <w:pPr>
              <w:pStyle w:val="code"/>
              <w:bidi w:val="0"/>
            </w:pPr>
            <w:r>
              <w:t xml:space="preserve">  padding: 20px;</w:t>
            </w:r>
          </w:p>
          <w:p w14:paraId="62CCD643" w14:textId="77777777" w:rsidR="00410D91" w:rsidRDefault="00410D91" w:rsidP="00410D91">
            <w:pPr>
              <w:pStyle w:val="code"/>
              <w:bidi w:val="0"/>
            </w:pPr>
            <w:r>
              <w:t xml:space="preserve">  background-color: #f0f0f0;</w:t>
            </w:r>
          </w:p>
          <w:p w14:paraId="6744B5BC" w14:textId="77777777" w:rsidR="00410D91" w:rsidRDefault="00410D91" w:rsidP="00410D91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1FCCEA1" w14:textId="77777777" w:rsidR="00410D91" w:rsidRDefault="00410D91" w:rsidP="00410D91">
            <w:pPr>
              <w:pStyle w:val="code"/>
              <w:bidi w:val="0"/>
              <w:rPr>
                <w:rtl/>
              </w:rPr>
            </w:pPr>
          </w:p>
          <w:p w14:paraId="6A8FCE74" w14:textId="77777777" w:rsidR="00410D91" w:rsidRDefault="00410D91" w:rsidP="00410D91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دستگاه‌ها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با عرض کمتر از 768</w:t>
            </w:r>
            <w:r>
              <w:t>px */</w:t>
            </w:r>
          </w:p>
          <w:p w14:paraId="29F01B6C" w14:textId="77777777" w:rsidR="00410D91" w:rsidRDefault="00410D91" w:rsidP="00410D91">
            <w:pPr>
              <w:pStyle w:val="code"/>
              <w:bidi w:val="0"/>
            </w:pPr>
            <w:r>
              <w:t>@media (max-width: 768px) {</w:t>
            </w:r>
          </w:p>
          <w:p w14:paraId="7B58CB8F" w14:textId="77777777" w:rsidR="00410D91" w:rsidRDefault="00410D91" w:rsidP="00410D91">
            <w:pPr>
              <w:pStyle w:val="code"/>
              <w:bidi w:val="0"/>
            </w:pPr>
            <w:r>
              <w:t xml:space="preserve">  .container {</w:t>
            </w:r>
          </w:p>
          <w:p w14:paraId="1886182D" w14:textId="77777777" w:rsidR="00410D91" w:rsidRDefault="00410D91" w:rsidP="00410D91">
            <w:pPr>
              <w:pStyle w:val="code"/>
              <w:bidi w:val="0"/>
            </w:pPr>
            <w:r>
              <w:t xml:space="preserve">    background-color: #e0e0e0;</w:t>
            </w:r>
          </w:p>
          <w:p w14:paraId="6B5A2720" w14:textId="77777777" w:rsidR="00410D91" w:rsidRDefault="00410D91" w:rsidP="00410D91">
            <w:pPr>
              <w:pStyle w:val="code"/>
              <w:bidi w:val="0"/>
            </w:pPr>
            <w:r>
              <w:t xml:space="preserve">    padding: 10px;</w:t>
            </w:r>
          </w:p>
          <w:p w14:paraId="7C9BD9FA" w14:textId="77777777" w:rsidR="00410D91" w:rsidRDefault="00410D91" w:rsidP="00410D91">
            <w:pPr>
              <w:pStyle w:val="code"/>
              <w:bidi w:val="0"/>
              <w:rPr>
                <w:rtl/>
              </w:rPr>
            </w:pPr>
            <w:r>
              <w:t xml:space="preserve">  }</w:t>
            </w:r>
          </w:p>
          <w:p w14:paraId="020646A2" w14:textId="77777777" w:rsidR="00410D91" w:rsidRDefault="00410D91" w:rsidP="00410D91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5D05D3D" w14:textId="77777777" w:rsidR="00410D91" w:rsidRDefault="00410D91" w:rsidP="00410D91">
            <w:pPr>
              <w:pStyle w:val="code"/>
              <w:bidi w:val="0"/>
              <w:rPr>
                <w:rtl/>
              </w:rPr>
            </w:pPr>
          </w:p>
          <w:p w14:paraId="6595C354" w14:textId="77777777" w:rsidR="00410D91" w:rsidRDefault="00410D91" w:rsidP="00410D91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دستگاه‌ها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با عرض 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شتر</w:t>
            </w:r>
            <w:r>
              <w:rPr>
                <w:rFonts w:cs="IRANSansWeb(FaNum) Light"/>
                <w:rtl/>
              </w:rPr>
              <w:t xml:space="preserve"> از 1200</w:t>
            </w:r>
            <w:r>
              <w:t>px */</w:t>
            </w:r>
          </w:p>
          <w:p w14:paraId="3D735A03" w14:textId="77777777" w:rsidR="00410D91" w:rsidRDefault="00410D91" w:rsidP="00410D91">
            <w:pPr>
              <w:pStyle w:val="code"/>
              <w:bidi w:val="0"/>
            </w:pPr>
            <w:r>
              <w:t>@media (min-width: 1200px) {</w:t>
            </w:r>
          </w:p>
          <w:p w14:paraId="0D50FF88" w14:textId="77777777" w:rsidR="00410D91" w:rsidRDefault="00410D91" w:rsidP="00410D91">
            <w:pPr>
              <w:pStyle w:val="code"/>
              <w:bidi w:val="0"/>
            </w:pPr>
            <w:r>
              <w:lastRenderedPageBreak/>
              <w:t xml:space="preserve">  .container {</w:t>
            </w:r>
          </w:p>
          <w:p w14:paraId="7767C118" w14:textId="77777777" w:rsidR="00410D91" w:rsidRDefault="00410D91" w:rsidP="00410D91">
            <w:pPr>
              <w:pStyle w:val="code"/>
              <w:bidi w:val="0"/>
            </w:pPr>
            <w:r>
              <w:t xml:space="preserve">    width: 80%;</w:t>
            </w:r>
          </w:p>
          <w:p w14:paraId="6267BADD" w14:textId="77777777" w:rsidR="00410D91" w:rsidRDefault="00410D91" w:rsidP="00410D91">
            <w:pPr>
              <w:pStyle w:val="code"/>
              <w:bidi w:val="0"/>
            </w:pPr>
            <w:r>
              <w:t xml:space="preserve">    margin: 0 auto;</w:t>
            </w:r>
          </w:p>
          <w:p w14:paraId="4078A7F2" w14:textId="77777777" w:rsidR="00410D91" w:rsidRDefault="00410D91" w:rsidP="00410D91">
            <w:pPr>
              <w:pStyle w:val="code"/>
              <w:bidi w:val="0"/>
            </w:pPr>
            <w:r>
              <w:t xml:space="preserve">    background-color: #d0d0d0;</w:t>
            </w:r>
          </w:p>
          <w:p w14:paraId="6FCFCBD3" w14:textId="77777777" w:rsidR="00410D91" w:rsidRDefault="00410D91" w:rsidP="00410D91">
            <w:pPr>
              <w:pStyle w:val="code"/>
              <w:bidi w:val="0"/>
              <w:rPr>
                <w:rtl/>
              </w:rPr>
            </w:pPr>
            <w:r>
              <w:t xml:space="preserve">  }</w:t>
            </w:r>
          </w:p>
          <w:p w14:paraId="11CB407C" w14:textId="77777777" w:rsidR="00410D91" w:rsidRDefault="00410D91" w:rsidP="00410D91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D759F00" w14:textId="77777777" w:rsidR="00410D91" w:rsidRDefault="00410D91" w:rsidP="00410D91">
            <w:pPr>
              <w:pStyle w:val="code"/>
              <w:bidi w:val="0"/>
            </w:pPr>
            <w:r>
              <w:t>&lt;/style&gt;</w:t>
            </w:r>
          </w:p>
          <w:p w14:paraId="6461A78D" w14:textId="77777777" w:rsidR="00410D91" w:rsidRDefault="00410D91" w:rsidP="00410D91">
            <w:pPr>
              <w:pStyle w:val="code"/>
              <w:bidi w:val="0"/>
            </w:pPr>
            <w:r>
              <w:t>&lt;/head&gt;</w:t>
            </w:r>
          </w:p>
          <w:p w14:paraId="1165C349" w14:textId="77777777" w:rsidR="00410D91" w:rsidRDefault="00410D91" w:rsidP="00410D91">
            <w:pPr>
              <w:pStyle w:val="code"/>
              <w:bidi w:val="0"/>
              <w:rPr>
                <w:rtl/>
              </w:rPr>
            </w:pPr>
          </w:p>
          <w:p w14:paraId="0801930D" w14:textId="77777777" w:rsidR="00410D91" w:rsidRDefault="00410D91" w:rsidP="00410D91">
            <w:pPr>
              <w:pStyle w:val="code"/>
              <w:bidi w:val="0"/>
            </w:pPr>
            <w:r>
              <w:t>&lt;div class="container"&gt;</w:t>
            </w:r>
          </w:p>
          <w:p w14:paraId="3F7310CC" w14:textId="77777777" w:rsidR="00410D91" w:rsidRDefault="00410D91" w:rsidP="00410D91">
            <w:pPr>
              <w:pStyle w:val="code"/>
              <w:bidi w:val="0"/>
              <w:rPr>
                <w:rtl/>
              </w:rPr>
            </w:pPr>
            <w:r>
              <w:t xml:space="preserve">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نمونه است که بر اساس اندازه صفحه تغ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 xml:space="preserve">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>.&lt;/p&gt;</w:t>
            </w:r>
          </w:p>
          <w:p w14:paraId="4C6A3DD2" w14:textId="3C5828FE" w:rsidR="00410D91" w:rsidRDefault="00410D91" w:rsidP="00410D91">
            <w:pPr>
              <w:pStyle w:val="code"/>
              <w:bidi w:val="0"/>
            </w:pPr>
            <w:r>
              <w:t>&lt;/div&gt;</w:t>
            </w:r>
          </w:p>
        </w:tc>
      </w:tr>
    </w:tbl>
    <w:p w14:paraId="2C91ED64" w14:textId="1B8ABB42" w:rsidR="00410D91" w:rsidRDefault="00410D91" w:rsidP="00410D91">
      <w:hyperlink r:id="rId436" w:history="1">
        <w:r w:rsidRPr="00410D91">
          <w:rPr>
            <w:rStyle w:val="Hyperlink"/>
          </w:rPr>
          <w:t>index</w:t>
        </w:r>
      </w:hyperlink>
    </w:p>
    <w:p w14:paraId="0AE5F267" w14:textId="75A3859B" w:rsidR="00410D91" w:rsidRDefault="00410D91" w:rsidP="00410D91">
      <w:r w:rsidRPr="00410D91">
        <w:rPr>
          <w:rtl/>
        </w:rPr>
        <w:t xml:space="preserve">انواع </w:t>
      </w:r>
      <w:r w:rsidRPr="00410D91">
        <w:t>Media Query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0D91" w14:paraId="43DFF601" w14:textId="77777777" w:rsidTr="00410D91">
        <w:tc>
          <w:tcPr>
            <w:tcW w:w="9350" w:type="dxa"/>
          </w:tcPr>
          <w:p w14:paraId="768F4D08" w14:textId="77777777" w:rsidR="00410D91" w:rsidRDefault="00410D91" w:rsidP="00410D91">
            <w:pPr>
              <w:pStyle w:val="code"/>
              <w:bidi w:val="0"/>
            </w:pPr>
            <w:r>
              <w:t>&lt;style&gt;</w:t>
            </w:r>
          </w:p>
          <w:p w14:paraId="728B1CD2" w14:textId="77777777" w:rsidR="00410D91" w:rsidRDefault="00410D91" w:rsidP="00410D91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بر اساس عرض صفحه</w:t>
            </w:r>
            <w:r>
              <w:t xml:space="preserve"> */</w:t>
            </w:r>
          </w:p>
          <w:p w14:paraId="5DDD9A4D" w14:textId="77777777" w:rsidR="00410D91" w:rsidRDefault="00410D91" w:rsidP="00410D91">
            <w:pPr>
              <w:pStyle w:val="code"/>
              <w:bidi w:val="0"/>
            </w:pPr>
            <w:r>
              <w:t>@media (min-width: 768px) and (max-width: 1024px) {</w:t>
            </w:r>
          </w:p>
          <w:p w14:paraId="1975591C" w14:textId="77777777" w:rsidR="00410D91" w:rsidRDefault="00410D91" w:rsidP="00410D91">
            <w:pPr>
              <w:pStyle w:val="code"/>
              <w:bidi w:val="0"/>
            </w:pPr>
            <w:r>
              <w:t xml:space="preserve">  .box {</w:t>
            </w:r>
          </w:p>
          <w:p w14:paraId="45E8588B" w14:textId="77777777" w:rsidR="00410D91" w:rsidRDefault="00410D91" w:rsidP="00410D91">
            <w:pPr>
              <w:pStyle w:val="code"/>
              <w:bidi w:val="0"/>
            </w:pPr>
            <w:r>
              <w:t xml:space="preserve">    width: 50%;</w:t>
            </w:r>
          </w:p>
          <w:p w14:paraId="7D99B05F" w14:textId="77777777" w:rsidR="00410D91" w:rsidRDefault="00410D91" w:rsidP="00410D91">
            <w:pPr>
              <w:pStyle w:val="code"/>
              <w:bidi w:val="0"/>
            </w:pPr>
            <w:r>
              <w:t xml:space="preserve">    float: left;</w:t>
            </w:r>
          </w:p>
          <w:p w14:paraId="0C103196" w14:textId="77777777" w:rsidR="00410D91" w:rsidRDefault="00410D91" w:rsidP="00410D91">
            <w:pPr>
              <w:pStyle w:val="code"/>
              <w:bidi w:val="0"/>
              <w:rPr>
                <w:rtl/>
              </w:rPr>
            </w:pPr>
            <w:r>
              <w:t xml:space="preserve">  }</w:t>
            </w:r>
          </w:p>
          <w:p w14:paraId="644B11BF" w14:textId="77777777" w:rsidR="00410D91" w:rsidRDefault="00410D91" w:rsidP="00410D91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EF4A674" w14:textId="77777777" w:rsidR="00410D91" w:rsidRDefault="00410D91" w:rsidP="00410D91">
            <w:pPr>
              <w:pStyle w:val="code"/>
              <w:bidi w:val="0"/>
              <w:rPr>
                <w:rtl/>
              </w:rPr>
            </w:pPr>
          </w:p>
          <w:p w14:paraId="7AA2705A" w14:textId="77777777" w:rsidR="00410D91" w:rsidRDefault="00410D91" w:rsidP="00410D91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بر اساس جهت دستگاه</w:t>
            </w:r>
            <w:r>
              <w:t xml:space="preserve"> */</w:t>
            </w:r>
          </w:p>
          <w:p w14:paraId="44BD2016" w14:textId="77777777" w:rsidR="00410D91" w:rsidRDefault="00410D91" w:rsidP="00410D91">
            <w:pPr>
              <w:pStyle w:val="code"/>
              <w:bidi w:val="0"/>
            </w:pPr>
            <w:r>
              <w:t>@media (orientation: landscape) {</w:t>
            </w:r>
          </w:p>
          <w:p w14:paraId="2684BB58" w14:textId="77777777" w:rsidR="00410D91" w:rsidRDefault="00410D91" w:rsidP="00410D91">
            <w:pPr>
              <w:pStyle w:val="code"/>
              <w:bidi w:val="0"/>
            </w:pPr>
            <w:r>
              <w:t xml:space="preserve">  .header {</w:t>
            </w:r>
          </w:p>
          <w:p w14:paraId="4D13E028" w14:textId="77777777" w:rsidR="00410D91" w:rsidRDefault="00410D91" w:rsidP="00410D91">
            <w:pPr>
              <w:pStyle w:val="code"/>
              <w:bidi w:val="0"/>
            </w:pPr>
            <w:r>
              <w:t xml:space="preserve">    height: 100px;</w:t>
            </w:r>
          </w:p>
          <w:p w14:paraId="0E8B396C" w14:textId="77777777" w:rsidR="00410D91" w:rsidRDefault="00410D91" w:rsidP="00410D91">
            <w:pPr>
              <w:pStyle w:val="code"/>
              <w:bidi w:val="0"/>
              <w:rPr>
                <w:rtl/>
              </w:rPr>
            </w:pPr>
            <w:r>
              <w:t xml:space="preserve">  }</w:t>
            </w:r>
          </w:p>
          <w:p w14:paraId="0E26A460" w14:textId="77777777" w:rsidR="00410D91" w:rsidRDefault="00410D91" w:rsidP="00410D91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B7CBCEE" w14:textId="77777777" w:rsidR="00410D91" w:rsidRDefault="00410D91" w:rsidP="00410D91">
            <w:pPr>
              <w:pStyle w:val="code"/>
              <w:bidi w:val="0"/>
              <w:rPr>
                <w:rtl/>
              </w:rPr>
            </w:pPr>
          </w:p>
          <w:p w14:paraId="7B68F04B" w14:textId="77777777" w:rsidR="00410D91" w:rsidRDefault="00410D91" w:rsidP="00410D91">
            <w:pPr>
              <w:pStyle w:val="code"/>
              <w:bidi w:val="0"/>
            </w:pPr>
            <w:r>
              <w:t>@media (orientation: portrait) {</w:t>
            </w:r>
          </w:p>
          <w:p w14:paraId="03D75494" w14:textId="77777777" w:rsidR="00410D91" w:rsidRDefault="00410D91" w:rsidP="00410D91">
            <w:pPr>
              <w:pStyle w:val="code"/>
              <w:bidi w:val="0"/>
            </w:pPr>
            <w:r>
              <w:t xml:space="preserve">  .header {</w:t>
            </w:r>
          </w:p>
          <w:p w14:paraId="76D45175" w14:textId="77777777" w:rsidR="00410D91" w:rsidRDefault="00410D91" w:rsidP="00410D91">
            <w:pPr>
              <w:pStyle w:val="code"/>
              <w:bidi w:val="0"/>
            </w:pPr>
            <w:r>
              <w:t xml:space="preserve">    height: 150px;</w:t>
            </w:r>
          </w:p>
          <w:p w14:paraId="4A45EF56" w14:textId="77777777" w:rsidR="00410D91" w:rsidRDefault="00410D91" w:rsidP="00410D91">
            <w:pPr>
              <w:pStyle w:val="code"/>
              <w:bidi w:val="0"/>
              <w:rPr>
                <w:rtl/>
              </w:rPr>
            </w:pPr>
            <w:r>
              <w:t xml:space="preserve">  }</w:t>
            </w:r>
          </w:p>
          <w:p w14:paraId="77FB9D91" w14:textId="77777777" w:rsidR="00410D91" w:rsidRDefault="00410D91" w:rsidP="00410D91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AD8B007" w14:textId="77777777" w:rsidR="00410D91" w:rsidRDefault="00410D91" w:rsidP="00410D91">
            <w:pPr>
              <w:pStyle w:val="code"/>
              <w:bidi w:val="0"/>
              <w:rPr>
                <w:rtl/>
              </w:rPr>
            </w:pPr>
          </w:p>
          <w:p w14:paraId="35E5A2D5" w14:textId="77777777" w:rsidR="00410D91" w:rsidRDefault="00410D91" w:rsidP="00410D91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Fonts w:cs="IRANSansWeb(FaNum) Light"/>
                <w:rtl/>
              </w:rPr>
              <w:t>بر اساس وضوح صفحه</w:t>
            </w:r>
            <w:r>
              <w:t xml:space="preserve"> */</w:t>
            </w:r>
          </w:p>
          <w:p w14:paraId="45A49840" w14:textId="77777777" w:rsidR="00410D91" w:rsidRDefault="00410D91" w:rsidP="00410D91">
            <w:pPr>
              <w:pStyle w:val="code"/>
              <w:bidi w:val="0"/>
            </w:pPr>
            <w:r>
              <w:t>@media (min-resolution: 2dppx) {</w:t>
            </w:r>
          </w:p>
          <w:p w14:paraId="5671A50B" w14:textId="77777777" w:rsidR="00410D91" w:rsidRDefault="00410D91" w:rsidP="00410D91">
            <w:pPr>
              <w:pStyle w:val="code"/>
              <w:bidi w:val="0"/>
            </w:pPr>
            <w:r>
              <w:t xml:space="preserve">  .image {</w:t>
            </w:r>
          </w:p>
          <w:p w14:paraId="60D57002" w14:textId="77777777" w:rsidR="00410D91" w:rsidRDefault="00410D91" w:rsidP="00410D91">
            <w:pPr>
              <w:pStyle w:val="code"/>
              <w:bidi w:val="0"/>
            </w:pPr>
            <w:r>
              <w:t xml:space="preserve">    background-image: url('image@2x.png');</w:t>
            </w:r>
          </w:p>
          <w:p w14:paraId="7736F4D5" w14:textId="77777777" w:rsidR="00410D91" w:rsidRDefault="00410D91" w:rsidP="00410D91">
            <w:pPr>
              <w:pStyle w:val="code"/>
              <w:bidi w:val="0"/>
              <w:rPr>
                <w:rtl/>
              </w:rPr>
            </w:pPr>
            <w:r>
              <w:t xml:space="preserve">  }</w:t>
            </w:r>
          </w:p>
          <w:p w14:paraId="125B961A" w14:textId="77777777" w:rsidR="00410D91" w:rsidRDefault="00410D91" w:rsidP="00410D91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E9A2DB3" w14:textId="77777777" w:rsidR="00410D91" w:rsidRDefault="00410D91" w:rsidP="00410D91">
            <w:pPr>
              <w:pStyle w:val="code"/>
              <w:bidi w:val="0"/>
            </w:pPr>
            <w:r>
              <w:t>&lt;/style&gt;</w:t>
            </w:r>
          </w:p>
          <w:p w14:paraId="31B690DB" w14:textId="5BD80617" w:rsidR="00410D91" w:rsidRDefault="00410D91" w:rsidP="00410D91">
            <w:pPr>
              <w:pStyle w:val="code"/>
              <w:bidi w:val="0"/>
            </w:pPr>
            <w:r>
              <w:t>&lt;/head&gt;</w:t>
            </w:r>
          </w:p>
        </w:tc>
      </w:tr>
    </w:tbl>
    <w:p w14:paraId="2965D32B" w14:textId="437091CE" w:rsidR="00410D91" w:rsidRDefault="00FF5496" w:rsidP="00FF5496">
      <w:hyperlink r:id="rId437" w:history="1">
        <w:r w:rsidRPr="00FF5496">
          <w:rPr>
            <w:rStyle w:val="Hyperlink"/>
          </w:rPr>
          <w:t>media-query</w:t>
        </w:r>
      </w:hyperlink>
    </w:p>
    <w:p w14:paraId="203845D3" w14:textId="77777777" w:rsidR="00FF5496" w:rsidRDefault="00FF5496" w:rsidP="00FF5496">
      <w:pPr>
        <w:rPr>
          <w:rtl/>
        </w:rPr>
      </w:pPr>
      <w:r>
        <w:rPr>
          <w:rtl/>
          <w:lang w:bidi="ar-SA"/>
        </w:rPr>
        <w:t xml:space="preserve">نکات مهم </w:t>
      </w:r>
      <w:r>
        <w:t>Media Query</w:t>
      </w:r>
      <w:r>
        <w:rPr>
          <w:rtl/>
          <w:lang w:bidi="ar-SA"/>
        </w:rPr>
        <w:t>:**</w:t>
      </w:r>
    </w:p>
    <w:p w14:paraId="29DB66E0" w14:textId="77777777" w:rsidR="00FF5496" w:rsidRDefault="00FF5496" w:rsidP="00FF5496">
      <w:pPr>
        <w:rPr>
          <w:rtl/>
        </w:rPr>
      </w:pPr>
      <w:r>
        <w:rPr>
          <w:rtl/>
          <w:lang w:bidi="ar-SA"/>
        </w:rPr>
        <w:t>- از `</w:t>
      </w:r>
      <w:r>
        <w:t>min-width</w:t>
      </w:r>
      <w:r>
        <w:rPr>
          <w:rtl/>
          <w:lang w:bidi="ar-SA"/>
        </w:rPr>
        <w:t>`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طراح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t>Mobile-First</w:t>
      </w:r>
      <w:r>
        <w:rPr>
          <w:rtl/>
          <w:lang w:bidi="ar-SA"/>
        </w:rPr>
        <w:t xml:space="preserve"> استفاده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61067431" w14:textId="77777777" w:rsidR="00FF5496" w:rsidRDefault="00FF5496" w:rsidP="00FF5496">
      <w:pPr>
        <w:rPr>
          <w:rtl/>
        </w:rPr>
      </w:pPr>
      <w:r>
        <w:rPr>
          <w:rtl/>
          <w:lang w:bidi="ar-SA"/>
        </w:rPr>
        <w:t>- از `</w:t>
      </w:r>
      <w:r>
        <w:t>max-width</w:t>
      </w:r>
      <w:r>
        <w:rPr>
          <w:rtl/>
          <w:lang w:bidi="ar-SA"/>
        </w:rPr>
        <w:t>`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طراح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t>Desktop-First</w:t>
      </w:r>
      <w:r>
        <w:rPr>
          <w:rtl/>
          <w:lang w:bidi="ar-SA"/>
        </w:rPr>
        <w:t xml:space="preserve"> استفاده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4FA46D51" w14:textId="77777777" w:rsidR="00FF5496" w:rsidRDefault="00FF5496" w:rsidP="00FF5496">
      <w:pPr>
        <w:rPr>
          <w:rtl/>
        </w:rPr>
      </w:pPr>
      <w:r>
        <w:rPr>
          <w:rtl/>
          <w:lang w:bidi="ar-SA"/>
        </w:rPr>
        <w:t xml:space="preserve">- </w:t>
      </w:r>
      <w:r>
        <w:t>Breakpoint</w:t>
      </w:r>
      <w:r>
        <w:rPr>
          <w:rtl/>
          <w:lang w:bidi="ar-SA"/>
        </w:rPr>
        <w:t>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</w:t>
      </w:r>
      <w:r>
        <w:rPr>
          <w:rtl/>
          <w:lang w:bidi="ar-SA"/>
        </w:rPr>
        <w:t>: 768</w:t>
      </w:r>
      <w:r>
        <w:t>px</w:t>
      </w:r>
      <w:r>
        <w:rPr>
          <w:rtl/>
          <w:lang w:bidi="ar-SA"/>
        </w:rPr>
        <w:t xml:space="preserve"> (تبلت)، 1024</w:t>
      </w:r>
      <w:r>
        <w:t>px</w:t>
      </w:r>
      <w:r>
        <w:rPr>
          <w:rtl/>
          <w:lang w:bidi="ar-SA"/>
        </w:rPr>
        <w:t xml:space="preserve"> (دسکتاپ کوچک)، 1200</w:t>
      </w:r>
      <w:r>
        <w:t>px</w:t>
      </w:r>
      <w:r>
        <w:rPr>
          <w:rtl/>
          <w:lang w:bidi="ar-SA"/>
        </w:rPr>
        <w:t xml:space="preserve"> (دسکتاپ بزرگ)</w:t>
      </w:r>
    </w:p>
    <w:p w14:paraId="72029D61" w14:textId="77777777" w:rsidR="00FF5496" w:rsidRDefault="00FF5496" w:rsidP="00FF5496">
      <w:pPr>
        <w:rPr>
          <w:rtl/>
        </w:rPr>
      </w:pPr>
      <w:r>
        <w:rPr>
          <w:rtl/>
          <w:lang w:bidi="ar-SA"/>
        </w:rPr>
        <w:t>-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توان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چند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شرط را با `</w:t>
      </w:r>
      <w:r>
        <w:t>and</w:t>
      </w:r>
      <w:r>
        <w:rPr>
          <w:rtl/>
          <w:lang w:bidi="ar-SA"/>
        </w:rPr>
        <w:t>` ترک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</w:t>
      </w:r>
      <w:r>
        <w:rPr>
          <w:rtl/>
          <w:lang w:bidi="ar-SA"/>
        </w:rPr>
        <w:t xml:space="preserve">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2D54F53E" w14:textId="4048CBFB" w:rsidR="00F40B17" w:rsidRDefault="00F40B17" w:rsidP="00305A1D">
      <w:pPr>
        <w:pStyle w:val="bold"/>
      </w:pPr>
      <w:r>
        <w:rPr>
          <w:rtl/>
        </w:rPr>
        <w:t>معرف</w:t>
      </w:r>
      <w:r w:rsidR="003F1163">
        <w:rPr>
          <w:rtl/>
        </w:rPr>
        <w:t>ی</w:t>
      </w:r>
      <w:r>
        <w:rPr>
          <w:rtl/>
        </w:rPr>
        <w:t xml:space="preserve"> </w:t>
      </w:r>
      <w:r>
        <w:t>media query</w:t>
      </w:r>
      <w:r>
        <w:rPr>
          <w:rtl/>
        </w:rPr>
        <w:t xml:space="preserve"> و ساخت صفحات</w:t>
      </w:r>
      <w:r w:rsidR="00305A1D">
        <w:t xml:space="preserve"> </w:t>
      </w:r>
      <w:r w:rsidR="00305A1D">
        <w:rPr>
          <w:rFonts w:hint="cs"/>
          <w:rtl/>
        </w:rPr>
        <w:t xml:space="preserve"> </w:t>
      </w:r>
      <w:r>
        <w:t>responsive</w:t>
      </w:r>
    </w:p>
    <w:p w14:paraId="0D5F121D" w14:textId="77777777" w:rsidR="00FF5496" w:rsidRDefault="00FF5496" w:rsidP="00FF5496">
      <w:pPr>
        <w:rPr>
          <w:lang w:bidi="ar-SA"/>
        </w:rPr>
      </w:pPr>
      <w:r>
        <w:rPr>
          <w:rtl/>
          <w:lang w:bidi="ar-SA"/>
        </w:rPr>
        <w:t xml:space="preserve">مثال کامل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</w:t>
      </w:r>
      <w:r>
        <w:t>Layout</w:t>
      </w:r>
      <w:r>
        <w:rPr>
          <w:rtl/>
          <w:lang w:bidi="ar-SA"/>
        </w:rPr>
        <w:t xml:space="preserve"> واکنش‌گرا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5496" w14:paraId="5DF592F4" w14:textId="77777777" w:rsidTr="00FF5496">
        <w:tc>
          <w:tcPr>
            <w:tcW w:w="9350" w:type="dxa"/>
          </w:tcPr>
          <w:p w14:paraId="4FAD8AAF" w14:textId="77777777" w:rsidR="00FF5496" w:rsidRDefault="00FF5496" w:rsidP="00FF5496">
            <w:pPr>
              <w:bidi w:val="0"/>
            </w:pPr>
            <w:r>
              <w:t>&lt;style&gt;</w:t>
            </w:r>
          </w:p>
          <w:p w14:paraId="4FAE4C44" w14:textId="77777777" w:rsidR="00FF5496" w:rsidRDefault="00FF5496" w:rsidP="00FF5496">
            <w:pPr>
              <w:bidi w:val="0"/>
              <w:rPr>
                <w:rtl/>
              </w:rPr>
            </w:pPr>
            <w:r>
              <w:t>* {</w:t>
            </w:r>
          </w:p>
          <w:p w14:paraId="6CB0ADBC" w14:textId="77777777" w:rsidR="00FF5496" w:rsidRDefault="00FF5496" w:rsidP="00FF5496">
            <w:pPr>
              <w:bidi w:val="0"/>
            </w:pPr>
            <w:r>
              <w:t xml:space="preserve">  box-sizing: border-box;</w:t>
            </w:r>
          </w:p>
          <w:p w14:paraId="5105E7C0" w14:textId="77777777" w:rsidR="00FF5496" w:rsidRDefault="00FF5496" w:rsidP="00FF5496">
            <w:pPr>
              <w:bidi w:val="0"/>
            </w:pPr>
            <w:r>
              <w:t xml:space="preserve">  margin: 0;</w:t>
            </w:r>
          </w:p>
          <w:p w14:paraId="6A98A4A9" w14:textId="77777777" w:rsidR="00FF5496" w:rsidRDefault="00FF5496" w:rsidP="00FF5496">
            <w:pPr>
              <w:bidi w:val="0"/>
            </w:pPr>
            <w:r>
              <w:t xml:space="preserve">  padding: 0;</w:t>
            </w:r>
          </w:p>
          <w:p w14:paraId="7CF1E785" w14:textId="77777777" w:rsidR="00FF5496" w:rsidRDefault="00FF5496" w:rsidP="00FF5496">
            <w:pPr>
              <w:bidi w:val="0"/>
              <w:rPr>
                <w:rtl/>
              </w:rPr>
            </w:pPr>
            <w:r>
              <w:t>}</w:t>
            </w:r>
          </w:p>
          <w:p w14:paraId="674BCA62" w14:textId="77777777" w:rsidR="00FF5496" w:rsidRDefault="00FF5496" w:rsidP="00FF5496">
            <w:pPr>
              <w:bidi w:val="0"/>
              <w:rPr>
                <w:rtl/>
              </w:rPr>
            </w:pPr>
          </w:p>
          <w:p w14:paraId="619FEF2F" w14:textId="77777777" w:rsidR="00FF5496" w:rsidRDefault="00FF5496" w:rsidP="00FF5496">
            <w:pPr>
              <w:bidi w:val="0"/>
            </w:pPr>
            <w:r>
              <w:t>.container {</w:t>
            </w:r>
          </w:p>
          <w:p w14:paraId="4FA7D941" w14:textId="77777777" w:rsidR="00FF5496" w:rsidRDefault="00FF5496" w:rsidP="00FF5496">
            <w:pPr>
              <w:bidi w:val="0"/>
            </w:pPr>
            <w:r>
              <w:t xml:space="preserve">  width: 100%;</w:t>
            </w:r>
          </w:p>
          <w:p w14:paraId="75468420" w14:textId="77777777" w:rsidR="00FF5496" w:rsidRDefault="00FF5496" w:rsidP="00FF5496">
            <w:pPr>
              <w:bidi w:val="0"/>
            </w:pPr>
            <w:r>
              <w:t xml:space="preserve">  margin: 0 auto;</w:t>
            </w:r>
          </w:p>
          <w:p w14:paraId="2D47C6F2" w14:textId="77777777" w:rsidR="00FF5496" w:rsidRDefault="00FF5496" w:rsidP="00FF5496">
            <w:pPr>
              <w:bidi w:val="0"/>
            </w:pPr>
            <w:r>
              <w:t xml:space="preserve">  padding: 15px;</w:t>
            </w:r>
          </w:p>
          <w:p w14:paraId="35A80D8D" w14:textId="77777777" w:rsidR="00FF5496" w:rsidRDefault="00FF5496" w:rsidP="00FF5496">
            <w:pPr>
              <w:bidi w:val="0"/>
              <w:rPr>
                <w:rtl/>
              </w:rPr>
            </w:pPr>
            <w:r>
              <w:t>}</w:t>
            </w:r>
          </w:p>
          <w:p w14:paraId="0B1CB9AF" w14:textId="77777777" w:rsidR="00FF5496" w:rsidRDefault="00FF5496" w:rsidP="00FF5496">
            <w:pPr>
              <w:bidi w:val="0"/>
              <w:rPr>
                <w:rtl/>
              </w:rPr>
            </w:pPr>
          </w:p>
          <w:p w14:paraId="680C31C8" w14:textId="77777777" w:rsidR="00FF5496" w:rsidRDefault="00FF5496" w:rsidP="00FF5496">
            <w:pPr>
              <w:bidi w:val="0"/>
            </w:pPr>
            <w:r>
              <w:t>.header {</w:t>
            </w:r>
          </w:p>
          <w:p w14:paraId="36DEC33D" w14:textId="77777777" w:rsidR="00FF5496" w:rsidRDefault="00FF5496" w:rsidP="00FF5496">
            <w:pPr>
              <w:bidi w:val="0"/>
            </w:pPr>
            <w:r>
              <w:t xml:space="preserve">  background-color: #333;</w:t>
            </w:r>
          </w:p>
          <w:p w14:paraId="1AF4BF1F" w14:textId="77777777" w:rsidR="00FF5496" w:rsidRDefault="00FF5496" w:rsidP="00FF5496">
            <w:pPr>
              <w:bidi w:val="0"/>
            </w:pPr>
            <w:r>
              <w:t xml:space="preserve">  color: white;</w:t>
            </w:r>
          </w:p>
          <w:p w14:paraId="3A54D870" w14:textId="77777777" w:rsidR="00FF5496" w:rsidRDefault="00FF5496" w:rsidP="00FF5496">
            <w:pPr>
              <w:bidi w:val="0"/>
            </w:pPr>
            <w:r>
              <w:t xml:space="preserve">  padding: 20px;</w:t>
            </w:r>
          </w:p>
          <w:p w14:paraId="640001CC" w14:textId="77777777" w:rsidR="00FF5496" w:rsidRDefault="00FF5496" w:rsidP="00FF5496">
            <w:pPr>
              <w:bidi w:val="0"/>
            </w:pPr>
            <w:r>
              <w:t xml:space="preserve">  text-align: center;</w:t>
            </w:r>
          </w:p>
          <w:p w14:paraId="6F51E964" w14:textId="77777777" w:rsidR="00FF5496" w:rsidRDefault="00FF5496" w:rsidP="00FF5496">
            <w:pPr>
              <w:bidi w:val="0"/>
              <w:rPr>
                <w:rtl/>
              </w:rPr>
            </w:pPr>
            <w:r>
              <w:t>}</w:t>
            </w:r>
          </w:p>
          <w:p w14:paraId="34738BF4" w14:textId="77777777" w:rsidR="00FF5496" w:rsidRDefault="00FF5496" w:rsidP="00FF5496">
            <w:pPr>
              <w:bidi w:val="0"/>
              <w:rPr>
                <w:rtl/>
              </w:rPr>
            </w:pPr>
          </w:p>
          <w:p w14:paraId="4FCCD566" w14:textId="77777777" w:rsidR="00FF5496" w:rsidRDefault="00FF5496" w:rsidP="00FF5496">
            <w:pPr>
              <w:bidi w:val="0"/>
            </w:pPr>
            <w:r>
              <w:t>.nav {</w:t>
            </w:r>
          </w:p>
          <w:p w14:paraId="00238805" w14:textId="77777777" w:rsidR="00FF5496" w:rsidRDefault="00FF5496" w:rsidP="00FF5496">
            <w:pPr>
              <w:bidi w:val="0"/>
            </w:pPr>
            <w:r>
              <w:t xml:space="preserve">  background-color: #444;</w:t>
            </w:r>
          </w:p>
          <w:p w14:paraId="6E25D2BF" w14:textId="77777777" w:rsidR="00FF5496" w:rsidRDefault="00FF5496" w:rsidP="00FF5496">
            <w:pPr>
              <w:bidi w:val="0"/>
            </w:pPr>
            <w:r>
              <w:t xml:space="preserve">  padding: 10px;</w:t>
            </w:r>
          </w:p>
          <w:p w14:paraId="3C12ECAA" w14:textId="77777777" w:rsidR="00FF5496" w:rsidRDefault="00FF5496" w:rsidP="00FF5496">
            <w:pPr>
              <w:bidi w:val="0"/>
              <w:rPr>
                <w:rtl/>
              </w:rPr>
            </w:pPr>
            <w:r>
              <w:t>}</w:t>
            </w:r>
          </w:p>
          <w:p w14:paraId="3D0E009D" w14:textId="77777777" w:rsidR="00FF5496" w:rsidRDefault="00FF5496" w:rsidP="00FF5496">
            <w:pPr>
              <w:bidi w:val="0"/>
              <w:rPr>
                <w:rtl/>
              </w:rPr>
            </w:pPr>
          </w:p>
          <w:p w14:paraId="5D3A4C1E" w14:textId="77777777" w:rsidR="00FF5496" w:rsidRDefault="00FF5496" w:rsidP="00FF5496">
            <w:pPr>
              <w:bidi w:val="0"/>
            </w:pPr>
            <w:r>
              <w:t>.nav ul {</w:t>
            </w:r>
          </w:p>
          <w:p w14:paraId="208706DF" w14:textId="77777777" w:rsidR="00FF5496" w:rsidRDefault="00FF5496" w:rsidP="00FF5496">
            <w:pPr>
              <w:bidi w:val="0"/>
            </w:pPr>
            <w:r>
              <w:t xml:space="preserve">  list-style-type: none;</w:t>
            </w:r>
          </w:p>
          <w:p w14:paraId="771F6908" w14:textId="77777777" w:rsidR="00FF5496" w:rsidRDefault="00FF5496" w:rsidP="00FF5496">
            <w:pPr>
              <w:bidi w:val="0"/>
            </w:pPr>
            <w:r>
              <w:t xml:space="preserve">  display: flex;</w:t>
            </w:r>
          </w:p>
          <w:p w14:paraId="0B0D57D0" w14:textId="77777777" w:rsidR="00FF5496" w:rsidRDefault="00FF5496" w:rsidP="00FF5496">
            <w:pPr>
              <w:bidi w:val="0"/>
            </w:pPr>
            <w:r>
              <w:lastRenderedPageBreak/>
              <w:t xml:space="preserve">  justify-content: space-around;</w:t>
            </w:r>
          </w:p>
          <w:p w14:paraId="19EE7C70" w14:textId="77777777" w:rsidR="00FF5496" w:rsidRDefault="00FF5496" w:rsidP="00FF5496">
            <w:pPr>
              <w:bidi w:val="0"/>
              <w:rPr>
                <w:rtl/>
              </w:rPr>
            </w:pPr>
            <w:r>
              <w:t>}</w:t>
            </w:r>
          </w:p>
          <w:p w14:paraId="6D289F2A" w14:textId="77777777" w:rsidR="00FF5496" w:rsidRDefault="00FF5496" w:rsidP="00FF5496">
            <w:pPr>
              <w:bidi w:val="0"/>
              <w:rPr>
                <w:rtl/>
              </w:rPr>
            </w:pPr>
          </w:p>
          <w:p w14:paraId="4A6EFD3A" w14:textId="77777777" w:rsidR="00FF5496" w:rsidRDefault="00FF5496" w:rsidP="00FF5496">
            <w:pPr>
              <w:bidi w:val="0"/>
            </w:pPr>
            <w:r>
              <w:t>.nav a {</w:t>
            </w:r>
          </w:p>
          <w:p w14:paraId="1EF5745C" w14:textId="77777777" w:rsidR="00FF5496" w:rsidRDefault="00FF5496" w:rsidP="00FF5496">
            <w:pPr>
              <w:bidi w:val="0"/>
            </w:pPr>
            <w:r>
              <w:t xml:space="preserve">  color: white;</w:t>
            </w:r>
          </w:p>
          <w:p w14:paraId="497DC28A" w14:textId="77777777" w:rsidR="00FF5496" w:rsidRDefault="00FF5496" w:rsidP="00FF5496">
            <w:pPr>
              <w:bidi w:val="0"/>
            </w:pPr>
            <w:r>
              <w:t xml:space="preserve">  text-decoration: none;</w:t>
            </w:r>
          </w:p>
          <w:p w14:paraId="789D0F28" w14:textId="77777777" w:rsidR="00FF5496" w:rsidRDefault="00FF5496" w:rsidP="00FF5496">
            <w:pPr>
              <w:bidi w:val="0"/>
              <w:rPr>
                <w:rtl/>
              </w:rPr>
            </w:pPr>
            <w:r>
              <w:t>}</w:t>
            </w:r>
          </w:p>
          <w:p w14:paraId="3C5B685E" w14:textId="77777777" w:rsidR="00FF5496" w:rsidRDefault="00FF5496" w:rsidP="00FF5496">
            <w:pPr>
              <w:bidi w:val="0"/>
              <w:rPr>
                <w:rtl/>
              </w:rPr>
            </w:pPr>
          </w:p>
          <w:p w14:paraId="19BFBB49" w14:textId="77777777" w:rsidR="00FF5496" w:rsidRDefault="00FF5496" w:rsidP="00FF5496">
            <w:pPr>
              <w:bidi w:val="0"/>
            </w:pPr>
            <w:r>
              <w:t>.main-content {</w:t>
            </w:r>
          </w:p>
          <w:p w14:paraId="6B80B0E4" w14:textId="77777777" w:rsidR="00FF5496" w:rsidRDefault="00FF5496" w:rsidP="00FF5496">
            <w:pPr>
              <w:bidi w:val="0"/>
            </w:pPr>
            <w:r>
              <w:t xml:space="preserve">  display: flex;</w:t>
            </w:r>
          </w:p>
          <w:p w14:paraId="430EFEB5" w14:textId="77777777" w:rsidR="00FF5496" w:rsidRDefault="00FF5496" w:rsidP="00FF5496">
            <w:pPr>
              <w:bidi w:val="0"/>
            </w:pPr>
            <w:r>
              <w:t xml:space="preserve">  flex-wrap: wrap;</w:t>
            </w:r>
          </w:p>
          <w:p w14:paraId="314E448A" w14:textId="77777777" w:rsidR="00FF5496" w:rsidRDefault="00FF5496" w:rsidP="00FF5496">
            <w:pPr>
              <w:bidi w:val="0"/>
            </w:pPr>
            <w:r>
              <w:t xml:space="preserve">  gap: 20px;</w:t>
            </w:r>
          </w:p>
          <w:p w14:paraId="22A8335B" w14:textId="77777777" w:rsidR="00FF5496" w:rsidRDefault="00FF5496" w:rsidP="00FF5496">
            <w:pPr>
              <w:bidi w:val="0"/>
            </w:pPr>
            <w:r>
              <w:t xml:space="preserve">  margin: 20px 0;</w:t>
            </w:r>
          </w:p>
          <w:p w14:paraId="29C70001" w14:textId="77777777" w:rsidR="00FF5496" w:rsidRDefault="00FF5496" w:rsidP="00FF5496">
            <w:pPr>
              <w:bidi w:val="0"/>
              <w:rPr>
                <w:rtl/>
              </w:rPr>
            </w:pPr>
            <w:r>
              <w:t>}</w:t>
            </w:r>
          </w:p>
          <w:p w14:paraId="5257E6F3" w14:textId="77777777" w:rsidR="00FF5496" w:rsidRDefault="00FF5496" w:rsidP="00FF5496">
            <w:pPr>
              <w:bidi w:val="0"/>
              <w:rPr>
                <w:rtl/>
              </w:rPr>
            </w:pPr>
          </w:p>
          <w:p w14:paraId="1143E826" w14:textId="77777777" w:rsidR="00FF5496" w:rsidRDefault="00FF5496" w:rsidP="00FF5496">
            <w:pPr>
              <w:bidi w:val="0"/>
            </w:pPr>
            <w:r>
              <w:t>.sidebar {</w:t>
            </w:r>
          </w:p>
          <w:p w14:paraId="752DB48C" w14:textId="77777777" w:rsidR="00FF5496" w:rsidRDefault="00FF5496" w:rsidP="00FF5496">
            <w:pPr>
              <w:bidi w:val="0"/>
            </w:pPr>
            <w:r>
              <w:t xml:space="preserve">  flex: 1;</w:t>
            </w:r>
          </w:p>
          <w:p w14:paraId="75744848" w14:textId="77777777" w:rsidR="00FF5496" w:rsidRDefault="00FF5496" w:rsidP="00FF5496">
            <w:pPr>
              <w:bidi w:val="0"/>
            </w:pPr>
            <w:r>
              <w:t xml:space="preserve">  min-width: 250px;</w:t>
            </w:r>
          </w:p>
          <w:p w14:paraId="0905E1E1" w14:textId="77777777" w:rsidR="00FF5496" w:rsidRDefault="00FF5496" w:rsidP="00FF5496">
            <w:pPr>
              <w:bidi w:val="0"/>
            </w:pPr>
            <w:r>
              <w:t xml:space="preserve">  background-color: #f4f4f4;</w:t>
            </w:r>
          </w:p>
          <w:p w14:paraId="41B7219F" w14:textId="77777777" w:rsidR="00FF5496" w:rsidRDefault="00FF5496" w:rsidP="00FF5496">
            <w:pPr>
              <w:bidi w:val="0"/>
            </w:pPr>
            <w:r>
              <w:t xml:space="preserve">  padding: 20px;</w:t>
            </w:r>
          </w:p>
          <w:p w14:paraId="2991A309" w14:textId="77777777" w:rsidR="00FF5496" w:rsidRDefault="00FF5496" w:rsidP="00FF5496">
            <w:pPr>
              <w:bidi w:val="0"/>
              <w:rPr>
                <w:rtl/>
              </w:rPr>
            </w:pPr>
            <w:r>
              <w:t>}</w:t>
            </w:r>
          </w:p>
          <w:p w14:paraId="532854AE" w14:textId="77777777" w:rsidR="00FF5496" w:rsidRDefault="00FF5496" w:rsidP="00FF5496">
            <w:pPr>
              <w:bidi w:val="0"/>
              <w:rPr>
                <w:rtl/>
              </w:rPr>
            </w:pPr>
          </w:p>
          <w:p w14:paraId="4D456AD5" w14:textId="77777777" w:rsidR="00FF5496" w:rsidRDefault="00FF5496" w:rsidP="00FF5496">
            <w:pPr>
              <w:bidi w:val="0"/>
            </w:pPr>
            <w:r>
              <w:t>.content {</w:t>
            </w:r>
          </w:p>
          <w:p w14:paraId="7B203C20" w14:textId="77777777" w:rsidR="00FF5496" w:rsidRDefault="00FF5496" w:rsidP="00FF5496">
            <w:pPr>
              <w:bidi w:val="0"/>
            </w:pPr>
            <w:r>
              <w:t xml:space="preserve">  flex: 3;</w:t>
            </w:r>
          </w:p>
          <w:p w14:paraId="1EAF9428" w14:textId="77777777" w:rsidR="00FF5496" w:rsidRDefault="00FF5496" w:rsidP="00FF5496">
            <w:pPr>
              <w:bidi w:val="0"/>
            </w:pPr>
            <w:r>
              <w:t xml:space="preserve">  min-width: 300px;</w:t>
            </w:r>
          </w:p>
          <w:p w14:paraId="50D3982C" w14:textId="77777777" w:rsidR="00FF5496" w:rsidRDefault="00FF5496" w:rsidP="00FF5496">
            <w:pPr>
              <w:bidi w:val="0"/>
            </w:pPr>
            <w:r>
              <w:t xml:space="preserve">  background-color: white;</w:t>
            </w:r>
          </w:p>
          <w:p w14:paraId="6081C16D" w14:textId="77777777" w:rsidR="00FF5496" w:rsidRDefault="00FF5496" w:rsidP="00FF5496">
            <w:pPr>
              <w:bidi w:val="0"/>
            </w:pPr>
            <w:r>
              <w:t xml:space="preserve">  padding: 20px;</w:t>
            </w:r>
          </w:p>
          <w:p w14:paraId="6CE64C96" w14:textId="77777777" w:rsidR="00FF5496" w:rsidRDefault="00FF5496" w:rsidP="00FF5496">
            <w:pPr>
              <w:bidi w:val="0"/>
            </w:pPr>
            <w:r>
              <w:t xml:space="preserve">  border: 1px solid #ddd;</w:t>
            </w:r>
          </w:p>
          <w:p w14:paraId="5A14F619" w14:textId="77777777" w:rsidR="00FF5496" w:rsidRDefault="00FF5496" w:rsidP="00FF5496">
            <w:pPr>
              <w:bidi w:val="0"/>
              <w:rPr>
                <w:rtl/>
              </w:rPr>
            </w:pPr>
            <w:r>
              <w:t>}</w:t>
            </w:r>
          </w:p>
          <w:p w14:paraId="71321497" w14:textId="77777777" w:rsidR="00FF5496" w:rsidRDefault="00FF5496" w:rsidP="00FF5496">
            <w:pPr>
              <w:bidi w:val="0"/>
              <w:rPr>
                <w:rtl/>
              </w:rPr>
            </w:pPr>
          </w:p>
          <w:p w14:paraId="294CDA32" w14:textId="77777777" w:rsidR="00FF5496" w:rsidRDefault="00FF5496" w:rsidP="00FF5496">
            <w:pPr>
              <w:bidi w:val="0"/>
            </w:pPr>
            <w:r>
              <w:t>.footer {</w:t>
            </w:r>
          </w:p>
          <w:p w14:paraId="045B7507" w14:textId="77777777" w:rsidR="00FF5496" w:rsidRDefault="00FF5496" w:rsidP="00FF5496">
            <w:pPr>
              <w:bidi w:val="0"/>
            </w:pPr>
            <w:r>
              <w:t xml:space="preserve">  background-color: #333;</w:t>
            </w:r>
          </w:p>
          <w:p w14:paraId="43A53E3F" w14:textId="77777777" w:rsidR="00FF5496" w:rsidRDefault="00FF5496" w:rsidP="00FF5496">
            <w:pPr>
              <w:bidi w:val="0"/>
            </w:pPr>
            <w:r>
              <w:t xml:space="preserve">  color: white;</w:t>
            </w:r>
          </w:p>
          <w:p w14:paraId="3551D346" w14:textId="77777777" w:rsidR="00FF5496" w:rsidRDefault="00FF5496" w:rsidP="00FF5496">
            <w:pPr>
              <w:bidi w:val="0"/>
            </w:pPr>
            <w:r>
              <w:t xml:space="preserve">  text-align: center;</w:t>
            </w:r>
          </w:p>
          <w:p w14:paraId="1F22FCD9" w14:textId="77777777" w:rsidR="00FF5496" w:rsidRDefault="00FF5496" w:rsidP="00FF5496">
            <w:pPr>
              <w:bidi w:val="0"/>
            </w:pPr>
            <w:r>
              <w:t xml:space="preserve">  padding: 20px;</w:t>
            </w:r>
          </w:p>
          <w:p w14:paraId="1C4AD133" w14:textId="77777777" w:rsidR="00FF5496" w:rsidRDefault="00FF5496" w:rsidP="00FF5496">
            <w:pPr>
              <w:bidi w:val="0"/>
            </w:pPr>
            <w:r>
              <w:t xml:space="preserve">  margin-top: 20px;</w:t>
            </w:r>
          </w:p>
          <w:p w14:paraId="7D484620" w14:textId="77777777" w:rsidR="00FF5496" w:rsidRDefault="00FF5496" w:rsidP="00FF5496">
            <w:pPr>
              <w:bidi w:val="0"/>
              <w:rPr>
                <w:rtl/>
              </w:rPr>
            </w:pPr>
            <w:r>
              <w:t>}</w:t>
            </w:r>
          </w:p>
          <w:p w14:paraId="58B72718" w14:textId="77777777" w:rsidR="00FF5496" w:rsidRDefault="00FF5496" w:rsidP="00FF5496">
            <w:pPr>
              <w:bidi w:val="0"/>
              <w:rPr>
                <w:rtl/>
              </w:rPr>
            </w:pPr>
          </w:p>
          <w:p w14:paraId="0563AC19" w14:textId="77777777" w:rsidR="00FF5496" w:rsidRDefault="00FF5496" w:rsidP="00FF5496">
            <w:pPr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موبا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- عرض کمتر از 768</w:t>
            </w:r>
            <w:r>
              <w:t>px */</w:t>
            </w:r>
          </w:p>
          <w:p w14:paraId="5BCDEF88" w14:textId="77777777" w:rsidR="00FF5496" w:rsidRDefault="00FF5496" w:rsidP="00FF5496">
            <w:pPr>
              <w:bidi w:val="0"/>
            </w:pPr>
            <w:r>
              <w:t>@media (max-width: 767px) {</w:t>
            </w:r>
          </w:p>
          <w:p w14:paraId="066B13F2" w14:textId="77777777" w:rsidR="00FF5496" w:rsidRDefault="00FF5496" w:rsidP="00FF5496">
            <w:pPr>
              <w:bidi w:val="0"/>
            </w:pPr>
            <w:r>
              <w:t xml:space="preserve">  .nav ul {</w:t>
            </w:r>
          </w:p>
          <w:p w14:paraId="54E8CEBB" w14:textId="77777777" w:rsidR="00FF5496" w:rsidRDefault="00FF5496" w:rsidP="00FF5496">
            <w:pPr>
              <w:bidi w:val="0"/>
            </w:pPr>
            <w:r>
              <w:t xml:space="preserve">    flex-direction: column;</w:t>
            </w:r>
          </w:p>
          <w:p w14:paraId="024FAF08" w14:textId="77777777" w:rsidR="00FF5496" w:rsidRDefault="00FF5496" w:rsidP="00FF5496">
            <w:pPr>
              <w:bidi w:val="0"/>
            </w:pPr>
            <w:r>
              <w:t xml:space="preserve">    align-items: center;</w:t>
            </w:r>
          </w:p>
          <w:p w14:paraId="45FA8A3E" w14:textId="77777777" w:rsidR="00FF5496" w:rsidRDefault="00FF5496" w:rsidP="00FF5496">
            <w:pPr>
              <w:bidi w:val="0"/>
              <w:rPr>
                <w:rtl/>
              </w:rPr>
            </w:pPr>
            <w:r>
              <w:lastRenderedPageBreak/>
              <w:t xml:space="preserve">  }</w:t>
            </w:r>
          </w:p>
          <w:p w14:paraId="3796392E" w14:textId="77777777" w:rsidR="00FF5496" w:rsidRDefault="00FF5496" w:rsidP="00FF5496">
            <w:pPr>
              <w:bidi w:val="0"/>
              <w:rPr>
                <w:rtl/>
              </w:rPr>
            </w:pPr>
            <w:r>
              <w:t xml:space="preserve">  </w:t>
            </w:r>
          </w:p>
          <w:p w14:paraId="191C5D39" w14:textId="77777777" w:rsidR="00FF5496" w:rsidRDefault="00FF5496" w:rsidP="00FF5496">
            <w:pPr>
              <w:bidi w:val="0"/>
            </w:pPr>
            <w:r>
              <w:t xml:space="preserve">  .nav li {</w:t>
            </w:r>
          </w:p>
          <w:p w14:paraId="7031206E" w14:textId="77777777" w:rsidR="00FF5496" w:rsidRDefault="00FF5496" w:rsidP="00FF5496">
            <w:pPr>
              <w:bidi w:val="0"/>
            </w:pPr>
            <w:r>
              <w:t xml:space="preserve">    margin: 5px 0;</w:t>
            </w:r>
          </w:p>
          <w:p w14:paraId="27B61C2A" w14:textId="77777777" w:rsidR="00FF5496" w:rsidRDefault="00FF5496" w:rsidP="00FF5496">
            <w:pPr>
              <w:bidi w:val="0"/>
              <w:rPr>
                <w:rtl/>
              </w:rPr>
            </w:pPr>
            <w:r>
              <w:t xml:space="preserve">  }</w:t>
            </w:r>
          </w:p>
          <w:p w14:paraId="10634902" w14:textId="77777777" w:rsidR="00FF5496" w:rsidRDefault="00FF5496" w:rsidP="00FF5496">
            <w:pPr>
              <w:bidi w:val="0"/>
              <w:rPr>
                <w:rtl/>
              </w:rPr>
            </w:pPr>
            <w:r>
              <w:t xml:space="preserve">  </w:t>
            </w:r>
          </w:p>
          <w:p w14:paraId="4BF48BB8" w14:textId="77777777" w:rsidR="00FF5496" w:rsidRDefault="00FF5496" w:rsidP="00FF5496">
            <w:pPr>
              <w:bidi w:val="0"/>
            </w:pPr>
            <w:r>
              <w:t xml:space="preserve">  .main-content {</w:t>
            </w:r>
          </w:p>
          <w:p w14:paraId="7FA1024F" w14:textId="77777777" w:rsidR="00FF5496" w:rsidRDefault="00FF5496" w:rsidP="00FF5496">
            <w:pPr>
              <w:bidi w:val="0"/>
            </w:pPr>
            <w:r>
              <w:t xml:space="preserve">    flex-direction: column;</w:t>
            </w:r>
          </w:p>
          <w:p w14:paraId="5EE28330" w14:textId="77777777" w:rsidR="00FF5496" w:rsidRDefault="00FF5496" w:rsidP="00FF5496">
            <w:pPr>
              <w:bidi w:val="0"/>
              <w:rPr>
                <w:rtl/>
              </w:rPr>
            </w:pPr>
            <w:r>
              <w:t xml:space="preserve">  }</w:t>
            </w:r>
          </w:p>
          <w:p w14:paraId="32CFB742" w14:textId="77777777" w:rsidR="00FF5496" w:rsidRDefault="00FF5496" w:rsidP="00FF5496">
            <w:pPr>
              <w:bidi w:val="0"/>
              <w:rPr>
                <w:rtl/>
              </w:rPr>
            </w:pPr>
            <w:r>
              <w:t xml:space="preserve">  </w:t>
            </w:r>
          </w:p>
          <w:p w14:paraId="65B62B40" w14:textId="77777777" w:rsidR="00FF5496" w:rsidRDefault="00FF5496" w:rsidP="00FF5496">
            <w:pPr>
              <w:bidi w:val="0"/>
            </w:pPr>
            <w:r>
              <w:t xml:space="preserve">  .sidebar, .content {</w:t>
            </w:r>
          </w:p>
          <w:p w14:paraId="18A63302" w14:textId="77777777" w:rsidR="00FF5496" w:rsidRDefault="00FF5496" w:rsidP="00FF5496">
            <w:pPr>
              <w:bidi w:val="0"/>
            </w:pPr>
            <w:r>
              <w:t xml:space="preserve">    min-width: 100%;</w:t>
            </w:r>
          </w:p>
          <w:p w14:paraId="3AFF97C3" w14:textId="77777777" w:rsidR="00FF5496" w:rsidRDefault="00FF5496" w:rsidP="00FF5496">
            <w:pPr>
              <w:bidi w:val="0"/>
              <w:rPr>
                <w:rtl/>
              </w:rPr>
            </w:pPr>
            <w:r>
              <w:t xml:space="preserve">  }</w:t>
            </w:r>
          </w:p>
          <w:p w14:paraId="7A6DEAFA" w14:textId="77777777" w:rsidR="00FF5496" w:rsidRDefault="00FF5496" w:rsidP="00FF5496">
            <w:pPr>
              <w:bidi w:val="0"/>
              <w:rPr>
                <w:rtl/>
              </w:rPr>
            </w:pPr>
            <w:r>
              <w:t>}</w:t>
            </w:r>
          </w:p>
          <w:p w14:paraId="65DC8289" w14:textId="77777777" w:rsidR="00FF5496" w:rsidRDefault="00FF5496" w:rsidP="00FF5496">
            <w:pPr>
              <w:bidi w:val="0"/>
              <w:rPr>
                <w:rtl/>
              </w:rPr>
            </w:pPr>
          </w:p>
          <w:p w14:paraId="5788BC93" w14:textId="77777777" w:rsidR="00FF5496" w:rsidRDefault="00FF5496" w:rsidP="00FF5496">
            <w:pPr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تبلت -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768</w:t>
            </w:r>
            <w:r>
              <w:t xml:space="preserve">px </w:t>
            </w:r>
            <w:r>
              <w:rPr>
                <w:rtl/>
              </w:rPr>
              <w:t>و 1024</w:t>
            </w:r>
            <w:r>
              <w:t>px */</w:t>
            </w:r>
          </w:p>
          <w:p w14:paraId="33B74871" w14:textId="77777777" w:rsidR="00FF5496" w:rsidRDefault="00FF5496" w:rsidP="00FF5496">
            <w:pPr>
              <w:bidi w:val="0"/>
            </w:pPr>
            <w:r>
              <w:t>@media (min-width: 768px) and (max-width: 1024px) {</w:t>
            </w:r>
          </w:p>
          <w:p w14:paraId="1962E641" w14:textId="77777777" w:rsidR="00FF5496" w:rsidRDefault="00FF5496" w:rsidP="00FF5496">
            <w:pPr>
              <w:bidi w:val="0"/>
            </w:pPr>
            <w:r>
              <w:t xml:space="preserve">  .container {</w:t>
            </w:r>
          </w:p>
          <w:p w14:paraId="0227FEDE" w14:textId="77777777" w:rsidR="00FF5496" w:rsidRDefault="00FF5496" w:rsidP="00FF5496">
            <w:pPr>
              <w:bidi w:val="0"/>
            </w:pPr>
            <w:r>
              <w:t xml:space="preserve">    max-width: 90%;</w:t>
            </w:r>
          </w:p>
          <w:p w14:paraId="5369476A" w14:textId="77777777" w:rsidR="00FF5496" w:rsidRDefault="00FF5496" w:rsidP="00FF5496">
            <w:pPr>
              <w:bidi w:val="0"/>
              <w:rPr>
                <w:rtl/>
              </w:rPr>
            </w:pPr>
            <w:r>
              <w:t xml:space="preserve">  }</w:t>
            </w:r>
          </w:p>
          <w:p w14:paraId="08E59344" w14:textId="77777777" w:rsidR="00FF5496" w:rsidRDefault="00FF5496" w:rsidP="00FF5496">
            <w:pPr>
              <w:bidi w:val="0"/>
              <w:rPr>
                <w:rtl/>
              </w:rPr>
            </w:pPr>
            <w:r>
              <w:t xml:space="preserve">  </w:t>
            </w:r>
          </w:p>
          <w:p w14:paraId="6A4F5571" w14:textId="77777777" w:rsidR="00FF5496" w:rsidRDefault="00FF5496" w:rsidP="00FF5496">
            <w:pPr>
              <w:bidi w:val="0"/>
            </w:pPr>
            <w:r>
              <w:t xml:space="preserve">  .sidebar {</w:t>
            </w:r>
          </w:p>
          <w:p w14:paraId="008DC3AB" w14:textId="77777777" w:rsidR="00FF5496" w:rsidRDefault="00FF5496" w:rsidP="00FF5496">
            <w:pPr>
              <w:bidi w:val="0"/>
            </w:pPr>
            <w:r>
              <w:t xml:space="preserve">    flex: 1;</w:t>
            </w:r>
          </w:p>
          <w:p w14:paraId="59983503" w14:textId="77777777" w:rsidR="00FF5496" w:rsidRDefault="00FF5496" w:rsidP="00FF5496">
            <w:pPr>
              <w:bidi w:val="0"/>
              <w:rPr>
                <w:rtl/>
              </w:rPr>
            </w:pPr>
            <w:r>
              <w:t xml:space="preserve">  }</w:t>
            </w:r>
          </w:p>
          <w:p w14:paraId="3F368F47" w14:textId="77777777" w:rsidR="00FF5496" w:rsidRDefault="00FF5496" w:rsidP="00FF5496">
            <w:pPr>
              <w:bidi w:val="0"/>
              <w:rPr>
                <w:rtl/>
              </w:rPr>
            </w:pPr>
            <w:r>
              <w:t xml:space="preserve">  </w:t>
            </w:r>
          </w:p>
          <w:p w14:paraId="2B237E45" w14:textId="77777777" w:rsidR="00FF5496" w:rsidRDefault="00FF5496" w:rsidP="00FF5496">
            <w:pPr>
              <w:bidi w:val="0"/>
            </w:pPr>
            <w:r>
              <w:t xml:space="preserve">  .content {</w:t>
            </w:r>
          </w:p>
          <w:p w14:paraId="0BAFF0FD" w14:textId="77777777" w:rsidR="00FF5496" w:rsidRDefault="00FF5496" w:rsidP="00FF5496">
            <w:pPr>
              <w:bidi w:val="0"/>
            </w:pPr>
            <w:r>
              <w:t xml:space="preserve">    flex: 2;</w:t>
            </w:r>
          </w:p>
          <w:p w14:paraId="77BCDE2B" w14:textId="77777777" w:rsidR="00FF5496" w:rsidRDefault="00FF5496" w:rsidP="00FF5496">
            <w:pPr>
              <w:bidi w:val="0"/>
              <w:rPr>
                <w:rtl/>
              </w:rPr>
            </w:pPr>
            <w:r>
              <w:t xml:space="preserve">  }</w:t>
            </w:r>
          </w:p>
          <w:p w14:paraId="23A403AB" w14:textId="77777777" w:rsidR="00FF5496" w:rsidRDefault="00FF5496" w:rsidP="00FF5496">
            <w:pPr>
              <w:bidi w:val="0"/>
              <w:rPr>
                <w:rtl/>
              </w:rPr>
            </w:pPr>
            <w:r>
              <w:t>}</w:t>
            </w:r>
          </w:p>
          <w:p w14:paraId="662D8E43" w14:textId="77777777" w:rsidR="00FF5496" w:rsidRDefault="00FF5496" w:rsidP="00FF5496">
            <w:pPr>
              <w:bidi w:val="0"/>
              <w:rPr>
                <w:rtl/>
              </w:rPr>
            </w:pPr>
          </w:p>
          <w:p w14:paraId="7CB783B1" w14:textId="77777777" w:rsidR="00FF5496" w:rsidRDefault="00FF5496" w:rsidP="00FF5496">
            <w:pPr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دسکتاپ -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شتر</w:t>
            </w:r>
            <w:r>
              <w:rPr>
                <w:rtl/>
              </w:rPr>
              <w:t xml:space="preserve"> از 1024</w:t>
            </w:r>
            <w:r>
              <w:t>px */</w:t>
            </w:r>
          </w:p>
          <w:p w14:paraId="274417F6" w14:textId="77777777" w:rsidR="00FF5496" w:rsidRDefault="00FF5496" w:rsidP="00FF5496">
            <w:pPr>
              <w:bidi w:val="0"/>
            </w:pPr>
            <w:r>
              <w:t>@media (min-width: 1025px) {</w:t>
            </w:r>
          </w:p>
          <w:p w14:paraId="7A57F92D" w14:textId="77777777" w:rsidR="00FF5496" w:rsidRDefault="00FF5496" w:rsidP="00FF5496">
            <w:pPr>
              <w:bidi w:val="0"/>
            </w:pPr>
            <w:r>
              <w:t xml:space="preserve">  .container {</w:t>
            </w:r>
          </w:p>
          <w:p w14:paraId="1BFF3820" w14:textId="77777777" w:rsidR="00FF5496" w:rsidRDefault="00FF5496" w:rsidP="00FF5496">
            <w:pPr>
              <w:bidi w:val="0"/>
            </w:pPr>
            <w:r>
              <w:t xml:space="preserve">    max-width: 1200px;</w:t>
            </w:r>
          </w:p>
          <w:p w14:paraId="2918D202" w14:textId="77777777" w:rsidR="00FF5496" w:rsidRDefault="00FF5496" w:rsidP="00FF5496">
            <w:pPr>
              <w:bidi w:val="0"/>
              <w:rPr>
                <w:rtl/>
              </w:rPr>
            </w:pPr>
            <w:r>
              <w:t xml:space="preserve">  }</w:t>
            </w:r>
          </w:p>
          <w:p w14:paraId="383D5AEA" w14:textId="77777777" w:rsidR="00FF5496" w:rsidRDefault="00FF5496" w:rsidP="00FF5496">
            <w:pPr>
              <w:bidi w:val="0"/>
              <w:rPr>
                <w:rtl/>
              </w:rPr>
            </w:pPr>
            <w:r>
              <w:t>}</w:t>
            </w:r>
          </w:p>
          <w:p w14:paraId="24D581BA" w14:textId="77777777" w:rsidR="00FF5496" w:rsidRDefault="00FF5496" w:rsidP="00FF5496">
            <w:pPr>
              <w:bidi w:val="0"/>
            </w:pPr>
            <w:r>
              <w:t>&lt;/style&gt;</w:t>
            </w:r>
          </w:p>
          <w:p w14:paraId="49AE2BD5" w14:textId="77777777" w:rsidR="00FF5496" w:rsidRDefault="00FF5496" w:rsidP="00FF5496">
            <w:pPr>
              <w:bidi w:val="0"/>
              <w:rPr>
                <w:rtl/>
              </w:rPr>
            </w:pPr>
          </w:p>
          <w:p w14:paraId="39D46A70" w14:textId="77777777" w:rsidR="00FF5496" w:rsidRDefault="00FF5496" w:rsidP="00FF5496">
            <w:pPr>
              <w:bidi w:val="0"/>
            </w:pPr>
            <w:r>
              <w:t>&lt;div class="container"&gt;</w:t>
            </w:r>
          </w:p>
          <w:p w14:paraId="25041F49" w14:textId="77777777" w:rsidR="00FF5496" w:rsidRDefault="00FF5496" w:rsidP="00FF5496">
            <w:pPr>
              <w:bidi w:val="0"/>
            </w:pPr>
            <w:r>
              <w:t xml:space="preserve">  &lt;header class="header"&gt;</w:t>
            </w:r>
          </w:p>
          <w:p w14:paraId="2A30E9C5" w14:textId="77777777" w:rsidR="00FF5496" w:rsidRDefault="00FF5496" w:rsidP="00FF5496">
            <w:pPr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tl/>
              </w:rPr>
              <w:t>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واکنش‌گرا</w:t>
            </w:r>
            <w:r>
              <w:t>&lt;/h1&gt;</w:t>
            </w:r>
          </w:p>
          <w:p w14:paraId="3184F186" w14:textId="77777777" w:rsidR="00FF5496" w:rsidRDefault="00FF5496" w:rsidP="00FF5496">
            <w:pPr>
              <w:bidi w:val="0"/>
            </w:pPr>
            <w:r>
              <w:t xml:space="preserve">  &lt;/header&gt;</w:t>
            </w:r>
          </w:p>
          <w:p w14:paraId="54327C0B" w14:textId="77777777" w:rsidR="00FF5496" w:rsidRDefault="00FF5496" w:rsidP="00FF5496">
            <w:pPr>
              <w:bidi w:val="0"/>
              <w:rPr>
                <w:rtl/>
              </w:rPr>
            </w:pPr>
            <w:r>
              <w:lastRenderedPageBreak/>
              <w:t xml:space="preserve">  </w:t>
            </w:r>
          </w:p>
          <w:p w14:paraId="2FCD8E16" w14:textId="77777777" w:rsidR="00FF5496" w:rsidRDefault="00FF5496" w:rsidP="00FF5496">
            <w:pPr>
              <w:bidi w:val="0"/>
            </w:pPr>
            <w:r>
              <w:t xml:space="preserve">  &lt;nav class="nav"&gt;</w:t>
            </w:r>
          </w:p>
          <w:p w14:paraId="7BD09E88" w14:textId="77777777" w:rsidR="00FF5496" w:rsidRDefault="00FF5496" w:rsidP="00FF5496">
            <w:pPr>
              <w:bidi w:val="0"/>
            </w:pPr>
            <w:r>
              <w:t xml:space="preserve">    &lt;ul&gt;</w:t>
            </w:r>
          </w:p>
          <w:p w14:paraId="0D5EBE9F" w14:textId="77777777" w:rsidR="00FF5496" w:rsidRDefault="00FF5496" w:rsidP="00FF5496">
            <w:pPr>
              <w:bidi w:val="0"/>
              <w:rPr>
                <w:rtl/>
              </w:rPr>
            </w:pPr>
            <w:r>
              <w:t xml:space="preserve">      &lt;li&gt;&lt;a href="#"&gt;</w:t>
            </w:r>
            <w:r>
              <w:rPr>
                <w:rtl/>
              </w:rPr>
              <w:t>صفحه اصل</w:t>
            </w:r>
            <w:r>
              <w:rPr>
                <w:rFonts w:hint="cs"/>
                <w:rtl/>
              </w:rPr>
              <w:t>ی</w:t>
            </w:r>
            <w:r>
              <w:t>&lt;/a&gt;&lt;/li&gt;</w:t>
            </w:r>
          </w:p>
          <w:p w14:paraId="06C38CF1" w14:textId="77777777" w:rsidR="00FF5496" w:rsidRDefault="00FF5496" w:rsidP="00FF5496">
            <w:pPr>
              <w:bidi w:val="0"/>
              <w:rPr>
                <w:rtl/>
              </w:rPr>
            </w:pPr>
            <w:r>
              <w:t xml:space="preserve">      &lt;li&gt;&lt;a href="#"&gt;</w:t>
            </w:r>
            <w:r>
              <w:rPr>
                <w:rtl/>
              </w:rPr>
              <w:t>درباره ما</w:t>
            </w:r>
            <w:r>
              <w:t>&lt;/a&gt;&lt;/li&gt;</w:t>
            </w:r>
          </w:p>
          <w:p w14:paraId="1702AF5A" w14:textId="77777777" w:rsidR="00FF5496" w:rsidRDefault="00FF5496" w:rsidP="00FF5496">
            <w:pPr>
              <w:bidi w:val="0"/>
              <w:rPr>
                <w:rtl/>
              </w:rPr>
            </w:pPr>
            <w:r>
              <w:t xml:space="preserve">      &lt;li&gt;&lt;a href="#"&gt;</w:t>
            </w:r>
            <w:r>
              <w:rPr>
                <w:rtl/>
              </w:rPr>
              <w:t>خدمات</w:t>
            </w:r>
            <w:r>
              <w:t>&lt;/a&gt;&lt;/li&gt;</w:t>
            </w:r>
          </w:p>
          <w:p w14:paraId="5D0DD334" w14:textId="77777777" w:rsidR="00FF5496" w:rsidRDefault="00FF5496" w:rsidP="00FF5496">
            <w:pPr>
              <w:bidi w:val="0"/>
              <w:rPr>
                <w:rtl/>
              </w:rPr>
            </w:pPr>
            <w:r>
              <w:t xml:space="preserve">      &lt;li&gt;&lt;a href="#"&gt;</w:t>
            </w:r>
            <w:r>
              <w:rPr>
                <w:rtl/>
              </w:rPr>
              <w:t>تماس با ما</w:t>
            </w:r>
            <w:r>
              <w:t>&lt;/a&gt;&lt;/li&gt;</w:t>
            </w:r>
          </w:p>
          <w:p w14:paraId="766C64FA" w14:textId="77777777" w:rsidR="00FF5496" w:rsidRDefault="00FF5496" w:rsidP="00FF5496">
            <w:pPr>
              <w:bidi w:val="0"/>
            </w:pPr>
            <w:r>
              <w:t xml:space="preserve">    &lt;/ul&gt;</w:t>
            </w:r>
          </w:p>
          <w:p w14:paraId="376ACB06" w14:textId="77777777" w:rsidR="00FF5496" w:rsidRDefault="00FF5496" w:rsidP="00FF5496">
            <w:pPr>
              <w:bidi w:val="0"/>
            </w:pPr>
            <w:r>
              <w:t xml:space="preserve">  &lt;/nav&gt;</w:t>
            </w:r>
          </w:p>
          <w:p w14:paraId="16FB76EE" w14:textId="77777777" w:rsidR="00FF5496" w:rsidRDefault="00FF5496" w:rsidP="00FF5496">
            <w:pPr>
              <w:bidi w:val="0"/>
              <w:rPr>
                <w:rtl/>
              </w:rPr>
            </w:pPr>
            <w:r>
              <w:t xml:space="preserve">  </w:t>
            </w:r>
          </w:p>
          <w:p w14:paraId="480E4275" w14:textId="77777777" w:rsidR="00FF5496" w:rsidRDefault="00FF5496" w:rsidP="00FF5496">
            <w:pPr>
              <w:bidi w:val="0"/>
            </w:pPr>
            <w:r>
              <w:t xml:space="preserve">  &lt;div class="main-content"&gt;</w:t>
            </w:r>
          </w:p>
          <w:p w14:paraId="66184C9B" w14:textId="77777777" w:rsidR="00FF5496" w:rsidRDefault="00FF5496" w:rsidP="00FF5496">
            <w:pPr>
              <w:bidi w:val="0"/>
            </w:pPr>
            <w:r>
              <w:t xml:space="preserve">    &lt;aside class="sidebar"&gt;</w:t>
            </w:r>
          </w:p>
          <w:p w14:paraId="4D3FC8CC" w14:textId="77777777" w:rsidR="00FF5496" w:rsidRDefault="00FF5496" w:rsidP="00FF5496">
            <w:pPr>
              <w:bidi w:val="0"/>
              <w:rPr>
                <w:rtl/>
              </w:rPr>
            </w:pPr>
            <w:r>
              <w:t xml:space="preserve">      &lt;h3&gt;</w:t>
            </w:r>
            <w:r>
              <w:rPr>
                <w:rtl/>
              </w:rPr>
              <w:t>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کنار</w:t>
            </w:r>
            <w:r>
              <w:rPr>
                <w:rFonts w:hint="cs"/>
                <w:rtl/>
              </w:rPr>
              <w:t>ی</w:t>
            </w:r>
            <w:r>
              <w:t>&lt;/h3&gt;</w:t>
            </w:r>
          </w:p>
          <w:p w14:paraId="230728EE" w14:textId="77777777" w:rsidR="00FF5496" w:rsidRDefault="00FF5496" w:rsidP="00FF5496">
            <w:pPr>
              <w:bidi w:val="0"/>
              <w:rPr>
                <w:rtl/>
              </w:rPr>
            </w:pPr>
            <w:r>
              <w:t xml:space="preserve">      &lt;p&gt;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کنار</w:t>
            </w:r>
            <w:r>
              <w:rPr>
                <w:rFonts w:hint="cs"/>
                <w:rtl/>
              </w:rPr>
              <w:t>ی</w:t>
            </w:r>
            <w:r>
              <w:t>&lt;/p&gt;</w:t>
            </w:r>
          </w:p>
          <w:p w14:paraId="64B9FEBC" w14:textId="77777777" w:rsidR="00FF5496" w:rsidRDefault="00FF5496" w:rsidP="00FF5496">
            <w:pPr>
              <w:bidi w:val="0"/>
            </w:pPr>
            <w:r>
              <w:t xml:space="preserve">    &lt;/aside&gt;</w:t>
            </w:r>
          </w:p>
          <w:p w14:paraId="4E6E6F0D" w14:textId="77777777" w:rsidR="00FF5496" w:rsidRDefault="00FF5496" w:rsidP="00FF5496">
            <w:pPr>
              <w:bidi w:val="0"/>
              <w:rPr>
                <w:rtl/>
              </w:rPr>
            </w:pPr>
            <w:r>
              <w:t xml:space="preserve">    </w:t>
            </w:r>
          </w:p>
          <w:p w14:paraId="7DA7301E" w14:textId="77777777" w:rsidR="00FF5496" w:rsidRDefault="00FF5496" w:rsidP="00FF5496">
            <w:pPr>
              <w:bidi w:val="0"/>
            </w:pPr>
            <w:r>
              <w:t xml:space="preserve">    &lt;main class="content"&gt;</w:t>
            </w:r>
          </w:p>
          <w:p w14:paraId="11EDEC68" w14:textId="77777777" w:rsidR="00FF5496" w:rsidRDefault="00FF5496" w:rsidP="00FF5496">
            <w:pPr>
              <w:bidi w:val="0"/>
              <w:rPr>
                <w:rtl/>
              </w:rPr>
            </w:pPr>
            <w:r>
              <w:t xml:space="preserve">      &lt;h2&gt;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t>&lt;/h2&gt;</w:t>
            </w:r>
          </w:p>
          <w:p w14:paraId="6F930ED8" w14:textId="77777777" w:rsidR="00FF5496" w:rsidRDefault="00FF5496" w:rsidP="00FF5496">
            <w:pPr>
              <w:bidi w:val="0"/>
              <w:rPr>
                <w:rtl/>
              </w:rPr>
            </w:pPr>
            <w:r>
              <w:t xml:space="preserve">      &lt;p&gt;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محتوا بر اساس اندازه صفحه 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t>.&lt;/p&gt;</w:t>
            </w:r>
          </w:p>
          <w:p w14:paraId="77AD7617" w14:textId="77777777" w:rsidR="00FF5496" w:rsidRDefault="00FF5496" w:rsidP="00FF5496">
            <w:pPr>
              <w:bidi w:val="0"/>
            </w:pPr>
            <w:r>
              <w:t xml:space="preserve">    &lt;/main&gt;</w:t>
            </w:r>
          </w:p>
          <w:p w14:paraId="549859D9" w14:textId="77777777" w:rsidR="00FF5496" w:rsidRDefault="00FF5496" w:rsidP="00FF5496">
            <w:pPr>
              <w:bidi w:val="0"/>
            </w:pPr>
            <w:r>
              <w:t xml:space="preserve">  &lt;/div&gt;</w:t>
            </w:r>
          </w:p>
          <w:p w14:paraId="73BBBFA8" w14:textId="77777777" w:rsidR="00FF5496" w:rsidRDefault="00FF5496" w:rsidP="00FF5496">
            <w:pPr>
              <w:bidi w:val="0"/>
              <w:rPr>
                <w:rtl/>
              </w:rPr>
            </w:pPr>
            <w:r>
              <w:t xml:space="preserve">  </w:t>
            </w:r>
          </w:p>
          <w:p w14:paraId="04B48A78" w14:textId="77777777" w:rsidR="00FF5496" w:rsidRDefault="00FF5496" w:rsidP="00FF5496">
            <w:pPr>
              <w:bidi w:val="0"/>
            </w:pPr>
            <w:r>
              <w:t xml:space="preserve">  &lt;footer class="footer"&gt;</w:t>
            </w:r>
          </w:p>
          <w:p w14:paraId="1D30C994" w14:textId="77777777" w:rsidR="00FF5496" w:rsidRDefault="00FF5496" w:rsidP="00FF5496">
            <w:pPr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tl/>
              </w:rPr>
              <w:t>کپ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۲۰۲۴</w:t>
            </w:r>
            <w:r>
              <w:t>&lt;/p&gt;</w:t>
            </w:r>
          </w:p>
          <w:p w14:paraId="73B1FE24" w14:textId="77777777" w:rsidR="00FF5496" w:rsidRDefault="00FF5496" w:rsidP="00FF5496">
            <w:pPr>
              <w:bidi w:val="0"/>
            </w:pPr>
            <w:r>
              <w:t xml:space="preserve">  &lt;/footer&gt;</w:t>
            </w:r>
          </w:p>
          <w:p w14:paraId="4D5C0340" w14:textId="0E6FA0F2" w:rsidR="00FF5496" w:rsidRDefault="00FF5496" w:rsidP="00FF5496">
            <w:pPr>
              <w:bidi w:val="0"/>
            </w:pPr>
            <w:r>
              <w:t>&lt;/div&gt;</w:t>
            </w:r>
          </w:p>
        </w:tc>
      </w:tr>
    </w:tbl>
    <w:p w14:paraId="64B101D8" w14:textId="45C5C681" w:rsidR="00FF5496" w:rsidRDefault="00FF5496" w:rsidP="00FF5496">
      <w:pPr>
        <w:rPr>
          <w:rtl/>
        </w:rPr>
      </w:pPr>
      <w:hyperlink r:id="rId438" w:history="1">
        <w:r w:rsidRPr="00FF5496">
          <w:rPr>
            <w:rStyle w:val="Hyperlink"/>
          </w:rPr>
          <w:t>responsive</w:t>
        </w:r>
      </w:hyperlink>
    </w:p>
    <w:p w14:paraId="7590E719" w14:textId="77777777" w:rsidR="00FF5496" w:rsidRDefault="00FF5496" w:rsidP="00FF5496">
      <w:pPr>
        <w:rPr>
          <w:rtl/>
        </w:rPr>
      </w:pPr>
      <w:bookmarkStart w:id="199" w:name="_Toc211464625"/>
      <w:r>
        <w:rPr>
          <w:rtl/>
        </w:rPr>
        <w:t>نکات مهم 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Responsive</w:t>
      </w:r>
      <w:r>
        <w:rPr>
          <w:rtl/>
        </w:rPr>
        <w:t>:**</w:t>
      </w:r>
    </w:p>
    <w:p w14:paraId="52FE9022" w14:textId="77777777" w:rsidR="00FF5496" w:rsidRDefault="00FF5496" w:rsidP="00FF5496">
      <w:pPr>
        <w:rPr>
          <w:rtl/>
        </w:rPr>
      </w:pPr>
      <w:r>
        <w:rPr>
          <w:rtl/>
        </w:rPr>
        <w:t>-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از `</w:t>
      </w:r>
      <w:r>
        <w:t>viewport` meta tag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AEC517B" w14:textId="77777777" w:rsidR="00FF5496" w:rsidRDefault="00FF5496" w:rsidP="00FF5496">
      <w:pPr>
        <w:rPr>
          <w:rtl/>
        </w:rPr>
      </w:pPr>
      <w:r>
        <w:rPr>
          <w:rtl/>
        </w:rPr>
        <w:t>- از واحدها</w:t>
      </w:r>
      <w:r>
        <w:rPr>
          <w:rFonts w:hint="cs"/>
          <w:rtl/>
        </w:rPr>
        <w:t>ی</w:t>
      </w:r>
      <w:r>
        <w:rPr>
          <w:rtl/>
        </w:rPr>
        <w:t xml:space="preserve"> نسب</w:t>
      </w:r>
      <w:r>
        <w:rPr>
          <w:rFonts w:hint="cs"/>
          <w:rtl/>
        </w:rPr>
        <w:t>ی</w:t>
      </w:r>
      <w:r>
        <w:rPr>
          <w:rtl/>
        </w:rPr>
        <w:t xml:space="preserve"> (%, </w:t>
      </w:r>
      <w:r>
        <w:t>vw, vh</w:t>
      </w:r>
      <w:r>
        <w:rPr>
          <w:rtl/>
        </w:rPr>
        <w:t>) به جا</w:t>
      </w:r>
      <w:r>
        <w:rPr>
          <w:rFonts w:hint="cs"/>
          <w:rtl/>
        </w:rPr>
        <w:t>ی</w:t>
      </w:r>
      <w:r>
        <w:rPr>
          <w:rtl/>
        </w:rPr>
        <w:t xml:space="preserve"> واحدها</w:t>
      </w:r>
      <w:r>
        <w:rPr>
          <w:rFonts w:hint="cs"/>
          <w:rtl/>
        </w:rPr>
        <w:t>ی</w:t>
      </w:r>
      <w:r>
        <w:rPr>
          <w:rtl/>
        </w:rPr>
        <w:t xml:space="preserve"> مطلق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6FE8918" w14:textId="77777777" w:rsidR="00FF5496" w:rsidRDefault="00FF5496" w:rsidP="00FF5496">
      <w:pPr>
        <w:rPr>
          <w:rtl/>
        </w:rPr>
      </w:pPr>
      <w:r>
        <w:rPr>
          <w:rtl/>
        </w:rPr>
        <w:t xml:space="preserve">- از </w:t>
      </w:r>
      <w:r>
        <w:t>Flexbox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Grid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Layout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DD66A83" w14:textId="0DDE140C" w:rsidR="00FF5496" w:rsidRDefault="00FF5496" w:rsidP="00FF5496">
      <w:r>
        <w:rPr>
          <w:rtl/>
        </w:rPr>
        <w:t>-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با `</w:t>
      </w:r>
      <w:r>
        <w:t>max-width: 100%</w:t>
      </w:r>
      <w:r>
        <w:rPr>
          <w:rtl/>
        </w:rPr>
        <w:t>` واکنش‌گرا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58A3AEFA" w14:textId="77777777" w:rsidR="00FF5496" w:rsidRDefault="00FF5496" w:rsidP="00FF5496"/>
    <w:p w14:paraId="2F511BFF" w14:textId="2ED71F3E" w:rsidR="00F40B17" w:rsidRDefault="00F40B17" w:rsidP="00305A1D">
      <w:pPr>
        <w:pStyle w:val="Heading2"/>
      </w:pPr>
      <w:r>
        <w:rPr>
          <w:rtl/>
        </w:rPr>
        <w:lastRenderedPageBreak/>
        <w:t>معرف</w:t>
      </w:r>
      <w:r w:rsidR="003F1163">
        <w:rPr>
          <w:rtl/>
        </w:rPr>
        <w:t>ی</w:t>
      </w:r>
      <w:r>
        <w:rPr>
          <w:rtl/>
        </w:rPr>
        <w:t xml:space="preserve"> </w:t>
      </w:r>
      <w:r>
        <w:t>srcset</w:t>
      </w:r>
      <w:r>
        <w:rPr>
          <w:rtl/>
        </w:rPr>
        <w:t xml:space="preserve"> و </w:t>
      </w:r>
      <w:r>
        <w:t>x-descriptor</w:t>
      </w:r>
      <w:r>
        <w:rPr>
          <w:rtl/>
        </w:rPr>
        <w:t xml:space="preserve"> و </w:t>
      </w:r>
      <w:r>
        <w:t>w-descriptor</w:t>
      </w:r>
      <w:bookmarkEnd w:id="199"/>
    </w:p>
    <w:p w14:paraId="36AB6E8A" w14:textId="43733C35" w:rsidR="00FF5496" w:rsidRDefault="00FF5496" w:rsidP="00FF5496">
      <w:r w:rsidRPr="00FF5496">
        <w:t>x-descriptor</w:t>
      </w:r>
      <w:r w:rsidRPr="00FF5496">
        <w:rPr>
          <w:rtl/>
        </w:rPr>
        <w:t xml:space="preserve"> (تراکم پ</w:t>
      </w:r>
      <w:r w:rsidRPr="00FF5496">
        <w:rPr>
          <w:rFonts w:hint="cs"/>
          <w:rtl/>
        </w:rPr>
        <w:t>ی</w:t>
      </w:r>
      <w:r w:rsidRPr="00FF5496">
        <w:rPr>
          <w:rFonts w:hint="eastAsia"/>
          <w:rtl/>
        </w:rPr>
        <w:t>کسل</w:t>
      </w:r>
      <w:r w:rsidRPr="00FF5496">
        <w:rPr>
          <w:rFonts w:hint="cs"/>
          <w:rtl/>
        </w:rPr>
        <w:t>ی</w:t>
      </w:r>
      <w:r w:rsidRPr="00FF5496"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5496" w14:paraId="4CA58C3E" w14:textId="77777777" w:rsidTr="00FF5496">
        <w:tc>
          <w:tcPr>
            <w:tcW w:w="9350" w:type="dxa"/>
          </w:tcPr>
          <w:p w14:paraId="316DDD0D" w14:textId="77777777" w:rsidR="00FF5496" w:rsidRDefault="00FF5496" w:rsidP="00FF5496">
            <w:pPr>
              <w:bidi w:val="0"/>
            </w:pPr>
            <w:r>
              <w:t>&lt;style&gt;</w:t>
            </w:r>
          </w:p>
          <w:p w14:paraId="5EC61B1B" w14:textId="77777777" w:rsidR="00FF5496" w:rsidRDefault="00FF5496" w:rsidP="00FF5496">
            <w:pPr>
              <w:bidi w:val="0"/>
            </w:pPr>
            <w:r>
              <w:t>.responsive-img {</w:t>
            </w:r>
          </w:p>
          <w:p w14:paraId="710ABD69" w14:textId="77777777" w:rsidR="00FF5496" w:rsidRDefault="00FF5496" w:rsidP="00FF5496">
            <w:pPr>
              <w:bidi w:val="0"/>
            </w:pPr>
            <w:r>
              <w:t xml:space="preserve">  max-width: 100%;</w:t>
            </w:r>
          </w:p>
          <w:p w14:paraId="441166D8" w14:textId="77777777" w:rsidR="00FF5496" w:rsidRDefault="00FF5496" w:rsidP="00FF5496">
            <w:pPr>
              <w:bidi w:val="0"/>
            </w:pPr>
            <w:r>
              <w:t xml:space="preserve">  height: auto;</w:t>
            </w:r>
          </w:p>
          <w:p w14:paraId="6AA3567D" w14:textId="77777777" w:rsidR="00FF5496" w:rsidRDefault="00FF5496" w:rsidP="00FF5496">
            <w:pPr>
              <w:bidi w:val="0"/>
              <w:rPr>
                <w:rtl/>
              </w:rPr>
            </w:pPr>
            <w:r>
              <w:t>}</w:t>
            </w:r>
          </w:p>
          <w:p w14:paraId="1739FA71" w14:textId="77777777" w:rsidR="00FF5496" w:rsidRDefault="00FF5496" w:rsidP="00FF5496">
            <w:pPr>
              <w:bidi w:val="0"/>
            </w:pPr>
            <w:r>
              <w:t>&lt;/style&gt;</w:t>
            </w:r>
          </w:p>
          <w:p w14:paraId="69CBFEF0" w14:textId="77777777" w:rsidR="00FF5496" w:rsidRDefault="00FF5496" w:rsidP="00FF5496">
            <w:pPr>
              <w:bidi w:val="0"/>
              <w:rPr>
                <w:rtl/>
              </w:rPr>
            </w:pPr>
          </w:p>
          <w:p w14:paraId="520035E5" w14:textId="77777777" w:rsidR="00FF5496" w:rsidRDefault="00FF5496" w:rsidP="00FF5496">
            <w:pPr>
              <w:bidi w:val="0"/>
            </w:pPr>
            <w:r>
              <w:t xml:space="preserve">&lt;img </w:t>
            </w:r>
          </w:p>
          <w:p w14:paraId="6D2083EE" w14:textId="77777777" w:rsidR="00FF5496" w:rsidRDefault="00FF5496" w:rsidP="00FF5496">
            <w:pPr>
              <w:bidi w:val="0"/>
            </w:pPr>
            <w:r>
              <w:t xml:space="preserve">  src="image-1x.jpg" </w:t>
            </w:r>
          </w:p>
          <w:p w14:paraId="13723754" w14:textId="77777777" w:rsidR="00FF5496" w:rsidRDefault="00FF5496" w:rsidP="00FF5496">
            <w:pPr>
              <w:bidi w:val="0"/>
            </w:pPr>
            <w:r>
              <w:t xml:space="preserve">  srcset="image-1x.jpg 1x, </w:t>
            </w:r>
          </w:p>
          <w:p w14:paraId="1FC13A5B" w14:textId="77777777" w:rsidR="00FF5496" w:rsidRDefault="00FF5496" w:rsidP="00FF5496">
            <w:pPr>
              <w:bidi w:val="0"/>
            </w:pPr>
            <w:r>
              <w:t xml:space="preserve">          image-2x.jpg 2x,</w:t>
            </w:r>
          </w:p>
          <w:p w14:paraId="52E8684F" w14:textId="77777777" w:rsidR="00FF5496" w:rsidRDefault="00FF5496" w:rsidP="00FF5496">
            <w:pPr>
              <w:bidi w:val="0"/>
            </w:pPr>
            <w:r>
              <w:t xml:space="preserve">          image-3x.jpg 3x" </w:t>
            </w:r>
          </w:p>
          <w:p w14:paraId="38F681D5" w14:textId="77777777" w:rsidR="00FF5496" w:rsidRDefault="00FF5496" w:rsidP="00FF5496">
            <w:pPr>
              <w:bidi w:val="0"/>
              <w:rPr>
                <w:rtl/>
              </w:rPr>
            </w:pPr>
            <w:r>
              <w:t xml:space="preserve">  alt="</w:t>
            </w:r>
            <w:r>
              <w:rPr>
                <w:rtl/>
              </w:rPr>
              <w:t>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نمونه</w:t>
            </w:r>
            <w:r>
              <w:t>"</w:t>
            </w:r>
          </w:p>
          <w:p w14:paraId="73422C2C" w14:textId="63DF87C4" w:rsidR="00FF5496" w:rsidRDefault="00FF5496" w:rsidP="00FF5496">
            <w:pPr>
              <w:bidi w:val="0"/>
            </w:pPr>
            <w:r>
              <w:t xml:space="preserve">  class="responsive-img"&gt;</w:t>
            </w:r>
          </w:p>
        </w:tc>
      </w:tr>
    </w:tbl>
    <w:p w14:paraId="56BC8BEA" w14:textId="4AF007FA" w:rsidR="00FF5496" w:rsidRDefault="00AD66D9" w:rsidP="00AD66D9">
      <w:hyperlink r:id="rId439" w:history="1">
        <w:r w:rsidRPr="00AD66D9">
          <w:rPr>
            <w:rStyle w:val="Hyperlink"/>
          </w:rPr>
          <w:t>descriptor</w:t>
        </w:r>
      </w:hyperlink>
    </w:p>
    <w:p w14:paraId="3C23CF14" w14:textId="57FDBEEC" w:rsidR="00AD66D9" w:rsidRDefault="00AD66D9" w:rsidP="00AD66D9">
      <w:r w:rsidRPr="00AD66D9">
        <w:t>w-descriptor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66D9" w14:paraId="2EF92DEF" w14:textId="77777777" w:rsidTr="00AD66D9">
        <w:tc>
          <w:tcPr>
            <w:tcW w:w="9350" w:type="dxa"/>
          </w:tcPr>
          <w:p w14:paraId="146592E6" w14:textId="77777777" w:rsidR="00AD66D9" w:rsidRDefault="00AD66D9" w:rsidP="00AD66D9">
            <w:pPr>
              <w:bidi w:val="0"/>
            </w:pPr>
            <w:r>
              <w:t>&lt;style&gt;</w:t>
            </w:r>
          </w:p>
          <w:p w14:paraId="17C12E11" w14:textId="77777777" w:rsidR="00AD66D9" w:rsidRDefault="00AD66D9" w:rsidP="00AD66D9">
            <w:pPr>
              <w:bidi w:val="0"/>
            </w:pPr>
            <w:r>
              <w:t>.responsive-img {</w:t>
            </w:r>
          </w:p>
          <w:p w14:paraId="6910F19A" w14:textId="77777777" w:rsidR="00AD66D9" w:rsidRDefault="00AD66D9" w:rsidP="00AD66D9">
            <w:pPr>
              <w:bidi w:val="0"/>
            </w:pPr>
            <w:r>
              <w:t xml:space="preserve">  width: 100%;</w:t>
            </w:r>
          </w:p>
          <w:p w14:paraId="4A11A053" w14:textId="77777777" w:rsidR="00AD66D9" w:rsidRDefault="00AD66D9" w:rsidP="00AD66D9">
            <w:pPr>
              <w:bidi w:val="0"/>
            </w:pPr>
            <w:r>
              <w:t xml:space="preserve">  height: auto;</w:t>
            </w:r>
          </w:p>
          <w:p w14:paraId="214061E7" w14:textId="77777777" w:rsidR="00AD66D9" w:rsidRDefault="00AD66D9" w:rsidP="00AD66D9">
            <w:pPr>
              <w:bidi w:val="0"/>
              <w:rPr>
                <w:rtl/>
              </w:rPr>
            </w:pPr>
            <w:r>
              <w:t>}</w:t>
            </w:r>
          </w:p>
          <w:p w14:paraId="3DF894EA" w14:textId="77777777" w:rsidR="00AD66D9" w:rsidRDefault="00AD66D9" w:rsidP="00AD66D9">
            <w:pPr>
              <w:bidi w:val="0"/>
            </w:pPr>
            <w:r>
              <w:t>&lt;/style&gt;</w:t>
            </w:r>
          </w:p>
          <w:p w14:paraId="2F65E7AA" w14:textId="77777777" w:rsidR="00AD66D9" w:rsidRDefault="00AD66D9" w:rsidP="00AD66D9">
            <w:pPr>
              <w:bidi w:val="0"/>
              <w:rPr>
                <w:rtl/>
              </w:rPr>
            </w:pPr>
          </w:p>
          <w:p w14:paraId="73752D36" w14:textId="77777777" w:rsidR="00AD66D9" w:rsidRDefault="00AD66D9" w:rsidP="00AD66D9">
            <w:pPr>
              <w:bidi w:val="0"/>
            </w:pPr>
            <w:r>
              <w:t xml:space="preserve">&lt;img </w:t>
            </w:r>
          </w:p>
          <w:p w14:paraId="71546341" w14:textId="77777777" w:rsidR="00AD66D9" w:rsidRDefault="00AD66D9" w:rsidP="00AD66D9">
            <w:pPr>
              <w:bidi w:val="0"/>
            </w:pPr>
            <w:r>
              <w:t xml:space="preserve">  src="image-400.jpg" </w:t>
            </w:r>
          </w:p>
          <w:p w14:paraId="4D70B185" w14:textId="77777777" w:rsidR="00AD66D9" w:rsidRDefault="00AD66D9" w:rsidP="00AD66D9">
            <w:pPr>
              <w:bidi w:val="0"/>
            </w:pPr>
            <w:r>
              <w:t xml:space="preserve">  srcset="image-400.jpg 400w,</w:t>
            </w:r>
          </w:p>
          <w:p w14:paraId="77570D5C" w14:textId="77777777" w:rsidR="00AD66D9" w:rsidRDefault="00AD66D9" w:rsidP="00AD66D9">
            <w:pPr>
              <w:bidi w:val="0"/>
            </w:pPr>
            <w:r>
              <w:t xml:space="preserve">          image-800.jpg 800w,</w:t>
            </w:r>
          </w:p>
          <w:p w14:paraId="61A87EA7" w14:textId="77777777" w:rsidR="00AD66D9" w:rsidRDefault="00AD66D9" w:rsidP="00AD66D9">
            <w:pPr>
              <w:bidi w:val="0"/>
            </w:pPr>
            <w:r>
              <w:t xml:space="preserve">          image-1200.jpg 1200w,</w:t>
            </w:r>
          </w:p>
          <w:p w14:paraId="180FACCE" w14:textId="77777777" w:rsidR="00AD66D9" w:rsidRDefault="00AD66D9" w:rsidP="00AD66D9">
            <w:pPr>
              <w:bidi w:val="0"/>
            </w:pPr>
            <w:r>
              <w:t xml:space="preserve">          image-1600.jpg 1600w"</w:t>
            </w:r>
          </w:p>
          <w:p w14:paraId="2C651009" w14:textId="77777777" w:rsidR="00AD66D9" w:rsidRDefault="00AD66D9" w:rsidP="00AD66D9">
            <w:pPr>
              <w:bidi w:val="0"/>
            </w:pPr>
            <w:r>
              <w:t xml:space="preserve">  sizes="(max-width: 600px) 100vw,</w:t>
            </w:r>
          </w:p>
          <w:p w14:paraId="3C2501C3" w14:textId="77777777" w:rsidR="00AD66D9" w:rsidRDefault="00AD66D9" w:rsidP="00AD66D9">
            <w:pPr>
              <w:bidi w:val="0"/>
            </w:pPr>
            <w:r>
              <w:t xml:space="preserve">         (max-width: 1200px) 50vw,</w:t>
            </w:r>
          </w:p>
          <w:p w14:paraId="72C15D2B" w14:textId="77777777" w:rsidR="00AD66D9" w:rsidRDefault="00AD66D9" w:rsidP="00AD66D9">
            <w:pPr>
              <w:bidi w:val="0"/>
            </w:pPr>
            <w:r>
              <w:t xml:space="preserve">         400px"</w:t>
            </w:r>
          </w:p>
          <w:p w14:paraId="7F2037D3" w14:textId="77777777" w:rsidR="00AD66D9" w:rsidRDefault="00AD66D9" w:rsidP="00AD66D9">
            <w:pPr>
              <w:bidi w:val="0"/>
              <w:rPr>
                <w:rtl/>
              </w:rPr>
            </w:pPr>
            <w:r>
              <w:t xml:space="preserve">  alt="</w:t>
            </w:r>
            <w:r>
              <w:rPr>
                <w:rtl/>
              </w:rPr>
              <w:t>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نمونه</w:t>
            </w:r>
            <w:r>
              <w:t>"</w:t>
            </w:r>
          </w:p>
          <w:p w14:paraId="634025DB" w14:textId="120A8793" w:rsidR="00AD66D9" w:rsidRDefault="00AD66D9" w:rsidP="00AD66D9">
            <w:pPr>
              <w:bidi w:val="0"/>
            </w:pPr>
            <w:r>
              <w:t xml:space="preserve">  class="responsive-img"&gt;</w:t>
            </w:r>
          </w:p>
        </w:tc>
      </w:tr>
    </w:tbl>
    <w:p w14:paraId="63A85966" w14:textId="5FB884D6" w:rsidR="00271669" w:rsidRDefault="00271669" w:rsidP="00271669">
      <w:hyperlink r:id="rId440" w:history="1">
        <w:r w:rsidRPr="00271669">
          <w:rPr>
            <w:rStyle w:val="Hyperlink"/>
          </w:rPr>
          <w:t>w-descriptor</w:t>
        </w:r>
      </w:hyperlink>
    </w:p>
    <w:p w14:paraId="5430E0F7" w14:textId="77777777" w:rsidR="00AD66D9" w:rsidRPr="00FF5496" w:rsidRDefault="00AD66D9" w:rsidP="00271669">
      <w:pPr>
        <w:rPr>
          <w:rtl/>
        </w:rPr>
      </w:pPr>
    </w:p>
    <w:p w14:paraId="3E21D790" w14:textId="72692B76" w:rsidR="00F40B17" w:rsidRDefault="00F40B17" w:rsidP="00305A1D">
      <w:pPr>
        <w:pStyle w:val="Heading2"/>
        <w:rPr>
          <w:rtl/>
        </w:rPr>
      </w:pPr>
      <w:bookmarkStart w:id="200" w:name="_Toc211464626"/>
      <w:r>
        <w:rPr>
          <w:rtl/>
        </w:rPr>
        <w:lastRenderedPageBreak/>
        <w:t>معرف</w:t>
      </w:r>
      <w:r w:rsidR="003F1163">
        <w:rPr>
          <w:rtl/>
        </w:rPr>
        <w:t>ی</w:t>
      </w:r>
      <w:r>
        <w:rPr>
          <w:rtl/>
        </w:rPr>
        <w:t xml:space="preserve"> </w:t>
      </w:r>
      <w:r>
        <w:t>owl carousel</w:t>
      </w:r>
      <w:bookmarkEnd w:id="200"/>
    </w:p>
    <w:p w14:paraId="785B3B40" w14:textId="1833B48E" w:rsidR="00391519" w:rsidRDefault="00391519" w:rsidP="00391519">
      <w:pPr>
        <w:rPr>
          <w:rtl/>
        </w:rPr>
      </w:pPr>
      <w:r>
        <w:t>Owl Carousel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کتابخانه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(بر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t>jQuery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ساخت کاروسل‌ها</w:t>
      </w:r>
      <w:r>
        <w:rPr>
          <w:rFonts w:hint="cs"/>
          <w:rtl/>
        </w:rPr>
        <w:t>ی</w:t>
      </w:r>
      <w:r>
        <w:rPr>
          <w:rtl/>
        </w:rPr>
        <w:t xml:space="preserve"> (اسلا</w:t>
      </w:r>
      <w:r>
        <w:rPr>
          <w:rFonts w:hint="cs"/>
          <w:rtl/>
        </w:rPr>
        <w:t>ی</w:t>
      </w:r>
      <w:r>
        <w:rPr>
          <w:rFonts w:hint="eastAsia"/>
          <w:rtl/>
        </w:rPr>
        <w:t>درها</w:t>
      </w:r>
      <w:r>
        <w:rPr>
          <w:rFonts w:hint="cs"/>
          <w:rtl/>
        </w:rPr>
        <w:t>ی</w:t>
      </w:r>
      <w:r>
        <w:rPr>
          <w:rtl/>
        </w:rPr>
        <w:t>) واکنش‌گرا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کتابخانه با وجود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شدن، هنوز هم به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سادگ</w:t>
      </w:r>
      <w:r>
        <w:rPr>
          <w:rFonts w:hint="cs"/>
          <w:rtl/>
        </w:rPr>
        <w:t>ی</w:t>
      </w:r>
      <w:r>
        <w:rPr>
          <w:rtl/>
        </w:rPr>
        <w:t xml:space="preserve"> در استفاده و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بالا محبوب است.</w:t>
      </w:r>
    </w:p>
    <w:p w14:paraId="2A7D7271" w14:textId="6CF7ABFB" w:rsidR="00391519" w:rsidRDefault="00391519" w:rsidP="00391519">
      <w:pPr>
        <w:rPr>
          <w:rtl/>
        </w:rPr>
      </w:pP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9414" w:type="dxa"/>
        <w:tblLook w:val="04A0" w:firstRow="1" w:lastRow="0" w:firstColumn="1" w:lastColumn="0" w:noHBand="0" w:noVBand="1"/>
      </w:tblPr>
      <w:tblGrid>
        <w:gridCol w:w="4707"/>
        <w:gridCol w:w="4707"/>
      </w:tblGrid>
      <w:tr w:rsidR="00391519" w:rsidRPr="00391519" w14:paraId="25105AFB" w14:textId="77777777" w:rsidTr="00391519">
        <w:trPr>
          <w:trHeight w:val="398"/>
        </w:trPr>
        <w:tc>
          <w:tcPr>
            <w:tcW w:w="4707" w:type="dxa"/>
          </w:tcPr>
          <w:p w14:paraId="3B926D48" w14:textId="77777777" w:rsidR="00391519" w:rsidRPr="00391519" w:rsidRDefault="00391519" w:rsidP="00FF0C2F">
            <w:pPr>
              <w:rPr>
                <w:rtl/>
              </w:rPr>
            </w:pPr>
            <w:r w:rsidRPr="00391519">
              <w:rPr>
                <w:rtl/>
              </w:rPr>
              <w:t xml:space="preserve"> و</w:t>
            </w:r>
            <w:r w:rsidRPr="00391519">
              <w:rPr>
                <w:rFonts w:hint="cs"/>
                <w:rtl/>
              </w:rPr>
              <w:t>ی</w:t>
            </w:r>
            <w:r w:rsidRPr="00391519">
              <w:rPr>
                <w:rFonts w:hint="eastAsia"/>
                <w:rtl/>
              </w:rPr>
              <w:t>ژگ</w:t>
            </w:r>
            <w:r w:rsidRPr="00391519">
              <w:rPr>
                <w:rFonts w:hint="cs"/>
                <w:rtl/>
              </w:rPr>
              <w:t>ی</w:t>
            </w:r>
            <w:r w:rsidRPr="00391519">
              <w:rPr>
                <w:rtl/>
              </w:rPr>
              <w:t xml:space="preserve"> </w:t>
            </w:r>
          </w:p>
        </w:tc>
        <w:tc>
          <w:tcPr>
            <w:tcW w:w="4707" w:type="dxa"/>
          </w:tcPr>
          <w:p w14:paraId="7B772697" w14:textId="77777777" w:rsidR="00391519" w:rsidRPr="00391519" w:rsidRDefault="00391519" w:rsidP="00FF0C2F">
            <w:pPr>
              <w:rPr>
                <w:rtl/>
              </w:rPr>
            </w:pPr>
            <w:r w:rsidRPr="00391519">
              <w:rPr>
                <w:rtl/>
              </w:rPr>
              <w:t xml:space="preserve"> توض</w:t>
            </w:r>
            <w:r w:rsidRPr="00391519">
              <w:rPr>
                <w:rFonts w:hint="cs"/>
                <w:rtl/>
              </w:rPr>
              <w:t>ی</w:t>
            </w:r>
            <w:r w:rsidRPr="00391519">
              <w:rPr>
                <w:rFonts w:hint="eastAsia"/>
                <w:rtl/>
              </w:rPr>
              <w:t>ح</w:t>
            </w:r>
            <w:r w:rsidRPr="00391519">
              <w:rPr>
                <w:rtl/>
              </w:rPr>
              <w:t xml:space="preserve"> </w:t>
            </w:r>
          </w:p>
        </w:tc>
      </w:tr>
      <w:tr w:rsidR="00391519" w:rsidRPr="00391519" w14:paraId="5600A909" w14:textId="77777777" w:rsidTr="00391519">
        <w:trPr>
          <w:trHeight w:val="786"/>
        </w:trPr>
        <w:tc>
          <w:tcPr>
            <w:tcW w:w="4707" w:type="dxa"/>
          </w:tcPr>
          <w:p w14:paraId="44CDCEC1" w14:textId="77777777" w:rsidR="00391519" w:rsidRPr="00391519" w:rsidRDefault="00391519" w:rsidP="00FF0C2F">
            <w:pPr>
              <w:rPr>
                <w:rtl/>
              </w:rPr>
            </w:pPr>
            <w:r w:rsidRPr="00391519">
              <w:rPr>
                <w:rtl/>
              </w:rPr>
              <w:t xml:space="preserve"> **واکنش‌گرا** </w:t>
            </w:r>
          </w:p>
        </w:tc>
        <w:tc>
          <w:tcPr>
            <w:tcW w:w="4707" w:type="dxa"/>
          </w:tcPr>
          <w:p w14:paraId="2681A0C0" w14:textId="77777777" w:rsidR="00391519" w:rsidRPr="00391519" w:rsidRDefault="00391519" w:rsidP="00FF0C2F">
            <w:pPr>
              <w:rPr>
                <w:rtl/>
              </w:rPr>
            </w:pPr>
            <w:r w:rsidRPr="00391519">
              <w:rPr>
                <w:rtl/>
              </w:rPr>
              <w:t xml:space="preserve"> به طور خودکار با اندازه صفحه سازگار م</w:t>
            </w:r>
            <w:r w:rsidRPr="00391519">
              <w:rPr>
                <w:rFonts w:hint="cs"/>
                <w:rtl/>
              </w:rPr>
              <w:t>ی‌</w:t>
            </w:r>
            <w:r w:rsidRPr="00391519">
              <w:rPr>
                <w:rFonts w:hint="eastAsia"/>
                <w:rtl/>
              </w:rPr>
              <w:t>شود</w:t>
            </w:r>
            <w:r w:rsidRPr="00391519">
              <w:rPr>
                <w:rtl/>
              </w:rPr>
              <w:t xml:space="preserve"> </w:t>
            </w:r>
          </w:p>
        </w:tc>
      </w:tr>
      <w:tr w:rsidR="00391519" w:rsidRPr="00391519" w14:paraId="656F793E" w14:textId="77777777" w:rsidTr="00391519">
        <w:trPr>
          <w:trHeight w:val="786"/>
        </w:trPr>
        <w:tc>
          <w:tcPr>
            <w:tcW w:w="4707" w:type="dxa"/>
          </w:tcPr>
          <w:p w14:paraId="539D7F80" w14:textId="77777777" w:rsidR="00391519" w:rsidRPr="00391519" w:rsidRDefault="00391519" w:rsidP="00FF0C2F">
            <w:pPr>
              <w:rPr>
                <w:rtl/>
              </w:rPr>
            </w:pPr>
            <w:r w:rsidRPr="00391519">
              <w:rPr>
                <w:rtl/>
              </w:rPr>
              <w:t xml:space="preserve"> **پشت</w:t>
            </w:r>
            <w:r w:rsidRPr="00391519">
              <w:rPr>
                <w:rFonts w:hint="cs"/>
                <w:rtl/>
              </w:rPr>
              <w:t>ی</w:t>
            </w:r>
            <w:r w:rsidRPr="00391519">
              <w:rPr>
                <w:rFonts w:hint="eastAsia"/>
                <w:rtl/>
              </w:rPr>
              <w:t>بان</w:t>
            </w:r>
            <w:r w:rsidRPr="00391519">
              <w:rPr>
                <w:rFonts w:hint="cs"/>
                <w:rtl/>
              </w:rPr>
              <w:t>ی</w:t>
            </w:r>
            <w:r w:rsidRPr="00391519">
              <w:rPr>
                <w:rtl/>
              </w:rPr>
              <w:t xml:space="preserve"> از تاچ** </w:t>
            </w:r>
          </w:p>
        </w:tc>
        <w:tc>
          <w:tcPr>
            <w:tcW w:w="4707" w:type="dxa"/>
          </w:tcPr>
          <w:p w14:paraId="5C312BF0" w14:textId="77777777" w:rsidR="00391519" w:rsidRPr="00391519" w:rsidRDefault="00391519" w:rsidP="00FF0C2F">
            <w:pPr>
              <w:rPr>
                <w:rtl/>
              </w:rPr>
            </w:pPr>
            <w:r w:rsidRPr="00391519">
              <w:rPr>
                <w:rtl/>
              </w:rPr>
              <w:t xml:space="preserve"> قابل</w:t>
            </w:r>
            <w:r w:rsidRPr="00391519">
              <w:rPr>
                <w:rFonts w:hint="cs"/>
                <w:rtl/>
              </w:rPr>
              <w:t>ی</w:t>
            </w:r>
            <w:r w:rsidRPr="00391519">
              <w:rPr>
                <w:rFonts w:hint="eastAsia"/>
                <w:rtl/>
              </w:rPr>
              <w:t>ت</w:t>
            </w:r>
            <w:r w:rsidRPr="00391519">
              <w:rPr>
                <w:rtl/>
              </w:rPr>
              <w:t xml:space="preserve"> کش</w:t>
            </w:r>
            <w:r w:rsidRPr="00391519">
              <w:rPr>
                <w:rFonts w:hint="cs"/>
                <w:rtl/>
              </w:rPr>
              <w:t>ی</w:t>
            </w:r>
            <w:r w:rsidRPr="00391519">
              <w:rPr>
                <w:rFonts w:hint="eastAsia"/>
                <w:rtl/>
              </w:rPr>
              <w:t>دن</w:t>
            </w:r>
            <w:r w:rsidRPr="00391519">
              <w:rPr>
                <w:rtl/>
              </w:rPr>
              <w:t xml:space="preserve"> با انگشت در موبا</w:t>
            </w:r>
            <w:r w:rsidRPr="00391519">
              <w:rPr>
                <w:rFonts w:hint="cs"/>
                <w:rtl/>
              </w:rPr>
              <w:t>ی</w:t>
            </w:r>
            <w:r w:rsidRPr="00391519">
              <w:rPr>
                <w:rFonts w:hint="eastAsia"/>
                <w:rtl/>
              </w:rPr>
              <w:t>ل</w:t>
            </w:r>
            <w:r w:rsidRPr="00391519">
              <w:rPr>
                <w:rtl/>
              </w:rPr>
              <w:t xml:space="preserve"> </w:t>
            </w:r>
          </w:p>
        </w:tc>
      </w:tr>
      <w:tr w:rsidR="00391519" w:rsidRPr="00391519" w14:paraId="4319F027" w14:textId="77777777" w:rsidTr="00391519">
        <w:trPr>
          <w:trHeight w:val="398"/>
        </w:trPr>
        <w:tc>
          <w:tcPr>
            <w:tcW w:w="4707" w:type="dxa"/>
          </w:tcPr>
          <w:p w14:paraId="4DF818FB" w14:textId="77777777" w:rsidR="00391519" w:rsidRPr="00391519" w:rsidRDefault="00391519" w:rsidP="00FF0C2F">
            <w:pPr>
              <w:rPr>
                <w:rtl/>
              </w:rPr>
            </w:pPr>
            <w:r w:rsidRPr="00391519">
              <w:rPr>
                <w:rtl/>
              </w:rPr>
              <w:t xml:space="preserve"> **تغ</w:t>
            </w:r>
            <w:r w:rsidRPr="00391519">
              <w:rPr>
                <w:rFonts w:hint="cs"/>
                <w:rtl/>
              </w:rPr>
              <w:t>یی</w:t>
            </w:r>
            <w:r w:rsidRPr="00391519">
              <w:rPr>
                <w:rFonts w:hint="eastAsia"/>
                <w:rtl/>
              </w:rPr>
              <w:t>ر</w:t>
            </w:r>
            <w:r w:rsidRPr="00391519">
              <w:rPr>
                <w:rtl/>
              </w:rPr>
              <w:t xml:space="preserve"> سرعت اتومات</w:t>
            </w:r>
            <w:r w:rsidRPr="00391519">
              <w:rPr>
                <w:rFonts w:hint="cs"/>
                <w:rtl/>
              </w:rPr>
              <w:t>ی</w:t>
            </w:r>
            <w:r w:rsidRPr="00391519">
              <w:rPr>
                <w:rFonts w:hint="eastAsia"/>
                <w:rtl/>
              </w:rPr>
              <w:t>ک</w:t>
            </w:r>
            <w:r w:rsidRPr="00391519">
              <w:rPr>
                <w:rtl/>
              </w:rPr>
              <w:t xml:space="preserve">** </w:t>
            </w:r>
          </w:p>
        </w:tc>
        <w:tc>
          <w:tcPr>
            <w:tcW w:w="4707" w:type="dxa"/>
          </w:tcPr>
          <w:p w14:paraId="41E32BF3" w14:textId="77777777" w:rsidR="00391519" w:rsidRPr="00391519" w:rsidRDefault="00391519" w:rsidP="00FF0C2F">
            <w:pPr>
              <w:rPr>
                <w:rtl/>
              </w:rPr>
            </w:pPr>
            <w:r w:rsidRPr="00391519">
              <w:rPr>
                <w:rtl/>
              </w:rPr>
              <w:t xml:space="preserve"> قابل</w:t>
            </w:r>
            <w:r w:rsidRPr="00391519">
              <w:rPr>
                <w:rFonts w:hint="cs"/>
                <w:rtl/>
              </w:rPr>
              <w:t>ی</w:t>
            </w:r>
            <w:r w:rsidRPr="00391519">
              <w:rPr>
                <w:rFonts w:hint="eastAsia"/>
                <w:rtl/>
              </w:rPr>
              <w:t>ت</w:t>
            </w:r>
            <w:r w:rsidRPr="00391519">
              <w:rPr>
                <w:rtl/>
              </w:rPr>
              <w:t xml:space="preserve"> حرکت خودکار اسلا</w:t>
            </w:r>
            <w:r w:rsidRPr="00391519">
              <w:rPr>
                <w:rFonts w:hint="cs"/>
                <w:rtl/>
              </w:rPr>
              <w:t>ی</w:t>
            </w:r>
            <w:r w:rsidRPr="00391519">
              <w:rPr>
                <w:rFonts w:hint="eastAsia"/>
                <w:rtl/>
              </w:rPr>
              <w:t>دها</w:t>
            </w:r>
            <w:r w:rsidRPr="00391519">
              <w:rPr>
                <w:rtl/>
              </w:rPr>
              <w:t xml:space="preserve"> </w:t>
            </w:r>
          </w:p>
        </w:tc>
      </w:tr>
      <w:tr w:rsidR="00391519" w:rsidRPr="00391519" w14:paraId="1F861B1E" w14:textId="77777777" w:rsidTr="00391519">
        <w:trPr>
          <w:trHeight w:val="786"/>
        </w:trPr>
        <w:tc>
          <w:tcPr>
            <w:tcW w:w="4707" w:type="dxa"/>
          </w:tcPr>
          <w:p w14:paraId="5093310D" w14:textId="77777777" w:rsidR="00391519" w:rsidRPr="00391519" w:rsidRDefault="00391519" w:rsidP="00FF0C2F">
            <w:pPr>
              <w:rPr>
                <w:rtl/>
              </w:rPr>
            </w:pPr>
            <w:r w:rsidRPr="00391519">
              <w:rPr>
                <w:rtl/>
              </w:rPr>
              <w:t xml:space="preserve"> **حلقه‌ا</w:t>
            </w:r>
            <w:r w:rsidRPr="00391519">
              <w:rPr>
                <w:rFonts w:hint="cs"/>
                <w:rtl/>
              </w:rPr>
              <w:t>ی</w:t>
            </w:r>
            <w:r w:rsidRPr="00391519">
              <w:rPr>
                <w:rtl/>
              </w:rPr>
              <w:t xml:space="preserve">** </w:t>
            </w:r>
          </w:p>
        </w:tc>
        <w:tc>
          <w:tcPr>
            <w:tcW w:w="4707" w:type="dxa"/>
          </w:tcPr>
          <w:p w14:paraId="39CD997D" w14:textId="77777777" w:rsidR="00391519" w:rsidRPr="00391519" w:rsidRDefault="00391519" w:rsidP="00FF0C2F">
            <w:pPr>
              <w:rPr>
                <w:rtl/>
              </w:rPr>
            </w:pPr>
            <w:r w:rsidRPr="00391519">
              <w:rPr>
                <w:rtl/>
              </w:rPr>
              <w:t xml:space="preserve"> امکان حرکت ب</w:t>
            </w:r>
            <w:r w:rsidRPr="00391519">
              <w:rPr>
                <w:rFonts w:hint="cs"/>
                <w:rtl/>
              </w:rPr>
              <w:t>ی‌</w:t>
            </w:r>
            <w:r w:rsidRPr="00391519">
              <w:rPr>
                <w:rFonts w:hint="eastAsia"/>
                <w:rtl/>
              </w:rPr>
              <w:t>نها</w:t>
            </w:r>
            <w:r w:rsidRPr="00391519">
              <w:rPr>
                <w:rFonts w:hint="cs"/>
                <w:rtl/>
              </w:rPr>
              <w:t>ی</w:t>
            </w:r>
            <w:r w:rsidRPr="00391519">
              <w:rPr>
                <w:rFonts w:hint="eastAsia"/>
                <w:rtl/>
              </w:rPr>
              <w:t>ت</w:t>
            </w:r>
            <w:r w:rsidRPr="00391519">
              <w:rPr>
                <w:rtl/>
              </w:rPr>
              <w:t xml:space="preserve"> اسلا</w:t>
            </w:r>
            <w:r w:rsidRPr="00391519">
              <w:rPr>
                <w:rFonts w:hint="cs"/>
                <w:rtl/>
              </w:rPr>
              <w:t>ی</w:t>
            </w:r>
            <w:r w:rsidRPr="00391519">
              <w:rPr>
                <w:rFonts w:hint="eastAsia"/>
                <w:rtl/>
              </w:rPr>
              <w:t>دها</w:t>
            </w:r>
            <w:r w:rsidRPr="00391519">
              <w:rPr>
                <w:rtl/>
              </w:rPr>
              <w:t xml:space="preserve"> </w:t>
            </w:r>
          </w:p>
        </w:tc>
      </w:tr>
      <w:tr w:rsidR="00391519" w:rsidRPr="00391519" w14:paraId="7B02E6D2" w14:textId="77777777" w:rsidTr="00391519">
        <w:trPr>
          <w:trHeight w:val="796"/>
        </w:trPr>
        <w:tc>
          <w:tcPr>
            <w:tcW w:w="4707" w:type="dxa"/>
          </w:tcPr>
          <w:p w14:paraId="1A73993E" w14:textId="77777777" w:rsidR="00391519" w:rsidRPr="00391519" w:rsidRDefault="00391519" w:rsidP="00FF0C2F">
            <w:pPr>
              <w:rPr>
                <w:rtl/>
              </w:rPr>
            </w:pPr>
            <w:r w:rsidRPr="00391519">
              <w:rPr>
                <w:rtl/>
              </w:rPr>
              <w:t xml:space="preserve"> **تنظ</w:t>
            </w:r>
            <w:r w:rsidRPr="00391519">
              <w:rPr>
                <w:rFonts w:hint="cs"/>
                <w:rtl/>
              </w:rPr>
              <w:t>ی</w:t>
            </w:r>
            <w:r w:rsidRPr="00391519">
              <w:rPr>
                <w:rFonts w:hint="eastAsia"/>
                <w:rtl/>
              </w:rPr>
              <w:t>مات</w:t>
            </w:r>
            <w:r w:rsidRPr="00391519">
              <w:rPr>
                <w:rtl/>
              </w:rPr>
              <w:t xml:space="preserve"> گسترده** </w:t>
            </w:r>
          </w:p>
        </w:tc>
        <w:tc>
          <w:tcPr>
            <w:tcW w:w="4707" w:type="dxa"/>
          </w:tcPr>
          <w:p w14:paraId="5FCA9D56" w14:textId="77777777" w:rsidR="00391519" w:rsidRPr="00391519" w:rsidRDefault="00391519" w:rsidP="00FF0C2F">
            <w:pPr>
              <w:rPr>
                <w:rtl/>
              </w:rPr>
            </w:pPr>
            <w:r w:rsidRPr="00391519">
              <w:rPr>
                <w:rtl/>
              </w:rPr>
              <w:t xml:space="preserve"> ب</w:t>
            </w:r>
            <w:r w:rsidRPr="00391519">
              <w:rPr>
                <w:rFonts w:hint="cs"/>
                <w:rtl/>
              </w:rPr>
              <w:t>ی</w:t>
            </w:r>
            <w:r w:rsidRPr="00391519">
              <w:rPr>
                <w:rFonts w:hint="eastAsia"/>
                <w:rtl/>
              </w:rPr>
              <w:t>ش</w:t>
            </w:r>
            <w:r w:rsidRPr="00391519">
              <w:rPr>
                <w:rtl/>
              </w:rPr>
              <w:t xml:space="preserve"> از ۸۰ گز</w:t>
            </w:r>
            <w:r w:rsidRPr="00391519">
              <w:rPr>
                <w:rFonts w:hint="cs"/>
                <w:rtl/>
              </w:rPr>
              <w:t>ی</w:t>
            </w:r>
            <w:r w:rsidRPr="00391519">
              <w:rPr>
                <w:rFonts w:hint="eastAsia"/>
                <w:rtl/>
              </w:rPr>
              <w:t>نه</w:t>
            </w:r>
            <w:r w:rsidRPr="00391519">
              <w:rPr>
                <w:rtl/>
              </w:rPr>
              <w:t xml:space="preserve"> برا</w:t>
            </w:r>
            <w:r w:rsidRPr="00391519">
              <w:rPr>
                <w:rFonts w:hint="cs"/>
                <w:rtl/>
              </w:rPr>
              <w:t>ی</w:t>
            </w:r>
            <w:r w:rsidRPr="00391519">
              <w:rPr>
                <w:rtl/>
              </w:rPr>
              <w:t xml:space="preserve"> شخص</w:t>
            </w:r>
            <w:r w:rsidRPr="00391519">
              <w:rPr>
                <w:rFonts w:hint="cs"/>
                <w:rtl/>
              </w:rPr>
              <w:t>ی‌</w:t>
            </w:r>
            <w:r w:rsidRPr="00391519">
              <w:rPr>
                <w:rFonts w:hint="eastAsia"/>
                <w:rtl/>
              </w:rPr>
              <w:t>ساز</w:t>
            </w:r>
            <w:r w:rsidRPr="00391519">
              <w:rPr>
                <w:rFonts w:hint="cs"/>
                <w:rtl/>
              </w:rPr>
              <w:t>ی</w:t>
            </w:r>
            <w:r w:rsidRPr="00391519">
              <w:rPr>
                <w:rtl/>
              </w:rPr>
              <w:t xml:space="preserve"> </w:t>
            </w:r>
          </w:p>
        </w:tc>
      </w:tr>
    </w:tbl>
    <w:p w14:paraId="1E32CE84" w14:textId="681205C6" w:rsidR="00391519" w:rsidRDefault="00391519" w:rsidP="00391519">
      <w:pPr>
        <w:rPr>
          <w:rtl/>
        </w:rPr>
      </w:pP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عمل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دانشجو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32B2944C" w14:textId="11278EDF" w:rsidR="00391519" w:rsidRDefault="00391519" w:rsidP="00391519">
      <w:pPr>
        <w:rPr>
          <w:rtl/>
        </w:rPr>
      </w:pPr>
      <w:r>
        <w:rPr>
          <w:rtl/>
        </w:rPr>
        <w:t xml:space="preserve"> مرحله ۱: ساختار </w:t>
      </w:r>
      <w:r>
        <w:t>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1519" w14:paraId="2C8548B6" w14:textId="77777777" w:rsidTr="00391519">
        <w:tc>
          <w:tcPr>
            <w:tcW w:w="9350" w:type="dxa"/>
          </w:tcPr>
          <w:p w14:paraId="1F7DC8B0" w14:textId="77777777" w:rsidR="004050A9" w:rsidRDefault="004050A9" w:rsidP="004050A9">
            <w:pPr>
              <w:pStyle w:val="code"/>
              <w:bidi w:val="0"/>
            </w:pPr>
            <w:r>
              <w:t>&lt;!DOCTYPE html&gt;</w:t>
            </w:r>
          </w:p>
          <w:p w14:paraId="3788D0C5" w14:textId="77777777" w:rsidR="004050A9" w:rsidRDefault="004050A9" w:rsidP="004050A9">
            <w:pPr>
              <w:pStyle w:val="code"/>
              <w:bidi w:val="0"/>
            </w:pPr>
            <w:r>
              <w:t>&lt;html lang="fa" dir="rtl"&gt;</w:t>
            </w:r>
          </w:p>
          <w:p w14:paraId="16BDDE53" w14:textId="77777777" w:rsidR="004050A9" w:rsidRDefault="004050A9" w:rsidP="004050A9">
            <w:pPr>
              <w:pStyle w:val="code"/>
              <w:bidi w:val="0"/>
            </w:pPr>
            <w:r>
              <w:t>&lt;head&gt;</w:t>
            </w:r>
          </w:p>
          <w:p w14:paraId="0D06D7F1" w14:textId="77777777" w:rsidR="004050A9" w:rsidRDefault="004050A9" w:rsidP="004050A9">
            <w:pPr>
              <w:pStyle w:val="code"/>
              <w:bidi w:val="0"/>
            </w:pPr>
            <w:r>
              <w:t xml:space="preserve">    &lt;meta charset="UTF-8"&gt;</w:t>
            </w:r>
          </w:p>
          <w:p w14:paraId="5A96FE75" w14:textId="77777777" w:rsidR="004050A9" w:rsidRDefault="004050A9" w:rsidP="004050A9">
            <w:pPr>
              <w:pStyle w:val="code"/>
              <w:bidi w:val="0"/>
            </w:pPr>
            <w:r>
              <w:t xml:space="preserve">    &lt;meta name="viewport" content="width=device-width, initial-scale=1.0"&gt;</w:t>
            </w:r>
          </w:p>
          <w:p w14:paraId="6DACBA66" w14:textId="77777777" w:rsidR="004050A9" w:rsidRDefault="004050A9" w:rsidP="004050A9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آموزش</w:t>
            </w:r>
            <w:r>
              <w:t xml:space="preserve"> Owl Carousel&lt;/title&gt;</w:t>
            </w:r>
          </w:p>
          <w:p w14:paraId="1677CA7A" w14:textId="77777777" w:rsidR="004050A9" w:rsidRDefault="004050A9" w:rsidP="004050A9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0C9F61B2" w14:textId="77777777" w:rsidR="004050A9" w:rsidRDefault="004050A9" w:rsidP="004050A9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</w:t>
            </w:r>
            <w:r>
              <w:rPr>
                <w:rFonts w:cs="IRANSansWeb(FaNum) Light"/>
                <w:rtl/>
              </w:rPr>
              <w:t xml:space="preserve"> فا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 xml:space="preserve"> CSS Owl Carousel --&gt;</w:t>
            </w:r>
          </w:p>
          <w:p w14:paraId="5973A60E" w14:textId="77777777" w:rsidR="004050A9" w:rsidRDefault="004050A9" w:rsidP="004050A9">
            <w:pPr>
              <w:pStyle w:val="code"/>
              <w:bidi w:val="0"/>
            </w:pPr>
            <w:r>
              <w:t xml:space="preserve">    &lt;link rel="stylesheet" href="https://cdnjs.cloudflare.com/ajax/libs/OwlCarousel2/2.3.4/assets/owl.carousel.min.css"&gt;</w:t>
            </w:r>
          </w:p>
          <w:p w14:paraId="44B6505C" w14:textId="77777777" w:rsidR="004050A9" w:rsidRDefault="004050A9" w:rsidP="004050A9">
            <w:pPr>
              <w:pStyle w:val="code"/>
              <w:bidi w:val="0"/>
            </w:pPr>
            <w:r>
              <w:t xml:space="preserve">    &lt;link rel="stylesheet" href="https://cdnjs.cloudflare.com/ajax/libs/OwlCarousel2/2.3.4/assets/owl.theme.default.min.css"&gt;</w:t>
            </w:r>
          </w:p>
          <w:p w14:paraId="2135BB21" w14:textId="77777777" w:rsidR="004050A9" w:rsidRDefault="004050A9" w:rsidP="004050A9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2558B56F" w14:textId="77777777" w:rsidR="004050A9" w:rsidRDefault="004050A9" w:rsidP="004050A9">
            <w:pPr>
              <w:pStyle w:val="code"/>
              <w:bidi w:val="0"/>
            </w:pPr>
            <w:r>
              <w:t xml:space="preserve">    &lt;style&gt;</w:t>
            </w:r>
          </w:p>
          <w:p w14:paraId="573531FF" w14:textId="77777777" w:rsidR="004050A9" w:rsidRDefault="004050A9" w:rsidP="004050A9">
            <w:pPr>
              <w:pStyle w:val="code"/>
              <w:bidi w:val="0"/>
            </w:pPr>
            <w:r>
              <w:lastRenderedPageBreak/>
              <w:t xml:space="preserve">        .item {</w:t>
            </w:r>
          </w:p>
          <w:p w14:paraId="2ECBF933" w14:textId="77777777" w:rsidR="004050A9" w:rsidRDefault="004050A9" w:rsidP="004050A9">
            <w:pPr>
              <w:pStyle w:val="code"/>
              <w:bidi w:val="0"/>
            </w:pPr>
            <w:r>
              <w:t xml:space="preserve">            padding: 50px;</w:t>
            </w:r>
          </w:p>
          <w:p w14:paraId="6223F324" w14:textId="77777777" w:rsidR="004050A9" w:rsidRDefault="004050A9" w:rsidP="004050A9">
            <w:pPr>
              <w:pStyle w:val="code"/>
              <w:bidi w:val="0"/>
            </w:pPr>
            <w:r>
              <w:t xml:space="preserve">            text-align: center;</w:t>
            </w:r>
          </w:p>
          <w:p w14:paraId="18338F36" w14:textId="77777777" w:rsidR="004050A9" w:rsidRDefault="004050A9" w:rsidP="004050A9">
            <w:pPr>
              <w:pStyle w:val="code"/>
              <w:bidi w:val="0"/>
            </w:pPr>
            <w:r>
              <w:t xml:space="preserve">            background: #4DC7A0;</w:t>
            </w:r>
          </w:p>
          <w:p w14:paraId="0D09CA03" w14:textId="77777777" w:rsidR="004050A9" w:rsidRDefault="004050A9" w:rsidP="004050A9">
            <w:pPr>
              <w:pStyle w:val="code"/>
              <w:bidi w:val="0"/>
            </w:pPr>
            <w:r>
              <w:t xml:space="preserve">            margin: 10px;</w:t>
            </w:r>
          </w:p>
          <w:p w14:paraId="4B977BD4" w14:textId="77777777" w:rsidR="004050A9" w:rsidRDefault="004050A9" w:rsidP="004050A9">
            <w:pPr>
              <w:pStyle w:val="code"/>
              <w:bidi w:val="0"/>
            </w:pPr>
            <w:r>
              <w:t xml:space="preserve">            color: white;</w:t>
            </w:r>
          </w:p>
          <w:p w14:paraId="0D764A56" w14:textId="77777777" w:rsidR="004050A9" w:rsidRDefault="004050A9" w:rsidP="004050A9">
            <w:pPr>
              <w:pStyle w:val="code"/>
              <w:bidi w:val="0"/>
            </w:pPr>
            <w:r>
              <w:t xml:space="preserve">            font-size: 20px;</w:t>
            </w:r>
          </w:p>
          <w:p w14:paraId="0E0E8250" w14:textId="77777777" w:rsidR="004050A9" w:rsidRDefault="004050A9" w:rsidP="004050A9">
            <w:pPr>
              <w:pStyle w:val="code"/>
              <w:bidi w:val="0"/>
            </w:pPr>
            <w:r>
              <w:t xml:space="preserve">            border-radius: 10px;</w:t>
            </w:r>
          </w:p>
          <w:p w14:paraId="5DA9EBF6" w14:textId="77777777" w:rsidR="004050A9" w:rsidRDefault="004050A9" w:rsidP="004050A9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5ACE1F59" w14:textId="77777777" w:rsidR="004050A9" w:rsidRDefault="004050A9" w:rsidP="004050A9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0957126" w14:textId="77777777" w:rsidR="004050A9" w:rsidRDefault="004050A9" w:rsidP="004050A9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نما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</w:t>
            </w:r>
            <w:r>
              <w:rPr>
                <w:rFonts w:cs="IRANSansWeb(FaNum) Light"/>
                <w:rtl/>
              </w:rPr>
              <w:t xml:space="preserve"> بهتر در موبا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 xml:space="preserve"> */</w:t>
            </w:r>
          </w:p>
          <w:p w14:paraId="70229425" w14:textId="77777777" w:rsidR="004050A9" w:rsidRDefault="004050A9" w:rsidP="004050A9">
            <w:pPr>
              <w:pStyle w:val="code"/>
              <w:bidi w:val="0"/>
            </w:pPr>
            <w:r>
              <w:t xml:space="preserve">        .owl-carousel .owl-stage {</w:t>
            </w:r>
          </w:p>
          <w:p w14:paraId="799A4B5F" w14:textId="77777777" w:rsidR="004050A9" w:rsidRDefault="004050A9" w:rsidP="004050A9">
            <w:pPr>
              <w:pStyle w:val="code"/>
              <w:bidi w:val="0"/>
            </w:pPr>
            <w:r>
              <w:t xml:space="preserve">            padding: 10px 0;</w:t>
            </w:r>
          </w:p>
          <w:p w14:paraId="2F4A6623" w14:textId="77777777" w:rsidR="004050A9" w:rsidRDefault="004050A9" w:rsidP="004050A9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543D1279" w14:textId="77777777" w:rsidR="004050A9" w:rsidRDefault="004050A9" w:rsidP="004050A9">
            <w:pPr>
              <w:pStyle w:val="code"/>
              <w:bidi w:val="0"/>
            </w:pPr>
            <w:r>
              <w:t xml:space="preserve">    &lt;/style&gt;</w:t>
            </w:r>
          </w:p>
          <w:p w14:paraId="45FA89EB" w14:textId="77777777" w:rsidR="004050A9" w:rsidRDefault="004050A9" w:rsidP="004050A9">
            <w:pPr>
              <w:pStyle w:val="code"/>
              <w:bidi w:val="0"/>
            </w:pPr>
            <w:r>
              <w:t>&lt;/head&gt;</w:t>
            </w:r>
          </w:p>
          <w:p w14:paraId="3789CDAB" w14:textId="77777777" w:rsidR="004050A9" w:rsidRDefault="004050A9" w:rsidP="004050A9">
            <w:pPr>
              <w:pStyle w:val="code"/>
              <w:bidi w:val="0"/>
            </w:pPr>
            <w:r>
              <w:t>&lt;body&gt;</w:t>
            </w:r>
          </w:p>
          <w:p w14:paraId="3CA3F608" w14:textId="77777777" w:rsidR="004050A9" w:rsidRDefault="004050A9" w:rsidP="004050A9">
            <w:pPr>
              <w:pStyle w:val="code"/>
              <w:bidi w:val="0"/>
              <w:rPr>
                <w:rtl/>
              </w:rPr>
            </w:pPr>
          </w:p>
          <w:p w14:paraId="792273BC" w14:textId="77777777" w:rsidR="004050A9" w:rsidRDefault="004050A9" w:rsidP="004050A9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cs="IRANSansWeb(FaNum) Light"/>
                <w:rtl/>
              </w:rPr>
              <w:t>کانت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نر</w:t>
            </w:r>
            <w:r>
              <w:rPr>
                <w:rFonts w:cs="IRANSansWeb(FaNum) Light"/>
                <w:rtl/>
              </w:rPr>
              <w:t xml:space="preserve"> کاروسل</w:t>
            </w:r>
            <w:r>
              <w:t xml:space="preserve"> --&gt;</w:t>
            </w:r>
          </w:p>
          <w:p w14:paraId="39BEE38A" w14:textId="77777777" w:rsidR="004050A9" w:rsidRDefault="004050A9" w:rsidP="004050A9">
            <w:pPr>
              <w:pStyle w:val="code"/>
              <w:bidi w:val="0"/>
            </w:pPr>
            <w:r>
              <w:t>&lt;div class="owl-carousel owl-theme"&gt;</w:t>
            </w:r>
          </w:p>
          <w:p w14:paraId="6B2C02DE" w14:textId="77777777" w:rsidR="004050A9" w:rsidRDefault="004050A9" w:rsidP="004050A9">
            <w:pPr>
              <w:pStyle w:val="code"/>
              <w:bidi w:val="0"/>
            </w:pPr>
            <w:r>
              <w:t xml:space="preserve">    &lt;div class="item"&gt;</w:t>
            </w:r>
          </w:p>
          <w:p w14:paraId="1276E168" w14:textId="77777777" w:rsidR="004050A9" w:rsidRDefault="004050A9" w:rsidP="004050A9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اسلا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/>
                <w:rtl/>
              </w:rPr>
              <w:t xml:space="preserve"> ۱</w:t>
            </w:r>
            <w:r>
              <w:t>&lt;/h3&gt;</w:t>
            </w:r>
          </w:p>
          <w:p w14:paraId="75B215D7" w14:textId="77777777" w:rsidR="004050A9" w:rsidRDefault="004050A9" w:rsidP="004050A9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اول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اسلا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&lt;/p&gt;</w:t>
            </w:r>
          </w:p>
          <w:p w14:paraId="4BFCC8C0" w14:textId="77777777" w:rsidR="004050A9" w:rsidRDefault="004050A9" w:rsidP="004050A9">
            <w:pPr>
              <w:pStyle w:val="code"/>
              <w:bidi w:val="0"/>
            </w:pPr>
            <w:r>
              <w:t xml:space="preserve">    &lt;/div&gt;</w:t>
            </w:r>
          </w:p>
          <w:p w14:paraId="3BAE3A1A" w14:textId="77777777" w:rsidR="004050A9" w:rsidRDefault="004050A9" w:rsidP="004050A9">
            <w:pPr>
              <w:pStyle w:val="code"/>
              <w:bidi w:val="0"/>
            </w:pPr>
            <w:r>
              <w:t xml:space="preserve">    &lt;div class="item"&gt;</w:t>
            </w:r>
          </w:p>
          <w:p w14:paraId="25F7D4CF" w14:textId="77777777" w:rsidR="004050A9" w:rsidRDefault="004050A9" w:rsidP="004050A9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اسلا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/>
                <w:rtl/>
              </w:rPr>
              <w:t xml:space="preserve"> ۲</w:t>
            </w:r>
            <w:r>
              <w:t>&lt;/h3&gt;</w:t>
            </w:r>
          </w:p>
          <w:p w14:paraId="2FABC91D" w14:textId="77777777" w:rsidR="004050A9" w:rsidRDefault="004050A9" w:rsidP="004050A9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دوم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اسلا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&lt;/p&gt;</w:t>
            </w:r>
          </w:p>
          <w:p w14:paraId="6C4F350D" w14:textId="77777777" w:rsidR="004050A9" w:rsidRDefault="004050A9" w:rsidP="004050A9">
            <w:pPr>
              <w:pStyle w:val="code"/>
              <w:bidi w:val="0"/>
            </w:pPr>
            <w:r>
              <w:t xml:space="preserve">    &lt;/div&gt;</w:t>
            </w:r>
          </w:p>
          <w:p w14:paraId="35B3138F" w14:textId="77777777" w:rsidR="004050A9" w:rsidRDefault="004050A9" w:rsidP="004050A9">
            <w:pPr>
              <w:pStyle w:val="code"/>
              <w:bidi w:val="0"/>
            </w:pPr>
            <w:r>
              <w:t xml:space="preserve">    &lt;div class="item"&gt;</w:t>
            </w:r>
          </w:p>
          <w:p w14:paraId="320214B7" w14:textId="77777777" w:rsidR="004050A9" w:rsidRDefault="004050A9" w:rsidP="004050A9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اسلا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/>
                <w:rtl/>
              </w:rPr>
              <w:t xml:space="preserve"> ۳</w:t>
            </w:r>
            <w:r>
              <w:t>&lt;/h3&gt;</w:t>
            </w:r>
          </w:p>
          <w:p w14:paraId="14E17A10" w14:textId="77777777" w:rsidR="004050A9" w:rsidRDefault="004050A9" w:rsidP="004050A9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سوم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اسلا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&lt;/p&gt;</w:t>
            </w:r>
          </w:p>
          <w:p w14:paraId="29147987" w14:textId="77777777" w:rsidR="004050A9" w:rsidRDefault="004050A9" w:rsidP="004050A9">
            <w:pPr>
              <w:pStyle w:val="code"/>
              <w:bidi w:val="0"/>
            </w:pPr>
            <w:r>
              <w:t xml:space="preserve">    &lt;/div&gt;</w:t>
            </w:r>
          </w:p>
          <w:p w14:paraId="1186EEFC" w14:textId="77777777" w:rsidR="004050A9" w:rsidRDefault="004050A9" w:rsidP="004050A9">
            <w:pPr>
              <w:pStyle w:val="code"/>
              <w:bidi w:val="0"/>
            </w:pPr>
            <w:r>
              <w:t xml:space="preserve">    &lt;div class="item"&gt;</w:t>
            </w:r>
          </w:p>
          <w:p w14:paraId="008B0335" w14:textId="77777777" w:rsidR="004050A9" w:rsidRDefault="004050A9" w:rsidP="004050A9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اسلا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/>
                <w:rtl/>
              </w:rPr>
              <w:t xml:space="preserve"> ۴</w:t>
            </w:r>
            <w:r>
              <w:t>&lt;/h3&gt;</w:t>
            </w:r>
          </w:p>
          <w:p w14:paraId="7006AA92" w14:textId="77777777" w:rsidR="004050A9" w:rsidRDefault="004050A9" w:rsidP="004050A9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چهارم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اسلا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&lt;/p&gt;</w:t>
            </w:r>
          </w:p>
          <w:p w14:paraId="4ACA8439" w14:textId="77777777" w:rsidR="004050A9" w:rsidRDefault="004050A9" w:rsidP="004050A9">
            <w:pPr>
              <w:pStyle w:val="code"/>
              <w:bidi w:val="0"/>
            </w:pPr>
            <w:r>
              <w:t xml:space="preserve">    &lt;/div&gt;</w:t>
            </w:r>
          </w:p>
          <w:p w14:paraId="563F5459" w14:textId="77777777" w:rsidR="004050A9" w:rsidRDefault="004050A9" w:rsidP="004050A9">
            <w:pPr>
              <w:pStyle w:val="code"/>
              <w:bidi w:val="0"/>
            </w:pPr>
            <w:r>
              <w:t xml:space="preserve">    &lt;div class="item"&gt;</w:t>
            </w:r>
          </w:p>
          <w:p w14:paraId="5693CBC6" w14:textId="77777777" w:rsidR="004050A9" w:rsidRDefault="004050A9" w:rsidP="004050A9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اسلا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/>
                <w:rtl/>
              </w:rPr>
              <w:t xml:space="preserve"> ۵</w:t>
            </w:r>
            <w:r>
              <w:t>&lt;/h3&gt;</w:t>
            </w:r>
          </w:p>
          <w:p w14:paraId="7EFD44EA" w14:textId="77777777" w:rsidR="004050A9" w:rsidRDefault="004050A9" w:rsidP="004050A9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پنجم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اسلا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&lt;/p&gt;</w:t>
            </w:r>
          </w:p>
          <w:p w14:paraId="5549CAFB" w14:textId="77777777" w:rsidR="004050A9" w:rsidRDefault="004050A9" w:rsidP="004050A9">
            <w:pPr>
              <w:pStyle w:val="code"/>
              <w:bidi w:val="0"/>
            </w:pPr>
            <w:r>
              <w:t xml:space="preserve">    &lt;/div&gt;</w:t>
            </w:r>
          </w:p>
          <w:p w14:paraId="0AFCD056" w14:textId="77777777" w:rsidR="004050A9" w:rsidRDefault="004050A9" w:rsidP="004050A9">
            <w:pPr>
              <w:pStyle w:val="code"/>
              <w:bidi w:val="0"/>
            </w:pPr>
            <w:r>
              <w:t>&lt;/div&gt;</w:t>
            </w:r>
          </w:p>
          <w:p w14:paraId="1FD11BDB" w14:textId="77777777" w:rsidR="004050A9" w:rsidRDefault="004050A9" w:rsidP="004050A9">
            <w:pPr>
              <w:pStyle w:val="code"/>
              <w:bidi w:val="0"/>
              <w:rPr>
                <w:rtl/>
              </w:rPr>
            </w:pPr>
          </w:p>
          <w:p w14:paraId="34266545" w14:textId="77777777" w:rsidR="004050A9" w:rsidRDefault="004050A9" w:rsidP="004050A9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cs="IRANSansWeb(FaNum) Light"/>
                <w:rtl/>
              </w:rPr>
              <w:t>اضافه کردن</w:t>
            </w:r>
            <w:r>
              <w:t xml:space="preserve"> jQuery </w:t>
            </w:r>
            <w:r>
              <w:rPr>
                <w:rFonts w:cs="IRANSansWeb(FaNum) Light"/>
                <w:rtl/>
              </w:rPr>
              <w:t>و اسکر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پت‌ها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لازم</w:t>
            </w:r>
            <w:r>
              <w:t xml:space="preserve"> --&gt;</w:t>
            </w:r>
          </w:p>
          <w:p w14:paraId="4007D132" w14:textId="77777777" w:rsidR="004050A9" w:rsidRDefault="004050A9" w:rsidP="004050A9">
            <w:pPr>
              <w:pStyle w:val="code"/>
              <w:bidi w:val="0"/>
            </w:pPr>
            <w:r>
              <w:lastRenderedPageBreak/>
              <w:t>&lt;script src="https://code.jquery.com/jquery-3.6.0.min.js"&gt;&lt;/script&gt;</w:t>
            </w:r>
          </w:p>
          <w:p w14:paraId="06F14FCC" w14:textId="77777777" w:rsidR="004050A9" w:rsidRDefault="004050A9" w:rsidP="004050A9">
            <w:pPr>
              <w:pStyle w:val="code"/>
              <w:bidi w:val="0"/>
            </w:pPr>
            <w:r>
              <w:t>&lt;script src="https://cdnjs.cloudflare.com/ajax/libs/OwlCarousel2/2.3.4/owl.carousel.min.js"&gt;&lt;/script&gt;</w:t>
            </w:r>
          </w:p>
          <w:p w14:paraId="728EF669" w14:textId="77777777" w:rsidR="004050A9" w:rsidRDefault="004050A9" w:rsidP="004050A9">
            <w:pPr>
              <w:pStyle w:val="code"/>
              <w:bidi w:val="0"/>
              <w:rPr>
                <w:rtl/>
              </w:rPr>
            </w:pPr>
          </w:p>
          <w:p w14:paraId="719007E9" w14:textId="77777777" w:rsidR="004050A9" w:rsidRDefault="004050A9" w:rsidP="004050A9">
            <w:pPr>
              <w:pStyle w:val="code"/>
              <w:bidi w:val="0"/>
            </w:pPr>
            <w:r>
              <w:t>&lt;script&gt;</w:t>
            </w:r>
          </w:p>
          <w:p w14:paraId="3D8C79E5" w14:textId="77777777" w:rsidR="004050A9" w:rsidRDefault="004050A9" w:rsidP="004050A9">
            <w:pPr>
              <w:pStyle w:val="code"/>
              <w:bidi w:val="0"/>
              <w:rPr>
                <w:rtl/>
              </w:rPr>
            </w:pPr>
            <w:r>
              <w:t xml:space="preserve">    // </w:t>
            </w:r>
            <w:r>
              <w:rPr>
                <w:rFonts w:cs="IRANSansWeb(FaNum) Light"/>
                <w:rtl/>
              </w:rPr>
              <w:t>راه‌انداز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کاروسل</w:t>
            </w:r>
          </w:p>
          <w:p w14:paraId="512D1098" w14:textId="77777777" w:rsidR="004050A9" w:rsidRDefault="004050A9" w:rsidP="004050A9">
            <w:pPr>
              <w:pStyle w:val="code"/>
              <w:bidi w:val="0"/>
            </w:pPr>
            <w:r>
              <w:t xml:space="preserve">    $(document).ready(function(){</w:t>
            </w:r>
          </w:p>
          <w:p w14:paraId="48E27F38" w14:textId="77777777" w:rsidR="004050A9" w:rsidRDefault="004050A9" w:rsidP="004050A9">
            <w:pPr>
              <w:pStyle w:val="code"/>
              <w:bidi w:val="0"/>
            </w:pPr>
            <w:r>
              <w:t xml:space="preserve">        $(".owl-carousel").owlCarousel({</w:t>
            </w:r>
          </w:p>
          <w:p w14:paraId="343765AE" w14:textId="77777777" w:rsidR="004050A9" w:rsidRDefault="004050A9" w:rsidP="004050A9">
            <w:pPr>
              <w:pStyle w:val="code"/>
              <w:bidi w:val="0"/>
              <w:rPr>
                <w:rtl/>
              </w:rPr>
            </w:pPr>
            <w:r>
              <w:t xml:space="preserve">            loop: true,           // </w:t>
            </w:r>
            <w:r>
              <w:rPr>
                <w:rFonts w:cs="IRANSansWeb(FaNum) Light"/>
                <w:rtl/>
              </w:rPr>
              <w:t>حرکت حلقه‌ا</w:t>
            </w:r>
            <w:r>
              <w:rPr>
                <w:rFonts w:cs="IRANSansWeb(FaNum) Light" w:hint="cs"/>
                <w:rtl/>
              </w:rPr>
              <w:t>ی</w:t>
            </w:r>
          </w:p>
          <w:p w14:paraId="4C4491FC" w14:textId="77777777" w:rsidR="004050A9" w:rsidRDefault="004050A9" w:rsidP="004050A9">
            <w:pPr>
              <w:pStyle w:val="code"/>
              <w:bidi w:val="0"/>
              <w:rPr>
                <w:rtl/>
              </w:rPr>
            </w:pPr>
            <w:r>
              <w:t xml:space="preserve">            margin: 10,           // </w:t>
            </w:r>
            <w:r>
              <w:rPr>
                <w:rFonts w:cs="IRANSansWeb(FaNum) Light"/>
                <w:rtl/>
              </w:rPr>
              <w:t>فاصله 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تم‌ها</w:t>
            </w:r>
          </w:p>
          <w:p w14:paraId="7DA15F36" w14:textId="77777777" w:rsidR="004050A9" w:rsidRDefault="004050A9" w:rsidP="004050A9">
            <w:pPr>
              <w:pStyle w:val="code"/>
              <w:bidi w:val="0"/>
              <w:rPr>
                <w:rtl/>
              </w:rPr>
            </w:pPr>
            <w:r>
              <w:t xml:space="preserve">            nav: true,            // </w:t>
            </w:r>
            <w:r>
              <w:rPr>
                <w:rFonts w:cs="IRANSansWeb(FaNum) Light"/>
                <w:rtl/>
              </w:rPr>
              <w:t>نما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</w:t>
            </w:r>
            <w:r>
              <w:rPr>
                <w:rFonts w:cs="IRANSansWeb(FaNum) Light"/>
                <w:rtl/>
              </w:rPr>
              <w:t xml:space="preserve"> دکمه‌ها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قبل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>/بعد</w:t>
            </w:r>
            <w:r>
              <w:rPr>
                <w:rFonts w:cs="IRANSansWeb(FaNum) Light" w:hint="cs"/>
                <w:rtl/>
              </w:rPr>
              <w:t>ی</w:t>
            </w:r>
          </w:p>
          <w:p w14:paraId="32CEA5AF" w14:textId="77777777" w:rsidR="004050A9" w:rsidRDefault="004050A9" w:rsidP="004050A9">
            <w:pPr>
              <w:pStyle w:val="code"/>
              <w:bidi w:val="0"/>
              <w:rPr>
                <w:rtl/>
              </w:rPr>
            </w:pPr>
            <w:r>
              <w:t xml:space="preserve">            responsive: {         // </w:t>
            </w:r>
            <w:r>
              <w:rPr>
                <w:rFonts w:cs="IRANSansWeb(FaNum) Light"/>
                <w:rtl/>
              </w:rPr>
              <w:t>تنظ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مات</w:t>
            </w:r>
            <w:r>
              <w:rPr>
                <w:rFonts w:cs="IRANSansWeb(FaNum) Light"/>
                <w:rtl/>
              </w:rPr>
              <w:t xml:space="preserve"> واکنش‌گرا</w:t>
            </w:r>
          </w:p>
          <w:p w14:paraId="3CB70936" w14:textId="77777777" w:rsidR="004050A9" w:rsidRDefault="004050A9" w:rsidP="004050A9">
            <w:pPr>
              <w:pStyle w:val="code"/>
              <w:bidi w:val="0"/>
              <w:rPr>
                <w:rtl/>
              </w:rPr>
            </w:pPr>
            <w:r>
              <w:t xml:space="preserve">                0: {</w:t>
            </w:r>
          </w:p>
          <w:p w14:paraId="54E91FE7" w14:textId="77777777" w:rsidR="004050A9" w:rsidRDefault="004050A9" w:rsidP="004050A9">
            <w:pPr>
              <w:pStyle w:val="code"/>
              <w:bidi w:val="0"/>
              <w:rPr>
                <w:rtl/>
              </w:rPr>
            </w:pPr>
            <w:r>
              <w:t xml:space="preserve">                    items: 1      // </w:t>
            </w:r>
            <w:r>
              <w:rPr>
                <w:rFonts w:cs="IRANSansWeb(FaNum) Light"/>
                <w:rtl/>
              </w:rPr>
              <w:t>در موبا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>: ۱ اسلا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</w:p>
          <w:p w14:paraId="0E79BF1B" w14:textId="77777777" w:rsidR="004050A9" w:rsidRDefault="004050A9" w:rsidP="004050A9">
            <w:pPr>
              <w:pStyle w:val="code"/>
              <w:bidi w:val="0"/>
              <w:rPr>
                <w:rtl/>
              </w:rPr>
            </w:pPr>
            <w:r>
              <w:t xml:space="preserve">                },</w:t>
            </w:r>
          </w:p>
          <w:p w14:paraId="6FA52EA5" w14:textId="77777777" w:rsidR="004050A9" w:rsidRDefault="004050A9" w:rsidP="004050A9">
            <w:pPr>
              <w:pStyle w:val="code"/>
              <w:bidi w:val="0"/>
              <w:rPr>
                <w:rtl/>
              </w:rPr>
            </w:pPr>
            <w:r>
              <w:t xml:space="preserve">                600: {</w:t>
            </w:r>
          </w:p>
          <w:p w14:paraId="2EFB66DB" w14:textId="77777777" w:rsidR="004050A9" w:rsidRDefault="004050A9" w:rsidP="004050A9">
            <w:pPr>
              <w:pStyle w:val="code"/>
              <w:bidi w:val="0"/>
              <w:rPr>
                <w:rtl/>
              </w:rPr>
            </w:pPr>
            <w:r>
              <w:t xml:space="preserve">                    items: 2      // </w:t>
            </w:r>
            <w:r>
              <w:rPr>
                <w:rFonts w:cs="IRANSansWeb(FaNum) Light"/>
                <w:rtl/>
              </w:rPr>
              <w:t>در تبلت: ۲ اسلا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</w:p>
          <w:p w14:paraId="7DA59D39" w14:textId="77777777" w:rsidR="004050A9" w:rsidRDefault="004050A9" w:rsidP="004050A9">
            <w:pPr>
              <w:pStyle w:val="code"/>
              <w:bidi w:val="0"/>
              <w:rPr>
                <w:rtl/>
              </w:rPr>
            </w:pPr>
            <w:r>
              <w:t xml:space="preserve">                },</w:t>
            </w:r>
          </w:p>
          <w:p w14:paraId="558D805A" w14:textId="77777777" w:rsidR="004050A9" w:rsidRDefault="004050A9" w:rsidP="004050A9">
            <w:pPr>
              <w:pStyle w:val="code"/>
              <w:bidi w:val="0"/>
              <w:rPr>
                <w:rtl/>
              </w:rPr>
            </w:pPr>
            <w:r>
              <w:t xml:space="preserve">                1000: {</w:t>
            </w:r>
          </w:p>
          <w:p w14:paraId="3081E539" w14:textId="77777777" w:rsidR="004050A9" w:rsidRDefault="004050A9" w:rsidP="004050A9">
            <w:pPr>
              <w:pStyle w:val="code"/>
              <w:bidi w:val="0"/>
              <w:rPr>
                <w:rtl/>
              </w:rPr>
            </w:pPr>
            <w:r>
              <w:t xml:space="preserve">                    items: 3      // </w:t>
            </w:r>
            <w:r>
              <w:rPr>
                <w:rFonts w:cs="IRANSansWeb(FaNum) Light"/>
                <w:rtl/>
              </w:rPr>
              <w:t>در دسکتاپ: ۳ اسلا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</w:p>
          <w:p w14:paraId="02437E19" w14:textId="77777777" w:rsidR="004050A9" w:rsidRDefault="004050A9" w:rsidP="004050A9">
            <w:pPr>
              <w:pStyle w:val="code"/>
              <w:bidi w:val="0"/>
              <w:rPr>
                <w:rtl/>
              </w:rPr>
            </w:pPr>
            <w:r>
              <w:t xml:space="preserve">                }</w:t>
            </w:r>
          </w:p>
          <w:p w14:paraId="72493602" w14:textId="77777777" w:rsidR="004050A9" w:rsidRDefault="004050A9" w:rsidP="004050A9">
            <w:pPr>
              <w:pStyle w:val="code"/>
              <w:bidi w:val="0"/>
              <w:rPr>
                <w:rtl/>
              </w:rPr>
            </w:pPr>
            <w:r>
              <w:t xml:space="preserve">            }</w:t>
            </w:r>
          </w:p>
          <w:p w14:paraId="7DA9DC04" w14:textId="77777777" w:rsidR="004050A9" w:rsidRDefault="004050A9" w:rsidP="004050A9">
            <w:pPr>
              <w:pStyle w:val="code"/>
              <w:bidi w:val="0"/>
              <w:rPr>
                <w:rtl/>
              </w:rPr>
            </w:pPr>
            <w:r>
              <w:t xml:space="preserve">        });</w:t>
            </w:r>
          </w:p>
          <w:p w14:paraId="786A8EF2" w14:textId="77777777" w:rsidR="004050A9" w:rsidRDefault="004050A9" w:rsidP="004050A9">
            <w:pPr>
              <w:pStyle w:val="code"/>
              <w:bidi w:val="0"/>
              <w:rPr>
                <w:rtl/>
              </w:rPr>
            </w:pPr>
            <w:r>
              <w:t xml:space="preserve">    });</w:t>
            </w:r>
          </w:p>
          <w:p w14:paraId="2AFABFBE" w14:textId="77777777" w:rsidR="004050A9" w:rsidRDefault="004050A9" w:rsidP="004050A9">
            <w:pPr>
              <w:pStyle w:val="code"/>
              <w:bidi w:val="0"/>
            </w:pPr>
            <w:r>
              <w:t>&lt;/script&gt;</w:t>
            </w:r>
          </w:p>
          <w:p w14:paraId="709AB02A" w14:textId="77777777" w:rsidR="004050A9" w:rsidRDefault="004050A9" w:rsidP="004050A9">
            <w:pPr>
              <w:pStyle w:val="code"/>
              <w:bidi w:val="0"/>
              <w:rPr>
                <w:rtl/>
              </w:rPr>
            </w:pPr>
          </w:p>
          <w:p w14:paraId="79653AC8" w14:textId="77777777" w:rsidR="004050A9" w:rsidRDefault="004050A9" w:rsidP="004050A9">
            <w:pPr>
              <w:pStyle w:val="code"/>
              <w:bidi w:val="0"/>
            </w:pPr>
            <w:r>
              <w:t>&lt;/body&gt;</w:t>
            </w:r>
          </w:p>
          <w:p w14:paraId="0B71EC5C" w14:textId="3B8D10DA" w:rsidR="00391519" w:rsidRDefault="004050A9" w:rsidP="004050A9">
            <w:pPr>
              <w:pStyle w:val="code"/>
              <w:bidi w:val="0"/>
            </w:pPr>
            <w:r>
              <w:t>&lt;/html&gt;</w:t>
            </w:r>
          </w:p>
        </w:tc>
      </w:tr>
    </w:tbl>
    <w:p w14:paraId="07EFF6E3" w14:textId="77777777" w:rsidR="00391519" w:rsidRDefault="00391519" w:rsidP="00391519">
      <w:pPr>
        <w:bidi w:val="0"/>
        <w:rPr>
          <w:rtl/>
        </w:rPr>
      </w:pPr>
    </w:p>
    <w:p w14:paraId="0DED4151" w14:textId="77777777" w:rsidR="00391519" w:rsidRDefault="00391519" w:rsidP="00391519">
      <w:pPr>
        <w:rPr>
          <w:rtl/>
        </w:rPr>
      </w:pPr>
      <w:r>
        <w:rPr>
          <w:rtl/>
        </w:rPr>
        <w:t>### مرحله ۲: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مهم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50A9" w14:paraId="03B0E3E0" w14:textId="77777777" w:rsidTr="004050A9">
        <w:tc>
          <w:tcPr>
            <w:tcW w:w="9350" w:type="dxa"/>
          </w:tcPr>
          <w:p w14:paraId="15CDFDD8" w14:textId="77777777" w:rsidR="004050A9" w:rsidRDefault="004050A9" w:rsidP="004050A9">
            <w:pPr>
              <w:bidi w:val="0"/>
            </w:pPr>
            <w:r>
              <w:t>$(".owl-carousel").owlCarousel({</w:t>
            </w:r>
          </w:p>
          <w:p w14:paraId="1A901133" w14:textId="77777777" w:rsidR="004050A9" w:rsidRDefault="004050A9" w:rsidP="004050A9">
            <w:pPr>
              <w:bidi w:val="0"/>
              <w:rPr>
                <w:rtl/>
              </w:rPr>
            </w:pPr>
            <w:r>
              <w:t xml:space="preserve">    // </w:t>
            </w:r>
            <w:r>
              <w:rPr>
                <w:rtl/>
              </w:rPr>
              <w:t>تنظ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مات</w:t>
            </w:r>
            <w:r>
              <w:rPr>
                <w:rtl/>
              </w:rPr>
              <w:t xml:space="preserve">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23F0A12E" w14:textId="77777777" w:rsidR="004050A9" w:rsidRDefault="004050A9" w:rsidP="004050A9">
            <w:pPr>
              <w:bidi w:val="0"/>
              <w:rPr>
                <w:rtl/>
              </w:rPr>
            </w:pPr>
            <w:r>
              <w:t xml:space="preserve">    items: 3,              // </w:t>
            </w:r>
            <w:r>
              <w:rPr>
                <w:rtl/>
              </w:rPr>
              <w:t>تعداد اسلا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دها</w:t>
            </w:r>
            <w:r>
              <w:rPr>
                <w:rFonts w:hint="cs"/>
                <w:rtl/>
              </w:rPr>
              <w:t>ی</w:t>
            </w:r>
            <w:r>
              <w:t xml:space="preserve"> visible</w:t>
            </w:r>
          </w:p>
          <w:p w14:paraId="61641868" w14:textId="77777777" w:rsidR="004050A9" w:rsidRDefault="004050A9" w:rsidP="004050A9">
            <w:pPr>
              <w:bidi w:val="0"/>
              <w:rPr>
                <w:rtl/>
              </w:rPr>
            </w:pPr>
            <w:r>
              <w:t xml:space="preserve">    loop: true,            // </w:t>
            </w:r>
            <w:r>
              <w:rPr>
                <w:rtl/>
              </w:rPr>
              <w:t>حرکت ب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نها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  <w:p w14:paraId="58093E8C" w14:textId="77777777" w:rsidR="004050A9" w:rsidRDefault="004050A9" w:rsidP="004050A9">
            <w:pPr>
              <w:bidi w:val="0"/>
              <w:rPr>
                <w:rtl/>
              </w:rPr>
            </w:pPr>
            <w:r>
              <w:t xml:space="preserve">    margin: 20,            // </w:t>
            </w:r>
            <w:r>
              <w:rPr>
                <w:rtl/>
              </w:rPr>
              <w:t>فاصله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تم‌ها</w:t>
            </w:r>
          </w:p>
          <w:p w14:paraId="75B168DB" w14:textId="77777777" w:rsidR="004050A9" w:rsidRDefault="004050A9" w:rsidP="004050A9">
            <w:pPr>
              <w:bidi w:val="0"/>
              <w:rPr>
                <w:rtl/>
              </w:rPr>
            </w:pPr>
            <w:r>
              <w:t xml:space="preserve">    </w:t>
            </w:r>
          </w:p>
          <w:p w14:paraId="32109E42" w14:textId="77777777" w:rsidR="004050A9" w:rsidRDefault="004050A9" w:rsidP="004050A9">
            <w:pPr>
              <w:bidi w:val="0"/>
              <w:rPr>
                <w:rtl/>
              </w:rPr>
            </w:pPr>
            <w:r>
              <w:t xml:space="preserve">    // </w:t>
            </w:r>
            <w:r>
              <w:rPr>
                <w:rtl/>
              </w:rPr>
              <w:t>ناوبر</w:t>
            </w:r>
            <w:r>
              <w:rPr>
                <w:rFonts w:hint="cs"/>
                <w:rtl/>
              </w:rPr>
              <w:t>ی</w:t>
            </w:r>
          </w:p>
          <w:p w14:paraId="429417D4" w14:textId="77777777" w:rsidR="004050A9" w:rsidRDefault="004050A9" w:rsidP="004050A9">
            <w:pPr>
              <w:bidi w:val="0"/>
              <w:rPr>
                <w:rtl/>
              </w:rPr>
            </w:pPr>
            <w:r>
              <w:lastRenderedPageBreak/>
              <w:t xml:space="preserve">    nav: true,             // </w:t>
            </w:r>
            <w:r>
              <w:rPr>
                <w:rtl/>
              </w:rPr>
              <w:t>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دکمه‌ها</w:t>
            </w:r>
            <w:r>
              <w:rPr>
                <w:rFonts w:hint="cs"/>
                <w:rtl/>
              </w:rPr>
              <w:t>ی</w:t>
            </w:r>
            <w:r>
              <w:t xml:space="preserve"> navigation</w:t>
            </w:r>
          </w:p>
          <w:p w14:paraId="4662EF4A" w14:textId="77777777" w:rsidR="004050A9" w:rsidRDefault="004050A9" w:rsidP="004050A9">
            <w:pPr>
              <w:bidi w:val="0"/>
              <w:rPr>
                <w:rtl/>
              </w:rPr>
            </w:pPr>
            <w:r>
              <w:t xml:space="preserve">    navText: </w:t>
            </w:r>
            <w:r>
              <w:rPr>
                <w:rtl/>
              </w:rPr>
              <w:t>["قبل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", "بعد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"], // متن دکمه‌ها</w:t>
            </w:r>
          </w:p>
          <w:p w14:paraId="5C82CA77" w14:textId="77777777" w:rsidR="004050A9" w:rsidRDefault="004050A9" w:rsidP="004050A9">
            <w:pPr>
              <w:bidi w:val="0"/>
              <w:rPr>
                <w:rtl/>
              </w:rPr>
            </w:pPr>
            <w:r>
              <w:t xml:space="preserve">    </w:t>
            </w:r>
          </w:p>
          <w:p w14:paraId="209E163E" w14:textId="77777777" w:rsidR="004050A9" w:rsidRDefault="004050A9" w:rsidP="004050A9">
            <w:pPr>
              <w:bidi w:val="0"/>
              <w:rPr>
                <w:rtl/>
              </w:rPr>
            </w:pPr>
            <w:r>
              <w:t xml:space="preserve">    // </w:t>
            </w:r>
            <w:r>
              <w:rPr>
                <w:rtl/>
              </w:rPr>
              <w:t>اتوپل</w:t>
            </w:r>
            <w:r>
              <w:rPr>
                <w:rFonts w:hint="cs"/>
                <w:rtl/>
              </w:rPr>
              <w:t>ی</w:t>
            </w:r>
          </w:p>
          <w:p w14:paraId="6BC80849" w14:textId="77777777" w:rsidR="004050A9" w:rsidRDefault="004050A9" w:rsidP="004050A9">
            <w:pPr>
              <w:bidi w:val="0"/>
              <w:rPr>
                <w:rtl/>
              </w:rPr>
            </w:pPr>
            <w:r>
              <w:t xml:space="preserve">    autoplay: true,        // </w:t>
            </w:r>
            <w:r>
              <w:rPr>
                <w:rtl/>
              </w:rPr>
              <w:t>حرکت خودکار</w:t>
            </w:r>
          </w:p>
          <w:p w14:paraId="73F2C876" w14:textId="77777777" w:rsidR="004050A9" w:rsidRDefault="004050A9" w:rsidP="004050A9">
            <w:pPr>
              <w:bidi w:val="0"/>
              <w:rPr>
                <w:rtl/>
              </w:rPr>
            </w:pPr>
            <w:r>
              <w:t xml:space="preserve">    autoplayTimeout: 3000, // </w:t>
            </w:r>
            <w:r>
              <w:rPr>
                <w:rtl/>
              </w:rPr>
              <w:t>مدت زمان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هر اسلا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44013F18" w14:textId="77777777" w:rsidR="004050A9" w:rsidRDefault="004050A9" w:rsidP="004050A9">
            <w:pPr>
              <w:bidi w:val="0"/>
              <w:rPr>
                <w:rtl/>
              </w:rPr>
            </w:pPr>
            <w:r>
              <w:t xml:space="preserve">    </w:t>
            </w:r>
          </w:p>
          <w:p w14:paraId="7EDE48AB" w14:textId="77777777" w:rsidR="004050A9" w:rsidRDefault="004050A9" w:rsidP="004050A9">
            <w:pPr>
              <w:bidi w:val="0"/>
              <w:rPr>
                <w:rtl/>
              </w:rPr>
            </w:pPr>
            <w:r>
              <w:t xml:space="preserve">    // </w:t>
            </w:r>
            <w:r>
              <w:rPr>
                <w:rtl/>
              </w:rPr>
              <w:t>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نقاط</w:t>
            </w:r>
            <w:r>
              <w:t xml:space="preserve"> (dots)</w:t>
            </w:r>
          </w:p>
          <w:p w14:paraId="3096B6DE" w14:textId="77777777" w:rsidR="004050A9" w:rsidRDefault="004050A9" w:rsidP="004050A9">
            <w:pPr>
              <w:bidi w:val="0"/>
              <w:rPr>
                <w:rtl/>
              </w:rPr>
            </w:pPr>
            <w:r>
              <w:t xml:space="preserve">    dots: true,            // </w:t>
            </w:r>
            <w:r>
              <w:rPr>
                <w:rtl/>
              </w:rPr>
              <w:t>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نقاط پا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کاروسل</w:t>
            </w:r>
          </w:p>
          <w:p w14:paraId="20F2281C" w14:textId="77777777" w:rsidR="004050A9" w:rsidRDefault="004050A9" w:rsidP="004050A9">
            <w:pPr>
              <w:bidi w:val="0"/>
              <w:rPr>
                <w:rtl/>
              </w:rPr>
            </w:pPr>
            <w:r>
              <w:t xml:space="preserve">    </w:t>
            </w:r>
          </w:p>
          <w:p w14:paraId="04F97C43" w14:textId="77777777" w:rsidR="004050A9" w:rsidRDefault="004050A9" w:rsidP="004050A9">
            <w:pPr>
              <w:bidi w:val="0"/>
              <w:rPr>
                <w:rtl/>
              </w:rPr>
            </w:pPr>
            <w:r>
              <w:t xml:space="preserve">    // </w:t>
            </w:r>
            <w:r>
              <w:rPr>
                <w:rtl/>
              </w:rPr>
              <w:t>واکنش‌گرا</w:t>
            </w:r>
            <w:r>
              <w:rPr>
                <w:rFonts w:hint="cs"/>
                <w:rtl/>
              </w:rPr>
              <w:t>یی</w:t>
            </w:r>
          </w:p>
          <w:p w14:paraId="7220D1C1" w14:textId="77777777" w:rsidR="004050A9" w:rsidRDefault="004050A9" w:rsidP="004050A9">
            <w:pPr>
              <w:bidi w:val="0"/>
            </w:pPr>
            <w:r>
              <w:t xml:space="preserve">    responsive: {</w:t>
            </w:r>
          </w:p>
          <w:p w14:paraId="701BDAE3" w14:textId="77777777" w:rsidR="004050A9" w:rsidRDefault="004050A9" w:rsidP="004050A9">
            <w:pPr>
              <w:bidi w:val="0"/>
              <w:rPr>
                <w:rtl/>
              </w:rPr>
            </w:pPr>
            <w:r>
              <w:t xml:space="preserve">        0: { items: 1 },    // </w:t>
            </w:r>
            <w:r>
              <w:rPr>
                <w:rtl/>
              </w:rPr>
              <w:t>از 0</w:t>
            </w:r>
            <w:r>
              <w:t xml:space="preserve">px </w:t>
            </w:r>
            <w:r>
              <w:rPr>
                <w:rtl/>
              </w:rPr>
              <w:t>تا 599</w:t>
            </w:r>
            <w:r>
              <w:t xml:space="preserve">px: 1 </w:t>
            </w:r>
            <w:r>
              <w:rPr>
                <w:rtl/>
              </w:rPr>
              <w:t>اسلا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77A92761" w14:textId="77777777" w:rsidR="004050A9" w:rsidRDefault="004050A9" w:rsidP="004050A9">
            <w:pPr>
              <w:bidi w:val="0"/>
              <w:rPr>
                <w:rtl/>
              </w:rPr>
            </w:pPr>
            <w:r>
              <w:t xml:space="preserve">        600: { items: 2 },  // </w:t>
            </w:r>
            <w:r>
              <w:rPr>
                <w:rtl/>
              </w:rPr>
              <w:t>از 600</w:t>
            </w:r>
            <w:r>
              <w:t xml:space="preserve">px </w:t>
            </w:r>
            <w:r>
              <w:rPr>
                <w:rtl/>
              </w:rPr>
              <w:t>تا 999</w:t>
            </w:r>
            <w:r>
              <w:t xml:space="preserve">px: 2 </w:t>
            </w:r>
            <w:r>
              <w:rPr>
                <w:rtl/>
              </w:rPr>
              <w:t>اسلا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t xml:space="preserve">  </w:t>
            </w:r>
          </w:p>
          <w:p w14:paraId="2F58AA40" w14:textId="77777777" w:rsidR="004050A9" w:rsidRDefault="004050A9" w:rsidP="004050A9">
            <w:pPr>
              <w:bidi w:val="0"/>
              <w:rPr>
                <w:rtl/>
              </w:rPr>
            </w:pPr>
            <w:r>
              <w:t xml:space="preserve">        1000: { items: 3 }  // </w:t>
            </w:r>
            <w:r>
              <w:rPr>
                <w:rtl/>
              </w:rPr>
              <w:t>از 1000</w:t>
            </w:r>
            <w:r>
              <w:t xml:space="preserve">px </w:t>
            </w:r>
            <w:r>
              <w:rPr>
                <w:rtl/>
              </w:rPr>
              <w:t>به بالا: 3 اسلا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77883662" w14:textId="77777777" w:rsidR="004050A9" w:rsidRDefault="004050A9" w:rsidP="004050A9">
            <w:pPr>
              <w:bidi w:val="0"/>
              <w:rPr>
                <w:rtl/>
              </w:rPr>
            </w:pPr>
            <w:r>
              <w:t xml:space="preserve">    }</w:t>
            </w:r>
          </w:p>
          <w:p w14:paraId="08B0DA3C" w14:textId="3F9B4556" w:rsidR="004050A9" w:rsidRDefault="004050A9" w:rsidP="004050A9">
            <w:pPr>
              <w:bidi w:val="0"/>
            </w:pPr>
            <w:r>
              <w:t>});</w:t>
            </w:r>
          </w:p>
        </w:tc>
      </w:tr>
    </w:tbl>
    <w:p w14:paraId="61EF80B6" w14:textId="77777777" w:rsidR="00391519" w:rsidRDefault="00391519" w:rsidP="004050A9">
      <w:pPr>
        <w:bidi w:val="0"/>
        <w:rPr>
          <w:rtl/>
        </w:rPr>
      </w:pPr>
    </w:p>
    <w:p w14:paraId="25F24C7A" w14:textId="6E7AD969" w:rsidR="00391519" w:rsidRDefault="00391519" w:rsidP="00391519">
      <w:pPr>
        <w:rPr>
          <w:rtl/>
        </w:rPr>
      </w:pP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مهم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دانشجو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74E4E6C8" w14:textId="0942D413" w:rsidR="00391519" w:rsidRDefault="00391519" w:rsidP="00391519">
      <w:pPr>
        <w:rPr>
          <w:rtl/>
        </w:rPr>
      </w:pPr>
      <w:r>
        <w:rPr>
          <w:rtl/>
        </w:rPr>
        <w:t>1.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بارگذار</w:t>
      </w:r>
      <w:r>
        <w:rPr>
          <w:rFonts w:hint="cs"/>
          <w:rtl/>
        </w:rPr>
        <w:t>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tl/>
        </w:rPr>
        <w:t xml:space="preserve"> مهم است:</w:t>
      </w:r>
    </w:p>
    <w:p w14:paraId="0C7672B5" w14:textId="77777777" w:rsidR="00391519" w:rsidRDefault="00391519" w:rsidP="00391519">
      <w:pPr>
        <w:rPr>
          <w:rtl/>
        </w:rPr>
      </w:pPr>
      <w:r>
        <w:rPr>
          <w:rtl/>
        </w:rPr>
        <w:t xml:space="preserve">   - اول </w:t>
      </w:r>
      <w:r>
        <w:t>jQuery</w:t>
      </w:r>
    </w:p>
    <w:p w14:paraId="371B3A88" w14:textId="77777777" w:rsidR="00391519" w:rsidRDefault="00391519" w:rsidP="00391519">
      <w:pPr>
        <w:rPr>
          <w:rtl/>
        </w:rPr>
      </w:pPr>
      <w:r>
        <w:rPr>
          <w:rtl/>
        </w:rPr>
        <w:t xml:space="preserve">   - سپس </w:t>
      </w:r>
      <w:r>
        <w:t>Owl Carousel JS</w:t>
      </w:r>
    </w:p>
    <w:p w14:paraId="2AA156C3" w14:textId="77777777" w:rsidR="00391519" w:rsidRDefault="00391519" w:rsidP="00391519">
      <w:pPr>
        <w:rPr>
          <w:rtl/>
        </w:rPr>
      </w:pPr>
      <w:r>
        <w:rPr>
          <w:rtl/>
        </w:rPr>
        <w:t xml:space="preserve">   - در آخر 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شخص</w:t>
      </w:r>
      <w:r>
        <w:rPr>
          <w:rFonts w:hint="cs"/>
          <w:rtl/>
        </w:rPr>
        <w:t>ی</w:t>
      </w:r>
      <w:r>
        <w:rPr>
          <w:rtl/>
        </w:rPr>
        <w:t xml:space="preserve"> شما</w:t>
      </w:r>
    </w:p>
    <w:p w14:paraId="76713E73" w14:textId="77777777" w:rsidR="00391519" w:rsidRDefault="00391519" w:rsidP="00391519">
      <w:pPr>
        <w:rPr>
          <w:rtl/>
        </w:rPr>
      </w:pPr>
      <w:r>
        <w:rPr>
          <w:rtl/>
        </w:rPr>
        <w:t>2. **کلاس‌ها</w:t>
      </w:r>
      <w:r>
        <w:rPr>
          <w:rFonts w:hint="cs"/>
          <w:rtl/>
        </w:rPr>
        <w:t>ی</w:t>
      </w:r>
      <w:r>
        <w:rPr>
          <w:rtl/>
        </w:rPr>
        <w:t xml:space="preserve"> ضرور</w:t>
      </w:r>
      <w:r>
        <w:rPr>
          <w:rFonts w:hint="cs"/>
          <w:rtl/>
        </w:rPr>
        <w:t>ی</w:t>
      </w:r>
      <w:r>
        <w:rPr>
          <w:rtl/>
        </w:rPr>
        <w:t>**:</w:t>
      </w:r>
    </w:p>
    <w:p w14:paraId="7175BF94" w14:textId="77777777" w:rsidR="00391519" w:rsidRDefault="00391519" w:rsidP="00391519">
      <w:pPr>
        <w:rPr>
          <w:rtl/>
        </w:rPr>
      </w:pPr>
      <w:r>
        <w:rPr>
          <w:rtl/>
        </w:rPr>
        <w:t xml:space="preserve">   - `</w:t>
      </w:r>
      <w:r>
        <w:t>owl-carousel</w:t>
      </w:r>
      <w:r>
        <w:rPr>
          <w:rtl/>
        </w:rPr>
        <w:t>` : کلاس اصل</w:t>
      </w:r>
      <w:r>
        <w:rPr>
          <w:rFonts w:hint="cs"/>
          <w:rtl/>
        </w:rPr>
        <w:t>ی</w:t>
      </w:r>
    </w:p>
    <w:p w14:paraId="4D439011" w14:textId="77777777" w:rsidR="00391519" w:rsidRDefault="00391519" w:rsidP="00391519">
      <w:pPr>
        <w:rPr>
          <w:rtl/>
        </w:rPr>
      </w:pPr>
      <w:r>
        <w:rPr>
          <w:rtl/>
        </w:rPr>
        <w:t xml:space="preserve">   - `</w:t>
      </w:r>
      <w:r>
        <w:t>owl-theme</w:t>
      </w:r>
      <w:r>
        <w:rPr>
          <w:rtl/>
        </w:rPr>
        <w:t>` : برا</w:t>
      </w:r>
      <w:r>
        <w:rPr>
          <w:rFonts w:hint="cs"/>
          <w:rtl/>
        </w:rPr>
        <w:t>ی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</w:p>
    <w:p w14:paraId="37A660C7" w14:textId="77777777" w:rsidR="00391519" w:rsidRDefault="00391519" w:rsidP="00391519">
      <w:pPr>
        <w:rPr>
          <w:rtl/>
        </w:rPr>
      </w:pPr>
      <w:r>
        <w:rPr>
          <w:rtl/>
        </w:rPr>
        <w:t>3. **مشکل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**: اگر کاروسل کار نکرد، کنسول مرورگر را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4DB77E8" w14:textId="77777777" w:rsidR="00391519" w:rsidRDefault="00391519" w:rsidP="00391519">
      <w:pPr>
        <w:rPr>
          <w:rtl/>
        </w:rPr>
      </w:pPr>
    </w:p>
    <w:p w14:paraId="7293A8F0" w14:textId="77777777" w:rsidR="00391519" w:rsidRDefault="00391519" w:rsidP="00391519">
      <w:pPr>
        <w:rPr>
          <w:rtl/>
        </w:rPr>
      </w:pPr>
      <w:r>
        <w:rPr>
          <w:rtl/>
        </w:rPr>
        <w:lastRenderedPageBreak/>
        <w:t xml:space="preserve">## </w:t>
      </w:r>
      <w:r>
        <w:rPr>
          <w:rFonts w:ascii="Segoe UI Emoji" w:hAnsi="Segoe UI Emoji" w:cs="Segoe UI Emoji" w:hint="cs"/>
          <w:rtl/>
        </w:rPr>
        <w:t>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مدرن</w:t>
      </w:r>
    </w:p>
    <w:p w14:paraId="117AF198" w14:textId="77777777" w:rsidR="00391519" w:rsidRDefault="00391519" w:rsidP="00391519">
      <w:pPr>
        <w:rPr>
          <w:rtl/>
        </w:rPr>
      </w:pPr>
      <w:r>
        <w:rPr>
          <w:rFonts w:hint="eastAsia"/>
          <w:rtl/>
        </w:rPr>
        <w:t>اگر</w:t>
      </w:r>
      <w:r>
        <w:rPr>
          <w:rtl/>
        </w:rPr>
        <w:t xml:space="preserve"> پروژه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شروع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tl/>
        </w:rPr>
        <w:t xml:space="preserve"> را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34931EB3" w14:textId="77777777" w:rsidR="00391519" w:rsidRDefault="00391519" w:rsidP="00391519">
      <w:pPr>
        <w:rPr>
          <w:rtl/>
        </w:rPr>
      </w:pPr>
      <w:r>
        <w:rPr>
          <w:rtl/>
        </w:rPr>
        <w:t>- **</w:t>
      </w:r>
      <w:r>
        <w:t>Swiper.js</w:t>
      </w:r>
      <w:r>
        <w:rPr>
          <w:rtl/>
        </w:rPr>
        <w:t>** - مدرن‌تر و قدرتمندتر</w:t>
      </w:r>
    </w:p>
    <w:p w14:paraId="0B0D81A3" w14:textId="77777777" w:rsidR="00391519" w:rsidRDefault="00391519" w:rsidP="00391519">
      <w:pPr>
        <w:rPr>
          <w:rtl/>
        </w:rPr>
      </w:pPr>
      <w:r>
        <w:rPr>
          <w:rtl/>
        </w:rPr>
        <w:t>- **</w:t>
      </w:r>
      <w:r>
        <w:t>Glide.js</w:t>
      </w:r>
      <w:r>
        <w:rPr>
          <w:rtl/>
        </w:rPr>
        <w:t>** - سبک‌وزن و ساده</w:t>
      </w:r>
    </w:p>
    <w:p w14:paraId="2032FE11" w14:textId="77777777" w:rsidR="00391519" w:rsidRDefault="00391519" w:rsidP="00391519">
      <w:pPr>
        <w:rPr>
          <w:rtl/>
        </w:rPr>
      </w:pPr>
      <w:r>
        <w:rPr>
          <w:rtl/>
        </w:rPr>
        <w:t>- **</w:t>
      </w:r>
      <w:r>
        <w:t>Slick Carousel</w:t>
      </w:r>
      <w:r>
        <w:rPr>
          <w:rtl/>
        </w:rPr>
        <w:t>** -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t>Owl</w:t>
      </w:r>
      <w:r>
        <w:rPr>
          <w:rtl/>
        </w:rPr>
        <w:t xml:space="preserve"> اما به‌روزتر</w:t>
      </w:r>
    </w:p>
    <w:p w14:paraId="5F49A053" w14:textId="6A9EB85F" w:rsidR="00391519" w:rsidRDefault="004050A9" w:rsidP="00391519">
      <w:pPr>
        <w:rPr>
          <w:rFonts w:hint="cs"/>
          <w:rtl/>
        </w:rPr>
      </w:pPr>
      <w:r w:rsidRPr="004050A9">
        <w:t>tiny-slider</w:t>
      </w:r>
      <w:r>
        <w:rPr>
          <w:rFonts w:hint="cs"/>
          <w:rtl/>
        </w:rPr>
        <w:t xml:space="preserve"> </w:t>
      </w:r>
      <w:r>
        <w:rPr>
          <w:rFonts w:cs="Times New Roman" w:hint="cs"/>
          <w:rtl/>
        </w:rPr>
        <w:t>–</w:t>
      </w:r>
      <w:r>
        <w:rPr>
          <w:rFonts w:hint="cs"/>
          <w:rtl/>
        </w:rPr>
        <w:t xml:space="preserve"> پیشنهاد خود </w:t>
      </w:r>
      <w:r>
        <w:t>owl</w:t>
      </w:r>
      <w:r>
        <w:rPr>
          <w:rFonts w:hint="cs"/>
          <w:rtl/>
        </w:rPr>
        <w:t xml:space="preserve"> برای جایگذینی </w:t>
      </w:r>
    </w:p>
    <w:p w14:paraId="33577512" w14:textId="0CEC0F0E" w:rsidR="00F40B17" w:rsidRDefault="00F40B17" w:rsidP="00305A1D">
      <w:pPr>
        <w:pStyle w:val="Heading2"/>
        <w:rPr>
          <w:rtl/>
        </w:rPr>
      </w:pPr>
      <w:bookmarkStart w:id="201" w:name="_Toc211464627"/>
      <w:r>
        <w:rPr>
          <w:rtl/>
        </w:rPr>
        <w:t>پروژه تبد</w:t>
      </w:r>
      <w:r w:rsidR="003F1163">
        <w:rPr>
          <w:rtl/>
        </w:rPr>
        <w:t>ی</w:t>
      </w:r>
      <w:r>
        <w:rPr>
          <w:rtl/>
        </w:rPr>
        <w:t xml:space="preserve">ل </w:t>
      </w:r>
      <w:r>
        <w:t>UI</w:t>
      </w:r>
      <w:r>
        <w:rPr>
          <w:rtl/>
        </w:rPr>
        <w:t xml:space="preserve"> به صفحات وب</w:t>
      </w:r>
      <w:bookmarkEnd w:id="201"/>
    </w:p>
    <w:p w14:paraId="7D0DB1FD" w14:textId="06EECE5C" w:rsidR="00676781" w:rsidRDefault="00676781" w:rsidP="00676781">
      <w:pPr>
        <w:rPr>
          <w:rtl/>
        </w:rPr>
      </w:pPr>
      <w:r>
        <w:t xml:space="preserve">AI </w:t>
      </w:r>
      <w:r>
        <w:rPr>
          <w:rFonts w:hint="cs"/>
          <w:rtl/>
        </w:rPr>
        <w:t xml:space="preserve"> هایی مانند</w:t>
      </w:r>
      <w:r w:rsidR="00866F6E">
        <w:rPr>
          <w:rtl/>
        </w:rPr>
        <w:br/>
      </w:r>
      <w:r>
        <w:rPr>
          <w:rFonts w:hint="cs"/>
          <w:rtl/>
        </w:rPr>
        <w:t xml:space="preserve"> </w:t>
      </w:r>
      <w:r w:rsidRPr="00676781">
        <w:t>https://dev.animaapp.com</w:t>
      </w:r>
      <w:r w:rsidRPr="00676781">
        <w:rPr>
          <w:rtl/>
        </w:rPr>
        <w:t>/</w:t>
      </w:r>
      <w:r>
        <w:rPr>
          <w:rtl/>
        </w:rPr>
        <w:br/>
      </w:r>
      <w:hyperlink r:id="rId441" w:history="1">
        <w:r w:rsidR="00866F6E" w:rsidRPr="000E1BFA">
          <w:rPr>
            <w:rStyle w:val="Hyperlink"/>
          </w:rPr>
          <w:t>https://www.builder.io</w:t>
        </w:r>
        <w:r w:rsidR="00866F6E" w:rsidRPr="000E1BFA">
          <w:rPr>
            <w:rStyle w:val="Hyperlink"/>
            <w:rtl/>
          </w:rPr>
          <w:t>/</w:t>
        </w:r>
      </w:hyperlink>
    </w:p>
    <w:p w14:paraId="5E98AC14" w14:textId="29D00D49" w:rsidR="00866F6E" w:rsidRDefault="00866F6E" w:rsidP="00676781">
      <w:pPr>
        <w:rPr>
          <w:rtl/>
        </w:rPr>
      </w:pPr>
      <w:hyperlink r:id="rId442" w:history="1">
        <w:r w:rsidRPr="000E1BFA">
          <w:rPr>
            <w:rStyle w:val="Hyperlink"/>
          </w:rPr>
          <w:t>https://teleporthq.io</w:t>
        </w:r>
        <w:r w:rsidRPr="000E1BFA">
          <w:rPr>
            <w:rStyle w:val="Hyperlink"/>
            <w:rtl/>
          </w:rPr>
          <w:t>/</w:t>
        </w:r>
      </w:hyperlink>
      <w:r>
        <w:rPr>
          <w:rFonts w:hint="cs"/>
          <w:rtl/>
        </w:rPr>
        <w:t>.</w:t>
      </w:r>
    </w:p>
    <w:p w14:paraId="24521B0C" w14:textId="65CEAEC2" w:rsidR="00866F6E" w:rsidRDefault="00866F6E" w:rsidP="00676781">
      <w:pPr>
        <w:rPr>
          <w:rtl/>
        </w:rPr>
      </w:pPr>
      <w:hyperlink r:id="rId443" w:history="1">
        <w:r w:rsidRPr="000E1BFA">
          <w:rPr>
            <w:rStyle w:val="Hyperlink"/>
          </w:rPr>
          <w:t>https://uizard.io</w:t>
        </w:r>
        <w:r w:rsidRPr="000E1BFA">
          <w:rPr>
            <w:rStyle w:val="Hyperlink"/>
            <w:rtl/>
          </w:rPr>
          <w:t>/</w:t>
        </w:r>
      </w:hyperlink>
    </w:p>
    <w:p w14:paraId="59B995EC" w14:textId="61286B4D" w:rsidR="00866F6E" w:rsidRDefault="00866F6E" w:rsidP="00676781">
      <w:pPr>
        <w:rPr>
          <w:rtl/>
        </w:rPr>
      </w:pPr>
      <w:hyperlink r:id="rId444" w:history="1">
        <w:r w:rsidRPr="000E1BFA">
          <w:rPr>
            <w:rStyle w:val="Hyperlink"/>
          </w:rPr>
          <w:t>https://10web.io</w:t>
        </w:r>
        <w:r w:rsidRPr="000E1BFA">
          <w:rPr>
            <w:rStyle w:val="Hyperlink"/>
            <w:rtl/>
          </w:rPr>
          <w:t>/</w:t>
        </w:r>
      </w:hyperlink>
    </w:p>
    <w:p w14:paraId="04EB3402" w14:textId="56ABE3A2" w:rsidR="00866F6E" w:rsidRDefault="00866F6E" w:rsidP="00676781">
      <w:pPr>
        <w:rPr>
          <w:rtl/>
        </w:rPr>
      </w:pPr>
      <w:hyperlink r:id="rId445" w:history="1">
        <w:r w:rsidRPr="000E1BFA">
          <w:rPr>
            <w:rStyle w:val="Hyperlink"/>
          </w:rPr>
          <w:t>https://www.wix.com</w:t>
        </w:r>
        <w:r w:rsidRPr="000E1BFA">
          <w:rPr>
            <w:rStyle w:val="Hyperlink"/>
            <w:rtl/>
          </w:rPr>
          <w:t>/</w:t>
        </w:r>
      </w:hyperlink>
    </w:p>
    <w:p w14:paraId="3A3F999D" w14:textId="4164E41A" w:rsidR="00866F6E" w:rsidRDefault="00866F6E" w:rsidP="00676781">
      <w:pPr>
        <w:rPr>
          <w:rtl/>
        </w:rPr>
      </w:pPr>
      <w:hyperlink r:id="rId446" w:history="1">
        <w:r w:rsidRPr="000E1BFA">
          <w:rPr>
            <w:rStyle w:val="Hyperlink"/>
          </w:rPr>
          <w:t>https://durable.co</w:t>
        </w:r>
        <w:r w:rsidRPr="000E1BFA">
          <w:rPr>
            <w:rStyle w:val="Hyperlink"/>
            <w:rtl/>
          </w:rPr>
          <w:t>/</w:t>
        </w:r>
      </w:hyperlink>
    </w:p>
    <w:p w14:paraId="144D8585" w14:textId="0D2BE40D" w:rsidR="00866F6E" w:rsidRPr="00676781" w:rsidRDefault="00866F6E" w:rsidP="00676781">
      <w:pPr>
        <w:rPr>
          <w:rFonts w:hint="cs"/>
          <w:rtl/>
        </w:rPr>
      </w:pPr>
      <w:hyperlink r:id="rId447" w:history="1">
        <w:r w:rsidRPr="00866F6E">
          <w:rPr>
            <w:rStyle w:val="Hyperlink"/>
            <w:rFonts w:hint="cs"/>
            <w:rtl/>
          </w:rPr>
          <w:t>آموزش ساختن یک فروشگاه کامل از روی عکس</w:t>
        </w:r>
      </w:hyperlink>
    </w:p>
    <w:p w14:paraId="45E6000C" w14:textId="3F32691D" w:rsidR="00F40B17" w:rsidRDefault="00F40B17" w:rsidP="00305A1D">
      <w:pPr>
        <w:pStyle w:val="Heading2"/>
        <w:rPr>
          <w:rtl/>
        </w:rPr>
      </w:pPr>
      <w:bookmarkStart w:id="202" w:name="_Toc211464628"/>
      <w:r>
        <w:rPr>
          <w:rtl/>
        </w:rPr>
        <w:t>نحوه خر</w:t>
      </w:r>
      <w:r w:rsidR="003F1163">
        <w:rPr>
          <w:rtl/>
        </w:rPr>
        <w:t>ی</w:t>
      </w:r>
      <w:r>
        <w:rPr>
          <w:rtl/>
        </w:rPr>
        <w:t>د دامنه و هاست</w:t>
      </w:r>
      <w:bookmarkEnd w:id="202"/>
    </w:p>
    <w:p w14:paraId="7570583C" w14:textId="03B1B842" w:rsidR="00866F6E" w:rsidRPr="00866F6E" w:rsidRDefault="00866F6E" w:rsidP="00866F6E">
      <w:pPr>
        <w:rPr>
          <w:rFonts w:hint="cs"/>
          <w:rtl/>
        </w:rPr>
      </w:pPr>
      <w:r>
        <w:rPr>
          <w:rFonts w:hint="cs"/>
          <w:rtl/>
        </w:rPr>
        <w:t xml:space="preserve">خرید هاست از یکی از هاست های هاست ایران، لیمو، پارسپک، نت افراز. نحوه کار با </w:t>
      </w:r>
      <w:r>
        <w:t>Cpanel</w:t>
      </w:r>
      <w:r>
        <w:rPr>
          <w:rFonts w:hint="cs"/>
          <w:rtl/>
        </w:rPr>
        <w:t xml:space="preserve"> نحوه استفاده از </w:t>
      </w:r>
      <w:r>
        <w:t>Filezilla</w:t>
      </w:r>
      <w:r>
        <w:rPr>
          <w:rFonts w:hint="cs"/>
          <w:rtl/>
        </w:rPr>
        <w:t xml:space="preserve"> </w:t>
      </w:r>
    </w:p>
    <w:p w14:paraId="332D54FD" w14:textId="2B6CA936" w:rsidR="00F40B17" w:rsidRDefault="00F40B17" w:rsidP="00305A1D">
      <w:pPr>
        <w:pStyle w:val="Heading2"/>
        <w:rPr>
          <w:rtl/>
        </w:rPr>
      </w:pPr>
      <w:bookmarkStart w:id="203" w:name="_Toc211464629"/>
      <w:r w:rsidRPr="00F40B17">
        <w:rPr>
          <w:rtl/>
        </w:rPr>
        <w:t>معرف</w:t>
      </w:r>
      <w:r w:rsidR="003F1163">
        <w:rPr>
          <w:rtl/>
        </w:rPr>
        <w:t>ی</w:t>
      </w:r>
      <w:r w:rsidRPr="00F40B17">
        <w:rPr>
          <w:rtl/>
        </w:rPr>
        <w:t xml:space="preserve"> </w:t>
      </w:r>
      <w:r w:rsidRPr="00F40B17">
        <w:t>grid css</w:t>
      </w:r>
      <w:bookmarkEnd w:id="203"/>
    </w:p>
    <w:p w14:paraId="49894D33" w14:textId="754863BD" w:rsidR="006A6D41" w:rsidRDefault="006A6D41" w:rsidP="006A6D41">
      <w:pPr>
        <w:rPr>
          <w:rtl/>
        </w:rPr>
      </w:pPr>
      <w:r w:rsidRPr="006A6D41">
        <w:t>CSS Grid</w:t>
      </w:r>
      <w:r w:rsidRPr="006A6D41">
        <w:rPr>
          <w:rtl/>
        </w:rPr>
        <w:t xml:space="preserve"> </w:t>
      </w:r>
      <w:r w:rsidRPr="006A6D41">
        <w:rPr>
          <w:rFonts w:hint="cs"/>
          <w:rtl/>
        </w:rPr>
        <w:t>ی</w:t>
      </w:r>
      <w:r w:rsidRPr="006A6D41">
        <w:rPr>
          <w:rFonts w:hint="eastAsia"/>
          <w:rtl/>
        </w:rPr>
        <w:t>ک</w:t>
      </w:r>
      <w:r w:rsidRPr="006A6D41">
        <w:rPr>
          <w:rtl/>
        </w:rPr>
        <w:t xml:space="preserve"> س</w:t>
      </w:r>
      <w:r w:rsidRPr="006A6D41">
        <w:rPr>
          <w:rFonts w:hint="cs"/>
          <w:rtl/>
        </w:rPr>
        <w:t>ی</w:t>
      </w:r>
      <w:r w:rsidRPr="006A6D41">
        <w:rPr>
          <w:rFonts w:hint="eastAsia"/>
          <w:rtl/>
        </w:rPr>
        <w:t>ستم</w:t>
      </w:r>
      <w:r w:rsidRPr="006A6D41">
        <w:rPr>
          <w:rtl/>
        </w:rPr>
        <w:t xml:space="preserve"> لا</w:t>
      </w:r>
      <w:r w:rsidRPr="006A6D41">
        <w:rPr>
          <w:rFonts w:hint="cs"/>
          <w:rtl/>
        </w:rPr>
        <w:t>ی</w:t>
      </w:r>
      <w:r w:rsidRPr="006A6D41">
        <w:rPr>
          <w:rFonts w:hint="eastAsia"/>
          <w:rtl/>
        </w:rPr>
        <w:t>ه‌بند</w:t>
      </w:r>
      <w:r w:rsidRPr="006A6D41">
        <w:rPr>
          <w:rFonts w:hint="cs"/>
          <w:rtl/>
        </w:rPr>
        <w:t>ی</w:t>
      </w:r>
      <w:r w:rsidRPr="006A6D41">
        <w:rPr>
          <w:rtl/>
        </w:rPr>
        <w:t xml:space="preserve"> دو بعد</w:t>
      </w:r>
      <w:r w:rsidRPr="006A6D41">
        <w:rPr>
          <w:rFonts w:hint="cs"/>
          <w:rtl/>
        </w:rPr>
        <w:t>ی</w:t>
      </w:r>
      <w:r w:rsidRPr="006A6D41">
        <w:rPr>
          <w:rtl/>
        </w:rPr>
        <w:t xml:space="preserve"> برا</w:t>
      </w:r>
      <w:r w:rsidRPr="006A6D41">
        <w:rPr>
          <w:rFonts w:hint="cs"/>
          <w:rtl/>
        </w:rPr>
        <w:t>ی</w:t>
      </w:r>
      <w:r w:rsidRPr="006A6D41">
        <w:rPr>
          <w:rtl/>
        </w:rPr>
        <w:t xml:space="preserve"> چ</w:t>
      </w:r>
      <w:r w:rsidRPr="006A6D41">
        <w:rPr>
          <w:rFonts w:hint="cs"/>
          <w:rtl/>
        </w:rPr>
        <w:t>ی</w:t>
      </w:r>
      <w:r w:rsidRPr="006A6D41">
        <w:rPr>
          <w:rFonts w:hint="eastAsia"/>
          <w:rtl/>
        </w:rPr>
        <w:t>دمان</w:t>
      </w:r>
      <w:r w:rsidRPr="006A6D41">
        <w:rPr>
          <w:rtl/>
        </w:rPr>
        <w:t xml:space="preserve"> عناصر در صفحه است.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6D41" w14:paraId="6B030E65" w14:textId="77777777" w:rsidTr="006A6D41">
        <w:tc>
          <w:tcPr>
            <w:tcW w:w="9350" w:type="dxa"/>
          </w:tcPr>
          <w:p w14:paraId="0620128D" w14:textId="77777777" w:rsidR="006A6D41" w:rsidRDefault="006A6D41" w:rsidP="006A6D41">
            <w:pPr>
              <w:pStyle w:val="code"/>
              <w:bidi w:val="0"/>
            </w:pPr>
            <w:r>
              <w:t>&lt;style&gt;</w:t>
            </w:r>
          </w:p>
          <w:p w14:paraId="17744E11" w14:textId="77777777" w:rsidR="006A6D41" w:rsidRDefault="006A6D41" w:rsidP="006A6D41">
            <w:pPr>
              <w:pStyle w:val="code"/>
              <w:bidi w:val="0"/>
            </w:pPr>
            <w:r>
              <w:lastRenderedPageBreak/>
              <w:t>.container {</w:t>
            </w:r>
          </w:p>
          <w:p w14:paraId="63E3A768" w14:textId="77777777" w:rsidR="006A6D41" w:rsidRDefault="006A6D41" w:rsidP="006A6D41">
            <w:pPr>
              <w:pStyle w:val="code"/>
              <w:bidi w:val="0"/>
            </w:pPr>
            <w:r>
              <w:t xml:space="preserve">  display: grid;</w:t>
            </w:r>
          </w:p>
          <w:p w14:paraId="2F9A3AB1" w14:textId="77777777" w:rsidR="006A6D41" w:rsidRDefault="006A6D41" w:rsidP="006A6D41">
            <w:pPr>
              <w:pStyle w:val="code"/>
              <w:bidi w:val="0"/>
            </w:pPr>
            <w:r>
              <w:t xml:space="preserve">  grid-template-columns: 100px 100px 100px;</w:t>
            </w:r>
          </w:p>
          <w:p w14:paraId="4ACA6015" w14:textId="77777777" w:rsidR="006A6D41" w:rsidRDefault="006A6D41" w:rsidP="006A6D41">
            <w:pPr>
              <w:pStyle w:val="code"/>
              <w:bidi w:val="0"/>
            </w:pPr>
            <w:r>
              <w:t xml:space="preserve">  grid-template-rows: 100px 100px;</w:t>
            </w:r>
          </w:p>
          <w:p w14:paraId="50D4DFEB" w14:textId="77777777" w:rsidR="006A6D41" w:rsidRDefault="006A6D41" w:rsidP="006A6D41">
            <w:pPr>
              <w:pStyle w:val="code"/>
              <w:bidi w:val="0"/>
            </w:pPr>
            <w:r>
              <w:t xml:space="preserve">  gap: 10px;</w:t>
            </w:r>
          </w:p>
          <w:p w14:paraId="119F0F7E" w14:textId="77777777" w:rsidR="006A6D41" w:rsidRDefault="006A6D41" w:rsidP="006A6D41">
            <w:pPr>
              <w:pStyle w:val="code"/>
              <w:bidi w:val="0"/>
            </w:pPr>
            <w:r>
              <w:t xml:space="preserve">  background-color: #f0f0f0;</w:t>
            </w:r>
          </w:p>
          <w:p w14:paraId="1E221570" w14:textId="77777777" w:rsidR="006A6D41" w:rsidRDefault="006A6D41" w:rsidP="006A6D41">
            <w:pPr>
              <w:pStyle w:val="code"/>
              <w:bidi w:val="0"/>
            </w:pPr>
            <w:r>
              <w:t xml:space="preserve">  padding: 10px;</w:t>
            </w:r>
          </w:p>
          <w:p w14:paraId="1C9D3A2A" w14:textId="77777777" w:rsidR="006A6D41" w:rsidRDefault="006A6D41" w:rsidP="006A6D41">
            <w:pPr>
              <w:pStyle w:val="code"/>
              <w:bidi w:val="0"/>
            </w:pPr>
            <w:r>
              <w:t xml:space="preserve">  margin-bottom: 30px;</w:t>
            </w:r>
          </w:p>
          <w:p w14:paraId="56CD13E1" w14:textId="77777777" w:rsidR="006A6D41" w:rsidRDefault="006A6D41" w:rsidP="006A6D41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480888A" w14:textId="77777777" w:rsidR="006A6D41" w:rsidRDefault="006A6D41" w:rsidP="006A6D41">
            <w:pPr>
              <w:pStyle w:val="code"/>
              <w:bidi w:val="0"/>
              <w:rPr>
                <w:rtl/>
              </w:rPr>
            </w:pPr>
          </w:p>
          <w:p w14:paraId="2202DBE5" w14:textId="77777777" w:rsidR="006A6D41" w:rsidRDefault="006A6D41" w:rsidP="006A6D41">
            <w:pPr>
              <w:pStyle w:val="code"/>
              <w:bidi w:val="0"/>
            </w:pPr>
            <w:r>
              <w:t>.item {</w:t>
            </w:r>
          </w:p>
          <w:p w14:paraId="62BA97C9" w14:textId="77777777" w:rsidR="006A6D41" w:rsidRDefault="006A6D41" w:rsidP="006A6D41">
            <w:pPr>
              <w:pStyle w:val="code"/>
              <w:bidi w:val="0"/>
            </w:pPr>
            <w:r>
              <w:t xml:space="preserve">  background-color: #4CAF50;</w:t>
            </w:r>
          </w:p>
          <w:p w14:paraId="2B5DF1AE" w14:textId="77777777" w:rsidR="006A6D41" w:rsidRDefault="006A6D41" w:rsidP="006A6D41">
            <w:pPr>
              <w:pStyle w:val="code"/>
              <w:bidi w:val="0"/>
            </w:pPr>
            <w:r>
              <w:t xml:space="preserve">  color: white;</w:t>
            </w:r>
          </w:p>
          <w:p w14:paraId="4E0D7D1F" w14:textId="77777777" w:rsidR="006A6D41" w:rsidRDefault="006A6D41" w:rsidP="006A6D41">
            <w:pPr>
              <w:pStyle w:val="code"/>
              <w:bidi w:val="0"/>
            </w:pPr>
            <w:r>
              <w:t xml:space="preserve">  padding: 20px;</w:t>
            </w:r>
          </w:p>
          <w:p w14:paraId="7685F117" w14:textId="77777777" w:rsidR="006A6D41" w:rsidRDefault="006A6D41" w:rsidP="006A6D41">
            <w:pPr>
              <w:pStyle w:val="code"/>
              <w:bidi w:val="0"/>
            </w:pPr>
            <w:r>
              <w:t xml:space="preserve">  text-align: center;</w:t>
            </w:r>
          </w:p>
          <w:p w14:paraId="0B7EEF9A" w14:textId="77777777" w:rsidR="006A6D41" w:rsidRDefault="006A6D41" w:rsidP="006A6D41">
            <w:pPr>
              <w:pStyle w:val="code"/>
              <w:bidi w:val="0"/>
            </w:pPr>
            <w:r>
              <w:t xml:space="preserve">  border-radius: 5px;</w:t>
            </w:r>
          </w:p>
          <w:p w14:paraId="1FBA9E52" w14:textId="77777777" w:rsidR="006A6D41" w:rsidRDefault="006A6D41" w:rsidP="006A6D41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5586C2E" w14:textId="77777777" w:rsidR="006A6D41" w:rsidRDefault="006A6D41" w:rsidP="006A6D41">
            <w:pPr>
              <w:pStyle w:val="code"/>
              <w:bidi w:val="0"/>
            </w:pPr>
            <w:r>
              <w:t>&lt;/style&gt;</w:t>
            </w:r>
          </w:p>
          <w:p w14:paraId="3C3B09FC" w14:textId="77777777" w:rsidR="006A6D41" w:rsidRDefault="006A6D41" w:rsidP="006A6D41">
            <w:pPr>
              <w:pStyle w:val="code"/>
              <w:bidi w:val="0"/>
              <w:rPr>
                <w:rtl/>
              </w:rPr>
            </w:pPr>
          </w:p>
          <w:p w14:paraId="3FFAEA41" w14:textId="77777777" w:rsidR="006A6D41" w:rsidRDefault="006A6D41" w:rsidP="006A6D41">
            <w:pPr>
              <w:pStyle w:val="code"/>
              <w:bidi w:val="0"/>
            </w:pPr>
            <w:r>
              <w:t>&lt;div class="container"&gt;</w:t>
            </w:r>
          </w:p>
          <w:p w14:paraId="17F9940F" w14:textId="77777777" w:rsidR="006A6D41" w:rsidRDefault="006A6D41" w:rsidP="006A6D41">
            <w:pPr>
              <w:pStyle w:val="code"/>
              <w:bidi w:val="0"/>
            </w:pPr>
            <w:r>
              <w:t xml:space="preserve">  &lt;div class="item"&gt;1&lt;/div&gt;</w:t>
            </w:r>
          </w:p>
          <w:p w14:paraId="5CB1D21F" w14:textId="77777777" w:rsidR="006A6D41" w:rsidRDefault="006A6D41" w:rsidP="006A6D41">
            <w:pPr>
              <w:pStyle w:val="code"/>
              <w:bidi w:val="0"/>
            </w:pPr>
            <w:r>
              <w:t xml:space="preserve">  &lt;div class="item"&gt;2&lt;/div&gt;</w:t>
            </w:r>
          </w:p>
          <w:p w14:paraId="2CD6E4D3" w14:textId="77777777" w:rsidR="006A6D41" w:rsidRDefault="006A6D41" w:rsidP="006A6D41">
            <w:pPr>
              <w:pStyle w:val="code"/>
              <w:bidi w:val="0"/>
            </w:pPr>
            <w:r>
              <w:t xml:space="preserve">  &lt;div class="item"&gt;3&lt;/div&gt;</w:t>
            </w:r>
          </w:p>
          <w:p w14:paraId="4B154C44" w14:textId="77777777" w:rsidR="006A6D41" w:rsidRDefault="006A6D41" w:rsidP="006A6D41">
            <w:pPr>
              <w:pStyle w:val="code"/>
              <w:bidi w:val="0"/>
            </w:pPr>
            <w:r>
              <w:t xml:space="preserve">  &lt;div class="item"&gt;4&lt;/div&gt;</w:t>
            </w:r>
          </w:p>
          <w:p w14:paraId="0B1BAFD6" w14:textId="77777777" w:rsidR="006A6D41" w:rsidRDefault="006A6D41" w:rsidP="006A6D41">
            <w:pPr>
              <w:pStyle w:val="code"/>
              <w:bidi w:val="0"/>
            </w:pPr>
            <w:r>
              <w:t xml:space="preserve">  &lt;div class="item"&gt;5&lt;/div&gt;</w:t>
            </w:r>
          </w:p>
          <w:p w14:paraId="40356422" w14:textId="77777777" w:rsidR="006A6D41" w:rsidRDefault="006A6D41" w:rsidP="006A6D41">
            <w:pPr>
              <w:pStyle w:val="code"/>
              <w:bidi w:val="0"/>
            </w:pPr>
            <w:r>
              <w:t xml:space="preserve">  &lt;div class="item"&gt;6&lt;/div&gt;</w:t>
            </w:r>
          </w:p>
          <w:p w14:paraId="12F20DAB" w14:textId="5B4F3974" w:rsidR="006A6D41" w:rsidRDefault="006A6D41" w:rsidP="006A6D41">
            <w:pPr>
              <w:pStyle w:val="code"/>
              <w:bidi w:val="0"/>
            </w:pPr>
            <w:r>
              <w:t>&lt;/div&gt;</w:t>
            </w:r>
          </w:p>
        </w:tc>
      </w:tr>
    </w:tbl>
    <w:p w14:paraId="371199A3" w14:textId="77777777" w:rsidR="006A6D41" w:rsidRDefault="006A6D41" w:rsidP="006A6D41">
      <w:pPr>
        <w:rPr>
          <w:rtl/>
        </w:rPr>
      </w:pPr>
      <w:r>
        <w:rPr>
          <w:rtl/>
        </w:rPr>
        <w:lastRenderedPageBreak/>
        <w:t>**نکات مهم:**</w:t>
      </w:r>
    </w:p>
    <w:p w14:paraId="393FD05E" w14:textId="77777777" w:rsidR="006A6D41" w:rsidRDefault="006A6D41" w:rsidP="006A6D41">
      <w:pPr>
        <w:rPr>
          <w:rtl/>
        </w:rPr>
      </w:pPr>
      <w:r>
        <w:rPr>
          <w:rtl/>
        </w:rPr>
        <w:t>- `</w:t>
      </w:r>
      <w:r>
        <w:t>display: grid</w:t>
      </w:r>
      <w:r>
        <w:rPr>
          <w:rtl/>
        </w:rPr>
        <w:t xml:space="preserve">` المان را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grid container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60296AEE" w14:textId="77777777" w:rsidR="006A6D41" w:rsidRDefault="006A6D41" w:rsidP="006A6D41">
      <w:pPr>
        <w:rPr>
          <w:rtl/>
        </w:rPr>
      </w:pPr>
      <w:r>
        <w:rPr>
          <w:rtl/>
        </w:rPr>
        <w:t>- `</w:t>
      </w:r>
      <w:r>
        <w:t>grid-template-columns</w:t>
      </w:r>
      <w:r>
        <w:rPr>
          <w:rtl/>
        </w:rPr>
        <w:t>` عرض ستون‌ها را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FF822ED" w14:textId="77777777" w:rsidR="006A6D41" w:rsidRDefault="006A6D41" w:rsidP="006A6D41">
      <w:pPr>
        <w:rPr>
          <w:rtl/>
        </w:rPr>
      </w:pPr>
      <w:r>
        <w:rPr>
          <w:rtl/>
        </w:rPr>
        <w:t>- `</w:t>
      </w:r>
      <w:r>
        <w:t>grid-template-rows</w:t>
      </w:r>
      <w:r>
        <w:rPr>
          <w:rtl/>
        </w:rPr>
        <w:t>` ارتفاع سطرها را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F88B22F" w14:textId="5D60983E" w:rsidR="006A6D41" w:rsidRPr="006A6D41" w:rsidRDefault="006A6D41" w:rsidP="006A6D41">
      <w:pPr>
        <w:rPr>
          <w:rtl/>
        </w:rPr>
      </w:pPr>
      <w:r>
        <w:rPr>
          <w:rtl/>
        </w:rPr>
        <w:t>- `</w:t>
      </w:r>
      <w:r>
        <w:t>gap</w:t>
      </w:r>
      <w:r>
        <w:rPr>
          <w:rtl/>
        </w:rPr>
        <w:t>` فاصله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سلول‌ها</w:t>
      </w:r>
      <w:r>
        <w:rPr>
          <w:rFonts w:hint="cs"/>
          <w:rtl/>
        </w:rPr>
        <w:t>ی</w:t>
      </w:r>
      <w:r>
        <w:rPr>
          <w:rtl/>
        </w:rPr>
        <w:t xml:space="preserve"> گر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C680638" w14:textId="77777777" w:rsidR="00F40B17" w:rsidRDefault="00F40B17" w:rsidP="00305A1D">
      <w:pPr>
        <w:pStyle w:val="bold"/>
        <w:rPr>
          <w:rtl/>
        </w:rPr>
      </w:pPr>
      <w:r>
        <w:t>grid column</w:t>
      </w:r>
    </w:p>
    <w:p w14:paraId="74C05F25" w14:textId="77777777" w:rsidR="00055503" w:rsidRPr="002A0BE5" w:rsidRDefault="00055503" w:rsidP="00055503">
      <w:pPr>
        <w:rPr>
          <w:sz w:val="16"/>
          <w:szCs w:val="22"/>
          <w:rtl/>
        </w:rPr>
      </w:pPr>
      <w:r w:rsidRPr="002A0BE5">
        <w:rPr>
          <w:rFonts w:hint="eastAsia"/>
          <w:sz w:val="16"/>
          <w:szCs w:val="22"/>
          <w:rtl/>
          <w:lang w:bidi="ar-SA"/>
        </w:rPr>
        <w:t>ستون‌ها</w:t>
      </w:r>
      <w:r w:rsidRPr="002A0BE5">
        <w:rPr>
          <w:rFonts w:hint="cs"/>
          <w:sz w:val="16"/>
          <w:szCs w:val="22"/>
          <w:rtl/>
          <w:lang w:bidi="ar-SA"/>
        </w:rPr>
        <w:t>ی</w:t>
      </w:r>
      <w:r w:rsidRPr="002A0BE5">
        <w:rPr>
          <w:sz w:val="16"/>
          <w:szCs w:val="22"/>
          <w:rtl/>
          <w:lang w:bidi="ar-SA"/>
        </w:rPr>
        <w:t xml:space="preserve"> عمود</w:t>
      </w:r>
      <w:r w:rsidRPr="002A0BE5">
        <w:rPr>
          <w:rFonts w:hint="cs"/>
          <w:sz w:val="16"/>
          <w:szCs w:val="22"/>
          <w:rtl/>
          <w:lang w:bidi="ar-SA"/>
        </w:rPr>
        <w:t>ی</w:t>
      </w:r>
      <w:r w:rsidRPr="002A0BE5">
        <w:rPr>
          <w:sz w:val="16"/>
          <w:szCs w:val="22"/>
          <w:rtl/>
          <w:lang w:bidi="ar-SA"/>
        </w:rPr>
        <w:t xml:space="preserve"> در س</w:t>
      </w:r>
      <w:r w:rsidRPr="002A0BE5">
        <w:rPr>
          <w:rFonts w:hint="cs"/>
          <w:sz w:val="16"/>
          <w:szCs w:val="22"/>
          <w:rtl/>
          <w:lang w:bidi="ar-SA"/>
        </w:rPr>
        <w:t>ی</w:t>
      </w:r>
      <w:r w:rsidRPr="002A0BE5">
        <w:rPr>
          <w:rFonts w:hint="eastAsia"/>
          <w:sz w:val="16"/>
          <w:szCs w:val="22"/>
          <w:rtl/>
          <w:lang w:bidi="ar-SA"/>
        </w:rPr>
        <w:t>ستم</w:t>
      </w:r>
      <w:r w:rsidRPr="002A0BE5">
        <w:rPr>
          <w:sz w:val="16"/>
          <w:szCs w:val="22"/>
          <w:rtl/>
          <w:lang w:bidi="ar-SA"/>
        </w:rPr>
        <w:t xml:space="preserve"> گر</w:t>
      </w:r>
      <w:r w:rsidRPr="002A0BE5">
        <w:rPr>
          <w:rFonts w:hint="cs"/>
          <w:sz w:val="16"/>
          <w:szCs w:val="22"/>
          <w:rtl/>
          <w:lang w:bidi="ar-SA"/>
        </w:rPr>
        <w:t>ی</w:t>
      </w:r>
      <w:r w:rsidRPr="002A0BE5">
        <w:rPr>
          <w:rFonts w:hint="eastAsia"/>
          <w:sz w:val="16"/>
          <w:szCs w:val="22"/>
          <w:rtl/>
          <w:lang w:bidi="ar-SA"/>
        </w:rPr>
        <w:t>د</w:t>
      </w:r>
      <w:r w:rsidRPr="002A0BE5">
        <w:rPr>
          <w:sz w:val="16"/>
          <w:szCs w:val="22"/>
          <w:rtl/>
          <w:lang w:bidi="ar-SA"/>
        </w:rPr>
        <w:t xml:space="preserve"> که با `</w:t>
      </w:r>
      <w:r w:rsidRPr="002A0BE5">
        <w:rPr>
          <w:sz w:val="16"/>
          <w:szCs w:val="22"/>
        </w:rPr>
        <w:t>grid-template-columns</w:t>
      </w:r>
      <w:r w:rsidRPr="002A0BE5">
        <w:rPr>
          <w:sz w:val="16"/>
          <w:szCs w:val="22"/>
          <w:rtl/>
          <w:lang w:bidi="ar-SA"/>
        </w:rPr>
        <w:t>` تعر</w:t>
      </w:r>
      <w:r w:rsidRPr="002A0BE5">
        <w:rPr>
          <w:rFonts w:hint="cs"/>
          <w:sz w:val="16"/>
          <w:szCs w:val="22"/>
          <w:rtl/>
          <w:lang w:bidi="ar-SA"/>
        </w:rPr>
        <w:t>ی</w:t>
      </w:r>
      <w:r w:rsidRPr="002A0BE5">
        <w:rPr>
          <w:rFonts w:hint="eastAsia"/>
          <w:sz w:val="16"/>
          <w:szCs w:val="22"/>
          <w:rtl/>
          <w:lang w:bidi="ar-SA"/>
        </w:rPr>
        <w:t>ف</w:t>
      </w:r>
      <w:r w:rsidRPr="002A0BE5">
        <w:rPr>
          <w:sz w:val="16"/>
          <w:szCs w:val="22"/>
          <w:rtl/>
          <w:lang w:bidi="ar-SA"/>
        </w:rPr>
        <w:t xml:space="preserve"> م</w:t>
      </w:r>
      <w:r w:rsidRPr="002A0BE5">
        <w:rPr>
          <w:rFonts w:hint="cs"/>
          <w:sz w:val="16"/>
          <w:szCs w:val="22"/>
          <w:rtl/>
          <w:lang w:bidi="ar-SA"/>
        </w:rPr>
        <w:t>ی‌</w:t>
      </w:r>
      <w:r w:rsidRPr="002A0BE5">
        <w:rPr>
          <w:rFonts w:hint="eastAsia"/>
          <w:sz w:val="16"/>
          <w:szCs w:val="22"/>
          <w:rtl/>
          <w:lang w:bidi="ar-SA"/>
        </w:rPr>
        <w:t>شوند</w:t>
      </w:r>
      <w:r w:rsidRPr="002A0BE5">
        <w:rPr>
          <w:sz w:val="16"/>
          <w:szCs w:val="22"/>
          <w:rtl/>
          <w:lang w:bidi="ar-S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5503" w14:paraId="30F027B5" w14:textId="77777777" w:rsidTr="00055503">
        <w:tc>
          <w:tcPr>
            <w:tcW w:w="9350" w:type="dxa"/>
          </w:tcPr>
          <w:p w14:paraId="2C2F05CE" w14:textId="77777777" w:rsidR="00055503" w:rsidRDefault="00055503" w:rsidP="00055503">
            <w:pPr>
              <w:pStyle w:val="code"/>
              <w:bidi w:val="0"/>
            </w:pPr>
            <w:r>
              <w:t>&lt;style&gt;</w:t>
            </w:r>
          </w:p>
          <w:p w14:paraId="22FE803C" w14:textId="77777777" w:rsidR="00055503" w:rsidRDefault="00055503" w:rsidP="00055503">
            <w:pPr>
              <w:pStyle w:val="code"/>
              <w:bidi w:val="0"/>
            </w:pPr>
            <w:r>
              <w:t>.columns-container {</w:t>
            </w:r>
          </w:p>
          <w:p w14:paraId="188A53D1" w14:textId="77777777" w:rsidR="00055503" w:rsidRDefault="00055503" w:rsidP="00055503">
            <w:pPr>
              <w:pStyle w:val="code"/>
              <w:bidi w:val="0"/>
            </w:pPr>
            <w:r>
              <w:t xml:space="preserve">  display: grid;</w:t>
            </w:r>
          </w:p>
          <w:p w14:paraId="0DBE407C" w14:textId="77777777" w:rsidR="00055503" w:rsidRDefault="00055503" w:rsidP="00055503">
            <w:pPr>
              <w:pStyle w:val="code"/>
              <w:bidi w:val="0"/>
            </w:pPr>
            <w:r>
              <w:t xml:space="preserve">  grid-template-columns: 1fr 2fr 1fr;</w:t>
            </w:r>
          </w:p>
          <w:p w14:paraId="56BC9A6E" w14:textId="77777777" w:rsidR="00055503" w:rsidRDefault="00055503" w:rsidP="00055503">
            <w:pPr>
              <w:pStyle w:val="code"/>
              <w:bidi w:val="0"/>
            </w:pPr>
            <w:r>
              <w:t xml:space="preserve">  gap: 15px;</w:t>
            </w:r>
          </w:p>
          <w:p w14:paraId="1C7D4F72" w14:textId="77777777" w:rsidR="00055503" w:rsidRDefault="00055503" w:rsidP="00055503">
            <w:pPr>
              <w:pStyle w:val="code"/>
              <w:bidi w:val="0"/>
            </w:pPr>
            <w:r>
              <w:lastRenderedPageBreak/>
              <w:t xml:space="preserve">  background-color: #f8f9fa;</w:t>
            </w:r>
          </w:p>
          <w:p w14:paraId="0E5D87F5" w14:textId="77777777" w:rsidR="00055503" w:rsidRDefault="00055503" w:rsidP="00055503">
            <w:pPr>
              <w:pStyle w:val="code"/>
              <w:bidi w:val="0"/>
            </w:pPr>
            <w:r>
              <w:t xml:space="preserve">  padding: 20px;</w:t>
            </w:r>
          </w:p>
          <w:p w14:paraId="353576AE" w14:textId="77777777" w:rsidR="00055503" w:rsidRDefault="00055503" w:rsidP="00055503">
            <w:pPr>
              <w:pStyle w:val="code"/>
              <w:bidi w:val="0"/>
            </w:pPr>
            <w:r>
              <w:t xml:space="preserve">  margin-bottom: 30px;</w:t>
            </w:r>
          </w:p>
          <w:p w14:paraId="5F16BF49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6B537B4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</w:p>
          <w:p w14:paraId="7126A23E" w14:textId="77777777" w:rsidR="00055503" w:rsidRDefault="00055503" w:rsidP="00055503">
            <w:pPr>
              <w:pStyle w:val="code"/>
              <w:bidi w:val="0"/>
            </w:pPr>
            <w:r>
              <w:t>.column-item {</w:t>
            </w:r>
          </w:p>
          <w:p w14:paraId="722B2B04" w14:textId="77777777" w:rsidR="00055503" w:rsidRDefault="00055503" w:rsidP="00055503">
            <w:pPr>
              <w:pStyle w:val="code"/>
              <w:bidi w:val="0"/>
            </w:pPr>
            <w:r>
              <w:t xml:space="preserve">  background-color: #673AB7;</w:t>
            </w:r>
          </w:p>
          <w:p w14:paraId="7D1E3A73" w14:textId="77777777" w:rsidR="00055503" w:rsidRDefault="00055503" w:rsidP="00055503">
            <w:pPr>
              <w:pStyle w:val="code"/>
              <w:bidi w:val="0"/>
            </w:pPr>
            <w:r>
              <w:t xml:space="preserve">  color: white;</w:t>
            </w:r>
          </w:p>
          <w:p w14:paraId="0BB553AD" w14:textId="77777777" w:rsidR="00055503" w:rsidRDefault="00055503" w:rsidP="00055503">
            <w:pPr>
              <w:pStyle w:val="code"/>
              <w:bidi w:val="0"/>
            </w:pPr>
            <w:r>
              <w:t xml:space="preserve">  padding: 20px;</w:t>
            </w:r>
          </w:p>
          <w:p w14:paraId="4657DE1A" w14:textId="77777777" w:rsidR="00055503" w:rsidRDefault="00055503" w:rsidP="00055503">
            <w:pPr>
              <w:pStyle w:val="code"/>
              <w:bidi w:val="0"/>
            </w:pPr>
            <w:r>
              <w:t xml:space="preserve">  text-align: center;</w:t>
            </w:r>
          </w:p>
          <w:p w14:paraId="33F06583" w14:textId="77777777" w:rsidR="00055503" w:rsidRDefault="00055503" w:rsidP="00055503">
            <w:pPr>
              <w:pStyle w:val="code"/>
              <w:bidi w:val="0"/>
            </w:pPr>
            <w:r>
              <w:t xml:space="preserve">  border-radius: 8px;</w:t>
            </w:r>
          </w:p>
          <w:p w14:paraId="287312CE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1A535DC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</w:p>
          <w:p w14:paraId="1A102EA3" w14:textId="77777777" w:rsidR="00055503" w:rsidRDefault="00055503" w:rsidP="00055503">
            <w:pPr>
              <w:pStyle w:val="code"/>
              <w:bidi w:val="0"/>
            </w:pPr>
            <w:r>
              <w:t>.span-2-columns {</w:t>
            </w:r>
          </w:p>
          <w:p w14:paraId="79D9E466" w14:textId="77777777" w:rsidR="00055503" w:rsidRDefault="00055503" w:rsidP="00055503">
            <w:pPr>
              <w:pStyle w:val="code"/>
              <w:bidi w:val="0"/>
            </w:pPr>
            <w:r>
              <w:t xml:space="preserve">  grid-column: span 2;</w:t>
            </w:r>
          </w:p>
          <w:p w14:paraId="371C1E4F" w14:textId="77777777" w:rsidR="00055503" w:rsidRDefault="00055503" w:rsidP="00055503">
            <w:pPr>
              <w:pStyle w:val="code"/>
              <w:bidi w:val="0"/>
            </w:pPr>
            <w:r>
              <w:t xml:space="preserve">  background-color: #E91E63;</w:t>
            </w:r>
          </w:p>
          <w:p w14:paraId="4CC37CEA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29BEA0A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</w:p>
          <w:p w14:paraId="326E2A9F" w14:textId="77777777" w:rsidR="00055503" w:rsidRDefault="00055503" w:rsidP="00055503">
            <w:pPr>
              <w:pStyle w:val="code"/>
              <w:bidi w:val="0"/>
            </w:pPr>
            <w:r>
              <w:t>.start-from-2 {</w:t>
            </w:r>
          </w:p>
          <w:p w14:paraId="4765D6F4" w14:textId="77777777" w:rsidR="00055503" w:rsidRDefault="00055503" w:rsidP="00055503">
            <w:pPr>
              <w:pStyle w:val="code"/>
              <w:bidi w:val="0"/>
            </w:pPr>
            <w:r>
              <w:t xml:space="preserve">  grid-column: 2 / 4;</w:t>
            </w:r>
          </w:p>
          <w:p w14:paraId="28F41A2C" w14:textId="77777777" w:rsidR="00055503" w:rsidRDefault="00055503" w:rsidP="00055503">
            <w:pPr>
              <w:pStyle w:val="code"/>
              <w:bidi w:val="0"/>
            </w:pPr>
            <w:r>
              <w:t xml:space="preserve">  background-color: #009688;</w:t>
            </w:r>
          </w:p>
          <w:p w14:paraId="379CC10F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3A72356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</w:p>
          <w:p w14:paraId="0E034747" w14:textId="77777777" w:rsidR="00055503" w:rsidRDefault="00055503" w:rsidP="00055503">
            <w:pPr>
              <w:pStyle w:val="code"/>
              <w:bidi w:val="0"/>
            </w:pPr>
            <w:r>
              <w:t>.full-columns {</w:t>
            </w:r>
          </w:p>
          <w:p w14:paraId="2ED228A4" w14:textId="77777777" w:rsidR="00055503" w:rsidRDefault="00055503" w:rsidP="00055503">
            <w:pPr>
              <w:pStyle w:val="code"/>
              <w:bidi w:val="0"/>
            </w:pPr>
            <w:r>
              <w:t xml:space="preserve">  grid-column: 1 / -1;</w:t>
            </w:r>
          </w:p>
          <w:p w14:paraId="4F6DD7BF" w14:textId="77777777" w:rsidR="00055503" w:rsidRDefault="00055503" w:rsidP="00055503">
            <w:pPr>
              <w:pStyle w:val="code"/>
              <w:bidi w:val="0"/>
            </w:pPr>
            <w:r>
              <w:t xml:space="preserve">  background-color: #FF9800;</w:t>
            </w:r>
          </w:p>
          <w:p w14:paraId="43FA8EC2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E43702E" w14:textId="77777777" w:rsidR="00055503" w:rsidRDefault="00055503" w:rsidP="00055503">
            <w:pPr>
              <w:pStyle w:val="code"/>
              <w:bidi w:val="0"/>
            </w:pPr>
            <w:r>
              <w:t>&lt;/style&gt;</w:t>
            </w:r>
          </w:p>
          <w:p w14:paraId="7C338E64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</w:p>
          <w:p w14:paraId="60EA91EE" w14:textId="77777777" w:rsidR="00055503" w:rsidRDefault="00055503" w:rsidP="00055503">
            <w:pPr>
              <w:pStyle w:val="code"/>
              <w:bidi w:val="0"/>
            </w:pPr>
            <w:r>
              <w:t>&lt;div class="columns-container"&gt;</w:t>
            </w:r>
          </w:p>
          <w:p w14:paraId="21ED3E31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 xml:space="preserve">  &lt;div class="column-item"&gt;</w:t>
            </w:r>
            <w:r>
              <w:rPr>
                <w:rFonts w:cs="IRANSansWeb(FaNum) Light"/>
                <w:rtl/>
              </w:rPr>
              <w:t>ستون 1</w:t>
            </w:r>
            <w:r>
              <w:t>&lt;/div&gt;</w:t>
            </w:r>
          </w:p>
          <w:p w14:paraId="25779267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 xml:space="preserve">  &lt;div class="column-item"&gt;</w:t>
            </w:r>
            <w:r>
              <w:rPr>
                <w:rFonts w:cs="IRANSansWeb(FaNum) Light"/>
                <w:rtl/>
              </w:rPr>
              <w:t>ستون 2</w:t>
            </w:r>
            <w:r>
              <w:t>&lt;/div&gt;</w:t>
            </w:r>
          </w:p>
          <w:p w14:paraId="77384086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 xml:space="preserve">  &lt;div class="column-item"&gt;</w:t>
            </w:r>
            <w:r>
              <w:rPr>
                <w:rFonts w:cs="IRANSansWeb(FaNum) Light"/>
                <w:rtl/>
              </w:rPr>
              <w:t>ستون 3</w:t>
            </w:r>
            <w:r>
              <w:t>&lt;/div&gt;</w:t>
            </w:r>
          </w:p>
          <w:p w14:paraId="44103CFB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 xml:space="preserve">  </w:t>
            </w:r>
          </w:p>
          <w:p w14:paraId="3E003D07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 xml:space="preserve">  &lt;div class="column-item span-2-columns"&gt;2 </w:t>
            </w:r>
            <w:r>
              <w:rPr>
                <w:rFonts w:cs="IRANSansWeb(FaNum) Light"/>
                <w:rtl/>
              </w:rPr>
              <w:t>ستون را گرفته</w:t>
            </w:r>
            <w:r>
              <w:t>&lt;/div&gt;</w:t>
            </w:r>
          </w:p>
          <w:p w14:paraId="2A321933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 xml:space="preserve">  &lt;div class="column-item"&gt;</w:t>
            </w:r>
            <w:r>
              <w:rPr>
                <w:rFonts w:cs="IRANSansWeb(FaNum) Light"/>
                <w:rtl/>
              </w:rPr>
              <w:t>ستون 3</w:t>
            </w:r>
            <w:r>
              <w:t>&lt;/div&gt;</w:t>
            </w:r>
          </w:p>
          <w:p w14:paraId="5EFD8355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 xml:space="preserve">  </w:t>
            </w:r>
          </w:p>
          <w:p w14:paraId="3EA42A7F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 xml:space="preserve">  &lt;div class="column-item"&gt;</w:t>
            </w:r>
            <w:r>
              <w:rPr>
                <w:rFonts w:cs="IRANSansWeb(FaNum) Light"/>
                <w:rtl/>
              </w:rPr>
              <w:t>ستون 1</w:t>
            </w:r>
            <w:r>
              <w:t>&lt;/div&gt;</w:t>
            </w:r>
          </w:p>
          <w:p w14:paraId="3AFF2314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 xml:space="preserve">  &lt;div class="column-item start-from-2"&gt;</w:t>
            </w:r>
            <w:r>
              <w:rPr>
                <w:rFonts w:cs="IRANSansWeb(FaNum) Light"/>
                <w:rtl/>
              </w:rPr>
              <w:t>از ستون 2 شروع شده</w:t>
            </w:r>
            <w:r>
              <w:t>&lt;/div&gt;</w:t>
            </w:r>
          </w:p>
          <w:p w14:paraId="68F1810B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 xml:space="preserve">  </w:t>
            </w:r>
          </w:p>
          <w:p w14:paraId="13F0677A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 xml:space="preserve">  &lt;div class="column-item full-columns"&gt;</w:t>
            </w:r>
            <w:r>
              <w:rPr>
                <w:rFonts w:cs="IRANSansWeb(FaNum) Light"/>
                <w:rtl/>
              </w:rPr>
              <w:t>تمام ستون‌ها</w:t>
            </w:r>
            <w:r>
              <w:t>&lt;/div&gt;</w:t>
            </w:r>
          </w:p>
          <w:p w14:paraId="2D4AFD9C" w14:textId="08BE7D0E" w:rsidR="00055503" w:rsidRDefault="00055503" w:rsidP="00055503">
            <w:pPr>
              <w:pStyle w:val="code"/>
              <w:bidi w:val="0"/>
            </w:pPr>
            <w:r>
              <w:t>&lt;/div&gt;</w:t>
            </w:r>
          </w:p>
        </w:tc>
      </w:tr>
    </w:tbl>
    <w:p w14:paraId="0E6FEA3E" w14:textId="77777777" w:rsidR="00055503" w:rsidRDefault="00055503" w:rsidP="00055503">
      <w:pPr>
        <w:rPr>
          <w:sz w:val="16"/>
          <w:szCs w:val="22"/>
          <w:rtl/>
          <w:lang w:bidi="ar-SA"/>
        </w:rPr>
      </w:pPr>
    </w:p>
    <w:p w14:paraId="3AC7CD92" w14:textId="65B886CA" w:rsidR="00055503" w:rsidRPr="002A0BE5" w:rsidRDefault="00055503" w:rsidP="00055503">
      <w:pPr>
        <w:rPr>
          <w:sz w:val="16"/>
          <w:szCs w:val="22"/>
          <w:rtl/>
        </w:rPr>
      </w:pPr>
      <w:r w:rsidRPr="002A0BE5">
        <w:rPr>
          <w:sz w:val="16"/>
          <w:szCs w:val="22"/>
          <w:rtl/>
          <w:lang w:bidi="ar-SA"/>
        </w:rPr>
        <w:t xml:space="preserve">نکات مهم </w:t>
      </w:r>
      <w:r w:rsidRPr="002A0BE5">
        <w:rPr>
          <w:sz w:val="16"/>
          <w:szCs w:val="22"/>
        </w:rPr>
        <w:t>Grid Columns</w:t>
      </w:r>
      <w:r w:rsidRPr="002A0BE5">
        <w:rPr>
          <w:sz w:val="16"/>
          <w:szCs w:val="22"/>
          <w:rtl/>
          <w:lang w:bidi="ar-SA"/>
        </w:rPr>
        <w:t>:</w:t>
      </w:r>
    </w:p>
    <w:p w14:paraId="1E262AE4" w14:textId="77777777" w:rsidR="00055503" w:rsidRPr="002A0BE5" w:rsidRDefault="00055503" w:rsidP="00055503">
      <w:pPr>
        <w:rPr>
          <w:sz w:val="16"/>
          <w:szCs w:val="22"/>
          <w:rtl/>
        </w:rPr>
      </w:pPr>
      <w:r w:rsidRPr="002A0BE5">
        <w:rPr>
          <w:sz w:val="16"/>
          <w:szCs w:val="22"/>
          <w:rtl/>
          <w:lang w:bidi="ar-SA"/>
        </w:rPr>
        <w:lastRenderedPageBreak/>
        <w:t>- `</w:t>
      </w:r>
      <w:r w:rsidRPr="002A0BE5">
        <w:rPr>
          <w:sz w:val="16"/>
          <w:szCs w:val="22"/>
        </w:rPr>
        <w:t>fr</w:t>
      </w:r>
      <w:r w:rsidRPr="002A0BE5">
        <w:rPr>
          <w:sz w:val="16"/>
          <w:szCs w:val="22"/>
          <w:rtl/>
          <w:lang w:bidi="ar-SA"/>
        </w:rPr>
        <w:t>` واحد نسب</w:t>
      </w:r>
      <w:r w:rsidRPr="002A0BE5">
        <w:rPr>
          <w:rFonts w:hint="cs"/>
          <w:sz w:val="16"/>
          <w:szCs w:val="22"/>
          <w:rtl/>
          <w:lang w:bidi="ar-SA"/>
        </w:rPr>
        <w:t>ی</w:t>
      </w:r>
      <w:r w:rsidRPr="002A0BE5">
        <w:rPr>
          <w:sz w:val="16"/>
          <w:szCs w:val="22"/>
          <w:rtl/>
          <w:lang w:bidi="ar-SA"/>
        </w:rPr>
        <w:t xml:space="preserve"> برا</w:t>
      </w:r>
      <w:r w:rsidRPr="002A0BE5">
        <w:rPr>
          <w:rFonts w:hint="cs"/>
          <w:sz w:val="16"/>
          <w:szCs w:val="22"/>
          <w:rtl/>
          <w:lang w:bidi="ar-SA"/>
        </w:rPr>
        <w:t>ی</w:t>
      </w:r>
      <w:r w:rsidRPr="002A0BE5">
        <w:rPr>
          <w:sz w:val="16"/>
          <w:szCs w:val="22"/>
          <w:rtl/>
          <w:lang w:bidi="ar-SA"/>
        </w:rPr>
        <w:t xml:space="preserve"> تقس</w:t>
      </w:r>
      <w:r w:rsidRPr="002A0BE5">
        <w:rPr>
          <w:rFonts w:hint="cs"/>
          <w:sz w:val="16"/>
          <w:szCs w:val="22"/>
          <w:rtl/>
          <w:lang w:bidi="ar-SA"/>
        </w:rPr>
        <w:t>ی</w:t>
      </w:r>
      <w:r w:rsidRPr="002A0BE5">
        <w:rPr>
          <w:rFonts w:hint="eastAsia"/>
          <w:sz w:val="16"/>
          <w:szCs w:val="22"/>
          <w:rtl/>
          <w:lang w:bidi="ar-SA"/>
        </w:rPr>
        <w:t>م</w:t>
      </w:r>
      <w:r w:rsidRPr="002A0BE5">
        <w:rPr>
          <w:sz w:val="16"/>
          <w:szCs w:val="22"/>
          <w:rtl/>
          <w:lang w:bidi="ar-SA"/>
        </w:rPr>
        <w:t xml:space="preserve"> فضا</w:t>
      </w:r>
      <w:r w:rsidRPr="002A0BE5">
        <w:rPr>
          <w:rFonts w:hint="cs"/>
          <w:sz w:val="16"/>
          <w:szCs w:val="22"/>
          <w:rtl/>
          <w:lang w:bidi="ar-SA"/>
        </w:rPr>
        <w:t>ی</w:t>
      </w:r>
      <w:r w:rsidRPr="002A0BE5">
        <w:rPr>
          <w:sz w:val="16"/>
          <w:szCs w:val="22"/>
          <w:rtl/>
          <w:lang w:bidi="ar-SA"/>
        </w:rPr>
        <w:t xml:space="preserve"> باق</w:t>
      </w:r>
      <w:r w:rsidRPr="002A0BE5">
        <w:rPr>
          <w:rFonts w:hint="cs"/>
          <w:sz w:val="16"/>
          <w:szCs w:val="22"/>
          <w:rtl/>
          <w:lang w:bidi="ar-SA"/>
        </w:rPr>
        <w:t>ی</w:t>
      </w:r>
      <w:r w:rsidRPr="002A0BE5">
        <w:rPr>
          <w:rFonts w:hint="eastAsia"/>
          <w:sz w:val="16"/>
          <w:szCs w:val="22"/>
          <w:rtl/>
          <w:lang w:bidi="ar-SA"/>
        </w:rPr>
        <w:t>مانده</w:t>
      </w:r>
    </w:p>
    <w:p w14:paraId="39481FEE" w14:textId="77777777" w:rsidR="00055503" w:rsidRPr="002A0BE5" w:rsidRDefault="00055503" w:rsidP="00055503">
      <w:pPr>
        <w:rPr>
          <w:sz w:val="16"/>
          <w:szCs w:val="22"/>
          <w:rtl/>
        </w:rPr>
      </w:pPr>
      <w:r w:rsidRPr="002A0BE5">
        <w:rPr>
          <w:sz w:val="16"/>
          <w:szCs w:val="22"/>
          <w:rtl/>
          <w:lang w:bidi="ar-SA"/>
        </w:rPr>
        <w:t>- `</w:t>
      </w:r>
      <w:r w:rsidRPr="002A0BE5">
        <w:rPr>
          <w:sz w:val="16"/>
          <w:szCs w:val="22"/>
        </w:rPr>
        <w:t>span</w:t>
      </w:r>
      <w:r w:rsidRPr="002A0BE5">
        <w:rPr>
          <w:sz w:val="16"/>
          <w:szCs w:val="22"/>
          <w:rtl/>
          <w:lang w:bidi="ar-SA"/>
        </w:rPr>
        <w:t>` تعداد ستون‌ها</w:t>
      </w:r>
      <w:r w:rsidRPr="002A0BE5">
        <w:rPr>
          <w:rFonts w:hint="cs"/>
          <w:sz w:val="16"/>
          <w:szCs w:val="22"/>
          <w:rtl/>
          <w:lang w:bidi="ar-SA"/>
        </w:rPr>
        <w:t>یی</w:t>
      </w:r>
      <w:r w:rsidRPr="002A0BE5">
        <w:rPr>
          <w:sz w:val="16"/>
          <w:szCs w:val="22"/>
          <w:rtl/>
          <w:lang w:bidi="ar-SA"/>
        </w:rPr>
        <w:t xml:space="preserve"> که المان با</w:t>
      </w:r>
      <w:r w:rsidRPr="002A0BE5">
        <w:rPr>
          <w:rFonts w:hint="cs"/>
          <w:sz w:val="16"/>
          <w:szCs w:val="22"/>
          <w:rtl/>
          <w:lang w:bidi="ar-SA"/>
        </w:rPr>
        <w:t>ی</w:t>
      </w:r>
      <w:r w:rsidRPr="002A0BE5">
        <w:rPr>
          <w:rFonts w:hint="eastAsia"/>
          <w:sz w:val="16"/>
          <w:szCs w:val="22"/>
          <w:rtl/>
          <w:lang w:bidi="ar-SA"/>
        </w:rPr>
        <w:t>د</w:t>
      </w:r>
      <w:r w:rsidRPr="002A0BE5">
        <w:rPr>
          <w:sz w:val="16"/>
          <w:szCs w:val="22"/>
          <w:rtl/>
          <w:lang w:bidi="ar-SA"/>
        </w:rPr>
        <w:t xml:space="preserve"> بگ</w:t>
      </w:r>
      <w:r w:rsidRPr="002A0BE5">
        <w:rPr>
          <w:rFonts w:hint="cs"/>
          <w:sz w:val="16"/>
          <w:szCs w:val="22"/>
          <w:rtl/>
          <w:lang w:bidi="ar-SA"/>
        </w:rPr>
        <w:t>ی</w:t>
      </w:r>
      <w:r w:rsidRPr="002A0BE5">
        <w:rPr>
          <w:rFonts w:hint="eastAsia"/>
          <w:sz w:val="16"/>
          <w:szCs w:val="22"/>
          <w:rtl/>
          <w:lang w:bidi="ar-SA"/>
        </w:rPr>
        <w:t>رد</w:t>
      </w:r>
    </w:p>
    <w:p w14:paraId="1EFDC2A8" w14:textId="77777777" w:rsidR="00055503" w:rsidRPr="002A0BE5" w:rsidRDefault="00055503" w:rsidP="00055503">
      <w:pPr>
        <w:rPr>
          <w:sz w:val="16"/>
          <w:szCs w:val="22"/>
          <w:rtl/>
        </w:rPr>
      </w:pPr>
      <w:r w:rsidRPr="002A0BE5">
        <w:rPr>
          <w:sz w:val="16"/>
          <w:szCs w:val="22"/>
          <w:rtl/>
          <w:lang w:bidi="ar-SA"/>
        </w:rPr>
        <w:t>- `</w:t>
      </w:r>
      <w:r w:rsidRPr="002A0BE5">
        <w:rPr>
          <w:sz w:val="16"/>
          <w:szCs w:val="22"/>
        </w:rPr>
        <w:t>grid-column: start / end</w:t>
      </w:r>
      <w:r w:rsidRPr="002A0BE5">
        <w:rPr>
          <w:sz w:val="16"/>
          <w:szCs w:val="22"/>
          <w:rtl/>
          <w:lang w:bidi="ar-SA"/>
        </w:rPr>
        <w:t>` موقع</w:t>
      </w:r>
      <w:r w:rsidRPr="002A0BE5">
        <w:rPr>
          <w:rFonts w:hint="cs"/>
          <w:sz w:val="16"/>
          <w:szCs w:val="22"/>
          <w:rtl/>
          <w:lang w:bidi="ar-SA"/>
        </w:rPr>
        <w:t>ی</w:t>
      </w:r>
      <w:r w:rsidRPr="002A0BE5">
        <w:rPr>
          <w:rFonts w:hint="eastAsia"/>
          <w:sz w:val="16"/>
          <w:szCs w:val="22"/>
          <w:rtl/>
          <w:lang w:bidi="ar-SA"/>
        </w:rPr>
        <w:t>ت</w:t>
      </w:r>
      <w:r w:rsidRPr="002A0BE5">
        <w:rPr>
          <w:sz w:val="16"/>
          <w:szCs w:val="22"/>
          <w:rtl/>
          <w:lang w:bidi="ar-SA"/>
        </w:rPr>
        <w:t xml:space="preserve"> شروع و پا</w:t>
      </w:r>
      <w:r w:rsidRPr="002A0BE5">
        <w:rPr>
          <w:rFonts w:hint="cs"/>
          <w:sz w:val="16"/>
          <w:szCs w:val="22"/>
          <w:rtl/>
          <w:lang w:bidi="ar-SA"/>
        </w:rPr>
        <w:t>ی</w:t>
      </w:r>
      <w:r w:rsidRPr="002A0BE5">
        <w:rPr>
          <w:rFonts w:hint="eastAsia"/>
          <w:sz w:val="16"/>
          <w:szCs w:val="22"/>
          <w:rtl/>
          <w:lang w:bidi="ar-SA"/>
        </w:rPr>
        <w:t>ان</w:t>
      </w:r>
    </w:p>
    <w:p w14:paraId="08216EAB" w14:textId="77777777" w:rsidR="00055503" w:rsidRPr="002A0BE5" w:rsidRDefault="00055503" w:rsidP="00055503">
      <w:pPr>
        <w:rPr>
          <w:sz w:val="16"/>
          <w:szCs w:val="22"/>
          <w:rtl/>
        </w:rPr>
      </w:pPr>
      <w:r w:rsidRPr="002A0BE5">
        <w:rPr>
          <w:sz w:val="16"/>
          <w:szCs w:val="22"/>
          <w:rtl/>
          <w:lang w:bidi="ar-SA"/>
        </w:rPr>
        <w:t>- `1 / -1` از اول</w:t>
      </w:r>
      <w:r w:rsidRPr="002A0BE5">
        <w:rPr>
          <w:rFonts w:hint="cs"/>
          <w:sz w:val="16"/>
          <w:szCs w:val="22"/>
          <w:rtl/>
          <w:lang w:bidi="ar-SA"/>
        </w:rPr>
        <w:t>ی</w:t>
      </w:r>
      <w:r w:rsidRPr="002A0BE5">
        <w:rPr>
          <w:rFonts w:hint="eastAsia"/>
          <w:sz w:val="16"/>
          <w:szCs w:val="22"/>
          <w:rtl/>
          <w:lang w:bidi="ar-SA"/>
        </w:rPr>
        <w:t>ن</w:t>
      </w:r>
      <w:r w:rsidRPr="002A0BE5">
        <w:rPr>
          <w:sz w:val="16"/>
          <w:szCs w:val="22"/>
          <w:rtl/>
          <w:lang w:bidi="ar-SA"/>
        </w:rPr>
        <w:t xml:space="preserve"> تا آخر</w:t>
      </w:r>
      <w:r w:rsidRPr="002A0BE5">
        <w:rPr>
          <w:rFonts w:hint="cs"/>
          <w:sz w:val="16"/>
          <w:szCs w:val="22"/>
          <w:rtl/>
          <w:lang w:bidi="ar-SA"/>
        </w:rPr>
        <w:t>ی</w:t>
      </w:r>
      <w:r w:rsidRPr="002A0BE5">
        <w:rPr>
          <w:rFonts w:hint="eastAsia"/>
          <w:sz w:val="16"/>
          <w:szCs w:val="22"/>
          <w:rtl/>
          <w:lang w:bidi="ar-SA"/>
        </w:rPr>
        <w:t>ن</w:t>
      </w:r>
      <w:r w:rsidRPr="002A0BE5">
        <w:rPr>
          <w:sz w:val="16"/>
          <w:szCs w:val="22"/>
          <w:rtl/>
          <w:lang w:bidi="ar-SA"/>
        </w:rPr>
        <w:t xml:space="preserve"> ستون</w:t>
      </w:r>
    </w:p>
    <w:p w14:paraId="6565281A" w14:textId="77777777" w:rsidR="00055503" w:rsidRDefault="00055503" w:rsidP="00055503">
      <w:pPr>
        <w:pStyle w:val="bold"/>
      </w:pPr>
    </w:p>
    <w:p w14:paraId="29852201" w14:textId="77777777" w:rsidR="00F40B17" w:rsidRDefault="00F40B17" w:rsidP="00305A1D">
      <w:pPr>
        <w:pStyle w:val="bold"/>
        <w:rPr>
          <w:rtl/>
        </w:rPr>
      </w:pPr>
      <w:r>
        <w:t>grid row</w:t>
      </w:r>
    </w:p>
    <w:p w14:paraId="07044550" w14:textId="77777777" w:rsidR="00055503" w:rsidRPr="002A0BE5" w:rsidRDefault="00055503" w:rsidP="00055503">
      <w:pPr>
        <w:rPr>
          <w:sz w:val="16"/>
          <w:szCs w:val="22"/>
          <w:rtl/>
        </w:rPr>
      </w:pPr>
      <w:r w:rsidRPr="002A0BE5">
        <w:rPr>
          <w:rFonts w:hint="eastAsia"/>
          <w:sz w:val="16"/>
          <w:szCs w:val="22"/>
          <w:rtl/>
          <w:lang w:bidi="ar-SA"/>
        </w:rPr>
        <w:t>سطرها</w:t>
      </w:r>
      <w:r w:rsidRPr="002A0BE5">
        <w:rPr>
          <w:rFonts w:hint="cs"/>
          <w:sz w:val="16"/>
          <w:szCs w:val="22"/>
          <w:rtl/>
          <w:lang w:bidi="ar-SA"/>
        </w:rPr>
        <w:t>ی</w:t>
      </w:r>
      <w:r w:rsidRPr="002A0BE5">
        <w:rPr>
          <w:sz w:val="16"/>
          <w:szCs w:val="22"/>
          <w:rtl/>
          <w:lang w:bidi="ar-SA"/>
        </w:rPr>
        <w:t xml:space="preserve"> افق</w:t>
      </w:r>
      <w:r w:rsidRPr="002A0BE5">
        <w:rPr>
          <w:rFonts w:hint="cs"/>
          <w:sz w:val="16"/>
          <w:szCs w:val="22"/>
          <w:rtl/>
          <w:lang w:bidi="ar-SA"/>
        </w:rPr>
        <w:t>ی</w:t>
      </w:r>
      <w:r w:rsidRPr="002A0BE5">
        <w:rPr>
          <w:sz w:val="16"/>
          <w:szCs w:val="22"/>
          <w:rtl/>
          <w:lang w:bidi="ar-SA"/>
        </w:rPr>
        <w:t xml:space="preserve"> در س</w:t>
      </w:r>
      <w:r w:rsidRPr="002A0BE5">
        <w:rPr>
          <w:rFonts w:hint="cs"/>
          <w:sz w:val="16"/>
          <w:szCs w:val="22"/>
          <w:rtl/>
          <w:lang w:bidi="ar-SA"/>
        </w:rPr>
        <w:t>ی</w:t>
      </w:r>
      <w:r w:rsidRPr="002A0BE5">
        <w:rPr>
          <w:rFonts w:hint="eastAsia"/>
          <w:sz w:val="16"/>
          <w:szCs w:val="22"/>
          <w:rtl/>
          <w:lang w:bidi="ar-SA"/>
        </w:rPr>
        <w:t>ستم</w:t>
      </w:r>
      <w:r w:rsidRPr="002A0BE5">
        <w:rPr>
          <w:sz w:val="16"/>
          <w:szCs w:val="22"/>
          <w:rtl/>
          <w:lang w:bidi="ar-SA"/>
        </w:rPr>
        <w:t xml:space="preserve"> گر</w:t>
      </w:r>
      <w:r w:rsidRPr="002A0BE5">
        <w:rPr>
          <w:rFonts w:hint="cs"/>
          <w:sz w:val="16"/>
          <w:szCs w:val="22"/>
          <w:rtl/>
          <w:lang w:bidi="ar-SA"/>
        </w:rPr>
        <w:t>ی</w:t>
      </w:r>
      <w:r w:rsidRPr="002A0BE5">
        <w:rPr>
          <w:rFonts w:hint="eastAsia"/>
          <w:sz w:val="16"/>
          <w:szCs w:val="22"/>
          <w:rtl/>
          <w:lang w:bidi="ar-SA"/>
        </w:rPr>
        <w:t>د</w:t>
      </w:r>
      <w:r w:rsidRPr="002A0BE5">
        <w:rPr>
          <w:sz w:val="16"/>
          <w:szCs w:val="22"/>
          <w:rtl/>
          <w:lang w:bidi="ar-SA"/>
        </w:rPr>
        <w:t xml:space="preserve"> که با `</w:t>
      </w:r>
      <w:r w:rsidRPr="002A0BE5">
        <w:rPr>
          <w:sz w:val="16"/>
          <w:szCs w:val="22"/>
        </w:rPr>
        <w:t>grid-template-rows</w:t>
      </w:r>
      <w:r w:rsidRPr="002A0BE5">
        <w:rPr>
          <w:sz w:val="16"/>
          <w:szCs w:val="22"/>
          <w:rtl/>
          <w:lang w:bidi="ar-SA"/>
        </w:rPr>
        <w:t>` تعر</w:t>
      </w:r>
      <w:r w:rsidRPr="002A0BE5">
        <w:rPr>
          <w:rFonts w:hint="cs"/>
          <w:sz w:val="16"/>
          <w:szCs w:val="22"/>
          <w:rtl/>
          <w:lang w:bidi="ar-SA"/>
        </w:rPr>
        <w:t>ی</w:t>
      </w:r>
      <w:r w:rsidRPr="002A0BE5">
        <w:rPr>
          <w:rFonts w:hint="eastAsia"/>
          <w:sz w:val="16"/>
          <w:szCs w:val="22"/>
          <w:rtl/>
          <w:lang w:bidi="ar-SA"/>
        </w:rPr>
        <w:t>ف</w:t>
      </w:r>
      <w:r w:rsidRPr="002A0BE5">
        <w:rPr>
          <w:sz w:val="16"/>
          <w:szCs w:val="22"/>
          <w:rtl/>
          <w:lang w:bidi="ar-SA"/>
        </w:rPr>
        <w:t xml:space="preserve"> م</w:t>
      </w:r>
      <w:r w:rsidRPr="002A0BE5">
        <w:rPr>
          <w:rFonts w:hint="cs"/>
          <w:sz w:val="16"/>
          <w:szCs w:val="22"/>
          <w:rtl/>
          <w:lang w:bidi="ar-SA"/>
        </w:rPr>
        <w:t>ی‌</w:t>
      </w:r>
      <w:r w:rsidRPr="002A0BE5">
        <w:rPr>
          <w:rFonts w:hint="eastAsia"/>
          <w:sz w:val="16"/>
          <w:szCs w:val="22"/>
          <w:rtl/>
          <w:lang w:bidi="ar-SA"/>
        </w:rPr>
        <w:t>شوند</w:t>
      </w:r>
      <w:r w:rsidRPr="002A0BE5">
        <w:rPr>
          <w:sz w:val="16"/>
          <w:szCs w:val="22"/>
          <w:rtl/>
          <w:lang w:bidi="ar-S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5503" w14:paraId="4EAC9EE0" w14:textId="77777777" w:rsidTr="00055503">
        <w:tc>
          <w:tcPr>
            <w:tcW w:w="9350" w:type="dxa"/>
          </w:tcPr>
          <w:p w14:paraId="51B99369" w14:textId="77777777" w:rsidR="00055503" w:rsidRDefault="00055503" w:rsidP="00055503">
            <w:pPr>
              <w:pStyle w:val="code"/>
              <w:bidi w:val="0"/>
            </w:pPr>
            <w:r>
              <w:t>&lt;style&gt;</w:t>
            </w:r>
          </w:p>
          <w:p w14:paraId="57590AEB" w14:textId="77777777" w:rsidR="00055503" w:rsidRDefault="00055503" w:rsidP="00055503">
            <w:pPr>
              <w:pStyle w:val="code"/>
              <w:bidi w:val="0"/>
            </w:pPr>
            <w:r>
              <w:t>.rows-container {</w:t>
            </w:r>
          </w:p>
          <w:p w14:paraId="0E04C92B" w14:textId="77777777" w:rsidR="00055503" w:rsidRDefault="00055503" w:rsidP="00055503">
            <w:pPr>
              <w:pStyle w:val="code"/>
              <w:bidi w:val="0"/>
            </w:pPr>
            <w:r>
              <w:t xml:space="preserve">  display: grid;</w:t>
            </w:r>
          </w:p>
          <w:p w14:paraId="68A62A65" w14:textId="77777777" w:rsidR="00055503" w:rsidRDefault="00055503" w:rsidP="00055503">
            <w:pPr>
              <w:pStyle w:val="code"/>
              <w:bidi w:val="0"/>
            </w:pPr>
            <w:r>
              <w:t xml:space="preserve">  grid-template-columns: repeat(3, 1fr);</w:t>
            </w:r>
          </w:p>
          <w:p w14:paraId="49B5523C" w14:textId="77777777" w:rsidR="00055503" w:rsidRDefault="00055503" w:rsidP="00055503">
            <w:pPr>
              <w:pStyle w:val="code"/>
              <w:bidi w:val="0"/>
            </w:pPr>
            <w:r>
              <w:t xml:space="preserve">  grid-template-rows: 80px 120px 100px;</w:t>
            </w:r>
          </w:p>
          <w:p w14:paraId="4C20B711" w14:textId="77777777" w:rsidR="00055503" w:rsidRDefault="00055503" w:rsidP="00055503">
            <w:pPr>
              <w:pStyle w:val="code"/>
              <w:bidi w:val="0"/>
            </w:pPr>
            <w:r>
              <w:t xml:space="preserve">  gap: 10px;</w:t>
            </w:r>
          </w:p>
          <w:p w14:paraId="1E1BD6E7" w14:textId="77777777" w:rsidR="00055503" w:rsidRDefault="00055503" w:rsidP="00055503">
            <w:pPr>
              <w:pStyle w:val="code"/>
              <w:bidi w:val="0"/>
            </w:pPr>
            <w:r>
              <w:t xml:space="preserve">  background-color: #e1f5fe;</w:t>
            </w:r>
          </w:p>
          <w:p w14:paraId="2D101996" w14:textId="77777777" w:rsidR="00055503" w:rsidRDefault="00055503" w:rsidP="00055503">
            <w:pPr>
              <w:pStyle w:val="code"/>
              <w:bidi w:val="0"/>
            </w:pPr>
            <w:r>
              <w:t xml:space="preserve">  padding: 15px;</w:t>
            </w:r>
          </w:p>
          <w:p w14:paraId="5DB255C6" w14:textId="77777777" w:rsidR="00055503" w:rsidRDefault="00055503" w:rsidP="00055503">
            <w:pPr>
              <w:pStyle w:val="code"/>
              <w:bidi w:val="0"/>
            </w:pPr>
            <w:r>
              <w:t xml:space="preserve">  margin-bottom: 30px;</w:t>
            </w:r>
          </w:p>
          <w:p w14:paraId="1D91754F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04E0C25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</w:p>
          <w:p w14:paraId="7D34ED56" w14:textId="77777777" w:rsidR="00055503" w:rsidRDefault="00055503" w:rsidP="00055503">
            <w:pPr>
              <w:pStyle w:val="code"/>
              <w:bidi w:val="0"/>
            </w:pPr>
            <w:r>
              <w:t>.row-item {</w:t>
            </w:r>
          </w:p>
          <w:p w14:paraId="7281ECDB" w14:textId="77777777" w:rsidR="00055503" w:rsidRDefault="00055503" w:rsidP="00055503">
            <w:pPr>
              <w:pStyle w:val="code"/>
              <w:bidi w:val="0"/>
            </w:pPr>
            <w:r>
              <w:t xml:space="preserve">  background-color: #3F51B5;</w:t>
            </w:r>
          </w:p>
          <w:p w14:paraId="7D688E0F" w14:textId="77777777" w:rsidR="00055503" w:rsidRDefault="00055503" w:rsidP="00055503">
            <w:pPr>
              <w:pStyle w:val="code"/>
              <w:bidi w:val="0"/>
            </w:pPr>
            <w:r>
              <w:t xml:space="preserve">  color: white;</w:t>
            </w:r>
          </w:p>
          <w:p w14:paraId="2F1EC312" w14:textId="77777777" w:rsidR="00055503" w:rsidRDefault="00055503" w:rsidP="00055503">
            <w:pPr>
              <w:pStyle w:val="code"/>
              <w:bidi w:val="0"/>
            </w:pPr>
            <w:r>
              <w:t xml:space="preserve">  padding: 15px;</w:t>
            </w:r>
          </w:p>
          <w:p w14:paraId="4A2E597D" w14:textId="77777777" w:rsidR="00055503" w:rsidRDefault="00055503" w:rsidP="00055503">
            <w:pPr>
              <w:pStyle w:val="code"/>
              <w:bidi w:val="0"/>
            </w:pPr>
            <w:r>
              <w:t xml:space="preserve">  text-align: center;</w:t>
            </w:r>
          </w:p>
          <w:p w14:paraId="6F2BE2FB" w14:textId="77777777" w:rsidR="00055503" w:rsidRDefault="00055503" w:rsidP="00055503">
            <w:pPr>
              <w:pStyle w:val="code"/>
              <w:bidi w:val="0"/>
            </w:pPr>
            <w:r>
              <w:t xml:space="preserve">  border-radius: 6px;</w:t>
            </w:r>
          </w:p>
          <w:p w14:paraId="01AF9778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85299CE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</w:p>
          <w:p w14:paraId="23E34B0F" w14:textId="77777777" w:rsidR="00055503" w:rsidRDefault="00055503" w:rsidP="00055503">
            <w:pPr>
              <w:pStyle w:val="code"/>
              <w:bidi w:val="0"/>
            </w:pPr>
            <w:r>
              <w:t>.tall-row {</w:t>
            </w:r>
          </w:p>
          <w:p w14:paraId="61C3330C" w14:textId="77777777" w:rsidR="00055503" w:rsidRDefault="00055503" w:rsidP="00055503">
            <w:pPr>
              <w:pStyle w:val="code"/>
              <w:bidi w:val="0"/>
            </w:pPr>
            <w:r>
              <w:t xml:space="preserve">  grid-row: span 2;</w:t>
            </w:r>
          </w:p>
          <w:p w14:paraId="188A40D5" w14:textId="77777777" w:rsidR="00055503" w:rsidRDefault="00055503" w:rsidP="00055503">
            <w:pPr>
              <w:pStyle w:val="code"/>
              <w:bidi w:val="0"/>
            </w:pPr>
            <w:r>
              <w:t xml:space="preserve">  background-color: #F44336;</w:t>
            </w:r>
          </w:p>
          <w:p w14:paraId="0AE5ED52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1CE1046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</w:p>
          <w:p w14:paraId="49530AB9" w14:textId="77777777" w:rsidR="00055503" w:rsidRDefault="00055503" w:rsidP="00055503">
            <w:pPr>
              <w:pStyle w:val="code"/>
              <w:bidi w:val="0"/>
            </w:pPr>
            <w:r>
              <w:t>.custom-row {</w:t>
            </w:r>
          </w:p>
          <w:p w14:paraId="11CF2504" w14:textId="77777777" w:rsidR="00055503" w:rsidRDefault="00055503" w:rsidP="00055503">
            <w:pPr>
              <w:pStyle w:val="code"/>
              <w:bidi w:val="0"/>
            </w:pPr>
            <w:r>
              <w:t xml:space="preserve">  grid-row: 2 / 4;</w:t>
            </w:r>
          </w:p>
          <w:p w14:paraId="52CBBAB5" w14:textId="77777777" w:rsidR="00055503" w:rsidRDefault="00055503" w:rsidP="00055503">
            <w:pPr>
              <w:pStyle w:val="code"/>
              <w:bidi w:val="0"/>
            </w:pPr>
            <w:r>
              <w:t xml:space="preserve">  background-color: #4CAF50;</w:t>
            </w:r>
          </w:p>
          <w:p w14:paraId="6CC68AB1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7C39972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</w:p>
          <w:p w14:paraId="45E268AE" w14:textId="77777777" w:rsidR="00055503" w:rsidRDefault="00055503" w:rsidP="00055503">
            <w:pPr>
              <w:pStyle w:val="code"/>
              <w:bidi w:val="0"/>
            </w:pPr>
            <w:r>
              <w:t>.full-rows {</w:t>
            </w:r>
          </w:p>
          <w:p w14:paraId="19D6B2E1" w14:textId="77777777" w:rsidR="00055503" w:rsidRDefault="00055503" w:rsidP="00055503">
            <w:pPr>
              <w:pStyle w:val="code"/>
              <w:bidi w:val="0"/>
            </w:pPr>
            <w:r>
              <w:t xml:space="preserve">  grid-row: 1 / -1;</w:t>
            </w:r>
          </w:p>
          <w:p w14:paraId="5C992925" w14:textId="77777777" w:rsidR="00055503" w:rsidRDefault="00055503" w:rsidP="00055503">
            <w:pPr>
              <w:pStyle w:val="code"/>
              <w:bidi w:val="0"/>
            </w:pPr>
            <w:r>
              <w:t xml:space="preserve">  background-color: #FFC107;</w:t>
            </w:r>
          </w:p>
          <w:p w14:paraId="7ACC4E40" w14:textId="77777777" w:rsidR="00055503" w:rsidRDefault="00055503" w:rsidP="00055503">
            <w:pPr>
              <w:pStyle w:val="code"/>
              <w:bidi w:val="0"/>
            </w:pPr>
            <w:r>
              <w:lastRenderedPageBreak/>
              <w:t xml:space="preserve">  color: black;</w:t>
            </w:r>
          </w:p>
          <w:p w14:paraId="0AE2D6FA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B5DF3B0" w14:textId="77777777" w:rsidR="00055503" w:rsidRDefault="00055503" w:rsidP="00055503">
            <w:pPr>
              <w:pStyle w:val="code"/>
              <w:bidi w:val="0"/>
            </w:pPr>
            <w:r>
              <w:t>&lt;/style&gt;</w:t>
            </w:r>
          </w:p>
          <w:p w14:paraId="1E5A69A0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</w:p>
          <w:p w14:paraId="0D92EBEE" w14:textId="77777777" w:rsidR="00055503" w:rsidRDefault="00055503" w:rsidP="00055503">
            <w:pPr>
              <w:pStyle w:val="code"/>
              <w:bidi w:val="0"/>
            </w:pPr>
            <w:r>
              <w:t>&lt;div class="rows-container"&gt;</w:t>
            </w:r>
          </w:p>
          <w:p w14:paraId="5871C3E7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 xml:space="preserve">  &lt;div class="row-item"&gt;</w:t>
            </w:r>
            <w:r>
              <w:rPr>
                <w:rFonts w:cs="IRANSansWeb(FaNum) Light"/>
                <w:rtl/>
              </w:rPr>
              <w:t>سطر 1 - ستون 1</w:t>
            </w:r>
            <w:r>
              <w:t>&lt;/div&gt;</w:t>
            </w:r>
          </w:p>
          <w:p w14:paraId="1F7568D6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 xml:space="preserve">  &lt;div class="row-item tall-row"&gt;2 </w:t>
            </w:r>
            <w:r>
              <w:rPr>
                <w:rFonts w:cs="IRANSansWeb(FaNum) Light"/>
                <w:rtl/>
              </w:rPr>
              <w:t>سطر گرفته</w:t>
            </w:r>
            <w:r>
              <w:t>&lt;/div&gt;</w:t>
            </w:r>
          </w:p>
          <w:p w14:paraId="76438D24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 xml:space="preserve">  &lt;div class="row-item"&gt;</w:t>
            </w:r>
            <w:r>
              <w:rPr>
                <w:rFonts w:cs="IRANSansWeb(FaNum) Light"/>
                <w:rtl/>
              </w:rPr>
              <w:t>سطر 1 - ستون 3</w:t>
            </w:r>
            <w:r>
              <w:t>&lt;/div&gt;</w:t>
            </w:r>
          </w:p>
          <w:p w14:paraId="188A8F26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 xml:space="preserve">  </w:t>
            </w:r>
          </w:p>
          <w:p w14:paraId="16A25C08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 xml:space="preserve">  &lt;div class="row-item"&gt;</w:t>
            </w:r>
            <w:r>
              <w:rPr>
                <w:rFonts w:cs="IRANSansWeb(FaNum) Light"/>
                <w:rtl/>
              </w:rPr>
              <w:t>سطر 2 - ستون 1</w:t>
            </w:r>
            <w:r>
              <w:t>&lt;/div&gt;</w:t>
            </w:r>
          </w:p>
          <w:p w14:paraId="6DB14D5C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 xml:space="preserve">  &lt;div class="row-item"&gt;</w:t>
            </w:r>
            <w:r>
              <w:rPr>
                <w:rFonts w:cs="IRANSansWeb(FaNum) Light"/>
                <w:rtl/>
              </w:rPr>
              <w:t>سطر 2 - ستون 2</w:t>
            </w:r>
            <w:r>
              <w:t>&lt;/div&gt;</w:t>
            </w:r>
          </w:p>
          <w:p w14:paraId="45F1B3F0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 xml:space="preserve">  &lt;div class="row-item custom-row"&gt;</w:t>
            </w:r>
            <w:r>
              <w:rPr>
                <w:rFonts w:cs="IRANSansWeb(FaNum) Light"/>
                <w:rtl/>
              </w:rPr>
              <w:t>سطر 2 تا 4 - ستون 3</w:t>
            </w:r>
            <w:r>
              <w:t>&lt;/div&gt;</w:t>
            </w:r>
          </w:p>
          <w:p w14:paraId="6490DF38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 xml:space="preserve">  </w:t>
            </w:r>
          </w:p>
          <w:p w14:paraId="24D049CD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 xml:space="preserve">  &lt;div class="row-item full-rows"&gt;</w:t>
            </w:r>
            <w:r>
              <w:rPr>
                <w:rFonts w:cs="IRANSansWeb(FaNum) Light"/>
                <w:rtl/>
              </w:rPr>
              <w:t>تمام سطرها - ستون 1</w:t>
            </w:r>
            <w:r>
              <w:t>&lt;/div&gt;</w:t>
            </w:r>
          </w:p>
          <w:p w14:paraId="65AC0ADF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 xml:space="preserve">  &lt;div class="row-item"&gt;</w:t>
            </w:r>
            <w:r>
              <w:rPr>
                <w:rFonts w:cs="IRANSansWeb(FaNum) Light"/>
                <w:rtl/>
              </w:rPr>
              <w:t>سطر 3 - ستون 2</w:t>
            </w:r>
            <w:r>
              <w:t>&lt;/div&gt;</w:t>
            </w:r>
          </w:p>
          <w:p w14:paraId="1429FF35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 xml:space="preserve">  &lt;div class="row-item"&gt;</w:t>
            </w:r>
            <w:r>
              <w:rPr>
                <w:rFonts w:cs="IRANSansWeb(FaNum) Light"/>
                <w:rtl/>
              </w:rPr>
              <w:t>سطر 4 - ستون 3</w:t>
            </w:r>
            <w:r>
              <w:t>&lt;/div&gt;</w:t>
            </w:r>
          </w:p>
          <w:p w14:paraId="6469ECC1" w14:textId="2A3040D7" w:rsidR="00055503" w:rsidRDefault="00055503" w:rsidP="00055503">
            <w:pPr>
              <w:pStyle w:val="code"/>
              <w:bidi w:val="0"/>
            </w:pPr>
            <w:r>
              <w:t>&lt;/div&gt;</w:t>
            </w:r>
          </w:p>
        </w:tc>
      </w:tr>
    </w:tbl>
    <w:p w14:paraId="6879EBC8" w14:textId="77777777" w:rsidR="00055503" w:rsidRPr="002A0BE5" w:rsidRDefault="00055503" w:rsidP="00055503">
      <w:pPr>
        <w:rPr>
          <w:sz w:val="16"/>
          <w:szCs w:val="22"/>
          <w:rtl/>
        </w:rPr>
      </w:pPr>
      <w:r w:rsidRPr="002A0BE5">
        <w:rPr>
          <w:sz w:val="16"/>
          <w:szCs w:val="22"/>
          <w:rtl/>
          <w:lang w:bidi="ar-SA"/>
        </w:rPr>
        <w:lastRenderedPageBreak/>
        <w:t xml:space="preserve">**نکات مهم </w:t>
      </w:r>
      <w:r w:rsidRPr="002A0BE5">
        <w:rPr>
          <w:sz w:val="16"/>
          <w:szCs w:val="22"/>
        </w:rPr>
        <w:t>Grid Rows</w:t>
      </w:r>
      <w:r w:rsidRPr="002A0BE5">
        <w:rPr>
          <w:sz w:val="16"/>
          <w:szCs w:val="22"/>
          <w:rtl/>
          <w:lang w:bidi="ar-SA"/>
        </w:rPr>
        <w:t>:**</w:t>
      </w:r>
    </w:p>
    <w:p w14:paraId="2857528A" w14:textId="77777777" w:rsidR="00055503" w:rsidRPr="002A0BE5" w:rsidRDefault="00055503" w:rsidP="00055503">
      <w:pPr>
        <w:rPr>
          <w:sz w:val="16"/>
          <w:szCs w:val="22"/>
          <w:rtl/>
        </w:rPr>
      </w:pPr>
      <w:r w:rsidRPr="002A0BE5">
        <w:rPr>
          <w:sz w:val="16"/>
          <w:szCs w:val="22"/>
          <w:rtl/>
          <w:lang w:bidi="ar-SA"/>
        </w:rPr>
        <w:t>- `</w:t>
      </w:r>
      <w:r w:rsidRPr="002A0BE5">
        <w:rPr>
          <w:sz w:val="16"/>
          <w:szCs w:val="22"/>
        </w:rPr>
        <w:t>grid-row: span 2</w:t>
      </w:r>
      <w:r w:rsidRPr="002A0BE5">
        <w:rPr>
          <w:sz w:val="16"/>
          <w:szCs w:val="22"/>
          <w:rtl/>
          <w:lang w:bidi="ar-SA"/>
        </w:rPr>
        <w:t>` المان دو سطر را م</w:t>
      </w:r>
      <w:r w:rsidRPr="002A0BE5">
        <w:rPr>
          <w:rFonts w:hint="cs"/>
          <w:sz w:val="16"/>
          <w:szCs w:val="22"/>
          <w:rtl/>
          <w:lang w:bidi="ar-SA"/>
        </w:rPr>
        <w:t>ی‌</w:t>
      </w:r>
      <w:r w:rsidRPr="002A0BE5">
        <w:rPr>
          <w:rFonts w:hint="eastAsia"/>
          <w:sz w:val="16"/>
          <w:szCs w:val="22"/>
          <w:rtl/>
          <w:lang w:bidi="ar-SA"/>
        </w:rPr>
        <w:t>گ</w:t>
      </w:r>
      <w:r w:rsidRPr="002A0BE5">
        <w:rPr>
          <w:rFonts w:hint="cs"/>
          <w:sz w:val="16"/>
          <w:szCs w:val="22"/>
          <w:rtl/>
          <w:lang w:bidi="ar-SA"/>
        </w:rPr>
        <w:t>ی</w:t>
      </w:r>
      <w:r w:rsidRPr="002A0BE5">
        <w:rPr>
          <w:rFonts w:hint="eastAsia"/>
          <w:sz w:val="16"/>
          <w:szCs w:val="22"/>
          <w:rtl/>
          <w:lang w:bidi="ar-SA"/>
        </w:rPr>
        <w:t>رد</w:t>
      </w:r>
    </w:p>
    <w:p w14:paraId="39064DC7" w14:textId="77777777" w:rsidR="00055503" w:rsidRPr="002A0BE5" w:rsidRDefault="00055503" w:rsidP="00055503">
      <w:pPr>
        <w:rPr>
          <w:sz w:val="16"/>
          <w:szCs w:val="22"/>
          <w:rtl/>
        </w:rPr>
      </w:pPr>
      <w:r w:rsidRPr="002A0BE5">
        <w:rPr>
          <w:sz w:val="16"/>
          <w:szCs w:val="22"/>
          <w:rtl/>
          <w:lang w:bidi="ar-SA"/>
        </w:rPr>
        <w:t>- `</w:t>
      </w:r>
      <w:r w:rsidRPr="002A0BE5">
        <w:rPr>
          <w:sz w:val="16"/>
          <w:szCs w:val="22"/>
        </w:rPr>
        <w:t>grid-row: 2 / 4</w:t>
      </w:r>
      <w:r w:rsidRPr="002A0BE5">
        <w:rPr>
          <w:sz w:val="16"/>
          <w:szCs w:val="22"/>
          <w:rtl/>
          <w:lang w:bidi="ar-SA"/>
        </w:rPr>
        <w:t>` از سطر 2 تا سطر 4</w:t>
      </w:r>
    </w:p>
    <w:p w14:paraId="41E2965F" w14:textId="77777777" w:rsidR="00055503" w:rsidRPr="002A0BE5" w:rsidRDefault="00055503" w:rsidP="00055503">
      <w:pPr>
        <w:rPr>
          <w:sz w:val="16"/>
          <w:szCs w:val="22"/>
          <w:rtl/>
        </w:rPr>
      </w:pPr>
      <w:r w:rsidRPr="002A0BE5">
        <w:rPr>
          <w:sz w:val="16"/>
          <w:szCs w:val="22"/>
          <w:rtl/>
          <w:lang w:bidi="ar-SA"/>
        </w:rPr>
        <w:t>- `1 / -1` از اول</w:t>
      </w:r>
      <w:r w:rsidRPr="002A0BE5">
        <w:rPr>
          <w:rFonts w:hint="cs"/>
          <w:sz w:val="16"/>
          <w:szCs w:val="22"/>
          <w:rtl/>
          <w:lang w:bidi="ar-SA"/>
        </w:rPr>
        <w:t>ی</w:t>
      </w:r>
      <w:r w:rsidRPr="002A0BE5">
        <w:rPr>
          <w:rFonts w:hint="eastAsia"/>
          <w:sz w:val="16"/>
          <w:szCs w:val="22"/>
          <w:rtl/>
          <w:lang w:bidi="ar-SA"/>
        </w:rPr>
        <w:t>ن</w:t>
      </w:r>
      <w:r w:rsidRPr="002A0BE5">
        <w:rPr>
          <w:sz w:val="16"/>
          <w:szCs w:val="22"/>
          <w:rtl/>
          <w:lang w:bidi="ar-SA"/>
        </w:rPr>
        <w:t xml:space="preserve"> تا آخر</w:t>
      </w:r>
      <w:r w:rsidRPr="002A0BE5">
        <w:rPr>
          <w:rFonts w:hint="cs"/>
          <w:sz w:val="16"/>
          <w:szCs w:val="22"/>
          <w:rtl/>
          <w:lang w:bidi="ar-SA"/>
        </w:rPr>
        <w:t>ی</w:t>
      </w:r>
      <w:r w:rsidRPr="002A0BE5">
        <w:rPr>
          <w:rFonts w:hint="eastAsia"/>
          <w:sz w:val="16"/>
          <w:szCs w:val="22"/>
          <w:rtl/>
          <w:lang w:bidi="ar-SA"/>
        </w:rPr>
        <w:t>ن</w:t>
      </w:r>
      <w:r w:rsidRPr="002A0BE5">
        <w:rPr>
          <w:sz w:val="16"/>
          <w:szCs w:val="22"/>
          <w:rtl/>
          <w:lang w:bidi="ar-SA"/>
        </w:rPr>
        <w:t xml:space="preserve"> سطر</w:t>
      </w:r>
    </w:p>
    <w:p w14:paraId="3B31F802" w14:textId="77777777" w:rsidR="00055503" w:rsidRDefault="00055503" w:rsidP="00055503">
      <w:pPr>
        <w:pStyle w:val="bold"/>
      </w:pPr>
    </w:p>
    <w:p w14:paraId="1A281FD7" w14:textId="77777777" w:rsidR="00F40B17" w:rsidRDefault="00F40B17" w:rsidP="00305A1D">
      <w:pPr>
        <w:pStyle w:val="bold"/>
        <w:rPr>
          <w:rtl/>
        </w:rPr>
      </w:pPr>
      <w:r>
        <w:t>grid cell</w:t>
      </w:r>
    </w:p>
    <w:p w14:paraId="11DFED7A" w14:textId="77777777" w:rsidR="00055503" w:rsidRPr="002A0BE5" w:rsidRDefault="00055503" w:rsidP="00055503">
      <w:pPr>
        <w:rPr>
          <w:sz w:val="16"/>
          <w:szCs w:val="22"/>
          <w:rtl/>
        </w:rPr>
      </w:pPr>
      <w:r w:rsidRPr="002A0BE5">
        <w:rPr>
          <w:rFonts w:hint="eastAsia"/>
          <w:sz w:val="16"/>
          <w:szCs w:val="22"/>
          <w:rtl/>
          <w:lang w:bidi="ar-SA"/>
        </w:rPr>
        <w:t>کوچکتر</w:t>
      </w:r>
      <w:r w:rsidRPr="002A0BE5">
        <w:rPr>
          <w:rFonts w:hint="cs"/>
          <w:sz w:val="16"/>
          <w:szCs w:val="22"/>
          <w:rtl/>
          <w:lang w:bidi="ar-SA"/>
        </w:rPr>
        <w:t>ی</w:t>
      </w:r>
      <w:r w:rsidRPr="002A0BE5">
        <w:rPr>
          <w:rFonts w:hint="eastAsia"/>
          <w:sz w:val="16"/>
          <w:szCs w:val="22"/>
          <w:rtl/>
          <w:lang w:bidi="ar-SA"/>
        </w:rPr>
        <w:t>ن</w:t>
      </w:r>
      <w:r w:rsidRPr="002A0BE5">
        <w:rPr>
          <w:sz w:val="16"/>
          <w:szCs w:val="22"/>
          <w:rtl/>
          <w:lang w:bidi="ar-SA"/>
        </w:rPr>
        <w:t xml:space="preserve"> واحد در گر</w:t>
      </w:r>
      <w:r w:rsidRPr="002A0BE5">
        <w:rPr>
          <w:rFonts w:hint="cs"/>
          <w:sz w:val="16"/>
          <w:szCs w:val="22"/>
          <w:rtl/>
          <w:lang w:bidi="ar-SA"/>
        </w:rPr>
        <w:t>ی</w:t>
      </w:r>
      <w:r w:rsidRPr="002A0BE5">
        <w:rPr>
          <w:rFonts w:hint="eastAsia"/>
          <w:sz w:val="16"/>
          <w:szCs w:val="22"/>
          <w:rtl/>
          <w:lang w:bidi="ar-SA"/>
        </w:rPr>
        <w:t>د</w:t>
      </w:r>
      <w:r w:rsidRPr="002A0BE5">
        <w:rPr>
          <w:sz w:val="16"/>
          <w:szCs w:val="22"/>
          <w:rtl/>
          <w:lang w:bidi="ar-SA"/>
        </w:rPr>
        <w:t xml:space="preserve"> - تقاطع </w:t>
      </w:r>
      <w:r w:rsidRPr="002A0BE5">
        <w:rPr>
          <w:rFonts w:hint="cs"/>
          <w:sz w:val="16"/>
          <w:szCs w:val="22"/>
          <w:rtl/>
          <w:lang w:bidi="ar-SA"/>
        </w:rPr>
        <w:t>ی</w:t>
      </w:r>
      <w:r w:rsidRPr="002A0BE5">
        <w:rPr>
          <w:rFonts w:hint="eastAsia"/>
          <w:sz w:val="16"/>
          <w:szCs w:val="22"/>
          <w:rtl/>
          <w:lang w:bidi="ar-SA"/>
        </w:rPr>
        <w:t>ک</w:t>
      </w:r>
      <w:r w:rsidRPr="002A0BE5">
        <w:rPr>
          <w:sz w:val="16"/>
          <w:szCs w:val="22"/>
          <w:rtl/>
          <w:lang w:bidi="ar-SA"/>
        </w:rPr>
        <w:t xml:space="preserve"> سطر و </w:t>
      </w:r>
      <w:r w:rsidRPr="002A0BE5">
        <w:rPr>
          <w:rFonts w:hint="cs"/>
          <w:sz w:val="16"/>
          <w:szCs w:val="22"/>
          <w:rtl/>
          <w:lang w:bidi="ar-SA"/>
        </w:rPr>
        <w:t>ی</w:t>
      </w:r>
      <w:r w:rsidRPr="002A0BE5">
        <w:rPr>
          <w:rFonts w:hint="eastAsia"/>
          <w:sz w:val="16"/>
          <w:szCs w:val="22"/>
          <w:rtl/>
          <w:lang w:bidi="ar-SA"/>
        </w:rPr>
        <w:t>ک</w:t>
      </w:r>
      <w:r w:rsidRPr="002A0BE5">
        <w:rPr>
          <w:sz w:val="16"/>
          <w:szCs w:val="22"/>
          <w:rtl/>
          <w:lang w:bidi="ar-SA"/>
        </w:rPr>
        <w:t xml:space="preserve"> ستون.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5503" w14:paraId="4AE34735" w14:textId="77777777" w:rsidTr="00055503">
        <w:tc>
          <w:tcPr>
            <w:tcW w:w="9350" w:type="dxa"/>
          </w:tcPr>
          <w:p w14:paraId="68F37AEB" w14:textId="77777777" w:rsidR="00055503" w:rsidRDefault="00055503" w:rsidP="00055503">
            <w:pPr>
              <w:pStyle w:val="code"/>
              <w:bidi w:val="0"/>
            </w:pPr>
            <w:r>
              <w:t>&lt;style&gt;</w:t>
            </w:r>
          </w:p>
          <w:p w14:paraId="5FBF6B27" w14:textId="77777777" w:rsidR="00055503" w:rsidRDefault="00055503" w:rsidP="00055503">
            <w:pPr>
              <w:pStyle w:val="code"/>
              <w:bidi w:val="0"/>
            </w:pPr>
            <w:r>
              <w:t>.cells-container {</w:t>
            </w:r>
          </w:p>
          <w:p w14:paraId="4D7E9294" w14:textId="77777777" w:rsidR="00055503" w:rsidRDefault="00055503" w:rsidP="00055503">
            <w:pPr>
              <w:pStyle w:val="code"/>
              <w:bidi w:val="0"/>
            </w:pPr>
            <w:r>
              <w:t xml:space="preserve">  display: grid;</w:t>
            </w:r>
          </w:p>
          <w:p w14:paraId="0BCA28B0" w14:textId="77777777" w:rsidR="00055503" w:rsidRDefault="00055503" w:rsidP="00055503">
            <w:pPr>
              <w:pStyle w:val="code"/>
              <w:bidi w:val="0"/>
            </w:pPr>
            <w:r>
              <w:t xml:space="preserve">  grid-template-columns: repeat(4, 1fr);</w:t>
            </w:r>
          </w:p>
          <w:p w14:paraId="65879125" w14:textId="77777777" w:rsidR="00055503" w:rsidRDefault="00055503" w:rsidP="00055503">
            <w:pPr>
              <w:pStyle w:val="code"/>
              <w:bidi w:val="0"/>
            </w:pPr>
            <w:r>
              <w:t xml:space="preserve">  grid-template-rows: repeat(3, 80px);</w:t>
            </w:r>
          </w:p>
          <w:p w14:paraId="1CD834E6" w14:textId="77777777" w:rsidR="00055503" w:rsidRDefault="00055503" w:rsidP="00055503">
            <w:pPr>
              <w:pStyle w:val="code"/>
              <w:bidi w:val="0"/>
            </w:pPr>
            <w:r>
              <w:t xml:space="preserve">  gap: 5px;</w:t>
            </w:r>
          </w:p>
          <w:p w14:paraId="2D722A15" w14:textId="77777777" w:rsidR="00055503" w:rsidRDefault="00055503" w:rsidP="00055503">
            <w:pPr>
              <w:pStyle w:val="code"/>
              <w:bidi w:val="0"/>
            </w:pPr>
            <w:r>
              <w:t xml:space="preserve">  background-color: #fff3e0;</w:t>
            </w:r>
          </w:p>
          <w:p w14:paraId="0FC528E5" w14:textId="77777777" w:rsidR="00055503" w:rsidRDefault="00055503" w:rsidP="00055503">
            <w:pPr>
              <w:pStyle w:val="code"/>
              <w:bidi w:val="0"/>
            </w:pPr>
            <w:r>
              <w:t xml:space="preserve">  padding: 10px;</w:t>
            </w:r>
          </w:p>
          <w:p w14:paraId="19BE94B0" w14:textId="77777777" w:rsidR="00055503" w:rsidRDefault="00055503" w:rsidP="00055503">
            <w:pPr>
              <w:pStyle w:val="code"/>
              <w:bidi w:val="0"/>
            </w:pPr>
            <w:r>
              <w:t xml:space="preserve">  margin-bottom: 30px;</w:t>
            </w:r>
          </w:p>
          <w:p w14:paraId="3F5ADFF5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C4E8070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</w:p>
          <w:p w14:paraId="0AA218A4" w14:textId="77777777" w:rsidR="00055503" w:rsidRDefault="00055503" w:rsidP="00055503">
            <w:pPr>
              <w:pStyle w:val="code"/>
              <w:bidi w:val="0"/>
            </w:pPr>
            <w:r>
              <w:t>.cell {</w:t>
            </w:r>
          </w:p>
          <w:p w14:paraId="0797F7CA" w14:textId="77777777" w:rsidR="00055503" w:rsidRDefault="00055503" w:rsidP="00055503">
            <w:pPr>
              <w:pStyle w:val="code"/>
              <w:bidi w:val="0"/>
            </w:pPr>
            <w:r>
              <w:lastRenderedPageBreak/>
              <w:t xml:space="preserve">  background-color: #FF9800;</w:t>
            </w:r>
          </w:p>
          <w:p w14:paraId="6C09BA4D" w14:textId="77777777" w:rsidR="00055503" w:rsidRDefault="00055503" w:rsidP="00055503">
            <w:pPr>
              <w:pStyle w:val="code"/>
              <w:bidi w:val="0"/>
            </w:pPr>
            <w:r>
              <w:t xml:space="preserve">  border: 2px solid #F57C00;</w:t>
            </w:r>
          </w:p>
          <w:p w14:paraId="4C3D0579" w14:textId="77777777" w:rsidR="00055503" w:rsidRDefault="00055503" w:rsidP="00055503">
            <w:pPr>
              <w:pStyle w:val="code"/>
              <w:bidi w:val="0"/>
            </w:pPr>
            <w:r>
              <w:t xml:space="preserve">  padding: 10px;</w:t>
            </w:r>
          </w:p>
          <w:p w14:paraId="5C07C334" w14:textId="77777777" w:rsidR="00055503" w:rsidRDefault="00055503" w:rsidP="00055503">
            <w:pPr>
              <w:pStyle w:val="code"/>
              <w:bidi w:val="0"/>
            </w:pPr>
            <w:r>
              <w:t xml:space="preserve">  text-align: center;</w:t>
            </w:r>
          </w:p>
          <w:p w14:paraId="30D89056" w14:textId="77777777" w:rsidR="00055503" w:rsidRDefault="00055503" w:rsidP="00055503">
            <w:pPr>
              <w:pStyle w:val="code"/>
              <w:bidi w:val="0"/>
            </w:pPr>
            <w:r>
              <w:t xml:space="preserve">  display: flex;</w:t>
            </w:r>
          </w:p>
          <w:p w14:paraId="7F26030A" w14:textId="77777777" w:rsidR="00055503" w:rsidRDefault="00055503" w:rsidP="00055503">
            <w:pPr>
              <w:pStyle w:val="code"/>
              <w:bidi w:val="0"/>
            </w:pPr>
            <w:r>
              <w:t xml:space="preserve">  align-items: center;</w:t>
            </w:r>
          </w:p>
          <w:p w14:paraId="704F81A1" w14:textId="77777777" w:rsidR="00055503" w:rsidRDefault="00055503" w:rsidP="00055503">
            <w:pPr>
              <w:pStyle w:val="code"/>
              <w:bidi w:val="0"/>
            </w:pPr>
            <w:r>
              <w:t xml:space="preserve">  justify-content: center;</w:t>
            </w:r>
          </w:p>
          <w:p w14:paraId="352CE604" w14:textId="77777777" w:rsidR="00055503" w:rsidRDefault="00055503" w:rsidP="00055503">
            <w:pPr>
              <w:pStyle w:val="code"/>
              <w:bidi w:val="0"/>
            </w:pPr>
            <w:r>
              <w:t xml:space="preserve">  font-weight: bold;</w:t>
            </w:r>
          </w:p>
          <w:p w14:paraId="1680E9EB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A9A9444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</w:p>
          <w:p w14:paraId="4736E1E0" w14:textId="77777777" w:rsidR="00055503" w:rsidRDefault="00055503" w:rsidP="00055503">
            <w:pPr>
              <w:pStyle w:val="code"/>
              <w:bidi w:val="0"/>
            </w:pPr>
            <w:r>
              <w:t>.specific-cell {</w:t>
            </w:r>
          </w:p>
          <w:p w14:paraId="1F841ACE" w14:textId="77777777" w:rsidR="00055503" w:rsidRDefault="00055503" w:rsidP="00055503">
            <w:pPr>
              <w:pStyle w:val="code"/>
              <w:bidi w:val="0"/>
            </w:pPr>
            <w:r>
              <w:t xml:space="preserve">  background-color: #8BC34A;</w:t>
            </w:r>
          </w:p>
          <w:p w14:paraId="2A050ECE" w14:textId="77777777" w:rsidR="00055503" w:rsidRDefault="00055503" w:rsidP="00055503">
            <w:pPr>
              <w:pStyle w:val="code"/>
              <w:bidi w:val="0"/>
            </w:pPr>
            <w:r>
              <w:t xml:space="preserve">  border-color: #689F38;</w:t>
            </w:r>
          </w:p>
          <w:p w14:paraId="1F15B0A2" w14:textId="77777777" w:rsidR="00055503" w:rsidRDefault="00055503" w:rsidP="00055503">
            <w:pPr>
              <w:pStyle w:val="code"/>
              <w:bidi w:val="0"/>
            </w:pPr>
            <w:r>
              <w:t xml:space="preserve">  grid-column: 3;</w:t>
            </w:r>
          </w:p>
          <w:p w14:paraId="1E25E862" w14:textId="77777777" w:rsidR="00055503" w:rsidRDefault="00055503" w:rsidP="00055503">
            <w:pPr>
              <w:pStyle w:val="code"/>
              <w:bidi w:val="0"/>
            </w:pPr>
            <w:r>
              <w:t xml:space="preserve">  grid-row: 2;</w:t>
            </w:r>
          </w:p>
          <w:p w14:paraId="2F50AD8D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51ECBAB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</w:p>
          <w:p w14:paraId="497849F8" w14:textId="77777777" w:rsidR="00055503" w:rsidRDefault="00055503" w:rsidP="00055503">
            <w:pPr>
              <w:pStyle w:val="code"/>
              <w:bidi w:val="0"/>
            </w:pPr>
            <w:r>
              <w:t>.another-cell {</w:t>
            </w:r>
          </w:p>
          <w:p w14:paraId="26BA89AF" w14:textId="77777777" w:rsidR="00055503" w:rsidRDefault="00055503" w:rsidP="00055503">
            <w:pPr>
              <w:pStyle w:val="code"/>
              <w:bidi w:val="0"/>
            </w:pPr>
            <w:r>
              <w:t xml:space="preserve">  background-color: #03A9F4;</w:t>
            </w:r>
          </w:p>
          <w:p w14:paraId="5D40C934" w14:textId="77777777" w:rsidR="00055503" w:rsidRDefault="00055503" w:rsidP="00055503">
            <w:pPr>
              <w:pStyle w:val="code"/>
              <w:bidi w:val="0"/>
            </w:pPr>
            <w:r>
              <w:t xml:space="preserve">  border-color: #0288D1;</w:t>
            </w:r>
          </w:p>
          <w:p w14:paraId="1973A66F" w14:textId="77777777" w:rsidR="00055503" w:rsidRDefault="00055503" w:rsidP="00055503">
            <w:pPr>
              <w:pStyle w:val="code"/>
              <w:bidi w:val="0"/>
            </w:pPr>
            <w:r>
              <w:t xml:space="preserve">  grid-column: 2;</w:t>
            </w:r>
          </w:p>
          <w:p w14:paraId="04C4C24D" w14:textId="77777777" w:rsidR="00055503" w:rsidRDefault="00055503" w:rsidP="00055503">
            <w:pPr>
              <w:pStyle w:val="code"/>
              <w:bidi w:val="0"/>
            </w:pPr>
            <w:r>
              <w:t xml:space="preserve">  grid-row: 3;</w:t>
            </w:r>
          </w:p>
          <w:p w14:paraId="0B5EAC83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A0CDB55" w14:textId="77777777" w:rsidR="00055503" w:rsidRDefault="00055503" w:rsidP="00055503">
            <w:pPr>
              <w:pStyle w:val="code"/>
              <w:bidi w:val="0"/>
            </w:pPr>
            <w:r>
              <w:t>&lt;/style&gt;</w:t>
            </w:r>
          </w:p>
          <w:p w14:paraId="6A471921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</w:p>
          <w:p w14:paraId="449BEB3E" w14:textId="77777777" w:rsidR="00055503" w:rsidRDefault="00055503" w:rsidP="00055503">
            <w:pPr>
              <w:pStyle w:val="code"/>
              <w:bidi w:val="0"/>
            </w:pPr>
            <w:r>
              <w:t>&lt;div class="cells-container"&gt;</w:t>
            </w:r>
          </w:p>
          <w:p w14:paraId="2C9C84B6" w14:textId="77777777" w:rsidR="00055503" w:rsidRDefault="00055503" w:rsidP="00055503">
            <w:pPr>
              <w:pStyle w:val="code"/>
              <w:bidi w:val="0"/>
            </w:pPr>
            <w:r>
              <w:t xml:space="preserve">  &lt;div class="cell"&gt;(1,1)&lt;/div&gt;</w:t>
            </w:r>
          </w:p>
          <w:p w14:paraId="0B9C1622" w14:textId="77777777" w:rsidR="00055503" w:rsidRDefault="00055503" w:rsidP="00055503">
            <w:pPr>
              <w:pStyle w:val="code"/>
              <w:bidi w:val="0"/>
            </w:pPr>
            <w:r>
              <w:t xml:space="preserve">  &lt;div class="cell"&gt;(1,2)&lt;/div&gt;</w:t>
            </w:r>
          </w:p>
          <w:p w14:paraId="7E09CBEC" w14:textId="77777777" w:rsidR="00055503" w:rsidRDefault="00055503" w:rsidP="00055503">
            <w:pPr>
              <w:pStyle w:val="code"/>
              <w:bidi w:val="0"/>
            </w:pPr>
            <w:r>
              <w:t xml:space="preserve">  &lt;div class="cell"&gt;(1,3)&lt;/div&gt;</w:t>
            </w:r>
          </w:p>
          <w:p w14:paraId="58E11811" w14:textId="77777777" w:rsidR="00055503" w:rsidRDefault="00055503" w:rsidP="00055503">
            <w:pPr>
              <w:pStyle w:val="code"/>
              <w:bidi w:val="0"/>
            </w:pPr>
            <w:r>
              <w:t xml:space="preserve">  &lt;div class="cell"&gt;(1,4)&lt;/div&gt;</w:t>
            </w:r>
          </w:p>
          <w:p w14:paraId="4E651D6A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 xml:space="preserve">  </w:t>
            </w:r>
          </w:p>
          <w:p w14:paraId="1826522A" w14:textId="77777777" w:rsidR="00055503" w:rsidRDefault="00055503" w:rsidP="00055503">
            <w:pPr>
              <w:pStyle w:val="code"/>
              <w:bidi w:val="0"/>
            </w:pPr>
            <w:r>
              <w:t xml:space="preserve">  &lt;div class="cell"&gt;(2,1)&lt;/div&gt;</w:t>
            </w:r>
          </w:p>
          <w:p w14:paraId="112AC2E4" w14:textId="77777777" w:rsidR="00055503" w:rsidRDefault="00055503" w:rsidP="00055503">
            <w:pPr>
              <w:pStyle w:val="code"/>
              <w:bidi w:val="0"/>
            </w:pPr>
            <w:r>
              <w:t xml:space="preserve">  &lt;div class="cell"&gt;(2,2)&lt;/div&gt;</w:t>
            </w:r>
          </w:p>
          <w:p w14:paraId="3083700F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 xml:space="preserve">  &lt;div class="cell specific-cell"&gt;(2,3) </w:t>
            </w:r>
            <w:r>
              <w:rPr>
                <w:rFonts w:cs="IRANSansWeb(FaNum) Light"/>
                <w:rtl/>
              </w:rPr>
              <w:t>مشخص</w:t>
            </w:r>
            <w:r>
              <w:t>&lt;/div&gt;</w:t>
            </w:r>
          </w:p>
          <w:p w14:paraId="3D6EB103" w14:textId="77777777" w:rsidR="00055503" w:rsidRDefault="00055503" w:rsidP="00055503">
            <w:pPr>
              <w:pStyle w:val="code"/>
              <w:bidi w:val="0"/>
            </w:pPr>
            <w:r>
              <w:t xml:space="preserve">  &lt;div class="cell"&gt;(2,4)&lt;/div&gt;</w:t>
            </w:r>
          </w:p>
          <w:p w14:paraId="5A899774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 xml:space="preserve">  </w:t>
            </w:r>
          </w:p>
          <w:p w14:paraId="6B843566" w14:textId="77777777" w:rsidR="00055503" w:rsidRDefault="00055503" w:rsidP="00055503">
            <w:pPr>
              <w:pStyle w:val="code"/>
              <w:bidi w:val="0"/>
            </w:pPr>
            <w:r>
              <w:t xml:space="preserve">  &lt;div class="cell"&gt;(3,1)&lt;/div&gt;</w:t>
            </w:r>
          </w:p>
          <w:p w14:paraId="4A017859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 xml:space="preserve">  &lt;div class="cell another-cell"&gt;(3,2) </w:t>
            </w:r>
            <w:r>
              <w:rPr>
                <w:rFonts w:cs="IRANSansWeb(FaNum) Light"/>
                <w:rtl/>
              </w:rPr>
              <w:t>مشخص</w:t>
            </w:r>
            <w:r>
              <w:t>&lt;/div&gt;</w:t>
            </w:r>
          </w:p>
          <w:p w14:paraId="3572D68F" w14:textId="77777777" w:rsidR="00055503" w:rsidRDefault="00055503" w:rsidP="00055503">
            <w:pPr>
              <w:pStyle w:val="code"/>
              <w:bidi w:val="0"/>
            </w:pPr>
            <w:r>
              <w:t xml:space="preserve">  &lt;div class="cell"&gt;(3,3)&lt;/div&gt;</w:t>
            </w:r>
          </w:p>
          <w:p w14:paraId="119DF8D4" w14:textId="77777777" w:rsidR="00055503" w:rsidRDefault="00055503" w:rsidP="00055503">
            <w:pPr>
              <w:pStyle w:val="code"/>
              <w:bidi w:val="0"/>
            </w:pPr>
            <w:r>
              <w:t xml:space="preserve">  &lt;div class="cell"&gt;(3,4)&lt;/div&gt;</w:t>
            </w:r>
          </w:p>
          <w:p w14:paraId="29736480" w14:textId="745F9E6D" w:rsidR="00055503" w:rsidRDefault="00055503" w:rsidP="00055503">
            <w:pPr>
              <w:pStyle w:val="code"/>
              <w:bidi w:val="0"/>
            </w:pPr>
            <w:r>
              <w:t>&lt;/div&gt;</w:t>
            </w:r>
          </w:p>
        </w:tc>
      </w:tr>
    </w:tbl>
    <w:p w14:paraId="2FDFB96A" w14:textId="77777777" w:rsidR="00055503" w:rsidRDefault="00055503" w:rsidP="00055503">
      <w:pPr>
        <w:rPr>
          <w:sz w:val="16"/>
          <w:szCs w:val="22"/>
          <w:rtl/>
          <w:lang w:bidi="ar-SA"/>
        </w:rPr>
      </w:pPr>
    </w:p>
    <w:p w14:paraId="66F26F99" w14:textId="6841657F" w:rsidR="00055503" w:rsidRPr="002A0BE5" w:rsidRDefault="00055503" w:rsidP="00055503">
      <w:pPr>
        <w:rPr>
          <w:sz w:val="16"/>
          <w:szCs w:val="22"/>
          <w:rtl/>
        </w:rPr>
      </w:pPr>
      <w:r w:rsidRPr="002A0BE5">
        <w:rPr>
          <w:sz w:val="16"/>
          <w:szCs w:val="22"/>
          <w:rtl/>
          <w:lang w:bidi="ar-SA"/>
        </w:rPr>
        <w:t xml:space="preserve">**نکات مهم </w:t>
      </w:r>
      <w:r w:rsidRPr="002A0BE5">
        <w:rPr>
          <w:sz w:val="16"/>
          <w:szCs w:val="22"/>
        </w:rPr>
        <w:t>Grid Cell</w:t>
      </w:r>
      <w:r w:rsidRPr="002A0BE5">
        <w:rPr>
          <w:sz w:val="16"/>
          <w:szCs w:val="22"/>
          <w:rtl/>
          <w:lang w:bidi="ar-SA"/>
        </w:rPr>
        <w:t>:**</w:t>
      </w:r>
    </w:p>
    <w:p w14:paraId="7DB03B89" w14:textId="77777777" w:rsidR="00055503" w:rsidRPr="002A0BE5" w:rsidRDefault="00055503" w:rsidP="00055503">
      <w:pPr>
        <w:rPr>
          <w:sz w:val="16"/>
          <w:szCs w:val="22"/>
          <w:rtl/>
        </w:rPr>
      </w:pPr>
      <w:r w:rsidRPr="002A0BE5">
        <w:rPr>
          <w:sz w:val="16"/>
          <w:szCs w:val="22"/>
          <w:rtl/>
          <w:lang w:bidi="ar-SA"/>
        </w:rPr>
        <w:t xml:space="preserve">- هر سلول </w:t>
      </w:r>
      <w:r w:rsidRPr="002A0BE5">
        <w:rPr>
          <w:rFonts w:hint="cs"/>
          <w:sz w:val="16"/>
          <w:szCs w:val="22"/>
          <w:rtl/>
          <w:lang w:bidi="ar-SA"/>
        </w:rPr>
        <w:t>ی</w:t>
      </w:r>
      <w:r w:rsidRPr="002A0BE5">
        <w:rPr>
          <w:rFonts w:hint="eastAsia"/>
          <w:sz w:val="16"/>
          <w:szCs w:val="22"/>
          <w:rtl/>
          <w:lang w:bidi="ar-SA"/>
        </w:rPr>
        <w:t>ک</w:t>
      </w:r>
      <w:r w:rsidRPr="002A0BE5">
        <w:rPr>
          <w:sz w:val="16"/>
          <w:szCs w:val="22"/>
          <w:rtl/>
          <w:lang w:bidi="ar-SA"/>
        </w:rPr>
        <w:t xml:space="preserve"> واحد مستقل است</w:t>
      </w:r>
    </w:p>
    <w:p w14:paraId="6CE8F9BE" w14:textId="77777777" w:rsidR="00055503" w:rsidRPr="002A0BE5" w:rsidRDefault="00055503" w:rsidP="00055503">
      <w:pPr>
        <w:rPr>
          <w:sz w:val="16"/>
          <w:szCs w:val="22"/>
          <w:rtl/>
        </w:rPr>
      </w:pPr>
      <w:r w:rsidRPr="002A0BE5">
        <w:rPr>
          <w:sz w:val="16"/>
          <w:szCs w:val="22"/>
          <w:rtl/>
          <w:lang w:bidi="ar-SA"/>
        </w:rPr>
        <w:lastRenderedPageBreak/>
        <w:t xml:space="preserve">- فقط </w:t>
      </w:r>
      <w:r w:rsidRPr="002A0BE5">
        <w:rPr>
          <w:rFonts w:hint="cs"/>
          <w:sz w:val="16"/>
          <w:szCs w:val="22"/>
          <w:rtl/>
          <w:lang w:bidi="ar-SA"/>
        </w:rPr>
        <w:t>ی</w:t>
      </w:r>
      <w:r w:rsidRPr="002A0BE5">
        <w:rPr>
          <w:rFonts w:hint="eastAsia"/>
          <w:sz w:val="16"/>
          <w:szCs w:val="22"/>
          <w:rtl/>
          <w:lang w:bidi="ar-SA"/>
        </w:rPr>
        <w:t>ک</w:t>
      </w:r>
      <w:r w:rsidRPr="002A0BE5">
        <w:rPr>
          <w:sz w:val="16"/>
          <w:szCs w:val="22"/>
          <w:rtl/>
          <w:lang w:bidi="ar-SA"/>
        </w:rPr>
        <w:t xml:space="preserve"> المان م</w:t>
      </w:r>
      <w:r w:rsidRPr="002A0BE5">
        <w:rPr>
          <w:rFonts w:hint="cs"/>
          <w:sz w:val="16"/>
          <w:szCs w:val="22"/>
          <w:rtl/>
          <w:lang w:bidi="ar-SA"/>
        </w:rPr>
        <w:t>ی‌</w:t>
      </w:r>
      <w:r w:rsidRPr="002A0BE5">
        <w:rPr>
          <w:rFonts w:hint="eastAsia"/>
          <w:sz w:val="16"/>
          <w:szCs w:val="22"/>
          <w:rtl/>
          <w:lang w:bidi="ar-SA"/>
        </w:rPr>
        <w:t>تواند</w:t>
      </w:r>
      <w:r w:rsidRPr="002A0BE5">
        <w:rPr>
          <w:sz w:val="16"/>
          <w:szCs w:val="22"/>
          <w:rtl/>
          <w:lang w:bidi="ar-SA"/>
        </w:rPr>
        <w:t xml:space="preserve"> در هر سلول قرار گ</w:t>
      </w:r>
      <w:r w:rsidRPr="002A0BE5">
        <w:rPr>
          <w:rFonts w:hint="cs"/>
          <w:sz w:val="16"/>
          <w:szCs w:val="22"/>
          <w:rtl/>
          <w:lang w:bidi="ar-SA"/>
        </w:rPr>
        <w:t>ی</w:t>
      </w:r>
      <w:r w:rsidRPr="002A0BE5">
        <w:rPr>
          <w:rFonts w:hint="eastAsia"/>
          <w:sz w:val="16"/>
          <w:szCs w:val="22"/>
          <w:rtl/>
          <w:lang w:bidi="ar-SA"/>
        </w:rPr>
        <w:t>رد</w:t>
      </w:r>
    </w:p>
    <w:p w14:paraId="40C1DB58" w14:textId="77777777" w:rsidR="00055503" w:rsidRPr="002A0BE5" w:rsidRDefault="00055503" w:rsidP="00055503">
      <w:pPr>
        <w:rPr>
          <w:sz w:val="16"/>
          <w:szCs w:val="22"/>
          <w:rtl/>
        </w:rPr>
      </w:pPr>
      <w:r w:rsidRPr="002A0BE5">
        <w:rPr>
          <w:sz w:val="16"/>
          <w:szCs w:val="22"/>
          <w:rtl/>
          <w:lang w:bidi="ar-SA"/>
        </w:rPr>
        <w:t>- آدرس‌ده</w:t>
      </w:r>
      <w:r w:rsidRPr="002A0BE5">
        <w:rPr>
          <w:rFonts w:hint="cs"/>
          <w:sz w:val="16"/>
          <w:szCs w:val="22"/>
          <w:rtl/>
          <w:lang w:bidi="ar-SA"/>
        </w:rPr>
        <w:t>ی</w:t>
      </w:r>
      <w:r w:rsidRPr="002A0BE5">
        <w:rPr>
          <w:sz w:val="16"/>
          <w:szCs w:val="22"/>
          <w:rtl/>
          <w:lang w:bidi="ar-SA"/>
        </w:rPr>
        <w:t xml:space="preserve"> با `(</w:t>
      </w:r>
      <w:r w:rsidRPr="002A0BE5">
        <w:rPr>
          <w:sz w:val="16"/>
          <w:szCs w:val="22"/>
        </w:rPr>
        <w:t>row, column</w:t>
      </w:r>
      <w:r w:rsidRPr="002A0BE5">
        <w:rPr>
          <w:sz w:val="16"/>
          <w:szCs w:val="22"/>
          <w:rtl/>
          <w:lang w:bidi="ar-SA"/>
        </w:rPr>
        <w:t>)`</w:t>
      </w:r>
    </w:p>
    <w:p w14:paraId="1415580F" w14:textId="77777777" w:rsidR="00055503" w:rsidRDefault="00055503" w:rsidP="00055503">
      <w:pPr>
        <w:pStyle w:val="bold"/>
      </w:pPr>
    </w:p>
    <w:p w14:paraId="6E41213B" w14:textId="77777777" w:rsidR="00F40B17" w:rsidRDefault="00F40B17" w:rsidP="00305A1D">
      <w:pPr>
        <w:pStyle w:val="bold"/>
        <w:rPr>
          <w:rtl/>
        </w:rPr>
      </w:pPr>
      <w:r>
        <w:t>grid area</w:t>
      </w:r>
    </w:p>
    <w:p w14:paraId="3E8D7719" w14:textId="77777777" w:rsidR="00055503" w:rsidRPr="002A0BE5" w:rsidRDefault="00055503" w:rsidP="00055503">
      <w:pPr>
        <w:rPr>
          <w:sz w:val="16"/>
          <w:szCs w:val="22"/>
          <w:rtl/>
        </w:rPr>
      </w:pPr>
      <w:r w:rsidRPr="002A0BE5">
        <w:rPr>
          <w:rFonts w:hint="eastAsia"/>
          <w:sz w:val="16"/>
          <w:szCs w:val="22"/>
          <w:rtl/>
          <w:lang w:bidi="ar-SA"/>
        </w:rPr>
        <w:t>مجموعه‌ا</w:t>
      </w:r>
      <w:r w:rsidRPr="002A0BE5">
        <w:rPr>
          <w:rFonts w:hint="cs"/>
          <w:sz w:val="16"/>
          <w:szCs w:val="22"/>
          <w:rtl/>
          <w:lang w:bidi="ar-SA"/>
        </w:rPr>
        <w:t>ی</w:t>
      </w:r>
      <w:r w:rsidRPr="002A0BE5">
        <w:rPr>
          <w:sz w:val="16"/>
          <w:szCs w:val="22"/>
          <w:rtl/>
          <w:lang w:bidi="ar-SA"/>
        </w:rPr>
        <w:t xml:space="preserve"> از سلول‌ها که </w:t>
      </w:r>
      <w:r w:rsidRPr="002A0BE5">
        <w:rPr>
          <w:rFonts w:hint="cs"/>
          <w:sz w:val="16"/>
          <w:szCs w:val="22"/>
          <w:rtl/>
          <w:lang w:bidi="ar-SA"/>
        </w:rPr>
        <w:t>ی</w:t>
      </w:r>
      <w:r w:rsidRPr="002A0BE5">
        <w:rPr>
          <w:rFonts w:hint="eastAsia"/>
          <w:sz w:val="16"/>
          <w:szCs w:val="22"/>
          <w:rtl/>
          <w:lang w:bidi="ar-SA"/>
        </w:rPr>
        <w:t>ک</w:t>
      </w:r>
      <w:r w:rsidRPr="002A0BE5">
        <w:rPr>
          <w:sz w:val="16"/>
          <w:szCs w:val="22"/>
          <w:rtl/>
          <w:lang w:bidi="ar-SA"/>
        </w:rPr>
        <w:t xml:space="preserve"> ناح</w:t>
      </w:r>
      <w:r w:rsidRPr="002A0BE5">
        <w:rPr>
          <w:rFonts w:hint="cs"/>
          <w:sz w:val="16"/>
          <w:szCs w:val="22"/>
          <w:rtl/>
          <w:lang w:bidi="ar-SA"/>
        </w:rPr>
        <w:t>ی</w:t>
      </w:r>
      <w:r w:rsidRPr="002A0BE5">
        <w:rPr>
          <w:rFonts w:hint="eastAsia"/>
          <w:sz w:val="16"/>
          <w:szCs w:val="22"/>
          <w:rtl/>
          <w:lang w:bidi="ar-SA"/>
        </w:rPr>
        <w:t>ه</w:t>
      </w:r>
      <w:r w:rsidRPr="002A0BE5">
        <w:rPr>
          <w:sz w:val="16"/>
          <w:szCs w:val="22"/>
          <w:rtl/>
          <w:lang w:bidi="ar-SA"/>
        </w:rPr>
        <w:t xml:space="preserve"> مستط</w:t>
      </w:r>
      <w:r w:rsidRPr="002A0BE5">
        <w:rPr>
          <w:rFonts w:hint="cs"/>
          <w:sz w:val="16"/>
          <w:szCs w:val="22"/>
          <w:rtl/>
          <w:lang w:bidi="ar-SA"/>
        </w:rPr>
        <w:t>ی</w:t>
      </w:r>
      <w:r w:rsidRPr="002A0BE5">
        <w:rPr>
          <w:rFonts w:hint="eastAsia"/>
          <w:sz w:val="16"/>
          <w:szCs w:val="22"/>
          <w:rtl/>
          <w:lang w:bidi="ar-SA"/>
        </w:rPr>
        <w:t>ل</w:t>
      </w:r>
      <w:r w:rsidRPr="002A0BE5">
        <w:rPr>
          <w:rFonts w:hint="cs"/>
          <w:sz w:val="16"/>
          <w:szCs w:val="22"/>
          <w:rtl/>
          <w:lang w:bidi="ar-SA"/>
        </w:rPr>
        <w:t>ی</w:t>
      </w:r>
      <w:r w:rsidRPr="002A0BE5">
        <w:rPr>
          <w:sz w:val="16"/>
          <w:szCs w:val="22"/>
          <w:rtl/>
          <w:lang w:bidi="ar-SA"/>
        </w:rPr>
        <w:t xml:space="preserve"> شکل تشک</w:t>
      </w:r>
      <w:r w:rsidRPr="002A0BE5">
        <w:rPr>
          <w:rFonts w:hint="cs"/>
          <w:sz w:val="16"/>
          <w:szCs w:val="22"/>
          <w:rtl/>
          <w:lang w:bidi="ar-SA"/>
        </w:rPr>
        <w:t>ی</w:t>
      </w:r>
      <w:r w:rsidRPr="002A0BE5">
        <w:rPr>
          <w:rFonts w:hint="eastAsia"/>
          <w:sz w:val="16"/>
          <w:szCs w:val="22"/>
          <w:rtl/>
          <w:lang w:bidi="ar-SA"/>
        </w:rPr>
        <w:t>ل</w:t>
      </w:r>
      <w:r w:rsidRPr="002A0BE5">
        <w:rPr>
          <w:sz w:val="16"/>
          <w:szCs w:val="22"/>
          <w:rtl/>
          <w:lang w:bidi="ar-SA"/>
        </w:rPr>
        <w:t xml:space="preserve"> م</w:t>
      </w:r>
      <w:r w:rsidRPr="002A0BE5">
        <w:rPr>
          <w:rFonts w:hint="cs"/>
          <w:sz w:val="16"/>
          <w:szCs w:val="22"/>
          <w:rtl/>
          <w:lang w:bidi="ar-SA"/>
        </w:rPr>
        <w:t>ی‌</w:t>
      </w:r>
      <w:r w:rsidRPr="002A0BE5">
        <w:rPr>
          <w:rFonts w:hint="eastAsia"/>
          <w:sz w:val="16"/>
          <w:szCs w:val="22"/>
          <w:rtl/>
          <w:lang w:bidi="ar-SA"/>
        </w:rPr>
        <w:t>دهند</w:t>
      </w:r>
      <w:r w:rsidRPr="002A0BE5">
        <w:rPr>
          <w:sz w:val="16"/>
          <w:szCs w:val="22"/>
          <w:rtl/>
          <w:lang w:bidi="ar-S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5503" w14:paraId="412CA489" w14:textId="77777777" w:rsidTr="00055503">
        <w:tc>
          <w:tcPr>
            <w:tcW w:w="9350" w:type="dxa"/>
          </w:tcPr>
          <w:p w14:paraId="7046BE76" w14:textId="77777777" w:rsidR="00055503" w:rsidRDefault="00055503" w:rsidP="00055503">
            <w:pPr>
              <w:pStyle w:val="code"/>
              <w:bidi w:val="0"/>
            </w:pPr>
            <w:r>
              <w:t>&lt;style&gt;</w:t>
            </w:r>
          </w:p>
          <w:p w14:paraId="6505AB7A" w14:textId="77777777" w:rsidR="00055503" w:rsidRDefault="00055503" w:rsidP="00055503">
            <w:pPr>
              <w:pStyle w:val="code"/>
              <w:bidi w:val="0"/>
            </w:pPr>
            <w:r>
              <w:t>.areas-container {</w:t>
            </w:r>
          </w:p>
          <w:p w14:paraId="259055D7" w14:textId="77777777" w:rsidR="00055503" w:rsidRDefault="00055503" w:rsidP="00055503">
            <w:pPr>
              <w:pStyle w:val="code"/>
              <w:bidi w:val="0"/>
            </w:pPr>
            <w:r>
              <w:t xml:space="preserve">  display: grid;</w:t>
            </w:r>
          </w:p>
          <w:p w14:paraId="2D39EFE0" w14:textId="77777777" w:rsidR="00055503" w:rsidRDefault="00055503" w:rsidP="00055503">
            <w:pPr>
              <w:pStyle w:val="code"/>
              <w:bidi w:val="0"/>
            </w:pPr>
            <w:r>
              <w:t xml:space="preserve">  grid-template-columns: 1fr 1fr 1fr 1fr;</w:t>
            </w:r>
          </w:p>
          <w:p w14:paraId="22B424E4" w14:textId="77777777" w:rsidR="00055503" w:rsidRDefault="00055503" w:rsidP="00055503">
            <w:pPr>
              <w:pStyle w:val="code"/>
              <w:bidi w:val="0"/>
            </w:pPr>
            <w:r>
              <w:t xml:space="preserve">  grid-template-rows: 100px 200px 100px;</w:t>
            </w:r>
          </w:p>
          <w:p w14:paraId="73F8015D" w14:textId="77777777" w:rsidR="00055503" w:rsidRDefault="00055503" w:rsidP="00055503">
            <w:pPr>
              <w:pStyle w:val="code"/>
              <w:bidi w:val="0"/>
            </w:pPr>
            <w:r>
              <w:t xml:space="preserve">  grid-template-areas: </w:t>
            </w:r>
          </w:p>
          <w:p w14:paraId="0C593204" w14:textId="77777777" w:rsidR="00055503" w:rsidRDefault="00055503" w:rsidP="00055503">
            <w:pPr>
              <w:pStyle w:val="code"/>
              <w:bidi w:val="0"/>
            </w:pPr>
            <w:r>
              <w:t xml:space="preserve">    "header header header header"</w:t>
            </w:r>
          </w:p>
          <w:p w14:paraId="54E08637" w14:textId="77777777" w:rsidR="00055503" w:rsidRDefault="00055503" w:rsidP="00055503">
            <w:pPr>
              <w:pStyle w:val="code"/>
              <w:bidi w:val="0"/>
            </w:pPr>
            <w:r>
              <w:t xml:space="preserve">    "sidebar content content content"</w:t>
            </w:r>
          </w:p>
          <w:p w14:paraId="4489BFC0" w14:textId="77777777" w:rsidR="00055503" w:rsidRDefault="00055503" w:rsidP="00055503">
            <w:pPr>
              <w:pStyle w:val="code"/>
              <w:bidi w:val="0"/>
            </w:pPr>
            <w:r>
              <w:t xml:space="preserve">    "footer footer footer footer";</w:t>
            </w:r>
          </w:p>
          <w:p w14:paraId="738E056F" w14:textId="77777777" w:rsidR="00055503" w:rsidRDefault="00055503" w:rsidP="00055503">
            <w:pPr>
              <w:pStyle w:val="code"/>
              <w:bidi w:val="0"/>
            </w:pPr>
            <w:r>
              <w:t xml:space="preserve">  gap: 10px;</w:t>
            </w:r>
          </w:p>
          <w:p w14:paraId="2A73679D" w14:textId="77777777" w:rsidR="00055503" w:rsidRDefault="00055503" w:rsidP="00055503">
            <w:pPr>
              <w:pStyle w:val="code"/>
              <w:bidi w:val="0"/>
            </w:pPr>
            <w:r>
              <w:t xml:space="preserve">  background-color: #f5f5f5;</w:t>
            </w:r>
          </w:p>
          <w:p w14:paraId="285AC848" w14:textId="77777777" w:rsidR="00055503" w:rsidRDefault="00055503" w:rsidP="00055503">
            <w:pPr>
              <w:pStyle w:val="code"/>
              <w:bidi w:val="0"/>
            </w:pPr>
            <w:r>
              <w:t xml:space="preserve">  padding: 15px;</w:t>
            </w:r>
          </w:p>
          <w:p w14:paraId="3DC22841" w14:textId="77777777" w:rsidR="00055503" w:rsidRDefault="00055503" w:rsidP="00055503">
            <w:pPr>
              <w:pStyle w:val="code"/>
              <w:bidi w:val="0"/>
            </w:pPr>
            <w:r>
              <w:t xml:space="preserve">  margin-bottom: 30px;</w:t>
            </w:r>
          </w:p>
          <w:p w14:paraId="5C8F24FF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A8B2D3D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</w:p>
          <w:p w14:paraId="48537EDC" w14:textId="77777777" w:rsidR="00055503" w:rsidRDefault="00055503" w:rsidP="00055503">
            <w:pPr>
              <w:pStyle w:val="code"/>
              <w:bidi w:val="0"/>
            </w:pPr>
            <w:r>
              <w:t>.area-item {</w:t>
            </w:r>
          </w:p>
          <w:p w14:paraId="4636A7F2" w14:textId="77777777" w:rsidR="00055503" w:rsidRDefault="00055503" w:rsidP="00055503">
            <w:pPr>
              <w:pStyle w:val="code"/>
              <w:bidi w:val="0"/>
            </w:pPr>
            <w:r>
              <w:t xml:space="preserve">  background-color: #9C27B0;</w:t>
            </w:r>
          </w:p>
          <w:p w14:paraId="39D5C994" w14:textId="77777777" w:rsidR="00055503" w:rsidRDefault="00055503" w:rsidP="00055503">
            <w:pPr>
              <w:pStyle w:val="code"/>
              <w:bidi w:val="0"/>
            </w:pPr>
            <w:r>
              <w:t xml:space="preserve">  color: white;</w:t>
            </w:r>
          </w:p>
          <w:p w14:paraId="59A3045C" w14:textId="77777777" w:rsidR="00055503" w:rsidRDefault="00055503" w:rsidP="00055503">
            <w:pPr>
              <w:pStyle w:val="code"/>
              <w:bidi w:val="0"/>
            </w:pPr>
            <w:r>
              <w:t xml:space="preserve">  padding: 15px;</w:t>
            </w:r>
          </w:p>
          <w:p w14:paraId="5DEB3634" w14:textId="77777777" w:rsidR="00055503" w:rsidRDefault="00055503" w:rsidP="00055503">
            <w:pPr>
              <w:pStyle w:val="code"/>
              <w:bidi w:val="0"/>
            </w:pPr>
            <w:r>
              <w:t xml:space="preserve">  text-align: center;</w:t>
            </w:r>
          </w:p>
          <w:p w14:paraId="238B619A" w14:textId="77777777" w:rsidR="00055503" w:rsidRDefault="00055503" w:rsidP="00055503">
            <w:pPr>
              <w:pStyle w:val="code"/>
              <w:bidi w:val="0"/>
            </w:pPr>
            <w:r>
              <w:t xml:space="preserve">  border-radius: 8px;</w:t>
            </w:r>
          </w:p>
          <w:p w14:paraId="352C1C53" w14:textId="77777777" w:rsidR="00055503" w:rsidRDefault="00055503" w:rsidP="00055503">
            <w:pPr>
              <w:pStyle w:val="code"/>
              <w:bidi w:val="0"/>
            </w:pPr>
            <w:r>
              <w:t xml:space="preserve">  display: flex;</w:t>
            </w:r>
          </w:p>
          <w:p w14:paraId="78476BA6" w14:textId="77777777" w:rsidR="00055503" w:rsidRDefault="00055503" w:rsidP="00055503">
            <w:pPr>
              <w:pStyle w:val="code"/>
              <w:bidi w:val="0"/>
            </w:pPr>
            <w:r>
              <w:t xml:space="preserve">  align-items: center;</w:t>
            </w:r>
          </w:p>
          <w:p w14:paraId="66F9B4CA" w14:textId="77777777" w:rsidR="00055503" w:rsidRDefault="00055503" w:rsidP="00055503">
            <w:pPr>
              <w:pStyle w:val="code"/>
              <w:bidi w:val="0"/>
            </w:pPr>
            <w:r>
              <w:t xml:space="preserve">  justify-content: center;</w:t>
            </w:r>
          </w:p>
          <w:p w14:paraId="1499A265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4F7BD94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</w:p>
          <w:p w14:paraId="0F30BC26" w14:textId="77777777" w:rsidR="00055503" w:rsidRDefault="00055503" w:rsidP="00055503">
            <w:pPr>
              <w:pStyle w:val="code"/>
              <w:bidi w:val="0"/>
            </w:pPr>
            <w:r>
              <w:t>.header-area {</w:t>
            </w:r>
          </w:p>
          <w:p w14:paraId="5BAEA810" w14:textId="77777777" w:rsidR="00055503" w:rsidRDefault="00055503" w:rsidP="00055503">
            <w:pPr>
              <w:pStyle w:val="code"/>
              <w:bidi w:val="0"/>
            </w:pPr>
            <w:r>
              <w:t xml:space="preserve">  grid-area: header;</w:t>
            </w:r>
          </w:p>
          <w:p w14:paraId="567258BC" w14:textId="77777777" w:rsidR="00055503" w:rsidRDefault="00055503" w:rsidP="00055503">
            <w:pPr>
              <w:pStyle w:val="code"/>
              <w:bidi w:val="0"/>
            </w:pPr>
            <w:r>
              <w:t xml:space="preserve">  background-color: #2196F3;</w:t>
            </w:r>
          </w:p>
          <w:p w14:paraId="7BC305DA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3C46912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</w:p>
          <w:p w14:paraId="20FF882B" w14:textId="77777777" w:rsidR="00055503" w:rsidRDefault="00055503" w:rsidP="00055503">
            <w:pPr>
              <w:pStyle w:val="code"/>
              <w:bidi w:val="0"/>
            </w:pPr>
            <w:r>
              <w:t>.sidebar-area {</w:t>
            </w:r>
          </w:p>
          <w:p w14:paraId="0617AF0B" w14:textId="77777777" w:rsidR="00055503" w:rsidRDefault="00055503" w:rsidP="00055503">
            <w:pPr>
              <w:pStyle w:val="code"/>
              <w:bidi w:val="0"/>
            </w:pPr>
            <w:r>
              <w:t xml:space="preserve">  grid-area: sidebar;</w:t>
            </w:r>
          </w:p>
          <w:p w14:paraId="55A2EF2B" w14:textId="77777777" w:rsidR="00055503" w:rsidRDefault="00055503" w:rsidP="00055503">
            <w:pPr>
              <w:pStyle w:val="code"/>
              <w:bidi w:val="0"/>
            </w:pPr>
            <w:r>
              <w:t xml:space="preserve">  background-color: #4CAF50;</w:t>
            </w:r>
          </w:p>
          <w:p w14:paraId="66BE2AF9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88370F2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</w:p>
          <w:p w14:paraId="5590A943" w14:textId="77777777" w:rsidR="00055503" w:rsidRDefault="00055503" w:rsidP="00055503">
            <w:pPr>
              <w:pStyle w:val="code"/>
              <w:bidi w:val="0"/>
            </w:pPr>
            <w:r>
              <w:lastRenderedPageBreak/>
              <w:t>.content-area {</w:t>
            </w:r>
          </w:p>
          <w:p w14:paraId="29BA55C5" w14:textId="77777777" w:rsidR="00055503" w:rsidRDefault="00055503" w:rsidP="00055503">
            <w:pPr>
              <w:pStyle w:val="code"/>
              <w:bidi w:val="0"/>
            </w:pPr>
            <w:r>
              <w:t xml:space="preserve">  grid-area: content;</w:t>
            </w:r>
          </w:p>
          <w:p w14:paraId="6C7925A7" w14:textId="77777777" w:rsidR="00055503" w:rsidRDefault="00055503" w:rsidP="00055503">
            <w:pPr>
              <w:pStyle w:val="code"/>
              <w:bidi w:val="0"/>
            </w:pPr>
            <w:r>
              <w:t xml:space="preserve">  background-color: #FF9800;</w:t>
            </w:r>
          </w:p>
          <w:p w14:paraId="7EA6759E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2FB3BA3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</w:p>
          <w:p w14:paraId="0B2BC531" w14:textId="77777777" w:rsidR="00055503" w:rsidRDefault="00055503" w:rsidP="00055503">
            <w:pPr>
              <w:pStyle w:val="code"/>
              <w:bidi w:val="0"/>
            </w:pPr>
            <w:r>
              <w:t>.footer-area {</w:t>
            </w:r>
          </w:p>
          <w:p w14:paraId="2938AEA3" w14:textId="77777777" w:rsidR="00055503" w:rsidRDefault="00055503" w:rsidP="00055503">
            <w:pPr>
              <w:pStyle w:val="code"/>
              <w:bidi w:val="0"/>
            </w:pPr>
            <w:r>
              <w:t xml:space="preserve">  grid-area: footer;</w:t>
            </w:r>
          </w:p>
          <w:p w14:paraId="7E9061C7" w14:textId="77777777" w:rsidR="00055503" w:rsidRDefault="00055503" w:rsidP="00055503">
            <w:pPr>
              <w:pStyle w:val="code"/>
              <w:bidi w:val="0"/>
            </w:pPr>
            <w:r>
              <w:t xml:space="preserve">  background-color: #F44336;</w:t>
            </w:r>
          </w:p>
          <w:p w14:paraId="040402D6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8ED82D1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</w:p>
          <w:p w14:paraId="3AC052CF" w14:textId="77777777" w:rsidR="00055503" w:rsidRDefault="00055503" w:rsidP="00055503">
            <w:pPr>
              <w:pStyle w:val="code"/>
              <w:bidi w:val="0"/>
            </w:pPr>
            <w:r>
              <w:t>.custom-area-container {</w:t>
            </w:r>
          </w:p>
          <w:p w14:paraId="7F35A297" w14:textId="77777777" w:rsidR="00055503" w:rsidRDefault="00055503" w:rsidP="00055503">
            <w:pPr>
              <w:pStyle w:val="code"/>
              <w:bidi w:val="0"/>
            </w:pPr>
            <w:r>
              <w:t xml:space="preserve">  display: grid;</w:t>
            </w:r>
          </w:p>
          <w:p w14:paraId="47AB816D" w14:textId="77777777" w:rsidR="00055503" w:rsidRDefault="00055503" w:rsidP="00055503">
            <w:pPr>
              <w:pStyle w:val="code"/>
              <w:bidi w:val="0"/>
            </w:pPr>
            <w:r>
              <w:t xml:space="preserve">  grid-template-columns: repeat(4, 1fr);</w:t>
            </w:r>
          </w:p>
          <w:p w14:paraId="19911522" w14:textId="77777777" w:rsidR="00055503" w:rsidRDefault="00055503" w:rsidP="00055503">
            <w:pPr>
              <w:pStyle w:val="code"/>
              <w:bidi w:val="0"/>
            </w:pPr>
            <w:r>
              <w:t xml:space="preserve">  grid-template-rows: repeat(4, 80px);</w:t>
            </w:r>
          </w:p>
          <w:p w14:paraId="6DE4675B" w14:textId="77777777" w:rsidR="00055503" w:rsidRDefault="00055503" w:rsidP="00055503">
            <w:pPr>
              <w:pStyle w:val="code"/>
              <w:bidi w:val="0"/>
            </w:pPr>
            <w:r>
              <w:t xml:space="preserve">  gap: 10px;</w:t>
            </w:r>
          </w:p>
          <w:p w14:paraId="6E5DFC20" w14:textId="77777777" w:rsidR="00055503" w:rsidRDefault="00055503" w:rsidP="00055503">
            <w:pPr>
              <w:pStyle w:val="code"/>
              <w:bidi w:val="0"/>
            </w:pPr>
            <w:r>
              <w:t xml:space="preserve">  background-color: #e8f5e8;</w:t>
            </w:r>
          </w:p>
          <w:p w14:paraId="269E5163" w14:textId="77777777" w:rsidR="00055503" w:rsidRDefault="00055503" w:rsidP="00055503">
            <w:pPr>
              <w:pStyle w:val="code"/>
              <w:bidi w:val="0"/>
            </w:pPr>
            <w:r>
              <w:t xml:space="preserve">  padding: 15px;</w:t>
            </w:r>
          </w:p>
          <w:p w14:paraId="22A4FCE3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E86539A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</w:p>
          <w:p w14:paraId="72420B31" w14:textId="77777777" w:rsidR="00055503" w:rsidRDefault="00055503" w:rsidP="00055503">
            <w:pPr>
              <w:pStyle w:val="code"/>
              <w:bidi w:val="0"/>
            </w:pPr>
            <w:r>
              <w:t>.custom-area {</w:t>
            </w:r>
          </w:p>
          <w:p w14:paraId="6AB4453E" w14:textId="77777777" w:rsidR="00055503" w:rsidRDefault="00055503" w:rsidP="00055503">
            <w:pPr>
              <w:pStyle w:val="code"/>
              <w:bidi w:val="0"/>
            </w:pPr>
            <w:r>
              <w:t xml:space="preserve">  grid-area: 2 / 2 / 4 / 4;</w:t>
            </w:r>
          </w:p>
          <w:p w14:paraId="20D151D6" w14:textId="77777777" w:rsidR="00055503" w:rsidRDefault="00055503" w:rsidP="00055503">
            <w:pPr>
              <w:pStyle w:val="code"/>
              <w:bidi w:val="0"/>
            </w:pPr>
            <w:r>
              <w:t xml:space="preserve">  background-color: #607D8B;</w:t>
            </w:r>
          </w:p>
          <w:p w14:paraId="193D5151" w14:textId="77777777" w:rsidR="00055503" w:rsidRDefault="00055503" w:rsidP="00055503">
            <w:pPr>
              <w:pStyle w:val="code"/>
              <w:bidi w:val="0"/>
            </w:pPr>
            <w:r>
              <w:t xml:space="preserve">  color: white;</w:t>
            </w:r>
          </w:p>
          <w:p w14:paraId="60654A58" w14:textId="77777777" w:rsidR="00055503" w:rsidRDefault="00055503" w:rsidP="00055503">
            <w:pPr>
              <w:pStyle w:val="code"/>
              <w:bidi w:val="0"/>
            </w:pPr>
            <w:r>
              <w:t xml:space="preserve">  display: flex;</w:t>
            </w:r>
          </w:p>
          <w:p w14:paraId="28E1FB78" w14:textId="77777777" w:rsidR="00055503" w:rsidRDefault="00055503" w:rsidP="00055503">
            <w:pPr>
              <w:pStyle w:val="code"/>
              <w:bidi w:val="0"/>
            </w:pPr>
            <w:r>
              <w:t xml:space="preserve">  align-items: center;</w:t>
            </w:r>
          </w:p>
          <w:p w14:paraId="0078FAD9" w14:textId="77777777" w:rsidR="00055503" w:rsidRDefault="00055503" w:rsidP="00055503">
            <w:pPr>
              <w:pStyle w:val="code"/>
              <w:bidi w:val="0"/>
            </w:pPr>
            <w:r>
              <w:t xml:space="preserve">  justify-content: center;</w:t>
            </w:r>
          </w:p>
          <w:p w14:paraId="3C3BF88D" w14:textId="77777777" w:rsidR="00055503" w:rsidRDefault="00055503" w:rsidP="00055503">
            <w:pPr>
              <w:pStyle w:val="code"/>
              <w:bidi w:val="0"/>
            </w:pPr>
            <w:r>
              <w:t xml:space="preserve">  border-radius: 8px;</w:t>
            </w:r>
          </w:p>
          <w:p w14:paraId="63BB0905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955FB48" w14:textId="77777777" w:rsidR="00055503" w:rsidRDefault="00055503" w:rsidP="00055503">
            <w:pPr>
              <w:pStyle w:val="code"/>
              <w:bidi w:val="0"/>
            </w:pPr>
            <w:r>
              <w:t>&lt;/style&gt;</w:t>
            </w:r>
          </w:p>
          <w:p w14:paraId="1295B34E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</w:p>
          <w:p w14:paraId="140C6904" w14:textId="77777777" w:rsidR="00055503" w:rsidRDefault="00055503" w:rsidP="00055503">
            <w:pPr>
              <w:pStyle w:val="code"/>
              <w:bidi w:val="0"/>
            </w:pPr>
            <w:r>
              <w:t>&lt;div class="areas-container"&gt;</w:t>
            </w:r>
          </w:p>
          <w:p w14:paraId="3B258257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 xml:space="preserve">  &lt;div class="area-item header-area"&gt;</w:t>
            </w:r>
            <w:r>
              <w:rPr>
                <w:rFonts w:cs="IRANSansWeb(FaNum) Light"/>
                <w:rtl/>
              </w:rPr>
              <w:t>ناح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 xml:space="preserve"> سربرگ</w:t>
            </w:r>
            <w:r>
              <w:t>&lt;/div&gt;</w:t>
            </w:r>
          </w:p>
          <w:p w14:paraId="29060CD0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 xml:space="preserve">  &lt;div class="area-item sidebar-area"&gt;</w:t>
            </w:r>
            <w:r>
              <w:rPr>
                <w:rFonts w:cs="IRANSansWeb(FaNum) Light"/>
                <w:rtl/>
              </w:rPr>
              <w:t>ناح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 xml:space="preserve"> کنار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  <w:p w14:paraId="68264CCB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 xml:space="preserve">  &lt;div class="area-item content-area"&gt;</w:t>
            </w:r>
            <w:r>
              <w:rPr>
                <w:rFonts w:cs="IRANSansWeb(FaNum) Light"/>
                <w:rtl/>
              </w:rPr>
              <w:t>ناح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 xml:space="preserve"> محتوا</w:t>
            </w:r>
            <w:r>
              <w:t>&lt;/div&gt;</w:t>
            </w:r>
          </w:p>
          <w:p w14:paraId="205D01A8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 xml:space="preserve">  &lt;div class="area-item footer-area"&gt;</w:t>
            </w:r>
            <w:r>
              <w:rPr>
                <w:rFonts w:cs="IRANSansWeb(FaNum) Light"/>
                <w:rtl/>
              </w:rPr>
              <w:t>ناح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 xml:space="preserve"> پاورق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  <w:p w14:paraId="2B1551D0" w14:textId="77777777" w:rsidR="00055503" w:rsidRDefault="00055503" w:rsidP="00055503">
            <w:pPr>
              <w:pStyle w:val="code"/>
              <w:bidi w:val="0"/>
            </w:pPr>
            <w:r>
              <w:t>&lt;/div&gt;</w:t>
            </w:r>
          </w:p>
          <w:p w14:paraId="6BF072D9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</w:p>
          <w:p w14:paraId="0272EA51" w14:textId="77777777" w:rsidR="00055503" w:rsidRDefault="00055503" w:rsidP="00055503">
            <w:pPr>
              <w:pStyle w:val="code"/>
              <w:bidi w:val="0"/>
            </w:pPr>
            <w:r>
              <w:t>&lt;div class="custom-area-container"&gt;</w:t>
            </w:r>
          </w:p>
          <w:p w14:paraId="0D93E618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 xml:space="preserve">  &lt;div class="custom-area"&gt;</w:t>
            </w:r>
            <w:r>
              <w:rPr>
                <w:rFonts w:cs="IRANSansWeb(FaNum) Light"/>
                <w:rtl/>
              </w:rPr>
              <w:t>ناح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 xml:space="preserve"> سفارش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(2,2 تا 4,4)</w:t>
            </w:r>
            <w:r>
              <w:t>&lt;/div&gt;</w:t>
            </w:r>
          </w:p>
          <w:p w14:paraId="61457880" w14:textId="7DEED0D4" w:rsidR="00055503" w:rsidRDefault="00055503" w:rsidP="00055503">
            <w:pPr>
              <w:pStyle w:val="code"/>
              <w:bidi w:val="0"/>
            </w:pPr>
            <w:r>
              <w:t>&lt;/div&gt;</w:t>
            </w:r>
          </w:p>
        </w:tc>
      </w:tr>
    </w:tbl>
    <w:p w14:paraId="56887B80" w14:textId="77777777" w:rsidR="00055503" w:rsidRDefault="00055503" w:rsidP="00055503">
      <w:pPr>
        <w:rPr>
          <w:rtl/>
        </w:rPr>
      </w:pPr>
    </w:p>
    <w:p w14:paraId="4CF6B850" w14:textId="66B12052" w:rsidR="00055503" w:rsidRDefault="00055503" w:rsidP="00055503">
      <w:pPr>
        <w:rPr>
          <w:rtl/>
        </w:rPr>
      </w:pPr>
      <w:r>
        <w:rPr>
          <w:rtl/>
        </w:rPr>
        <w:t xml:space="preserve">نکات مهم </w:t>
      </w:r>
      <w:r>
        <w:t>Grid Area</w:t>
      </w:r>
      <w:r>
        <w:rPr>
          <w:rtl/>
        </w:rPr>
        <w:t>:</w:t>
      </w:r>
    </w:p>
    <w:p w14:paraId="3009B499" w14:textId="77777777" w:rsidR="00055503" w:rsidRDefault="00055503" w:rsidP="00055503">
      <w:pPr>
        <w:rPr>
          <w:rtl/>
        </w:rPr>
      </w:pPr>
      <w:r>
        <w:rPr>
          <w:rtl/>
        </w:rPr>
        <w:t>- `</w:t>
      </w:r>
      <w:r>
        <w:t>grid-template-areas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t>layout</w:t>
      </w:r>
      <w:r>
        <w:rPr>
          <w:rtl/>
        </w:rPr>
        <w:t xml:space="preserve"> با نام</w:t>
      </w:r>
    </w:p>
    <w:p w14:paraId="7F621BC2" w14:textId="77777777" w:rsidR="00055503" w:rsidRDefault="00055503" w:rsidP="00055503">
      <w:pPr>
        <w:rPr>
          <w:rtl/>
        </w:rPr>
      </w:pPr>
      <w:r>
        <w:rPr>
          <w:rtl/>
        </w:rPr>
        <w:lastRenderedPageBreak/>
        <w:t>- `</w:t>
      </w:r>
      <w:r>
        <w:t>grid-area: name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اختصاص المان به ناح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p w14:paraId="71CFDAEF" w14:textId="77777777" w:rsidR="00055503" w:rsidRDefault="00055503" w:rsidP="00055503">
      <w:pPr>
        <w:rPr>
          <w:rtl/>
        </w:rPr>
      </w:pPr>
      <w:r>
        <w:rPr>
          <w:rtl/>
        </w:rPr>
        <w:t>- `</w:t>
      </w:r>
      <w:r>
        <w:t>grid-area: row-start / col-start / row-end / col-end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با خطوط</w:t>
      </w:r>
    </w:p>
    <w:p w14:paraId="68592280" w14:textId="4E0EED99" w:rsidR="00055503" w:rsidRDefault="00055503" w:rsidP="00055503">
      <w:r>
        <w:rPr>
          <w:rtl/>
        </w:rPr>
        <w:t>- نقطه (`.`) برا</w:t>
      </w:r>
      <w:r>
        <w:rPr>
          <w:rFonts w:hint="cs"/>
          <w:rtl/>
        </w:rPr>
        <w:t>ی</w:t>
      </w:r>
      <w:r>
        <w:rPr>
          <w:rtl/>
        </w:rPr>
        <w:t xml:space="preserve"> سلول‌ها</w:t>
      </w:r>
      <w:r>
        <w:rPr>
          <w:rFonts w:hint="cs"/>
          <w:rtl/>
        </w:rPr>
        <w:t>ی</w:t>
      </w:r>
      <w:r>
        <w:rPr>
          <w:rtl/>
        </w:rPr>
        <w:t xml:space="preserve"> خال</w:t>
      </w:r>
      <w:r>
        <w:rPr>
          <w:rFonts w:hint="cs"/>
          <w:rtl/>
        </w:rPr>
        <w:t>ی</w:t>
      </w:r>
      <w:r>
        <w:rPr>
          <w:rtl/>
        </w:rPr>
        <w:t xml:space="preserve"> در `</w:t>
      </w:r>
      <w:r>
        <w:t>grid-template-areas</w:t>
      </w:r>
      <w:r>
        <w:rPr>
          <w:rtl/>
        </w:rPr>
        <w:t>`</w:t>
      </w:r>
    </w:p>
    <w:p w14:paraId="22FE51D2" w14:textId="270A1F39" w:rsidR="00F40B17" w:rsidRDefault="00F40B17" w:rsidP="00305A1D">
      <w:pPr>
        <w:pStyle w:val="bold"/>
        <w:rPr>
          <w:rtl/>
        </w:rPr>
      </w:pPr>
      <w:r>
        <w:t>grid line</w:t>
      </w:r>
    </w:p>
    <w:p w14:paraId="48BC0F07" w14:textId="77777777" w:rsidR="006A6D41" w:rsidRPr="002A0BE5" w:rsidRDefault="006A6D41" w:rsidP="006A6D41">
      <w:pPr>
        <w:rPr>
          <w:sz w:val="16"/>
          <w:szCs w:val="22"/>
          <w:rtl/>
        </w:rPr>
      </w:pPr>
      <w:r w:rsidRPr="002A0BE5">
        <w:rPr>
          <w:rFonts w:hint="eastAsia"/>
          <w:sz w:val="16"/>
          <w:szCs w:val="22"/>
          <w:rtl/>
          <w:lang w:bidi="ar-SA"/>
        </w:rPr>
        <w:t>خطوط</w:t>
      </w:r>
      <w:r w:rsidRPr="002A0BE5">
        <w:rPr>
          <w:sz w:val="16"/>
          <w:szCs w:val="22"/>
          <w:rtl/>
          <w:lang w:bidi="ar-SA"/>
        </w:rPr>
        <w:t xml:space="preserve"> جداکننده ب</w:t>
      </w:r>
      <w:r w:rsidRPr="002A0BE5">
        <w:rPr>
          <w:rFonts w:hint="cs"/>
          <w:sz w:val="16"/>
          <w:szCs w:val="22"/>
          <w:rtl/>
          <w:lang w:bidi="ar-SA"/>
        </w:rPr>
        <w:t>ی</w:t>
      </w:r>
      <w:r w:rsidRPr="002A0BE5">
        <w:rPr>
          <w:rFonts w:hint="eastAsia"/>
          <w:sz w:val="16"/>
          <w:szCs w:val="22"/>
          <w:rtl/>
          <w:lang w:bidi="ar-SA"/>
        </w:rPr>
        <w:t>ن</w:t>
      </w:r>
      <w:r w:rsidRPr="002A0BE5">
        <w:rPr>
          <w:sz w:val="16"/>
          <w:szCs w:val="22"/>
          <w:rtl/>
          <w:lang w:bidi="ar-SA"/>
        </w:rPr>
        <w:t xml:space="preserve"> ستون‌ها و سطرها هستند. ا</w:t>
      </w:r>
      <w:r w:rsidRPr="002A0BE5">
        <w:rPr>
          <w:rFonts w:hint="cs"/>
          <w:sz w:val="16"/>
          <w:szCs w:val="22"/>
          <w:rtl/>
          <w:lang w:bidi="ar-SA"/>
        </w:rPr>
        <w:t>ی</w:t>
      </w:r>
      <w:r w:rsidRPr="002A0BE5">
        <w:rPr>
          <w:rFonts w:hint="eastAsia"/>
          <w:sz w:val="16"/>
          <w:szCs w:val="22"/>
          <w:rtl/>
          <w:lang w:bidi="ar-SA"/>
        </w:rPr>
        <w:t>ن</w:t>
      </w:r>
      <w:r w:rsidRPr="002A0BE5">
        <w:rPr>
          <w:sz w:val="16"/>
          <w:szCs w:val="22"/>
          <w:rtl/>
          <w:lang w:bidi="ar-SA"/>
        </w:rPr>
        <w:t xml:space="preserve"> خطوط از عدد 1 شماره‌گذار</w:t>
      </w:r>
      <w:r w:rsidRPr="002A0BE5">
        <w:rPr>
          <w:rFonts w:hint="cs"/>
          <w:sz w:val="16"/>
          <w:szCs w:val="22"/>
          <w:rtl/>
          <w:lang w:bidi="ar-SA"/>
        </w:rPr>
        <w:t>ی</w:t>
      </w:r>
      <w:r w:rsidRPr="002A0BE5">
        <w:rPr>
          <w:sz w:val="16"/>
          <w:szCs w:val="22"/>
          <w:rtl/>
          <w:lang w:bidi="ar-SA"/>
        </w:rPr>
        <w:t xml:space="preserve"> م</w:t>
      </w:r>
      <w:r w:rsidRPr="002A0BE5">
        <w:rPr>
          <w:rFonts w:hint="cs"/>
          <w:sz w:val="16"/>
          <w:szCs w:val="22"/>
          <w:rtl/>
          <w:lang w:bidi="ar-SA"/>
        </w:rPr>
        <w:t>ی‌</w:t>
      </w:r>
      <w:r w:rsidRPr="002A0BE5">
        <w:rPr>
          <w:rFonts w:hint="eastAsia"/>
          <w:sz w:val="16"/>
          <w:szCs w:val="22"/>
          <w:rtl/>
          <w:lang w:bidi="ar-SA"/>
        </w:rPr>
        <w:t>شوند</w:t>
      </w:r>
      <w:r w:rsidRPr="002A0BE5">
        <w:rPr>
          <w:sz w:val="16"/>
          <w:szCs w:val="22"/>
          <w:rtl/>
          <w:lang w:bidi="ar-S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5503" w14:paraId="561EDCC7" w14:textId="77777777" w:rsidTr="00055503">
        <w:tc>
          <w:tcPr>
            <w:tcW w:w="9350" w:type="dxa"/>
          </w:tcPr>
          <w:p w14:paraId="5507DC19" w14:textId="77777777" w:rsidR="00055503" w:rsidRDefault="00055503" w:rsidP="00055503">
            <w:pPr>
              <w:pStyle w:val="code"/>
              <w:bidi w:val="0"/>
            </w:pPr>
            <w:r>
              <w:t>&lt;style&gt;</w:t>
            </w:r>
          </w:p>
          <w:p w14:paraId="299386A5" w14:textId="77777777" w:rsidR="00055503" w:rsidRDefault="00055503" w:rsidP="00055503">
            <w:pPr>
              <w:pStyle w:val="code"/>
              <w:bidi w:val="0"/>
            </w:pPr>
            <w:r>
              <w:t>.lines-container {</w:t>
            </w:r>
          </w:p>
          <w:p w14:paraId="1BA1406F" w14:textId="77777777" w:rsidR="00055503" w:rsidRDefault="00055503" w:rsidP="00055503">
            <w:pPr>
              <w:pStyle w:val="code"/>
              <w:bidi w:val="0"/>
            </w:pPr>
            <w:r>
              <w:t xml:space="preserve">  display: grid;</w:t>
            </w:r>
          </w:p>
          <w:p w14:paraId="1431A9A9" w14:textId="77777777" w:rsidR="00055503" w:rsidRDefault="00055503" w:rsidP="00055503">
            <w:pPr>
              <w:pStyle w:val="code"/>
              <w:bidi w:val="0"/>
            </w:pPr>
            <w:r>
              <w:t xml:space="preserve">  grid-template-columns: [col1-start] 100px [col2-start] 100px [col3-start] 100px [col3-end];</w:t>
            </w:r>
          </w:p>
          <w:p w14:paraId="504668DF" w14:textId="77777777" w:rsidR="00055503" w:rsidRDefault="00055503" w:rsidP="00055503">
            <w:pPr>
              <w:pStyle w:val="code"/>
              <w:bidi w:val="0"/>
            </w:pPr>
            <w:r>
              <w:t xml:space="preserve">  grid-template-rows: [row1-start] 100px [row2-start] 100px [row2-end];</w:t>
            </w:r>
          </w:p>
          <w:p w14:paraId="383220DB" w14:textId="77777777" w:rsidR="00055503" w:rsidRDefault="00055503" w:rsidP="00055503">
            <w:pPr>
              <w:pStyle w:val="code"/>
              <w:bidi w:val="0"/>
            </w:pPr>
            <w:r>
              <w:t xml:space="preserve">  gap: 10px;</w:t>
            </w:r>
          </w:p>
          <w:p w14:paraId="76235656" w14:textId="77777777" w:rsidR="00055503" w:rsidRDefault="00055503" w:rsidP="00055503">
            <w:pPr>
              <w:pStyle w:val="code"/>
              <w:bidi w:val="0"/>
            </w:pPr>
            <w:r>
              <w:t xml:space="preserve">  background-color: #e3f2fd;</w:t>
            </w:r>
          </w:p>
          <w:p w14:paraId="44B406D8" w14:textId="77777777" w:rsidR="00055503" w:rsidRDefault="00055503" w:rsidP="00055503">
            <w:pPr>
              <w:pStyle w:val="code"/>
              <w:bidi w:val="0"/>
            </w:pPr>
            <w:r>
              <w:t xml:space="preserve">  padding: 10px;</w:t>
            </w:r>
          </w:p>
          <w:p w14:paraId="497771FF" w14:textId="77777777" w:rsidR="00055503" w:rsidRDefault="00055503" w:rsidP="00055503">
            <w:pPr>
              <w:pStyle w:val="code"/>
              <w:bidi w:val="0"/>
            </w:pPr>
            <w:r>
              <w:t xml:space="preserve">  margin-bottom: 30px;</w:t>
            </w:r>
          </w:p>
          <w:p w14:paraId="065D2233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DF5BAD8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</w:p>
          <w:p w14:paraId="170DD2C7" w14:textId="77777777" w:rsidR="00055503" w:rsidRDefault="00055503" w:rsidP="00055503">
            <w:pPr>
              <w:pStyle w:val="code"/>
              <w:bidi w:val="0"/>
            </w:pPr>
            <w:r>
              <w:t>.line-item {</w:t>
            </w:r>
          </w:p>
          <w:p w14:paraId="085BDBC3" w14:textId="77777777" w:rsidR="00055503" w:rsidRDefault="00055503" w:rsidP="00055503">
            <w:pPr>
              <w:pStyle w:val="code"/>
              <w:bidi w:val="0"/>
            </w:pPr>
            <w:r>
              <w:t xml:space="preserve">  background-color: #2196F3;</w:t>
            </w:r>
          </w:p>
          <w:p w14:paraId="470A758C" w14:textId="77777777" w:rsidR="00055503" w:rsidRDefault="00055503" w:rsidP="00055503">
            <w:pPr>
              <w:pStyle w:val="code"/>
              <w:bidi w:val="0"/>
            </w:pPr>
            <w:r>
              <w:t xml:space="preserve">  color: white;</w:t>
            </w:r>
          </w:p>
          <w:p w14:paraId="774C4E0D" w14:textId="77777777" w:rsidR="00055503" w:rsidRDefault="00055503" w:rsidP="00055503">
            <w:pPr>
              <w:pStyle w:val="code"/>
              <w:bidi w:val="0"/>
            </w:pPr>
            <w:r>
              <w:t xml:space="preserve">  padding: 20px;</w:t>
            </w:r>
          </w:p>
          <w:p w14:paraId="455B52E4" w14:textId="77777777" w:rsidR="00055503" w:rsidRDefault="00055503" w:rsidP="00055503">
            <w:pPr>
              <w:pStyle w:val="code"/>
              <w:bidi w:val="0"/>
            </w:pPr>
            <w:r>
              <w:t xml:space="preserve">  text-align: center;</w:t>
            </w:r>
          </w:p>
          <w:p w14:paraId="5B87CC91" w14:textId="77777777" w:rsidR="00055503" w:rsidRDefault="00055503" w:rsidP="00055503">
            <w:pPr>
              <w:pStyle w:val="code"/>
              <w:bidi w:val="0"/>
            </w:pPr>
            <w:r>
              <w:t xml:space="preserve">  border-radius: 5px;</w:t>
            </w:r>
          </w:p>
          <w:p w14:paraId="03BFCB6B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FEB7B32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</w:p>
          <w:p w14:paraId="37E21743" w14:textId="77777777" w:rsidR="00055503" w:rsidRDefault="00055503" w:rsidP="00055503">
            <w:pPr>
              <w:pStyle w:val="code"/>
              <w:bidi w:val="0"/>
            </w:pPr>
            <w:r>
              <w:t>.line-item-1 {</w:t>
            </w:r>
          </w:p>
          <w:p w14:paraId="77A346F8" w14:textId="77777777" w:rsidR="00055503" w:rsidRDefault="00055503" w:rsidP="00055503">
            <w:pPr>
              <w:pStyle w:val="code"/>
              <w:bidi w:val="0"/>
            </w:pPr>
            <w:r>
              <w:t xml:space="preserve">  grid-column-start: col1-start;</w:t>
            </w:r>
          </w:p>
          <w:p w14:paraId="4DE68BEF" w14:textId="77777777" w:rsidR="00055503" w:rsidRDefault="00055503" w:rsidP="00055503">
            <w:pPr>
              <w:pStyle w:val="code"/>
              <w:bidi w:val="0"/>
            </w:pPr>
            <w:r>
              <w:t xml:space="preserve">  grid-column-end: col3-start;</w:t>
            </w:r>
          </w:p>
          <w:p w14:paraId="209322C6" w14:textId="77777777" w:rsidR="00055503" w:rsidRDefault="00055503" w:rsidP="00055503">
            <w:pPr>
              <w:pStyle w:val="code"/>
              <w:bidi w:val="0"/>
            </w:pPr>
            <w:r>
              <w:t xml:space="preserve">  background-color: #FF5722;</w:t>
            </w:r>
          </w:p>
          <w:p w14:paraId="47A9BC54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5AAB769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</w:p>
          <w:p w14:paraId="114B0945" w14:textId="77777777" w:rsidR="00055503" w:rsidRDefault="00055503" w:rsidP="00055503">
            <w:pPr>
              <w:pStyle w:val="code"/>
              <w:bidi w:val="0"/>
            </w:pPr>
            <w:r>
              <w:t>.line-item-4 {</w:t>
            </w:r>
          </w:p>
          <w:p w14:paraId="06AF528B" w14:textId="77777777" w:rsidR="00055503" w:rsidRDefault="00055503" w:rsidP="00055503">
            <w:pPr>
              <w:pStyle w:val="code"/>
              <w:bidi w:val="0"/>
            </w:pPr>
            <w:r>
              <w:t xml:space="preserve">  grid-row-start: row2-start;</w:t>
            </w:r>
          </w:p>
          <w:p w14:paraId="0EFE5400" w14:textId="77777777" w:rsidR="00055503" w:rsidRDefault="00055503" w:rsidP="00055503">
            <w:pPr>
              <w:pStyle w:val="code"/>
              <w:bidi w:val="0"/>
            </w:pPr>
            <w:r>
              <w:t xml:space="preserve">  grid-row-end: row2-end;</w:t>
            </w:r>
          </w:p>
          <w:p w14:paraId="4DE92BA3" w14:textId="77777777" w:rsidR="00055503" w:rsidRDefault="00055503" w:rsidP="00055503">
            <w:pPr>
              <w:pStyle w:val="code"/>
              <w:bidi w:val="0"/>
            </w:pPr>
            <w:r>
              <w:t xml:space="preserve">  background-color: #4CAF50;</w:t>
            </w:r>
          </w:p>
          <w:p w14:paraId="053BE96E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676D2F0" w14:textId="77777777" w:rsidR="00055503" w:rsidRDefault="00055503" w:rsidP="00055503">
            <w:pPr>
              <w:pStyle w:val="code"/>
              <w:bidi w:val="0"/>
            </w:pPr>
            <w:r>
              <w:t>&lt;/style&gt;</w:t>
            </w:r>
          </w:p>
          <w:p w14:paraId="778720F1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</w:p>
          <w:p w14:paraId="1607C300" w14:textId="77777777" w:rsidR="00055503" w:rsidRDefault="00055503" w:rsidP="00055503">
            <w:pPr>
              <w:pStyle w:val="code"/>
              <w:bidi w:val="0"/>
            </w:pPr>
            <w:r>
              <w:t>&lt;div class="lines-container"&gt;</w:t>
            </w:r>
          </w:p>
          <w:p w14:paraId="42D09DCF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 xml:space="preserve">  &lt;div class="line-item line-item-1"&gt;</w:t>
            </w:r>
            <w:r>
              <w:rPr>
                <w:rFonts w:cs="IRANSansWeb(FaNum) Light"/>
                <w:rtl/>
              </w:rPr>
              <w:t>خط ستون 1 تا 3</w:t>
            </w:r>
            <w:r>
              <w:t>&lt;/div&gt;</w:t>
            </w:r>
          </w:p>
          <w:p w14:paraId="5842DAA0" w14:textId="77777777" w:rsidR="00055503" w:rsidRDefault="00055503" w:rsidP="00055503">
            <w:pPr>
              <w:pStyle w:val="code"/>
              <w:bidi w:val="0"/>
            </w:pPr>
            <w:r>
              <w:lastRenderedPageBreak/>
              <w:t xml:space="preserve">  &lt;div class="line-item"&gt;2&lt;/div&gt;</w:t>
            </w:r>
          </w:p>
          <w:p w14:paraId="17CA1075" w14:textId="77777777" w:rsidR="00055503" w:rsidRDefault="00055503" w:rsidP="00055503">
            <w:pPr>
              <w:pStyle w:val="code"/>
              <w:bidi w:val="0"/>
            </w:pPr>
            <w:r>
              <w:t xml:space="preserve">  &lt;div class="line-item"&gt;3&lt;/div&gt;</w:t>
            </w:r>
          </w:p>
          <w:p w14:paraId="3DE6144C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 xml:space="preserve">  &lt;div class="line-item line-item-4"&gt;</w:t>
            </w:r>
            <w:r>
              <w:rPr>
                <w:rFonts w:cs="IRANSansWeb(FaNum) Light"/>
                <w:rtl/>
              </w:rPr>
              <w:t>خط سطر 2 تا 3</w:t>
            </w:r>
            <w:r>
              <w:t>&lt;/div&gt;</w:t>
            </w:r>
          </w:p>
          <w:p w14:paraId="3EA57F80" w14:textId="77777777" w:rsidR="00055503" w:rsidRDefault="00055503" w:rsidP="00055503">
            <w:pPr>
              <w:pStyle w:val="code"/>
              <w:bidi w:val="0"/>
            </w:pPr>
            <w:r>
              <w:t xml:space="preserve">  &lt;div class="line-item"&gt;5&lt;/div&gt;</w:t>
            </w:r>
          </w:p>
          <w:p w14:paraId="6E192DCF" w14:textId="77777777" w:rsidR="00055503" w:rsidRDefault="00055503" w:rsidP="00055503">
            <w:pPr>
              <w:pStyle w:val="code"/>
              <w:bidi w:val="0"/>
            </w:pPr>
            <w:r>
              <w:t xml:space="preserve">  &lt;div class="line-item"&gt;6&lt;/div&gt;</w:t>
            </w:r>
          </w:p>
          <w:p w14:paraId="12EE2C1C" w14:textId="56FF5602" w:rsidR="00055503" w:rsidRDefault="00055503" w:rsidP="00055503">
            <w:pPr>
              <w:pStyle w:val="code"/>
              <w:bidi w:val="0"/>
            </w:pPr>
            <w:r>
              <w:t>&lt;/div&gt;</w:t>
            </w:r>
          </w:p>
        </w:tc>
      </w:tr>
    </w:tbl>
    <w:p w14:paraId="1791667E" w14:textId="32B5BAAF" w:rsidR="00055503" w:rsidRDefault="00055503" w:rsidP="00055503">
      <w:pPr>
        <w:rPr>
          <w:rtl/>
        </w:rPr>
      </w:pPr>
      <w:r>
        <w:rPr>
          <w:rtl/>
        </w:rPr>
        <w:lastRenderedPageBreak/>
        <w:t xml:space="preserve">نکات مهم </w:t>
      </w:r>
      <w:r>
        <w:t>Grid Lines</w:t>
      </w:r>
      <w:r>
        <w:rPr>
          <w:rtl/>
        </w:rPr>
        <w:t>:</w:t>
      </w:r>
    </w:p>
    <w:p w14:paraId="4015B814" w14:textId="77777777" w:rsidR="00055503" w:rsidRDefault="00055503" w:rsidP="00055503">
      <w:pPr>
        <w:rPr>
          <w:rtl/>
        </w:rPr>
      </w:pPr>
      <w:r>
        <w:rPr>
          <w:rtl/>
        </w:rPr>
        <w:t>- خطوط از 1 شروع به شمارش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1C43BBF9" w14:textId="77777777" w:rsidR="00055503" w:rsidRDefault="00055503" w:rsidP="00055503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به خطوط نام داد: `[</w:t>
      </w:r>
      <w:r>
        <w:t>line-name</w:t>
      </w:r>
      <w:r>
        <w:rPr>
          <w:rtl/>
        </w:rPr>
        <w:t>]`</w:t>
      </w:r>
    </w:p>
    <w:p w14:paraId="6D8EF7BA" w14:textId="77777777" w:rsidR="00055503" w:rsidRDefault="00055503" w:rsidP="00055503">
      <w:pPr>
        <w:rPr>
          <w:rtl/>
        </w:rPr>
      </w:pPr>
      <w:r>
        <w:rPr>
          <w:rtl/>
        </w:rPr>
        <w:t>- `</w:t>
      </w:r>
      <w:r>
        <w:t>grid-column-start</w:t>
      </w:r>
      <w:r>
        <w:rPr>
          <w:rtl/>
        </w:rPr>
        <w:t>` و `</w:t>
      </w:r>
      <w:r>
        <w:t>grid-column-end</w:t>
      </w:r>
      <w:r>
        <w:rPr>
          <w:rtl/>
        </w:rPr>
        <w:t>`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شروع و 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در ستون‌ها</w:t>
      </w:r>
    </w:p>
    <w:p w14:paraId="20C28439" w14:textId="77777777" w:rsidR="00055503" w:rsidRDefault="00055503" w:rsidP="00055503">
      <w:pPr>
        <w:rPr>
          <w:rtl/>
        </w:rPr>
      </w:pPr>
      <w:r>
        <w:rPr>
          <w:rtl/>
        </w:rPr>
        <w:t>- `</w:t>
      </w:r>
      <w:r>
        <w:t>grid-row-start</w:t>
      </w:r>
      <w:r>
        <w:rPr>
          <w:rtl/>
        </w:rPr>
        <w:t>` و `</w:t>
      </w:r>
      <w:r>
        <w:t>grid-row-end</w:t>
      </w:r>
      <w:r>
        <w:rPr>
          <w:rtl/>
        </w:rPr>
        <w:t>`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شروع و 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در سطرها</w:t>
      </w:r>
    </w:p>
    <w:p w14:paraId="207BCD85" w14:textId="77777777" w:rsidR="006A6D41" w:rsidRDefault="006A6D41" w:rsidP="00055503">
      <w:pPr>
        <w:rPr>
          <w:rtl/>
        </w:rPr>
      </w:pPr>
    </w:p>
    <w:p w14:paraId="5DF68A27" w14:textId="74004A68" w:rsidR="00F40B17" w:rsidRDefault="00F40B17" w:rsidP="00305A1D">
      <w:pPr>
        <w:pStyle w:val="bold"/>
        <w:rPr>
          <w:rtl/>
        </w:rPr>
      </w:pPr>
      <w:r>
        <w:rPr>
          <w:rtl/>
        </w:rPr>
        <w:t>معرف</w:t>
      </w:r>
      <w:r w:rsidR="003F1163">
        <w:rPr>
          <w:rtl/>
        </w:rPr>
        <w:t>ی</w:t>
      </w:r>
      <w:r>
        <w:rPr>
          <w:rFonts w:hint="cs"/>
          <w:rtl/>
        </w:rPr>
        <w:t xml:space="preserve"> </w:t>
      </w:r>
      <w:r>
        <w:t>property</w:t>
      </w:r>
      <w:r>
        <w:rPr>
          <w:rtl/>
        </w:rPr>
        <w:t xml:space="preserve"> ها</w:t>
      </w:r>
      <w:r>
        <w:rPr>
          <w:rFonts w:hint="cs"/>
          <w:rtl/>
        </w:rPr>
        <w:t xml:space="preserve">ی </w:t>
      </w:r>
      <w:r>
        <w:t>grid</w:t>
      </w:r>
    </w:p>
    <w:p w14:paraId="745CFB5D" w14:textId="77777777" w:rsidR="00F40B17" w:rsidRDefault="00F40B17" w:rsidP="00305A1D">
      <w:pPr>
        <w:pStyle w:val="bold"/>
        <w:rPr>
          <w:rtl/>
        </w:rPr>
      </w:pPr>
      <w:r>
        <w:t>grid-template-columns</w:t>
      </w:r>
    </w:p>
    <w:p w14:paraId="59360624" w14:textId="77777777" w:rsidR="00055503" w:rsidRPr="002A0BE5" w:rsidRDefault="00055503" w:rsidP="00055503">
      <w:pPr>
        <w:rPr>
          <w:rtl/>
        </w:rPr>
      </w:pPr>
      <w:r w:rsidRPr="002A0BE5">
        <w:rPr>
          <w:rFonts w:hint="eastAsia"/>
          <w:rtl/>
          <w:lang w:bidi="ar-SA"/>
        </w:rPr>
        <w:t>تعر</w:t>
      </w:r>
      <w:r w:rsidRPr="002A0BE5">
        <w:rPr>
          <w:rFonts w:hint="cs"/>
          <w:rtl/>
          <w:lang w:bidi="ar-SA"/>
        </w:rPr>
        <w:t>ی</w:t>
      </w:r>
      <w:r w:rsidRPr="002A0BE5">
        <w:rPr>
          <w:rFonts w:hint="eastAsia"/>
          <w:rtl/>
          <w:lang w:bidi="ar-SA"/>
        </w:rPr>
        <w:t>ف</w:t>
      </w:r>
      <w:r w:rsidRPr="002A0BE5">
        <w:rPr>
          <w:rtl/>
          <w:lang w:bidi="ar-SA"/>
        </w:rPr>
        <w:t xml:space="preserve"> ستون‌ها</w:t>
      </w:r>
      <w:r w:rsidRPr="002A0BE5">
        <w:rPr>
          <w:rFonts w:hint="cs"/>
          <w:rtl/>
          <w:lang w:bidi="ar-SA"/>
        </w:rPr>
        <w:t>ی</w:t>
      </w:r>
      <w:r w:rsidRPr="002A0BE5">
        <w:rPr>
          <w:rtl/>
          <w:lang w:bidi="ar-SA"/>
        </w:rPr>
        <w:t xml:space="preserve"> گر</w:t>
      </w:r>
      <w:r w:rsidRPr="002A0BE5">
        <w:rPr>
          <w:rFonts w:hint="cs"/>
          <w:rtl/>
          <w:lang w:bidi="ar-SA"/>
        </w:rPr>
        <w:t>ی</w:t>
      </w:r>
      <w:r w:rsidRPr="002A0BE5">
        <w:rPr>
          <w:rFonts w:hint="eastAsia"/>
          <w:rtl/>
          <w:lang w:bidi="ar-SA"/>
        </w:rPr>
        <w:t>د</w:t>
      </w:r>
      <w:r w:rsidRPr="002A0BE5">
        <w:rPr>
          <w:rtl/>
          <w:lang w:bidi="ar-SA"/>
        </w:rPr>
        <w:t xml:space="preserve"> و عرض آنها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5503" w14:paraId="36FBB72E" w14:textId="77777777" w:rsidTr="00055503">
        <w:tc>
          <w:tcPr>
            <w:tcW w:w="9350" w:type="dxa"/>
          </w:tcPr>
          <w:p w14:paraId="35AAF022" w14:textId="77777777" w:rsidR="00055503" w:rsidRDefault="00055503" w:rsidP="00055503">
            <w:pPr>
              <w:pStyle w:val="code"/>
              <w:bidi w:val="0"/>
            </w:pPr>
            <w:r>
              <w:t>&lt;style&gt;</w:t>
            </w:r>
          </w:p>
          <w:p w14:paraId="79CB1A65" w14:textId="77777777" w:rsidR="00055503" w:rsidRDefault="00055503" w:rsidP="00055503">
            <w:pPr>
              <w:pStyle w:val="code"/>
              <w:bidi w:val="0"/>
            </w:pPr>
            <w:r>
              <w:t>.container-1 {</w:t>
            </w:r>
          </w:p>
          <w:p w14:paraId="7FC090EB" w14:textId="77777777" w:rsidR="00055503" w:rsidRDefault="00055503" w:rsidP="00055503">
            <w:pPr>
              <w:pStyle w:val="code"/>
              <w:bidi w:val="0"/>
            </w:pPr>
            <w:r>
              <w:t xml:space="preserve">  display: grid;</w:t>
            </w:r>
          </w:p>
          <w:p w14:paraId="19848DDF" w14:textId="77777777" w:rsidR="00055503" w:rsidRDefault="00055503" w:rsidP="00055503">
            <w:pPr>
              <w:pStyle w:val="code"/>
              <w:bidi w:val="0"/>
            </w:pPr>
            <w:r>
              <w:t xml:space="preserve">  grid-template-columns: 100px 200px 150px;</w:t>
            </w:r>
          </w:p>
          <w:p w14:paraId="0D43594A" w14:textId="77777777" w:rsidR="00055503" w:rsidRDefault="00055503" w:rsidP="00055503">
            <w:pPr>
              <w:pStyle w:val="code"/>
              <w:bidi w:val="0"/>
            </w:pPr>
            <w:r>
              <w:t xml:space="preserve">  gap: 10px;</w:t>
            </w:r>
          </w:p>
          <w:p w14:paraId="6BC524FA" w14:textId="77777777" w:rsidR="00055503" w:rsidRDefault="00055503" w:rsidP="00055503">
            <w:pPr>
              <w:pStyle w:val="code"/>
              <w:bidi w:val="0"/>
            </w:pPr>
            <w:r>
              <w:t xml:space="preserve">  background-color: #f0f0f0;</w:t>
            </w:r>
          </w:p>
          <w:p w14:paraId="05287466" w14:textId="77777777" w:rsidR="00055503" w:rsidRDefault="00055503" w:rsidP="00055503">
            <w:pPr>
              <w:pStyle w:val="code"/>
              <w:bidi w:val="0"/>
            </w:pPr>
            <w:r>
              <w:t xml:space="preserve">  padding: 10px;</w:t>
            </w:r>
          </w:p>
          <w:p w14:paraId="7C061DFB" w14:textId="77777777" w:rsidR="00055503" w:rsidRDefault="00055503" w:rsidP="00055503">
            <w:pPr>
              <w:pStyle w:val="code"/>
              <w:bidi w:val="0"/>
            </w:pPr>
            <w:r>
              <w:t xml:space="preserve">  margin-bottom: 20px;</w:t>
            </w:r>
          </w:p>
          <w:p w14:paraId="11B9177A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4C66F60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</w:p>
          <w:p w14:paraId="4BAB775D" w14:textId="77777777" w:rsidR="00055503" w:rsidRDefault="00055503" w:rsidP="00055503">
            <w:pPr>
              <w:pStyle w:val="code"/>
              <w:bidi w:val="0"/>
            </w:pPr>
            <w:r>
              <w:t>.container-2 {</w:t>
            </w:r>
          </w:p>
          <w:p w14:paraId="0C0EFB30" w14:textId="77777777" w:rsidR="00055503" w:rsidRDefault="00055503" w:rsidP="00055503">
            <w:pPr>
              <w:pStyle w:val="code"/>
              <w:bidi w:val="0"/>
            </w:pPr>
            <w:r>
              <w:t xml:space="preserve">  display: grid;</w:t>
            </w:r>
          </w:p>
          <w:p w14:paraId="35C71018" w14:textId="77777777" w:rsidR="00055503" w:rsidRDefault="00055503" w:rsidP="00055503">
            <w:pPr>
              <w:pStyle w:val="code"/>
              <w:bidi w:val="0"/>
            </w:pPr>
            <w:r>
              <w:t xml:space="preserve">  grid-template-columns: 1fr 2fr 1fr;</w:t>
            </w:r>
          </w:p>
          <w:p w14:paraId="30C13047" w14:textId="77777777" w:rsidR="00055503" w:rsidRDefault="00055503" w:rsidP="00055503">
            <w:pPr>
              <w:pStyle w:val="code"/>
              <w:bidi w:val="0"/>
            </w:pPr>
            <w:r>
              <w:t xml:space="preserve">  gap: 10px;</w:t>
            </w:r>
          </w:p>
          <w:p w14:paraId="7E65D92C" w14:textId="77777777" w:rsidR="00055503" w:rsidRDefault="00055503" w:rsidP="00055503">
            <w:pPr>
              <w:pStyle w:val="code"/>
              <w:bidi w:val="0"/>
            </w:pPr>
            <w:r>
              <w:t xml:space="preserve">  background-color: #e8f4f8;</w:t>
            </w:r>
          </w:p>
          <w:p w14:paraId="244974D5" w14:textId="77777777" w:rsidR="00055503" w:rsidRDefault="00055503" w:rsidP="00055503">
            <w:pPr>
              <w:pStyle w:val="code"/>
              <w:bidi w:val="0"/>
            </w:pPr>
            <w:r>
              <w:t xml:space="preserve">  padding: 10px;</w:t>
            </w:r>
          </w:p>
          <w:p w14:paraId="3113CEFF" w14:textId="77777777" w:rsidR="00055503" w:rsidRDefault="00055503" w:rsidP="00055503">
            <w:pPr>
              <w:pStyle w:val="code"/>
              <w:bidi w:val="0"/>
            </w:pPr>
            <w:r>
              <w:t xml:space="preserve">  margin-bottom: 20px;</w:t>
            </w:r>
          </w:p>
          <w:p w14:paraId="5FF8C847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6283C1C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</w:p>
          <w:p w14:paraId="3096E2BA" w14:textId="77777777" w:rsidR="00055503" w:rsidRDefault="00055503" w:rsidP="00055503">
            <w:pPr>
              <w:pStyle w:val="code"/>
              <w:bidi w:val="0"/>
            </w:pPr>
            <w:r>
              <w:t>.item {</w:t>
            </w:r>
          </w:p>
          <w:p w14:paraId="2784CA45" w14:textId="77777777" w:rsidR="00055503" w:rsidRDefault="00055503" w:rsidP="00055503">
            <w:pPr>
              <w:pStyle w:val="code"/>
              <w:bidi w:val="0"/>
            </w:pPr>
            <w:r>
              <w:lastRenderedPageBreak/>
              <w:t xml:space="preserve">  background-color: #4CAF50;</w:t>
            </w:r>
          </w:p>
          <w:p w14:paraId="2C508498" w14:textId="77777777" w:rsidR="00055503" w:rsidRDefault="00055503" w:rsidP="00055503">
            <w:pPr>
              <w:pStyle w:val="code"/>
              <w:bidi w:val="0"/>
            </w:pPr>
            <w:r>
              <w:t xml:space="preserve">  color: white;</w:t>
            </w:r>
          </w:p>
          <w:p w14:paraId="27FB98A8" w14:textId="77777777" w:rsidR="00055503" w:rsidRDefault="00055503" w:rsidP="00055503">
            <w:pPr>
              <w:pStyle w:val="code"/>
              <w:bidi w:val="0"/>
            </w:pPr>
            <w:r>
              <w:t xml:space="preserve">  padding: 20px;</w:t>
            </w:r>
          </w:p>
          <w:p w14:paraId="7A1C2BE9" w14:textId="77777777" w:rsidR="00055503" w:rsidRDefault="00055503" w:rsidP="00055503">
            <w:pPr>
              <w:pStyle w:val="code"/>
              <w:bidi w:val="0"/>
            </w:pPr>
            <w:r>
              <w:t xml:space="preserve">  text-align: center;</w:t>
            </w:r>
          </w:p>
          <w:p w14:paraId="25CD8368" w14:textId="77777777" w:rsidR="00055503" w:rsidRDefault="00055503" w:rsidP="00055503">
            <w:pPr>
              <w:pStyle w:val="code"/>
              <w:bidi w:val="0"/>
            </w:pPr>
            <w:r>
              <w:t xml:space="preserve">  border-radius: 5px;</w:t>
            </w:r>
          </w:p>
          <w:p w14:paraId="5836E6B3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D3D4A87" w14:textId="77777777" w:rsidR="00055503" w:rsidRDefault="00055503" w:rsidP="00055503">
            <w:pPr>
              <w:pStyle w:val="code"/>
              <w:bidi w:val="0"/>
            </w:pPr>
            <w:r>
              <w:t>&lt;/style&gt;</w:t>
            </w:r>
          </w:p>
          <w:p w14:paraId="4360ED4B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</w:p>
          <w:p w14:paraId="787C1E53" w14:textId="77777777" w:rsidR="00055503" w:rsidRDefault="00055503" w:rsidP="00055503">
            <w:pPr>
              <w:pStyle w:val="code"/>
              <w:bidi w:val="0"/>
            </w:pPr>
            <w:r>
              <w:t>&lt;div class="container-1"&gt;</w:t>
            </w:r>
          </w:p>
          <w:p w14:paraId="4CA44C50" w14:textId="77777777" w:rsidR="00055503" w:rsidRDefault="00055503" w:rsidP="00055503">
            <w:pPr>
              <w:pStyle w:val="code"/>
              <w:bidi w:val="0"/>
            </w:pPr>
            <w:r>
              <w:t xml:space="preserve">  &lt;div class="item"&gt;100px&lt;/div&gt;</w:t>
            </w:r>
          </w:p>
          <w:p w14:paraId="56108422" w14:textId="77777777" w:rsidR="00055503" w:rsidRDefault="00055503" w:rsidP="00055503">
            <w:pPr>
              <w:pStyle w:val="code"/>
              <w:bidi w:val="0"/>
            </w:pPr>
            <w:r>
              <w:t xml:space="preserve">  &lt;div class="item"&gt;200px&lt;/div&gt;</w:t>
            </w:r>
          </w:p>
          <w:p w14:paraId="52A9FBD8" w14:textId="77777777" w:rsidR="00055503" w:rsidRDefault="00055503" w:rsidP="00055503">
            <w:pPr>
              <w:pStyle w:val="code"/>
              <w:bidi w:val="0"/>
            </w:pPr>
            <w:r>
              <w:t xml:space="preserve">  &lt;div class="item"&gt;150px&lt;/div&gt;</w:t>
            </w:r>
          </w:p>
          <w:p w14:paraId="5E2F7219" w14:textId="77777777" w:rsidR="00055503" w:rsidRDefault="00055503" w:rsidP="00055503">
            <w:pPr>
              <w:pStyle w:val="code"/>
              <w:bidi w:val="0"/>
            </w:pPr>
            <w:r>
              <w:t>&lt;/div&gt;</w:t>
            </w:r>
          </w:p>
          <w:p w14:paraId="5D3900BF" w14:textId="77777777" w:rsidR="00055503" w:rsidRDefault="00055503" w:rsidP="00055503">
            <w:pPr>
              <w:pStyle w:val="code"/>
              <w:bidi w:val="0"/>
              <w:rPr>
                <w:rtl/>
              </w:rPr>
            </w:pPr>
          </w:p>
          <w:p w14:paraId="6EDE8D27" w14:textId="77777777" w:rsidR="00055503" w:rsidRDefault="00055503" w:rsidP="00055503">
            <w:pPr>
              <w:pStyle w:val="code"/>
              <w:bidi w:val="0"/>
            </w:pPr>
            <w:r>
              <w:t>&lt;div class="container-2"&gt;</w:t>
            </w:r>
          </w:p>
          <w:p w14:paraId="6ADA1557" w14:textId="77777777" w:rsidR="00055503" w:rsidRDefault="00055503" w:rsidP="00055503">
            <w:pPr>
              <w:pStyle w:val="code"/>
              <w:bidi w:val="0"/>
            </w:pPr>
            <w:r>
              <w:t xml:space="preserve">  &lt;div class="item"&gt;1fr&lt;/div&gt;</w:t>
            </w:r>
          </w:p>
          <w:p w14:paraId="4B719454" w14:textId="77777777" w:rsidR="00055503" w:rsidRDefault="00055503" w:rsidP="00055503">
            <w:pPr>
              <w:pStyle w:val="code"/>
              <w:bidi w:val="0"/>
            </w:pPr>
            <w:r>
              <w:t xml:space="preserve">  &lt;div class="item"&gt;2fr&lt;/div&gt;</w:t>
            </w:r>
          </w:p>
          <w:p w14:paraId="5F543FBE" w14:textId="77777777" w:rsidR="00055503" w:rsidRDefault="00055503" w:rsidP="00055503">
            <w:pPr>
              <w:pStyle w:val="code"/>
              <w:bidi w:val="0"/>
            </w:pPr>
            <w:r>
              <w:t xml:space="preserve">  &lt;div class="item"&gt;1fr&lt;/div&gt;</w:t>
            </w:r>
          </w:p>
          <w:p w14:paraId="4CB42BA8" w14:textId="3E1E4513" w:rsidR="00055503" w:rsidRDefault="00055503" w:rsidP="00055503">
            <w:pPr>
              <w:pStyle w:val="code"/>
              <w:bidi w:val="0"/>
            </w:pPr>
            <w:r>
              <w:t>&lt;/div&gt;</w:t>
            </w:r>
          </w:p>
        </w:tc>
      </w:tr>
    </w:tbl>
    <w:p w14:paraId="69EC5AAE" w14:textId="77777777" w:rsidR="00E558EC" w:rsidRDefault="00E558EC" w:rsidP="00E558EC">
      <w:pPr>
        <w:rPr>
          <w:rtl/>
        </w:rPr>
      </w:pPr>
      <w:r>
        <w:rPr>
          <w:rtl/>
        </w:rPr>
        <w:lastRenderedPageBreak/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</w:t>
      </w:r>
    </w:p>
    <w:p w14:paraId="1419C5B3" w14:textId="77777777" w:rsidR="00E558EC" w:rsidRDefault="00E558EC" w:rsidP="00E558EC">
      <w:pPr>
        <w:rPr>
          <w:rtl/>
        </w:rPr>
      </w:pPr>
      <w:r>
        <w:t>px, %, em</w:t>
      </w:r>
      <w:r>
        <w:rPr>
          <w:rtl/>
        </w:rPr>
        <w:t xml:space="preserve"> - واحدها</w:t>
      </w:r>
      <w:r>
        <w:rPr>
          <w:rFonts w:hint="cs"/>
          <w:rtl/>
        </w:rPr>
        <w:t>ی</w:t>
      </w:r>
      <w:r>
        <w:rPr>
          <w:rtl/>
        </w:rPr>
        <w:t xml:space="preserve"> ثابت</w:t>
      </w:r>
    </w:p>
    <w:p w14:paraId="2273A5DD" w14:textId="77777777" w:rsidR="00E558EC" w:rsidRDefault="00E558EC" w:rsidP="00E558EC">
      <w:pPr>
        <w:rPr>
          <w:rtl/>
        </w:rPr>
      </w:pPr>
      <w:r>
        <w:t>fr</w:t>
      </w:r>
      <w:r>
        <w:rPr>
          <w:rtl/>
        </w:rPr>
        <w:t xml:space="preserve"> - واحد نسب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fraction</w:t>
      </w:r>
      <w:r>
        <w:rPr>
          <w:rtl/>
        </w:rPr>
        <w:t>)</w:t>
      </w:r>
    </w:p>
    <w:p w14:paraId="50728483" w14:textId="77777777" w:rsidR="00E558EC" w:rsidRDefault="00E558EC" w:rsidP="00E558EC">
      <w:pPr>
        <w:rPr>
          <w:rtl/>
        </w:rPr>
      </w:pPr>
      <w:r>
        <w:t>auto</w:t>
      </w:r>
      <w:r>
        <w:rPr>
          <w:rtl/>
        </w:rPr>
        <w:t xml:space="preserve"> - اندازه خودکار</w:t>
      </w:r>
    </w:p>
    <w:p w14:paraId="79786168" w14:textId="77777777" w:rsidR="00E558EC" w:rsidRDefault="00E558EC" w:rsidP="00E558EC">
      <w:pPr>
        <w:rPr>
          <w:rtl/>
        </w:rPr>
      </w:pPr>
      <w:r>
        <w:t>repeat(3, 1fr)</w:t>
      </w:r>
      <w:r>
        <w:rPr>
          <w:rtl/>
        </w:rPr>
        <w:t xml:space="preserve"> - تکرار الگو</w:t>
      </w:r>
    </w:p>
    <w:p w14:paraId="1C2882FE" w14:textId="4EB7779B" w:rsidR="00055503" w:rsidRDefault="00E558EC" w:rsidP="00E558EC">
      <w:r>
        <w:t>minmax(100px, 1fr)</w:t>
      </w:r>
      <w:r>
        <w:rPr>
          <w:rtl/>
        </w:rPr>
        <w:t xml:space="preserve"> - محدوده اندازه</w:t>
      </w:r>
    </w:p>
    <w:p w14:paraId="18BB8C62" w14:textId="7133240D" w:rsidR="00F40B17" w:rsidRDefault="00F40B17" w:rsidP="00E558EC">
      <w:pPr>
        <w:pStyle w:val="bold"/>
        <w:rPr>
          <w:rtl/>
        </w:rPr>
      </w:pPr>
      <w:r>
        <w:t>grid-gap</w:t>
      </w:r>
      <w:r w:rsidR="00E558EC">
        <w:rPr>
          <w:rFonts w:hint="cs"/>
          <w:rtl/>
        </w:rPr>
        <w:t xml:space="preserve">-  - </w:t>
      </w:r>
      <w:r>
        <w:t>grid-column-gap</w:t>
      </w:r>
      <w:r w:rsidR="00E558EC">
        <w:rPr>
          <w:rFonts w:hint="cs"/>
          <w:rtl/>
        </w:rPr>
        <w:t xml:space="preserve">- </w:t>
      </w:r>
      <w:r>
        <w:t>grid-row-gap</w:t>
      </w:r>
    </w:p>
    <w:p w14:paraId="37A15045" w14:textId="77777777" w:rsidR="00E558EC" w:rsidRPr="00E558EC" w:rsidRDefault="00E558EC" w:rsidP="00E558EC">
      <w:pPr>
        <w:rPr>
          <w:rtl/>
        </w:rPr>
      </w:pPr>
      <w:r w:rsidRPr="00E558EC">
        <w:rPr>
          <w:rtl/>
        </w:rPr>
        <w:t>تعر</w:t>
      </w:r>
      <w:r w:rsidRPr="00E558EC">
        <w:rPr>
          <w:rFonts w:hint="cs"/>
          <w:rtl/>
        </w:rPr>
        <w:t>ی</w:t>
      </w:r>
      <w:r w:rsidRPr="00E558EC">
        <w:rPr>
          <w:rFonts w:hint="eastAsia"/>
          <w:rtl/>
        </w:rPr>
        <w:t>ف</w:t>
      </w:r>
      <w:r w:rsidRPr="00E558EC">
        <w:rPr>
          <w:rtl/>
        </w:rPr>
        <w:t xml:space="preserve"> فاصله ب</w:t>
      </w:r>
      <w:r w:rsidRPr="00E558EC">
        <w:rPr>
          <w:rFonts w:hint="cs"/>
          <w:rtl/>
        </w:rPr>
        <w:t>ی</w:t>
      </w:r>
      <w:r w:rsidRPr="00E558EC">
        <w:rPr>
          <w:rFonts w:hint="eastAsia"/>
          <w:rtl/>
        </w:rPr>
        <w:t>ن</w:t>
      </w:r>
      <w:r w:rsidRPr="00E558EC">
        <w:rPr>
          <w:rtl/>
        </w:rPr>
        <w:t xml:space="preserve"> سلول‌ها</w:t>
      </w:r>
      <w:r w:rsidRPr="00E558EC">
        <w:rPr>
          <w:rFonts w:hint="cs"/>
          <w:rtl/>
        </w:rPr>
        <w:t>ی</w:t>
      </w:r>
      <w:r w:rsidRPr="00E558EC">
        <w:rPr>
          <w:rtl/>
        </w:rPr>
        <w:t xml:space="preserve"> گر</w:t>
      </w:r>
      <w:r w:rsidRPr="00E558EC">
        <w:rPr>
          <w:rFonts w:hint="cs"/>
          <w:rtl/>
        </w:rPr>
        <w:t>ی</w:t>
      </w:r>
      <w:r w:rsidRPr="00E558EC">
        <w:rPr>
          <w:rFonts w:hint="eastAsia"/>
          <w:rtl/>
        </w:rPr>
        <w:t>د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58EC" w14:paraId="332FD92C" w14:textId="77777777" w:rsidTr="00E558EC">
        <w:tc>
          <w:tcPr>
            <w:tcW w:w="9350" w:type="dxa"/>
          </w:tcPr>
          <w:p w14:paraId="06A3F368" w14:textId="77777777" w:rsidR="00E558EC" w:rsidRDefault="00E558EC" w:rsidP="00E558EC">
            <w:pPr>
              <w:pStyle w:val="code"/>
              <w:bidi w:val="0"/>
            </w:pPr>
            <w:r>
              <w:t>&lt;style&gt;</w:t>
            </w:r>
          </w:p>
          <w:p w14:paraId="5ABD882A" w14:textId="77777777" w:rsidR="00E558EC" w:rsidRDefault="00E558EC" w:rsidP="00E558EC">
            <w:pPr>
              <w:pStyle w:val="code"/>
              <w:bidi w:val="0"/>
            </w:pPr>
            <w:r>
              <w:t>.container-4 {</w:t>
            </w:r>
          </w:p>
          <w:p w14:paraId="341D939E" w14:textId="77777777" w:rsidR="00E558EC" w:rsidRDefault="00E558EC" w:rsidP="00E558EC">
            <w:pPr>
              <w:pStyle w:val="code"/>
              <w:bidi w:val="0"/>
            </w:pPr>
            <w:r>
              <w:t xml:space="preserve">  display: grid;</w:t>
            </w:r>
          </w:p>
          <w:p w14:paraId="6DB4DE80" w14:textId="77777777" w:rsidR="00E558EC" w:rsidRDefault="00E558EC" w:rsidP="00E558EC">
            <w:pPr>
              <w:pStyle w:val="code"/>
              <w:bidi w:val="0"/>
            </w:pPr>
            <w:r>
              <w:t xml:space="preserve">  grid-template-columns: 1fr 1fr 1fr;</w:t>
            </w:r>
          </w:p>
          <w:p w14:paraId="4EC8C6FD" w14:textId="77777777" w:rsidR="00E558EC" w:rsidRDefault="00E558EC" w:rsidP="00E558EC">
            <w:pPr>
              <w:pStyle w:val="code"/>
              <w:bidi w:val="0"/>
            </w:pPr>
            <w:r>
              <w:t xml:space="preserve">  grid-template-rows: 100px 100px;</w:t>
            </w:r>
          </w:p>
          <w:p w14:paraId="0786C6BC" w14:textId="77777777" w:rsidR="00E558EC" w:rsidRDefault="00E558EC" w:rsidP="00E558EC">
            <w:pPr>
              <w:pStyle w:val="code"/>
              <w:bidi w:val="0"/>
            </w:pPr>
            <w:r>
              <w:t xml:space="preserve">  gap: 20px 10px; /* row-gap column-gap */</w:t>
            </w:r>
          </w:p>
          <w:p w14:paraId="5882C036" w14:textId="77777777" w:rsidR="00E558EC" w:rsidRDefault="00E558EC" w:rsidP="00E558EC">
            <w:pPr>
              <w:pStyle w:val="code"/>
              <w:bidi w:val="0"/>
            </w:pPr>
            <w:r>
              <w:t xml:space="preserve">  background-color: #f8f9fa;</w:t>
            </w:r>
          </w:p>
          <w:p w14:paraId="2B14AE03" w14:textId="77777777" w:rsidR="00E558EC" w:rsidRDefault="00E558EC" w:rsidP="00E558EC">
            <w:pPr>
              <w:pStyle w:val="code"/>
              <w:bidi w:val="0"/>
            </w:pPr>
            <w:r>
              <w:t xml:space="preserve">  padding: 15px;</w:t>
            </w:r>
          </w:p>
          <w:p w14:paraId="53646D20" w14:textId="77777777" w:rsidR="00E558EC" w:rsidRDefault="00E558EC" w:rsidP="00E558EC">
            <w:pPr>
              <w:pStyle w:val="code"/>
              <w:bidi w:val="0"/>
            </w:pPr>
            <w:r>
              <w:t xml:space="preserve">  margin-bottom: 20px;</w:t>
            </w:r>
          </w:p>
          <w:p w14:paraId="4EBB3BC4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FF0B18E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</w:p>
          <w:p w14:paraId="4FD88F3E" w14:textId="77777777" w:rsidR="00E558EC" w:rsidRDefault="00E558EC" w:rsidP="00E558EC">
            <w:pPr>
              <w:pStyle w:val="code"/>
              <w:bidi w:val="0"/>
            </w:pPr>
            <w:r>
              <w:t>.container-5 {</w:t>
            </w:r>
          </w:p>
          <w:p w14:paraId="41FC24B3" w14:textId="77777777" w:rsidR="00E558EC" w:rsidRDefault="00E558EC" w:rsidP="00E558EC">
            <w:pPr>
              <w:pStyle w:val="code"/>
              <w:bidi w:val="0"/>
            </w:pPr>
            <w:r>
              <w:t xml:space="preserve">  display: grid;</w:t>
            </w:r>
          </w:p>
          <w:p w14:paraId="0118C571" w14:textId="77777777" w:rsidR="00E558EC" w:rsidRDefault="00E558EC" w:rsidP="00E558EC">
            <w:pPr>
              <w:pStyle w:val="code"/>
              <w:bidi w:val="0"/>
            </w:pPr>
            <w:r>
              <w:t xml:space="preserve">  grid-template-columns: 1fr 1fr 1fr;</w:t>
            </w:r>
          </w:p>
          <w:p w14:paraId="2E5B2E6F" w14:textId="77777777" w:rsidR="00E558EC" w:rsidRDefault="00E558EC" w:rsidP="00E558EC">
            <w:pPr>
              <w:pStyle w:val="code"/>
              <w:bidi w:val="0"/>
            </w:pPr>
            <w:r>
              <w:t xml:space="preserve">  grid-template-rows: 100px 100px;</w:t>
            </w:r>
          </w:p>
          <w:p w14:paraId="7B111C82" w14:textId="77777777" w:rsidR="00E558EC" w:rsidRDefault="00E558EC" w:rsidP="00E558EC">
            <w:pPr>
              <w:pStyle w:val="code"/>
              <w:bidi w:val="0"/>
            </w:pPr>
            <w:r>
              <w:t xml:space="preserve">  grid-row-gap: 30px;</w:t>
            </w:r>
          </w:p>
          <w:p w14:paraId="5A7F97CE" w14:textId="77777777" w:rsidR="00E558EC" w:rsidRDefault="00E558EC" w:rsidP="00E558EC">
            <w:pPr>
              <w:pStyle w:val="code"/>
              <w:bidi w:val="0"/>
            </w:pPr>
            <w:r>
              <w:t xml:space="preserve">  grid-column-gap: 15px;</w:t>
            </w:r>
          </w:p>
          <w:p w14:paraId="6BEFA3B5" w14:textId="77777777" w:rsidR="00E558EC" w:rsidRDefault="00E558EC" w:rsidP="00E558EC">
            <w:pPr>
              <w:pStyle w:val="code"/>
              <w:bidi w:val="0"/>
            </w:pPr>
            <w:r>
              <w:t xml:space="preserve">  background-color: #e8f5e8;</w:t>
            </w:r>
          </w:p>
          <w:p w14:paraId="636849D8" w14:textId="77777777" w:rsidR="00E558EC" w:rsidRDefault="00E558EC" w:rsidP="00E558EC">
            <w:pPr>
              <w:pStyle w:val="code"/>
              <w:bidi w:val="0"/>
            </w:pPr>
            <w:r>
              <w:t xml:space="preserve">  padding: 15px;</w:t>
            </w:r>
          </w:p>
          <w:p w14:paraId="32E5BD4F" w14:textId="77777777" w:rsidR="00E558EC" w:rsidRDefault="00E558EC" w:rsidP="00E558EC">
            <w:pPr>
              <w:pStyle w:val="code"/>
              <w:bidi w:val="0"/>
            </w:pPr>
            <w:r>
              <w:t xml:space="preserve">  margin-bottom: 20px;</w:t>
            </w:r>
          </w:p>
          <w:p w14:paraId="329C515F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1EA82E7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</w:p>
          <w:p w14:paraId="0CACA626" w14:textId="77777777" w:rsidR="00E558EC" w:rsidRDefault="00E558EC" w:rsidP="00E558EC">
            <w:pPr>
              <w:pStyle w:val="code"/>
              <w:bidi w:val="0"/>
            </w:pPr>
            <w:r>
              <w:t>.item {</w:t>
            </w:r>
          </w:p>
          <w:p w14:paraId="566EA531" w14:textId="77777777" w:rsidR="00E558EC" w:rsidRDefault="00E558EC" w:rsidP="00E558EC">
            <w:pPr>
              <w:pStyle w:val="code"/>
              <w:bidi w:val="0"/>
            </w:pPr>
            <w:r>
              <w:t xml:space="preserve">  background-color: #2196F3;</w:t>
            </w:r>
          </w:p>
          <w:p w14:paraId="6DC43B24" w14:textId="77777777" w:rsidR="00E558EC" w:rsidRDefault="00E558EC" w:rsidP="00E558EC">
            <w:pPr>
              <w:pStyle w:val="code"/>
              <w:bidi w:val="0"/>
            </w:pPr>
            <w:r>
              <w:t xml:space="preserve">  color: white;</w:t>
            </w:r>
          </w:p>
          <w:p w14:paraId="1C1DB4F7" w14:textId="77777777" w:rsidR="00E558EC" w:rsidRDefault="00E558EC" w:rsidP="00E558EC">
            <w:pPr>
              <w:pStyle w:val="code"/>
              <w:bidi w:val="0"/>
            </w:pPr>
            <w:r>
              <w:t xml:space="preserve">  padding: 20px;</w:t>
            </w:r>
          </w:p>
          <w:p w14:paraId="3AB415F6" w14:textId="77777777" w:rsidR="00E558EC" w:rsidRDefault="00E558EC" w:rsidP="00E558EC">
            <w:pPr>
              <w:pStyle w:val="code"/>
              <w:bidi w:val="0"/>
            </w:pPr>
            <w:r>
              <w:t xml:space="preserve">  text-align: center;</w:t>
            </w:r>
          </w:p>
          <w:p w14:paraId="29BB5AFB" w14:textId="77777777" w:rsidR="00E558EC" w:rsidRDefault="00E558EC" w:rsidP="00E558EC">
            <w:pPr>
              <w:pStyle w:val="code"/>
              <w:bidi w:val="0"/>
            </w:pPr>
            <w:r>
              <w:t xml:space="preserve">  border-radius: 5px;</w:t>
            </w:r>
          </w:p>
          <w:p w14:paraId="139E1625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2C43D71" w14:textId="77777777" w:rsidR="00E558EC" w:rsidRDefault="00E558EC" w:rsidP="00E558EC">
            <w:pPr>
              <w:pStyle w:val="code"/>
              <w:bidi w:val="0"/>
            </w:pPr>
            <w:r>
              <w:t>&lt;/style&gt;</w:t>
            </w:r>
          </w:p>
          <w:p w14:paraId="2D75F424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</w:p>
          <w:p w14:paraId="2123C59F" w14:textId="77777777" w:rsidR="00E558EC" w:rsidRDefault="00E558EC" w:rsidP="00E558EC">
            <w:pPr>
              <w:pStyle w:val="code"/>
              <w:bidi w:val="0"/>
            </w:pPr>
            <w:r>
              <w:t>&lt;div class="container-4"&gt;</w:t>
            </w:r>
          </w:p>
          <w:p w14:paraId="7461359B" w14:textId="77777777" w:rsidR="00E558EC" w:rsidRDefault="00E558EC" w:rsidP="00E558EC">
            <w:pPr>
              <w:pStyle w:val="code"/>
              <w:bidi w:val="0"/>
            </w:pPr>
            <w:r>
              <w:t xml:space="preserve">  &lt;div class="item"&gt;gap: 20px 10px&lt;/div&gt;</w:t>
            </w:r>
          </w:p>
          <w:p w14:paraId="50527B23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 xml:space="preserve">  &lt;div class="item"&gt;</w:t>
            </w:r>
            <w:r>
              <w:rPr>
                <w:rtl/>
              </w:rPr>
              <w:t>ستون 2</w:t>
            </w:r>
            <w:r>
              <w:t>&lt;/div&gt;</w:t>
            </w:r>
          </w:p>
          <w:p w14:paraId="074AC310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 xml:space="preserve">  &lt;div class="item"&gt;</w:t>
            </w:r>
            <w:r>
              <w:rPr>
                <w:rtl/>
              </w:rPr>
              <w:t>ستون 3</w:t>
            </w:r>
            <w:r>
              <w:t>&lt;/div&gt;</w:t>
            </w:r>
          </w:p>
          <w:p w14:paraId="5A29EC04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 xml:space="preserve">  &lt;div class="item"&gt;</w:t>
            </w:r>
            <w:r>
              <w:rPr>
                <w:rtl/>
              </w:rPr>
              <w:t>سطر 2</w:t>
            </w:r>
            <w:r>
              <w:t>&lt;/div&gt;</w:t>
            </w:r>
          </w:p>
          <w:p w14:paraId="15503FEE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 xml:space="preserve">  &lt;div class="item"&gt;</w:t>
            </w:r>
            <w:r>
              <w:rPr>
                <w:rtl/>
              </w:rPr>
              <w:t>سطر 2</w:t>
            </w:r>
            <w:r>
              <w:t>&lt;/div&gt;</w:t>
            </w:r>
          </w:p>
          <w:p w14:paraId="42B14535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 xml:space="preserve">  &lt;div class="item"&gt;</w:t>
            </w:r>
            <w:r>
              <w:rPr>
                <w:rtl/>
              </w:rPr>
              <w:t>سطر 2</w:t>
            </w:r>
            <w:r>
              <w:t>&lt;/div&gt;</w:t>
            </w:r>
          </w:p>
          <w:p w14:paraId="25B8E17D" w14:textId="77777777" w:rsidR="00E558EC" w:rsidRDefault="00E558EC" w:rsidP="00E558EC">
            <w:pPr>
              <w:pStyle w:val="code"/>
              <w:bidi w:val="0"/>
            </w:pPr>
            <w:r>
              <w:t>&lt;/div&gt;</w:t>
            </w:r>
          </w:p>
          <w:p w14:paraId="40AF4D14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</w:p>
          <w:p w14:paraId="202CDBD9" w14:textId="77777777" w:rsidR="00E558EC" w:rsidRDefault="00E558EC" w:rsidP="00E558EC">
            <w:pPr>
              <w:pStyle w:val="code"/>
              <w:bidi w:val="0"/>
            </w:pPr>
            <w:r>
              <w:t>&lt;div class="container-5"&gt;</w:t>
            </w:r>
          </w:p>
          <w:p w14:paraId="73FAD6AA" w14:textId="77777777" w:rsidR="00E558EC" w:rsidRDefault="00E558EC" w:rsidP="00E558EC">
            <w:pPr>
              <w:pStyle w:val="code"/>
              <w:bidi w:val="0"/>
            </w:pPr>
            <w:r>
              <w:t xml:space="preserve">  &lt;div class="item"&gt;row-gap: 30px&lt;/div&gt;</w:t>
            </w:r>
          </w:p>
          <w:p w14:paraId="790A38DB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 xml:space="preserve">  &lt;div class="item"&gt;</w:t>
            </w:r>
            <w:r>
              <w:rPr>
                <w:rtl/>
              </w:rPr>
              <w:t>ستون 2</w:t>
            </w:r>
            <w:r>
              <w:t>&lt;/div&gt;</w:t>
            </w:r>
          </w:p>
          <w:p w14:paraId="18342891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 xml:space="preserve">  &lt;div class="item"&gt;</w:t>
            </w:r>
            <w:r>
              <w:rPr>
                <w:rtl/>
              </w:rPr>
              <w:t>ستون 3</w:t>
            </w:r>
            <w:r>
              <w:t>&lt;/div&gt;</w:t>
            </w:r>
          </w:p>
          <w:p w14:paraId="2404F1A8" w14:textId="77777777" w:rsidR="00E558EC" w:rsidRDefault="00E558EC" w:rsidP="00E558EC">
            <w:pPr>
              <w:pStyle w:val="code"/>
              <w:bidi w:val="0"/>
            </w:pPr>
            <w:r>
              <w:t xml:space="preserve">  &lt;div class="item"&gt;column-gap: 15px&lt;/div&gt;</w:t>
            </w:r>
          </w:p>
          <w:p w14:paraId="6CB78F99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 xml:space="preserve">  &lt;div class="item"&gt;</w:t>
            </w:r>
            <w:r>
              <w:rPr>
                <w:rtl/>
              </w:rPr>
              <w:t>ستون 2</w:t>
            </w:r>
            <w:r>
              <w:t>&lt;/div&gt;</w:t>
            </w:r>
          </w:p>
          <w:p w14:paraId="590CCB0E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 xml:space="preserve">  &lt;div class="item"&gt;</w:t>
            </w:r>
            <w:r>
              <w:rPr>
                <w:rtl/>
              </w:rPr>
              <w:t>ستون 3</w:t>
            </w:r>
            <w:r>
              <w:t>&lt;/div&gt;</w:t>
            </w:r>
          </w:p>
          <w:p w14:paraId="6502B03C" w14:textId="5AD6B645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>&lt;/div&gt;</w:t>
            </w:r>
          </w:p>
        </w:tc>
      </w:tr>
    </w:tbl>
    <w:p w14:paraId="6701C8A5" w14:textId="77777777" w:rsidR="00E558EC" w:rsidRPr="00E558EC" w:rsidRDefault="00E558EC" w:rsidP="00E558EC">
      <w:pPr>
        <w:rPr>
          <w:rtl/>
        </w:rPr>
      </w:pPr>
      <w:r w:rsidRPr="00E558EC">
        <w:rPr>
          <w:rtl/>
        </w:rPr>
        <w:lastRenderedPageBreak/>
        <w:t xml:space="preserve">نکته: </w:t>
      </w:r>
      <w:r w:rsidRPr="00E558EC">
        <w:t>grid-gap</w:t>
      </w:r>
      <w:r w:rsidRPr="00E558EC">
        <w:rPr>
          <w:rtl/>
        </w:rPr>
        <w:t xml:space="preserve"> نام قد</w:t>
      </w:r>
      <w:r w:rsidRPr="00E558EC">
        <w:rPr>
          <w:rFonts w:hint="cs"/>
          <w:rtl/>
        </w:rPr>
        <w:t>ی</w:t>
      </w:r>
      <w:r w:rsidRPr="00E558EC">
        <w:rPr>
          <w:rFonts w:hint="eastAsia"/>
          <w:rtl/>
        </w:rPr>
        <w:t>م</w:t>
      </w:r>
      <w:r w:rsidRPr="00E558EC">
        <w:rPr>
          <w:rFonts w:hint="cs"/>
          <w:rtl/>
        </w:rPr>
        <w:t>ی</w:t>
      </w:r>
      <w:r w:rsidRPr="00E558EC">
        <w:rPr>
          <w:rtl/>
        </w:rPr>
        <w:t xml:space="preserve"> است، از </w:t>
      </w:r>
      <w:r w:rsidRPr="00E558EC">
        <w:t>gap</w:t>
      </w:r>
      <w:r w:rsidRPr="00E558EC">
        <w:rPr>
          <w:rtl/>
        </w:rPr>
        <w:t xml:space="preserve"> استفاده کن</w:t>
      </w:r>
      <w:r w:rsidRPr="00E558EC">
        <w:rPr>
          <w:rFonts w:hint="cs"/>
          <w:rtl/>
        </w:rPr>
        <w:t>ی</w:t>
      </w:r>
      <w:r w:rsidRPr="00E558EC">
        <w:rPr>
          <w:rFonts w:hint="eastAsia"/>
          <w:rtl/>
        </w:rPr>
        <w:t>د</w:t>
      </w:r>
    </w:p>
    <w:p w14:paraId="299C9708" w14:textId="77777777" w:rsidR="00E558EC" w:rsidRDefault="00E558EC" w:rsidP="00305A1D">
      <w:pPr>
        <w:pStyle w:val="bold"/>
      </w:pPr>
    </w:p>
    <w:p w14:paraId="592F6100" w14:textId="77777777" w:rsidR="00F40B17" w:rsidRDefault="00F40B17" w:rsidP="00305A1D">
      <w:pPr>
        <w:pStyle w:val="bold"/>
        <w:rPr>
          <w:rtl/>
        </w:rPr>
      </w:pPr>
      <w:r>
        <w:t>grid-template-rows</w:t>
      </w:r>
    </w:p>
    <w:p w14:paraId="0B2FEF31" w14:textId="77777777" w:rsidR="00E558EC" w:rsidRDefault="00E558EC" w:rsidP="00E558EC">
      <w:pPr>
        <w:rPr>
          <w:rtl/>
        </w:rPr>
      </w:pPr>
      <w:r w:rsidRPr="00E558EC">
        <w:rPr>
          <w:rtl/>
        </w:rPr>
        <w:t>تعر</w:t>
      </w:r>
      <w:r w:rsidRPr="00E558EC">
        <w:rPr>
          <w:rFonts w:hint="cs"/>
          <w:rtl/>
        </w:rPr>
        <w:t>ی</w:t>
      </w:r>
      <w:r w:rsidRPr="00E558EC">
        <w:rPr>
          <w:rFonts w:hint="eastAsia"/>
          <w:rtl/>
        </w:rPr>
        <w:t>ف</w:t>
      </w:r>
      <w:r w:rsidRPr="00E558EC">
        <w:rPr>
          <w:rtl/>
        </w:rPr>
        <w:t xml:space="preserve"> سطرها</w:t>
      </w:r>
      <w:r w:rsidRPr="00E558EC">
        <w:rPr>
          <w:rFonts w:hint="cs"/>
          <w:rtl/>
        </w:rPr>
        <w:t>ی</w:t>
      </w:r>
      <w:r w:rsidRPr="00E558EC">
        <w:rPr>
          <w:rtl/>
        </w:rPr>
        <w:t xml:space="preserve"> گر</w:t>
      </w:r>
      <w:r w:rsidRPr="00E558EC">
        <w:rPr>
          <w:rFonts w:hint="cs"/>
          <w:rtl/>
        </w:rPr>
        <w:t>ی</w:t>
      </w:r>
      <w:r w:rsidRPr="00E558EC">
        <w:rPr>
          <w:rFonts w:hint="eastAsia"/>
          <w:rtl/>
        </w:rPr>
        <w:t>د</w:t>
      </w:r>
      <w:r w:rsidRPr="00E558EC">
        <w:rPr>
          <w:rtl/>
        </w:rPr>
        <w:t xml:space="preserve"> و ارتفاع آنها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58EC" w14:paraId="1DDD0596" w14:textId="77777777" w:rsidTr="00E558EC">
        <w:tc>
          <w:tcPr>
            <w:tcW w:w="9350" w:type="dxa"/>
          </w:tcPr>
          <w:p w14:paraId="78291652" w14:textId="77777777" w:rsidR="00E558EC" w:rsidRDefault="00E558EC" w:rsidP="00E558EC">
            <w:pPr>
              <w:pStyle w:val="code"/>
              <w:bidi w:val="0"/>
            </w:pPr>
            <w:r>
              <w:lastRenderedPageBreak/>
              <w:t>&lt;style&gt;</w:t>
            </w:r>
          </w:p>
          <w:p w14:paraId="5B4A3A21" w14:textId="77777777" w:rsidR="00E558EC" w:rsidRDefault="00E558EC" w:rsidP="00E558EC">
            <w:pPr>
              <w:pStyle w:val="code"/>
              <w:bidi w:val="0"/>
            </w:pPr>
            <w:r>
              <w:t>.container-3 {</w:t>
            </w:r>
          </w:p>
          <w:p w14:paraId="49A4E505" w14:textId="77777777" w:rsidR="00E558EC" w:rsidRDefault="00E558EC" w:rsidP="00E558EC">
            <w:pPr>
              <w:pStyle w:val="code"/>
              <w:bidi w:val="0"/>
            </w:pPr>
            <w:r>
              <w:t xml:space="preserve">  display: grid;</w:t>
            </w:r>
          </w:p>
          <w:p w14:paraId="55F2D345" w14:textId="77777777" w:rsidR="00E558EC" w:rsidRDefault="00E558EC" w:rsidP="00E558EC">
            <w:pPr>
              <w:pStyle w:val="code"/>
              <w:bidi w:val="0"/>
            </w:pPr>
            <w:r>
              <w:t xml:space="preserve">  grid-template-columns: 1fr 1fr 1fr;</w:t>
            </w:r>
          </w:p>
          <w:p w14:paraId="5F9FF1D4" w14:textId="77777777" w:rsidR="00E558EC" w:rsidRDefault="00E558EC" w:rsidP="00E558EC">
            <w:pPr>
              <w:pStyle w:val="code"/>
              <w:bidi w:val="0"/>
            </w:pPr>
            <w:r>
              <w:t xml:space="preserve">  grid-template-rows: 80px 120px 100px;</w:t>
            </w:r>
          </w:p>
          <w:p w14:paraId="160D4436" w14:textId="77777777" w:rsidR="00E558EC" w:rsidRDefault="00E558EC" w:rsidP="00E558EC">
            <w:pPr>
              <w:pStyle w:val="code"/>
              <w:bidi w:val="0"/>
            </w:pPr>
            <w:r>
              <w:t xml:space="preserve">  gap: 10px;</w:t>
            </w:r>
          </w:p>
          <w:p w14:paraId="15FE7834" w14:textId="77777777" w:rsidR="00E558EC" w:rsidRDefault="00E558EC" w:rsidP="00E558EC">
            <w:pPr>
              <w:pStyle w:val="code"/>
              <w:bidi w:val="0"/>
            </w:pPr>
            <w:r>
              <w:t xml:space="preserve">  background-color: #fff3e0;</w:t>
            </w:r>
          </w:p>
          <w:p w14:paraId="5E561949" w14:textId="77777777" w:rsidR="00E558EC" w:rsidRDefault="00E558EC" w:rsidP="00E558EC">
            <w:pPr>
              <w:pStyle w:val="code"/>
              <w:bidi w:val="0"/>
            </w:pPr>
            <w:r>
              <w:t xml:space="preserve">  padding: 10px;</w:t>
            </w:r>
          </w:p>
          <w:p w14:paraId="281500C7" w14:textId="77777777" w:rsidR="00E558EC" w:rsidRDefault="00E558EC" w:rsidP="00E558EC">
            <w:pPr>
              <w:pStyle w:val="code"/>
              <w:bidi w:val="0"/>
            </w:pPr>
            <w:r>
              <w:t xml:space="preserve">  margin-bottom: 20px;</w:t>
            </w:r>
          </w:p>
          <w:p w14:paraId="48CBA46A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76F5358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</w:p>
          <w:p w14:paraId="14DD32D5" w14:textId="77777777" w:rsidR="00E558EC" w:rsidRDefault="00E558EC" w:rsidP="00E558EC">
            <w:pPr>
              <w:pStyle w:val="code"/>
              <w:bidi w:val="0"/>
            </w:pPr>
            <w:r>
              <w:t>.item {</w:t>
            </w:r>
          </w:p>
          <w:p w14:paraId="04F3E362" w14:textId="77777777" w:rsidR="00E558EC" w:rsidRDefault="00E558EC" w:rsidP="00E558EC">
            <w:pPr>
              <w:pStyle w:val="code"/>
              <w:bidi w:val="0"/>
            </w:pPr>
            <w:r>
              <w:t xml:space="preserve">  background-color: #FF9800;</w:t>
            </w:r>
          </w:p>
          <w:p w14:paraId="1B66DD74" w14:textId="77777777" w:rsidR="00E558EC" w:rsidRDefault="00E558EC" w:rsidP="00E558EC">
            <w:pPr>
              <w:pStyle w:val="code"/>
              <w:bidi w:val="0"/>
            </w:pPr>
            <w:r>
              <w:t xml:space="preserve">  color: white;</w:t>
            </w:r>
          </w:p>
          <w:p w14:paraId="544A5D1E" w14:textId="77777777" w:rsidR="00E558EC" w:rsidRDefault="00E558EC" w:rsidP="00E558EC">
            <w:pPr>
              <w:pStyle w:val="code"/>
              <w:bidi w:val="0"/>
            </w:pPr>
            <w:r>
              <w:t xml:space="preserve">  padding: 15px;</w:t>
            </w:r>
          </w:p>
          <w:p w14:paraId="43E327A8" w14:textId="77777777" w:rsidR="00E558EC" w:rsidRDefault="00E558EC" w:rsidP="00E558EC">
            <w:pPr>
              <w:pStyle w:val="code"/>
              <w:bidi w:val="0"/>
            </w:pPr>
            <w:r>
              <w:t xml:space="preserve">  text-align: center;</w:t>
            </w:r>
          </w:p>
          <w:p w14:paraId="7C75371D" w14:textId="77777777" w:rsidR="00E558EC" w:rsidRDefault="00E558EC" w:rsidP="00E558EC">
            <w:pPr>
              <w:pStyle w:val="code"/>
              <w:bidi w:val="0"/>
            </w:pPr>
            <w:r>
              <w:t xml:space="preserve">  border-radius: 5px;</w:t>
            </w:r>
          </w:p>
          <w:p w14:paraId="37D040A2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B4C4C4F" w14:textId="77777777" w:rsidR="00E558EC" w:rsidRDefault="00E558EC" w:rsidP="00E558EC">
            <w:pPr>
              <w:pStyle w:val="code"/>
              <w:bidi w:val="0"/>
            </w:pPr>
            <w:r>
              <w:t>&lt;/style&gt;</w:t>
            </w:r>
          </w:p>
          <w:p w14:paraId="49185B26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</w:p>
          <w:p w14:paraId="466DA296" w14:textId="77777777" w:rsidR="00E558EC" w:rsidRDefault="00E558EC" w:rsidP="00E558EC">
            <w:pPr>
              <w:pStyle w:val="code"/>
              <w:bidi w:val="0"/>
            </w:pPr>
            <w:r>
              <w:t>&lt;div class="container-3"&gt;</w:t>
            </w:r>
          </w:p>
          <w:p w14:paraId="77032FE7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 xml:space="preserve">  &lt;div class="item"&gt;</w:t>
            </w:r>
            <w:r>
              <w:rPr>
                <w:rFonts w:cs="IRANSansWeb(FaNum) Light"/>
                <w:rtl/>
              </w:rPr>
              <w:t>سطر 1: 80</w:t>
            </w:r>
            <w:r>
              <w:t>px&lt;/div&gt;</w:t>
            </w:r>
          </w:p>
          <w:p w14:paraId="5051A1D6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 xml:space="preserve">  &lt;div class="item"&gt;</w:t>
            </w:r>
            <w:r>
              <w:rPr>
                <w:rFonts w:cs="IRANSansWeb(FaNum) Light"/>
                <w:rtl/>
              </w:rPr>
              <w:t>سطر 1: 80</w:t>
            </w:r>
            <w:r>
              <w:t>px&lt;/div&gt;</w:t>
            </w:r>
          </w:p>
          <w:p w14:paraId="66BA5E64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 xml:space="preserve">  &lt;div class="item"&gt;</w:t>
            </w:r>
            <w:r>
              <w:rPr>
                <w:rFonts w:cs="IRANSansWeb(FaNum) Light"/>
                <w:rtl/>
              </w:rPr>
              <w:t>سطر 1: 80</w:t>
            </w:r>
            <w:r>
              <w:t>px&lt;/div&gt;</w:t>
            </w:r>
          </w:p>
          <w:p w14:paraId="16C3FF64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 xml:space="preserve">  &lt;div class="item"&gt;</w:t>
            </w:r>
            <w:r>
              <w:rPr>
                <w:rFonts w:cs="IRANSansWeb(FaNum) Light"/>
                <w:rtl/>
              </w:rPr>
              <w:t>سطر 2: 120</w:t>
            </w:r>
            <w:r>
              <w:t>px&lt;/div&gt;</w:t>
            </w:r>
          </w:p>
          <w:p w14:paraId="782969BB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 xml:space="preserve">  &lt;div class="item"&gt;</w:t>
            </w:r>
            <w:r>
              <w:rPr>
                <w:rFonts w:cs="IRANSansWeb(FaNum) Light"/>
                <w:rtl/>
              </w:rPr>
              <w:t>سطر 2: 120</w:t>
            </w:r>
            <w:r>
              <w:t>px&lt;/div&gt;</w:t>
            </w:r>
          </w:p>
          <w:p w14:paraId="67CA12EF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 xml:space="preserve">  &lt;div class="item"&gt;</w:t>
            </w:r>
            <w:r>
              <w:rPr>
                <w:rFonts w:cs="IRANSansWeb(FaNum) Light"/>
                <w:rtl/>
              </w:rPr>
              <w:t>سطر 2: 120</w:t>
            </w:r>
            <w:r>
              <w:t>px&lt;/div&gt;</w:t>
            </w:r>
          </w:p>
          <w:p w14:paraId="4E453929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 xml:space="preserve">  &lt;div class="item"&gt;</w:t>
            </w:r>
            <w:r>
              <w:rPr>
                <w:rFonts w:cs="IRANSansWeb(FaNum) Light"/>
                <w:rtl/>
              </w:rPr>
              <w:t>سطر 3: 100</w:t>
            </w:r>
            <w:r>
              <w:t>px&lt;/div&gt;</w:t>
            </w:r>
          </w:p>
          <w:p w14:paraId="50AEA7AB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 xml:space="preserve">  &lt;div class="item"&gt;</w:t>
            </w:r>
            <w:r>
              <w:rPr>
                <w:rFonts w:cs="IRANSansWeb(FaNum) Light"/>
                <w:rtl/>
              </w:rPr>
              <w:t>سطر 3: 100</w:t>
            </w:r>
            <w:r>
              <w:t>px&lt;/div&gt;</w:t>
            </w:r>
          </w:p>
          <w:p w14:paraId="576339CA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 xml:space="preserve">  &lt;div class="item"&gt;</w:t>
            </w:r>
            <w:r>
              <w:rPr>
                <w:rFonts w:cs="IRANSansWeb(FaNum) Light"/>
                <w:rtl/>
              </w:rPr>
              <w:t>سطر 3: 100</w:t>
            </w:r>
            <w:r>
              <w:t>px&lt;/div&gt;</w:t>
            </w:r>
          </w:p>
          <w:p w14:paraId="740FD14A" w14:textId="14ACDF17" w:rsidR="00E558EC" w:rsidRDefault="00E558EC" w:rsidP="00E558EC">
            <w:pPr>
              <w:pStyle w:val="code"/>
              <w:bidi w:val="0"/>
            </w:pPr>
            <w:r>
              <w:t>&lt;/div&gt;</w:t>
            </w:r>
          </w:p>
        </w:tc>
      </w:tr>
    </w:tbl>
    <w:p w14:paraId="2F25D5FC" w14:textId="77777777" w:rsidR="00E558EC" w:rsidRPr="00E558EC" w:rsidRDefault="00E558EC" w:rsidP="00E558EC">
      <w:pPr>
        <w:bidi w:val="0"/>
        <w:rPr>
          <w:rtl/>
        </w:rPr>
      </w:pPr>
    </w:p>
    <w:p w14:paraId="5E26BE4B" w14:textId="77777777" w:rsidR="00E558EC" w:rsidRDefault="00E558EC" w:rsidP="00305A1D">
      <w:pPr>
        <w:pStyle w:val="bold"/>
      </w:pPr>
    </w:p>
    <w:p w14:paraId="7915F52B" w14:textId="6867C132" w:rsidR="00F40B17" w:rsidRDefault="00F40B17" w:rsidP="00E558EC">
      <w:pPr>
        <w:pStyle w:val="bold"/>
        <w:rPr>
          <w:rtl/>
        </w:rPr>
      </w:pPr>
      <w:r>
        <w:t>grid-column</w:t>
      </w:r>
      <w:r w:rsidR="00E558EC">
        <w:rPr>
          <w:rFonts w:hint="cs"/>
          <w:rtl/>
        </w:rPr>
        <w:t xml:space="preserve"> - </w:t>
      </w:r>
      <w:r>
        <w:t>grid-row</w:t>
      </w:r>
    </w:p>
    <w:p w14:paraId="001A9EB6" w14:textId="77777777" w:rsidR="00E558EC" w:rsidRDefault="00E558EC" w:rsidP="00E558EC">
      <w:pPr>
        <w:rPr>
          <w:rtl/>
          <w:lang w:bidi="ar-SA"/>
        </w:rPr>
      </w:pPr>
      <w:r w:rsidRPr="00E558EC">
        <w:rPr>
          <w:rtl/>
          <w:lang w:bidi="ar-SA"/>
        </w:rPr>
        <w:t>تعریف موقعیت المان در ستون‌ها و سطرها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58EC" w14:paraId="16447179" w14:textId="77777777" w:rsidTr="00E558EC">
        <w:tc>
          <w:tcPr>
            <w:tcW w:w="9350" w:type="dxa"/>
          </w:tcPr>
          <w:p w14:paraId="62656BD4" w14:textId="77777777" w:rsidR="00E558EC" w:rsidRDefault="00E558EC" w:rsidP="00E558EC">
            <w:pPr>
              <w:pStyle w:val="code"/>
              <w:bidi w:val="0"/>
            </w:pPr>
            <w:r>
              <w:t>&lt;style&gt;</w:t>
            </w:r>
          </w:p>
          <w:p w14:paraId="67E699BA" w14:textId="77777777" w:rsidR="00E558EC" w:rsidRDefault="00E558EC" w:rsidP="00E558EC">
            <w:pPr>
              <w:pStyle w:val="code"/>
              <w:bidi w:val="0"/>
            </w:pPr>
            <w:r>
              <w:t>.container-6 {</w:t>
            </w:r>
          </w:p>
          <w:p w14:paraId="14A45C20" w14:textId="77777777" w:rsidR="00E558EC" w:rsidRDefault="00E558EC" w:rsidP="00E558EC">
            <w:pPr>
              <w:pStyle w:val="code"/>
              <w:bidi w:val="0"/>
            </w:pPr>
            <w:r>
              <w:t xml:space="preserve">  display: grid;</w:t>
            </w:r>
          </w:p>
          <w:p w14:paraId="006EEC27" w14:textId="77777777" w:rsidR="00E558EC" w:rsidRDefault="00E558EC" w:rsidP="00E558EC">
            <w:pPr>
              <w:pStyle w:val="code"/>
              <w:bidi w:val="0"/>
            </w:pPr>
            <w:r>
              <w:lastRenderedPageBreak/>
              <w:t xml:space="preserve">  grid-template-columns: 1fr 1fr 1fr 1fr;</w:t>
            </w:r>
          </w:p>
          <w:p w14:paraId="3A66544F" w14:textId="77777777" w:rsidR="00E558EC" w:rsidRDefault="00E558EC" w:rsidP="00E558EC">
            <w:pPr>
              <w:pStyle w:val="code"/>
              <w:bidi w:val="0"/>
            </w:pPr>
            <w:r>
              <w:t xml:space="preserve">  grid-template-rows: 100px 100px 100px;</w:t>
            </w:r>
          </w:p>
          <w:p w14:paraId="02BD20C3" w14:textId="77777777" w:rsidR="00E558EC" w:rsidRDefault="00E558EC" w:rsidP="00E558EC">
            <w:pPr>
              <w:pStyle w:val="code"/>
              <w:bidi w:val="0"/>
            </w:pPr>
            <w:r>
              <w:t xml:space="preserve">  gap: 10px;</w:t>
            </w:r>
          </w:p>
          <w:p w14:paraId="2C9E916A" w14:textId="77777777" w:rsidR="00E558EC" w:rsidRDefault="00E558EC" w:rsidP="00E558EC">
            <w:pPr>
              <w:pStyle w:val="code"/>
              <w:bidi w:val="0"/>
            </w:pPr>
            <w:r>
              <w:t xml:space="preserve">  background-color: #f0f0f0;</w:t>
            </w:r>
          </w:p>
          <w:p w14:paraId="5A3D484E" w14:textId="77777777" w:rsidR="00E558EC" w:rsidRDefault="00E558EC" w:rsidP="00E558EC">
            <w:pPr>
              <w:pStyle w:val="code"/>
              <w:bidi w:val="0"/>
            </w:pPr>
            <w:r>
              <w:t xml:space="preserve">  padding: 15px;</w:t>
            </w:r>
          </w:p>
          <w:p w14:paraId="7C0BBD09" w14:textId="77777777" w:rsidR="00E558EC" w:rsidRDefault="00E558EC" w:rsidP="00E558EC">
            <w:pPr>
              <w:pStyle w:val="code"/>
              <w:bidi w:val="0"/>
            </w:pPr>
            <w:r>
              <w:t xml:space="preserve">  margin-bottom: 20px;</w:t>
            </w:r>
          </w:p>
          <w:p w14:paraId="69600744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403A56E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</w:p>
          <w:p w14:paraId="3AEE2BC0" w14:textId="77777777" w:rsidR="00E558EC" w:rsidRDefault="00E558EC" w:rsidP="00E558EC">
            <w:pPr>
              <w:pStyle w:val="code"/>
              <w:bidi w:val="0"/>
            </w:pPr>
            <w:r>
              <w:t>.item {</w:t>
            </w:r>
          </w:p>
          <w:p w14:paraId="5E1146D4" w14:textId="77777777" w:rsidR="00E558EC" w:rsidRDefault="00E558EC" w:rsidP="00E558EC">
            <w:pPr>
              <w:pStyle w:val="code"/>
              <w:bidi w:val="0"/>
            </w:pPr>
            <w:r>
              <w:t xml:space="preserve">  background-color: #9C27B0;</w:t>
            </w:r>
          </w:p>
          <w:p w14:paraId="57D72A4D" w14:textId="77777777" w:rsidR="00E558EC" w:rsidRDefault="00E558EC" w:rsidP="00E558EC">
            <w:pPr>
              <w:pStyle w:val="code"/>
              <w:bidi w:val="0"/>
            </w:pPr>
            <w:r>
              <w:t xml:space="preserve">  color: white;</w:t>
            </w:r>
          </w:p>
          <w:p w14:paraId="747EAC67" w14:textId="77777777" w:rsidR="00E558EC" w:rsidRDefault="00E558EC" w:rsidP="00E558EC">
            <w:pPr>
              <w:pStyle w:val="code"/>
              <w:bidi w:val="0"/>
            </w:pPr>
            <w:r>
              <w:t xml:space="preserve">  padding: 15px;</w:t>
            </w:r>
          </w:p>
          <w:p w14:paraId="3AA8E2DB" w14:textId="77777777" w:rsidR="00E558EC" w:rsidRDefault="00E558EC" w:rsidP="00E558EC">
            <w:pPr>
              <w:pStyle w:val="code"/>
              <w:bidi w:val="0"/>
            </w:pPr>
            <w:r>
              <w:t xml:space="preserve">  text-align: center;</w:t>
            </w:r>
          </w:p>
          <w:p w14:paraId="7C13B3B6" w14:textId="77777777" w:rsidR="00E558EC" w:rsidRDefault="00E558EC" w:rsidP="00E558EC">
            <w:pPr>
              <w:pStyle w:val="code"/>
              <w:bidi w:val="0"/>
            </w:pPr>
            <w:r>
              <w:t xml:space="preserve">  border-radius: 5px;</w:t>
            </w:r>
          </w:p>
          <w:p w14:paraId="1AE24A40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64739E9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</w:p>
          <w:p w14:paraId="2585967C" w14:textId="77777777" w:rsidR="00E558EC" w:rsidRDefault="00E558EC" w:rsidP="00E558EC">
            <w:pPr>
              <w:pStyle w:val="code"/>
              <w:bidi w:val="0"/>
            </w:pPr>
            <w:r>
              <w:t>.item-1 {</w:t>
            </w:r>
          </w:p>
          <w:p w14:paraId="10EAC9D3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 xml:space="preserve">  grid-column: 1 / 3; /* </w:t>
            </w:r>
            <w:r>
              <w:rPr>
                <w:rFonts w:cs="IRANSansWeb(FaNum) Light"/>
                <w:rtl/>
              </w:rPr>
              <w:t>از ستون 1 تا 3</w:t>
            </w:r>
            <w:r>
              <w:t xml:space="preserve"> */</w:t>
            </w:r>
          </w:p>
          <w:p w14:paraId="1A4D4EAA" w14:textId="77777777" w:rsidR="00E558EC" w:rsidRDefault="00E558EC" w:rsidP="00E558EC">
            <w:pPr>
              <w:pStyle w:val="code"/>
              <w:bidi w:val="0"/>
            </w:pPr>
            <w:r>
              <w:t xml:space="preserve">  background-color: #FF5722;</w:t>
            </w:r>
          </w:p>
          <w:p w14:paraId="22CF8D47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F6B9524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</w:p>
          <w:p w14:paraId="2D455055" w14:textId="77777777" w:rsidR="00E558EC" w:rsidRDefault="00E558EC" w:rsidP="00E558EC">
            <w:pPr>
              <w:pStyle w:val="code"/>
              <w:bidi w:val="0"/>
            </w:pPr>
            <w:r>
              <w:t>.item-2 {</w:t>
            </w:r>
          </w:p>
          <w:p w14:paraId="5727A6F1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 xml:space="preserve">  grid-row: 1 / 3; /* </w:t>
            </w:r>
            <w:r>
              <w:rPr>
                <w:rFonts w:cs="IRANSansWeb(FaNum) Light"/>
                <w:rtl/>
              </w:rPr>
              <w:t>از سطر 1 تا 3</w:t>
            </w:r>
            <w:r>
              <w:t xml:space="preserve"> */</w:t>
            </w:r>
          </w:p>
          <w:p w14:paraId="273C5221" w14:textId="77777777" w:rsidR="00E558EC" w:rsidRDefault="00E558EC" w:rsidP="00E558EC">
            <w:pPr>
              <w:pStyle w:val="code"/>
              <w:bidi w:val="0"/>
            </w:pPr>
            <w:r>
              <w:t xml:space="preserve">  background-color: #4CAF50;</w:t>
            </w:r>
          </w:p>
          <w:p w14:paraId="50278904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7C02DCE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</w:p>
          <w:p w14:paraId="42A9F906" w14:textId="77777777" w:rsidR="00E558EC" w:rsidRDefault="00E558EC" w:rsidP="00E558EC">
            <w:pPr>
              <w:pStyle w:val="code"/>
              <w:bidi w:val="0"/>
            </w:pPr>
            <w:r>
              <w:t>.item-3 {</w:t>
            </w:r>
          </w:p>
          <w:p w14:paraId="0DC33612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 xml:space="preserve">  grid-column: span 2; /* 2 </w:t>
            </w:r>
            <w:r>
              <w:rPr>
                <w:rFonts w:cs="IRANSansWeb(FaNum) Light"/>
                <w:rtl/>
              </w:rPr>
              <w:t>ستون بگ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t xml:space="preserve"> */</w:t>
            </w:r>
          </w:p>
          <w:p w14:paraId="14FE10AE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 xml:space="preserve">  grid-row: span 2; /* 2 </w:t>
            </w:r>
            <w:r>
              <w:rPr>
                <w:rFonts w:cs="IRANSansWeb(FaNum) Light"/>
                <w:rtl/>
              </w:rPr>
              <w:t>سطر بگ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t xml:space="preserve"> */</w:t>
            </w:r>
          </w:p>
          <w:p w14:paraId="71D2A944" w14:textId="77777777" w:rsidR="00E558EC" w:rsidRDefault="00E558EC" w:rsidP="00E558EC">
            <w:pPr>
              <w:pStyle w:val="code"/>
              <w:bidi w:val="0"/>
            </w:pPr>
            <w:r>
              <w:t xml:space="preserve">  background-color: #2196F3;</w:t>
            </w:r>
          </w:p>
          <w:p w14:paraId="39B48F8A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EF36218" w14:textId="77777777" w:rsidR="00E558EC" w:rsidRDefault="00E558EC" w:rsidP="00E558EC">
            <w:pPr>
              <w:pStyle w:val="code"/>
              <w:bidi w:val="0"/>
            </w:pPr>
            <w:r>
              <w:t>&lt;/style&gt;</w:t>
            </w:r>
          </w:p>
          <w:p w14:paraId="3A071F11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</w:p>
          <w:p w14:paraId="3E3F9BAE" w14:textId="77777777" w:rsidR="00E558EC" w:rsidRDefault="00E558EC" w:rsidP="00E558EC">
            <w:pPr>
              <w:pStyle w:val="code"/>
              <w:bidi w:val="0"/>
            </w:pPr>
            <w:r>
              <w:t>&lt;div class="container-6"&gt;</w:t>
            </w:r>
          </w:p>
          <w:p w14:paraId="29442726" w14:textId="77777777" w:rsidR="00E558EC" w:rsidRDefault="00E558EC" w:rsidP="00E558EC">
            <w:pPr>
              <w:pStyle w:val="code"/>
              <w:bidi w:val="0"/>
            </w:pPr>
            <w:r>
              <w:t xml:space="preserve">  &lt;div class="item item-1"&gt;grid-column: 1 / 3&lt;/div&gt;</w:t>
            </w:r>
          </w:p>
          <w:p w14:paraId="369E947A" w14:textId="77777777" w:rsidR="00E558EC" w:rsidRDefault="00E558EC" w:rsidP="00E558EC">
            <w:pPr>
              <w:pStyle w:val="code"/>
              <w:bidi w:val="0"/>
            </w:pPr>
            <w:r>
              <w:t xml:space="preserve">  &lt;div class="item item-2"&gt;grid-row: 1 / 3&lt;/div&gt;</w:t>
            </w:r>
          </w:p>
          <w:p w14:paraId="7CB2E495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 xml:space="preserve">  &lt;div class="item item-3"&gt;span 2 </w:t>
            </w:r>
            <w:r>
              <w:rPr>
                <w:rFonts w:cs="IRANSansWeb(FaNum) Light"/>
                <w:rtl/>
              </w:rPr>
              <w:t>ستون و 2 سطر</w:t>
            </w:r>
            <w:r>
              <w:t>&lt;/div&gt;</w:t>
            </w:r>
          </w:p>
          <w:p w14:paraId="75F82747" w14:textId="77777777" w:rsidR="00E558EC" w:rsidRDefault="00E558EC" w:rsidP="00E558EC">
            <w:pPr>
              <w:pStyle w:val="code"/>
              <w:bidi w:val="0"/>
            </w:pPr>
            <w:r>
              <w:t xml:space="preserve">  &lt;div class="item"&gt;4&lt;/div&gt;</w:t>
            </w:r>
          </w:p>
          <w:p w14:paraId="4C07D870" w14:textId="77777777" w:rsidR="00E558EC" w:rsidRDefault="00E558EC" w:rsidP="00E558EC">
            <w:pPr>
              <w:pStyle w:val="code"/>
              <w:bidi w:val="0"/>
            </w:pPr>
            <w:r>
              <w:t xml:space="preserve">  &lt;div class="item"&gt;5&lt;/div&gt;</w:t>
            </w:r>
          </w:p>
          <w:p w14:paraId="64070E16" w14:textId="77777777" w:rsidR="00E558EC" w:rsidRDefault="00E558EC" w:rsidP="00E558EC">
            <w:pPr>
              <w:pStyle w:val="code"/>
              <w:bidi w:val="0"/>
            </w:pPr>
            <w:r>
              <w:t xml:space="preserve">  &lt;div class="item"&gt;6&lt;/div&gt;</w:t>
            </w:r>
          </w:p>
          <w:p w14:paraId="7DB4542E" w14:textId="77777777" w:rsidR="00E558EC" w:rsidRDefault="00E558EC" w:rsidP="00E558EC">
            <w:pPr>
              <w:pStyle w:val="code"/>
              <w:bidi w:val="0"/>
            </w:pPr>
            <w:r>
              <w:t xml:space="preserve">  &lt;div class="item"&gt;7&lt;/div&gt;</w:t>
            </w:r>
          </w:p>
          <w:p w14:paraId="0A0E6206" w14:textId="77777777" w:rsidR="00E558EC" w:rsidRDefault="00E558EC" w:rsidP="00E558EC">
            <w:pPr>
              <w:pStyle w:val="code"/>
              <w:bidi w:val="0"/>
            </w:pPr>
            <w:r>
              <w:t xml:space="preserve">  &lt;div class="item"&gt;8&lt;/div&gt;</w:t>
            </w:r>
          </w:p>
          <w:p w14:paraId="43DD2796" w14:textId="64D336A7" w:rsidR="00E558EC" w:rsidRDefault="00E558EC" w:rsidP="00E558EC">
            <w:pPr>
              <w:pStyle w:val="code"/>
              <w:bidi w:val="0"/>
            </w:pPr>
            <w:r>
              <w:t>&lt;/div&gt;</w:t>
            </w:r>
          </w:p>
        </w:tc>
      </w:tr>
    </w:tbl>
    <w:p w14:paraId="36345792" w14:textId="77777777" w:rsidR="00E558EC" w:rsidRPr="00E558EC" w:rsidRDefault="00E558EC" w:rsidP="00E558EC">
      <w:pPr>
        <w:bidi w:val="0"/>
      </w:pPr>
    </w:p>
    <w:p w14:paraId="0C0E3CE0" w14:textId="77777777" w:rsidR="00E558EC" w:rsidRDefault="00E558EC" w:rsidP="00E558EC">
      <w:pPr>
        <w:pStyle w:val="bold"/>
      </w:pPr>
    </w:p>
    <w:p w14:paraId="27C9D991" w14:textId="0F9A9A85" w:rsidR="00F40B17" w:rsidRDefault="00F40B17" w:rsidP="00E558EC">
      <w:pPr>
        <w:pStyle w:val="bold"/>
        <w:rPr>
          <w:rtl/>
        </w:rPr>
      </w:pPr>
      <w:r>
        <w:t>grid-column-start</w:t>
      </w:r>
      <w:r w:rsidR="00E558EC">
        <w:rPr>
          <w:rFonts w:hint="cs"/>
          <w:rtl/>
        </w:rPr>
        <w:t>-</w:t>
      </w:r>
      <w:r>
        <w:t>grid-column-end</w:t>
      </w:r>
      <w:r w:rsidR="00E558EC">
        <w:rPr>
          <w:rFonts w:hint="cs"/>
          <w:rtl/>
        </w:rPr>
        <w:t>-</w:t>
      </w:r>
      <w:r>
        <w:t>grid-row-start</w:t>
      </w:r>
      <w:r w:rsidR="00E558EC">
        <w:rPr>
          <w:rFonts w:hint="cs"/>
          <w:rtl/>
        </w:rPr>
        <w:t>-</w:t>
      </w:r>
      <w:r>
        <w:t>grid-row-end</w:t>
      </w:r>
    </w:p>
    <w:p w14:paraId="764393F7" w14:textId="77777777" w:rsidR="00E558EC" w:rsidRPr="00E558EC" w:rsidRDefault="00E558EC" w:rsidP="00E558EC">
      <w:pPr>
        <w:rPr>
          <w:rtl/>
        </w:rPr>
      </w:pPr>
      <w:r w:rsidRPr="00E558EC">
        <w:rPr>
          <w:rtl/>
        </w:rPr>
        <w:t>تعر</w:t>
      </w:r>
      <w:r w:rsidRPr="00E558EC">
        <w:rPr>
          <w:rFonts w:hint="cs"/>
          <w:rtl/>
        </w:rPr>
        <w:t>ی</w:t>
      </w:r>
      <w:r w:rsidRPr="00E558EC">
        <w:rPr>
          <w:rFonts w:hint="eastAsia"/>
          <w:rtl/>
        </w:rPr>
        <w:t>ف</w:t>
      </w:r>
      <w:r w:rsidRPr="00E558EC">
        <w:rPr>
          <w:rtl/>
        </w:rPr>
        <w:t xml:space="preserve"> دق</w:t>
      </w:r>
      <w:r w:rsidRPr="00E558EC">
        <w:rPr>
          <w:rFonts w:hint="cs"/>
          <w:rtl/>
        </w:rPr>
        <w:t>ی</w:t>
      </w:r>
      <w:r w:rsidRPr="00E558EC">
        <w:rPr>
          <w:rFonts w:hint="eastAsia"/>
          <w:rtl/>
        </w:rPr>
        <w:t>ق</w:t>
      </w:r>
      <w:r w:rsidRPr="00E558EC">
        <w:rPr>
          <w:rtl/>
        </w:rPr>
        <w:t xml:space="preserve"> شروع و پا</w:t>
      </w:r>
      <w:r w:rsidRPr="00E558EC">
        <w:rPr>
          <w:rFonts w:hint="cs"/>
          <w:rtl/>
        </w:rPr>
        <w:t>ی</w:t>
      </w:r>
      <w:r w:rsidRPr="00E558EC">
        <w:rPr>
          <w:rFonts w:hint="eastAsia"/>
          <w:rtl/>
        </w:rPr>
        <w:t>ان</w:t>
      </w:r>
      <w:r w:rsidRPr="00E558EC">
        <w:rPr>
          <w:rtl/>
        </w:rPr>
        <w:t xml:space="preserve"> المان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58EC" w14:paraId="4ECB0E60" w14:textId="77777777" w:rsidTr="00E558EC">
        <w:tc>
          <w:tcPr>
            <w:tcW w:w="9350" w:type="dxa"/>
          </w:tcPr>
          <w:p w14:paraId="3F1F3180" w14:textId="77777777" w:rsidR="00E558EC" w:rsidRDefault="00E558EC" w:rsidP="00E558EC">
            <w:pPr>
              <w:pStyle w:val="code"/>
              <w:bidi w:val="0"/>
            </w:pPr>
            <w:r>
              <w:t>&lt;style&gt;</w:t>
            </w:r>
          </w:p>
          <w:p w14:paraId="2ABABECA" w14:textId="77777777" w:rsidR="00E558EC" w:rsidRDefault="00E558EC" w:rsidP="00E558EC">
            <w:pPr>
              <w:pStyle w:val="code"/>
              <w:bidi w:val="0"/>
            </w:pPr>
            <w:r>
              <w:t>.container-7 {</w:t>
            </w:r>
          </w:p>
          <w:p w14:paraId="59360334" w14:textId="77777777" w:rsidR="00E558EC" w:rsidRDefault="00E558EC" w:rsidP="00E558EC">
            <w:pPr>
              <w:pStyle w:val="code"/>
              <w:bidi w:val="0"/>
            </w:pPr>
            <w:r>
              <w:t xml:space="preserve">  display: grid;</w:t>
            </w:r>
          </w:p>
          <w:p w14:paraId="0825C819" w14:textId="77777777" w:rsidR="00E558EC" w:rsidRDefault="00E558EC" w:rsidP="00E558EC">
            <w:pPr>
              <w:pStyle w:val="code"/>
              <w:bidi w:val="0"/>
            </w:pPr>
            <w:r>
              <w:t xml:space="preserve">  grid-template-columns: [col1] 1fr [col2] 1fr [col3] 1fr [col4];</w:t>
            </w:r>
          </w:p>
          <w:p w14:paraId="2C7A1145" w14:textId="77777777" w:rsidR="00E558EC" w:rsidRDefault="00E558EC" w:rsidP="00E558EC">
            <w:pPr>
              <w:pStyle w:val="code"/>
              <w:bidi w:val="0"/>
            </w:pPr>
            <w:r>
              <w:t xml:space="preserve">  grid-template-rows: [row1] 100px [row2] 100px [row3] 100px [row4];</w:t>
            </w:r>
          </w:p>
          <w:p w14:paraId="61F541A8" w14:textId="77777777" w:rsidR="00E558EC" w:rsidRDefault="00E558EC" w:rsidP="00E558EC">
            <w:pPr>
              <w:pStyle w:val="code"/>
              <w:bidi w:val="0"/>
            </w:pPr>
            <w:r>
              <w:t xml:space="preserve">  gap: 10px;</w:t>
            </w:r>
          </w:p>
          <w:p w14:paraId="18E4AFB6" w14:textId="77777777" w:rsidR="00E558EC" w:rsidRDefault="00E558EC" w:rsidP="00E558EC">
            <w:pPr>
              <w:pStyle w:val="code"/>
              <w:bidi w:val="0"/>
            </w:pPr>
            <w:r>
              <w:t xml:space="preserve">  background-color: #e3f2fd;</w:t>
            </w:r>
          </w:p>
          <w:p w14:paraId="18359F41" w14:textId="77777777" w:rsidR="00E558EC" w:rsidRDefault="00E558EC" w:rsidP="00E558EC">
            <w:pPr>
              <w:pStyle w:val="code"/>
              <w:bidi w:val="0"/>
            </w:pPr>
            <w:r>
              <w:t xml:space="preserve">  padding: 15px;</w:t>
            </w:r>
          </w:p>
          <w:p w14:paraId="5C2B34B0" w14:textId="77777777" w:rsidR="00E558EC" w:rsidRDefault="00E558EC" w:rsidP="00E558EC">
            <w:pPr>
              <w:pStyle w:val="code"/>
              <w:bidi w:val="0"/>
            </w:pPr>
            <w:r>
              <w:t xml:space="preserve">  margin-bottom: 20px;</w:t>
            </w:r>
          </w:p>
          <w:p w14:paraId="009126FF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B91BD0E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</w:p>
          <w:p w14:paraId="010EB9AD" w14:textId="77777777" w:rsidR="00E558EC" w:rsidRDefault="00E558EC" w:rsidP="00E558EC">
            <w:pPr>
              <w:pStyle w:val="code"/>
              <w:bidi w:val="0"/>
            </w:pPr>
            <w:r>
              <w:t>.item {</w:t>
            </w:r>
          </w:p>
          <w:p w14:paraId="2CF5DCE5" w14:textId="77777777" w:rsidR="00E558EC" w:rsidRDefault="00E558EC" w:rsidP="00E558EC">
            <w:pPr>
              <w:pStyle w:val="code"/>
              <w:bidi w:val="0"/>
            </w:pPr>
            <w:r>
              <w:t xml:space="preserve">  background-color: #607D8B;</w:t>
            </w:r>
          </w:p>
          <w:p w14:paraId="6F27F5C3" w14:textId="77777777" w:rsidR="00E558EC" w:rsidRDefault="00E558EC" w:rsidP="00E558EC">
            <w:pPr>
              <w:pStyle w:val="code"/>
              <w:bidi w:val="0"/>
            </w:pPr>
            <w:r>
              <w:t xml:space="preserve">  color: white;</w:t>
            </w:r>
          </w:p>
          <w:p w14:paraId="6B0C247F" w14:textId="77777777" w:rsidR="00E558EC" w:rsidRDefault="00E558EC" w:rsidP="00E558EC">
            <w:pPr>
              <w:pStyle w:val="code"/>
              <w:bidi w:val="0"/>
            </w:pPr>
            <w:r>
              <w:t xml:space="preserve">  padding: 15px;</w:t>
            </w:r>
          </w:p>
          <w:p w14:paraId="4BE11EE3" w14:textId="77777777" w:rsidR="00E558EC" w:rsidRDefault="00E558EC" w:rsidP="00E558EC">
            <w:pPr>
              <w:pStyle w:val="code"/>
              <w:bidi w:val="0"/>
            </w:pPr>
            <w:r>
              <w:t xml:space="preserve">  text-align: center;</w:t>
            </w:r>
          </w:p>
          <w:p w14:paraId="166AC2F5" w14:textId="77777777" w:rsidR="00E558EC" w:rsidRDefault="00E558EC" w:rsidP="00E558EC">
            <w:pPr>
              <w:pStyle w:val="code"/>
              <w:bidi w:val="0"/>
            </w:pPr>
            <w:r>
              <w:t xml:space="preserve">  border-radius: 5px;</w:t>
            </w:r>
          </w:p>
          <w:p w14:paraId="18C5F857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DD4D215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</w:p>
          <w:p w14:paraId="688C5D79" w14:textId="77777777" w:rsidR="00E558EC" w:rsidRDefault="00E558EC" w:rsidP="00E558EC">
            <w:pPr>
              <w:pStyle w:val="code"/>
              <w:bidi w:val="0"/>
            </w:pPr>
            <w:r>
              <w:t>.positioned-item {</w:t>
            </w:r>
          </w:p>
          <w:p w14:paraId="6BEACFE2" w14:textId="77777777" w:rsidR="00E558EC" w:rsidRDefault="00E558EC" w:rsidP="00E558EC">
            <w:pPr>
              <w:pStyle w:val="code"/>
              <w:bidi w:val="0"/>
            </w:pPr>
            <w:r>
              <w:t xml:space="preserve">  grid-column-start: col1;</w:t>
            </w:r>
          </w:p>
          <w:p w14:paraId="2A3604A5" w14:textId="77777777" w:rsidR="00E558EC" w:rsidRDefault="00E558EC" w:rsidP="00E558EC">
            <w:pPr>
              <w:pStyle w:val="code"/>
              <w:bidi w:val="0"/>
            </w:pPr>
            <w:r>
              <w:t xml:space="preserve">  grid-column-end: col3;</w:t>
            </w:r>
          </w:p>
          <w:p w14:paraId="755CE503" w14:textId="77777777" w:rsidR="00E558EC" w:rsidRDefault="00E558EC" w:rsidP="00E558EC">
            <w:pPr>
              <w:pStyle w:val="code"/>
              <w:bidi w:val="0"/>
            </w:pPr>
            <w:r>
              <w:t xml:space="preserve">  grid-row-start: row2;</w:t>
            </w:r>
          </w:p>
          <w:p w14:paraId="07CA9157" w14:textId="77777777" w:rsidR="00E558EC" w:rsidRDefault="00E558EC" w:rsidP="00E558EC">
            <w:pPr>
              <w:pStyle w:val="code"/>
              <w:bidi w:val="0"/>
            </w:pPr>
            <w:r>
              <w:t xml:space="preserve">  grid-row-end: row4;</w:t>
            </w:r>
          </w:p>
          <w:p w14:paraId="013663CB" w14:textId="77777777" w:rsidR="00E558EC" w:rsidRDefault="00E558EC" w:rsidP="00E558EC">
            <w:pPr>
              <w:pStyle w:val="code"/>
              <w:bidi w:val="0"/>
            </w:pPr>
            <w:r>
              <w:t xml:space="preserve">  background-color: #E91E63;</w:t>
            </w:r>
          </w:p>
          <w:p w14:paraId="1E9F042B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56F998C" w14:textId="77777777" w:rsidR="00E558EC" w:rsidRDefault="00E558EC" w:rsidP="00E558EC">
            <w:pPr>
              <w:pStyle w:val="code"/>
              <w:bidi w:val="0"/>
            </w:pPr>
            <w:r>
              <w:t>&lt;/style&gt;</w:t>
            </w:r>
          </w:p>
          <w:p w14:paraId="3562707B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</w:p>
          <w:p w14:paraId="1C81EDF6" w14:textId="77777777" w:rsidR="00E558EC" w:rsidRDefault="00E558EC" w:rsidP="00E558EC">
            <w:pPr>
              <w:pStyle w:val="code"/>
              <w:bidi w:val="0"/>
            </w:pPr>
            <w:r>
              <w:t>&lt;div class="container-7"&gt;</w:t>
            </w:r>
          </w:p>
          <w:p w14:paraId="3F92B096" w14:textId="77777777" w:rsidR="00E558EC" w:rsidRDefault="00E558EC" w:rsidP="00E558EC">
            <w:pPr>
              <w:pStyle w:val="code"/>
              <w:bidi w:val="0"/>
            </w:pPr>
            <w:r>
              <w:t xml:space="preserve">  &lt;div class="item"&gt;1&lt;/div&gt;</w:t>
            </w:r>
          </w:p>
          <w:p w14:paraId="798D4980" w14:textId="77777777" w:rsidR="00E558EC" w:rsidRDefault="00E558EC" w:rsidP="00E558EC">
            <w:pPr>
              <w:pStyle w:val="code"/>
              <w:bidi w:val="0"/>
            </w:pPr>
            <w:r>
              <w:t xml:space="preserve">  &lt;div class="item"&gt;2&lt;/div&gt;</w:t>
            </w:r>
          </w:p>
          <w:p w14:paraId="3C4999A1" w14:textId="77777777" w:rsidR="00E558EC" w:rsidRDefault="00E558EC" w:rsidP="00E558EC">
            <w:pPr>
              <w:pStyle w:val="code"/>
              <w:bidi w:val="0"/>
            </w:pPr>
            <w:r>
              <w:t xml:space="preserve">  &lt;div class="item"&gt;3&lt;/div&gt;</w:t>
            </w:r>
          </w:p>
          <w:p w14:paraId="6E977F24" w14:textId="77777777" w:rsidR="00E558EC" w:rsidRDefault="00E558EC" w:rsidP="00E558EC">
            <w:pPr>
              <w:pStyle w:val="code"/>
              <w:bidi w:val="0"/>
            </w:pPr>
            <w:r>
              <w:t xml:space="preserve">  &lt;div class="item"&gt;4&lt;/div&gt;</w:t>
            </w:r>
          </w:p>
          <w:p w14:paraId="44F5771F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 xml:space="preserve">  &lt;div class="item positioned-item"&gt;</w:t>
            </w:r>
            <w:r>
              <w:rPr>
                <w:rFonts w:cs="IRANSansWeb(FaNum) Light"/>
                <w:rtl/>
              </w:rPr>
              <w:t>موقع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دق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ق</w:t>
            </w:r>
            <w:r>
              <w:t>&lt;/div&gt;</w:t>
            </w:r>
          </w:p>
          <w:p w14:paraId="17E7C199" w14:textId="77777777" w:rsidR="00E558EC" w:rsidRDefault="00E558EC" w:rsidP="00E558EC">
            <w:pPr>
              <w:pStyle w:val="code"/>
              <w:bidi w:val="0"/>
            </w:pPr>
            <w:r>
              <w:t xml:space="preserve">  &lt;div class="item"&gt;6&lt;/div&gt;</w:t>
            </w:r>
          </w:p>
          <w:p w14:paraId="30FABC30" w14:textId="77777777" w:rsidR="00E558EC" w:rsidRDefault="00E558EC" w:rsidP="00E558EC">
            <w:pPr>
              <w:pStyle w:val="code"/>
              <w:bidi w:val="0"/>
            </w:pPr>
            <w:r>
              <w:t xml:space="preserve">  &lt;div class="item"&gt;7&lt;/div&gt;</w:t>
            </w:r>
          </w:p>
          <w:p w14:paraId="1E123A5B" w14:textId="77777777" w:rsidR="00E558EC" w:rsidRDefault="00E558EC" w:rsidP="00E558EC">
            <w:pPr>
              <w:pStyle w:val="code"/>
              <w:bidi w:val="0"/>
            </w:pPr>
            <w:r>
              <w:t xml:space="preserve">  &lt;div class="item"&gt;8&lt;/div&gt;</w:t>
            </w:r>
          </w:p>
          <w:p w14:paraId="3C558263" w14:textId="77777777" w:rsidR="00E558EC" w:rsidRDefault="00E558EC" w:rsidP="00E558EC">
            <w:pPr>
              <w:pStyle w:val="code"/>
              <w:bidi w:val="0"/>
            </w:pPr>
            <w:r>
              <w:lastRenderedPageBreak/>
              <w:t xml:space="preserve">  &lt;div class="item"&gt;9&lt;/div&gt;</w:t>
            </w:r>
          </w:p>
          <w:p w14:paraId="55202F7F" w14:textId="3777D4D3" w:rsidR="00E558EC" w:rsidRDefault="00E558EC" w:rsidP="00E558EC">
            <w:pPr>
              <w:pStyle w:val="code"/>
              <w:bidi w:val="0"/>
            </w:pPr>
            <w:r>
              <w:t>&lt;/div&gt;</w:t>
            </w:r>
          </w:p>
        </w:tc>
      </w:tr>
    </w:tbl>
    <w:p w14:paraId="4ACFA262" w14:textId="77777777" w:rsidR="00E558EC" w:rsidRDefault="00E558EC" w:rsidP="00E558EC">
      <w:pPr>
        <w:pStyle w:val="bold"/>
        <w:bidi w:val="0"/>
      </w:pPr>
    </w:p>
    <w:p w14:paraId="223CC9DF" w14:textId="0D41F6C1" w:rsidR="00F40B17" w:rsidRDefault="00F40B17" w:rsidP="00E558EC">
      <w:pPr>
        <w:pStyle w:val="bold"/>
        <w:rPr>
          <w:rtl/>
        </w:rPr>
      </w:pPr>
      <w:r>
        <w:t>grid-template-areas</w:t>
      </w:r>
      <w:r w:rsidR="00E558EC">
        <w:rPr>
          <w:rFonts w:hint="cs"/>
          <w:rtl/>
        </w:rPr>
        <w:t xml:space="preserve">- </w:t>
      </w:r>
      <w:r>
        <w:t>grid-area</w:t>
      </w:r>
    </w:p>
    <w:p w14:paraId="55FC0B47" w14:textId="77777777" w:rsidR="00E558EC" w:rsidRPr="00E558EC" w:rsidRDefault="00E558EC" w:rsidP="00E558EC">
      <w:pPr>
        <w:rPr>
          <w:rtl/>
        </w:rPr>
      </w:pPr>
      <w:r w:rsidRPr="00E558EC">
        <w:rPr>
          <w:rtl/>
        </w:rPr>
        <w:t>تعر</w:t>
      </w:r>
      <w:r w:rsidRPr="00E558EC">
        <w:rPr>
          <w:rFonts w:hint="cs"/>
          <w:rtl/>
        </w:rPr>
        <w:t>ی</w:t>
      </w:r>
      <w:r w:rsidRPr="00E558EC">
        <w:rPr>
          <w:rFonts w:hint="eastAsia"/>
          <w:rtl/>
        </w:rPr>
        <w:t>ف</w:t>
      </w:r>
      <w:r w:rsidRPr="00E558EC">
        <w:rPr>
          <w:rtl/>
        </w:rPr>
        <w:t xml:space="preserve"> </w:t>
      </w:r>
      <w:r w:rsidRPr="00E558EC">
        <w:t>layout</w:t>
      </w:r>
      <w:r w:rsidRPr="00E558EC">
        <w:rPr>
          <w:rtl/>
        </w:rPr>
        <w:t xml:space="preserve"> با نام‌ها</w:t>
      </w:r>
      <w:r w:rsidRPr="00E558EC">
        <w:rPr>
          <w:rFonts w:hint="cs"/>
          <w:rtl/>
        </w:rPr>
        <w:t>ی</w:t>
      </w:r>
      <w:r w:rsidRPr="00E558EC">
        <w:rPr>
          <w:rtl/>
        </w:rPr>
        <w:t xml:space="preserve"> معنادار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58EC" w14:paraId="1C889D96" w14:textId="77777777" w:rsidTr="00E558EC">
        <w:tc>
          <w:tcPr>
            <w:tcW w:w="9350" w:type="dxa"/>
          </w:tcPr>
          <w:p w14:paraId="11DEA12B" w14:textId="77777777" w:rsidR="00E558EC" w:rsidRDefault="00E558EC" w:rsidP="00E558EC">
            <w:pPr>
              <w:pStyle w:val="code"/>
              <w:bidi w:val="0"/>
            </w:pPr>
            <w:r>
              <w:t>&lt;style&gt;</w:t>
            </w:r>
          </w:p>
          <w:p w14:paraId="24D998BC" w14:textId="77777777" w:rsidR="00E558EC" w:rsidRDefault="00E558EC" w:rsidP="00E558EC">
            <w:pPr>
              <w:pStyle w:val="code"/>
              <w:bidi w:val="0"/>
            </w:pPr>
            <w:r>
              <w:t>.container-8 {</w:t>
            </w:r>
          </w:p>
          <w:p w14:paraId="4AC51AEB" w14:textId="77777777" w:rsidR="00E558EC" w:rsidRDefault="00E558EC" w:rsidP="00E558EC">
            <w:pPr>
              <w:pStyle w:val="code"/>
              <w:bidi w:val="0"/>
            </w:pPr>
            <w:r>
              <w:t xml:space="preserve">  display: grid;</w:t>
            </w:r>
          </w:p>
          <w:p w14:paraId="06A6932C" w14:textId="77777777" w:rsidR="00E558EC" w:rsidRDefault="00E558EC" w:rsidP="00E558EC">
            <w:pPr>
              <w:pStyle w:val="code"/>
              <w:bidi w:val="0"/>
            </w:pPr>
            <w:r>
              <w:t xml:space="preserve">  grid-template-columns: 1fr 2fr 1fr;</w:t>
            </w:r>
          </w:p>
          <w:p w14:paraId="3F68C4BE" w14:textId="77777777" w:rsidR="00E558EC" w:rsidRDefault="00E558EC" w:rsidP="00E558EC">
            <w:pPr>
              <w:pStyle w:val="code"/>
              <w:bidi w:val="0"/>
            </w:pPr>
            <w:r>
              <w:t xml:space="preserve">  grid-template-rows: 80px 1fr 80px;</w:t>
            </w:r>
          </w:p>
          <w:p w14:paraId="31508AFC" w14:textId="77777777" w:rsidR="00E558EC" w:rsidRDefault="00E558EC" w:rsidP="00E558EC">
            <w:pPr>
              <w:pStyle w:val="code"/>
              <w:bidi w:val="0"/>
            </w:pPr>
            <w:r>
              <w:t xml:space="preserve">  grid-template-areas: </w:t>
            </w:r>
          </w:p>
          <w:p w14:paraId="79F0B6D7" w14:textId="77777777" w:rsidR="00E558EC" w:rsidRDefault="00E558EC" w:rsidP="00E558EC">
            <w:pPr>
              <w:pStyle w:val="code"/>
              <w:bidi w:val="0"/>
            </w:pPr>
            <w:r>
              <w:t xml:space="preserve">    "header header header"</w:t>
            </w:r>
          </w:p>
          <w:p w14:paraId="22A35962" w14:textId="77777777" w:rsidR="00E558EC" w:rsidRDefault="00E558EC" w:rsidP="00E558EC">
            <w:pPr>
              <w:pStyle w:val="code"/>
              <w:bidi w:val="0"/>
            </w:pPr>
            <w:r>
              <w:t xml:space="preserve">    "sidebar main aside"</w:t>
            </w:r>
          </w:p>
          <w:p w14:paraId="6FA8C111" w14:textId="77777777" w:rsidR="00E558EC" w:rsidRDefault="00E558EC" w:rsidP="00E558EC">
            <w:pPr>
              <w:pStyle w:val="code"/>
              <w:bidi w:val="0"/>
            </w:pPr>
            <w:r>
              <w:t xml:space="preserve">    "footer footer footer";</w:t>
            </w:r>
          </w:p>
          <w:p w14:paraId="3803996B" w14:textId="77777777" w:rsidR="00E558EC" w:rsidRDefault="00E558EC" w:rsidP="00E558EC">
            <w:pPr>
              <w:pStyle w:val="code"/>
              <w:bidi w:val="0"/>
            </w:pPr>
            <w:r>
              <w:t xml:space="preserve">  gap: 15px;</w:t>
            </w:r>
          </w:p>
          <w:p w14:paraId="7D217B9A" w14:textId="77777777" w:rsidR="00E558EC" w:rsidRDefault="00E558EC" w:rsidP="00E558EC">
            <w:pPr>
              <w:pStyle w:val="code"/>
              <w:bidi w:val="0"/>
            </w:pPr>
            <w:r>
              <w:t xml:space="preserve">  background-color: #f5f5f5;</w:t>
            </w:r>
          </w:p>
          <w:p w14:paraId="088FCC11" w14:textId="77777777" w:rsidR="00E558EC" w:rsidRDefault="00E558EC" w:rsidP="00E558EC">
            <w:pPr>
              <w:pStyle w:val="code"/>
              <w:bidi w:val="0"/>
            </w:pPr>
            <w:r>
              <w:t xml:space="preserve">  padding: 20px;</w:t>
            </w:r>
          </w:p>
          <w:p w14:paraId="0F946B3D" w14:textId="77777777" w:rsidR="00E558EC" w:rsidRDefault="00E558EC" w:rsidP="00E558EC">
            <w:pPr>
              <w:pStyle w:val="code"/>
              <w:bidi w:val="0"/>
            </w:pPr>
            <w:r>
              <w:t xml:space="preserve">  margin-bottom: 20px;</w:t>
            </w:r>
          </w:p>
          <w:p w14:paraId="4BE2CC71" w14:textId="77777777" w:rsidR="00E558EC" w:rsidRDefault="00E558EC" w:rsidP="00E558EC">
            <w:pPr>
              <w:pStyle w:val="code"/>
              <w:bidi w:val="0"/>
            </w:pPr>
            <w:r>
              <w:t xml:space="preserve">  height: 400px;</w:t>
            </w:r>
          </w:p>
          <w:p w14:paraId="56C9D740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853A80A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</w:p>
          <w:p w14:paraId="5C624FCA" w14:textId="77777777" w:rsidR="00E558EC" w:rsidRDefault="00E558EC" w:rsidP="00E558EC">
            <w:pPr>
              <w:pStyle w:val="code"/>
              <w:bidi w:val="0"/>
            </w:pPr>
            <w:r>
              <w:t>.area-item {</w:t>
            </w:r>
          </w:p>
          <w:p w14:paraId="429BCF26" w14:textId="77777777" w:rsidR="00E558EC" w:rsidRDefault="00E558EC" w:rsidP="00E558EC">
            <w:pPr>
              <w:pStyle w:val="code"/>
              <w:bidi w:val="0"/>
            </w:pPr>
            <w:r>
              <w:t xml:space="preserve">  padding: 20px;</w:t>
            </w:r>
          </w:p>
          <w:p w14:paraId="6E66CBAE" w14:textId="77777777" w:rsidR="00E558EC" w:rsidRDefault="00E558EC" w:rsidP="00E558EC">
            <w:pPr>
              <w:pStyle w:val="code"/>
              <w:bidi w:val="0"/>
            </w:pPr>
            <w:r>
              <w:t xml:space="preserve">  text-align: center;</w:t>
            </w:r>
          </w:p>
          <w:p w14:paraId="78A0BB1B" w14:textId="77777777" w:rsidR="00E558EC" w:rsidRDefault="00E558EC" w:rsidP="00E558EC">
            <w:pPr>
              <w:pStyle w:val="code"/>
              <w:bidi w:val="0"/>
            </w:pPr>
            <w:r>
              <w:t xml:space="preserve">  border-radius: 8px;</w:t>
            </w:r>
          </w:p>
          <w:p w14:paraId="49370666" w14:textId="77777777" w:rsidR="00E558EC" w:rsidRDefault="00E558EC" w:rsidP="00E558EC">
            <w:pPr>
              <w:pStyle w:val="code"/>
              <w:bidi w:val="0"/>
            </w:pPr>
            <w:r>
              <w:t xml:space="preserve">  color: white;</w:t>
            </w:r>
          </w:p>
          <w:p w14:paraId="5EFD602D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95F987B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</w:p>
          <w:p w14:paraId="2369835F" w14:textId="77777777" w:rsidR="00E558EC" w:rsidRDefault="00E558EC" w:rsidP="00E558EC">
            <w:pPr>
              <w:pStyle w:val="code"/>
              <w:bidi w:val="0"/>
            </w:pPr>
            <w:r>
              <w:t>.header {</w:t>
            </w:r>
          </w:p>
          <w:p w14:paraId="21E1A170" w14:textId="77777777" w:rsidR="00E558EC" w:rsidRDefault="00E558EC" w:rsidP="00E558EC">
            <w:pPr>
              <w:pStyle w:val="code"/>
              <w:bidi w:val="0"/>
            </w:pPr>
            <w:r>
              <w:t xml:space="preserve">  grid-area: header;</w:t>
            </w:r>
          </w:p>
          <w:p w14:paraId="67FB1BEE" w14:textId="77777777" w:rsidR="00E558EC" w:rsidRDefault="00E558EC" w:rsidP="00E558EC">
            <w:pPr>
              <w:pStyle w:val="code"/>
              <w:bidi w:val="0"/>
            </w:pPr>
            <w:r>
              <w:t xml:space="preserve">  background-color: #2196F3;</w:t>
            </w:r>
          </w:p>
          <w:p w14:paraId="276B55ED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BCC1E1E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</w:p>
          <w:p w14:paraId="40AC4781" w14:textId="77777777" w:rsidR="00E558EC" w:rsidRDefault="00E558EC" w:rsidP="00E558EC">
            <w:pPr>
              <w:pStyle w:val="code"/>
              <w:bidi w:val="0"/>
            </w:pPr>
            <w:r>
              <w:t>.sidebar {</w:t>
            </w:r>
          </w:p>
          <w:p w14:paraId="2C3FFB34" w14:textId="77777777" w:rsidR="00E558EC" w:rsidRDefault="00E558EC" w:rsidP="00E558EC">
            <w:pPr>
              <w:pStyle w:val="code"/>
              <w:bidi w:val="0"/>
            </w:pPr>
            <w:r>
              <w:t xml:space="preserve">  grid-area: sidebar;</w:t>
            </w:r>
          </w:p>
          <w:p w14:paraId="2D94BD7A" w14:textId="77777777" w:rsidR="00E558EC" w:rsidRDefault="00E558EC" w:rsidP="00E558EC">
            <w:pPr>
              <w:pStyle w:val="code"/>
              <w:bidi w:val="0"/>
            </w:pPr>
            <w:r>
              <w:t xml:space="preserve">  background-color: #4CAF50;</w:t>
            </w:r>
          </w:p>
          <w:p w14:paraId="3E35C504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FD4002C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</w:p>
          <w:p w14:paraId="73176A07" w14:textId="77777777" w:rsidR="00E558EC" w:rsidRDefault="00E558EC" w:rsidP="00E558EC">
            <w:pPr>
              <w:pStyle w:val="code"/>
              <w:bidi w:val="0"/>
            </w:pPr>
            <w:r>
              <w:t>.main {</w:t>
            </w:r>
          </w:p>
          <w:p w14:paraId="644B8AC6" w14:textId="77777777" w:rsidR="00E558EC" w:rsidRDefault="00E558EC" w:rsidP="00E558EC">
            <w:pPr>
              <w:pStyle w:val="code"/>
              <w:bidi w:val="0"/>
            </w:pPr>
            <w:r>
              <w:t xml:space="preserve">  grid-area: main;</w:t>
            </w:r>
          </w:p>
          <w:p w14:paraId="4117AE10" w14:textId="77777777" w:rsidR="00E558EC" w:rsidRDefault="00E558EC" w:rsidP="00E558EC">
            <w:pPr>
              <w:pStyle w:val="code"/>
              <w:bidi w:val="0"/>
            </w:pPr>
            <w:r>
              <w:t xml:space="preserve">  background-color: #FF9800;</w:t>
            </w:r>
          </w:p>
          <w:p w14:paraId="447D7760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C59765E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</w:p>
          <w:p w14:paraId="2F1EBB7B" w14:textId="77777777" w:rsidR="00E558EC" w:rsidRDefault="00E558EC" w:rsidP="00E558EC">
            <w:pPr>
              <w:pStyle w:val="code"/>
              <w:bidi w:val="0"/>
            </w:pPr>
            <w:r>
              <w:lastRenderedPageBreak/>
              <w:t>.aside {</w:t>
            </w:r>
          </w:p>
          <w:p w14:paraId="490B3486" w14:textId="77777777" w:rsidR="00E558EC" w:rsidRDefault="00E558EC" w:rsidP="00E558EC">
            <w:pPr>
              <w:pStyle w:val="code"/>
              <w:bidi w:val="0"/>
            </w:pPr>
            <w:r>
              <w:t xml:space="preserve">  grid-area: aside;</w:t>
            </w:r>
          </w:p>
          <w:p w14:paraId="4DEAE686" w14:textId="77777777" w:rsidR="00E558EC" w:rsidRDefault="00E558EC" w:rsidP="00E558EC">
            <w:pPr>
              <w:pStyle w:val="code"/>
              <w:bidi w:val="0"/>
            </w:pPr>
            <w:r>
              <w:t xml:space="preserve">  background-color: #9C27B0;</w:t>
            </w:r>
          </w:p>
          <w:p w14:paraId="479A8775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E4B791C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</w:p>
          <w:p w14:paraId="0071E657" w14:textId="77777777" w:rsidR="00E558EC" w:rsidRDefault="00E558EC" w:rsidP="00E558EC">
            <w:pPr>
              <w:pStyle w:val="code"/>
              <w:bidi w:val="0"/>
            </w:pPr>
            <w:r>
              <w:t>.footer {</w:t>
            </w:r>
          </w:p>
          <w:p w14:paraId="2C9E4FCE" w14:textId="77777777" w:rsidR="00E558EC" w:rsidRDefault="00E558EC" w:rsidP="00E558EC">
            <w:pPr>
              <w:pStyle w:val="code"/>
              <w:bidi w:val="0"/>
            </w:pPr>
            <w:r>
              <w:t xml:space="preserve">  grid-area: footer;</w:t>
            </w:r>
          </w:p>
          <w:p w14:paraId="50684E27" w14:textId="77777777" w:rsidR="00E558EC" w:rsidRDefault="00E558EC" w:rsidP="00E558EC">
            <w:pPr>
              <w:pStyle w:val="code"/>
              <w:bidi w:val="0"/>
            </w:pPr>
            <w:r>
              <w:t xml:space="preserve">  background-color: #F44336;</w:t>
            </w:r>
          </w:p>
          <w:p w14:paraId="4C8B1BFA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FBD13E6" w14:textId="77777777" w:rsidR="00E558EC" w:rsidRDefault="00E558EC" w:rsidP="00E558EC">
            <w:pPr>
              <w:pStyle w:val="code"/>
              <w:bidi w:val="0"/>
            </w:pPr>
            <w:r>
              <w:t>&lt;/style&gt;</w:t>
            </w:r>
          </w:p>
          <w:p w14:paraId="63B11C5E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</w:p>
          <w:p w14:paraId="1C9A3CBC" w14:textId="77777777" w:rsidR="00E558EC" w:rsidRDefault="00E558EC" w:rsidP="00E558EC">
            <w:pPr>
              <w:pStyle w:val="code"/>
              <w:bidi w:val="0"/>
            </w:pPr>
            <w:r>
              <w:t>&lt;div class="container-8"&gt;</w:t>
            </w:r>
          </w:p>
          <w:p w14:paraId="6418B211" w14:textId="77777777" w:rsidR="00E558EC" w:rsidRDefault="00E558EC" w:rsidP="00E558EC">
            <w:pPr>
              <w:pStyle w:val="code"/>
              <w:bidi w:val="0"/>
            </w:pPr>
            <w:r>
              <w:t xml:space="preserve">  &lt;div class="area-item header"&gt;Header&lt;/div&gt;</w:t>
            </w:r>
          </w:p>
          <w:p w14:paraId="227411BE" w14:textId="77777777" w:rsidR="00E558EC" w:rsidRDefault="00E558EC" w:rsidP="00E558EC">
            <w:pPr>
              <w:pStyle w:val="code"/>
              <w:bidi w:val="0"/>
            </w:pPr>
            <w:r>
              <w:t xml:space="preserve">  &lt;div class="area-item sidebar"&gt;Sidebar&lt;/div&gt;</w:t>
            </w:r>
          </w:p>
          <w:p w14:paraId="59D95826" w14:textId="77777777" w:rsidR="00E558EC" w:rsidRDefault="00E558EC" w:rsidP="00E558EC">
            <w:pPr>
              <w:pStyle w:val="code"/>
              <w:bidi w:val="0"/>
            </w:pPr>
            <w:r>
              <w:t xml:space="preserve">  &lt;div class="area-item main"&gt;Main Content&lt;/div&gt;</w:t>
            </w:r>
          </w:p>
          <w:p w14:paraId="02179781" w14:textId="77777777" w:rsidR="00E558EC" w:rsidRDefault="00E558EC" w:rsidP="00E558EC">
            <w:pPr>
              <w:pStyle w:val="code"/>
              <w:bidi w:val="0"/>
            </w:pPr>
            <w:r>
              <w:t xml:space="preserve">  &lt;div class="area-item aside"&gt;Aside&lt;/div&gt;</w:t>
            </w:r>
          </w:p>
          <w:p w14:paraId="5E1BE057" w14:textId="77777777" w:rsidR="00E558EC" w:rsidRDefault="00E558EC" w:rsidP="00E558EC">
            <w:pPr>
              <w:pStyle w:val="code"/>
              <w:bidi w:val="0"/>
            </w:pPr>
            <w:r>
              <w:t xml:space="preserve">  &lt;div class="area-item footer"&gt;Footer&lt;/div&gt;</w:t>
            </w:r>
          </w:p>
          <w:p w14:paraId="20E8C2DF" w14:textId="6E7A5773" w:rsidR="00E558EC" w:rsidRDefault="00E558EC" w:rsidP="00E558EC">
            <w:pPr>
              <w:pStyle w:val="code"/>
              <w:bidi w:val="0"/>
            </w:pPr>
            <w:r>
              <w:t>&lt;/div&gt;</w:t>
            </w:r>
          </w:p>
        </w:tc>
      </w:tr>
    </w:tbl>
    <w:p w14:paraId="4DEAE884" w14:textId="77777777" w:rsidR="00E558EC" w:rsidRDefault="00E558EC" w:rsidP="00E558EC">
      <w:pPr>
        <w:pStyle w:val="bold"/>
        <w:bidi w:val="0"/>
      </w:pPr>
    </w:p>
    <w:p w14:paraId="344BEF01" w14:textId="77777777" w:rsidR="00E558EC" w:rsidRDefault="00F40B17" w:rsidP="00E558EC">
      <w:pPr>
        <w:pStyle w:val="bold"/>
      </w:pPr>
      <w:r>
        <w:t>justify-content</w:t>
      </w:r>
      <w:r w:rsidR="00E558EC">
        <w:rPr>
          <w:rFonts w:hint="cs"/>
          <w:rtl/>
        </w:rPr>
        <w:t xml:space="preserve">- </w:t>
      </w:r>
      <w:r w:rsidR="00E558EC">
        <w:t>align-content</w:t>
      </w:r>
    </w:p>
    <w:p w14:paraId="1C57602A" w14:textId="77777777" w:rsidR="00E558EC" w:rsidRPr="00E558EC" w:rsidRDefault="00E558EC" w:rsidP="00E558EC">
      <w:pPr>
        <w:rPr>
          <w:rtl/>
        </w:rPr>
      </w:pPr>
      <w:r w:rsidRPr="00E558EC">
        <w:rPr>
          <w:rtl/>
        </w:rPr>
        <w:t>ترازبند</w:t>
      </w:r>
      <w:r w:rsidRPr="00E558EC">
        <w:rPr>
          <w:rFonts w:hint="cs"/>
          <w:rtl/>
        </w:rPr>
        <w:t>ی</w:t>
      </w:r>
      <w:r w:rsidRPr="00E558EC">
        <w:rPr>
          <w:rtl/>
        </w:rPr>
        <w:t xml:space="preserve"> کل گر</w:t>
      </w:r>
      <w:r w:rsidRPr="00E558EC">
        <w:rPr>
          <w:rFonts w:hint="cs"/>
          <w:rtl/>
        </w:rPr>
        <w:t>ی</w:t>
      </w:r>
      <w:r w:rsidRPr="00E558EC">
        <w:rPr>
          <w:rFonts w:hint="eastAsia"/>
          <w:rtl/>
        </w:rPr>
        <w:t>د</w:t>
      </w:r>
      <w:r w:rsidRPr="00E558EC">
        <w:rPr>
          <w:rtl/>
        </w:rPr>
        <w:t xml:space="preserve"> در </w:t>
      </w:r>
      <w:r w:rsidRPr="00E558EC">
        <w:t>container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58EC" w14:paraId="27BA2BC7" w14:textId="77777777" w:rsidTr="00E558EC">
        <w:tc>
          <w:tcPr>
            <w:tcW w:w="9350" w:type="dxa"/>
          </w:tcPr>
          <w:p w14:paraId="4880032E" w14:textId="77777777" w:rsidR="00E558EC" w:rsidRDefault="00E558EC" w:rsidP="00E558EC">
            <w:pPr>
              <w:pStyle w:val="code"/>
              <w:bidi w:val="0"/>
            </w:pPr>
            <w:r>
              <w:t>&lt;style&gt;</w:t>
            </w:r>
          </w:p>
          <w:p w14:paraId="7206E0A3" w14:textId="77777777" w:rsidR="00E558EC" w:rsidRDefault="00E558EC" w:rsidP="00E558EC">
            <w:pPr>
              <w:pStyle w:val="code"/>
              <w:bidi w:val="0"/>
            </w:pPr>
            <w:r>
              <w:t>.container-9 {</w:t>
            </w:r>
          </w:p>
          <w:p w14:paraId="0CE4C0C2" w14:textId="77777777" w:rsidR="00E558EC" w:rsidRDefault="00E558EC" w:rsidP="00E558EC">
            <w:pPr>
              <w:pStyle w:val="code"/>
              <w:bidi w:val="0"/>
            </w:pPr>
            <w:r>
              <w:t xml:space="preserve">  display: grid;</w:t>
            </w:r>
          </w:p>
          <w:p w14:paraId="3EC3898D" w14:textId="77777777" w:rsidR="00E558EC" w:rsidRDefault="00E558EC" w:rsidP="00E558EC">
            <w:pPr>
              <w:pStyle w:val="code"/>
              <w:bidi w:val="0"/>
            </w:pPr>
            <w:r>
              <w:t xml:space="preserve">  grid-template-columns: 100px 100px;</w:t>
            </w:r>
          </w:p>
          <w:p w14:paraId="6E80AD1A" w14:textId="77777777" w:rsidR="00E558EC" w:rsidRDefault="00E558EC" w:rsidP="00E558EC">
            <w:pPr>
              <w:pStyle w:val="code"/>
              <w:bidi w:val="0"/>
            </w:pPr>
            <w:r>
              <w:t xml:space="preserve">  grid-template-rows: 100px 100px;</w:t>
            </w:r>
          </w:p>
          <w:p w14:paraId="597DB834" w14:textId="77777777" w:rsidR="00E558EC" w:rsidRDefault="00E558EC" w:rsidP="00E558EC">
            <w:pPr>
              <w:pStyle w:val="code"/>
              <w:bidi w:val="0"/>
            </w:pPr>
            <w:r>
              <w:t xml:space="preserve">  gap: 10px;</w:t>
            </w:r>
          </w:p>
          <w:p w14:paraId="4710832C" w14:textId="77777777" w:rsidR="00E558EC" w:rsidRDefault="00E558EC" w:rsidP="00E558EC">
            <w:pPr>
              <w:pStyle w:val="code"/>
              <w:bidi w:val="0"/>
            </w:pPr>
            <w:r>
              <w:t xml:space="preserve">  justify-content: center;</w:t>
            </w:r>
          </w:p>
          <w:p w14:paraId="5F85187B" w14:textId="77777777" w:rsidR="00E558EC" w:rsidRDefault="00E558EC" w:rsidP="00E558EC">
            <w:pPr>
              <w:pStyle w:val="code"/>
              <w:bidi w:val="0"/>
            </w:pPr>
            <w:r>
              <w:t xml:space="preserve">  align-content: center;</w:t>
            </w:r>
          </w:p>
          <w:p w14:paraId="10091D4C" w14:textId="77777777" w:rsidR="00E558EC" w:rsidRDefault="00E558EC" w:rsidP="00E558EC">
            <w:pPr>
              <w:pStyle w:val="code"/>
              <w:bidi w:val="0"/>
            </w:pPr>
            <w:r>
              <w:t xml:space="preserve">  background-color: #fff8e1;</w:t>
            </w:r>
          </w:p>
          <w:p w14:paraId="48B5B4B1" w14:textId="77777777" w:rsidR="00E558EC" w:rsidRDefault="00E558EC" w:rsidP="00E558EC">
            <w:pPr>
              <w:pStyle w:val="code"/>
              <w:bidi w:val="0"/>
            </w:pPr>
            <w:r>
              <w:t xml:space="preserve">  padding: 20px;</w:t>
            </w:r>
          </w:p>
          <w:p w14:paraId="7DE1BA19" w14:textId="77777777" w:rsidR="00E558EC" w:rsidRDefault="00E558EC" w:rsidP="00E558EC">
            <w:pPr>
              <w:pStyle w:val="code"/>
              <w:bidi w:val="0"/>
            </w:pPr>
            <w:r>
              <w:t xml:space="preserve">  margin-bottom: 20px;</w:t>
            </w:r>
          </w:p>
          <w:p w14:paraId="57AD3C14" w14:textId="77777777" w:rsidR="00E558EC" w:rsidRDefault="00E558EC" w:rsidP="00E558EC">
            <w:pPr>
              <w:pStyle w:val="code"/>
              <w:bidi w:val="0"/>
            </w:pPr>
            <w:r>
              <w:t xml:space="preserve">  height: 400px;</w:t>
            </w:r>
          </w:p>
          <w:p w14:paraId="2BE6B3CB" w14:textId="77777777" w:rsidR="00E558EC" w:rsidRDefault="00E558EC" w:rsidP="00E558EC">
            <w:pPr>
              <w:pStyle w:val="code"/>
              <w:bidi w:val="0"/>
            </w:pPr>
            <w:r>
              <w:t xml:space="preserve">  border: 2px dashed #FFC107;</w:t>
            </w:r>
          </w:p>
          <w:p w14:paraId="4C8C3522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9DF30A5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</w:p>
          <w:p w14:paraId="4259F4DF" w14:textId="77777777" w:rsidR="00E558EC" w:rsidRDefault="00E558EC" w:rsidP="00E558EC">
            <w:pPr>
              <w:pStyle w:val="code"/>
              <w:bidi w:val="0"/>
            </w:pPr>
            <w:r>
              <w:t>.justify-item {</w:t>
            </w:r>
          </w:p>
          <w:p w14:paraId="1013DB11" w14:textId="77777777" w:rsidR="00E558EC" w:rsidRDefault="00E558EC" w:rsidP="00E558EC">
            <w:pPr>
              <w:pStyle w:val="code"/>
              <w:bidi w:val="0"/>
            </w:pPr>
            <w:r>
              <w:t xml:space="preserve">  background-color: #FF9800;</w:t>
            </w:r>
          </w:p>
          <w:p w14:paraId="64C7DCA9" w14:textId="77777777" w:rsidR="00E558EC" w:rsidRDefault="00E558EC" w:rsidP="00E558EC">
            <w:pPr>
              <w:pStyle w:val="code"/>
              <w:bidi w:val="0"/>
            </w:pPr>
            <w:r>
              <w:t xml:space="preserve">  color: white;</w:t>
            </w:r>
          </w:p>
          <w:p w14:paraId="62693627" w14:textId="77777777" w:rsidR="00E558EC" w:rsidRDefault="00E558EC" w:rsidP="00E558EC">
            <w:pPr>
              <w:pStyle w:val="code"/>
              <w:bidi w:val="0"/>
            </w:pPr>
            <w:r>
              <w:t xml:space="preserve">  padding: 20px;</w:t>
            </w:r>
          </w:p>
          <w:p w14:paraId="794F728C" w14:textId="77777777" w:rsidR="00E558EC" w:rsidRDefault="00E558EC" w:rsidP="00E558EC">
            <w:pPr>
              <w:pStyle w:val="code"/>
              <w:bidi w:val="0"/>
            </w:pPr>
            <w:r>
              <w:t xml:space="preserve">  text-align: center;</w:t>
            </w:r>
          </w:p>
          <w:p w14:paraId="77EA52C7" w14:textId="77777777" w:rsidR="00E558EC" w:rsidRDefault="00E558EC" w:rsidP="00E558EC">
            <w:pPr>
              <w:pStyle w:val="code"/>
              <w:bidi w:val="0"/>
            </w:pPr>
            <w:r>
              <w:t xml:space="preserve">  border-radius: 5px;</w:t>
            </w:r>
          </w:p>
          <w:p w14:paraId="7376881D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550A910" w14:textId="77777777" w:rsidR="00E558EC" w:rsidRDefault="00E558EC" w:rsidP="00E558EC">
            <w:pPr>
              <w:pStyle w:val="code"/>
              <w:bidi w:val="0"/>
            </w:pPr>
            <w:r>
              <w:lastRenderedPageBreak/>
              <w:t>&lt;/style&gt;</w:t>
            </w:r>
          </w:p>
          <w:p w14:paraId="22728D47" w14:textId="77777777" w:rsidR="00E558EC" w:rsidRDefault="00E558EC" w:rsidP="00E558EC">
            <w:pPr>
              <w:pStyle w:val="code"/>
              <w:bidi w:val="0"/>
              <w:rPr>
                <w:rtl/>
              </w:rPr>
            </w:pPr>
          </w:p>
          <w:p w14:paraId="1FA294B1" w14:textId="77777777" w:rsidR="00E558EC" w:rsidRDefault="00E558EC" w:rsidP="00E558EC">
            <w:pPr>
              <w:pStyle w:val="code"/>
              <w:bidi w:val="0"/>
            </w:pPr>
            <w:r>
              <w:t>&lt;div class="container-9"&gt;</w:t>
            </w:r>
          </w:p>
          <w:p w14:paraId="3B2F111C" w14:textId="77777777" w:rsidR="00E558EC" w:rsidRDefault="00E558EC" w:rsidP="00E558EC">
            <w:pPr>
              <w:pStyle w:val="code"/>
              <w:bidi w:val="0"/>
            </w:pPr>
            <w:r>
              <w:t xml:space="preserve">  &lt;div class="justify-item"&gt;1&lt;/div&gt;</w:t>
            </w:r>
          </w:p>
          <w:p w14:paraId="17B02B9A" w14:textId="77777777" w:rsidR="00E558EC" w:rsidRDefault="00E558EC" w:rsidP="00E558EC">
            <w:pPr>
              <w:pStyle w:val="code"/>
              <w:bidi w:val="0"/>
            </w:pPr>
            <w:r>
              <w:t xml:space="preserve">  &lt;div class="justify-item"&gt;2&lt;/div&gt;</w:t>
            </w:r>
          </w:p>
          <w:p w14:paraId="5C8570E9" w14:textId="77777777" w:rsidR="00E558EC" w:rsidRDefault="00E558EC" w:rsidP="00E558EC">
            <w:pPr>
              <w:pStyle w:val="code"/>
              <w:bidi w:val="0"/>
            </w:pPr>
            <w:r>
              <w:t xml:space="preserve">  &lt;div class="justify-item"&gt;3&lt;/div&gt;</w:t>
            </w:r>
          </w:p>
          <w:p w14:paraId="06497CCE" w14:textId="77777777" w:rsidR="00E558EC" w:rsidRDefault="00E558EC" w:rsidP="00E558EC">
            <w:pPr>
              <w:pStyle w:val="code"/>
              <w:bidi w:val="0"/>
            </w:pPr>
            <w:r>
              <w:t xml:space="preserve">  &lt;div class="justify-item"&gt;4&lt;/div&gt;</w:t>
            </w:r>
          </w:p>
          <w:p w14:paraId="65FFF72B" w14:textId="4C459C5D" w:rsidR="00E558EC" w:rsidRDefault="00E558EC" w:rsidP="00E558EC">
            <w:pPr>
              <w:pStyle w:val="code"/>
              <w:bidi w:val="0"/>
            </w:pPr>
            <w:r>
              <w:t>&lt;/div&gt;</w:t>
            </w:r>
          </w:p>
        </w:tc>
      </w:tr>
    </w:tbl>
    <w:p w14:paraId="5396A376" w14:textId="77777777" w:rsidR="00E558EC" w:rsidRDefault="00E558EC" w:rsidP="00E558EC">
      <w:pPr>
        <w:rPr>
          <w:rtl/>
        </w:rPr>
      </w:pPr>
      <w:r>
        <w:rPr>
          <w:rtl/>
        </w:rPr>
        <w:lastRenderedPageBreak/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justify-content</w:t>
      </w:r>
      <w:r>
        <w:rPr>
          <w:rtl/>
        </w:rPr>
        <w:t xml:space="preserve"> و </w:t>
      </w:r>
      <w:r>
        <w:t>align-content</w:t>
      </w:r>
      <w:r>
        <w:rPr>
          <w:rtl/>
        </w:rPr>
        <w:t>:</w:t>
      </w:r>
    </w:p>
    <w:p w14:paraId="75176861" w14:textId="77777777" w:rsidR="00E558EC" w:rsidRDefault="00E558EC" w:rsidP="00E558EC">
      <w:pPr>
        <w:rPr>
          <w:rtl/>
        </w:rPr>
      </w:pPr>
      <w:r>
        <w:t>start</w:t>
      </w:r>
      <w:r>
        <w:rPr>
          <w:rtl/>
        </w:rPr>
        <w:t xml:space="preserve"> - ابتدا</w:t>
      </w:r>
    </w:p>
    <w:p w14:paraId="578C4598" w14:textId="77777777" w:rsidR="00E558EC" w:rsidRDefault="00E558EC" w:rsidP="00E558EC">
      <w:pPr>
        <w:rPr>
          <w:rtl/>
        </w:rPr>
      </w:pPr>
      <w:r>
        <w:t>end</w:t>
      </w:r>
      <w:r>
        <w:rPr>
          <w:rtl/>
        </w:rPr>
        <w:t xml:space="preserve"> - انتها</w:t>
      </w:r>
    </w:p>
    <w:p w14:paraId="079ADF65" w14:textId="77777777" w:rsidR="00E558EC" w:rsidRDefault="00E558EC" w:rsidP="00E558EC">
      <w:pPr>
        <w:rPr>
          <w:rtl/>
        </w:rPr>
      </w:pPr>
      <w:r>
        <w:t>center</w:t>
      </w:r>
      <w:r>
        <w:rPr>
          <w:rtl/>
        </w:rPr>
        <w:t xml:space="preserve"> - وسط</w:t>
      </w:r>
    </w:p>
    <w:p w14:paraId="43811734" w14:textId="77777777" w:rsidR="00E558EC" w:rsidRDefault="00E558EC" w:rsidP="00E558EC">
      <w:pPr>
        <w:rPr>
          <w:rtl/>
        </w:rPr>
      </w:pPr>
      <w:r>
        <w:t>stretch</w:t>
      </w:r>
      <w:r>
        <w:rPr>
          <w:rtl/>
        </w:rPr>
        <w:t xml:space="preserve"> - کش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(پ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)</w:t>
      </w:r>
    </w:p>
    <w:p w14:paraId="776530FA" w14:textId="77777777" w:rsidR="00E558EC" w:rsidRDefault="00E558EC" w:rsidP="00E558EC">
      <w:pPr>
        <w:rPr>
          <w:rtl/>
        </w:rPr>
      </w:pPr>
      <w:r>
        <w:t>space-between</w:t>
      </w:r>
      <w:r>
        <w:rPr>
          <w:rtl/>
        </w:rPr>
        <w:t xml:space="preserve"> - فاصله مساو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3A7A1F2D" w14:textId="77777777" w:rsidR="00E558EC" w:rsidRDefault="00E558EC" w:rsidP="00E558EC">
      <w:pPr>
        <w:rPr>
          <w:rtl/>
        </w:rPr>
      </w:pPr>
      <w:r>
        <w:t>space-around</w:t>
      </w:r>
      <w:r>
        <w:rPr>
          <w:rtl/>
        </w:rPr>
        <w:t xml:space="preserve"> - فاصله مساو</w:t>
      </w:r>
      <w:r>
        <w:rPr>
          <w:rFonts w:hint="cs"/>
          <w:rtl/>
        </w:rPr>
        <w:t>ی</w:t>
      </w:r>
      <w:r>
        <w:rPr>
          <w:rtl/>
        </w:rPr>
        <w:t xml:space="preserve"> دور</w:t>
      </w:r>
    </w:p>
    <w:p w14:paraId="0EFFC6BA" w14:textId="0ABBDFF4" w:rsidR="00F40B17" w:rsidRDefault="00E558EC" w:rsidP="00E558EC">
      <w:r>
        <w:t>space-evenly</w:t>
      </w:r>
      <w:r>
        <w:rPr>
          <w:rtl/>
        </w:rPr>
        <w:t xml:space="preserve"> - فاصله کاملاً مساو</w:t>
      </w:r>
      <w:r>
        <w:rPr>
          <w:rFonts w:hint="cs"/>
          <w:rtl/>
        </w:rPr>
        <w:t>ی</w:t>
      </w:r>
    </w:p>
    <w:p w14:paraId="4B2E7A19" w14:textId="455FA582" w:rsidR="00E558EC" w:rsidRDefault="00F40B17" w:rsidP="00E558EC">
      <w:pPr>
        <w:pStyle w:val="bold"/>
      </w:pPr>
      <w:r>
        <w:t>justify-items</w:t>
      </w:r>
      <w:r w:rsidR="00E558EC">
        <w:rPr>
          <w:rFonts w:hint="cs"/>
          <w:rtl/>
        </w:rPr>
        <w:t>-</w:t>
      </w:r>
      <w:r w:rsidR="00E558EC" w:rsidRPr="00E558EC">
        <w:t xml:space="preserve"> </w:t>
      </w:r>
      <w:r w:rsidR="00E558EC">
        <w:t>align-items</w:t>
      </w:r>
    </w:p>
    <w:p w14:paraId="68A963EA" w14:textId="77777777" w:rsidR="00E558EC" w:rsidRPr="00E558EC" w:rsidRDefault="00E558EC" w:rsidP="00E558EC">
      <w:pPr>
        <w:rPr>
          <w:rtl/>
        </w:rPr>
      </w:pPr>
      <w:r w:rsidRPr="00E558EC">
        <w:rPr>
          <w:rtl/>
        </w:rPr>
        <w:t>ترازبند</w:t>
      </w:r>
      <w:r w:rsidRPr="00E558EC">
        <w:rPr>
          <w:rFonts w:hint="cs"/>
          <w:rtl/>
        </w:rPr>
        <w:t>ی</w:t>
      </w:r>
      <w:r w:rsidRPr="00E558EC">
        <w:rPr>
          <w:rtl/>
        </w:rPr>
        <w:t xml:space="preserve"> محتوا</w:t>
      </w:r>
      <w:r w:rsidRPr="00E558EC">
        <w:rPr>
          <w:rFonts w:hint="cs"/>
          <w:rtl/>
        </w:rPr>
        <w:t>ی</w:t>
      </w:r>
      <w:r w:rsidRPr="00E558EC">
        <w:rPr>
          <w:rtl/>
        </w:rPr>
        <w:t xml:space="preserve"> داخل سلول‌ها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58EC" w14:paraId="009256F2" w14:textId="77777777" w:rsidTr="00E558EC">
        <w:tc>
          <w:tcPr>
            <w:tcW w:w="9350" w:type="dxa"/>
          </w:tcPr>
          <w:p w14:paraId="34FE7990" w14:textId="77777777" w:rsidR="00E558EC" w:rsidRPr="00E558EC" w:rsidRDefault="00E558EC" w:rsidP="00E558EC">
            <w:pPr>
              <w:pStyle w:val="code"/>
              <w:bidi w:val="0"/>
            </w:pPr>
            <w:r w:rsidRPr="00E558EC">
              <w:t>&lt;style&gt;</w:t>
            </w:r>
          </w:p>
          <w:p w14:paraId="218A5EBC" w14:textId="77777777" w:rsidR="00E558EC" w:rsidRPr="00E558EC" w:rsidRDefault="00E558EC" w:rsidP="00E558EC">
            <w:pPr>
              <w:pStyle w:val="code"/>
              <w:bidi w:val="0"/>
            </w:pPr>
            <w:r w:rsidRPr="00E558EC">
              <w:t>.container-10 {</w:t>
            </w:r>
          </w:p>
          <w:p w14:paraId="54610878" w14:textId="77777777" w:rsidR="00E558EC" w:rsidRPr="00E558EC" w:rsidRDefault="00E558EC" w:rsidP="00E558EC">
            <w:pPr>
              <w:pStyle w:val="code"/>
              <w:bidi w:val="0"/>
            </w:pPr>
            <w:r w:rsidRPr="00E558EC">
              <w:t xml:space="preserve">  display: grid;</w:t>
            </w:r>
          </w:p>
          <w:p w14:paraId="298EC9F3" w14:textId="77777777" w:rsidR="00E558EC" w:rsidRPr="00E558EC" w:rsidRDefault="00E558EC" w:rsidP="00E558EC">
            <w:pPr>
              <w:pStyle w:val="code"/>
              <w:bidi w:val="0"/>
            </w:pPr>
            <w:r w:rsidRPr="00E558EC">
              <w:t xml:space="preserve">  grid-template-columns: 1fr 1fr 1fr;</w:t>
            </w:r>
          </w:p>
          <w:p w14:paraId="65E62766" w14:textId="77777777" w:rsidR="00E558EC" w:rsidRPr="00E558EC" w:rsidRDefault="00E558EC" w:rsidP="00E558EC">
            <w:pPr>
              <w:pStyle w:val="code"/>
              <w:bidi w:val="0"/>
            </w:pPr>
            <w:r w:rsidRPr="00E558EC">
              <w:t xml:space="preserve">  grid-template-rows: 150px;</w:t>
            </w:r>
          </w:p>
          <w:p w14:paraId="49824FC4" w14:textId="77777777" w:rsidR="00E558EC" w:rsidRPr="00E558EC" w:rsidRDefault="00E558EC" w:rsidP="00E558EC">
            <w:pPr>
              <w:pStyle w:val="code"/>
              <w:bidi w:val="0"/>
            </w:pPr>
            <w:r w:rsidRPr="00E558EC">
              <w:t xml:space="preserve">  gap: 10px;</w:t>
            </w:r>
          </w:p>
          <w:p w14:paraId="273AF8A2" w14:textId="77777777" w:rsidR="00E558EC" w:rsidRPr="00E558EC" w:rsidRDefault="00E558EC" w:rsidP="00E558EC">
            <w:pPr>
              <w:pStyle w:val="code"/>
              <w:bidi w:val="0"/>
            </w:pPr>
            <w:r w:rsidRPr="00E558EC">
              <w:t xml:space="preserve">  justify-items: center;</w:t>
            </w:r>
          </w:p>
          <w:p w14:paraId="1C611DF2" w14:textId="77777777" w:rsidR="00E558EC" w:rsidRPr="00E558EC" w:rsidRDefault="00E558EC" w:rsidP="00E558EC">
            <w:pPr>
              <w:pStyle w:val="code"/>
              <w:bidi w:val="0"/>
            </w:pPr>
            <w:r w:rsidRPr="00E558EC">
              <w:t xml:space="preserve">  align-items: end;</w:t>
            </w:r>
          </w:p>
          <w:p w14:paraId="54C67E24" w14:textId="77777777" w:rsidR="00E558EC" w:rsidRPr="00E558EC" w:rsidRDefault="00E558EC" w:rsidP="00E558EC">
            <w:pPr>
              <w:pStyle w:val="code"/>
              <w:bidi w:val="0"/>
            </w:pPr>
            <w:r w:rsidRPr="00E558EC">
              <w:t xml:space="preserve">  background-color: #e8f5e8;</w:t>
            </w:r>
          </w:p>
          <w:p w14:paraId="5DE211E1" w14:textId="77777777" w:rsidR="00E558EC" w:rsidRPr="00E558EC" w:rsidRDefault="00E558EC" w:rsidP="00E558EC">
            <w:pPr>
              <w:pStyle w:val="code"/>
              <w:bidi w:val="0"/>
            </w:pPr>
            <w:r w:rsidRPr="00E558EC">
              <w:t xml:space="preserve">  padding: 20px;</w:t>
            </w:r>
          </w:p>
          <w:p w14:paraId="44D4C6AB" w14:textId="77777777" w:rsidR="00E558EC" w:rsidRPr="00E558EC" w:rsidRDefault="00E558EC" w:rsidP="00E558EC">
            <w:pPr>
              <w:pStyle w:val="code"/>
              <w:bidi w:val="0"/>
            </w:pPr>
            <w:r w:rsidRPr="00E558EC">
              <w:t xml:space="preserve">  margin-bottom: 20px;</w:t>
            </w:r>
          </w:p>
          <w:p w14:paraId="31D67779" w14:textId="77777777" w:rsidR="00E558EC" w:rsidRPr="00E558EC" w:rsidRDefault="00E558EC" w:rsidP="00E558EC">
            <w:pPr>
              <w:pStyle w:val="code"/>
              <w:bidi w:val="0"/>
            </w:pPr>
            <w:r w:rsidRPr="00E558EC">
              <w:t xml:space="preserve">  height: 200px;</w:t>
            </w:r>
          </w:p>
          <w:p w14:paraId="0BB21F46" w14:textId="77777777" w:rsidR="00E558EC" w:rsidRPr="00E558EC" w:rsidRDefault="00E558EC" w:rsidP="00E558EC">
            <w:pPr>
              <w:pStyle w:val="code"/>
              <w:bidi w:val="0"/>
              <w:rPr>
                <w:szCs w:val="24"/>
                <w:rtl/>
              </w:rPr>
            </w:pPr>
            <w:r w:rsidRPr="00E558EC">
              <w:rPr>
                <w:szCs w:val="24"/>
              </w:rPr>
              <w:t>}</w:t>
            </w:r>
          </w:p>
          <w:p w14:paraId="4B666A64" w14:textId="77777777" w:rsidR="00E558EC" w:rsidRPr="00E558EC" w:rsidRDefault="00E558EC" w:rsidP="00E558EC">
            <w:pPr>
              <w:pStyle w:val="code"/>
              <w:bidi w:val="0"/>
              <w:rPr>
                <w:szCs w:val="24"/>
                <w:rtl/>
              </w:rPr>
            </w:pPr>
          </w:p>
          <w:p w14:paraId="330C4D61" w14:textId="77777777" w:rsidR="00E558EC" w:rsidRPr="00E558EC" w:rsidRDefault="00E558EC" w:rsidP="00E558EC">
            <w:pPr>
              <w:pStyle w:val="code"/>
              <w:bidi w:val="0"/>
            </w:pPr>
            <w:r w:rsidRPr="00E558EC">
              <w:t>.items-item {</w:t>
            </w:r>
          </w:p>
          <w:p w14:paraId="7A014DEA" w14:textId="77777777" w:rsidR="00E558EC" w:rsidRPr="00E558EC" w:rsidRDefault="00E558EC" w:rsidP="00E558EC">
            <w:pPr>
              <w:pStyle w:val="code"/>
              <w:bidi w:val="0"/>
            </w:pPr>
            <w:r w:rsidRPr="00E558EC">
              <w:t xml:space="preserve">  background-color: #4CAF50;</w:t>
            </w:r>
          </w:p>
          <w:p w14:paraId="1F16F562" w14:textId="77777777" w:rsidR="00E558EC" w:rsidRPr="00E558EC" w:rsidRDefault="00E558EC" w:rsidP="00E558EC">
            <w:pPr>
              <w:pStyle w:val="code"/>
              <w:bidi w:val="0"/>
            </w:pPr>
            <w:r w:rsidRPr="00E558EC">
              <w:t xml:space="preserve">  color: white;</w:t>
            </w:r>
          </w:p>
          <w:p w14:paraId="4ED06F51" w14:textId="77777777" w:rsidR="00E558EC" w:rsidRPr="00E558EC" w:rsidRDefault="00E558EC" w:rsidP="00E558EC">
            <w:pPr>
              <w:pStyle w:val="code"/>
              <w:bidi w:val="0"/>
            </w:pPr>
            <w:r w:rsidRPr="00E558EC">
              <w:lastRenderedPageBreak/>
              <w:t xml:space="preserve">  padding: 10px;</w:t>
            </w:r>
          </w:p>
          <w:p w14:paraId="2D4B518A" w14:textId="77777777" w:rsidR="00E558EC" w:rsidRPr="00E558EC" w:rsidRDefault="00E558EC" w:rsidP="00E558EC">
            <w:pPr>
              <w:pStyle w:val="code"/>
              <w:bidi w:val="0"/>
            </w:pPr>
            <w:r w:rsidRPr="00E558EC">
              <w:t xml:space="preserve">  border-radius: 5px;</w:t>
            </w:r>
          </w:p>
          <w:p w14:paraId="3D83F02D" w14:textId="77777777" w:rsidR="00E558EC" w:rsidRPr="00E558EC" w:rsidRDefault="00E558EC" w:rsidP="00E558EC">
            <w:pPr>
              <w:pStyle w:val="code"/>
              <w:bidi w:val="0"/>
            </w:pPr>
            <w:r w:rsidRPr="00E558EC">
              <w:t xml:space="preserve">  width: 80px;</w:t>
            </w:r>
          </w:p>
          <w:p w14:paraId="09A1CE69" w14:textId="77777777" w:rsidR="00E558EC" w:rsidRPr="00E558EC" w:rsidRDefault="00E558EC" w:rsidP="00E558EC">
            <w:pPr>
              <w:pStyle w:val="code"/>
              <w:bidi w:val="0"/>
              <w:rPr>
                <w:szCs w:val="24"/>
                <w:rtl/>
              </w:rPr>
            </w:pPr>
            <w:r w:rsidRPr="00E558EC">
              <w:rPr>
                <w:szCs w:val="24"/>
              </w:rPr>
              <w:t>}</w:t>
            </w:r>
          </w:p>
          <w:p w14:paraId="1F784061" w14:textId="77777777" w:rsidR="00E558EC" w:rsidRPr="00E558EC" w:rsidRDefault="00E558EC" w:rsidP="00E558EC">
            <w:pPr>
              <w:pStyle w:val="code"/>
              <w:bidi w:val="0"/>
            </w:pPr>
            <w:r w:rsidRPr="00E558EC">
              <w:t>&lt;/style&gt;</w:t>
            </w:r>
          </w:p>
          <w:p w14:paraId="634A7F7C" w14:textId="77777777" w:rsidR="00E558EC" w:rsidRPr="00E558EC" w:rsidRDefault="00E558EC" w:rsidP="00E558EC">
            <w:pPr>
              <w:pStyle w:val="code"/>
              <w:bidi w:val="0"/>
              <w:rPr>
                <w:szCs w:val="24"/>
                <w:rtl/>
              </w:rPr>
            </w:pPr>
          </w:p>
          <w:p w14:paraId="3C09A55E" w14:textId="77777777" w:rsidR="00E558EC" w:rsidRPr="00E558EC" w:rsidRDefault="00E558EC" w:rsidP="00E558EC">
            <w:pPr>
              <w:pStyle w:val="code"/>
              <w:bidi w:val="0"/>
            </w:pPr>
            <w:r w:rsidRPr="00E558EC">
              <w:t>&lt;div class="container-10"&gt;</w:t>
            </w:r>
          </w:p>
          <w:p w14:paraId="5919E183" w14:textId="77777777" w:rsidR="00E558EC" w:rsidRPr="00E558EC" w:rsidRDefault="00E558EC" w:rsidP="00E558EC">
            <w:pPr>
              <w:pStyle w:val="code"/>
              <w:bidi w:val="0"/>
              <w:rPr>
                <w:szCs w:val="24"/>
                <w:rtl/>
              </w:rPr>
            </w:pPr>
            <w:r w:rsidRPr="00E558EC">
              <w:rPr>
                <w:szCs w:val="24"/>
              </w:rPr>
              <w:t xml:space="preserve">  &lt;div class="items-item"&gt;</w:t>
            </w:r>
            <w:r w:rsidRPr="00E558EC">
              <w:rPr>
                <w:szCs w:val="24"/>
                <w:rtl/>
              </w:rPr>
              <w:t>محتوا 1</w:t>
            </w:r>
            <w:r w:rsidRPr="00E558EC">
              <w:rPr>
                <w:szCs w:val="24"/>
              </w:rPr>
              <w:t>&lt;/div&gt;</w:t>
            </w:r>
          </w:p>
          <w:p w14:paraId="50ED3AAD" w14:textId="77777777" w:rsidR="00E558EC" w:rsidRPr="00E558EC" w:rsidRDefault="00E558EC" w:rsidP="00E558EC">
            <w:pPr>
              <w:pStyle w:val="code"/>
              <w:bidi w:val="0"/>
              <w:rPr>
                <w:szCs w:val="24"/>
                <w:rtl/>
              </w:rPr>
            </w:pPr>
            <w:r w:rsidRPr="00E558EC">
              <w:rPr>
                <w:szCs w:val="24"/>
              </w:rPr>
              <w:t xml:space="preserve">  &lt;div class="items-item"&gt;</w:t>
            </w:r>
            <w:r w:rsidRPr="00E558EC">
              <w:rPr>
                <w:szCs w:val="24"/>
                <w:rtl/>
              </w:rPr>
              <w:t>محتوا 2</w:t>
            </w:r>
            <w:r w:rsidRPr="00E558EC">
              <w:rPr>
                <w:szCs w:val="24"/>
              </w:rPr>
              <w:t>&lt;/div&gt;</w:t>
            </w:r>
          </w:p>
          <w:p w14:paraId="37F0E1C1" w14:textId="77777777" w:rsidR="00E558EC" w:rsidRPr="00E558EC" w:rsidRDefault="00E558EC" w:rsidP="00E558EC">
            <w:pPr>
              <w:pStyle w:val="code"/>
              <w:bidi w:val="0"/>
              <w:rPr>
                <w:szCs w:val="24"/>
                <w:rtl/>
              </w:rPr>
            </w:pPr>
            <w:r w:rsidRPr="00E558EC">
              <w:rPr>
                <w:szCs w:val="24"/>
              </w:rPr>
              <w:t xml:space="preserve">  &lt;div class="items-item"&gt;</w:t>
            </w:r>
            <w:r w:rsidRPr="00E558EC">
              <w:rPr>
                <w:szCs w:val="24"/>
                <w:rtl/>
              </w:rPr>
              <w:t>محتوا 3</w:t>
            </w:r>
            <w:r w:rsidRPr="00E558EC">
              <w:rPr>
                <w:szCs w:val="24"/>
              </w:rPr>
              <w:t>&lt;/div&gt;</w:t>
            </w:r>
          </w:p>
          <w:p w14:paraId="2B94A533" w14:textId="2F1179F6" w:rsidR="00E558EC" w:rsidRPr="00E558EC" w:rsidRDefault="00E558EC" w:rsidP="00E558EC">
            <w:pPr>
              <w:pStyle w:val="code"/>
              <w:bidi w:val="0"/>
              <w:rPr>
                <w:szCs w:val="24"/>
                <w:rtl/>
              </w:rPr>
            </w:pPr>
            <w:r w:rsidRPr="00E558EC">
              <w:t>&lt;/div&gt;</w:t>
            </w:r>
          </w:p>
        </w:tc>
      </w:tr>
    </w:tbl>
    <w:p w14:paraId="09E09D92" w14:textId="77777777" w:rsidR="00710B81" w:rsidRDefault="00710B81" w:rsidP="00710B81">
      <w:pPr>
        <w:rPr>
          <w:rtl/>
        </w:rPr>
      </w:pPr>
      <w:r>
        <w:rPr>
          <w:rtl/>
        </w:rPr>
        <w:lastRenderedPageBreak/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justify-items</w:t>
      </w:r>
      <w:r>
        <w:rPr>
          <w:rtl/>
        </w:rPr>
        <w:t xml:space="preserve"> و </w:t>
      </w:r>
      <w:r>
        <w:t>align-items</w:t>
      </w:r>
      <w:r>
        <w:rPr>
          <w:rtl/>
        </w:rPr>
        <w:t>:</w:t>
      </w:r>
    </w:p>
    <w:p w14:paraId="4F7CB32E" w14:textId="77777777" w:rsidR="00710B81" w:rsidRDefault="00710B81" w:rsidP="00710B81">
      <w:pPr>
        <w:rPr>
          <w:rtl/>
        </w:rPr>
      </w:pPr>
      <w:r>
        <w:t>start</w:t>
      </w:r>
      <w:r>
        <w:rPr>
          <w:rtl/>
        </w:rPr>
        <w:t xml:space="preserve"> - ابتدا</w:t>
      </w:r>
    </w:p>
    <w:p w14:paraId="64105539" w14:textId="77777777" w:rsidR="00710B81" w:rsidRDefault="00710B81" w:rsidP="00710B81">
      <w:pPr>
        <w:rPr>
          <w:rtl/>
        </w:rPr>
      </w:pPr>
      <w:r>
        <w:t>end</w:t>
      </w:r>
      <w:r>
        <w:rPr>
          <w:rtl/>
        </w:rPr>
        <w:t xml:space="preserve"> - انتها</w:t>
      </w:r>
    </w:p>
    <w:p w14:paraId="2B86442F" w14:textId="77777777" w:rsidR="00710B81" w:rsidRDefault="00710B81" w:rsidP="00710B81">
      <w:pPr>
        <w:rPr>
          <w:rtl/>
        </w:rPr>
      </w:pPr>
      <w:r>
        <w:t>center</w:t>
      </w:r>
      <w:r>
        <w:rPr>
          <w:rtl/>
        </w:rPr>
        <w:t xml:space="preserve"> - وسط</w:t>
      </w:r>
    </w:p>
    <w:p w14:paraId="5816B312" w14:textId="6D7F5F13" w:rsidR="00F40B17" w:rsidRDefault="00710B81" w:rsidP="00710B81">
      <w:pPr>
        <w:rPr>
          <w:rtl/>
        </w:rPr>
      </w:pPr>
      <w:r>
        <w:t>stretch</w:t>
      </w:r>
      <w:r>
        <w:rPr>
          <w:rtl/>
        </w:rPr>
        <w:t xml:space="preserve"> - کش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(پ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)</w:t>
      </w:r>
    </w:p>
    <w:p w14:paraId="2B1C615A" w14:textId="77777777" w:rsidR="00710B81" w:rsidRDefault="00710B81" w:rsidP="00710B81"/>
    <w:p w14:paraId="1B54089B" w14:textId="0095AE76" w:rsidR="00F40B17" w:rsidRDefault="00F40B17" w:rsidP="00710B81">
      <w:pPr>
        <w:pStyle w:val="bold"/>
        <w:rPr>
          <w:rtl/>
        </w:rPr>
      </w:pPr>
      <w:r>
        <w:t>justify-self</w:t>
      </w:r>
      <w:r w:rsidR="00710B81">
        <w:rPr>
          <w:rFonts w:hint="cs"/>
          <w:rtl/>
        </w:rPr>
        <w:t xml:space="preserve"> - </w:t>
      </w:r>
      <w:r>
        <w:rPr>
          <w:rtl/>
        </w:rPr>
        <w:t xml:space="preserve"> </w:t>
      </w:r>
      <w:r>
        <w:t>align-self</w:t>
      </w:r>
    </w:p>
    <w:p w14:paraId="42A3BD69" w14:textId="77777777" w:rsidR="00710B81" w:rsidRPr="00710B81" w:rsidRDefault="00710B81" w:rsidP="00710B81">
      <w:r w:rsidRPr="00710B81">
        <w:rPr>
          <w:rtl/>
          <w:lang w:bidi="ar-SA"/>
        </w:rPr>
        <w:t>ترازبندی فردی یک المان خاص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0B81" w14:paraId="0E9C0586" w14:textId="77777777" w:rsidTr="00710B81">
        <w:tc>
          <w:tcPr>
            <w:tcW w:w="9350" w:type="dxa"/>
          </w:tcPr>
          <w:p w14:paraId="54D22043" w14:textId="77777777" w:rsidR="00710B81" w:rsidRDefault="00710B81" w:rsidP="00710B81">
            <w:pPr>
              <w:pStyle w:val="code"/>
              <w:bidi w:val="0"/>
            </w:pPr>
            <w:r>
              <w:t>&lt;style&gt;</w:t>
            </w:r>
          </w:p>
          <w:p w14:paraId="1C2C9650" w14:textId="77777777" w:rsidR="00710B81" w:rsidRDefault="00710B81" w:rsidP="00710B81">
            <w:pPr>
              <w:pStyle w:val="code"/>
              <w:bidi w:val="0"/>
            </w:pPr>
            <w:r>
              <w:t>.container-11 {</w:t>
            </w:r>
          </w:p>
          <w:p w14:paraId="758F4B15" w14:textId="77777777" w:rsidR="00710B81" w:rsidRDefault="00710B81" w:rsidP="00710B81">
            <w:pPr>
              <w:pStyle w:val="code"/>
              <w:bidi w:val="0"/>
            </w:pPr>
            <w:r>
              <w:t xml:space="preserve">  display: grid;</w:t>
            </w:r>
          </w:p>
          <w:p w14:paraId="15406489" w14:textId="77777777" w:rsidR="00710B81" w:rsidRDefault="00710B81" w:rsidP="00710B81">
            <w:pPr>
              <w:pStyle w:val="code"/>
              <w:bidi w:val="0"/>
            </w:pPr>
            <w:r>
              <w:t xml:space="preserve">  grid-template-columns: 1fr 1fr 1fr;</w:t>
            </w:r>
          </w:p>
          <w:p w14:paraId="625D91A4" w14:textId="77777777" w:rsidR="00710B81" w:rsidRDefault="00710B81" w:rsidP="00710B81">
            <w:pPr>
              <w:pStyle w:val="code"/>
              <w:bidi w:val="0"/>
            </w:pPr>
            <w:r>
              <w:t xml:space="preserve">  grid-template-rows: 150px;</w:t>
            </w:r>
          </w:p>
          <w:p w14:paraId="3AA9316C" w14:textId="77777777" w:rsidR="00710B81" w:rsidRDefault="00710B81" w:rsidP="00710B81">
            <w:pPr>
              <w:pStyle w:val="code"/>
              <w:bidi w:val="0"/>
            </w:pPr>
            <w:r>
              <w:t xml:space="preserve">  gap: 10px;</w:t>
            </w:r>
          </w:p>
          <w:p w14:paraId="07D9C4D8" w14:textId="77777777" w:rsidR="00710B81" w:rsidRDefault="00710B81" w:rsidP="00710B81">
            <w:pPr>
              <w:pStyle w:val="code"/>
              <w:bidi w:val="0"/>
            </w:pPr>
            <w:r>
              <w:t xml:space="preserve">  background-color: #fce4ec;</w:t>
            </w:r>
          </w:p>
          <w:p w14:paraId="48614652" w14:textId="77777777" w:rsidR="00710B81" w:rsidRDefault="00710B81" w:rsidP="00710B81">
            <w:pPr>
              <w:pStyle w:val="code"/>
              <w:bidi w:val="0"/>
            </w:pPr>
            <w:r>
              <w:t xml:space="preserve">  padding: 20px;</w:t>
            </w:r>
          </w:p>
          <w:p w14:paraId="56D385F0" w14:textId="77777777" w:rsidR="00710B81" w:rsidRDefault="00710B81" w:rsidP="00710B81">
            <w:pPr>
              <w:pStyle w:val="code"/>
              <w:bidi w:val="0"/>
            </w:pPr>
            <w:r>
              <w:t xml:space="preserve">  margin-bottom: 20px;</w:t>
            </w:r>
          </w:p>
          <w:p w14:paraId="0BC63357" w14:textId="77777777" w:rsidR="00710B81" w:rsidRDefault="00710B81" w:rsidP="00710B81">
            <w:pPr>
              <w:pStyle w:val="code"/>
              <w:bidi w:val="0"/>
            </w:pPr>
            <w:r>
              <w:t xml:space="preserve">  height: 200px;</w:t>
            </w:r>
          </w:p>
          <w:p w14:paraId="4DAC3A57" w14:textId="77777777" w:rsidR="00710B81" w:rsidRDefault="00710B81" w:rsidP="00710B81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346FC1C" w14:textId="77777777" w:rsidR="00710B81" w:rsidRDefault="00710B81" w:rsidP="00710B81">
            <w:pPr>
              <w:pStyle w:val="code"/>
              <w:bidi w:val="0"/>
              <w:rPr>
                <w:rtl/>
              </w:rPr>
            </w:pPr>
          </w:p>
          <w:p w14:paraId="3542BC94" w14:textId="77777777" w:rsidR="00710B81" w:rsidRDefault="00710B81" w:rsidP="00710B81">
            <w:pPr>
              <w:pStyle w:val="code"/>
              <w:bidi w:val="0"/>
            </w:pPr>
            <w:r>
              <w:t>.self-item {</w:t>
            </w:r>
          </w:p>
          <w:p w14:paraId="5C493DA6" w14:textId="77777777" w:rsidR="00710B81" w:rsidRDefault="00710B81" w:rsidP="00710B81">
            <w:pPr>
              <w:pStyle w:val="code"/>
              <w:bidi w:val="0"/>
            </w:pPr>
            <w:r>
              <w:t xml:space="preserve">  background-color: #E91E63;</w:t>
            </w:r>
          </w:p>
          <w:p w14:paraId="00CEF8E1" w14:textId="77777777" w:rsidR="00710B81" w:rsidRDefault="00710B81" w:rsidP="00710B81">
            <w:pPr>
              <w:pStyle w:val="code"/>
              <w:bidi w:val="0"/>
            </w:pPr>
            <w:r>
              <w:t xml:space="preserve">  color: white;</w:t>
            </w:r>
          </w:p>
          <w:p w14:paraId="1F2E6E9C" w14:textId="77777777" w:rsidR="00710B81" w:rsidRDefault="00710B81" w:rsidP="00710B81">
            <w:pPr>
              <w:pStyle w:val="code"/>
              <w:bidi w:val="0"/>
            </w:pPr>
            <w:r>
              <w:t xml:space="preserve">  padding: 10px;</w:t>
            </w:r>
          </w:p>
          <w:p w14:paraId="53562A38" w14:textId="77777777" w:rsidR="00710B81" w:rsidRDefault="00710B81" w:rsidP="00710B81">
            <w:pPr>
              <w:pStyle w:val="code"/>
              <w:bidi w:val="0"/>
            </w:pPr>
            <w:r>
              <w:t xml:space="preserve">  border-radius: 5px;</w:t>
            </w:r>
          </w:p>
          <w:p w14:paraId="2B9E79A1" w14:textId="77777777" w:rsidR="00710B81" w:rsidRDefault="00710B81" w:rsidP="00710B81">
            <w:pPr>
              <w:pStyle w:val="code"/>
              <w:bidi w:val="0"/>
            </w:pPr>
            <w:r>
              <w:t xml:space="preserve">  width: 80px;</w:t>
            </w:r>
          </w:p>
          <w:p w14:paraId="79ACD805" w14:textId="77777777" w:rsidR="00710B81" w:rsidRDefault="00710B81" w:rsidP="00710B81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6E84368" w14:textId="77777777" w:rsidR="00710B81" w:rsidRDefault="00710B81" w:rsidP="00710B81">
            <w:pPr>
              <w:pStyle w:val="code"/>
              <w:bidi w:val="0"/>
              <w:rPr>
                <w:rtl/>
              </w:rPr>
            </w:pPr>
          </w:p>
          <w:p w14:paraId="476ED5E8" w14:textId="77777777" w:rsidR="00710B81" w:rsidRDefault="00710B81" w:rsidP="00710B81">
            <w:pPr>
              <w:pStyle w:val="code"/>
              <w:bidi w:val="0"/>
            </w:pPr>
            <w:r>
              <w:t>.self-1 {</w:t>
            </w:r>
          </w:p>
          <w:p w14:paraId="0210F921" w14:textId="77777777" w:rsidR="00710B81" w:rsidRDefault="00710B81" w:rsidP="00710B81">
            <w:pPr>
              <w:pStyle w:val="code"/>
              <w:bidi w:val="0"/>
            </w:pPr>
            <w:r>
              <w:t xml:space="preserve">  justify-self: start;</w:t>
            </w:r>
          </w:p>
          <w:p w14:paraId="60322447" w14:textId="77777777" w:rsidR="00710B81" w:rsidRDefault="00710B81" w:rsidP="00710B81">
            <w:pPr>
              <w:pStyle w:val="code"/>
              <w:bidi w:val="0"/>
            </w:pPr>
            <w:r>
              <w:t xml:space="preserve">  align-self: start;</w:t>
            </w:r>
          </w:p>
          <w:p w14:paraId="7EA6A7F6" w14:textId="77777777" w:rsidR="00710B81" w:rsidRDefault="00710B81" w:rsidP="00710B81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A8675FC" w14:textId="77777777" w:rsidR="00710B81" w:rsidRDefault="00710B81" w:rsidP="00710B81">
            <w:pPr>
              <w:pStyle w:val="code"/>
              <w:bidi w:val="0"/>
              <w:rPr>
                <w:rtl/>
              </w:rPr>
            </w:pPr>
          </w:p>
          <w:p w14:paraId="73693ADB" w14:textId="77777777" w:rsidR="00710B81" w:rsidRDefault="00710B81" w:rsidP="00710B81">
            <w:pPr>
              <w:pStyle w:val="code"/>
              <w:bidi w:val="0"/>
            </w:pPr>
            <w:r>
              <w:t>.self-2 {</w:t>
            </w:r>
          </w:p>
          <w:p w14:paraId="2703DC7F" w14:textId="77777777" w:rsidR="00710B81" w:rsidRDefault="00710B81" w:rsidP="00710B81">
            <w:pPr>
              <w:pStyle w:val="code"/>
              <w:bidi w:val="0"/>
            </w:pPr>
            <w:r>
              <w:t xml:space="preserve">  justify-self: center;</w:t>
            </w:r>
          </w:p>
          <w:p w14:paraId="5A2EAE34" w14:textId="77777777" w:rsidR="00710B81" w:rsidRDefault="00710B81" w:rsidP="00710B81">
            <w:pPr>
              <w:pStyle w:val="code"/>
              <w:bidi w:val="0"/>
            </w:pPr>
            <w:r>
              <w:t xml:space="preserve">  align-self: center;</w:t>
            </w:r>
          </w:p>
          <w:p w14:paraId="4BDDF853" w14:textId="77777777" w:rsidR="00710B81" w:rsidRDefault="00710B81" w:rsidP="00710B81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D8C7686" w14:textId="77777777" w:rsidR="00710B81" w:rsidRDefault="00710B81" w:rsidP="00710B81">
            <w:pPr>
              <w:pStyle w:val="code"/>
              <w:bidi w:val="0"/>
              <w:rPr>
                <w:rtl/>
              </w:rPr>
            </w:pPr>
          </w:p>
          <w:p w14:paraId="30ABBB83" w14:textId="77777777" w:rsidR="00710B81" w:rsidRDefault="00710B81" w:rsidP="00710B81">
            <w:pPr>
              <w:pStyle w:val="code"/>
              <w:bidi w:val="0"/>
            </w:pPr>
            <w:r>
              <w:t>.self-3 {</w:t>
            </w:r>
          </w:p>
          <w:p w14:paraId="47455958" w14:textId="77777777" w:rsidR="00710B81" w:rsidRDefault="00710B81" w:rsidP="00710B81">
            <w:pPr>
              <w:pStyle w:val="code"/>
              <w:bidi w:val="0"/>
            </w:pPr>
            <w:r>
              <w:t xml:space="preserve">  justify-self: end;</w:t>
            </w:r>
          </w:p>
          <w:p w14:paraId="4A816D1E" w14:textId="77777777" w:rsidR="00710B81" w:rsidRDefault="00710B81" w:rsidP="00710B81">
            <w:pPr>
              <w:pStyle w:val="code"/>
              <w:bidi w:val="0"/>
            </w:pPr>
            <w:r>
              <w:t xml:space="preserve">  align-self: end;</w:t>
            </w:r>
          </w:p>
          <w:p w14:paraId="6244042B" w14:textId="77777777" w:rsidR="00710B81" w:rsidRDefault="00710B81" w:rsidP="00710B81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660D184" w14:textId="77777777" w:rsidR="00710B81" w:rsidRDefault="00710B81" w:rsidP="00710B81">
            <w:pPr>
              <w:pStyle w:val="code"/>
              <w:bidi w:val="0"/>
            </w:pPr>
            <w:r>
              <w:t>&lt;/style&gt;</w:t>
            </w:r>
          </w:p>
          <w:p w14:paraId="2B52A460" w14:textId="77777777" w:rsidR="00710B81" w:rsidRDefault="00710B81" w:rsidP="00710B81">
            <w:pPr>
              <w:pStyle w:val="code"/>
              <w:bidi w:val="0"/>
              <w:rPr>
                <w:rtl/>
              </w:rPr>
            </w:pPr>
          </w:p>
          <w:p w14:paraId="1C78AE2D" w14:textId="77777777" w:rsidR="00710B81" w:rsidRDefault="00710B81" w:rsidP="00710B81">
            <w:pPr>
              <w:pStyle w:val="code"/>
              <w:bidi w:val="0"/>
            </w:pPr>
            <w:r>
              <w:t>&lt;div class="container-11"&gt;</w:t>
            </w:r>
          </w:p>
          <w:p w14:paraId="5CBEA9C5" w14:textId="77777777" w:rsidR="00710B81" w:rsidRDefault="00710B81" w:rsidP="00710B81">
            <w:pPr>
              <w:pStyle w:val="code"/>
              <w:bidi w:val="0"/>
            </w:pPr>
            <w:r>
              <w:t xml:space="preserve">  &lt;div class="self-item self-1"&gt;start&lt;/div&gt;</w:t>
            </w:r>
          </w:p>
          <w:p w14:paraId="1983D7F7" w14:textId="77777777" w:rsidR="00710B81" w:rsidRDefault="00710B81" w:rsidP="00710B81">
            <w:pPr>
              <w:pStyle w:val="code"/>
              <w:bidi w:val="0"/>
            </w:pPr>
            <w:r>
              <w:t xml:space="preserve">  &lt;div class="self-item self-2"&gt;center&lt;/div&gt;</w:t>
            </w:r>
          </w:p>
          <w:p w14:paraId="7200D9B2" w14:textId="77777777" w:rsidR="00710B81" w:rsidRDefault="00710B81" w:rsidP="00710B81">
            <w:pPr>
              <w:pStyle w:val="code"/>
              <w:bidi w:val="0"/>
            </w:pPr>
            <w:r>
              <w:t xml:space="preserve">  &lt;div class="self-item self-3"&gt;end&lt;/div&gt;</w:t>
            </w:r>
          </w:p>
          <w:p w14:paraId="67C86A1F" w14:textId="25AC7FFF" w:rsidR="00710B81" w:rsidRDefault="00710B81" w:rsidP="00710B81">
            <w:pPr>
              <w:pStyle w:val="code"/>
              <w:bidi w:val="0"/>
            </w:pPr>
            <w:r>
              <w:t>&lt;/div&gt;</w:t>
            </w:r>
          </w:p>
        </w:tc>
      </w:tr>
    </w:tbl>
    <w:p w14:paraId="6924A4A0" w14:textId="77777777" w:rsidR="00710B81" w:rsidRDefault="00710B81" w:rsidP="00710B81">
      <w:pPr>
        <w:rPr>
          <w:rtl/>
        </w:rPr>
      </w:pPr>
      <w:r>
        <w:rPr>
          <w:rtl/>
        </w:rPr>
        <w:lastRenderedPageBreak/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justify-self</w:t>
      </w:r>
      <w:r>
        <w:rPr>
          <w:rtl/>
        </w:rPr>
        <w:t xml:space="preserve"> و </w:t>
      </w:r>
      <w:r>
        <w:t>align-self</w:t>
      </w:r>
      <w:r>
        <w:rPr>
          <w:rtl/>
        </w:rPr>
        <w:t>:</w:t>
      </w:r>
    </w:p>
    <w:p w14:paraId="6760ED85" w14:textId="77777777" w:rsidR="00710B81" w:rsidRDefault="00710B81" w:rsidP="00710B81">
      <w:pPr>
        <w:rPr>
          <w:rtl/>
        </w:rPr>
      </w:pPr>
      <w:r>
        <w:t>start</w:t>
      </w:r>
      <w:r>
        <w:rPr>
          <w:rtl/>
        </w:rPr>
        <w:t xml:space="preserve"> - ابتدا</w:t>
      </w:r>
    </w:p>
    <w:p w14:paraId="627EF907" w14:textId="77777777" w:rsidR="00710B81" w:rsidRDefault="00710B81" w:rsidP="00710B81">
      <w:pPr>
        <w:rPr>
          <w:rtl/>
        </w:rPr>
      </w:pPr>
      <w:r>
        <w:t>end</w:t>
      </w:r>
      <w:r>
        <w:rPr>
          <w:rtl/>
        </w:rPr>
        <w:t xml:space="preserve"> - انتها</w:t>
      </w:r>
    </w:p>
    <w:p w14:paraId="5B25C103" w14:textId="77777777" w:rsidR="00710B81" w:rsidRDefault="00710B81" w:rsidP="00710B81">
      <w:pPr>
        <w:rPr>
          <w:rtl/>
        </w:rPr>
      </w:pPr>
      <w:r>
        <w:t>center</w:t>
      </w:r>
      <w:r>
        <w:rPr>
          <w:rtl/>
        </w:rPr>
        <w:t xml:space="preserve"> - وسط</w:t>
      </w:r>
    </w:p>
    <w:p w14:paraId="593A8C70" w14:textId="77777777" w:rsidR="00710B81" w:rsidRDefault="00710B81" w:rsidP="00710B81">
      <w:pPr>
        <w:rPr>
          <w:rtl/>
        </w:rPr>
      </w:pPr>
      <w:r>
        <w:t>stretch</w:t>
      </w:r>
      <w:r>
        <w:rPr>
          <w:rtl/>
        </w:rPr>
        <w:t xml:space="preserve"> - کش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(پ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)</w:t>
      </w:r>
    </w:p>
    <w:p w14:paraId="3E1BD721" w14:textId="1BDF5DB2" w:rsidR="00710B81" w:rsidRPr="00FB401D" w:rsidRDefault="00710B81" w:rsidP="00710B81">
      <w:r>
        <w:t>auto</w:t>
      </w:r>
      <w:r>
        <w:rPr>
          <w:rtl/>
        </w:rPr>
        <w:t xml:space="preserve"> - از مقدار </w:t>
      </w:r>
      <w:r>
        <w:t>container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رو</w:t>
      </w:r>
      <w:r>
        <w:rPr>
          <w:rFonts w:hint="cs"/>
          <w:rtl/>
        </w:rPr>
        <w:t>ی</w:t>
      </w:r>
      <w:r>
        <w:rPr>
          <w:rtl/>
        </w:rPr>
        <w:t xml:space="preserve"> کند</w:t>
      </w:r>
    </w:p>
    <w:p w14:paraId="39970072" w14:textId="4584E0BF" w:rsidR="003624FD" w:rsidRDefault="00187446" w:rsidP="0018185B">
      <w:pPr>
        <w:pStyle w:val="Heading2"/>
      </w:pPr>
      <w:bookmarkStart w:id="204" w:name="_Toc211464630"/>
      <w:r>
        <w:rPr>
          <w:rtl/>
        </w:rPr>
        <w:t>چندپارادا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>:</w:t>
      </w:r>
      <w:bookmarkEnd w:id="204"/>
      <w:r>
        <w:rPr>
          <w:rtl/>
        </w:rPr>
        <w:t xml:space="preserve"> </w:t>
      </w:r>
    </w:p>
    <w:p w14:paraId="3E819D2C" w14:textId="1E1943FD" w:rsidR="00187446" w:rsidRDefault="00187446" w:rsidP="0018185B">
      <w:pPr>
        <w:rPr>
          <w:rtl/>
        </w:rPr>
      </w:pPr>
      <w:r>
        <w:rPr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ش</w:t>
      </w:r>
      <w:r>
        <w:rPr>
          <w:rFonts w:hint="cs"/>
          <w:rtl/>
        </w:rPr>
        <w:t>ی</w:t>
      </w:r>
      <w:r>
        <w:rPr>
          <w:rFonts w:hint="eastAsia"/>
          <w:rtl/>
        </w:rPr>
        <w:t>ءگرا،</w:t>
      </w:r>
      <w:r>
        <w:rPr>
          <w:rtl/>
        </w:rPr>
        <w:t xml:space="preserve"> تابع</w:t>
      </w:r>
      <w:r>
        <w:rPr>
          <w:rFonts w:hint="cs"/>
          <w:rtl/>
        </w:rPr>
        <w:t>ی</w:t>
      </w:r>
      <w:r>
        <w:rPr>
          <w:rtl/>
        </w:rPr>
        <w:t xml:space="preserve"> و رو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ی:</w:t>
      </w:r>
      <w:r w:rsidR="003624FD">
        <w:rPr>
          <w:rFonts w:hint="cs"/>
          <w:rtl/>
        </w:rPr>
        <w:t xml:space="preserve"> </w:t>
      </w:r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چندپارادا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بودن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3ABE4D30" w14:textId="77777777" w:rsidR="00187446" w:rsidRDefault="00187446" w:rsidP="0018185B">
      <w:r>
        <w:rPr>
          <w:rFonts w:hint="eastAsia"/>
          <w:rtl/>
        </w:rPr>
        <w:t>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چندپارادا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است که از سبک‌ها</w:t>
      </w:r>
      <w:r>
        <w:rPr>
          <w:rFonts w:hint="cs"/>
          <w:rtl/>
        </w:rPr>
        <w:t>ی</w:t>
      </w:r>
      <w:r>
        <w:rPr>
          <w:rtl/>
        </w:rPr>
        <w:t xml:space="preserve"> مختلف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مثال، هر سه 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دهم</w:t>
      </w:r>
      <w:r>
        <w:rPr>
          <w:rtl/>
        </w:rPr>
        <w:t>.</w:t>
      </w:r>
    </w:p>
    <w:p w14:paraId="5DAA3054" w14:textId="2CEE45FA" w:rsidR="008A56FE" w:rsidRDefault="008A56FE" w:rsidP="0018185B">
      <w:pPr>
        <w:pStyle w:val="Heading3"/>
        <w:numPr>
          <w:ilvl w:val="0"/>
          <w:numId w:val="2"/>
        </w:numPr>
        <w:rPr>
          <w:rtl/>
        </w:rPr>
      </w:pPr>
      <w:bookmarkStart w:id="205" w:name="_Toc211464631"/>
      <w:r>
        <w:rPr>
          <w:rFonts w:hint="cs"/>
          <w:rtl/>
        </w:rPr>
        <w:t>برنامه نویسی تابعی یا رویه‌ایی:</w:t>
      </w:r>
      <w:bookmarkEnd w:id="205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034B" w14:paraId="0C1BDE5F" w14:textId="77777777" w:rsidTr="0097691D">
        <w:tc>
          <w:tcPr>
            <w:tcW w:w="9350" w:type="dxa"/>
            <w:shd w:val="clear" w:color="auto" w:fill="E2EFD9" w:themeFill="accent6" w:themeFillTint="33"/>
          </w:tcPr>
          <w:p w14:paraId="58D7AD42" w14:textId="323DB2AB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برنامه‌نو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س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tl/>
              </w:rPr>
              <w:t xml:space="preserve"> رو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ه‌ا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tl/>
              </w:rPr>
              <w:t xml:space="preserve">  تمرکز بر توابع و رو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ه‌ها</w:t>
            </w:r>
          </w:p>
          <w:p w14:paraId="651E92FE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</w:p>
          <w:p w14:paraId="60FA0831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محاسبه مساحت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</w:p>
          <w:p w14:paraId="73192B8B" w14:textId="77777777" w:rsidR="0040034B" w:rsidRPr="0097691D" w:rsidRDefault="0040034B" w:rsidP="00524EED">
            <w:pPr>
              <w:pStyle w:val="code"/>
              <w:bidi w:val="0"/>
            </w:pPr>
            <w:r w:rsidRPr="0097691D">
              <w:t>function calculateCircleArea(radius) {</w:t>
            </w:r>
          </w:p>
          <w:p w14:paraId="27A87B58" w14:textId="1A55C76B" w:rsidR="0040034B" w:rsidRPr="0097691D" w:rsidRDefault="0040034B" w:rsidP="00524EED">
            <w:pPr>
              <w:pStyle w:val="code"/>
              <w:bidi w:val="0"/>
            </w:pPr>
            <w:r w:rsidRPr="0097691D">
              <w:t xml:space="preserve">    return Math.PI  radius  radius;</w:t>
            </w:r>
          </w:p>
          <w:p w14:paraId="05909E96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>}</w:t>
            </w:r>
          </w:p>
          <w:p w14:paraId="18209C23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</w:p>
          <w:p w14:paraId="3612B4AC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محاسبه مح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ط</w:t>
            </w:r>
            <w:r w:rsidRPr="0097691D">
              <w:rPr>
                <w:rtl/>
              </w:rPr>
              <w:t xml:space="preserve">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</w:p>
          <w:p w14:paraId="06A9E8AE" w14:textId="77777777" w:rsidR="0040034B" w:rsidRPr="0097691D" w:rsidRDefault="0040034B" w:rsidP="00524EED">
            <w:pPr>
              <w:pStyle w:val="code"/>
              <w:bidi w:val="0"/>
            </w:pPr>
            <w:r w:rsidRPr="0097691D">
              <w:t>function calculateCircleCircumference(radius) {</w:t>
            </w:r>
          </w:p>
          <w:p w14:paraId="3F50058C" w14:textId="367F75CA" w:rsidR="0040034B" w:rsidRPr="0097691D" w:rsidRDefault="0040034B" w:rsidP="00524EED">
            <w:pPr>
              <w:pStyle w:val="code"/>
              <w:bidi w:val="0"/>
            </w:pPr>
            <w:r w:rsidRPr="0097691D">
              <w:t xml:space="preserve">    return 2  Math.PI  radius;</w:t>
            </w:r>
          </w:p>
          <w:p w14:paraId="7BF19762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>}</w:t>
            </w:r>
          </w:p>
          <w:p w14:paraId="7E498E66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</w:p>
          <w:p w14:paraId="66E8CC5F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استفاده از توابع</w:t>
            </w:r>
          </w:p>
          <w:p w14:paraId="0BF55951" w14:textId="77777777" w:rsidR="0040034B" w:rsidRPr="0097691D" w:rsidRDefault="0040034B" w:rsidP="00524EED">
            <w:pPr>
              <w:pStyle w:val="code"/>
              <w:bidi w:val="0"/>
            </w:pPr>
            <w:r w:rsidRPr="0097691D">
              <w:t>const radius = 5;</w:t>
            </w:r>
          </w:p>
          <w:p w14:paraId="5E70351E" w14:textId="77777777" w:rsidR="0040034B" w:rsidRPr="0097691D" w:rsidRDefault="0040034B" w:rsidP="00524EED">
            <w:pPr>
              <w:pStyle w:val="code"/>
              <w:bidi w:val="0"/>
            </w:pPr>
            <w:r w:rsidRPr="0097691D">
              <w:t>const area = calculateCircleArea(radius);</w:t>
            </w:r>
          </w:p>
          <w:p w14:paraId="11B29EB0" w14:textId="77777777" w:rsidR="0040034B" w:rsidRPr="0097691D" w:rsidRDefault="0040034B" w:rsidP="00524EED">
            <w:pPr>
              <w:pStyle w:val="code"/>
              <w:bidi w:val="0"/>
            </w:pPr>
            <w:r w:rsidRPr="0097691D">
              <w:t>const circumference = calculateCircleCircumference(radius);</w:t>
            </w:r>
          </w:p>
          <w:p w14:paraId="0C7E70CD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</w:p>
          <w:p w14:paraId="69BA180D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>console.log(`</w:t>
            </w:r>
            <w:r w:rsidRPr="0097691D">
              <w:rPr>
                <w:rtl/>
              </w:rPr>
              <w:t>مساحت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  <w:r w:rsidRPr="0097691D">
              <w:t>: ${area}`);</w:t>
            </w:r>
          </w:p>
          <w:p w14:paraId="4ECF91DE" w14:textId="233991AD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>console.log(`</w:t>
            </w:r>
            <w:r w:rsidRPr="0097691D">
              <w:rPr>
                <w:rtl/>
              </w:rPr>
              <w:t>مح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ط</w:t>
            </w:r>
            <w:r w:rsidRPr="0097691D">
              <w:rPr>
                <w:rtl/>
              </w:rPr>
              <w:t xml:space="preserve">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  <w:r w:rsidRPr="0097691D">
              <w:t>: ${circumference}`);</w:t>
            </w:r>
          </w:p>
        </w:tc>
      </w:tr>
    </w:tbl>
    <w:p w14:paraId="29B7AC39" w14:textId="77777777" w:rsidR="00187446" w:rsidRDefault="00187446" w:rsidP="0018185B"/>
    <w:p w14:paraId="323748B5" w14:textId="03FC05C5" w:rsidR="008A56FE" w:rsidRPr="008A56FE" w:rsidRDefault="008A56FE" w:rsidP="0018185B">
      <w:pPr>
        <w:pStyle w:val="Heading3"/>
        <w:numPr>
          <w:ilvl w:val="0"/>
          <w:numId w:val="2"/>
        </w:numPr>
        <w:rPr>
          <w:rtl/>
        </w:rPr>
      </w:pPr>
      <w:bookmarkStart w:id="206" w:name="_Toc211464632"/>
      <w:r>
        <w:rPr>
          <w:rFonts w:hint="cs"/>
          <w:rtl/>
        </w:rPr>
        <w:t>برنامه نویسی شیئ گرا (</w:t>
      </w:r>
      <w:r w:rsidRPr="008A56FE">
        <w:t>ObjectOriented Programming</w:t>
      </w:r>
      <w:r>
        <w:rPr>
          <w:rFonts w:hint="cs"/>
          <w:rtl/>
        </w:rPr>
        <w:t>)</w:t>
      </w:r>
      <w:bookmarkEnd w:id="206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56FE" w14:paraId="7B978404" w14:textId="77777777" w:rsidTr="0097691D">
        <w:tc>
          <w:tcPr>
            <w:tcW w:w="9350" w:type="dxa"/>
            <w:shd w:val="clear" w:color="auto" w:fill="E2EFD9" w:themeFill="accent6" w:themeFillTint="33"/>
          </w:tcPr>
          <w:p w14:paraId="1C858C6F" w14:textId="7675FA28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برنامه‌نویسی شیءگرا  استفاده از کلاس‌ها و اشیا</w:t>
            </w:r>
          </w:p>
          <w:p w14:paraId="4A693FA9" w14:textId="77777777" w:rsidR="008A56FE" w:rsidRPr="008A56FE" w:rsidRDefault="008A56FE" w:rsidP="00524EED">
            <w:pPr>
              <w:pStyle w:val="code"/>
              <w:bidi w:val="0"/>
            </w:pPr>
          </w:p>
          <w:p w14:paraId="42BC1F38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تعریف کلاس</w:t>
            </w:r>
          </w:p>
          <w:p w14:paraId="4606859A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class Person {</w:t>
            </w:r>
          </w:p>
          <w:p w14:paraId="0340521F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constructor(name, age) {</w:t>
            </w:r>
          </w:p>
          <w:p w14:paraId="559B1553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this.name = name;</w:t>
            </w:r>
          </w:p>
          <w:p w14:paraId="398DF57C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this.age = age;</w:t>
            </w:r>
          </w:p>
          <w:p w14:paraId="160F68D8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}</w:t>
            </w:r>
          </w:p>
          <w:p w14:paraId="6835F54B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    </w:t>
            </w:r>
          </w:p>
          <w:p w14:paraId="79101B61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    // </w:t>
            </w:r>
            <w:r w:rsidRPr="008A56FE">
              <w:rPr>
                <w:rtl/>
                <w:lang w:bidi="ar-SA"/>
              </w:rPr>
              <w:t>متد</w:t>
            </w:r>
          </w:p>
          <w:p w14:paraId="79F74FF8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greet() {</w:t>
            </w:r>
          </w:p>
          <w:p w14:paraId="1FC3E77D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return `</w:t>
            </w:r>
            <w:r w:rsidRPr="008A56FE">
              <w:rPr>
                <w:rtl/>
                <w:lang w:bidi="ar-SA"/>
              </w:rPr>
              <w:t>سلام، من</w:t>
            </w:r>
            <w:r w:rsidRPr="008A56FE">
              <w:t xml:space="preserve"> ${this.name} </w:t>
            </w:r>
            <w:r w:rsidRPr="008A56FE">
              <w:rPr>
                <w:rtl/>
                <w:lang w:bidi="ar-SA"/>
              </w:rPr>
              <w:t>هستم و</w:t>
            </w:r>
            <w:r w:rsidRPr="008A56FE">
              <w:t xml:space="preserve"> ${this.age} </w:t>
            </w:r>
            <w:r w:rsidRPr="008A56FE">
              <w:rPr>
                <w:rtl/>
                <w:lang w:bidi="ar-SA"/>
              </w:rPr>
              <w:t>سال دارم</w:t>
            </w:r>
            <w:r w:rsidRPr="008A56FE">
              <w:t>.`;</w:t>
            </w:r>
          </w:p>
          <w:p w14:paraId="39946CC5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}</w:t>
            </w:r>
          </w:p>
          <w:p w14:paraId="0E1D8A8D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    </w:t>
            </w:r>
          </w:p>
          <w:p w14:paraId="1E58F38E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    // </w:t>
            </w:r>
            <w:r w:rsidRPr="008A56FE">
              <w:rPr>
                <w:rtl/>
                <w:lang w:bidi="ar-SA"/>
              </w:rPr>
              <w:t>متد دیگر</w:t>
            </w:r>
          </w:p>
          <w:p w14:paraId="55844821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haveBirthday() {</w:t>
            </w:r>
          </w:p>
          <w:p w14:paraId="4ED00702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this.age++;</w:t>
            </w:r>
          </w:p>
          <w:p w14:paraId="1DA9BC95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return `</w:t>
            </w:r>
            <w:r w:rsidRPr="008A56FE">
              <w:rPr>
                <w:rtl/>
                <w:lang w:bidi="ar-SA"/>
              </w:rPr>
              <w:t>تولدت مبارک! حالا</w:t>
            </w:r>
            <w:r w:rsidRPr="008A56FE">
              <w:t xml:space="preserve"> ${this.age} </w:t>
            </w:r>
            <w:r w:rsidRPr="008A56FE">
              <w:rPr>
                <w:rtl/>
                <w:lang w:bidi="ar-SA"/>
              </w:rPr>
              <w:t>ساله شدی</w:t>
            </w:r>
            <w:r w:rsidRPr="008A56FE">
              <w:t>.`;</w:t>
            </w:r>
          </w:p>
          <w:p w14:paraId="13B46657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}</w:t>
            </w:r>
          </w:p>
          <w:p w14:paraId="0AC6D2A7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}</w:t>
            </w:r>
          </w:p>
          <w:p w14:paraId="088C093E" w14:textId="77777777" w:rsidR="008A56FE" w:rsidRPr="008A56FE" w:rsidRDefault="008A56FE" w:rsidP="00524EED">
            <w:pPr>
              <w:pStyle w:val="code"/>
              <w:bidi w:val="0"/>
            </w:pPr>
          </w:p>
          <w:p w14:paraId="7F4B4851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ارث‌بری</w:t>
            </w:r>
          </w:p>
          <w:p w14:paraId="06223F7E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class Student extends Person {</w:t>
            </w:r>
          </w:p>
          <w:p w14:paraId="6AEA862F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constructor(name, age, studentId) {</w:t>
            </w:r>
          </w:p>
          <w:p w14:paraId="422AA8DE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lastRenderedPageBreak/>
              <w:t>        super(name, age);</w:t>
            </w:r>
          </w:p>
          <w:p w14:paraId="799D26C9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this.studentId = studentId;</w:t>
            </w:r>
          </w:p>
          <w:p w14:paraId="1CE5DA91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}</w:t>
            </w:r>
          </w:p>
          <w:p w14:paraId="38FEB5BB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    </w:t>
            </w:r>
          </w:p>
          <w:p w14:paraId="1E8EA499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study() {</w:t>
            </w:r>
          </w:p>
          <w:p w14:paraId="614D3701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        return `${this.name} </w:t>
            </w:r>
            <w:r w:rsidRPr="008A56FE">
              <w:rPr>
                <w:rtl/>
                <w:lang w:bidi="ar-SA"/>
              </w:rPr>
              <w:t>در حال مطالعه است</w:t>
            </w:r>
            <w:r w:rsidRPr="008A56FE">
              <w:t>.`;</w:t>
            </w:r>
          </w:p>
          <w:p w14:paraId="6A440EC2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}</w:t>
            </w:r>
          </w:p>
          <w:p w14:paraId="4FF709CF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}</w:t>
            </w:r>
          </w:p>
          <w:p w14:paraId="5340222A" w14:textId="77777777" w:rsidR="008A56FE" w:rsidRPr="008A56FE" w:rsidRDefault="008A56FE" w:rsidP="00524EED">
            <w:pPr>
              <w:pStyle w:val="code"/>
              <w:bidi w:val="0"/>
            </w:pPr>
          </w:p>
          <w:p w14:paraId="5E6B8889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ایجاد نمونه‌ها</w:t>
            </w:r>
          </w:p>
          <w:p w14:paraId="5E61E375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const person1 = new Person("</w:t>
            </w:r>
            <w:r w:rsidRPr="008A56FE">
              <w:rPr>
                <w:rtl/>
                <w:lang w:bidi="ar-SA"/>
              </w:rPr>
              <w:t>امین</w:t>
            </w:r>
            <w:r w:rsidRPr="008A56FE">
              <w:t>", 30);</w:t>
            </w:r>
          </w:p>
          <w:p w14:paraId="6C5FEAB9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const student1 = new Student("</w:t>
            </w:r>
            <w:r w:rsidRPr="008A56FE">
              <w:rPr>
                <w:rtl/>
                <w:lang w:bidi="ar-SA"/>
              </w:rPr>
              <w:t>سارا</w:t>
            </w:r>
            <w:r w:rsidRPr="008A56FE">
              <w:t>", 22, "12345");</w:t>
            </w:r>
          </w:p>
          <w:p w14:paraId="36BCB8A3" w14:textId="77777777" w:rsidR="008A56FE" w:rsidRPr="008A56FE" w:rsidRDefault="008A56FE" w:rsidP="00524EED">
            <w:pPr>
              <w:pStyle w:val="code"/>
              <w:bidi w:val="0"/>
            </w:pPr>
          </w:p>
          <w:p w14:paraId="010421C1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console.log(person1.greet());</w:t>
            </w:r>
          </w:p>
          <w:p w14:paraId="168FA91B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console.log(student1.greet());</w:t>
            </w:r>
          </w:p>
          <w:p w14:paraId="205728EF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console.log(student1.study());</w:t>
            </w:r>
          </w:p>
          <w:p w14:paraId="4ACA19AD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console.log(person1.haveBirthday());</w:t>
            </w:r>
          </w:p>
          <w:p w14:paraId="23F7FC51" w14:textId="6890F7F6" w:rsidR="008A56FE" w:rsidRDefault="008A56FE" w:rsidP="00524EED">
            <w:pPr>
              <w:pStyle w:val="code"/>
              <w:bidi w:val="0"/>
              <w:rPr>
                <w:rtl/>
              </w:rPr>
            </w:pPr>
          </w:p>
        </w:tc>
      </w:tr>
    </w:tbl>
    <w:p w14:paraId="22367D7E" w14:textId="17C3F496" w:rsidR="00E14E0C" w:rsidRPr="00E14E0C" w:rsidRDefault="00E14E0C" w:rsidP="0018185B">
      <w:hyperlink r:id="rId448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</w:t>
      </w:r>
    </w:p>
    <w:p w14:paraId="1C98B53D" w14:textId="5CACDB19" w:rsidR="008A56FE" w:rsidRDefault="00E14E0C" w:rsidP="0018185B">
      <w:pPr>
        <w:pStyle w:val="Heading3"/>
        <w:numPr>
          <w:ilvl w:val="0"/>
          <w:numId w:val="2"/>
        </w:numPr>
        <w:rPr>
          <w:rtl/>
        </w:rPr>
      </w:pPr>
      <w:bookmarkStart w:id="207" w:name="_Toc211464633"/>
      <w:r w:rsidRPr="00E14E0C">
        <w:rPr>
          <w:rtl/>
        </w:rPr>
        <w:t>برنامه‌نو</w:t>
      </w:r>
      <w:r w:rsidRPr="00E14E0C">
        <w:rPr>
          <w:rFonts w:hint="cs"/>
          <w:rtl/>
        </w:rPr>
        <w:t>ی</w:t>
      </w:r>
      <w:r w:rsidRPr="00E14E0C">
        <w:rPr>
          <w:rFonts w:hint="eastAsia"/>
          <w:rtl/>
        </w:rPr>
        <w:t>س</w:t>
      </w:r>
      <w:r w:rsidRPr="00E14E0C">
        <w:rPr>
          <w:rFonts w:hint="cs"/>
          <w:rtl/>
        </w:rPr>
        <w:t>ی</w:t>
      </w:r>
      <w:r w:rsidRPr="00E14E0C">
        <w:rPr>
          <w:rtl/>
        </w:rPr>
        <w:t xml:space="preserve"> تابع</w:t>
      </w:r>
      <w:r w:rsidRPr="00E14E0C">
        <w:rPr>
          <w:rFonts w:hint="cs"/>
          <w:rtl/>
        </w:rPr>
        <w:t>ی</w:t>
      </w:r>
      <w:r w:rsidRPr="00E14E0C">
        <w:rPr>
          <w:rtl/>
        </w:rPr>
        <w:t xml:space="preserve"> (</w:t>
      </w:r>
      <w:r w:rsidRPr="00E14E0C">
        <w:t>Functional Programming</w:t>
      </w:r>
      <w:r w:rsidRPr="00E14E0C">
        <w:rPr>
          <w:rtl/>
        </w:rPr>
        <w:t>)</w:t>
      </w:r>
      <w:bookmarkEnd w:id="207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A7C" w14:paraId="130CC686" w14:textId="77777777" w:rsidTr="0097691D">
        <w:tc>
          <w:tcPr>
            <w:tcW w:w="9350" w:type="dxa"/>
            <w:shd w:val="clear" w:color="auto" w:fill="E2EFD9" w:themeFill="accent6" w:themeFillTint="33"/>
          </w:tcPr>
          <w:p w14:paraId="56F10474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</w:t>
            </w:r>
            <w:r w:rsidRPr="00A50E21">
              <w:rPr>
                <w:rtl/>
              </w:rPr>
              <w:t>برنامه‌نو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س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تابع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 استفاده از توابع خالص و توابع مرتبه بالا</w:t>
            </w:r>
          </w:p>
          <w:p w14:paraId="7744BF56" w14:textId="77777777" w:rsidR="00A50E21" w:rsidRPr="00A50E21" w:rsidRDefault="00A50E21" w:rsidP="00524EED">
            <w:pPr>
              <w:pStyle w:val="code"/>
              <w:bidi w:val="0"/>
            </w:pPr>
          </w:p>
          <w:p w14:paraId="236D4759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</w:t>
            </w:r>
            <w:r w:rsidRPr="00A50E21">
              <w:rPr>
                <w:rtl/>
              </w:rPr>
              <w:t>توابع خالص (همان ورود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</w:t>
            </w:r>
            <w:r w:rsidRPr="00A50E21">
              <w:rPr>
                <w:rFonts w:ascii="Times New Roman" w:hAnsi="Times New Roman" w:cs="Times New Roman" w:hint="cs"/>
                <w:rtl/>
              </w:rPr>
              <w:t>→</w:t>
            </w:r>
            <w:r w:rsidRPr="00A50E21">
              <w:rPr>
                <w:rtl/>
              </w:rPr>
              <w:t xml:space="preserve"> </w:t>
            </w:r>
            <w:r w:rsidRPr="00A50E21">
              <w:rPr>
                <w:rFonts w:ascii="IRANSansWeb(FaNum) Light" w:hAnsi="IRANSansWeb(FaNum) Light" w:hint="cs"/>
                <w:rtl/>
              </w:rPr>
              <w:t>هم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شه</w:t>
            </w:r>
            <w:r w:rsidRPr="00A50E21">
              <w:rPr>
                <w:rtl/>
              </w:rPr>
              <w:t xml:space="preserve"> همان خروج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>)</w:t>
            </w:r>
          </w:p>
          <w:p w14:paraId="3256D39C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add = (a, b) =&gt; a + b;</w:t>
            </w:r>
          </w:p>
          <w:p w14:paraId="4800DCF1" w14:textId="6C637F03" w:rsidR="00A50E21" w:rsidRPr="00A50E21" w:rsidRDefault="00A50E21" w:rsidP="00524EED">
            <w:pPr>
              <w:pStyle w:val="code"/>
              <w:bidi w:val="0"/>
            </w:pPr>
            <w:r w:rsidRPr="00A50E21">
              <w:t>const multiply = (a, b) =&gt; a  b;</w:t>
            </w:r>
          </w:p>
          <w:p w14:paraId="6428D826" w14:textId="77777777" w:rsidR="00A50E21" w:rsidRPr="00A50E21" w:rsidRDefault="00A50E21" w:rsidP="00524EED">
            <w:pPr>
              <w:pStyle w:val="code"/>
              <w:bidi w:val="0"/>
            </w:pPr>
          </w:p>
          <w:p w14:paraId="0DF91867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</w:t>
            </w:r>
            <w:r w:rsidRPr="00A50E21">
              <w:rPr>
                <w:rtl/>
              </w:rPr>
              <w:t>تابع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که تابع برم</w:t>
            </w:r>
            <w:r w:rsidRPr="00A50E21">
              <w:rPr>
                <w:rFonts w:hint="cs"/>
                <w:rtl/>
              </w:rPr>
              <w:t>ی‌</w:t>
            </w:r>
            <w:r w:rsidRPr="00A50E21">
              <w:rPr>
                <w:rFonts w:hint="eastAsia"/>
                <w:rtl/>
              </w:rPr>
              <w:t>گرداند</w:t>
            </w:r>
            <w:r w:rsidRPr="00A50E21">
              <w:rPr>
                <w:rtl/>
              </w:rPr>
              <w:t xml:space="preserve"> (تابع ساز)</w:t>
            </w:r>
          </w:p>
          <w:p w14:paraId="2829DECB" w14:textId="400C9133" w:rsidR="00A50E21" w:rsidRPr="00A50E21" w:rsidRDefault="00A50E21" w:rsidP="00524EED">
            <w:pPr>
              <w:pStyle w:val="code"/>
              <w:bidi w:val="0"/>
            </w:pPr>
            <w:r w:rsidRPr="00A50E21">
              <w:t>const createMultiplier = (factor) =&gt; (number) =&gt; number  factor;</w:t>
            </w:r>
          </w:p>
          <w:p w14:paraId="6954CE23" w14:textId="77777777" w:rsidR="00A50E21" w:rsidRPr="00A50E21" w:rsidRDefault="00A50E21" w:rsidP="00524EED">
            <w:pPr>
              <w:pStyle w:val="code"/>
              <w:bidi w:val="0"/>
            </w:pPr>
          </w:p>
          <w:p w14:paraId="7574FDFC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</w:t>
            </w:r>
            <w:r w:rsidRPr="00A50E21">
              <w:rPr>
                <w:rtl/>
              </w:rPr>
              <w:t>توابع مرتبه بالا</w:t>
            </w:r>
            <w:r w:rsidRPr="00A50E21">
              <w:t xml:space="preserve"> (HigherOrder Functions)</w:t>
            </w:r>
          </w:p>
          <w:p w14:paraId="2440B49E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numbers = [1, 2, 3, 4, 5];</w:t>
            </w:r>
          </w:p>
          <w:p w14:paraId="615DE5D7" w14:textId="77777777" w:rsidR="00A50E21" w:rsidRPr="00A50E21" w:rsidRDefault="00A50E21" w:rsidP="00524EED">
            <w:pPr>
              <w:pStyle w:val="code"/>
              <w:bidi w:val="0"/>
            </w:pPr>
          </w:p>
          <w:p w14:paraId="6A475E24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map  </w:t>
            </w:r>
            <w:r w:rsidRPr="00A50E21">
              <w:rPr>
                <w:rtl/>
              </w:rPr>
              <w:t>تبد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ل</w:t>
            </w:r>
            <w:r w:rsidRPr="00A50E21">
              <w:rPr>
                <w:rtl/>
              </w:rPr>
              <w:t xml:space="preserve"> آرا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ه</w:t>
            </w:r>
          </w:p>
          <w:p w14:paraId="4EF380A4" w14:textId="3D2B15CA" w:rsidR="00A50E21" w:rsidRPr="00A50E21" w:rsidRDefault="00A50E21" w:rsidP="00524EED">
            <w:pPr>
              <w:pStyle w:val="code"/>
              <w:bidi w:val="0"/>
            </w:pPr>
            <w:r w:rsidRPr="00A50E21">
              <w:t>const doubled = numbers.map(n =&gt; n  2);</w:t>
            </w:r>
          </w:p>
          <w:p w14:paraId="6E9AED31" w14:textId="77777777" w:rsidR="00A50E21" w:rsidRPr="00A50E21" w:rsidRDefault="00A50E21" w:rsidP="00524EED">
            <w:pPr>
              <w:pStyle w:val="code"/>
              <w:bidi w:val="0"/>
            </w:pPr>
          </w:p>
          <w:p w14:paraId="488A53EE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filter  </w:t>
            </w:r>
            <w:r w:rsidRPr="00A50E21">
              <w:rPr>
                <w:rtl/>
              </w:rPr>
              <w:t>ف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لتر</w:t>
            </w:r>
            <w:r w:rsidRPr="00A50E21">
              <w:rPr>
                <w:rtl/>
              </w:rPr>
              <w:t xml:space="preserve"> کردن آرا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ه</w:t>
            </w:r>
          </w:p>
          <w:p w14:paraId="7DC2B749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evens = numbers.filter(n =&gt; n % 2 === 0);</w:t>
            </w:r>
          </w:p>
          <w:p w14:paraId="31FE65F4" w14:textId="77777777" w:rsidR="00A50E21" w:rsidRPr="00A50E21" w:rsidRDefault="00A50E21" w:rsidP="00524EED">
            <w:pPr>
              <w:pStyle w:val="code"/>
              <w:bidi w:val="0"/>
            </w:pPr>
          </w:p>
          <w:p w14:paraId="079A13FE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reduce  </w:t>
            </w:r>
            <w:r w:rsidRPr="00A50E21">
              <w:rPr>
                <w:rtl/>
              </w:rPr>
              <w:t>کاهش آرا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ه</w:t>
            </w:r>
            <w:r w:rsidRPr="00A50E21">
              <w:rPr>
                <w:rtl/>
              </w:rPr>
              <w:t xml:space="preserve"> به 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ک</w:t>
            </w:r>
            <w:r w:rsidRPr="00A50E21">
              <w:rPr>
                <w:rtl/>
              </w:rPr>
              <w:t xml:space="preserve"> مقدار</w:t>
            </w:r>
          </w:p>
          <w:p w14:paraId="3CFD9C4A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sum = numbers.reduce((acc, n) =&gt; acc + n, 0);</w:t>
            </w:r>
          </w:p>
          <w:p w14:paraId="68619261" w14:textId="77777777" w:rsidR="00A50E21" w:rsidRPr="00A50E21" w:rsidRDefault="00A50E21" w:rsidP="00524EED">
            <w:pPr>
              <w:pStyle w:val="code"/>
              <w:bidi w:val="0"/>
            </w:pPr>
          </w:p>
          <w:p w14:paraId="023988BB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</w:t>
            </w:r>
            <w:r w:rsidRPr="00A50E21">
              <w:rPr>
                <w:rtl/>
              </w:rPr>
              <w:t>ترک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ب</w:t>
            </w:r>
            <w:r w:rsidRPr="00A50E21">
              <w:rPr>
                <w:rtl/>
              </w:rPr>
              <w:t xml:space="preserve"> توابع</w:t>
            </w:r>
          </w:p>
          <w:p w14:paraId="743F1A37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pipe = (...fns) =&gt; (x) =&gt; fns.reduce((v, f) =&gt; f(v), x);</w:t>
            </w:r>
          </w:p>
          <w:p w14:paraId="33DD973C" w14:textId="77777777" w:rsidR="00A50E21" w:rsidRPr="00A50E21" w:rsidRDefault="00A50E21" w:rsidP="00524EED">
            <w:pPr>
              <w:pStyle w:val="code"/>
              <w:bidi w:val="0"/>
            </w:pPr>
          </w:p>
          <w:p w14:paraId="56FFAEE3" w14:textId="38EFAC11" w:rsidR="00A50E21" w:rsidRPr="00A50E21" w:rsidRDefault="00A50E21" w:rsidP="00524EED">
            <w:pPr>
              <w:pStyle w:val="code"/>
              <w:bidi w:val="0"/>
            </w:pPr>
            <w:r w:rsidRPr="00A50E21">
              <w:t>const double = x =&gt; x  2;</w:t>
            </w:r>
          </w:p>
          <w:p w14:paraId="29E52F5B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increment = x =&gt; x + 1;</w:t>
            </w:r>
          </w:p>
          <w:p w14:paraId="58567752" w14:textId="32864A0A" w:rsidR="00A50E21" w:rsidRPr="00A50E21" w:rsidRDefault="00A50E21" w:rsidP="00524EED">
            <w:pPr>
              <w:pStyle w:val="code"/>
              <w:bidi w:val="0"/>
            </w:pPr>
            <w:r w:rsidRPr="00A50E21">
              <w:t>const square = x =&gt; x  x;</w:t>
            </w:r>
          </w:p>
          <w:p w14:paraId="082C66A6" w14:textId="77777777" w:rsidR="00A50E21" w:rsidRPr="00A50E21" w:rsidRDefault="00A50E21" w:rsidP="00524EED">
            <w:pPr>
              <w:pStyle w:val="code"/>
              <w:bidi w:val="0"/>
            </w:pPr>
          </w:p>
          <w:p w14:paraId="2A6AAA53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transform = pipe(double, increment, square);</w:t>
            </w:r>
          </w:p>
          <w:p w14:paraId="5914F895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result = transform(5); // (52 + 1)^2 = 121</w:t>
            </w:r>
          </w:p>
          <w:p w14:paraId="14916272" w14:textId="77777777" w:rsidR="00A50E21" w:rsidRPr="00A50E21" w:rsidRDefault="00A50E21" w:rsidP="00524EED">
            <w:pPr>
              <w:pStyle w:val="code"/>
              <w:bidi w:val="0"/>
            </w:pPr>
          </w:p>
          <w:p w14:paraId="287A5BA0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console.log("</w:t>
            </w:r>
            <w:r w:rsidRPr="00A50E21">
              <w:rPr>
                <w:rtl/>
              </w:rPr>
              <w:t>اعداد دوبرابر</w:t>
            </w:r>
            <w:r w:rsidRPr="00A50E21">
              <w:t>:", doubled);</w:t>
            </w:r>
          </w:p>
          <w:p w14:paraId="7919C30B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console.log("</w:t>
            </w:r>
            <w:r w:rsidRPr="00A50E21">
              <w:rPr>
                <w:rtl/>
              </w:rPr>
              <w:t>اعداد زوج</w:t>
            </w:r>
            <w:r w:rsidRPr="00A50E21">
              <w:t>:", evens);</w:t>
            </w:r>
          </w:p>
          <w:p w14:paraId="6C5C667E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console.log("</w:t>
            </w:r>
            <w:r w:rsidRPr="00A50E21">
              <w:rPr>
                <w:rtl/>
              </w:rPr>
              <w:t>مجموع اعداد</w:t>
            </w:r>
            <w:r w:rsidRPr="00A50E21">
              <w:t>:", sum);</w:t>
            </w:r>
          </w:p>
          <w:p w14:paraId="4105B565" w14:textId="2FD4E663" w:rsidR="000D3A7C" w:rsidRPr="00A50E21" w:rsidRDefault="00A50E21" w:rsidP="00524EED">
            <w:pPr>
              <w:pStyle w:val="code"/>
              <w:bidi w:val="0"/>
              <w:rPr>
                <w:rtl/>
              </w:rPr>
            </w:pPr>
            <w:r w:rsidRPr="00A50E21">
              <w:t>console.log("</w:t>
            </w:r>
            <w:r w:rsidRPr="00A50E21">
              <w:rPr>
                <w:rtl/>
              </w:rPr>
              <w:t>نت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جه</w:t>
            </w:r>
            <w:r w:rsidRPr="00A50E21">
              <w:rPr>
                <w:rtl/>
              </w:rPr>
              <w:t xml:space="preserve"> ترک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ب</w:t>
            </w:r>
            <w:r w:rsidRPr="00A50E21">
              <w:rPr>
                <w:rtl/>
              </w:rPr>
              <w:t xml:space="preserve"> توابع</w:t>
            </w:r>
            <w:r w:rsidRPr="00A50E21">
              <w:t>:", result);</w:t>
            </w:r>
          </w:p>
        </w:tc>
      </w:tr>
    </w:tbl>
    <w:p w14:paraId="0EC78A6C" w14:textId="24697F71" w:rsidR="00A50E21" w:rsidRPr="00A50E21" w:rsidRDefault="00A50E21" w:rsidP="0018185B">
      <w:pPr>
        <w:rPr>
          <w:rStyle w:val="Hyperlink"/>
        </w:rPr>
      </w:pPr>
      <w:r>
        <w:rPr>
          <w:rtl/>
        </w:rPr>
        <w:lastRenderedPageBreak/>
        <w:fldChar w:fldCharType="begin"/>
      </w:r>
      <w:r>
        <w:rPr>
          <w:rFonts w:hint="cs"/>
        </w:rPr>
        <w:instrText>HYPERLINK</w:instrText>
      </w:r>
      <w:r>
        <w:rPr>
          <w:rFonts w:hint="cs"/>
          <w:rtl/>
        </w:rPr>
        <w:instrText xml:space="preserve"> "</w:instrText>
      </w:r>
      <w:r>
        <w:rPr>
          <w:rFonts w:hint="cs"/>
        </w:rPr>
        <w:instrText>webdesign/js/Object/js/FunctionalProgramming.js</w:instrText>
      </w:r>
      <w:r>
        <w:rPr>
          <w:rFonts w:hint="cs"/>
          <w:rtl/>
        </w:rPr>
        <w:instrText>"</w:instrText>
      </w:r>
      <w:r>
        <w:rPr>
          <w:rtl/>
        </w:rPr>
      </w:r>
      <w:r>
        <w:rPr>
          <w:rtl/>
        </w:rPr>
        <w:fldChar w:fldCharType="separate"/>
      </w:r>
      <w:r w:rsidR="000D3A7C" w:rsidRPr="00A50E21">
        <w:rPr>
          <w:rStyle w:val="Hyperlink"/>
          <w:rFonts w:hint="cs"/>
          <w:rtl/>
        </w:rPr>
        <w:t xml:space="preserve">مثال بالا در دنیای وب </w:t>
      </w:r>
    </w:p>
    <w:p w14:paraId="0734C53B" w14:textId="2E1B73AF" w:rsidR="00327A15" w:rsidRDefault="00A50E21" w:rsidP="0018185B">
      <w:pPr>
        <w:rPr>
          <w:rtl/>
        </w:rPr>
      </w:pPr>
      <w:r>
        <w:rPr>
          <w:rtl/>
        </w:rPr>
        <w:fldChar w:fldCharType="end"/>
      </w:r>
      <w:r w:rsidR="00327A15" w:rsidRPr="00327A15">
        <w:rPr>
          <w:rtl/>
        </w:rPr>
        <w:t>ترک</w:t>
      </w:r>
      <w:r w:rsidR="00327A15" w:rsidRPr="00327A15">
        <w:rPr>
          <w:rFonts w:hint="cs"/>
          <w:rtl/>
        </w:rPr>
        <w:t>ی</w:t>
      </w:r>
      <w:r w:rsidR="00327A15" w:rsidRPr="00327A15">
        <w:rPr>
          <w:rFonts w:hint="eastAsia"/>
          <w:rtl/>
        </w:rPr>
        <w:t>ب</w:t>
      </w:r>
      <w:r w:rsidR="00327A15" w:rsidRPr="00327A15">
        <w:rPr>
          <w:rtl/>
        </w:rPr>
        <w:t xml:space="preserve"> پارادا</w:t>
      </w:r>
      <w:r w:rsidR="00327A15" w:rsidRPr="00327A15">
        <w:rPr>
          <w:rFonts w:hint="cs"/>
          <w:rtl/>
        </w:rPr>
        <w:t>ی</w:t>
      </w:r>
      <w:r w:rsidR="00327A15" w:rsidRPr="00327A15">
        <w:rPr>
          <w:rFonts w:hint="eastAsia"/>
          <w:rtl/>
        </w:rPr>
        <w:t>م‌ها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67B1" w14:paraId="29FB022C" w14:textId="77777777" w:rsidTr="00A50E21">
        <w:tc>
          <w:tcPr>
            <w:tcW w:w="9350" w:type="dxa"/>
            <w:shd w:val="clear" w:color="auto" w:fill="E2EFD9" w:themeFill="accent6" w:themeFillTint="33"/>
          </w:tcPr>
          <w:p w14:paraId="4D6A961E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ترکیب پارادایم‌های مختلف</w:t>
            </w:r>
          </w:p>
          <w:p w14:paraId="0D0DE19C" w14:textId="77777777" w:rsidR="00F867B1" w:rsidRPr="00F867B1" w:rsidRDefault="00F867B1" w:rsidP="00524EED">
            <w:pPr>
              <w:pStyle w:val="code"/>
              <w:bidi w:val="0"/>
            </w:pPr>
          </w:p>
          <w:p w14:paraId="6894C695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رویه‌ای + تابعی</w:t>
            </w:r>
          </w:p>
          <w:p w14:paraId="2E9322B6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function processUserData(users, filterFunc, mapFunc) {</w:t>
            </w:r>
          </w:p>
          <w:p w14:paraId="5DA77F20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return users</w:t>
            </w:r>
          </w:p>
          <w:p w14:paraId="7DC4D4C0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.filter(filterFunc)</w:t>
            </w:r>
          </w:p>
          <w:p w14:paraId="0322B9B2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.map(mapFunc);</w:t>
            </w:r>
          </w:p>
          <w:p w14:paraId="663AA386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}</w:t>
            </w:r>
          </w:p>
          <w:p w14:paraId="72A03EEB" w14:textId="77777777" w:rsidR="00F867B1" w:rsidRPr="00F867B1" w:rsidRDefault="00F867B1" w:rsidP="00524EED">
            <w:pPr>
              <w:pStyle w:val="code"/>
              <w:bidi w:val="0"/>
            </w:pPr>
          </w:p>
          <w:p w14:paraId="089ABC27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شیءگرا + تابعی</w:t>
            </w:r>
          </w:p>
          <w:p w14:paraId="3330E488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class Calculator {</w:t>
            </w:r>
          </w:p>
          <w:p w14:paraId="75BC105E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constructor() {</w:t>
            </w:r>
          </w:p>
          <w:p w14:paraId="4ACCD39E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this.operations = [];</w:t>
            </w:r>
          </w:p>
          <w:p w14:paraId="2EDF3CC6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}</w:t>
            </w:r>
          </w:p>
          <w:p w14:paraId="452B52BE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    </w:t>
            </w:r>
          </w:p>
          <w:p w14:paraId="2A12228F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    // </w:t>
            </w:r>
            <w:r w:rsidRPr="00F867B1">
              <w:rPr>
                <w:rtl/>
                <w:lang w:bidi="ar-SA"/>
              </w:rPr>
              <w:t>ذخیره عملیات به صورت تابع</w:t>
            </w:r>
          </w:p>
          <w:p w14:paraId="14C49222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addOperation(name, operationFunc) {</w:t>
            </w:r>
          </w:p>
          <w:p w14:paraId="5426CF15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this.operations.push({ name, func: operationFunc });</w:t>
            </w:r>
          </w:p>
          <w:p w14:paraId="6FE34353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}</w:t>
            </w:r>
          </w:p>
          <w:p w14:paraId="7C9ABA2A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    </w:t>
            </w:r>
          </w:p>
          <w:p w14:paraId="56E4D691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executeOperation(name, ...args) {</w:t>
            </w:r>
          </w:p>
          <w:p w14:paraId="24085584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const operation = this.operations.find(op =&gt; op.name === name);</w:t>
            </w:r>
          </w:p>
          <w:p w14:paraId="6EC55E73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if (operation) {</w:t>
            </w:r>
          </w:p>
          <w:p w14:paraId="24C55625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    return operation.func(...args);</w:t>
            </w:r>
          </w:p>
          <w:p w14:paraId="4186805D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}</w:t>
            </w:r>
          </w:p>
          <w:p w14:paraId="5FF74F18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throw new Error(`Operation ${name} not found`);</w:t>
            </w:r>
          </w:p>
          <w:p w14:paraId="2DA2275C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}</w:t>
            </w:r>
          </w:p>
          <w:p w14:paraId="40CCAD84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}</w:t>
            </w:r>
          </w:p>
          <w:p w14:paraId="07298A88" w14:textId="77777777" w:rsidR="00F867B1" w:rsidRPr="00F867B1" w:rsidRDefault="00F867B1" w:rsidP="00524EED">
            <w:pPr>
              <w:pStyle w:val="code"/>
              <w:bidi w:val="0"/>
            </w:pPr>
          </w:p>
          <w:p w14:paraId="5FB43442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استفاده از ترکیب پارادایم‌ها</w:t>
            </w:r>
          </w:p>
          <w:p w14:paraId="1F45B24D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lastRenderedPageBreak/>
              <w:t>const users = [</w:t>
            </w:r>
          </w:p>
          <w:p w14:paraId="4FD60425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{ name: "Ali", age: 25, active: true },</w:t>
            </w:r>
          </w:p>
          <w:p w14:paraId="6069E6EA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{ name: "Sara", age: 30, active: false },</w:t>
            </w:r>
          </w:p>
          <w:p w14:paraId="59CC994A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{ name: "Reza", age: 22, active: true }</w:t>
            </w:r>
          </w:p>
          <w:p w14:paraId="19219682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];</w:t>
            </w:r>
          </w:p>
          <w:p w14:paraId="3897BEE9" w14:textId="77777777" w:rsidR="00F867B1" w:rsidRPr="00F867B1" w:rsidRDefault="00F867B1" w:rsidP="00524EED">
            <w:pPr>
              <w:pStyle w:val="code"/>
              <w:bidi w:val="0"/>
            </w:pPr>
          </w:p>
          <w:p w14:paraId="3083C7A3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const activeUsers = processUserData(</w:t>
            </w:r>
          </w:p>
          <w:p w14:paraId="4A8E8DA2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users,</w:t>
            </w:r>
          </w:p>
          <w:p w14:paraId="59DC5C63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    user =&gt; user.active,  // </w:t>
            </w:r>
            <w:r w:rsidRPr="00F867B1">
              <w:rPr>
                <w:rtl/>
                <w:lang w:bidi="ar-SA"/>
              </w:rPr>
              <w:t>تابع فیلتر (تابعی)  </w:t>
            </w:r>
            <w:r w:rsidRPr="00F867B1">
              <w:t>(user) =&gt; {return user.active;}</w:t>
            </w:r>
          </w:p>
          <w:p w14:paraId="75D12850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    user =&gt; user.name      // </w:t>
            </w:r>
            <w:r w:rsidRPr="00F867B1">
              <w:rPr>
                <w:rtl/>
                <w:lang w:bidi="ar-SA"/>
              </w:rPr>
              <w:t>تابع تبدیل (تابعی)</w:t>
            </w:r>
            <w:r w:rsidRPr="00F867B1">
              <w:t xml:space="preserve"> (user) =&gt; {return user.name;}</w:t>
            </w:r>
          </w:p>
          <w:p w14:paraId="740489E8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); // call processUserData() function with specefic arugomans</w:t>
            </w:r>
          </w:p>
          <w:p w14:paraId="6D2B8B6E" w14:textId="77777777" w:rsidR="00F867B1" w:rsidRPr="00F867B1" w:rsidRDefault="00F867B1" w:rsidP="00524EED">
            <w:pPr>
              <w:pStyle w:val="code"/>
              <w:bidi w:val="0"/>
            </w:pPr>
          </w:p>
          <w:p w14:paraId="3A90E86F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console.log("</w:t>
            </w:r>
            <w:r w:rsidRPr="00F867B1">
              <w:rPr>
                <w:rtl/>
                <w:lang w:bidi="ar-SA"/>
              </w:rPr>
              <w:t>کاربران فعال</w:t>
            </w:r>
            <w:r w:rsidRPr="00F867B1">
              <w:t>:", activeUsers);</w:t>
            </w:r>
          </w:p>
          <w:p w14:paraId="6431AC56" w14:textId="77777777" w:rsidR="00F867B1" w:rsidRPr="00F867B1" w:rsidRDefault="00F867B1" w:rsidP="00524EED">
            <w:pPr>
              <w:pStyle w:val="code"/>
              <w:bidi w:val="0"/>
            </w:pPr>
          </w:p>
          <w:p w14:paraId="60AD3A0E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ایجاد ماشین حساب و اضافه کردن عملیات</w:t>
            </w:r>
          </w:p>
          <w:p w14:paraId="70990A9E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const calc = new Calculator();  // </w:t>
            </w:r>
            <w:r w:rsidRPr="00F867B1">
              <w:rPr>
                <w:rtl/>
                <w:lang w:bidi="ar-SA"/>
              </w:rPr>
              <w:t>شیءگرا</w:t>
            </w:r>
          </w:p>
          <w:p w14:paraId="3A393FF1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calc.addOperation("add", (a, b) =&gt; a + b);  // </w:t>
            </w:r>
            <w:r w:rsidRPr="00F867B1">
              <w:rPr>
                <w:rtl/>
                <w:lang w:bidi="ar-SA"/>
              </w:rPr>
              <w:t>تابعی</w:t>
            </w:r>
          </w:p>
          <w:p w14:paraId="4156D3CC" w14:textId="1D13D32F" w:rsidR="00F867B1" w:rsidRPr="00F867B1" w:rsidRDefault="00F867B1" w:rsidP="00524EED">
            <w:pPr>
              <w:pStyle w:val="code"/>
              <w:bidi w:val="0"/>
            </w:pPr>
            <w:r w:rsidRPr="00F867B1">
              <w:t>calc.addOperation("multiply", (a, b) =&gt; a  b);</w:t>
            </w:r>
          </w:p>
          <w:p w14:paraId="3B080B62" w14:textId="77777777" w:rsidR="00F867B1" w:rsidRPr="00F867B1" w:rsidRDefault="00F867B1" w:rsidP="00524EED">
            <w:pPr>
              <w:pStyle w:val="code"/>
              <w:bidi w:val="0"/>
            </w:pPr>
          </w:p>
          <w:p w14:paraId="3EA97303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console.log("</w:t>
            </w:r>
            <w:r w:rsidRPr="00F867B1">
              <w:rPr>
                <w:rtl/>
                <w:lang w:bidi="ar-SA"/>
              </w:rPr>
              <w:t>جمع</w:t>
            </w:r>
            <w:r w:rsidRPr="00F867B1">
              <w:t>:", calc.executeOperation("add", 5, 3));</w:t>
            </w:r>
          </w:p>
          <w:p w14:paraId="604AA078" w14:textId="211CE25B" w:rsidR="00F867B1" w:rsidRDefault="00F867B1" w:rsidP="00524EED">
            <w:pPr>
              <w:pStyle w:val="code"/>
              <w:bidi w:val="0"/>
              <w:rPr>
                <w:rtl/>
              </w:rPr>
            </w:pPr>
            <w:r w:rsidRPr="00F867B1">
              <w:t>console.log("</w:t>
            </w:r>
            <w:r w:rsidRPr="00F867B1">
              <w:rPr>
                <w:rtl/>
                <w:lang w:bidi="ar-SA"/>
              </w:rPr>
              <w:t>ضرب</w:t>
            </w:r>
            <w:r w:rsidRPr="00F867B1">
              <w:t>:", calc.executeOperation("multiply", 5, 3));</w:t>
            </w:r>
          </w:p>
        </w:tc>
      </w:tr>
    </w:tbl>
    <w:p w14:paraId="75898BD9" w14:textId="34620565" w:rsidR="00F867B1" w:rsidRDefault="00F867B1" w:rsidP="00524EED">
      <w:pPr>
        <w:pStyle w:val="code"/>
        <w:rPr>
          <w:rtl/>
        </w:rPr>
      </w:pPr>
      <w:hyperlink r:id="rId449" w:history="1">
        <w:r w:rsidRPr="00A50E21">
          <w:rPr>
            <w:rStyle w:val="Hyperlink"/>
            <w:rtl/>
            <w:lang w:bidi="ar-SA"/>
          </w:rPr>
          <w:t>ترکیب پارادایم‌ها</w:t>
        </w:r>
      </w:hyperlink>
    </w:p>
    <w:p w14:paraId="5AE95A6D" w14:textId="77777777" w:rsidR="00F867B1" w:rsidRPr="00F867B1" w:rsidRDefault="00F867B1" w:rsidP="0018185B">
      <w:pPr>
        <w:rPr>
          <w:rtl/>
        </w:rPr>
      </w:pPr>
      <w:r w:rsidRPr="00F867B1">
        <w:rPr>
          <w:rtl/>
        </w:rPr>
        <w:t>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ن</w:t>
      </w:r>
      <w:r w:rsidRPr="00F867B1">
        <w:rPr>
          <w:rtl/>
        </w:rPr>
        <w:t xml:space="preserve"> مثال‌ها نشان م</w:t>
      </w:r>
      <w:r w:rsidRPr="00F867B1">
        <w:rPr>
          <w:rFonts w:hint="cs"/>
          <w:rtl/>
        </w:rPr>
        <w:t>ی‌</w:t>
      </w:r>
      <w:r w:rsidRPr="00F867B1">
        <w:rPr>
          <w:rFonts w:hint="eastAsia"/>
          <w:rtl/>
        </w:rPr>
        <w:t>دهند</w:t>
      </w:r>
      <w:r w:rsidRPr="00F867B1">
        <w:rPr>
          <w:rtl/>
        </w:rPr>
        <w:t xml:space="preserve"> که چگونه جاوااسکر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پت</w:t>
      </w:r>
      <w:r w:rsidRPr="00F867B1">
        <w:rPr>
          <w:rtl/>
        </w:rPr>
        <w:t xml:space="preserve"> از چند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ن</w:t>
      </w:r>
      <w:r w:rsidRPr="00F867B1">
        <w:rPr>
          <w:rtl/>
        </w:rPr>
        <w:t xml:space="preserve"> پارادا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م</w:t>
      </w:r>
      <w:r w:rsidRPr="00F867B1">
        <w:rPr>
          <w:rtl/>
        </w:rPr>
        <w:t xml:space="preserve"> برنامه‌نو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س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پشت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بان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م</w:t>
      </w:r>
      <w:r w:rsidRPr="00F867B1">
        <w:rPr>
          <w:rFonts w:hint="cs"/>
          <w:rtl/>
        </w:rPr>
        <w:t>ی‌</w:t>
      </w:r>
      <w:r w:rsidRPr="00F867B1">
        <w:rPr>
          <w:rFonts w:hint="eastAsia"/>
          <w:rtl/>
        </w:rPr>
        <w:t>کند</w:t>
      </w:r>
      <w:r w:rsidRPr="00F867B1">
        <w:rPr>
          <w:rtl/>
        </w:rPr>
        <w:t xml:space="preserve"> و چگونه م</w:t>
      </w:r>
      <w:r w:rsidRPr="00F867B1">
        <w:rPr>
          <w:rFonts w:hint="cs"/>
          <w:rtl/>
        </w:rPr>
        <w:t>ی‌</w:t>
      </w:r>
      <w:r w:rsidRPr="00F867B1">
        <w:rPr>
          <w:rFonts w:hint="eastAsia"/>
          <w:rtl/>
        </w:rPr>
        <w:t>توان</w:t>
      </w:r>
      <w:r w:rsidRPr="00F867B1">
        <w:rPr>
          <w:rtl/>
        </w:rPr>
        <w:t xml:space="preserve"> 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ن</w:t>
      </w:r>
      <w:r w:rsidRPr="00F867B1">
        <w:rPr>
          <w:rtl/>
        </w:rPr>
        <w:t xml:space="preserve"> پارادا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م‌ها</w:t>
      </w:r>
      <w:r w:rsidRPr="00F867B1">
        <w:rPr>
          <w:rtl/>
        </w:rPr>
        <w:t xml:space="preserve"> را با هم ترک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ب</w:t>
      </w:r>
      <w:r w:rsidRPr="00F867B1">
        <w:rPr>
          <w:rtl/>
        </w:rPr>
        <w:t xml:space="preserve"> کرد تا کدها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انعطاف‌پذ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ر</w:t>
      </w:r>
      <w:r w:rsidRPr="00F867B1">
        <w:rPr>
          <w:rtl/>
        </w:rPr>
        <w:t xml:space="preserve"> و قدرتمند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جاد</w:t>
      </w:r>
      <w:r w:rsidRPr="00F867B1">
        <w:rPr>
          <w:rtl/>
        </w:rPr>
        <w:t xml:space="preserve"> شود.</w:t>
      </w:r>
    </w:p>
    <w:p w14:paraId="2979134A" w14:textId="500B3E86" w:rsidR="00E14E0C" w:rsidRDefault="000D3A7C" w:rsidP="0018185B">
      <w:pPr>
        <w:rPr>
          <w:rtl/>
        </w:rPr>
      </w:pPr>
      <w:hyperlink w:anchor="_Map_در_جاوا" w:history="1">
        <w:r w:rsidRPr="000D3A7C">
          <w:rPr>
            <w:rStyle w:val="Hyperlink"/>
            <w:rFonts w:hint="cs"/>
            <w:rtl/>
          </w:rPr>
          <w:t xml:space="preserve">آموزش استفاده از </w:t>
        </w:r>
        <w:r w:rsidRPr="000D3A7C">
          <w:rPr>
            <w:rStyle w:val="Hyperlink"/>
          </w:rPr>
          <w:t>map</w:t>
        </w:r>
      </w:hyperlink>
      <w:r>
        <w:rPr>
          <w:rFonts w:hint="cs"/>
          <w:rtl/>
        </w:rPr>
        <w:t xml:space="preserve"> </w:t>
      </w:r>
      <w:r>
        <w:rPr>
          <w:rtl/>
        </w:rPr>
        <w:br/>
      </w:r>
      <w:hyperlink w:anchor="_آموزش_استفاده_از" w:history="1">
        <w:r w:rsidRPr="000D3A7C">
          <w:rPr>
            <w:rStyle w:val="Hyperlink"/>
            <w:rFonts w:hint="cs"/>
            <w:rtl/>
          </w:rPr>
          <w:t xml:space="preserve">آموزش استفاده از </w:t>
        </w:r>
        <w:r w:rsidRPr="000D3A7C">
          <w:rPr>
            <w:rStyle w:val="Hyperlink"/>
          </w:rPr>
          <w:t>filter</w:t>
        </w:r>
      </w:hyperlink>
    </w:p>
    <w:p w14:paraId="41106379" w14:textId="52166789" w:rsidR="000D3A7C" w:rsidRDefault="000D3A7C" w:rsidP="0018185B">
      <w:pPr>
        <w:rPr>
          <w:rtl/>
        </w:rPr>
      </w:pPr>
      <w:hyperlink w:anchor="_آموزش_استفاده_از_1" w:history="1">
        <w:r w:rsidRPr="000D3A7C">
          <w:rPr>
            <w:rStyle w:val="Hyperlink"/>
            <w:rFonts w:hint="cs"/>
            <w:rtl/>
          </w:rPr>
          <w:t xml:space="preserve">آموزش استفاده از </w:t>
        </w:r>
        <w:r w:rsidRPr="000D3A7C">
          <w:rPr>
            <w:rStyle w:val="Hyperlink"/>
          </w:rPr>
          <w:t>reduce</w:t>
        </w:r>
      </w:hyperlink>
    </w:p>
    <w:p w14:paraId="479F83D8" w14:textId="69A62FC0" w:rsidR="00327A15" w:rsidRPr="00327A15" w:rsidRDefault="00327A15" w:rsidP="0018185B">
      <w:pPr>
        <w:rPr>
          <w:bCs/>
          <w:rtl/>
        </w:rPr>
      </w:pPr>
      <w:hyperlink w:anchor="_آموزش_استفاده_از_2" w:history="1">
        <w:r w:rsidRPr="00327A15">
          <w:rPr>
            <w:rStyle w:val="Hyperlink"/>
            <w:rFonts w:hint="cs"/>
            <w:rtl/>
          </w:rPr>
          <w:t xml:space="preserve">آموزش استفاده از </w:t>
        </w:r>
        <w:r w:rsidRPr="00327A15">
          <w:rPr>
            <w:rStyle w:val="Hyperlink"/>
          </w:rPr>
          <w:t>Rest parameters</w:t>
        </w:r>
      </w:hyperlink>
      <w:r w:rsidR="006E29AD">
        <w:rPr>
          <w:rFonts w:hint="cs"/>
          <w:rtl/>
        </w:rPr>
        <w:t xml:space="preserve"> و </w:t>
      </w:r>
      <w:hyperlink w:anchor="_آموزش_استفاده_از_2" w:history="1">
        <w:r w:rsidRPr="00327A15">
          <w:rPr>
            <w:rStyle w:val="Hyperlink"/>
            <w:rFonts w:hint="cs"/>
            <w:rtl/>
          </w:rPr>
          <w:t xml:space="preserve">آموزش استفاده از </w:t>
        </w:r>
        <w:r w:rsidRPr="00327A15">
          <w:rPr>
            <w:rStyle w:val="Hyperlink"/>
            <w:bCs/>
          </w:rPr>
          <w:t>Spread Operator</w:t>
        </w:r>
      </w:hyperlink>
    </w:p>
    <w:p w14:paraId="2D7A69E4" w14:textId="77777777" w:rsidR="00327A15" w:rsidRDefault="00327A15" w:rsidP="0018185B"/>
    <w:p w14:paraId="5E1E9D34" w14:textId="77777777" w:rsidR="00327A15" w:rsidRDefault="00327A15" w:rsidP="0018185B"/>
    <w:p w14:paraId="245497B8" w14:textId="77777777" w:rsidR="00327A15" w:rsidRDefault="00327A15" w:rsidP="0018185B"/>
    <w:p w14:paraId="1B2B7D1A" w14:textId="77777777" w:rsidR="00327A15" w:rsidRDefault="00327A15" w:rsidP="0018185B">
      <w:pPr>
        <w:rPr>
          <w:rtl/>
        </w:rPr>
      </w:pPr>
    </w:p>
    <w:p w14:paraId="1E20BF46" w14:textId="77777777" w:rsidR="00327A15" w:rsidRDefault="00327A15" w:rsidP="0018185B">
      <w:pPr>
        <w:rPr>
          <w:rtl/>
        </w:rPr>
      </w:pPr>
    </w:p>
    <w:p w14:paraId="3C54DBD9" w14:textId="77777777" w:rsidR="00327A15" w:rsidRPr="00327A15" w:rsidRDefault="00327A15" w:rsidP="0018185B">
      <w:pPr>
        <w:rPr>
          <w:rtl/>
        </w:rPr>
      </w:pPr>
    </w:p>
    <w:p w14:paraId="69B17CFE" w14:textId="0656D636" w:rsidR="00187446" w:rsidRDefault="00187446" w:rsidP="0018185B">
      <w:pPr>
        <w:rPr>
          <w:rtl/>
        </w:rPr>
      </w:pPr>
      <w:r>
        <w:rPr>
          <w:rFonts w:hint="eastAsia"/>
          <w:rtl/>
        </w:rPr>
        <w:lastRenderedPageBreak/>
        <w:t>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از 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م‌ها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از آن‌ها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بتوان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را برا</w:t>
      </w:r>
      <w:r>
        <w:rPr>
          <w:rFonts w:hint="cs"/>
          <w:rtl/>
        </w:rPr>
        <w:t>ی</w:t>
      </w:r>
      <w:r>
        <w:rPr>
          <w:rtl/>
        </w:rPr>
        <w:t xml:space="preserve"> حل هر مسئله انتخاب نما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A2043ED" w14:textId="185400A0" w:rsidR="00187446" w:rsidRDefault="00187446" w:rsidP="0018185B">
      <w:pPr>
        <w:rPr>
          <w:rtl/>
        </w:rPr>
      </w:pPr>
      <w:r>
        <w:rPr>
          <w:rtl/>
        </w:rPr>
        <w:t xml:space="preserve"> کاربردها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62DA98E9" w14:textId="414F6130" w:rsidR="00187446" w:rsidRDefault="00187446" w:rsidP="0018185B">
      <w:pPr>
        <w:rPr>
          <w:rtl/>
        </w:rPr>
      </w:pPr>
      <w:r>
        <w:rPr>
          <w:rtl/>
        </w:rPr>
        <w:t xml:space="preserve"> افزودن تعامل به صفحات وب</w:t>
      </w:r>
    </w:p>
    <w:p w14:paraId="77291D39" w14:textId="1D503852" w:rsidR="00187446" w:rsidRDefault="00187446" w:rsidP="0018185B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برنامه‌ها</w:t>
      </w:r>
      <w:r>
        <w:rPr>
          <w:rFonts w:hint="cs"/>
          <w:rtl/>
        </w:rPr>
        <w:t>ی</w:t>
      </w:r>
      <w:r>
        <w:rPr>
          <w:rtl/>
        </w:rPr>
        <w:t xml:space="preserve"> تحت وب (</w:t>
      </w:r>
      <w:r>
        <w:t>Web Applications</w:t>
      </w:r>
      <w:r>
        <w:rPr>
          <w:rtl/>
        </w:rPr>
        <w:t>)</w:t>
      </w:r>
    </w:p>
    <w:p w14:paraId="7F531A33" w14:textId="298D5903" w:rsidR="00187446" w:rsidRDefault="00187446" w:rsidP="0018185B">
      <w:pPr>
        <w:rPr>
          <w:rtl/>
        </w:rPr>
      </w:pPr>
      <w:r>
        <w:rPr>
          <w:rtl/>
        </w:rPr>
        <w:t xml:space="preserve"> توسعه سمت سرور با </w:t>
      </w:r>
      <w:r>
        <w:t>Node.js</w:t>
      </w:r>
    </w:p>
    <w:p w14:paraId="32211887" w14:textId="2E9C9CE9" w:rsidR="00187446" w:rsidRDefault="00187446" w:rsidP="0018185B">
      <w:pPr>
        <w:rPr>
          <w:rtl/>
        </w:rPr>
      </w:pPr>
      <w:r>
        <w:rPr>
          <w:rtl/>
        </w:rPr>
        <w:t xml:space="preserve"> ساخت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Fonts w:hint="cs"/>
          <w:rtl/>
        </w:rPr>
        <w:t>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3AB6D294" w14:textId="493C61CC" w:rsidR="00187446" w:rsidRDefault="00187446" w:rsidP="0018185B">
      <w:pPr>
        <w:rPr>
          <w:rtl/>
        </w:rPr>
      </w:pPr>
      <w:r>
        <w:rPr>
          <w:rtl/>
        </w:rPr>
        <w:t xml:space="preserve"> توسعه باز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تحت وب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62C2" w14:paraId="05B49B00" w14:textId="77777777" w:rsidTr="004162C2">
        <w:tc>
          <w:tcPr>
            <w:tcW w:w="9350" w:type="dxa"/>
            <w:shd w:val="clear" w:color="auto" w:fill="E2EFD9" w:themeFill="accent6" w:themeFillTint="33"/>
          </w:tcPr>
          <w:p w14:paraId="1F525E59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نمایش پیام در کنسول</w:t>
            </w:r>
          </w:p>
          <w:p w14:paraId="35FA4DB5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console.log("Hello, World!");</w:t>
            </w:r>
          </w:p>
          <w:p w14:paraId="5E83D645" w14:textId="77777777" w:rsidR="004162C2" w:rsidRPr="004162C2" w:rsidRDefault="004162C2" w:rsidP="00524EED">
            <w:pPr>
              <w:pStyle w:val="code"/>
              <w:bidi w:val="0"/>
            </w:pPr>
          </w:p>
          <w:p w14:paraId="02BFF3C8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تعریف متغیر</w:t>
            </w:r>
          </w:p>
          <w:p w14:paraId="18F7E38D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let name = "John";</w:t>
            </w:r>
          </w:p>
          <w:p w14:paraId="78E14BEC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const age = 25;</w:t>
            </w:r>
          </w:p>
          <w:p w14:paraId="762A9A50" w14:textId="77777777" w:rsidR="004162C2" w:rsidRPr="004162C2" w:rsidRDefault="004162C2" w:rsidP="00524EED">
            <w:pPr>
              <w:pStyle w:val="code"/>
              <w:bidi w:val="0"/>
            </w:pPr>
          </w:p>
          <w:p w14:paraId="5B6ED962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تابع ساده</w:t>
            </w:r>
          </w:p>
          <w:p w14:paraId="46967B37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function greet(person) {</w:t>
            </w:r>
          </w:p>
          <w:p w14:paraId="1601B510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    return "Hello, " + person + "!";</w:t>
            </w:r>
          </w:p>
          <w:p w14:paraId="5A8BF69C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}</w:t>
            </w:r>
          </w:p>
          <w:p w14:paraId="4680A9AB" w14:textId="77777777" w:rsidR="004162C2" w:rsidRPr="004162C2" w:rsidRDefault="004162C2" w:rsidP="00524EED">
            <w:pPr>
              <w:pStyle w:val="code"/>
              <w:bidi w:val="0"/>
            </w:pPr>
          </w:p>
          <w:p w14:paraId="50F9EDA5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استفاده از تابع</w:t>
            </w:r>
          </w:p>
          <w:p w14:paraId="1F1EBBB2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console.log(greet(name));</w:t>
            </w:r>
          </w:p>
          <w:p w14:paraId="315ADBF2" w14:textId="77777777" w:rsidR="004162C2" w:rsidRDefault="004162C2" w:rsidP="00524EED">
            <w:pPr>
              <w:pStyle w:val="code"/>
              <w:bidi w:val="0"/>
              <w:rPr>
                <w:rtl/>
              </w:rPr>
            </w:pPr>
          </w:p>
        </w:tc>
      </w:tr>
    </w:tbl>
    <w:p w14:paraId="223FF923" w14:textId="7E08F8C0" w:rsidR="004162C2" w:rsidRDefault="004162C2" w:rsidP="00524EED">
      <w:pPr>
        <w:pStyle w:val="code"/>
        <w:rPr>
          <w:rtl/>
        </w:rPr>
      </w:pPr>
      <w:hyperlink r:id="rId450" w:history="1">
        <w:r w:rsidRPr="00A50E21">
          <w:rPr>
            <w:rStyle w:val="Hyperlink"/>
            <w:rFonts w:hint="cs"/>
            <w:rtl/>
            <w:lang w:bidi="ar-SA"/>
          </w:rPr>
          <w:t>مثال ساده</w:t>
        </w:r>
      </w:hyperlink>
    </w:p>
    <w:p w14:paraId="1AABF025" w14:textId="5EF855B0" w:rsidR="00187446" w:rsidRDefault="00187446" w:rsidP="0018185B">
      <w:pPr>
        <w:rPr>
          <w:rtl/>
        </w:rPr>
      </w:pPr>
      <w:r>
        <w:rPr>
          <w:rtl/>
        </w:rPr>
        <w:t xml:space="preserve"> مح</w:t>
      </w:r>
      <w:r>
        <w:rPr>
          <w:rFonts w:hint="cs"/>
          <w:rtl/>
        </w:rPr>
        <w:t>ی</w:t>
      </w:r>
      <w:r>
        <w:rPr>
          <w:rFonts w:hint="eastAsia"/>
          <w:rtl/>
        </w:rPr>
        <w:t>ط‌ها</w:t>
      </w:r>
      <w:r>
        <w:rPr>
          <w:rFonts w:hint="cs"/>
          <w:rtl/>
        </w:rPr>
        <w:t>ی</w:t>
      </w:r>
      <w:r>
        <w:rPr>
          <w:rtl/>
        </w:rPr>
        <w:t xml:space="preserve"> اجرا:</w:t>
      </w:r>
    </w:p>
    <w:p w14:paraId="512874FC" w14:textId="2C80B011" w:rsidR="00187446" w:rsidRDefault="00187446" w:rsidP="0018185B">
      <w:pPr>
        <w:rPr>
          <w:rtl/>
        </w:rPr>
      </w:pPr>
      <w:r>
        <w:rPr>
          <w:rtl/>
        </w:rPr>
        <w:t xml:space="preserve"> مرورگرها</w:t>
      </w:r>
      <w:r>
        <w:rPr>
          <w:rFonts w:hint="cs"/>
          <w:rtl/>
        </w:rPr>
        <w:t>ی</w:t>
      </w:r>
      <w:r>
        <w:rPr>
          <w:rtl/>
        </w:rPr>
        <w:t xml:space="preserve"> وب (</w:t>
      </w:r>
      <w:r>
        <w:t>Chrome, Firefox, Safari</w:t>
      </w:r>
      <w:r>
        <w:rPr>
          <w:rtl/>
        </w:rPr>
        <w:t>)</w:t>
      </w:r>
    </w:p>
    <w:p w14:paraId="181CD492" w14:textId="5FEF57A9" w:rsidR="00187446" w:rsidRDefault="00187446" w:rsidP="0018185B">
      <w:pPr>
        <w:rPr>
          <w:rtl/>
        </w:rPr>
      </w:pPr>
      <w:r>
        <w:rPr>
          <w:rtl/>
        </w:rPr>
        <w:t xml:space="preserve"> </w:t>
      </w:r>
      <w:r>
        <w:t>Node.js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</w:t>
      </w:r>
      <w:r>
        <w:rPr>
          <w:rtl/>
        </w:rPr>
        <w:t xml:space="preserve"> سمت سرور</w:t>
      </w:r>
    </w:p>
    <w:p w14:paraId="7CA7B358" w14:textId="285463FD" w:rsidR="00813E51" w:rsidRDefault="00187446" w:rsidP="0018185B">
      <w:r>
        <w:t>JavaScript</w:t>
      </w:r>
      <w:r>
        <w:rPr>
          <w:rtl/>
        </w:rPr>
        <w:t xml:space="preserve"> امروزه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محبوب‌تر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زبان‌ها</w:t>
      </w:r>
      <w:r>
        <w:rPr>
          <w:rFonts w:hint="cs"/>
          <w:rtl/>
        </w:rPr>
        <w:t>ی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جهان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و تقر</w:t>
      </w:r>
      <w:r>
        <w:rPr>
          <w:rFonts w:hint="cs"/>
          <w:rtl/>
        </w:rPr>
        <w:t>ی</w:t>
      </w:r>
      <w:r>
        <w:rPr>
          <w:rFonts w:hint="eastAsia"/>
          <w:rtl/>
        </w:rPr>
        <w:t>باً</w:t>
      </w:r>
      <w:r>
        <w:rPr>
          <w:rtl/>
        </w:rPr>
        <w:t xml:space="preserve"> در تمام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مدرن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ECB105F" w14:textId="4D769E17" w:rsidR="000D3A7C" w:rsidRPr="00327A15" w:rsidRDefault="001B17BD" w:rsidP="0018185B">
      <w:pPr>
        <w:pStyle w:val="Heading2"/>
        <w:rPr>
          <w:rtl/>
        </w:rPr>
      </w:pPr>
      <w:bookmarkStart w:id="208" w:name="_Map_در_جاوا"/>
      <w:bookmarkStart w:id="209" w:name="_Toc211464634"/>
      <w:bookmarkEnd w:id="208"/>
      <w:r w:rsidRPr="00327A15">
        <w:rPr>
          <w:rFonts w:hint="cs"/>
          <w:rtl/>
        </w:rPr>
        <w:t xml:space="preserve">آموزش استفاده از </w:t>
      </w:r>
      <w:r w:rsidR="000D3A7C" w:rsidRPr="00327A15">
        <w:t>Map</w:t>
      </w:r>
      <w:r w:rsidR="000D3A7C" w:rsidRPr="00327A15">
        <w:rPr>
          <w:rFonts w:hint="cs"/>
          <w:rtl/>
        </w:rPr>
        <w:t xml:space="preserve"> در جاوا اسکریپت</w:t>
      </w:r>
      <w:bookmarkEnd w:id="209"/>
      <w:r w:rsidR="000D3A7C" w:rsidRPr="00327A15">
        <w:rPr>
          <w:rFonts w:hint="cs"/>
          <w:rtl/>
        </w:rPr>
        <w:t xml:space="preserve"> </w:t>
      </w:r>
    </w:p>
    <w:p w14:paraId="39EE4D93" w14:textId="4D64F9F6" w:rsidR="00C029DB" w:rsidRPr="00C029DB" w:rsidRDefault="00C029DB" w:rsidP="0018185B">
      <w:pPr>
        <w:pStyle w:val="Heading3"/>
        <w:numPr>
          <w:ilvl w:val="0"/>
          <w:numId w:val="8"/>
        </w:numPr>
        <w:rPr>
          <w:rtl/>
        </w:rPr>
      </w:pPr>
      <w:bookmarkStart w:id="210" w:name="_Toc211464635"/>
      <w:r w:rsidRPr="00C029DB">
        <w:rPr>
          <w:rtl/>
        </w:rPr>
        <w:lastRenderedPageBreak/>
        <w:t>مقدمه‌ا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بر </w:t>
      </w:r>
      <w:r w:rsidRPr="00C029DB">
        <w:t>Map</w:t>
      </w:r>
      <w:bookmarkEnd w:id="210"/>
    </w:p>
    <w:p w14:paraId="03408102" w14:textId="77777777" w:rsidR="00C029DB" w:rsidRPr="00C029DB" w:rsidRDefault="00C029DB" w:rsidP="0018185B">
      <w:pPr>
        <w:rPr>
          <w:rtl/>
        </w:rPr>
      </w:pPr>
      <w:r w:rsidRPr="00C029DB">
        <w:rPr>
          <w:rtl/>
        </w:rPr>
        <w:t>`</w:t>
      </w:r>
      <w:r w:rsidRPr="00C029DB">
        <w:t>Map</w:t>
      </w:r>
      <w:r w:rsidRPr="00C029DB">
        <w:rPr>
          <w:rtl/>
        </w:rPr>
        <w:t xml:space="preserve">` 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ک</w:t>
      </w:r>
      <w:r w:rsidRPr="00C029DB">
        <w:rPr>
          <w:rtl/>
        </w:rPr>
        <w:t xml:space="preserve"> ساختار داده‌ا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در جاوااسکر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پت</w:t>
      </w:r>
      <w:r w:rsidRPr="00C029DB">
        <w:rPr>
          <w:rtl/>
        </w:rPr>
        <w:t xml:space="preserve"> است که به شما امکان ذخ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ره‌ساز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جفت‌ها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</w:t>
      </w:r>
      <w:r w:rsidRPr="00C029DB">
        <w:rPr>
          <w:rtl/>
        </w:rPr>
        <w:t>-مقدار (</w:t>
      </w:r>
      <w:r w:rsidRPr="00C029DB">
        <w:t>key-value</w:t>
      </w:r>
      <w:r w:rsidRPr="00C029DB">
        <w:rPr>
          <w:rtl/>
        </w:rPr>
        <w:t>) را م</w:t>
      </w:r>
      <w:r w:rsidRPr="00C029DB">
        <w:rPr>
          <w:rFonts w:hint="cs"/>
          <w:rtl/>
        </w:rPr>
        <w:t>ی‌</w:t>
      </w:r>
      <w:r w:rsidRPr="00C029DB">
        <w:rPr>
          <w:rFonts w:hint="eastAsia"/>
          <w:rtl/>
        </w:rPr>
        <w:t>دهد</w:t>
      </w:r>
      <w:r w:rsidRPr="00C029DB">
        <w:rPr>
          <w:rtl/>
        </w:rPr>
        <w:t xml:space="preserve">. برخلاف </w:t>
      </w:r>
      <w:r w:rsidRPr="00C029DB">
        <w:t>Object</w:t>
      </w:r>
      <w:r w:rsidRPr="00C029DB">
        <w:rPr>
          <w:rtl/>
        </w:rPr>
        <w:t>، 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Map</w:t>
      </w:r>
      <w:r w:rsidRPr="00C029DB">
        <w:rPr>
          <w:rtl/>
        </w:rPr>
        <w:t xml:space="preserve"> م</w:t>
      </w:r>
      <w:r w:rsidRPr="00C029DB">
        <w:rPr>
          <w:rFonts w:hint="cs"/>
          <w:rtl/>
        </w:rPr>
        <w:t>ی‌</w:t>
      </w:r>
      <w:r w:rsidRPr="00C029DB">
        <w:rPr>
          <w:rFonts w:hint="eastAsia"/>
          <w:rtl/>
        </w:rPr>
        <w:t>توانند</w:t>
      </w:r>
      <w:r w:rsidRPr="00C029DB">
        <w:rPr>
          <w:rtl/>
        </w:rPr>
        <w:t xml:space="preserve"> از هر نوع داده‌ا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باشند.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29DB" w14:paraId="35C3D9FD" w14:textId="77777777" w:rsidTr="00C029DB">
        <w:tc>
          <w:tcPr>
            <w:tcW w:w="9350" w:type="dxa"/>
            <w:shd w:val="clear" w:color="auto" w:fill="E2EFD9" w:themeFill="accent6" w:themeFillTint="33"/>
          </w:tcPr>
          <w:p w14:paraId="012A933C" w14:textId="77777777" w:rsidR="00111376" w:rsidRDefault="00111376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t xml:space="preserve"> Map </w:t>
            </w:r>
            <w:r>
              <w:rPr>
                <w:rtl/>
              </w:rPr>
              <w:t>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595F0564" w14:textId="77777777" w:rsidR="00111376" w:rsidRDefault="00111376" w:rsidP="00524EED">
            <w:pPr>
              <w:pStyle w:val="code"/>
              <w:bidi w:val="0"/>
            </w:pPr>
            <w:r>
              <w:t>const myMap = new Map();</w:t>
            </w:r>
          </w:p>
          <w:p w14:paraId="2D5EA7B2" w14:textId="77777777" w:rsidR="00111376" w:rsidRDefault="00111376" w:rsidP="00524EED">
            <w:pPr>
              <w:pStyle w:val="code"/>
              <w:bidi w:val="0"/>
            </w:pPr>
          </w:p>
          <w:p w14:paraId="235418DB" w14:textId="77777777" w:rsidR="00111376" w:rsidRDefault="00111376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مقدارده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با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جفت‌ها</w:t>
            </w:r>
            <w:r>
              <w:rPr>
                <w:rFonts w:hint="cs"/>
                <w:rtl/>
              </w:rPr>
              <w:t>ی</w:t>
            </w:r>
            <w:r>
              <w:t xml:space="preserve"> [key, value]</w:t>
            </w:r>
          </w:p>
          <w:p w14:paraId="6C4A3E15" w14:textId="77777777" w:rsidR="00111376" w:rsidRDefault="00111376" w:rsidP="00524EED">
            <w:pPr>
              <w:pStyle w:val="code"/>
              <w:bidi w:val="0"/>
            </w:pPr>
            <w:r>
              <w:t>const initializedMap = new Map([</w:t>
            </w:r>
          </w:p>
          <w:p w14:paraId="773C9221" w14:textId="77777777" w:rsidR="00111376" w:rsidRDefault="00111376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69BEE868" w14:textId="77777777" w:rsidR="00111376" w:rsidRDefault="00111376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5BE6D7B0" w14:textId="77777777" w:rsidR="00111376" w:rsidRDefault="00111376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41ED6915" w14:textId="77777777" w:rsidR="00111376" w:rsidRDefault="00111376" w:rsidP="00524EED">
            <w:pPr>
              <w:pStyle w:val="code"/>
              <w:bidi w:val="0"/>
            </w:pPr>
            <w:r>
              <w:t>]);</w:t>
            </w:r>
          </w:p>
          <w:p w14:paraId="7D0B4E32" w14:textId="4BE524EB" w:rsidR="00C029DB" w:rsidRDefault="00111376" w:rsidP="00524EED">
            <w:pPr>
              <w:pStyle w:val="code"/>
              <w:bidi w:val="0"/>
            </w:pPr>
            <w:r>
              <w:t>console.log(initializedMap.get("name"));</w:t>
            </w:r>
          </w:p>
        </w:tc>
      </w:tr>
    </w:tbl>
    <w:p w14:paraId="4F6D1E25" w14:textId="1D3F6EE4" w:rsidR="002763B6" w:rsidRDefault="002763B6" w:rsidP="00524EED">
      <w:pPr>
        <w:pStyle w:val="code"/>
        <w:rPr>
          <w:rtl/>
          <w:lang w:bidi="ar-SA"/>
        </w:rPr>
      </w:pPr>
      <w:hyperlink r:id="rId451" w:history="1">
        <w:r w:rsidRPr="00111376">
          <w:rPr>
            <w:rStyle w:val="Hyperlink"/>
            <w:lang w:bidi="ar-SA"/>
          </w:rPr>
          <w:t>Map()</w:t>
        </w:r>
      </w:hyperlink>
      <w:r w:rsidRPr="002763B6">
        <w:rPr>
          <w:lang w:bidi="ar-SA"/>
        </w:rPr>
        <w:t xml:space="preserve"> </w:t>
      </w:r>
    </w:p>
    <w:p w14:paraId="21F59CA3" w14:textId="47EE5CE3" w:rsidR="004C06EF" w:rsidRDefault="004C06EF" w:rsidP="0018185B">
      <w:pPr>
        <w:pStyle w:val="Heading4"/>
        <w:rPr>
          <w:rtl/>
        </w:rPr>
      </w:pPr>
      <w:r>
        <w:rPr>
          <w:rFonts w:hint="cs"/>
          <w:rtl/>
        </w:rPr>
        <w:t xml:space="preserve">نکته </w:t>
      </w: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عناصر </w:t>
      </w:r>
      <w:r>
        <w:t>Map</w:t>
      </w:r>
      <w:r>
        <w:rPr>
          <w:rtl/>
        </w:rPr>
        <w:t xml:space="preserve"> از متد `</w:t>
      </w:r>
      <w:r>
        <w:t>get()</w:t>
      </w:r>
      <w:r>
        <w:rPr>
          <w:rtl/>
        </w:rPr>
        <w:t>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 مورد مثال شما:</w:t>
      </w:r>
    </w:p>
    <w:p w14:paraId="603BA7DF" w14:textId="154CEBBF" w:rsidR="004C06EF" w:rsidRPr="004C06EF" w:rsidRDefault="004C06EF" w:rsidP="0018185B">
      <w:pPr>
        <w:pStyle w:val="Heading5"/>
        <w:rPr>
          <w:rtl/>
        </w:rPr>
      </w:pPr>
      <w:r w:rsidRPr="004C06EF">
        <w:rPr>
          <w:rtl/>
        </w:rPr>
        <w:t xml:space="preserve">  روش‌ها</w:t>
      </w:r>
      <w:r w:rsidRPr="004C06EF">
        <w:rPr>
          <w:rFonts w:hint="cs"/>
          <w:rtl/>
        </w:rPr>
        <w:t>ی</w:t>
      </w:r>
      <w:r w:rsidRPr="004C06EF">
        <w:rPr>
          <w:rtl/>
        </w:rPr>
        <w:t xml:space="preserve"> دسترس</w:t>
      </w:r>
      <w:r w:rsidRPr="004C06EF">
        <w:rPr>
          <w:rFonts w:hint="cs"/>
          <w:rtl/>
        </w:rPr>
        <w:t>ی</w:t>
      </w:r>
      <w:r w:rsidRPr="004C06EF">
        <w:rPr>
          <w:rtl/>
        </w:rPr>
        <w:t xml:space="preserve"> به مقاد</w:t>
      </w:r>
      <w:r w:rsidRPr="004C06EF">
        <w:rPr>
          <w:rFonts w:hint="cs"/>
          <w:rtl/>
        </w:rPr>
        <w:t>ی</w:t>
      </w:r>
      <w:r w:rsidRPr="004C06EF">
        <w:rPr>
          <w:rFonts w:hint="eastAsia"/>
          <w:rtl/>
        </w:rPr>
        <w:t>ر</w:t>
      </w:r>
      <w:r w:rsidRPr="004C06EF">
        <w:rPr>
          <w:rtl/>
        </w:rPr>
        <w:t xml:space="preserve"> </w:t>
      </w:r>
      <w:r w:rsidRPr="004C06EF">
        <w:t>Map</w:t>
      </w:r>
    </w:p>
    <w:p w14:paraId="0D435834" w14:textId="79D65A99" w:rsidR="004C06EF" w:rsidRDefault="004C06EF" w:rsidP="0018185B">
      <w:pPr>
        <w:pStyle w:val="ListParagraph"/>
        <w:numPr>
          <w:ilvl w:val="0"/>
          <w:numId w:val="9"/>
        </w:numPr>
      </w:pPr>
      <w:r>
        <w:rPr>
          <w:rtl/>
        </w:rPr>
        <w:t>استفاده از متد `</w:t>
      </w:r>
      <w:r>
        <w:t>get()</w:t>
      </w:r>
      <w:r>
        <w:rPr>
          <w:rtl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06EF" w14:paraId="3AC0E1C8" w14:textId="77777777" w:rsidTr="004C06EF">
        <w:tc>
          <w:tcPr>
            <w:tcW w:w="9350" w:type="dxa"/>
            <w:shd w:val="clear" w:color="auto" w:fill="E2EFD9" w:themeFill="accent6" w:themeFillTint="33"/>
          </w:tcPr>
          <w:p w14:paraId="37FF95A2" w14:textId="77777777" w:rsidR="004C06EF" w:rsidRDefault="004C06EF" w:rsidP="00524EED">
            <w:pPr>
              <w:pStyle w:val="code"/>
              <w:bidi w:val="0"/>
            </w:pPr>
            <w:r>
              <w:t>const initializedMap = new Map([</w:t>
            </w:r>
          </w:p>
          <w:p w14:paraId="631C45A9" w14:textId="77777777" w:rsidR="004C06EF" w:rsidRDefault="004C06EF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4EA94E1E" w14:textId="77777777" w:rsidR="004C06EF" w:rsidRDefault="004C06EF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5026BA0D" w14:textId="77777777" w:rsidR="004C06EF" w:rsidRDefault="004C06EF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78BC66CD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  <w:r>
              <w:t>]);</w:t>
            </w:r>
          </w:p>
          <w:p w14:paraId="6EC0BDC2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</w:p>
          <w:p w14:paraId="733C9BE8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مقدار</w:t>
            </w:r>
            <w:r>
              <w:t xml:space="preserve"> 'name'</w:t>
            </w:r>
          </w:p>
          <w:p w14:paraId="77360ACA" w14:textId="77777777" w:rsidR="004C06EF" w:rsidRDefault="004C06EF" w:rsidP="00524EED">
            <w:pPr>
              <w:pStyle w:val="code"/>
              <w:bidi w:val="0"/>
            </w:pPr>
            <w:r>
              <w:t>const nameValue = initializedMap.get('name');</w:t>
            </w:r>
          </w:p>
          <w:p w14:paraId="6F48DCCB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  <w:r>
              <w:t xml:space="preserve">console.log(nameValue);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'Alice'</w:t>
            </w:r>
          </w:p>
          <w:p w14:paraId="594B49DC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</w:p>
          <w:p w14:paraId="385D6F57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مقاد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  <w:p w14:paraId="73851E17" w14:textId="77777777" w:rsidR="004C06EF" w:rsidRDefault="004C06EF" w:rsidP="00524EED">
            <w:pPr>
              <w:pStyle w:val="code"/>
              <w:bidi w:val="0"/>
            </w:pPr>
            <w:r>
              <w:t>const numberValue = initializedMap.get(1);</w:t>
            </w:r>
          </w:p>
          <w:p w14:paraId="54E04F1E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  <w:r>
              <w:t xml:space="preserve">console.log(numberValue);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'number one'</w:t>
            </w:r>
          </w:p>
          <w:p w14:paraId="3C4807FE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</w:p>
          <w:p w14:paraId="326769CD" w14:textId="77777777" w:rsidR="004C06EF" w:rsidRDefault="004C06EF" w:rsidP="00524EED">
            <w:pPr>
              <w:pStyle w:val="code"/>
              <w:bidi w:val="0"/>
            </w:pPr>
            <w:r>
              <w:t>const booleanValue = initializedMap.get(true);</w:t>
            </w:r>
          </w:p>
          <w:p w14:paraId="32DBF132" w14:textId="44529EBC" w:rsidR="004C06EF" w:rsidRDefault="004C06EF" w:rsidP="00524EED">
            <w:pPr>
              <w:pStyle w:val="code"/>
              <w:bidi w:val="0"/>
            </w:pPr>
            <w:r>
              <w:t xml:space="preserve">console.log(booleanValue);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'boolean true'</w:t>
            </w:r>
          </w:p>
        </w:tc>
      </w:tr>
    </w:tbl>
    <w:p w14:paraId="5EE82736" w14:textId="390DAAB1" w:rsidR="002763B6" w:rsidRDefault="002763B6" w:rsidP="00524EED">
      <w:pPr>
        <w:pStyle w:val="code"/>
        <w:rPr>
          <w:rtl/>
          <w:lang w:bidi="ar-SA"/>
        </w:rPr>
      </w:pPr>
      <w:hyperlink r:id="rId452" w:history="1">
        <w:r w:rsidRPr="004C61A3">
          <w:rPr>
            <w:rStyle w:val="Hyperlink"/>
            <w:lang w:bidi="ar-SA"/>
          </w:rPr>
          <w:t xml:space="preserve">  get() </w:t>
        </w:r>
      </w:hyperlink>
      <w:r w:rsidRPr="002763B6">
        <w:rPr>
          <w:lang w:bidi="ar-SA"/>
        </w:rPr>
        <w:t xml:space="preserve"> </w:t>
      </w:r>
    </w:p>
    <w:p w14:paraId="24E935D7" w14:textId="580E94C1" w:rsidR="004C06EF" w:rsidRDefault="004C06EF" w:rsidP="0018185B">
      <w:pPr>
        <w:pStyle w:val="ListParagraph"/>
        <w:numPr>
          <w:ilvl w:val="1"/>
          <w:numId w:val="9"/>
        </w:numPr>
      </w:pPr>
      <w:r>
        <w:rPr>
          <w:rtl/>
        </w:rPr>
        <w:t>بررس</w:t>
      </w:r>
      <w:r>
        <w:rPr>
          <w:rFonts w:hint="cs"/>
          <w:rtl/>
        </w:rPr>
        <w:t>ی</w:t>
      </w:r>
      <w:r>
        <w:rPr>
          <w:rtl/>
        </w:rPr>
        <w:t xml:space="preserve"> وجود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قبل از دسترس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1F0FEB4C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36574F4E" w14:textId="77777777" w:rsidR="004C61A3" w:rsidRDefault="004C61A3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بررس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وجود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قبل از دسترس</w:t>
            </w:r>
            <w:r>
              <w:rPr>
                <w:rFonts w:hint="cs"/>
                <w:rtl/>
              </w:rPr>
              <w:t>ی</w:t>
            </w:r>
          </w:p>
          <w:p w14:paraId="4E8A38E7" w14:textId="77777777" w:rsidR="004C61A3" w:rsidRDefault="004C61A3" w:rsidP="00524EED">
            <w:pPr>
              <w:pStyle w:val="code"/>
              <w:bidi w:val="0"/>
            </w:pPr>
            <w:r>
              <w:t>const initializedMap = new Map([</w:t>
            </w:r>
          </w:p>
          <w:p w14:paraId="27B5E065" w14:textId="77777777" w:rsidR="004C61A3" w:rsidRDefault="004C61A3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076E3A71" w14:textId="77777777" w:rsidR="004C61A3" w:rsidRDefault="004C61A3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2AC4B9EC" w14:textId="77777777" w:rsidR="004C61A3" w:rsidRDefault="004C61A3" w:rsidP="00524EED">
            <w:pPr>
              <w:pStyle w:val="code"/>
              <w:bidi w:val="0"/>
            </w:pPr>
            <w:r>
              <w:lastRenderedPageBreak/>
              <w:t xml:space="preserve">  [true, 'boolean true']</w:t>
            </w:r>
          </w:p>
          <w:p w14:paraId="581D6767" w14:textId="77777777" w:rsidR="004C61A3" w:rsidRDefault="004C61A3" w:rsidP="00524EED">
            <w:pPr>
              <w:pStyle w:val="code"/>
              <w:bidi w:val="0"/>
            </w:pPr>
            <w:r>
              <w:t>]);</w:t>
            </w:r>
          </w:p>
          <w:p w14:paraId="7B14BDFF" w14:textId="77777777" w:rsidR="004C61A3" w:rsidRDefault="004C61A3" w:rsidP="00524EED">
            <w:pPr>
              <w:pStyle w:val="code"/>
              <w:bidi w:val="0"/>
            </w:pPr>
            <w:r>
              <w:t>if (initializedMap.has('name')) {</w:t>
            </w:r>
          </w:p>
          <w:p w14:paraId="65C9C8D6" w14:textId="77777777" w:rsidR="004C61A3" w:rsidRDefault="004C61A3" w:rsidP="00524EED">
            <w:pPr>
              <w:pStyle w:val="code"/>
              <w:bidi w:val="0"/>
            </w:pPr>
            <w:r>
              <w:t xml:space="preserve">    const name = initializedMap.get('name');</w:t>
            </w:r>
          </w:p>
          <w:p w14:paraId="092A947C" w14:textId="77777777" w:rsidR="004C61A3" w:rsidRDefault="004C61A3" w:rsidP="00524EED">
            <w:pPr>
              <w:pStyle w:val="code"/>
              <w:bidi w:val="0"/>
            </w:pPr>
            <w:r>
              <w:t xml:space="preserve">    console.log('Name found:', name);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'Name found: Alice'</w:t>
            </w:r>
          </w:p>
          <w:p w14:paraId="418F0B40" w14:textId="77777777" w:rsidR="004C61A3" w:rsidRDefault="004C61A3" w:rsidP="00524EED">
            <w:pPr>
              <w:pStyle w:val="code"/>
              <w:bidi w:val="0"/>
            </w:pPr>
            <w:r>
              <w:t>} else {</w:t>
            </w:r>
          </w:p>
          <w:p w14:paraId="27AF648D" w14:textId="77777777" w:rsidR="004C61A3" w:rsidRDefault="004C61A3" w:rsidP="00524EED">
            <w:pPr>
              <w:pStyle w:val="code"/>
              <w:bidi w:val="0"/>
            </w:pPr>
            <w:r>
              <w:t xml:space="preserve">    console.log('Key not found');</w:t>
            </w:r>
          </w:p>
          <w:p w14:paraId="156000EB" w14:textId="0EB147F2" w:rsidR="002763B6" w:rsidRDefault="004C61A3" w:rsidP="00524EED">
            <w:pPr>
              <w:pStyle w:val="code"/>
              <w:bidi w:val="0"/>
            </w:pPr>
            <w:r>
              <w:t>}</w:t>
            </w:r>
          </w:p>
        </w:tc>
      </w:tr>
    </w:tbl>
    <w:p w14:paraId="179A28C4" w14:textId="14C28E54" w:rsidR="002763B6" w:rsidRDefault="002763B6" w:rsidP="0018185B">
      <w:pPr>
        <w:rPr>
          <w:rtl/>
          <w:lang w:bidi="ar-SA"/>
        </w:rPr>
      </w:pPr>
      <w:hyperlink r:id="rId453" w:history="1">
        <w:r w:rsidRPr="004C61A3">
          <w:rPr>
            <w:rStyle w:val="Hyperlink"/>
            <w:lang w:bidi="ar-SA"/>
          </w:rPr>
          <w:t>  get()  </w:t>
        </w:r>
        <w:r w:rsidRPr="004C61A3">
          <w:rPr>
            <w:rStyle w:val="Hyperlink"/>
            <w:rtl/>
            <w:lang w:bidi="ar-SA"/>
          </w:rPr>
          <w:t>بررسی وجود کلید قبل از دسترسی</w:t>
        </w:r>
      </w:hyperlink>
      <w:r w:rsidRPr="002763B6">
        <w:rPr>
          <w:lang w:bidi="ar-SA"/>
        </w:rPr>
        <w:t xml:space="preserve"> </w:t>
      </w:r>
    </w:p>
    <w:p w14:paraId="749483CD" w14:textId="1F3575ED" w:rsidR="004C06EF" w:rsidRDefault="004C06EF" w:rsidP="0018185B">
      <w:pPr>
        <w:pStyle w:val="ListParagraph"/>
        <w:numPr>
          <w:ilvl w:val="0"/>
          <w:numId w:val="9"/>
        </w:numPr>
        <w:rPr>
          <w:rtl/>
        </w:rPr>
      </w:pPr>
      <w:r>
        <w:rPr>
          <w:rtl/>
        </w:rPr>
        <w:t>دسترس</w:t>
      </w:r>
      <w:r>
        <w:rPr>
          <w:rFonts w:hint="cs"/>
          <w:rtl/>
        </w:rPr>
        <w:t>ی</w:t>
      </w:r>
      <w:r>
        <w:rPr>
          <w:rtl/>
        </w:rPr>
        <w:t xml:space="preserve"> به همه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 تکرار (</w:t>
      </w:r>
      <w:r>
        <w:t>Iteration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40D1DFE0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513D7161" w14:textId="77777777" w:rsidR="0062336E" w:rsidRDefault="0062336E" w:rsidP="00524EED">
            <w:pPr>
              <w:pStyle w:val="code"/>
              <w:bidi w:val="0"/>
            </w:pPr>
            <w:r>
              <w:t>// getIteration.js</w:t>
            </w:r>
          </w:p>
          <w:p w14:paraId="3D336A15" w14:textId="77777777" w:rsidR="0062336E" w:rsidRDefault="0062336E" w:rsidP="00524EED">
            <w:pPr>
              <w:pStyle w:val="code"/>
              <w:bidi w:val="0"/>
            </w:pPr>
            <w:r>
              <w:t>const initializedMap = new Map([</w:t>
            </w:r>
          </w:p>
          <w:p w14:paraId="78798B48" w14:textId="77777777" w:rsidR="0062336E" w:rsidRDefault="0062336E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69E13952" w14:textId="77777777" w:rsidR="0062336E" w:rsidRDefault="0062336E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0060FBD9" w14:textId="77777777" w:rsidR="0062336E" w:rsidRDefault="0062336E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23AA6D61" w14:textId="77777777" w:rsidR="0062336E" w:rsidRDefault="0062336E" w:rsidP="00524EED">
            <w:pPr>
              <w:pStyle w:val="code"/>
              <w:bidi w:val="0"/>
            </w:pPr>
            <w:r>
              <w:t>]);</w:t>
            </w:r>
          </w:p>
          <w:p w14:paraId="5C32E8E5" w14:textId="77777777" w:rsidR="0062336E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روش ۱: استفاده از</w:t>
            </w:r>
            <w:r>
              <w:t xml:space="preserve"> for...of</w:t>
            </w:r>
          </w:p>
          <w:p w14:paraId="281D8C6F" w14:textId="77777777" w:rsidR="0062336E" w:rsidRDefault="0062336E" w:rsidP="00524EED">
            <w:pPr>
              <w:pStyle w:val="code"/>
              <w:bidi w:val="0"/>
            </w:pPr>
          </w:p>
          <w:p w14:paraId="10A13FBD" w14:textId="77777777" w:rsidR="0062336E" w:rsidRDefault="0062336E" w:rsidP="00524EED">
            <w:pPr>
              <w:pStyle w:val="code"/>
              <w:bidi w:val="0"/>
            </w:pPr>
            <w:r>
              <w:t>for (const [key, value] of initializedMap) {</w:t>
            </w:r>
          </w:p>
          <w:p w14:paraId="1516FF18" w14:textId="77777777" w:rsidR="0062336E" w:rsidRDefault="0062336E" w:rsidP="00524EED">
            <w:pPr>
              <w:pStyle w:val="code"/>
              <w:bidi w:val="0"/>
            </w:pPr>
            <w:r>
              <w:t xml:space="preserve">    console.log(key, ':', value);</w:t>
            </w:r>
          </w:p>
          <w:p w14:paraId="2E44EF7F" w14:textId="77777777" w:rsidR="0062336E" w:rsidRDefault="0062336E" w:rsidP="00524EED">
            <w:pPr>
              <w:pStyle w:val="code"/>
              <w:bidi w:val="0"/>
            </w:pPr>
            <w:r>
              <w:t>}</w:t>
            </w:r>
          </w:p>
          <w:p w14:paraId="25A4A252" w14:textId="77777777" w:rsidR="0062336E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</w:t>
            </w:r>
          </w:p>
          <w:p w14:paraId="37F3ECB2" w14:textId="77777777" w:rsidR="0062336E" w:rsidRDefault="0062336E" w:rsidP="00524EED">
            <w:pPr>
              <w:pStyle w:val="code"/>
              <w:bidi w:val="0"/>
            </w:pPr>
            <w:r>
              <w:t>// name : Alice</w:t>
            </w:r>
          </w:p>
          <w:p w14:paraId="23CC3864" w14:textId="77777777" w:rsidR="0062336E" w:rsidRDefault="0062336E" w:rsidP="00524EED">
            <w:pPr>
              <w:pStyle w:val="code"/>
              <w:bidi w:val="0"/>
            </w:pPr>
            <w:r>
              <w:t>// 1 : number one</w:t>
            </w:r>
          </w:p>
          <w:p w14:paraId="6C9C11FE" w14:textId="77777777" w:rsidR="0062336E" w:rsidRDefault="0062336E" w:rsidP="00524EED">
            <w:pPr>
              <w:pStyle w:val="code"/>
              <w:bidi w:val="0"/>
            </w:pPr>
            <w:r>
              <w:t>// true : boolean true</w:t>
            </w:r>
          </w:p>
          <w:p w14:paraId="3A6B29EC" w14:textId="77777777" w:rsidR="0062336E" w:rsidRDefault="0062336E" w:rsidP="00524EED">
            <w:pPr>
              <w:pStyle w:val="code"/>
              <w:bidi w:val="0"/>
            </w:pPr>
          </w:p>
          <w:p w14:paraId="3C3404E6" w14:textId="77777777" w:rsidR="0062336E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روش ۲: استفاده از</w:t>
            </w:r>
            <w:r>
              <w:t xml:space="preserve"> forEach</w:t>
            </w:r>
          </w:p>
          <w:p w14:paraId="32ACADF1" w14:textId="77777777" w:rsidR="0062336E" w:rsidRDefault="0062336E" w:rsidP="00524EED">
            <w:pPr>
              <w:pStyle w:val="code"/>
              <w:bidi w:val="0"/>
            </w:pPr>
            <w:r>
              <w:t>initializedMap.forEach((value, key) =&gt; {</w:t>
            </w:r>
          </w:p>
          <w:p w14:paraId="2599CDD8" w14:textId="77777777" w:rsidR="0062336E" w:rsidRDefault="0062336E" w:rsidP="00524EED">
            <w:pPr>
              <w:pStyle w:val="code"/>
              <w:bidi w:val="0"/>
            </w:pPr>
            <w:r>
              <w:t xml:space="preserve">    console.log(`${key}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${value}`);</w:t>
            </w:r>
          </w:p>
          <w:p w14:paraId="58794ED3" w14:textId="187AA266" w:rsidR="002763B6" w:rsidRDefault="0062336E" w:rsidP="00524EED">
            <w:pPr>
              <w:pStyle w:val="code"/>
              <w:bidi w:val="0"/>
              <w:rPr>
                <w:rtl/>
              </w:rPr>
            </w:pPr>
            <w:r>
              <w:t>});</w:t>
            </w:r>
          </w:p>
        </w:tc>
      </w:tr>
    </w:tbl>
    <w:p w14:paraId="2FA20F35" w14:textId="2E9D5D4A" w:rsidR="0062336E" w:rsidRPr="0062336E" w:rsidRDefault="0062336E" w:rsidP="00524EED">
      <w:pPr>
        <w:pStyle w:val="code"/>
      </w:pPr>
      <w:hyperlink r:id="rId454" w:history="1">
        <w:r w:rsidRPr="0062336E">
          <w:rPr>
            <w:rStyle w:val="Hyperlink"/>
          </w:rPr>
          <w:t>getIteration</w:t>
        </w:r>
      </w:hyperlink>
    </w:p>
    <w:p w14:paraId="06454AD7" w14:textId="77777777" w:rsidR="0062336E" w:rsidRDefault="0062336E" w:rsidP="0018185B"/>
    <w:p w14:paraId="68FE065F" w14:textId="2F8943EB" w:rsidR="004C06EF" w:rsidRDefault="004C06EF" w:rsidP="0018185B">
      <w:pPr>
        <w:pStyle w:val="ListParagraph"/>
        <w:numPr>
          <w:ilvl w:val="0"/>
          <w:numId w:val="9"/>
        </w:numPr>
        <w:rPr>
          <w:rtl/>
        </w:rPr>
      </w:pPr>
      <w:r>
        <w:rPr>
          <w:rtl/>
        </w:rPr>
        <w:t>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همه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tl/>
        </w:rPr>
        <w:t xml:space="preserve"> و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0CA4D094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0E01401D" w14:textId="77777777" w:rsidR="0062336E" w:rsidRDefault="0062336E" w:rsidP="00524EED">
            <w:pPr>
              <w:pStyle w:val="code"/>
              <w:bidi w:val="0"/>
            </w:pPr>
            <w:r>
              <w:t>// getAll.js</w:t>
            </w:r>
          </w:p>
          <w:p w14:paraId="61054D95" w14:textId="77777777" w:rsidR="0062336E" w:rsidRDefault="0062336E" w:rsidP="00524EED">
            <w:pPr>
              <w:pStyle w:val="code"/>
              <w:bidi w:val="0"/>
            </w:pPr>
            <w:r>
              <w:t>const initializedMap = new Map([</w:t>
            </w:r>
          </w:p>
          <w:p w14:paraId="237E3E0C" w14:textId="77777777" w:rsidR="0062336E" w:rsidRDefault="0062336E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3D1F21EF" w14:textId="77777777" w:rsidR="0062336E" w:rsidRDefault="0062336E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6E65A3EA" w14:textId="77777777" w:rsidR="0062336E" w:rsidRDefault="0062336E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4C4E3CE5" w14:textId="77777777" w:rsidR="0062336E" w:rsidRDefault="0062336E" w:rsidP="00524EED">
            <w:pPr>
              <w:pStyle w:val="code"/>
              <w:bidi w:val="0"/>
            </w:pPr>
            <w:r>
              <w:t>]);</w:t>
            </w:r>
          </w:p>
          <w:p w14:paraId="708304D1" w14:textId="77777777" w:rsidR="0062336E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همه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دها</w:t>
            </w:r>
          </w:p>
          <w:p w14:paraId="6D5CA7C8" w14:textId="77777777" w:rsidR="0062336E" w:rsidRDefault="0062336E" w:rsidP="00524EED">
            <w:pPr>
              <w:pStyle w:val="code"/>
              <w:bidi w:val="0"/>
            </w:pPr>
            <w:r>
              <w:t>const keys = Array.from(initializedMap.keys());</w:t>
            </w:r>
          </w:p>
          <w:p w14:paraId="169D8631" w14:textId="77777777" w:rsidR="0062336E" w:rsidRDefault="0062336E" w:rsidP="00524EED">
            <w:pPr>
              <w:pStyle w:val="code"/>
              <w:bidi w:val="0"/>
            </w:pPr>
            <w:r>
              <w:t xml:space="preserve">console.log(keys);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['name', 1, true]</w:t>
            </w:r>
          </w:p>
          <w:p w14:paraId="3431B3E2" w14:textId="77777777" w:rsidR="0062336E" w:rsidRDefault="0062336E" w:rsidP="00524EED">
            <w:pPr>
              <w:pStyle w:val="code"/>
              <w:bidi w:val="0"/>
            </w:pPr>
            <w:r>
              <w:lastRenderedPageBreak/>
              <w:t xml:space="preserve">// </w:t>
            </w: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همه مقاد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  <w:p w14:paraId="71CEB3C6" w14:textId="77777777" w:rsidR="0062336E" w:rsidRDefault="0062336E" w:rsidP="00524EED">
            <w:pPr>
              <w:pStyle w:val="code"/>
              <w:bidi w:val="0"/>
            </w:pPr>
            <w:r>
              <w:t>const values = Array.from(initializedMap.values());</w:t>
            </w:r>
          </w:p>
          <w:p w14:paraId="21D3A87F" w14:textId="77777777" w:rsidR="0062336E" w:rsidRDefault="0062336E" w:rsidP="00524EED">
            <w:pPr>
              <w:pStyle w:val="code"/>
              <w:bidi w:val="0"/>
            </w:pPr>
            <w:r>
              <w:t xml:space="preserve">console.log(values);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['Alice', 'number one', 'boolean true']</w:t>
            </w:r>
          </w:p>
          <w:p w14:paraId="4FF3C376" w14:textId="77777777" w:rsidR="0062336E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همه</w:t>
            </w:r>
            <w:r>
              <w:t xml:space="preserve"> entries </w:t>
            </w:r>
            <w:r>
              <w:rPr>
                <w:rtl/>
              </w:rPr>
              <w:t>به صورت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559E6FF7" w14:textId="77777777" w:rsidR="0062336E" w:rsidRDefault="0062336E" w:rsidP="00524EED">
            <w:pPr>
              <w:pStyle w:val="code"/>
              <w:bidi w:val="0"/>
            </w:pPr>
            <w:r>
              <w:t>const entries = Array.from(initializedMap.entries());</w:t>
            </w:r>
          </w:p>
          <w:p w14:paraId="3A3A385D" w14:textId="77777777" w:rsidR="0062336E" w:rsidRDefault="0062336E" w:rsidP="00524EED">
            <w:pPr>
              <w:pStyle w:val="code"/>
              <w:bidi w:val="0"/>
            </w:pPr>
            <w:r>
              <w:t>console.log(entries);</w:t>
            </w:r>
          </w:p>
          <w:p w14:paraId="357CB7D2" w14:textId="66911542" w:rsidR="002763B6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[['name', 'Alice'], [1, 'number one'], [true, 'boolean true']]</w:t>
            </w:r>
          </w:p>
        </w:tc>
      </w:tr>
    </w:tbl>
    <w:p w14:paraId="6C9C0129" w14:textId="2B0CBC57" w:rsidR="0062336E" w:rsidRPr="0062336E" w:rsidRDefault="0062336E" w:rsidP="00524EED">
      <w:pPr>
        <w:pStyle w:val="code"/>
      </w:pPr>
      <w:hyperlink r:id="rId455" w:history="1">
        <w:r w:rsidRPr="0062336E">
          <w:rPr>
            <w:rStyle w:val="Hyperlink"/>
          </w:rPr>
          <w:t>getAll.js</w:t>
        </w:r>
      </w:hyperlink>
    </w:p>
    <w:p w14:paraId="6DA7788B" w14:textId="77777777" w:rsidR="0062336E" w:rsidRDefault="0062336E" w:rsidP="0018185B">
      <w:pPr>
        <w:pStyle w:val="Heading5"/>
      </w:pPr>
    </w:p>
    <w:p w14:paraId="3AC7C8F8" w14:textId="2B7CCBE9" w:rsidR="004C06EF" w:rsidRDefault="004C06EF" w:rsidP="0018185B">
      <w:pPr>
        <w:pStyle w:val="Heading5"/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</w:p>
    <w:p w14:paraId="4318C69D" w14:textId="2D336EE9" w:rsidR="004C06EF" w:rsidRDefault="004C06EF" w:rsidP="0018185B">
      <w:pPr>
        <w:rPr>
          <w:rtl/>
        </w:rPr>
      </w:pPr>
      <w:r>
        <w:rPr>
          <w:rtl/>
        </w:rPr>
        <w:t xml:space="preserve"> مثال ۱: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خطا برا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ناموجود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078BC892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4E07E32C" w14:textId="77777777" w:rsidR="00E0401E" w:rsidRDefault="00E0401E" w:rsidP="00524EED">
            <w:pPr>
              <w:pStyle w:val="code"/>
              <w:bidi w:val="0"/>
            </w:pPr>
            <w:r>
              <w:t>const initializedMap = new Map([</w:t>
            </w:r>
          </w:p>
          <w:p w14:paraId="1FA2DD70" w14:textId="77777777" w:rsidR="00E0401E" w:rsidRDefault="00E0401E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4615CBFB" w14:textId="77777777" w:rsidR="00E0401E" w:rsidRDefault="00E0401E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4D3F4229" w14:textId="77777777" w:rsidR="00E0401E" w:rsidRDefault="00E0401E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0EDA00E7" w14:textId="77777777" w:rsidR="00E0401E" w:rsidRDefault="00E0401E" w:rsidP="00524EED">
            <w:pPr>
              <w:pStyle w:val="code"/>
              <w:bidi w:val="0"/>
            </w:pPr>
            <w:r>
              <w:t>]);</w:t>
            </w:r>
          </w:p>
          <w:p w14:paraId="5C6167DF" w14:textId="77777777" w:rsidR="00E0401E" w:rsidRDefault="00E0401E" w:rsidP="00524EED">
            <w:pPr>
              <w:pStyle w:val="code"/>
              <w:bidi w:val="0"/>
            </w:pPr>
            <w:r>
              <w:t>function safeGet(map, key, defaultValue = null) {</w:t>
            </w:r>
          </w:p>
          <w:p w14:paraId="1FDABA91" w14:textId="77777777" w:rsidR="00E0401E" w:rsidRDefault="00E0401E" w:rsidP="00524EED">
            <w:pPr>
              <w:pStyle w:val="code"/>
              <w:bidi w:val="0"/>
            </w:pPr>
            <w:r>
              <w:t xml:space="preserve">    return map.has(key) ? map.get(key) : defaultValue;</w:t>
            </w:r>
          </w:p>
          <w:p w14:paraId="25341D60" w14:textId="77777777" w:rsidR="00E0401E" w:rsidRDefault="00E0401E" w:rsidP="00524EED">
            <w:pPr>
              <w:pStyle w:val="code"/>
              <w:bidi w:val="0"/>
            </w:pPr>
            <w:r>
              <w:t>}</w:t>
            </w:r>
          </w:p>
          <w:p w14:paraId="5B57B767" w14:textId="77777777" w:rsidR="00E0401E" w:rsidRDefault="00E0401E" w:rsidP="00524EED">
            <w:pPr>
              <w:pStyle w:val="code"/>
              <w:bidi w:val="0"/>
            </w:pPr>
          </w:p>
          <w:p w14:paraId="4F23C7DA" w14:textId="77777777" w:rsidR="00E0401E" w:rsidRDefault="00E0401E" w:rsidP="00524EED">
            <w:pPr>
              <w:pStyle w:val="code"/>
              <w:bidi w:val="0"/>
            </w:pPr>
            <w:r>
              <w:t>const name = safeGet(initializedMap, 'name', 'Unknown');</w:t>
            </w:r>
          </w:p>
          <w:p w14:paraId="2AB6E371" w14:textId="77777777" w:rsidR="00E0401E" w:rsidRDefault="00E0401E" w:rsidP="00524EED">
            <w:pPr>
              <w:pStyle w:val="code"/>
              <w:bidi w:val="0"/>
            </w:pPr>
            <w:r>
              <w:t xml:space="preserve">const age = safeGet(initializedMap, 'age', 25); // </w:t>
            </w:r>
            <w:r>
              <w:rPr>
                <w:rtl/>
              </w:rPr>
              <w:t>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وجود ندارد</w:t>
            </w:r>
          </w:p>
          <w:p w14:paraId="45403972" w14:textId="77777777" w:rsidR="00E0401E" w:rsidRDefault="00E0401E" w:rsidP="00524EED">
            <w:pPr>
              <w:pStyle w:val="code"/>
              <w:bidi w:val="0"/>
            </w:pPr>
          </w:p>
          <w:p w14:paraId="4BE8AA9F" w14:textId="77777777" w:rsidR="00E0401E" w:rsidRDefault="00E0401E" w:rsidP="00524EED">
            <w:pPr>
              <w:pStyle w:val="code"/>
              <w:bidi w:val="0"/>
            </w:pPr>
            <w:r>
              <w:t>console.log(name); // 'Alice'</w:t>
            </w:r>
          </w:p>
          <w:p w14:paraId="2DA7559A" w14:textId="37E6784B" w:rsidR="002763B6" w:rsidRDefault="00E0401E" w:rsidP="00524EED">
            <w:pPr>
              <w:pStyle w:val="code"/>
              <w:bidi w:val="0"/>
              <w:rPr>
                <w:rtl/>
              </w:rPr>
            </w:pPr>
            <w:r>
              <w:t>console.log(age); // 25 (</w:t>
            </w:r>
            <w:r>
              <w:rPr>
                <w:rtl/>
              </w:rPr>
              <w:t>مقدار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</w:tc>
      </w:tr>
    </w:tbl>
    <w:p w14:paraId="73E8B384" w14:textId="0C0898B1" w:rsidR="00E0401E" w:rsidRPr="00E0401E" w:rsidRDefault="00E0401E" w:rsidP="00524EED">
      <w:pPr>
        <w:pStyle w:val="code"/>
      </w:pPr>
      <w:hyperlink r:id="rId456" w:history="1">
        <w:r w:rsidRPr="00E0401E">
          <w:rPr>
            <w:rStyle w:val="Hyperlink"/>
          </w:rPr>
          <w:t>getDefault</w:t>
        </w:r>
      </w:hyperlink>
    </w:p>
    <w:p w14:paraId="27601121" w14:textId="77777777" w:rsidR="00E0401E" w:rsidRDefault="00E0401E" w:rsidP="0018185B"/>
    <w:p w14:paraId="1E9F0D94" w14:textId="17F4DA1C" w:rsidR="004C06EF" w:rsidRDefault="004C06EF" w:rsidP="0018185B">
      <w:pPr>
        <w:rPr>
          <w:rtl/>
        </w:rPr>
      </w:pPr>
      <w:r>
        <w:rPr>
          <w:rtl/>
        </w:rPr>
        <w:t>مثال ۲: استفاده در تابع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ED" w14:paraId="1C04B37C" w14:textId="77777777" w:rsidTr="00677BED">
        <w:tc>
          <w:tcPr>
            <w:tcW w:w="9350" w:type="dxa"/>
            <w:shd w:val="clear" w:color="auto" w:fill="E2EFD9" w:themeFill="accent6" w:themeFillTint="33"/>
          </w:tcPr>
          <w:p w14:paraId="317D256C" w14:textId="77777777" w:rsidR="00E0401E" w:rsidRDefault="00E0401E" w:rsidP="00524EED">
            <w:pPr>
              <w:pStyle w:val="code"/>
              <w:bidi w:val="0"/>
            </w:pPr>
            <w:r>
              <w:t>const initializedMap = new Map([</w:t>
            </w:r>
          </w:p>
          <w:p w14:paraId="29116A7D" w14:textId="77777777" w:rsidR="00E0401E" w:rsidRDefault="00E0401E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1C2F177A" w14:textId="77777777" w:rsidR="00E0401E" w:rsidRDefault="00E0401E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55A46388" w14:textId="77777777" w:rsidR="00E0401E" w:rsidRDefault="00E0401E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1E8B4BCC" w14:textId="77777777" w:rsidR="00E0401E" w:rsidRDefault="00E0401E" w:rsidP="00524EED">
            <w:pPr>
              <w:pStyle w:val="code"/>
              <w:bidi w:val="0"/>
            </w:pPr>
            <w:r>
              <w:t>]);</w:t>
            </w:r>
          </w:p>
          <w:p w14:paraId="60E7A075" w14:textId="77777777" w:rsidR="00E0401E" w:rsidRDefault="00E0401E" w:rsidP="00524EED">
            <w:pPr>
              <w:pStyle w:val="code"/>
              <w:bidi w:val="0"/>
            </w:pPr>
            <w:r>
              <w:t>function getUserInfo(map) {</w:t>
            </w:r>
          </w:p>
          <w:p w14:paraId="3103900E" w14:textId="77777777" w:rsidR="00E0401E" w:rsidRDefault="00E0401E" w:rsidP="00524EED">
            <w:pPr>
              <w:pStyle w:val="code"/>
              <w:bidi w:val="0"/>
            </w:pPr>
            <w:r>
              <w:t xml:space="preserve">    return {</w:t>
            </w:r>
          </w:p>
          <w:p w14:paraId="70BA43F9" w14:textId="77777777" w:rsidR="00E0401E" w:rsidRDefault="00E0401E" w:rsidP="00524EED">
            <w:pPr>
              <w:pStyle w:val="code"/>
              <w:bidi w:val="0"/>
            </w:pPr>
            <w:r>
              <w:t xml:space="preserve">        name: map.get('name') || 'N/A',</w:t>
            </w:r>
          </w:p>
          <w:p w14:paraId="34CE8DF6" w14:textId="77777777" w:rsidR="00E0401E" w:rsidRDefault="00E0401E" w:rsidP="00524EED">
            <w:pPr>
              <w:pStyle w:val="code"/>
              <w:bidi w:val="0"/>
            </w:pPr>
            <w:r>
              <w:t xml:space="preserve">        id: map.get('id') || 0,</w:t>
            </w:r>
          </w:p>
          <w:p w14:paraId="7328DC6C" w14:textId="77777777" w:rsidR="00E0401E" w:rsidRDefault="00E0401E" w:rsidP="00524EED">
            <w:pPr>
              <w:pStyle w:val="code"/>
              <w:bidi w:val="0"/>
            </w:pPr>
            <w:r>
              <w:t xml:space="preserve">        isActive: map.get('isActive') || false</w:t>
            </w:r>
          </w:p>
          <w:p w14:paraId="019D1512" w14:textId="77777777" w:rsidR="00E0401E" w:rsidRDefault="00E0401E" w:rsidP="00524EED">
            <w:pPr>
              <w:pStyle w:val="code"/>
              <w:bidi w:val="0"/>
            </w:pPr>
            <w:r>
              <w:t xml:space="preserve">    };</w:t>
            </w:r>
          </w:p>
          <w:p w14:paraId="023E1482" w14:textId="77777777" w:rsidR="00E0401E" w:rsidRDefault="00E0401E" w:rsidP="00524EED">
            <w:pPr>
              <w:pStyle w:val="code"/>
              <w:bidi w:val="0"/>
            </w:pPr>
            <w:r>
              <w:lastRenderedPageBreak/>
              <w:t>}</w:t>
            </w:r>
          </w:p>
          <w:p w14:paraId="22A55ED9" w14:textId="77777777" w:rsidR="00E0401E" w:rsidRDefault="00E0401E" w:rsidP="00524EED">
            <w:pPr>
              <w:pStyle w:val="code"/>
              <w:bidi w:val="0"/>
            </w:pPr>
          </w:p>
          <w:p w14:paraId="3D3482D5" w14:textId="77777777" w:rsidR="00E0401E" w:rsidRDefault="00E0401E" w:rsidP="00524EED">
            <w:pPr>
              <w:pStyle w:val="code"/>
              <w:bidi w:val="0"/>
            </w:pPr>
            <w:r>
              <w:t>const userInfo = getUserInfo(initializedMap);</w:t>
            </w:r>
          </w:p>
          <w:p w14:paraId="228C0853" w14:textId="77777777" w:rsidR="00E0401E" w:rsidRDefault="00E0401E" w:rsidP="00524EED">
            <w:pPr>
              <w:pStyle w:val="code"/>
              <w:bidi w:val="0"/>
            </w:pPr>
            <w:r>
              <w:t>console.log(userInfo);</w:t>
            </w:r>
          </w:p>
          <w:p w14:paraId="6F75FA00" w14:textId="71281956" w:rsidR="00677BED" w:rsidRDefault="00E0401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{ name: 'Alice', id: 0, isActive: false }</w:t>
            </w:r>
          </w:p>
        </w:tc>
      </w:tr>
    </w:tbl>
    <w:p w14:paraId="484CDB41" w14:textId="5A5D4A72" w:rsidR="00677BED" w:rsidRDefault="00677BED" w:rsidP="0018185B">
      <w:pPr>
        <w:rPr>
          <w:rtl/>
          <w:lang w:bidi="ar-SA"/>
        </w:rPr>
      </w:pPr>
      <w:hyperlink r:id="rId457" w:history="1">
        <w:r w:rsidRPr="00037957">
          <w:rPr>
            <w:rStyle w:val="Hyperlink"/>
            <w:lang w:bidi="ar-SA"/>
          </w:rPr>
          <w:t xml:space="preserve">   get() </w:t>
        </w:r>
        <w:r w:rsidRPr="00037957">
          <w:rPr>
            <w:rStyle w:val="Hyperlink"/>
            <w:rtl/>
            <w:lang w:bidi="ar-SA"/>
          </w:rPr>
          <w:t>استفاده در تابع</w:t>
        </w:r>
      </w:hyperlink>
    </w:p>
    <w:p w14:paraId="53E6B099" w14:textId="0F868D8E" w:rsidR="004C06EF" w:rsidRDefault="004C06EF" w:rsidP="0018185B">
      <w:pPr>
        <w:rPr>
          <w:rtl/>
        </w:rPr>
      </w:pPr>
      <w:r>
        <w:rPr>
          <w:rtl/>
        </w:rPr>
        <w:t xml:space="preserve"> مثال ۳: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Map</w:t>
      </w:r>
      <w:r>
        <w:rPr>
          <w:rtl/>
        </w:rPr>
        <w:t xml:space="preserve"> به </w:t>
      </w:r>
      <w:r>
        <w:t>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ED" w14:paraId="6B96C2E7" w14:textId="77777777" w:rsidTr="00677BED">
        <w:tc>
          <w:tcPr>
            <w:tcW w:w="9350" w:type="dxa"/>
            <w:shd w:val="clear" w:color="auto" w:fill="E2EFD9" w:themeFill="accent6" w:themeFillTint="33"/>
          </w:tcPr>
          <w:p w14:paraId="30CC7F85" w14:textId="77777777" w:rsidR="00677BED" w:rsidRDefault="00677BED" w:rsidP="00524EED">
            <w:pPr>
              <w:pStyle w:val="code"/>
              <w:bidi w:val="0"/>
            </w:pPr>
            <w:r>
              <w:t>function mapToObject(map) {</w:t>
            </w:r>
          </w:p>
          <w:p w14:paraId="3044E17E" w14:textId="77777777" w:rsidR="00677BED" w:rsidRDefault="00677BED" w:rsidP="00524EED">
            <w:pPr>
              <w:pStyle w:val="code"/>
              <w:bidi w:val="0"/>
            </w:pPr>
            <w:r>
              <w:t xml:space="preserve">    const obj = {};</w:t>
            </w:r>
          </w:p>
          <w:p w14:paraId="5D8B5FE2" w14:textId="77777777" w:rsidR="00677BED" w:rsidRDefault="00677BED" w:rsidP="00524EED">
            <w:pPr>
              <w:pStyle w:val="code"/>
              <w:bidi w:val="0"/>
            </w:pPr>
            <w:r>
              <w:t xml:space="preserve">    for (const [key, value] of map) {</w:t>
            </w:r>
          </w:p>
          <w:p w14:paraId="46EA5B62" w14:textId="77777777" w:rsidR="00677BED" w:rsidRDefault="00677BED" w:rsidP="00524EED">
            <w:pPr>
              <w:pStyle w:val="code"/>
              <w:bidi w:val="0"/>
            </w:pPr>
            <w:r>
              <w:t xml:space="preserve">        obj[key] = value;</w:t>
            </w:r>
          </w:p>
          <w:p w14:paraId="27C0A93A" w14:textId="77777777" w:rsidR="00677BED" w:rsidRDefault="00677BED" w:rsidP="00524EED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2528DBC1" w14:textId="77777777" w:rsidR="00677BED" w:rsidRDefault="00677BED" w:rsidP="00524EED">
            <w:pPr>
              <w:pStyle w:val="code"/>
              <w:bidi w:val="0"/>
            </w:pPr>
            <w:r>
              <w:t xml:space="preserve">    return obj;</w:t>
            </w:r>
          </w:p>
          <w:p w14:paraId="2B83521B" w14:textId="77777777" w:rsidR="00677BED" w:rsidRDefault="00677BED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D42AC9B" w14:textId="77777777" w:rsidR="00677BED" w:rsidRDefault="00677BED" w:rsidP="00524EED">
            <w:pPr>
              <w:pStyle w:val="code"/>
              <w:bidi w:val="0"/>
            </w:pPr>
            <w:r>
              <w:t>const mapObject = mapToObject(initializedMap);</w:t>
            </w:r>
          </w:p>
          <w:p w14:paraId="41E49CA9" w14:textId="77777777" w:rsidR="00677BED" w:rsidRDefault="00677BED" w:rsidP="00524EED">
            <w:pPr>
              <w:pStyle w:val="code"/>
              <w:bidi w:val="0"/>
            </w:pPr>
            <w:r>
              <w:t>console.log(mapObject.name); // 'Alice'</w:t>
            </w:r>
          </w:p>
          <w:p w14:paraId="7A5ADDE0" w14:textId="77777777" w:rsidR="00677BED" w:rsidRDefault="00677BED" w:rsidP="00524EED">
            <w:pPr>
              <w:pStyle w:val="code"/>
              <w:bidi w:val="0"/>
            </w:pPr>
            <w:r>
              <w:t>console.log(mapObject[1]); // 'number one'</w:t>
            </w:r>
          </w:p>
          <w:p w14:paraId="21A5AAD0" w14:textId="0AFEDC74" w:rsidR="00677BED" w:rsidRDefault="00677BED" w:rsidP="00524EED">
            <w:pPr>
              <w:pStyle w:val="code"/>
              <w:bidi w:val="0"/>
            </w:pPr>
            <w:r>
              <w:t>console.log(mapObject[true]); // 'boolean true'</w:t>
            </w:r>
          </w:p>
        </w:tc>
      </w:tr>
    </w:tbl>
    <w:p w14:paraId="755B62CC" w14:textId="42E6BC24" w:rsidR="00037957" w:rsidRPr="00037957" w:rsidRDefault="00037957" w:rsidP="00524EED">
      <w:pPr>
        <w:pStyle w:val="code"/>
      </w:pPr>
      <w:hyperlink r:id="rId458" w:history="1">
        <w:r w:rsidRPr="00037957">
          <w:rPr>
            <w:rStyle w:val="Hyperlink"/>
          </w:rPr>
          <w:t>getToObject</w:t>
        </w:r>
      </w:hyperlink>
    </w:p>
    <w:p w14:paraId="3BFA1F11" w14:textId="77777777" w:rsidR="00677BED" w:rsidRDefault="00677BED" w:rsidP="0018185B">
      <w:pPr>
        <w:rPr>
          <w:rtl/>
        </w:rPr>
      </w:pPr>
    </w:p>
    <w:p w14:paraId="147E606E" w14:textId="102CEB4D" w:rsidR="004C06EF" w:rsidRDefault="004C06EF" w:rsidP="0018185B">
      <w:pPr>
        <w:pStyle w:val="Heading5"/>
        <w:rPr>
          <w:rtl/>
        </w:rPr>
      </w:pPr>
      <w:r>
        <w:rPr>
          <w:rFonts w:hint="cs"/>
          <w:rtl/>
        </w:rPr>
        <w:t>نکات</w:t>
      </w:r>
      <w:r>
        <w:rPr>
          <w:rtl/>
        </w:rPr>
        <w:t xml:space="preserve"> </w:t>
      </w:r>
      <w:r>
        <w:rPr>
          <w:rFonts w:hint="cs"/>
          <w:rtl/>
        </w:rPr>
        <w:t>مهم</w:t>
      </w:r>
    </w:p>
    <w:p w14:paraId="4F467C4A" w14:textId="5F0A0648" w:rsidR="004C06EF" w:rsidRDefault="004C06EF" w:rsidP="0018185B">
      <w:pPr>
        <w:pStyle w:val="ListParagraph"/>
        <w:numPr>
          <w:ilvl w:val="0"/>
          <w:numId w:val="10"/>
        </w:numPr>
      </w:pPr>
      <w:r>
        <w:rPr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tl/>
        </w:rPr>
        <w:t xml:space="preserve"> </w:t>
      </w:r>
      <w:r>
        <w:t>case-sensitive</w:t>
      </w:r>
      <w:r>
        <w:rPr>
          <w:rtl/>
        </w:rPr>
        <w:t xml:space="preserve"> هستند: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ED" w14:paraId="70819310" w14:textId="77777777" w:rsidTr="00677BED">
        <w:tc>
          <w:tcPr>
            <w:tcW w:w="9350" w:type="dxa"/>
            <w:shd w:val="clear" w:color="auto" w:fill="E2EFD9" w:themeFill="accent6" w:themeFillTint="33"/>
          </w:tcPr>
          <w:p w14:paraId="373C18E6" w14:textId="77777777" w:rsidR="00677BED" w:rsidRDefault="00677BED" w:rsidP="00524EED">
            <w:pPr>
              <w:pStyle w:val="code"/>
              <w:bidi w:val="0"/>
            </w:pPr>
            <w:r>
              <w:t>const myMap = new Map([['NAME', 'Bob']]);</w:t>
            </w:r>
          </w:p>
          <w:p w14:paraId="179412FD" w14:textId="77777777" w:rsidR="00677BED" w:rsidRDefault="00677BED" w:rsidP="00524EED">
            <w:pPr>
              <w:pStyle w:val="code"/>
              <w:bidi w:val="0"/>
            </w:pPr>
            <w:r>
              <w:t>console.log(myMap.get('name')); // undefined</w:t>
            </w:r>
          </w:p>
          <w:p w14:paraId="16F28268" w14:textId="26A928D0" w:rsidR="00677BED" w:rsidRDefault="00677BED" w:rsidP="00524EED">
            <w:pPr>
              <w:pStyle w:val="code"/>
              <w:bidi w:val="0"/>
            </w:pPr>
            <w:r>
              <w:t>console.log(myMap.get('NAME')); // 'Bob'</w:t>
            </w:r>
          </w:p>
        </w:tc>
      </w:tr>
    </w:tbl>
    <w:p w14:paraId="650DD750" w14:textId="77777777" w:rsidR="00677BED" w:rsidRDefault="00677BED" w:rsidP="0018185B">
      <w:pPr>
        <w:rPr>
          <w:rtl/>
        </w:rPr>
      </w:pPr>
    </w:p>
    <w:p w14:paraId="63FA570B" w14:textId="4077BD3F" w:rsidR="004C06EF" w:rsidRDefault="004C06EF" w:rsidP="0018185B">
      <w:pPr>
        <w:pStyle w:val="ListParagraph"/>
        <w:numPr>
          <w:ilvl w:val="0"/>
          <w:numId w:val="10"/>
        </w:numPr>
        <w:rPr>
          <w:rtl/>
        </w:rPr>
      </w:pPr>
      <w:r>
        <w:rPr>
          <w:rtl/>
        </w:rPr>
        <w:t>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به عنوان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445D" w14:paraId="26ECB9D8" w14:textId="77777777" w:rsidTr="001E445D">
        <w:tc>
          <w:tcPr>
            <w:tcW w:w="9350" w:type="dxa"/>
            <w:shd w:val="clear" w:color="auto" w:fill="E2EFD9" w:themeFill="accent6" w:themeFillTint="33"/>
          </w:tcPr>
          <w:p w14:paraId="2037F76A" w14:textId="77777777" w:rsidR="001E445D" w:rsidRDefault="001E445D" w:rsidP="00524EED">
            <w:pPr>
              <w:pStyle w:val="code"/>
              <w:bidi w:val="0"/>
            </w:pPr>
            <w:r>
              <w:t>const objKey = { id: 1 };</w:t>
            </w:r>
          </w:p>
          <w:p w14:paraId="1E1B5841" w14:textId="77777777" w:rsidR="001E445D" w:rsidRDefault="001E445D" w:rsidP="00524EED">
            <w:pPr>
              <w:pStyle w:val="code"/>
              <w:bidi w:val="0"/>
            </w:pPr>
            <w:r>
              <w:t>const mapWithObject = new Map([[objKey, 'object value']]);</w:t>
            </w:r>
          </w:p>
          <w:p w14:paraId="1A1578AD" w14:textId="77777777" w:rsidR="001E445D" w:rsidRDefault="001E445D" w:rsidP="00524EED">
            <w:pPr>
              <w:pStyle w:val="code"/>
              <w:bidi w:val="0"/>
              <w:rPr>
                <w:rtl/>
              </w:rPr>
            </w:pPr>
          </w:p>
          <w:p w14:paraId="44C34E21" w14:textId="77777777" w:rsidR="001E445D" w:rsidRDefault="001E445D" w:rsidP="00524EED">
            <w:pPr>
              <w:pStyle w:val="code"/>
              <w:bidi w:val="0"/>
            </w:pPr>
            <w:r>
              <w:t>console.log(mapWithObject.get(objKey)); // 'object value'</w:t>
            </w:r>
          </w:p>
          <w:p w14:paraId="3C33B67D" w14:textId="13991432" w:rsidR="001E445D" w:rsidRDefault="001E445D" w:rsidP="00524EED">
            <w:pPr>
              <w:pStyle w:val="code"/>
              <w:bidi w:val="0"/>
            </w:pPr>
            <w:r>
              <w:t>console.log(mapWithObject.get({ id: 1 })); // undefined (</w:t>
            </w:r>
            <w:r>
              <w:rPr>
                <w:rtl/>
              </w:rPr>
              <w:t>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مختلف</w:t>
            </w:r>
            <w:r>
              <w:t>)</w:t>
            </w:r>
          </w:p>
        </w:tc>
      </w:tr>
    </w:tbl>
    <w:p w14:paraId="43C498DD" w14:textId="4EC0099F" w:rsidR="004C06EF" w:rsidRDefault="004C06EF" w:rsidP="0018185B">
      <w:pPr>
        <w:pStyle w:val="ListParagraph"/>
        <w:numPr>
          <w:ilvl w:val="0"/>
          <w:numId w:val="10"/>
        </w:numPr>
      </w:pPr>
      <w:r>
        <w:rPr>
          <w:rtl/>
        </w:rPr>
        <w:t>مقدار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ناموجود: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C00" w14:paraId="39E8FF59" w14:textId="77777777" w:rsidTr="009D7C00">
        <w:tc>
          <w:tcPr>
            <w:tcW w:w="9350" w:type="dxa"/>
            <w:shd w:val="clear" w:color="auto" w:fill="E2EFD9" w:themeFill="accent6" w:themeFillTint="33"/>
          </w:tcPr>
          <w:p w14:paraId="2397143C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از ||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مقدار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  <w:p w14:paraId="75EFF50B" w14:textId="77777777" w:rsidR="009D7C00" w:rsidRDefault="009D7C00" w:rsidP="00524EED">
            <w:pPr>
              <w:pStyle w:val="code"/>
              <w:bidi w:val="0"/>
            </w:pPr>
            <w:r>
              <w:t>const value = initializedMap.get('nonexistent') || 'Default Value';</w:t>
            </w:r>
          </w:p>
          <w:p w14:paraId="1198B07E" w14:textId="77777777" w:rsidR="009D7C00" w:rsidRDefault="009D7C00" w:rsidP="00524EED">
            <w:pPr>
              <w:pStyle w:val="code"/>
              <w:bidi w:val="0"/>
            </w:pPr>
            <w:r>
              <w:t>console.log(value); // 'Default Value'</w:t>
            </w:r>
          </w:p>
          <w:p w14:paraId="29B7913D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</w:p>
          <w:p w14:paraId="024BA53C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از</w:t>
            </w:r>
            <w:r>
              <w:t xml:space="preserve"> Nullish Coalescing (??)</w:t>
            </w:r>
          </w:p>
          <w:p w14:paraId="2B0E9AA2" w14:textId="77777777" w:rsidR="009D7C00" w:rsidRDefault="009D7C00" w:rsidP="00524EED">
            <w:pPr>
              <w:pStyle w:val="code"/>
              <w:bidi w:val="0"/>
            </w:pPr>
            <w:r>
              <w:t>const value2 = initializedMap.get('nonexistent') ?? 'Default';</w:t>
            </w:r>
          </w:p>
          <w:p w14:paraId="0D9F78C6" w14:textId="6A4EF64B" w:rsidR="009D7C00" w:rsidRDefault="009D7C00" w:rsidP="00524EED">
            <w:pPr>
              <w:pStyle w:val="code"/>
              <w:bidi w:val="0"/>
            </w:pPr>
            <w:r>
              <w:t>console.log(value2); // 'Default'</w:t>
            </w:r>
          </w:p>
        </w:tc>
      </w:tr>
    </w:tbl>
    <w:p w14:paraId="3020B9E8" w14:textId="77777777" w:rsidR="009D7C00" w:rsidRDefault="004C06EF" w:rsidP="0018185B">
      <w:r>
        <w:rPr>
          <w:rtl/>
        </w:rPr>
        <w:lastRenderedPageBreak/>
        <w:t xml:space="preserve"> </w:t>
      </w:r>
    </w:p>
    <w:p w14:paraId="07CCF520" w14:textId="4DB83D9E" w:rsidR="004C06EF" w:rsidRDefault="004C06EF" w:rsidP="0018185B">
      <w:pPr>
        <w:rPr>
          <w:rtl/>
        </w:rPr>
      </w:pPr>
      <w:r>
        <w:rPr>
          <w:rFonts w:hint="cs"/>
          <w:rtl/>
        </w:rPr>
        <w:t>جمع‌بندی</w:t>
      </w:r>
    </w:p>
    <w:p w14:paraId="46FBE122" w14:textId="77777777" w:rsidR="004C06EF" w:rsidRDefault="004C06EF" w:rsidP="0018185B"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Map</w:t>
      </w:r>
      <w:r>
        <w:rPr>
          <w:rtl/>
        </w:rPr>
        <w:t xml:space="preserve"> از `</w:t>
      </w:r>
      <w:r>
        <w:t>map.get(key)</w:t>
      </w:r>
      <w:r>
        <w:rPr>
          <w:rtl/>
        </w:rPr>
        <w:t>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بهتر است ابتدا با `</w:t>
      </w:r>
      <w:r>
        <w:t>map.has(key)</w:t>
      </w:r>
      <w:r>
        <w:rPr>
          <w:rtl/>
        </w:rPr>
        <w:t>` وجود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از خطاها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undefined</w:t>
      </w:r>
      <w:r>
        <w:rPr>
          <w:rtl/>
        </w:rPr>
        <w:t>`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C00" w14:paraId="29602218" w14:textId="77777777" w:rsidTr="009D7C00">
        <w:tc>
          <w:tcPr>
            <w:tcW w:w="9350" w:type="dxa"/>
            <w:shd w:val="clear" w:color="auto" w:fill="E2EFD9" w:themeFill="accent6" w:themeFillTint="33"/>
          </w:tcPr>
          <w:p w14:paraId="44373FE0" w14:textId="77777777" w:rsidR="009D7C00" w:rsidRDefault="009D7C00" w:rsidP="00524EED">
            <w:pPr>
              <w:pStyle w:val="code"/>
              <w:bidi w:val="0"/>
            </w:pPr>
            <w:r>
              <w:t>const initializedMap = new Map([</w:t>
            </w:r>
          </w:p>
          <w:p w14:paraId="169A5A0E" w14:textId="77777777" w:rsidR="009D7C00" w:rsidRDefault="009D7C00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3A7D9138" w14:textId="77777777" w:rsidR="009D7C00" w:rsidRDefault="009D7C00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7E38EBC7" w14:textId="77777777" w:rsidR="009D7C00" w:rsidRDefault="009D7C00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68BA3AB6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>]);</w:t>
            </w:r>
          </w:p>
          <w:p w14:paraId="4B6B370D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</w:p>
          <w:p w14:paraId="6B2BCCE1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بهتر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 دسترس</w:t>
            </w:r>
            <w:r>
              <w:rPr>
                <w:rFonts w:hint="cs"/>
                <w:rtl/>
              </w:rPr>
              <w:t>ی</w:t>
            </w:r>
          </w:p>
          <w:p w14:paraId="0A5FC7CE" w14:textId="77777777" w:rsidR="009D7C00" w:rsidRDefault="009D7C00" w:rsidP="00524EED">
            <w:pPr>
              <w:pStyle w:val="code"/>
              <w:bidi w:val="0"/>
            </w:pPr>
            <w:r>
              <w:t>if (initializedMap.has('name')) {</w:t>
            </w:r>
          </w:p>
          <w:p w14:paraId="1780EB40" w14:textId="77777777" w:rsidR="009D7C00" w:rsidRDefault="009D7C00" w:rsidP="00524EED">
            <w:pPr>
              <w:pStyle w:val="code"/>
              <w:bidi w:val="0"/>
            </w:pPr>
            <w:r>
              <w:t xml:space="preserve">    const name = initializedMap.get('name');</w:t>
            </w:r>
          </w:p>
          <w:p w14:paraId="47CDBFAE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 xml:space="preserve">    console.log('Name:', name);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'Name: Alice'</w:t>
            </w:r>
          </w:p>
          <w:p w14:paraId="3B3F505A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6FA53E2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</w:p>
          <w:p w14:paraId="4C70A7A5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با مقدار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  <w:p w14:paraId="18DC34AB" w14:textId="77777777" w:rsidR="009D7C00" w:rsidRDefault="009D7C00" w:rsidP="00524EED">
            <w:pPr>
              <w:pStyle w:val="code"/>
              <w:bidi w:val="0"/>
            </w:pPr>
            <w:r>
              <w:t>const name = initializedMap.get('name') || 'Unknown';</w:t>
            </w:r>
          </w:p>
          <w:p w14:paraId="3ED91750" w14:textId="52DD41C9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>console.log(name); // 'Alice'</w:t>
            </w:r>
          </w:p>
        </w:tc>
      </w:tr>
    </w:tbl>
    <w:p w14:paraId="66ABAB62" w14:textId="77777777" w:rsidR="00C029DB" w:rsidRPr="00C029DB" w:rsidRDefault="00C029DB" w:rsidP="0018185B">
      <w:pPr>
        <w:rPr>
          <w:rtl/>
        </w:rPr>
      </w:pPr>
    </w:p>
    <w:p w14:paraId="62DABC38" w14:textId="00927D73" w:rsidR="00C029DB" w:rsidRPr="00C029DB" w:rsidRDefault="00C029DB" w:rsidP="0018185B">
      <w:pPr>
        <w:rPr>
          <w:rtl/>
        </w:rPr>
      </w:pPr>
      <w:r w:rsidRPr="00C029DB">
        <w:rPr>
          <w:rtl/>
        </w:rPr>
        <w:t xml:space="preserve">تفاوت </w:t>
      </w:r>
      <w:r w:rsidRPr="00C029DB">
        <w:t>Map</w:t>
      </w:r>
      <w:r w:rsidRPr="00C029DB">
        <w:rPr>
          <w:rtl/>
        </w:rPr>
        <w:t xml:space="preserve"> با </w:t>
      </w:r>
      <w:r w:rsidRPr="00C029DB">
        <w:t>Object</w:t>
      </w:r>
    </w:p>
    <w:p w14:paraId="7BCA6DBA" w14:textId="784510C1" w:rsidR="00C029DB" w:rsidRPr="00C029DB" w:rsidRDefault="00C029DB" w:rsidP="0018185B">
      <w:pPr>
        <w:pStyle w:val="Heading4"/>
        <w:rPr>
          <w:rtl/>
        </w:rPr>
      </w:pPr>
      <w:r w:rsidRPr="00C029DB">
        <w:rPr>
          <w:rtl/>
        </w:rPr>
        <w:t xml:space="preserve">  </w:t>
      </w:r>
      <w:r w:rsidRPr="00C029DB">
        <w:rPr>
          <w:rFonts w:ascii="IRANSansWeb(FaNum) Light" w:hAnsi="IRANSansWeb(FaNum) Light" w:hint="cs"/>
          <w:rtl/>
        </w:rPr>
        <w:t>مقا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سه</w:t>
      </w:r>
      <w:r w:rsidRPr="00C029DB">
        <w:rPr>
          <w:rtl/>
        </w:rPr>
        <w:t xml:space="preserve"> </w:t>
      </w:r>
      <w:r w:rsidRPr="00C029DB">
        <w:t>Map</w:t>
      </w:r>
      <w:r w:rsidRPr="00C029DB">
        <w:rPr>
          <w:rtl/>
        </w:rPr>
        <w:t xml:space="preserve"> و </w:t>
      </w:r>
      <w:r w:rsidRPr="00C029DB">
        <w:t>Object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71A3" w14:paraId="03B02AFD" w14:textId="77777777" w:rsidTr="00AD71A3">
        <w:tc>
          <w:tcPr>
            <w:tcW w:w="3116" w:type="dxa"/>
          </w:tcPr>
          <w:p w14:paraId="0393350A" w14:textId="7A3082D4" w:rsidR="00AD71A3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و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ژگ</w:t>
            </w:r>
            <w:r w:rsidRPr="00C029DB"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41667981" w14:textId="1F2B20AF" w:rsidR="00AD71A3" w:rsidRDefault="00AD71A3" w:rsidP="0018185B">
            <w:pPr>
              <w:rPr>
                <w:rtl/>
              </w:rPr>
            </w:pPr>
            <w:r w:rsidRPr="00C029DB">
              <w:t>Map</w:t>
            </w:r>
          </w:p>
        </w:tc>
        <w:tc>
          <w:tcPr>
            <w:tcW w:w="3117" w:type="dxa"/>
          </w:tcPr>
          <w:p w14:paraId="13501E89" w14:textId="54919F42" w:rsidR="00AD71A3" w:rsidRDefault="00AD71A3" w:rsidP="0018185B">
            <w:pPr>
              <w:rPr>
                <w:rtl/>
              </w:rPr>
            </w:pPr>
            <w:r w:rsidRPr="00C029DB">
              <w:t>Map</w:t>
            </w:r>
          </w:p>
        </w:tc>
      </w:tr>
      <w:tr w:rsidR="00AD71A3" w14:paraId="0B954F00" w14:textId="77777777" w:rsidTr="00AD71A3">
        <w:tc>
          <w:tcPr>
            <w:tcW w:w="3116" w:type="dxa"/>
          </w:tcPr>
          <w:p w14:paraId="12034AFD" w14:textId="77DBAE02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نوع کل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دها</w:t>
            </w:r>
          </w:p>
        </w:tc>
        <w:tc>
          <w:tcPr>
            <w:tcW w:w="3117" w:type="dxa"/>
          </w:tcPr>
          <w:p w14:paraId="236081DC" w14:textId="5BCF6689" w:rsidR="00AD71A3" w:rsidRPr="00C029DB" w:rsidRDefault="00AD71A3" w:rsidP="0018185B">
            <w:r w:rsidRPr="00C029DB">
              <w:rPr>
                <w:rtl/>
              </w:rPr>
              <w:t>هر نوع داده‌ا</w:t>
            </w:r>
            <w:r w:rsidRPr="00C029DB"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4862A65E" w14:textId="2B2DCE84" w:rsidR="00AD71A3" w:rsidRPr="00C029DB" w:rsidRDefault="00AD71A3" w:rsidP="0018185B">
            <w:r w:rsidRPr="00C029DB">
              <w:rPr>
                <w:rtl/>
              </w:rPr>
              <w:t xml:space="preserve">فقط </w:t>
            </w:r>
            <w:r w:rsidRPr="00C029DB">
              <w:t>String</w:t>
            </w:r>
            <w:r w:rsidRPr="00C029DB">
              <w:rPr>
                <w:rtl/>
              </w:rPr>
              <w:t xml:space="preserve"> 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ا</w:t>
            </w:r>
            <w:r w:rsidRPr="00C029DB">
              <w:rPr>
                <w:rtl/>
              </w:rPr>
              <w:t xml:space="preserve"> </w:t>
            </w:r>
            <w:r w:rsidRPr="00C029DB">
              <w:t>Symbol</w:t>
            </w:r>
          </w:p>
        </w:tc>
      </w:tr>
      <w:tr w:rsidR="00AD71A3" w14:paraId="0FC8E6CA" w14:textId="77777777" w:rsidTr="00AD71A3">
        <w:tc>
          <w:tcPr>
            <w:tcW w:w="3116" w:type="dxa"/>
          </w:tcPr>
          <w:p w14:paraId="65B51FFA" w14:textId="54864D53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ترت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ب</w:t>
            </w:r>
            <w:r w:rsidRPr="00C029DB">
              <w:rPr>
                <w:rtl/>
              </w:rPr>
              <w:t xml:space="preserve"> عناصر</w:t>
            </w:r>
          </w:p>
        </w:tc>
        <w:tc>
          <w:tcPr>
            <w:tcW w:w="3117" w:type="dxa"/>
          </w:tcPr>
          <w:p w14:paraId="7098984D" w14:textId="5C7524BC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حفظ ترت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ب</w:t>
            </w:r>
            <w:r w:rsidRPr="00C029DB">
              <w:rPr>
                <w:rtl/>
              </w:rPr>
              <w:t xml:space="preserve"> درج</w:t>
            </w:r>
          </w:p>
        </w:tc>
        <w:tc>
          <w:tcPr>
            <w:tcW w:w="3117" w:type="dxa"/>
          </w:tcPr>
          <w:p w14:paraId="2917C40D" w14:textId="49038E40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ترت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ب</w:t>
            </w:r>
            <w:r w:rsidRPr="00C029DB">
              <w:rPr>
                <w:rtl/>
              </w:rPr>
              <w:t xml:space="preserve"> تضم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ن</w:t>
            </w:r>
            <w:r w:rsidRPr="00C029DB">
              <w:rPr>
                <w:rtl/>
              </w:rPr>
              <w:t xml:space="preserve"> شده ن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ست</w:t>
            </w:r>
          </w:p>
        </w:tc>
      </w:tr>
      <w:tr w:rsidR="00AD71A3" w14:paraId="3CAAA162" w14:textId="77777777" w:rsidTr="00AD71A3">
        <w:tc>
          <w:tcPr>
            <w:tcW w:w="3116" w:type="dxa"/>
          </w:tcPr>
          <w:p w14:paraId="4B28BC4D" w14:textId="1D51C285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سا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ز</w:t>
            </w:r>
          </w:p>
        </w:tc>
        <w:tc>
          <w:tcPr>
            <w:tcW w:w="3117" w:type="dxa"/>
          </w:tcPr>
          <w:p w14:paraId="74CCC2EA" w14:textId="128C1284" w:rsidR="00AD71A3" w:rsidRPr="00C029DB" w:rsidRDefault="00AD71A3" w:rsidP="0018185B">
            <w:pPr>
              <w:rPr>
                <w:rtl/>
              </w:rPr>
            </w:pPr>
            <w:r w:rsidRPr="00C029DB">
              <w:t>size` property</w:t>
            </w:r>
          </w:p>
        </w:tc>
        <w:tc>
          <w:tcPr>
            <w:tcW w:w="3117" w:type="dxa"/>
          </w:tcPr>
          <w:p w14:paraId="6E5E8F41" w14:textId="32137418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با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د</w:t>
            </w:r>
            <w:r w:rsidRPr="00C029DB">
              <w:rPr>
                <w:rtl/>
              </w:rPr>
              <w:t xml:space="preserve"> </w:t>
            </w:r>
            <w:r w:rsidRPr="00C029DB">
              <w:t>manually</w:t>
            </w:r>
            <w:r w:rsidRPr="00C029DB">
              <w:rPr>
                <w:rtl/>
              </w:rPr>
              <w:t xml:space="preserve"> محاسبه شود</w:t>
            </w:r>
          </w:p>
        </w:tc>
      </w:tr>
      <w:tr w:rsidR="00AD71A3" w14:paraId="00E26AB1" w14:textId="77777777" w:rsidTr="00AD71A3">
        <w:tc>
          <w:tcPr>
            <w:tcW w:w="3116" w:type="dxa"/>
          </w:tcPr>
          <w:p w14:paraId="10566C82" w14:textId="64952932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پرفورمنس</w:t>
            </w:r>
          </w:p>
        </w:tc>
        <w:tc>
          <w:tcPr>
            <w:tcW w:w="3117" w:type="dxa"/>
          </w:tcPr>
          <w:p w14:paraId="5E8D6934" w14:textId="4501B651" w:rsidR="00AD71A3" w:rsidRPr="00C029DB" w:rsidRDefault="00AD71A3" w:rsidP="0018185B">
            <w:r w:rsidRPr="00C029DB">
              <w:rPr>
                <w:rtl/>
              </w:rPr>
              <w:t>بهتر برا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tl/>
              </w:rPr>
              <w:t xml:space="preserve"> افزودن/حذف مکرر</w:t>
            </w:r>
          </w:p>
        </w:tc>
        <w:tc>
          <w:tcPr>
            <w:tcW w:w="3117" w:type="dxa"/>
          </w:tcPr>
          <w:p w14:paraId="7209E6A6" w14:textId="60871850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بهتر برا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tl/>
              </w:rPr>
              <w:t xml:space="preserve"> موارد ساده</w:t>
            </w:r>
          </w:p>
        </w:tc>
      </w:tr>
      <w:tr w:rsidR="00AD71A3" w14:paraId="4CB3D94A" w14:textId="77777777" w:rsidTr="00AD71A3">
        <w:tc>
          <w:tcPr>
            <w:tcW w:w="3116" w:type="dxa"/>
          </w:tcPr>
          <w:p w14:paraId="18BFB883" w14:textId="1A8B4E5B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تکرار</w:t>
            </w:r>
          </w:p>
        </w:tc>
        <w:tc>
          <w:tcPr>
            <w:tcW w:w="3117" w:type="dxa"/>
          </w:tcPr>
          <w:p w14:paraId="0E163490" w14:textId="6CF5FEA0" w:rsidR="00AD71A3" w:rsidRPr="00C029DB" w:rsidRDefault="00AD71A3" w:rsidP="0018185B">
            <w:pPr>
              <w:rPr>
                <w:rtl/>
              </w:rPr>
            </w:pPr>
            <w:r w:rsidRPr="00C029DB">
              <w:t>built-in</w:t>
            </w:r>
          </w:p>
        </w:tc>
        <w:tc>
          <w:tcPr>
            <w:tcW w:w="3117" w:type="dxa"/>
          </w:tcPr>
          <w:p w14:paraId="04EB29EB" w14:textId="69E5DCEB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ن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از</w:t>
            </w:r>
            <w:r w:rsidRPr="00C029DB">
              <w:rPr>
                <w:rtl/>
              </w:rPr>
              <w:t xml:space="preserve"> به </w:t>
            </w:r>
            <w:r w:rsidRPr="00C029DB">
              <w:t>Object.keys</w:t>
            </w:r>
            <w:r w:rsidRPr="00C029DB">
              <w:rPr>
                <w:rtl/>
              </w:rPr>
              <w:t>() دارد</w:t>
            </w:r>
          </w:p>
        </w:tc>
      </w:tr>
    </w:tbl>
    <w:p w14:paraId="30612AAE" w14:textId="146F4E68" w:rsidR="00C029DB" w:rsidRDefault="00C029DB" w:rsidP="0018185B"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مثال</w:t>
      </w: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مقا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سه‌ا</w:t>
      </w:r>
      <w:r w:rsidRPr="00C029DB">
        <w:rPr>
          <w:rFonts w:hint="cs"/>
          <w:rtl/>
        </w:rPr>
        <w:t>ی</w:t>
      </w:r>
      <w:r w:rsidRPr="00C029DB"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1A3" w14:paraId="2E6F4A24" w14:textId="77777777" w:rsidTr="00AD71A3">
        <w:tc>
          <w:tcPr>
            <w:tcW w:w="9350" w:type="dxa"/>
            <w:shd w:val="clear" w:color="auto" w:fill="E2EFD9" w:themeFill="accent6" w:themeFillTint="33"/>
          </w:tcPr>
          <w:p w14:paraId="02684B11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// Object</w:t>
            </w:r>
          </w:p>
          <w:p w14:paraId="7614828B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const obj = {};</w:t>
            </w:r>
          </w:p>
          <w:p w14:paraId="0BE1179F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obj[1] = 'number'; // </w:t>
            </w:r>
            <w:r w:rsidRPr="00AD71A3">
              <w:rPr>
                <w:rtl/>
              </w:rPr>
              <w:t>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  <w:r w:rsidRPr="00AD71A3">
              <w:rPr>
                <w:rtl/>
              </w:rPr>
              <w:t xml:space="preserve"> به</w:t>
            </w:r>
            <w:r w:rsidRPr="00AD71A3">
              <w:t xml:space="preserve"> string </w:t>
            </w:r>
            <w:r w:rsidRPr="00AD71A3">
              <w:rPr>
                <w:rtl/>
              </w:rPr>
              <w:t>تبد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ل</w:t>
            </w:r>
            <w:r w:rsidRPr="00AD71A3">
              <w:rPr>
                <w:rtl/>
              </w:rPr>
              <w:t xml:space="preserve"> م</w:t>
            </w:r>
            <w:r w:rsidRPr="00AD71A3">
              <w:rPr>
                <w:rFonts w:hint="cs"/>
                <w:rtl/>
              </w:rPr>
              <w:t>ی‌</w:t>
            </w:r>
            <w:r w:rsidRPr="00AD71A3">
              <w:rPr>
                <w:rFonts w:hint="eastAsia"/>
                <w:rtl/>
              </w:rPr>
              <w:t>شود</w:t>
            </w:r>
            <w:r w:rsidRPr="00AD71A3">
              <w:rPr>
                <w:rtl/>
              </w:rPr>
              <w:t>: '1</w:t>
            </w:r>
            <w:r w:rsidRPr="00AD71A3">
              <w:t>'</w:t>
            </w:r>
          </w:p>
          <w:p w14:paraId="5553E263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lastRenderedPageBreak/>
              <w:t xml:space="preserve">obj['1'] = 'string'; // </w:t>
            </w:r>
            <w:r w:rsidRPr="00AD71A3">
              <w:rPr>
                <w:rtl/>
              </w:rPr>
              <w:t>مقدار قبل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t xml:space="preserve"> overwrite </w:t>
            </w:r>
            <w:r w:rsidRPr="00AD71A3">
              <w:rPr>
                <w:rtl/>
              </w:rPr>
              <w:t>م</w:t>
            </w:r>
            <w:r w:rsidRPr="00AD71A3">
              <w:rPr>
                <w:rFonts w:hint="cs"/>
                <w:rtl/>
              </w:rPr>
              <w:t>ی‌</w:t>
            </w:r>
            <w:r w:rsidRPr="00AD71A3">
              <w:rPr>
                <w:rFonts w:hint="eastAsia"/>
                <w:rtl/>
              </w:rPr>
              <w:t>شود</w:t>
            </w:r>
          </w:p>
          <w:p w14:paraId="0E20CF94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1BC80B8D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 xml:space="preserve">// Map  </w:t>
            </w:r>
          </w:p>
          <w:p w14:paraId="646FEF32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const map = new Map();</w:t>
            </w:r>
          </w:p>
          <w:p w14:paraId="35383C3D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map.set(1, 'number'); // </w:t>
            </w:r>
            <w:r w:rsidRPr="00AD71A3">
              <w:rPr>
                <w:rtl/>
              </w:rPr>
              <w:t>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  <w:r w:rsidRPr="00AD71A3">
              <w:t xml:space="preserve"> number </w:t>
            </w:r>
            <w:r w:rsidRPr="00AD71A3">
              <w:rPr>
                <w:rtl/>
              </w:rPr>
              <w:t>م</w:t>
            </w:r>
            <w:r w:rsidRPr="00AD71A3">
              <w:rPr>
                <w:rFonts w:hint="cs"/>
                <w:rtl/>
              </w:rPr>
              <w:t>ی‌</w:t>
            </w:r>
            <w:r w:rsidRPr="00AD71A3">
              <w:rPr>
                <w:rFonts w:hint="eastAsia"/>
                <w:rtl/>
              </w:rPr>
              <w:t>ماند</w:t>
            </w:r>
          </w:p>
          <w:p w14:paraId="496BB94A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map.set('1', 'string'); // </w:t>
            </w:r>
            <w:r w:rsidRPr="00AD71A3">
              <w:rPr>
                <w:rtl/>
              </w:rPr>
              <w:t>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  <w:r w:rsidRPr="00AD71A3">
              <w:rPr>
                <w:rtl/>
              </w:rPr>
              <w:t xml:space="preserve"> جداگانه برا</w:t>
            </w:r>
            <w:r w:rsidRPr="00AD71A3">
              <w:rPr>
                <w:rFonts w:hint="cs"/>
                <w:rtl/>
              </w:rPr>
              <w:t>ی</w:t>
            </w:r>
            <w:r w:rsidRPr="00AD71A3">
              <w:t xml:space="preserve"> string</w:t>
            </w:r>
          </w:p>
          <w:p w14:paraId="44B03083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3641E942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console.log(obj); // { '1': 'string' }</w:t>
            </w:r>
          </w:p>
          <w:p w14:paraId="358AF1E9" w14:textId="199E5063" w:rsid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console.log(map); // Map(2) { 1 </w:t>
            </w:r>
            <w:r w:rsidRPr="00AD71A3">
              <w:rPr>
                <w:rFonts w:ascii="Times New Roman" w:hAnsi="Times New Roman" w:cs="Times New Roman"/>
              </w:rPr>
              <w:t>→</w:t>
            </w:r>
            <w:r w:rsidRPr="00AD71A3">
              <w:t xml:space="preserve"> 'number', '1' </w:t>
            </w:r>
            <w:r w:rsidRPr="00AD71A3">
              <w:rPr>
                <w:rFonts w:ascii="Times New Roman" w:hAnsi="Times New Roman" w:cs="Times New Roman"/>
              </w:rPr>
              <w:t>→</w:t>
            </w:r>
            <w:r w:rsidRPr="00AD71A3">
              <w:t xml:space="preserve"> 'string' }</w:t>
            </w:r>
          </w:p>
        </w:tc>
      </w:tr>
    </w:tbl>
    <w:p w14:paraId="109ADF3F" w14:textId="77777777" w:rsidR="00AD71A3" w:rsidRPr="00C029DB" w:rsidRDefault="00AD71A3" w:rsidP="0018185B">
      <w:pPr>
        <w:rPr>
          <w:rtl/>
        </w:rPr>
      </w:pPr>
    </w:p>
    <w:p w14:paraId="558C8E59" w14:textId="4CFB86F2" w:rsidR="00C029DB" w:rsidRPr="00C029DB" w:rsidRDefault="00C029DB" w:rsidP="0018185B">
      <w:pPr>
        <w:pStyle w:val="Heading4"/>
        <w:numPr>
          <w:ilvl w:val="0"/>
          <w:numId w:val="8"/>
        </w:numPr>
        <w:rPr>
          <w:rtl/>
        </w:rPr>
      </w:pPr>
      <w:r w:rsidRPr="00C029DB">
        <w:rPr>
          <w:rtl/>
        </w:rPr>
        <w:t>متدها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اصل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Map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1A3" w14:paraId="1671283E" w14:textId="77777777" w:rsidTr="00AD71A3">
        <w:tc>
          <w:tcPr>
            <w:tcW w:w="9350" w:type="dxa"/>
            <w:shd w:val="clear" w:color="auto" w:fill="E2EFD9" w:themeFill="accent6" w:themeFillTint="33"/>
          </w:tcPr>
          <w:p w14:paraId="23311A83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const map = new Map();</w:t>
            </w:r>
          </w:p>
          <w:p w14:paraId="2DD2CFC2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0B7919D9" w14:textId="19FA8EE9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// 1. set() - </w:t>
            </w:r>
          </w:p>
          <w:p w14:paraId="3FE1618A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map.set('name', 'Alice');</w:t>
            </w:r>
          </w:p>
          <w:p w14:paraId="4467BE74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map.set('age', 30);</w:t>
            </w:r>
          </w:p>
          <w:p w14:paraId="5B024161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map.set('name', 'Bob'); // Update </w:t>
            </w:r>
            <w:r w:rsidRPr="00AD71A3">
              <w:rPr>
                <w:rtl/>
              </w:rPr>
              <w:t>مقدار</w:t>
            </w:r>
          </w:p>
          <w:p w14:paraId="00930CE5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24625AD3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// 2. get() - </w:t>
            </w:r>
            <w:r w:rsidRPr="00AD71A3">
              <w:rPr>
                <w:rtl/>
              </w:rPr>
              <w:t>در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افت</w:t>
            </w:r>
            <w:r w:rsidRPr="00AD71A3">
              <w:rPr>
                <w:rtl/>
              </w:rPr>
              <w:t xml:space="preserve"> مقدار</w:t>
            </w:r>
          </w:p>
          <w:p w14:paraId="6C431BE1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console.log(map.get('name')); // 'Bob'</w:t>
            </w:r>
          </w:p>
          <w:p w14:paraId="65917A2A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console.log(map.get('age')); // 30</w:t>
            </w:r>
          </w:p>
          <w:p w14:paraId="19088363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76A5368B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// 3. has() - </w:t>
            </w:r>
            <w:r w:rsidRPr="00AD71A3">
              <w:rPr>
                <w:rtl/>
              </w:rPr>
              <w:t>بررس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tl/>
              </w:rPr>
              <w:t xml:space="preserve"> وجود 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</w:p>
          <w:p w14:paraId="3B2A5A92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console.log(map.has('name')); // true</w:t>
            </w:r>
          </w:p>
          <w:p w14:paraId="62E1786A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console.log(map.has('city')); // false</w:t>
            </w:r>
          </w:p>
          <w:p w14:paraId="7ED5717E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5D6FD9B2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// 4. delete() - </w:t>
            </w:r>
            <w:r w:rsidRPr="00AD71A3">
              <w:rPr>
                <w:rtl/>
              </w:rPr>
              <w:t xml:space="preserve">حذف 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ک</w:t>
            </w:r>
            <w:r w:rsidRPr="00AD71A3">
              <w:rPr>
                <w:rtl/>
              </w:rPr>
              <w:t xml:space="preserve"> 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</w:p>
          <w:p w14:paraId="26FF634C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map.delete('age');</w:t>
            </w:r>
          </w:p>
          <w:p w14:paraId="2E912816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console.log(map.has('age')); // false</w:t>
            </w:r>
          </w:p>
          <w:p w14:paraId="11BBA6CB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66FA6235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// 5. clear() - </w:t>
            </w:r>
            <w:r w:rsidRPr="00AD71A3">
              <w:rPr>
                <w:rtl/>
              </w:rPr>
              <w:t>حذف همه عناصر</w:t>
            </w:r>
          </w:p>
          <w:p w14:paraId="2E966864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map.clear();</w:t>
            </w:r>
          </w:p>
          <w:p w14:paraId="5B2F95B3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console.log(map.size); // 0</w:t>
            </w:r>
          </w:p>
          <w:p w14:paraId="4B8ED7E8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41FDBDFE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// 6. size - </w:t>
            </w:r>
            <w:r w:rsidRPr="00AD71A3">
              <w:rPr>
                <w:rtl/>
              </w:rPr>
              <w:t>تعداد عناصر</w:t>
            </w:r>
          </w:p>
          <w:p w14:paraId="602F6CE3" w14:textId="3E6E838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>console.log(map.size); // 0</w:t>
            </w:r>
          </w:p>
        </w:tc>
      </w:tr>
    </w:tbl>
    <w:p w14:paraId="04FBD578" w14:textId="50731FF4" w:rsidR="00F0105D" w:rsidRDefault="00994B37" w:rsidP="00524EED">
      <w:pPr>
        <w:pStyle w:val="code"/>
        <w:rPr>
          <w:rFonts w:ascii="Segoe UI Emoji" w:hAnsi="Segoe UI Emoji" w:cs="Segoe UI Emoji"/>
          <w:sz w:val="20"/>
          <w:szCs w:val="24"/>
        </w:rPr>
      </w:pPr>
      <w:hyperlink r:id="rId459" w:history="1">
        <w:r w:rsidRPr="00994B37">
          <w:rPr>
            <w:rStyle w:val="Hyperlink"/>
            <w:lang w:bidi="ar-SA"/>
          </w:rPr>
          <w:t>getMethod</w:t>
        </w:r>
      </w:hyperlink>
    </w:p>
    <w:p w14:paraId="0CB790BD" w14:textId="4C38FD43" w:rsidR="00C029DB" w:rsidRPr="00C029DB" w:rsidRDefault="00C029DB" w:rsidP="0018185B">
      <w:pPr>
        <w:rPr>
          <w:rtl/>
        </w:rPr>
      </w:pP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متدها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تکرار (</w:t>
      </w:r>
      <w:r w:rsidRPr="00C029DB">
        <w:t>Iteration</w:t>
      </w:r>
      <w:r w:rsidRPr="00C029DB">
        <w:rPr>
          <w:rtl/>
        </w:rPr>
        <w:t>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105D" w14:paraId="72949DAA" w14:textId="77777777" w:rsidTr="00F0105D">
        <w:tc>
          <w:tcPr>
            <w:tcW w:w="9350" w:type="dxa"/>
            <w:shd w:val="clear" w:color="auto" w:fill="E2EFD9" w:themeFill="accent6" w:themeFillTint="33"/>
          </w:tcPr>
          <w:p w14:paraId="63B0361B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const userMap = new Map([</w:t>
            </w:r>
          </w:p>
          <w:p w14:paraId="7A18A729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['name', 'Alice'],</w:t>
            </w:r>
          </w:p>
          <w:p w14:paraId="1ED1CBAE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['age', 30],</w:t>
            </w:r>
          </w:p>
          <w:p w14:paraId="717F8862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['city', 'New York']</w:t>
            </w:r>
          </w:p>
          <w:p w14:paraId="449FFDF4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]);</w:t>
            </w:r>
          </w:p>
          <w:p w14:paraId="48DE5846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14ED5F15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lastRenderedPageBreak/>
              <w:t xml:space="preserve">// 1. keys() - </w:t>
            </w:r>
            <w:r w:rsidRPr="00F0105D">
              <w:rPr>
                <w:rtl/>
              </w:rPr>
              <w:t>کل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دها</w:t>
            </w:r>
          </w:p>
          <w:p w14:paraId="71656073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for (const key of userMap.keys()) {</w:t>
            </w:r>
          </w:p>
          <w:p w14:paraId="593201F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console.log(key); // 'name', 'age', 'city'</w:t>
            </w:r>
          </w:p>
          <w:p w14:paraId="6E82CABB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}</w:t>
            </w:r>
          </w:p>
          <w:p w14:paraId="2AA84BE4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1574294C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// 2. values() - </w:t>
            </w:r>
            <w:r w:rsidRPr="00F0105D">
              <w:rPr>
                <w:rtl/>
              </w:rPr>
              <w:t>مقاد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ر</w:t>
            </w:r>
          </w:p>
          <w:p w14:paraId="2460F651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for (const value of userMap.values()) {</w:t>
            </w:r>
          </w:p>
          <w:p w14:paraId="36D6539F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console.log(value); // 'Alice', 30, 'New York'</w:t>
            </w:r>
          </w:p>
          <w:p w14:paraId="5752DE91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}</w:t>
            </w:r>
          </w:p>
          <w:p w14:paraId="2131386B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784E2F3E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// 3. entries() - </w:t>
            </w:r>
            <w:r w:rsidRPr="00F0105D">
              <w:rPr>
                <w:rtl/>
              </w:rPr>
              <w:t>جفت‌ها</w:t>
            </w:r>
            <w:r w:rsidRPr="00F0105D">
              <w:rPr>
                <w:rFonts w:hint="cs"/>
                <w:rtl/>
              </w:rPr>
              <w:t>ی</w:t>
            </w:r>
            <w:r w:rsidRPr="00F0105D">
              <w:t xml:space="preserve"> [key, value] (</w:t>
            </w:r>
            <w:r w:rsidRPr="00F0105D">
              <w:rPr>
                <w:rtl/>
              </w:rPr>
              <w:t>پ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ش‌فرض</w:t>
            </w:r>
            <w:r w:rsidRPr="00F0105D">
              <w:t>)</w:t>
            </w:r>
          </w:p>
          <w:p w14:paraId="6A775D93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for (const [key, value] of userMap.entries()) {</w:t>
            </w:r>
          </w:p>
          <w:p w14:paraId="004DBA94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console.log(key, value);</w:t>
            </w:r>
          </w:p>
          <w:p w14:paraId="40FB8201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}</w:t>
            </w:r>
          </w:p>
          <w:p w14:paraId="0BB729B9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0CC85967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// 4. forEach() - </w:t>
            </w:r>
            <w:r w:rsidRPr="00F0105D">
              <w:rPr>
                <w:rtl/>
              </w:rPr>
              <w:t>مانند آرا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ه</w:t>
            </w:r>
          </w:p>
          <w:p w14:paraId="7D1A8AEC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userMap.forEach((value, key) =&gt; {</w:t>
            </w:r>
          </w:p>
          <w:p w14:paraId="7E507D03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console.log(key, value);</w:t>
            </w:r>
          </w:p>
          <w:p w14:paraId="187599A9" w14:textId="70D8D0E7" w:rsid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});</w:t>
            </w:r>
          </w:p>
        </w:tc>
      </w:tr>
    </w:tbl>
    <w:p w14:paraId="259086A5" w14:textId="3A0ECDED" w:rsidR="00994B37" w:rsidRPr="00994B37" w:rsidRDefault="00994B37" w:rsidP="00524EED">
      <w:pPr>
        <w:pStyle w:val="code"/>
      </w:pPr>
      <w:hyperlink r:id="rId460" w:history="1">
        <w:r w:rsidRPr="00994B37">
          <w:rPr>
            <w:rStyle w:val="Hyperlink"/>
          </w:rPr>
          <w:t>mapIteration2</w:t>
        </w:r>
      </w:hyperlink>
    </w:p>
    <w:p w14:paraId="0160BA02" w14:textId="77777777" w:rsidR="00994B37" w:rsidRDefault="00994B37" w:rsidP="0018185B">
      <w:pPr>
        <w:pStyle w:val="Heading4"/>
      </w:pPr>
    </w:p>
    <w:p w14:paraId="45F94114" w14:textId="3658979A" w:rsidR="00C029DB" w:rsidRPr="00F0105D" w:rsidRDefault="00C029DB" w:rsidP="0018185B">
      <w:pPr>
        <w:pStyle w:val="Heading4"/>
        <w:numPr>
          <w:ilvl w:val="0"/>
          <w:numId w:val="10"/>
        </w:numPr>
        <w:rPr>
          <w:rtl/>
        </w:rPr>
      </w:pPr>
      <w:r w:rsidRPr="00F0105D">
        <w:rPr>
          <w:rtl/>
        </w:rPr>
        <w:t>مثال‌ها</w:t>
      </w:r>
      <w:r w:rsidRPr="00F0105D">
        <w:rPr>
          <w:rFonts w:hint="cs"/>
          <w:rtl/>
        </w:rPr>
        <w:t>ی</w:t>
      </w:r>
      <w:r w:rsidRPr="00F0105D">
        <w:rPr>
          <w:rtl/>
        </w:rPr>
        <w:t xml:space="preserve"> کاربرد</w:t>
      </w:r>
      <w:r w:rsidRPr="00F0105D">
        <w:rPr>
          <w:rFonts w:hint="cs"/>
          <w:rtl/>
        </w:rPr>
        <w:t>ی</w:t>
      </w:r>
    </w:p>
    <w:p w14:paraId="3DA5C7E5" w14:textId="0CA0C4DC" w:rsidR="00C029DB" w:rsidRDefault="00C029DB" w:rsidP="0018185B">
      <w:r w:rsidRPr="00C029DB">
        <w:rPr>
          <w:rtl/>
        </w:rPr>
        <w:t xml:space="preserve">  </w:t>
      </w:r>
      <w:r w:rsidRPr="00C029DB">
        <w:rPr>
          <w:rFonts w:ascii="IRANSansWeb(FaNum) Light" w:hAnsi="IRANSansWeb(FaNum) Light" w:hint="cs"/>
          <w:rtl/>
        </w:rPr>
        <w:t>مثال</w:t>
      </w:r>
      <w:r w:rsidRPr="00C029DB">
        <w:rPr>
          <w:rtl/>
        </w:rPr>
        <w:t xml:space="preserve"> 1: </w:t>
      </w:r>
      <w:r w:rsidRPr="00C029DB">
        <w:rPr>
          <w:rFonts w:ascii="IRANSansWeb(FaNum) Light" w:hAnsi="IRANSansWeb(FaNum) Light" w:hint="cs"/>
          <w:rtl/>
        </w:rPr>
        <w:t>مد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ت</w:t>
      </w:r>
      <w:r w:rsidRPr="00C029DB">
        <w:rPr>
          <w:rtl/>
        </w:rPr>
        <w:t xml:space="preserve"> کاربران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105D" w14:paraId="3FB19856" w14:textId="77777777" w:rsidTr="00F0105D">
        <w:tc>
          <w:tcPr>
            <w:tcW w:w="9350" w:type="dxa"/>
            <w:shd w:val="clear" w:color="auto" w:fill="E2EFD9" w:themeFill="accent6" w:themeFillTint="33"/>
          </w:tcPr>
          <w:p w14:paraId="282A071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class UserManager {</w:t>
            </w:r>
          </w:p>
          <w:p w14:paraId="6F5F3FF1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constructor() {</w:t>
            </w:r>
          </w:p>
          <w:p w14:paraId="3424F60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this.users = new Map();</w:t>
            </w:r>
          </w:p>
          <w:p w14:paraId="08FFB048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}</w:t>
            </w:r>
          </w:p>
          <w:p w14:paraId="541A7B0B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16EF3A60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addUser(id, userData) {</w:t>
            </w:r>
          </w:p>
          <w:p w14:paraId="729F457F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this.users.set(id, { ...userData, createdAt: new Date() });</w:t>
            </w:r>
          </w:p>
          <w:p w14:paraId="633A040F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}</w:t>
            </w:r>
          </w:p>
          <w:p w14:paraId="43BA9515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67F6141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getUser(id) {</w:t>
            </w:r>
          </w:p>
          <w:p w14:paraId="666E229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return this.users.get(id);</w:t>
            </w:r>
          </w:p>
          <w:p w14:paraId="2A326323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}</w:t>
            </w:r>
          </w:p>
          <w:p w14:paraId="6A11EC7C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4CAA48C8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updateUser(id, updates) {</w:t>
            </w:r>
          </w:p>
          <w:p w14:paraId="3BB70489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if (this.users.has(id)) {</w:t>
            </w:r>
          </w:p>
          <w:p w14:paraId="7735DA7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  const user = this.users.get(id);</w:t>
            </w:r>
          </w:p>
          <w:p w14:paraId="680B6AEF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  this.users.set(id, { ...user, ...updates });</w:t>
            </w:r>
          </w:p>
          <w:p w14:paraId="19125354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  }</w:t>
            </w:r>
          </w:p>
          <w:p w14:paraId="6F1384B2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}</w:t>
            </w:r>
          </w:p>
          <w:p w14:paraId="5AD68FEE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745C939F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deleteUser(id) {</w:t>
            </w:r>
          </w:p>
          <w:p w14:paraId="1E9825C3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this.users.delete(id);</w:t>
            </w:r>
          </w:p>
          <w:p w14:paraId="4DED6C00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lastRenderedPageBreak/>
              <w:t xml:space="preserve">  }</w:t>
            </w:r>
          </w:p>
          <w:p w14:paraId="285524C0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656FB10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getAllUsers() {</w:t>
            </w:r>
          </w:p>
          <w:p w14:paraId="08E7BDEE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return Array.from(this.users.entries());</w:t>
            </w:r>
          </w:p>
          <w:p w14:paraId="3D6DF926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}</w:t>
            </w:r>
          </w:p>
          <w:p w14:paraId="3EFC0EA8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}</w:t>
            </w:r>
          </w:p>
          <w:p w14:paraId="66CB136D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17B538FB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// </w:t>
            </w:r>
            <w:r w:rsidRPr="00F0105D">
              <w:rPr>
                <w:rtl/>
              </w:rPr>
              <w:t>استفاده</w:t>
            </w:r>
          </w:p>
          <w:p w14:paraId="1E57BCBE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const manager = new UserManager();</w:t>
            </w:r>
          </w:p>
          <w:p w14:paraId="26F08A69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manager.addUser(1, { name: 'Alice', email: 'alice@example.com' });</w:t>
            </w:r>
          </w:p>
          <w:p w14:paraId="74FA9943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manager.addUser(2, { name: 'Bob', email: 'bob@example.com' });</w:t>
            </w:r>
          </w:p>
          <w:p w14:paraId="4CD6853E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2AE21E4F" w14:textId="5CC2768F" w:rsid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console.log(manager.getUser(1));</w:t>
            </w:r>
          </w:p>
        </w:tc>
      </w:tr>
    </w:tbl>
    <w:p w14:paraId="4FAC4C1C" w14:textId="58EB0878" w:rsidR="00994B37" w:rsidRDefault="00994B37" w:rsidP="0018185B">
      <w:hyperlink r:id="rId461" w:history="1">
        <w:r w:rsidRPr="00994B37">
          <w:rPr>
            <w:rStyle w:val="Hyperlink"/>
          </w:rPr>
          <w:t>mapUserManagement</w:t>
        </w:r>
      </w:hyperlink>
    </w:p>
    <w:p w14:paraId="049508EE" w14:textId="757CCC08" w:rsidR="00C029DB" w:rsidRDefault="00C029DB" w:rsidP="0018185B">
      <w:pPr>
        <w:rPr>
          <w:rtl/>
        </w:rPr>
      </w:pPr>
      <w:r w:rsidRPr="00C029DB">
        <w:rPr>
          <w:rtl/>
        </w:rPr>
        <w:t xml:space="preserve">  </w:t>
      </w:r>
      <w:r w:rsidRPr="00C029DB">
        <w:rPr>
          <w:rFonts w:ascii="IRANSansWeb(FaNum) Light" w:hAnsi="IRANSansWeb(FaNum) Light" w:hint="cs"/>
          <w:rtl/>
        </w:rPr>
        <w:t>مثال</w:t>
      </w:r>
      <w:r w:rsidRPr="00C029DB">
        <w:rPr>
          <w:rtl/>
        </w:rPr>
        <w:t xml:space="preserve"> 2: </w:t>
      </w:r>
      <w:r w:rsidRPr="00C029DB">
        <w:rPr>
          <w:rFonts w:ascii="IRANSansWeb(FaNum) Light" w:hAnsi="IRANSansWeb(FaNum) Light" w:hint="cs"/>
          <w:rtl/>
        </w:rPr>
        <w:t>کش</w:t>
      </w: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داده‌ها</w:t>
      </w:r>
      <w:r w:rsidRPr="00C029DB">
        <w:rPr>
          <w:rtl/>
        </w:rPr>
        <w:t xml:space="preserve"> (</w:t>
      </w:r>
      <w:r w:rsidRPr="00C029DB">
        <w:t>Caching</w:t>
      </w:r>
      <w:r w:rsidRPr="00C029DB"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36C9" w14:paraId="08C4ED7A" w14:textId="77777777" w:rsidTr="006036C9">
        <w:tc>
          <w:tcPr>
            <w:tcW w:w="9350" w:type="dxa"/>
            <w:shd w:val="clear" w:color="auto" w:fill="E2EFD9" w:themeFill="accent6" w:themeFillTint="33"/>
          </w:tcPr>
          <w:p w14:paraId="3385064C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>class DataCache {</w:t>
            </w:r>
          </w:p>
          <w:p w14:paraId="114F56B2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constructor(maxSize = 100) {</w:t>
            </w:r>
          </w:p>
          <w:p w14:paraId="2BBDB046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this.cache = new Map();</w:t>
            </w:r>
          </w:p>
          <w:p w14:paraId="27203D74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this.maxSize = maxSize;</w:t>
            </w:r>
          </w:p>
          <w:p w14:paraId="1AE264AF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}</w:t>
            </w:r>
          </w:p>
          <w:p w14:paraId="7A3D435F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</w:p>
          <w:p w14:paraId="1B4E7D63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set(key, value) {</w:t>
            </w:r>
          </w:p>
          <w:p w14:paraId="2D2D0BC5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if (this.cache.size &gt;= this.maxSize) {</w:t>
            </w:r>
          </w:p>
          <w:p w14:paraId="34293F03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    // </w:t>
            </w:r>
            <w:r w:rsidRPr="006036C9">
              <w:rPr>
                <w:rtl/>
              </w:rPr>
              <w:t>حذف قد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م</w:t>
            </w:r>
            <w:r w:rsidRPr="006036C9">
              <w:rPr>
                <w:rFonts w:hint="cs"/>
                <w:rtl/>
              </w:rPr>
              <w:t>ی‌</w:t>
            </w:r>
            <w:r w:rsidRPr="006036C9">
              <w:rPr>
                <w:rFonts w:hint="eastAsia"/>
                <w:rtl/>
              </w:rPr>
              <w:t>تر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ن</w:t>
            </w:r>
            <w:r w:rsidRPr="006036C9">
              <w:rPr>
                <w:rtl/>
              </w:rPr>
              <w:t xml:space="preserve"> آ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تم</w:t>
            </w:r>
            <w:r w:rsidRPr="006036C9">
              <w:rPr>
                <w:rtl/>
              </w:rPr>
              <w:t xml:space="preserve"> (اول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ن</w:t>
            </w:r>
            <w:r w:rsidRPr="006036C9">
              <w:rPr>
                <w:rtl/>
              </w:rPr>
              <w:t xml:space="preserve"> آ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تم</w:t>
            </w:r>
            <w:r w:rsidRPr="006036C9">
              <w:rPr>
                <w:rtl/>
              </w:rPr>
              <w:t>)</w:t>
            </w:r>
          </w:p>
          <w:p w14:paraId="2D6323A4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  const firstKey = this.cache.keys().next().value;</w:t>
            </w:r>
          </w:p>
          <w:p w14:paraId="4F5B2457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  this.cache.delete(firstKey);</w:t>
            </w:r>
          </w:p>
          <w:p w14:paraId="768E0EAB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  }</w:t>
            </w:r>
          </w:p>
          <w:p w14:paraId="42D5B9FF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this.cache.set(key, value);</w:t>
            </w:r>
          </w:p>
          <w:p w14:paraId="1C4D397D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}</w:t>
            </w:r>
          </w:p>
          <w:p w14:paraId="59A33FAF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</w:p>
          <w:p w14:paraId="66CEFD28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get(key) {</w:t>
            </w:r>
          </w:p>
          <w:p w14:paraId="2DD2C68B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if (this.cache.has(key)) {</w:t>
            </w:r>
          </w:p>
          <w:p w14:paraId="0A178244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  const value = this.cache.get(key);</w:t>
            </w:r>
          </w:p>
          <w:p w14:paraId="42ED0DEB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    // </w:t>
            </w:r>
            <w:r w:rsidRPr="006036C9">
              <w:rPr>
                <w:rtl/>
              </w:rPr>
              <w:t>بروزرسان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tl/>
              </w:rPr>
              <w:t xml:space="preserve"> به عنوان جد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دتر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ن</w:t>
            </w:r>
            <w:r w:rsidRPr="006036C9">
              <w:rPr>
                <w:rtl/>
              </w:rPr>
              <w:t xml:space="preserve"> آ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تم</w:t>
            </w:r>
          </w:p>
          <w:p w14:paraId="1B3BD873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  this.cache.delete(key);</w:t>
            </w:r>
          </w:p>
          <w:p w14:paraId="61EB72B7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  this.cache.set(key, value);</w:t>
            </w:r>
          </w:p>
          <w:p w14:paraId="209CC680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  return value;</w:t>
            </w:r>
          </w:p>
          <w:p w14:paraId="3977E52E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  }</w:t>
            </w:r>
          </w:p>
          <w:p w14:paraId="479FF6E5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return null;</w:t>
            </w:r>
          </w:p>
          <w:p w14:paraId="5ECF7938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}</w:t>
            </w:r>
          </w:p>
          <w:p w14:paraId="586A44DD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</w:p>
          <w:p w14:paraId="7FE0C539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clear() {</w:t>
            </w:r>
          </w:p>
          <w:p w14:paraId="6CFB0DF8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this.cache.clear();</w:t>
            </w:r>
          </w:p>
          <w:p w14:paraId="7653E371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}</w:t>
            </w:r>
          </w:p>
          <w:p w14:paraId="73651AE0" w14:textId="0B496C1A" w:rsidR="006036C9" w:rsidRDefault="006036C9" w:rsidP="00524EED">
            <w:pPr>
              <w:pStyle w:val="code"/>
              <w:bidi w:val="0"/>
            </w:pPr>
            <w:r w:rsidRPr="006036C9">
              <w:t>}</w:t>
            </w:r>
          </w:p>
        </w:tc>
      </w:tr>
    </w:tbl>
    <w:p w14:paraId="35E78C00" w14:textId="7F268CCB" w:rsidR="00A73CED" w:rsidRPr="00A73CED" w:rsidRDefault="00A73CED" w:rsidP="00524EED">
      <w:pPr>
        <w:pStyle w:val="code"/>
      </w:pPr>
      <w:hyperlink r:id="rId462" w:history="1">
        <w:r w:rsidRPr="00A73CED">
          <w:rPr>
            <w:rStyle w:val="Hyperlink"/>
          </w:rPr>
          <w:t>mapCaching</w:t>
        </w:r>
      </w:hyperlink>
    </w:p>
    <w:p w14:paraId="229F8E73" w14:textId="1BDD3CE1" w:rsidR="00C029DB" w:rsidRPr="00C029DB" w:rsidRDefault="00C029DB" w:rsidP="0018185B">
      <w:pPr>
        <w:rPr>
          <w:rtl/>
        </w:rPr>
      </w:pPr>
      <w:r w:rsidRPr="00C029DB">
        <w:rPr>
          <w:rtl/>
        </w:rPr>
        <w:t xml:space="preserve">  </w:t>
      </w:r>
      <w:r w:rsidRPr="00C029DB">
        <w:rPr>
          <w:rFonts w:hint="cs"/>
          <w:rtl/>
        </w:rPr>
        <w:t>مثال</w:t>
      </w:r>
      <w:r w:rsidRPr="00C029DB">
        <w:rPr>
          <w:rtl/>
        </w:rPr>
        <w:t xml:space="preserve"> 3: </w:t>
      </w:r>
      <w:r w:rsidRPr="00C029DB">
        <w:rPr>
          <w:rFonts w:hint="cs"/>
          <w:rtl/>
        </w:rPr>
        <w:t>شمارش</w:t>
      </w:r>
      <w:r w:rsidRPr="00C029DB">
        <w:rPr>
          <w:rtl/>
        </w:rPr>
        <w:t xml:space="preserve"> </w:t>
      </w:r>
      <w:r w:rsidRPr="00C029DB">
        <w:rPr>
          <w:rFonts w:hint="cs"/>
          <w:rtl/>
        </w:rPr>
        <w:t>تکرار</w:t>
      </w:r>
      <w:r w:rsidRPr="00C029DB">
        <w:rPr>
          <w:rtl/>
        </w:rPr>
        <w:t xml:space="preserve"> </w:t>
      </w:r>
      <w:r w:rsidRPr="00C029DB">
        <w:rPr>
          <w:rFonts w:hint="cs"/>
          <w:rtl/>
        </w:rPr>
        <w:t>عناصر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1F9A" w14:paraId="3C1E4260" w14:textId="77777777" w:rsidTr="00F81F9A">
        <w:tc>
          <w:tcPr>
            <w:tcW w:w="9350" w:type="dxa"/>
            <w:shd w:val="clear" w:color="auto" w:fill="E2EFD9" w:themeFill="accent6" w:themeFillTint="33"/>
          </w:tcPr>
          <w:p w14:paraId="617BD461" w14:textId="77777777" w:rsidR="00A73CED" w:rsidRDefault="00A73CED" w:rsidP="00524EED">
            <w:pPr>
              <w:pStyle w:val="code"/>
              <w:bidi w:val="0"/>
            </w:pPr>
            <w:r>
              <w:t>// mapCounting.js</w:t>
            </w:r>
          </w:p>
          <w:p w14:paraId="668F856C" w14:textId="77777777" w:rsidR="00A73CED" w:rsidRDefault="00A73CED" w:rsidP="00524EED">
            <w:pPr>
              <w:pStyle w:val="code"/>
              <w:bidi w:val="0"/>
            </w:pPr>
            <w:r>
              <w:t>function countOccurrences(array) {</w:t>
            </w:r>
          </w:p>
          <w:p w14:paraId="2AFE6790" w14:textId="77777777" w:rsidR="00A73CED" w:rsidRDefault="00A73CED" w:rsidP="00524EED">
            <w:pPr>
              <w:pStyle w:val="code"/>
              <w:bidi w:val="0"/>
            </w:pPr>
            <w:r>
              <w:t xml:space="preserve">  const countMap = new Map();</w:t>
            </w:r>
          </w:p>
          <w:p w14:paraId="7CD7C54B" w14:textId="77777777" w:rsidR="00A73CED" w:rsidRDefault="00A73CED" w:rsidP="00524EED">
            <w:pPr>
              <w:pStyle w:val="code"/>
              <w:bidi w:val="0"/>
            </w:pPr>
            <w:r>
              <w:t xml:space="preserve">  </w:t>
            </w:r>
          </w:p>
          <w:p w14:paraId="7CB8C11C" w14:textId="77777777" w:rsidR="00A73CED" w:rsidRDefault="00A73CED" w:rsidP="00524EED">
            <w:pPr>
              <w:pStyle w:val="code"/>
              <w:bidi w:val="0"/>
            </w:pPr>
            <w:r>
              <w:t xml:space="preserve">  for (const item of array) {</w:t>
            </w:r>
          </w:p>
          <w:p w14:paraId="56D53A8B" w14:textId="77777777" w:rsidR="00A73CED" w:rsidRDefault="00A73CED" w:rsidP="00524EED">
            <w:pPr>
              <w:pStyle w:val="code"/>
              <w:bidi w:val="0"/>
            </w:pPr>
            <w:r>
              <w:t xml:space="preserve">    console.log("item",item);</w:t>
            </w:r>
          </w:p>
          <w:p w14:paraId="4D33CB93" w14:textId="77777777" w:rsidR="00A73CED" w:rsidRDefault="00A73CED" w:rsidP="00524EED">
            <w:pPr>
              <w:pStyle w:val="code"/>
              <w:bidi w:val="0"/>
            </w:pPr>
            <w:r>
              <w:t xml:space="preserve">    console.log("countMap.get(item):",countMap.get(item));</w:t>
            </w:r>
          </w:p>
          <w:p w14:paraId="5715A184" w14:textId="77777777" w:rsidR="00A73CED" w:rsidRDefault="00A73CED" w:rsidP="00524EED">
            <w:pPr>
              <w:pStyle w:val="code"/>
              <w:bidi w:val="0"/>
            </w:pPr>
            <w:r>
              <w:t xml:space="preserve">    const currentCount = countMap.get(item) || 0;</w:t>
            </w:r>
          </w:p>
          <w:p w14:paraId="73E219FE" w14:textId="77777777" w:rsidR="00A73CED" w:rsidRDefault="00A73CED" w:rsidP="00524EED">
            <w:pPr>
              <w:pStyle w:val="code"/>
              <w:bidi w:val="0"/>
            </w:pPr>
            <w:r>
              <w:t xml:space="preserve">    console.log("currentCount:",currentCount); </w:t>
            </w:r>
          </w:p>
          <w:p w14:paraId="440C2BB2" w14:textId="77777777" w:rsidR="00A73CED" w:rsidRDefault="00A73CED" w:rsidP="00524EED">
            <w:pPr>
              <w:pStyle w:val="code"/>
              <w:bidi w:val="0"/>
            </w:pPr>
            <w:r>
              <w:t xml:space="preserve">    countMap.set(item, currentCount + 1);</w:t>
            </w:r>
          </w:p>
          <w:p w14:paraId="21F52069" w14:textId="77777777" w:rsidR="00A73CED" w:rsidRDefault="00A73CED" w:rsidP="00524EED">
            <w:pPr>
              <w:pStyle w:val="code"/>
              <w:bidi w:val="0"/>
            </w:pPr>
            <w:r>
              <w:t xml:space="preserve">  }</w:t>
            </w:r>
          </w:p>
          <w:p w14:paraId="53E92054" w14:textId="77777777" w:rsidR="00A73CED" w:rsidRDefault="00A73CED" w:rsidP="00524EED">
            <w:pPr>
              <w:pStyle w:val="code"/>
              <w:bidi w:val="0"/>
            </w:pPr>
            <w:r>
              <w:t xml:space="preserve">  </w:t>
            </w:r>
          </w:p>
          <w:p w14:paraId="318A1B98" w14:textId="77777777" w:rsidR="00A73CED" w:rsidRDefault="00A73CED" w:rsidP="00524EED">
            <w:pPr>
              <w:pStyle w:val="code"/>
              <w:bidi w:val="0"/>
            </w:pPr>
            <w:r>
              <w:t xml:space="preserve">  return countMap;</w:t>
            </w:r>
          </w:p>
          <w:p w14:paraId="1A517156" w14:textId="77777777" w:rsidR="00A73CED" w:rsidRDefault="00A73CED" w:rsidP="00524EED">
            <w:pPr>
              <w:pStyle w:val="code"/>
              <w:bidi w:val="0"/>
            </w:pPr>
            <w:r>
              <w:t>}</w:t>
            </w:r>
          </w:p>
          <w:p w14:paraId="41759EEC" w14:textId="77777777" w:rsidR="00A73CED" w:rsidRDefault="00A73CED" w:rsidP="00524EED">
            <w:pPr>
              <w:pStyle w:val="code"/>
              <w:bidi w:val="0"/>
            </w:pPr>
          </w:p>
          <w:p w14:paraId="585EA3CB" w14:textId="77777777" w:rsidR="00A73CED" w:rsidRDefault="00A73CED" w:rsidP="00524EED">
            <w:pPr>
              <w:pStyle w:val="code"/>
              <w:bidi w:val="0"/>
            </w:pPr>
            <w:r>
              <w:t>const fruits = ['apple', 'banana', 'apple', 'orange', 'banana', 'apple'];</w:t>
            </w:r>
          </w:p>
          <w:p w14:paraId="41BE7757" w14:textId="77777777" w:rsidR="00A73CED" w:rsidRDefault="00A73CED" w:rsidP="00524EED">
            <w:pPr>
              <w:pStyle w:val="code"/>
              <w:bidi w:val="0"/>
            </w:pPr>
            <w:r>
              <w:t>const fruitCounts = countOccurrences(fruits);</w:t>
            </w:r>
          </w:p>
          <w:p w14:paraId="42F52138" w14:textId="77777777" w:rsidR="00A73CED" w:rsidRDefault="00A73CED" w:rsidP="00524EED">
            <w:pPr>
              <w:pStyle w:val="code"/>
              <w:bidi w:val="0"/>
            </w:pPr>
          </w:p>
          <w:p w14:paraId="5108284D" w14:textId="77777777" w:rsidR="00A73CED" w:rsidRDefault="00A73CED" w:rsidP="00524EED">
            <w:pPr>
              <w:pStyle w:val="code"/>
              <w:bidi w:val="0"/>
            </w:pPr>
            <w:r>
              <w:t>console.log(fruitCounts);</w:t>
            </w:r>
          </w:p>
          <w:p w14:paraId="6FB98B34" w14:textId="40FEEC56" w:rsidR="00F81F9A" w:rsidRDefault="00A73CED" w:rsidP="00524EED">
            <w:pPr>
              <w:pStyle w:val="code"/>
              <w:bidi w:val="0"/>
            </w:pPr>
            <w:r>
              <w:t xml:space="preserve">// Map(3) { 'apple'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3, 'banana'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2, 'orange'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1 }</w:t>
            </w:r>
          </w:p>
        </w:tc>
      </w:tr>
    </w:tbl>
    <w:p w14:paraId="130332AA" w14:textId="1F374F4F" w:rsidR="00A73CED" w:rsidRPr="00A73CED" w:rsidRDefault="00F81F9A" w:rsidP="00524EED">
      <w:pPr>
        <w:pStyle w:val="code"/>
      </w:pPr>
      <w:r>
        <w:t xml:space="preserve"> </w:t>
      </w:r>
      <w:hyperlink r:id="rId463" w:history="1">
        <w:r w:rsidR="00A73CED" w:rsidRPr="009E5C86">
          <w:rPr>
            <w:rStyle w:val="Hyperlink"/>
            <w:sz w:val="20"/>
            <w:szCs w:val="24"/>
          </w:rPr>
          <w:t>mapCounting</w:t>
        </w:r>
      </w:hyperlink>
    </w:p>
    <w:p w14:paraId="08CE691B" w14:textId="7CBB5A61" w:rsidR="00F81F9A" w:rsidRPr="00F81F9A" w:rsidRDefault="00F81F9A" w:rsidP="0018185B">
      <w:pPr>
        <w:rPr>
          <w:lang w:bidi="ar-SA"/>
        </w:rPr>
      </w:pPr>
    </w:p>
    <w:p w14:paraId="413EF8E4" w14:textId="11755231" w:rsidR="00C029DB" w:rsidRPr="00C029DB" w:rsidRDefault="00C029DB" w:rsidP="0018185B">
      <w:pPr>
        <w:rPr>
          <w:rtl/>
        </w:rPr>
      </w:pPr>
      <w:r w:rsidRPr="00C029DB">
        <w:rPr>
          <w:rtl/>
        </w:rPr>
        <w:t xml:space="preserve">  </w:t>
      </w:r>
      <w:r w:rsidRPr="00C029DB">
        <w:rPr>
          <w:rFonts w:ascii="IRANSansWeb(FaNum) Light" w:hAnsi="IRANSansWeb(FaNum) Light" w:hint="cs"/>
          <w:rtl/>
        </w:rPr>
        <w:t>مثال</w:t>
      </w:r>
      <w:r w:rsidRPr="00C029DB">
        <w:rPr>
          <w:rtl/>
        </w:rPr>
        <w:t xml:space="preserve"> 4: </w:t>
      </w:r>
      <w:r w:rsidRPr="00C029DB">
        <w:rPr>
          <w:rFonts w:ascii="IRANSansWeb(FaNum) Light" w:hAnsi="IRANSansWeb(FaNum) Light" w:hint="cs"/>
          <w:rtl/>
        </w:rPr>
        <w:t>تبد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ل</w:t>
      </w:r>
      <w:r w:rsidRPr="00C029DB">
        <w:rPr>
          <w:rtl/>
        </w:rPr>
        <w:t xml:space="preserve"> ب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ن</w:t>
      </w:r>
      <w:r w:rsidRPr="00C029DB">
        <w:rPr>
          <w:rtl/>
        </w:rPr>
        <w:t xml:space="preserve"> ساختارها</w:t>
      </w:r>
    </w:p>
    <w:tbl>
      <w:tblPr>
        <w:tblStyle w:val="TableGrid"/>
        <w:bidiVisual/>
        <w:tblW w:w="18700" w:type="dxa"/>
        <w:tblLook w:val="04A0" w:firstRow="1" w:lastRow="0" w:firstColumn="1" w:lastColumn="0" w:noHBand="0" w:noVBand="1"/>
      </w:tblPr>
      <w:tblGrid>
        <w:gridCol w:w="9350"/>
        <w:gridCol w:w="9350"/>
      </w:tblGrid>
      <w:tr w:rsidR="00FF075F" w14:paraId="6D18AA9F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7E3EA169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 xml:space="preserve">// </w:t>
            </w:r>
            <w:r w:rsidRPr="009E5C86">
              <w:rPr>
                <w:rtl/>
              </w:rPr>
              <w:t>تبد</w:t>
            </w:r>
            <w:r w:rsidRPr="009E5C86">
              <w:rPr>
                <w:rFonts w:hint="cs"/>
                <w:rtl/>
              </w:rPr>
              <w:t>ی</w:t>
            </w:r>
            <w:r w:rsidRPr="009E5C86">
              <w:rPr>
                <w:rFonts w:hint="eastAsia"/>
                <w:rtl/>
              </w:rPr>
              <w:t>ل</w:t>
            </w:r>
            <w:r w:rsidRPr="009E5C86">
              <w:t xml:space="preserve"> Object </w:t>
            </w:r>
            <w:r w:rsidRPr="009E5C86">
              <w:rPr>
                <w:rtl/>
              </w:rPr>
              <w:t>به</w:t>
            </w:r>
            <w:r w:rsidRPr="009E5C86">
              <w:t xml:space="preserve"> Map</w:t>
            </w:r>
          </w:p>
          <w:p w14:paraId="43C32916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obj = { a: 1, b: 2, c: 3 };</w:t>
            </w:r>
          </w:p>
          <w:p w14:paraId="310C1938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mapFromObj = new Map(Object.entries(obj));</w:t>
            </w:r>
          </w:p>
          <w:p w14:paraId="38304639" w14:textId="77777777" w:rsidR="009E5C86" w:rsidRPr="009E5C86" w:rsidRDefault="009E5C86" w:rsidP="00524EED">
            <w:pPr>
              <w:pStyle w:val="code"/>
              <w:bidi w:val="0"/>
            </w:pPr>
          </w:p>
          <w:p w14:paraId="2F02BA1F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 xml:space="preserve">// // </w:t>
            </w:r>
            <w:r w:rsidRPr="009E5C86">
              <w:rPr>
                <w:rtl/>
              </w:rPr>
              <w:t>تبد</w:t>
            </w:r>
            <w:r w:rsidRPr="009E5C86">
              <w:rPr>
                <w:rFonts w:hint="cs"/>
                <w:rtl/>
              </w:rPr>
              <w:t>ی</w:t>
            </w:r>
            <w:r w:rsidRPr="009E5C86">
              <w:rPr>
                <w:rFonts w:hint="eastAsia"/>
                <w:rtl/>
              </w:rPr>
              <w:t>ل</w:t>
            </w:r>
            <w:r w:rsidRPr="009E5C86">
              <w:t xml:space="preserve"> Map </w:t>
            </w:r>
            <w:r w:rsidRPr="009E5C86">
              <w:rPr>
                <w:rtl/>
              </w:rPr>
              <w:t>به</w:t>
            </w:r>
            <w:r w:rsidRPr="009E5C86">
              <w:t xml:space="preserve"> Object</w:t>
            </w:r>
          </w:p>
          <w:p w14:paraId="16AB00B2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objFromMap = Object.fromEntries(mapFromObj);</w:t>
            </w:r>
          </w:p>
          <w:p w14:paraId="39466071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console.log(objFromMap);</w:t>
            </w:r>
          </w:p>
          <w:p w14:paraId="5BEE963B" w14:textId="77777777" w:rsidR="009E5C86" w:rsidRPr="009E5C86" w:rsidRDefault="009E5C86" w:rsidP="00524EED">
            <w:pPr>
              <w:pStyle w:val="code"/>
              <w:bidi w:val="0"/>
            </w:pPr>
          </w:p>
          <w:p w14:paraId="6B0644B3" w14:textId="77777777" w:rsidR="009E5C86" w:rsidRPr="009E5C86" w:rsidRDefault="009E5C86" w:rsidP="00524EED">
            <w:pPr>
              <w:pStyle w:val="code"/>
              <w:bidi w:val="0"/>
            </w:pPr>
          </w:p>
          <w:p w14:paraId="6A867D1D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 xml:space="preserve">// // </w:t>
            </w:r>
            <w:r w:rsidRPr="009E5C86">
              <w:rPr>
                <w:rtl/>
              </w:rPr>
              <w:t>تبد</w:t>
            </w:r>
            <w:r w:rsidRPr="009E5C86">
              <w:rPr>
                <w:rFonts w:hint="cs"/>
                <w:rtl/>
              </w:rPr>
              <w:t>ی</w:t>
            </w:r>
            <w:r w:rsidRPr="009E5C86">
              <w:rPr>
                <w:rFonts w:hint="eastAsia"/>
                <w:rtl/>
              </w:rPr>
              <w:t>ل</w:t>
            </w:r>
            <w:r w:rsidRPr="009E5C86">
              <w:t xml:space="preserve"> Map </w:t>
            </w:r>
            <w:r w:rsidRPr="009E5C86">
              <w:rPr>
                <w:rtl/>
              </w:rPr>
              <w:t>به</w:t>
            </w:r>
            <w:r w:rsidRPr="009E5C86">
              <w:t xml:space="preserve"> Array</w:t>
            </w:r>
          </w:p>
          <w:p w14:paraId="447AA591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arrayFromMap = Array.from(mapFromObj);</w:t>
            </w:r>
          </w:p>
          <w:p w14:paraId="302E71F6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console.log(arrayFromMap);</w:t>
            </w:r>
          </w:p>
          <w:p w14:paraId="00D6AC62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 xml:space="preserve">// // </w:t>
            </w:r>
            <w:r w:rsidRPr="009E5C86">
              <w:rPr>
                <w:rFonts w:hint="cs"/>
                <w:rtl/>
              </w:rPr>
              <w:t>ی</w:t>
            </w:r>
            <w:r w:rsidRPr="009E5C86">
              <w:rPr>
                <w:rFonts w:hint="eastAsia"/>
                <w:rtl/>
              </w:rPr>
              <w:t>ا</w:t>
            </w:r>
          </w:p>
          <w:p w14:paraId="469FE00D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arrayFromMap2 = [...mapFromObj];</w:t>
            </w:r>
          </w:p>
          <w:p w14:paraId="7E633241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console.log(arrayFromMap2);</w:t>
            </w:r>
          </w:p>
          <w:p w14:paraId="3E8BE39F" w14:textId="77777777" w:rsidR="009E5C86" w:rsidRPr="009E5C86" w:rsidRDefault="009E5C86" w:rsidP="00524EED">
            <w:pPr>
              <w:pStyle w:val="code"/>
              <w:bidi w:val="0"/>
            </w:pPr>
          </w:p>
          <w:p w14:paraId="17A815EB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 xml:space="preserve">// // </w:t>
            </w:r>
            <w:r w:rsidRPr="009E5C86">
              <w:rPr>
                <w:rtl/>
              </w:rPr>
              <w:t>تبد</w:t>
            </w:r>
            <w:r w:rsidRPr="009E5C86">
              <w:rPr>
                <w:rFonts w:hint="cs"/>
                <w:rtl/>
              </w:rPr>
              <w:t>ی</w:t>
            </w:r>
            <w:r w:rsidRPr="009E5C86">
              <w:rPr>
                <w:rFonts w:hint="eastAsia"/>
                <w:rtl/>
              </w:rPr>
              <w:t>ل</w:t>
            </w:r>
            <w:r w:rsidRPr="009E5C86">
              <w:t xml:space="preserve"> Array </w:t>
            </w:r>
            <w:r w:rsidRPr="009E5C86">
              <w:rPr>
                <w:rtl/>
              </w:rPr>
              <w:t>به</w:t>
            </w:r>
            <w:r w:rsidRPr="009E5C86">
              <w:t xml:space="preserve"> Map</w:t>
            </w:r>
          </w:p>
          <w:p w14:paraId="265D92F8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array = [['a', 1], ['b', 2], ['c', 3]];</w:t>
            </w:r>
          </w:p>
          <w:p w14:paraId="6EDBE937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lastRenderedPageBreak/>
              <w:t>// const mapFromArray = new Map(array);</w:t>
            </w:r>
          </w:p>
          <w:p w14:paraId="55488D9C" w14:textId="058EDADF" w:rsidR="00FF075F" w:rsidRDefault="009E5C86" w:rsidP="00524EED">
            <w:pPr>
              <w:pStyle w:val="code"/>
              <w:bidi w:val="0"/>
              <w:rPr>
                <w:rtl/>
              </w:rPr>
            </w:pPr>
            <w:r w:rsidRPr="009E5C86">
              <w:t>// console.log(mapFromArray);</w:t>
            </w:r>
          </w:p>
        </w:tc>
        <w:tc>
          <w:tcPr>
            <w:tcW w:w="9350" w:type="dxa"/>
          </w:tcPr>
          <w:p w14:paraId="19E7CFB9" w14:textId="32C1F108" w:rsidR="00FF075F" w:rsidRDefault="00FF075F" w:rsidP="0018185B">
            <w:pPr>
              <w:bidi w:val="0"/>
              <w:rPr>
                <w:rtl/>
              </w:rPr>
            </w:pPr>
          </w:p>
        </w:tc>
      </w:tr>
    </w:tbl>
    <w:p w14:paraId="545810DA" w14:textId="0C5F777D" w:rsidR="009E5C86" w:rsidRPr="009E5C86" w:rsidRDefault="009E5C86" w:rsidP="00524EED">
      <w:pPr>
        <w:pStyle w:val="code"/>
      </w:pPr>
      <w:hyperlink r:id="rId464" w:history="1">
        <w:r w:rsidRPr="009E5C86">
          <w:rPr>
            <w:rStyle w:val="Hyperlink"/>
          </w:rPr>
          <w:t>mapToObject2</w:t>
        </w:r>
      </w:hyperlink>
    </w:p>
    <w:p w14:paraId="4ED9BBE8" w14:textId="77777777" w:rsidR="009E5C86" w:rsidRDefault="009E5C86" w:rsidP="0018185B"/>
    <w:p w14:paraId="1C384983" w14:textId="465BE7D5" w:rsidR="00C029DB" w:rsidRPr="00FF075F" w:rsidRDefault="00C029DB" w:rsidP="0018185B">
      <w:pPr>
        <w:pStyle w:val="Heading3"/>
        <w:rPr>
          <w:rtl/>
        </w:rPr>
      </w:pPr>
      <w:bookmarkStart w:id="211" w:name="_Toc211464636"/>
      <w:r w:rsidRPr="00FF075F">
        <w:rPr>
          <w:rtl/>
        </w:rPr>
        <w:t>نکات پ</w:t>
      </w:r>
      <w:r w:rsidRPr="00FF075F">
        <w:rPr>
          <w:rFonts w:hint="cs"/>
          <w:rtl/>
        </w:rPr>
        <w:t>ی</w:t>
      </w:r>
      <w:r w:rsidRPr="00FF075F">
        <w:rPr>
          <w:rFonts w:hint="eastAsia"/>
          <w:rtl/>
        </w:rPr>
        <w:t>شرفته</w:t>
      </w:r>
      <w:bookmarkEnd w:id="211"/>
    </w:p>
    <w:p w14:paraId="7131BC72" w14:textId="7C530BEB" w:rsidR="00C029DB" w:rsidRPr="00C029DB" w:rsidRDefault="00C029DB" w:rsidP="0018185B">
      <w:pPr>
        <w:rPr>
          <w:rtl/>
        </w:rPr>
      </w:pPr>
      <w:r w:rsidRPr="00C029DB">
        <w:rPr>
          <w:rFonts w:ascii="IRANSansWeb(FaNum) Light" w:hAnsi="IRANSansWeb(FaNum) Light" w:hint="cs"/>
          <w:rtl/>
        </w:rPr>
        <w:t>استفاده</w:t>
      </w: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از</w:t>
      </w: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23ADFB73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17A00EF7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const user1 = { id: 1, name: 'Alice' };</w:t>
            </w:r>
          </w:p>
          <w:p w14:paraId="726ADB71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const user2 = { id: 2, name: 'Bob' };</w:t>
            </w:r>
          </w:p>
          <w:p w14:paraId="0871635C" w14:textId="77777777" w:rsidR="00FF075F" w:rsidRPr="00FF075F" w:rsidRDefault="00FF075F" w:rsidP="00524EED">
            <w:pPr>
              <w:pStyle w:val="code"/>
              <w:bidi w:val="0"/>
              <w:rPr>
                <w:rtl/>
              </w:rPr>
            </w:pPr>
          </w:p>
          <w:p w14:paraId="00FD63B8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const userSettings = new Map();</w:t>
            </w:r>
          </w:p>
          <w:p w14:paraId="13E72C2A" w14:textId="77777777" w:rsidR="00FF075F" w:rsidRPr="00FF075F" w:rsidRDefault="00FF075F" w:rsidP="00524EED">
            <w:pPr>
              <w:pStyle w:val="code"/>
              <w:bidi w:val="0"/>
              <w:rPr>
                <w:rtl/>
              </w:rPr>
            </w:pPr>
          </w:p>
          <w:p w14:paraId="26960214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userSettings.set(user1, { theme: 'dark', language: 'en' });</w:t>
            </w:r>
          </w:p>
          <w:p w14:paraId="63DA8ECB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userSettings.set(user2, { theme: 'light', language: 'fa' });</w:t>
            </w:r>
          </w:p>
          <w:p w14:paraId="52A4FBEA" w14:textId="77777777" w:rsidR="00FF075F" w:rsidRPr="00FF075F" w:rsidRDefault="00FF075F" w:rsidP="00524EED">
            <w:pPr>
              <w:pStyle w:val="code"/>
              <w:bidi w:val="0"/>
              <w:rPr>
                <w:rtl/>
              </w:rPr>
            </w:pPr>
          </w:p>
          <w:p w14:paraId="3AF6A894" w14:textId="1E613366" w:rsidR="00FF075F" w:rsidRDefault="00FF075F" w:rsidP="00524EED">
            <w:pPr>
              <w:pStyle w:val="code"/>
              <w:bidi w:val="0"/>
            </w:pPr>
            <w:r w:rsidRPr="00FF075F">
              <w:t>console.log(userSettings.get(user1)); // { theme: 'dark', language: 'en' }</w:t>
            </w:r>
          </w:p>
        </w:tc>
      </w:tr>
    </w:tbl>
    <w:p w14:paraId="4333BC5E" w14:textId="2B23B623" w:rsidR="009E5C86" w:rsidRPr="009E5C86" w:rsidRDefault="009E5C86" w:rsidP="00524EED">
      <w:pPr>
        <w:pStyle w:val="code"/>
      </w:pPr>
      <w:hyperlink r:id="rId465" w:history="1">
        <w:r w:rsidRPr="009E5C86">
          <w:rPr>
            <w:rStyle w:val="Hyperlink"/>
            <w:rFonts w:ascii="IRANSansWeb(FaNum) Light" w:hAnsi="IRANSansWeb(FaNum) Light"/>
          </w:rPr>
          <w:t>mapObjectKeys</w:t>
        </w:r>
      </w:hyperlink>
    </w:p>
    <w:p w14:paraId="5714015B" w14:textId="77777777" w:rsidR="009E5C86" w:rsidRDefault="009E5C86" w:rsidP="0018185B">
      <w:pPr>
        <w:pStyle w:val="Heading4"/>
      </w:pPr>
    </w:p>
    <w:p w14:paraId="72D5F84E" w14:textId="02461EB0" w:rsidR="00C029DB" w:rsidRDefault="00C029DB" w:rsidP="0018185B">
      <w:pPr>
        <w:pStyle w:val="Heading4"/>
        <w:rPr>
          <w:rtl/>
        </w:rPr>
      </w:pPr>
      <w:r w:rsidRPr="00C029DB">
        <w:rPr>
          <w:rFonts w:ascii="IRANSansWeb(FaNum) Light" w:hAnsi="IRANSansWeb(FaNum) Light" w:hint="cs"/>
          <w:rtl/>
        </w:rPr>
        <w:t>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NaN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0001370F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3AC99C04" w14:textId="77777777" w:rsidR="00FF075F" w:rsidRDefault="00FF075F" w:rsidP="00524EED">
            <w:pPr>
              <w:pStyle w:val="code"/>
              <w:bidi w:val="0"/>
            </w:pPr>
            <w:r>
              <w:t>const map = new Map();</w:t>
            </w:r>
          </w:p>
          <w:p w14:paraId="637311B1" w14:textId="77777777" w:rsidR="00FF075F" w:rsidRDefault="00FF075F" w:rsidP="00524EED">
            <w:pPr>
              <w:pStyle w:val="code"/>
              <w:bidi w:val="0"/>
            </w:pPr>
            <w:r>
              <w:t>map.set(NaN, 'This is NaN');</w:t>
            </w:r>
          </w:p>
          <w:p w14:paraId="507A995A" w14:textId="77777777" w:rsidR="00FF075F" w:rsidRDefault="00FF075F" w:rsidP="00524EED">
            <w:pPr>
              <w:pStyle w:val="code"/>
              <w:bidi w:val="0"/>
              <w:rPr>
                <w:rtl/>
              </w:rPr>
            </w:pPr>
          </w:p>
          <w:p w14:paraId="0A59FAAC" w14:textId="77777777" w:rsidR="00FF075F" w:rsidRDefault="00FF075F" w:rsidP="00524EED">
            <w:pPr>
              <w:pStyle w:val="code"/>
              <w:bidi w:val="0"/>
            </w:pPr>
            <w:r>
              <w:t>console.log(map.get(NaN)); // 'This is NaN'</w:t>
            </w:r>
          </w:p>
          <w:p w14:paraId="681B726A" w14:textId="38F25E51" w:rsidR="00FF075F" w:rsidRDefault="00FF075F" w:rsidP="00524EED">
            <w:pPr>
              <w:pStyle w:val="code"/>
              <w:bidi w:val="0"/>
            </w:pPr>
            <w:r>
              <w:t xml:space="preserve">console.log(map.get(Number('abc'))); // 'This is NaN' - </w:t>
            </w:r>
            <w:r>
              <w:rPr>
                <w:rtl/>
              </w:rPr>
              <w:t>چون</w:t>
            </w:r>
            <w:r>
              <w:t xml:space="preserve"> NaN === NaN</w:t>
            </w:r>
          </w:p>
        </w:tc>
      </w:tr>
    </w:tbl>
    <w:p w14:paraId="75CE013D" w14:textId="1C90F2B2" w:rsidR="003C3B35" w:rsidRPr="003C3B35" w:rsidRDefault="003C3B35" w:rsidP="00524EED">
      <w:pPr>
        <w:pStyle w:val="code"/>
      </w:pPr>
      <w:hyperlink r:id="rId466" w:history="1">
        <w:r w:rsidRPr="003C3B35">
          <w:rPr>
            <w:rStyle w:val="Hyperlink"/>
            <w:rFonts w:ascii="IRANSansWeb(FaNum) Light" w:hAnsi="IRANSansWeb(FaNum) Light"/>
          </w:rPr>
          <w:t>mapNaN</w:t>
        </w:r>
      </w:hyperlink>
    </w:p>
    <w:p w14:paraId="12D6F8AA" w14:textId="77777777" w:rsidR="003C3B35" w:rsidRDefault="003C3B35" w:rsidP="0018185B">
      <w:pPr>
        <w:pStyle w:val="Heading4"/>
      </w:pPr>
    </w:p>
    <w:p w14:paraId="4684E3F4" w14:textId="59CFC575" w:rsidR="00C029DB" w:rsidRPr="00C029DB" w:rsidRDefault="00C029DB" w:rsidP="0018185B">
      <w:pPr>
        <w:pStyle w:val="Heading4"/>
        <w:rPr>
          <w:rtl/>
        </w:rPr>
      </w:pPr>
      <w:r w:rsidRPr="00C029DB">
        <w:rPr>
          <w:rFonts w:ascii="IRANSansWeb(FaNum) Light" w:hAnsi="IRANSansWeb(FaNum) Light" w:hint="cs"/>
          <w:rtl/>
        </w:rPr>
        <w:t>زنج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ره‌ا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کردن متد </w:t>
      </w:r>
      <w:r w:rsidRPr="00FF075F">
        <w:t>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15F9D187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289DAF03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const map = new Map();</w:t>
            </w:r>
          </w:p>
          <w:p w14:paraId="444FC3FB" w14:textId="77777777" w:rsidR="00FF075F" w:rsidRPr="00FF075F" w:rsidRDefault="00FF075F" w:rsidP="00524EED">
            <w:pPr>
              <w:pStyle w:val="code"/>
              <w:bidi w:val="0"/>
              <w:rPr>
                <w:rtl/>
              </w:rPr>
            </w:pPr>
          </w:p>
          <w:p w14:paraId="431E4F5F" w14:textId="77777777" w:rsidR="00FF075F" w:rsidRPr="00FF075F" w:rsidRDefault="00FF075F" w:rsidP="00524EED">
            <w:pPr>
              <w:pStyle w:val="code"/>
              <w:bidi w:val="0"/>
              <w:rPr>
                <w:rtl/>
              </w:rPr>
            </w:pPr>
            <w:r w:rsidRPr="00FF075F">
              <w:t xml:space="preserve">// </w:t>
            </w:r>
            <w:r w:rsidRPr="00FF075F">
              <w:rPr>
                <w:rtl/>
              </w:rPr>
              <w:t>زنج</w:t>
            </w:r>
            <w:r w:rsidRPr="00FF075F">
              <w:rPr>
                <w:rFonts w:hint="cs"/>
                <w:rtl/>
              </w:rPr>
              <w:t>ی</w:t>
            </w:r>
            <w:r w:rsidRPr="00FF075F">
              <w:rPr>
                <w:rFonts w:hint="eastAsia"/>
                <w:rtl/>
              </w:rPr>
              <w:t>ره‌ا</w:t>
            </w:r>
            <w:r w:rsidRPr="00FF075F">
              <w:rPr>
                <w:rFonts w:hint="cs"/>
                <w:rtl/>
              </w:rPr>
              <w:t>ی</w:t>
            </w:r>
            <w:r w:rsidRPr="00FF075F">
              <w:rPr>
                <w:rtl/>
              </w:rPr>
              <w:t xml:space="preserve"> کردن</w:t>
            </w:r>
          </w:p>
          <w:p w14:paraId="7CD7CB85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map.set('a', 1)</w:t>
            </w:r>
          </w:p>
          <w:p w14:paraId="7DA7AF9D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 xml:space="preserve">   .set('b', 2)</w:t>
            </w:r>
          </w:p>
          <w:p w14:paraId="25091572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 xml:space="preserve">   .set('c', 3);</w:t>
            </w:r>
          </w:p>
          <w:p w14:paraId="6888702E" w14:textId="77777777" w:rsidR="00FF075F" w:rsidRPr="00FF075F" w:rsidRDefault="00FF075F" w:rsidP="00524EED">
            <w:pPr>
              <w:pStyle w:val="code"/>
              <w:bidi w:val="0"/>
              <w:rPr>
                <w:rtl/>
              </w:rPr>
            </w:pPr>
          </w:p>
          <w:p w14:paraId="381EF06A" w14:textId="554496A3" w:rsidR="00FF075F" w:rsidRDefault="00FF075F" w:rsidP="00524EED">
            <w:pPr>
              <w:pStyle w:val="code"/>
              <w:bidi w:val="0"/>
            </w:pPr>
            <w:r w:rsidRPr="00FF075F">
              <w:t xml:space="preserve">console.log(map); // Map(3) { 'a' </w:t>
            </w:r>
            <w:r w:rsidRPr="00FF075F">
              <w:rPr>
                <w:rFonts w:ascii="Times New Roman" w:hAnsi="Times New Roman" w:cs="Times New Roman"/>
              </w:rPr>
              <w:t>→</w:t>
            </w:r>
            <w:r w:rsidRPr="00FF075F">
              <w:t xml:space="preserve"> 1, 'b' </w:t>
            </w:r>
            <w:r w:rsidRPr="00FF075F">
              <w:rPr>
                <w:rFonts w:ascii="Times New Roman" w:hAnsi="Times New Roman" w:cs="Times New Roman"/>
              </w:rPr>
              <w:t>→</w:t>
            </w:r>
            <w:r w:rsidRPr="00FF075F">
              <w:t xml:space="preserve"> 2, 'c' </w:t>
            </w:r>
            <w:r w:rsidRPr="00FF075F">
              <w:rPr>
                <w:rFonts w:ascii="Times New Roman" w:hAnsi="Times New Roman" w:cs="Times New Roman"/>
              </w:rPr>
              <w:t>→</w:t>
            </w:r>
            <w:r w:rsidRPr="00FF075F">
              <w:t xml:space="preserve"> 3 }</w:t>
            </w:r>
          </w:p>
        </w:tc>
      </w:tr>
    </w:tbl>
    <w:p w14:paraId="4EBB24A5" w14:textId="4BBD171E" w:rsidR="003C3B35" w:rsidRPr="003C3B35" w:rsidRDefault="003C3B35" w:rsidP="00524EED">
      <w:pPr>
        <w:pStyle w:val="code"/>
      </w:pPr>
      <w:hyperlink r:id="rId467" w:history="1">
        <w:r w:rsidRPr="003C3B35">
          <w:rPr>
            <w:rStyle w:val="Hyperlink"/>
          </w:rPr>
          <w:t>mapChainSets</w:t>
        </w:r>
      </w:hyperlink>
    </w:p>
    <w:p w14:paraId="745842AD" w14:textId="77777777" w:rsidR="003C3B35" w:rsidRDefault="003C3B35" w:rsidP="0018185B"/>
    <w:p w14:paraId="5C521682" w14:textId="02222E56" w:rsidR="00C029DB" w:rsidRPr="00C029DB" w:rsidRDefault="00C029DB" w:rsidP="0018185B">
      <w:pPr>
        <w:rPr>
          <w:rtl/>
        </w:rPr>
      </w:pPr>
      <w:r w:rsidRPr="00C029DB">
        <w:rPr>
          <w:rFonts w:hint="cs"/>
          <w:rtl/>
        </w:rPr>
        <w:lastRenderedPageBreak/>
        <w:t>استفاده</w:t>
      </w:r>
      <w:r w:rsidRPr="00C029DB">
        <w:rPr>
          <w:rtl/>
        </w:rPr>
        <w:t xml:space="preserve"> </w:t>
      </w:r>
      <w:r w:rsidRPr="00C029DB">
        <w:rPr>
          <w:rFonts w:hint="cs"/>
          <w:rtl/>
        </w:rPr>
        <w:t>با</w:t>
      </w:r>
      <w:r w:rsidRPr="00C029DB">
        <w:rPr>
          <w:rtl/>
        </w:rPr>
        <w:t xml:space="preserve"> </w:t>
      </w:r>
      <w:r w:rsidRPr="00C029DB">
        <w:rPr>
          <w:rFonts w:hint="cs"/>
          <w:rtl/>
        </w:rPr>
        <w:t>توابع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0346F109" w14:textId="77777777" w:rsidTr="004944A9">
        <w:tc>
          <w:tcPr>
            <w:tcW w:w="9350" w:type="dxa"/>
            <w:shd w:val="clear" w:color="auto" w:fill="E2EFD9" w:themeFill="accent6" w:themeFillTint="33"/>
          </w:tcPr>
          <w:p w14:paraId="4EABFCE9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function createCounter() {</w:t>
            </w:r>
          </w:p>
          <w:p w14:paraId="371248EB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const counts = new Map();</w:t>
            </w:r>
          </w:p>
          <w:p w14:paraId="538423C8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  </w:t>
            </w:r>
          </w:p>
          <w:p w14:paraId="0F5D8348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return {</w:t>
            </w:r>
          </w:p>
          <w:p w14:paraId="1182098C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  increment(key) {</w:t>
            </w:r>
          </w:p>
          <w:p w14:paraId="44B4EFAA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    counts.set(key, (counts.get(key) || 0) + 1);</w:t>
            </w:r>
          </w:p>
          <w:p w14:paraId="6C5B2240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    },</w:t>
            </w:r>
          </w:p>
          <w:p w14:paraId="7F3DD4C0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  getCount(key) {</w:t>
            </w:r>
          </w:p>
          <w:p w14:paraId="0217D259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    return counts.get(key) || 0;</w:t>
            </w:r>
          </w:p>
          <w:p w14:paraId="66ED58E7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    },</w:t>
            </w:r>
          </w:p>
          <w:p w14:paraId="3A787514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  getAllCounts() {</w:t>
            </w:r>
          </w:p>
          <w:p w14:paraId="3A3064F8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    return Array.from(counts.entries());</w:t>
            </w:r>
          </w:p>
          <w:p w14:paraId="6D9E5CBA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    }</w:t>
            </w:r>
          </w:p>
          <w:p w14:paraId="6F583537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  };</w:t>
            </w:r>
          </w:p>
          <w:p w14:paraId="25FE83AE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>}</w:t>
            </w:r>
          </w:p>
          <w:p w14:paraId="300E7810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</w:p>
          <w:p w14:paraId="3620CD16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const counter = createCounter();</w:t>
            </w:r>
          </w:p>
          <w:p w14:paraId="2368A594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counter.increment('apple');</w:t>
            </w:r>
          </w:p>
          <w:p w14:paraId="00A4D76A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counter.increment('banana');</w:t>
            </w:r>
          </w:p>
          <w:p w14:paraId="4EE8BD45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counter.increment('apple');</w:t>
            </w:r>
          </w:p>
          <w:p w14:paraId="51B1F002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</w:p>
          <w:p w14:paraId="32517044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console.log(counter.getCount('apple')); // 2</w:t>
            </w:r>
          </w:p>
          <w:p w14:paraId="332DE8C1" w14:textId="794CBDFC" w:rsidR="00FF075F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>console.log(counter.getAllCounts()); // [['apple', 2], ['banana', 1]]</w:t>
            </w:r>
          </w:p>
        </w:tc>
      </w:tr>
    </w:tbl>
    <w:p w14:paraId="6F424A8C" w14:textId="1F5AA926" w:rsidR="003C3B35" w:rsidRPr="003C3B35" w:rsidRDefault="003C3B35" w:rsidP="00524EED">
      <w:pPr>
        <w:pStyle w:val="code"/>
      </w:pPr>
      <w:hyperlink r:id="rId468" w:history="1">
        <w:r w:rsidRPr="003C3B35">
          <w:rPr>
            <w:rStyle w:val="Hyperlink"/>
          </w:rPr>
          <w:t>mapFunctions2</w:t>
        </w:r>
      </w:hyperlink>
    </w:p>
    <w:p w14:paraId="71483AA6" w14:textId="259B9D05" w:rsidR="004944A9" w:rsidRPr="00FF075F" w:rsidRDefault="004944A9" w:rsidP="0018185B"/>
    <w:p w14:paraId="71EA59AE" w14:textId="7924EE9D" w:rsidR="00C029DB" w:rsidRPr="004944A9" w:rsidRDefault="00C029DB" w:rsidP="0018185B">
      <w:pPr>
        <w:pStyle w:val="Heading5"/>
        <w:rPr>
          <w:rtl/>
        </w:rPr>
      </w:pPr>
      <w:r w:rsidRPr="004944A9">
        <w:rPr>
          <w:rtl/>
        </w:rPr>
        <w:t>جمع‌بند</w:t>
      </w:r>
      <w:r w:rsidRPr="004944A9">
        <w:rPr>
          <w:rFonts w:hint="cs"/>
          <w:rtl/>
        </w:rPr>
        <w:t>ی</w:t>
      </w:r>
    </w:p>
    <w:p w14:paraId="1D5A6459" w14:textId="5AE09413" w:rsidR="00C029DB" w:rsidRPr="00C029DB" w:rsidRDefault="00C029DB" w:rsidP="0018185B">
      <w:pPr>
        <w:rPr>
          <w:rtl/>
        </w:rPr>
      </w:pP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چه</w:t>
      </w: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زمان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از </w:t>
      </w:r>
      <w:r w:rsidRPr="00C029DB">
        <w:t>Map</w:t>
      </w:r>
      <w:r w:rsidRPr="00C029DB">
        <w:rPr>
          <w:rtl/>
        </w:rPr>
        <w:t xml:space="preserve"> استفاده کن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م</w:t>
      </w:r>
      <w:r w:rsidRPr="00C029DB">
        <w:rPr>
          <w:rtl/>
        </w:rPr>
        <w:t>:</w:t>
      </w:r>
    </w:p>
    <w:p w14:paraId="377860B4" w14:textId="12B6AE5D" w:rsidR="00C029DB" w:rsidRPr="00C029DB" w:rsidRDefault="00C029DB" w:rsidP="0018185B">
      <w:pPr>
        <w:rPr>
          <w:rtl/>
        </w:rPr>
      </w:pPr>
      <w:r w:rsidRPr="00C029DB">
        <w:rPr>
          <w:rtl/>
        </w:rPr>
        <w:t>1. 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غ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ر</w:t>
      </w:r>
      <w:r w:rsidRPr="00C029DB">
        <w:rPr>
          <w:rtl/>
        </w:rPr>
        <w:t>-</w:t>
      </w:r>
      <w:r w:rsidRPr="00C029DB">
        <w:t>string</w:t>
      </w:r>
      <w:r w:rsidRPr="00C029DB">
        <w:rPr>
          <w:rtl/>
        </w:rPr>
        <w:t xml:space="preserve"> 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از</w:t>
      </w:r>
      <w:r w:rsidRPr="00C029DB">
        <w:rPr>
          <w:rtl/>
        </w:rPr>
        <w:t xml:space="preserve"> دار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</w:t>
      </w:r>
    </w:p>
    <w:p w14:paraId="2022B70E" w14:textId="7E739382" w:rsidR="00C029DB" w:rsidRPr="00C029DB" w:rsidRDefault="00C029DB" w:rsidP="0018185B">
      <w:pPr>
        <w:rPr>
          <w:rtl/>
        </w:rPr>
      </w:pPr>
      <w:r w:rsidRPr="00C029DB">
        <w:rPr>
          <w:rtl/>
        </w:rPr>
        <w:t>2. ترت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ب</w:t>
      </w:r>
      <w:r w:rsidRPr="00C029DB">
        <w:rPr>
          <w:rtl/>
        </w:rPr>
        <w:t xml:space="preserve"> عناصر مهم است</w:t>
      </w:r>
    </w:p>
    <w:p w14:paraId="6ED54982" w14:textId="3C5BB75D" w:rsidR="00C029DB" w:rsidRPr="00C029DB" w:rsidRDefault="00C029DB" w:rsidP="0018185B">
      <w:pPr>
        <w:rPr>
          <w:rtl/>
        </w:rPr>
      </w:pPr>
      <w:r w:rsidRPr="00C029DB">
        <w:rPr>
          <w:rtl/>
        </w:rPr>
        <w:t>3. تعداد عناصر را ز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اد</w:t>
      </w:r>
      <w:r w:rsidRPr="00C029DB">
        <w:rPr>
          <w:rtl/>
        </w:rPr>
        <w:t xml:space="preserve"> 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از</w:t>
      </w:r>
      <w:r w:rsidRPr="00C029DB">
        <w:rPr>
          <w:rtl/>
        </w:rPr>
        <w:t xml:space="preserve"> دار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</w:t>
      </w:r>
    </w:p>
    <w:p w14:paraId="0771EDA0" w14:textId="2B6C05B6" w:rsidR="00C029DB" w:rsidRPr="00C029DB" w:rsidRDefault="00C029DB" w:rsidP="0018185B">
      <w:pPr>
        <w:rPr>
          <w:rtl/>
        </w:rPr>
      </w:pPr>
      <w:r w:rsidRPr="00C029DB">
        <w:rPr>
          <w:rtl/>
        </w:rPr>
        <w:t>4. عملکرد افزودن/حذف مکرر مهم است</w:t>
      </w:r>
    </w:p>
    <w:p w14:paraId="38B5CE18" w14:textId="2D71DA15" w:rsidR="00C029DB" w:rsidRPr="00C029DB" w:rsidRDefault="00C029DB" w:rsidP="0018185B">
      <w:pPr>
        <w:rPr>
          <w:rtl/>
        </w:rPr>
      </w:pPr>
      <w:r w:rsidRPr="00C029DB">
        <w:rPr>
          <w:rtl/>
        </w:rPr>
        <w:t>5. 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از</w:t>
      </w:r>
      <w:r w:rsidRPr="00C029DB">
        <w:rPr>
          <w:rtl/>
        </w:rPr>
        <w:t xml:space="preserve"> به تکرار ساده دار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</w:t>
      </w:r>
    </w:p>
    <w:p w14:paraId="52948ADA" w14:textId="07454E17" w:rsidR="00C029DB" w:rsidRPr="00C029DB" w:rsidRDefault="00C029DB" w:rsidP="0018185B">
      <w:pPr>
        <w:pStyle w:val="Heading5"/>
        <w:rPr>
          <w:rtl/>
        </w:rPr>
      </w:pPr>
      <w:r w:rsidRPr="00C029DB">
        <w:rPr>
          <w:rFonts w:ascii="IRANSansWeb(FaNum) Light" w:hAnsi="IRANSansWeb(FaNum) Light" w:hint="cs"/>
          <w:rtl/>
        </w:rPr>
        <w:t>مزا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Map</w:t>
      </w:r>
      <w:r w:rsidRPr="00C029DB">
        <w:rPr>
          <w:rtl/>
        </w:rPr>
        <w:t>:</w:t>
      </w:r>
    </w:p>
    <w:p w14:paraId="279FC0E3" w14:textId="3CDCCB42" w:rsidR="00C029DB" w:rsidRPr="00C029DB" w:rsidRDefault="00C029DB" w:rsidP="0018185B">
      <w:pPr>
        <w:rPr>
          <w:rtl/>
        </w:rPr>
      </w:pPr>
      <w:r w:rsidRPr="00C029DB">
        <w:rPr>
          <w:rtl/>
        </w:rPr>
        <w:t>- 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با انواع مختلف</w:t>
      </w:r>
    </w:p>
    <w:p w14:paraId="36B78953" w14:textId="6A25D5F7" w:rsidR="00C029DB" w:rsidRPr="00C029DB" w:rsidRDefault="00C029DB" w:rsidP="0018185B">
      <w:pPr>
        <w:rPr>
          <w:rtl/>
        </w:rPr>
      </w:pPr>
      <w:r w:rsidRPr="00C029DB">
        <w:rPr>
          <w:rtl/>
        </w:rPr>
        <w:lastRenderedPageBreak/>
        <w:t>- حفظ ترت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ب</w:t>
      </w:r>
      <w:r w:rsidRPr="00C029DB">
        <w:rPr>
          <w:rtl/>
        </w:rPr>
        <w:t xml:space="preserve"> درج</w:t>
      </w:r>
    </w:p>
    <w:p w14:paraId="3A1C0C38" w14:textId="4150EA9C" w:rsidR="00C029DB" w:rsidRPr="00C029DB" w:rsidRDefault="00C029DB" w:rsidP="0018185B">
      <w:pPr>
        <w:rPr>
          <w:rtl/>
        </w:rPr>
      </w:pPr>
      <w:r w:rsidRPr="00C029DB">
        <w:rPr>
          <w:rtl/>
        </w:rPr>
        <w:t>- سا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ز</w:t>
      </w:r>
      <w:r w:rsidRPr="00C029DB">
        <w:rPr>
          <w:rtl/>
        </w:rPr>
        <w:t xml:space="preserve"> </w:t>
      </w:r>
      <w:r w:rsidRPr="00C029DB">
        <w:t>built-in</w:t>
      </w:r>
    </w:p>
    <w:p w14:paraId="610D9CBB" w14:textId="511A14DA" w:rsidR="00C029DB" w:rsidRPr="00C029DB" w:rsidRDefault="00C029DB" w:rsidP="0018185B">
      <w:pPr>
        <w:rPr>
          <w:rtl/>
        </w:rPr>
      </w:pPr>
      <w:r w:rsidRPr="00C029DB">
        <w:rPr>
          <w:rtl/>
        </w:rPr>
        <w:t>- تکرار آسان</w:t>
      </w:r>
    </w:p>
    <w:p w14:paraId="62428A59" w14:textId="5E63B377" w:rsidR="00C029DB" w:rsidRPr="00C029DB" w:rsidRDefault="00C029DB" w:rsidP="0018185B">
      <w:pPr>
        <w:rPr>
          <w:rtl/>
        </w:rPr>
      </w:pPr>
      <w:r w:rsidRPr="00C029DB">
        <w:rPr>
          <w:rtl/>
        </w:rPr>
        <w:t>- پرفورمنس بهتر برا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عمل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ات</w:t>
      </w:r>
      <w:r w:rsidRPr="00C029DB">
        <w:rPr>
          <w:rtl/>
        </w:rPr>
        <w:t xml:space="preserve"> مکرر</w:t>
      </w:r>
    </w:p>
    <w:p w14:paraId="14C59D6A" w14:textId="31E8C8F4" w:rsidR="00C029DB" w:rsidRPr="00C029DB" w:rsidRDefault="00C029DB" w:rsidP="0018185B">
      <w:pPr>
        <w:rPr>
          <w:rtl/>
        </w:rPr>
      </w:pPr>
      <w:r w:rsidRPr="00C029DB">
        <w:rPr>
          <w:rtl/>
        </w:rPr>
        <w:t xml:space="preserve">  </w:t>
      </w:r>
      <w:r w:rsidRPr="00C029DB">
        <w:rPr>
          <w:rFonts w:ascii="IRANSansWeb(FaNum) Light" w:hAnsi="IRANSansWeb(FaNum) Light" w:hint="cs"/>
          <w:rtl/>
        </w:rPr>
        <w:t>محدود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ت‌ها</w:t>
      </w:r>
      <w:r w:rsidRPr="00C029DB">
        <w:rPr>
          <w:rtl/>
        </w:rPr>
        <w:t>:</w:t>
      </w:r>
    </w:p>
    <w:p w14:paraId="7C34B29D" w14:textId="6F5EBB48" w:rsidR="00C029DB" w:rsidRPr="00C029DB" w:rsidRDefault="00C029DB" w:rsidP="0018185B">
      <w:pPr>
        <w:rPr>
          <w:rtl/>
        </w:rPr>
      </w:pPr>
      <w:r w:rsidRPr="00C029DB">
        <w:rPr>
          <w:rtl/>
        </w:rPr>
        <w:t>- تبد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ل</w:t>
      </w:r>
      <w:r w:rsidRPr="00C029DB">
        <w:rPr>
          <w:rtl/>
        </w:rPr>
        <w:t xml:space="preserve"> به </w:t>
      </w:r>
      <w:r w:rsidRPr="00C029DB">
        <w:t>JSON</w:t>
      </w:r>
      <w:r w:rsidRPr="00C029DB">
        <w:rPr>
          <w:rtl/>
        </w:rPr>
        <w:t xml:space="preserve"> 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از</w:t>
      </w:r>
      <w:r w:rsidRPr="00C029DB">
        <w:rPr>
          <w:rtl/>
        </w:rPr>
        <w:t xml:space="preserve"> به کار اضافه دارد</w:t>
      </w:r>
    </w:p>
    <w:p w14:paraId="0CB51957" w14:textId="6D9E108E" w:rsidR="00C029DB" w:rsidRPr="00C029DB" w:rsidRDefault="00C029DB" w:rsidP="0018185B">
      <w:pPr>
        <w:rPr>
          <w:rtl/>
        </w:rPr>
      </w:pPr>
      <w:r w:rsidRPr="00C029DB">
        <w:rPr>
          <w:rtl/>
        </w:rPr>
        <w:t>- س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نتکس</w:t>
      </w:r>
      <w:r w:rsidRPr="00C029DB">
        <w:rPr>
          <w:rtl/>
        </w:rPr>
        <w:t xml:space="preserve"> ساده‌تر </w:t>
      </w:r>
      <w:r w:rsidRPr="00C029DB">
        <w:t>Object</w:t>
      </w:r>
      <w:r w:rsidRPr="00C029DB">
        <w:rPr>
          <w:rtl/>
        </w:rPr>
        <w:t xml:space="preserve"> برا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موارد ساده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44A9" w14:paraId="45A3C8DC" w14:textId="77777777" w:rsidTr="004944A9">
        <w:tc>
          <w:tcPr>
            <w:tcW w:w="9350" w:type="dxa"/>
            <w:shd w:val="clear" w:color="auto" w:fill="E2EFD9" w:themeFill="accent6" w:themeFillTint="33"/>
          </w:tcPr>
          <w:p w14:paraId="26ED2A6B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// </w:t>
            </w:r>
            <w:r w:rsidRPr="004944A9">
              <w:rPr>
                <w:rtl/>
              </w:rPr>
              <w:t>تبد</w:t>
            </w:r>
            <w:r w:rsidRPr="004944A9">
              <w:rPr>
                <w:rFonts w:hint="cs"/>
                <w:rtl/>
              </w:rPr>
              <w:t>ی</w:t>
            </w:r>
            <w:r w:rsidRPr="004944A9">
              <w:rPr>
                <w:rFonts w:hint="eastAsia"/>
                <w:rtl/>
              </w:rPr>
              <w:t>ل</w:t>
            </w:r>
            <w:r w:rsidRPr="004944A9">
              <w:t xml:space="preserve"> Map </w:t>
            </w:r>
            <w:r w:rsidRPr="004944A9">
              <w:rPr>
                <w:rtl/>
              </w:rPr>
              <w:t>به</w:t>
            </w:r>
            <w:r w:rsidRPr="004944A9">
              <w:t xml:space="preserve"> JSON </w:t>
            </w:r>
            <w:r w:rsidRPr="004944A9">
              <w:rPr>
                <w:rtl/>
              </w:rPr>
              <w:t>و برعکس</w:t>
            </w:r>
          </w:p>
          <w:p w14:paraId="7381198B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const map = new Map([['name', 'Alice'], ['age', 30]]);</w:t>
            </w:r>
          </w:p>
          <w:p w14:paraId="3ABDDF0F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</w:p>
          <w:p w14:paraId="21231C24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// </w:t>
            </w:r>
            <w:r w:rsidRPr="004944A9">
              <w:rPr>
                <w:rtl/>
              </w:rPr>
              <w:t>به</w:t>
            </w:r>
            <w:r w:rsidRPr="004944A9">
              <w:t xml:space="preserve"> JSON</w:t>
            </w:r>
          </w:p>
          <w:p w14:paraId="5AFB54D0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const json = JSON.stringify(Array.from(map.entries()));</w:t>
            </w:r>
          </w:p>
          <w:p w14:paraId="76F19131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</w:p>
          <w:p w14:paraId="2C5BF8A4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// </w:t>
            </w:r>
            <w:r w:rsidRPr="004944A9">
              <w:rPr>
                <w:rtl/>
              </w:rPr>
              <w:t>از</w:t>
            </w:r>
            <w:r w:rsidRPr="004944A9">
              <w:t xml:space="preserve"> JSON</w:t>
            </w:r>
          </w:p>
          <w:p w14:paraId="01D0E312" w14:textId="5F5E7E86" w:rsidR="004944A9" w:rsidRDefault="004944A9" w:rsidP="00524EED">
            <w:pPr>
              <w:pStyle w:val="code"/>
              <w:bidi w:val="0"/>
            </w:pPr>
            <w:r w:rsidRPr="004944A9">
              <w:t>const reconstructedMap = new Map(JSON.parse(json));</w:t>
            </w:r>
          </w:p>
        </w:tc>
      </w:tr>
    </w:tbl>
    <w:p w14:paraId="2947CEAE" w14:textId="63DC8880" w:rsidR="003E3C38" w:rsidRPr="00FF075F" w:rsidRDefault="003E3C38" w:rsidP="00524EED">
      <w:pPr>
        <w:pStyle w:val="code"/>
        <w:rPr>
          <w:rFonts w:ascii="IRANSansWeb(FaNum) Light" w:hAnsi="IRANSansWeb(FaNum) Light"/>
          <w:sz w:val="20"/>
          <w:szCs w:val="24"/>
        </w:rPr>
      </w:pPr>
      <w:hyperlink r:id="rId469" w:history="1">
        <w:r w:rsidRPr="00942CFB">
          <w:rPr>
            <w:rStyle w:val="Hyperlink"/>
            <w:lang w:bidi="ar-SA"/>
          </w:rPr>
          <w:t>map()   </w:t>
        </w:r>
        <w:r w:rsidRPr="00942CFB">
          <w:rPr>
            <w:rStyle w:val="Hyperlink"/>
            <w:rFonts w:ascii="IRANSansWeb(FaNum) Light" w:hAnsi="IRANSansWeb(FaNum) Light"/>
            <w:sz w:val="20"/>
            <w:szCs w:val="24"/>
          </w:rPr>
          <w:t>JSON</w:t>
        </w:r>
      </w:hyperlink>
    </w:p>
    <w:p w14:paraId="048336F9" w14:textId="132E0A8D" w:rsidR="00C029DB" w:rsidRPr="00C029DB" w:rsidRDefault="00C029DB" w:rsidP="0018185B"/>
    <w:p w14:paraId="7CEEDAFE" w14:textId="38E09652" w:rsidR="000D3A7C" w:rsidRDefault="00C029DB" w:rsidP="0018185B">
      <w:r w:rsidRPr="00C029DB">
        <w:t>Map</w:t>
      </w:r>
      <w:r w:rsidRPr="00C029DB">
        <w:rPr>
          <w:rtl/>
        </w:rPr>
        <w:t xml:space="preserve"> 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ک</w:t>
      </w:r>
      <w:r w:rsidRPr="00C029DB">
        <w:rPr>
          <w:rtl/>
        </w:rPr>
        <w:t xml:space="preserve"> ابزار قدرتمند در جاوااسکر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پت</w:t>
      </w:r>
      <w:r w:rsidRPr="00C029DB">
        <w:rPr>
          <w:rtl/>
        </w:rPr>
        <w:t xml:space="preserve"> است که در بس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ار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از سنار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وها</w:t>
      </w:r>
      <w:r w:rsidRPr="00C029DB">
        <w:rPr>
          <w:rtl/>
        </w:rPr>
        <w:t xml:space="preserve"> م</w:t>
      </w:r>
      <w:r w:rsidRPr="00C029DB">
        <w:rPr>
          <w:rFonts w:hint="cs"/>
          <w:rtl/>
        </w:rPr>
        <w:t>ی‌</w:t>
      </w:r>
      <w:r w:rsidRPr="00C029DB">
        <w:rPr>
          <w:rFonts w:hint="eastAsia"/>
          <w:rtl/>
        </w:rPr>
        <w:t>تواند</w:t>
      </w:r>
      <w:r w:rsidRPr="00C029DB">
        <w:rPr>
          <w:rtl/>
        </w:rPr>
        <w:t xml:space="preserve"> جا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گز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ن</w:t>
      </w:r>
      <w:r w:rsidRPr="00C029DB">
        <w:rPr>
          <w:rtl/>
        </w:rPr>
        <w:t xml:space="preserve"> بهتر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برا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Object</w:t>
      </w:r>
      <w:r w:rsidRPr="00C029DB">
        <w:rPr>
          <w:rtl/>
        </w:rPr>
        <w:t xml:space="preserve"> باشد، به خصوص وقت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که با داده‌ها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پو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</w:t>
      </w:r>
      <w:r w:rsidRPr="00C029DB">
        <w:rPr>
          <w:rtl/>
        </w:rPr>
        <w:t xml:space="preserve"> و پ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</w:t>
      </w:r>
      <w:r w:rsidRPr="00C029DB">
        <w:rPr>
          <w:rtl/>
        </w:rPr>
        <w:t xml:space="preserve"> کار م</w:t>
      </w:r>
      <w:r w:rsidRPr="00C029DB">
        <w:rPr>
          <w:rFonts w:hint="cs"/>
          <w:rtl/>
        </w:rPr>
        <w:t>ی‌</w:t>
      </w:r>
      <w:r w:rsidRPr="00C029DB">
        <w:rPr>
          <w:rFonts w:hint="eastAsia"/>
          <w:rtl/>
        </w:rPr>
        <w:t>کن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</w:t>
      </w:r>
      <w:r w:rsidRPr="00C029DB">
        <w:rPr>
          <w:rtl/>
        </w:rPr>
        <w:t>.</w:t>
      </w:r>
    </w:p>
    <w:p w14:paraId="7EF5BCBF" w14:textId="1B84859E" w:rsidR="003E3C38" w:rsidRDefault="001C43B0" w:rsidP="0018185B">
      <w:pPr>
        <w:pStyle w:val="Heading3"/>
      </w:pPr>
      <w:bookmarkStart w:id="212" w:name="_Toc211464637"/>
      <w:r>
        <w:rPr>
          <w:rFonts w:hint="cs"/>
          <w:rtl/>
        </w:rPr>
        <w:t>تمرینات اضافه</w:t>
      </w:r>
      <w:bookmarkEnd w:id="212"/>
    </w:p>
    <w:p w14:paraId="41A993B4" w14:textId="2A1E977A" w:rsidR="009D7C00" w:rsidRDefault="009D7C00" w:rsidP="0018185B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مپ کردن آرایه: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D7C00" w14:paraId="4DBBE9E5" w14:textId="77777777" w:rsidTr="009D7C00">
        <w:tc>
          <w:tcPr>
            <w:tcW w:w="8630" w:type="dxa"/>
            <w:shd w:val="clear" w:color="auto" w:fill="E2EFD9" w:themeFill="accent6" w:themeFillTint="33"/>
          </w:tcPr>
          <w:p w14:paraId="0AFBECAE" w14:textId="77777777" w:rsidR="00BE4904" w:rsidRDefault="00BE4904" w:rsidP="00524EED">
            <w:pPr>
              <w:pStyle w:val="code"/>
              <w:bidi w:val="0"/>
            </w:pPr>
            <w:r>
              <w:t>const array = [1, 4, 9, 16];</w:t>
            </w:r>
          </w:p>
          <w:p w14:paraId="7DB39783" w14:textId="77777777" w:rsidR="00BE4904" w:rsidRDefault="00BE4904" w:rsidP="00524EED">
            <w:pPr>
              <w:pStyle w:val="code"/>
              <w:bidi w:val="0"/>
            </w:pPr>
          </w:p>
          <w:p w14:paraId="6DC887A7" w14:textId="77777777" w:rsidR="00BE4904" w:rsidRDefault="00BE4904" w:rsidP="00524EED">
            <w:pPr>
              <w:pStyle w:val="code"/>
              <w:bidi w:val="0"/>
            </w:pPr>
            <w:r>
              <w:t>// Pass a function to map</w:t>
            </w:r>
          </w:p>
          <w:p w14:paraId="410916AA" w14:textId="64D33E2B" w:rsidR="00BE4904" w:rsidRDefault="00BE4904" w:rsidP="00524EED">
            <w:pPr>
              <w:pStyle w:val="code"/>
              <w:bidi w:val="0"/>
            </w:pPr>
            <w:r>
              <w:t>const mapped = array.map((x) =&gt; x  2);</w:t>
            </w:r>
          </w:p>
          <w:p w14:paraId="14B7617C" w14:textId="77777777" w:rsidR="00BE4904" w:rsidRDefault="00BE4904" w:rsidP="00524EED">
            <w:pPr>
              <w:pStyle w:val="code"/>
              <w:bidi w:val="0"/>
            </w:pPr>
          </w:p>
          <w:p w14:paraId="5A2390D6" w14:textId="77777777" w:rsidR="00BE4904" w:rsidRDefault="00BE4904" w:rsidP="00524EED">
            <w:pPr>
              <w:pStyle w:val="code"/>
              <w:bidi w:val="0"/>
            </w:pPr>
            <w:r>
              <w:t>console.log(mapped);</w:t>
            </w:r>
          </w:p>
          <w:p w14:paraId="19F7AD31" w14:textId="217843D3" w:rsidR="009D7C00" w:rsidRDefault="00BE4904" w:rsidP="00524EED">
            <w:pPr>
              <w:pStyle w:val="code"/>
              <w:bidi w:val="0"/>
              <w:rPr>
                <w:rtl/>
              </w:rPr>
            </w:pPr>
            <w:r>
              <w:t>// Expected output: Array [2, 8, 18, 32]</w:t>
            </w:r>
          </w:p>
        </w:tc>
      </w:tr>
    </w:tbl>
    <w:p w14:paraId="6CB2D249" w14:textId="0FC08762" w:rsidR="005D3ACB" w:rsidRDefault="005D3ACB" w:rsidP="0018185B">
      <w:pPr>
        <w:pStyle w:val="ListParagraph"/>
        <w:rPr>
          <w:rFonts w:ascii="Roboto Light" w:hAnsi="Roboto Light"/>
          <w:b/>
          <w:szCs w:val="22"/>
          <w:lang w:bidi="ar-SA"/>
        </w:rPr>
      </w:pPr>
      <w:hyperlink r:id="rId470" w:history="1">
        <w:r w:rsidRPr="005D3ACB">
          <w:rPr>
            <w:rStyle w:val="Hyperlink"/>
            <w:rFonts w:ascii="Roboto Light" w:hAnsi="Roboto Light"/>
            <w:szCs w:val="22"/>
            <w:lang w:bidi="ar-SA"/>
          </w:rPr>
          <w:t>mapArray</w:t>
        </w:r>
      </w:hyperlink>
    </w:p>
    <w:p w14:paraId="3DFD18C9" w14:textId="77777777" w:rsidR="005D3ACB" w:rsidRPr="005D3ACB" w:rsidRDefault="005D3ACB" w:rsidP="0018185B">
      <w:pPr>
        <w:pStyle w:val="ListParagraph"/>
      </w:pPr>
    </w:p>
    <w:p w14:paraId="63A90E2E" w14:textId="34D50F25" w:rsidR="009D7C00" w:rsidRDefault="009D7C00" w:rsidP="0018185B">
      <w:pPr>
        <w:pStyle w:val="ListParagraph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 xml:space="preserve"> مپ کردن آرایه با مربع عناصر: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9D7C00" w14:paraId="7A5990CD" w14:textId="77777777" w:rsidTr="005D3ACB">
        <w:tc>
          <w:tcPr>
            <w:tcW w:w="9356" w:type="dxa"/>
            <w:shd w:val="clear" w:color="auto" w:fill="E2EFD9" w:themeFill="accent6" w:themeFillTint="33"/>
          </w:tcPr>
          <w:p w14:paraId="74EE0219" w14:textId="77777777" w:rsidR="005D3ACB" w:rsidRDefault="005D3ACB" w:rsidP="00524EED">
            <w:pPr>
              <w:pStyle w:val="code"/>
              <w:bidi w:val="0"/>
            </w:pPr>
            <w:r>
              <w:t>//js/mapSqrt.js</w:t>
            </w:r>
          </w:p>
          <w:p w14:paraId="69D37FA7" w14:textId="77777777" w:rsidR="005D3ACB" w:rsidRDefault="005D3ACB" w:rsidP="00524EED">
            <w:pPr>
              <w:pStyle w:val="code"/>
              <w:bidi w:val="0"/>
            </w:pPr>
            <w:r>
              <w:lastRenderedPageBreak/>
              <w:t>const numbers = [1, 4, 9];</w:t>
            </w:r>
          </w:p>
          <w:p w14:paraId="71D50C32" w14:textId="77777777" w:rsidR="005D3ACB" w:rsidRDefault="005D3ACB" w:rsidP="00524EED">
            <w:pPr>
              <w:pStyle w:val="code"/>
              <w:bidi w:val="0"/>
            </w:pPr>
            <w:r>
              <w:t>const roots = numbers.map((num) =&gt; Math.sqrt(num));</w:t>
            </w:r>
          </w:p>
          <w:p w14:paraId="1541D4E6" w14:textId="77777777" w:rsidR="005D3ACB" w:rsidRDefault="005D3ACB" w:rsidP="00524EED">
            <w:pPr>
              <w:pStyle w:val="code"/>
              <w:bidi w:val="0"/>
            </w:pPr>
          </w:p>
          <w:p w14:paraId="1991436A" w14:textId="77777777" w:rsidR="005D3ACB" w:rsidRDefault="005D3ACB" w:rsidP="00524EED">
            <w:pPr>
              <w:pStyle w:val="code"/>
              <w:bidi w:val="0"/>
            </w:pPr>
            <w:r>
              <w:t>// roots is now     [1, 2, 3]</w:t>
            </w:r>
          </w:p>
          <w:p w14:paraId="74D3F466" w14:textId="77777777" w:rsidR="005D3ACB" w:rsidRDefault="005D3ACB" w:rsidP="00524EED">
            <w:pPr>
              <w:pStyle w:val="code"/>
              <w:bidi w:val="0"/>
            </w:pPr>
            <w:r>
              <w:t>// numbers is still [1, 4, 9]</w:t>
            </w:r>
          </w:p>
          <w:p w14:paraId="0253E46B" w14:textId="77777777" w:rsidR="005D3ACB" w:rsidRDefault="005D3ACB" w:rsidP="00524EED">
            <w:pPr>
              <w:pStyle w:val="code"/>
              <w:bidi w:val="0"/>
            </w:pPr>
            <w:r>
              <w:t>console.log(numbers);</w:t>
            </w:r>
          </w:p>
          <w:p w14:paraId="2ADCF96D" w14:textId="676E9DFB" w:rsidR="009D7C00" w:rsidRDefault="005D3ACB" w:rsidP="00524EED">
            <w:pPr>
              <w:pStyle w:val="code"/>
              <w:bidi w:val="0"/>
            </w:pPr>
            <w:r>
              <w:t>console.log(roots);</w:t>
            </w:r>
          </w:p>
        </w:tc>
      </w:tr>
    </w:tbl>
    <w:p w14:paraId="5C92B63C" w14:textId="79A7AA1C" w:rsidR="005D3ACB" w:rsidRDefault="005D3ACB" w:rsidP="00524EED">
      <w:pPr>
        <w:pStyle w:val="code"/>
      </w:pPr>
      <w:hyperlink r:id="rId471" w:history="1">
        <w:r w:rsidRPr="005D3ACB">
          <w:rPr>
            <w:rStyle w:val="Hyperlink"/>
          </w:rPr>
          <w:t>mapSqrt</w:t>
        </w:r>
      </w:hyperlink>
    </w:p>
    <w:p w14:paraId="794842FD" w14:textId="77777777" w:rsidR="005D3ACB" w:rsidRDefault="005D3ACB" w:rsidP="0018185B">
      <w:pPr>
        <w:pStyle w:val="ListParagraph"/>
      </w:pPr>
    </w:p>
    <w:p w14:paraId="30FCABD0" w14:textId="0365F3D7" w:rsidR="001C43B0" w:rsidRDefault="001C43B0" w:rsidP="0018185B">
      <w:pPr>
        <w:pStyle w:val="ListParagraph"/>
        <w:numPr>
          <w:ilvl w:val="0"/>
          <w:numId w:val="12"/>
        </w:numPr>
        <w:rPr>
          <w:rtl/>
        </w:rPr>
      </w:pPr>
      <w:r w:rsidRPr="009D7C00">
        <w:rPr>
          <w:rFonts w:ascii="IRANSansWeb(FaNum) Light" w:hAnsi="IRANSansWeb(FaNum) Light" w:hint="cs"/>
          <w:rtl/>
        </w:rPr>
        <w:t>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رشته‌ها به عناصر </w:t>
      </w:r>
      <w:r>
        <w:t>li</w:t>
      </w:r>
      <w:r>
        <w:rPr>
          <w:rtl/>
        </w:rPr>
        <w:t xml:space="preserve"> با استفاده از </w:t>
      </w:r>
      <w:r>
        <w:t>Map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14CA7F83" w14:textId="3E6376B4" w:rsidR="001C43B0" w:rsidRDefault="001C43B0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مختلف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عناصر </w:t>
      </w:r>
      <w:r>
        <w:t>li</w:t>
      </w:r>
    </w:p>
    <w:p w14:paraId="5774A71A" w14:textId="22E2ADB0" w:rsidR="001C43B0" w:rsidRDefault="001C43B0" w:rsidP="0018185B">
      <w:pPr>
        <w:pStyle w:val="ListParagraph"/>
      </w:pPr>
      <w:r>
        <w:rPr>
          <w:rtl/>
        </w:rPr>
        <w:t>استفاده از `</w:t>
      </w:r>
      <w:r>
        <w:t>map()</w:t>
      </w:r>
      <w:r>
        <w:rPr>
          <w:rtl/>
        </w:rPr>
        <w:t>` و `</w:t>
      </w:r>
      <w:r>
        <w:t>join()</w:t>
      </w:r>
      <w:r>
        <w:rPr>
          <w:rtl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3B0" w14:paraId="36DC2F41" w14:textId="77777777" w:rsidTr="001C43B0">
        <w:tc>
          <w:tcPr>
            <w:tcW w:w="9350" w:type="dxa"/>
            <w:shd w:val="clear" w:color="auto" w:fill="E2EFD9" w:themeFill="accent6" w:themeFillTint="33"/>
          </w:tcPr>
          <w:p w14:paraId="63C1FD5F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24220C8A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</w:p>
          <w:p w14:paraId="4947DA9B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1: استفاده از</w:t>
            </w:r>
            <w:r>
              <w:t xml:space="preserve"> map </w:t>
            </w:r>
            <w:r>
              <w:rPr>
                <w:rtl/>
              </w:rPr>
              <w:t>و</w:t>
            </w:r>
            <w:r>
              <w:t xml:space="preserve"> join</w:t>
            </w:r>
          </w:p>
          <w:p w14:paraId="649A494B" w14:textId="77777777" w:rsidR="001C43B0" w:rsidRDefault="001C43B0" w:rsidP="00524EED">
            <w:pPr>
              <w:pStyle w:val="code"/>
              <w:bidi w:val="0"/>
            </w:pPr>
            <w:r>
              <w:t>const htmlList = fruits.map(fruit =&gt; `&lt;li&gt;${fruit}&lt;/li&gt;`).join('\n');</w:t>
            </w:r>
          </w:p>
          <w:p w14:paraId="0DFAAC0C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</w:p>
          <w:p w14:paraId="64A70E1E" w14:textId="77777777" w:rsidR="001C43B0" w:rsidRDefault="001C43B0" w:rsidP="00524EED">
            <w:pPr>
              <w:pStyle w:val="code"/>
              <w:bidi w:val="0"/>
            </w:pPr>
            <w:r>
              <w:t>console.log(htmlList);</w:t>
            </w:r>
          </w:p>
          <w:p w14:paraId="77D572DB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</w:t>
            </w:r>
          </w:p>
          <w:p w14:paraId="52A43338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>// &lt;li&gt;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t>&lt;/li&gt;</w:t>
            </w:r>
          </w:p>
          <w:p w14:paraId="004DC855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>// &lt;li&gt;</w:t>
            </w:r>
            <w:r>
              <w:rPr>
                <w:rtl/>
              </w:rPr>
              <w:t>موز</w:t>
            </w:r>
            <w:r>
              <w:t>&lt;/li&gt;</w:t>
            </w:r>
          </w:p>
          <w:p w14:paraId="430B2851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>// &lt;li&gt;</w:t>
            </w:r>
            <w:r>
              <w:rPr>
                <w:rtl/>
              </w:rPr>
              <w:t>پرتقال</w:t>
            </w:r>
            <w:r>
              <w:t>&lt;/li&gt;</w:t>
            </w:r>
          </w:p>
          <w:p w14:paraId="1E167130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>// &lt;li&gt;</w:t>
            </w:r>
            <w:r>
              <w:rPr>
                <w:rtl/>
              </w:rPr>
              <w:t>انگور</w:t>
            </w:r>
            <w:r>
              <w:t>&lt;/li&gt;</w:t>
            </w:r>
          </w:p>
          <w:p w14:paraId="5E01046B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</w:p>
          <w:p w14:paraId="68136FBC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قرار دادن در</w:t>
            </w:r>
            <w:r>
              <w:t xml:space="preserve"> ul</w:t>
            </w:r>
          </w:p>
          <w:p w14:paraId="4CB26A98" w14:textId="77777777" w:rsidR="001C43B0" w:rsidRDefault="001C43B0" w:rsidP="00524EED">
            <w:pPr>
              <w:pStyle w:val="code"/>
              <w:bidi w:val="0"/>
            </w:pPr>
            <w:r>
              <w:t>const fullHtml = `&lt;ul&gt;\n${htmlList}\n&lt;/ul&gt;`;</w:t>
            </w:r>
          </w:p>
          <w:p w14:paraId="1E081361" w14:textId="73B02740" w:rsidR="001C43B0" w:rsidRDefault="001C43B0" w:rsidP="00524EED">
            <w:pPr>
              <w:pStyle w:val="code"/>
              <w:bidi w:val="0"/>
            </w:pPr>
            <w:r>
              <w:t>console.log(fullHtml);</w:t>
            </w:r>
          </w:p>
        </w:tc>
      </w:tr>
    </w:tbl>
    <w:p w14:paraId="55FD766D" w14:textId="0C99A541" w:rsidR="005B5B55" w:rsidRPr="00FF075F" w:rsidRDefault="005D3ACB" w:rsidP="00524EED">
      <w:pPr>
        <w:pStyle w:val="code"/>
        <w:rPr>
          <w:rFonts w:ascii="IRANSansWeb(FaNum) Light" w:hAnsi="IRANSansWeb(FaNum) Light"/>
          <w:sz w:val="20"/>
          <w:szCs w:val="24"/>
          <w:lang w:bidi="ar-SA"/>
        </w:rPr>
      </w:pPr>
      <w:hyperlink r:id="rId472" w:history="1">
        <w:r w:rsidRPr="005D3ACB">
          <w:rPr>
            <w:rStyle w:val="Hyperlink"/>
          </w:rPr>
          <w:t>Map join()</w:t>
        </w:r>
      </w:hyperlink>
    </w:p>
    <w:p w14:paraId="7A87C98A" w14:textId="42EDB130" w:rsidR="001C43B0" w:rsidRDefault="001C43B0" w:rsidP="0018185B">
      <w:pPr>
        <w:rPr>
          <w:rtl/>
        </w:rPr>
      </w:pPr>
      <w:r>
        <w:rPr>
          <w:rtl/>
        </w:rPr>
        <w:t xml:space="preserve"> 2.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عناصر </w:t>
      </w:r>
      <w:r>
        <w:t>DOM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5B55" w14:paraId="0A4885A7" w14:textId="77777777" w:rsidTr="005B5B55">
        <w:tc>
          <w:tcPr>
            <w:tcW w:w="9350" w:type="dxa"/>
            <w:shd w:val="clear" w:color="auto" w:fill="E2EFD9" w:themeFill="accent6" w:themeFillTint="33"/>
          </w:tcPr>
          <w:p w14:paraId="7F3FB785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4A7054D7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</w:p>
          <w:p w14:paraId="527388C2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2: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عناصر</w:t>
            </w:r>
            <w:r>
              <w:t xml:space="preserve"> DOM </w:t>
            </w:r>
            <w:r>
              <w:rPr>
                <w:rtl/>
              </w:rPr>
              <w:t>واقع</w:t>
            </w:r>
            <w:r>
              <w:rPr>
                <w:rFonts w:hint="cs"/>
                <w:rtl/>
              </w:rPr>
              <w:t>ی</w:t>
            </w:r>
          </w:p>
          <w:p w14:paraId="35524D59" w14:textId="77777777" w:rsidR="005B5B55" w:rsidRDefault="005B5B55" w:rsidP="00524EED">
            <w:pPr>
              <w:pStyle w:val="code"/>
              <w:bidi w:val="0"/>
            </w:pPr>
            <w:r>
              <w:t>const listItems = fruits.map(fruit =&gt; {</w:t>
            </w:r>
          </w:p>
          <w:p w14:paraId="316E2520" w14:textId="77777777" w:rsidR="005B5B55" w:rsidRDefault="005B5B55" w:rsidP="00524EED">
            <w:pPr>
              <w:pStyle w:val="code"/>
              <w:bidi w:val="0"/>
            </w:pPr>
            <w:r>
              <w:t xml:space="preserve">    const li = document.createElement('li');</w:t>
            </w:r>
          </w:p>
          <w:p w14:paraId="699315A3" w14:textId="77777777" w:rsidR="005B5B55" w:rsidRDefault="005B5B55" w:rsidP="00524EED">
            <w:pPr>
              <w:pStyle w:val="code"/>
              <w:bidi w:val="0"/>
            </w:pPr>
            <w:r>
              <w:t xml:space="preserve">    li.textContent = fruit;</w:t>
            </w:r>
          </w:p>
          <w:p w14:paraId="4AB20653" w14:textId="77777777" w:rsidR="005B5B55" w:rsidRDefault="005B5B55" w:rsidP="00524EED">
            <w:pPr>
              <w:pStyle w:val="code"/>
              <w:bidi w:val="0"/>
            </w:pPr>
            <w:r>
              <w:t xml:space="preserve">    li.className = 'fruit-item';</w:t>
            </w:r>
          </w:p>
          <w:p w14:paraId="2AA97E83" w14:textId="77777777" w:rsidR="005B5B55" w:rsidRDefault="005B5B55" w:rsidP="00524EED">
            <w:pPr>
              <w:pStyle w:val="code"/>
              <w:bidi w:val="0"/>
            </w:pPr>
            <w:r>
              <w:t xml:space="preserve">    return li;</w:t>
            </w:r>
          </w:p>
          <w:p w14:paraId="436731B2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  <w:r>
              <w:t>});</w:t>
            </w:r>
          </w:p>
          <w:p w14:paraId="68EA45CA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</w:p>
          <w:p w14:paraId="7E844533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اضافه کردن به</w:t>
            </w:r>
            <w:r>
              <w:t xml:space="preserve"> DOM</w:t>
            </w:r>
          </w:p>
          <w:p w14:paraId="335FA82B" w14:textId="77777777" w:rsidR="005B5B55" w:rsidRDefault="005B5B55" w:rsidP="00524EED">
            <w:pPr>
              <w:pStyle w:val="code"/>
              <w:bidi w:val="0"/>
            </w:pPr>
            <w:r>
              <w:t>const ulElement = document.createElement('ul');</w:t>
            </w:r>
          </w:p>
          <w:p w14:paraId="77C35029" w14:textId="77777777" w:rsidR="005B5B55" w:rsidRDefault="005B5B55" w:rsidP="00524EED">
            <w:pPr>
              <w:pStyle w:val="code"/>
              <w:bidi w:val="0"/>
            </w:pPr>
            <w:r>
              <w:t>ulElement.append(...listItems);</w:t>
            </w:r>
          </w:p>
          <w:p w14:paraId="1AE72D3B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</w:p>
          <w:p w14:paraId="56154D6F" w14:textId="31BEFF7C" w:rsidR="005B5B55" w:rsidRDefault="005B5B55" w:rsidP="00524EED">
            <w:pPr>
              <w:pStyle w:val="code"/>
              <w:bidi w:val="0"/>
            </w:pPr>
            <w:r>
              <w:t>document.body.appendChild(ulElement);</w:t>
            </w:r>
          </w:p>
        </w:tc>
      </w:tr>
    </w:tbl>
    <w:p w14:paraId="604C0722" w14:textId="0287ECEC" w:rsidR="000B0B6B" w:rsidRPr="000B0B6B" w:rsidRDefault="000B0B6B" w:rsidP="00524EED">
      <w:pPr>
        <w:pStyle w:val="code"/>
      </w:pPr>
      <w:hyperlink r:id="rId473" w:history="1">
        <w:r w:rsidRPr="000B0B6B">
          <w:rPr>
            <w:rStyle w:val="Hyperlink"/>
          </w:rPr>
          <w:t>mapDOM</w:t>
        </w:r>
      </w:hyperlink>
    </w:p>
    <w:p w14:paraId="401FC0A6" w14:textId="77777777" w:rsidR="000B0B6B" w:rsidRDefault="000B0B6B" w:rsidP="0018185B"/>
    <w:p w14:paraId="4A49F274" w14:textId="6CB03CF7" w:rsidR="001C43B0" w:rsidRDefault="001C43B0" w:rsidP="0018185B">
      <w:pPr>
        <w:pStyle w:val="ListParagraph"/>
        <w:numPr>
          <w:ilvl w:val="0"/>
          <w:numId w:val="12"/>
        </w:numPr>
        <w:rPr>
          <w:rtl/>
        </w:rPr>
      </w:pPr>
      <w:r>
        <w:rPr>
          <w:rtl/>
        </w:rPr>
        <w:t xml:space="preserve">استفاده با </w:t>
      </w:r>
      <w:r>
        <w:t>template literals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795" w14:paraId="6244DC69" w14:textId="77777777" w:rsidTr="00514795">
        <w:tc>
          <w:tcPr>
            <w:tcW w:w="9350" w:type="dxa"/>
            <w:shd w:val="clear" w:color="auto" w:fill="E2EFD9" w:themeFill="accent6" w:themeFillTint="33"/>
          </w:tcPr>
          <w:p w14:paraId="6DFEC5F8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61FDADE2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5C049B6E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3: با قالب‌بز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شرفته</w:t>
            </w:r>
          </w:p>
          <w:p w14:paraId="37CBAD1E" w14:textId="77777777" w:rsidR="00514795" w:rsidRDefault="00514795" w:rsidP="00524EED">
            <w:pPr>
              <w:pStyle w:val="code"/>
              <w:bidi w:val="0"/>
            </w:pPr>
            <w:r>
              <w:t>const htmlList = fruits.map(fruit =&gt; `</w:t>
            </w:r>
          </w:p>
          <w:p w14:paraId="1BBD2FCB" w14:textId="77777777" w:rsidR="00514795" w:rsidRDefault="00514795" w:rsidP="00524EED">
            <w:pPr>
              <w:pStyle w:val="code"/>
              <w:bidi w:val="0"/>
            </w:pPr>
            <w:r>
              <w:t xml:space="preserve">    &lt;li class="fruit-item" data-fruit="${fruit}"&gt;</w:t>
            </w:r>
          </w:p>
          <w:p w14:paraId="43DF34B2" w14:textId="77777777" w:rsidR="00514795" w:rsidRDefault="00514795" w:rsidP="00524EED">
            <w:pPr>
              <w:pStyle w:val="code"/>
              <w:bidi w:val="0"/>
            </w:pPr>
            <w:r>
              <w:t xml:space="preserve">        &lt;span&gt;${fruit.toUpperCase()}&lt;/span&gt;</w:t>
            </w:r>
          </w:p>
          <w:p w14:paraId="64F5621C" w14:textId="77777777" w:rsidR="00514795" w:rsidRDefault="00514795" w:rsidP="00524EED">
            <w:pPr>
              <w:pStyle w:val="code"/>
              <w:bidi w:val="0"/>
            </w:pPr>
            <w:r>
              <w:t xml:space="preserve">    &lt;/li&gt;</w:t>
            </w:r>
          </w:p>
          <w:p w14:paraId="34C1B705" w14:textId="77777777" w:rsidR="00514795" w:rsidRDefault="00514795" w:rsidP="00524EED">
            <w:pPr>
              <w:pStyle w:val="code"/>
              <w:bidi w:val="0"/>
            </w:pPr>
            <w:r>
              <w:t>`).join('');</w:t>
            </w:r>
          </w:p>
          <w:p w14:paraId="06971569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6D1D0168" w14:textId="77777777" w:rsidR="00514795" w:rsidRDefault="00514795" w:rsidP="00524EED">
            <w:pPr>
              <w:pStyle w:val="code"/>
              <w:bidi w:val="0"/>
            </w:pPr>
            <w:r>
              <w:t>const fullHtml = `</w:t>
            </w:r>
          </w:p>
          <w:p w14:paraId="0CCBEFB1" w14:textId="77777777" w:rsidR="00514795" w:rsidRDefault="00514795" w:rsidP="00524EED">
            <w:pPr>
              <w:pStyle w:val="code"/>
              <w:bidi w:val="0"/>
            </w:pPr>
            <w:r>
              <w:t xml:space="preserve">    &lt;ul class="fruits-list"&gt;</w:t>
            </w:r>
          </w:p>
          <w:p w14:paraId="06B704FD" w14:textId="77777777" w:rsidR="00514795" w:rsidRDefault="00514795" w:rsidP="00524EED">
            <w:pPr>
              <w:pStyle w:val="code"/>
              <w:bidi w:val="0"/>
            </w:pPr>
            <w:r>
              <w:t xml:space="preserve">        ${htmlList}</w:t>
            </w:r>
          </w:p>
          <w:p w14:paraId="36470D6A" w14:textId="77777777" w:rsidR="00514795" w:rsidRDefault="00514795" w:rsidP="00524EED">
            <w:pPr>
              <w:pStyle w:val="code"/>
              <w:bidi w:val="0"/>
            </w:pPr>
            <w:r>
              <w:t xml:space="preserve">    &lt;/ul&gt;</w:t>
            </w:r>
          </w:p>
          <w:p w14:paraId="5EDA7B7D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>`;</w:t>
            </w:r>
          </w:p>
          <w:p w14:paraId="7EC05E65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51BD3270" w14:textId="34F24FCA" w:rsidR="00514795" w:rsidRDefault="00514795" w:rsidP="00524EED">
            <w:pPr>
              <w:pStyle w:val="code"/>
              <w:bidi w:val="0"/>
            </w:pPr>
            <w:r>
              <w:t>console.log(fullHtml);</w:t>
            </w:r>
          </w:p>
        </w:tc>
      </w:tr>
    </w:tbl>
    <w:p w14:paraId="07B40093" w14:textId="7695A097" w:rsidR="000B0B6B" w:rsidRPr="000B0B6B" w:rsidRDefault="000B0B6B" w:rsidP="00524EED">
      <w:pPr>
        <w:pStyle w:val="code"/>
      </w:pPr>
      <w:hyperlink r:id="rId474" w:history="1">
        <w:r w:rsidRPr="000B0B6B">
          <w:rPr>
            <w:rStyle w:val="Hyperlink"/>
          </w:rPr>
          <w:t>mapLiterals</w:t>
        </w:r>
      </w:hyperlink>
    </w:p>
    <w:p w14:paraId="494FA5C3" w14:textId="77777777" w:rsidR="000B0B6B" w:rsidRDefault="000B0B6B" w:rsidP="0018185B"/>
    <w:p w14:paraId="2F0CBC81" w14:textId="083DE38F" w:rsidR="001C43B0" w:rsidRDefault="001C43B0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</w:p>
    <w:p w14:paraId="55E01AF0" w14:textId="6C14DCFC" w:rsidR="001C43B0" w:rsidRDefault="001C43B0" w:rsidP="0018185B">
      <w:r>
        <w:rPr>
          <w:rtl/>
        </w:rPr>
        <w:t xml:space="preserve"> مثال 1: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کاربران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795" w14:paraId="600FD73F" w14:textId="77777777" w:rsidTr="00514795">
        <w:tc>
          <w:tcPr>
            <w:tcW w:w="9350" w:type="dxa"/>
            <w:shd w:val="clear" w:color="auto" w:fill="E2EFD9" w:themeFill="accent6" w:themeFillTint="33"/>
          </w:tcPr>
          <w:p w14:paraId="725D202A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>const users = ['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'فاطمه احمد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'محمد رضا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>', 'زهرا حس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t>'];</w:t>
            </w:r>
          </w:p>
          <w:p w14:paraId="79A7EE74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3A73DA71" w14:textId="77777777" w:rsidR="00514795" w:rsidRDefault="00514795" w:rsidP="00524EED">
            <w:pPr>
              <w:pStyle w:val="code"/>
              <w:bidi w:val="0"/>
            </w:pPr>
            <w:r>
              <w:t>const userList = users.map(user =&gt; `</w:t>
            </w:r>
          </w:p>
          <w:p w14:paraId="098FF619" w14:textId="77777777" w:rsidR="00514795" w:rsidRDefault="00514795" w:rsidP="00524EED">
            <w:pPr>
              <w:pStyle w:val="code"/>
              <w:bidi w:val="0"/>
            </w:pPr>
            <w:r>
              <w:t xml:space="preserve">    &lt;li class="user-item"&gt;</w:t>
            </w:r>
          </w:p>
          <w:p w14:paraId="72E0D6C6" w14:textId="77777777" w:rsidR="00514795" w:rsidRDefault="00514795" w:rsidP="00524EED">
            <w:pPr>
              <w:pStyle w:val="code"/>
              <w:bidi w:val="0"/>
            </w:pPr>
            <w:r>
              <w:t xml:space="preserve">        &lt;i class="icon-user"&gt;&lt;/i&gt;</w:t>
            </w:r>
          </w:p>
          <w:p w14:paraId="369C64E3" w14:textId="77777777" w:rsidR="00514795" w:rsidRDefault="00514795" w:rsidP="00524EED">
            <w:pPr>
              <w:pStyle w:val="code"/>
              <w:bidi w:val="0"/>
            </w:pPr>
            <w:r>
              <w:t xml:space="preserve">        &lt;span&gt;${user}&lt;/span&gt;</w:t>
            </w:r>
          </w:p>
          <w:p w14:paraId="28D73527" w14:textId="77777777" w:rsidR="00514795" w:rsidRDefault="00514795" w:rsidP="00524EED">
            <w:pPr>
              <w:pStyle w:val="code"/>
              <w:bidi w:val="0"/>
            </w:pPr>
            <w:r>
              <w:t xml:space="preserve">    &lt;/li&gt;</w:t>
            </w:r>
          </w:p>
          <w:p w14:paraId="631EE717" w14:textId="77777777" w:rsidR="00514795" w:rsidRDefault="00514795" w:rsidP="00524EED">
            <w:pPr>
              <w:pStyle w:val="code"/>
              <w:bidi w:val="0"/>
            </w:pPr>
            <w:r>
              <w:t>`).join('');</w:t>
            </w:r>
          </w:p>
          <w:p w14:paraId="339459F6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5D4C0ED4" w14:textId="77777777" w:rsidR="00514795" w:rsidRDefault="00514795" w:rsidP="00524EED">
            <w:pPr>
              <w:pStyle w:val="code"/>
              <w:bidi w:val="0"/>
            </w:pPr>
            <w:r>
              <w:t>const usersHtml = `</w:t>
            </w:r>
          </w:p>
          <w:p w14:paraId="49E1BA66" w14:textId="77777777" w:rsidR="00514795" w:rsidRDefault="00514795" w:rsidP="00524EED">
            <w:pPr>
              <w:pStyle w:val="code"/>
              <w:bidi w:val="0"/>
            </w:pPr>
            <w:r>
              <w:t xml:space="preserve">    &lt;div class="users-container"&gt;</w:t>
            </w:r>
          </w:p>
          <w:p w14:paraId="73B8BDA8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کاربران</w:t>
            </w:r>
            <w:r>
              <w:t>&lt;/h3&gt;</w:t>
            </w:r>
          </w:p>
          <w:p w14:paraId="1150D7BC" w14:textId="77777777" w:rsidR="00514795" w:rsidRDefault="00514795" w:rsidP="00524EED">
            <w:pPr>
              <w:pStyle w:val="code"/>
              <w:bidi w:val="0"/>
            </w:pPr>
            <w:r>
              <w:t xml:space="preserve">        &lt;ul class="users-list"&gt;</w:t>
            </w:r>
          </w:p>
          <w:p w14:paraId="65710AF5" w14:textId="77777777" w:rsidR="00514795" w:rsidRDefault="00514795" w:rsidP="00524EED">
            <w:pPr>
              <w:pStyle w:val="code"/>
              <w:bidi w:val="0"/>
            </w:pPr>
            <w:r>
              <w:t xml:space="preserve">            ${userList}</w:t>
            </w:r>
          </w:p>
          <w:p w14:paraId="3CBE33AB" w14:textId="77777777" w:rsidR="00514795" w:rsidRDefault="00514795" w:rsidP="00524EED">
            <w:pPr>
              <w:pStyle w:val="code"/>
              <w:bidi w:val="0"/>
            </w:pPr>
            <w:r>
              <w:t xml:space="preserve">        &lt;/ul&gt;</w:t>
            </w:r>
          </w:p>
          <w:p w14:paraId="67D0F8B7" w14:textId="77777777" w:rsidR="00514795" w:rsidRDefault="00514795" w:rsidP="00524EED">
            <w:pPr>
              <w:pStyle w:val="code"/>
              <w:bidi w:val="0"/>
            </w:pPr>
            <w:r>
              <w:t xml:space="preserve">    &lt;/div&gt;</w:t>
            </w:r>
          </w:p>
          <w:p w14:paraId="56E27D44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>`;</w:t>
            </w:r>
          </w:p>
          <w:p w14:paraId="49EC6C0D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0DF9FA1B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قرار دادن در</w:t>
            </w:r>
            <w:r>
              <w:t xml:space="preserve"> DOM</w:t>
            </w:r>
          </w:p>
          <w:p w14:paraId="02D5D317" w14:textId="49FC86F2" w:rsidR="00514795" w:rsidRDefault="00514795" w:rsidP="00524EED">
            <w:pPr>
              <w:pStyle w:val="code"/>
              <w:bidi w:val="0"/>
            </w:pPr>
            <w:r>
              <w:t>document.getElementById('app').innerHTML = usersHtml;</w:t>
            </w:r>
          </w:p>
        </w:tc>
      </w:tr>
    </w:tbl>
    <w:p w14:paraId="29A96E0D" w14:textId="37C80BBC" w:rsidR="002444A0" w:rsidRPr="002444A0" w:rsidRDefault="002444A0" w:rsidP="00524EED">
      <w:pPr>
        <w:pStyle w:val="code"/>
      </w:pPr>
      <w:hyperlink r:id="rId475" w:history="1">
        <w:r w:rsidRPr="002444A0">
          <w:rPr>
            <w:rStyle w:val="Hyperlink"/>
          </w:rPr>
          <w:t>mapUserList</w:t>
        </w:r>
      </w:hyperlink>
    </w:p>
    <w:p w14:paraId="528F6812" w14:textId="77777777" w:rsidR="000B0B6B" w:rsidRDefault="001C43B0" w:rsidP="0018185B">
      <w:r>
        <w:rPr>
          <w:rtl/>
        </w:rPr>
        <w:t xml:space="preserve"> </w:t>
      </w:r>
    </w:p>
    <w:p w14:paraId="6824EBB2" w14:textId="7FB80B1E" w:rsidR="001C43B0" w:rsidRDefault="001C43B0" w:rsidP="0018185B">
      <w:r>
        <w:rPr>
          <w:rtl/>
        </w:rPr>
        <w:t>مثال 2: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با شماره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795" w14:paraId="063E16F5" w14:textId="77777777" w:rsidTr="00514795">
        <w:tc>
          <w:tcPr>
            <w:tcW w:w="9350" w:type="dxa"/>
            <w:shd w:val="clear" w:color="auto" w:fill="E2EFD9" w:themeFill="accent6" w:themeFillTint="33"/>
          </w:tcPr>
          <w:p w14:paraId="22104CF9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>const tasks = ['</w:t>
            </w:r>
            <w:r>
              <w:rPr>
                <w:rtl/>
              </w:rPr>
              <w:t>تمر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جاوااسکر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پت</w:t>
            </w:r>
            <w:r>
              <w:rPr>
                <w:rtl/>
              </w:rPr>
              <w:t>', 'پروژه وب', 'مطالعه 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اض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'ورزش</w:t>
            </w:r>
            <w:r>
              <w:t>'];</w:t>
            </w:r>
          </w:p>
          <w:p w14:paraId="6665B429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66BD8293" w14:textId="77777777" w:rsidR="00514795" w:rsidRDefault="00514795" w:rsidP="00524EED">
            <w:pPr>
              <w:pStyle w:val="code"/>
              <w:bidi w:val="0"/>
            </w:pPr>
            <w:r>
              <w:t>const numberedList = tasks.map((task, index) =&gt; `</w:t>
            </w:r>
          </w:p>
          <w:p w14:paraId="0F474102" w14:textId="77777777" w:rsidR="00514795" w:rsidRDefault="00514795" w:rsidP="00524EED">
            <w:pPr>
              <w:pStyle w:val="code"/>
              <w:bidi w:val="0"/>
            </w:pPr>
            <w:r>
              <w:t xml:space="preserve">    &lt;li class="task-item"&gt;</w:t>
            </w:r>
          </w:p>
          <w:p w14:paraId="3B95AA04" w14:textId="77777777" w:rsidR="00514795" w:rsidRDefault="00514795" w:rsidP="00524EED">
            <w:pPr>
              <w:pStyle w:val="code"/>
              <w:bidi w:val="0"/>
            </w:pPr>
            <w:r>
              <w:t xml:space="preserve">        &lt;span class="task-number"&gt;${index + 1}.&lt;/span&gt;</w:t>
            </w:r>
          </w:p>
          <w:p w14:paraId="77A82F72" w14:textId="77777777" w:rsidR="00514795" w:rsidRDefault="00514795" w:rsidP="00524EED">
            <w:pPr>
              <w:pStyle w:val="code"/>
              <w:bidi w:val="0"/>
            </w:pPr>
            <w:r>
              <w:t xml:space="preserve">        &lt;span class="task-text"&gt;${task}&lt;/span&gt;</w:t>
            </w:r>
          </w:p>
          <w:p w14:paraId="0A311A02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 xml:space="preserve">        &lt;button onclick="completeTask(${index})"&gt;</w:t>
            </w:r>
            <w:r>
              <w:rPr>
                <w:rtl/>
              </w:rPr>
              <w:t>انجام شد</w:t>
            </w:r>
            <w:r>
              <w:t>&lt;/button&gt;</w:t>
            </w:r>
          </w:p>
          <w:p w14:paraId="18BF804B" w14:textId="77777777" w:rsidR="00514795" w:rsidRDefault="00514795" w:rsidP="00524EED">
            <w:pPr>
              <w:pStyle w:val="code"/>
              <w:bidi w:val="0"/>
            </w:pPr>
            <w:r>
              <w:t xml:space="preserve">    &lt;/li&gt;</w:t>
            </w:r>
          </w:p>
          <w:p w14:paraId="05A96E41" w14:textId="77777777" w:rsidR="00514795" w:rsidRDefault="00514795" w:rsidP="00524EED">
            <w:pPr>
              <w:pStyle w:val="code"/>
              <w:bidi w:val="0"/>
            </w:pPr>
            <w:r>
              <w:t>`).join('');</w:t>
            </w:r>
          </w:p>
          <w:p w14:paraId="4FF75F25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6009FCBC" w14:textId="77777777" w:rsidR="00514795" w:rsidRDefault="00514795" w:rsidP="00524EED">
            <w:pPr>
              <w:pStyle w:val="code"/>
              <w:bidi w:val="0"/>
            </w:pPr>
            <w:r>
              <w:t>const tasksHtml = `</w:t>
            </w:r>
          </w:p>
          <w:p w14:paraId="7A31A085" w14:textId="77777777" w:rsidR="00514795" w:rsidRDefault="00514795" w:rsidP="00524EED">
            <w:pPr>
              <w:pStyle w:val="code"/>
              <w:bidi w:val="0"/>
            </w:pPr>
            <w:r>
              <w:t xml:space="preserve">    &lt;div class="tasks-wrapper"&gt;</w:t>
            </w:r>
          </w:p>
          <w:p w14:paraId="5CE8018E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کارها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روزانه</w:t>
            </w:r>
            <w:r>
              <w:t>&lt;/h2&gt;</w:t>
            </w:r>
          </w:p>
          <w:p w14:paraId="4B908C83" w14:textId="77777777" w:rsidR="00514795" w:rsidRDefault="00514795" w:rsidP="00524EED">
            <w:pPr>
              <w:pStyle w:val="code"/>
              <w:bidi w:val="0"/>
            </w:pPr>
            <w:r>
              <w:t xml:space="preserve">        &lt;ol class="tasks-list"&gt;</w:t>
            </w:r>
          </w:p>
          <w:p w14:paraId="036B54F6" w14:textId="77777777" w:rsidR="00514795" w:rsidRDefault="00514795" w:rsidP="00524EED">
            <w:pPr>
              <w:pStyle w:val="code"/>
              <w:bidi w:val="0"/>
            </w:pPr>
            <w:r>
              <w:t xml:space="preserve">            ${numberedList}</w:t>
            </w:r>
          </w:p>
          <w:p w14:paraId="47A70CE6" w14:textId="77777777" w:rsidR="00514795" w:rsidRDefault="00514795" w:rsidP="00524EED">
            <w:pPr>
              <w:pStyle w:val="code"/>
              <w:bidi w:val="0"/>
            </w:pPr>
            <w:r>
              <w:t xml:space="preserve">        &lt;/ol&gt;</w:t>
            </w:r>
          </w:p>
          <w:p w14:paraId="6EA6C1D9" w14:textId="77777777" w:rsidR="00514795" w:rsidRDefault="00514795" w:rsidP="00524EED">
            <w:pPr>
              <w:pStyle w:val="code"/>
              <w:bidi w:val="0"/>
            </w:pPr>
            <w:r>
              <w:t xml:space="preserve">    &lt;/div&gt;</w:t>
            </w:r>
          </w:p>
          <w:p w14:paraId="06FF2BC0" w14:textId="0E678A10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>`;</w:t>
            </w:r>
          </w:p>
        </w:tc>
      </w:tr>
    </w:tbl>
    <w:p w14:paraId="3773E91F" w14:textId="06F613F0" w:rsidR="002444A0" w:rsidRPr="002444A0" w:rsidRDefault="002444A0" w:rsidP="00524EED">
      <w:pPr>
        <w:pStyle w:val="code"/>
      </w:pPr>
      <w:hyperlink r:id="rId476" w:history="1">
        <w:r w:rsidRPr="002444A0">
          <w:rPr>
            <w:rStyle w:val="Hyperlink"/>
          </w:rPr>
          <w:t>mapUserOlList</w:t>
        </w:r>
      </w:hyperlink>
    </w:p>
    <w:p w14:paraId="6AFDF9F8" w14:textId="77777777" w:rsidR="002444A0" w:rsidRDefault="002444A0" w:rsidP="0018185B"/>
    <w:p w14:paraId="383DF32F" w14:textId="77777777" w:rsidR="002444A0" w:rsidRDefault="002444A0" w:rsidP="0018185B"/>
    <w:p w14:paraId="6C7F16BD" w14:textId="65CC55A1" w:rsidR="001C43B0" w:rsidRDefault="001C43B0" w:rsidP="0018185B">
      <w:pPr>
        <w:rPr>
          <w:rtl/>
        </w:rPr>
      </w:pPr>
      <w:r>
        <w:rPr>
          <w:rtl/>
        </w:rPr>
        <w:t>مثال 3: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با 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58E8" w14:paraId="5ABD4586" w14:textId="77777777" w:rsidTr="004E58E8">
        <w:tc>
          <w:tcPr>
            <w:tcW w:w="9350" w:type="dxa"/>
            <w:shd w:val="clear" w:color="auto" w:fill="E2EFD9" w:themeFill="accent6" w:themeFillTint="33"/>
          </w:tcPr>
          <w:p w14:paraId="1E85143D" w14:textId="77777777" w:rsidR="004E58E8" w:rsidRDefault="004E58E8" w:rsidP="00524EED">
            <w:pPr>
              <w:pStyle w:val="code"/>
              <w:bidi w:val="0"/>
            </w:pPr>
            <w:r>
              <w:t>const features = [</w:t>
            </w:r>
          </w:p>
          <w:p w14:paraId="72661E55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24/7</w:t>
            </w:r>
            <w:r>
              <w:t>',</w:t>
            </w:r>
          </w:p>
          <w:p w14:paraId="52A6893B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بالا</w:t>
            </w:r>
            <w:r>
              <w:t xml:space="preserve">', </w:t>
            </w:r>
          </w:p>
          <w:p w14:paraId="59EB7B11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رابط کاربر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آسان</w:t>
            </w:r>
            <w:r>
              <w:t>',</w:t>
            </w:r>
          </w:p>
          <w:p w14:paraId="39DD24D3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تمام دستگاه‌ها</w:t>
            </w:r>
            <w:r>
              <w:t>'</w:t>
            </w:r>
          </w:p>
          <w:p w14:paraId="73DA90D6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  <w:r>
              <w:t>];</w:t>
            </w:r>
          </w:p>
          <w:p w14:paraId="22F347F2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</w:p>
          <w:p w14:paraId="6A1BDF76" w14:textId="77777777" w:rsidR="004E58E8" w:rsidRDefault="004E58E8" w:rsidP="00524EED">
            <w:pPr>
              <w:pStyle w:val="code"/>
              <w:bidi w:val="0"/>
            </w:pPr>
            <w:r>
              <w:t>const icons = ['</w:t>
            </w:r>
            <w:r>
              <w:rPr>
                <w:rFonts w:ascii="Segoe UI Emoji" w:hAnsi="Segoe UI Emoji" w:cs="Segoe UI Emoji"/>
              </w:rPr>
              <w:t>🕒</w:t>
            </w:r>
            <w:r>
              <w:t>', '</w:t>
            </w:r>
            <w:r>
              <w:rPr>
                <w:rFonts w:ascii="Segoe UI Emoji" w:hAnsi="Segoe UI Emoji" w:cs="Segoe UI Emoji"/>
              </w:rPr>
              <w:t>🔒</w:t>
            </w:r>
            <w:r>
              <w:t>', '</w:t>
            </w:r>
            <w:r>
              <w:rPr>
                <w:rFonts w:ascii="Segoe UI Emoji" w:hAnsi="Segoe UI Emoji" w:cs="Segoe UI Emoji"/>
              </w:rPr>
              <w:t>💻</w:t>
            </w:r>
            <w:r>
              <w:t>', '</w:t>
            </w:r>
            <w:r>
              <w:rPr>
                <w:rFonts w:ascii="Segoe UI Emoji" w:hAnsi="Segoe UI Emoji" w:cs="Segoe UI Emoji"/>
              </w:rPr>
              <w:t>📱</w:t>
            </w:r>
            <w:r>
              <w:t>'];</w:t>
            </w:r>
          </w:p>
          <w:p w14:paraId="4A5895D2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</w:p>
          <w:p w14:paraId="43787EF8" w14:textId="77777777" w:rsidR="004E58E8" w:rsidRDefault="004E58E8" w:rsidP="00524EED">
            <w:pPr>
              <w:pStyle w:val="code"/>
              <w:bidi w:val="0"/>
            </w:pPr>
            <w:r>
              <w:t>const featureList = features.map((feature, index) =&gt; `</w:t>
            </w:r>
          </w:p>
          <w:p w14:paraId="00ABB63B" w14:textId="77777777" w:rsidR="004E58E8" w:rsidRDefault="004E58E8" w:rsidP="00524EED">
            <w:pPr>
              <w:pStyle w:val="code"/>
              <w:bidi w:val="0"/>
            </w:pPr>
            <w:r>
              <w:t xml:space="preserve">    &lt;li class="feature-item"&gt;</w:t>
            </w:r>
          </w:p>
          <w:p w14:paraId="567AA982" w14:textId="77777777" w:rsidR="004E58E8" w:rsidRDefault="004E58E8" w:rsidP="00524EED">
            <w:pPr>
              <w:pStyle w:val="code"/>
              <w:bidi w:val="0"/>
            </w:pPr>
            <w:r>
              <w:t xml:space="preserve">        &lt;span class="feature-icon"&gt;${icons[index]}&lt;/span&gt;</w:t>
            </w:r>
          </w:p>
          <w:p w14:paraId="3AC5C349" w14:textId="77777777" w:rsidR="004E58E8" w:rsidRDefault="004E58E8" w:rsidP="00524EED">
            <w:pPr>
              <w:pStyle w:val="code"/>
              <w:bidi w:val="0"/>
            </w:pPr>
            <w:r>
              <w:t xml:space="preserve">        &lt;span class="feature-text"&gt;${feature}&lt;/span&gt;</w:t>
            </w:r>
          </w:p>
          <w:p w14:paraId="4FE18B67" w14:textId="77777777" w:rsidR="004E58E8" w:rsidRDefault="004E58E8" w:rsidP="00524EED">
            <w:pPr>
              <w:pStyle w:val="code"/>
              <w:bidi w:val="0"/>
            </w:pPr>
            <w:r>
              <w:lastRenderedPageBreak/>
              <w:t xml:space="preserve">    &lt;/li&gt;</w:t>
            </w:r>
          </w:p>
          <w:p w14:paraId="1AADDDFD" w14:textId="77777777" w:rsidR="004E58E8" w:rsidRDefault="004E58E8" w:rsidP="00524EED">
            <w:pPr>
              <w:pStyle w:val="code"/>
              <w:bidi w:val="0"/>
            </w:pPr>
            <w:r>
              <w:t>`).join('');</w:t>
            </w:r>
          </w:p>
          <w:p w14:paraId="1B29F825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</w:p>
          <w:p w14:paraId="342176FD" w14:textId="77777777" w:rsidR="004E58E8" w:rsidRDefault="004E58E8" w:rsidP="00524EED">
            <w:pPr>
              <w:pStyle w:val="code"/>
              <w:bidi w:val="0"/>
            </w:pPr>
            <w:r>
              <w:t>const featuresHtml = `</w:t>
            </w:r>
          </w:p>
          <w:p w14:paraId="02DE8FB2" w14:textId="77777777" w:rsidR="004E58E8" w:rsidRDefault="004E58E8" w:rsidP="00524EED">
            <w:pPr>
              <w:pStyle w:val="code"/>
              <w:bidi w:val="0"/>
            </w:pPr>
            <w:r>
              <w:t xml:space="preserve">    &lt;section class="features"&gt;</w:t>
            </w:r>
          </w:p>
          <w:p w14:paraId="2F3B5397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محصول</w:t>
            </w:r>
            <w:r>
              <w:t>&lt;/h2&gt;</w:t>
            </w:r>
          </w:p>
          <w:p w14:paraId="12029CFB" w14:textId="77777777" w:rsidR="004E58E8" w:rsidRDefault="004E58E8" w:rsidP="00524EED">
            <w:pPr>
              <w:pStyle w:val="code"/>
              <w:bidi w:val="0"/>
            </w:pPr>
            <w:r>
              <w:t xml:space="preserve">        &lt;ul class="features-list"&gt;</w:t>
            </w:r>
          </w:p>
          <w:p w14:paraId="094CFA7D" w14:textId="77777777" w:rsidR="004E58E8" w:rsidRDefault="004E58E8" w:rsidP="00524EED">
            <w:pPr>
              <w:pStyle w:val="code"/>
              <w:bidi w:val="0"/>
            </w:pPr>
            <w:r>
              <w:t xml:space="preserve">            ${featureList}</w:t>
            </w:r>
          </w:p>
          <w:p w14:paraId="693254D1" w14:textId="77777777" w:rsidR="004E58E8" w:rsidRDefault="004E58E8" w:rsidP="00524EED">
            <w:pPr>
              <w:pStyle w:val="code"/>
              <w:bidi w:val="0"/>
            </w:pPr>
            <w:r>
              <w:t xml:space="preserve">        &lt;/ul&gt;</w:t>
            </w:r>
          </w:p>
          <w:p w14:paraId="4AECB3BC" w14:textId="77777777" w:rsidR="004E58E8" w:rsidRDefault="004E58E8" w:rsidP="00524EED">
            <w:pPr>
              <w:pStyle w:val="code"/>
              <w:bidi w:val="0"/>
            </w:pPr>
            <w:r>
              <w:t xml:space="preserve">    &lt;/section&gt;</w:t>
            </w:r>
          </w:p>
          <w:p w14:paraId="4E2E2138" w14:textId="75B81D05" w:rsidR="004E58E8" w:rsidRDefault="004E58E8" w:rsidP="00524EED">
            <w:pPr>
              <w:pStyle w:val="code"/>
              <w:bidi w:val="0"/>
            </w:pPr>
            <w:r>
              <w:t>`;</w:t>
            </w:r>
          </w:p>
        </w:tc>
      </w:tr>
    </w:tbl>
    <w:p w14:paraId="5ACBA453" w14:textId="0EB85D42" w:rsidR="002444A0" w:rsidRPr="002444A0" w:rsidRDefault="002444A0" w:rsidP="00524EED">
      <w:pPr>
        <w:pStyle w:val="code"/>
      </w:pPr>
      <w:hyperlink r:id="rId477" w:history="1">
        <w:r w:rsidRPr="002444A0">
          <w:rPr>
            <w:rStyle w:val="Hyperlink"/>
          </w:rPr>
          <w:t>mapListIcon</w:t>
        </w:r>
      </w:hyperlink>
    </w:p>
    <w:p w14:paraId="1589D040" w14:textId="77777777" w:rsidR="001C43B0" w:rsidRDefault="001C43B0" w:rsidP="0018185B">
      <w:pPr>
        <w:rPr>
          <w:rtl/>
        </w:rPr>
      </w:pPr>
    </w:p>
    <w:p w14:paraId="6306E31E" w14:textId="303B497D" w:rsidR="001C43B0" w:rsidRDefault="001C43B0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عملکرد</w:t>
      </w:r>
    </w:p>
    <w:p w14:paraId="3745EEAB" w14:textId="5249B49E" w:rsidR="001C43B0" w:rsidRDefault="001C43B0" w:rsidP="0018185B">
      <w:r>
        <w:rPr>
          <w:rtl/>
        </w:rPr>
        <w:t xml:space="preserve"> استفاده از </w:t>
      </w:r>
      <w:hyperlink w:anchor="_آموزش_کار_با" w:history="1">
        <w:r w:rsidRPr="00C34DA0">
          <w:rPr>
            <w:rStyle w:val="Hyperlink"/>
          </w:rPr>
          <w:t>DocumentFragment</w:t>
        </w:r>
      </w:hyperlink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عملکرد بهتر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58E8" w14:paraId="70806AF2" w14:textId="77777777" w:rsidTr="004E58E8">
        <w:tc>
          <w:tcPr>
            <w:tcW w:w="9350" w:type="dxa"/>
            <w:shd w:val="clear" w:color="auto" w:fill="E2EFD9" w:themeFill="accent6" w:themeFillTint="33"/>
          </w:tcPr>
          <w:p w14:paraId="1B9D325E" w14:textId="77777777" w:rsidR="00923BF5" w:rsidRDefault="00923BF5" w:rsidP="00524EED">
            <w:pPr>
              <w:pStyle w:val="code"/>
              <w:bidi w:val="0"/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78A1F678" w14:textId="77777777" w:rsidR="00923BF5" w:rsidRDefault="00923BF5" w:rsidP="00524EED">
            <w:pPr>
              <w:pStyle w:val="code"/>
              <w:bidi w:val="0"/>
            </w:pPr>
          </w:p>
          <w:p w14:paraId="78794DE1" w14:textId="77777777" w:rsidR="00923BF5" w:rsidRDefault="00923BF5" w:rsidP="00524EED">
            <w:pPr>
              <w:pStyle w:val="code"/>
              <w:bidi w:val="0"/>
            </w:pPr>
            <w:r>
              <w:t>function createListItems(items) {</w:t>
            </w:r>
          </w:p>
          <w:p w14:paraId="60ADAD58" w14:textId="77777777" w:rsidR="00923BF5" w:rsidRDefault="00923BF5" w:rsidP="00524EED">
            <w:pPr>
              <w:pStyle w:val="code"/>
              <w:bidi w:val="0"/>
            </w:pPr>
            <w:r>
              <w:t xml:space="preserve">    const fragment = document.createDocumentFragment();</w:t>
            </w:r>
          </w:p>
          <w:p w14:paraId="01DFE582" w14:textId="77777777" w:rsidR="00923BF5" w:rsidRDefault="00923BF5" w:rsidP="00524EED">
            <w:pPr>
              <w:pStyle w:val="code"/>
              <w:bidi w:val="0"/>
            </w:pPr>
            <w:r>
              <w:t xml:space="preserve">    </w:t>
            </w:r>
          </w:p>
          <w:p w14:paraId="05746C38" w14:textId="77777777" w:rsidR="00923BF5" w:rsidRDefault="00923BF5" w:rsidP="00524EED">
            <w:pPr>
              <w:pStyle w:val="code"/>
              <w:bidi w:val="0"/>
            </w:pPr>
            <w:r>
              <w:t xml:space="preserve">    items.map(item =&gt; {</w:t>
            </w:r>
          </w:p>
          <w:p w14:paraId="5E685877" w14:textId="77777777" w:rsidR="00923BF5" w:rsidRDefault="00923BF5" w:rsidP="00524EED">
            <w:pPr>
              <w:pStyle w:val="code"/>
              <w:bidi w:val="0"/>
            </w:pPr>
            <w:r>
              <w:t xml:space="preserve">        const li = document.createElement('li');</w:t>
            </w:r>
          </w:p>
          <w:p w14:paraId="6416BFEF" w14:textId="77777777" w:rsidR="00923BF5" w:rsidRDefault="00923BF5" w:rsidP="00524EED">
            <w:pPr>
              <w:pStyle w:val="code"/>
              <w:bidi w:val="0"/>
            </w:pPr>
            <w:r>
              <w:t xml:space="preserve">        li.textContent = item;</w:t>
            </w:r>
          </w:p>
          <w:p w14:paraId="57CE2843" w14:textId="77777777" w:rsidR="00923BF5" w:rsidRDefault="00923BF5" w:rsidP="00524EED">
            <w:pPr>
              <w:pStyle w:val="code"/>
              <w:bidi w:val="0"/>
            </w:pPr>
            <w:r>
              <w:t xml:space="preserve">        li.className = 'fruit-item';</w:t>
            </w:r>
          </w:p>
          <w:p w14:paraId="1AEB7686" w14:textId="77777777" w:rsidR="00923BF5" w:rsidRDefault="00923BF5" w:rsidP="00524EED">
            <w:pPr>
              <w:pStyle w:val="code"/>
              <w:bidi w:val="0"/>
            </w:pPr>
            <w:r>
              <w:t xml:space="preserve">        fragment.appendChild(li);</w:t>
            </w:r>
          </w:p>
          <w:p w14:paraId="562EA089" w14:textId="77777777" w:rsidR="00923BF5" w:rsidRDefault="00923BF5" w:rsidP="00524EED">
            <w:pPr>
              <w:pStyle w:val="code"/>
              <w:bidi w:val="0"/>
            </w:pPr>
            <w:r>
              <w:t xml:space="preserve">        return li;</w:t>
            </w:r>
          </w:p>
          <w:p w14:paraId="55D187E7" w14:textId="77777777" w:rsidR="00923BF5" w:rsidRDefault="00923BF5" w:rsidP="00524EED">
            <w:pPr>
              <w:pStyle w:val="code"/>
              <w:bidi w:val="0"/>
            </w:pPr>
            <w:r>
              <w:t xml:space="preserve">    });</w:t>
            </w:r>
          </w:p>
          <w:p w14:paraId="6257847B" w14:textId="77777777" w:rsidR="00923BF5" w:rsidRDefault="00923BF5" w:rsidP="00524EED">
            <w:pPr>
              <w:pStyle w:val="code"/>
              <w:bidi w:val="0"/>
            </w:pPr>
            <w:r>
              <w:t xml:space="preserve">    </w:t>
            </w:r>
          </w:p>
          <w:p w14:paraId="52823B2C" w14:textId="77777777" w:rsidR="00923BF5" w:rsidRDefault="00923BF5" w:rsidP="00524EED">
            <w:pPr>
              <w:pStyle w:val="code"/>
              <w:bidi w:val="0"/>
            </w:pPr>
            <w:r>
              <w:t xml:space="preserve">    return fragment;</w:t>
            </w:r>
          </w:p>
          <w:p w14:paraId="6924F4AD" w14:textId="77777777" w:rsidR="00923BF5" w:rsidRDefault="00923BF5" w:rsidP="00524EED">
            <w:pPr>
              <w:pStyle w:val="code"/>
              <w:bidi w:val="0"/>
            </w:pPr>
            <w:r>
              <w:t>}</w:t>
            </w:r>
          </w:p>
          <w:p w14:paraId="49CB8E0D" w14:textId="77777777" w:rsidR="00923BF5" w:rsidRDefault="00923BF5" w:rsidP="00524EED">
            <w:pPr>
              <w:pStyle w:val="code"/>
              <w:bidi w:val="0"/>
            </w:pPr>
          </w:p>
          <w:p w14:paraId="21157692" w14:textId="77777777" w:rsidR="00923BF5" w:rsidRDefault="00923BF5" w:rsidP="00524EED">
            <w:pPr>
              <w:pStyle w:val="code"/>
              <w:bidi w:val="0"/>
            </w:pPr>
            <w:r>
              <w:t>const ulElement = document.createElement('ul');</w:t>
            </w:r>
          </w:p>
          <w:p w14:paraId="4F727D74" w14:textId="77777777" w:rsidR="00923BF5" w:rsidRDefault="00923BF5" w:rsidP="00524EED">
            <w:pPr>
              <w:pStyle w:val="code"/>
              <w:bidi w:val="0"/>
            </w:pPr>
            <w:r>
              <w:t>ulElement.appendChild(createListItems(fruits));</w:t>
            </w:r>
          </w:p>
          <w:p w14:paraId="7643B0BE" w14:textId="77777777" w:rsidR="00923BF5" w:rsidRDefault="00923BF5" w:rsidP="00524EED">
            <w:pPr>
              <w:pStyle w:val="code"/>
              <w:bidi w:val="0"/>
            </w:pPr>
          </w:p>
          <w:p w14:paraId="1DE04E8E" w14:textId="77777777" w:rsidR="00923BF5" w:rsidRDefault="00923BF5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 xml:space="preserve">فقط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بار</w:t>
            </w:r>
            <w:r>
              <w:t xml:space="preserve"> DOM </w:t>
            </w:r>
            <w:r>
              <w:rPr>
                <w:rtl/>
              </w:rPr>
              <w:t>را آپد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</w:p>
          <w:p w14:paraId="4F43A0E6" w14:textId="413255DB" w:rsidR="004E58E8" w:rsidRDefault="00923BF5" w:rsidP="00524EED">
            <w:pPr>
              <w:pStyle w:val="code"/>
              <w:bidi w:val="0"/>
            </w:pPr>
            <w:r>
              <w:t>document.getElementById('app').appendChild(ulElement);</w:t>
            </w:r>
          </w:p>
        </w:tc>
      </w:tr>
    </w:tbl>
    <w:p w14:paraId="4094B59F" w14:textId="5649722C" w:rsidR="004E58E8" w:rsidRDefault="00923BF5" w:rsidP="00524EED">
      <w:pPr>
        <w:pStyle w:val="code"/>
      </w:pPr>
      <w:hyperlink r:id="rId478" w:history="1">
        <w:r w:rsidRPr="00923BF5">
          <w:rPr>
            <w:rStyle w:val="Hyperlink"/>
          </w:rPr>
          <w:t>mapDocumentFragment</w:t>
        </w:r>
      </w:hyperlink>
    </w:p>
    <w:p w14:paraId="72FA0337" w14:textId="77777777" w:rsidR="00923BF5" w:rsidRDefault="00923BF5" w:rsidP="0018185B"/>
    <w:p w14:paraId="351653C1" w14:textId="4BA1168F" w:rsidR="001C43B0" w:rsidRDefault="001C43B0" w:rsidP="0018185B">
      <w:pPr>
        <w:rPr>
          <w:rtl/>
        </w:rPr>
      </w:pPr>
      <w:r>
        <w:rPr>
          <w:rtl/>
        </w:rPr>
        <w:t xml:space="preserve">استفاده از </w:t>
      </w:r>
      <w:r>
        <w:t>innerHTML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کارا</w:t>
      </w:r>
      <w:r>
        <w:rPr>
          <w:rFonts w:hint="cs"/>
          <w:rtl/>
        </w:rPr>
        <w:t>یی</w:t>
      </w:r>
      <w:r>
        <w:rPr>
          <w:rtl/>
        </w:rPr>
        <w:t xml:space="preserve"> بالا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2429" w14:paraId="0CB4532A" w14:textId="77777777" w:rsidTr="006D2429">
        <w:tc>
          <w:tcPr>
            <w:tcW w:w="9350" w:type="dxa"/>
            <w:shd w:val="clear" w:color="auto" w:fill="E2EFD9" w:themeFill="accent6" w:themeFillTint="33"/>
          </w:tcPr>
          <w:p w14:paraId="6BB406A2" w14:textId="77777777" w:rsidR="006D2429" w:rsidRDefault="006D2429" w:rsidP="00524EED">
            <w:pPr>
              <w:pStyle w:val="code"/>
              <w:bidi w:val="0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746F75A7" w14:textId="77777777" w:rsidR="006D2429" w:rsidRDefault="006D2429" w:rsidP="00524EED">
            <w:pPr>
              <w:pStyle w:val="code"/>
              <w:bidi w:val="0"/>
              <w:rPr>
                <w:rtl/>
              </w:rPr>
            </w:pPr>
          </w:p>
          <w:p w14:paraId="73016ACC" w14:textId="77777777" w:rsidR="006D2429" w:rsidRDefault="006D2429" w:rsidP="00524EED">
            <w:pPr>
              <w:pStyle w:val="code"/>
              <w:bidi w:val="0"/>
            </w:pPr>
            <w:r>
              <w:t>function renderList(items) {</w:t>
            </w:r>
          </w:p>
          <w:p w14:paraId="186AF9F1" w14:textId="77777777" w:rsidR="006D2429" w:rsidRDefault="006D2429" w:rsidP="00524EED">
            <w:pPr>
              <w:pStyle w:val="code"/>
              <w:bidi w:val="0"/>
            </w:pPr>
            <w:r>
              <w:lastRenderedPageBreak/>
              <w:t xml:space="preserve">    const html = items.map(item =&gt; `&lt;li&gt;${item}&lt;/li&gt;`).join('');</w:t>
            </w:r>
          </w:p>
          <w:p w14:paraId="5B034055" w14:textId="77777777" w:rsidR="006D2429" w:rsidRDefault="006D2429" w:rsidP="00524EED">
            <w:pPr>
              <w:pStyle w:val="code"/>
              <w:bidi w:val="0"/>
            </w:pPr>
            <w:r>
              <w:t xml:space="preserve">    return `&lt;ul&gt;${html}&lt;/ul&gt;`;</w:t>
            </w:r>
          </w:p>
          <w:p w14:paraId="26C7D60C" w14:textId="77777777" w:rsidR="006D2429" w:rsidRDefault="006D2429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B6B43AE" w14:textId="77777777" w:rsidR="006D2429" w:rsidRDefault="006D2429" w:rsidP="00524EED">
            <w:pPr>
              <w:pStyle w:val="code"/>
              <w:bidi w:val="0"/>
              <w:rPr>
                <w:rtl/>
              </w:rPr>
            </w:pPr>
          </w:p>
          <w:p w14:paraId="2D46B5AC" w14:textId="3D104254" w:rsidR="006D2429" w:rsidRDefault="006D2429" w:rsidP="00524EED">
            <w:pPr>
              <w:pStyle w:val="code"/>
              <w:bidi w:val="0"/>
            </w:pPr>
            <w:r>
              <w:t>document.getElementById('app').innerHTML = renderList(fruits);</w:t>
            </w:r>
          </w:p>
        </w:tc>
      </w:tr>
    </w:tbl>
    <w:p w14:paraId="0F58B36C" w14:textId="773B985A" w:rsidR="00923BF5" w:rsidRPr="00923BF5" w:rsidRDefault="00923BF5" w:rsidP="00524EED">
      <w:pPr>
        <w:pStyle w:val="code"/>
      </w:pPr>
      <w:hyperlink r:id="rId479" w:history="1">
        <w:r w:rsidRPr="00923BF5">
          <w:rPr>
            <w:rStyle w:val="Hyperlink"/>
          </w:rPr>
          <w:t>mapinnerHTML</w:t>
        </w:r>
      </w:hyperlink>
    </w:p>
    <w:p w14:paraId="3A44CF73" w14:textId="77777777" w:rsidR="001C43B0" w:rsidRDefault="001C43B0" w:rsidP="0018185B">
      <w:pPr>
        <w:rPr>
          <w:rtl/>
        </w:rPr>
      </w:pPr>
    </w:p>
    <w:p w14:paraId="7CD72FA9" w14:textId="2A41B3BD" w:rsidR="001C43B0" w:rsidRDefault="001C43B0" w:rsidP="0018185B">
      <w:pPr>
        <w:rPr>
          <w:rtl/>
        </w:rPr>
      </w:pP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Fonts w:hint="cs"/>
          <w:rtl/>
        </w:rPr>
        <w:t>قابل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مجدد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2429" w14:paraId="6AC42A92" w14:textId="77777777" w:rsidTr="006D2429">
        <w:tc>
          <w:tcPr>
            <w:tcW w:w="9350" w:type="dxa"/>
            <w:shd w:val="clear" w:color="auto" w:fill="E2EFD9" w:themeFill="accent6" w:themeFillTint="33"/>
          </w:tcPr>
          <w:p w14:paraId="3D3F03C6" w14:textId="77777777" w:rsidR="00923BF5" w:rsidRDefault="00923BF5" w:rsidP="00524EED">
            <w:pPr>
              <w:pStyle w:val="code"/>
              <w:bidi w:val="0"/>
            </w:pPr>
            <w:r>
              <w:t>function arrayToHtmlList(items, options = {}) {</w:t>
            </w:r>
          </w:p>
          <w:p w14:paraId="3580A6A9" w14:textId="77777777" w:rsidR="00923BF5" w:rsidRDefault="00923BF5" w:rsidP="00524EED">
            <w:pPr>
              <w:pStyle w:val="code"/>
              <w:bidi w:val="0"/>
            </w:pPr>
            <w:r>
              <w:t xml:space="preserve">    const {</w:t>
            </w:r>
          </w:p>
          <w:p w14:paraId="2386722B" w14:textId="77777777" w:rsidR="00923BF5" w:rsidRDefault="00923BF5" w:rsidP="00524EED">
            <w:pPr>
              <w:pStyle w:val="code"/>
              <w:bidi w:val="0"/>
            </w:pPr>
            <w:r>
              <w:t xml:space="preserve">        listType = 'ul',</w:t>
            </w:r>
          </w:p>
          <w:p w14:paraId="77D6AE1D" w14:textId="77777777" w:rsidR="00923BF5" w:rsidRDefault="00923BF5" w:rsidP="00524EED">
            <w:pPr>
              <w:pStyle w:val="code"/>
              <w:bidi w:val="0"/>
            </w:pPr>
            <w:r>
              <w:t xml:space="preserve">        itemClass = '',</w:t>
            </w:r>
          </w:p>
          <w:p w14:paraId="01E28E38" w14:textId="77777777" w:rsidR="00923BF5" w:rsidRDefault="00923BF5" w:rsidP="00524EED">
            <w:pPr>
              <w:pStyle w:val="code"/>
              <w:bidi w:val="0"/>
            </w:pPr>
            <w:r>
              <w:t xml:space="preserve">        listClass = '',</w:t>
            </w:r>
          </w:p>
          <w:p w14:paraId="6B769B3C" w14:textId="77777777" w:rsidR="00923BF5" w:rsidRDefault="00923BF5" w:rsidP="00524EED">
            <w:pPr>
              <w:pStyle w:val="code"/>
              <w:bidi w:val="0"/>
            </w:pPr>
            <w:r>
              <w:t xml:space="preserve">        transform = item =&gt; item</w:t>
            </w:r>
          </w:p>
          <w:p w14:paraId="402E4309" w14:textId="77777777" w:rsidR="00923BF5" w:rsidRDefault="00923BF5" w:rsidP="00524EED">
            <w:pPr>
              <w:pStyle w:val="code"/>
              <w:bidi w:val="0"/>
            </w:pPr>
            <w:r>
              <w:t xml:space="preserve">    } = options;</w:t>
            </w:r>
          </w:p>
          <w:p w14:paraId="49CE92F3" w14:textId="77777777" w:rsidR="00923BF5" w:rsidRDefault="00923BF5" w:rsidP="00524EED">
            <w:pPr>
              <w:pStyle w:val="code"/>
              <w:bidi w:val="0"/>
            </w:pPr>
            <w:r>
              <w:t xml:space="preserve">    </w:t>
            </w:r>
          </w:p>
          <w:p w14:paraId="14E85696" w14:textId="77777777" w:rsidR="00923BF5" w:rsidRDefault="00923BF5" w:rsidP="00524EED">
            <w:pPr>
              <w:pStyle w:val="code"/>
              <w:bidi w:val="0"/>
            </w:pPr>
            <w:r>
              <w:t xml:space="preserve">    const listItems = items.map(item =&gt; `</w:t>
            </w:r>
          </w:p>
          <w:p w14:paraId="304E77F5" w14:textId="77777777" w:rsidR="00923BF5" w:rsidRDefault="00923BF5" w:rsidP="00524EED">
            <w:pPr>
              <w:pStyle w:val="code"/>
              <w:bidi w:val="0"/>
            </w:pPr>
            <w:r>
              <w:t xml:space="preserve">        &lt;li class="${itemClass}"&gt;${transform(item)}&lt;/li&gt;</w:t>
            </w:r>
          </w:p>
          <w:p w14:paraId="4D5CC613" w14:textId="77777777" w:rsidR="00923BF5" w:rsidRDefault="00923BF5" w:rsidP="00524EED">
            <w:pPr>
              <w:pStyle w:val="code"/>
              <w:bidi w:val="0"/>
            </w:pPr>
            <w:r>
              <w:t xml:space="preserve">    `).join('');</w:t>
            </w:r>
          </w:p>
          <w:p w14:paraId="7B279918" w14:textId="77777777" w:rsidR="00923BF5" w:rsidRDefault="00923BF5" w:rsidP="00524EED">
            <w:pPr>
              <w:pStyle w:val="code"/>
              <w:bidi w:val="0"/>
            </w:pPr>
            <w:r>
              <w:t xml:space="preserve">    </w:t>
            </w:r>
          </w:p>
          <w:p w14:paraId="392937E3" w14:textId="77777777" w:rsidR="00923BF5" w:rsidRDefault="00923BF5" w:rsidP="00524EED">
            <w:pPr>
              <w:pStyle w:val="code"/>
              <w:bidi w:val="0"/>
            </w:pPr>
            <w:r>
              <w:t xml:space="preserve">    return `</w:t>
            </w:r>
          </w:p>
          <w:p w14:paraId="7D51D734" w14:textId="77777777" w:rsidR="00923BF5" w:rsidRDefault="00923BF5" w:rsidP="00524EED">
            <w:pPr>
              <w:pStyle w:val="code"/>
              <w:bidi w:val="0"/>
            </w:pPr>
            <w:r>
              <w:t xml:space="preserve">        &lt;${listType} class="${listClass}"&gt;</w:t>
            </w:r>
          </w:p>
          <w:p w14:paraId="47B9DAA1" w14:textId="77777777" w:rsidR="00923BF5" w:rsidRDefault="00923BF5" w:rsidP="00524EED">
            <w:pPr>
              <w:pStyle w:val="code"/>
              <w:bidi w:val="0"/>
            </w:pPr>
            <w:r>
              <w:t xml:space="preserve">            ${listItems}</w:t>
            </w:r>
          </w:p>
          <w:p w14:paraId="40052C54" w14:textId="77777777" w:rsidR="00923BF5" w:rsidRDefault="00923BF5" w:rsidP="00524EED">
            <w:pPr>
              <w:pStyle w:val="code"/>
              <w:bidi w:val="0"/>
            </w:pPr>
            <w:r>
              <w:t xml:space="preserve">        &lt;/${listType}&gt;</w:t>
            </w:r>
          </w:p>
          <w:p w14:paraId="21826431" w14:textId="77777777" w:rsidR="00923BF5" w:rsidRDefault="00923BF5" w:rsidP="00524EED">
            <w:pPr>
              <w:pStyle w:val="code"/>
              <w:bidi w:val="0"/>
            </w:pPr>
            <w:r>
              <w:t xml:space="preserve">    `;</w:t>
            </w:r>
          </w:p>
          <w:p w14:paraId="224A5ED4" w14:textId="77777777" w:rsidR="00923BF5" w:rsidRDefault="00923BF5" w:rsidP="00524EED">
            <w:pPr>
              <w:pStyle w:val="code"/>
              <w:bidi w:val="0"/>
            </w:pPr>
            <w:r>
              <w:t>}</w:t>
            </w:r>
          </w:p>
          <w:p w14:paraId="1A24B93E" w14:textId="77777777" w:rsidR="00923BF5" w:rsidRDefault="00923BF5" w:rsidP="00524EED">
            <w:pPr>
              <w:pStyle w:val="code"/>
              <w:bidi w:val="0"/>
            </w:pPr>
          </w:p>
          <w:p w14:paraId="0DE34B48" w14:textId="77777777" w:rsidR="00923BF5" w:rsidRDefault="00923BF5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استفاده</w:t>
            </w:r>
          </w:p>
          <w:p w14:paraId="63CBAEC5" w14:textId="77777777" w:rsidR="00923BF5" w:rsidRDefault="00923BF5" w:rsidP="00524EED">
            <w:pPr>
              <w:pStyle w:val="code"/>
              <w:bidi w:val="0"/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17FC9C74" w14:textId="77777777" w:rsidR="00923BF5" w:rsidRDefault="00923BF5" w:rsidP="00524EED">
            <w:pPr>
              <w:pStyle w:val="code"/>
              <w:bidi w:val="0"/>
            </w:pPr>
          </w:p>
          <w:p w14:paraId="510ABC4C" w14:textId="77777777" w:rsidR="00923BF5" w:rsidRDefault="00923BF5" w:rsidP="00524EED">
            <w:pPr>
              <w:pStyle w:val="code"/>
              <w:bidi w:val="0"/>
            </w:pPr>
            <w:r>
              <w:t>const html = arrayToHtmlList(fruits, {</w:t>
            </w:r>
          </w:p>
          <w:p w14:paraId="23E68541" w14:textId="77777777" w:rsidR="00923BF5" w:rsidRDefault="00923BF5" w:rsidP="00524EED">
            <w:pPr>
              <w:pStyle w:val="code"/>
              <w:bidi w:val="0"/>
            </w:pPr>
            <w:r>
              <w:t xml:space="preserve">    listType: 'ul',</w:t>
            </w:r>
          </w:p>
          <w:p w14:paraId="5D92D9B1" w14:textId="77777777" w:rsidR="00923BF5" w:rsidRDefault="00923BF5" w:rsidP="00524EED">
            <w:pPr>
              <w:pStyle w:val="code"/>
              <w:bidi w:val="0"/>
            </w:pPr>
            <w:r>
              <w:t xml:space="preserve">    listClass: 'fruits-list',</w:t>
            </w:r>
          </w:p>
          <w:p w14:paraId="65B6354A" w14:textId="77777777" w:rsidR="00923BF5" w:rsidRDefault="00923BF5" w:rsidP="00524EED">
            <w:pPr>
              <w:pStyle w:val="code"/>
              <w:bidi w:val="0"/>
            </w:pPr>
            <w:r>
              <w:t xml:space="preserve">    itemClass: 'fruit-item',</w:t>
            </w:r>
          </w:p>
          <w:p w14:paraId="1A27377E" w14:textId="77777777" w:rsidR="00923BF5" w:rsidRDefault="00923BF5" w:rsidP="00524EED">
            <w:pPr>
              <w:pStyle w:val="code"/>
              <w:bidi w:val="0"/>
            </w:pPr>
            <w:r>
              <w:t xml:space="preserve">    transform: fruit =&gt; `&lt;strong&gt;${fruit}&lt;/strong&gt;`</w:t>
            </w:r>
          </w:p>
          <w:p w14:paraId="6D88ADEB" w14:textId="77777777" w:rsidR="00923BF5" w:rsidRDefault="00923BF5" w:rsidP="00524EED">
            <w:pPr>
              <w:pStyle w:val="code"/>
              <w:bidi w:val="0"/>
            </w:pPr>
            <w:r>
              <w:t>});</w:t>
            </w:r>
          </w:p>
          <w:p w14:paraId="2F8505B6" w14:textId="77777777" w:rsidR="00923BF5" w:rsidRDefault="00923BF5" w:rsidP="00524EED">
            <w:pPr>
              <w:pStyle w:val="code"/>
              <w:bidi w:val="0"/>
            </w:pPr>
          </w:p>
          <w:p w14:paraId="1D38DBFB" w14:textId="77777777" w:rsidR="00923BF5" w:rsidRDefault="00923BF5" w:rsidP="00524EED">
            <w:pPr>
              <w:pStyle w:val="code"/>
              <w:bidi w:val="0"/>
            </w:pPr>
            <w:r>
              <w:t>let app = document.getElementById("app");</w:t>
            </w:r>
          </w:p>
          <w:p w14:paraId="7D240AED" w14:textId="295BDCE4" w:rsidR="006D2429" w:rsidRDefault="00923BF5" w:rsidP="00524EED">
            <w:pPr>
              <w:pStyle w:val="code"/>
              <w:bidi w:val="0"/>
            </w:pPr>
            <w:r>
              <w:t>app.innerHTML = html;</w:t>
            </w:r>
          </w:p>
        </w:tc>
      </w:tr>
    </w:tbl>
    <w:p w14:paraId="2193145D" w14:textId="232E7F38" w:rsidR="00923BF5" w:rsidRPr="00923BF5" w:rsidRDefault="00923BF5" w:rsidP="00524EED">
      <w:pPr>
        <w:pStyle w:val="code"/>
      </w:pPr>
      <w:hyperlink r:id="rId480" w:history="1">
        <w:r w:rsidRPr="00923BF5">
          <w:rPr>
            <w:rStyle w:val="Hyperlink"/>
          </w:rPr>
          <w:t>mapFunction</w:t>
        </w:r>
      </w:hyperlink>
    </w:p>
    <w:p w14:paraId="7B2A88D3" w14:textId="77777777" w:rsidR="001C43B0" w:rsidRDefault="001C43B0" w:rsidP="0018185B"/>
    <w:p w14:paraId="29D00249" w14:textId="11441C2C" w:rsidR="001C43B0" w:rsidRDefault="001C43B0" w:rsidP="0018185B">
      <w:pPr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جمع‌بندی</w:t>
      </w:r>
    </w:p>
    <w:p w14:paraId="5CDD223C" w14:textId="57747F5B" w:rsidR="001C43B0" w:rsidRDefault="001C43B0" w:rsidP="0018185B">
      <w:pPr>
        <w:rPr>
          <w:rtl/>
        </w:rPr>
      </w:pPr>
      <w:r>
        <w:rPr>
          <w:rFonts w:hint="eastAsia"/>
          <w:rtl/>
        </w:rPr>
        <w:lastRenderedPageBreak/>
        <w:t>استفاده</w:t>
      </w:r>
      <w:r>
        <w:rPr>
          <w:rtl/>
        </w:rPr>
        <w:t xml:space="preserve"> از `</w:t>
      </w:r>
      <w:r>
        <w:t>map</w:t>
      </w:r>
      <w:r w:rsidR="00923BF5">
        <w:t>()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رشته‌ها به عناصر </w:t>
      </w:r>
      <w:r>
        <w:t>li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است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>:</w:t>
      </w:r>
    </w:p>
    <w:p w14:paraId="39115363" w14:textId="1C491CB7" w:rsidR="001C43B0" w:rsidRDefault="001C43B0" w:rsidP="0018185B">
      <w:pPr>
        <w:rPr>
          <w:rtl/>
        </w:rPr>
      </w:pPr>
      <w:r>
        <w:rPr>
          <w:rtl/>
        </w:rPr>
        <w:t>1. کد تم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و خوانا </w:t>
      </w:r>
    </w:p>
    <w:p w14:paraId="68B8DF32" w14:textId="03A09DD7" w:rsidR="001C43B0" w:rsidRDefault="001C43B0" w:rsidP="0018185B">
      <w:pPr>
        <w:rPr>
          <w:rtl/>
        </w:rPr>
      </w:pPr>
      <w:r>
        <w:rPr>
          <w:rtl/>
        </w:rPr>
        <w:t xml:space="preserve">2. قابل استفاده مجدد </w:t>
      </w:r>
    </w:p>
    <w:p w14:paraId="17576007" w14:textId="320E0FD2" w:rsidR="001C43B0" w:rsidRDefault="001C43B0" w:rsidP="0018185B">
      <w:pPr>
        <w:rPr>
          <w:rtl/>
        </w:rPr>
      </w:pPr>
      <w:r>
        <w:rPr>
          <w:rtl/>
        </w:rPr>
        <w:t>3. عملکرد عال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⚡</w:t>
      </w:r>
    </w:p>
    <w:p w14:paraId="0E0B9E60" w14:textId="6D91828D" w:rsidR="001C43B0" w:rsidRDefault="001C43B0" w:rsidP="0018185B">
      <w:pPr>
        <w:rPr>
          <w:rtl/>
        </w:rPr>
      </w:pPr>
      <w:r>
        <w:rPr>
          <w:rtl/>
        </w:rPr>
        <w:t>4. قابل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 </w:t>
      </w:r>
      <w:r>
        <w:rPr>
          <w:rFonts w:ascii="Segoe UI Emoji" w:hAnsi="Segoe UI Emoji" w:cs="Segoe UI Emoji" w:hint="cs"/>
          <w:rtl/>
        </w:rPr>
        <w:t>🧩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3BF5" w14:paraId="44C6FED1" w14:textId="77777777" w:rsidTr="00C52B84">
        <w:tc>
          <w:tcPr>
            <w:tcW w:w="9350" w:type="dxa"/>
            <w:shd w:val="clear" w:color="auto" w:fill="E2EFD9" w:themeFill="accent6" w:themeFillTint="33"/>
          </w:tcPr>
          <w:p w14:paraId="415C1647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// mapSimple2.js</w:t>
            </w:r>
          </w:p>
          <w:p w14:paraId="04CF7C89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 xml:space="preserve">// </w:t>
            </w:r>
            <w:r w:rsidRPr="00C52B84">
              <w:rPr>
                <w:rtl/>
                <w:lang w:bidi="ar-SA"/>
              </w:rPr>
              <w:t>ساده‌ترین روش</w:t>
            </w:r>
          </w:p>
          <w:p w14:paraId="26E945F9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const items = ['</w:t>
            </w:r>
            <w:r w:rsidRPr="00C52B84">
              <w:rPr>
                <w:rtl/>
                <w:lang w:bidi="ar-SA"/>
              </w:rPr>
              <w:t xml:space="preserve">آیتم </w:t>
            </w:r>
            <w:r w:rsidRPr="00C52B84">
              <w:rPr>
                <w:rtl/>
              </w:rPr>
              <w:t>۱</w:t>
            </w:r>
            <w:r w:rsidRPr="00C52B84">
              <w:t>', '</w:t>
            </w:r>
            <w:r w:rsidRPr="00C52B84">
              <w:rPr>
                <w:rtl/>
                <w:lang w:bidi="ar-SA"/>
              </w:rPr>
              <w:t xml:space="preserve">آیتم </w:t>
            </w:r>
            <w:r w:rsidRPr="00C52B84">
              <w:rPr>
                <w:rtl/>
              </w:rPr>
              <w:t>۲</w:t>
            </w:r>
            <w:r w:rsidRPr="00C52B84">
              <w:t>', '</w:t>
            </w:r>
            <w:r w:rsidRPr="00C52B84">
              <w:rPr>
                <w:rtl/>
                <w:lang w:bidi="ar-SA"/>
              </w:rPr>
              <w:t xml:space="preserve">آیتم </w:t>
            </w:r>
            <w:r w:rsidRPr="00C52B84">
              <w:rPr>
                <w:rtl/>
              </w:rPr>
              <w:t>۳</w:t>
            </w:r>
            <w:r w:rsidRPr="00C52B84">
              <w:t>'];</w:t>
            </w:r>
          </w:p>
          <w:p w14:paraId="5E2E2FC1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const html = items.map(item =&gt; `&lt;li&gt;${item}&lt;/li&gt;`).join('');</w:t>
            </w:r>
          </w:p>
          <w:p w14:paraId="2CEAF833" w14:textId="77777777" w:rsidR="00C52B84" w:rsidRPr="00C52B84" w:rsidRDefault="00C52B84" w:rsidP="00524EED">
            <w:pPr>
              <w:pStyle w:val="code"/>
              <w:bidi w:val="0"/>
            </w:pPr>
          </w:p>
          <w:p w14:paraId="4D408462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 xml:space="preserve">// </w:t>
            </w:r>
            <w:r w:rsidRPr="00C52B84">
              <w:rPr>
                <w:rtl/>
                <w:lang w:bidi="ar-SA"/>
              </w:rPr>
              <w:t>یا برای عناصر واقعی</w:t>
            </w:r>
          </w:p>
          <w:p w14:paraId="3F2384DC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const listElements = items.map(item =&gt; {</w:t>
            </w:r>
          </w:p>
          <w:p w14:paraId="50ACBCEB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    const li = document.createElement('li');</w:t>
            </w:r>
          </w:p>
          <w:p w14:paraId="0DD86AC7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    li.textContent = item;</w:t>
            </w:r>
          </w:p>
          <w:p w14:paraId="4284FAE2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    return li;</w:t>
            </w:r>
          </w:p>
          <w:p w14:paraId="0299787D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});</w:t>
            </w:r>
          </w:p>
          <w:p w14:paraId="54AFF25B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let app = document.getElementById("app");</w:t>
            </w:r>
          </w:p>
          <w:p w14:paraId="7CF16792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app.innerHTML = html;</w:t>
            </w:r>
          </w:p>
          <w:p w14:paraId="55D76EEB" w14:textId="7A35CD61" w:rsidR="00923BF5" w:rsidRDefault="00C52B84" w:rsidP="00524EED">
            <w:pPr>
              <w:pStyle w:val="code"/>
              <w:bidi w:val="0"/>
              <w:rPr>
                <w:rtl/>
              </w:rPr>
            </w:pPr>
            <w:r w:rsidRPr="00C52B84">
              <w:t>listElements.forEach(li =&gt; app.appendChild(li));</w:t>
            </w:r>
          </w:p>
        </w:tc>
      </w:tr>
    </w:tbl>
    <w:p w14:paraId="66139C0F" w14:textId="12205E77" w:rsidR="00C52B84" w:rsidRPr="00C52B84" w:rsidRDefault="00C52B84" w:rsidP="00524EED">
      <w:pPr>
        <w:pStyle w:val="code"/>
      </w:pPr>
      <w:hyperlink r:id="rId481" w:history="1">
        <w:r w:rsidRPr="00C52B84">
          <w:rPr>
            <w:rStyle w:val="Hyperlink"/>
          </w:rPr>
          <w:t>mapSimple2</w:t>
        </w:r>
      </w:hyperlink>
    </w:p>
    <w:p w14:paraId="3C05A980" w14:textId="54A89864" w:rsidR="001C43B0" w:rsidRDefault="001C43B0" w:rsidP="0018185B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</w:t>
      </w:r>
      <w:r>
        <w:rPr>
          <w:rtl/>
        </w:rPr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ا،</w:t>
      </w:r>
      <w:r>
        <w:rPr>
          <w:rtl/>
        </w:rPr>
        <w:t xml:space="preserve"> منوها،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 و هر نوع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Fonts w:hint="cs"/>
          <w:rtl/>
        </w:rPr>
        <w:t>ی</w:t>
      </w:r>
      <w:r>
        <w:rPr>
          <w:rtl/>
        </w:rPr>
        <w:t xml:space="preserve"> در وب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tl/>
        </w:rPr>
        <w:t xml:space="preserve"> عال</w:t>
      </w:r>
      <w:r>
        <w:rPr>
          <w:rFonts w:hint="cs"/>
          <w:rtl/>
        </w:rPr>
        <w:t>ی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BE12952" w14:textId="20A372E0" w:rsidR="00C34DA0" w:rsidRDefault="00C34DA0" w:rsidP="0018185B">
      <w:pPr>
        <w:pStyle w:val="Heading2"/>
        <w:rPr>
          <w:rtl/>
        </w:rPr>
      </w:pPr>
      <w:bookmarkStart w:id="213" w:name="_آموزش_کار_با"/>
      <w:bookmarkStart w:id="214" w:name="_Toc211464638"/>
      <w:bookmarkEnd w:id="213"/>
      <w:r>
        <w:rPr>
          <w:rFonts w:hint="cs"/>
          <w:rtl/>
        </w:rPr>
        <w:t xml:space="preserve">آموزش کار با </w:t>
      </w:r>
      <w:r w:rsidRPr="00C34DA0">
        <w:t>createDocumentFragment()</w:t>
      </w:r>
      <w:bookmarkEnd w:id="214"/>
    </w:p>
    <w:p w14:paraId="4B2ACE8F" w14:textId="394CB933" w:rsidR="00C34DA0" w:rsidRDefault="00C34DA0" w:rsidP="0018185B">
      <w:pPr>
        <w:rPr>
          <w:rtl/>
        </w:rPr>
      </w:pPr>
      <w:r>
        <w:rPr>
          <w:rFonts w:hint="cs"/>
          <w:rtl/>
        </w:rPr>
        <w:t xml:space="preserve">یک نود خالی برای درج عناصر </w:t>
      </w:r>
      <w:r>
        <w:t>Html</w:t>
      </w:r>
      <w:r>
        <w:rPr>
          <w:rFonts w:hint="cs"/>
          <w:rtl/>
        </w:rPr>
        <w:t xml:space="preserve"> درون آن. </w:t>
      </w:r>
      <w:r w:rsidRPr="00C34DA0">
        <w:t>DocumentFragment</w:t>
      </w:r>
      <w:r>
        <w:rPr>
          <w:rFonts w:hint="cs"/>
          <w:rtl/>
        </w:rPr>
        <w:t xml:space="preserve"> جزئی از درخت نود صفحه ما نیست. این عنصر بعداً در </w:t>
      </w:r>
      <w:r>
        <w:t>Html</w:t>
      </w:r>
      <w:r>
        <w:rPr>
          <w:rFonts w:hint="cs"/>
          <w:rtl/>
        </w:rPr>
        <w:t xml:space="preserve"> درج خواهد شد و هنگام درج تنها فرزندانش را در نود صفحه مشاهده خواهید کرد. استفاده از </w:t>
      </w:r>
      <w:r w:rsidRPr="00C34DA0">
        <w:t>DocumentFragment</w:t>
      </w:r>
      <w:r>
        <w:rPr>
          <w:rFonts w:hint="cs"/>
          <w:rtl/>
        </w:rPr>
        <w:t xml:space="preserve"> باعث بهبود عملکرد در برخی مرورگرهای قدیمی‌تر می‌شود.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DA0" w14:paraId="626E568D" w14:textId="77777777" w:rsidTr="00C34DA0">
        <w:tc>
          <w:tcPr>
            <w:tcW w:w="9350" w:type="dxa"/>
            <w:shd w:val="clear" w:color="auto" w:fill="E2EFD9" w:themeFill="accent6" w:themeFillTint="33"/>
          </w:tcPr>
          <w:p w14:paraId="02D9390D" w14:textId="3876BBDD" w:rsidR="00C34DA0" w:rsidRDefault="00C34DA0" w:rsidP="00524EED">
            <w:pPr>
              <w:pStyle w:val="code"/>
              <w:bidi w:val="0"/>
            </w:pPr>
            <w:r w:rsidRPr="00C34DA0">
              <w:t>const fragment = new DocumentFragment();</w:t>
            </w:r>
          </w:p>
        </w:tc>
      </w:tr>
    </w:tbl>
    <w:p w14:paraId="215B79A1" w14:textId="77777777" w:rsidR="00C34DA0" w:rsidRDefault="00C34DA0" w:rsidP="0018185B">
      <w:pPr>
        <w:bidi w:val="0"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DA0" w14:paraId="5868C271" w14:textId="77777777" w:rsidTr="00C34DA0">
        <w:tc>
          <w:tcPr>
            <w:tcW w:w="9350" w:type="dxa"/>
            <w:shd w:val="clear" w:color="auto" w:fill="E2EFD9" w:themeFill="accent6" w:themeFillTint="33"/>
          </w:tcPr>
          <w:p w14:paraId="7DD1674D" w14:textId="77777777" w:rsidR="00995A69" w:rsidRDefault="00995A69" w:rsidP="00524EED">
            <w:pPr>
              <w:pStyle w:val="code"/>
              <w:bidi w:val="0"/>
            </w:pPr>
            <w:r>
              <w:t>const element = document.getElementById("app"); // assuming ul exists</w:t>
            </w:r>
          </w:p>
          <w:p w14:paraId="6574EA62" w14:textId="77777777" w:rsidR="00995A69" w:rsidRDefault="00995A69" w:rsidP="00524EED">
            <w:pPr>
              <w:pStyle w:val="code"/>
              <w:bidi w:val="0"/>
            </w:pPr>
            <w:r>
              <w:t xml:space="preserve">const fragment = document.createDocumentFragment(); </w:t>
            </w:r>
          </w:p>
          <w:p w14:paraId="5150A3B7" w14:textId="77777777" w:rsidR="00995A69" w:rsidRDefault="00995A69" w:rsidP="00524EED">
            <w:pPr>
              <w:pStyle w:val="code"/>
              <w:bidi w:val="0"/>
            </w:pPr>
            <w:r>
              <w:t>const browsers = ["Firefox", "Chrome", "Opera", "Safari"];</w:t>
            </w:r>
          </w:p>
          <w:p w14:paraId="1DA595D3" w14:textId="77777777" w:rsidR="00995A69" w:rsidRDefault="00995A69" w:rsidP="00524EED">
            <w:pPr>
              <w:pStyle w:val="code"/>
              <w:bidi w:val="0"/>
            </w:pPr>
            <w:r>
              <w:lastRenderedPageBreak/>
              <w:t>browsers.forEach((browser) =&gt; { const li = document.createElement("li"); li.textContent = browser; fragment.appendChild(li); });</w:t>
            </w:r>
          </w:p>
          <w:p w14:paraId="45408CDD" w14:textId="74717A2B" w:rsidR="00C34DA0" w:rsidRDefault="00995A69" w:rsidP="00524EED">
            <w:pPr>
              <w:pStyle w:val="code"/>
              <w:bidi w:val="0"/>
              <w:rPr>
                <w:rtl/>
              </w:rPr>
            </w:pPr>
            <w:r>
              <w:t>element.appendChild(fragment);</w:t>
            </w:r>
          </w:p>
        </w:tc>
      </w:tr>
    </w:tbl>
    <w:p w14:paraId="0E1D02F4" w14:textId="678808E0" w:rsidR="00995A69" w:rsidRPr="00995A69" w:rsidRDefault="00995A69" w:rsidP="00524EED">
      <w:pPr>
        <w:pStyle w:val="code"/>
      </w:pPr>
      <w:hyperlink r:id="rId482" w:history="1">
        <w:r w:rsidRPr="00995A69">
          <w:rPr>
            <w:rStyle w:val="Hyperlink"/>
          </w:rPr>
          <w:t>createDocumentFragment</w:t>
        </w:r>
      </w:hyperlink>
    </w:p>
    <w:p w14:paraId="2D3B782C" w14:textId="77777777" w:rsidR="00C34DA0" w:rsidRPr="00C34DA0" w:rsidRDefault="00C34DA0" w:rsidP="0018185B">
      <w:pPr>
        <w:rPr>
          <w:rtl/>
        </w:rPr>
      </w:pPr>
    </w:p>
    <w:p w14:paraId="22765773" w14:textId="3105A454" w:rsidR="000D3A7C" w:rsidRDefault="000D3A7C" w:rsidP="0018185B">
      <w:pPr>
        <w:pStyle w:val="Heading2"/>
        <w:rPr>
          <w:rtl/>
        </w:rPr>
      </w:pPr>
      <w:bookmarkStart w:id="215" w:name="_آموزش_استفاده_از"/>
      <w:bookmarkStart w:id="216" w:name="_Toc211464639"/>
      <w:bookmarkEnd w:id="215"/>
      <w:r w:rsidRPr="00327A15">
        <w:rPr>
          <w:rFonts w:hint="cs"/>
          <w:rtl/>
        </w:rPr>
        <w:t xml:space="preserve">آموزش استفاده از </w:t>
      </w:r>
      <w:r w:rsidRPr="00327A15">
        <w:t>filter</w:t>
      </w:r>
      <w:bookmarkEnd w:id="216"/>
    </w:p>
    <w:p w14:paraId="6932FF42" w14:textId="7DA93005" w:rsidR="001345DA" w:rsidRDefault="001345DA" w:rsidP="0018185B">
      <w:pPr>
        <w:rPr>
          <w:rtl/>
        </w:rPr>
      </w:pPr>
      <w:r>
        <w:rPr>
          <w:rtl/>
        </w:rPr>
        <w:t>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قدرتمندتر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زبان‌ها</w:t>
      </w:r>
      <w:r>
        <w:rPr>
          <w:rFonts w:hint="cs"/>
          <w:rtl/>
        </w:rPr>
        <w:t>ی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توسعه وب است و متد `</w:t>
      </w:r>
      <w:r>
        <w:t>filter()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ابزارها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محسوب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 ادامه به طور کامل با نحوه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آشنا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55BB21B7" w14:textId="2874B2E8" w:rsidR="001345DA" w:rsidRDefault="001345DA" w:rsidP="0018185B">
      <w:pPr>
        <w:pStyle w:val="Heading3"/>
        <w:rPr>
          <w:rtl/>
        </w:rPr>
      </w:pPr>
      <w:r>
        <w:rPr>
          <w:rtl/>
        </w:rPr>
        <w:t xml:space="preserve">  </w:t>
      </w:r>
      <w:bookmarkStart w:id="217" w:name="_Toc211464640"/>
      <w:r>
        <w:rPr>
          <w:rFonts w:ascii="IRANSansWeb(FaNum) Light" w:hAnsi="IRANSansWeb(FaNum) Light" w:hint="cs"/>
          <w:rtl/>
        </w:rPr>
        <w:t>آموزش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جامع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متد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bookmarkEnd w:id="217"/>
    </w:p>
    <w:p w14:paraId="31C09B82" w14:textId="0DF9E46E" w:rsidR="001345DA" w:rsidRDefault="001345DA" w:rsidP="0018185B">
      <w:pPr>
        <w:pStyle w:val="Heading3"/>
        <w:numPr>
          <w:ilvl w:val="0"/>
          <w:numId w:val="5"/>
        </w:numPr>
        <w:rPr>
          <w:rtl/>
        </w:rPr>
      </w:pPr>
      <w:bookmarkStart w:id="218" w:name="_Toc211464641"/>
      <w:r>
        <w:rPr>
          <w:rtl/>
        </w:rPr>
        <w:t>مقدمه‌ا</w:t>
      </w:r>
      <w:r>
        <w:rPr>
          <w:rFonts w:hint="cs"/>
          <w:rtl/>
        </w:rPr>
        <w:t>ی</w:t>
      </w:r>
      <w:r>
        <w:rPr>
          <w:rtl/>
        </w:rPr>
        <w:t xml:space="preserve"> بر متد </w:t>
      </w:r>
      <w:r>
        <w:t>filter()</w:t>
      </w:r>
      <w:bookmarkEnd w:id="218"/>
    </w:p>
    <w:p w14:paraId="2809C963" w14:textId="1B4F24F4" w:rsidR="001345DA" w:rsidRDefault="001345DA" w:rsidP="0018185B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filter()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متد داخل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عناصر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 اساس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شرط خاص به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شامل عناصر</w:t>
      </w:r>
      <w:r>
        <w:rPr>
          <w:rFonts w:hint="cs"/>
          <w:rtl/>
        </w:rPr>
        <w:t>ی</w:t>
      </w:r>
      <w:r>
        <w:rPr>
          <w:rtl/>
        </w:rPr>
        <w:t xml:space="preserve"> که شرط مشخص شده را دارند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 xml:space="preserve"> و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2DA1B308" w14:textId="46495C50" w:rsidR="001345DA" w:rsidRDefault="001345DA" w:rsidP="0018185B">
      <w:pPr>
        <w:pStyle w:val="Heading4"/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F5DFA6C" w14:textId="4D7E5772" w:rsidR="001345DA" w:rsidRDefault="001345DA" w:rsidP="0018185B">
      <w:pPr>
        <w:rPr>
          <w:rtl/>
        </w:rPr>
      </w:pP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ندادن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immutable</w:t>
      </w:r>
      <w:r>
        <w:rPr>
          <w:rtl/>
        </w:rPr>
        <w:t>)</w:t>
      </w:r>
    </w:p>
    <w:p w14:paraId="435CC3C5" w14:textId="02ED88E9" w:rsidR="001345DA" w:rsidRDefault="001345DA" w:rsidP="0018185B">
      <w:pPr>
        <w:rPr>
          <w:rtl/>
        </w:rPr>
      </w:pPr>
      <w:r>
        <w:rPr>
          <w:rtl/>
        </w:rPr>
        <w:t xml:space="preserve"> بازگرداندن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عناصر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شده</w:t>
      </w:r>
    </w:p>
    <w:p w14:paraId="58CF41CB" w14:textId="6DA9F39C" w:rsidR="001345DA" w:rsidRDefault="001345DA" w:rsidP="0018185B">
      <w:pPr>
        <w:rPr>
          <w:rtl/>
        </w:rPr>
      </w:pP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</w:t>
      </w:r>
    </w:p>
    <w:p w14:paraId="2517EBEA" w14:textId="77777777" w:rsidR="001345DA" w:rsidRDefault="001345DA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بخش</w:t>
      </w:r>
      <w:r>
        <w:rPr>
          <w:rFonts w:hint="cs"/>
          <w:rtl/>
        </w:rPr>
        <w:t>ی</w:t>
      </w:r>
      <w:r>
        <w:rPr>
          <w:rtl/>
        </w:rPr>
        <w:t xml:space="preserve">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استاندارد </w:t>
      </w:r>
      <w:r>
        <w:t>ECMAScript 5 (ES5)</w:t>
      </w:r>
      <w:r>
        <w:rPr>
          <w:rtl/>
        </w:rPr>
        <w:t xml:space="preserve"> است و در همه مح</w:t>
      </w:r>
      <w:r>
        <w:rPr>
          <w:rFonts w:hint="cs"/>
          <w:rtl/>
        </w:rPr>
        <w:t>ی</w:t>
      </w:r>
      <w:r>
        <w:rPr>
          <w:rFonts w:hint="eastAsia"/>
          <w:rtl/>
        </w:rPr>
        <w:t>ط‌ها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یی</w:t>
      </w:r>
      <w:r>
        <w:rPr>
          <w:rtl/>
        </w:rPr>
        <w:t xml:space="preserve">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از جمله مرورگرها و </w:t>
      </w:r>
      <w:r>
        <w:t>Node.js</w:t>
      </w:r>
      <w:r>
        <w:rPr>
          <w:rtl/>
        </w:rPr>
        <w:t xml:space="preserve"> در دسترس 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r>
        <w:rPr>
          <w:rtl/>
        </w:rPr>
        <w:t xml:space="preserve"> .</w:t>
      </w:r>
    </w:p>
    <w:p w14:paraId="6C9DEFE0" w14:textId="31ED2F64" w:rsidR="001345DA" w:rsidRDefault="001345DA" w:rsidP="0018185B">
      <w:pPr>
        <w:pStyle w:val="Heading3"/>
        <w:numPr>
          <w:ilvl w:val="0"/>
          <w:numId w:val="5"/>
        </w:numPr>
        <w:rPr>
          <w:rtl/>
        </w:rPr>
      </w:pPr>
      <w:bookmarkStart w:id="219" w:name="_Toc211464642"/>
      <w:r>
        <w:rPr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نتکس</w:t>
      </w:r>
      <w:r>
        <w:rPr>
          <w:rtl/>
        </w:rPr>
        <w:t xml:space="preserve"> و پارامترها</w:t>
      </w:r>
      <w:bookmarkEnd w:id="219"/>
    </w:p>
    <w:p w14:paraId="17942D1A" w14:textId="3D377626" w:rsidR="001345DA" w:rsidRDefault="001345DA" w:rsidP="0018185B"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نتکس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متد </w:t>
      </w:r>
      <w:r>
        <w:t>filter()</w:t>
      </w:r>
      <w:r>
        <w:rPr>
          <w:rtl/>
        </w:rPr>
        <w:t xml:space="preserve"> به صورت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45DA" w14:paraId="414CB9EC" w14:textId="77777777" w:rsidTr="008A7E0A">
        <w:tc>
          <w:tcPr>
            <w:tcW w:w="9350" w:type="dxa"/>
            <w:shd w:val="clear" w:color="auto" w:fill="E2EFD9" w:themeFill="accent6" w:themeFillTint="33"/>
          </w:tcPr>
          <w:p w14:paraId="4322FB21" w14:textId="77777777" w:rsidR="001345DA" w:rsidRDefault="001345DA" w:rsidP="00524EED">
            <w:pPr>
              <w:pStyle w:val="code"/>
              <w:bidi w:val="0"/>
            </w:pPr>
            <w:r>
              <w:t>let newArray = array.filter(function(element, index, array) {</w:t>
            </w:r>
          </w:p>
          <w:p w14:paraId="3008ECD1" w14:textId="77777777" w:rsidR="001345DA" w:rsidRDefault="001345DA" w:rsidP="00524EED">
            <w:pPr>
              <w:pStyle w:val="code"/>
              <w:bidi w:val="0"/>
              <w:rPr>
                <w:rtl/>
              </w:rPr>
            </w:pPr>
            <w:r>
              <w:t xml:space="preserve">  // </w:t>
            </w:r>
            <w:r>
              <w:rPr>
                <w:rtl/>
              </w:rPr>
              <w:t>شرط انتخاب عنصر</w:t>
            </w:r>
          </w:p>
          <w:p w14:paraId="0941EDCE" w14:textId="6171EC55" w:rsidR="001345DA" w:rsidRDefault="001345DA" w:rsidP="00524EED">
            <w:pPr>
              <w:pStyle w:val="code"/>
              <w:bidi w:val="0"/>
            </w:pPr>
            <w:r>
              <w:t>}, thisArg);</w:t>
            </w:r>
          </w:p>
        </w:tc>
      </w:tr>
    </w:tbl>
    <w:p w14:paraId="42864D8C" w14:textId="281612D7" w:rsidR="001345DA" w:rsidRDefault="001345DA" w:rsidP="0018185B">
      <w:pPr>
        <w:pStyle w:val="Heading4"/>
        <w:rPr>
          <w:rtl/>
        </w:rPr>
      </w:pPr>
      <w:r>
        <w:rPr>
          <w:rtl/>
        </w:rPr>
        <w:lastRenderedPageBreak/>
        <w:t xml:space="preserve">  </w:t>
      </w:r>
      <w:r>
        <w:rPr>
          <w:rFonts w:hint="cs"/>
          <w:rtl/>
        </w:rPr>
        <w:t>پارامترها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7E0A" w14:paraId="0D9D919C" w14:textId="77777777" w:rsidTr="008A7E0A">
        <w:tc>
          <w:tcPr>
            <w:tcW w:w="3116" w:type="dxa"/>
          </w:tcPr>
          <w:p w14:paraId="1284FC4A" w14:textId="496DF7A4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پارامتر</w:t>
            </w:r>
          </w:p>
        </w:tc>
        <w:tc>
          <w:tcPr>
            <w:tcW w:w="3117" w:type="dxa"/>
          </w:tcPr>
          <w:p w14:paraId="12CF4F2B" w14:textId="1F32021E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361CE583" w14:textId="6E82A5A3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اخت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Fonts w:hint="cs"/>
                <w:rtl/>
              </w:rPr>
              <w:t>ی</w:t>
            </w:r>
          </w:p>
        </w:tc>
      </w:tr>
      <w:tr w:rsidR="008A7E0A" w14:paraId="47317D7D" w14:textId="77777777" w:rsidTr="008A7E0A">
        <w:tc>
          <w:tcPr>
            <w:tcW w:w="3116" w:type="dxa"/>
          </w:tcPr>
          <w:p w14:paraId="78FB228E" w14:textId="4F3E6720" w:rsidR="008A7E0A" w:rsidRDefault="008A7E0A" w:rsidP="0018185B">
            <w:pPr>
              <w:rPr>
                <w:rtl/>
              </w:rPr>
            </w:pPr>
            <w:r>
              <w:t>element</w:t>
            </w:r>
          </w:p>
        </w:tc>
        <w:tc>
          <w:tcPr>
            <w:tcW w:w="3117" w:type="dxa"/>
          </w:tcPr>
          <w:p w14:paraId="556998DF" w14:textId="641A06CA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عنصر فعل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پردازش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</w:tc>
        <w:tc>
          <w:tcPr>
            <w:tcW w:w="3117" w:type="dxa"/>
          </w:tcPr>
          <w:p w14:paraId="4F1A8372" w14:textId="3AA0855B" w:rsidR="008A7E0A" w:rsidRDefault="008A7E0A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اجباری</w:t>
            </w:r>
          </w:p>
        </w:tc>
      </w:tr>
      <w:tr w:rsidR="008A7E0A" w14:paraId="5BF53305" w14:textId="77777777" w:rsidTr="008A7E0A">
        <w:tc>
          <w:tcPr>
            <w:tcW w:w="3116" w:type="dxa"/>
          </w:tcPr>
          <w:p w14:paraId="3B8F0D1E" w14:textId="68B326B9" w:rsidR="008A7E0A" w:rsidRDefault="008A7E0A" w:rsidP="0018185B">
            <w:r>
              <w:t>index</w:t>
            </w:r>
          </w:p>
        </w:tc>
        <w:tc>
          <w:tcPr>
            <w:tcW w:w="3117" w:type="dxa"/>
          </w:tcPr>
          <w:p w14:paraId="79F71B8D" w14:textId="6E99B4BD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ندکس</w:t>
            </w:r>
            <w:r>
              <w:rPr>
                <w:rtl/>
              </w:rPr>
              <w:t xml:space="preserve"> عنصر فعل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3117" w:type="dxa"/>
          </w:tcPr>
          <w:p w14:paraId="17E8E065" w14:textId="77777777" w:rsidR="008A7E0A" w:rsidRDefault="008A7E0A" w:rsidP="0018185B">
            <w:pPr>
              <w:rPr>
                <w:rtl/>
              </w:rPr>
            </w:pPr>
          </w:p>
        </w:tc>
      </w:tr>
      <w:tr w:rsidR="008A7E0A" w14:paraId="6748835F" w14:textId="77777777" w:rsidTr="008A7E0A">
        <w:tc>
          <w:tcPr>
            <w:tcW w:w="3116" w:type="dxa"/>
          </w:tcPr>
          <w:p w14:paraId="662F0F75" w14:textId="63E4CADF" w:rsidR="008A7E0A" w:rsidRDefault="008A7E0A" w:rsidP="0018185B">
            <w:r>
              <w:t>array</w:t>
            </w:r>
          </w:p>
        </w:tc>
        <w:tc>
          <w:tcPr>
            <w:tcW w:w="3117" w:type="dxa"/>
          </w:tcPr>
          <w:p w14:paraId="3670F497" w14:textId="2B90828F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</w:t>
            </w:r>
            <w:r>
              <w:t>filter</w:t>
            </w:r>
            <w:r>
              <w:rPr>
                <w:rtl/>
              </w:rPr>
              <w:t xml:space="preserve">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فراخوان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شده</w:t>
            </w:r>
          </w:p>
        </w:tc>
        <w:tc>
          <w:tcPr>
            <w:tcW w:w="3117" w:type="dxa"/>
          </w:tcPr>
          <w:p w14:paraId="26640CB7" w14:textId="77777777" w:rsidR="008A7E0A" w:rsidRDefault="008A7E0A" w:rsidP="0018185B">
            <w:pPr>
              <w:rPr>
                <w:rtl/>
              </w:rPr>
            </w:pPr>
          </w:p>
        </w:tc>
      </w:tr>
      <w:tr w:rsidR="008A7E0A" w14:paraId="75BE36D7" w14:textId="77777777" w:rsidTr="008A7E0A">
        <w:tc>
          <w:tcPr>
            <w:tcW w:w="3116" w:type="dxa"/>
          </w:tcPr>
          <w:p w14:paraId="5C636685" w14:textId="66B21DE7" w:rsidR="008A7E0A" w:rsidRDefault="008A7E0A" w:rsidP="0018185B">
            <w:r>
              <w:t>thisArg</w:t>
            </w:r>
          </w:p>
        </w:tc>
        <w:tc>
          <w:tcPr>
            <w:tcW w:w="3117" w:type="dxa"/>
          </w:tcPr>
          <w:p w14:paraId="6C60DCAC" w14:textId="56F46E35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مقدار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به عنوان </w:t>
            </w:r>
            <w:r>
              <w:t>this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</w:tc>
        <w:tc>
          <w:tcPr>
            <w:tcW w:w="3117" w:type="dxa"/>
          </w:tcPr>
          <w:p w14:paraId="5AFEA2F3" w14:textId="77777777" w:rsidR="008A7E0A" w:rsidRDefault="008A7E0A" w:rsidP="0018185B">
            <w:pPr>
              <w:rPr>
                <w:rtl/>
              </w:rPr>
            </w:pPr>
          </w:p>
        </w:tc>
      </w:tr>
    </w:tbl>
    <w:p w14:paraId="191447C9" w14:textId="58C8DA62" w:rsidR="001345DA" w:rsidRDefault="001345DA" w:rsidP="0018185B">
      <w:pPr>
        <w:pStyle w:val="Heading4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بازگشتی</w:t>
      </w:r>
      <w:r>
        <w:rPr>
          <w:rtl/>
        </w:rPr>
        <w:t>:</w:t>
      </w:r>
    </w:p>
    <w:p w14:paraId="3A12ACEE" w14:textId="636F98A5" w:rsidR="001345DA" w:rsidRDefault="001345DA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شامل تمام عناصر</w:t>
      </w:r>
      <w:r>
        <w:rPr>
          <w:rFonts w:hint="cs"/>
          <w:rtl/>
        </w:rPr>
        <w:t>ی</w:t>
      </w:r>
      <w:r>
        <w:rPr>
          <w:rtl/>
        </w:rPr>
        <w:t xml:space="preserve"> که تابع </w:t>
      </w:r>
      <w:r>
        <w:t>callback</w:t>
      </w:r>
      <w:r>
        <w:rPr>
          <w:rtl/>
        </w:rPr>
        <w:t xml:space="preserve"> شرط </w:t>
      </w:r>
      <w:r>
        <w:t>true</w:t>
      </w:r>
      <w:r>
        <w:rPr>
          <w:rtl/>
        </w:rPr>
        <w:t xml:space="preserve"> را برگرداند</w:t>
      </w:r>
    </w:p>
    <w:p w14:paraId="7981082A" w14:textId="4B3FE149" w:rsidR="001345DA" w:rsidRDefault="001345DA" w:rsidP="0018185B">
      <w:pPr>
        <w:rPr>
          <w:rtl/>
        </w:rPr>
      </w:pPr>
      <w:r>
        <w:rPr>
          <w:rtl/>
        </w:rPr>
        <w:t xml:space="preserve"> اگر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عنصر</w:t>
      </w:r>
      <w:r>
        <w:rPr>
          <w:rFonts w:hint="cs"/>
          <w:rtl/>
        </w:rPr>
        <w:t>ی</w:t>
      </w:r>
      <w:r>
        <w:rPr>
          <w:rtl/>
        </w:rPr>
        <w:t xml:space="preserve"> شرط را برآورده نکند،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خال</w:t>
      </w:r>
      <w:r>
        <w:rPr>
          <w:rFonts w:hint="cs"/>
          <w:rtl/>
        </w:rPr>
        <w:t>ی</w:t>
      </w:r>
      <w:r>
        <w:rPr>
          <w:rtl/>
        </w:rPr>
        <w:t xml:space="preserve"> بازگردانده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8234859" w14:textId="06CD7C92" w:rsidR="001345DA" w:rsidRDefault="001345DA" w:rsidP="0018185B">
      <w:pPr>
        <w:pStyle w:val="Heading3"/>
        <w:numPr>
          <w:ilvl w:val="0"/>
          <w:numId w:val="5"/>
        </w:numPr>
        <w:rPr>
          <w:rtl/>
        </w:rPr>
      </w:pPr>
      <w:bookmarkStart w:id="220" w:name="_Toc211464643"/>
      <w:r>
        <w:rPr>
          <w:rtl/>
        </w:rPr>
        <w:t>موارد استفاده و 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bookmarkEnd w:id="220"/>
    </w:p>
    <w:p w14:paraId="3C5C1B22" w14:textId="1430A324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1: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اعداد زوج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7E0A" w14:paraId="7ECEBD4F" w14:textId="77777777" w:rsidTr="008A7E0A">
        <w:tc>
          <w:tcPr>
            <w:tcW w:w="9350" w:type="dxa"/>
            <w:shd w:val="clear" w:color="auto" w:fill="E2EFD9" w:themeFill="accent6" w:themeFillTint="33"/>
          </w:tcPr>
          <w:p w14:paraId="6CFCDA48" w14:textId="77777777" w:rsidR="008A7E0A" w:rsidRDefault="008A7E0A" w:rsidP="00524EED">
            <w:pPr>
              <w:pStyle w:val="code"/>
              <w:bidi w:val="0"/>
            </w:pPr>
            <w:r>
              <w:t>const numbers = [1, 2, 3, 4, 5, 6, 7, 8, 9, 10];</w:t>
            </w:r>
          </w:p>
          <w:p w14:paraId="5C2C3585" w14:textId="77777777" w:rsidR="008A7E0A" w:rsidRDefault="008A7E0A" w:rsidP="00524EED">
            <w:pPr>
              <w:pStyle w:val="code"/>
              <w:bidi w:val="0"/>
            </w:pPr>
            <w:r>
              <w:t>const evenNumbers = numbers.filter(number =&gt; number % 2 === 0);</w:t>
            </w:r>
          </w:p>
          <w:p w14:paraId="14A0FB20" w14:textId="63AF909A" w:rsidR="008A7E0A" w:rsidRDefault="008A7E0A" w:rsidP="00524EED">
            <w:pPr>
              <w:pStyle w:val="code"/>
              <w:bidi w:val="0"/>
            </w:pPr>
            <w:r>
              <w:t xml:space="preserve">console.log(evenNumbers);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[2, 4, 6, 8, 10]</w:t>
            </w:r>
          </w:p>
        </w:tc>
      </w:tr>
    </w:tbl>
    <w:p w14:paraId="603C44DC" w14:textId="10FB3571" w:rsidR="00995A69" w:rsidRPr="00995A69" w:rsidRDefault="00995A69" w:rsidP="00524EED">
      <w:pPr>
        <w:pStyle w:val="code"/>
      </w:pPr>
      <w:hyperlink r:id="rId483" w:history="1">
        <w:r w:rsidRPr="00995A69">
          <w:rPr>
            <w:rStyle w:val="Hyperlink"/>
          </w:rPr>
          <w:t>filterEven</w:t>
        </w:r>
      </w:hyperlink>
    </w:p>
    <w:p w14:paraId="70BD0AFD" w14:textId="77777777" w:rsidR="00995A69" w:rsidRDefault="00995A69" w:rsidP="0018185B"/>
    <w:p w14:paraId="7CAA313A" w14:textId="1F5B8AD7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2: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بر اساس طول رشته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2264" w14:paraId="5E9AD19E" w14:textId="77777777" w:rsidTr="00362264">
        <w:tc>
          <w:tcPr>
            <w:tcW w:w="9350" w:type="dxa"/>
            <w:shd w:val="clear" w:color="auto" w:fill="E2EFD9" w:themeFill="accent6" w:themeFillTint="33"/>
          </w:tcPr>
          <w:p w14:paraId="38DA800A" w14:textId="77777777" w:rsidR="00362264" w:rsidRDefault="00362264" w:rsidP="00524EED">
            <w:pPr>
              <w:pStyle w:val="code"/>
              <w:bidi w:val="0"/>
            </w:pPr>
            <w:r>
              <w:t>const words = ['hello', 'world', 'javascript', 'filter', 'code', 'web'];</w:t>
            </w:r>
          </w:p>
          <w:p w14:paraId="04B3A778" w14:textId="77777777" w:rsidR="00362264" w:rsidRDefault="00362264" w:rsidP="00524EED">
            <w:pPr>
              <w:pStyle w:val="code"/>
              <w:bidi w:val="0"/>
            </w:pPr>
            <w:r>
              <w:t>const longWords = words.filter(word =&gt; word.length &gt; 5);</w:t>
            </w:r>
          </w:p>
          <w:p w14:paraId="4107AD94" w14:textId="6FA7D4C9" w:rsidR="00362264" w:rsidRDefault="00362264" w:rsidP="00524EED">
            <w:pPr>
              <w:pStyle w:val="code"/>
              <w:bidi w:val="0"/>
              <w:rPr>
                <w:rtl/>
              </w:rPr>
            </w:pPr>
            <w:r>
              <w:t xml:space="preserve">console.log(longWords);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['javascript', 'filter']</w:t>
            </w:r>
          </w:p>
        </w:tc>
      </w:tr>
    </w:tbl>
    <w:p w14:paraId="05444E6C" w14:textId="1608CD4F" w:rsidR="00995A69" w:rsidRPr="00995A69" w:rsidRDefault="00995A69" w:rsidP="00524EED">
      <w:pPr>
        <w:pStyle w:val="code"/>
      </w:pPr>
      <w:hyperlink r:id="rId484" w:history="1">
        <w:r w:rsidRPr="00995A69">
          <w:rPr>
            <w:rStyle w:val="Hyperlink"/>
          </w:rPr>
          <w:t>filterLength</w:t>
        </w:r>
      </w:hyperlink>
    </w:p>
    <w:p w14:paraId="5EE1C41B" w14:textId="77777777" w:rsidR="00995A69" w:rsidRDefault="00995A69" w:rsidP="0018185B"/>
    <w:p w14:paraId="3E0DAF82" w14:textId="162D19FD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3: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اش</w:t>
      </w:r>
      <w:r>
        <w:rPr>
          <w:rFonts w:hint="cs"/>
          <w:rtl/>
        </w:rPr>
        <w:t>ی</w:t>
      </w:r>
      <w:r>
        <w:rPr>
          <w:rFonts w:hint="eastAsia"/>
          <w:rtl/>
        </w:rPr>
        <w:t>اء</w:t>
      </w:r>
      <w:r>
        <w:rPr>
          <w:rtl/>
        </w:rPr>
        <w:t xml:space="preserve"> در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2264" w14:paraId="2A419EFF" w14:textId="77777777" w:rsidTr="00362264">
        <w:tc>
          <w:tcPr>
            <w:tcW w:w="9350" w:type="dxa"/>
            <w:shd w:val="clear" w:color="auto" w:fill="E2EFD9" w:themeFill="accent6" w:themeFillTint="33"/>
          </w:tcPr>
          <w:p w14:paraId="2D146EE3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const products = [</w:t>
            </w:r>
          </w:p>
          <w:p w14:paraId="03EEB955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  { name: 'Laptop', price: 1000, category: 'electronics' },</w:t>
            </w:r>
          </w:p>
          <w:p w14:paraId="7848B490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  { name: 'Book', price: 15, category: 'education' },</w:t>
            </w:r>
          </w:p>
          <w:p w14:paraId="1843EB7B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  { name: 'Phone', price: 500, category: 'electronics' },</w:t>
            </w:r>
          </w:p>
          <w:p w14:paraId="00AD8835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  { name: 'Pen', price: 2, category: 'office' },</w:t>
            </w:r>
          </w:p>
          <w:p w14:paraId="1C4F076A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  { name: 'eboard', price: 400, category: 'education' }</w:t>
            </w:r>
          </w:p>
          <w:p w14:paraId="1EDC1CCB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lastRenderedPageBreak/>
              <w:t>];</w:t>
            </w:r>
          </w:p>
          <w:p w14:paraId="7D4947F6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const expensiveProducts = products.filter(product =&gt; product.price &gt; 100);</w:t>
            </w:r>
          </w:p>
          <w:p w14:paraId="7F5A9100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 xml:space="preserve">console.log(expensiveProducts); </w:t>
            </w:r>
          </w:p>
          <w:p w14:paraId="5079B37F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 xml:space="preserve">// </w:t>
            </w:r>
            <w:r w:rsidRPr="00362264">
              <w:rPr>
                <w:rtl/>
                <w:lang w:bidi="ar-SA"/>
              </w:rPr>
              <w:t>خروجی</w:t>
            </w:r>
            <w:r w:rsidRPr="00362264">
              <w:t xml:space="preserve">: [{ name: 'Laptop', price: 1000, category: 'electronics' }, </w:t>
            </w:r>
          </w:p>
          <w:p w14:paraId="67E7EAC6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//         { name: 'Phone', price: 500, category: 'electronics' },</w:t>
            </w:r>
          </w:p>
          <w:p w14:paraId="47268D63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//         {name: 'eboard', price: 400, category: 'education'}]</w:t>
            </w:r>
          </w:p>
          <w:p w14:paraId="2D0AF88A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const electronicProducts = products.filter(product =&gt; product.category === 'education');</w:t>
            </w:r>
          </w:p>
          <w:p w14:paraId="18ED9D5A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console.log(electronicProducts);</w:t>
            </w:r>
          </w:p>
          <w:p w14:paraId="6EBA49A7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 xml:space="preserve">// </w:t>
            </w:r>
            <w:r w:rsidRPr="00362264">
              <w:rPr>
                <w:rtl/>
                <w:lang w:bidi="ar-SA"/>
              </w:rPr>
              <w:t>خروجی</w:t>
            </w:r>
            <w:r w:rsidRPr="00362264">
              <w:t>: [{name: 'Book', price: 15, category: 'education'},</w:t>
            </w:r>
          </w:p>
          <w:p w14:paraId="238B18C2" w14:textId="038B5C93" w:rsidR="00362264" w:rsidRDefault="00362264" w:rsidP="00524EED">
            <w:pPr>
              <w:pStyle w:val="code"/>
              <w:bidi w:val="0"/>
            </w:pPr>
            <w:r w:rsidRPr="00362264">
              <w:t>//         {name: 'eboard', price: 400, category: 'education'}]</w:t>
            </w:r>
          </w:p>
        </w:tc>
      </w:tr>
    </w:tbl>
    <w:p w14:paraId="792ED418" w14:textId="7B473BD6" w:rsidR="00995A69" w:rsidRPr="00995A69" w:rsidRDefault="00995A69" w:rsidP="00524EED">
      <w:pPr>
        <w:pStyle w:val="code"/>
      </w:pPr>
      <w:hyperlink r:id="rId485" w:history="1">
        <w:r w:rsidRPr="00995A69">
          <w:rPr>
            <w:rStyle w:val="Hyperlink"/>
          </w:rPr>
          <w:t>filterObject</w:t>
        </w:r>
      </w:hyperlink>
    </w:p>
    <w:p w14:paraId="764DF39E" w14:textId="77777777" w:rsidR="00995A69" w:rsidRDefault="00995A69" w:rsidP="0018185B"/>
    <w:p w14:paraId="41AB556E" w14:textId="2787F042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4: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index</w:t>
      </w:r>
      <w:r>
        <w:rPr>
          <w:rtl/>
        </w:rPr>
        <w:t xml:space="preserve"> در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F01" w14:paraId="29E27389" w14:textId="77777777" w:rsidTr="00AE4F01">
        <w:tc>
          <w:tcPr>
            <w:tcW w:w="9350" w:type="dxa"/>
            <w:shd w:val="clear" w:color="auto" w:fill="E2EFD9" w:themeFill="accent6" w:themeFillTint="33"/>
          </w:tcPr>
          <w:p w14:paraId="7857B27F" w14:textId="77777777" w:rsidR="00AE4F01" w:rsidRDefault="00AE4F01" w:rsidP="00524EED">
            <w:pPr>
              <w:pStyle w:val="code"/>
              <w:bidi w:val="0"/>
            </w:pPr>
            <w:r>
              <w:t>const numbers = [0, 1, 2, 3, 4, 5, 6, 7, 8, 9];</w:t>
            </w:r>
          </w:p>
          <w:p w14:paraId="3F964C56" w14:textId="77777777" w:rsidR="00AE4F01" w:rsidRDefault="00AE4F01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انتخاب عناصر با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ندکس</w:t>
            </w:r>
            <w:r>
              <w:rPr>
                <w:rtl/>
              </w:rPr>
              <w:t xml:space="preserve"> زوج</w:t>
            </w:r>
          </w:p>
          <w:p w14:paraId="03FB57F6" w14:textId="77777777" w:rsidR="00AE4F01" w:rsidRDefault="00AE4F01" w:rsidP="00524EED">
            <w:pPr>
              <w:pStyle w:val="code"/>
              <w:bidi w:val="0"/>
            </w:pPr>
            <w:r>
              <w:t>const evenIndexNumbers = numbers.filter((number, index) =&gt; index % 2 === 0);</w:t>
            </w:r>
          </w:p>
          <w:p w14:paraId="2C96A270" w14:textId="707CCB00" w:rsidR="00AE4F01" w:rsidRDefault="00AE4F01" w:rsidP="00524EED">
            <w:pPr>
              <w:pStyle w:val="code"/>
              <w:bidi w:val="0"/>
              <w:rPr>
                <w:rtl/>
              </w:rPr>
            </w:pPr>
            <w:r>
              <w:t xml:space="preserve">console.log(evenIndexNumbers);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[0, 2, 4, 6, 8]</w:t>
            </w:r>
          </w:p>
        </w:tc>
      </w:tr>
    </w:tbl>
    <w:p w14:paraId="1AA34B32" w14:textId="01294C4A" w:rsidR="0095081C" w:rsidRDefault="0095081C" w:rsidP="00524EED">
      <w:pPr>
        <w:pStyle w:val="code"/>
      </w:pPr>
      <w:hyperlink r:id="rId486" w:history="1">
        <w:r w:rsidRPr="0095081C">
          <w:rPr>
            <w:rStyle w:val="Hyperlink"/>
          </w:rPr>
          <w:t>filterIndex</w:t>
        </w:r>
      </w:hyperlink>
    </w:p>
    <w:p w14:paraId="620D8A71" w14:textId="77777777" w:rsidR="0095081C" w:rsidRDefault="0095081C" w:rsidP="0018185B"/>
    <w:p w14:paraId="0975C1E2" w14:textId="05888972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5: </w:t>
      </w:r>
      <w:r>
        <w:rPr>
          <w:rFonts w:ascii="IRANSansWeb(FaNum) Light" w:hAnsi="IRANSansWeb(FaNum) Light" w:hint="cs"/>
          <w:rtl/>
        </w:rPr>
        <w:t>حذف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falsy</w:t>
      </w:r>
      <w:r>
        <w:rPr>
          <w:rtl/>
        </w:rPr>
        <w:t xml:space="preserve"> از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5B69" w14:paraId="48DAE523" w14:textId="77777777" w:rsidTr="00205B69">
        <w:tc>
          <w:tcPr>
            <w:tcW w:w="9350" w:type="dxa"/>
            <w:shd w:val="clear" w:color="auto" w:fill="E2EFD9" w:themeFill="accent6" w:themeFillTint="33"/>
          </w:tcPr>
          <w:p w14:paraId="23359BFB" w14:textId="77777777" w:rsidR="00205B69" w:rsidRDefault="00205B69" w:rsidP="00524EED">
            <w:pPr>
              <w:pStyle w:val="code"/>
              <w:bidi w:val="0"/>
            </w:pPr>
            <w:r>
              <w:t>const mixedValues = [0, 1, false, 2, '', 3, null, undefined, 4, NaN];</w:t>
            </w:r>
          </w:p>
          <w:p w14:paraId="5661F38F" w14:textId="77777777" w:rsidR="00205B69" w:rsidRDefault="00205B69" w:rsidP="00524EED">
            <w:pPr>
              <w:pStyle w:val="code"/>
              <w:bidi w:val="0"/>
            </w:pPr>
            <w:r>
              <w:t>const truthyValues = mixedValues.filter(value =&gt; value);</w:t>
            </w:r>
          </w:p>
          <w:p w14:paraId="06C99D2E" w14:textId="77777777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به صورت</w:t>
            </w:r>
            <w:r>
              <w:t xml:space="preserve"> explicit: mixedValues.filter(value =&gt; Boolean(value))</w:t>
            </w:r>
          </w:p>
          <w:p w14:paraId="7E3EC365" w14:textId="2806367C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 xml:space="preserve">console.log(truthyValues);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[1, 2, 3, 4]</w:t>
            </w:r>
          </w:p>
        </w:tc>
      </w:tr>
    </w:tbl>
    <w:p w14:paraId="1689E80F" w14:textId="2BD9839A" w:rsidR="0095081C" w:rsidRPr="0095081C" w:rsidRDefault="0095081C" w:rsidP="00524EED">
      <w:pPr>
        <w:pStyle w:val="code"/>
      </w:pPr>
      <w:hyperlink r:id="rId487" w:history="1">
        <w:r w:rsidRPr="0095081C">
          <w:rPr>
            <w:rStyle w:val="Hyperlink"/>
          </w:rPr>
          <w:t>filterfalsy</w:t>
        </w:r>
      </w:hyperlink>
    </w:p>
    <w:p w14:paraId="059BB314" w14:textId="77777777" w:rsidR="001345DA" w:rsidRDefault="001345DA" w:rsidP="0018185B">
      <w:pPr>
        <w:rPr>
          <w:rtl/>
        </w:rPr>
      </w:pPr>
    </w:p>
    <w:p w14:paraId="76E7D1EE" w14:textId="6C0C9DE0" w:rsidR="001345DA" w:rsidRDefault="001345DA" w:rsidP="0018185B">
      <w:pPr>
        <w:pStyle w:val="Heading3"/>
        <w:numPr>
          <w:ilvl w:val="0"/>
          <w:numId w:val="5"/>
        </w:numPr>
        <w:rPr>
          <w:rtl/>
        </w:rPr>
      </w:pPr>
      <w:bookmarkStart w:id="221" w:name="_Toc211464644"/>
      <w:r>
        <w:rPr>
          <w:rtl/>
        </w:rPr>
        <w:t xml:space="preserve">تفاوت </w:t>
      </w:r>
      <w:r>
        <w:t>filter</w:t>
      </w:r>
      <w:r>
        <w:rPr>
          <w:rtl/>
        </w:rPr>
        <w:t xml:space="preserve">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bookmarkEnd w:id="221"/>
    </w:p>
    <w:p w14:paraId="263A9CAD" w14:textId="71DD9725" w:rsidR="001345DA" w:rsidRDefault="001345DA" w:rsidP="0018185B"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420"/>
        <w:gridCol w:w="2310"/>
        <w:gridCol w:w="2310"/>
        <w:gridCol w:w="2310"/>
      </w:tblGrid>
      <w:tr w:rsidR="00205B69" w14:paraId="4F40DA7D" w14:textId="556D9841" w:rsidTr="00205B69">
        <w:tc>
          <w:tcPr>
            <w:tcW w:w="2420" w:type="dxa"/>
          </w:tcPr>
          <w:p w14:paraId="1DAC657D" w14:textId="1491C072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متد</w:t>
            </w:r>
          </w:p>
        </w:tc>
        <w:tc>
          <w:tcPr>
            <w:tcW w:w="2310" w:type="dxa"/>
          </w:tcPr>
          <w:p w14:paraId="79BE3649" w14:textId="152971D2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هدف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10" w:type="dxa"/>
          </w:tcPr>
          <w:p w14:paraId="11359279" w14:textId="2AF0F6E0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مقدار بازگشت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10" w:type="dxa"/>
          </w:tcPr>
          <w:p w14:paraId="6876E33B" w14:textId="13EF9D5D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</w:tr>
      <w:tr w:rsidR="00205B69" w14:paraId="323E3427" w14:textId="77777777" w:rsidTr="00205B69">
        <w:tc>
          <w:tcPr>
            <w:tcW w:w="2420" w:type="dxa"/>
          </w:tcPr>
          <w:p w14:paraId="4A71445E" w14:textId="62EFD37D" w:rsidR="00205B69" w:rsidRDefault="00205B69" w:rsidP="0018185B">
            <w:pPr>
              <w:rPr>
                <w:rtl/>
              </w:rPr>
            </w:pPr>
            <w:r>
              <w:t>Filter()</w:t>
            </w:r>
          </w:p>
        </w:tc>
        <w:tc>
          <w:tcPr>
            <w:tcW w:w="2310" w:type="dxa"/>
          </w:tcPr>
          <w:p w14:paraId="76589CDE" w14:textId="46DFB9E2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کردن عناصر بر اساس شرط</w:t>
            </w:r>
          </w:p>
        </w:tc>
        <w:tc>
          <w:tcPr>
            <w:tcW w:w="2310" w:type="dxa"/>
          </w:tcPr>
          <w:p w14:paraId="4086DEDE" w14:textId="41969C32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با عناصر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شده</w:t>
            </w:r>
          </w:p>
        </w:tc>
        <w:tc>
          <w:tcPr>
            <w:tcW w:w="2310" w:type="dxa"/>
          </w:tcPr>
          <w:p w14:paraId="1120CBFC" w14:textId="68FA3813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116D35C6" w14:textId="77777777" w:rsidTr="00205B69">
        <w:tc>
          <w:tcPr>
            <w:tcW w:w="2420" w:type="dxa"/>
          </w:tcPr>
          <w:p w14:paraId="5A8452B2" w14:textId="4002D66C" w:rsidR="00205B69" w:rsidRDefault="00205B69" w:rsidP="0018185B">
            <w:r>
              <w:lastRenderedPageBreak/>
              <w:t>Map()</w:t>
            </w:r>
          </w:p>
        </w:tc>
        <w:tc>
          <w:tcPr>
            <w:tcW w:w="2310" w:type="dxa"/>
          </w:tcPr>
          <w:p w14:paraId="2165621D" w14:textId="2BAE394A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تبدیل هر عنصر به یک عنصر جدید</w:t>
            </w:r>
          </w:p>
        </w:tc>
        <w:tc>
          <w:tcPr>
            <w:tcW w:w="2310" w:type="dxa"/>
          </w:tcPr>
          <w:p w14:paraId="4971B825" w14:textId="244E11FD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با نتا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rPr>
                <w:rtl/>
              </w:rPr>
              <w:t xml:space="preserve"> تابع </w:t>
            </w:r>
            <w:r>
              <w:t>callback</w:t>
            </w:r>
          </w:p>
        </w:tc>
        <w:tc>
          <w:tcPr>
            <w:tcW w:w="2310" w:type="dxa"/>
          </w:tcPr>
          <w:p w14:paraId="2AB23377" w14:textId="5A21B9BC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1AECC0F9" w14:textId="77777777" w:rsidTr="00205B69">
        <w:tc>
          <w:tcPr>
            <w:tcW w:w="2420" w:type="dxa"/>
          </w:tcPr>
          <w:p w14:paraId="2D4D8022" w14:textId="4551C7B2" w:rsidR="00205B69" w:rsidRDefault="00205B69" w:rsidP="0018185B">
            <w:r>
              <w:t>forEach()</w:t>
            </w:r>
          </w:p>
        </w:tc>
        <w:tc>
          <w:tcPr>
            <w:tcW w:w="2310" w:type="dxa"/>
          </w:tcPr>
          <w:p w14:paraId="11396D2C" w14:textId="2483E499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اجرا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هر عنصر</w:t>
            </w:r>
          </w:p>
        </w:tc>
        <w:tc>
          <w:tcPr>
            <w:tcW w:w="2310" w:type="dxa"/>
          </w:tcPr>
          <w:p w14:paraId="631DFC23" w14:textId="2C145275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توسط کاربر تعیین میشود</w:t>
            </w:r>
          </w:p>
        </w:tc>
        <w:tc>
          <w:tcPr>
            <w:tcW w:w="2310" w:type="dxa"/>
          </w:tcPr>
          <w:p w14:paraId="105EABAD" w14:textId="01FCCF15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68ED8719" w14:textId="77777777" w:rsidTr="00205B69">
        <w:tc>
          <w:tcPr>
            <w:tcW w:w="2420" w:type="dxa"/>
          </w:tcPr>
          <w:p w14:paraId="172CD9D8" w14:textId="53DA529B" w:rsidR="00205B69" w:rsidRDefault="00205B69" w:rsidP="0018185B">
            <w:r>
              <w:t>Find()</w:t>
            </w:r>
          </w:p>
        </w:tc>
        <w:tc>
          <w:tcPr>
            <w:tcW w:w="2310" w:type="dxa"/>
          </w:tcPr>
          <w:p w14:paraId="2EADFBED" w14:textId="6575D903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افتن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عنصر که شرط را دارد</w:t>
            </w:r>
          </w:p>
        </w:tc>
        <w:tc>
          <w:tcPr>
            <w:tcW w:w="2310" w:type="dxa"/>
          </w:tcPr>
          <w:p w14:paraId="63A67F5F" w14:textId="55CA0E22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 xml:space="preserve">عنصر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شده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</w:t>
            </w:r>
            <w:r>
              <w:t>undefined</w:t>
            </w:r>
          </w:p>
        </w:tc>
        <w:tc>
          <w:tcPr>
            <w:tcW w:w="2310" w:type="dxa"/>
          </w:tcPr>
          <w:p w14:paraId="05715C45" w14:textId="2EEB1511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2FCB23E8" w14:textId="77777777" w:rsidTr="00205B69">
        <w:tc>
          <w:tcPr>
            <w:tcW w:w="2420" w:type="dxa"/>
          </w:tcPr>
          <w:p w14:paraId="73331F1A" w14:textId="0FF3C8C8" w:rsidR="00205B69" w:rsidRDefault="00205B69" w:rsidP="0018185B">
            <w:hyperlink w:anchor="_آموزش_استفاده_از_1" w:history="1">
              <w:r w:rsidRPr="00205B69">
                <w:rPr>
                  <w:rStyle w:val="Hyperlink"/>
                </w:rPr>
                <w:t>Reduce()</w:t>
              </w:r>
            </w:hyperlink>
          </w:p>
        </w:tc>
        <w:tc>
          <w:tcPr>
            <w:tcW w:w="2310" w:type="dxa"/>
          </w:tcPr>
          <w:p w14:paraId="0B3D122C" w14:textId="3C3C20B0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کاهش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مقدار</w:t>
            </w:r>
          </w:p>
        </w:tc>
        <w:tc>
          <w:tcPr>
            <w:tcW w:w="2310" w:type="dxa"/>
          </w:tcPr>
          <w:p w14:paraId="40EEE0D9" w14:textId="45C97C86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مقدار نها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حاصل از کاهش</w:t>
            </w:r>
          </w:p>
        </w:tc>
        <w:tc>
          <w:tcPr>
            <w:tcW w:w="2310" w:type="dxa"/>
          </w:tcPr>
          <w:p w14:paraId="2734CDE2" w14:textId="166BD20D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</w:tbl>
    <w:p w14:paraId="2AEB8DF7" w14:textId="77777777" w:rsidR="00205B69" w:rsidRDefault="00205B69" w:rsidP="0018185B">
      <w:pPr>
        <w:rPr>
          <w:rtl/>
        </w:rPr>
      </w:pPr>
    </w:p>
    <w:p w14:paraId="00AF65FC" w14:textId="166A618C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سه‌ا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5B69" w14:paraId="58EFDE1F" w14:textId="77777777" w:rsidTr="0095081C">
        <w:trPr>
          <w:trHeight w:val="2387"/>
        </w:trPr>
        <w:tc>
          <w:tcPr>
            <w:tcW w:w="9350" w:type="dxa"/>
            <w:shd w:val="clear" w:color="auto" w:fill="E2EFD9" w:themeFill="accent6" w:themeFillTint="33"/>
          </w:tcPr>
          <w:p w14:paraId="6A731903" w14:textId="77777777" w:rsidR="00205B69" w:rsidRDefault="00205B69" w:rsidP="00524EED">
            <w:pPr>
              <w:pStyle w:val="code"/>
              <w:bidi w:val="0"/>
            </w:pPr>
            <w:r>
              <w:t>const numbers = [1, 2, 3, 4, 5];</w:t>
            </w:r>
          </w:p>
          <w:p w14:paraId="211776F2" w14:textId="77777777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 xml:space="preserve">// filter: </w:t>
            </w:r>
            <w:r>
              <w:rPr>
                <w:rtl/>
              </w:rPr>
              <w:t>فقط اعداد زوج</w:t>
            </w:r>
          </w:p>
          <w:p w14:paraId="1C3AF65C" w14:textId="77777777" w:rsidR="00205B69" w:rsidRDefault="00205B69" w:rsidP="00524EED">
            <w:pPr>
              <w:pStyle w:val="code"/>
              <w:bidi w:val="0"/>
            </w:pPr>
            <w:r>
              <w:t>const filtered = numbers.filter(n =&gt; n % 2 === 0); // [2, 4]</w:t>
            </w:r>
          </w:p>
          <w:p w14:paraId="2232EC49" w14:textId="77777777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 xml:space="preserve">// map: </w:t>
            </w:r>
            <w:r>
              <w:rPr>
                <w:rtl/>
              </w:rPr>
              <w:t>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هر عدد به مربع آن</w:t>
            </w:r>
          </w:p>
          <w:p w14:paraId="169F5FC6" w14:textId="7839A1DF" w:rsidR="00205B69" w:rsidRDefault="00205B69" w:rsidP="00524EED">
            <w:pPr>
              <w:pStyle w:val="code"/>
              <w:bidi w:val="0"/>
            </w:pPr>
            <w:r>
              <w:t>const mapped = numbers.map(n =&gt; n  n); // [1, 4, 9, 16, 25]</w:t>
            </w:r>
          </w:p>
          <w:p w14:paraId="1243F16B" w14:textId="77777777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 xml:space="preserve">// find: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افتن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عدد بزرگتر از 3</w:t>
            </w:r>
          </w:p>
          <w:p w14:paraId="5391631F" w14:textId="77777777" w:rsidR="00205B69" w:rsidRDefault="00205B69" w:rsidP="00524EED">
            <w:pPr>
              <w:pStyle w:val="code"/>
              <w:bidi w:val="0"/>
            </w:pPr>
            <w:r>
              <w:t>const found = numbers.find(n =&gt; n &gt; 3); // 4</w:t>
            </w:r>
          </w:p>
          <w:p w14:paraId="5B132324" w14:textId="77777777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 xml:space="preserve">// reduce: </w:t>
            </w:r>
            <w:r>
              <w:rPr>
                <w:rtl/>
              </w:rPr>
              <w:t>جمع همه اعداد</w:t>
            </w:r>
          </w:p>
          <w:p w14:paraId="10C7B823" w14:textId="0837F818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>const reduced = numbers.reduce((sum, n) =&gt; sum + n, 0); // 15</w:t>
            </w:r>
          </w:p>
        </w:tc>
      </w:tr>
    </w:tbl>
    <w:p w14:paraId="77754F43" w14:textId="1C2EC615" w:rsidR="0095081C" w:rsidRPr="0095081C" w:rsidRDefault="0095081C" w:rsidP="00524EED">
      <w:pPr>
        <w:pStyle w:val="code"/>
      </w:pPr>
      <w:hyperlink r:id="rId488" w:history="1">
        <w:r w:rsidRPr="0095081C">
          <w:rPr>
            <w:rStyle w:val="Hyperlink"/>
          </w:rPr>
          <w:t>filterVs</w:t>
        </w:r>
      </w:hyperlink>
    </w:p>
    <w:p w14:paraId="0E3795BA" w14:textId="77777777" w:rsidR="0095081C" w:rsidRDefault="0095081C" w:rsidP="0018185B"/>
    <w:p w14:paraId="2CE788DF" w14:textId="77777777" w:rsidR="0095081C" w:rsidRPr="0095081C" w:rsidRDefault="0095081C" w:rsidP="0018185B"/>
    <w:p w14:paraId="1D958AD2" w14:textId="5AC68DB7" w:rsidR="001345DA" w:rsidRDefault="001345DA" w:rsidP="0018185B">
      <w:pPr>
        <w:pStyle w:val="Heading3"/>
        <w:numPr>
          <w:ilvl w:val="0"/>
          <w:numId w:val="5"/>
        </w:numPr>
        <w:rPr>
          <w:rtl/>
        </w:rPr>
      </w:pPr>
      <w:bookmarkStart w:id="222" w:name="_Toc211464645"/>
      <w:r>
        <w:rPr>
          <w:rtl/>
        </w:rPr>
        <w:t>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practices</w:t>
      </w:r>
      <w:r>
        <w:rPr>
          <w:rtl/>
        </w:rPr>
        <w:t xml:space="preserve"> و نکات مهم</w:t>
      </w:r>
      <w:bookmarkEnd w:id="222"/>
    </w:p>
    <w:p w14:paraId="22AC09CE" w14:textId="5C578923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استفاده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از </w:t>
      </w:r>
      <w:r>
        <w:t>filter</w:t>
      </w:r>
      <w:r w:rsidR="00F4552D">
        <w:t>()</w:t>
      </w:r>
      <w:r>
        <w:rPr>
          <w:rtl/>
        </w:rPr>
        <w:t>:</w:t>
      </w:r>
    </w:p>
    <w:p w14:paraId="665092B6" w14:textId="38369628" w:rsidR="001345DA" w:rsidRDefault="001345DA" w:rsidP="0018185B">
      <w:pPr>
        <w:rPr>
          <w:rtl/>
        </w:rPr>
      </w:pPr>
      <w:r>
        <w:rPr>
          <w:rtl/>
        </w:rPr>
        <w:t>1. عدم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</w:t>
      </w:r>
      <w:r>
        <w:t>filter</w:t>
      </w:r>
      <w:r w:rsidR="00F4552D">
        <w:t>()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 xml:space="preserve"> و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167B442" w14:textId="1A6C6E85" w:rsidR="001345DA" w:rsidRDefault="001345DA" w:rsidP="0018185B">
      <w:pPr>
        <w:rPr>
          <w:rtl/>
        </w:rPr>
      </w:pPr>
      <w:r>
        <w:rPr>
          <w:rtl/>
        </w:rPr>
        <w:t xml:space="preserve">2. استفاده از توابع </w:t>
      </w:r>
      <w:r>
        <w:t>arrow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مختصر و خوانا، از توابع </w:t>
      </w:r>
      <w:r>
        <w:t>arrow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4BC8F69" w14:textId="753E771D" w:rsidR="001345DA" w:rsidRDefault="001345DA" w:rsidP="0018185B">
      <w:pPr>
        <w:rPr>
          <w:rtl/>
        </w:rPr>
      </w:pPr>
      <w:r>
        <w:rPr>
          <w:rtl/>
        </w:rPr>
        <w:t>3.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عملکرد: برا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بزرگ، از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</w:t>
      </w:r>
      <w:r>
        <w:rPr>
          <w:rtl/>
        </w:rPr>
        <w:t xml:space="preserve"> محاسبات</w:t>
      </w:r>
      <w:r>
        <w:rPr>
          <w:rFonts w:hint="cs"/>
          <w:rtl/>
        </w:rPr>
        <w:t>ی</w:t>
      </w:r>
      <w:r>
        <w:rPr>
          <w:rtl/>
        </w:rPr>
        <w:t xml:space="preserve"> تابع </w:t>
      </w:r>
      <w:r>
        <w:t>callback</w:t>
      </w:r>
      <w:r>
        <w:rPr>
          <w:rtl/>
        </w:rPr>
        <w:t xml:space="preserve"> آگاه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659C35B" w14:textId="72159385" w:rsidR="001345DA" w:rsidRDefault="001345DA" w:rsidP="0018185B">
      <w:pPr>
        <w:rPr>
          <w:rtl/>
        </w:rPr>
      </w:pPr>
      <w:r>
        <w:rPr>
          <w:rtl/>
        </w:rPr>
        <w:t>4.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: </w:t>
      </w:r>
      <w:r>
        <w:t>filter</w:t>
      </w:r>
      <w:r w:rsidR="00F4552D">
        <w:t>()</w:t>
      </w:r>
      <w:r>
        <w:rPr>
          <w:rtl/>
        </w:rPr>
        <w:t xml:space="preserve">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مانند </w:t>
      </w:r>
      <w:r>
        <w:t>map</w:t>
      </w:r>
      <w:r w:rsidR="00F4552D">
        <w:t>()</w:t>
      </w:r>
      <w:r>
        <w:rPr>
          <w:rtl/>
        </w:rPr>
        <w:t xml:space="preserve">و </w:t>
      </w:r>
      <w:r>
        <w:t>reduce</w:t>
      </w:r>
      <w:r w:rsidR="00F4552D">
        <w:t>()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کرد.</w:t>
      </w:r>
    </w:p>
    <w:p w14:paraId="60E998B7" w14:textId="7C2B05A6" w:rsidR="001345DA" w:rsidRDefault="001345DA" w:rsidP="0018185B">
      <w:pPr>
        <w:rPr>
          <w:rtl/>
        </w:rPr>
      </w:pPr>
      <w:r>
        <w:rPr>
          <w:rtl/>
        </w:rPr>
        <w:t>5. خوانا</w:t>
      </w:r>
      <w:r>
        <w:rPr>
          <w:rFonts w:hint="cs"/>
          <w:rtl/>
        </w:rPr>
        <w:t>یی</w:t>
      </w:r>
      <w:r>
        <w:rPr>
          <w:rtl/>
        </w:rPr>
        <w:t xml:space="preserve"> کد: برا</w:t>
      </w:r>
      <w:r>
        <w:rPr>
          <w:rFonts w:hint="cs"/>
          <w:rtl/>
        </w:rPr>
        <w:t>ی</w:t>
      </w:r>
      <w:r>
        <w:rPr>
          <w:rtl/>
        </w:rPr>
        <w:t xml:space="preserve">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ده،</w:t>
      </w:r>
      <w:r>
        <w:rPr>
          <w:rtl/>
        </w:rPr>
        <w:t xml:space="preserve"> از نام‌ها</w:t>
      </w:r>
      <w:r>
        <w:rPr>
          <w:rFonts w:hint="cs"/>
          <w:rtl/>
        </w:rPr>
        <w:t>ی</w:t>
      </w:r>
      <w:r>
        <w:rPr>
          <w:rtl/>
        </w:rPr>
        <w:t xml:space="preserve">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98ACCC4" w14:textId="40C95A17" w:rsidR="001345DA" w:rsidRDefault="001345DA" w:rsidP="0018185B">
      <w:pPr>
        <w:rPr>
          <w:rtl/>
        </w:rPr>
      </w:pPr>
      <w:r>
        <w:rPr>
          <w:rtl/>
        </w:rPr>
        <w:lastRenderedPageBreak/>
        <w:t xml:space="preserve">  </w:t>
      </w:r>
      <w:r>
        <w:rPr>
          <w:rFonts w:ascii="IRANSansWeb(FaNum) Light" w:hAnsi="IRANSansWeb(FaNum) Light" w:hint="cs"/>
          <w:rtl/>
        </w:rPr>
        <w:t>موارد</w:t>
      </w:r>
      <w:r>
        <w:rPr>
          <w:rFonts w:hint="cs"/>
          <w:rtl/>
        </w:rPr>
        <w:t>ی</w:t>
      </w:r>
      <w:r>
        <w:rPr>
          <w:rtl/>
        </w:rPr>
        <w:t xml:space="preserve"> که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اجتناب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D11A363" w14:textId="53033BA8" w:rsidR="001345DA" w:rsidRDefault="001345DA" w:rsidP="0018185B">
      <w:pPr>
        <w:rPr>
          <w:rtl/>
        </w:rPr>
      </w:pPr>
      <w:r>
        <w:rPr>
          <w:rtl/>
        </w:rPr>
        <w:t xml:space="preserve">1. استفاده از </w:t>
      </w:r>
      <w:r>
        <w:t>filter</w:t>
      </w:r>
      <w:r w:rsidR="00F4552D">
        <w:t>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  <w:r>
        <w:rPr>
          <w:rtl/>
        </w:rPr>
        <w:t xml:space="preserve">: از </w:t>
      </w:r>
      <w:r>
        <w:t>filter</w:t>
      </w:r>
      <w:r w:rsidR="00F4552D">
        <w:t>()</w:t>
      </w:r>
      <w:r>
        <w:rPr>
          <w:rtl/>
        </w:rPr>
        <w:t xml:space="preserve"> فقط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نه برا</w:t>
      </w:r>
      <w:r>
        <w:rPr>
          <w:rFonts w:hint="cs"/>
          <w:rtl/>
        </w:rPr>
        <w:t>ی</w:t>
      </w:r>
      <w:r>
        <w:rPr>
          <w:rtl/>
        </w:rPr>
        <w:t xml:space="preserve"> اثرات جانب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5A776455" w14:textId="38097BBB" w:rsidR="00F4552D" w:rsidRDefault="00F4552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عدم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  <w:r>
        <w:rPr>
          <w:rtl/>
        </w:rPr>
        <w:t xml:space="preserve">  با مثال</w:t>
      </w:r>
    </w:p>
    <w:p w14:paraId="0A9C6BC0" w14:textId="086C1E33" w:rsidR="00F4552D" w:rsidRDefault="00F4552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مشکل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نادرست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Effects</w:t>
      </w:r>
      <w:r>
        <w:rPr>
          <w:rtl/>
        </w:rPr>
        <w:t xml:space="preserve"> جانب</w:t>
      </w:r>
      <w:r>
        <w:rPr>
          <w:rFonts w:hint="cs"/>
          <w:rtl/>
        </w:rPr>
        <w:t>ی</w:t>
      </w:r>
    </w:p>
    <w:p w14:paraId="447E6B2B" w14:textId="5EDC9464" w:rsidR="00F4552D" w:rsidRDefault="00F4552D" w:rsidP="0018185B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filter()</w:t>
      </w:r>
      <w:r>
        <w:rPr>
          <w:rtl/>
        </w:rPr>
        <w:t>`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تنها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عناصر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 اساس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شرط طراح</w:t>
      </w:r>
      <w:r>
        <w:rPr>
          <w:rFonts w:hint="cs"/>
          <w:rtl/>
        </w:rPr>
        <w:t>ی</w:t>
      </w:r>
      <w:r>
        <w:rPr>
          <w:rtl/>
        </w:rPr>
        <w:t xml:space="preserve"> شده است. استفاده از آن برا</w:t>
      </w:r>
      <w:r>
        <w:rPr>
          <w:rFonts w:hint="cs"/>
          <w:rtl/>
        </w:rPr>
        <w:t>ی</w:t>
      </w:r>
      <w:r>
        <w:rPr>
          <w:rtl/>
        </w:rPr>
        <w:t xml:space="preserve"> انجام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جانب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side effects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الگو</w:t>
      </w:r>
      <w:r>
        <w:rPr>
          <w:rFonts w:hint="cs"/>
          <w:rtl/>
        </w:rPr>
        <w:t>ی</w:t>
      </w:r>
      <w:r>
        <w:rPr>
          <w:rtl/>
        </w:rPr>
        <w:t xml:space="preserve"> ضد طراح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antipattern</w:t>
      </w:r>
      <w:r>
        <w:rPr>
          <w:rtl/>
        </w:rPr>
        <w:t>) محسوب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63AF0995" w14:textId="4F35A9E7" w:rsidR="00F4552D" w:rsidRDefault="00F4552D" w:rsidP="0018185B">
      <w:pPr>
        <w:pStyle w:val="Heading4"/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و نادرست</w:t>
      </w:r>
    </w:p>
    <w:p w14:paraId="5802816A" w14:textId="6ABDBBF8" w:rsidR="00F4552D" w:rsidRDefault="00F4552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نادرست</w:t>
      </w: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52D" w14:paraId="63294624" w14:textId="77777777" w:rsidTr="00F4460B">
        <w:tc>
          <w:tcPr>
            <w:tcW w:w="9350" w:type="dxa"/>
            <w:shd w:val="clear" w:color="auto" w:fill="E2EFD9" w:themeFill="accent6" w:themeFillTint="33"/>
          </w:tcPr>
          <w:p w14:paraId="657A7BBE" w14:textId="77777777" w:rsidR="00F4460B" w:rsidRDefault="00F4460B" w:rsidP="00524EED">
            <w:pPr>
              <w:pStyle w:val="code"/>
              <w:bidi w:val="0"/>
            </w:pPr>
            <w:r>
              <w:t>const users = [</w:t>
            </w:r>
          </w:p>
          <w:p w14:paraId="26EA028A" w14:textId="77777777" w:rsidR="00F4460B" w:rsidRDefault="00F4460B" w:rsidP="00524EED">
            <w:pPr>
              <w:pStyle w:val="code"/>
              <w:bidi w:val="0"/>
            </w:pPr>
            <w:r>
              <w:t xml:space="preserve">  { id: 1, name: 'Alice', active: true },</w:t>
            </w:r>
          </w:p>
          <w:p w14:paraId="7A702BCA" w14:textId="77777777" w:rsidR="00F4460B" w:rsidRDefault="00F4460B" w:rsidP="00524EED">
            <w:pPr>
              <w:pStyle w:val="code"/>
              <w:bidi w:val="0"/>
            </w:pPr>
            <w:r>
              <w:t xml:space="preserve">  { id: 2, name: 'Bob', active: false },</w:t>
            </w:r>
          </w:p>
          <w:p w14:paraId="3C4CE569" w14:textId="77777777" w:rsidR="00F4460B" w:rsidRDefault="00F4460B" w:rsidP="00524EED">
            <w:pPr>
              <w:pStyle w:val="code"/>
              <w:bidi w:val="0"/>
            </w:pPr>
            <w:r>
              <w:t xml:space="preserve">  { id: 3, name: 'Charlie', active: true }</w:t>
            </w:r>
          </w:p>
          <w:p w14:paraId="6D09BEE4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>];</w:t>
            </w:r>
          </w:p>
          <w:p w14:paraId="06B928B2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نادرست: انجام عمل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</w:t>
            </w:r>
            <w:r>
              <w:t xml:space="preserve"> filter</w:t>
            </w:r>
          </w:p>
          <w:p w14:paraId="085AE85E" w14:textId="77777777" w:rsidR="00F4460B" w:rsidRDefault="00F4460B" w:rsidP="00524EED">
            <w:pPr>
              <w:pStyle w:val="code"/>
              <w:bidi w:val="0"/>
            </w:pPr>
            <w:r>
              <w:t>const activeUsers = users.filter(user =&gt; {</w:t>
            </w:r>
          </w:p>
          <w:p w14:paraId="22911E5D" w14:textId="4A72019F" w:rsidR="00F4460B" w:rsidRDefault="00F4460B" w:rsidP="00524EED">
            <w:pPr>
              <w:pStyle w:val="code"/>
              <w:bidi w:val="0"/>
            </w:pPr>
            <w:r>
              <w:t xml:space="preserve">  console.log(`Checking user: ${user.name}`); //  side effect</w:t>
            </w:r>
          </w:p>
          <w:p w14:paraId="3446A2D0" w14:textId="12B50775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 xml:space="preserve">  sendLogToServer(user.id); //  side effect </w:t>
            </w:r>
            <w:r>
              <w:rPr>
                <w:rtl/>
              </w:rPr>
              <w:t>خطرناک</w:t>
            </w:r>
          </w:p>
          <w:p w14:paraId="14E0D4EA" w14:textId="77777777" w:rsidR="00F4460B" w:rsidRDefault="00F4460B" w:rsidP="00524EED">
            <w:pPr>
              <w:pStyle w:val="code"/>
              <w:bidi w:val="0"/>
            </w:pPr>
            <w:r>
              <w:t xml:space="preserve">  return user.active;</w:t>
            </w:r>
          </w:p>
          <w:p w14:paraId="1054D633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>});</w:t>
            </w:r>
          </w:p>
          <w:p w14:paraId="1543343A" w14:textId="77777777" w:rsidR="00F4460B" w:rsidRDefault="00F4460B" w:rsidP="00524EED">
            <w:pPr>
              <w:pStyle w:val="code"/>
              <w:bidi w:val="0"/>
            </w:pPr>
            <w:r>
              <w:t>function sendLogToServer(userId) {</w:t>
            </w:r>
          </w:p>
          <w:p w14:paraId="4E375B21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 xml:space="preserve">  // </w:t>
            </w:r>
            <w:r>
              <w:rPr>
                <w:rtl/>
              </w:rPr>
              <w:t>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ارسال به سرور</w:t>
            </w:r>
          </w:p>
          <w:p w14:paraId="3CAFD475" w14:textId="77777777" w:rsidR="00F4460B" w:rsidRDefault="00F4460B" w:rsidP="00524EED">
            <w:pPr>
              <w:pStyle w:val="code"/>
              <w:bidi w:val="0"/>
            </w:pPr>
            <w:r>
              <w:t xml:space="preserve">  console.log(`Logging user ${userId} to server...`);</w:t>
            </w:r>
          </w:p>
          <w:p w14:paraId="407673AE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CF78082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</w:t>
            </w:r>
          </w:p>
          <w:p w14:paraId="5E09BF69" w14:textId="77777777" w:rsidR="00F4460B" w:rsidRDefault="00F4460B" w:rsidP="00524EED">
            <w:pPr>
              <w:pStyle w:val="code"/>
              <w:bidi w:val="0"/>
            </w:pPr>
            <w:r>
              <w:t>// Checking user: Alice</w:t>
            </w:r>
          </w:p>
          <w:p w14:paraId="37010439" w14:textId="77777777" w:rsidR="00F4460B" w:rsidRDefault="00F4460B" w:rsidP="00524EED">
            <w:pPr>
              <w:pStyle w:val="code"/>
              <w:bidi w:val="0"/>
            </w:pPr>
            <w:r>
              <w:t>// Logging user 1 to server...</w:t>
            </w:r>
          </w:p>
          <w:p w14:paraId="3D0BD9D2" w14:textId="77777777" w:rsidR="00F4460B" w:rsidRDefault="00F4460B" w:rsidP="00524EED">
            <w:pPr>
              <w:pStyle w:val="code"/>
              <w:bidi w:val="0"/>
            </w:pPr>
            <w:r>
              <w:t xml:space="preserve">// Checking user: Bob  </w:t>
            </w:r>
          </w:p>
          <w:p w14:paraId="0AB02256" w14:textId="77777777" w:rsidR="00F4460B" w:rsidRDefault="00F4460B" w:rsidP="00524EED">
            <w:pPr>
              <w:pStyle w:val="code"/>
              <w:bidi w:val="0"/>
            </w:pPr>
            <w:r>
              <w:t>// Logging user 2 to server...</w:t>
            </w:r>
          </w:p>
          <w:p w14:paraId="2221F6F0" w14:textId="77777777" w:rsidR="00F4460B" w:rsidRDefault="00F4460B" w:rsidP="00524EED">
            <w:pPr>
              <w:pStyle w:val="code"/>
              <w:bidi w:val="0"/>
            </w:pPr>
            <w:r>
              <w:t>// Checking user: Charlie</w:t>
            </w:r>
          </w:p>
          <w:p w14:paraId="0C0B29C9" w14:textId="77777777" w:rsidR="00F4460B" w:rsidRDefault="00F4460B" w:rsidP="00524EED">
            <w:pPr>
              <w:pStyle w:val="code"/>
              <w:bidi w:val="0"/>
            </w:pPr>
            <w:r>
              <w:t>// Logging user 3 to server...</w:t>
            </w:r>
          </w:p>
          <w:p w14:paraId="1E4CB007" w14:textId="77777777" w:rsidR="00F4460B" w:rsidRDefault="00F4460B" w:rsidP="00524EED">
            <w:pPr>
              <w:pStyle w:val="code"/>
              <w:bidi w:val="0"/>
            </w:pPr>
            <w:r>
              <w:t>console.log(activeUsers);</w:t>
            </w:r>
          </w:p>
          <w:p w14:paraId="21EB83BA" w14:textId="7F09B08A" w:rsidR="00F4552D" w:rsidRDefault="00F4460B" w:rsidP="00524EED">
            <w:pPr>
              <w:pStyle w:val="code"/>
              <w:bidi w:val="0"/>
              <w:rPr>
                <w:rtl/>
              </w:rPr>
            </w:pPr>
            <w:r>
              <w:t>// [{ id: 1, name: 'Alice', active: true }, { id: 3, name: 'Charlie', active: true }]</w:t>
            </w:r>
          </w:p>
        </w:tc>
      </w:tr>
    </w:tbl>
    <w:p w14:paraId="40A31A99" w14:textId="78E591EE" w:rsidR="00CB16B6" w:rsidRDefault="00CB16B6" w:rsidP="00524EED">
      <w:pPr>
        <w:pStyle w:val="code"/>
      </w:pPr>
      <w:hyperlink r:id="rId489" w:history="1">
        <w:r w:rsidRPr="00CB16B6">
          <w:rPr>
            <w:rStyle w:val="Hyperlink"/>
          </w:rPr>
          <w:t>filterSideEffects</w:t>
        </w:r>
      </w:hyperlink>
    </w:p>
    <w:p w14:paraId="58D8FF88" w14:textId="77777777" w:rsidR="00CB16B6" w:rsidRDefault="00CB16B6" w:rsidP="0018185B"/>
    <w:p w14:paraId="6D47D87A" w14:textId="1A1C4EF9" w:rsidR="00F4552D" w:rsidRDefault="00F4552D" w:rsidP="0018185B">
      <w:pPr>
        <w:rPr>
          <w:rtl/>
        </w:rPr>
      </w:pPr>
      <w:r>
        <w:rPr>
          <w:rtl/>
        </w:rPr>
        <w:lastRenderedPageBreak/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 جداساز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concerns</w:t>
      </w:r>
      <w:r w:rsidR="00CB16B6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60B" w14:paraId="640EC982" w14:textId="77777777" w:rsidTr="00F4460B">
        <w:tc>
          <w:tcPr>
            <w:tcW w:w="9350" w:type="dxa"/>
            <w:shd w:val="clear" w:color="auto" w:fill="E2EFD9" w:themeFill="accent6" w:themeFillTint="33"/>
          </w:tcPr>
          <w:p w14:paraId="3EB2DF39" w14:textId="77777777" w:rsidR="00CB16B6" w:rsidRDefault="00CB16B6" w:rsidP="00524EED">
            <w:pPr>
              <w:pStyle w:val="code"/>
              <w:bidi w:val="0"/>
            </w:pPr>
            <w:r>
              <w:t>const users = [</w:t>
            </w:r>
          </w:p>
          <w:p w14:paraId="6F2A7089" w14:textId="77777777" w:rsidR="00CB16B6" w:rsidRDefault="00CB16B6" w:rsidP="00524EED">
            <w:pPr>
              <w:pStyle w:val="code"/>
              <w:bidi w:val="0"/>
            </w:pPr>
            <w:r>
              <w:t xml:space="preserve">  { id: 1, name: 'Alice', active: true },</w:t>
            </w:r>
          </w:p>
          <w:p w14:paraId="4A2C2803" w14:textId="77777777" w:rsidR="00CB16B6" w:rsidRDefault="00CB16B6" w:rsidP="00524EED">
            <w:pPr>
              <w:pStyle w:val="code"/>
              <w:bidi w:val="0"/>
            </w:pPr>
            <w:r>
              <w:t xml:space="preserve">  { id: 2, name: 'Bob', active: false }, </w:t>
            </w:r>
          </w:p>
          <w:p w14:paraId="1B07D8D4" w14:textId="77777777" w:rsidR="00CB16B6" w:rsidRDefault="00CB16B6" w:rsidP="00524EED">
            <w:pPr>
              <w:pStyle w:val="code"/>
              <w:bidi w:val="0"/>
            </w:pPr>
            <w:r>
              <w:t xml:space="preserve">  { id: 3, name: 'Charlie', active: true }</w:t>
            </w:r>
          </w:p>
          <w:p w14:paraId="1715F969" w14:textId="77777777" w:rsidR="00CB16B6" w:rsidRDefault="00CB16B6" w:rsidP="00524EED">
            <w:pPr>
              <w:pStyle w:val="code"/>
              <w:bidi w:val="0"/>
            </w:pPr>
            <w:r>
              <w:t>];</w:t>
            </w:r>
          </w:p>
          <w:p w14:paraId="410DF40E" w14:textId="77777777" w:rsidR="00CB16B6" w:rsidRDefault="00CB16B6" w:rsidP="00524EED">
            <w:pPr>
              <w:pStyle w:val="code"/>
              <w:bidi w:val="0"/>
            </w:pPr>
            <w:r>
              <w:t>const sendLogToServer = (userId)=&gt;{</w:t>
            </w:r>
          </w:p>
          <w:p w14:paraId="4F589ECB" w14:textId="77777777" w:rsidR="00CB16B6" w:rsidRDefault="00CB16B6" w:rsidP="00524EED">
            <w:pPr>
              <w:pStyle w:val="code"/>
              <w:bidi w:val="0"/>
            </w:pPr>
            <w:r>
              <w:t xml:space="preserve">    console.log(`this user id is ${userId}`);</w:t>
            </w:r>
          </w:p>
          <w:p w14:paraId="15D0A631" w14:textId="77777777" w:rsidR="00CB16B6" w:rsidRDefault="00CB16B6" w:rsidP="00524EED">
            <w:pPr>
              <w:pStyle w:val="code"/>
              <w:bidi w:val="0"/>
            </w:pPr>
            <w:r>
              <w:t>}</w:t>
            </w:r>
          </w:p>
          <w:p w14:paraId="0084747B" w14:textId="77777777" w:rsidR="00CB16B6" w:rsidRDefault="00CB16B6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ابتدا عمل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انجام ده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(اگر لازم است)</w:t>
            </w:r>
          </w:p>
          <w:p w14:paraId="74753B84" w14:textId="77777777" w:rsidR="00CB16B6" w:rsidRDefault="00CB16B6" w:rsidP="00524EED">
            <w:pPr>
              <w:pStyle w:val="code"/>
              <w:bidi w:val="0"/>
            </w:pPr>
            <w:r>
              <w:t>users.forEach(user =&gt; {</w:t>
            </w:r>
          </w:p>
          <w:p w14:paraId="507936EE" w14:textId="77777777" w:rsidR="00CB16B6" w:rsidRDefault="00CB16B6" w:rsidP="00524EED">
            <w:pPr>
              <w:pStyle w:val="code"/>
              <w:bidi w:val="0"/>
            </w:pPr>
            <w:r>
              <w:t xml:space="preserve">  console.log(`Checking user: ${user.name}`); //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مناسب برا</w:t>
            </w:r>
            <w:r>
              <w:rPr>
                <w:rFonts w:hint="cs"/>
                <w:rtl/>
              </w:rPr>
              <w:t>ی</w:t>
            </w:r>
            <w:r>
              <w:t xml:space="preserve"> side effects</w:t>
            </w:r>
          </w:p>
          <w:p w14:paraId="553D3721" w14:textId="77777777" w:rsidR="00CB16B6" w:rsidRDefault="00CB16B6" w:rsidP="00524EED">
            <w:pPr>
              <w:pStyle w:val="code"/>
              <w:bidi w:val="0"/>
            </w:pPr>
            <w:r>
              <w:t xml:space="preserve">  sendLogToServer(user.id); //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در جا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مناسب</w:t>
            </w:r>
          </w:p>
          <w:p w14:paraId="2878D1B2" w14:textId="77777777" w:rsidR="00CB16B6" w:rsidRDefault="00CB16B6" w:rsidP="00524EED">
            <w:pPr>
              <w:pStyle w:val="code"/>
              <w:bidi w:val="0"/>
            </w:pPr>
            <w:r>
              <w:t>});</w:t>
            </w:r>
          </w:p>
          <w:p w14:paraId="3E1151F0" w14:textId="77777777" w:rsidR="00CB16B6" w:rsidRDefault="00CB16B6" w:rsidP="00524EED">
            <w:pPr>
              <w:pStyle w:val="code"/>
              <w:bidi w:val="0"/>
            </w:pPr>
          </w:p>
          <w:p w14:paraId="39812779" w14:textId="77777777" w:rsidR="00CB16B6" w:rsidRDefault="00CB16B6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سپس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کردن را انجام ده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2AD42B25" w14:textId="77777777" w:rsidR="00CB16B6" w:rsidRDefault="00CB16B6" w:rsidP="00524EED">
            <w:pPr>
              <w:pStyle w:val="code"/>
              <w:bidi w:val="0"/>
            </w:pPr>
            <w:r>
              <w:t xml:space="preserve">const activeUsers = users.filter(user =&gt; user.active); //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فقط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کردن</w:t>
            </w:r>
          </w:p>
          <w:p w14:paraId="2887EA48" w14:textId="77777777" w:rsidR="00CB16B6" w:rsidRDefault="00CB16B6" w:rsidP="00524EED">
            <w:pPr>
              <w:pStyle w:val="code"/>
              <w:bidi w:val="0"/>
            </w:pPr>
            <w:r>
              <w:t>console.log(activeUsers);</w:t>
            </w:r>
          </w:p>
          <w:p w14:paraId="2A5A44D1" w14:textId="01339CB5" w:rsidR="00F4460B" w:rsidRDefault="00CB16B6" w:rsidP="00524EED">
            <w:pPr>
              <w:pStyle w:val="code"/>
              <w:bidi w:val="0"/>
            </w:pPr>
            <w:r>
              <w:t>// [{ id: 1, name: 'Alice', active: true }, { id: 3, name: 'Charlie', active: true }]</w:t>
            </w:r>
          </w:p>
        </w:tc>
      </w:tr>
    </w:tbl>
    <w:p w14:paraId="2DE4DD78" w14:textId="51D01EEA" w:rsidR="00CB16B6" w:rsidRPr="00CB16B6" w:rsidRDefault="00CB16B6" w:rsidP="00524EED">
      <w:pPr>
        <w:pStyle w:val="code"/>
      </w:pPr>
      <w:hyperlink r:id="rId490" w:history="1">
        <w:r w:rsidRPr="00CB16B6">
          <w:rPr>
            <w:rStyle w:val="Hyperlink"/>
          </w:rPr>
          <w:t>filterConcerns</w:t>
        </w:r>
      </w:hyperlink>
    </w:p>
    <w:p w14:paraId="5314DAA6" w14:textId="77777777" w:rsidR="00CB16B6" w:rsidRDefault="00CB16B6" w:rsidP="0018185B"/>
    <w:p w14:paraId="4F7C3BC6" w14:textId="340F8959" w:rsidR="00F4552D" w:rsidRDefault="00F4552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خطرات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نادرست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</w:t>
      </w:r>
      <w:r w:rsidR="00F4460B">
        <w:t>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</w:p>
    <w:p w14:paraId="6E8AFA33" w14:textId="6483C7AE" w:rsidR="00F4552D" w:rsidRDefault="00F4552D" w:rsidP="0018185B">
      <w:pPr>
        <w:pStyle w:val="ListParagraph"/>
        <w:numPr>
          <w:ilvl w:val="0"/>
          <w:numId w:val="6"/>
        </w:numPr>
      </w:pPr>
      <w:r>
        <w:rPr>
          <w:rtl/>
        </w:rPr>
        <w:t>اجرا</w:t>
      </w:r>
      <w:r>
        <w:rPr>
          <w:rFonts w:hint="cs"/>
          <w:rtl/>
        </w:rPr>
        <w:t>ی</w:t>
      </w:r>
      <w:r>
        <w:rPr>
          <w:rtl/>
        </w:rPr>
        <w:t xml:space="preserve"> مضاعف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60B" w14:paraId="33F0BDA0" w14:textId="77777777" w:rsidTr="00F4460B">
        <w:tc>
          <w:tcPr>
            <w:tcW w:w="9350" w:type="dxa"/>
            <w:shd w:val="clear" w:color="auto" w:fill="E2EFD9" w:themeFill="accent6" w:themeFillTint="33"/>
          </w:tcPr>
          <w:p w14:paraId="01365635" w14:textId="77777777" w:rsidR="00F4460B" w:rsidRDefault="00F4460B" w:rsidP="00524EED">
            <w:pPr>
              <w:pStyle w:val="code"/>
              <w:bidi w:val="0"/>
            </w:pPr>
            <w:r>
              <w:t>const numbers = [1, 2, 3, 4, 5];</w:t>
            </w:r>
          </w:p>
          <w:p w14:paraId="1C95DE63" w14:textId="77777777" w:rsidR="00F4460B" w:rsidRDefault="00F4460B" w:rsidP="00524EED">
            <w:pPr>
              <w:pStyle w:val="code"/>
              <w:bidi w:val="0"/>
            </w:pPr>
            <w:r>
              <w:t>let count = 0;</w:t>
            </w:r>
          </w:p>
          <w:p w14:paraId="3C81391C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</w:p>
          <w:p w14:paraId="4478AE8B" w14:textId="45EBCD0C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 xml:space="preserve">//  </w:t>
            </w:r>
            <w:r>
              <w:rPr>
                <w:rtl/>
              </w:rPr>
              <w:t>خطرناک: ممکن است 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بار اجرا شود</w:t>
            </w:r>
          </w:p>
          <w:p w14:paraId="64CCD1AD" w14:textId="77777777" w:rsidR="00F4460B" w:rsidRDefault="00F4460B" w:rsidP="00524EED">
            <w:pPr>
              <w:pStyle w:val="code"/>
              <w:bidi w:val="0"/>
            </w:pPr>
            <w:r>
              <w:t>const evenNumbers = numbers.filter(num =&gt; {</w:t>
            </w:r>
          </w:p>
          <w:p w14:paraId="2094C91E" w14:textId="77777777" w:rsidR="00F4460B" w:rsidRDefault="00F4460B" w:rsidP="00524EED">
            <w:pPr>
              <w:pStyle w:val="code"/>
              <w:bidi w:val="0"/>
            </w:pPr>
            <w:r>
              <w:t xml:space="preserve">  count++; // side effect</w:t>
            </w:r>
          </w:p>
          <w:p w14:paraId="06F453A0" w14:textId="77777777" w:rsidR="00F4460B" w:rsidRDefault="00F4460B" w:rsidP="00524EED">
            <w:pPr>
              <w:pStyle w:val="code"/>
              <w:bidi w:val="0"/>
            </w:pPr>
            <w:r>
              <w:t xml:space="preserve">  console.log(`Processing number: ${num}`);</w:t>
            </w:r>
          </w:p>
          <w:p w14:paraId="6638DECA" w14:textId="77777777" w:rsidR="00F4460B" w:rsidRDefault="00F4460B" w:rsidP="00524EED">
            <w:pPr>
              <w:pStyle w:val="code"/>
              <w:bidi w:val="0"/>
            </w:pPr>
            <w:r>
              <w:t xml:space="preserve">  return num % 2 === 0;</w:t>
            </w:r>
          </w:p>
          <w:p w14:paraId="2EC7D808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>});</w:t>
            </w:r>
          </w:p>
          <w:p w14:paraId="43B76CEB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</w:p>
          <w:p w14:paraId="0CF1D122" w14:textId="6EDA4E2F" w:rsidR="00F4460B" w:rsidRDefault="00F4460B" w:rsidP="00524EED">
            <w:pPr>
              <w:pStyle w:val="code"/>
              <w:bidi w:val="0"/>
            </w:pPr>
            <w:r>
              <w:t xml:space="preserve">console.log(`Total operations: ${count}`); // 5 - </w:t>
            </w:r>
            <w:r>
              <w:rPr>
                <w:rtl/>
              </w:rPr>
              <w:t>اما ممکن است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رمنتظره</w:t>
            </w:r>
            <w:r>
              <w:rPr>
                <w:rtl/>
              </w:rPr>
              <w:t xml:space="preserve"> باشد</w:t>
            </w:r>
          </w:p>
        </w:tc>
      </w:tr>
    </w:tbl>
    <w:p w14:paraId="0B32EB0F" w14:textId="36C14D31" w:rsidR="00CB16B6" w:rsidRPr="00CB16B6" w:rsidRDefault="00CB16B6" w:rsidP="00524EED">
      <w:pPr>
        <w:pStyle w:val="code"/>
      </w:pPr>
      <w:hyperlink r:id="rId491" w:history="1">
        <w:r w:rsidRPr="00CB16B6">
          <w:rPr>
            <w:rStyle w:val="Hyperlink"/>
          </w:rPr>
          <w:t>filterOver</w:t>
        </w:r>
      </w:hyperlink>
    </w:p>
    <w:p w14:paraId="2DDADC74" w14:textId="77777777" w:rsidR="00CB16B6" w:rsidRDefault="00CB16B6" w:rsidP="0018185B">
      <w:pPr>
        <w:pStyle w:val="ListParagraph"/>
      </w:pPr>
    </w:p>
    <w:p w14:paraId="18DE96B5" w14:textId="0799AEFD" w:rsidR="00F4552D" w:rsidRDefault="00F4552D" w:rsidP="0018185B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>مشکلات عملکرد</w:t>
      </w:r>
      <w:r>
        <w:rPr>
          <w:rFonts w:hint="cs"/>
          <w:rtl/>
        </w:rPr>
        <w:t>ی</w:t>
      </w:r>
      <w:r>
        <w:rPr>
          <w:rtl/>
        </w:rPr>
        <w:t xml:space="preserve"> در زنج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متدها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CB79CC" w14:paraId="615B826B" w14:textId="77777777" w:rsidTr="00CB16B6">
        <w:tc>
          <w:tcPr>
            <w:tcW w:w="9355" w:type="dxa"/>
            <w:shd w:val="clear" w:color="auto" w:fill="E2EFD9" w:themeFill="accent6" w:themeFillTint="33"/>
          </w:tcPr>
          <w:p w14:paraId="04533A2A" w14:textId="02263262" w:rsidR="00CB79CC" w:rsidRDefault="00CB79CC" w:rsidP="00524EED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//  </w:t>
            </w:r>
            <w:r>
              <w:rPr>
                <w:rtl/>
              </w:rPr>
              <w:t>تشخ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ص</w:t>
            </w:r>
            <w:r>
              <w:rPr>
                <w:rtl/>
              </w:rPr>
              <w:t xml:space="preserve"> منبع</w:t>
            </w:r>
            <w:r>
              <w:t xml:space="preserve"> side effect </w:t>
            </w:r>
            <w:r>
              <w:rPr>
                <w:rtl/>
              </w:rPr>
              <w:t>سخت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  <w:p w14:paraId="07EB1DDA" w14:textId="77777777" w:rsidR="00CB79CC" w:rsidRDefault="00CB79CC" w:rsidP="00524EED">
            <w:pPr>
              <w:pStyle w:val="code"/>
              <w:bidi w:val="0"/>
            </w:pPr>
            <w:r>
              <w:t>const processedData = sourceData.filter(item =&gt; {</w:t>
            </w:r>
          </w:p>
          <w:p w14:paraId="61E4D756" w14:textId="77777777" w:rsidR="00CB79CC" w:rsidRDefault="00CB79CC" w:rsidP="00524EED">
            <w:pPr>
              <w:pStyle w:val="code"/>
              <w:bidi w:val="0"/>
              <w:rPr>
                <w:rtl/>
              </w:rPr>
            </w:pPr>
            <w:r>
              <w:t xml:space="preserve">  updateCache(item); // side effect </w:t>
            </w:r>
            <w:r>
              <w:rPr>
                <w:rtl/>
              </w:rPr>
              <w:t>پنهان</w:t>
            </w:r>
          </w:p>
          <w:p w14:paraId="2325DF5A" w14:textId="77777777" w:rsidR="00CB79CC" w:rsidRDefault="00CB79CC" w:rsidP="00524EED">
            <w:pPr>
              <w:pStyle w:val="code"/>
              <w:bidi w:val="0"/>
              <w:rPr>
                <w:rtl/>
              </w:rPr>
            </w:pPr>
            <w:r>
              <w:t xml:space="preserve">  validateItem(item); // side effect </w:t>
            </w:r>
            <w:r>
              <w:rPr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</w:p>
          <w:p w14:paraId="7EF642C1" w14:textId="77777777" w:rsidR="00CB79CC" w:rsidRDefault="00CB79CC" w:rsidP="00524EED">
            <w:pPr>
              <w:pStyle w:val="code"/>
              <w:bidi w:val="0"/>
            </w:pPr>
            <w:r>
              <w:t xml:space="preserve">  return item.isValid;</w:t>
            </w:r>
          </w:p>
          <w:p w14:paraId="0657621C" w14:textId="486BD5C2" w:rsidR="00CB79CC" w:rsidRDefault="00CB79CC" w:rsidP="00524EED">
            <w:pPr>
              <w:pStyle w:val="code"/>
              <w:bidi w:val="0"/>
            </w:pPr>
            <w:r>
              <w:t>});</w:t>
            </w:r>
          </w:p>
        </w:tc>
      </w:tr>
    </w:tbl>
    <w:p w14:paraId="189A89F7" w14:textId="46F96680" w:rsidR="00CB16B6" w:rsidRPr="00CB16B6" w:rsidRDefault="00CB16B6" w:rsidP="00524EED">
      <w:pPr>
        <w:pStyle w:val="code"/>
      </w:pPr>
      <w:hyperlink r:id="rId492" w:history="1">
        <w:r w:rsidRPr="00CB16B6">
          <w:rPr>
            <w:rStyle w:val="Hyperlink"/>
          </w:rPr>
          <w:t>filterChain</w:t>
        </w:r>
      </w:hyperlink>
    </w:p>
    <w:p w14:paraId="173A48EF" w14:textId="77777777" w:rsidR="00CB16B6" w:rsidRDefault="00CB16B6" w:rsidP="0018185B">
      <w:pPr>
        <w:pStyle w:val="ListParagraph"/>
      </w:pPr>
    </w:p>
    <w:p w14:paraId="2D711E2B" w14:textId="77777777" w:rsidR="00CB16B6" w:rsidRDefault="00CB16B6" w:rsidP="0018185B">
      <w:pPr>
        <w:pStyle w:val="ListParagraph"/>
      </w:pPr>
    </w:p>
    <w:p w14:paraId="276237E4" w14:textId="320CBB10" w:rsidR="00F4552D" w:rsidRDefault="00F4552D" w:rsidP="0018185B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>مشکلات در د</w:t>
      </w:r>
      <w:r>
        <w:rPr>
          <w:rFonts w:hint="cs"/>
          <w:rtl/>
        </w:rPr>
        <w:t>ی</w:t>
      </w:r>
      <w:r>
        <w:rPr>
          <w:rFonts w:hint="eastAsia"/>
          <w:rtl/>
        </w:rPr>
        <w:t>باگ</w:t>
      </w:r>
      <w:r>
        <w:rPr>
          <w:rtl/>
        </w:rPr>
        <w:t xml:space="preserve"> کردن</w:t>
      </w:r>
    </w:p>
    <w:tbl>
      <w:tblPr>
        <w:tblStyle w:val="TableGrid"/>
        <w:bidiVisual/>
        <w:tblW w:w="9363" w:type="dxa"/>
        <w:tblInd w:w="-4" w:type="dxa"/>
        <w:tblLook w:val="04A0" w:firstRow="1" w:lastRow="0" w:firstColumn="1" w:lastColumn="0" w:noHBand="0" w:noVBand="1"/>
      </w:tblPr>
      <w:tblGrid>
        <w:gridCol w:w="9363"/>
      </w:tblGrid>
      <w:tr w:rsidR="00CB79CC" w14:paraId="1C857392" w14:textId="77777777" w:rsidTr="00CB16B6">
        <w:tc>
          <w:tcPr>
            <w:tcW w:w="9363" w:type="dxa"/>
            <w:shd w:val="clear" w:color="auto" w:fill="E2EFD9" w:themeFill="accent6" w:themeFillTint="33"/>
          </w:tcPr>
          <w:p w14:paraId="2423546C" w14:textId="77777777" w:rsidR="00154094" w:rsidRDefault="00154094" w:rsidP="00524EED">
            <w:pPr>
              <w:pStyle w:val="code"/>
              <w:bidi w:val="0"/>
            </w:pPr>
            <w:r>
              <w:t>const users = [</w:t>
            </w:r>
          </w:p>
          <w:p w14:paraId="7A6A6BCD" w14:textId="77777777" w:rsidR="00154094" w:rsidRDefault="00154094" w:rsidP="00524EED">
            <w:pPr>
              <w:pStyle w:val="code"/>
              <w:bidi w:val="0"/>
            </w:pPr>
            <w:r>
              <w:t xml:space="preserve">  { id: 1, name: 'Alice', premium: true },</w:t>
            </w:r>
          </w:p>
          <w:p w14:paraId="5FB69CFE" w14:textId="77777777" w:rsidR="00154094" w:rsidRDefault="00154094" w:rsidP="00524EED">
            <w:pPr>
              <w:pStyle w:val="code"/>
              <w:bidi w:val="0"/>
            </w:pPr>
            <w:r>
              <w:t xml:space="preserve">  { id: 2, name: 'Bob', premium: false },</w:t>
            </w:r>
          </w:p>
          <w:p w14:paraId="7BB1B07C" w14:textId="77777777" w:rsidR="00154094" w:rsidRDefault="00154094" w:rsidP="00524EED">
            <w:pPr>
              <w:pStyle w:val="code"/>
              <w:bidi w:val="0"/>
            </w:pPr>
            <w:r>
              <w:t xml:space="preserve">  { id: 3, name: 'Charlie', premium: true }</w:t>
            </w:r>
          </w:p>
          <w:p w14:paraId="6ACC7AAF" w14:textId="77777777" w:rsidR="00154094" w:rsidRDefault="00154094" w:rsidP="00524EED">
            <w:pPr>
              <w:pStyle w:val="code"/>
              <w:bidi w:val="0"/>
            </w:pPr>
            <w:r>
              <w:t>];</w:t>
            </w:r>
          </w:p>
          <w:p w14:paraId="418B6C4F" w14:textId="77777777" w:rsidR="00154094" w:rsidRDefault="00154094" w:rsidP="00524EED">
            <w:pPr>
              <w:pStyle w:val="code"/>
              <w:bidi w:val="0"/>
            </w:pPr>
            <w:r>
              <w:t>const premiumUsers = [];</w:t>
            </w:r>
          </w:p>
          <w:p w14:paraId="1CC6D95C" w14:textId="77777777" w:rsidR="00154094" w:rsidRDefault="00154094" w:rsidP="00524EED">
            <w:pPr>
              <w:pStyle w:val="code"/>
              <w:bidi w:val="0"/>
            </w:pPr>
            <w:r>
              <w:t>const logs = [];</w:t>
            </w:r>
          </w:p>
          <w:p w14:paraId="138D5CEA" w14:textId="77777777" w:rsidR="00154094" w:rsidRDefault="00154094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انجام همزمان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و</w:t>
            </w:r>
            <w:r>
              <w:t xml:space="preserve"> logging </w:t>
            </w:r>
            <w:r>
              <w:rPr>
                <w:rtl/>
              </w:rPr>
              <w:t>با کنترل کامل</w:t>
            </w:r>
          </w:p>
          <w:p w14:paraId="31324338" w14:textId="77777777" w:rsidR="00154094" w:rsidRDefault="00154094" w:rsidP="00524EED">
            <w:pPr>
              <w:pStyle w:val="code"/>
              <w:bidi w:val="0"/>
            </w:pPr>
            <w:r>
              <w:t>for (const user of users) {</w:t>
            </w:r>
          </w:p>
          <w:p w14:paraId="70497662" w14:textId="77777777" w:rsidR="00154094" w:rsidRDefault="00154094" w:rsidP="00524EED">
            <w:pPr>
              <w:pStyle w:val="code"/>
              <w:bidi w:val="0"/>
            </w:pPr>
            <w:r>
              <w:t xml:space="preserve">  console.log(`Processing user: ${user.name}`);</w:t>
            </w:r>
          </w:p>
          <w:p w14:paraId="4D4F92E6" w14:textId="77777777" w:rsidR="00154094" w:rsidRDefault="00154094" w:rsidP="00524EED">
            <w:pPr>
              <w:pStyle w:val="code"/>
              <w:bidi w:val="0"/>
            </w:pPr>
            <w:r>
              <w:t xml:space="preserve">  logs.push(`Processed user ${user.id}`);</w:t>
            </w:r>
          </w:p>
          <w:p w14:paraId="00C360CB" w14:textId="77777777" w:rsidR="00154094" w:rsidRDefault="00154094" w:rsidP="00524EED">
            <w:pPr>
              <w:pStyle w:val="code"/>
              <w:bidi w:val="0"/>
            </w:pPr>
            <w:r>
              <w:t xml:space="preserve">  if (user.premium) {</w:t>
            </w:r>
          </w:p>
          <w:p w14:paraId="6264FA0D" w14:textId="77777777" w:rsidR="00154094" w:rsidRDefault="00154094" w:rsidP="00524EED">
            <w:pPr>
              <w:pStyle w:val="code"/>
              <w:bidi w:val="0"/>
            </w:pPr>
            <w:r>
              <w:t xml:space="preserve">    premiumUsers.push(user);</w:t>
            </w:r>
          </w:p>
          <w:p w14:paraId="56D9A84D" w14:textId="77777777" w:rsidR="00154094" w:rsidRDefault="00154094" w:rsidP="00524EED">
            <w:pPr>
              <w:pStyle w:val="code"/>
              <w:bidi w:val="0"/>
            </w:pPr>
            <w:r>
              <w:t xml:space="preserve">  }</w:t>
            </w:r>
          </w:p>
          <w:p w14:paraId="771A86A2" w14:textId="77777777" w:rsidR="00154094" w:rsidRDefault="00154094" w:rsidP="00524EED">
            <w:pPr>
              <w:pStyle w:val="code"/>
              <w:bidi w:val="0"/>
            </w:pPr>
            <w:r>
              <w:t>}</w:t>
            </w:r>
          </w:p>
          <w:p w14:paraId="4FABEDEF" w14:textId="77777777" w:rsidR="00154094" w:rsidRDefault="00154094" w:rsidP="00524EED">
            <w:pPr>
              <w:pStyle w:val="code"/>
              <w:bidi w:val="0"/>
            </w:pPr>
            <w:r>
              <w:t>console.log(premiumUsers);</w:t>
            </w:r>
          </w:p>
          <w:p w14:paraId="4F0F643E" w14:textId="11D3D80C" w:rsidR="00CB79CC" w:rsidRDefault="00154094" w:rsidP="00524EED">
            <w:pPr>
              <w:pStyle w:val="code"/>
              <w:bidi w:val="0"/>
              <w:rPr>
                <w:rtl/>
              </w:rPr>
            </w:pPr>
            <w:r>
              <w:t>console.log(logs);</w:t>
            </w:r>
          </w:p>
        </w:tc>
      </w:tr>
    </w:tbl>
    <w:p w14:paraId="7883EB6A" w14:textId="7BB6796B" w:rsidR="00154094" w:rsidRPr="00154094" w:rsidRDefault="00154094" w:rsidP="00524EED">
      <w:pPr>
        <w:pStyle w:val="code"/>
      </w:pPr>
      <w:hyperlink r:id="rId493" w:history="1">
        <w:r w:rsidRPr="00154094">
          <w:rPr>
            <w:rStyle w:val="Hyperlink"/>
          </w:rPr>
          <w:t>filterDebug</w:t>
        </w:r>
      </w:hyperlink>
    </w:p>
    <w:p w14:paraId="2534319D" w14:textId="77777777" w:rsidR="00154094" w:rsidRDefault="00154094" w:rsidP="0018185B"/>
    <w:p w14:paraId="33D7905B" w14:textId="0713FF42" w:rsidR="001345DA" w:rsidRDefault="001345DA" w:rsidP="0018185B">
      <w:pPr>
        <w:rPr>
          <w:rtl/>
        </w:rPr>
      </w:pPr>
      <w:r>
        <w:rPr>
          <w:rtl/>
        </w:rPr>
        <w:t>2. بازگرداندن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t>boolean</w:t>
      </w:r>
      <w:r>
        <w:rPr>
          <w:rtl/>
        </w:rPr>
        <w:t xml:space="preserve">: تابع </w:t>
      </w:r>
      <w:r>
        <w:t>callback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مقدار </w:t>
      </w:r>
      <w:r>
        <w:t>boolean</w:t>
      </w:r>
      <w:r>
        <w:rPr>
          <w:rtl/>
        </w:rPr>
        <w:t xml:space="preserve"> بازگرداند.</w:t>
      </w:r>
    </w:p>
    <w:p w14:paraId="2AB271A5" w14:textId="04B0B3C6" w:rsidR="001345DA" w:rsidRDefault="001345DA" w:rsidP="0018185B">
      <w:pPr>
        <w:rPr>
          <w:rtl/>
        </w:rPr>
      </w:pPr>
      <w:r>
        <w:rPr>
          <w:rtl/>
        </w:rPr>
        <w:t>3.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گرفتن مقدار بازگشت</w:t>
      </w:r>
      <w:r>
        <w:rPr>
          <w:rFonts w:hint="cs"/>
          <w:rtl/>
        </w:rPr>
        <w:t>ی</w:t>
      </w:r>
      <w:r>
        <w:rPr>
          <w:rtl/>
        </w:rPr>
        <w:t>: اگر به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ندار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شا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forEach</w:t>
      </w:r>
      <w:r>
        <w:rPr>
          <w:rtl/>
        </w:rPr>
        <w:t xml:space="preserve">()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for...of</w:t>
      </w:r>
      <w:r>
        <w:rPr>
          <w:rtl/>
        </w:rPr>
        <w:t xml:space="preserve"> مناسب‌تر باشد.</w:t>
      </w:r>
    </w:p>
    <w:p w14:paraId="49DEEF59" w14:textId="109AE8EE" w:rsidR="001345DA" w:rsidRDefault="001345DA" w:rsidP="0018185B">
      <w:pPr>
        <w:pStyle w:val="Heading3"/>
        <w:rPr>
          <w:rtl/>
        </w:rPr>
      </w:pPr>
      <w:r>
        <w:rPr>
          <w:rtl/>
        </w:rPr>
        <w:t xml:space="preserve">  </w:t>
      </w:r>
      <w:bookmarkStart w:id="223" w:name="_Toc211464646"/>
      <w:r>
        <w:rPr>
          <w:rFonts w:ascii="IRANSansWeb(FaNum) Light" w:hAnsi="IRANSansWeb(FaNum) Light" w:hint="cs"/>
          <w:rtl/>
        </w:rPr>
        <w:t>خلاصه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</w:t>
      </w:r>
      <w:r>
        <w:t>filter</w:t>
      </w:r>
      <w:r w:rsidR="001B17BD">
        <w:t>()</w:t>
      </w:r>
      <w:r>
        <w:rPr>
          <w:rtl/>
        </w:rPr>
        <w:t>:</w:t>
      </w:r>
      <w:bookmarkEnd w:id="223"/>
    </w:p>
    <w:p w14:paraId="089105F2" w14:textId="353D1C5A" w:rsidR="001345DA" w:rsidRDefault="001345DA" w:rsidP="0018185B">
      <w:pPr>
        <w:rPr>
          <w:rtl/>
        </w:rPr>
      </w:pPr>
      <w:r>
        <w:rPr>
          <w:rtl/>
        </w:rPr>
        <w:t xml:space="preserve"> خوانا</w:t>
      </w:r>
      <w:r>
        <w:rPr>
          <w:rFonts w:hint="cs"/>
          <w:rtl/>
        </w:rPr>
        <w:t>یی</w:t>
      </w:r>
      <w:r>
        <w:rPr>
          <w:rtl/>
        </w:rPr>
        <w:t xml:space="preserve"> کد: کد شما را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خواناتر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3E9DDBDF" w14:textId="04756FF5" w:rsidR="001345DA" w:rsidRDefault="001345DA" w:rsidP="0018185B">
      <w:pPr>
        <w:rPr>
          <w:rtl/>
        </w:rPr>
      </w:pPr>
      <w:r>
        <w:rPr>
          <w:rtl/>
        </w:rPr>
        <w:t xml:space="preserve"> عدم تغ</w:t>
      </w:r>
      <w:r>
        <w:rPr>
          <w:rFonts w:hint="cs"/>
          <w:rtl/>
        </w:rPr>
        <w:t>یی</w:t>
      </w:r>
      <w:r>
        <w:rPr>
          <w:rFonts w:hint="eastAsia"/>
          <w:rtl/>
        </w:rPr>
        <w:t>رپذ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>: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4908D460" w14:textId="2854B384" w:rsidR="001345DA" w:rsidRDefault="001345DA" w:rsidP="0018185B">
      <w:pPr>
        <w:rPr>
          <w:rtl/>
        </w:rPr>
      </w:pP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>: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72C842F6" w14:textId="54779A8E" w:rsidR="001345DA" w:rsidRDefault="001345DA" w:rsidP="0018185B">
      <w:pPr>
        <w:rPr>
          <w:rtl/>
        </w:rPr>
      </w:pPr>
      <w:r>
        <w:rPr>
          <w:rtl/>
        </w:rPr>
        <w:lastRenderedPageBreak/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گسترده: در تمام مح</w:t>
      </w:r>
      <w:r>
        <w:rPr>
          <w:rFonts w:hint="cs"/>
          <w:rtl/>
        </w:rPr>
        <w:t>ی</w:t>
      </w:r>
      <w:r>
        <w:rPr>
          <w:rFonts w:hint="eastAsia"/>
          <w:rtl/>
        </w:rPr>
        <w:t>ط‌ها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یی</w:t>
      </w:r>
      <w:r>
        <w:rPr>
          <w:rtl/>
        </w:rPr>
        <w:t xml:space="preserve">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77FB5AA" w14:textId="16AE82C6" w:rsidR="001345DA" w:rsidRPr="001345DA" w:rsidRDefault="001345DA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و تسلط بر متد `</w:t>
      </w:r>
      <w:r>
        <w:t>filter</w:t>
      </w:r>
      <w:r w:rsidR="00F4552D">
        <w:t>()</w:t>
      </w:r>
      <w:r>
        <w:rPr>
          <w:rtl/>
        </w:rPr>
        <w:t>` و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مانند `</w:t>
      </w:r>
      <w:r>
        <w:t>map</w:t>
      </w:r>
      <w:r w:rsidR="001B17BD">
        <w:t>()</w:t>
      </w:r>
      <w:r>
        <w:rPr>
          <w:rtl/>
        </w:rPr>
        <w:t>` و `</w:t>
      </w:r>
      <w:r>
        <w:t>reduce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شدن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ماهر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ضرور</w:t>
      </w:r>
      <w:r>
        <w:rPr>
          <w:rFonts w:hint="cs"/>
          <w:rtl/>
        </w:rPr>
        <w:t>ی</w:t>
      </w:r>
      <w:r>
        <w:rPr>
          <w:rtl/>
        </w:rPr>
        <w:t xml:space="preserve"> است . با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به کارگ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در پروژه‌ها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کارآمدتر و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9D7432E" w14:textId="77777777" w:rsidR="000D3A7C" w:rsidRPr="00327A15" w:rsidRDefault="000D3A7C" w:rsidP="0018185B">
      <w:pPr>
        <w:rPr>
          <w:rtl/>
        </w:rPr>
      </w:pPr>
    </w:p>
    <w:p w14:paraId="4707E438" w14:textId="77777777" w:rsidR="000D3A7C" w:rsidRDefault="000D3A7C" w:rsidP="0018185B">
      <w:pPr>
        <w:pStyle w:val="Heading2"/>
        <w:rPr>
          <w:rtl/>
        </w:rPr>
      </w:pPr>
      <w:bookmarkStart w:id="224" w:name="_آموزش_استفاده_از_1"/>
      <w:bookmarkStart w:id="225" w:name="_Toc211464647"/>
      <w:bookmarkEnd w:id="224"/>
      <w:r w:rsidRPr="00327A15">
        <w:rPr>
          <w:rFonts w:hint="cs"/>
          <w:rtl/>
        </w:rPr>
        <w:t xml:space="preserve">آموزش استفاده از </w:t>
      </w:r>
      <w:r w:rsidRPr="00327A15">
        <w:t>reduce</w:t>
      </w:r>
      <w:bookmarkEnd w:id="225"/>
    </w:p>
    <w:p w14:paraId="5DD5D4BB" w14:textId="18E3BE6F" w:rsidR="00D17303" w:rsidRDefault="00D17303" w:rsidP="0018185B">
      <w:pPr>
        <w:rPr>
          <w:rtl/>
        </w:rPr>
      </w:pPr>
      <w:r>
        <w:rPr>
          <w:rtl/>
        </w:rPr>
        <w:t xml:space="preserve"> آموزش کامل متد `</w:t>
      </w:r>
      <w:r>
        <w:t>reduce</w:t>
      </w:r>
      <w:r>
        <w:rPr>
          <w:rtl/>
        </w:rPr>
        <w:t>`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78B956A6" w14:textId="77777777" w:rsidR="00D17303" w:rsidRDefault="00D17303" w:rsidP="0018185B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reduce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قدرتمندتر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محاسبه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مقدار بر اساس تمام عناصر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F1C9349" w14:textId="56925616" w:rsidR="00D17303" w:rsidRDefault="00D17303" w:rsidP="0018185B">
      <w:pPr>
        <w:rPr>
          <w:rtl/>
        </w:rPr>
      </w:pPr>
      <w:r>
        <w:rPr>
          <w:rtl/>
        </w:rPr>
        <w:t xml:space="preserve"> 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7303" w14:paraId="414D6449" w14:textId="77777777" w:rsidTr="00D17303">
        <w:tc>
          <w:tcPr>
            <w:tcW w:w="9350" w:type="dxa"/>
            <w:shd w:val="clear" w:color="auto" w:fill="E2EFD9" w:themeFill="accent6" w:themeFillTint="33"/>
          </w:tcPr>
          <w:p w14:paraId="1949DA6E" w14:textId="1667EF9B" w:rsidR="00D17303" w:rsidRDefault="00D17303" w:rsidP="00524EED">
            <w:pPr>
              <w:pStyle w:val="code"/>
              <w:bidi w:val="0"/>
            </w:pPr>
            <w:r w:rsidRPr="00D17303">
              <w:t>array.reduce(callback(accumulator, currentValue, index, array), initialValue)</w:t>
            </w:r>
          </w:p>
        </w:tc>
      </w:tr>
    </w:tbl>
    <w:p w14:paraId="114C9CF2" w14:textId="77777777" w:rsidR="00D17303" w:rsidRDefault="00D17303" w:rsidP="0018185B">
      <w:pPr>
        <w:rPr>
          <w:rtl/>
        </w:rPr>
      </w:pPr>
    </w:p>
    <w:p w14:paraId="029D19B9" w14:textId="0B711DFE" w:rsidR="00D17303" w:rsidRDefault="00D17303" w:rsidP="0018185B">
      <w:pPr>
        <w:rPr>
          <w:rtl/>
        </w:rPr>
      </w:pPr>
      <w:r>
        <w:rPr>
          <w:rtl/>
        </w:rPr>
        <w:t xml:space="preserve"> </w:t>
      </w:r>
      <w:r>
        <w:t>accumulator</w:t>
      </w:r>
      <w:r>
        <w:rPr>
          <w:rtl/>
        </w:rPr>
        <w:t>: مقدار انباشته شده از فراخوان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قبل</w:t>
      </w:r>
      <w:r>
        <w:rPr>
          <w:rFonts w:hint="cs"/>
          <w:rtl/>
        </w:rPr>
        <w:t>ی</w:t>
      </w:r>
    </w:p>
    <w:p w14:paraId="5FF07219" w14:textId="0D985C0A" w:rsidR="00D17303" w:rsidRDefault="00D17303" w:rsidP="0018185B">
      <w:pPr>
        <w:rPr>
          <w:rtl/>
        </w:rPr>
      </w:pPr>
      <w:r>
        <w:rPr>
          <w:rtl/>
        </w:rPr>
        <w:t xml:space="preserve"> </w:t>
      </w:r>
      <w:r>
        <w:t>currentValue</w:t>
      </w:r>
      <w:r>
        <w:rPr>
          <w:rtl/>
        </w:rPr>
        <w:t>: عنصر فعل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که در حال پردازش است</w:t>
      </w:r>
    </w:p>
    <w:p w14:paraId="26560326" w14:textId="290F990B" w:rsidR="00D17303" w:rsidRDefault="00D17303" w:rsidP="0018185B">
      <w:pPr>
        <w:rPr>
          <w:rtl/>
        </w:rPr>
      </w:pPr>
      <w:r>
        <w:rPr>
          <w:rtl/>
        </w:rPr>
        <w:t xml:space="preserve"> </w:t>
      </w:r>
      <w:r>
        <w:t>index</w:t>
      </w:r>
      <w:r>
        <w:rPr>
          <w:rtl/>
        </w:rPr>
        <w:t>: اند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عنصر فعل</w:t>
      </w:r>
      <w:r>
        <w:rPr>
          <w:rFonts w:hint="cs"/>
          <w:rtl/>
        </w:rPr>
        <w:t>ی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CC3A005" w14:textId="566EF151" w:rsidR="00D17303" w:rsidRDefault="00D17303" w:rsidP="0018185B">
      <w:pPr>
        <w:rPr>
          <w:rtl/>
        </w:rPr>
      </w:pPr>
      <w:r>
        <w:rPr>
          <w:rtl/>
        </w:rPr>
        <w:t xml:space="preserve"> </w:t>
      </w:r>
      <w:r>
        <w:t>array</w:t>
      </w:r>
      <w:r>
        <w:rPr>
          <w:rtl/>
        </w:rPr>
        <w:t>: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7DECA25" w14:textId="792CA4B6" w:rsidR="00D17303" w:rsidRDefault="00D17303" w:rsidP="0018185B">
      <w:pPr>
        <w:rPr>
          <w:rtl/>
        </w:rPr>
      </w:pPr>
      <w:r>
        <w:rPr>
          <w:rtl/>
        </w:rPr>
        <w:t xml:space="preserve"> </w:t>
      </w:r>
      <w:r>
        <w:t>initialValue</w:t>
      </w:r>
      <w:r>
        <w:rPr>
          <w:rtl/>
        </w:rPr>
        <w:t>: مقدار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accumulator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3A059BB" w14:textId="045E57DD" w:rsidR="00D17303" w:rsidRDefault="00D17303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226" w:name="_Toc211464648"/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bookmarkEnd w:id="226"/>
    </w:p>
    <w:p w14:paraId="25158E09" w14:textId="2A9FE0F1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جمع کردن اعداد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7303" w14:paraId="146B9E49" w14:textId="77777777" w:rsidTr="00D17303">
        <w:tc>
          <w:tcPr>
            <w:tcW w:w="9350" w:type="dxa"/>
            <w:shd w:val="clear" w:color="auto" w:fill="E2EFD9" w:themeFill="accent6" w:themeFillTint="33"/>
          </w:tcPr>
          <w:p w14:paraId="4E071185" w14:textId="77777777" w:rsidR="00D17303" w:rsidRDefault="00D17303" w:rsidP="00524EED">
            <w:pPr>
              <w:pStyle w:val="code"/>
              <w:bidi w:val="0"/>
            </w:pPr>
            <w:r>
              <w:t>const numbers = [1, 2, 3, 4, 5];</w:t>
            </w:r>
          </w:p>
          <w:p w14:paraId="00380B6A" w14:textId="77777777" w:rsidR="00D17303" w:rsidRDefault="00D17303" w:rsidP="00524EED">
            <w:pPr>
              <w:pStyle w:val="code"/>
              <w:bidi w:val="0"/>
              <w:rPr>
                <w:rtl/>
              </w:rPr>
            </w:pPr>
          </w:p>
          <w:p w14:paraId="011A8ACC" w14:textId="77777777" w:rsidR="00D17303" w:rsidRDefault="00D17303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بدون مقدار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724B6ACE" w14:textId="77777777" w:rsidR="00D17303" w:rsidRDefault="00D17303" w:rsidP="00524EED">
            <w:pPr>
              <w:pStyle w:val="code"/>
              <w:bidi w:val="0"/>
            </w:pPr>
            <w:r>
              <w:t>const sum = numbers.reduce((acc, curr) =&gt; acc + curr);</w:t>
            </w:r>
          </w:p>
          <w:p w14:paraId="524D5FFA" w14:textId="77777777" w:rsidR="00D17303" w:rsidRDefault="00D17303" w:rsidP="00524EED">
            <w:pPr>
              <w:pStyle w:val="code"/>
              <w:bidi w:val="0"/>
            </w:pPr>
            <w:r>
              <w:t>console.log(sum); // 15</w:t>
            </w:r>
          </w:p>
          <w:p w14:paraId="7D67D1B5" w14:textId="77777777" w:rsidR="00D17303" w:rsidRDefault="00D17303" w:rsidP="00524EED">
            <w:pPr>
              <w:pStyle w:val="code"/>
              <w:bidi w:val="0"/>
              <w:rPr>
                <w:rtl/>
              </w:rPr>
            </w:pPr>
          </w:p>
          <w:p w14:paraId="12E50F6F" w14:textId="77777777" w:rsidR="00D17303" w:rsidRDefault="00D17303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 مقدار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788DC068" w14:textId="77777777" w:rsidR="00D17303" w:rsidRDefault="00D17303" w:rsidP="00524EED">
            <w:pPr>
              <w:pStyle w:val="code"/>
              <w:bidi w:val="0"/>
            </w:pPr>
            <w:r>
              <w:lastRenderedPageBreak/>
              <w:t>const sumWithInitial = numbers.reduce((acc, curr) =&gt; acc + curr, 10);</w:t>
            </w:r>
          </w:p>
          <w:p w14:paraId="68BC21DA" w14:textId="711B40A0" w:rsidR="00D17303" w:rsidRDefault="00D17303" w:rsidP="00524EED">
            <w:pPr>
              <w:pStyle w:val="code"/>
              <w:bidi w:val="0"/>
            </w:pPr>
            <w:r>
              <w:t>console.log(sumWithInitial); // 25</w:t>
            </w:r>
          </w:p>
        </w:tc>
      </w:tr>
    </w:tbl>
    <w:p w14:paraId="0363CC65" w14:textId="330FA26F" w:rsidR="00154094" w:rsidRPr="00154094" w:rsidRDefault="00154094" w:rsidP="00524EED">
      <w:pPr>
        <w:pStyle w:val="code"/>
      </w:pPr>
      <w:hyperlink r:id="rId494" w:history="1">
        <w:r w:rsidRPr="00154094">
          <w:rPr>
            <w:rStyle w:val="Hyperlink"/>
          </w:rPr>
          <w:t>reduceSum</w:t>
        </w:r>
      </w:hyperlink>
    </w:p>
    <w:p w14:paraId="1CBA88E5" w14:textId="77777777" w:rsidR="00154094" w:rsidRDefault="00154094" w:rsidP="0018185B"/>
    <w:p w14:paraId="35D48995" w14:textId="77777777" w:rsidR="00154094" w:rsidRDefault="00154094" w:rsidP="0018185B">
      <w:pPr>
        <w:pStyle w:val="ListParagraph"/>
      </w:pPr>
    </w:p>
    <w:p w14:paraId="6291C926" w14:textId="3B2281A6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محاسبه حاصل ضرب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6BB" w14:paraId="16CB41B3" w14:textId="77777777" w:rsidTr="00E316BB">
        <w:tc>
          <w:tcPr>
            <w:tcW w:w="9350" w:type="dxa"/>
            <w:shd w:val="clear" w:color="auto" w:fill="E2EFD9" w:themeFill="accent6" w:themeFillTint="33"/>
          </w:tcPr>
          <w:p w14:paraId="4A43E9BE" w14:textId="77777777" w:rsidR="00E316BB" w:rsidRDefault="00E316BB" w:rsidP="00524EED">
            <w:pPr>
              <w:pStyle w:val="code"/>
              <w:bidi w:val="0"/>
            </w:pPr>
            <w:r>
              <w:t>const numbers = [2, 3, 4];</w:t>
            </w:r>
          </w:p>
          <w:p w14:paraId="2A6AF5B1" w14:textId="673C6ABB" w:rsidR="00E316BB" w:rsidRDefault="00E316BB" w:rsidP="00524EED">
            <w:pPr>
              <w:pStyle w:val="code"/>
              <w:bidi w:val="0"/>
            </w:pPr>
            <w:r>
              <w:t>const product = numbers.reduce((acc, curr) =&gt; acc  curr, 1);</w:t>
            </w:r>
          </w:p>
          <w:p w14:paraId="28E2906C" w14:textId="64604EB5" w:rsidR="00E316BB" w:rsidRDefault="00E316BB" w:rsidP="00524EED">
            <w:pPr>
              <w:pStyle w:val="code"/>
              <w:bidi w:val="0"/>
              <w:rPr>
                <w:rtl/>
              </w:rPr>
            </w:pPr>
            <w:r>
              <w:t>console.log(product); // 24</w:t>
            </w:r>
          </w:p>
        </w:tc>
      </w:tr>
    </w:tbl>
    <w:p w14:paraId="36271F17" w14:textId="172634CB" w:rsidR="00154094" w:rsidRPr="00154094" w:rsidRDefault="00154094" w:rsidP="00524EED">
      <w:pPr>
        <w:pStyle w:val="code"/>
      </w:pPr>
      <w:hyperlink r:id="rId495" w:history="1">
        <w:r w:rsidRPr="00154094">
          <w:rPr>
            <w:rStyle w:val="Hyperlink"/>
          </w:rPr>
          <w:t>reduceMultiply</w:t>
        </w:r>
      </w:hyperlink>
    </w:p>
    <w:p w14:paraId="1E1BF2DD" w14:textId="77777777" w:rsidR="00154094" w:rsidRDefault="00154094" w:rsidP="0018185B">
      <w:pPr>
        <w:pStyle w:val="ListParagraph"/>
      </w:pPr>
    </w:p>
    <w:p w14:paraId="1EA054C9" w14:textId="77777777" w:rsidR="00154094" w:rsidRDefault="00154094" w:rsidP="0018185B">
      <w:pPr>
        <w:pStyle w:val="ListParagraph"/>
      </w:pPr>
    </w:p>
    <w:p w14:paraId="12FC6FF7" w14:textId="3140D10B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مقدار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6BB" w14:paraId="49F561C9" w14:textId="77777777" w:rsidTr="00E316BB">
        <w:tc>
          <w:tcPr>
            <w:tcW w:w="9350" w:type="dxa"/>
            <w:shd w:val="clear" w:color="auto" w:fill="E2EFD9" w:themeFill="accent6" w:themeFillTint="33"/>
          </w:tcPr>
          <w:p w14:paraId="3A2B44E9" w14:textId="77777777" w:rsidR="00E316BB" w:rsidRDefault="00E316BB" w:rsidP="00524EED">
            <w:pPr>
              <w:pStyle w:val="code"/>
              <w:bidi w:val="0"/>
            </w:pPr>
            <w:r>
              <w:t>const numbers = [12, 45, 7, 32, 89, 3];</w:t>
            </w:r>
          </w:p>
          <w:p w14:paraId="28FF8419" w14:textId="77777777" w:rsidR="00E316BB" w:rsidRDefault="00E316BB" w:rsidP="00524EED">
            <w:pPr>
              <w:pStyle w:val="code"/>
              <w:bidi w:val="0"/>
            </w:pPr>
            <w:r>
              <w:t>const max = numbers.reduce((acc, curr) =&gt; Math.max(acc, curr));</w:t>
            </w:r>
          </w:p>
          <w:p w14:paraId="67BFF3B5" w14:textId="6D7B8AAC" w:rsidR="00E316BB" w:rsidRDefault="00E316BB" w:rsidP="00524EED">
            <w:pPr>
              <w:pStyle w:val="code"/>
              <w:bidi w:val="0"/>
              <w:rPr>
                <w:rtl/>
              </w:rPr>
            </w:pPr>
            <w:r>
              <w:t>console.log(max); // 89</w:t>
            </w:r>
          </w:p>
        </w:tc>
      </w:tr>
    </w:tbl>
    <w:p w14:paraId="2D9F915E" w14:textId="0404DEE7" w:rsidR="00154094" w:rsidRPr="00154094" w:rsidRDefault="00154094" w:rsidP="00524EED">
      <w:pPr>
        <w:pStyle w:val="code"/>
      </w:pPr>
      <w:hyperlink r:id="rId496" w:history="1">
        <w:r w:rsidRPr="00154094">
          <w:rPr>
            <w:rStyle w:val="Hyperlink"/>
          </w:rPr>
          <w:t>reduceMax</w:t>
        </w:r>
      </w:hyperlink>
    </w:p>
    <w:p w14:paraId="2EF4F03F" w14:textId="77777777" w:rsidR="00154094" w:rsidRDefault="00154094" w:rsidP="0018185B"/>
    <w:p w14:paraId="65409A9D" w14:textId="3F9AC143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ش</w:t>
      </w:r>
      <w:r>
        <w:rPr>
          <w:rFonts w:hint="cs"/>
          <w:rtl/>
        </w:rPr>
        <w:t>ی</w:t>
      </w:r>
      <w:r>
        <w:rPr>
          <w:rFonts w:hint="eastAsia"/>
          <w:rtl/>
        </w:rPr>
        <w:t>ء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6BB" w14:paraId="23353A1E" w14:textId="77777777" w:rsidTr="00E316BB">
        <w:tc>
          <w:tcPr>
            <w:tcW w:w="9350" w:type="dxa"/>
            <w:shd w:val="clear" w:color="auto" w:fill="E2EFD9" w:themeFill="accent6" w:themeFillTint="33"/>
          </w:tcPr>
          <w:p w14:paraId="1E03DEBC" w14:textId="77777777" w:rsidR="00E316BB" w:rsidRDefault="00E316BB" w:rsidP="00524EED">
            <w:pPr>
              <w:pStyle w:val="code"/>
              <w:bidi w:val="0"/>
            </w:pPr>
            <w:r>
              <w:t>const fruits = ['apple', 'banana', 'orange'];</w:t>
            </w:r>
          </w:p>
          <w:p w14:paraId="158491D7" w14:textId="77777777" w:rsidR="00E316BB" w:rsidRDefault="00E316BB" w:rsidP="00524EED">
            <w:pPr>
              <w:pStyle w:val="code"/>
              <w:bidi w:val="0"/>
            </w:pPr>
            <w:r>
              <w:t>const fruitObject = fruits.reduce((acc, curr, index) =&gt; {</w:t>
            </w:r>
          </w:p>
          <w:p w14:paraId="19DB99C8" w14:textId="77777777" w:rsidR="00E316BB" w:rsidRDefault="00E316BB" w:rsidP="00524EED">
            <w:pPr>
              <w:pStyle w:val="code"/>
              <w:bidi w:val="0"/>
            </w:pPr>
            <w:r>
              <w:t xml:space="preserve">  acc[index] = curr;</w:t>
            </w:r>
          </w:p>
          <w:p w14:paraId="18A75BBC" w14:textId="77777777" w:rsidR="00E316BB" w:rsidRDefault="00E316BB" w:rsidP="00524EED">
            <w:pPr>
              <w:pStyle w:val="code"/>
              <w:bidi w:val="0"/>
            </w:pPr>
            <w:r>
              <w:t xml:space="preserve">  return acc;</w:t>
            </w:r>
          </w:p>
          <w:p w14:paraId="6776F91C" w14:textId="77777777" w:rsidR="00E316BB" w:rsidRDefault="00E316BB" w:rsidP="00524EED">
            <w:pPr>
              <w:pStyle w:val="code"/>
              <w:bidi w:val="0"/>
              <w:rPr>
                <w:rtl/>
              </w:rPr>
            </w:pPr>
            <w:r>
              <w:t>}, {});</w:t>
            </w:r>
          </w:p>
          <w:p w14:paraId="5A3FA1C1" w14:textId="77777777" w:rsidR="00E316BB" w:rsidRDefault="00E316BB" w:rsidP="00524EED">
            <w:pPr>
              <w:pStyle w:val="code"/>
              <w:bidi w:val="0"/>
              <w:rPr>
                <w:rtl/>
              </w:rPr>
            </w:pPr>
          </w:p>
          <w:p w14:paraId="562D493F" w14:textId="77777777" w:rsidR="00E316BB" w:rsidRDefault="00E316BB" w:rsidP="00524EED">
            <w:pPr>
              <w:pStyle w:val="code"/>
              <w:bidi w:val="0"/>
            </w:pPr>
            <w:r>
              <w:t>console.log(fruitObject);</w:t>
            </w:r>
          </w:p>
          <w:p w14:paraId="77A5803A" w14:textId="225FD174" w:rsidR="00E316BB" w:rsidRDefault="00E316BB" w:rsidP="00524EED">
            <w:pPr>
              <w:pStyle w:val="code"/>
              <w:bidi w:val="0"/>
              <w:rPr>
                <w:rtl/>
              </w:rPr>
            </w:pPr>
            <w:r>
              <w:t>// {0: "apple", 1: "banana", 2: "orange"}</w:t>
            </w:r>
          </w:p>
        </w:tc>
      </w:tr>
    </w:tbl>
    <w:p w14:paraId="760273DD" w14:textId="4067D20F" w:rsidR="00A36C2A" w:rsidRPr="00A36C2A" w:rsidRDefault="00A36C2A" w:rsidP="00524EED">
      <w:pPr>
        <w:pStyle w:val="code"/>
      </w:pPr>
      <w:hyperlink r:id="rId497" w:history="1">
        <w:r w:rsidRPr="00A36C2A">
          <w:rPr>
            <w:rStyle w:val="Hyperlink"/>
          </w:rPr>
          <w:t>reduceArrayToObject</w:t>
        </w:r>
      </w:hyperlink>
    </w:p>
    <w:p w14:paraId="6D68BCB8" w14:textId="77777777" w:rsidR="00A36C2A" w:rsidRDefault="00A36C2A" w:rsidP="0018185B">
      <w:pPr>
        <w:pStyle w:val="ListParagraph"/>
      </w:pPr>
    </w:p>
    <w:p w14:paraId="241E071A" w14:textId="3358B6C7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شمارش تکرار عناصر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34CC" w14:paraId="0C86EB3B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0EB41B0A" w14:textId="77777777" w:rsidR="00E434CC" w:rsidRDefault="00E434CC" w:rsidP="00524EED">
            <w:pPr>
              <w:pStyle w:val="code"/>
              <w:bidi w:val="0"/>
            </w:pPr>
            <w:r>
              <w:t>const words = ['apple', 'banana', 'apple', 'orange', 'banana', 'apple'];</w:t>
            </w:r>
          </w:p>
          <w:p w14:paraId="2E7DFE10" w14:textId="77777777" w:rsidR="00E434CC" w:rsidRDefault="00E434CC" w:rsidP="00524EED">
            <w:pPr>
              <w:pStyle w:val="code"/>
              <w:bidi w:val="0"/>
            </w:pPr>
            <w:r>
              <w:t>const wordCount = words.reduce((acc, curr) =&gt; {</w:t>
            </w:r>
          </w:p>
          <w:p w14:paraId="328884D4" w14:textId="77777777" w:rsidR="00E434CC" w:rsidRDefault="00E434CC" w:rsidP="00524EED">
            <w:pPr>
              <w:pStyle w:val="code"/>
              <w:bidi w:val="0"/>
            </w:pPr>
            <w:r>
              <w:t xml:space="preserve">  acc[curr] = (acc[curr] || 0) + 1;</w:t>
            </w:r>
          </w:p>
          <w:p w14:paraId="3A5C8AC3" w14:textId="77777777" w:rsidR="00E434CC" w:rsidRDefault="00E434CC" w:rsidP="00524EED">
            <w:pPr>
              <w:pStyle w:val="code"/>
              <w:bidi w:val="0"/>
            </w:pPr>
            <w:r>
              <w:t xml:space="preserve">  return acc;</w:t>
            </w:r>
          </w:p>
          <w:p w14:paraId="0B443B33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}, {});</w:t>
            </w:r>
          </w:p>
          <w:p w14:paraId="539FDDA1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</w:p>
          <w:p w14:paraId="37065BFB" w14:textId="77777777" w:rsidR="00E434CC" w:rsidRDefault="00E434CC" w:rsidP="00524EED">
            <w:pPr>
              <w:pStyle w:val="code"/>
              <w:bidi w:val="0"/>
            </w:pPr>
            <w:r>
              <w:t>console.log(wordCount);</w:t>
            </w:r>
          </w:p>
          <w:p w14:paraId="7C34B168" w14:textId="0A0374A5" w:rsidR="00E434CC" w:rsidRDefault="00E434CC" w:rsidP="00524EED">
            <w:pPr>
              <w:pStyle w:val="code"/>
              <w:bidi w:val="0"/>
            </w:pPr>
            <w:r>
              <w:t>// {apple: 3, banana: 2, orange: 1}</w:t>
            </w:r>
          </w:p>
        </w:tc>
      </w:tr>
    </w:tbl>
    <w:p w14:paraId="1E802A6D" w14:textId="4B4D4E6B" w:rsidR="00D556AF" w:rsidRPr="00D556AF" w:rsidRDefault="00D556AF" w:rsidP="00524EED">
      <w:pPr>
        <w:pStyle w:val="code"/>
      </w:pPr>
      <w:hyperlink r:id="rId498" w:history="1">
        <w:r w:rsidRPr="00D556AF">
          <w:rPr>
            <w:rStyle w:val="Hyperlink"/>
          </w:rPr>
          <w:t>reduceCounter</w:t>
        </w:r>
      </w:hyperlink>
    </w:p>
    <w:p w14:paraId="30738CAE" w14:textId="77777777" w:rsidR="00D556AF" w:rsidRDefault="00D556AF" w:rsidP="0018185B"/>
    <w:p w14:paraId="0B873422" w14:textId="77777777" w:rsidR="00D556AF" w:rsidRDefault="00D556AF" w:rsidP="0018185B">
      <w:pPr>
        <w:pStyle w:val="ListParagraph"/>
      </w:pPr>
    </w:p>
    <w:p w14:paraId="286454C0" w14:textId="5BE8C2D4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مسطح کردن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تو در تو</w:t>
      </w:r>
    </w:p>
    <w:tbl>
      <w:tblPr>
        <w:tblStyle w:val="TableGrid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9345"/>
      </w:tblGrid>
      <w:tr w:rsidR="00E434CC" w14:paraId="79EC985B" w14:textId="77777777" w:rsidTr="00D556AF">
        <w:tc>
          <w:tcPr>
            <w:tcW w:w="9345" w:type="dxa"/>
            <w:shd w:val="clear" w:color="auto" w:fill="E2EFD9" w:themeFill="accent6" w:themeFillTint="33"/>
          </w:tcPr>
          <w:p w14:paraId="58B85E80" w14:textId="77777777" w:rsidR="00E434CC" w:rsidRDefault="00E434CC" w:rsidP="00524EED">
            <w:pPr>
              <w:pStyle w:val="code"/>
              <w:bidi w:val="0"/>
            </w:pPr>
            <w:r>
              <w:t>const nestedArray = [[1, 2], [3, 4], [5, 6]];</w:t>
            </w:r>
          </w:p>
          <w:p w14:paraId="340E451E" w14:textId="77777777" w:rsidR="00E434CC" w:rsidRDefault="00E434CC" w:rsidP="00524EED">
            <w:pPr>
              <w:pStyle w:val="code"/>
              <w:bidi w:val="0"/>
            </w:pPr>
            <w:r>
              <w:t>const flatArray = nestedArray.reduce((acc, curr) =&gt; acc.concat(curr), []);</w:t>
            </w:r>
          </w:p>
          <w:p w14:paraId="233D18C9" w14:textId="227E69F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console.log(flatArray); // [1, 2, 3, 4, 5, 6]</w:t>
            </w:r>
          </w:p>
        </w:tc>
      </w:tr>
    </w:tbl>
    <w:p w14:paraId="3E872DB6" w14:textId="741417B3" w:rsidR="00D556AF" w:rsidRPr="00D556AF" w:rsidRDefault="00D556AF" w:rsidP="00524EED">
      <w:pPr>
        <w:pStyle w:val="code"/>
      </w:pPr>
      <w:hyperlink r:id="rId499" w:history="1">
        <w:r w:rsidRPr="00D556AF">
          <w:rPr>
            <w:rStyle w:val="Hyperlink"/>
          </w:rPr>
          <w:t>reduceFlat</w:t>
        </w:r>
      </w:hyperlink>
    </w:p>
    <w:p w14:paraId="3F0AE249" w14:textId="77777777" w:rsidR="00D556AF" w:rsidRDefault="00D556AF" w:rsidP="0018185B">
      <w:pPr>
        <w:pStyle w:val="ListParagraph"/>
      </w:pPr>
    </w:p>
    <w:p w14:paraId="1F01278A" w14:textId="77777777" w:rsidR="00D556AF" w:rsidRDefault="00D556AF" w:rsidP="0018185B">
      <w:pPr>
        <w:pStyle w:val="ListParagraph"/>
      </w:pPr>
    </w:p>
    <w:p w14:paraId="4559252B" w14:textId="1F97D633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گروه‌بند</w:t>
      </w:r>
      <w:r>
        <w:rPr>
          <w:rFonts w:hint="cs"/>
          <w:rtl/>
        </w:rPr>
        <w:t>ی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بر اساس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34CC" w14:paraId="741255AE" w14:textId="77777777" w:rsidTr="00E434CC">
        <w:tc>
          <w:tcPr>
            <w:tcW w:w="9350" w:type="dxa"/>
            <w:shd w:val="clear" w:color="auto" w:fill="E2EFD9" w:themeFill="accent6" w:themeFillTint="33"/>
          </w:tcPr>
          <w:p w14:paraId="2ACF6D51" w14:textId="77777777" w:rsidR="00E434CC" w:rsidRDefault="00E434CC" w:rsidP="00524EED">
            <w:pPr>
              <w:pStyle w:val="code"/>
              <w:bidi w:val="0"/>
            </w:pPr>
            <w:r>
              <w:t>const people = [</w:t>
            </w:r>
          </w:p>
          <w:p w14:paraId="72A18A46" w14:textId="77777777" w:rsidR="00E434CC" w:rsidRDefault="00E434CC" w:rsidP="00524EED">
            <w:pPr>
              <w:pStyle w:val="code"/>
              <w:bidi w:val="0"/>
            </w:pPr>
            <w:r>
              <w:t xml:space="preserve">  { name: 'Alice', age: 25 },</w:t>
            </w:r>
          </w:p>
          <w:p w14:paraId="3A429511" w14:textId="77777777" w:rsidR="00E434CC" w:rsidRDefault="00E434CC" w:rsidP="00524EED">
            <w:pPr>
              <w:pStyle w:val="code"/>
              <w:bidi w:val="0"/>
            </w:pPr>
            <w:r>
              <w:t xml:space="preserve">  { name: 'Bob', age: 30 },</w:t>
            </w:r>
          </w:p>
          <w:p w14:paraId="275D8DE9" w14:textId="77777777" w:rsidR="00E434CC" w:rsidRDefault="00E434CC" w:rsidP="00524EED">
            <w:pPr>
              <w:pStyle w:val="code"/>
              <w:bidi w:val="0"/>
            </w:pPr>
            <w:r>
              <w:t xml:space="preserve">  { name: 'Charlie', age: 25 },</w:t>
            </w:r>
          </w:p>
          <w:p w14:paraId="4B19EA3A" w14:textId="77777777" w:rsidR="00E434CC" w:rsidRDefault="00E434CC" w:rsidP="00524EED">
            <w:pPr>
              <w:pStyle w:val="code"/>
              <w:bidi w:val="0"/>
            </w:pPr>
            <w:r>
              <w:t xml:space="preserve">  { name: 'David', age: 30 }</w:t>
            </w:r>
          </w:p>
          <w:p w14:paraId="3C3B90F5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];</w:t>
            </w:r>
          </w:p>
          <w:p w14:paraId="5434D155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</w:p>
          <w:p w14:paraId="094F8AEA" w14:textId="77777777" w:rsidR="00E434CC" w:rsidRDefault="00E434CC" w:rsidP="00524EED">
            <w:pPr>
              <w:pStyle w:val="code"/>
              <w:bidi w:val="0"/>
            </w:pPr>
            <w:r>
              <w:t>const groupedByAge = people.reduce((acc, curr) =&gt; {</w:t>
            </w:r>
          </w:p>
          <w:p w14:paraId="4B90EF1A" w14:textId="77777777" w:rsidR="00E434CC" w:rsidRDefault="00E434CC" w:rsidP="00524EED">
            <w:pPr>
              <w:pStyle w:val="code"/>
              <w:bidi w:val="0"/>
            </w:pPr>
            <w:r>
              <w:t xml:space="preserve">  const age = curr.age;</w:t>
            </w:r>
          </w:p>
          <w:p w14:paraId="123185D9" w14:textId="77777777" w:rsidR="00E434CC" w:rsidRDefault="00E434CC" w:rsidP="00524EED">
            <w:pPr>
              <w:pStyle w:val="code"/>
              <w:bidi w:val="0"/>
            </w:pPr>
            <w:r>
              <w:t xml:space="preserve">  if (!acc[age]) {</w:t>
            </w:r>
          </w:p>
          <w:p w14:paraId="10E8A1AA" w14:textId="77777777" w:rsidR="00E434CC" w:rsidRDefault="00E434CC" w:rsidP="00524EED">
            <w:pPr>
              <w:pStyle w:val="code"/>
              <w:bidi w:val="0"/>
            </w:pPr>
            <w:r>
              <w:t xml:space="preserve">    acc[age] = [];</w:t>
            </w:r>
          </w:p>
          <w:p w14:paraId="478EA357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 xml:space="preserve">  }</w:t>
            </w:r>
          </w:p>
          <w:p w14:paraId="461D1D5E" w14:textId="77777777" w:rsidR="00E434CC" w:rsidRDefault="00E434CC" w:rsidP="00524EED">
            <w:pPr>
              <w:pStyle w:val="code"/>
              <w:bidi w:val="0"/>
            </w:pPr>
            <w:r>
              <w:t xml:space="preserve">  acc[age].push(curr);</w:t>
            </w:r>
          </w:p>
          <w:p w14:paraId="65FC740A" w14:textId="77777777" w:rsidR="00E434CC" w:rsidRDefault="00E434CC" w:rsidP="00524EED">
            <w:pPr>
              <w:pStyle w:val="code"/>
              <w:bidi w:val="0"/>
            </w:pPr>
            <w:r>
              <w:t xml:space="preserve">  return acc;</w:t>
            </w:r>
          </w:p>
          <w:p w14:paraId="20FC9C1F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}, {});</w:t>
            </w:r>
          </w:p>
          <w:p w14:paraId="15FE07BD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</w:p>
          <w:p w14:paraId="4D7B9329" w14:textId="77777777" w:rsidR="00E434CC" w:rsidRDefault="00E434CC" w:rsidP="00524EED">
            <w:pPr>
              <w:pStyle w:val="code"/>
              <w:bidi w:val="0"/>
            </w:pPr>
            <w:r>
              <w:t>console.log(groupedByAge);</w:t>
            </w:r>
          </w:p>
          <w:p w14:paraId="18C959E6" w14:textId="13D77D59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/</w:t>
            </w:r>
          </w:p>
          <w:p w14:paraId="7F8A8366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{</w:t>
            </w:r>
          </w:p>
          <w:p w14:paraId="7FDFDEC1" w14:textId="77777777" w:rsidR="00E434CC" w:rsidRDefault="00E434CC" w:rsidP="00524EED">
            <w:pPr>
              <w:pStyle w:val="code"/>
              <w:bidi w:val="0"/>
            </w:pPr>
            <w:r>
              <w:t xml:space="preserve">  25: [{ name: 'Alice', age: 25 }, { name: 'Charlie', age: 25 }],</w:t>
            </w:r>
          </w:p>
          <w:p w14:paraId="4A71984F" w14:textId="77777777" w:rsidR="00E434CC" w:rsidRDefault="00E434CC" w:rsidP="00524EED">
            <w:pPr>
              <w:pStyle w:val="code"/>
              <w:bidi w:val="0"/>
            </w:pPr>
            <w:r>
              <w:t xml:space="preserve">  30: [{ name: 'Bob', age: 30 }, { name: 'David', age: 30 }]</w:t>
            </w:r>
          </w:p>
          <w:p w14:paraId="02ECF4D5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143E0C3" w14:textId="4CF08B02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/</w:t>
            </w:r>
          </w:p>
        </w:tc>
      </w:tr>
    </w:tbl>
    <w:p w14:paraId="5AD79B7C" w14:textId="35A2C965" w:rsidR="005D51CA" w:rsidRPr="005D51CA" w:rsidRDefault="005D51CA" w:rsidP="00524EED">
      <w:pPr>
        <w:pStyle w:val="code"/>
      </w:pPr>
      <w:hyperlink r:id="rId500" w:history="1">
        <w:r w:rsidRPr="005D51CA">
          <w:rPr>
            <w:rStyle w:val="Hyperlink"/>
          </w:rPr>
          <w:t>reduceCat</w:t>
        </w:r>
      </w:hyperlink>
    </w:p>
    <w:p w14:paraId="4F2EE775" w14:textId="77777777" w:rsidR="005D51CA" w:rsidRDefault="005D51CA" w:rsidP="0018185B"/>
    <w:p w14:paraId="49242BB2" w14:textId="6F489953" w:rsidR="00D17303" w:rsidRDefault="00D17303" w:rsidP="0018185B">
      <w:pPr>
        <w:pStyle w:val="Heading3"/>
        <w:rPr>
          <w:rtl/>
        </w:rPr>
      </w:pPr>
      <w:bookmarkStart w:id="227" w:name="_Toc211464649"/>
      <w:r>
        <w:rPr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ن‌</w:t>
      </w:r>
      <w:r w:rsidR="00E434CC">
        <w:rPr>
          <w:rFonts w:hint="cs"/>
          <w:rtl/>
        </w:rPr>
        <w:t xml:space="preserve"> :</w:t>
      </w:r>
      <w:bookmarkEnd w:id="227"/>
      <w:r w:rsidR="00E434CC">
        <w:rPr>
          <w:rFonts w:hint="cs"/>
          <w:rtl/>
        </w:rPr>
        <w:t xml:space="preserve"> </w:t>
      </w:r>
    </w:p>
    <w:p w14:paraId="0BAD2056" w14:textId="1A3AB02E" w:rsidR="00D17303" w:rsidRDefault="00D17303" w:rsidP="0018185B">
      <w:pPr>
        <w:pStyle w:val="Heading4"/>
        <w:rPr>
          <w:rtl/>
        </w:rPr>
      </w:pPr>
      <w:r w:rsidRPr="00E434CC">
        <w:rPr>
          <w:rtl/>
        </w:rPr>
        <w:t xml:space="preserve"> تمر</w:t>
      </w:r>
      <w:r w:rsidRPr="00E434CC">
        <w:rPr>
          <w:rFonts w:hint="cs"/>
          <w:rtl/>
        </w:rPr>
        <w:t>ی</w:t>
      </w:r>
      <w:r w:rsidRPr="00E434CC">
        <w:rPr>
          <w:rFonts w:hint="eastAsia"/>
          <w:rtl/>
        </w:rPr>
        <w:t>ن</w:t>
      </w:r>
      <w:r w:rsidRPr="00E434CC">
        <w:rPr>
          <w:rtl/>
        </w:rPr>
        <w:t xml:space="preserve"> 1: محاسبه م</w:t>
      </w:r>
      <w:r w:rsidRPr="00E434CC">
        <w:rPr>
          <w:rFonts w:hint="cs"/>
          <w:rtl/>
        </w:rPr>
        <w:t>ی</w:t>
      </w:r>
      <w:r w:rsidRPr="00E434CC">
        <w:rPr>
          <w:rFonts w:hint="eastAsia"/>
          <w:rtl/>
        </w:rPr>
        <w:t>انگ</w:t>
      </w:r>
      <w:r w:rsidRPr="00E434CC">
        <w:rPr>
          <w:rFonts w:hint="cs"/>
          <w:rtl/>
        </w:rPr>
        <w:t>ی</w:t>
      </w:r>
      <w:r w:rsidRPr="00E434CC">
        <w:rPr>
          <w:rFonts w:hint="eastAsia"/>
          <w:rtl/>
        </w:rPr>
        <w:t>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34CC" w14:paraId="58F7CE44" w14:textId="77777777" w:rsidTr="00E434CC">
        <w:tc>
          <w:tcPr>
            <w:tcW w:w="9350" w:type="dxa"/>
            <w:shd w:val="clear" w:color="auto" w:fill="E2EFD9" w:themeFill="accent6" w:themeFillTint="33"/>
          </w:tcPr>
          <w:p w14:paraId="76884B0E" w14:textId="77777777" w:rsidR="009714E3" w:rsidRDefault="009714E3" w:rsidP="00524EED">
            <w:pPr>
              <w:pStyle w:val="code"/>
              <w:bidi w:val="0"/>
            </w:pPr>
            <w:r>
              <w:t>const scores = [85, 90, 78, 92, 88];</w:t>
            </w:r>
          </w:p>
          <w:p w14:paraId="65B45C1C" w14:textId="77777777" w:rsidR="009714E3" w:rsidRDefault="009714E3" w:rsidP="00524EED">
            <w:pPr>
              <w:pStyle w:val="code"/>
              <w:bidi w:val="0"/>
            </w:pPr>
            <w:r>
              <w:lastRenderedPageBreak/>
              <w:t>const average = scores.reduce((acc, curr, index, array) =&gt; {</w:t>
            </w:r>
          </w:p>
          <w:p w14:paraId="533E7A1C" w14:textId="77777777" w:rsidR="009714E3" w:rsidRDefault="009714E3" w:rsidP="00524EED">
            <w:pPr>
              <w:pStyle w:val="code"/>
              <w:bidi w:val="0"/>
            </w:pPr>
            <w:r>
              <w:t xml:space="preserve">  acc += curr;</w:t>
            </w:r>
          </w:p>
          <w:p w14:paraId="1EDF5925" w14:textId="77777777" w:rsidR="009714E3" w:rsidRDefault="009714E3" w:rsidP="00524EED">
            <w:pPr>
              <w:pStyle w:val="code"/>
              <w:bidi w:val="0"/>
            </w:pPr>
            <w:r>
              <w:t xml:space="preserve">  if (index === array.length-1) {</w:t>
            </w:r>
          </w:p>
          <w:p w14:paraId="796B932A" w14:textId="77777777" w:rsidR="009714E3" w:rsidRDefault="009714E3" w:rsidP="00524EED">
            <w:pPr>
              <w:pStyle w:val="code"/>
              <w:bidi w:val="0"/>
            </w:pPr>
            <w:r>
              <w:t xml:space="preserve">    return acc / array.length;</w:t>
            </w:r>
          </w:p>
          <w:p w14:paraId="2EF9B156" w14:textId="77777777" w:rsidR="009714E3" w:rsidRDefault="009714E3" w:rsidP="00524EED">
            <w:pPr>
              <w:pStyle w:val="code"/>
              <w:bidi w:val="0"/>
            </w:pPr>
            <w:r>
              <w:t xml:space="preserve">  }</w:t>
            </w:r>
          </w:p>
          <w:p w14:paraId="3C150C7B" w14:textId="77777777" w:rsidR="009714E3" w:rsidRDefault="009714E3" w:rsidP="00524EED">
            <w:pPr>
              <w:pStyle w:val="code"/>
              <w:bidi w:val="0"/>
            </w:pPr>
            <w:r>
              <w:t xml:space="preserve">  return acc;</w:t>
            </w:r>
          </w:p>
          <w:p w14:paraId="0E8C952A" w14:textId="77777777" w:rsidR="009714E3" w:rsidRDefault="009714E3" w:rsidP="00524EED">
            <w:pPr>
              <w:pStyle w:val="code"/>
              <w:bidi w:val="0"/>
            </w:pPr>
            <w:r>
              <w:t>}, 0);</w:t>
            </w:r>
          </w:p>
          <w:p w14:paraId="424334DD" w14:textId="77777777" w:rsidR="009714E3" w:rsidRDefault="009714E3" w:rsidP="00524EED">
            <w:pPr>
              <w:pStyle w:val="code"/>
              <w:bidi w:val="0"/>
            </w:pPr>
          </w:p>
          <w:p w14:paraId="1066F5FE" w14:textId="274FDC80" w:rsidR="00E434CC" w:rsidRDefault="009714E3" w:rsidP="00524EED">
            <w:pPr>
              <w:pStyle w:val="code"/>
              <w:bidi w:val="0"/>
              <w:rPr>
                <w:rtl/>
              </w:rPr>
            </w:pPr>
            <w:r>
              <w:t>console.log(average); // 86.6</w:t>
            </w:r>
          </w:p>
        </w:tc>
      </w:tr>
    </w:tbl>
    <w:p w14:paraId="0C0B1303" w14:textId="40679E1C" w:rsidR="005D51CA" w:rsidRDefault="009714E3" w:rsidP="00524EED">
      <w:pPr>
        <w:pStyle w:val="code"/>
      </w:pPr>
      <w:hyperlink r:id="rId501" w:history="1">
        <w:r w:rsidRPr="009714E3">
          <w:rPr>
            <w:rStyle w:val="Hyperlink"/>
          </w:rPr>
          <w:t>reduceAverage</w:t>
        </w:r>
      </w:hyperlink>
    </w:p>
    <w:p w14:paraId="6A6F559D" w14:textId="77777777" w:rsidR="009714E3" w:rsidRDefault="009714E3" w:rsidP="0018185B"/>
    <w:p w14:paraId="1EFA13F7" w14:textId="62296E0A" w:rsidR="00D17303" w:rsidRDefault="00D17303" w:rsidP="0018185B">
      <w:pPr>
        <w:rPr>
          <w:rtl/>
        </w:rPr>
      </w:pPr>
      <w:r>
        <w:rPr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2: حذف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تکرار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601" w14:paraId="42005102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6806B16F" w14:textId="77777777" w:rsidR="00541601" w:rsidRDefault="00541601" w:rsidP="00524EED">
            <w:pPr>
              <w:pStyle w:val="code"/>
              <w:bidi w:val="0"/>
            </w:pPr>
            <w:r>
              <w:t>const numbers = [1, 2, 2, 3, 4, 4, 5, 5, 5];</w:t>
            </w:r>
          </w:p>
          <w:p w14:paraId="63D1D141" w14:textId="77777777" w:rsidR="00541601" w:rsidRDefault="00541601" w:rsidP="00524EED">
            <w:pPr>
              <w:pStyle w:val="code"/>
              <w:bidi w:val="0"/>
            </w:pPr>
            <w:r>
              <w:t>const uniqueNumbers = numbers.reduce((acc, curr) =&gt; {</w:t>
            </w:r>
          </w:p>
          <w:p w14:paraId="035593F7" w14:textId="77777777" w:rsidR="00541601" w:rsidRDefault="00541601" w:rsidP="00524EED">
            <w:pPr>
              <w:pStyle w:val="code"/>
              <w:bidi w:val="0"/>
            </w:pPr>
            <w:r>
              <w:t xml:space="preserve">  if (!acc.includes(curr)) {</w:t>
            </w:r>
          </w:p>
          <w:p w14:paraId="051A2D0C" w14:textId="77777777" w:rsidR="00541601" w:rsidRDefault="00541601" w:rsidP="00524EED">
            <w:pPr>
              <w:pStyle w:val="code"/>
              <w:bidi w:val="0"/>
            </w:pPr>
            <w:r>
              <w:t xml:space="preserve">    acc.push(curr);</w:t>
            </w:r>
          </w:p>
          <w:p w14:paraId="583ECF51" w14:textId="77777777" w:rsidR="00541601" w:rsidRDefault="00541601" w:rsidP="00524EED">
            <w:pPr>
              <w:pStyle w:val="code"/>
              <w:bidi w:val="0"/>
              <w:rPr>
                <w:rtl/>
              </w:rPr>
            </w:pPr>
            <w:r>
              <w:t xml:space="preserve">  }</w:t>
            </w:r>
          </w:p>
          <w:p w14:paraId="7CA44BD6" w14:textId="77777777" w:rsidR="00541601" w:rsidRDefault="00541601" w:rsidP="00524EED">
            <w:pPr>
              <w:pStyle w:val="code"/>
              <w:bidi w:val="0"/>
            </w:pPr>
            <w:r>
              <w:t xml:space="preserve">  return acc;</w:t>
            </w:r>
          </w:p>
          <w:p w14:paraId="45FE42C8" w14:textId="77777777" w:rsidR="00541601" w:rsidRDefault="00541601" w:rsidP="00524EED">
            <w:pPr>
              <w:pStyle w:val="code"/>
              <w:bidi w:val="0"/>
              <w:rPr>
                <w:rtl/>
              </w:rPr>
            </w:pPr>
            <w:r>
              <w:t>}, []);</w:t>
            </w:r>
          </w:p>
          <w:p w14:paraId="4654DE2E" w14:textId="77777777" w:rsidR="00541601" w:rsidRDefault="00541601" w:rsidP="00524EED">
            <w:pPr>
              <w:pStyle w:val="code"/>
              <w:bidi w:val="0"/>
              <w:rPr>
                <w:rtl/>
              </w:rPr>
            </w:pPr>
          </w:p>
          <w:p w14:paraId="3A5AA1DC" w14:textId="40DC574A" w:rsidR="00541601" w:rsidRDefault="00541601" w:rsidP="00524EED">
            <w:pPr>
              <w:pStyle w:val="code"/>
              <w:bidi w:val="0"/>
              <w:rPr>
                <w:rtl/>
              </w:rPr>
            </w:pPr>
            <w:r>
              <w:t>console.log(uniqueNumbers); // [1, 2, 3, 4, 5]</w:t>
            </w:r>
          </w:p>
        </w:tc>
      </w:tr>
    </w:tbl>
    <w:p w14:paraId="55356F97" w14:textId="2A856EFA" w:rsidR="009714E3" w:rsidRPr="009714E3" w:rsidRDefault="009714E3" w:rsidP="00524EED">
      <w:pPr>
        <w:pStyle w:val="code"/>
      </w:pPr>
      <w:hyperlink r:id="rId502" w:history="1">
        <w:r w:rsidRPr="009714E3">
          <w:rPr>
            <w:rStyle w:val="Hyperlink"/>
          </w:rPr>
          <w:t>reduceRepeat</w:t>
        </w:r>
      </w:hyperlink>
    </w:p>
    <w:p w14:paraId="6A3E8329" w14:textId="77777777" w:rsidR="009714E3" w:rsidRDefault="009714E3" w:rsidP="0018185B"/>
    <w:p w14:paraId="2613E49A" w14:textId="46028895" w:rsidR="00D17303" w:rsidRDefault="00D17303" w:rsidP="0018185B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3: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601" w14:paraId="374457A2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1BCC1579" w14:textId="77777777" w:rsidR="00541601" w:rsidRDefault="00541601" w:rsidP="00524EED">
            <w:pPr>
              <w:pStyle w:val="code"/>
              <w:bidi w:val="0"/>
            </w:pPr>
            <w:r>
              <w:t>const arrays = [[1, 2], [3, 4], [5, 6]];</w:t>
            </w:r>
          </w:p>
          <w:p w14:paraId="7F608C75" w14:textId="77777777" w:rsidR="00541601" w:rsidRDefault="00541601" w:rsidP="00524EED">
            <w:pPr>
              <w:pStyle w:val="code"/>
              <w:bidi w:val="0"/>
            </w:pPr>
            <w:r>
              <w:t>const combined = arrays.reduce((acc, curr) =&gt; [...acc, ...curr], []);</w:t>
            </w:r>
          </w:p>
          <w:p w14:paraId="74B0A204" w14:textId="35F96BFA" w:rsidR="00541601" w:rsidRDefault="00541601" w:rsidP="00524EED">
            <w:pPr>
              <w:pStyle w:val="code"/>
              <w:bidi w:val="0"/>
              <w:rPr>
                <w:rtl/>
              </w:rPr>
            </w:pPr>
            <w:r>
              <w:t>console.log(combined); // [1, 2, 3, 4, 5, 6]</w:t>
            </w:r>
          </w:p>
        </w:tc>
      </w:tr>
    </w:tbl>
    <w:p w14:paraId="0AF705EA" w14:textId="4BE2D47E" w:rsidR="009714E3" w:rsidRPr="009714E3" w:rsidRDefault="009714E3" w:rsidP="00524EED">
      <w:pPr>
        <w:pStyle w:val="code"/>
      </w:pPr>
      <w:hyperlink r:id="rId503" w:history="1">
        <w:r w:rsidRPr="009714E3">
          <w:rPr>
            <w:rStyle w:val="Hyperlink"/>
          </w:rPr>
          <w:t>reduceArrayConcat</w:t>
        </w:r>
      </w:hyperlink>
    </w:p>
    <w:p w14:paraId="092AC225" w14:textId="77777777" w:rsidR="009714E3" w:rsidRDefault="009714E3" w:rsidP="0018185B"/>
    <w:p w14:paraId="2A66034D" w14:textId="77777777" w:rsidR="009714E3" w:rsidRDefault="009714E3" w:rsidP="0018185B"/>
    <w:p w14:paraId="2E65474F" w14:textId="4866CA27" w:rsidR="00D17303" w:rsidRDefault="00D17303" w:rsidP="0018185B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4: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رشته با فرمت خاص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601" w14:paraId="6752A832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2ED88635" w14:textId="77777777" w:rsidR="00326967" w:rsidRDefault="00326967" w:rsidP="00524EED">
            <w:pPr>
              <w:pStyle w:val="code"/>
              <w:bidi w:val="0"/>
            </w:pPr>
            <w:r>
              <w:t>// reduceArrayToString</w:t>
            </w:r>
          </w:p>
          <w:p w14:paraId="43A15EDE" w14:textId="77777777" w:rsidR="00326967" w:rsidRDefault="00326967" w:rsidP="00524EED">
            <w:pPr>
              <w:pStyle w:val="code"/>
              <w:bidi w:val="0"/>
            </w:pPr>
            <w:r>
              <w:t>const items = ['apple', 'banana', 'orange'];</w:t>
            </w:r>
          </w:p>
          <w:p w14:paraId="20C14CA8" w14:textId="77777777" w:rsidR="00326967" w:rsidRDefault="00326967" w:rsidP="00524EED">
            <w:pPr>
              <w:pStyle w:val="code"/>
              <w:bidi w:val="0"/>
            </w:pPr>
            <w:r>
              <w:t>const sentence = items.reduce((acc, curr, index) =&gt; {</w:t>
            </w:r>
          </w:p>
          <w:p w14:paraId="32A692FD" w14:textId="77777777" w:rsidR="00326967" w:rsidRDefault="00326967" w:rsidP="00524EED">
            <w:pPr>
              <w:pStyle w:val="code"/>
              <w:bidi w:val="0"/>
            </w:pPr>
            <w:r>
              <w:t xml:space="preserve">  if (index === 0) {</w:t>
            </w:r>
          </w:p>
          <w:p w14:paraId="3B61B21A" w14:textId="77777777" w:rsidR="00326967" w:rsidRDefault="00326967" w:rsidP="00524EED">
            <w:pPr>
              <w:pStyle w:val="code"/>
              <w:bidi w:val="0"/>
            </w:pPr>
            <w:r>
              <w:t xml:space="preserve">    return curr;</w:t>
            </w:r>
          </w:p>
          <w:p w14:paraId="2DFA6025" w14:textId="77777777" w:rsidR="00326967" w:rsidRDefault="00326967" w:rsidP="00524EED">
            <w:pPr>
              <w:pStyle w:val="code"/>
              <w:bidi w:val="0"/>
            </w:pPr>
            <w:r>
              <w:t xml:space="preserve">  } else if (index === items.length-1) {</w:t>
            </w:r>
          </w:p>
          <w:p w14:paraId="794736F7" w14:textId="77777777" w:rsidR="00326967" w:rsidRDefault="00326967" w:rsidP="00524EED">
            <w:pPr>
              <w:pStyle w:val="code"/>
              <w:bidi w:val="0"/>
            </w:pPr>
            <w:r>
              <w:t xml:space="preserve">    return `${acc} and ${curr}`;</w:t>
            </w:r>
          </w:p>
          <w:p w14:paraId="3C14A588" w14:textId="77777777" w:rsidR="00326967" w:rsidRDefault="00326967" w:rsidP="00524EED">
            <w:pPr>
              <w:pStyle w:val="code"/>
              <w:bidi w:val="0"/>
            </w:pPr>
            <w:r>
              <w:t xml:space="preserve">  } else {</w:t>
            </w:r>
          </w:p>
          <w:p w14:paraId="7F1F195C" w14:textId="77777777" w:rsidR="00326967" w:rsidRDefault="00326967" w:rsidP="00524EED">
            <w:pPr>
              <w:pStyle w:val="code"/>
              <w:bidi w:val="0"/>
            </w:pPr>
            <w:r>
              <w:t xml:space="preserve">    return `${acc}, ${curr}`;</w:t>
            </w:r>
          </w:p>
          <w:p w14:paraId="671CDF26" w14:textId="77777777" w:rsidR="00326967" w:rsidRDefault="00326967" w:rsidP="00524EED">
            <w:pPr>
              <w:pStyle w:val="code"/>
              <w:bidi w:val="0"/>
            </w:pPr>
            <w:r>
              <w:lastRenderedPageBreak/>
              <w:t xml:space="preserve">  }</w:t>
            </w:r>
          </w:p>
          <w:p w14:paraId="59A9910A" w14:textId="77777777" w:rsidR="00326967" w:rsidRDefault="00326967" w:rsidP="00524EED">
            <w:pPr>
              <w:pStyle w:val="code"/>
              <w:bidi w:val="0"/>
            </w:pPr>
            <w:r>
              <w:t>}, '');</w:t>
            </w:r>
          </w:p>
          <w:p w14:paraId="592E1D79" w14:textId="77777777" w:rsidR="00326967" w:rsidRDefault="00326967" w:rsidP="00524EED">
            <w:pPr>
              <w:pStyle w:val="code"/>
              <w:bidi w:val="0"/>
            </w:pPr>
          </w:p>
          <w:p w14:paraId="32D31829" w14:textId="592D99ED" w:rsidR="00541601" w:rsidRDefault="00326967" w:rsidP="00524EED">
            <w:pPr>
              <w:pStyle w:val="code"/>
              <w:bidi w:val="0"/>
              <w:rPr>
                <w:rtl/>
              </w:rPr>
            </w:pPr>
            <w:r>
              <w:t>console.log(sentence); // "apple, banana and orange"</w:t>
            </w:r>
          </w:p>
        </w:tc>
      </w:tr>
    </w:tbl>
    <w:p w14:paraId="598EE0BE" w14:textId="287C26F0" w:rsidR="00326967" w:rsidRPr="00326967" w:rsidRDefault="00326967" w:rsidP="0018185B">
      <w:hyperlink r:id="rId504" w:history="1">
        <w:r w:rsidRPr="00326967">
          <w:rPr>
            <w:rStyle w:val="Hyperlink"/>
          </w:rPr>
          <w:t>reduceArrayToString</w:t>
        </w:r>
      </w:hyperlink>
    </w:p>
    <w:p w14:paraId="7F611236" w14:textId="77777777" w:rsidR="00326967" w:rsidRDefault="00326967" w:rsidP="0018185B"/>
    <w:p w14:paraId="70E2910C" w14:textId="4576F350" w:rsidR="00D17303" w:rsidRDefault="00D17303" w:rsidP="0018185B">
      <w:pPr>
        <w:rPr>
          <w:rtl/>
        </w:rPr>
      </w:pPr>
      <w:r>
        <w:rPr>
          <w:rtl/>
        </w:rPr>
        <w:t>نکات مهم</w:t>
      </w:r>
    </w:p>
    <w:p w14:paraId="350C59E5" w14:textId="77777777" w:rsidR="00D17303" w:rsidRDefault="00D17303" w:rsidP="0018185B">
      <w:pPr>
        <w:rPr>
          <w:rtl/>
        </w:rPr>
      </w:pPr>
      <w:r>
        <w:rPr>
          <w:rtl/>
        </w:rPr>
        <w:t>1.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مقدار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(`</w:t>
      </w:r>
      <w:r>
        <w:t>initialValue</w:t>
      </w:r>
      <w:r>
        <w:rPr>
          <w:rtl/>
        </w:rPr>
        <w:t>`) ارائه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از خطاها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p w14:paraId="35E17312" w14:textId="77777777" w:rsidR="00D17303" w:rsidRDefault="00D17303" w:rsidP="0018185B">
      <w:pPr>
        <w:rPr>
          <w:rtl/>
        </w:rPr>
      </w:pPr>
      <w:r>
        <w:rPr>
          <w:rtl/>
        </w:rPr>
        <w:t>2. بدون مقدار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ه،</w:t>
      </w:r>
      <w:r>
        <w:rPr>
          <w:rtl/>
        </w:rPr>
        <w:t xml:space="preserve"> </w:t>
      </w:r>
      <w:r>
        <w:t>reduce</w:t>
      </w:r>
      <w:r>
        <w:rPr>
          <w:rtl/>
        </w:rPr>
        <w:t xml:space="preserve"> از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عنصر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عنوان </w:t>
      </w:r>
      <w:r>
        <w:t>accumulator</w:t>
      </w:r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5083AF4" w14:textId="77777777" w:rsidR="00D17303" w:rsidRDefault="00D17303" w:rsidP="0018185B">
      <w:pPr>
        <w:rPr>
          <w:rtl/>
        </w:rPr>
      </w:pPr>
      <w:r>
        <w:rPr>
          <w:rtl/>
        </w:rPr>
        <w:t xml:space="preserve">3. </w:t>
      </w:r>
      <w:r>
        <w:t>reduce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</w:t>
      </w:r>
      <w:r>
        <w:rPr>
          <w:rtl/>
        </w:rPr>
        <w:t xml:space="preserve"> ساز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متدها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مانند </w:t>
      </w:r>
      <w:r>
        <w:t>map</w:t>
      </w:r>
      <w:r>
        <w:rPr>
          <w:rtl/>
        </w:rPr>
        <w:t xml:space="preserve">، </w:t>
      </w:r>
      <w:r>
        <w:t>filter</w:t>
      </w:r>
      <w:r>
        <w:rPr>
          <w:rtl/>
        </w:rPr>
        <w:t xml:space="preserve"> و </w:t>
      </w:r>
      <w:r>
        <w:t>find</w:t>
      </w:r>
      <w:r>
        <w:rPr>
          <w:rtl/>
        </w:rPr>
        <w:t xml:space="preserve"> استفاده شود.</w:t>
      </w:r>
    </w:p>
    <w:p w14:paraId="3BA0C8AE" w14:textId="4AB30AA0" w:rsidR="00D17303" w:rsidRDefault="00D17303" w:rsidP="0018185B">
      <w:pPr>
        <w:rPr>
          <w:rtl/>
        </w:rPr>
      </w:pPr>
      <w:r>
        <w:rPr>
          <w:rtl/>
        </w:rPr>
        <w:t xml:space="preserve"> جمع‌بند</w:t>
      </w:r>
      <w:r>
        <w:rPr>
          <w:rFonts w:hint="cs"/>
          <w:rtl/>
        </w:rPr>
        <w:t xml:space="preserve">ی : </w:t>
      </w:r>
    </w:p>
    <w:p w14:paraId="7688A499" w14:textId="797A2598" w:rsidR="00D17303" w:rsidRPr="00D17303" w:rsidRDefault="00D17303" w:rsidP="0018185B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reduce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قدرتمند و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پردازش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است. با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استفاده از مثال‌ها</w:t>
      </w:r>
      <w:r>
        <w:rPr>
          <w:rFonts w:hint="cs"/>
          <w:rtl/>
        </w:rPr>
        <w:t>ی</w:t>
      </w:r>
      <w:r>
        <w:rPr>
          <w:rtl/>
        </w:rPr>
        <w:t xml:space="preserve"> فوق،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خوب</w:t>
      </w:r>
      <w:r>
        <w:rPr>
          <w:rFonts w:hint="cs"/>
          <w:rtl/>
        </w:rPr>
        <w:t>ی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آشنا شده و از آن در پروژه‌ها</w:t>
      </w:r>
      <w:r>
        <w:rPr>
          <w:rFonts w:hint="cs"/>
          <w:rtl/>
        </w:rPr>
        <w:t>ی</w:t>
      </w:r>
      <w:r>
        <w:rPr>
          <w:rtl/>
        </w:rPr>
        <w:t xml:space="preserve"> خود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2197E1D" w14:textId="77777777" w:rsidR="000D3A7C" w:rsidRPr="00327A15" w:rsidRDefault="000D3A7C" w:rsidP="0018185B">
      <w:pPr>
        <w:rPr>
          <w:rtl/>
        </w:rPr>
      </w:pPr>
    </w:p>
    <w:p w14:paraId="38075B2A" w14:textId="14FBEF9C" w:rsidR="00327A15" w:rsidRDefault="00327A15" w:rsidP="0018185B">
      <w:pPr>
        <w:pStyle w:val="Heading2"/>
        <w:rPr>
          <w:bCs/>
          <w:rtl/>
        </w:rPr>
      </w:pPr>
      <w:bookmarkStart w:id="228" w:name="_آموزش_استفاده_از_2"/>
      <w:bookmarkStart w:id="229" w:name="_Toc211464650"/>
      <w:bookmarkEnd w:id="228"/>
      <w:r w:rsidRPr="00327A15">
        <w:rPr>
          <w:rFonts w:hint="cs"/>
          <w:rtl/>
        </w:rPr>
        <w:t xml:space="preserve">آموزش استفاده از </w:t>
      </w:r>
      <w:r w:rsidRPr="00327A15">
        <w:t>Rest parameters</w:t>
      </w:r>
      <w:r w:rsidR="006E29AD">
        <w:t xml:space="preserve"> </w:t>
      </w:r>
      <w:bookmarkStart w:id="230" w:name="_آموزش_استفاده_از_3"/>
      <w:bookmarkEnd w:id="230"/>
      <w:r w:rsidR="006E29AD">
        <w:t xml:space="preserve"> </w:t>
      </w:r>
      <w:r w:rsidR="006E29AD">
        <w:rPr>
          <w:rFonts w:hint="cs"/>
          <w:rtl/>
        </w:rPr>
        <w:t xml:space="preserve"> </w:t>
      </w:r>
      <w:r w:rsidRPr="00327A15">
        <w:rPr>
          <w:rFonts w:hint="cs"/>
          <w:rtl/>
        </w:rPr>
        <w:t xml:space="preserve">آموزش استفاده از </w:t>
      </w:r>
      <w:r w:rsidRPr="00327A15">
        <w:rPr>
          <w:bCs/>
        </w:rPr>
        <w:t>Spread Operator</w:t>
      </w:r>
      <w:r w:rsidR="006E29AD">
        <w:rPr>
          <w:rFonts w:hint="cs"/>
          <w:bCs/>
          <w:rtl/>
        </w:rPr>
        <w:t>:</w:t>
      </w:r>
      <w:bookmarkEnd w:id="229"/>
      <w:r w:rsidR="006E29AD">
        <w:rPr>
          <w:rFonts w:hint="cs"/>
          <w:bCs/>
          <w:rtl/>
        </w:rPr>
        <w:t xml:space="preserve"> </w:t>
      </w:r>
    </w:p>
    <w:p w14:paraId="51C55507" w14:textId="473ED7F5" w:rsidR="006E29AD" w:rsidRDefault="006E29AD" w:rsidP="0018185B">
      <w:pPr>
        <w:rPr>
          <w:rtl/>
        </w:rPr>
      </w:pPr>
      <w:r>
        <w:rPr>
          <w:rtl/>
        </w:rPr>
        <w:t xml:space="preserve"> عملگر </w:t>
      </w:r>
      <w:r>
        <w:t>Spread</w:t>
      </w:r>
      <w:r>
        <w:rPr>
          <w:rtl/>
        </w:rPr>
        <w:t xml:space="preserve"> و </w:t>
      </w:r>
      <w:r>
        <w:t>Rest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4E7416F1" w14:textId="5BF04697" w:rsidR="006E29AD" w:rsidRDefault="006E29AD" w:rsidP="0018185B">
      <w:pPr>
        <w:rPr>
          <w:rtl/>
        </w:rPr>
      </w:pPr>
      <w:r>
        <w:rPr>
          <w:rFonts w:hint="eastAsia"/>
          <w:rtl/>
        </w:rPr>
        <w:t>عملگر</w:t>
      </w:r>
      <w:r>
        <w:rPr>
          <w:rtl/>
        </w:rPr>
        <w:t xml:space="preserve"> `...` که در پارامترها</w:t>
      </w:r>
      <w:r>
        <w:rPr>
          <w:rFonts w:hint="cs"/>
          <w:rtl/>
        </w:rPr>
        <w:t>ی</w:t>
      </w:r>
      <w:r>
        <w:rPr>
          <w:rtl/>
        </w:rPr>
        <w:t xml:space="preserve"> تابع به صورت `(</w:t>
      </w:r>
      <w:r w:rsidR="00326967">
        <w:t>…</w:t>
      </w:r>
      <w:r>
        <w:t>fns</w:t>
      </w:r>
      <w:r>
        <w:rPr>
          <w:rtl/>
        </w:rPr>
        <w:t>)`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به دو صورت مختلف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:</w:t>
      </w:r>
    </w:p>
    <w:p w14:paraId="7B84E5DF" w14:textId="173B5CA6" w:rsidR="006E29AD" w:rsidRDefault="006E29AD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231" w:name="_Toc211464651"/>
      <w:r>
        <w:rPr>
          <w:rtl/>
        </w:rPr>
        <w:t xml:space="preserve">1. </w:t>
      </w:r>
      <w:r>
        <w:t>Rest Parameters</w:t>
      </w:r>
      <w:r>
        <w:rPr>
          <w:rtl/>
        </w:rPr>
        <w:t xml:space="preserve"> (پارامترها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rest</w:t>
      </w:r>
      <w:r>
        <w:rPr>
          <w:rtl/>
        </w:rPr>
        <w:t>)</w:t>
      </w:r>
      <w:bookmarkEnd w:id="231"/>
    </w:p>
    <w:p w14:paraId="513FC71B" w14:textId="6A748892" w:rsidR="006E29AD" w:rsidRDefault="006E29AD" w:rsidP="0018185B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`...` در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پارامترها</w:t>
      </w:r>
      <w:r>
        <w:rPr>
          <w:rFonts w:hint="cs"/>
          <w:rtl/>
        </w:rPr>
        <w:t>ی</w:t>
      </w:r>
      <w:r>
        <w:rPr>
          <w:rtl/>
        </w:rPr>
        <w:t xml:space="preserve"> تابع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به آن </w:t>
      </w:r>
      <w:r>
        <w:t>Rest Parameters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 تمام آرگومان‌ها</w:t>
      </w:r>
      <w:r>
        <w:rPr>
          <w:rFonts w:hint="cs"/>
          <w:rtl/>
        </w:rPr>
        <w:t>ی</w:t>
      </w:r>
      <w:r>
        <w:rPr>
          <w:rtl/>
        </w:rPr>
        <w:t xml:space="preserve"> باق</w:t>
      </w:r>
      <w:r>
        <w:rPr>
          <w:rFonts w:hint="cs"/>
          <w:rtl/>
        </w:rPr>
        <w:t>ی‌</w:t>
      </w:r>
      <w:r>
        <w:rPr>
          <w:rFonts w:hint="eastAsia"/>
          <w:rtl/>
        </w:rPr>
        <w:t>مانده</w:t>
      </w:r>
      <w:r>
        <w:rPr>
          <w:rtl/>
        </w:rPr>
        <w:t xml:space="preserve"> را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جمع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FDA18B9" w14:textId="7CFBCFCE" w:rsidR="006E29AD" w:rsidRDefault="006E29AD" w:rsidP="0018185B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یی</w:t>
      </w:r>
      <w:r>
        <w:rPr>
          <w:rtl/>
        </w:rPr>
        <w:t xml:space="preserve"> از </w:t>
      </w:r>
      <w:r>
        <w:t>Rest Parameters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29AD" w14:paraId="6BC1E72E" w14:textId="77777777" w:rsidTr="006E29AD">
        <w:tc>
          <w:tcPr>
            <w:tcW w:w="9350" w:type="dxa"/>
            <w:shd w:val="clear" w:color="auto" w:fill="E2EFD9" w:themeFill="accent6" w:themeFillTint="33"/>
          </w:tcPr>
          <w:p w14:paraId="7F1C0EFB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جمع کردن تمام آرگومان‌ها</w:t>
            </w:r>
          </w:p>
          <w:p w14:paraId="7277BFBF" w14:textId="77777777" w:rsidR="006E29AD" w:rsidRDefault="006E29AD" w:rsidP="00524EED">
            <w:pPr>
              <w:pStyle w:val="code"/>
              <w:bidi w:val="0"/>
            </w:pPr>
            <w:r>
              <w:t>function sum(...numbers) {</w:t>
            </w:r>
          </w:p>
          <w:p w14:paraId="7703F94B" w14:textId="77777777" w:rsidR="006E29AD" w:rsidRDefault="006E29AD" w:rsidP="00524EED">
            <w:pPr>
              <w:pStyle w:val="code"/>
              <w:bidi w:val="0"/>
            </w:pPr>
            <w:r>
              <w:lastRenderedPageBreak/>
              <w:t xml:space="preserve">  return numbers.reduce((total, num) =&gt; total + num, 0);</w:t>
            </w:r>
          </w:p>
          <w:p w14:paraId="6E7FBCA3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574A5F0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</w:p>
          <w:p w14:paraId="570EB13E" w14:textId="77777777" w:rsidR="006E29AD" w:rsidRDefault="006E29AD" w:rsidP="00524EED">
            <w:pPr>
              <w:pStyle w:val="code"/>
              <w:bidi w:val="0"/>
            </w:pPr>
            <w:r>
              <w:t>console.log(sum(1, 2, 3, 4, 5)); // 15</w:t>
            </w:r>
          </w:p>
          <w:p w14:paraId="69B2752E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</w:p>
          <w:p w14:paraId="7E4667DC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با پارامترها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عاد</w:t>
            </w:r>
            <w:r>
              <w:rPr>
                <w:rFonts w:hint="cs"/>
                <w:rtl/>
              </w:rPr>
              <w:t>ی</w:t>
            </w:r>
          </w:p>
          <w:p w14:paraId="6E0B5051" w14:textId="77777777" w:rsidR="006E29AD" w:rsidRDefault="006E29AD" w:rsidP="00524EED">
            <w:pPr>
              <w:pStyle w:val="code"/>
              <w:bidi w:val="0"/>
            </w:pPr>
            <w:r>
              <w:t>function greet(greeting, ...names) {</w:t>
            </w:r>
          </w:p>
          <w:p w14:paraId="431514C2" w14:textId="77777777" w:rsidR="006E29AD" w:rsidRDefault="006E29AD" w:rsidP="00524EED">
            <w:pPr>
              <w:pStyle w:val="code"/>
              <w:bidi w:val="0"/>
            </w:pPr>
            <w:r>
              <w:t xml:space="preserve">  return names.map(name =&gt; `${greeting}, ${name}!`);</w:t>
            </w:r>
          </w:p>
          <w:p w14:paraId="1ACA2E85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9676833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</w:p>
          <w:p w14:paraId="6F155C18" w14:textId="77777777" w:rsidR="006E29AD" w:rsidRDefault="006E29AD" w:rsidP="00524EED">
            <w:pPr>
              <w:pStyle w:val="code"/>
              <w:bidi w:val="0"/>
            </w:pPr>
            <w:r>
              <w:t>console.log(greet('Hello', 'Alice', 'Bob', 'Charlie'));</w:t>
            </w:r>
          </w:p>
          <w:p w14:paraId="217AF051" w14:textId="77777777" w:rsidR="006E29AD" w:rsidRDefault="006E29AD" w:rsidP="00524EED">
            <w:pPr>
              <w:pStyle w:val="code"/>
              <w:bidi w:val="0"/>
            </w:pPr>
            <w:r>
              <w:t>// ['Hello, Alice!', 'Hello, Bob!', 'Hello, Charlie!']</w:t>
            </w:r>
          </w:p>
          <w:p w14:paraId="046226FA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</w:p>
          <w:p w14:paraId="447DE63D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t xml:space="preserve"> arrow functions</w:t>
            </w:r>
          </w:p>
          <w:p w14:paraId="2CF68C73" w14:textId="77777777" w:rsidR="006E29AD" w:rsidRDefault="006E29AD" w:rsidP="00524EED">
            <w:pPr>
              <w:pStyle w:val="code"/>
              <w:bidi w:val="0"/>
            </w:pPr>
            <w:r>
              <w:t>const multiply = (multiplier, ...numbers) =&gt; {</w:t>
            </w:r>
          </w:p>
          <w:p w14:paraId="0976ECE6" w14:textId="7555E829" w:rsidR="006E29AD" w:rsidRDefault="006E29AD" w:rsidP="00524EED">
            <w:pPr>
              <w:pStyle w:val="code"/>
              <w:bidi w:val="0"/>
            </w:pPr>
            <w:r>
              <w:t xml:space="preserve">  return numbers.map(n =&gt; n  multiplier);</w:t>
            </w:r>
          </w:p>
          <w:p w14:paraId="326AF438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4C27D8D1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</w:p>
          <w:p w14:paraId="7AB0CD53" w14:textId="2FB5A6EA" w:rsidR="006E29AD" w:rsidRDefault="006E29AD" w:rsidP="00524EED">
            <w:pPr>
              <w:pStyle w:val="code"/>
              <w:bidi w:val="0"/>
            </w:pPr>
            <w:r>
              <w:t>console.log(multiply(2, 1, 2, 3)); // [2, 4, 6]</w:t>
            </w:r>
          </w:p>
        </w:tc>
      </w:tr>
    </w:tbl>
    <w:p w14:paraId="6D23FF8E" w14:textId="76823F35" w:rsidR="008F24AB" w:rsidRPr="008F24AB" w:rsidRDefault="008F24AB" w:rsidP="00524EED">
      <w:pPr>
        <w:pStyle w:val="code"/>
      </w:pPr>
      <w:hyperlink r:id="rId505" w:history="1">
        <w:r w:rsidRPr="008F24AB">
          <w:rPr>
            <w:rStyle w:val="Hyperlink"/>
          </w:rPr>
          <w:t>RestParameters</w:t>
        </w:r>
      </w:hyperlink>
    </w:p>
    <w:p w14:paraId="26EA8128" w14:textId="76A9A680" w:rsidR="006E29AD" w:rsidRDefault="006E29AD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232" w:name="_Toc211464652"/>
      <w:r>
        <w:rPr>
          <w:rtl/>
        </w:rPr>
        <w:t xml:space="preserve">2. </w:t>
      </w:r>
      <w:r>
        <w:t>Spread Operator</w:t>
      </w:r>
      <w:r>
        <w:rPr>
          <w:rtl/>
        </w:rPr>
        <w:t xml:space="preserve"> (عملگر </w:t>
      </w:r>
      <w:r>
        <w:t>spread</w:t>
      </w:r>
      <w:r>
        <w:rPr>
          <w:rtl/>
        </w:rPr>
        <w:t>)</w:t>
      </w:r>
      <w:bookmarkEnd w:id="232"/>
    </w:p>
    <w:p w14:paraId="2A93B85E" w14:textId="4D0AF81F" w:rsidR="006E29AD" w:rsidRDefault="006E29AD" w:rsidP="0018185B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`...` در فراخوان</w:t>
      </w:r>
      <w:r>
        <w:rPr>
          <w:rFonts w:hint="cs"/>
          <w:rtl/>
        </w:rPr>
        <w:t>ی</w:t>
      </w:r>
      <w:r>
        <w:rPr>
          <w:rtl/>
        </w:rPr>
        <w:t xml:space="preserve"> تابع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و آبجکت‌ها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به آن </w:t>
      </w:r>
      <w:r>
        <w:t>Spread Operator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 عناصر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آبجکت را گسترش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612C00F" w14:textId="68890554" w:rsidR="006E29AD" w:rsidRDefault="006E29AD" w:rsidP="0018185B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یی</w:t>
      </w:r>
      <w:r>
        <w:rPr>
          <w:rtl/>
        </w:rPr>
        <w:t xml:space="preserve"> از </w:t>
      </w:r>
      <w:r>
        <w:t>Spread Operator</w:t>
      </w:r>
      <w:r>
        <w:rPr>
          <w:rtl/>
        </w:rPr>
        <w:t>:</w:t>
      </w:r>
    </w:p>
    <w:p w14:paraId="3AA0213C" w14:textId="1AA1672C" w:rsidR="006E29AD" w:rsidRDefault="006E29AD" w:rsidP="0018185B">
      <w:pPr>
        <w:rPr>
          <w:rtl/>
        </w:rPr>
      </w:pPr>
      <w:r>
        <w:rPr>
          <w:rtl/>
        </w:rPr>
        <w:t xml:space="preserve">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18B" w14:paraId="62DE4658" w14:textId="77777777" w:rsidTr="0006618B">
        <w:tc>
          <w:tcPr>
            <w:tcW w:w="9350" w:type="dxa"/>
            <w:shd w:val="clear" w:color="auto" w:fill="E2EFD9" w:themeFill="accent6" w:themeFillTint="33"/>
          </w:tcPr>
          <w:p w14:paraId="0D417B33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</w:t>
            </w:r>
          </w:p>
          <w:p w14:paraId="24201EC2" w14:textId="77777777" w:rsidR="0006618B" w:rsidRDefault="0006618B" w:rsidP="00524EED">
            <w:pPr>
              <w:pStyle w:val="code"/>
              <w:bidi w:val="0"/>
            </w:pPr>
            <w:r>
              <w:t>const arr1 = [1, 2, 3];</w:t>
            </w:r>
          </w:p>
          <w:p w14:paraId="7F48BA09" w14:textId="77777777" w:rsidR="0006618B" w:rsidRDefault="0006618B" w:rsidP="00524EED">
            <w:pPr>
              <w:pStyle w:val="code"/>
              <w:bidi w:val="0"/>
            </w:pPr>
            <w:r>
              <w:t>const arr2 = [4, 5, 6];</w:t>
            </w:r>
          </w:p>
          <w:p w14:paraId="2415E900" w14:textId="77777777" w:rsidR="0006618B" w:rsidRDefault="0006618B" w:rsidP="00524EED">
            <w:pPr>
              <w:pStyle w:val="code"/>
              <w:bidi w:val="0"/>
            </w:pPr>
            <w:r>
              <w:t>const combined = [...arr1, ...arr2];</w:t>
            </w:r>
          </w:p>
          <w:p w14:paraId="7798770B" w14:textId="77777777" w:rsidR="0006618B" w:rsidRDefault="0006618B" w:rsidP="00524EED">
            <w:pPr>
              <w:pStyle w:val="code"/>
              <w:bidi w:val="0"/>
            </w:pPr>
            <w:r>
              <w:t>console.log(combined); // [1, 2, 3, 4, 5, 6]</w:t>
            </w:r>
          </w:p>
          <w:p w14:paraId="2F1BDD3B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5B02DA34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کپ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1779D875" w14:textId="77777777" w:rsidR="0006618B" w:rsidRDefault="0006618B" w:rsidP="00524EED">
            <w:pPr>
              <w:pStyle w:val="code"/>
              <w:bidi w:val="0"/>
            </w:pPr>
            <w:r>
              <w:t>const original = [1, 2, 3];</w:t>
            </w:r>
          </w:p>
          <w:p w14:paraId="3871B2A2" w14:textId="77777777" w:rsidR="0006618B" w:rsidRDefault="0006618B" w:rsidP="00524EED">
            <w:pPr>
              <w:pStyle w:val="code"/>
              <w:bidi w:val="0"/>
            </w:pPr>
            <w:r>
              <w:t>const copy = [...original];</w:t>
            </w:r>
          </w:p>
          <w:p w14:paraId="7CDEB82E" w14:textId="77777777" w:rsidR="0006618B" w:rsidRDefault="0006618B" w:rsidP="00524EED">
            <w:pPr>
              <w:pStyle w:val="code"/>
              <w:bidi w:val="0"/>
            </w:pPr>
            <w:r>
              <w:t>console.log(copy); // [1, 2, 3]</w:t>
            </w:r>
          </w:p>
          <w:p w14:paraId="074CB9EB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258533EE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در فراخوان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</w:t>
            </w:r>
          </w:p>
          <w:p w14:paraId="0225F6D9" w14:textId="77777777" w:rsidR="0006618B" w:rsidRDefault="0006618B" w:rsidP="00524EED">
            <w:pPr>
              <w:pStyle w:val="code"/>
              <w:bidi w:val="0"/>
            </w:pPr>
            <w:r>
              <w:t>const numbers = [1, 2, 3, 4, 5];</w:t>
            </w:r>
          </w:p>
          <w:p w14:paraId="3E5520F6" w14:textId="057B9DF4" w:rsidR="0006618B" w:rsidRDefault="0006618B" w:rsidP="00524EED">
            <w:pPr>
              <w:pStyle w:val="code"/>
              <w:bidi w:val="0"/>
            </w:pPr>
            <w:r>
              <w:t>console.log(Math.max(...numbers)); // 5</w:t>
            </w:r>
          </w:p>
        </w:tc>
      </w:tr>
    </w:tbl>
    <w:p w14:paraId="44581313" w14:textId="5799BDAF" w:rsidR="008F24AB" w:rsidRPr="008F24AB" w:rsidRDefault="008F24AB" w:rsidP="00524EED">
      <w:pPr>
        <w:pStyle w:val="code"/>
      </w:pPr>
      <w:hyperlink r:id="rId506" w:history="1">
        <w:r w:rsidRPr="008F24AB">
          <w:rPr>
            <w:rStyle w:val="Hyperlink"/>
          </w:rPr>
          <w:t>SpreadOperator</w:t>
        </w:r>
      </w:hyperlink>
    </w:p>
    <w:p w14:paraId="5880A4DC" w14:textId="77777777" w:rsidR="008F24AB" w:rsidRDefault="008F24AB" w:rsidP="0018185B"/>
    <w:p w14:paraId="0CA13A11" w14:textId="1E986C54" w:rsidR="006E29AD" w:rsidRDefault="006E29AD" w:rsidP="0018185B">
      <w:pPr>
        <w:rPr>
          <w:rtl/>
        </w:rPr>
      </w:pPr>
      <w:r>
        <w:rPr>
          <w:rtl/>
        </w:rPr>
        <w:lastRenderedPageBreak/>
        <w:t xml:space="preserve"> با آبجکت‌ها: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18B" w14:paraId="59F3DC59" w14:textId="77777777" w:rsidTr="0006618B">
        <w:tc>
          <w:tcPr>
            <w:tcW w:w="9350" w:type="dxa"/>
            <w:shd w:val="clear" w:color="auto" w:fill="E2EFD9" w:themeFill="accent6" w:themeFillTint="33"/>
          </w:tcPr>
          <w:p w14:paraId="360BC599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آبجکت‌ها</w:t>
            </w:r>
          </w:p>
          <w:p w14:paraId="7CA850DA" w14:textId="77777777" w:rsidR="0006618B" w:rsidRDefault="0006618B" w:rsidP="00524EED">
            <w:pPr>
              <w:pStyle w:val="code"/>
              <w:bidi w:val="0"/>
            </w:pPr>
            <w:r>
              <w:t>const obj1 = { a: 1, b: 2 };</w:t>
            </w:r>
          </w:p>
          <w:p w14:paraId="6032A5F7" w14:textId="77777777" w:rsidR="0006618B" w:rsidRDefault="0006618B" w:rsidP="00524EED">
            <w:pPr>
              <w:pStyle w:val="code"/>
              <w:bidi w:val="0"/>
            </w:pPr>
            <w:r>
              <w:t>const obj2 = { c: 3, d: 4 };</w:t>
            </w:r>
          </w:p>
          <w:p w14:paraId="1215EECB" w14:textId="77777777" w:rsidR="0006618B" w:rsidRDefault="0006618B" w:rsidP="00524EED">
            <w:pPr>
              <w:pStyle w:val="code"/>
              <w:bidi w:val="0"/>
            </w:pPr>
            <w:r>
              <w:t>const merged = { ...obj1, ...obj2 };</w:t>
            </w:r>
          </w:p>
          <w:p w14:paraId="6E769119" w14:textId="77777777" w:rsidR="0006618B" w:rsidRDefault="0006618B" w:rsidP="00524EED">
            <w:pPr>
              <w:pStyle w:val="code"/>
              <w:bidi w:val="0"/>
            </w:pPr>
            <w:r>
              <w:t>console.log(merged); // { a: 1, b: 2, c: 3, d: 4 }</w:t>
            </w:r>
          </w:p>
          <w:p w14:paraId="55A9647E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5E810BB7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کپ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آبجکت</w:t>
            </w:r>
          </w:p>
          <w:p w14:paraId="17AB526F" w14:textId="77777777" w:rsidR="0006618B" w:rsidRDefault="0006618B" w:rsidP="00524EED">
            <w:pPr>
              <w:pStyle w:val="code"/>
              <w:bidi w:val="0"/>
            </w:pPr>
            <w:r>
              <w:t>const originalObj = { x: 10, y: 20 };</w:t>
            </w:r>
          </w:p>
          <w:p w14:paraId="228635D5" w14:textId="77777777" w:rsidR="0006618B" w:rsidRDefault="0006618B" w:rsidP="00524EED">
            <w:pPr>
              <w:pStyle w:val="code"/>
              <w:bidi w:val="0"/>
            </w:pPr>
            <w:r>
              <w:t>const copyObj = { ...originalObj };</w:t>
            </w:r>
          </w:p>
          <w:p w14:paraId="11CBE720" w14:textId="77777777" w:rsidR="0006618B" w:rsidRDefault="0006618B" w:rsidP="00524EED">
            <w:pPr>
              <w:pStyle w:val="code"/>
              <w:bidi w:val="0"/>
            </w:pPr>
            <w:r>
              <w:t>console.log(copyObj); // { x: 10, y: 20 }</w:t>
            </w:r>
          </w:p>
          <w:p w14:paraId="566E79AF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673F1E37" w14:textId="77777777" w:rsidR="0006618B" w:rsidRDefault="0006618B" w:rsidP="00524EED">
            <w:pPr>
              <w:pStyle w:val="code"/>
              <w:bidi w:val="0"/>
            </w:pPr>
            <w:r>
              <w:t>// overwrite properties</w:t>
            </w:r>
          </w:p>
          <w:p w14:paraId="7B77168B" w14:textId="77777777" w:rsidR="0006618B" w:rsidRDefault="0006618B" w:rsidP="00524EED">
            <w:pPr>
              <w:pStyle w:val="code"/>
              <w:bidi w:val="0"/>
            </w:pPr>
            <w:r>
              <w:t>const base = { a: 1, b: 2, c: 3 };</w:t>
            </w:r>
          </w:p>
          <w:p w14:paraId="22A8C849" w14:textId="77777777" w:rsidR="0006618B" w:rsidRDefault="0006618B" w:rsidP="00524EED">
            <w:pPr>
              <w:pStyle w:val="code"/>
              <w:bidi w:val="0"/>
            </w:pPr>
            <w:r>
              <w:t>const updated = { ...base, b: 20, d: 4 };</w:t>
            </w:r>
          </w:p>
          <w:p w14:paraId="52BA8E59" w14:textId="401860AD" w:rsidR="0006618B" w:rsidRDefault="0006618B" w:rsidP="00524EED">
            <w:pPr>
              <w:pStyle w:val="code"/>
              <w:bidi w:val="0"/>
            </w:pPr>
            <w:r>
              <w:t>console.log(updated); // { a: 1, b: 20, c: 3, d: 4 }</w:t>
            </w:r>
          </w:p>
        </w:tc>
      </w:tr>
    </w:tbl>
    <w:p w14:paraId="79776A51" w14:textId="50DBE3AD" w:rsidR="008F24AB" w:rsidRPr="008F24AB" w:rsidRDefault="008F24AB" w:rsidP="00524EED">
      <w:pPr>
        <w:pStyle w:val="code"/>
      </w:pPr>
      <w:hyperlink r:id="rId507" w:history="1">
        <w:r w:rsidRPr="008F24AB">
          <w:rPr>
            <w:rStyle w:val="Hyperlink"/>
          </w:rPr>
          <w:t>SpreadOperatorObject</w:t>
        </w:r>
      </w:hyperlink>
    </w:p>
    <w:p w14:paraId="7E6DFDB7" w14:textId="77777777" w:rsidR="008F24AB" w:rsidRDefault="008F24AB" w:rsidP="0018185B"/>
    <w:p w14:paraId="31F8387D" w14:textId="2650A245" w:rsidR="006E29AD" w:rsidRDefault="006E29AD" w:rsidP="0018185B">
      <w:pPr>
        <w:rPr>
          <w:rtl/>
        </w:rPr>
      </w:pPr>
      <w:r>
        <w:rPr>
          <w:rtl/>
        </w:rPr>
        <w:t>تفاوت‌ها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618B" w14:paraId="6907E573" w14:textId="77777777" w:rsidTr="0006618B">
        <w:tc>
          <w:tcPr>
            <w:tcW w:w="3116" w:type="dxa"/>
          </w:tcPr>
          <w:p w14:paraId="5CE5C0C2" w14:textId="1966F8F7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7520C929" w14:textId="592BEE1B" w:rsidR="0006618B" w:rsidRDefault="0006618B" w:rsidP="0018185B">
            <w:pPr>
              <w:rPr>
                <w:rtl/>
              </w:rPr>
            </w:pPr>
            <w:r>
              <w:t>Spread Operator</w:t>
            </w:r>
          </w:p>
        </w:tc>
        <w:tc>
          <w:tcPr>
            <w:tcW w:w="3117" w:type="dxa"/>
          </w:tcPr>
          <w:p w14:paraId="05D21F50" w14:textId="0FC1F0FF" w:rsidR="0006618B" w:rsidRDefault="0006618B" w:rsidP="0018185B">
            <w:pPr>
              <w:rPr>
                <w:rtl/>
              </w:rPr>
            </w:pPr>
            <w:r>
              <w:t>Rest Parameters</w:t>
            </w:r>
          </w:p>
        </w:tc>
      </w:tr>
      <w:tr w:rsidR="0006618B" w14:paraId="027461E5" w14:textId="77777777" w:rsidTr="0006618B">
        <w:tc>
          <w:tcPr>
            <w:tcW w:w="3116" w:type="dxa"/>
          </w:tcPr>
          <w:p w14:paraId="428FFD27" w14:textId="45DC3CB9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استفاده</w:t>
            </w:r>
          </w:p>
        </w:tc>
        <w:tc>
          <w:tcPr>
            <w:tcW w:w="3117" w:type="dxa"/>
          </w:tcPr>
          <w:p w14:paraId="28EF8CFF" w14:textId="21DF42BD" w:rsidR="0006618B" w:rsidRDefault="0006618B" w:rsidP="0018185B">
            <w:r>
              <w:rPr>
                <w:rtl/>
              </w:rPr>
              <w:t>در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پارامترها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 </w:t>
            </w:r>
          </w:p>
        </w:tc>
        <w:tc>
          <w:tcPr>
            <w:tcW w:w="3117" w:type="dxa"/>
          </w:tcPr>
          <w:p w14:paraId="0900E596" w14:textId="7C62952F" w:rsidR="0006618B" w:rsidRDefault="0006618B" w:rsidP="0018185B">
            <w:r>
              <w:rPr>
                <w:rtl/>
              </w:rPr>
              <w:t>در فراخوان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تابع،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</w:t>
            </w:r>
            <w:r>
              <w:rPr>
                <w:rtl/>
              </w:rPr>
              <w:t xml:space="preserve"> و آبجکت‌ها</w:t>
            </w:r>
          </w:p>
        </w:tc>
      </w:tr>
      <w:tr w:rsidR="0006618B" w14:paraId="3291A8D3" w14:textId="77777777" w:rsidTr="0006618B">
        <w:tc>
          <w:tcPr>
            <w:tcW w:w="3116" w:type="dxa"/>
          </w:tcPr>
          <w:p w14:paraId="62C9353F" w14:textId="036562BB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هدف</w:t>
            </w:r>
          </w:p>
        </w:tc>
        <w:tc>
          <w:tcPr>
            <w:tcW w:w="3117" w:type="dxa"/>
          </w:tcPr>
          <w:p w14:paraId="5C0C9611" w14:textId="148822FA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جمع‌آور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مقدار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3117" w:type="dxa"/>
          </w:tcPr>
          <w:p w14:paraId="69E5DE65" w14:textId="1470EDDD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 xml:space="preserve">| گسترش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>/آبجکت به عناصر/و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جداگانه</w:t>
            </w:r>
          </w:p>
        </w:tc>
      </w:tr>
      <w:tr w:rsidR="0006618B" w14:paraId="6D385922" w14:textId="77777777" w:rsidTr="0006618B">
        <w:tc>
          <w:tcPr>
            <w:tcW w:w="3116" w:type="dxa"/>
          </w:tcPr>
          <w:p w14:paraId="734409CB" w14:textId="370CD80C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نوع داده</w:t>
            </w:r>
          </w:p>
        </w:tc>
        <w:tc>
          <w:tcPr>
            <w:tcW w:w="3117" w:type="dxa"/>
          </w:tcPr>
          <w:p w14:paraId="1438A57D" w14:textId="158B15E1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شه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  <w:tc>
          <w:tcPr>
            <w:tcW w:w="3117" w:type="dxa"/>
          </w:tcPr>
          <w:p w14:paraId="5C315FE2" w14:textId="2E43372F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ه‌ها،</w:t>
            </w:r>
            <w:r>
              <w:rPr>
                <w:rtl/>
              </w:rPr>
              <w:t xml:space="preserve"> آبجکت‌ها و </w:t>
            </w:r>
            <w:r>
              <w:t>iterable</w:t>
            </w:r>
            <w:r>
              <w:rPr>
                <w:rtl/>
              </w:rPr>
              <w:t>ها کار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</w:tbl>
    <w:p w14:paraId="69BADC29" w14:textId="77777777" w:rsidR="008F24AB" w:rsidRDefault="008F24AB" w:rsidP="0018185B"/>
    <w:p w14:paraId="13AD19E2" w14:textId="1EBA3CCA" w:rsidR="006E29AD" w:rsidRDefault="006E29AD" w:rsidP="0018185B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18B" w14:paraId="4CC7758A" w14:textId="77777777" w:rsidTr="0006618B">
        <w:tc>
          <w:tcPr>
            <w:tcW w:w="9350" w:type="dxa"/>
            <w:shd w:val="clear" w:color="auto" w:fill="E2EFD9" w:themeFill="accent6" w:themeFillTint="33"/>
          </w:tcPr>
          <w:p w14:paraId="56C817BC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t xml:space="preserve"> Rest </w:t>
            </w:r>
            <w:r>
              <w:rPr>
                <w:rtl/>
              </w:rPr>
              <w:t>و</w:t>
            </w:r>
            <w:r>
              <w:t xml:space="preserve"> Spread</w:t>
            </w:r>
          </w:p>
          <w:p w14:paraId="554369D4" w14:textId="77777777" w:rsidR="0006618B" w:rsidRDefault="0006618B" w:rsidP="00524EED">
            <w:pPr>
              <w:pStyle w:val="code"/>
              <w:bidi w:val="0"/>
            </w:pPr>
            <w:r>
              <w:t>function processData(first, second, ...rest) {</w:t>
            </w:r>
          </w:p>
          <w:p w14:paraId="163FBE63" w14:textId="77777777" w:rsidR="0006618B" w:rsidRDefault="0006618B" w:rsidP="00524EED">
            <w:pPr>
              <w:pStyle w:val="code"/>
              <w:bidi w:val="0"/>
            </w:pPr>
            <w:r>
              <w:t xml:space="preserve">  console.log(`First: ${first}`);</w:t>
            </w:r>
          </w:p>
          <w:p w14:paraId="2677A3AC" w14:textId="77777777" w:rsidR="0006618B" w:rsidRDefault="0006618B" w:rsidP="00524EED">
            <w:pPr>
              <w:pStyle w:val="code"/>
              <w:bidi w:val="0"/>
            </w:pPr>
            <w:r>
              <w:t xml:space="preserve">  console.log(`Second: ${second}`);</w:t>
            </w:r>
          </w:p>
          <w:p w14:paraId="56CED0CE" w14:textId="77777777" w:rsidR="0006618B" w:rsidRDefault="0006618B" w:rsidP="00524EED">
            <w:pPr>
              <w:pStyle w:val="code"/>
              <w:bidi w:val="0"/>
            </w:pPr>
            <w:r>
              <w:t xml:space="preserve">  console.log(`Rest: ${rest.join(', ')}`);</w:t>
            </w:r>
          </w:p>
          <w:p w14:paraId="572D4813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  </w:t>
            </w:r>
          </w:p>
          <w:p w14:paraId="7F32E78D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  // </w:t>
            </w:r>
            <w:r>
              <w:rPr>
                <w:rtl/>
              </w:rPr>
              <w:t>استفاده از</w:t>
            </w:r>
            <w:r>
              <w:t xml:space="preserve"> Spread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پردازش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شتر</w:t>
            </w:r>
          </w:p>
          <w:p w14:paraId="5EEA0694" w14:textId="77777777" w:rsidR="0006618B" w:rsidRDefault="0006618B" w:rsidP="00524EED">
            <w:pPr>
              <w:pStyle w:val="code"/>
              <w:bidi w:val="0"/>
            </w:pPr>
            <w:r>
              <w:t xml:space="preserve">  const allData = [first, second, ...rest];</w:t>
            </w:r>
          </w:p>
          <w:p w14:paraId="530B4D6E" w14:textId="7BB8764F" w:rsidR="0006618B" w:rsidRDefault="0006618B" w:rsidP="00524EED">
            <w:pPr>
              <w:pStyle w:val="code"/>
              <w:bidi w:val="0"/>
            </w:pPr>
            <w:r>
              <w:t xml:space="preserve">  return allData.map(item =&gt; item  2);</w:t>
            </w:r>
          </w:p>
          <w:p w14:paraId="73A663DA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1519BCE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42D3002F" w14:textId="77777777" w:rsidR="0006618B" w:rsidRDefault="0006618B" w:rsidP="00524EED">
            <w:pPr>
              <w:pStyle w:val="code"/>
              <w:bidi w:val="0"/>
            </w:pPr>
            <w:r>
              <w:lastRenderedPageBreak/>
              <w:t>const result = processData(1, 2, 3, 4, 5);</w:t>
            </w:r>
          </w:p>
          <w:p w14:paraId="33BAD674" w14:textId="77777777" w:rsidR="0006618B" w:rsidRDefault="0006618B" w:rsidP="00524EED">
            <w:pPr>
              <w:pStyle w:val="code"/>
              <w:bidi w:val="0"/>
            </w:pPr>
            <w:r>
              <w:t>console.log(result); // [2, 4, 6, 8, 10]</w:t>
            </w:r>
          </w:p>
          <w:p w14:paraId="21C1EFA4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281335B4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t xml:space="preserve"> Destructuring</w:t>
            </w:r>
          </w:p>
          <w:p w14:paraId="04000D0A" w14:textId="77777777" w:rsidR="0006618B" w:rsidRDefault="0006618B" w:rsidP="00524EED">
            <w:pPr>
              <w:pStyle w:val="code"/>
              <w:bidi w:val="0"/>
            </w:pPr>
            <w:r>
              <w:t>const [first, ...others] = [1, 2, 3, 4, 5];</w:t>
            </w:r>
          </w:p>
          <w:p w14:paraId="1100F986" w14:textId="77777777" w:rsidR="0006618B" w:rsidRDefault="0006618B" w:rsidP="00524EED">
            <w:pPr>
              <w:pStyle w:val="code"/>
              <w:bidi w:val="0"/>
            </w:pPr>
            <w:r>
              <w:t>console.log(first); // 1</w:t>
            </w:r>
          </w:p>
          <w:p w14:paraId="6D7148B1" w14:textId="77777777" w:rsidR="0006618B" w:rsidRDefault="0006618B" w:rsidP="00524EED">
            <w:pPr>
              <w:pStyle w:val="code"/>
              <w:bidi w:val="0"/>
            </w:pPr>
            <w:r>
              <w:t>console.log(others); // [2, 3, 4, 5]</w:t>
            </w:r>
          </w:p>
          <w:p w14:paraId="2DFEA54A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1D17CC72" w14:textId="77777777" w:rsidR="0006618B" w:rsidRDefault="0006618B" w:rsidP="00524EED">
            <w:pPr>
              <w:pStyle w:val="code"/>
              <w:bidi w:val="0"/>
            </w:pPr>
            <w:r>
              <w:t>const { a, ...rest } = { a: 1, b: 2, c: 3, d: 4 };</w:t>
            </w:r>
          </w:p>
          <w:p w14:paraId="350AEC9C" w14:textId="77777777" w:rsidR="0006618B" w:rsidRDefault="0006618B" w:rsidP="00524EED">
            <w:pPr>
              <w:pStyle w:val="code"/>
              <w:bidi w:val="0"/>
            </w:pPr>
            <w:r>
              <w:t>console.log(a); // 1</w:t>
            </w:r>
          </w:p>
          <w:p w14:paraId="359268B3" w14:textId="7F23E32D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>console.log(rest); // { b: 2, c: 3, d: 4 }</w:t>
            </w:r>
          </w:p>
        </w:tc>
      </w:tr>
    </w:tbl>
    <w:p w14:paraId="601C4B03" w14:textId="659ED70A" w:rsidR="008F24AB" w:rsidRPr="008F24AB" w:rsidRDefault="008F24AB" w:rsidP="00524EED">
      <w:pPr>
        <w:pStyle w:val="code"/>
      </w:pPr>
      <w:hyperlink r:id="rId508" w:history="1">
        <w:r w:rsidRPr="008F24AB">
          <w:rPr>
            <w:rStyle w:val="Hyperlink"/>
          </w:rPr>
          <w:t>SpreadOperatorRestParameters</w:t>
        </w:r>
      </w:hyperlink>
    </w:p>
    <w:p w14:paraId="669F8D55" w14:textId="77777777" w:rsidR="008F24AB" w:rsidRDefault="008F24AB" w:rsidP="0018185B"/>
    <w:p w14:paraId="43169FEC" w14:textId="2A3C4E96" w:rsidR="006E29AD" w:rsidRDefault="006E29AD" w:rsidP="0018185B">
      <w:pPr>
        <w:rPr>
          <w:rtl/>
        </w:rPr>
      </w:pPr>
      <w:r>
        <w:rPr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253F" w14:paraId="0D7D3F63" w14:textId="77777777" w:rsidTr="0058253F">
        <w:tc>
          <w:tcPr>
            <w:tcW w:w="9350" w:type="dxa"/>
            <w:shd w:val="clear" w:color="auto" w:fill="E2EFD9" w:themeFill="accent6" w:themeFillTint="33"/>
          </w:tcPr>
          <w:p w14:paraId="0D08EF04" w14:textId="77777777" w:rsidR="0058253F" w:rsidRDefault="0058253F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کلون عم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ساده (فقط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آبجکت‌ها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ساده)</w:t>
            </w:r>
          </w:p>
          <w:p w14:paraId="2AC61DD5" w14:textId="77777777" w:rsidR="0058253F" w:rsidRDefault="0058253F" w:rsidP="00524EED">
            <w:pPr>
              <w:pStyle w:val="code"/>
              <w:bidi w:val="0"/>
            </w:pPr>
            <w:r>
              <w:t>const original = { a: 1, b: { c: 2 } };</w:t>
            </w:r>
          </w:p>
          <w:p w14:paraId="0D7342C2" w14:textId="77777777" w:rsidR="0058253F" w:rsidRDefault="0058253F" w:rsidP="00524EED">
            <w:pPr>
              <w:pStyle w:val="code"/>
              <w:bidi w:val="0"/>
            </w:pPr>
            <w:r>
              <w:t>const clone = { ...original, b: { ...original.b } };</w:t>
            </w:r>
          </w:p>
          <w:p w14:paraId="19D4BFCE" w14:textId="77777777" w:rsidR="0058253F" w:rsidRDefault="0058253F" w:rsidP="00524EED">
            <w:pPr>
              <w:pStyle w:val="code"/>
              <w:bidi w:val="0"/>
              <w:rPr>
                <w:rtl/>
              </w:rPr>
            </w:pPr>
          </w:p>
          <w:p w14:paraId="11CF0593" w14:textId="77777777" w:rsidR="0058253F" w:rsidRDefault="0058253F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ادغام آبجکت‌ها با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</w:p>
          <w:p w14:paraId="4E1593AC" w14:textId="77777777" w:rsidR="0058253F" w:rsidRDefault="0058253F" w:rsidP="00524EED">
            <w:pPr>
              <w:pStyle w:val="code"/>
              <w:bidi w:val="0"/>
            </w:pPr>
            <w:r>
              <w:t>const defaults = { theme: 'light', fontSize: 16 };</w:t>
            </w:r>
          </w:p>
          <w:p w14:paraId="2CCEFAF6" w14:textId="77777777" w:rsidR="0058253F" w:rsidRDefault="0058253F" w:rsidP="00524EED">
            <w:pPr>
              <w:pStyle w:val="code"/>
              <w:bidi w:val="0"/>
            </w:pPr>
            <w:r>
              <w:t>const userPreferences = { theme: 'dark' };</w:t>
            </w:r>
          </w:p>
          <w:p w14:paraId="1B7E822A" w14:textId="77777777" w:rsidR="0058253F" w:rsidRDefault="0058253F" w:rsidP="00524EED">
            <w:pPr>
              <w:pStyle w:val="code"/>
              <w:bidi w:val="0"/>
            </w:pPr>
            <w:r>
              <w:t>const finalConfig = { ...defaults, ...userPreferences };</w:t>
            </w:r>
          </w:p>
          <w:p w14:paraId="5F545415" w14:textId="77777777" w:rsidR="0058253F" w:rsidRDefault="0058253F" w:rsidP="00524EED">
            <w:pPr>
              <w:pStyle w:val="code"/>
              <w:bidi w:val="0"/>
            </w:pPr>
            <w:r>
              <w:t>console.log(finalConfig); // { theme: 'dark', fontSize: 16 }</w:t>
            </w:r>
          </w:p>
          <w:p w14:paraId="412A86C4" w14:textId="77777777" w:rsidR="0058253F" w:rsidRDefault="0058253F" w:rsidP="00524EED">
            <w:pPr>
              <w:pStyle w:val="code"/>
              <w:bidi w:val="0"/>
              <w:rPr>
                <w:rtl/>
              </w:rPr>
            </w:pPr>
          </w:p>
          <w:p w14:paraId="1780DE94" w14:textId="77777777" w:rsidR="0058253F" w:rsidRDefault="0058253F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بدون مقاد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</w:p>
          <w:p w14:paraId="45E79148" w14:textId="77777777" w:rsidR="0058253F" w:rsidRDefault="0058253F" w:rsidP="00524EED">
            <w:pPr>
              <w:pStyle w:val="code"/>
              <w:bidi w:val="0"/>
            </w:pPr>
            <w:r>
              <w:t>const withDuplicates = [1, 2, 2, 3, 4, 4, 5];</w:t>
            </w:r>
          </w:p>
          <w:p w14:paraId="5FBD55DD" w14:textId="77777777" w:rsidR="0058253F" w:rsidRDefault="0058253F" w:rsidP="00524EED">
            <w:pPr>
              <w:pStyle w:val="code"/>
              <w:bidi w:val="0"/>
            </w:pPr>
            <w:r>
              <w:t>const unique = [...new Set(withDuplicates)];</w:t>
            </w:r>
          </w:p>
          <w:p w14:paraId="2D360C29" w14:textId="7D93EFE6" w:rsidR="0058253F" w:rsidRDefault="0058253F" w:rsidP="00524EED">
            <w:pPr>
              <w:pStyle w:val="code"/>
              <w:bidi w:val="0"/>
              <w:rPr>
                <w:rtl/>
              </w:rPr>
            </w:pPr>
            <w:r>
              <w:t>console.log(unique); // [1, 2, 3, 4, 5]</w:t>
            </w:r>
          </w:p>
        </w:tc>
      </w:tr>
    </w:tbl>
    <w:p w14:paraId="11FA1400" w14:textId="261114FA" w:rsidR="005725A6" w:rsidRPr="005725A6" w:rsidRDefault="005725A6" w:rsidP="00524EED">
      <w:pPr>
        <w:pStyle w:val="code"/>
      </w:pPr>
      <w:hyperlink r:id="rId509" w:history="1">
        <w:r w:rsidRPr="005725A6">
          <w:rPr>
            <w:rStyle w:val="Hyperlink"/>
          </w:rPr>
          <w:t>SpreadOperatorPros</w:t>
        </w:r>
      </w:hyperlink>
    </w:p>
    <w:p w14:paraId="3E719A78" w14:textId="77777777" w:rsidR="005725A6" w:rsidRDefault="005725A6" w:rsidP="0018185B"/>
    <w:p w14:paraId="5E770097" w14:textId="0B4DB050" w:rsidR="006E29AD" w:rsidRDefault="006E29AD" w:rsidP="0018185B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قدرتمندتر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ES6</w:t>
      </w:r>
      <w:r>
        <w:rPr>
          <w:rtl/>
        </w:rPr>
        <w:t>+ است که کد را خوانا‌تر و مختصرتر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53FFA15" w14:textId="77777777" w:rsidR="005725A6" w:rsidRPr="006E29AD" w:rsidRDefault="005725A6" w:rsidP="0018185B">
      <w:pPr>
        <w:rPr>
          <w:rtl/>
        </w:rPr>
      </w:pPr>
    </w:p>
    <w:p w14:paraId="5E9325F4" w14:textId="53BE4BCA" w:rsidR="001C43B0" w:rsidRDefault="001C43B0" w:rsidP="0018185B">
      <w:pPr>
        <w:pStyle w:val="Heading3"/>
        <w:rPr>
          <w:bCs/>
          <w:rtl/>
        </w:rPr>
      </w:pPr>
      <w:bookmarkStart w:id="233" w:name="_Toc211464653"/>
      <w:r>
        <w:rPr>
          <w:rFonts w:hint="cs"/>
          <w:rtl/>
        </w:rPr>
        <w:t xml:space="preserve">آموزش کار با تابع </w:t>
      </w:r>
      <w:r w:rsidRPr="001C43B0">
        <w:rPr>
          <w:bCs/>
        </w:rPr>
        <w:t>join()</w:t>
      </w:r>
      <w:bookmarkEnd w:id="233"/>
    </w:p>
    <w:p w14:paraId="15B3C4C4" w14:textId="0A799DF6" w:rsidR="001C43B0" w:rsidRDefault="001E445D" w:rsidP="0018185B">
      <w:pPr>
        <w:rPr>
          <w:rtl/>
        </w:rPr>
      </w:pPr>
      <w:r>
        <w:rPr>
          <w:rFonts w:hint="cs"/>
          <w:rtl/>
        </w:rPr>
        <w:t xml:space="preserve">تابع </w:t>
      </w:r>
      <w:r>
        <w:t>join()</w:t>
      </w:r>
      <w:r>
        <w:rPr>
          <w:rFonts w:hint="cs"/>
          <w:rtl/>
        </w:rPr>
        <w:t xml:space="preserve"> از توابع کار با آرایه‌هاست. این متد آرایه را به یک رشته متنی تبدیل میکند و برای اتصال عناصر از کاراکتر خاصی میتواند استفاده کند. </w:t>
      </w:r>
    </w:p>
    <w:p w14:paraId="71016E5D" w14:textId="43B4CD7D" w:rsidR="001E445D" w:rsidRDefault="001E445D" w:rsidP="0018185B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445D" w14:paraId="1C3AD96B" w14:textId="77777777" w:rsidTr="001E445D">
        <w:tc>
          <w:tcPr>
            <w:tcW w:w="9350" w:type="dxa"/>
            <w:shd w:val="clear" w:color="auto" w:fill="E2EFD9" w:themeFill="accent6" w:themeFillTint="33"/>
          </w:tcPr>
          <w:p w14:paraId="3661143D" w14:textId="77777777" w:rsidR="001E445D" w:rsidRDefault="001E445D" w:rsidP="00524EED">
            <w:pPr>
              <w:pStyle w:val="code"/>
              <w:bidi w:val="0"/>
            </w:pPr>
            <w:r>
              <w:t>const elements = ["Fire", "Air", "Water"];</w:t>
            </w:r>
          </w:p>
          <w:p w14:paraId="455230C4" w14:textId="77777777" w:rsidR="001E445D" w:rsidRDefault="001E445D" w:rsidP="00524EED">
            <w:pPr>
              <w:pStyle w:val="code"/>
              <w:bidi w:val="0"/>
              <w:rPr>
                <w:rtl/>
              </w:rPr>
            </w:pPr>
          </w:p>
          <w:p w14:paraId="7D25A96A" w14:textId="77777777" w:rsidR="001E445D" w:rsidRDefault="001E445D" w:rsidP="00524EED">
            <w:pPr>
              <w:pStyle w:val="code"/>
              <w:bidi w:val="0"/>
            </w:pPr>
            <w:r>
              <w:lastRenderedPageBreak/>
              <w:t>console.log(elements.join());</w:t>
            </w:r>
          </w:p>
          <w:p w14:paraId="28E13C06" w14:textId="77777777" w:rsidR="001E445D" w:rsidRDefault="001E445D" w:rsidP="00524EED">
            <w:pPr>
              <w:pStyle w:val="code"/>
              <w:bidi w:val="0"/>
            </w:pPr>
            <w:r>
              <w:t>// Expected output: "Fire,Air,Water"</w:t>
            </w:r>
          </w:p>
          <w:p w14:paraId="63C87709" w14:textId="77777777" w:rsidR="001E445D" w:rsidRDefault="001E445D" w:rsidP="00524EED">
            <w:pPr>
              <w:pStyle w:val="code"/>
              <w:bidi w:val="0"/>
              <w:rPr>
                <w:rtl/>
              </w:rPr>
            </w:pPr>
          </w:p>
          <w:p w14:paraId="1C8B91B4" w14:textId="77777777" w:rsidR="001E445D" w:rsidRDefault="001E445D" w:rsidP="00524EED">
            <w:pPr>
              <w:pStyle w:val="code"/>
              <w:bidi w:val="0"/>
            </w:pPr>
            <w:r>
              <w:t>console.log(elements.join(""));</w:t>
            </w:r>
          </w:p>
          <w:p w14:paraId="31615C6A" w14:textId="77777777" w:rsidR="001E445D" w:rsidRDefault="001E445D" w:rsidP="00524EED">
            <w:pPr>
              <w:pStyle w:val="code"/>
              <w:bidi w:val="0"/>
            </w:pPr>
            <w:r>
              <w:t>// Expected output: "FireAirWater"</w:t>
            </w:r>
          </w:p>
          <w:p w14:paraId="7F2326EB" w14:textId="77777777" w:rsidR="001E445D" w:rsidRDefault="001E445D" w:rsidP="00524EED">
            <w:pPr>
              <w:pStyle w:val="code"/>
              <w:bidi w:val="0"/>
              <w:rPr>
                <w:rtl/>
              </w:rPr>
            </w:pPr>
          </w:p>
          <w:p w14:paraId="02991277" w14:textId="77777777" w:rsidR="001E445D" w:rsidRDefault="001E445D" w:rsidP="00524EED">
            <w:pPr>
              <w:pStyle w:val="code"/>
              <w:bidi w:val="0"/>
            </w:pPr>
            <w:r>
              <w:t>console.log(elements.join("-"));</w:t>
            </w:r>
          </w:p>
          <w:p w14:paraId="7AC96BD6" w14:textId="456613E8" w:rsidR="001E445D" w:rsidRDefault="001E445D" w:rsidP="00524EED">
            <w:pPr>
              <w:pStyle w:val="code"/>
              <w:bidi w:val="0"/>
            </w:pPr>
            <w:r>
              <w:t>// Expected output: "Fire-Air-Water"</w:t>
            </w:r>
          </w:p>
        </w:tc>
      </w:tr>
    </w:tbl>
    <w:p w14:paraId="264AF7DA" w14:textId="3C21FDA6" w:rsidR="005725A6" w:rsidRPr="005725A6" w:rsidRDefault="005725A6" w:rsidP="0018185B">
      <w:hyperlink r:id="rId510" w:history="1">
        <w:r w:rsidRPr="005725A6">
          <w:rPr>
            <w:rStyle w:val="Hyperlink"/>
          </w:rPr>
          <w:t>join</w:t>
        </w:r>
      </w:hyperlink>
    </w:p>
    <w:p w14:paraId="3E5A2F25" w14:textId="0D4F6AE7" w:rsidR="001E445D" w:rsidRDefault="001E445D" w:rsidP="0018185B"/>
    <w:p w14:paraId="03A61896" w14:textId="77777777" w:rsidR="006D2429" w:rsidRDefault="006D2429" w:rsidP="0018185B">
      <w:pPr>
        <w:pStyle w:val="Heading2"/>
        <w:rPr>
          <w:rtl/>
        </w:rPr>
      </w:pPr>
      <w:bookmarkStart w:id="234" w:name="_Toc211464654"/>
      <w:r>
        <w:rPr>
          <w:rFonts w:hint="cs"/>
          <w:rtl/>
        </w:rPr>
        <w:t xml:space="preserve">آموزش </w:t>
      </w:r>
      <w:r w:rsidRPr="006D2429">
        <w:t>Destructuring Assignment</w:t>
      </w:r>
      <w:bookmarkEnd w:id="234"/>
    </w:p>
    <w:p w14:paraId="5E59E9C8" w14:textId="29288FAB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Destructuring</w:t>
      </w:r>
    </w:p>
    <w:p w14:paraId="254588F8" w14:textId="117F32BB" w:rsidR="003A0969" w:rsidRDefault="003A0969" w:rsidP="0018185B">
      <w:pPr>
        <w:rPr>
          <w:rtl/>
        </w:rPr>
      </w:pPr>
      <w:r>
        <w:t>Destructuring Assignment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قدرتمند در </w:t>
      </w:r>
      <w:r>
        <w:t>ES6</w:t>
      </w:r>
      <w:r>
        <w:rPr>
          <w:rtl/>
        </w:rPr>
        <w:t xml:space="preserve"> است که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از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را از آبجکت‌ها استخراج کرده و در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Fonts w:hint="cs"/>
          <w:rtl/>
        </w:rPr>
        <w:t>ی</w:t>
      </w:r>
      <w:r>
        <w:rPr>
          <w:rtl/>
        </w:rPr>
        <w:t xml:space="preserve"> جداگانه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50EA1C6" w14:textId="508FECBB" w:rsidR="003A0969" w:rsidRDefault="003A0969" w:rsidP="0018185B">
      <w:pPr>
        <w:rPr>
          <w:rtl/>
        </w:rPr>
      </w:pPr>
      <w:r>
        <w:t>Destructuring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(</w:t>
      </w:r>
      <w:r>
        <w:t>Array Destructuring</w:t>
      </w:r>
      <w:r>
        <w:rPr>
          <w:rtl/>
        </w:rPr>
        <w:t>)</w:t>
      </w:r>
      <w:r w:rsidR="00A47A67">
        <w:rPr>
          <w:rFonts w:hint="cs"/>
          <w:rtl/>
        </w:rPr>
        <w:t>:</w:t>
      </w:r>
    </w:p>
    <w:p w14:paraId="6D60E2FF" w14:textId="4654EAD3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مبان</w:t>
      </w:r>
      <w:r>
        <w:rPr>
          <w:rFonts w:hint="cs"/>
          <w:rtl/>
        </w:rPr>
        <w:t>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 w:rsidR="00A47A67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67" w14:paraId="20318250" w14:textId="77777777" w:rsidTr="00A47A67">
        <w:tc>
          <w:tcPr>
            <w:tcW w:w="9350" w:type="dxa"/>
            <w:shd w:val="clear" w:color="auto" w:fill="E2EFD9" w:themeFill="accent6" w:themeFillTint="33"/>
          </w:tcPr>
          <w:p w14:paraId="21130319" w14:textId="77777777" w:rsidR="00A47A67" w:rsidRDefault="00A47A67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سنت</w:t>
            </w:r>
            <w:r>
              <w:rPr>
                <w:rFonts w:hint="cs"/>
                <w:rtl/>
              </w:rPr>
              <w:t>ی</w:t>
            </w:r>
          </w:p>
          <w:p w14:paraId="716AA98D" w14:textId="77777777" w:rsidR="00A47A67" w:rsidRDefault="00A47A67" w:rsidP="00524EED">
            <w:pPr>
              <w:pStyle w:val="code"/>
              <w:bidi w:val="0"/>
            </w:pPr>
            <w:r>
              <w:t>const numbers = [1, 2, 3];</w:t>
            </w:r>
          </w:p>
          <w:p w14:paraId="23F76D67" w14:textId="77777777" w:rsidR="00A47A67" w:rsidRDefault="00A47A67" w:rsidP="00524EED">
            <w:pPr>
              <w:pStyle w:val="code"/>
              <w:bidi w:val="0"/>
            </w:pPr>
            <w:r>
              <w:t>const a = numbers[0];</w:t>
            </w:r>
          </w:p>
          <w:p w14:paraId="662CC08A" w14:textId="77777777" w:rsidR="00A47A67" w:rsidRDefault="00A47A67" w:rsidP="00524EED">
            <w:pPr>
              <w:pStyle w:val="code"/>
              <w:bidi w:val="0"/>
            </w:pPr>
            <w:r>
              <w:t>const b = numbers[1];</w:t>
            </w:r>
          </w:p>
          <w:p w14:paraId="5DE349D8" w14:textId="77777777" w:rsidR="00A47A67" w:rsidRDefault="00A47A67" w:rsidP="00524EED">
            <w:pPr>
              <w:pStyle w:val="code"/>
              <w:bidi w:val="0"/>
            </w:pPr>
            <w:r>
              <w:t>const c = numbers[2];</w:t>
            </w:r>
          </w:p>
          <w:p w14:paraId="7394C9E5" w14:textId="77777777" w:rsidR="00A47A67" w:rsidRDefault="00A47A67" w:rsidP="00524EED">
            <w:pPr>
              <w:pStyle w:val="code"/>
              <w:bidi w:val="0"/>
              <w:rPr>
                <w:rtl/>
              </w:rPr>
            </w:pPr>
          </w:p>
          <w:p w14:paraId="2E123BA5" w14:textId="77777777" w:rsidR="00A47A67" w:rsidRDefault="00A47A67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0C8700B0" w14:textId="77777777" w:rsidR="00A47A67" w:rsidRDefault="00A47A67" w:rsidP="00524EED">
            <w:pPr>
              <w:pStyle w:val="code"/>
              <w:bidi w:val="0"/>
            </w:pPr>
            <w:r>
              <w:t>const [x, y, z] = [1, 2, 3];</w:t>
            </w:r>
          </w:p>
          <w:p w14:paraId="323207F3" w14:textId="77777777" w:rsidR="00A47A67" w:rsidRDefault="00A47A67" w:rsidP="00524EED">
            <w:pPr>
              <w:pStyle w:val="code"/>
              <w:bidi w:val="0"/>
            </w:pPr>
            <w:r>
              <w:t>console.log(x); // 1</w:t>
            </w:r>
          </w:p>
          <w:p w14:paraId="4467CEF7" w14:textId="77777777" w:rsidR="00A47A67" w:rsidRDefault="00A47A67" w:rsidP="00524EED">
            <w:pPr>
              <w:pStyle w:val="code"/>
              <w:bidi w:val="0"/>
            </w:pPr>
            <w:r>
              <w:t>console.log(y); // 2</w:t>
            </w:r>
          </w:p>
          <w:p w14:paraId="513959A9" w14:textId="5D7BC3D4" w:rsidR="00A47A67" w:rsidRDefault="00A47A67" w:rsidP="00524EED">
            <w:pPr>
              <w:pStyle w:val="code"/>
              <w:bidi w:val="0"/>
            </w:pPr>
            <w:r>
              <w:t>console.log(z); // 3</w:t>
            </w:r>
          </w:p>
        </w:tc>
      </w:tr>
    </w:tbl>
    <w:p w14:paraId="40973407" w14:textId="518866C5" w:rsidR="005725A6" w:rsidRPr="005725A6" w:rsidRDefault="005725A6" w:rsidP="00524EED">
      <w:pPr>
        <w:pStyle w:val="code"/>
      </w:pPr>
      <w:hyperlink r:id="rId511" w:history="1">
        <w:r w:rsidRPr="005725A6">
          <w:rPr>
            <w:rStyle w:val="Hyperlink"/>
          </w:rPr>
          <w:t>Destructuring</w:t>
        </w:r>
      </w:hyperlink>
    </w:p>
    <w:p w14:paraId="13B6853C" w14:textId="77777777" w:rsidR="005725A6" w:rsidRDefault="005725A6" w:rsidP="0018185B"/>
    <w:p w14:paraId="7A1AFB9A" w14:textId="785FF13C" w:rsidR="003A0969" w:rsidRDefault="003A0969" w:rsidP="0018185B">
      <w:r>
        <w:rPr>
          <w:rtl/>
        </w:rPr>
        <w:t xml:space="preserve">  </w:t>
      </w:r>
      <w:r w:rsidR="00A47A67">
        <w:rPr>
          <w:rFonts w:hint="cs"/>
          <w:rtl/>
        </w:rPr>
        <w:t>مقداردهی پیشفرض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67" w14:paraId="1602AE00" w14:textId="77777777" w:rsidTr="00A47A67">
        <w:tc>
          <w:tcPr>
            <w:tcW w:w="9350" w:type="dxa"/>
            <w:shd w:val="clear" w:color="auto" w:fill="E2EFD9" w:themeFill="accent6" w:themeFillTint="33"/>
          </w:tcPr>
          <w:p w14:paraId="3AC919CE" w14:textId="77777777" w:rsidR="00A47A67" w:rsidRDefault="00A47A67" w:rsidP="00524EED">
            <w:pPr>
              <w:pStyle w:val="code"/>
              <w:bidi w:val="0"/>
            </w:pPr>
            <w:r>
              <w:t>const [a = 10, b = 20, c = 30] = [1, 2];</w:t>
            </w:r>
          </w:p>
          <w:p w14:paraId="4FEFD145" w14:textId="77777777" w:rsidR="00A47A67" w:rsidRDefault="00A47A67" w:rsidP="00524EED">
            <w:pPr>
              <w:pStyle w:val="code"/>
              <w:bidi w:val="0"/>
            </w:pPr>
            <w:r>
              <w:t>console.log(a); // 1</w:t>
            </w:r>
          </w:p>
          <w:p w14:paraId="3E3C3150" w14:textId="77777777" w:rsidR="00A47A67" w:rsidRDefault="00A47A67" w:rsidP="00524EED">
            <w:pPr>
              <w:pStyle w:val="code"/>
              <w:bidi w:val="0"/>
            </w:pPr>
            <w:r>
              <w:t>console.log(b); // 2</w:t>
            </w:r>
          </w:p>
          <w:p w14:paraId="7D2881A6" w14:textId="263C9D76" w:rsidR="00A47A67" w:rsidRDefault="00A47A67" w:rsidP="00524EED">
            <w:pPr>
              <w:pStyle w:val="code"/>
              <w:bidi w:val="0"/>
            </w:pPr>
            <w:r>
              <w:t>console.log(c); // 30 (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</w:tc>
      </w:tr>
    </w:tbl>
    <w:p w14:paraId="7F078A60" w14:textId="58403948" w:rsidR="005725A6" w:rsidRPr="005725A6" w:rsidRDefault="005725A6" w:rsidP="00524EED">
      <w:pPr>
        <w:pStyle w:val="code"/>
      </w:pPr>
      <w:hyperlink r:id="rId512" w:history="1">
        <w:r w:rsidRPr="005725A6">
          <w:rPr>
            <w:rStyle w:val="Hyperlink"/>
          </w:rPr>
          <w:t>DestructuringPreValue</w:t>
        </w:r>
      </w:hyperlink>
    </w:p>
    <w:p w14:paraId="3473B2A8" w14:textId="77777777" w:rsidR="005725A6" w:rsidRDefault="005725A6" w:rsidP="0018185B">
      <w:pPr>
        <w:rPr>
          <w:lang w:bidi="ar-SA"/>
        </w:rPr>
      </w:pPr>
    </w:p>
    <w:p w14:paraId="58CD33B0" w14:textId="32E27372" w:rsidR="00A47A67" w:rsidRPr="00A47A67" w:rsidRDefault="00A47A67" w:rsidP="0018185B">
      <w:r w:rsidRPr="00A47A67">
        <w:rPr>
          <w:rtl/>
          <w:lang w:bidi="ar-SA"/>
        </w:rPr>
        <w:lastRenderedPageBreak/>
        <w:t>رد کردن عناصر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67" w14:paraId="2CFDA1BE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52A7A1D9" w14:textId="77777777" w:rsidR="00A47A67" w:rsidRDefault="00A47A67" w:rsidP="00524EED">
            <w:pPr>
              <w:pStyle w:val="code"/>
              <w:bidi w:val="0"/>
            </w:pPr>
            <w:r>
              <w:t>const [first, , third] = [1, 2, 3, 4];</w:t>
            </w:r>
          </w:p>
          <w:p w14:paraId="03F8DEF9" w14:textId="77777777" w:rsidR="00A47A67" w:rsidRDefault="00A47A67" w:rsidP="00524EED">
            <w:pPr>
              <w:pStyle w:val="code"/>
              <w:bidi w:val="0"/>
            </w:pPr>
            <w:r>
              <w:t>console.log(first); // 1</w:t>
            </w:r>
          </w:p>
          <w:p w14:paraId="048CEA1A" w14:textId="7D8EA176" w:rsidR="00A47A67" w:rsidRDefault="00A47A67" w:rsidP="00524EED">
            <w:pPr>
              <w:pStyle w:val="code"/>
              <w:bidi w:val="0"/>
              <w:rPr>
                <w:rtl/>
              </w:rPr>
            </w:pPr>
            <w:r>
              <w:t>console.log(third); // 3</w:t>
            </w:r>
          </w:p>
        </w:tc>
      </w:tr>
    </w:tbl>
    <w:p w14:paraId="78B6A2D9" w14:textId="16F32D35" w:rsidR="005725A6" w:rsidRPr="005725A6" w:rsidRDefault="005725A6" w:rsidP="00524EED">
      <w:pPr>
        <w:pStyle w:val="code"/>
      </w:pPr>
      <w:hyperlink r:id="rId513" w:history="1">
        <w:r w:rsidRPr="005725A6">
          <w:rPr>
            <w:rStyle w:val="Hyperlink"/>
          </w:rPr>
          <w:t>DestructuringOmitted</w:t>
        </w:r>
      </w:hyperlink>
    </w:p>
    <w:p w14:paraId="43E7A464" w14:textId="77777777" w:rsidR="005725A6" w:rsidRDefault="005725A6" w:rsidP="0018185B">
      <w:pPr>
        <w:rPr>
          <w:rtl/>
          <w:lang w:bidi="ar-SA"/>
        </w:rPr>
      </w:pPr>
    </w:p>
    <w:p w14:paraId="76D32B59" w14:textId="5616CDF2" w:rsidR="001E5B11" w:rsidRPr="001E5B11" w:rsidRDefault="001E5B11" w:rsidP="0018185B">
      <w:r w:rsidRPr="001E5B11">
        <w:rPr>
          <w:rtl/>
          <w:lang w:bidi="ar-SA"/>
        </w:rPr>
        <w:t>جمع‌آوری باقی‌مانده‌ها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B11" w14:paraId="7B95BA6F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6AAB17B6" w14:textId="77777777" w:rsidR="001E5B11" w:rsidRPr="001E5B11" w:rsidRDefault="001E5B11" w:rsidP="00524EED">
            <w:pPr>
              <w:pStyle w:val="code"/>
              <w:bidi w:val="0"/>
            </w:pPr>
            <w:r w:rsidRPr="001E5B11">
              <w:t>const [first, second, ...rest] = [1, 2, 3, 4, 5];</w:t>
            </w:r>
          </w:p>
          <w:p w14:paraId="40B99B8D" w14:textId="77777777" w:rsidR="001E5B11" w:rsidRPr="001E5B11" w:rsidRDefault="001E5B11" w:rsidP="00524EED">
            <w:pPr>
              <w:pStyle w:val="code"/>
              <w:bidi w:val="0"/>
            </w:pPr>
            <w:r w:rsidRPr="001E5B11">
              <w:t>console.log(first); // 1</w:t>
            </w:r>
          </w:p>
          <w:p w14:paraId="2B91426C" w14:textId="77777777" w:rsidR="001E5B11" w:rsidRPr="001E5B11" w:rsidRDefault="001E5B11" w:rsidP="00524EED">
            <w:pPr>
              <w:pStyle w:val="code"/>
              <w:bidi w:val="0"/>
            </w:pPr>
            <w:r w:rsidRPr="001E5B11">
              <w:t>console.log(second); // 2</w:t>
            </w:r>
          </w:p>
          <w:p w14:paraId="05F3F8A0" w14:textId="7EADE6AC" w:rsidR="001E5B11" w:rsidRPr="001E5B11" w:rsidRDefault="001E5B11" w:rsidP="00524EED">
            <w:pPr>
              <w:pStyle w:val="code"/>
              <w:bidi w:val="0"/>
              <w:rPr>
                <w:rtl/>
              </w:rPr>
            </w:pPr>
            <w:r w:rsidRPr="001E5B11">
              <w:t>console.log(rest); // [3, 4, 5]</w:t>
            </w:r>
          </w:p>
        </w:tc>
      </w:tr>
    </w:tbl>
    <w:p w14:paraId="53F32FB9" w14:textId="4174A58C" w:rsidR="005725A6" w:rsidRPr="005725A6" w:rsidRDefault="005725A6" w:rsidP="0018185B">
      <w:hyperlink r:id="rId514" w:history="1">
        <w:r w:rsidRPr="005725A6">
          <w:rPr>
            <w:rStyle w:val="Hyperlink"/>
          </w:rPr>
          <w:t>DestructuringSum</w:t>
        </w:r>
      </w:hyperlink>
    </w:p>
    <w:p w14:paraId="631E52BA" w14:textId="15924E79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تعو</w:t>
      </w:r>
      <w:r>
        <w:rPr>
          <w:rFonts w:hint="cs"/>
          <w:rtl/>
        </w:rPr>
        <w:t>ی</w:t>
      </w:r>
      <w:r>
        <w:rPr>
          <w:rFonts w:hint="eastAsia"/>
          <w:rtl/>
        </w:rPr>
        <w:t>ض</w:t>
      </w:r>
      <w:r>
        <w:rPr>
          <w:rtl/>
        </w:rPr>
        <w:t xml:space="preserve">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</w:t>
      </w:r>
      <w:r>
        <w:t>Swap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B11" w14:paraId="4E74C0E1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17F0ECB5" w14:textId="77777777" w:rsidR="001E5B11" w:rsidRDefault="001E5B11" w:rsidP="00524EED">
            <w:pPr>
              <w:pStyle w:val="code"/>
              <w:bidi w:val="0"/>
            </w:pPr>
            <w:r>
              <w:t>let a = 1;</w:t>
            </w:r>
          </w:p>
          <w:p w14:paraId="10B5A736" w14:textId="77777777" w:rsidR="001E5B11" w:rsidRDefault="001E5B11" w:rsidP="00524EED">
            <w:pPr>
              <w:pStyle w:val="code"/>
              <w:bidi w:val="0"/>
            </w:pPr>
            <w:r>
              <w:t>let b = 2;</w:t>
            </w:r>
          </w:p>
          <w:p w14:paraId="23DC72B9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</w:p>
          <w:p w14:paraId="5B29EE35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سنت</w:t>
            </w:r>
            <w:r>
              <w:rPr>
                <w:rFonts w:hint="cs"/>
                <w:rtl/>
              </w:rPr>
              <w:t>ی</w:t>
            </w:r>
          </w:p>
          <w:p w14:paraId="72A460A3" w14:textId="77777777" w:rsidR="001E5B11" w:rsidRDefault="001E5B11" w:rsidP="00524EED">
            <w:pPr>
              <w:pStyle w:val="code"/>
              <w:bidi w:val="0"/>
            </w:pPr>
            <w:r>
              <w:t>let temp = a;</w:t>
            </w:r>
          </w:p>
          <w:p w14:paraId="271C30F2" w14:textId="77777777" w:rsidR="001E5B11" w:rsidRDefault="001E5B11" w:rsidP="00524EED">
            <w:pPr>
              <w:pStyle w:val="code"/>
              <w:bidi w:val="0"/>
            </w:pPr>
            <w:r>
              <w:t>a = b;</w:t>
            </w:r>
          </w:p>
          <w:p w14:paraId="7F8E84C2" w14:textId="77777777" w:rsidR="001E5B11" w:rsidRDefault="001E5B11" w:rsidP="00524EED">
            <w:pPr>
              <w:pStyle w:val="code"/>
              <w:bidi w:val="0"/>
            </w:pPr>
            <w:r>
              <w:t>b = temp;</w:t>
            </w:r>
          </w:p>
          <w:p w14:paraId="1988064F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</w:p>
          <w:p w14:paraId="1266B3AF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0907EFC8" w14:textId="77777777" w:rsidR="001E5B11" w:rsidRDefault="001E5B11" w:rsidP="00524EED">
            <w:pPr>
              <w:pStyle w:val="code"/>
              <w:bidi w:val="0"/>
            </w:pPr>
            <w:r>
              <w:t>[a, b] = [b, a];</w:t>
            </w:r>
          </w:p>
          <w:p w14:paraId="10868FC5" w14:textId="77777777" w:rsidR="001E5B11" w:rsidRDefault="001E5B11" w:rsidP="00524EED">
            <w:pPr>
              <w:pStyle w:val="code"/>
              <w:bidi w:val="0"/>
            </w:pPr>
            <w:r>
              <w:t>console.log(a); // 2</w:t>
            </w:r>
          </w:p>
          <w:p w14:paraId="6AFEDD18" w14:textId="15463051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>console.log(b); // 1</w:t>
            </w:r>
          </w:p>
        </w:tc>
      </w:tr>
    </w:tbl>
    <w:p w14:paraId="6B118353" w14:textId="7BEFE9F1" w:rsidR="00EE157E" w:rsidRPr="00EE157E" w:rsidRDefault="00EE157E" w:rsidP="0018185B">
      <w:hyperlink r:id="rId515" w:history="1">
        <w:r w:rsidRPr="00EE157E">
          <w:rPr>
            <w:rStyle w:val="Hyperlink"/>
          </w:rPr>
          <w:t>DestructuringSwap</w:t>
        </w:r>
      </w:hyperlink>
    </w:p>
    <w:p w14:paraId="3C6ED3C9" w14:textId="16D9ACC5" w:rsidR="003A0969" w:rsidRDefault="003A0969" w:rsidP="0018185B">
      <w:pPr>
        <w:pStyle w:val="Heading3"/>
        <w:rPr>
          <w:rtl/>
        </w:rPr>
      </w:pPr>
      <w:r>
        <w:rPr>
          <w:rtl/>
        </w:rPr>
        <w:t xml:space="preserve">  </w:t>
      </w:r>
      <w:bookmarkStart w:id="235" w:name="_Toc211464655"/>
      <w:r>
        <w:t>Destructuring</w:t>
      </w:r>
      <w:r>
        <w:rPr>
          <w:rtl/>
        </w:rPr>
        <w:t xml:space="preserve"> آبجکت‌ها (</w:t>
      </w:r>
      <w:r>
        <w:t>Object Destructuring</w:t>
      </w:r>
      <w:r>
        <w:rPr>
          <w:rtl/>
        </w:rPr>
        <w:t>)</w:t>
      </w:r>
      <w:bookmarkEnd w:id="2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B11" w14:paraId="4895E094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2C558D6D" w14:textId="77777777" w:rsidR="001E5B11" w:rsidRDefault="001E5B11" w:rsidP="00524EED">
            <w:pPr>
              <w:pStyle w:val="code"/>
              <w:bidi w:val="0"/>
            </w:pPr>
            <w:r>
              <w:t>const person = {</w:t>
            </w:r>
          </w:p>
          <w:p w14:paraId="691F6942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 xml:space="preserve">   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</w:t>
            </w:r>
          </w:p>
          <w:p w14:paraId="751600EF" w14:textId="77777777" w:rsidR="001E5B11" w:rsidRDefault="001E5B11" w:rsidP="00524EED">
            <w:pPr>
              <w:pStyle w:val="code"/>
              <w:bidi w:val="0"/>
            </w:pPr>
            <w:r>
              <w:t xml:space="preserve">    age: 30,</w:t>
            </w:r>
          </w:p>
          <w:p w14:paraId="682EC99B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 xml:space="preserve">    city: '</w:t>
            </w:r>
            <w:r>
              <w:rPr>
                <w:rtl/>
              </w:rPr>
              <w:t>تهران</w:t>
            </w:r>
            <w:r>
              <w:t>'</w:t>
            </w:r>
          </w:p>
          <w:p w14:paraId="65F93804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24E6E332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</w:p>
          <w:p w14:paraId="48A6C4AA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سنت</w:t>
            </w:r>
            <w:r>
              <w:rPr>
                <w:rFonts w:hint="cs"/>
                <w:rtl/>
              </w:rPr>
              <w:t>ی</w:t>
            </w:r>
          </w:p>
          <w:p w14:paraId="40D37CE2" w14:textId="77777777" w:rsidR="001E5B11" w:rsidRDefault="001E5B11" w:rsidP="00524EED">
            <w:pPr>
              <w:pStyle w:val="code"/>
              <w:bidi w:val="0"/>
            </w:pPr>
            <w:r>
              <w:t>const name = person.name;</w:t>
            </w:r>
          </w:p>
          <w:p w14:paraId="0C6ABCC0" w14:textId="77777777" w:rsidR="001E5B11" w:rsidRDefault="001E5B11" w:rsidP="00524EED">
            <w:pPr>
              <w:pStyle w:val="code"/>
              <w:bidi w:val="0"/>
            </w:pPr>
            <w:r>
              <w:t>const age = person.age;</w:t>
            </w:r>
          </w:p>
          <w:p w14:paraId="75D7D2A3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</w:p>
          <w:p w14:paraId="73B89C97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0C5C43EC" w14:textId="77777777" w:rsidR="001E5B11" w:rsidRDefault="001E5B11" w:rsidP="00524EED">
            <w:pPr>
              <w:pStyle w:val="code"/>
              <w:bidi w:val="0"/>
            </w:pPr>
            <w:r>
              <w:t>const { name, age, city } = person;</w:t>
            </w:r>
          </w:p>
          <w:p w14:paraId="4AA659F9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>console.log(name); //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  <w:p w14:paraId="6AD689DC" w14:textId="77777777" w:rsidR="001E5B11" w:rsidRDefault="001E5B11" w:rsidP="00524EED">
            <w:pPr>
              <w:pStyle w:val="code"/>
              <w:bidi w:val="0"/>
            </w:pPr>
            <w:r>
              <w:lastRenderedPageBreak/>
              <w:t>console.log(age); // 30</w:t>
            </w:r>
          </w:p>
          <w:p w14:paraId="11E2E5C8" w14:textId="4373A60C" w:rsidR="001E5B11" w:rsidRDefault="001E5B11" w:rsidP="00524EED">
            <w:pPr>
              <w:pStyle w:val="code"/>
              <w:bidi w:val="0"/>
            </w:pPr>
            <w:r>
              <w:t>console.log(city); // '</w:t>
            </w:r>
            <w:r>
              <w:rPr>
                <w:rtl/>
              </w:rPr>
              <w:t>تهران</w:t>
            </w:r>
            <w:r>
              <w:t>'</w:t>
            </w:r>
          </w:p>
        </w:tc>
      </w:tr>
    </w:tbl>
    <w:p w14:paraId="61A0D19E" w14:textId="0A31570A" w:rsidR="00DA3CCC" w:rsidRPr="00DA3CCC" w:rsidRDefault="00DA3CCC" w:rsidP="00524EED">
      <w:pPr>
        <w:pStyle w:val="code"/>
      </w:pPr>
      <w:hyperlink r:id="rId516" w:history="1">
        <w:r w:rsidRPr="00DA3CCC">
          <w:rPr>
            <w:rStyle w:val="Hyperlink"/>
          </w:rPr>
          <w:t>DestructuringObject</w:t>
        </w:r>
      </w:hyperlink>
    </w:p>
    <w:p w14:paraId="75F566EC" w14:textId="77777777" w:rsidR="00DA3CCC" w:rsidRDefault="00DA3CCC" w:rsidP="0018185B"/>
    <w:p w14:paraId="74C32F4A" w14:textId="15F51362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نام‌گذار</w:t>
      </w:r>
      <w:r>
        <w:rPr>
          <w:rFonts w:hint="cs"/>
          <w:rtl/>
        </w:rPr>
        <w:t>ی</w:t>
      </w:r>
      <w:r>
        <w:rPr>
          <w:rtl/>
        </w:rPr>
        <w:t xml:space="preserve"> مجدد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231286AA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08483189" w14:textId="77777777" w:rsidR="00AB6E9C" w:rsidRDefault="00AB6E9C" w:rsidP="00524EED">
            <w:pPr>
              <w:pStyle w:val="code"/>
              <w:bidi w:val="0"/>
            </w:pPr>
            <w:r>
              <w:t>const person = {</w:t>
            </w:r>
          </w:p>
          <w:p w14:paraId="54A11309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firstName: '</w:t>
            </w:r>
            <w:r>
              <w:rPr>
                <w:rtl/>
              </w:rPr>
              <w:t>فاطمه</w:t>
            </w:r>
            <w:r>
              <w:t>',</w:t>
            </w:r>
          </w:p>
          <w:p w14:paraId="426417F0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lastName: '</w:t>
            </w:r>
            <w:r>
              <w:rPr>
                <w:rtl/>
              </w:rPr>
              <w:t>احمد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  <w:p w14:paraId="14F71999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669DBA07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</w:p>
          <w:p w14:paraId="4BF68844" w14:textId="77777777" w:rsidR="00AB6E9C" w:rsidRDefault="00AB6E9C" w:rsidP="00524EED">
            <w:pPr>
              <w:pStyle w:val="code"/>
              <w:bidi w:val="0"/>
            </w:pPr>
            <w:r>
              <w:t>const { firstName: fname, lastName: lname } = person;</w:t>
            </w:r>
          </w:p>
          <w:p w14:paraId="4BD67DDB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console.log(fname); // '</w:t>
            </w:r>
            <w:r>
              <w:rPr>
                <w:rtl/>
              </w:rPr>
              <w:t>فاطمه</w:t>
            </w:r>
            <w:r>
              <w:t>'</w:t>
            </w:r>
          </w:p>
          <w:p w14:paraId="6115F986" w14:textId="7EA71CA3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console.log(lname); // '</w:t>
            </w:r>
            <w:r>
              <w:rPr>
                <w:rtl/>
              </w:rPr>
              <w:t>احمد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</w:tc>
      </w:tr>
    </w:tbl>
    <w:p w14:paraId="66F241F0" w14:textId="666314D0" w:rsidR="00DA3CCC" w:rsidRPr="00DA3CCC" w:rsidRDefault="00DA3CCC" w:rsidP="00524EED">
      <w:pPr>
        <w:pStyle w:val="code"/>
      </w:pPr>
      <w:hyperlink r:id="rId517" w:history="1">
        <w:r w:rsidRPr="00DA3CCC">
          <w:rPr>
            <w:rStyle w:val="Hyperlink"/>
          </w:rPr>
          <w:t>DestructuringRename</w:t>
        </w:r>
      </w:hyperlink>
    </w:p>
    <w:p w14:paraId="0DB0366A" w14:textId="77777777" w:rsidR="00DA3CCC" w:rsidRDefault="00DA3CCC" w:rsidP="0018185B"/>
    <w:p w14:paraId="2FBCD0E7" w14:textId="52D728A2" w:rsidR="003A0969" w:rsidRDefault="003A096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7EBAB284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3FAC806F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const { name = '</w:t>
            </w:r>
            <w:r>
              <w:rPr>
                <w:rtl/>
              </w:rPr>
              <w:t>ناشناس</w:t>
            </w:r>
            <w:r>
              <w:t>', age = 0, city = '</w:t>
            </w:r>
            <w:r>
              <w:rPr>
                <w:rtl/>
              </w:rPr>
              <w:t>نامشخص</w:t>
            </w:r>
            <w:r>
              <w:t>' } = { name: '</w:t>
            </w:r>
            <w:r>
              <w:rPr>
                <w:rtl/>
              </w:rPr>
              <w:t>محمد</w:t>
            </w:r>
            <w:r>
              <w:t>' };</w:t>
            </w:r>
          </w:p>
          <w:p w14:paraId="57C7EB4E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console.log(name); // '</w:t>
            </w:r>
            <w:r>
              <w:rPr>
                <w:rtl/>
              </w:rPr>
              <w:t>محمد</w:t>
            </w:r>
            <w:r>
              <w:t>'</w:t>
            </w:r>
          </w:p>
          <w:p w14:paraId="2B9AE608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console.log(age); // 0 (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  <w:p w14:paraId="0416EE25" w14:textId="70777A73" w:rsidR="00AB6E9C" w:rsidRDefault="00AB6E9C" w:rsidP="00524EED">
            <w:pPr>
              <w:pStyle w:val="code"/>
              <w:bidi w:val="0"/>
            </w:pPr>
            <w:r>
              <w:t>console.log(city); // '</w:t>
            </w:r>
            <w:r>
              <w:rPr>
                <w:rtl/>
              </w:rPr>
              <w:t>نامشخص' (پ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rPr>
                <w:rtl/>
              </w:rPr>
              <w:t>)</w:t>
            </w:r>
          </w:p>
        </w:tc>
      </w:tr>
    </w:tbl>
    <w:p w14:paraId="51EB391C" w14:textId="0A349E3C" w:rsidR="00DA3CCC" w:rsidRPr="00DA3CCC" w:rsidRDefault="00DA3CCC" w:rsidP="00524EED">
      <w:pPr>
        <w:pStyle w:val="code"/>
      </w:pPr>
      <w:hyperlink r:id="rId518" w:history="1">
        <w:r w:rsidRPr="00DA3CCC">
          <w:rPr>
            <w:rStyle w:val="Hyperlink"/>
          </w:rPr>
          <w:t>DestructuringPreValue2</w:t>
        </w:r>
      </w:hyperlink>
    </w:p>
    <w:p w14:paraId="37950C0F" w14:textId="77777777" w:rsidR="00DA3CCC" w:rsidRDefault="003A0969" w:rsidP="0018185B">
      <w:r>
        <w:rPr>
          <w:rtl/>
        </w:rPr>
        <w:t xml:space="preserve">  </w:t>
      </w:r>
    </w:p>
    <w:p w14:paraId="69C82568" w14:textId="233EB43B" w:rsidR="003A0969" w:rsidRDefault="003A096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نام‌گذار</w:t>
      </w:r>
      <w:r>
        <w:rPr>
          <w:rFonts w:hint="cs"/>
          <w:rtl/>
        </w:rPr>
        <w:t>ی</w:t>
      </w:r>
      <w:r>
        <w:rPr>
          <w:rtl/>
        </w:rPr>
        <w:t xml:space="preserve"> مجدد و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3AD3F61E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3CA9056A" w14:textId="77777777" w:rsidR="00AB6E9C" w:rsidRDefault="00AB6E9C" w:rsidP="00524EED">
            <w:pPr>
              <w:pStyle w:val="code"/>
              <w:bidi w:val="0"/>
            </w:pPr>
            <w:r>
              <w:t>const user = {</w:t>
            </w:r>
          </w:p>
          <w:p w14:paraId="3B41864E" w14:textId="77777777" w:rsidR="00AB6E9C" w:rsidRDefault="00AB6E9C" w:rsidP="00524EED">
            <w:pPr>
              <w:pStyle w:val="code"/>
              <w:bidi w:val="0"/>
            </w:pPr>
            <w:r>
              <w:t xml:space="preserve">    username: 'user123'</w:t>
            </w:r>
          </w:p>
          <w:p w14:paraId="5BCA38A0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77EB273E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</w:p>
          <w:p w14:paraId="134D5C8E" w14:textId="77777777" w:rsidR="00AB6E9C" w:rsidRDefault="00AB6E9C" w:rsidP="00524EED">
            <w:pPr>
              <w:pStyle w:val="code"/>
              <w:bidi w:val="0"/>
            </w:pPr>
            <w:r>
              <w:t xml:space="preserve">const { </w:t>
            </w:r>
          </w:p>
          <w:p w14:paraId="19E45DC6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username: uname = '</w:t>
            </w:r>
            <w:r>
              <w:rPr>
                <w:rtl/>
              </w:rPr>
              <w:t>مهمان</w:t>
            </w:r>
            <w:r>
              <w:t xml:space="preserve">', </w:t>
            </w:r>
          </w:p>
          <w:p w14:paraId="68EE3285" w14:textId="77777777" w:rsidR="00AB6E9C" w:rsidRDefault="00AB6E9C" w:rsidP="00524EED">
            <w:pPr>
              <w:pStyle w:val="code"/>
              <w:bidi w:val="0"/>
            </w:pPr>
            <w:r>
              <w:t xml:space="preserve">    role: userRole = 'user' </w:t>
            </w:r>
          </w:p>
          <w:p w14:paraId="1514FDFF" w14:textId="77777777" w:rsidR="00AB6E9C" w:rsidRDefault="00AB6E9C" w:rsidP="00524EED">
            <w:pPr>
              <w:pStyle w:val="code"/>
              <w:bidi w:val="0"/>
            </w:pPr>
            <w:r>
              <w:t>} = user;</w:t>
            </w:r>
          </w:p>
          <w:p w14:paraId="6160E5C5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</w:p>
          <w:p w14:paraId="5D5B9101" w14:textId="77777777" w:rsidR="00AB6E9C" w:rsidRDefault="00AB6E9C" w:rsidP="00524EED">
            <w:pPr>
              <w:pStyle w:val="code"/>
              <w:bidi w:val="0"/>
            </w:pPr>
            <w:r>
              <w:t>console.log(uname); // 'user123'</w:t>
            </w:r>
          </w:p>
          <w:p w14:paraId="4E44A753" w14:textId="1CD6B66C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console.log(userRole); // 'user' (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</w:tc>
      </w:tr>
    </w:tbl>
    <w:p w14:paraId="3744DE5B" w14:textId="41D1902A" w:rsidR="00DA3CCC" w:rsidRPr="00DA3CCC" w:rsidRDefault="00DA3CCC" w:rsidP="0018185B">
      <w:hyperlink r:id="rId519" w:history="1">
        <w:r w:rsidRPr="00DA3CCC">
          <w:rPr>
            <w:rStyle w:val="Hyperlink"/>
          </w:rPr>
          <w:t>DestructuringPreValue3</w:t>
        </w:r>
      </w:hyperlink>
    </w:p>
    <w:p w14:paraId="1E824491" w14:textId="77777777" w:rsidR="00DA3CCC" w:rsidRDefault="00DA3CCC" w:rsidP="0018185B"/>
    <w:p w14:paraId="539B9B92" w14:textId="1F947CBE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t>Destructuring</w:t>
      </w:r>
      <w:r>
        <w:rPr>
          <w:rtl/>
        </w:rPr>
        <w:t xml:space="preserve"> تو در تو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4DB0035C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772B6B41" w14:textId="77777777" w:rsidR="00AB6E9C" w:rsidRDefault="00AB6E9C" w:rsidP="00524EED">
            <w:pPr>
              <w:pStyle w:val="code"/>
              <w:bidi w:val="0"/>
            </w:pPr>
            <w:r>
              <w:t>const company = {</w:t>
            </w:r>
          </w:p>
          <w:p w14:paraId="57BE92ED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name: '</w:t>
            </w: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</w:t>
            </w:r>
            <w:r>
              <w:t>',</w:t>
            </w:r>
          </w:p>
          <w:p w14:paraId="451760BE" w14:textId="77777777" w:rsidR="00AB6E9C" w:rsidRDefault="00AB6E9C" w:rsidP="00524EED">
            <w:pPr>
              <w:pStyle w:val="code"/>
              <w:bidi w:val="0"/>
            </w:pPr>
            <w:r>
              <w:t xml:space="preserve">    address: {</w:t>
            </w:r>
          </w:p>
          <w:p w14:paraId="2CE74047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    city: '</w:t>
            </w:r>
            <w:r>
              <w:rPr>
                <w:rtl/>
              </w:rPr>
              <w:t>مشهد</w:t>
            </w:r>
            <w:r>
              <w:t>',</w:t>
            </w:r>
          </w:p>
          <w:p w14:paraId="3E99A2CF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    street: '</w:t>
            </w:r>
            <w:r>
              <w:rPr>
                <w:rtl/>
              </w:rPr>
              <w:t>آزاد</w:t>
            </w:r>
            <w:r>
              <w:rPr>
                <w:rFonts w:hint="cs"/>
                <w:rtl/>
              </w:rPr>
              <w:t>ی</w:t>
            </w:r>
            <w:r>
              <w:t>',</w:t>
            </w:r>
          </w:p>
          <w:p w14:paraId="2707AFD3" w14:textId="77777777" w:rsidR="00AB6E9C" w:rsidRDefault="00AB6E9C" w:rsidP="00524EED">
            <w:pPr>
              <w:pStyle w:val="code"/>
              <w:bidi w:val="0"/>
            </w:pPr>
            <w:r>
              <w:t xml:space="preserve">        zip: '12345'</w:t>
            </w:r>
          </w:p>
          <w:p w14:paraId="6CF0F636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7322572C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07772002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</w:p>
          <w:p w14:paraId="0013AB4C" w14:textId="77777777" w:rsidR="00AB6E9C" w:rsidRDefault="00AB6E9C" w:rsidP="00524EED">
            <w:pPr>
              <w:pStyle w:val="code"/>
              <w:bidi w:val="0"/>
            </w:pPr>
            <w:r>
              <w:t xml:space="preserve">const { </w:t>
            </w:r>
          </w:p>
          <w:p w14:paraId="0D9F296D" w14:textId="77777777" w:rsidR="00AB6E9C" w:rsidRDefault="00AB6E9C" w:rsidP="00524EED">
            <w:pPr>
              <w:pStyle w:val="code"/>
              <w:bidi w:val="0"/>
            </w:pPr>
            <w:r>
              <w:t xml:space="preserve">    name, </w:t>
            </w:r>
          </w:p>
          <w:p w14:paraId="2E04F186" w14:textId="77777777" w:rsidR="00AB6E9C" w:rsidRDefault="00AB6E9C" w:rsidP="00524EED">
            <w:pPr>
              <w:pStyle w:val="code"/>
              <w:bidi w:val="0"/>
            </w:pPr>
            <w:r>
              <w:t xml:space="preserve">    address: { </w:t>
            </w:r>
          </w:p>
          <w:p w14:paraId="0EB26849" w14:textId="77777777" w:rsidR="00AB6E9C" w:rsidRDefault="00AB6E9C" w:rsidP="00524EED">
            <w:pPr>
              <w:pStyle w:val="code"/>
              <w:bidi w:val="0"/>
            </w:pPr>
            <w:r>
              <w:t xml:space="preserve">        city, </w:t>
            </w:r>
          </w:p>
          <w:p w14:paraId="6D57682C" w14:textId="77777777" w:rsidR="00AB6E9C" w:rsidRDefault="00AB6E9C" w:rsidP="00524EED">
            <w:pPr>
              <w:pStyle w:val="code"/>
              <w:bidi w:val="0"/>
            </w:pPr>
            <w:r>
              <w:t xml:space="preserve">        street: mainStreet, </w:t>
            </w:r>
          </w:p>
          <w:p w14:paraId="4D444DE7" w14:textId="77777777" w:rsidR="00AB6E9C" w:rsidRDefault="00AB6E9C" w:rsidP="00524EED">
            <w:pPr>
              <w:pStyle w:val="code"/>
              <w:bidi w:val="0"/>
            </w:pPr>
            <w:r>
              <w:t xml:space="preserve">        zip: postalCode = '00000' </w:t>
            </w:r>
          </w:p>
          <w:p w14:paraId="506D82BD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} </w:t>
            </w:r>
          </w:p>
          <w:p w14:paraId="143D751D" w14:textId="77777777" w:rsidR="00AB6E9C" w:rsidRDefault="00AB6E9C" w:rsidP="00524EED">
            <w:pPr>
              <w:pStyle w:val="code"/>
              <w:bidi w:val="0"/>
            </w:pPr>
            <w:r>
              <w:t>} = company;</w:t>
            </w:r>
          </w:p>
          <w:p w14:paraId="14C294F5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</w:p>
          <w:p w14:paraId="07D9300F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console.log(name); // '</w:t>
            </w: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</w:t>
            </w:r>
            <w:r>
              <w:t>'</w:t>
            </w:r>
          </w:p>
          <w:p w14:paraId="321553A4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console.log(city); // '</w:t>
            </w:r>
            <w:r>
              <w:rPr>
                <w:rtl/>
              </w:rPr>
              <w:t>مشهد</w:t>
            </w:r>
            <w:r>
              <w:t>'</w:t>
            </w:r>
          </w:p>
          <w:p w14:paraId="77368A26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console.log(mainStreet); // '</w:t>
            </w:r>
            <w:r>
              <w:rPr>
                <w:rtl/>
              </w:rPr>
              <w:t>آزاد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  <w:p w14:paraId="47A630EE" w14:textId="025ED044" w:rsidR="00AB6E9C" w:rsidRDefault="00AB6E9C" w:rsidP="00524EED">
            <w:pPr>
              <w:pStyle w:val="code"/>
              <w:bidi w:val="0"/>
            </w:pPr>
            <w:r>
              <w:t>console.log(postalCode); // '12345'</w:t>
            </w:r>
          </w:p>
        </w:tc>
      </w:tr>
    </w:tbl>
    <w:p w14:paraId="7075126C" w14:textId="1B998B99" w:rsidR="00DA3CCC" w:rsidRPr="00DA3CCC" w:rsidRDefault="00DA3CCC" w:rsidP="0018185B">
      <w:hyperlink r:id="rId520" w:history="1">
        <w:r w:rsidRPr="00DA3CCC">
          <w:rPr>
            <w:rStyle w:val="Hyperlink"/>
          </w:rPr>
          <w:t>DestructuringComplex</w:t>
        </w:r>
      </w:hyperlink>
    </w:p>
    <w:p w14:paraId="3DA31AF9" w14:textId="141C56EF" w:rsidR="003A0969" w:rsidRDefault="003A0969" w:rsidP="0018185B">
      <w:pPr>
        <w:pStyle w:val="Heading3"/>
        <w:rPr>
          <w:rtl/>
        </w:rPr>
      </w:pPr>
      <w:r>
        <w:rPr>
          <w:rtl/>
        </w:rPr>
        <w:t xml:space="preserve">  </w:t>
      </w:r>
      <w:bookmarkStart w:id="236" w:name="_Toc211464656"/>
      <w:r>
        <w:rPr>
          <w:rFonts w:ascii="IRANSansWeb(FaNum) Light" w:hAnsi="IRANSansWeb(FaNum) Light" w:hint="cs"/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Destructuring</w:t>
      </w:r>
      <w:bookmarkEnd w:id="236"/>
    </w:p>
    <w:p w14:paraId="24D195A5" w14:textId="3D38464C" w:rsidR="003A0969" w:rsidRDefault="003A0969" w:rsidP="0018185B">
      <w:pPr>
        <w:pStyle w:val="Heading4"/>
        <w:numPr>
          <w:ilvl w:val="0"/>
          <w:numId w:val="15"/>
        </w:numPr>
        <w:rPr>
          <w:rtl/>
        </w:rPr>
      </w:pPr>
      <w:r>
        <w:rPr>
          <w:rtl/>
        </w:rPr>
        <w:t>پارامترها</w:t>
      </w:r>
      <w:r>
        <w:rPr>
          <w:rFonts w:hint="cs"/>
          <w:rtl/>
        </w:rPr>
        <w:t>ی</w:t>
      </w:r>
      <w:r>
        <w:rPr>
          <w:rtl/>
        </w:rPr>
        <w:t xml:space="preserve"> تابع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C94" w14:paraId="4353D606" w14:textId="77777777" w:rsidTr="00BC1C94">
        <w:tc>
          <w:tcPr>
            <w:tcW w:w="9350" w:type="dxa"/>
            <w:shd w:val="clear" w:color="auto" w:fill="E2EFD9" w:themeFill="accent6" w:themeFillTint="33"/>
          </w:tcPr>
          <w:p w14:paraId="210A5D95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سنت</w:t>
            </w:r>
            <w:r>
              <w:rPr>
                <w:rFonts w:hint="cs"/>
                <w:rtl/>
              </w:rPr>
              <w:t>ی</w:t>
            </w:r>
          </w:p>
          <w:p w14:paraId="25B4DE3E" w14:textId="77777777" w:rsidR="00BC1C94" w:rsidRDefault="00BC1C94" w:rsidP="00524EED">
            <w:pPr>
              <w:pStyle w:val="code"/>
              <w:bidi w:val="0"/>
            </w:pPr>
            <w:r>
              <w:t>function printPerson(person) {</w:t>
            </w:r>
          </w:p>
          <w:p w14:paraId="26BEC472" w14:textId="77777777" w:rsidR="00BC1C94" w:rsidRDefault="00BC1C94" w:rsidP="00524EED">
            <w:pPr>
              <w:pStyle w:val="code"/>
              <w:bidi w:val="0"/>
            </w:pPr>
            <w:r>
              <w:t xml:space="preserve">    console.log(person.name, person.age);</w:t>
            </w:r>
          </w:p>
          <w:p w14:paraId="7F830DAC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1B06B87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</w:p>
          <w:p w14:paraId="481A178C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2C063937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>function printPerson({ name, age, city = '</w:t>
            </w:r>
            <w:r>
              <w:rPr>
                <w:rtl/>
              </w:rPr>
              <w:t>نامشخص</w:t>
            </w:r>
            <w:r>
              <w:t>' }) {</w:t>
            </w:r>
          </w:p>
          <w:p w14:paraId="05CDC747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    console.log(`${name} - ${age} </w:t>
            </w:r>
            <w:r>
              <w:rPr>
                <w:rtl/>
              </w:rPr>
              <w:t>سال</w:t>
            </w:r>
            <w:r>
              <w:t xml:space="preserve"> - ${city}`);</w:t>
            </w:r>
          </w:p>
          <w:p w14:paraId="4262AF88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EF4CBD9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</w:p>
          <w:p w14:paraId="23C7CEC3" w14:textId="703D1CB2" w:rsidR="00BC1C94" w:rsidRDefault="00BC1C94" w:rsidP="00524EED">
            <w:pPr>
              <w:pStyle w:val="code"/>
              <w:bidi w:val="0"/>
            </w:pPr>
            <w:r>
              <w:t>printPerson({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 xml:space="preserve">', age: 30 }); // 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- 30 سال - نامشخص</w:t>
            </w:r>
          </w:p>
        </w:tc>
      </w:tr>
    </w:tbl>
    <w:p w14:paraId="07417C5C" w14:textId="14AA65DB" w:rsidR="00410EFD" w:rsidRPr="00410EFD" w:rsidRDefault="00410EFD" w:rsidP="00524EED">
      <w:pPr>
        <w:pStyle w:val="code"/>
      </w:pPr>
      <w:hyperlink r:id="rId521" w:history="1">
        <w:r w:rsidRPr="00410EFD">
          <w:rPr>
            <w:rStyle w:val="Hyperlink"/>
          </w:rPr>
          <w:t>DestructuringParamiter</w:t>
        </w:r>
      </w:hyperlink>
      <w:r w:rsidRPr="00410EFD">
        <w:rPr>
          <w:rtl/>
        </w:rPr>
        <w:t xml:space="preserve"> </w:t>
      </w:r>
    </w:p>
    <w:p w14:paraId="6F60C5EB" w14:textId="77777777" w:rsidR="00410EFD" w:rsidRPr="00410EFD" w:rsidRDefault="00410EFD" w:rsidP="0018185B">
      <w:pPr>
        <w:pStyle w:val="ListParagraph"/>
      </w:pPr>
    </w:p>
    <w:p w14:paraId="7378D125" w14:textId="764C7CE8" w:rsidR="003A0969" w:rsidRDefault="003A0969" w:rsidP="0018185B">
      <w:pPr>
        <w:pStyle w:val="ListParagraph"/>
        <w:numPr>
          <w:ilvl w:val="0"/>
          <w:numId w:val="13"/>
        </w:numPr>
        <w:rPr>
          <w:rtl/>
        </w:rPr>
      </w:pPr>
      <w:r>
        <w:rPr>
          <w:rtl/>
        </w:rPr>
        <w:t>پاسخ‌ها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C94" w14:paraId="371AE8F8" w14:textId="77777777" w:rsidTr="00BC1C94">
        <w:tc>
          <w:tcPr>
            <w:tcW w:w="9350" w:type="dxa"/>
            <w:shd w:val="clear" w:color="auto" w:fill="E2EFD9" w:themeFill="accent6" w:themeFillTint="33"/>
          </w:tcPr>
          <w:p w14:paraId="123C67B8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پاسخ</w:t>
            </w:r>
            <w:r>
              <w:t xml:space="preserve"> API</w:t>
            </w:r>
          </w:p>
          <w:p w14:paraId="3263ACFA" w14:textId="77777777" w:rsidR="00BC1C94" w:rsidRDefault="00BC1C94" w:rsidP="00524EED">
            <w:pPr>
              <w:pStyle w:val="code"/>
              <w:bidi w:val="0"/>
            </w:pPr>
            <w:r>
              <w:t>const apiResponse = {</w:t>
            </w:r>
          </w:p>
          <w:p w14:paraId="34EFAFF6" w14:textId="77777777" w:rsidR="00BC1C94" w:rsidRDefault="00BC1C94" w:rsidP="00524EED">
            <w:pPr>
              <w:pStyle w:val="code"/>
              <w:bidi w:val="0"/>
            </w:pPr>
            <w:r>
              <w:t xml:space="preserve">    status: 'success',</w:t>
            </w:r>
          </w:p>
          <w:p w14:paraId="6A3E5299" w14:textId="77777777" w:rsidR="00BC1C94" w:rsidRDefault="00BC1C94" w:rsidP="00524EED">
            <w:pPr>
              <w:pStyle w:val="code"/>
              <w:bidi w:val="0"/>
            </w:pPr>
            <w:r>
              <w:t xml:space="preserve">    data: {</w:t>
            </w:r>
          </w:p>
          <w:p w14:paraId="73F39670" w14:textId="77777777" w:rsidR="00BC1C94" w:rsidRDefault="00BC1C94" w:rsidP="00524EED">
            <w:pPr>
              <w:pStyle w:val="code"/>
              <w:bidi w:val="0"/>
            </w:pPr>
            <w:r>
              <w:lastRenderedPageBreak/>
              <w:t xml:space="preserve">        users: [</w:t>
            </w:r>
          </w:p>
          <w:p w14:paraId="62DF453D" w14:textId="77777777" w:rsidR="00BC1C94" w:rsidRDefault="00BC1C94" w:rsidP="00524EED">
            <w:pPr>
              <w:pStyle w:val="code"/>
              <w:bidi w:val="0"/>
            </w:pPr>
            <w:r>
              <w:t xml:space="preserve">            { id: 1, name: 'User1' },</w:t>
            </w:r>
          </w:p>
          <w:p w14:paraId="2A702D6C" w14:textId="77777777" w:rsidR="00BC1C94" w:rsidRDefault="00BC1C94" w:rsidP="00524EED">
            <w:pPr>
              <w:pStyle w:val="code"/>
              <w:bidi w:val="0"/>
            </w:pPr>
            <w:r>
              <w:t xml:space="preserve">            { id: 2, name: 'User2' }</w:t>
            </w:r>
          </w:p>
          <w:p w14:paraId="2C8B502B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        ],</w:t>
            </w:r>
          </w:p>
          <w:p w14:paraId="778F437B" w14:textId="77777777" w:rsidR="00BC1C94" w:rsidRDefault="00BC1C94" w:rsidP="00524EED">
            <w:pPr>
              <w:pStyle w:val="code"/>
              <w:bidi w:val="0"/>
            </w:pPr>
            <w:r>
              <w:t xml:space="preserve">        total: 2</w:t>
            </w:r>
          </w:p>
          <w:p w14:paraId="4E1CB8EC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3EEF1DA9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7651B3C2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</w:p>
          <w:p w14:paraId="376A11BD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// Destructuring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داده‌ها</w:t>
            </w:r>
          </w:p>
          <w:p w14:paraId="7B3747AA" w14:textId="77777777" w:rsidR="00BC1C94" w:rsidRDefault="00BC1C94" w:rsidP="00524EED">
            <w:pPr>
              <w:pStyle w:val="code"/>
              <w:bidi w:val="0"/>
            </w:pPr>
            <w:r>
              <w:t xml:space="preserve">const { </w:t>
            </w:r>
          </w:p>
          <w:p w14:paraId="12C533F4" w14:textId="77777777" w:rsidR="00BC1C94" w:rsidRDefault="00BC1C94" w:rsidP="00524EED">
            <w:pPr>
              <w:pStyle w:val="code"/>
              <w:bidi w:val="0"/>
            </w:pPr>
            <w:r>
              <w:t xml:space="preserve">    status, </w:t>
            </w:r>
          </w:p>
          <w:p w14:paraId="3266E066" w14:textId="77777777" w:rsidR="00BC1C94" w:rsidRDefault="00BC1C94" w:rsidP="00524EED">
            <w:pPr>
              <w:pStyle w:val="code"/>
              <w:bidi w:val="0"/>
            </w:pPr>
            <w:r>
              <w:t xml:space="preserve">    data: { </w:t>
            </w:r>
          </w:p>
          <w:p w14:paraId="2FBB6AD8" w14:textId="77777777" w:rsidR="00BC1C94" w:rsidRDefault="00BC1C94" w:rsidP="00524EED">
            <w:pPr>
              <w:pStyle w:val="code"/>
              <w:bidi w:val="0"/>
            </w:pPr>
            <w:r>
              <w:t xml:space="preserve">        users, </w:t>
            </w:r>
          </w:p>
          <w:p w14:paraId="43FEA660" w14:textId="77777777" w:rsidR="00BC1C94" w:rsidRDefault="00BC1C94" w:rsidP="00524EED">
            <w:pPr>
              <w:pStyle w:val="code"/>
              <w:bidi w:val="0"/>
            </w:pPr>
            <w:r>
              <w:t xml:space="preserve">        total </w:t>
            </w:r>
          </w:p>
          <w:p w14:paraId="1B419CC6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    } </w:t>
            </w:r>
          </w:p>
          <w:p w14:paraId="3F2820FC" w14:textId="77777777" w:rsidR="00BC1C94" w:rsidRDefault="00BC1C94" w:rsidP="00524EED">
            <w:pPr>
              <w:pStyle w:val="code"/>
              <w:bidi w:val="0"/>
            </w:pPr>
            <w:r>
              <w:t>} = apiResponse;</w:t>
            </w:r>
          </w:p>
          <w:p w14:paraId="01864136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</w:p>
          <w:p w14:paraId="16806A0B" w14:textId="77777777" w:rsidR="00BC1C94" w:rsidRDefault="00BC1C94" w:rsidP="00524EED">
            <w:pPr>
              <w:pStyle w:val="code"/>
              <w:bidi w:val="0"/>
            </w:pPr>
            <w:r>
              <w:t>console.log(status); // 'success'</w:t>
            </w:r>
          </w:p>
          <w:p w14:paraId="5770EF07" w14:textId="77777777" w:rsidR="00BC1C94" w:rsidRDefault="00BC1C94" w:rsidP="00524EED">
            <w:pPr>
              <w:pStyle w:val="code"/>
              <w:bidi w:val="0"/>
            </w:pPr>
            <w:r>
              <w:t>console.log(users); // [{...}, {...}]</w:t>
            </w:r>
          </w:p>
          <w:p w14:paraId="707E449B" w14:textId="228ECC61" w:rsidR="00BC1C94" w:rsidRDefault="00BC1C94" w:rsidP="00524EED">
            <w:pPr>
              <w:pStyle w:val="code"/>
              <w:bidi w:val="0"/>
            </w:pPr>
            <w:r>
              <w:t>console.log(total); // 2</w:t>
            </w:r>
          </w:p>
        </w:tc>
      </w:tr>
    </w:tbl>
    <w:p w14:paraId="4BC2122E" w14:textId="0B109027" w:rsidR="00410EFD" w:rsidRPr="00410EFD" w:rsidRDefault="00410EFD" w:rsidP="0018185B">
      <w:pPr>
        <w:pStyle w:val="ListParagraph"/>
      </w:pPr>
      <w:hyperlink r:id="rId522" w:history="1">
        <w:r w:rsidRPr="00410EFD">
          <w:rPr>
            <w:rStyle w:val="Hyperlink"/>
          </w:rPr>
          <w:t>DestructuringAPi</w:t>
        </w:r>
      </w:hyperlink>
    </w:p>
    <w:p w14:paraId="44141D7A" w14:textId="77777777" w:rsidR="00410EFD" w:rsidRDefault="00410EFD" w:rsidP="0018185B">
      <w:pPr>
        <w:pStyle w:val="ListParagraph"/>
      </w:pPr>
    </w:p>
    <w:p w14:paraId="044339D7" w14:textId="77777777" w:rsidR="00410EFD" w:rsidRDefault="00410EFD" w:rsidP="0018185B">
      <w:pPr>
        <w:pStyle w:val="ListParagraph"/>
      </w:pPr>
    </w:p>
    <w:p w14:paraId="56916298" w14:textId="450DF8F1" w:rsidR="003A0969" w:rsidRDefault="003A0969" w:rsidP="0018185B">
      <w:pPr>
        <w:pStyle w:val="ListParagraph"/>
        <w:numPr>
          <w:ilvl w:val="0"/>
          <w:numId w:val="13"/>
        </w:numPr>
      </w:pP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و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659E" w14:paraId="1C59D4D7" w14:textId="77777777" w:rsidTr="00EC659E">
        <w:tc>
          <w:tcPr>
            <w:tcW w:w="9350" w:type="dxa"/>
            <w:shd w:val="clear" w:color="auto" w:fill="E2EFD9" w:themeFill="accent6" w:themeFillTint="33"/>
          </w:tcPr>
          <w:p w14:paraId="59601359" w14:textId="77777777" w:rsidR="00EC659E" w:rsidRDefault="00EC659E" w:rsidP="00524EED">
            <w:pPr>
              <w:pStyle w:val="code"/>
              <w:bidi w:val="0"/>
            </w:pPr>
            <w:r>
              <w:t>const defaultConfig = {</w:t>
            </w:r>
          </w:p>
          <w:p w14:paraId="55D323C2" w14:textId="77777777" w:rsidR="00EC659E" w:rsidRDefault="00EC659E" w:rsidP="00524EED">
            <w:pPr>
              <w:pStyle w:val="code"/>
              <w:bidi w:val="0"/>
            </w:pPr>
            <w:r>
              <w:t xml:space="preserve">    theme: 'light',</w:t>
            </w:r>
          </w:p>
          <w:p w14:paraId="200FAEEF" w14:textId="77777777" w:rsidR="00EC659E" w:rsidRDefault="00EC659E" w:rsidP="00524EED">
            <w:pPr>
              <w:pStyle w:val="code"/>
              <w:bidi w:val="0"/>
            </w:pPr>
            <w:r>
              <w:t xml:space="preserve">    language: 'fa',</w:t>
            </w:r>
          </w:p>
          <w:p w14:paraId="14B6B80E" w14:textId="77777777" w:rsidR="00EC659E" w:rsidRDefault="00EC659E" w:rsidP="00524EED">
            <w:pPr>
              <w:pStyle w:val="code"/>
              <w:bidi w:val="0"/>
            </w:pPr>
            <w:r>
              <w:t xml:space="preserve">    notifications: true</w:t>
            </w:r>
          </w:p>
          <w:p w14:paraId="40BFB186" w14:textId="77777777" w:rsidR="00EC659E" w:rsidRDefault="00EC659E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150A439D" w14:textId="77777777" w:rsidR="00EC659E" w:rsidRDefault="00EC659E" w:rsidP="00524EED">
            <w:pPr>
              <w:pStyle w:val="code"/>
              <w:bidi w:val="0"/>
              <w:rPr>
                <w:rtl/>
              </w:rPr>
            </w:pPr>
          </w:p>
          <w:p w14:paraId="45D0A105" w14:textId="77777777" w:rsidR="00EC659E" w:rsidRDefault="00EC659E" w:rsidP="00524EED">
            <w:pPr>
              <w:pStyle w:val="code"/>
              <w:bidi w:val="0"/>
            </w:pPr>
            <w:r>
              <w:t>function initApp(userConfig = {}) {</w:t>
            </w:r>
          </w:p>
          <w:p w14:paraId="6FBE257D" w14:textId="77777777" w:rsidR="00EC659E" w:rsidRDefault="00EC659E" w:rsidP="00524EED">
            <w:pPr>
              <w:pStyle w:val="code"/>
              <w:bidi w:val="0"/>
            </w:pPr>
            <w:r>
              <w:t xml:space="preserve">    const {</w:t>
            </w:r>
          </w:p>
          <w:p w14:paraId="6CB12318" w14:textId="77777777" w:rsidR="00EC659E" w:rsidRDefault="00EC659E" w:rsidP="00524EED">
            <w:pPr>
              <w:pStyle w:val="code"/>
              <w:bidi w:val="0"/>
            </w:pPr>
            <w:r>
              <w:t xml:space="preserve">        theme = 'light',</w:t>
            </w:r>
          </w:p>
          <w:p w14:paraId="629C4521" w14:textId="77777777" w:rsidR="00EC659E" w:rsidRDefault="00EC659E" w:rsidP="00524EED">
            <w:pPr>
              <w:pStyle w:val="code"/>
              <w:bidi w:val="0"/>
            </w:pPr>
            <w:r>
              <w:t xml:space="preserve">        language = 'fa',</w:t>
            </w:r>
          </w:p>
          <w:p w14:paraId="2014F51B" w14:textId="77777777" w:rsidR="00EC659E" w:rsidRDefault="00EC659E" w:rsidP="00524EED">
            <w:pPr>
              <w:pStyle w:val="code"/>
              <w:bidi w:val="0"/>
            </w:pPr>
            <w:r>
              <w:t xml:space="preserve">        notifications = true,</w:t>
            </w:r>
          </w:p>
          <w:p w14:paraId="5F0BD8C9" w14:textId="77777777" w:rsidR="00EC659E" w:rsidRDefault="00EC659E" w:rsidP="00524EED">
            <w:pPr>
              <w:pStyle w:val="code"/>
              <w:bidi w:val="0"/>
            </w:pPr>
            <w:r>
              <w:t xml:space="preserve">        fontSize = 16</w:t>
            </w:r>
          </w:p>
          <w:p w14:paraId="648877E6" w14:textId="77777777" w:rsidR="00EC659E" w:rsidRDefault="00EC659E" w:rsidP="00524EED">
            <w:pPr>
              <w:pStyle w:val="code"/>
              <w:bidi w:val="0"/>
            </w:pPr>
            <w:r>
              <w:t xml:space="preserve">    } = userConfig;</w:t>
            </w:r>
          </w:p>
          <w:p w14:paraId="626CAD6F" w14:textId="77777777" w:rsidR="00EC659E" w:rsidRDefault="00EC659E" w:rsidP="00524EED">
            <w:pPr>
              <w:pStyle w:val="code"/>
              <w:bidi w:val="0"/>
              <w:rPr>
                <w:rtl/>
              </w:rPr>
            </w:pPr>
          </w:p>
          <w:p w14:paraId="7E467754" w14:textId="77777777" w:rsidR="00EC659E" w:rsidRDefault="00EC659E" w:rsidP="00524EED">
            <w:pPr>
              <w:pStyle w:val="code"/>
              <w:bidi w:val="0"/>
              <w:rPr>
                <w:rtl/>
              </w:rPr>
            </w:pPr>
            <w:r>
              <w:t xml:space="preserve">    console.log(`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کربند</w:t>
            </w:r>
            <w:r>
              <w:rPr>
                <w:rFonts w:hint="cs"/>
                <w:rtl/>
              </w:rPr>
              <w:t>ی</w:t>
            </w:r>
            <w:r>
              <w:t>: ${theme}, ${language}, ${fontSize}`);</w:t>
            </w:r>
          </w:p>
          <w:p w14:paraId="705CC2F4" w14:textId="77777777" w:rsidR="00EC659E" w:rsidRDefault="00EC659E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1B00B25" w14:textId="77777777" w:rsidR="00EC659E" w:rsidRDefault="00EC659E" w:rsidP="00524EED">
            <w:pPr>
              <w:pStyle w:val="code"/>
              <w:bidi w:val="0"/>
              <w:rPr>
                <w:rtl/>
              </w:rPr>
            </w:pPr>
          </w:p>
          <w:p w14:paraId="2CD256D4" w14:textId="49A851B3" w:rsidR="00EC659E" w:rsidRDefault="00EC659E" w:rsidP="00524EED">
            <w:pPr>
              <w:pStyle w:val="code"/>
              <w:bidi w:val="0"/>
              <w:rPr>
                <w:rtl/>
              </w:rPr>
            </w:pPr>
            <w:r>
              <w:t>initApp({ theme: 'dark', fontSize: 18 });</w:t>
            </w:r>
          </w:p>
        </w:tc>
      </w:tr>
    </w:tbl>
    <w:p w14:paraId="58182746" w14:textId="74AA36EA" w:rsidR="00410EFD" w:rsidRDefault="00410EFD" w:rsidP="00524EED">
      <w:pPr>
        <w:pStyle w:val="code"/>
      </w:pPr>
      <w:hyperlink r:id="rId523" w:history="1">
        <w:r w:rsidRPr="00410EFD">
          <w:rPr>
            <w:rStyle w:val="Hyperlink"/>
          </w:rPr>
          <w:t>DestructuringSetting</w:t>
        </w:r>
      </w:hyperlink>
    </w:p>
    <w:p w14:paraId="71923DAB" w14:textId="77777777" w:rsidR="00410EFD" w:rsidRPr="00410EFD" w:rsidRDefault="00410EFD" w:rsidP="00524EED">
      <w:pPr>
        <w:pStyle w:val="code"/>
      </w:pPr>
    </w:p>
    <w:p w14:paraId="58C5528C" w14:textId="3D0124B6" w:rsidR="003A0969" w:rsidRDefault="003A0969" w:rsidP="0018185B">
      <w:r>
        <w:rPr>
          <w:rtl/>
        </w:rPr>
        <w:t xml:space="preserve">  </w:t>
      </w:r>
      <w:r>
        <w:t>Destructuring</w:t>
      </w:r>
      <w:r>
        <w:rPr>
          <w:rtl/>
        </w:rPr>
        <w:t xml:space="preserve">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آبجکت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659E" w14:paraId="162DC760" w14:textId="77777777" w:rsidTr="00954692">
        <w:tc>
          <w:tcPr>
            <w:tcW w:w="9350" w:type="dxa"/>
            <w:shd w:val="clear" w:color="auto" w:fill="E2EFD9" w:themeFill="accent6" w:themeFillTint="33"/>
          </w:tcPr>
          <w:p w14:paraId="24C7AA19" w14:textId="77777777" w:rsidR="00954692" w:rsidRDefault="00954692" w:rsidP="00524EED">
            <w:pPr>
              <w:pStyle w:val="code"/>
              <w:bidi w:val="0"/>
            </w:pPr>
            <w:r>
              <w:lastRenderedPageBreak/>
              <w:t>const users = [</w:t>
            </w:r>
          </w:p>
          <w:p w14:paraId="1AD53CCD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age: 30 },</w:t>
            </w:r>
          </w:p>
          <w:p w14:paraId="018A5566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{ name: '</w:t>
            </w:r>
            <w:r>
              <w:rPr>
                <w:rtl/>
              </w:rPr>
              <w:t>فاطمه</w:t>
            </w:r>
            <w:r>
              <w:t>', age: 25 },</w:t>
            </w:r>
          </w:p>
          <w:p w14:paraId="32FAE420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{ name: '</w:t>
            </w:r>
            <w:r>
              <w:rPr>
                <w:rtl/>
              </w:rPr>
              <w:t>محمد</w:t>
            </w:r>
            <w:r>
              <w:t>', age: 35 }</w:t>
            </w:r>
          </w:p>
          <w:p w14:paraId="5E0E70B2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>];</w:t>
            </w:r>
          </w:p>
          <w:p w14:paraId="6B065688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</w:p>
          <w:p w14:paraId="6D329D49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// Destructuring </w:t>
            </w:r>
            <w:r>
              <w:rPr>
                <w:rtl/>
              </w:rPr>
              <w:t>در</w:t>
            </w:r>
            <w:r>
              <w:t xml:space="preserve"> map</w:t>
            </w:r>
          </w:p>
          <w:p w14:paraId="49C8D95A" w14:textId="77777777" w:rsidR="00954692" w:rsidRDefault="00954692" w:rsidP="00524EED">
            <w:pPr>
              <w:pStyle w:val="code"/>
              <w:bidi w:val="0"/>
            </w:pPr>
            <w:r>
              <w:t>const names = users.map(({ name }) =&gt; name);</w:t>
            </w:r>
          </w:p>
          <w:p w14:paraId="394737D3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>console.log(names); // ['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'فاطمه', 'محمد</w:t>
            </w:r>
            <w:r>
              <w:t>']</w:t>
            </w:r>
          </w:p>
          <w:p w14:paraId="7C35633B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</w:p>
          <w:p w14:paraId="272CB683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// Destructuring </w:t>
            </w:r>
            <w:r>
              <w:rPr>
                <w:rtl/>
              </w:rPr>
              <w:t>در</w:t>
            </w:r>
            <w:r>
              <w:t xml:space="preserve"> for-of</w:t>
            </w:r>
          </w:p>
          <w:p w14:paraId="79627E9A" w14:textId="77777777" w:rsidR="00954692" w:rsidRDefault="00954692" w:rsidP="00524EED">
            <w:pPr>
              <w:pStyle w:val="code"/>
              <w:bidi w:val="0"/>
            </w:pPr>
            <w:r>
              <w:t>for (const { name, age } of users) {</w:t>
            </w:r>
          </w:p>
          <w:p w14:paraId="529FD0EE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console.log(`${name}: ${age} </w:t>
            </w:r>
            <w:r>
              <w:rPr>
                <w:rtl/>
              </w:rPr>
              <w:t>سال</w:t>
            </w:r>
            <w:r>
              <w:t>`);</w:t>
            </w:r>
          </w:p>
          <w:p w14:paraId="41B9F661" w14:textId="581F2562" w:rsidR="00EC659E" w:rsidRDefault="00954692" w:rsidP="00524EED">
            <w:pPr>
              <w:pStyle w:val="code"/>
              <w:bidi w:val="0"/>
            </w:pPr>
            <w:r>
              <w:t>}</w:t>
            </w:r>
          </w:p>
        </w:tc>
      </w:tr>
    </w:tbl>
    <w:p w14:paraId="4BFE642B" w14:textId="3B06282B" w:rsidR="00410EFD" w:rsidRPr="00410EFD" w:rsidRDefault="00410EFD" w:rsidP="00524EED">
      <w:pPr>
        <w:pStyle w:val="code"/>
      </w:pPr>
      <w:hyperlink r:id="rId524" w:history="1">
        <w:r w:rsidRPr="00410EFD">
          <w:rPr>
            <w:rStyle w:val="Hyperlink"/>
          </w:rPr>
          <w:t>DestructuringArrayObj</w:t>
        </w:r>
      </w:hyperlink>
    </w:p>
    <w:p w14:paraId="25AD5F3D" w14:textId="77777777" w:rsidR="00410EFD" w:rsidRDefault="00410EFD" w:rsidP="0018185B"/>
    <w:p w14:paraId="039F981C" w14:textId="33F3A929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آبجکت‌ها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692" w14:paraId="6C39C8C8" w14:textId="77777777" w:rsidTr="00954692">
        <w:tc>
          <w:tcPr>
            <w:tcW w:w="9350" w:type="dxa"/>
            <w:shd w:val="clear" w:color="auto" w:fill="E2EFD9" w:themeFill="accent6" w:themeFillTint="33"/>
          </w:tcPr>
          <w:p w14:paraId="2BB41B71" w14:textId="77777777" w:rsidR="00954692" w:rsidRDefault="00954692" w:rsidP="00524EED">
            <w:pPr>
              <w:pStyle w:val="code"/>
              <w:bidi w:val="0"/>
            </w:pPr>
            <w:r>
              <w:t>const project = {</w:t>
            </w:r>
          </w:p>
          <w:p w14:paraId="378D7A38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title: '</w:t>
            </w:r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شرکت</w:t>
            </w:r>
            <w:r>
              <w:t>',</w:t>
            </w:r>
          </w:p>
          <w:p w14:paraId="49968AB6" w14:textId="77777777" w:rsidR="00954692" w:rsidRDefault="00954692" w:rsidP="00524EED">
            <w:pPr>
              <w:pStyle w:val="code"/>
              <w:bidi w:val="0"/>
            </w:pPr>
            <w:r>
              <w:t xml:space="preserve">    team: [</w:t>
            </w:r>
          </w:p>
          <w:p w14:paraId="2F545630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    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role: 'developer' },</w:t>
            </w:r>
          </w:p>
          <w:p w14:paraId="517B42C2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    { name: '</w:t>
            </w:r>
            <w:r>
              <w:rPr>
                <w:rtl/>
              </w:rPr>
              <w:t>فاطمه</w:t>
            </w:r>
            <w:r>
              <w:t>', role: 'designer' }</w:t>
            </w:r>
          </w:p>
          <w:p w14:paraId="00BCE5B8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],</w:t>
            </w:r>
          </w:p>
          <w:p w14:paraId="69C58421" w14:textId="77777777" w:rsidR="00954692" w:rsidRDefault="00954692" w:rsidP="00524EED">
            <w:pPr>
              <w:pStyle w:val="code"/>
              <w:bidi w:val="0"/>
            </w:pPr>
            <w:r>
              <w:t xml:space="preserve">    deadline: '2024-12-31'</w:t>
            </w:r>
          </w:p>
          <w:p w14:paraId="596AE059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742D8D05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</w:p>
          <w:p w14:paraId="1287FF17" w14:textId="77777777" w:rsidR="00954692" w:rsidRDefault="00954692" w:rsidP="00524EED">
            <w:pPr>
              <w:pStyle w:val="code"/>
              <w:bidi w:val="0"/>
            </w:pPr>
            <w:r>
              <w:t>const {</w:t>
            </w:r>
          </w:p>
          <w:p w14:paraId="0651DC04" w14:textId="77777777" w:rsidR="00954692" w:rsidRDefault="00954692" w:rsidP="00524EED">
            <w:pPr>
              <w:pStyle w:val="code"/>
              <w:bidi w:val="0"/>
            </w:pPr>
            <w:r>
              <w:t xml:space="preserve">    title,</w:t>
            </w:r>
          </w:p>
          <w:p w14:paraId="0D7243F2" w14:textId="77777777" w:rsidR="00954692" w:rsidRDefault="00954692" w:rsidP="00524EED">
            <w:pPr>
              <w:pStyle w:val="code"/>
              <w:bidi w:val="0"/>
            </w:pPr>
            <w:r>
              <w:t xml:space="preserve">    team: [firstMember, secondMember],</w:t>
            </w:r>
          </w:p>
          <w:p w14:paraId="73A5611E" w14:textId="77777777" w:rsidR="00954692" w:rsidRDefault="00954692" w:rsidP="00524EED">
            <w:pPr>
              <w:pStyle w:val="code"/>
              <w:bidi w:val="0"/>
            </w:pPr>
            <w:r>
              <w:t xml:space="preserve">    deadline: dueDate</w:t>
            </w:r>
          </w:p>
          <w:p w14:paraId="2A8BC3AC" w14:textId="77777777" w:rsidR="00954692" w:rsidRDefault="00954692" w:rsidP="00524EED">
            <w:pPr>
              <w:pStyle w:val="code"/>
              <w:bidi w:val="0"/>
            </w:pPr>
            <w:r>
              <w:t>} = project;</w:t>
            </w:r>
          </w:p>
          <w:p w14:paraId="4EDE560E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</w:p>
          <w:p w14:paraId="4298363F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>console.log(title); // '</w:t>
            </w:r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شرکت</w:t>
            </w:r>
            <w:r>
              <w:t>'</w:t>
            </w:r>
          </w:p>
          <w:p w14:paraId="6465DC96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>console.log(firstMember); // 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role: 'developer' }</w:t>
            </w:r>
          </w:p>
          <w:p w14:paraId="3C4989D7" w14:textId="32CC4E32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>console.log(dueDate); // '2024-12-31'</w:t>
            </w:r>
          </w:p>
        </w:tc>
      </w:tr>
    </w:tbl>
    <w:p w14:paraId="06691785" w14:textId="272F4483" w:rsidR="00410EFD" w:rsidRPr="00410EFD" w:rsidRDefault="00410EFD" w:rsidP="0018185B">
      <w:hyperlink r:id="rId525" w:history="1">
        <w:r w:rsidRPr="00410EFD">
          <w:rPr>
            <w:rStyle w:val="Hyperlink"/>
          </w:rPr>
          <w:t>DestructuringComplex2</w:t>
        </w:r>
      </w:hyperlink>
    </w:p>
    <w:p w14:paraId="0DBBD965" w14:textId="15D5C354" w:rsidR="003A0969" w:rsidRDefault="003A0969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نکات</w:t>
      </w:r>
      <w:r>
        <w:rPr>
          <w:rtl/>
        </w:rPr>
        <w:t xml:space="preserve"> </w:t>
      </w:r>
      <w:r>
        <w:rPr>
          <w:rFonts w:hint="cs"/>
          <w:rtl/>
        </w:rPr>
        <w:t>مهم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خطاهای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</w:p>
    <w:p w14:paraId="4265C258" w14:textId="07B6CF69" w:rsidR="00EE6FF0" w:rsidRDefault="003A0969" w:rsidP="0018185B">
      <w:pPr>
        <w:rPr>
          <w:rtl/>
        </w:rPr>
      </w:pPr>
      <w:r>
        <w:rPr>
          <w:rtl/>
        </w:rPr>
        <w:t xml:space="preserve"> </w:t>
      </w:r>
      <w:r>
        <w:t>Destructuring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کوتاه</w:t>
      </w:r>
      <w:r w:rsidR="00EE6FF0">
        <w:rPr>
          <w:rFonts w:hint="cs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FF0" w14:paraId="55851933" w14:textId="77777777" w:rsidTr="00EE6FF0">
        <w:tc>
          <w:tcPr>
            <w:tcW w:w="9350" w:type="dxa"/>
            <w:shd w:val="clear" w:color="auto" w:fill="E2EFD9" w:themeFill="accent6" w:themeFillTint="33"/>
          </w:tcPr>
          <w:p w14:paraId="65EAD900" w14:textId="77777777" w:rsidR="00EE6FF0" w:rsidRDefault="00EE6FF0" w:rsidP="00524EED">
            <w:pPr>
              <w:pStyle w:val="code"/>
              <w:bidi w:val="0"/>
            </w:pPr>
            <w:r>
              <w:t>const [a, b, c] = [1, 2];</w:t>
            </w:r>
          </w:p>
          <w:p w14:paraId="7D93CD8E" w14:textId="77777777" w:rsidR="00EE6FF0" w:rsidRDefault="00EE6FF0" w:rsidP="00524EED">
            <w:pPr>
              <w:pStyle w:val="code"/>
              <w:bidi w:val="0"/>
            </w:pPr>
            <w:r>
              <w:t>console.log(a); // 1</w:t>
            </w:r>
          </w:p>
          <w:p w14:paraId="2A41CAC1" w14:textId="77777777" w:rsidR="00EE6FF0" w:rsidRDefault="00EE6FF0" w:rsidP="00524EED">
            <w:pPr>
              <w:pStyle w:val="code"/>
              <w:bidi w:val="0"/>
            </w:pPr>
            <w:r>
              <w:t>console.log(b); // 2</w:t>
            </w:r>
          </w:p>
          <w:p w14:paraId="390C25DB" w14:textId="77777777" w:rsidR="00EE6FF0" w:rsidRDefault="00EE6FF0" w:rsidP="00524EED">
            <w:pPr>
              <w:pStyle w:val="code"/>
              <w:bidi w:val="0"/>
            </w:pPr>
            <w:r>
              <w:t>console.log(c); // undefined</w:t>
            </w:r>
          </w:p>
          <w:p w14:paraId="221510F0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</w:p>
          <w:p w14:paraId="1D377A84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// </w:t>
            </w:r>
            <w:r>
              <w:rPr>
                <w:rtl/>
              </w:rPr>
              <w:t>با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  <w:p w14:paraId="7463DDAF" w14:textId="77777777" w:rsidR="00EE6FF0" w:rsidRDefault="00EE6FF0" w:rsidP="00524EED">
            <w:pPr>
              <w:pStyle w:val="code"/>
              <w:bidi w:val="0"/>
            </w:pPr>
            <w:r>
              <w:t>const [x, y, z = 0] = [1, 2];</w:t>
            </w:r>
          </w:p>
          <w:p w14:paraId="4305EDEB" w14:textId="363C8A92" w:rsidR="00EE6FF0" w:rsidRDefault="00EE6FF0" w:rsidP="00524EED">
            <w:pPr>
              <w:pStyle w:val="code"/>
              <w:bidi w:val="0"/>
            </w:pPr>
            <w:r>
              <w:t>console.log(z); // 0</w:t>
            </w:r>
          </w:p>
        </w:tc>
      </w:tr>
    </w:tbl>
    <w:p w14:paraId="289FB3F8" w14:textId="1C626450" w:rsidR="0073474A" w:rsidRPr="0073474A" w:rsidRDefault="0073474A" w:rsidP="0018185B">
      <w:hyperlink r:id="rId526" w:history="1">
        <w:r w:rsidRPr="0073474A">
          <w:rPr>
            <w:rStyle w:val="Hyperlink"/>
          </w:rPr>
          <w:t>DestructuringArray3</w:t>
        </w:r>
      </w:hyperlink>
    </w:p>
    <w:p w14:paraId="259E9BB2" w14:textId="77777777" w:rsidR="0073474A" w:rsidRDefault="0073474A" w:rsidP="0018185B"/>
    <w:p w14:paraId="6A9556F4" w14:textId="05AEFFF9" w:rsidR="003A0969" w:rsidRDefault="003A0969" w:rsidP="0018185B">
      <w:r>
        <w:rPr>
          <w:rtl/>
        </w:rPr>
        <w:t>نام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آبجکت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FF0" w14:paraId="25AF148F" w14:textId="77777777" w:rsidTr="00EE6FF0">
        <w:tc>
          <w:tcPr>
            <w:tcW w:w="9350" w:type="dxa"/>
            <w:shd w:val="clear" w:color="auto" w:fill="E2EFD9" w:themeFill="accent6" w:themeFillTint="33"/>
          </w:tcPr>
          <w:p w14:paraId="0982B4AB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  <w:r>
              <w:t>const obj = { 'first-name':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'last-name': '</w:t>
            </w:r>
            <w:r>
              <w:rPr>
                <w:rtl/>
              </w:rPr>
              <w:t>محمد</w:t>
            </w:r>
            <w:r>
              <w:rPr>
                <w:rFonts w:hint="cs"/>
                <w:rtl/>
              </w:rPr>
              <w:t>ی</w:t>
            </w:r>
            <w:r>
              <w:t>' };</w:t>
            </w:r>
          </w:p>
          <w:p w14:paraId="7659BBCA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</w:p>
          <w:p w14:paraId="6B863302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از نام واقع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استفاده کرد</w:t>
            </w:r>
          </w:p>
          <w:p w14:paraId="165FD308" w14:textId="77777777" w:rsidR="00EE6FF0" w:rsidRDefault="00EE6FF0" w:rsidP="00524EED">
            <w:pPr>
              <w:pStyle w:val="code"/>
              <w:bidi w:val="0"/>
            </w:pPr>
            <w:r>
              <w:t>const { 'first-name': firstName, 'last-name': lastName } = obj;</w:t>
            </w:r>
          </w:p>
          <w:p w14:paraId="6B5136C5" w14:textId="752FA4C2" w:rsidR="00EE6FF0" w:rsidRPr="00EE6FF0" w:rsidRDefault="00EE6FF0" w:rsidP="00524EED">
            <w:pPr>
              <w:pStyle w:val="code"/>
              <w:bidi w:val="0"/>
            </w:pPr>
            <w:r>
              <w:t>console.log(firstName); //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</w:tc>
      </w:tr>
    </w:tbl>
    <w:p w14:paraId="28FEA6A3" w14:textId="6E22BAF7" w:rsidR="0073474A" w:rsidRPr="0073474A" w:rsidRDefault="0073474A" w:rsidP="00524EED">
      <w:pPr>
        <w:pStyle w:val="code"/>
      </w:pPr>
      <w:hyperlink r:id="rId527" w:history="1">
        <w:r w:rsidRPr="0073474A">
          <w:rPr>
            <w:rStyle w:val="Hyperlink"/>
          </w:rPr>
          <w:t>DestructuringObject3</w:t>
        </w:r>
      </w:hyperlink>
    </w:p>
    <w:p w14:paraId="324BFD91" w14:textId="1E3FD110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</w:p>
    <w:p w14:paraId="71211962" w14:textId="2161EB40" w:rsidR="003A0969" w:rsidRDefault="003A0969" w:rsidP="0018185B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1: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مختصات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FF0" w14:paraId="6C072A90" w14:textId="77777777" w:rsidTr="00EE6FF0">
        <w:tc>
          <w:tcPr>
            <w:tcW w:w="9350" w:type="dxa"/>
            <w:shd w:val="clear" w:color="auto" w:fill="E2EFD9" w:themeFill="accent6" w:themeFillTint="33"/>
          </w:tcPr>
          <w:p w14:paraId="5BB0F95A" w14:textId="77777777" w:rsidR="00EE6FF0" w:rsidRDefault="00EE6FF0" w:rsidP="00524EED">
            <w:pPr>
              <w:pStyle w:val="code"/>
              <w:bidi w:val="0"/>
            </w:pPr>
            <w:r>
              <w:t>const point = [10, 20, 30];</w:t>
            </w:r>
          </w:p>
          <w:p w14:paraId="2F5AD846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</w:p>
          <w:p w14:paraId="4B27C275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به آبجکت با</w:t>
            </w:r>
            <w:r>
              <w:t xml:space="preserve"> Destructuring</w:t>
            </w:r>
          </w:p>
          <w:p w14:paraId="4F5BD1DA" w14:textId="77777777" w:rsidR="00EE6FF0" w:rsidRDefault="00EE6FF0" w:rsidP="00524EED">
            <w:pPr>
              <w:pStyle w:val="code"/>
              <w:bidi w:val="0"/>
            </w:pPr>
            <w:r>
              <w:t>const [x, y, z] = point;</w:t>
            </w:r>
          </w:p>
          <w:p w14:paraId="108E7FC0" w14:textId="77777777" w:rsidR="00EE6FF0" w:rsidRDefault="00EE6FF0" w:rsidP="00524EED">
            <w:pPr>
              <w:pStyle w:val="code"/>
              <w:bidi w:val="0"/>
            </w:pPr>
            <w:r>
              <w:t>const pointObj = { x, y, z };</w:t>
            </w:r>
          </w:p>
          <w:p w14:paraId="4EF6C598" w14:textId="45C79D46" w:rsidR="00EE6FF0" w:rsidRDefault="00EE6FF0" w:rsidP="00524EED">
            <w:pPr>
              <w:pStyle w:val="code"/>
              <w:bidi w:val="0"/>
            </w:pPr>
            <w:r>
              <w:t>console.log(pointObj); // { x: 10, y: 20, z: 30 }</w:t>
            </w:r>
          </w:p>
        </w:tc>
      </w:tr>
    </w:tbl>
    <w:p w14:paraId="3B24A1C5" w14:textId="7E32297C" w:rsidR="0073474A" w:rsidRPr="0073474A" w:rsidRDefault="0073474A" w:rsidP="00524EED">
      <w:pPr>
        <w:pStyle w:val="code"/>
      </w:pPr>
      <w:hyperlink r:id="rId528" w:history="1">
        <w:r w:rsidRPr="0073474A">
          <w:rPr>
            <w:rStyle w:val="Hyperlink"/>
          </w:rPr>
          <w:t>DestructuringRemap</w:t>
        </w:r>
      </w:hyperlink>
    </w:p>
    <w:p w14:paraId="77F1FB59" w14:textId="77777777" w:rsidR="00EE6FF0" w:rsidRDefault="00EE6FF0" w:rsidP="0018185B">
      <w:pPr>
        <w:rPr>
          <w:rtl/>
        </w:rPr>
      </w:pPr>
    </w:p>
    <w:p w14:paraId="52AD8189" w14:textId="52CE21CE" w:rsidR="003A0969" w:rsidRDefault="003A0969" w:rsidP="0018185B"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2: پردازش کاربر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474A" w14:paraId="187F1A87" w14:textId="77777777" w:rsidTr="0073474A">
        <w:tc>
          <w:tcPr>
            <w:tcW w:w="9350" w:type="dxa"/>
            <w:shd w:val="clear" w:color="auto" w:fill="E2EFD9" w:themeFill="accent6" w:themeFillTint="33"/>
          </w:tcPr>
          <w:p w14:paraId="300524BD" w14:textId="77777777" w:rsidR="0073474A" w:rsidRPr="0073474A" w:rsidRDefault="0073474A" w:rsidP="00524EED">
            <w:pPr>
              <w:pStyle w:val="code"/>
              <w:bidi w:val="0"/>
            </w:pPr>
          </w:p>
          <w:p w14:paraId="505F394E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const userData = {</w:t>
            </w:r>
          </w:p>
          <w:p w14:paraId="70264C96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personalInfo: {</w:t>
            </w:r>
          </w:p>
          <w:p w14:paraId="0854FBE0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name: '</w:t>
            </w:r>
            <w:r w:rsidRPr="0073474A">
              <w:rPr>
                <w:rtl/>
                <w:lang w:bidi="ar-SA"/>
              </w:rPr>
              <w:t>زهرا</w:t>
            </w:r>
            <w:r w:rsidRPr="0073474A">
              <w:t>',</w:t>
            </w:r>
          </w:p>
          <w:p w14:paraId="3F4F6AB6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family: '</w:t>
            </w:r>
            <w:r w:rsidRPr="0073474A">
              <w:rPr>
                <w:rtl/>
                <w:lang w:bidi="ar-SA"/>
              </w:rPr>
              <w:t>رضایی</w:t>
            </w:r>
            <w:r w:rsidRPr="0073474A">
              <w:t>',</w:t>
            </w:r>
          </w:p>
          <w:p w14:paraId="64BD93A5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birthDate: '1995-05-15'</w:t>
            </w:r>
          </w:p>
          <w:p w14:paraId="57D5FE60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},</w:t>
            </w:r>
          </w:p>
          <w:p w14:paraId="478C961F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contact: {</w:t>
            </w:r>
          </w:p>
          <w:p w14:paraId="7767F6A7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email: 'zahra@example.com',</w:t>
            </w:r>
          </w:p>
          <w:p w14:paraId="6A6E6B3D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phone: '09123456789'</w:t>
            </w:r>
          </w:p>
          <w:p w14:paraId="2914E5B1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}</w:t>
            </w:r>
          </w:p>
          <w:p w14:paraId="21BC8BAC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};</w:t>
            </w:r>
          </w:p>
          <w:p w14:paraId="59470D31" w14:textId="77777777" w:rsidR="0073474A" w:rsidRPr="0073474A" w:rsidRDefault="0073474A" w:rsidP="00524EED">
            <w:pPr>
              <w:pStyle w:val="code"/>
              <w:bidi w:val="0"/>
            </w:pPr>
          </w:p>
          <w:p w14:paraId="15D1E420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 xml:space="preserve">// Destructuring </w:t>
            </w:r>
            <w:r w:rsidRPr="0073474A">
              <w:rPr>
                <w:rtl/>
                <w:lang w:bidi="ar-SA"/>
              </w:rPr>
              <w:t>برای استخراج اطلاعات</w:t>
            </w:r>
          </w:p>
          <w:p w14:paraId="30295281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const {</w:t>
            </w:r>
          </w:p>
          <w:p w14:paraId="3C4EDF27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personalInfo: { name, family },</w:t>
            </w:r>
          </w:p>
          <w:p w14:paraId="38D3AF2A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contact: { email, phone }</w:t>
            </w:r>
          </w:p>
          <w:p w14:paraId="2BF3A97D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lastRenderedPageBreak/>
              <w:t>} = userData;</w:t>
            </w:r>
          </w:p>
          <w:p w14:paraId="3DB9E1F9" w14:textId="77777777" w:rsidR="0073474A" w:rsidRPr="0073474A" w:rsidRDefault="0073474A" w:rsidP="00524EED">
            <w:pPr>
              <w:pStyle w:val="code"/>
              <w:bidi w:val="0"/>
            </w:pPr>
          </w:p>
          <w:p w14:paraId="1F1EE4D3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console.log(`</w:t>
            </w:r>
            <w:r w:rsidRPr="0073474A">
              <w:rPr>
                <w:rtl/>
                <w:lang w:bidi="ar-SA"/>
              </w:rPr>
              <w:t>نام</w:t>
            </w:r>
            <w:r w:rsidRPr="0073474A">
              <w:t>: ${name} ${family}`);</w:t>
            </w:r>
          </w:p>
          <w:p w14:paraId="7F3D448C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console.log(`</w:t>
            </w:r>
            <w:r w:rsidRPr="0073474A">
              <w:rPr>
                <w:rtl/>
                <w:lang w:bidi="ar-SA"/>
              </w:rPr>
              <w:t>تماس</w:t>
            </w:r>
            <w:r w:rsidRPr="0073474A">
              <w:t>: ${email} - ${phone}`);</w:t>
            </w:r>
          </w:p>
          <w:p w14:paraId="6C7B9D27" w14:textId="77777777" w:rsidR="0073474A" w:rsidRPr="0073474A" w:rsidRDefault="0073474A" w:rsidP="00524EED">
            <w:pPr>
              <w:pStyle w:val="code"/>
              <w:bidi w:val="0"/>
            </w:pPr>
          </w:p>
          <w:p w14:paraId="1C52331A" w14:textId="77777777" w:rsidR="0073474A" w:rsidRDefault="0073474A" w:rsidP="00524EED">
            <w:pPr>
              <w:pStyle w:val="code"/>
              <w:bidi w:val="0"/>
            </w:pPr>
          </w:p>
        </w:tc>
      </w:tr>
    </w:tbl>
    <w:p w14:paraId="55B02A41" w14:textId="35B73611" w:rsidR="0073474A" w:rsidRPr="0073474A" w:rsidRDefault="0073474A" w:rsidP="00524EED">
      <w:pPr>
        <w:pStyle w:val="code"/>
      </w:pPr>
      <w:hyperlink r:id="rId529" w:history="1">
        <w:r w:rsidRPr="0073474A">
          <w:rPr>
            <w:rStyle w:val="Hyperlink"/>
          </w:rPr>
          <w:t>DestructuringUsers</w:t>
        </w:r>
      </w:hyperlink>
    </w:p>
    <w:p w14:paraId="5B89C5D3" w14:textId="77777777" w:rsidR="003A0969" w:rsidRDefault="003A0969" w:rsidP="0018185B">
      <w:pPr>
        <w:rPr>
          <w:rtl/>
        </w:rPr>
      </w:pPr>
    </w:p>
    <w:p w14:paraId="4F77237E" w14:textId="2C8EAD09" w:rsidR="003A0969" w:rsidRDefault="003A0969" w:rsidP="0018185B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3: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خطا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474A" w14:paraId="7AD6F05F" w14:textId="77777777" w:rsidTr="0073474A">
        <w:tc>
          <w:tcPr>
            <w:tcW w:w="9350" w:type="dxa"/>
            <w:shd w:val="clear" w:color="auto" w:fill="E2EFD9" w:themeFill="accent6" w:themeFillTint="33"/>
          </w:tcPr>
          <w:p w14:paraId="3942566D" w14:textId="77777777" w:rsidR="0073474A" w:rsidRPr="0073474A" w:rsidRDefault="0073474A" w:rsidP="00524EED">
            <w:pPr>
              <w:pStyle w:val="code"/>
              <w:bidi w:val="0"/>
            </w:pPr>
          </w:p>
          <w:p w14:paraId="40FA692B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function safeDestructuring(obj, path, defaultValue) {</w:t>
            </w:r>
          </w:p>
          <w:p w14:paraId="61A15ABB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const keys = path.split('.');</w:t>
            </w:r>
          </w:p>
          <w:p w14:paraId="0622960C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let current = obj;</w:t>
            </w:r>
          </w:p>
          <w:p w14:paraId="77E3033A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 xml:space="preserve">    </w:t>
            </w:r>
          </w:p>
          <w:p w14:paraId="5AFFC31A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for (const key of keys) {</w:t>
            </w:r>
          </w:p>
          <w:p w14:paraId="20ECA02D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if (current === null || current === undefined) {</w:t>
            </w:r>
          </w:p>
          <w:p w14:paraId="30C9AF1F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    return defaultValue;</w:t>
            </w:r>
          </w:p>
          <w:p w14:paraId="44500AC2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}</w:t>
            </w:r>
          </w:p>
          <w:p w14:paraId="4DB98DCA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current = current[key];</w:t>
            </w:r>
          </w:p>
          <w:p w14:paraId="62816C00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}</w:t>
            </w:r>
          </w:p>
          <w:p w14:paraId="1A19323D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 xml:space="preserve">    </w:t>
            </w:r>
          </w:p>
          <w:p w14:paraId="53A919C3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return current !== undefined ? current : defaultValue;</w:t>
            </w:r>
          </w:p>
          <w:p w14:paraId="194E323F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}</w:t>
            </w:r>
          </w:p>
          <w:p w14:paraId="67EA5DA5" w14:textId="77777777" w:rsidR="0073474A" w:rsidRPr="0073474A" w:rsidRDefault="0073474A" w:rsidP="00524EED">
            <w:pPr>
              <w:pStyle w:val="code"/>
              <w:bidi w:val="0"/>
            </w:pPr>
          </w:p>
          <w:p w14:paraId="25177D14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 xml:space="preserve">// </w:t>
            </w:r>
            <w:r w:rsidRPr="0073474A">
              <w:rPr>
                <w:rtl/>
                <w:lang w:bidi="ar-SA"/>
              </w:rPr>
              <w:t>استفاده</w:t>
            </w:r>
          </w:p>
          <w:p w14:paraId="11261E98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const data = { user: { profile: { name: '</w:t>
            </w:r>
            <w:r w:rsidRPr="0073474A">
              <w:rPr>
                <w:rtl/>
                <w:lang w:bidi="ar-SA"/>
              </w:rPr>
              <w:t>علی</w:t>
            </w:r>
            <w:r w:rsidRPr="0073474A">
              <w:t>' } } };</w:t>
            </w:r>
          </w:p>
          <w:p w14:paraId="7E7054C7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const userName = safeDestructuring(data, 'user.profile.name', '</w:t>
            </w:r>
            <w:r w:rsidRPr="0073474A">
              <w:rPr>
                <w:rtl/>
                <w:lang w:bidi="ar-SA"/>
              </w:rPr>
              <w:t>ناشناس</w:t>
            </w:r>
            <w:r w:rsidRPr="0073474A">
              <w:t>');</w:t>
            </w:r>
          </w:p>
          <w:p w14:paraId="367152E6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console.log(userName); // '</w:t>
            </w:r>
            <w:r w:rsidRPr="0073474A">
              <w:rPr>
                <w:rtl/>
                <w:lang w:bidi="ar-SA"/>
              </w:rPr>
              <w:t>علی</w:t>
            </w:r>
            <w:r w:rsidRPr="0073474A">
              <w:t>'</w:t>
            </w:r>
          </w:p>
          <w:p w14:paraId="34861E18" w14:textId="77777777" w:rsidR="0073474A" w:rsidRPr="0073474A" w:rsidRDefault="0073474A" w:rsidP="00524EED">
            <w:pPr>
              <w:pStyle w:val="code"/>
              <w:bidi w:val="0"/>
            </w:pPr>
          </w:p>
          <w:p w14:paraId="4082F3FC" w14:textId="77777777" w:rsidR="0073474A" w:rsidRDefault="0073474A" w:rsidP="00524EED">
            <w:pPr>
              <w:pStyle w:val="code"/>
              <w:bidi w:val="0"/>
            </w:pPr>
          </w:p>
        </w:tc>
      </w:tr>
    </w:tbl>
    <w:p w14:paraId="0BD13917" w14:textId="34E4BFAC" w:rsidR="0073474A" w:rsidRPr="0073474A" w:rsidRDefault="0073474A" w:rsidP="00524EED">
      <w:pPr>
        <w:pStyle w:val="code"/>
      </w:pPr>
      <w:hyperlink r:id="rId530" w:history="1">
        <w:r w:rsidRPr="0073474A">
          <w:rPr>
            <w:rStyle w:val="Hyperlink"/>
          </w:rPr>
          <w:t>DestructuringErrorHandling</w:t>
        </w:r>
      </w:hyperlink>
    </w:p>
    <w:p w14:paraId="1E349AD1" w14:textId="0FF1D48C" w:rsidR="003A0969" w:rsidRDefault="003A0969" w:rsidP="0018185B">
      <w:pPr>
        <w:rPr>
          <w:rtl/>
        </w:rPr>
      </w:pPr>
      <w:r>
        <w:rPr>
          <w:rFonts w:hint="cs"/>
          <w:rtl/>
        </w:rPr>
        <w:t>جمع‌بندی</w:t>
      </w:r>
    </w:p>
    <w:p w14:paraId="75A61E49" w14:textId="355250C6" w:rsidR="003A0969" w:rsidRDefault="003A0969" w:rsidP="0018185B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Destructuring</w:t>
      </w:r>
      <w:r>
        <w:rPr>
          <w:rtl/>
        </w:rPr>
        <w:t>:</w:t>
      </w:r>
    </w:p>
    <w:p w14:paraId="00E4CF9C" w14:textId="3285D377" w:rsidR="003A0969" w:rsidRDefault="003A0969" w:rsidP="0018185B">
      <w:pPr>
        <w:rPr>
          <w:rtl/>
        </w:rPr>
      </w:pPr>
      <w:r>
        <w:rPr>
          <w:rtl/>
        </w:rPr>
        <w:t>- کد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خواناتر</w:t>
      </w:r>
    </w:p>
    <w:p w14:paraId="64FD352A" w14:textId="4B35A755" w:rsidR="003A0969" w:rsidRDefault="003A0969" w:rsidP="0018185B">
      <w:pPr>
        <w:rPr>
          <w:rtl/>
        </w:rPr>
      </w:pPr>
      <w:r>
        <w:rPr>
          <w:rtl/>
        </w:rPr>
        <w:t>- کاهش خطوط کد تکرار</w:t>
      </w:r>
      <w:r>
        <w:rPr>
          <w:rFonts w:hint="cs"/>
          <w:rtl/>
        </w:rPr>
        <w:t>ی</w:t>
      </w:r>
    </w:p>
    <w:p w14:paraId="60ED6D84" w14:textId="5BB75FCE" w:rsidR="003A0969" w:rsidRDefault="003A0969" w:rsidP="0018185B">
      <w:pPr>
        <w:rPr>
          <w:rtl/>
        </w:rPr>
      </w:pPr>
      <w:r>
        <w:rPr>
          <w:rtl/>
        </w:rPr>
        <w:t>-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آسان پارامترها</w:t>
      </w:r>
      <w:r>
        <w:rPr>
          <w:rFonts w:hint="cs"/>
          <w:rtl/>
        </w:rPr>
        <w:t>ی</w:t>
      </w:r>
      <w:r>
        <w:rPr>
          <w:rtl/>
        </w:rPr>
        <w:t xml:space="preserve">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</w:p>
    <w:p w14:paraId="0F8F3D6B" w14:textId="2132F0E5" w:rsidR="003A0969" w:rsidRDefault="003A0969" w:rsidP="0018185B">
      <w:pPr>
        <w:rPr>
          <w:rtl/>
        </w:rPr>
      </w:pPr>
      <w:r>
        <w:rPr>
          <w:rtl/>
        </w:rPr>
        <w:t>- استخراج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داده‌ها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</w:p>
    <w:p w14:paraId="33C70F6F" w14:textId="57C11BFF" w:rsidR="003A0969" w:rsidRDefault="003A0969" w:rsidP="0018185B">
      <w:pPr>
        <w:rPr>
          <w:rtl/>
        </w:rPr>
      </w:pPr>
      <w:r>
        <w:rPr>
          <w:rFonts w:hint="cs"/>
          <w:rtl/>
        </w:rPr>
        <w:lastRenderedPageBreak/>
        <w:t>موارد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>:</w:t>
      </w:r>
    </w:p>
    <w:p w14:paraId="76A7F0A9" w14:textId="4DB35E39" w:rsidR="003A0969" w:rsidRDefault="003A0969" w:rsidP="0018185B">
      <w:pPr>
        <w:rPr>
          <w:rtl/>
        </w:rPr>
      </w:pPr>
      <w:r>
        <w:rPr>
          <w:rtl/>
        </w:rPr>
        <w:t>- پارامترها</w:t>
      </w:r>
      <w:r>
        <w:rPr>
          <w:rFonts w:hint="cs"/>
          <w:rtl/>
        </w:rPr>
        <w:t>ی</w:t>
      </w:r>
      <w:r>
        <w:rPr>
          <w:rtl/>
        </w:rPr>
        <w:t xml:space="preserve"> تابع</w:t>
      </w:r>
    </w:p>
    <w:p w14:paraId="23C86D58" w14:textId="268B2D34" w:rsidR="003A0969" w:rsidRDefault="003A0969" w:rsidP="0018185B">
      <w:pPr>
        <w:rPr>
          <w:rtl/>
        </w:rPr>
      </w:pPr>
      <w:r>
        <w:rPr>
          <w:rtl/>
        </w:rPr>
        <w:t>- پاسخ‌ها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</w:p>
    <w:p w14:paraId="5B179CD0" w14:textId="641B15ED" w:rsidR="003A0969" w:rsidRDefault="003A0969" w:rsidP="0018185B">
      <w:pPr>
        <w:rPr>
          <w:rtl/>
        </w:rPr>
      </w:pPr>
      <w:r>
        <w:rPr>
          <w:rtl/>
        </w:rPr>
        <w:t>-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</w:p>
    <w:p w14:paraId="33E7BB38" w14:textId="079A740B" w:rsidR="003A0969" w:rsidRDefault="003A0969" w:rsidP="0018185B">
      <w:pPr>
        <w:rPr>
          <w:rtl/>
        </w:rPr>
      </w:pPr>
      <w:r>
        <w:rPr>
          <w:rtl/>
        </w:rPr>
        <w:t>- کار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و آبجکت‌ها</w:t>
      </w:r>
    </w:p>
    <w:p w14:paraId="5C061D26" w14:textId="029010F1" w:rsidR="003A0969" w:rsidRDefault="003A0969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ونت</w:t>
      </w:r>
      <w:r>
        <w:rPr>
          <w:rtl/>
        </w:rPr>
        <w:t xml:space="preserve"> هندل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</w:p>
    <w:p w14:paraId="183E352D" w14:textId="44B324F6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58ACA34" w14:textId="405C1AB6" w:rsidR="003A0969" w:rsidRDefault="003A0969" w:rsidP="0018185B">
      <w:pPr>
        <w:rPr>
          <w:rtl/>
        </w:rPr>
      </w:pPr>
      <w:r>
        <w:rPr>
          <w:rtl/>
        </w:rPr>
        <w:t>-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از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587BF1F9" w14:textId="6A1C1DCA" w:rsidR="003A0969" w:rsidRDefault="003A0969" w:rsidP="0018185B">
      <w:pPr>
        <w:rPr>
          <w:rtl/>
        </w:rPr>
      </w:pPr>
      <w:r>
        <w:rPr>
          <w:rtl/>
        </w:rPr>
        <w:t xml:space="preserve">- در برابر </w:t>
      </w:r>
      <w:r>
        <w:t>null/undefined</w:t>
      </w:r>
      <w:r>
        <w:rPr>
          <w:rtl/>
        </w:rPr>
        <w:t xml:space="preserve"> محافظت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5FEC96E" w14:textId="7D931B59" w:rsidR="003A0969" w:rsidRDefault="003A0969" w:rsidP="0018185B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تودرتو احت</w:t>
      </w:r>
      <w:r>
        <w:rPr>
          <w:rFonts w:hint="cs"/>
          <w:rtl/>
        </w:rPr>
        <w:t>ی</w:t>
      </w:r>
      <w:r>
        <w:rPr>
          <w:rFonts w:hint="eastAsia"/>
          <w:rtl/>
        </w:rPr>
        <w:t>اط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9F4758B" w14:textId="265BE5B2" w:rsidR="006D2429" w:rsidRDefault="003A0969" w:rsidP="0018185B">
      <w:pPr>
        <w:rPr>
          <w:rFonts w:ascii="Segoe UI Emoji" w:hAnsi="Segoe UI Emoji" w:cs="Segoe UI Emoji"/>
          <w:rtl/>
        </w:rPr>
      </w:pPr>
      <w:r>
        <w:t>Destructuring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مف</w:t>
      </w:r>
      <w:r>
        <w:rPr>
          <w:rFonts w:hint="cs"/>
          <w:rtl/>
        </w:rPr>
        <w:t>ی</w:t>
      </w:r>
      <w:r>
        <w:rPr>
          <w:rFonts w:hint="eastAsia"/>
          <w:rtl/>
        </w:rPr>
        <w:t>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مدرن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 که به شما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قابل نگهدار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!</w:t>
      </w:r>
    </w:p>
    <w:p w14:paraId="26CE6A97" w14:textId="59243431" w:rsidR="0073474A" w:rsidRDefault="00B37826" w:rsidP="0018185B">
      <w:pPr>
        <w:pStyle w:val="Heading1"/>
        <w:rPr>
          <w:rtl/>
        </w:rPr>
      </w:pPr>
      <w:bookmarkStart w:id="237" w:name="_Toc211464657"/>
      <w:r>
        <w:t xml:space="preserve">Async </w:t>
      </w:r>
      <w:r>
        <w:rPr>
          <w:rFonts w:hint="cs"/>
          <w:rtl/>
        </w:rPr>
        <w:t>در جاوا اسکریپت</w:t>
      </w:r>
      <w:bookmarkEnd w:id="237"/>
    </w:p>
    <w:p w14:paraId="10EB45C0" w14:textId="5A96777F" w:rsidR="00B37826" w:rsidRPr="00B37826" w:rsidRDefault="00B37826" w:rsidP="0018185B">
      <w:pPr>
        <w:pStyle w:val="Heading1"/>
        <w:rPr>
          <w:rtl/>
        </w:rPr>
      </w:pPr>
      <w:bookmarkStart w:id="238" w:name="_Toc211464658"/>
      <w:r>
        <w:t>Defer</w:t>
      </w:r>
      <w:r>
        <w:rPr>
          <w:rFonts w:hint="cs"/>
          <w:rtl/>
        </w:rPr>
        <w:t xml:space="preserve"> در جاوا اسکریپت</w:t>
      </w:r>
      <w:bookmarkEnd w:id="238"/>
    </w:p>
    <w:sectPr w:rsidR="00B37826" w:rsidRPr="00B37826">
      <w:headerReference w:type="even" r:id="rId531"/>
      <w:headerReference w:type="default" r:id="rId532"/>
      <w:footerReference w:type="even" r:id="rId533"/>
      <w:footerReference w:type="default" r:id="rId534"/>
      <w:headerReference w:type="first" r:id="rId535"/>
      <w:footerReference w:type="first" r:id="rId5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D518D" w14:textId="77777777" w:rsidR="006E68E4" w:rsidRDefault="006E68E4" w:rsidP="0067345E">
      <w:pPr>
        <w:spacing w:after="0" w:line="240" w:lineRule="auto"/>
      </w:pPr>
      <w:r>
        <w:separator/>
      </w:r>
    </w:p>
  </w:endnote>
  <w:endnote w:type="continuationSeparator" w:id="0">
    <w:p w14:paraId="4F9DF429" w14:textId="77777777" w:rsidR="006E68E4" w:rsidRDefault="006E68E4" w:rsidP="0067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ANSansWeb(FaNum) Light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308B8" w14:textId="77777777" w:rsidR="0067345E" w:rsidRDefault="006734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F3446" w14:textId="77777777" w:rsidR="0067345E" w:rsidRDefault="006734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C884C" w14:textId="77777777" w:rsidR="0067345E" w:rsidRDefault="006734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7C34D" w14:textId="77777777" w:rsidR="006E68E4" w:rsidRDefault="006E68E4" w:rsidP="0067345E">
      <w:pPr>
        <w:spacing w:after="0" w:line="240" w:lineRule="auto"/>
      </w:pPr>
      <w:r>
        <w:separator/>
      </w:r>
    </w:p>
  </w:footnote>
  <w:footnote w:type="continuationSeparator" w:id="0">
    <w:p w14:paraId="73094525" w14:textId="77777777" w:rsidR="006E68E4" w:rsidRDefault="006E68E4" w:rsidP="00673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EE6C5" w14:textId="66FD0F6A" w:rsidR="0067345E" w:rsidRDefault="00000000">
    <w:pPr>
      <w:pStyle w:val="Header"/>
    </w:pPr>
    <w:r>
      <w:rPr>
        <w:noProof/>
      </w:rPr>
      <w:pict w14:anchorId="4E4FD0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9207079" o:spid="_x0000_s1029" type="#_x0000_t136" style="position:absolute;left:0;text-align:left;margin-left:0;margin-top:0;width:609.1pt;height:50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IRANSansWeb&quot;;font-size:1pt" string="تهیه کننده سامان بالاهنگ 0922419448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F54D6" w14:textId="194F2BD4" w:rsidR="0067345E" w:rsidRDefault="00000000">
    <w:pPr>
      <w:pStyle w:val="Header"/>
    </w:pPr>
    <w:r>
      <w:rPr>
        <w:noProof/>
      </w:rPr>
      <w:pict w14:anchorId="29E6E0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9207080" o:spid="_x0000_s1030" type="#_x0000_t136" style="position:absolute;left:0;text-align:left;margin-left:0;margin-top:0;width:609.1pt;height:50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IRANSansWeb&quot;;font-size:1pt" string="تهیه کننده سامان بالاهنگ 0922419448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193CE" w14:textId="710A7714" w:rsidR="0067345E" w:rsidRDefault="00000000">
    <w:pPr>
      <w:pStyle w:val="Header"/>
    </w:pPr>
    <w:r>
      <w:rPr>
        <w:noProof/>
      </w:rPr>
      <w:pict w14:anchorId="0B665D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9207078" o:spid="_x0000_s1028" type="#_x0000_t136" style="position:absolute;left:0;text-align:left;margin-left:0;margin-top:0;width:609.1pt;height:50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IRANSansWeb&quot;;font-size:1pt" string="تهیه کننده سامان بالاهنگ 0922419448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17AD"/>
    <w:multiLevelType w:val="hybridMultilevel"/>
    <w:tmpl w:val="7376E4F2"/>
    <w:lvl w:ilvl="0" w:tplc="521A0F32">
      <w:start w:val="1"/>
      <w:numFmt w:val="decimalFullWidth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 w15:restartNumberingAfterBreak="0">
    <w:nsid w:val="0CC47319"/>
    <w:multiLevelType w:val="hybridMultilevel"/>
    <w:tmpl w:val="6CDEDAAE"/>
    <w:lvl w:ilvl="0" w:tplc="39E8E504">
      <w:start w:val="1"/>
      <w:numFmt w:val="decimalFullWidth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11800DDE"/>
    <w:multiLevelType w:val="hybridMultilevel"/>
    <w:tmpl w:val="F6E2E64E"/>
    <w:lvl w:ilvl="0" w:tplc="26A601A2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D704E"/>
    <w:multiLevelType w:val="hybridMultilevel"/>
    <w:tmpl w:val="C9A2E51C"/>
    <w:lvl w:ilvl="0" w:tplc="7E5C2AF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33D57"/>
    <w:multiLevelType w:val="hybridMultilevel"/>
    <w:tmpl w:val="4162B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67248"/>
    <w:multiLevelType w:val="hybridMultilevel"/>
    <w:tmpl w:val="57B08FDA"/>
    <w:lvl w:ilvl="0" w:tplc="0F962FA6">
      <w:start w:val="1"/>
      <w:numFmt w:val="decimalFullWidth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 w15:restartNumberingAfterBreak="0">
    <w:nsid w:val="1E2064FD"/>
    <w:multiLevelType w:val="hybridMultilevel"/>
    <w:tmpl w:val="AD900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01675"/>
    <w:multiLevelType w:val="hybridMultilevel"/>
    <w:tmpl w:val="3BB27BEC"/>
    <w:lvl w:ilvl="0" w:tplc="FFFFFFFF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230" w:hanging="360"/>
      </w:pPr>
    </w:lvl>
    <w:lvl w:ilvl="2" w:tplc="FFFFFFFF" w:tentative="1">
      <w:start w:val="1"/>
      <w:numFmt w:val="lowerRoman"/>
      <w:lvlText w:val="%3."/>
      <w:lvlJc w:val="right"/>
      <w:pPr>
        <w:ind w:left="1950" w:hanging="180"/>
      </w:pPr>
    </w:lvl>
    <w:lvl w:ilvl="3" w:tplc="FFFFFFFF" w:tentative="1">
      <w:start w:val="1"/>
      <w:numFmt w:val="decimal"/>
      <w:lvlText w:val="%4."/>
      <w:lvlJc w:val="left"/>
      <w:pPr>
        <w:ind w:left="2670" w:hanging="360"/>
      </w:pPr>
    </w:lvl>
    <w:lvl w:ilvl="4" w:tplc="FFFFFFFF" w:tentative="1">
      <w:start w:val="1"/>
      <w:numFmt w:val="lowerLetter"/>
      <w:lvlText w:val="%5."/>
      <w:lvlJc w:val="left"/>
      <w:pPr>
        <w:ind w:left="3390" w:hanging="360"/>
      </w:pPr>
    </w:lvl>
    <w:lvl w:ilvl="5" w:tplc="FFFFFFFF" w:tentative="1">
      <w:start w:val="1"/>
      <w:numFmt w:val="lowerRoman"/>
      <w:lvlText w:val="%6."/>
      <w:lvlJc w:val="right"/>
      <w:pPr>
        <w:ind w:left="4110" w:hanging="180"/>
      </w:pPr>
    </w:lvl>
    <w:lvl w:ilvl="6" w:tplc="FFFFFFFF" w:tentative="1">
      <w:start w:val="1"/>
      <w:numFmt w:val="decimal"/>
      <w:lvlText w:val="%7."/>
      <w:lvlJc w:val="left"/>
      <w:pPr>
        <w:ind w:left="4830" w:hanging="360"/>
      </w:pPr>
    </w:lvl>
    <w:lvl w:ilvl="7" w:tplc="FFFFFFFF" w:tentative="1">
      <w:start w:val="1"/>
      <w:numFmt w:val="lowerLetter"/>
      <w:lvlText w:val="%8."/>
      <w:lvlJc w:val="left"/>
      <w:pPr>
        <w:ind w:left="5550" w:hanging="360"/>
      </w:pPr>
    </w:lvl>
    <w:lvl w:ilvl="8" w:tplc="FFFFFFFF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8" w15:restartNumberingAfterBreak="0">
    <w:nsid w:val="20F458BD"/>
    <w:multiLevelType w:val="hybridMultilevel"/>
    <w:tmpl w:val="4226FC22"/>
    <w:lvl w:ilvl="0" w:tplc="08A4CD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04195"/>
    <w:multiLevelType w:val="hybridMultilevel"/>
    <w:tmpl w:val="229E7246"/>
    <w:lvl w:ilvl="0" w:tplc="0B88A4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 w15:restartNumberingAfterBreak="0">
    <w:nsid w:val="256833DB"/>
    <w:multiLevelType w:val="hybridMultilevel"/>
    <w:tmpl w:val="8C2CFDFC"/>
    <w:lvl w:ilvl="0" w:tplc="E8524912">
      <w:start w:val="1"/>
      <w:numFmt w:val="decimalFullWidth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1" w15:restartNumberingAfterBreak="0">
    <w:nsid w:val="26BC2A51"/>
    <w:multiLevelType w:val="hybridMultilevel"/>
    <w:tmpl w:val="9F1C6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556C26"/>
    <w:multiLevelType w:val="hybridMultilevel"/>
    <w:tmpl w:val="D5C44154"/>
    <w:lvl w:ilvl="0" w:tplc="914201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B4A5B"/>
    <w:multiLevelType w:val="hybridMultilevel"/>
    <w:tmpl w:val="F01AA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80D7E"/>
    <w:multiLevelType w:val="hybridMultilevel"/>
    <w:tmpl w:val="0F765CAC"/>
    <w:lvl w:ilvl="0" w:tplc="019CFC4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5" w15:restartNumberingAfterBreak="0">
    <w:nsid w:val="3A7D15A5"/>
    <w:multiLevelType w:val="hybridMultilevel"/>
    <w:tmpl w:val="07B62F1E"/>
    <w:lvl w:ilvl="0" w:tplc="A07AE0D6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C0668"/>
    <w:multiLevelType w:val="hybridMultilevel"/>
    <w:tmpl w:val="DBD89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8A7BBF"/>
    <w:multiLevelType w:val="hybridMultilevel"/>
    <w:tmpl w:val="A4F60920"/>
    <w:lvl w:ilvl="0" w:tplc="60F29B2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8" w15:restartNumberingAfterBreak="0">
    <w:nsid w:val="440838B6"/>
    <w:multiLevelType w:val="hybridMultilevel"/>
    <w:tmpl w:val="3BB27BEC"/>
    <w:lvl w:ilvl="0" w:tplc="65BC5646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9" w15:restartNumberingAfterBreak="0">
    <w:nsid w:val="441C1FD7"/>
    <w:multiLevelType w:val="hybridMultilevel"/>
    <w:tmpl w:val="90F8EB7C"/>
    <w:lvl w:ilvl="0" w:tplc="AEF6AB7E">
      <w:start w:val="1"/>
      <w:numFmt w:val="decimalFullWidth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0" w15:restartNumberingAfterBreak="0">
    <w:nsid w:val="47F240A1"/>
    <w:multiLevelType w:val="hybridMultilevel"/>
    <w:tmpl w:val="C602DFD6"/>
    <w:lvl w:ilvl="0" w:tplc="620A7F94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577C77"/>
    <w:multiLevelType w:val="hybridMultilevel"/>
    <w:tmpl w:val="501841E4"/>
    <w:lvl w:ilvl="0" w:tplc="08027740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2" w15:restartNumberingAfterBreak="0">
    <w:nsid w:val="4F9F4EAE"/>
    <w:multiLevelType w:val="hybridMultilevel"/>
    <w:tmpl w:val="6040CF92"/>
    <w:lvl w:ilvl="0" w:tplc="248420D8">
      <w:start w:val="1"/>
      <w:numFmt w:val="decimalFullWidth"/>
      <w:lvlText w:val="%1."/>
      <w:lvlJc w:val="left"/>
      <w:pPr>
        <w:ind w:left="1605" w:hanging="1455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3" w15:restartNumberingAfterBreak="0">
    <w:nsid w:val="51F73AB2"/>
    <w:multiLevelType w:val="hybridMultilevel"/>
    <w:tmpl w:val="40D6DB86"/>
    <w:lvl w:ilvl="0" w:tplc="65BC5646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4" w15:restartNumberingAfterBreak="0">
    <w:nsid w:val="527048F3"/>
    <w:multiLevelType w:val="hybridMultilevel"/>
    <w:tmpl w:val="9F0C2AC0"/>
    <w:lvl w:ilvl="0" w:tplc="14D0EC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10A77"/>
    <w:multiLevelType w:val="hybridMultilevel"/>
    <w:tmpl w:val="07661A0E"/>
    <w:lvl w:ilvl="0" w:tplc="F112003A">
      <w:start w:val="1"/>
      <w:numFmt w:val="decimalFullWidth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6" w15:restartNumberingAfterBreak="0">
    <w:nsid w:val="5EE66B94"/>
    <w:multiLevelType w:val="multilevel"/>
    <w:tmpl w:val="9F0C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AF7BCA"/>
    <w:multiLevelType w:val="hybridMultilevel"/>
    <w:tmpl w:val="02AA8154"/>
    <w:lvl w:ilvl="0" w:tplc="10AC0F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672061"/>
    <w:multiLevelType w:val="hybridMultilevel"/>
    <w:tmpl w:val="ACE09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C24234"/>
    <w:multiLevelType w:val="hybridMultilevel"/>
    <w:tmpl w:val="4634B4F0"/>
    <w:lvl w:ilvl="0" w:tplc="65BC5646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0" w15:restartNumberingAfterBreak="0">
    <w:nsid w:val="6CCD4741"/>
    <w:multiLevelType w:val="hybridMultilevel"/>
    <w:tmpl w:val="50AA13EC"/>
    <w:lvl w:ilvl="0" w:tplc="BDBECED4">
      <w:start w:val="1"/>
      <w:numFmt w:val="decimalFullWidth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1" w15:restartNumberingAfterBreak="0">
    <w:nsid w:val="6DB460D7"/>
    <w:multiLevelType w:val="hybridMultilevel"/>
    <w:tmpl w:val="2B445B98"/>
    <w:lvl w:ilvl="0" w:tplc="1CBE12F2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623F6F"/>
    <w:multiLevelType w:val="hybridMultilevel"/>
    <w:tmpl w:val="E2D82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0F31BA"/>
    <w:multiLevelType w:val="multilevel"/>
    <w:tmpl w:val="F3F8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5034C2"/>
    <w:multiLevelType w:val="multilevel"/>
    <w:tmpl w:val="876A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BF27DD"/>
    <w:multiLevelType w:val="hybridMultilevel"/>
    <w:tmpl w:val="BF7812EA"/>
    <w:lvl w:ilvl="0" w:tplc="9F90F97C">
      <w:start w:val="1"/>
      <w:numFmt w:val="decimalFullWidth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6" w15:restartNumberingAfterBreak="0">
    <w:nsid w:val="7A973EAD"/>
    <w:multiLevelType w:val="hybridMultilevel"/>
    <w:tmpl w:val="B0DEB98C"/>
    <w:lvl w:ilvl="0" w:tplc="2ED2BE80">
      <w:start w:val="1"/>
      <w:numFmt w:val="decimalFullWidth"/>
      <w:lvlText w:val="%1."/>
      <w:lvlJc w:val="left"/>
      <w:pPr>
        <w:ind w:left="1050" w:hanging="90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7" w15:restartNumberingAfterBreak="0">
    <w:nsid w:val="7AF43749"/>
    <w:multiLevelType w:val="hybridMultilevel"/>
    <w:tmpl w:val="49CA2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605758"/>
    <w:multiLevelType w:val="hybridMultilevel"/>
    <w:tmpl w:val="999EF1A0"/>
    <w:lvl w:ilvl="0" w:tplc="30047226">
      <w:start w:val="1"/>
      <w:numFmt w:val="decimal"/>
      <w:lvlText w:val="%1."/>
      <w:lvlJc w:val="left"/>
      <w:pPr>
        <w:ind w:left="555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9" w15:restartNumberingAfterBreak="0">
    <w:nsid w:val="7F9F42AC"/>
    <w:multiLevelType w:val="hybridMultilevel"/>
    <w:tmpl w:val="F2101652"/>
    <w:lvl w:ilvl="0" w:tplc="8CA8A4C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 w16cid:durableId="563639441">
    <w:abstractNumId w:val="20"/>
  </w:num>
  <w:num w:numId="2" w16cid:durableId="775445096">
    <w:abstractNumId w:val="27"/>
  </w:num>
  <w:num w:numId="3" w16cid:durableId="665591045">
    <w:abstractNumId w:val="14"/>
  </w:num>
  <w:num w:numId="4" w16cid:durableId="255209993">
    <w:abstractNumId w:val="15"/>
  </w:num>
  <w:num w:numId="5" w16cid:durableId="32316661">
    <w:abstractNumId w:val="24"/>
  </w:num>
  <w:num w:numId="6" w16cid:durableId="1327826194">
    <w:abstractNumId w:val="18"/>
  </w:num>
  <w:num w:numId="7" w16cid:durableId="1265919567">
    <w:abstractNumId w:val="7"/>
  </w:num>
  <w:num w:numId="8" w16cid:durableId="2069449656">
    <w:abstractNumId w:val="8"/>
  </w:num>
  <w:num w:numId="9" w16cid:durableId="384257009">
    <w:abstractNumId w:val="29"/>
  </w:num>
  <w:num w:numId="10" w16cid:durableId="594553176">
    <w:abstractNumId w:val="12"/>
  </w:num>
  <w:num w:numId="11" w16cid:durableId="97140043">
    <w:abstractNumId w:val="23"/>
  </w:num>
  <w:num w:numId="12" w16cid:durableId="560487008">
    <w:abstractNumId w:val="6"/>
  </w:num>
  <w:num w:numId="13" w16cid:durableId="665085516">
    <w:abstractNumId w:val="17"/>
  </w:num>
  <w:num w:numId="14" w16cid:durableId="1223105565">
    <w:abstractNumId w:val="39"/>
  </w:num>
  <w:num w:numId="15" w16cid:durableId="1466971466">
    <w:abstractNumId w:val="2"/>
  </w:num>
  <w:num w:numId="16" w16cid:durableId="2129469374">
    <w:abstractNumId w:val="21"/>
  </w:num>
  <w:num w:numId="17" w16cid:durableId="1303072265">
    <w:abstractNumId w:val="5"/>
  </w:num>
  <w:num w:numId="18" w16cid:durableId="402260586">
    <w:abstractNumId w:val="35"/>
  </w:num>
  <w:num w:numId="19" w16cid:durableId="1315259782">
    <w:abstractNumId w:val="30"/>
  </w:num>
  <w:num w:numId="20" w16cid:durableId="1604267714">
    <w:abstractNumId w:val="36"/>
  </w:num>
  <w:num w:numId="21" w16cid:durableId="371657878">
    <w:abstractNumId w:val="22"/>
  </w:num>
  <w:num w:numId="22" w16cid:durableId="369495786">
    <w:abstractNumId w:val="19"/>
  </w:num>
  <w:num w:numId="23" w16cid:durableId="1761486617">
    <w:abstractNumId w:val="1"/>
  </w:num>
  <w:num w:numId="24" w16cid:durableId="644816938">
    <w:abstractNumId w:val="34"/>
  </w:num>
  <w:num w:numId="25" w16cid:durableId="816384661">
    <w:abstractNumId w:val="38"/>
  </w:num>
  <w:num w:numId="26" w16cid:durableId="2112892428">
    <w:abstractNumId w:val="3"/>
  </w:num>
  <w:num w:numId="27" w16cid:durableId="830752444">
    <w:abstractNumId w:val="11"/>
  </w:num>
  <w:num w:numId="28" w16cid:durableId="379020097">
    <w:abstractNumId w:val="32"/>
  </w:num>
  <w:num w:numId="29" w16cid:durableId="10373982">
    <w:abstractNumId w:val="37"/>
  </w:num>
  <w:num w:numId="30" w16cid:durableId="870849203">
    <w:abstractNumId w:val="13"/>
  </w:num>
  <w:num w:numId="31" w16cid:durableId="777213593">
    <w:abstractNumId w:val="16"/>
  </w:num>
  <w:num w:numId="32" w16cid:durableId="1057434505">
    <w:abstractNumId w:val="4"/>
  </w:num>
  <w:num w:numId="33" w16cid:durableId="106118153">
    <w:abstractNumId w:val="10"/>
  </w:num>
  <w:num w:numId="34" w16cid:durableId="655694487">
    <w:abstractNumId w:val="28"/>
  </w:num>
  <w:num w:numId="35" w16cid:durableId="492915996">
    <w:abstractNumId w:val="26"/>
  </w:num>
  <w:num w:numId="36" w16cid:durableId="1901138880">
    <w:abstractNumId w:val="33"/>
  </w:num>
  <w:num w:numId="37" w16cid:durableId="2119788394">
    <w:abstractNumId w:val="0"/>
  </w:num>
  <w:num w:numId="38" w16cid:durableId="661856985">
    <w:abstractNumId w:val="31"/>
  </w:num>
  <w:num w:numId="39" w16cid:durableId="1164584414">
    <w:abstractNumId w:val="25"/>
  </w:num>
  <w:num w:numId="40" w16cid:durableId="6052380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45"/>
    <w:rsid w:val="000002E0"/>
    <w:rsid w:val="000003A9"/>
    <w:rsid w:val="000130A0"/>
    <w:rsid w:val="00013D49"/>
    <w:rsid w:val="000243B0"/>
    <w:rsid w:val="000245C4"/>
    <w:rsid w:val="00037957"/>
    <w:rsid w:val="00055503"/>
    <w:rsid w:val="00056684"/>
    <w:rsid w:val="0006167A"/>
    <w:rsid w:val="0006486D"/>
    <w:rsid w:val="0006618B"/>
    <w:rsid w:val="00066343"/>
    <w:rsid w:val="00074D71"/>
    <w:rsid w:val="00075169"/>
    <w:rsid w:val="00076352"/>
    <w:rsid w:val="00082357"/>
    <w:rsid w:val="00084A0F"/>
    <w:rsid w:val="00093269"/>
    <w:rsid w:val="000950D3"/>
    <w:rsid w:val="00096EC3"/>
    <w:rsid w:val="000A39F3"/>
    <w:rsid w:val="000A5CC5"/>
    <w:rsid w:val="000A6F86"/>
    <w:rsid w:val="000B06B9"/>
    <w:rsid w:val="000B0B6B"/>
    <w:rsid w:val="000B5227"/>
    <w:rsid w:val="000B638D"/>
    <w:rsid w:val="000C6B59"/>
    <w:rsid w:val="000D3899"/>
    <w:rsid w:val="000D3A7C"/>
    <w:rsid w:val="000D4622"/>
    <w:rsid w:val="000E5773"/>
    <w:rsid w:val="00102676"/>
    <w:rsid w:val="00106F02"/>
    <w:rsid w:val="00111376"/>
    <w:rsid w:val="001136AC"/>
    <w:rsid w:val="00122B7C"/>
    <w:rsid w:val="00123B80"/>
    <w:rsid w:val="00127E7A"/>
    <w:rsid w:val="001308B0"/>
    <w:rsid w:val="001345DA"/>
    <w:rsid w:val="00152701"/>
    <w:rsid w:val="00154094"/>
    <w:rsid w:val="0016259F"/>
    <w:rsid w:val="0017099F"/>
    <w:rsid w:val="00170CAB"/>
    <w:rsid w:val="00173B9C"/>
    <w:rsid w:val="00180F87"/>
    <w:rsid w:val="0018185B"/>
    <w:rsid w:val="00183398"/>
    <w:rsid w:val="00184052"/>
    <w:rsid w:val="00187446"/>
    <w:rsid w:val="00193E40"/>
    <w:rsid w:val="001A02D8"/>
    <w:rsid w:val="001A23E4"/>
    <w:rsid w:val="001B17BD"/>
    <w:rsid w:val="001B60B3"/>
    <w:rsid w:val="001C3519"/>
    <w:rsid w:val="001C43B0"/>
    <w:rsid w:val="001C474A"/>
    <w:rsid w:val="001C7967"/>
    <w:rsid w:val="001D034B"/>
    <w:rsid w:val="001D18D8"/>
    <w:rsid w:val="001D2F9D"/>
    <w:rsid w:val="001E445D"/>
    <w:rsid w:val="001E5B11"/>
    <w:rsid w:val="001E5CDF"/>
    <w:rsid w:val="001E7643"/>
    <w:rsid w:val="001F013D"/>
    <w:rsid w:val="00202E5D"/>
    <w:rsid w:val="00204A01"/>
    <w:rsid w:val="00205B69"/>
    <w:rsid w:val="0020716C"/>
    <w:rsid w:val="00213596"/>
    <w:rsid w:val="0021453A"/>
    <w:rsid w:val="00214A02"/>
    <w:rsid w:val="00214F64"/>
    <w:rsid w:val="002155C7"/>
    <w:rsid w:val="0021780D"/>
    <w:rsid w:val="00225B6E"/>
    <w:rsid w:val="002277B7"/>
    <w:rsid w:val="002346E3"/>
    <w:rsid w:val="0023486E"/>
    <w:rsid w:val="00234E2F"/>
    <w:rsid w:val="00242241"/>
    <w:rsid w:val="002444A0"/>
    <w:rsid w:val="002462A9"/>
    <w:rsid w:val="0026175A"/>
    <w:rsid w:val="0026494C"/>
    <w:rsid w:val="00267E3D"/>
    <w:rsid w:val="00271669"/>
    <w:rsid w:val="002763B6"/>
    <w:rsid w:val="00280363"/>
    <w:rsid w:val="002834AA"/>
    <w:rsid w:val="002859F5"/>
    <w:rsid w:val="00294024"/>
    <w:rsid w:val="002943C7"/>
    <w:rsid w:val="00294A29"/>
    <w:rsid w:val="00296DA0"/>
    <w:rsid w:val="002B036B"/>
    <w:rsid w:val="002B2437"/>
    <w:rsid w:val="002B4C76"/>
    <w:rsid w:val="002C0004"/>
    <w:rsid w:val="002C3516"/>
    <w:rsid w:val="002C3AA4"/>
    <w:rsid w:val="002D22E8"/>
    <w:rsid w:val="002E0EEA"/>
    <w:rsid w:val="002E2A13"/>
    <w:rsid w:val="002E5D4C"/>
    <w:rsid w:val="002E61FE"/>
    <w:rsid w:val="003047D6"/>
    <w:rsid w:val="00305A1D"/>
    <w:rsid w:val="00312CDD"/>
    <w:rsid w:val="00314F90"/>
    <w:rsid w:val="003222A4"/>
    <w:rsid w:val="00326967"/>
    <w:rsid w:val="00327A15"/>
    <w:rsid w:val="00330AB8"/>
    <w:rsid w:val="003369FC"/>
    <w:rsid w:val="00336E65"/>
    <w:rsid w:val="00350A67"/>
    <w:rsid w:val="00356D53"/>
    <w:rsid w:val="00357F0F"/>
    <w:rsid w:val="00357F65"/>
    <w:rsid w:val="00360BE4"/>
    <w:rsid w:val="00362264"/>
    <w:rsid w:val="003624FD"/>
    <w:rsid w:val="00364CE4"/>
    <w:rsid w:val="00366766"/>
    <w:rsid w:val="00385034"/>
    <w:rsid w:val="003869A9"/>
    <w:rsid w:val="00387CE5"/>
    <w:rsid w:val="00391519"/>
    <w:rsid w:val="00395F8B"/>
    <w:rsid w:val="003963A9"/>
    <w:rsid w:val="003A0969"/>
    <w:rsid w:val="003A64FD"/>
    <w:rsid w:val="003B2F21"/>
    <w:rsid w:val="003B5A11"/>
    <w:rsid w:val="003C245A"/>
    <w:rsid w:val="003C3247"/>
    <w:rsid w:val="003C3B35"/>
    <w:rsid w:val="003D2341"/>
    <w:rsid w:val="003D7523"/>
    <w:rsid w:val="003D7A23"/>
    <w:rsid w:val="003E0489"/>
    <w:rsid w:val="003E1883"/>
    <w:rsid w:val="003E3C38"/>
    <w:rsid w:val="003F1163"/>
    <w:rsid w:val="003F1840"/>
    <w:rsid w:val="0040034B"/>
    <w:rsid w:val="004050A9"/>
    <w:rsid w:val="00410D91"/>
    <w:rsid w:val="00410EFD"/>
    <w:rsid w:val="00411A1C"/>
    <w:rsid w:val="00411FE4"/>
    <w:rsid w:val="004141E4"/>
    <w:rsid w:val="00414AEB"/>
    <w:rsid w:val="00414D28"/>
    <w:rsid w:val="004162C2"/>
    <w:rsid w:val="004211B3"/>
    <w:rsid w:val="0042200B"/>
    <w:rsid w:val="00423052"/>
    <w:rsid w:val="0042698B"/>
    <w:rsid w:val="004313BB"/>
    <w:rsid w:val="00436C7D"/>
    <w:rsid w:val="00440150"/>
    <w:rsid w:val="004479FC"/>
    <w:rsid w:val="00450EF9"/>
    <w:rsid w:val="00453F97"/>
    <w:rsid w:val="004566AC"/>
    <w:rsid w:val="004568C1"/>
    <w:rsid w:val="00461ABC"/>
    <w:rsid w:val="00462012"/>
    <w:rsid w:val="004736C6"/>
    <w:rsid w:val="00482205"/>
    <w:rsid w:val="0048455D"/>
    <w:rsid w:val="0048533E"/>
    <w:rsid w:val="00485DF6"/>
    <w:rsid w:val="00486EF7"/>
    <w:rsid w:val="004944A9"/>
    <w:rsid w:val="004A0680"/>
    <w:rsid w:val="004A7B47"/>
    <w:rsid w:val="004B7AFD"/>
    <w:rsid w:val="004C06EF"/>
    <w:rsid w:val="004C409E"/>
    <w:rsid w:val="004C61A3"/>
    <w:rsid w:val="004D05BD"/>
    <w:rsid w:val="004D0E19"/>
    <w:rsid w:val="004D5190"/>
    <w:rsid w:val="004E0903"/>
    <w:rsid w:val="004E2469"/>
    <w:rsid w:val="004E2903"/>
    <w:rsid w:val="004E58E8"/>
    <w:rsid w:val="004E5D83"/>
    <w:rsid w:val="004F07E3"/>
    <w:rsid w:val="00506FBC"/>
    <w:rsid w:val="00507888"/>
    <w:rsid w:val="00512210"/>
    <w:rsid w:val="005138F0"/>
    <w:rsid w:val="00514795"/>
    <w:rsid w:val="005241A4"/>
    <w:rsid w:val="00524EED"/>
    <w:rsid w:val="00527875"/>
    <w:rsid w:val="005318A4"/>
    <w:rsid w:val="00532954"/>
    <w:rsid w:val="00533CF8"/>
    <w:rsid w:val="0054121E"/>
    <w:rsid w:val="00541601"/>
    <w:rsid w:val="0054283F"/>
    <w:rsid w:val="00553789"/>
    <w:rsid w:val="00555C45"/>
    <w:rsid w:val="005725A6"/>
    <w:rsid w:val="0058253F"/>
    <w:rsid w:val="00583B46"/>
    <w:rsid w:val="00583D54"/>
    <w:rsid w:val="00586D24"/>
    <w:rsid w:val="00586E49"/>
    <w:rsid w:val="00590B03"/>
    <w:rsid w:val="00592C4F"/>
    <w:rsid w:val="00592E6C"/>
    <w:rsid w:val="00595C5A"/>
    <w:rsid w:val="005975DB"/>
    <w:rsid w:val="005A6C4F"/>
    <w:rsid w:val="005B5B55"/>
    <w:rsid w:val="005C3225"/>
    <w:rsid w:val="005C5499"/>
    <w:rsid w:val="005D3518"/>
    <w:rsid w:val="005D3ACB"/>
    <w:rsid w:val="005D4717"/>
    <w:rsid w:val="005D51CA"/>
    <w:rsid w:val="005D7312"/>
    <w:rsid w:val="005E09FD"/>
    <w:rsid w:val="005E13C2"/>
    <w:rsid w:val="005F2E0C"/>
    <w:rsid w:val="005F333A"/>
    <w:rsid w:val="00600D4C"/>
    <w:rsid w:val="006034ED"/>
    <w:rsid w:val="006036C9"/>
    <w:rsid w:val="00605D3F"/>
    <w:rsid w:val="00612815"/>
    <w:rsid w:val="00613B25"/>
    <w:rsid w:val="00613D05"/>
    <w:rsid w:val="00621A45"/>
    <w:rsid w:val="0062336E"/>
    <w:rsid w:val="00624AD1"/>
    <w:rsid w:val="00627547"/>
    <w:rsid w:val="00627DC9"/>
    <w:rsid w:val="00631885"/>
    <w:rsid w:val="00636771"/>
    <w:rsid w:val="00646CA9"/>
    <w:rsid w:val="00647382"/>
    <w:rsid w:val="006477A7"/>
    <w:rsid w:val="00654B2F"/>
    <w:rsid w:val="00655117"/>
    <w:rsid w:val="006560AA"/>
    <w:rsid w:val="0067345E"/>
    <w:rsid w:val="00676781"/>
    <w:rsid w:val="00677BED"/>
    <w:rsid w:val="00684A21"/>
    <w:rsid w:val="00685D12"/>
    <w:rsid w:val="00690F47"/>
    <w:rsid w:val="00692223"/>
    <w:rsid w:val="00693238"/>
    <w:rsid w:val="00697E1D"/>
    <w:rsid w:val="006A6D41"/>
    <w:rsid w:val="006A732F"/>
    <w:rsid w:val="006A79C1"/>
    <w:rsid w:val="006B2B68"/>
    <w:rsid w:val="006B40D1"/>
    <w:rsid w:val="006B5559"/>
    <w:rsid w:val="006C63A0"/>
    <w:rsid w:val="006D2429"/>
    <w:rsid w:val="006D533B"/>
    <w:rsid w:val="006D5708"/>
    <w:rsid w:val="006E29AD"/>
    <w:rsid w:val="006E503B"/>
    <w:rsid w:val="006E5A55"/>
    <w:rsid w:val="006E6610"/>
    <w:rsid w:val="006E68E4"/>
    <w:rsid w:val="006E7026"/>
    <w:rsid w:val="006F2030"/>
    <w:rsid w:val="006F6E21"/>
    <w:rsid w:val="00710B81"/>
    <w:rsid w:val="0071499D"/>
    <w:rsid w:val="0072041A"/>
    <w:rsid w:val="0072193E"/>
    <w:rsid w:val="0072245C"/>
    <w:rsid w:val="0073474A"/>
    <w:rsid w:val="0074011F"/>
    <w:rsid w:val="00745CBD"/>
    <w:rsid w:val="00760BAA"/>
    <w:rsid w:val="00763F1C"/>
    <w:rsid w:val="00766EC5"/>
    <w:rsid w:val="0077005C"/>
    <w:rsid w:val="007704F3"/>
    <w:rsid w:val="00771E15"/>
    <w:rsid w:val="007765BE"/>
    <w:rsid w:val="0077667F"/>
    <w:rsid w:val="00781D94"/>
    <w:rsid w:val="007826FB"/>
    <w:rsid w:val="00784CA5"/>
    <w:rsid w:val="00786808"/>
    <w:rsid w:val="007906BA"/>
    <w:rsid w:val="00794A0A"/>
    <w:rsid w:val="007A0A79"/>
    <w:rsid w:val="007C5939"/>
    <w:rsid w:val="007D4C72"/>
    <w:rsid w:val="007D77DE"/>
    <w:rsid w:val="007E3FE0"/>
    <w:rsid w:val="007E61E8"/>
    <w:rsid w:val="007F7741"/>
    <w:rsid w:val="00803A40"/>
    <w:rsid w:val="00811241"/>
    <w:rsid w:val="0081227A"/>
    <w:rsid w:val="00813E51"/>
    <w:rsid w:val="008158D6"/>
    <w:rsid w:val="00822D74"/>
    <w:rsid w:val="0083771C"/>
    <w:rsid w:val="008407A9"/>
    <w:rsid w:val="008423B3"/>
    <w:rsid w:val="008456DB"/>
    <w:rsid w:val="008540E4"/>
    <w:rsid w:val="00855171"/>
    <w:rsid w:val="00855EE7"/>
    <w:rsid w:val="008616C8"/>
    <w:rsid w:val="00862393"/>
    <w:rsid w:val="00866F6E"/>
    <w:rsid w:val="008705C8"/>
    <w:rsid w:val="00872148"/>
    <w:rsid w:val="0087438B"/>
    <w:rsid w:val="00874470"/>
    <w:rsid w:val="008809EA"/>
    <w:rsid w:val="00882713"/>
    <w:rsid w:val="00883D77"/>
    <w:rsid w:val="00891456"/>
    <w:rsid w:val="008915AE"/>
    <w:rsid w:val="00891ADD"/>
    <w:rsid w:val="00893548"/>
    <w:rsid w:val="00896333"/>
    <w:rsid w:val="00896B77"/>
    <w:rsid w:val="008A2A20"/>
    <w:rsid w:val="008A56FE"/>
    <w:rsid w:val="008A775B"/>
    <w:rsid w:val="008A7E0A"/>
    <w:rsid w:val="008B1E83"/>
    <w:rsid w:val="008B50A5"/>
    <w:rsid w:val="008B5B8E"/>
    <w:rsid w:val="008C1D7F"/>
    <w:rsid w:val="008C60C9"/>
    <w:rsid w:val="008D2F00"/>
    <w:rsid w:val="008D33EF"/>
    <w:rsid w:val="008D41B8"/>
    <w:rsid w:val="008E2210"/>
    <w:rsid w:val="008E35AB"/>
    <w:rsid w:val="008F24AB"/>
    <w:rsid w:val="008F2E10"/>
    <w:rsid w:val="008F4A40"/>
    <w:rsid w:val="008F5DB0"/>
    <w:rsid w:val="008F6AB3"/>
    <w:rsid w:val="008F6FEB"/>
    <w:rsid w:val="008F7309"/>
    <w:rsid w:val="00904F82"/>
    <w:rsid w:val="009111AC"/>
    <w:rsid w:val="009135C9"/>
    <w:rsid w:val="00913B64"/>
    <w:rsid w:val="00913E3E"/>
    <w:rsid w:val="00915289"/>
    <w:rsid w:val="009177DE"/>
    <w:rsid w:val="00923BF5"/>
    <w:rsid w:val="00932DF1"/>
    <w:rsid w:val="00937E39"/>
    <w:rsid w:val="00940A2D"/>
    <w:rsid w:val="00942001"/>
    <w:rsid w:val="00942CFB"/>
    <w:rsid w:val="00943074"/>
    <w:rsid w:val="009444BA"/>
    <w:rsid w:val="0095081C"/>
    <w:rsid w:val="00953AA5"/>
    <w:rsid w:val="00954692"/>
    <w:rsid w:val="009551F5"/>
    <w:rsid w:val="00960E3E"/>
    <w:rsid w:val="0096102B"/>
    <w:rsid w:val="00962F0E"/>
    <w:rsid w:val="009714E3"/>
    <w:rsid w:val="00972529"/>
    <w:rsid w:val="0097691D"/>
    <w:rsid w:val="00986C32"/>
    <w:rsid w:val="00994907"/>
    <w:rsid w:val="00994B37"/>
    <w:rsid w:val="00994FDE"/>
    <w:rsid w:val="00995A69"/>
    <w:rsid w:val="009B048F"/>
    <w:rsid w:val="009B3212"/>
    <w:rsid w:val="009B48C5"/>
    <w:rsid w:val="009C3237"/>
    <w:rsid w:val="009C583A"/>
    <w:rsid w:val="009D2771"/>
    <w:rsid w:val="009D575F"/>
    <w:rsid w:val="009D581D"/>
    <w:rsid w:val="009D7296"/>
    <w:rsid w:val="009D7C00"/>
    <w:rsid w:val="009E1127"/>
    <w:rsid w:val="009E39C7"/>
    <w:rsid w:val="009E436F"/>
    <w:rsid w:val="009E5C86"/>
    <w:rsid w:val="009F0A0A"/>
    <w:rsid w:val="009F16E1"/>
    <w:rsid w:val="009F2C6C"/>
    <w:rsid w:val="009F7F31"/>
    <w:rsid w:val="00A03046"/>
    <w:rsid w:val="00A032CE"/>
    <w:rsid w:val="00A07680"/>
    <w:rsid w:val="00A10AEC"/>
    <w:rsid w:val="00A14F61"/>
    <w:rsid w:val="00A17EFD"/>
    <w:rsid w:val="00A24C88"/>
    <w:rsid w:val="00A24CC4"/>
    <w:rsid w:val="00A305EC"/>
    <w:rsid w:val="00A35A4D"/>
    <w:rsid w:val="00A36C2A"/>
    <w:rsid w:val="00A37ECE"/>
    <w:rsid w:val="00A4003D"/>
    <w:rsid w:val="00A44F70"/>
    <w:rsid w:val="00A45B1E"/>
    <w:rsid w:val="00A47A67"/>
    <w:rsid w:val="00A50E21"/>
    <w:rsid w:val="00A51CEA"/>
    <w:rsid w:val="00A53651"/>
    <w:rsid w:val="00A618B7"/>
    <w:rsid w:val="00A67964"/>
    <w:rsid w:val="00A73CED"/>
    <w:rsid w:val="00A77A59"/>
    <w:rsid w:val="00A84FA5"/>
    <w:rsid w:val="00A8581D"/>
    <w:rsid w:val="00A85E81"/>
    <w:rsid w:val="00AB6E9C"/>
    <w:rsid w:val="00AC3B7F"/>
    <w:rsid w:val="00AC3F44"/>
    <w:rsid w:val="00AC57CD"/>
    <w:rsid w:val="00AC7093"/>
    <w:rsid w:val="00AD031E"/>
    <w:rsid w:val="00AD0822"/>
    <w:rsid w:val="00AD3191"/>
    <w:rsid w:val="00AD66D9"/>
    <w:rsid w:val="00AD71A3"/>
    <w:rsid w:val="00AE05B8"/>
    <w:rsid w:val="00AE4F01"/>
    <w:rsid w:val="00AF4843"/>
    <w:rsid w:val="00AF5FA0"/>
    <w:rsid w:val="00AF6FD2"/>
    <w:rsid w:val="00B01020"/>
    <w:rsid w:val="00B06E0E"/>
    <w:rsid w:val="00B21371"/>
    <w:rsid w:val="00B24882"/>
    <w:rsid w:val="00B35BC1"/>
    <w:rsid w:val="00B37826"/>
    <w:rsid w:val="00B40FD8"/>
    <w:rsid w:val="00B41D67"/>
    <w:rsid w:val="00B62BCF"/>
    <w:rsid w:val="00B63508"/>
    <w:rsid w:val="00B65924"/>
    <w:rsid w:val="00B676AB"/>
    <w:rsid w:val="00B7285D"/>
    <w:rsid w:val="00B86287"/>
    <w:rsid w:val="00B8645A"/>
    <w:rsid w:val="00B91F20"/>
    <w:rsid w:val="00B964E7"/>
    <w:rsid w:val="00BA164F"/>
    <w:rsid w:val="00BB6D23"/>
    <w:rsid w:val="00BB7342"/>
    <w:rsid w:val="00BB76E1"/>
    <w:rsid w:val="00BB7F1F"/>
    <w:rsid w:val="00BC1C94"/>
    <w:rsid w:val="00BC6612"/>
    <w:rsid w:val="00BC7CAD"/>
    <w:rsid w:val="00BD0023"/>
    <w:rsid w:val="00BD3BE4"/>
    <w:rsid w:val="00BD70F7"/>
    <w:rsid w:val="00BE4904"/>
    <w:rsid w:val="00BF1C1D"/>
    <w:rsid w:val="00BF34BC"/>
    <w:rsid w:val="00C029DB"/>
    <w:rsid w:val="00C03AFE"/>
    <w:rsid w:val="00C05DC0"/>
    <w:rsid w:val="00C11E91"/>
    <w:rsid w:val="00C12B0F"/>
    <w:rsid w:val="00C1733E"/>
    <w:rsid w:val="00C17BD3"/>
    <w:rsid w:val="00C21CC0"/>
    <w:rsid w:val="00C25F67"/>
    <w:rsid w:val="00C34DA0"/>
    <w:rsid w:val="00C34F67"/>
    <w:rsid w:val="00C35672"/>
    <w:rsid w:val="00C362E7"/>
    <w:rsid w:val="00C375AF"/>
    <w:rsid w:val="00C473B2"/>
    <w:rsid w:val="00C474CD"/>
    <w:rsid w:val="00C50E1F"/>
    <w:rsid w:val="00C52B84"/>
    <w:rsid w:val="00C5313D"/>
    <w:rsid w:val="00C73FCA"/>
    <w:rsid w:val="00C766E6"/>
    <w:rsid w:val="00C808D9"/>
    <w:rsid w:val="00C82EED"/>
    <w:rsid w:val="00C93B8A"/>
    <w:rsid w:val="00CA074D"/>
    <w:rsid w:val="00CA58B1"/>
    <w:rsid w:val="00CA7579"/>
    <w:rsid w:val="00CA7A1E"/>
    <w:rsid w:val="00CB16B6"/>
    <w:rsid w:val="00CB2130"/>
    <w:rsid w:val="00CB4901"/>
    <w:rsid w:val="00CB79CC"/>
    <w:rsid w:val="00CB7CD4"/>
    <w:rsid w:val="00CC165D"/>
    <w:rsid w:val="00CC6715"/>
    <w:rsid w:val="00CD4657"/>
    <w:rsid w:val="00CD498D"/>
    <w:rsid w:val="00CD4D16"/>
    <w:rsid w:val="00CE37BC"/>
    <w:rsid w:val="00CE585F"/>
    <w:rsid w:val="00CF16B1"/>
    <w:rsid w:val="00CF32A5"/>
    <w:rsid w:val="00CF3B1B"/>
    <w:rsid w:val="00CF561B"/>
    <w:rsid w:val="00CF565C"/>
    <w:rsid w:val="00CF6786"/>
    <w:rsid w:val="00CF6D22"/>
    <w:rsid w:val="00CF7023"/>
    <w:rsid w:val="00D04867"/>
    <w:rsid w:val="00D06DD6"/>
    <w:rsid w:val="00D16164"/>
    <w:rsid w:val="00D17303"/>
    <w:rsid w:val="00D27701"/>
    <w:rsid w:val="00D3306B"/>
    <w:rsid w:val="00D344C4"/>
    <w:rsid w:val="00D402F1"/>
    <w:rsid w:val="00D4443B"/>
    <w:rsid w:val="00D45305"/>
    <w:rsid w:val="00D52A3E"/>
    <w:rsid w:val="00D556AF"/>
    <w:rsid w:val="00D727F3"/>
    <w:rsid w:val="00D7772F"/>
    <w:rsid w:val="00D77765"/>
    <w:rsid w:val="00D810ED"/>
    <w:rsid w:val="00D82E46"/>
    <w:rsid w:val="00D82EEF"/>
    <w:rsid w:val="00D84D5A"/>
    <w:rsid w:val="00D86919"/>
    <w:rsid w:val="00D94175"/>
    <w:rsid w:val="00D95188"/>
    <w:rsid w:val="00DA3CCC"/>
    <w:rsid w:val="00DA44C1"/>
    <w:rsid w:val="00DA54EC"/>
    <w:rsid w:val="00DB1821"/>
    <w:rsid w:val="00DC1207"/>
    <w:rsid w:val="00DC16D7"/>
    <w:rsid w:val="00DD2998"/>
    <w:rsid w:val="00DD7A8E"/>
    <w:rsid w:val="00DE068F"/>
    <w:rsid w:val="00DE17D0"/>
    <w:rsid w:val="00DE2FDA"/>
    <w:rsid w:val="00DE7316"/>
    <w:rsid w:val="00E0401E"/>
    <w:rsid w:val="00E06535"/>
    <w:rsid w:val="00E14E0C"/>
    <w:rsid w:val="00E162B1"/>
    <w:rsid w:val="00E30F6C"/>
    <w:rsid w:val="00E31540"/>
    <w:rsid w:val="00E316BB"/>
    <w:rsid w:val="00E3241F"/>
    <w:rsid w:val="00E32F8B"/>
    <w:rsid w:val="00E331F1"/>
    <w:rsid w:val="00E4028F"/>
    <w:rsid w:val="00E434CC"/>
    <w:rsid w:val="00E43E00"/>
    <w:rsid w:val="00E4631D"/>
    <w:rsid w:val="00E558EC"/>
    <w:rsid w:val="00E61E54"/>
    <w:rsid w:val="00E70E80"/>
    <w:rsid w:val="00E80C42"/>
    <w:rsid w:val="00E81295"/>
    <w:rsid w:val="00E81E52"/>
    <w:rsid w:val="00E846DC"/>
    <w:rsid w:val="00E87DE0"/>
    <w:rsid w:val="00E95EE2"/>
    <w:rsid w:val="00EB0783"/>
    <w:rsid w:val="00EB24F7"/>
    <w:rsid w:val="00EB27C7"/>
    <w:rsid w:val="00EB6C53"/>
    <w:rsid w:val="00EC659E"/>
    <w:rsid w:val="00EE157E"/>
    <w:rsid w:val="00EE2C89"/>
    <w:rsid w:val="00EE4AEE"/>
    <w:rsid w:val="00EE6FF0"/>
    <w:rsid w:val="00EE7144"/>
    <w:rsid w:val="00EF62AF"/>
    <w:rsid w:val="00F0105D"/>
    <w:rsid w:val="00F02B1E"/>
    <w:rsid w:val="00F06510"/>
    <w:rsid w:val="00F1446E"/>
    <w:rsid w:val="00F22EFA"/>
    <w:rsid w:val="00F23D51"/>
    <w:rsid w:val="00F246B1"/>
    <w:rsid w:val="00F27E41"/>
    <w:rsid w:val="00F304B9"/>
    <w:rsid w:val="00F379DF"/>
    <w:rsid w:val="00F40B17"/>
    <w:rsid w:val="00F4460B"/>
    <w:rsid w:val="00F4552D"/>
    <w:rsid w:val="00F458B7"/>
    <w:rsid w:val="00F5122B"/>
    <w:rsid w:val="00F55345"/>
    <w:rsid w:val="00F6770B"/>
    <w:rsid w:val="00F71E45"/>
    <w:rsid w:val="00F72D12"/>
    <w:rsid w:val="00F75747"/>
    <w:rsid w:val="00F80786"/>
    <w:rsid w:val="00F812B5"/>
    <w:rsid w:val="00F81F9A"/>
    <w:rsid w:val="00F867B1"/>
    <w:rsid w:val="00F90850"/>
    <w:rsid w:val="00F9095F"/>
    <w:rsid w:val="00F92E7F"/>
    <w:rsid w:val="00F9482A"/>
    <w:rsid w:val="00FA026D"/>
    <w:rsid w:val="00FA085B"/>
    <w:rsid w:val="00FA7702"/>
    <w:rsid w:val="00FB401D"/>
    <w:rsid w:val="00FC217B"/>
    <w:rsid w:val="00FE33E7"/>
    <w:rsid w:val="00FE478D"/>
    <w:rsid w:val="00FE63F8"/>
    <w:rsid w:val="00FF075F"/>
    <w:rsid w:val="00FF5496"/>
    <w:rsid w:val="00FF7790"/>
    <w:rsid w:val="00FF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402D602C"/>
  <w15:chartTrackingRefBased/>
  <w15:docId w15:val="{0840961F-CF30-4367-85D0-1F6AC9A4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IRANSansWeb(FaNum) Light"/>
        <w:sz w:val="24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85B"/>
    <w:pPr>
      <w:bidi/>
    </w:pPr>
    <w:rPr>
      <w:szCs w:val="24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26D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A026D"/>
    <w:pPr>
      <w:outlineLvl w:val="1"/>
    </w:pPr>
    <w:rPr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A026D"/>
    <w:pPr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34CC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C06EF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7F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26D"/>
    <w:rPr>
      <w:rFonts w:ascii="IRANSansWeb(FaNum) Light" w:hAnsi="IRANSansWeb(FaNum) Light" w:cs="IRANSansWeb(FaNum) Light"/>
      <w:sz w:val="40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FA026D"/>
    <w:rPr>
      <w:rFonts w:ascii="IRANSansWeb(FaNum) Light" w:hAnsi="IRANSansWeb(FaNum) Light" w:cs="IRANSansWeb(FaNum) Light"/>
      <w:sz w:val="36"/>
      <w:szCs w:val="3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FA026D"/>
    <w:rPr>
      <w:rFonts w:ascii="IRANSansWeb(FaNum) Light" w:hAnsi="IRANSansWeb(FaNum) Light" w:cs="IRANSansWeb(FaNum) Light"/>
      <w:sz w:val="32"/>
      <w:szCs w:val="32"/>
      <w:lang w:bidi="fa-IR"/>
    </w:rPr>
  </w:style>
  <w:style w:type="table" w:styleId="TableGrid">
    <w:name w:val="Table Grid"/>
    <w:basedOn w:val="TableNormal"/>
    <w:uiPriority w:val="39"/>
    <w:rsid w:val="00CB2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7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F65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524EED"/>
    <w:pPr>
      <w:spacing w:after="0" w:line="240" w:lineRule="auto"/>
    </w:pPr>
    <w:rPr>
      <w:rFonts w:ascii="Courier New" w:hAnsi="Courier New" w:cs="Courier New"/>
      <w:bCs/>
      <w:szCs w:val="22"/>
    </w:rPr>
  </w:style>
  <w:style w:type="character" w:customStyle="1" w:styleId="codeChar">
    <w:name w:val="code Char"/>
    <w:basedOn w:val="DefaultParagraphFont"/>
    <w:link w:val="code"/>
    <w:rsid w:val="00524EED"/>
    <w:rPr>
      <w:rFonts w:ascii="Courier New" w:hAnsi="Courier New" w:cs="Courier New"/>
      <w:bCs/>
      <w:szCs w:val="22"/>
      <w:lang w:bidi="fa-IR"/>
    </w:rPr>
  </w:style>
  <w:style w:type="paragraph" w:styleId="ListParagraph">
    <w:name w:val="List Paragraph"/>
    <w:basedOn w:val="Normal"/>
    <w:uiPriority w:val="34"/>
    <w:qFormat/>
    <w:rsid w:val="008A56F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434CC"/>
    <w:rPr>
      <w:sz w:val="22"/>
      <w:szCs w:val="28"/>
      <w:lang w:bidi="fa-IR"/>
    </w:rPr>
  </w:style>
  <w:style w:type="character" w:styleId="FollowedHyperlink">
    <w:name w:val="FollowedHyperlink"/>
    <w:basedOn w:val="DefaultParagraphFont"/>
    <w:uiPriority w:val="99"/>
    <w:semiHidden/>
    <w:unhideWhenUsed/>
    <w:rsid w:val="001345DA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C06EF"/>
    <w:rPr>
      <w:sz w:val="22"/>
      <w:szCs w:val="28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5F2E0C"/>
    <w:pPr>
      <w:keepNext/>
      <w:keepLines/>
      <w:bidi w:val="0"/>
      <w:spacing w:before="240" w:after="0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E32F8B"/>
    <w:pPr>
      <w:tabs>
        <w:tab w:val="right" w:leader="dot" w:pos="9350"/>
      </w:tabs>
      <w:spacing w:after="0"/>
      <w:ind w:left="480" w:hanging="476"/>
    </w:pPr>
    <w:rPr>
      <w:rFonts w:asciiTheme="minorHAnsi" w:hAnsiTheme="minorHAnsi" w:cstheme="minorHAnsi"/>
      <w:i/>
      <w:iCs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5F2E0C"/>
    <w:pPr>
      <w:bidi w:val="0"/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5F2E0C"/>
    <w:pPr>
      <w:bidi w:val="0"/>
      <w:spacing w:after="0"/>
      <w:ind w:left="240"/>
    </w:pPr>
    <w:rPr>
      <w:rFonts w:asciiTheme="minorHAnsi" w:hAnsiTheme="minorHAnsi" w:cstheme="minorHAnsi"/>
      <w:smallCaps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7906BA"/>
    <w:pPr>
      <w:bidi w:val="0"/>
      <w:spacing w:after="0"/>
      <w:ind w:left="720"/>
    </w:pPr>
    <w:rPr>
      <w:rFonts w:asciiTheme="minorHAnsi" w:hAnsiTheme="minorHAnsi"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7906BA"/>
    <w:pPr>
      <w:bidi w:val="0"/>
      <w:spacing w:after="0"/>
      <w:ind w:left="960"/>
    </w:pPr>
    <w:rPr>
      <w:rFonts w:asciiTheme="minorHAnsi" w:hAnsiTheme="minorHAnsi"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7906BA"/>
    <w:pPr>
      <w:bidi w:val="0"/>
      <w:spacing w:after="0"/>
      <w:ind w:left="1200"/>
    </w:pPr>
    <w:rPr>
      <w:rFonts w:asciiTheme="minorHAnsi" w:hAnsiTheme="minorHAnsi"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7906BA"/>
    <w:pPr>
      <w:bidi w:val="0"/>
      <w:spacing w:after="0"/>
      <w:ind w:left="1440"/>
    </w:pPr>
    <w:rPr>
      <w:rFonts w:asciiTheme="minorHAnsi" w:hAnsiTheme="minorHAnsi"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7906BA"/>
    <w:pPr>
      <w:bidi w:val="0"/>
      <w:spacing w:after="0"/>
      <w:ind w:left="1680"/>
    </w:pPr>
    <w:rPr>
      <w:rFonts w:asciiTheme="minorHAnsi" w:hAnsiTheme="minorHAnsi"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7906BA"/>
    <w:pPr>
      <w:bidi w:val="0"/>
      <w:spacing w:after="0"/>
      <w:ind w:left="1920"/>
    </w:pPr>
    <w:rPr>
      <w:rFonts w:asciiTheme="minorHAnsi" w:hAnsiTheme="minorHAnsi" w:cstheme="minorHAnsi"/>
      <w:sz w:val="18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E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E0E"/>
    <w:rPr>
      <w:rFonts w:ascii="Consolas" w:hAnsi="Consolas"/>
      <w:sz w:val="20"/>
      <w:szCs w:val="20"/>
      <w:lang w:bidi="fa-IR"/>
    </w:rPr>
  </w:style>
  <w:style w:type="paragraph" w:customStyle="1" w:styleId="bold">
    <w:name w:val="bold"/>
    <w:basedOn w:val="Normal"/>
    <w:link w:val="boldChar"/>
    <w:qFormat/>
    <w:rsid w:val="00E32F8B"/>
    <w:rPr>
      <w:rFonts w:ascii="IRANSansWeb(FaNum) Light" w:hAnsi="IRANSansWeb(FaNum) Light"/>
      <w:b/>
      <w:sz w:val="32"/>
      <w:szCs w:val="32"/>
    </w:rPr>
  </w:style>
  <w:style w:type="character" w:customStyle="1" w:styleId="boldChar">
    <w:name w:val="bold Char"/>
    <w:basedOn w:val="Heading3Char"/>
    <w:link w:val="bold"/>
    <w:rsid w:val="00E32F8B"/>
    <w:rPr>
      <w:rFonts w:ascii="IRANSansWeb(FaNum) Light" w:hAnsi="IRANSansWeb(FaNum) Light" w:cs="IRANSansWeb(FaNum) Light"/>
      <w:b/>
      <w:sz w:val="32"/>
      <w:szCs w:val="32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8551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1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171"/>
    <w:rPr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1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171"/>
    <w:rPr>
      <w:b/>
      <w:bCs/>
      <w:sz w:val="20"/>
      <w:szCs w:val="20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67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45E"/>
    <w:rPr>
      <w:szCs w:val="24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67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45E"/>
    <w:rPr>
      <w:szCs w:val="24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357F0F"/>
    <w:rPr>
      <w:rFonts w:asciiTheme="majorHAnsi" w:eastAsiaTheme="majorEastAsia" w:hAnsiTheme="majorHAnsi" w:cstheme="majorBidi"/>
      <w:color w:val="1F3763" w:themeColor="accent1" w:themeShade="7F"/>
      <w:szCs w:val="24"/>
      <w:lang w:bidi="fa-IR"/>
    </w:rPr>
  </w:style>
  <w:style w:type="numbering" w:customStyle="1" w:styleId="NoList1">
    <w:name w:val="No List1"/>
    <w:next w:val="NoList"/>
    <w:uiPriority w:val="99"/>
    <w:semiHidden/>
    <w:unhideWhenUsed/>
    <w:rsid w:val="00CD498D"/>
  </w:style>
  <w:style w:type="paragraph" w:customStyle="1" w:styleId="msonormal0">
    <w:name w:val="msonormal"/>
    <w:basedOn w:val="Normal"/>
    <w:rsid w:val="00CD498D"/>
    <w:pPr>
      <w:bidi w:val="0"/>
      <w:spacing w:before="100" w:beforeAutospacing="1" w:after="100" w:afterAutospacing="1" w:line="240" w:lineRule="auto"/>
    </w:pPr>
    <w:rPr>
      <w:rFonts w:eastAsia="Times New Roman" w:cs="Times New Roman"/>
      <w:lang w:bidi="ar-SA"/>
    </w:rPr>
  </w:style>
  <w:style w:type="paragraph" w:styleId="NoSpacing">
    <w:name w:val="No Spacing"/>
    <w:uiPriority w:val="1"/>
    <w:qFormat/>
    <w:rsid w:val="00710B81"/>
    <w:pPr>
      <w:bidi/>
      <w:spacing w:after="0" w:line="240" w:lineRule="auto"/>
    </w:pPr>
    <w:rPr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webdesign/html/tags/sub/index.html" TargetMode="External"/><Relationship Id="rId21" Type="http://schemas.openxmlformats.org/officeDocument/2006/relationships/hyperlink" Target="webdesign/html/comments/if.html" TargetMode="External"/><Relationship Id="rId324" Type="http://schemas.openxmlformats.org/officeDocument/2006/relationships/hyperlink" Target="https://feathericons.dev/" TargetMode="External"/><Relationship Id="rId531" Type="http://schemas.openxmlformats.org/officeDocument/2006/relationships/header" Target="header1.xml"/><Relationship Id="rId170" Type="http://schemas.openxmlformats.org/officeDocument/2006/relationships/hyperlink" Target="webdesign/html/tags/audio/base.html" TargetMode="External"/><Relationship Id="rId268" Type="http://schemas.openxmlformats.org/officeDocument/2006/relationships/hyperlink" Target="webdesign/css/parallax/base.html" TargetMode="External"/><Relationship Id="rId475" Type="http://schemas.openxmlformats.org/officeDocument/2006/relationships/hyperlink" Target="webdesign/js/Object/js/mapUserList.js" TargetMode="External"/><Relationship Id="rId32" Type="http://schemas.openxmlformats.org/officeDocument/2006/relationships/hyperlink" Target="webdesign/html/tagsStructure/container.html" TargetMode="External"/><Relationship Id="rId128" Type="http://schemas.openxmlformats.org/officeDocument/2006/relationships/hyperlink" Target="webdesign/html/Attributes/idclass" TargetMode="External"/><Relationship Id="rId335" Type="http://schemas.openxmlformats.org/officeDocument/2006/relationships/hyperlink" Target="webdesign/css/pseudo/Active.html" TargetMode="External"/><Relationship Id="rId181" Type="http://schemas.openxmlformats.org/officeDocument/2006/relationships/hyperlink" Target="webdesign/css/comments/multyline.html" TargetMode="External"/><Relationship Id="rId402" Type="http://schemas.openxmlformats.org/officeDocument/2006/relationships/hyperlink" Target="webdesign/css/Filter/grayscale.html" TargetMode="External"/><Relationship Id="rId279" Type="http://schemas.openxmlformats.org/officeDocument/2006/relationships/hyperlink" Target="file:///E:\personal%20job\sam\projects\classes\webdesign\css\border\separately.html" TargetMode="External"/><Relationship Id="rId486" Type="http://schemas.openxmlformats.org/officeDocument/2006/relationships/hyperlink" Target="webdesign/js/Object/js/filterIndex.js" TargetMode="External"/><Relationship Id="rId43" Type="http://schemas.openxmlformats.org/officeDocument/2006/relationships/hyperlink" Target="webdesign/html/tags/hr/smple.html" TargetMode="External"/><Relationship Id="rId139" Type="http://schemas.openxmlformats.org/officeDocument/2006/relationships/hyperlink" Target="webdesign/html/tags/a/script.html" TargetMode="External"/><Relationship Id="rId290" Type="http://schemas.openxmlformats.org/officeDocument/2006/relationships/hyperlink" Target="file:///E:\personal%20job\sam\projects\classes\webdesign\css\outline\combine.html" TargetMode="External"/><Relationship Id="rId304" Type="http://schemas.openxmlformats.org/officeDocument/2006/relationships/hyperlink" Target="webdesign/css/Overflow/inaction.html" TargetMode="External"/><Relationship Id="rId346" Type="http://schemas.openxmlformats.org/officeDocument/2006/relationships/hyperlink" Target="webdesign/css/transition/cubic-bezier.html" TargetMode="External"/><Relationship Id="rId388" Type="http://schemas.openxmlformats.org/officeDocument/2006/relationships/hyperlink" Target="webdesign/css/Position/combine.html" TargetMode="External"/><Relationship Id="rId511" Type="http://schemas.openxmlformats.org/officeDocument/2006/relationships/hyperlink" Target="webdesign/js/Object/js/Destructuring.js" TargetMode="External"/><Relationship Id="rId85" Type="http://schemas.openxmlformats.org/officeDocument/2006/relationships/hyperlink" Target="webdesign/html/tags/strong/style.html" TargetMode="External"/><Relationship Id="rId150" Type="http://schemas.openxmlformats.org/officeDocument/2006/relationships/hyperlink" Target="webdesign/html/inline-block/block.html" TargetMode="External"/><Relationship Id="rId192" Type="http://schemas.openxmlformats.org/officeDocument/2006/relationships/hyperlink" Target="webdesign/css/font/font-stack.html" TargetMode="External"/><Relationship Id="rId206" Type="http://schemas.openxmlformats.org/officeDocument/2006/relationships/hyperlink" Target="webdesign/css/color/rgba.html" TargetMode="External"/><Relationship Id="rId413" Type="http://schemas.openxmlformats.org/officeDocument/2006/relationships/hyperlink" Target="webdesign/css/animation/iteration.html" TargetMode="External"/><Relationship Id="rId248" Type="http://schemas.openxmlformats.org/officeDocument/2006/relationships/hyperlink" Target="webdesign/css/opacity" TargetMode="External"/><Relationship Id="rId455" Type="http://schemas.openxmlformats.org/officeDocument/2006/relationships/hyperlink" Target="webdesign/js/Object/js/getAll.js" TargetMode="External"/><Relationship Id="rId497" Type="http://schemas.openxmlformats.org/officeDocument/2006/relationships/hyperlink" Target="webdesign/js/Object/js/reduceArrayToObject.js" TargetMode="External"/><Relationship Id="rId12" Type="http://schemas.openxmlformats.org/officeDocument/2006/relationships/image" Target="media/image1.png"/><Relationship Id="rId108" Type="http://schemas.openxmlformats.org/officeDocument/2006/relationships/hyperlink" Target="webdesign/html/tags/s/span.html" TargetMode="External"/><Relationship Id="rId315" Type="http://schemas.openxmlformats.org/officeDocument/2006/relationships/hyperlink" Target="webdesign/css/list/image.html" TargetMode="External"/><Relationship Id="rId357" Type="http://schemas.openxmlformats.org/officeDocument/2006/relationships/hyperlink" Target="webdesign/css/pseudo/Nth-child.html" TargetMode="External"/><Relationship Id="rId522" Type="http://schemas.openxmlformats.org/officeDocument/2006/relationships/hyperlink" Target="webdesign/js/Object/js/DestructuringAPi.js" TargetMode="External"/><Relationship Id="rId54" Type="http://schemas.openxmlformats.org/officeDocument/2006/relationships/hyperlink" Target="webdesign/html/Attributes/form.html" TargetMode="External"/><Relationship Id="rId96" Type="http://schemas.openxmlformats.org/officeDocument/2006/relationships/hyperlink" Target="webdesign/html/tags/i/foreign.html" TargetMode="External"/><Relationship Id="rId161" Type="http://schemas.openxmlformats.org/officeDocument/2006/relationships/hyperlink" Target="webdesign/html/tags/form" TargetMode="External"/><Relationship Id="rId217" Type="http://schemas.openxmlformats.org/officeDocument/2006/relationships/hyperlink" Target="webdesign/css/text/line-height.html" TargetMode="External"/><Relationship Id="rId399" Type="http://schemas.openxmlformats.org/officeDocument/2006/relationships/hyperlink" Target="webdesign/css/Filter/blur.html" TargetMode="External"/><Relationship Id="rId259" Type="http://schemas.openxmlformats.org/officeDocument/2006/relationships/hyperlink" Target="webdesign/css/Background/background.html" TargetMode="External"/><Relationship Id="rId424" Type="http://schemas.openxmlformats.org/officeDocument/2006/relationships/hyperlink" Target="webdesign/js/swiper/image.html" TargetMode="External"/><Relationship Id="rId466" Type="http://schemas.openxmlformats.org/officeDocument/2006/relationships/hyperlink" Target="webdesign/js/Object/js/mapNaN.js" TargetMode="External"/><Relationship Id="rId23" Type="http://schemas.openxmlformats.org/officeDocument/2006/relationships/hyperlink" Target="webdesign/html/singel-pairs" TargetMode="External"/><Relationship Id="rId119" Type="http://schemas.openxmlformats.org/officeDocument/2006/relationships/hyperlink" Target="webdesign/html/tags/sup" TargetMode="External"/><Relationship Id="rId270" Type="http://schemas.openxmlformats.org/officeDocument/2006/relationships/hyperlink" Target="webdesign/css/import/base.html" TargetMode="External"/><Relationship Id="rId326" Type="http://schemas.openxmlformats.org/officeDocument/2006/relationships/hyperlink" Target="webdesign/css/webIcons/fontawsome.html" TargetMode="External"/><Relationship Id="rId533" Type="http://schemas.openxmlformats.org/officeDocument/2006/relationships/footer" Target="footer1.xml"/><Relationship Id="rId65" Type="http://schemas.openxmlformats.org/officeDocument/2006/relationships/hyperlink" Target="webdesign/html/tags/pre/poem.html" TargetMode="External"/><Relationship Id="rId130" Type="http://schemas.openxmlformats.org/officeDocument/2006/relationships/hyperlink" Target="webdesign/html/Attributes/global3.html" TargetMode="External"/><Relationship Id="rId368" Type="http://schemas.openxmlformats.org/officeDocument/2006/relationships/hyperlink" Target="webdesign/css/pseudo/After.html" TargetMode="External"/><Relationship Id="rId172" Type="http://schemas.openxmlformats.org/officeDocument/2006/relationships/hyperlink" Target="webdesign/css" TargetMode="External"/><Relationship Id="rId228" Type="http://schemas.openxmlformats.org/officeDocument/2006/relationships/hyperlink" Target="webdesign/css/text/spacing3.html" TargetMode="External"/><Relationship Id="rId435" Type="http://schemas.openxmlformats.org/officeDocument/2006/relationships/hyperlink" Target="webdesign/css/center/index.html" TargetMode="External"/><Relationship Id="rId477" Type="http://schemas.openxmlformats.org/officeDocument/2006/relationships/hyperlink" Target="webdesign/js/Object/js/mapListIcon.js" TargetMode="External"/><Relationship Id="rId281" Type="http://schemas.openxmlformats.org/officeDocument/2006/relationships/hyperlink" Target="file:///E:\personal%20job\sam\projects\classes\webdesign\css\border\Border-radius.html" TargetMode="External"/><Relationship Id="rId337" Type="http://schemas.openxmlformats.org/officeDocument/2006/relationships/hyperlink" Target="webdesign/css/pseudo/Focus.html" TargetMode="External"/><Relationship Id="rId502" Type="http://schemas.openxmlformats.org/officeDocument/2006/relationships/hyperlink" Target="webdesign/js/Object/js/reduceRepeat.js" TargetMode="External"/><Relationship Id="rId34" Type="http://schemas.openxmlformats.org/officeDocument/2006/relationships/hyperlink" Target="webdesign/html/HtmlStructure/full.html" TargetMode="External"/><Relationship Id="rId76" Type="http://schemas.openxmlformats.org/officeDocument/2006/relationships/hyperlink" Target="webdesign/html/tags/em" TargetMode="External"/><Relationship Id="rId141" Type="http://schemas.openxmlformats.org/officeDocument/2006/relationships/hyperlink" Target="webdesign/html/tags/a/noopener.html" TargetMode="External"/><Relationship Id="rId379" Type="http://schemas.openxmlformats.org/officeDocument/2006/relationships/hyperlink" Target="https://seomi.ir/%D8%A7%D8%A8%D8%B2%D8%A7%D8%B1-%D8%B3%D8%A7%D8%AE%D8%AA-%D8%B4%DA%A9%D9%84-%D8%A8%D8%A7-css-clip-path/" TargetMode="External"/><Relationship Id="rId7" Type="http://schemas.openxmlformats.org/officeDocument/2006/relationships/endnotes" Target="endnotes.xml"/><Relationship Id="rId183" Type="http://schemas.openxmlformats.org/officeDocument/2006/relationships/hyperlink" Target="webdesign/css/important/example.html" TargetMode="External"/><Relationship Id="rId239" Type="http://schemas.openxmlformats.org/officeDocument/2006/relationships/hyperlink" Target="webdesign/css/Direction/sample.html" TargetMode="External"/><Relationship Id="rId390" Type="http://schemas.openxmlformats.org/officeDocument/2006/relationships/hyperlink" Target="webdesign/css/menu/megamenu.html" TargetMode="External"/><Relationship Id="rId404" Type="http://schemas.openxmlformats.org/officeDocument/2006/relationships/hyperlink" Target="webdesign/css/Filter/invert.html" TargetMode="External"/><Relationship Id="rId446" Type="http://schemas.openxmlformats.org/officeDocument/2006/relationships/hyperlink" Target="https://durable.co/" TargetMode="External"/><Relationship Id="rId250" Type="http://schemas.openxmlformats.org/officeDocument/2006/relationships/hyperlink" Target="webdesign/css/Background/Background-color.html" TargetMode="External"/><Relationship Id="rId292" Type="http://schemas.openxmlformats.org/officeDocument/2006/relationships/hyperlink" Target="file:///E:\personal%20job\sam\projects\classes\webdesign\css\outline\Outline.html" TargetMode="External"/><Relationship Id="rId306" Type="http://schemas.openxmlformats.org/officeDocument/2006/relationships/hyperlink" Target="webdesign/css/calc" TargetMode="External"/><Relationship Id="rId488" Type="http://schemas.openxmlformats.org/officeDocument/2006/relationships/hyperlink" Target="webdesign/js/Object/js/filterVs.js" TargetMode="External"/><Relationship Id="rId45" Type="http://schemas.openxmlformats.org/officeDocument/2006/relationships/hyperlink" Target="webdesign/html/tags/lists/ul.html" TargetMode="External"/><Relationship Id="rId87" Type="http://schemas.openxmlformats.org/officeDocument/2006/relationships/hyperlink" Target="webdesign/html/tags/b/simple.html" TargetMode="External"/><Relationship Id="rId110" Type="http://schemas.openxmlformats.org/officeDocument/2006/relationships/hyperlink" Target="webdesign/html/tags/small" TargetMode="External"/><Relationship Id="rId348" Type="http://schemas.openxmlformats.org/officeDocument/2006/relationships/hyperlink" Target="webdesign/css/transition/Hover.html" TargetMode="External"/><Relationship Id="rId513" Type="http://schemas.openxmlformats.org/officeDocument/2006/relationships/hyperlink" Target="webdesign/js/Object/js/DestructuringOmitted.js" TargetMode="External"/><Relationship Id="rId152" Type="http://schemas.openxmlformats.org/officeDocument/2006/relationships/hyperlink" Target="webdesign/html/inline-block/inline-block.html" TargetMode="External"/><Relationship Id="rId194" Type="http://schemas.openxmlformats.org/officeDocument/2006/relationships/hyperlink" Target="webdesign/css/font/font-size.html" TargetMode="External"/><Relationship Id="rId208" Type="http://schemas.openxmlformats.org/officeDocument/2006/relationships/hyperlink" Target="webdesign/css/color/a.html" TargetMode="External"/><Relationship Id="rId415" Type="http://schemas.openxmlformats.org/officeDocument/2006/relationships/hyperlink" Target="webdesign/css/animation/fill.html" TargetMode="External"/><Relationship Id="rId457" Type="http://schemas.openxmlformats.org/officeDocument/2006/relationships/hyperlink" Target="webdesign/js/Object/js/getFunction.js" TargetMode="External"/><Relationship Id="rId261" Type="http://schemas.openxmlformats.org/officeDocument/2006/relationships/hyperlink" Target="webdesign/css/Background/Radial-gradient.html" TargetMode="External"/><Relationship Id="rId499" Type="http://schemas.openxmlformats.org/officeDocument/2006/relationships/hyperlink" Target="webdesign/js/Object/js/reduceFlat.js" TargetMode="External"/><Relationship Id="rId14" Type="http://schemas.openxmlformats.org/officeDocument/2006/relationships/hyperlink" Target="https://www.google.com/maps" TargetMode="External"/><Relationship Id="rId56" Type="http://schemas.openxmlformats.org/officeDocument/2006/relationships/hyperlink" Target="webdesign/html/Attributes/a.html" TargetMode="External"/><Relationship Id="rId317" Type="http://schemas.openxmlformats.org/officeDocument/2006/relationships/hyperlink" Target="https://fontawesome.com/download" TargetMode="External"/><Relationship Id="rId359" Type="http://schemas.openxmlformats.org/officeDocument/2006/relationships/hyperlink" Target="webdesign/css/pseudo/Nth-of-type.html" TargetMode="External"/><Relationship Id="rId524" Type="http://schemas.openxmlformats.org/officeDocument/2006/relationships/hyperlink" Target="webdesign/js/Object/js/DestructuringArrayObj.js" TargetMode="External"/><Relationship Id="rId98" Type="http://schemas.openxmlformats.org/officeDocument/2006/relationships/hyperlink" Target="webdesign/html/tags/i/names.html" TargetMode="External"/><Relationship Id="rId121" Type="http://schemas.openxmlformats.org/officeDocument/2006/relationships/hyperlink" Target="webdesign/html/tags/mark" TargetMode="External"/><Relationship Id="rId163" Type="http://schemas.openxmlformats.org/officeDocument/2006/relationships/hyperlink" Target="webdesign/html/tags/iframe" TargetMode="External"/><Relationship Id="rId219" Type="http://schemas.openxmlformats.org/officeDocument/2006/relationships/hyperlink" Target="webdesign/css/text/indent.html" TargetMode="External"/><Relationship Id="rId370" Type="http://schemas.openxmlformats.org/officeDocument/2006/relationships/hyperlink" Target="webdesign/css/project-1/index.html" TargetMode="External"/><Relationship Id="rId426" Type="http://schemas.openxmlformats.org/officeDocument/2006/relationships/hyperlink" Target="webdesign/css/Flex/flex-wrap.html" TargetMode="External"/><Relationship Id="rId230" Type="http://schemas.openxmlformats.org/officeDocument/2006/relationships/hyperlink" Target="webdesign/css/text/Word-spacing2.html" TargetMode="External"/><Relationship Id="rId468" Type="http://schemas.openxmlformats.org/officeDocument/2006/relationships/hyperlink" Target="webdesign/js/Object/js/mapFunctions2.js" TargetMode="External"/><Relationship Id="rId25" Type="http://schemas.openxmlformats.org/officeDocument/2006/relationships/hyperlink" Target="webdesign/html/singel-pairs/sample.html" TargetMode="External"/><Relationship Id="rId67" Type="http://schemas.openxmlformats.org/officeDocument/2006/relationships/hyperlink" Target="webdesign/html/tags/address" TargetMode="External"/><Relationship Id="rId272" Type="http://schemas.openxmlformats.org/officeDocument/2006/relationships/hyperlink" Target="webdesign/css/Padding/all.html" TargetMode="External"/><Relationship Id="rId328" Type="http://schemas.openxmlformats.org/officeDocument/2006/relationships/hyperlink" Target="webdesign/css/webIcons/Bootstrap.html" TargetMode="External"/><Relationship Id="rId535" Type="http://schemas.openxmlformats.org/officeDocument/2006/relationships/header" Target="header3.xml"/><Relationship Id="rId132" Type="http://schemas.openxmlformats.org/officeDocument/2006/relationships/hyperlink" Target="webdesign/html/tags/a" TargetMode="External"/><Relationship Id="rId174" Type="http://schemas.openxmlformats.org/officeDocument/2006/relationships/hyperlink" Target="webdesign/css/selector/Property.html" TargetMode="External"/><Relationship Id="rId381" Type="http://schemas.openxmlformats.org/officeDocument/2006/relationships/hyperlink" Target="webdesign/css/Float/all.html" TargetMode="External"/><Relationship Id="rId241" Type="http://schemas.openxmlformats.org/officeDocument/2006/relationships/hyperlink" Target="webdesign/css/Width" TargetMode="External"/><Relationship Id="rId437" Type="http://schemas.openxmlformats.org/officeDocument/2006/relationships/hyperlink" Target="webdesign/css/media%20query/media-query.html" TargetMode="External"/><Relationship Id="rId479" Type="http://schemas.openxmlformats.org/officeDocument/2006/relationships/hyperlink" Target="webdesign/js/Object/js/mapinnerHTML.js" TargetMode="External"/><Relationship Id="rId36" Type="http://schemas.openxmlformats.org/officeDocument/2006/relationships/hyperlink" Target="webdesign/html/tags/p" TargetMode="External"/><Relationship Id="rId283" Type="http://schemas.openxmlformats.org/officeDocument/2006/relationships/hyperlink" Target="https://border-radius.com/" TargetMode="External"/><Relationship Id="rId339" Type="http://schemas.openxmlformats.org/officeDocument/2006/relationships/hyperlink" Target="webdesign/css/transition/duration.html" TargetMode="External"/><Relationship Id="rId490" Type="http://schemas.openxmlformats.org/officeDocument/2006/relationships/hyperlink" Target="webdesign/js/Object/js/filterConcerns.js" TargetMode="External"/><Relationship Id="rId504" Type="http://schemas.openxmlformats.org/officeDocument/2006/relationships/hyperlink" Target="webdesign/js/Object/js/reduceArrayToString.js" TargetMode="External"/><Relationship Id="rId78" Type="http://schemas.openxmlformats.org/officeDocument/2006/relationships/hyperlink" Target="webdesign/html/tags/em/dif.html" TargetMode="External"/><Relationship Id="rId101" Type="http://schemas.openxmlformats.org/officeDocument/2006/relationships/hyperlink" Target="webdesign/html/tags/i/icon.html" TargetMode="External"/><Relationship Id="rId143" Type="http://schemas.openxmlformats.org/officeDocument/2006/relationships/hyperlink" Target="webdesign/html/tags/a/Tel.html" TargetMode="External"/><Relationship Id="rId185" Type="http://schemas.openxmlformats.org/officeDocument/2006/relationships/hyperlink" Target="webdesign/css/selector/group.html" TargetMode="External"/><Relationship Id="rId350" Type="http://schemas.openxmlformats.org/officeDocument/2006/relationships/hyperlink" Target="webdesign/css/pseudo/Empty.html" TargetMode="External"/><Relationship Id="rId406" Type="http://schemas.openxmlformats.org/officeDocument/2006/relationships/hyperlink" Target="webdesign/css/Filter/sepia.html" TargetMode="External"/><Relationship Id="rId9" Type="http://schemas.openxmlformats.org/officeDocument/2006/relationships/hyperlink" Target="webdesign/css" TargetMode="External"/><Relationship Id="rId210" Type="http://schemas.openxmlformats.org/officeDocument/2006/relationships/hyperlink" Target="webdesign/css/selector/child.html" TargetMode="External"/><Relationship Id="rId392" Type="http://schemas.openxmlformats.org/officeDocument/2006/relationships/hyperlink" Target="webdesign/css/Transform/Translate.html" TargetMode="External"/><Relationship Id="rId448" Type="http://schemas.openxmlformats.org/officeDocument/2006/relationships/hyperlink" Target="webdesign/js/Object/js/ObjectOrientedProgramming.js" TargetMode="External"/><Relationship Id="rId252" Type="http://schemas.openxmlformats.org/officeDocument/2006/relationships/hyperlink" Target="webdesign/css/Background/Background-image.html" TargetMode="External"/><Relationship Id="rId294" Type="http://schemas.openxmlformats.org/officeDocument/2006/relationships/hyperlink" Target="file:///E:\personal%20job\sam\projects\classes\webdesign\css\Margin\sample.html" TargetMode="External"/><Relationship Id="rId308" Type="http://schemas.openxmlformats.org/officeDocument/2006/relationships/hyperlink" Target="webdesign/css/Display/Display.html" TargetMode="External"/><Relationship Id="rId515" Type="http://schemas.openxmlformats.org/officeDocument/2006/relationships/hyperlink" Target="webdesign/js/Object/js/DestructuringSwap.js" TargetMode="External"/><Relationship Id="rId47" Type="http://schemas.openxmlformats.org/officeDocument/2006/relationships/hyperlink" Target="webdesign/html/tags/lists/ol.html" TargetMode="External"/><Relationship Id="rId89" Type="http://schemas.openxmlformats.org/officeDocument/2006/relationships/hyperlink" Target="webdesign/html/tags/b/attention.html" TargetMode="External"/><Relationship Id="rId112" Type="http://schemas.openxmlformats.org/officeDocument/2006/relationships/hyperlink" Target="webdesign/html/tags/q/index.html" TargetMode="External"/><Relationship Id="rId154" Type="http://schemas.openxmlformats.org/officeDocument/2006/relationships/hyperlink" Target="webdesign/html/tags/table/complete.html" TargetMode="External"/><Relationship Id="rId361" Type="http://schemas.openxmlformats.org/officeDocument/2006/relationships/hyperlink" Target="webdesign/css/pseudo/Enabled.html" TargetMode="External"/><Relationship Id="rId196" Type="http://schemas.openxmlformats.org/officeDocument/2006/relationships/hyperlink" Target="webdesign/css/font/font-style.html" TargetMode="External"/><Relationship Id="rId417" Type="http://schemas.openxmlformats.org/officeDocument/2006/relationships/hyperlink" Target="webdesign/css/animation/animate.css.html" TargetMode="External"/><Relationship Id="rId459" Type="http://schemas.openxmlformats.org/officeDocument/2006/relationships/hyperlink" Target="webdesign/js/Object/js/getMethod.js" TargetMode="External"/><Relationship Id="rId16" Type="http://schemas.openxmlformats.org/officeDocument/2006/relationships/hyperlink" Target="webdesign/html/comments/first.html" TargetMode="External"/><Relationship Id="rId221" Type="http://schemas.openxmlformats.org/officeDocument/2006/relationships/hyperlink" Target="webdesign/css/text/text-align.html" TargetMode="External"/><Relationship Id="rId263" Type="http://schemas.openxmlformats.org/officeDocument/2006/relationships/hyperlink" Target="webdesign/css/Background/Repeating-radial-gradient.html" TargetMode="External"/><Relationship Id="rId319" Type="http://schemas.openxmlformats.org/officeDocument/2006/relationships/hyperlink" Target="https://icons.getbootstrap.com/" TargetMode="External"/><Relationship Id="rId470" Type="http://schemas.openxmlformats.org/officeDocument/2006/relationships/hyperlink" Target="webdesign/js/Object/js/mapArray.js" TargetMode="External"/><Relationship Id="rId526" Type="http://schemas.openxmlformats.org/officeDocument/2006/relationships/hyperlink" Target="webdesign/js/Object/js/DestructuringArray3.js" TargetMode="External"/><Relationship Id="rId58" Type="http://schemas.openxmlformats.org/officeDocument/2006/relationships/hyperlink" Target="webdesign/html/tags/blockqoute" TargetMode="External"/><Relationship Id="rId123" Type="http://schemas.openxmlformats.org/officeDocument/2006/relationships/hyperlink" Target="webdesign/html/tags/br" TargetMode="External"/><Relationship Id="rId330" Type="http://schemas.openxmlformats.org/officeDocument/2006/relationships/hyperlink" Target="webdesign/css/webIcons/Feather.html" TargetMode="External"/><Relationship Id="rId165" Type="http://schemas.openxmlformats.org/officeDocument/2006/relationships/hyperlink" Target="webdesign/html/tags/iframe/working.html" TargetMode="External"/><Relationship Id="rId372" Type="http://schemas.openxmlformats.org/officeDocument/2006/relationships/hyperlink" Target="webdesign/css/Float/index.html" TargetMode="External"/><Relationship Id="rId428" Type="http://schemas.openxmlformats.org/officeDocument/2006/relationships/hyperlink" Target="webdesign/css/Flex/align-items.html" TargetMode="External"/><Relationship Id="rId232" Type="http://schemas.openxmlformats.org/officeDocument/2006/relationships/hyperlink" Target="webdesign/css/text/Whitespace.html" TargetMode="External"/><Relationship Id="rId274" Type="http://schemas.openxmlformats.org/officeDocument/2006/relationships/hyperlink" Target="file:///E:\personal%20job\sam\projects\classes\webdesign\css\border" TargetMode="External"/><Relationship Id="rId481" Type="http://schemas.openxmlformats.org/officeDocument/2006/relationships/hyperlink" Target="webdesign/js/Object/js/mapSimple2.js" TargetMode="External"/><Relationship Id="rId27" Type="http://schemas.openxmlformats.org/officeDocument/2006/relationships/hyperlink" Target="webdesign/html/singel-pairs/samples2.html" TargetMode="External"/><Relationship Id="rId69" Type="http://schemas.openxmlformats.org/officeDocument/2006/relationships/hyperlink" Target="webdesign/html/tags/address/writer.html" TargetMode="External"/><Relationship Id="rId134" Type="http://schemas.openxmlformats.org/officeDocument/2006/relationships/hyperlink" Target="webdesign/html/tags/a/style.html" TargetMode="External"/><Relationship Id="rId537" Type="http://schemas.openxmlformats.org/officeDocument/2006/relationships/fontTable" Target="fontTable.xml"/><Relationship Id="rId80" Type="http://schemas.openxmlformats.org/officeDocument/2006/relationships/hyperlink" Target="webdesign/html/tags/em/emphasis.html" TargetMode="External"/><Relationship Id="rId176" Type="http://schemas.openxmlformats.org/officeDocument/2006/relationships/hyperlink" Target="webdesign/css/selector/idSelector.html" TargetMode="External"/><Relationship Id="rId341" Type="http://schemas.openxmlformats.org/officeDocument/2006/relationships/hyperlink" Target="webdesign/css/transition/delay.html" TargetMode="External"/><Relationship Id="rId383" Type="http://schemas.openxmlformats.org/officeDocument/2006/relationships/hyperlink" Target="webdesign/css/Position/relative.html" TargetMode="External"/><Relationship Id="rId439" Type="http://schemas.openxmlformats.org/officeDocument/2006/relationships/hyperlink" Target="webdesign/css/descriptor/index.html" TargetMode="External"/><Relationship Id="rId201" Type="http://schemas.openxmlformats.org/officeDocument/2006/relationships/hyperlink" Target="webdesign/css/color/base.html" TargetMode="External"/><Relationship Id="rId243" Type="http://schemas.openxmlformats.org/officeDocument/2006/relationships/hyperlink" Target="webdesign/css/Width/sample.html" TargetMode="External"/><Relationship Id="rId285" Type="http://schemas.openxmlformats.org/officeDocument/2006/relationships/hyperlink" Target="https://10015.io/tools/css-border-radius-generator" TargetMode="External"/><Relationship Id="rId450" Type="http://schemas.openxmlformats.org/officeDocument/2006/relationships/hyperlink" Target="webdesign/js/Object/js/simple.js" TargetMode="External"/><Relationship Id="rId506" Type="http://schemas.openxmlformats.org/officeDocument/2006/relationships/hyperlink" Target="webdesign/js/Object/js/SpreadOperator.js" TargetMode="External"/><Relationship Id="rId38" Type="http://schemas.openxmlformats.org/officeDocument/2006/relationships/hyperlink" Target="webdesign/html/tags/heading" TargetMode="External"/><Relationship Id="rId103" Type="http://schemas.openxmlformats.org/officeDocument/2006/relationships/hyperlink" Target="webdesign/html/tags/s" TargetMode="External"/><Relationship Id="rId310" Type="http://schemas.openxmlformats.org/officeDocument/2006/relationships/hyperlink" Target="webdesign/css/box-shadow/box-shadow.html" TargetMode="External"/><Relationship Id="rId492" Type="http://schemas.openxmlformats.org/officeDocument/2006/relationships/hyperlink" Target="webdesign/js/Object/js/filterChain.js" TargetMode="External"/><Relationship Id="rId91" Type="http://schemas.openxmlformats.org/officeDocument/2006/relationships/hyperlink" Target="webdesign/html/tags/b/strong.html" TargetMode="External"/><Relationship Id="rId145" Type="http://schemas.openxmlformats.org/officeDocument/2006/relationships/hyperlink" Target="webdesign/html/tags/a/real.html" TargetMode="External"/><Relationship Id="rId187" Type="http://schemas.openxmlformats.org/officeDocument/2006/relationships/hyperlink" Target="webdesign/css/Units/example.html" TargetMode="External"/><Relationship Id="rId352" Type="http://schemas.openxmlformats.org/officeDocument/2006/relationships/hyperlink" Target="webdesign/css/pseudo/Last-child.html" TargetMode="External"/><Relationship Id="rId394" Type="http://schemas.openxmlformats.org/officeDocument/2006/relationships/hyperlink" Target="webdesign/css/Transform/skew.html" TargetMode="External"/><Relationship Id="rId408" Type="http://schemas.openxmlformats.org/officeDocument/2006/relationships/hyperlink" Target="webdesign/css/animation/keyframes.html" TargetMode="External"/><Relationship Id="rId212" Type="http://schemas.openxmlformats.org/officeDocument/2006/relationships/hyperlink" Target="webdesign/css/selector/siblingselectors.html" TargetMode="External"/><Relationship Id="rId254" Type="http://schemas.openxmlformats.org/officeDocument/2006/relationships/hyperlink" Target="webdesign/css/Background/Background-position.html" TargetMode="External"/><Relationship Id="rId49" Type="http://schemas.openxmlformats.org/officeDocument/2006/relationships/hyperlink" Target="webdesign/html/tags/lists/ol-count.html" TargetMode="External"/><Relationship Id="rId114" Type="http://schemas.openxmlformats.org/officeDocument/2006/relationships/hyperlink" Target="webdesign/html/tags/abbr/index.html" TargetMode="External"/><Relationship Id="rId296" Type="http://schemas.openxmlformats.org/officeDocument/2006/relationships/hyperlink" Target="file:///E:\personal%20job\sam\projects\classes\webdesign\css\Margin\Inline.html" TargetMode="External"/><Relationship Id="rId461" Type="http://schemas.openxmlformats.org/officeDocument/2006/relationships/hyperlink" Target="webdesign/js/Object/js/mapUserManagement.js" TargetMode="External"/><Relationship Id="rId517" Type="http://schemas.openxmlformats.org/officeDocument/2006/relationships/hyperlink" Target="webdesign/js/Object/js/DestructuringRename.js" TargetMode="External"/><Relationship Id="rId60" Type="http://schemas.openxmlformats.org/officeDocument/2006/relationships/hyperlink" Target="webdesign/html/tags/blockqoute/cite.html" TargetMode="External"/><Relationship Id="rId156" Type="http://schemas.openxmlformats.org/officeDocument/2006/relationships/hyperlink" Target="webdesign/html/tags/table/rowspan.html" TargetMode="External"/><Relationship Id="rId198" Type="http://schemas.openxmlformats.org/officeDocument/2006/relationships/hyperlink" Target="webdesign/css/font/Font-variant.html" TargetMode="External"/><Relationship Id="rId321" Type="http://schemas.openxmlformats.org/officeDocument/2006/relationships/hyperlink" Target="https://phosphoricons.com/" TargetMode="External"/><Relationship Id="rId363" Type="http://schemas.openxmlformats.org/officeDocument/2006/relationships/hyperlink" Target="webdesign/css/pseudo/Checked.html" TargetMode="External"/><Relationship Id="rId419" Type="http://schemas.openxmlformats.org/officeDocument/2006/relationships/hyperlink" Target="webdesign/css/table/index.html" TargetMode="External"/><Relationship Id="rId223" Type="http://schemas.openxmlformats.org/officeDocument/2006/relationships/hyperlink" Target="webdesign/css/text/text-decoration.html" TargetMode="External"/><Relationship Id="rId430" Type="http://schemas.openxmlformats.org/officeDocument/2006/relationships/hyperlink" Target="webdesign/css/Flex/align-self.html" TargetMode="External"/><Relationship Id="rId18" Type="http://schemas.openxmlformats.org/officeDocument/2006/relationships/hyperlink" Target="webdesign/html/comments/Debugging.html" TargetMode="External"/><Relationship Id="rId265" Type="http://schemas.openxmlformats.org/officeDocument/2006/relationships/hyperlink" Target="https://cssgradient.io/" TargetMode="External"/><Relationship Id="rId472" Type="http://schemas.openxmlformats.org/officeDocument/2006/relationships/hyperlink" Target="webdesign/js/Object/js/mapJoin.js" TargetMode="External"/><Relationship Id="rId528" Type="http://schemas.openxmlformats.org/officeDocument/2006/relationships/hyperlink" Target="webdesign/js/Object/js/DestructuringRemap.js" TargetMode="External"/><Relationship Id="rId125" Type="http://schemas.openxmlformats.org/officeDocument/2006/relationships/hyperlink" Target="webdesign/html/tags/div/index.html" TargetMode="External"/><Relationship Id="rId167" Type="http://schemas.openxmlformats.org/officeDocument/2006/relationships/hyperlink" Target="webdesign/html/tags/video/base.html" TargetMode="External"/><Relationship Id="rId332" Type="http://schemas.openxmlformats.org/officeDocument/2006/relationships/hyperlink" Target="webdesign/css/pseudo" TargetMode="External"/><Relationship Id="rId374" Type="http://schemas.openxmlformats.org/officeDocument/2006/relationships/hyperlink" Target="webdesign/css/Float/Clearfix.html" TargetMode="External"/><Relationship Id="rId71" Type="http://schemas.openxmlformats.org/officeDocument/2006/relationships/hyperlink" Target="webdesign/html/tags/address/side.html" TargetMode="External"/><Relationship Id="rId234" Type="http://schemas.openxmlformats.org/officeDocument/2006/relationships/hyperlink" Target="webdesign/css/vertical/base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webdesign/html/tagsStructure/base.html" TargetMode="External"/><Relationship Id="rId276" Type="http://schemas.openxmlformats.org/officeDocument/2006/relationships/hyperlink" Target="file:///E:\personal%20job\sam\projects\classes\webdesign\css\border\Border-width.html" TargetMode="External"/><Relationship Id="rId441" Type="http://schemas.openxmlformats.org/officeDocument/2006/relationships/hyperlink" Target="https://www.builder.io/" TargetMode="External"/><Relationship Id="rId483" Type="http://schemas.openxmlformats.org/officeDocument/2006/relationships/hyperlink" Target="webdesign/js/Object/js/filterEven.js" TargetMode="External"/><Relationship Id="rId40" Type="http://schemas.openxmlformats.org/officeDocument/2006/relationships/hyperlink" Target="webdesign/html/tags/heading/hierarchy%20.html" TargetMode="External"/><Relationship Id="rId136" Type="http://schemas.openxmlformats.org/officeDocument/2006/relationships/hyperlink" Target="webdesign/html/tags/a/url.html" TargetMode="External"/><Relationship Id="rId178" Type="http://schemas.openxmlformats.org/officeDocument/2006/relationships/hyperlink" Target="webdesign/css/selector/complete.html" TargetMode="External"/><Relationship Id="rId301" Type="http://schemas.openxmlformats.org/officeDocument/2006/relationships/hyperlink" Target="webdesign/css/Overflow/scroll.html" TargetMode="External"/><Relationship Id="rId343" Type="http://schemas.openxmlformats.org/officeDocument/2006/relationships/hyperlink" Target="webdesign/css/transition/combine.html" TargetMode="External"/><Relationship Id="rId82" Type="http://schemas.openxmlformats.org/officeDocument/2006/relationships/hyperlink" Target="webdesign/html/inline-block/simple.html" TargetMode="External"/><Relationship Id="rId203" Type="http://schemas.openxmlformats.org/officeDocument/2006/relationships/hyperlink" Target="webdesign/css/color/hex.html" TargetMode="External"/><Relationship Id="rId385" Type="http://schemas.openxmlformats.org/officeDocument/2006/relationships/hyperlink" Target="webdesign/css/Position/fixed.html" TargetMode="External"/><Relationship Id="rId245" Type="http://schemas.openxmlformats.org/officeDocument/2006/relationships/hyperlink" Target="webdesign/css/height/base.html" TargetMode="External"/><Relationship Id="rId287" Type="http://schemas.openxmlformats.org/officeDocument/2006/relationships/hyperlink" Target="https://corner-inverter.douiri.org/" TargetMode="External"/><Relationship Id="rId410" Type="http://schemas.openxmlformats.org/officeDocument/2006/relationships/hyperlink" Target="webdesign/css/animation/animation-duration.html" TargetMode="External"/><Relationship Id="rId452" Type="http://schemas.openxmlformats.org/officeDocument/2006/relationships/hyperlink" Target="webdesign/js/Object/js/get.js" TargetMode="External"/><Relationship Id="rId494" Type="http://schemas.openxmlformats.org/officeDocument/2006/relationships/hyperlink" Target="webdesign/js/Object/js/reduceSum.js" TargetMode="External"/><Relationship Id="rId508" Type="http://schemas.openxmlformats.org/officeDocument/2006/relationships/hyperlink" Target="webdesign/js/Object/js/SpreadOperatorRestParameters.js" TargetMode="External"/><Relationship Id="rId105" Type="http://schemas.openxmlformats.org/officeDocument/2006/relationships/hyperlink" Target="webdesign/html/tags/s/product.html" TargetMode="External"/><Relationship Id="rId147" Type="http://schemas.openxmlformats.org/officeDocument/2006/relationships/hyperlink" Target="webdesign/html/tags/img/images/image.jpg" TargetMode="External"/><Relationship Id="rId312" Type="http://schemas.openxmlformats.org/officeDocument/2006/relationships/hyperlink" Target="webdesign/css/list/ul.html" TargetMode="External"/><Relationship Id="rId354" Type="http://schemas.openxmlformats.org/officeDocument/2006/relationships/hyperlink" Target="webdesign/css/pseudo/First-of-type.html" TargetMode="External"/><Relationship Id="rId51" Type="http://schemas.openxmlformats.org/officeDocument/2006/relationships/hyperlink" Target="webdesign/html/Attributes" TargetMode="External"/><Relationship Id="rId93" Type="http://schemas.openxmlformats.org/officeDocument/2006/relationships/hyperlink" Target="webdesign/html/tags/b/span.html" TargetMode="External"/><Relationship Id="rId189" Type="http://schemas.openxmlformats.org/officeDocument/2006/relationships/hyperlink" Target="webdesign/css/font/example.html" TargetMode="External"/><Relationship Id="rId396" Type="http://schemas.openxmlformats.org/officeDocument/2006/relationships/hyperlink" Target="webdesign/css/Transform/origin.html" TargetMode="External"/><Relationship Id="rId214" Type="http://schemas.openxmlformats.org/officeDocument/2006/relationships/hyperlink" Target="webdesign/css/selector/universal.html" TargetMode="External"/><Relationship Id="rId256" Type="http://schemas.openxmlformats.org/officeDocument/2006/relationships/hyperlink" Target="webdesign/css/Background/Background-attachment.html" TargetMode="External"/><Relationship Id="rId298" Type="http://schemas.openxmlformats.org/officeDocument/2006/relationships/hyperlink" Target="webdesign/css/BoxModel/box-sizing%20property.html" TargetMode="External"/><Relationship Id="rId421" Type="http://schemas.openxmlformats.org/officeDocument/2006/relationships/hyperlink" Target="webdesign/css/table/table-layout.html" TargetMode="External"/><Relationship Id="rId463" Type="http://schemas.openxmlformats.org/officeDocument/2006/relationships/hyperlink" Target="webdesign/js/Object/js/mapCounting.js" TargetMode="External"/><Relationship Id="rId519" Type="http://schemas.openxmlformats.org/officeDocument/2006/relationships/hyperlink" Target="webdesign/js/Object/js/DestructuringPreValue3.js" TargetMode="External"/><Relationship Id="rId116" Type="http://schemas.openxmlformats.org/officeDocument/2006/relationships/hyperlink" Target="webdesign/html/Nesting/index.html" TargetMode="External"/><Relationship Id="rId158" Type="http://schemas.openxmlformats.org/officeDocument/2006/relationships/hyperlink" Target="webdesign/html/tags/table/caption.html" TargetMode="External"/><Relationship Id="rId323" Type="http://schemas.openxmlformats.org/officeDocument/2006/relationships/hyperlink" Target="https://tabler.io/icons" TargetMode="External"/><Relationship Id="rId530" Type="http://schemas.openxmlformats.org/officeDocument/2006/relationships/hyperlink" Target="webdesign/js/Object/js/DestructuringErrorHandling.js" TargetMode="External"/><Relationship Id="rId20" Type="http://schemas.openxmlformats.org/officeDocument/2006/relationships/hyperlink" Target="webdesign/html/comments/practices.html" TargetMode="External"/><Relationship Id="rId62" Type="http://schemas.openxmlformats.org/officeDocument/2006/relationships/hyperlink" Target="webdesign/html/tags/pre" TargetMode="External"/><Relationship Id="rId365" Type="http://schemas.openxmlformats.org/officeDocument/2006/relationships/hyperlink" Target="webdesign/css/pseudo/First-line.html" TargetMode="External"/><Relationship Id="rId225" Type="http://schemas.openxmlformats.org/officeDocument/2006/relationships/hyperlink" Target="webdesign/css/text/transform.html" TargetMode="External"/><Relationship Id="rId267" Type="http://schemas.openxmlformats.org/officeDocument/2006/relationships/hyperlink" Target="webdesign/css/parallax" TargetMode="External"/><Relationship Id="rId432" Type="http://schemas.openxmlformats.org/officeDocument/2006/relationships/hyperlink" Target="webdesign/css/Flex/flex-grow.html" TargetMode="External"/><Relationship Id="rId474" Type="http://schemas.openxmlformats.org/officeDocument/2006/relationships/hyperlink" Target="webdesign/js/Object/js/mapLiterals.js" TargetMode="External"/><Relationship Id="rId127" Type="http://schemas.openxmlformats.org/officeDocument/2006/relationships/hyperlink" Target="webdesign/html/tags/span/index.html" TargetMode="External"/><Relationship Id="rId31" Type="http://schemas.openxmlformats.org/officeDocument/2006/relationships/hyperlink" Target="webdesign/html/tagsStructure/dir.html" TargetMode="External"/><Relationship Id="rId73" Type="http://schemas.openxmlformats.org/officeDocument/2006/relationships/hyperlink" Target="webdesign/html/tags/address/link.html" TargetMode="External"/><Relationship Id="rId169" Type="http://schemas.openxmlformats.org/officeDocument/2006/relationships/hyperlink" Target="webdesign/html/tags/audio" TargetMode="External"/><Relationship Id="rId334" Type="http://schemas.openxmlformats.org/officeDocument/2006/relationships/hyperlink" Target="webdesign/css/pseudo/Hover.html" TargetMode="External"/><Relationship Id="rId376" Type="http://schemas.openxmlformats.org/officeDocument/2006/relationships/hyperlink" Target="https://bennettfeely.com/clippy/" TargetMode="External"/><Relationship Id="rId4" Type="http://schemas.openxmlformats.org/officeDocument/2006/relationships/settings" Target="settings.xml"/><Relationship Id="rId180" Type="http://schemas.openxmlformats.org/officeDocument/2006/relationships/hyperlink" Target="webdesign/css/comments/base.html" TargetMode="External"/><Relationship Id="rId236" Type="http://schemas.openxmlformats.org/officeDocument/2006/relationships/hyperlink" Target="webdesign/css/vertical/table.html" TargetMode="External"/><Relationship Id="rId278" Type="http://schemas.openxmlformats.org/officeDocument/2006/relationships/hyperlink" Target="file:///E:\personal%20job\sam\projects\classes\webdesign\css\border\Border%20Shorthand.html" TargetMode="External"/><Relationship Id="rId401" Type="http://schemas.openxmlformats.org/officeDocument/2006/relationships/hyperlink" Target="webdesign/css/Filter/contrast.html" TargetMode="External"/><Relationship Id="rId443" Type="http://schemas.openxmlformats.org/officeDocument/2006/relationships/hyperlink" Target="https://uizard.io/" TargetMode="External"/><Relationship Id="rId303" Type="http://schemas.openxmlformats.org/officeDocument/2006/relationships/hyperlink" Target="webdesign/css/Overflow/x-y.html" TargetMode="External"/><Relationship Id="rId485" Type="http://schemas.openxmlformats.org/officeDocument/2006/relationships/hyperlink" Target="webdesign/js/Object/js/filterObject.js" TargetMode="External"/><Relationship Id="rId42" Type="http://schemas.openxmlformats.org/officeDocument/2006/relationships/hyperlink" Target="webdesign/html/tags/hr" TargetMode="External"/><Relationship Id="rId84" Type="http://schemas.openxmlformats.org/officeDocument/2006/relationships/hyperlink" Target="webdesign/html/tags/strong/b.html" TargetMode="External"/><Relationship Id="rId138" Type="http://schemas.openxmlformats.org/officeDocument/2006/relationships/hyperlink" Target="webdesign/html/tags/a/scroll.html" TargetMode="External"/><Relationship Id="rId345" Type="http://schemas.openxmlformats.org/officeDocument/2006/relationships/hyperlink" Target="https://cubic-bezier.com/" TargetMode="External"/><Relationship Id="rId387" Type="http://schemas.openxmlformats.org/officeDocument/2006/relationships/hyperlink" Target="webdesign/css/Position/Z-index.html" TargetMode="External"/><Relationship Id="rId510" Type="http://schemas.openxmlformats.org/officeDocument/2006/relationships/hyperlink" Target="webdesign/js/Object/js/join.js" TargetMode="External"/><Relationship Id="rId191" Type="http://schemas.openxmlformats.org/officeDocument/2006/relationships/hyperlink" Target="webdesign/css/font/fontface.html" TargetMode="External"/><Relationship Id="rId205" Type="http://schemas.openxmlformats.org/officeDocument/2006/relationships/hyperlink" Target="webdesign/css/color/rgb.html" TargetMode="External"/><Relationship Id="rId247" Type="http://schemas.openxmlformats.org/officeDocument/2006/relationships/hyperlink" Target="webdesign/css/height/min.html" TargetMode="External"/><Relationship Id="rId412" Type="http://schemas.openxmlformats.org/officeDocument/2006/relationships/hyperlink" Target="webdesign/css/animation/delay.html" TargetMode="External"/><Relationship Id="rId107" Type="http://schemas.openxmlformats.org/officeDocument/2006/relationships/hyperlink" Target="webdesign/html/tags/s/style.html" TargetMode="External"/><Relationship Id="rId289" Type="http://schemas.openxmlformats.org/officeDocument/2006/relationships/hyperlink" Target="file:///E:\personal%20job\sam\projects\classes\webdesign\css\outline\Outline-color.html" TargetMode="External"/><Relationship Id="rId454" Type="http://schemas.openxmlformats.org/officeDocument/2006/relationships/hyperlink" Target="webdesign/js/Object/js/getIteration.js" TargetMode="External"/><Relationship Id="rId496" Type="http://schemas.openxmlformats.org/officeDocument/2006/relationships/hyperlink" Target="webdesign/js/Object/js/reduceMax.js" TargetMode="External"/><Relationship Id="rId11" Type="http://schemas.openxmlformats.org/officeDocument/2006/relationships/hyperlink" Target="webdesign/css/BoxModel/index.html" TargetMode="External"/><Relationship Id="rId53" Type="http://schemas.openxmlformats.org/officeDocument/2006/relationships/hyperlink" Target="webdesign/html/Attributes/global.html" TargetMode="External"/><Relationship Id="rId149" Type="http://schemas.openxmlformats.org/officeDocument/2006/relationships/hyperlink" Target="webdesign/html/inline-block" TargetMode="External"/><Relationship Id="rId314" Type="http://schemas.openxmlformats.org/officeDocument/2006/relationships/hyperlink" Target="webdesign/css/list/position.html" TargetMode="External"/><Relationship Id="rId356" Type="http://schemas.openxmlformats.org/officeDocument/2006/relationships/hyperlink" Target="webdesign/css/pseudo/Only-of-type.html" TargetMode="External"/><Relationship Id="rId398" Type="http://schemas.openxmlformats.org/officeDocument/2006/relationships/hyperlink" Target="webdesign/css/Transform/orgin2.html" TargetMode="External"/><Relationship Id="rId521" Type="http://schemas.openxmlformats.org/officeDocument/2006/relationships/hyperlink" Target="webdesign/js/Object/js/DestructuringParamiter.js" TargetMode="External"/><Relationship Id="rId95" Type="http://schemas.openxmlformats.org/officeDocument/2006/relationships/hyperlink" Target="webdesign/html/tags/i/special.html" TargetMode="External"/><Relationship Id="rId160" Type="http://schemas.openxmlformats.org/officeDocument/2006/relationships/hyperlink" Target="webdesign/html/tags/table/final.html" TargetMode="External"/><Relationship Id="rId216" Type="http://schemas.openxmlformats.org/officeDocument/2006/relationships/hyperlink" Target="webdesign/css/text" TargetMode="External"/><Relationship Id="rId423" Type="http://schemas.openxmlformats.org/officeDocument/2006/relationships/hyperlink" Target="webdesign/js/swiper/index.html" TargetMode="External"/><Relationship Id="rId258" Type="http://schemas.openxmlformats.org/officeDocument/2006/relationships/hyperlink" Target="webdesign/css/Background/Background-size.html" TargetMode="External"/><Relationship Id="rId465" Type="http://schemas.openxmlformats.org/officeDocument/2006/relationships/hyperlink" Target="webdesign/js/Object/js/mapObjectKeys.js" TargetMode="External"/><Relationship Id="rId22" Type="http://schemas.openxmlformats.org/officeDocument/2006/relationships/hyperlink" Target="webdesign/html/comments/sensetive.html" TargetMode="External"/><Relationship Id="rId64" Type="http://schemas.openxmlformats.org/officeDocument/2006/relationships/hyperlink" Target="webdesign/html/tags/pre/programing.html" TargetMode="External"/><Relationship Id="rId118" Type="http://schemas.openxmlformats.org/officeDocument/2006/relationships/hyperlink" Target="webdesign/html/tags/sub/index.html" TargetMode="External"/><Relationship Id="rId325" Type="http://schemas.openxmlformats.org/officeDocument/2006/relationships/hyperlink" Target="https://heroicons.com/" TargetMode="External"/><Relationship Id="rId367" Type="http://schemas.openxmlformats.org/officeDocument/2006/relationships/hyperlink" Target="webdesign/css/pseudo/Before.html" TargetMode="External"/><Relationship Id="rId532" Type="http://schemas.openxmlformats.org/officeDocument/2006/relationships/header" Target="header2.xml"/><Relationship Id="rId171" Type="http://schemas.openxmlformats.org/officeDocument/2006/relationships/hyperlink" Target="webdesign/html/tags/audio/complete.html" TargetMode="External"/><Relationship Id="rId227" Type="http://schemas.openxmlformats.org/officeDocument/2006/relationships/hyperlink" Target="webdesign/css/text/spacing.html" TargetMode="External"/><Relationship Id="rId269" Type="http://schemas.openxmlformats.org/officeDocument/2006/relationships/hyperlink" Target="webdesign/css/import" TargetMode="External"/><Relationship Id="rId434" Type="http://schemas.openxmlformats.org/officeDocument/2006/relationships/hyperlink" Target="webdesign/css/Flex/index.html" TargetMode="External"/><Relationship Id="rId476" Type="http://schemas.openxmlformats.org/officeDocument/2006/relationships/hyperlink" Target="webdesign/js/Object/js/mapUserOlList.js" TargetMode="External"/><Relationship Id="rId33" Type="http://schemas.openxmlformats.org/officeDocument/2006/relationships/hyperlink" Target="webdesign/html/HtmlStructure" TargetMode="External"/><Relationship Id="rId129" Type="http://schemas.openxmlformats.org/officeDocument/2006/relationships/hyperlink" Target="webdesign/html/Attributes/idclass/index.html" TargetMode="External"/><Relationship Id="rId280" Type="http://schemas.openxmlformats.org/officeDocument/2006/relationships/hyperlink" Target="file:///E:\personal%20job\sam\projects\classes\webdesign\css\border\inAction.html" TargetMode="External"/><Relationship Id="rId336" Type="http://schemas.openxmlformats.org/officeDocument/2006/relationships/hyperlink" Target="webdesign/css/pseudo/combine.html" TargetMode="External"/><Relationship Id="rId501" Type="http://schemas.openxmlformats.org/officeDocument/2006/relationships/hyperlink" Target="webdesign/js/Object/js/reduceAverage.js" TargetMode="External"/><Relationship Id="rId75" Type="http://schemas.openxmlformats.org/officeDocument/2006/relationships/hyperlink" Target="webdesign/html/tags/address/stan.html" TargetMode="External"/><Relationship Id="rId140" Type="http://schemas.openxmlformats.org/officeDocument/2006/relationships/hyperlink" Target="webdesign/html/tags/a/target.html" TargetMode="External"/><Relationship Id="rId182" Type="http://schemas.openxmlformats.org/officeDocument/2006/relationships/hyperlink" Target="webdesign/css/important" TargetMode="External"/><Relationship Id="rId378" Type="http://schemas.openxmlformats.org/officeDocument/2006/relationships/hyperlink" Target="https://unused-css.com/tools/clip-path-generator" TargetMode="External"/><Relationship Id="rId403" Type="http://schemas.openxmlformats.org/officeDocument/2006/relationships/hyperlink" Target="webdesign/css/Filter/hue.html" TargetMode="External"/><Relationship Id="rId6" Type="http://schemas.openxmlformats.org/officeDocument/2006/relationships/footnotes" Target="footnotes.xml"/><Relationship Id="rId238" Type="http://schemas.openxmlformats.org/officeDocument/2006/relationships/hyperlink" Target="webdesign/css/Direction/base.html" TargetMode="External"/><Relationship Id="rId445" Type="http://schemas.openxmlformats.org/officeDocument/2006/relationships/hyperlink" Target="https://www.wix.com/" TargetMode="External"/><Relationship Id="rId487" Type="http://schemas.openxmlformats.org/officeDocument/2006/relationships/hyperlink" Target="webdesign/js/Object/js/filterfalsy.js" TargetMode="External"/><Relationship Id="rId291" Type="http://schemas.openxmlformats.org/officeDocument/2006/relationships/hyperlink" Target="file:///E:\personal%20job\sam\projects\classes\webdesign\css\outline\Outline-offset.html" TargetMode="External"/><Relationship Id="rId305" Type="http://schemas.openxmlformats.org/officeDocument/2006/relationships/hyperlink" Target="webdesign/css/Root/root.html" TargetMode="External"/><Relationship Id="rId347" Type="http://schemas.openxmlformats.org/officeDocument/2006/relationships/hyperlink" Target="https://ianlunn.github.io/Hover/" TargetMode="External"/><Relationship Id="rId512" Type="http://schemas.openxmlformats.org/officeDocument/2006/relationships/hyperlink" Target="webdesign/js/Object/js/DestructuringPreValue.js" TargetMode="External"/><Relationship Id="rId44" Type="http://schemas.openxmlformats.org/officeDocument/2006/relationships/hyperlink" Target="webdesign/html/tags/hr/style.html" TargetMode="External"/><Relationship Id="rId86" Type="http://schemas.openxmlformats.org/officeDocument/2006/relationships/hyperlink" Target="webdesign/html/tags/b" TargetMode="External"/><Relationship Id="rId151" Type="http://schemas.openxmlformats.org/officeDocument/2006/relationships/hyperlink" Target="webdesign/html/inline-block/inline.html" TargetMode="External"/><Relationship Id="rId389" Type="http://schemas.openxmlformats.org/officeDocument/2006/relationships/hyperlink" Target="webdesign/css/menu/nested.html" TargetMode="External"/><Relationship Id="rId193" Type="http://schemas.openxmlformats.org/officeDocument/2006/relationships/hyperlink" Target="webdesign/css/font/combine.html" TargetMode="External"/><Relationship Id="rId207" Type="http://schemas.openxmlformats.org/officeDocument/2006/relationships/hyperlink" Target="webdesign/css/color/hsl.html" TargetMode="External"/><Relationship Id="rId249" Type="http://schemas.openxmlformats.org/officeDocument/2006/relationships/hyperlink" Target="webdesign/css/opacity/base.html" TargetMode="External"/><Relationship Id="rId414" Type="http://schemas.openxmlformats.org/officeDocument/2006/relationships/hyperlink" Target="webdesign/css/animation/animation-direction.html" TargetMode="External"/><Relationship Id="rId456" Type="http://schemas.openxmlformats.org/officeDocument/2006/relationships/hyperlink" Target="webdesign/js/Object/js/getDefault.js" TargetMode="External"/><Relationship Id="rId498" Type="http://schemas.openxmlformats.org/officeDocument/2006/relationships/hyperlink" Target="webdesign/js/Object/js/reduceCounter.js" TargetMode="External"/><Relationship Id="rId13" Type="http://schemas.openxmlformats.org/officeDocument/2006/relationships/image" Target="media/image2.svg"/><Relationship Id="rId109" Type="http://schemas.openxmlformats.org/officeDocument/2006/relationships/hyperlink" Target="webdesign/html/tags/u" TargetMode="External"/><Relationship Id="rId260" Type="http://schemas.openxmlformats.org/officeDocument/2006/relationships/hyperlink" Target="webdesign/css/Background/Linear-gradient.html" TargetMode="External"/><Relationship Id="rId316" Type="http://schemas.openxmlformats.org/officeDocument/2006/relationships/hyperlink" Target="webdesign/css/webIcons" TargetMode="External"/><Relationship Id="rId523" Type="http://schemas.openxmlformats.org/officeDocument/2006/relationships/hyperlink" Target="webdesign/js/Object/js/DestructuringSetting.js" TargetMode="External"/><Relationship Id="rId55" Type="http://schemas.openxmlformats.org/officeDocument/2006/relationships/hyperlink" Target="webdesign/html/Attributes/media.html" TargetMode="External"/><Relationship Id="rId97" Type="http://schemas.openxmlformats.org/officeDocument/2006/relationships/hyperlink" Target="webdesign/html/tags/i/imagenation.html" TargetMode="External"/><Relationship Id="rId120" Type="http://schemas.openxmlformats.org/officeDocument/2006/relationships/hyperlink" Target="webdesign/html/tags/sup/index.html" TargetMode="External"/><Relationship Id="rId358" Type="http://schemas.openxmlformats.org/officeDocument/2006/relationships/hyperlink" Target="webdesign/css/pseudo/Nth-last-child.html" TargetMode="External"/><Relationship Id="rId162" Type="http://schemas.openxmlformats.org/officeDocument/2006/relationships/hyperlink" Target="webdesign/html/tags/form/index.html" TargetMode="External"/><Relationship Id="rId218" Type="http://schemas.openxmlformats.org/officeDocument/2006/relationships/hyperlink" Target="webdesign/css/text/line-height2.html" TargetMode="External"/><Relationship Id="rId425" Type="http://schemas.openxmlformats.org/officeDocument/2006/relationships/hyperlink" Target="webdesign/css/Flex/flex-direction.html" TargetMode="External"/><Relationship Id="rId467" Type="http://schemas.openxmlformats.org/officeDocument/2006/relationships/hyperlink" Target="webdesign/js/Object/js/mapChainSets.js" TargetMode="External"/><Relationship Id="rId271" Type="http://schemas.openxmlformats.org/officeDocument/2006/relationships/hyperlink" Target="webdesign/css/Padding" TargetMode="External"/><Relationship Id="rId24" Type="http://schemas.openxmlformats.org/officeDocument/2006/relationships/hyperlink" Target="webdesign/html/singel-pairs/PairedTags.html" TargetMode="External"/><Relationship Id="rId66" Type="http://schemas.openxmlformats.org/officeDocument/2006/relationships/hyperlink" Target="webdesign/html/tags/pre/code.html" TargetMode="External"/><Relationship Id="rId131" Type="http://schemas.openxmlformats.org/officeDocument/2006/relationships/hyperlink" Target="webdesign/html/Entities" TargetMode="External"/><Relationship Id="rId327" Type="http://schemas.openxmlformats.org/officeDocument/2006/relationships/hyperlink" Target="webdesign/css/webIcons/Google.html" TargetMode="External"/><Relationship Id="rId369" Type="http://schemas.openxmlformats.org/officeDocument/2006/relationships/hyperlink" Target="webdesign/css/pseudo/complex.html" TargetMode="External"/><Relationship Id="rId534" Type="http://schemas.openxmlformats.org/officeDocument/2006/relationships/footer" Target="footer2.xml"/><Relationship Id="rId173" Type="http://schemas.openxmlformats.org/officeDocument/2006/relationships/hyperlink" Target="webdesign/css/selector/index.html" TargetMode="External"/><Relationship Id="rId229" Type="http://schemas.openxmlformats.org/officeDocument/2006/relationships/hyperlink" Target="webdesign/css/text/Word-spacing.html" TargetMode="External"/><Relationship Id="rId380" Type="http://schemas.openxmlformats.org/officeDocument/2006/relationships/hyperlink" Target="webdesign/css/Float/Shape-margin.html" TargetMode="External"/><Relationship Id="rId436" Type="http://schemas.openxmlformats.org/officeDocument/2006/relationships/hyperlink" Target="webdesign/css/media%20query/index.html" TargetMode="External"/><Relationship Id="rId240" Type="http://schemas.openxmlformats.org/officeDocument/2006/relationships/hyperlink" Target="webdesign/css/Direction/farsi.html" TargetMode="External"/><Relationship Id="rId478" Type="http://schemas.openxmlformats.org/officeDocument/2006/relationships/hyperlink" Target="webdesign/js/Object/js/mapDocumentFragment.js" TargetMode="External"/><Relationship Id="rId35" Type="http://schemas.openxmlformats.org/officeDocument/2006/relationships/hyperlink" Target="webdesign/html/tags" TargetMode="External"/><Relationship Id="rId77" Type="http://schemas.openxmlformats.org/officeDocument/2006/relationships/hyperlink" Target="webdesign/html/tags/em/use.html" TargetMode="External"/><Relationship Id="rId100" Type="http://schemas.openxmlformats.org/officeDocument/2006/relationships/hyperlink" Target="webdesign/html/tags/i/em.html" TargetMode="External"/><Relationship Id="rId282" Type="http://schemas.openxmlformats.org/officeDocument/2006/relationships/hyperlink" Target="file:///E:\personal%20job\sam\projects\classes\webdesign\css\border\table.html" TargetMode="External"/><Relationship Id="rId338" Type="http://schemas.openxmlformats.org/officeDocument/2006/relationships/hyperlink" Target="webdesign/css/transition/property.html" TargetMode="External"/><Relationship Id="rId503" Type="http://schemas.openxmlformats.org/officeDocument/2006/relationships/hyperlink" Target="webdesign/js/Object/js/reduceArrayConcat.js" TargetMode="External"/><Relationship Id="rId8" Type="http://schemas.openxmlformats.org/officeDocument/2006/relationships/hyperlink" Target="https://google.com" TargetMode="External"/><Relationship Id="rId142" Type="http://schemas.openxmlformats.org/officeDocument/2006/relationships/hyperlink" Target="webdesign/html/tags/a/email.html" TargetMode="External"/><Relationship Id="rId184" Type="http://schemas.openxmlformats.org/officeDocument/2006/relationships/hyperlink" Target="webdesign/css/important/multy.html" TargetMode="External"/><Relationship Id="rId391" Type="http://schemas.openxmlformats.org/officeDocument/2006/relationships/hyperlink" Target="webdesign/css/menu/hamburger.html" TargetMode="External"/><Relationship Id="rId405" Type="http://schemas.openxmlformats.org/officeDocument/2006/relationships/hyperlink" Target="webdesign/css/Filter/saturate.html" TargetMode="External"/><Relationship Id="rId447" Type="http://schemas.openxmlformats.org/officeDocument/2006/relationships/hyperlink" Target="https://www.figma.com/design/V7CPtySoLXCFHlXtsd40Fw/eCommerce-Website-%7C-Web-Page-Design-%7C-UI-KIT-%7C-Interior-Landing-Page--Community-?node-id=0-1&amp;p=f&amp;t=qJRTtGtlL6CAoORI-0" TargetMode="External"/><Relationship Id="rId251" Type="http://schemas.openxmlformats.org/officeDocument/2006/relationships/hyperlink" Target="webdesign/css/Background/background-color2.html" TargetMode="External"/><Relationship Id="rId489" Type="http://schemas.openxmlformats.org/officeDocument/2006/relationships/hyperlink" Target="webdesign/js/Object/js/filterSideEffects.js" TargetMode="External"/><Relationship Id="rId46" Type="http://schemas.openxmlformats.org/officeDocument/2006/relationships/hyperlink" Target="webdesign/html/tags/lists/ul-style.html" TargetMode="External"/><Relationship Id="rId293" Type="http://schemas.openxmlformats.org/officeDocument/2006/relationships/hyperlink" Target="file:///E:\personal%20job\sam\projects\classes\webdesign\css\Margin" TargetMode="External"/><Relationship Id="rId307" Type="http://schemas.openxmlformats.org/officeDocument/2006/relationships/hyperlink" Target="webdesign/css/calc/calc.html" TargetMode="External"/><Relationship Id="rId349" Type="http://schemas.openxmlformats.org/officeDocument/2006/relationships/hyperlink" Target="webdesign/css/pseudo" TargetMode="External"/><Relationship Id="rId514" Type="http://schemas.openxmlformats.org/officeDocument/2006/relationships/hyperlink" Target="webdesign/js/Object/js/DestructuringSum.js" TargetMode="External"/><Relationship Id="rId88" Type="http://schemas.openxmlformats.org/officeDocument/2006/relationships/hyperlink" Target="webdesign/html/tags/b/list.html" TargetMode="External"/><Relationship Id="rId111" Type="http://schemas.openxmlformats.org/officeDocument/2006/relationships/hyperlink" Target="webdesign/html/tags/small/index.html" TargetMode="External"/><Relationship Id="rId153" Type="http://schemas.openxmlformats.org/officeDocument/2006/relationships/hyperlink" Target="webdesign/html/tags/table" TargetMode="External"/><Relationship Id="rId195" Type="http://schemas.openxmlformats.org/officeDocument/2006/relationships/hyperlink" Target="webdesign/css/font/font-weight.html" TargetMode="External"/><Relationship Id="rId209" Type="http://schemas.openxmlformats.org/officeDocument/2006/relationships/hyperlink" Target="webdesign/css/selector/descendant.html" TargetMode="External"/><Relationship Id="rId360" Type="http://schemas.openxmlformats.org/officeDocument/2006/relationships/hyperlink" Target="webdesign/css/pseudo/Nth-last-of-type.html" TargetMode="External"/><Relationship Id="rId416" Type="http://schemas.openxmlformats.org/officeDocument/2006/relationships/hyperlink" Target="webdesign/css/animation/shorthand.html" TargetMode="External"/><Relationship Id="rId220" Type="http://schemas.openxmlformats.org/officeDocument/2006/relationships/hyperlink" Target="webdesign/css/text/text-indent2.html" TargetMode="External"/><Relationship Id="rId458" Type="http://schemas.openxmlformats.org/officeDocument/2006/relationships/hyperlink" Target="webdesign/js/Object/js/getToObject.js" TargetMode="External"/><Relationship Id="rId15" Type="http://schemas.openxmlformats.org/officeDocument/2006/relationships/hyperlink" Target="webdesign/html/comments" TargetMode="External"/><Relationship Id="rId57" Type="http://schemas.openxmlformats.org/officeDocument/2006/relationships/hyperlink" Target="webdesign/html/Attributes/global2.html" TargetMode="External"/><Relationship Id="rId262" Type="http://schemas.openxmlformats.org/officeDocument/2006/relationships/hyperlink" Target="webdesign/css/Background/Repeating-linear-gradient.html" TargetMode="External"/><Relationship Id="rId318" Type="http://schemas.openxmlformats.org/officeDocument/2006/relationships/hyperlink" Target="https://fonts.google.com/icons" TargetMode="External"/><Relationship Id="rId525" Type="http://schemas.openxmlformats.org/officeDocument/2006/relationships/hyperlink" Target="webdesign/js/Object/js/DestructuringComplex2.js" TargetMode="External"/><Relationship Id="rId99" Type="http://schemas.openxmlformats.org/officeDocument/2006/relationships/hyperlink" Target="webdesign/html/tags/i/sampeles.html" TargetMode="External"/><Relationship Id="rId122" Type="http://schemas.openxmlformats.org/officeDocument/2006/relationships/hyperlink" Target="webdesign/html/tags/mark/index.html" TargetMode="External"/><Relationship Id="rId164" Type="http://schemas.openxmlformats.org/officeDocument/2006/relationships/hyperlink" Target="webdesign/html/tags/iframe/index.html" TargetMode="External"/><Relationship Id="rId371" Type="http://schemas.openxmlformats.org/officeDocument/2006/relationships/hyperlink" Target="webdesign/css/project-1/assets/css/main.css" TargetMode="External"/><Relationship Id="rId427" Type="http://schemas.openxmlformats.org/officeDocument/2006/relationships/hyperlink" Target="webdesign/css/Flex/justify-content.html" TargetMode="External"/><Relationship Id="rId469" Type="http://schemas.openxmlformats.org/officeDocument/2006/relationships/hyperlink" Target="webdesign/js/Object/js/mapJSON.js" TargetMode="External"/><Relationship Id="rId26" Type="http://schemas.openxmlformats.org/officeDocument/2006/relationships/hyperlink" Target="webdesign/html/singel-pairs/Singletag.html" TargetMode="External"/><Relationship Id="rId231" Type="http://schemas.openxmlformats.org/officeDocument/2006/relationships/hyperlink" Target="webdesign/css/text/text-shadow2.html" TargetMode="External"/><Relationship Id="rId273" Type="http://schemas.openxmlformats.org/officeDocument/2006/relationships/hyperlink" Target="webdesign/css/Padding/inaction.html" TargetMode="External"/><Relationship Id="rId329" Type="http://schemas.openxmlformats.org/officeDocument/2006/relationships/hyperlink" Target="webdesign/css/webIcons/Tabler.html" TargetMode="External"/><Relationship Id="rId480" Type="http://schemas.openxmlformats.org/officeDocument/2006/relationships/hyperlink" Target="webdesign/js/Object/js/mapFunction.js" TargetMode="External"/><Relationship Id="rId536" Type="http://schemas.openxmlformats.org/officeDocument/2006/relationships/footer" Target="footer3.xml"/><Relationship Id="rId68" Type="http://schemas.openxmlformats.org/officeDocument/2006/relationships/hyperlink" Target="webdesign/html/tags/address/footer.html" TargetMode="External"/><Relationship Id="rId133" Type="http://schemas.openxmlformats.org/officeDocument/2006/relationships/hyperlink" Target="webdesign/html/tags/a/index.html" TargetMode="External"/><Relationship Id="rId175" Type="http://schemas.openxmlformats.org/officeDocument/2006/relationships/hyperlink" Target="webdesign/css/selector/element.html" TargetMode="External"/><Relationship Id="rId340" Type="http://schemas.openxmlformats.org/officeDocument/2006/relationships/hyperlink" Target="webdesign/css/transition/timing.html" TargetMode="External"/><Relationship Id="rId200" Type="http://schemas.openxmlformats.org/officeDocument/2006/relationships/hyperlink" Target="webdesign/css/font/font.html" TargetMode="External"/><Relationship Id="rId382" Type="http://schemas.openxmlformats.org/officeDocument/2006/relationships/hyperlink" Target="webdesign/css/Position/static.html" TargetMode="External"/><Relationship Id="rId438" Type="http://schemas.openxmlformats.org/officeDocument/2006/relationships/hyperlink" Target="webdesign/css/media%20query/responsive.html" TargetMode="External"/><Relationship Id="rId242" Type="http://schemas.openxmlformats.org/officeDocument/2006/relationships/hyperlink" Target="webdesign/css/Width/base.html" TargetMode="External"/><Relationship Id="rId284" Type="http://schemas.openxmlformats.org/officeDocument/2006/relationships/hyperlink" Target="https://developer.mozilla.org/en-US/docs/Web/CSS/CSS_backgrounds_and_borders/Border-radius_generator" TargetMode="External"/><Relationship Id="rId491" Type="http://schemas.openxmlformats.org/officeDocument/2006/relationships/hyperlink" Target="webdesign/js/Object/js/filterOver.js" TargetMode="External"/><Relationship Id="rId505" Type="http://schemas.openxmlformats.org/officeDocument/2006/relationships/hyperlink" Target="webdesign/js/Object/js/RestParameters.js" TargetMode="External"/><Relationship Id="rId37" Type="http://schemas.openxmlformats.org/officeDocument/2006/relationships/hyperlink" Target="webdesign/html/tags/p/p.html" TargetMode="External"/><Relationship Id="rId79" Type="http://schemas.openxmlformats.org/officeDocument/2006/relationships/hyperlink" Target="webdesign/html/tags/em/style.html" TargetMode="External"/><Relationship Id="rId102" Type="http://schemas.openxmlformats.org/officeDocument/2006/relationships/hyperlink" Target="webdesign/html/tags/i/span.html" TargetMode="External"/><Relationship Id="rId144" Type="http://schemas.openxmlformats.org/officeDocument/2006/relationships/hyperlink" Target="webdesign/html/tags/a/phone-style.html" TargetMode="External"/><Relationship Id="rId90" Type="http://schemas.openxmlformats.org/officeDocument/2006/relationships/hyperlink" Target="webdesign/html/tags/b/special.html" TargetMode="External"/><Relationship Id="rId186" Type="http://schemas.openxmlformats.org/officeDocument/2006/relationships/hyperlink" Target="webdesign/css/Units" TargetMode="External"/><Relationship Id="rId351" Type="http://schemas.openxmlformats.org/officeDocument/2006/relationships/hyperlink" Target="webdesign/css/pseudo/First-child.html" TargetMode="External"/><Relationship Id="rId393" Type="http://schemas.openxmlformats.org/officeDocument/2006/relationships/hyperlink" Target="webdesign/css/Transform/Rotate.html" TargetMode="External"/><Relationship Id="rId407" Type="http://schemas.openxmlformats.org/officeDocument/2006/relationships/hyperlink" Target="webdesign/css/animation/index.html" TargetMode="External"/><Relationship Id="rId449" Type="http://schemas.openxmlformats.org/officeDocument/2006/relationships/hyperlink" Target="webdesign/js/Object/js/paradim.js" TargetMode="External"/><Relationship Id="rId211" Type="http://schemas.openxmlformats.org/officeDocument/2006/relationships/hyperlink" Target="webdesign/css/selector/Next-Sibling.html" TargetMode="External"/><Relationship Id="rId253" Type="http://schemas.openxmlformats.org/officeDocument/2006/relationships/hyperlink" Target="webdesign/css/Background/complete.html" TargetMode="External"/><Relationship Id="rId295" Type="http://schemas.openxmlformats.org/officeDocument/2006/relationships/hyperlink" Target="file:///E:\personal%20job\sam\projects\classes\webdesign\css\Margin\Collapsing.html" TargetMode="External"/><Relationship Id="rId309" Type="http://schemas.openxmlformats.org/officeDocument/2006/relationships/hyperlink" Target="webdesign/css/box-shadow" TargetMode="External"/><Relationship Id="rId460" Type="http://schemas.openxmlformats.org/officeDocument/2006/relationships/hyperlink" Target="webdesign/js/Object/js/mapIteration2.js" TargetMode="External"/><Relationship Id="rId516" Type="http://schemas.openxmlformats.org/officeDocument/2006/relationships/hyperlink" Target="webdesign/js/Object/js/DestructuringObject.js" TargetMode="External"/><Relationship Id="rId48" Type="http://schemas.openxmlformats.org/officeDocument/2006/relationships/hyperlink" Target="webdesign/html/tags/lists/ol-style.html" TargetMode="External"/><Relationship Id="rId113" Type="http://schemas.openxmlformats.org/officeDocument/2006/relationships/hyperlink" Target="webdesign/html/tags/abbr" TargetMode="External"/><Relationship Id="rId320" Type="http://schemas.openxmlformats.org/officeDocument/2006/relationships/hyperlink" Target="https://www.s-ings.com/typicons/" TargetMode="External"/><Relationship Id="rId155" Type="http://schemas.openxmlformats.org/officeDocument/2006/relationships/hyperlink" Target="webdesign/html/tags/table/colspan.html" TargetMode="External"/><Relationship Id="rId197" Type="http://schemas.openxmlformats.org/officeDocument/2006/relationships/hyperlink" Target="webdesign/css/font/combine2.html" TargetMode="External"/><Relationship Id="rId362" Type="http://schemas.openxmlformats.org/officeDocument/2006/relationships/hyperlink" Target="webdesign/css/pseudo/Disabled.html" TargetMode="External"/><Relationship Id="rId418" Type="http://schemas.openxmlformats.org/officeDocument/2006/relationships/hyperlink" Target="webdesign/css/Resize/index.html" TargetMode="External"/><Relationship Id="rId222" Type="http://schemas.openxmlformats.org/officeDocument/2006/relationships/hyperlink" Target="webdesign/css/text/text-align2.html" TargetMode="External"/><Relationship Id="rId264" Type="http://schemas.openxmlformats.org/officeDocument/2006/relationships/hyperlink" Target="https://www.colorzilla.com/gradient-editor/" TargetMode="External"/><Relationship Id="rId471" Type="http://schemas.openxmlformats.org/officeDocument/2006/relationships/hyperlink" Target="webdesign/js/Object/js/mapSqrt.js" TargetMode="External"/><Relationship Id="rId17" Type="http://schemas.openxmlformats.org/officeDocument/2006/relationships/hyperlink" Target="webdesign/html/comments/Documentation.html" TargetMode="External"/><Relationship Id="rId59" Type="http://schemas.openxmlformats.org/officeDocument/2006/relationships/hyperlink" Target="webdesign/html/tags/blockqoute/Syntax.html" TargetMode="External"/><Relationship Id="rId124" Type="http://schemas.openxmlformats.org/officeDocument/2006/relationships/hyperlink" Target="webdesign/html/tags/div" TargetMode="External"/><Relationship Id="rId527" Type="http://schemas.openxmlformats.org/officeDocument/2006/relationships/hyperlink" Target="webdesign/js/Object/js/DestructuringObject3.js" TargetMode="External"/><Relationship Id="rId70" Type="http://schemas.openxmlformats.org/officeDocument/2006/relationships/hyperlink" Target="webdesign/html/tags/address/about.html" TargetMode="External"/><Relationship Id="rId166" Type="http://schemas.openxmlformats.org/officeDocument/2006/relationships/hyperlink" Target="webdesign/html/tags/video" TargetMode="External"/><Relationship Id="rId331" Type="http://schemas.openxmlformats.org/officeDocument/2006/relationships/hyperlink" Target="webdesign/css/webIcons/Heroicons.html" TargetMode="External"/><Relationship Id="rId373" Type="http://schemas.openxmlformats.org/officeDocument/2006/relationships/hyperlink" Target="webdesign/css/Float/clear.html" TargetMode="External"/><Relationship Id="rId429" Type="http://schemas.openxmlformats.org/officeDocument/2006/relationships/hyperlink" Target="webdesign/css/Flex/align-content.html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webdesign/css/vertical/base.html" TargetMode="External"/><Relationship Id="rId440" Type="http://schemas.openxmlformats.org/officeDocument/2006/relationships/hyperlink" Target="webdesign/css/descriptor/w-descriptor.html" TargetMode="External"/><Relationship Id="rId28" Type="http://schemas.openxmlformats.org/officeDocument/2006/relationships/hyperlink" Target="webdesign/html/tagsStructure" TargetMode="External"/><Relationship Id="rId275" Type="http://schemas.openxmlformats.org/officeDocument/2006/relationships/hyperlink" Target="file:///E:\personal%20job\sam\projects\classes\webdesign\css\border\Border-style.html" TargetMode="External"/><Relationship Id="rId300" Type="http://schemas.openxmlformats.org/officeDocument/2006/relationships/hyperlink" Target="webdesign/css/Overflow/hidden.html" TargetMode="External"/><Relationship Id="rId482" Type="http://schemas.openxmlformats.org/officeDocument/2006/relationships/hyperlink" Target="webdesign/js/Object/js/createDocumentFragment.js" TargetMode="External"/><Relationship Id="rId538" Type="http://schemas.openxmlformats.org/officeDocument/2006/relationships/theme" Target="theme/theme1.xml"/><Relationship Id="rId81" Type="http://schemas.openxmlformats.org/officeDocument/2006/relationships/hyperlink" Target="webdesign/html/inline-block" TargetMode="External"/><Relationship Id="rId135" Type="http://schemas.openxmlformats.org/officeDocument/2006/relationships/hyperlink" Target="webdesign/html/tags/a/href.html" TargetMode="External"/><Relationship Id="rId177" Type="http://schemas.openxmlformats.org/officeDocument/2006/relationships/hyperlink" Target="webdesign/css/selector/class.html" TargetMode="External"/><Relationship Id="rId342" Type="http://schemas.openxmlformats.org/officeDocument/2006/relationships/hyperlink" Target="webdesign/css/transition/shorthand.html" TargetMode="External"/><Relationship Id="rId384" Type="http://schemas.openxmlformats.org/officeDocument/2006/relationships/hyperlink" Target="webdesign/css/Position/Absolute.html" TargetMode="External"/><Relationship Id="rId202" Type="http://schemas.openxmlformats.org/officeDocument/2006/relationships/hyperlink" Target="webdesign/css/color/name.html" TargetMode="External"/><Relationship Id="rId244" Type="http://schemas.openxmlformats.org/officeDocument/2006/relationships/hyperlink" Target="webdesign/css/height" TargetMode="External"/><Relationship Id="rId39" Type="http://schemas.openxmlformats.org/officeDocument/2006/relationships/hyperlink" Target="webdesign/html/tags/heading/index.html" TargetMode="External"/><Relationship Id="rId286" Type="http://schemas.openxmlformats.org/officeDocument/2006/relationships/hyperlink" Target="https://elementor.com/tools/border-radius-generator/" TargetMode="External"/><Relationship Id="rId451" Type="http://schemas.openxmlformats.org/officeDocument/2006/relationships/hyperlink" Target="webdesign/js/Object/js/map.js" TargetMode="External"/><Relationship Id="rId493" Type="http://schemas.openxmlformats.org/officeDocument/2006/relationships/hyperlink" Target="webdesign/js/Object/js/filterDebug.js" TargetMode="External"/><Relationship Id="rId507" Type="http://schemas.openxmlformats.org/officeDocument/2006/relationships/hyperlink" Target="webdesign/js/Object/js/SpreadOperatorObject.js" TargetMode="External"/><Relationship Id="rId50" Type="http://schemas.openxmlformats.org/officeDocument/2006/relationships/hyperlink" Target="webdesign/html/tags/lists/NestedLists.html" TargetMode="External"/><Relationship Id="rId104" Type="http://schemas.openxmlformats.org/officeDocument/2006/relationships/hyperlink" Target="webdesign/html/tags/s/list.html" TargetMode="External"/><Relationship Id="rId146" Type="http://schemas.openxmlformats.org/officeDocument/2006/relationships/hyperlink" Target="webdesign/html/tags/img" TargetMode="External"/><Relationship Id="rId188" Type="http://schemas.openxmlformats.org/officeDocument/2006/relationships/hyperlink" Target="webdesign/css/Units/example2.html" TargetMode="External"/><Relationship Id="rId311" Type="http://schemas.openxmlformats.org/officeDocument/2006/relationships/hyperlink" Target="webdesign/css/list" TargetMode="External"/><Relationship Id="rId353" Type="http://schemas.openxmlformats.org/officeDocument/2006/relationships/hyperlink" Target="webdesign/css/pseudo/Only-child.html" TargetMode="External"/><Relationship Id="rId395" Type="http://schemas.openxmlformats.org/officeDocument/2006/relationships/hyperlink" Target="webdesign/css/Transform/scale.html" TargetMode="External"/><Relationship Id="rId409" Type="http://schemas.openxmlformats.org/officeDocument/2006/relationships/hyperlink" Target="webdesign/css/animation/animation-name.html" TargetMode="External"/><Relationship Id="rId92" Type="http://schemas.openxmlformats.org/officeDocument/2006/relationships/hyperlink" Target="webdesign/html/tags/b/style.html" TargetMode="External"/><Relationship Id="rId213" Type="http://schemas.openxmlformats.org/officeDocument/2006/relationships/hyperlink" Target="webdesign/css/selector/cpmpare.html" TargetMode="External"/><Relationship Id="rId420" Type="http://schemas.openxmlformats.org/officeDocument/2006/relationships/hyperlink" Target="webdesign/css/table/empty-cells.html" TargetMode="External"/><Relationship Id="rId255" Type="http://schemas.openxmlformats.org/officeDocument/2006/relationships/hyperlink" Target="webdesign/css/Background/Background-origin.html" TargetMode="External"/><Relationship Id="rId297" Type="http://schemas.openxmlformats.org/officeDocument/2006/relationships/hyperlink" Target="webdesign/css/BoxModel" TargetMode="External"/><Relationship Id="rId462" Type="http://schemas.openxmlformats.org/officeDocument/2006/relationships/hyperlink" Target="webdesign/js/Object/js/mapCaching.js" TargetMode="External"/><Relationship Id="rId518" Type="http://schemas.openxmlformats.org/officeDocument/2006/relationships/hyperlink" Target="webdesign/js/Object/js/DestructuringPreValue2.js" TargetMode="External"/><Relationship Id="rId115" Type="http://schemas.openxmlformats.org/officeDocument/2006/relationships/hyperlink" Target="webdesign/html/Nesting" TargetMode="External"/><Relationship Id="rId157" Type="http://schemas.openxmlformats.org/officeDocument/2006/relationships/hyperlink" Target="webdesign/html/tags/table/both.html" TargetMode="External"/><Relationship Id="rId322" Type="http://schemas.openxmlformats.org/officeDocument/2006/relationships/hyperlink" Target="https://devicon.dev/" TargetMode="External"/><Relationship Id="rId364" Type="http://schemas.openxmlformats.org/officeDocument/2006/relationships/hyperlink" Target="webdesign/css/pseudo/Not.html" TargetMode="External"/><Relationship Id="rId61" Type="http://schemas.openxmlformats.org/officeDocument/2006/relationships/hyperlink" Target="webdesign/html/tags/blockqoute/full.html" TargetMode="External"/><Relationship Id="rId199" Type="http://schemas.openxmlformats.org/officeDocument/2006/relationships/hyperlink" Target="webdesign/css/font/font.html" TargetMode="External"/><Relationship Id="rId19" Type="http://schemas.openxmlformats.org/officeDocument/2006/relationships/hyperlink" Target="webdesign/html/comments/cat.html" TargetMode="External"/><Relationship Id="rId224" Type="http://schemas.openxmlformats.org/officeDocument/2006/relationships/hyperlink" Target="webdesign/css/text/text-decoration2.html" TargetMode="External"/><Relationship Id="rId266" Type="http://schemas.openxmlformats.org/officeDocument/2006/relationships/hyperlink" Target="https://www.joshwcomeau.com/gradient-generator/" TargetMode="External"/><Relationship Id="rId431" Type="http://schemas.openxmlformats.org/officeDocument/2006/relationships/hyperlink" Target="webdesign/css/Flex/Order.html" TargetMode="External"/><Relationship Id="rId473" Type="http://schemas.openxmlformats.org/officeDocument/2006/relationships/hyperlink" Target="webdesign/js/Object/js/mapDOM.js" TargetMode="External"/><Relationship Id="rId529" Type="http://schemas.openxmlformats.org/officeDocument/2006/relationships/hyperlink" Target="webdesign/js/Object/js/DestructuringUsers.js" TargetMode="External"/><Relationship Id="rId30" Type="http://schemas.openxmlformats.org/officeDocument/2006/relationships/hyperlink" Target="webdesign/html/tagsStructure/sample.html" TargetMode="External"/><Relationship Id="rId126" Type="http://schemas.openxmlformats.org/officeDocument/2006/relationships/hyperlink" Target="webdesign/html/tags/span" TargetMode="External"/><Relationship Id="rId168" Type="http://schemas.openxmlformats.org/officeDocument/2006/relationships/hyperlink" Target="webdesign/html/tags/video/complete.html" TargetMode="External"/><Relationship Id="rId333" Type="http://schemas.openxmlformats.org/officeDocument/2006/relationships/hyperlink" Target="webdesign/css/pseudo/Link.html" TargetMode="External"/><Relationship Id="rId72" Type="http://schemas.openxmlformats.org/officeDocument/2006/relationships/hyperlink" Target="webdesign/html/tags/address/correct.html" TargetMode="External"/><Relationship Id="rId375" Type="http://schemas.openxmlformats.org/officeDocument/2006/relationships/hyperlink" Target="webdesign/css/Float/Shape-outside.html" TargetMode="External"/><Relationship Id="rId3" Type="http://schemas.openxmlformats.org/officeDocument/2006/relationships/styles" Target="styles.xml"/><Relationship Id="rId235" Type="http://schemas.openxmlformats.org/officeDocument/2006/relationships/hyperlink" Target="webdesign/css/vertical/example.html" TargetMode="External"/><Relationship Id="rId277" Type="http://schemas.openxmlformats.org/officeDocument/2006/relationships/hyperlink" Target="file:///E:\personal%20job\sam\projects\classes\webdesign\css\border\Border-color.html" TargetMode="External"/><Relationship Id="rId400" Type="http://schemas.openxmlformats.org/officeDocument/2006/relationships/hyperlink" Target="webdesign/css/Filter/brightness.html" TargetMode="External"/><Relationship Id="rId442" Type="http://schemas.openxmlformats.org/officeDocument/2006/relationships/hyperlink" Target="https://teleporthq.io/" TargetMode="External"/><Relationship Id="rId484" Type="http://schemas.openxmlformats.org/officeDocument/2006/relationships/hyperlink" Target="webdesign/js/Object/js/filterLength.js" TargetMode="External"/><Relationship Id="rId137" Type="http://schemas.openxmlformats.org/officeDocument/2006/relationships/hyperlink" Target="webdesign/html/tags/a/inner.html" TargetMode="External"/><Relationship Id="rId302" Type="http://schemas.openxmlformats.org/officeDocument/2006/relationships/hyperlink" Target="webdesign/css/Overflow/auto.html" TargetMode="External"/><Relationship Id="rId344" Type="http://schemas.openxmlformats.org/officeDocument/2006/relationships/hyperlink" Target="%20https:/cubic-bezier.com%20" TargetMode="External"/><Relationship Id="rId41" Type="http://schemas.openxmlformats.org/officeDocument/2006/relationships/hyperlink" Target="webdesign/html/tags/heading/seo.html" TargetMode="External"/><Relationship Id="rId83" Type="http://schemas.openxmlformats.org/officeDocument/2006/relationships/hyperlink" Target="webdesign/html/tags/strong/key.html" TargetMode="External"/><Relationship Id="rId179" Type="http://schemas.openxmlformats.org/officeDocument/2006/relationships/hyperlink" Target="webdesign/css/comments" TargetMode="External"/><Relationship Id="rId386" Type="http://schemas.openxmlformats.org/officeDocument/2006/relationships/hyperlink" Target="webdesign/css/Position/top-r-l-b.html" TargetMode="External"/><Relationship Id="rId190" Type="http://schemas.openxmlformats.org/officeDocument/2006/relationships/hyperlink" Target="webdesign/css/font/Generic.html" TargetMode="External"/><Relationship Id="rId204" Type="http://schemas.openxmlformats.org/officeDocument/2006/relationships/hyperlink" Target="webdesign/css/color/shortHex.html" TargetMode="External"/><Relationship Id="rId246" Type="http://schemas.openxmlformats.org/officeDocument/2006/relationships/hyperlink" Target="webdesign/css/height/sample.html" TargetMode="External"/><Relationship Id="rId288" Type="http://schemas.openxmlformats.org/officeDocument/2006/relationships/hyperlink" Target="file:///E:\personal%20job\sam\projects\classes\webdesign\css\outline\Outline-style.html" TargetMode="External"/><Relationship Id="rId411" Type="http://schemas.openxmlformats.org/officeDocument/2006/relationships/hyperlink" Target="webdesign/css/animation/timing.html" TargetMode="External"/><Relationship Id="rId453" Type="http://schemas.openxmlformats.org/officeDocument/2006/relationships/hyperlink" Target="webdesign/js/Object/js/getExist.js" TargetMode="External"/><Relationship Id="rId509" Type="http://schemas.openxmlformats.org/officeDocument/2006/relationships/hyperlink" Target="webdesign/js/Object/js/SpreadOperatorPros.js" TargetMode="External"/><Relationship Id="rId106" Type="http://schemas.openxmlformats.org/officeDocument/2006/relationships/hyperlink" Target="webdesign/html/tags/s/del.html" TargetMode="External"/><Relationship Id="rId313" Type="http://schemas.openxmlformats.org/officeDocument/2006/relationships/hyperlink" Target="webdesign/css/list/ol.html" TargetMode="External"/><Relationship Id="rId495" Type="http://schemas.openxmlformats.org/officeDocument/2006/relationships/hyperlink" Target="webdesign/js/Object/js/reduceMultiply.js" TargetMode="External"/><Relationship Id="rId10" Type="http://schemas.openxmlformats.org/officeDocument/2006/relationships/hyperlink" Target="webdesign/css/Declaration/Declaration.html" TargetMode="External"/><Relationship Id="rId52" Type="http://schemas.openxmlformats.org/officeDocument/2006/relationships/hyperlink" Target="webdesign/html/Attributes/base.html" TargetMode="External"/><Relationship Id="rId94" Type="http://schemas.openxmlformats.org/officeDocument/2006/relationships/hyperlink" Target="webdesign/html/tags/i" TargetMode="External"/><Relationship Id="rId148" Type="http://schemas.openxmlformats.org/officeDocument/2006/relationships/hyperlink" Target="webdesign/html/tags/img/alt.html" TargetMode="External"/><Relationship Id="rId355" Type="http://schemas.openxmlformats.org/officeDocument/2006/relationships/hyperlink" Target="webdesign/css/pseudo/Last-of-type.html" TargetMode="External"/><Relationship Id="rId397" Type="http://schemas.openxmlformats.org/officeDocument/2006/relationships/hyperlink" Target="webdesign/css/Transform/Perspective.html" TargetMode="External"/><Relationship Id="rId520" Type="http://schemas.openxmlformats.org/officeDocument/2006/relationships/hyperlink" Target="webdesign/js/Object/js/DestructuringComplex.js" TargetMode="External"/><Relationship Id="rId215" Type="http://schemas.openxmlformats.org/officeDocument/2006/relationships/hyperlink" Target="webdesign/css/selector/universal2.html" TargetMode="External"/><Relationship Id="rId257" Type="http://schemas.openxmlformats.org/officeDocument/2006/relationships/hyperlink" Target="webdesign/css/Background/combine.html" TargetMode="External"/><Relationship Id="rId422" Type="http://schemas.openxmlformats.org/officeDocument/2006/relationships/hyperlink" Target="webdesign/css/table/caption-side.html" TargetMode="External"/><Relationship Id="rId464" Type="http://schemas.openxmlformats.org/officeDocument/2006/relationships/hyperlink" Target="webdesign/js/Object/js/mapToObject2.js" TargetMode="External"/><Relationship Id="rId299" Type="http://schemas.openxmlformats.org/officeDocument/2006/relationships/hyperlink" Target="webdesign/css/Overflow/visible.html" TargetMode="External"/><Relationship Id="rId63" Type="http://schemas.openxmlformats.org/officeDocument/2006/relationships/hyperlink" Target="webdesign/html/tags/pre/index.html" TargetMode="External"/><Relationship Id="rId159" Type="http://schemas.openxmlformats.org/officeDocument/2006/relationships/hyperlink" Target="webdesign/html/tags/table/thead-tfoot-tbody.html" TargetMode="External"/><Relationship Id="rId366" Type="http://schemas.openxmlformats.org/officeDocument/2006/relationships/hyperlink" Target="webdesign/css/pseudo/First-letter.html" TargetMode="External"/><Relationship Id="rId226" Type="http://schemas.openxmlformats.org/officeDocument/2006/relationships/hyperlink" Target="webdesign/css/text/transform2.html" TargetMode="External"/><Relationship Id="rId433" Type="http://schemas.openxmlformats.org/officeDocument/2006/relationships/hyperlink" Target="webdesign/css/Flex/flex-shrink.html" TargetMode="External"/><Relationship Id="rId74" Type="http://schemas.openxmlformats.org/officeDocument/2006/relationships/hyperlink" Target="webdesign/html/tags/address/css.html" TargetMode="External"/><Relationship Id="rId377" Type="http://schemas.openxmlformats.org/officeDocument/2006/relationships/hyperlink" Target="https://www.cssportal.com/css-clip-path-generator/" TargetMode="External"/><Relationship Id="rId500" Type="http://schemas.openxmlformats.org/officeDocument/2006/relationships/hyperlink" Target="webdesign/js/Object/js/reduceCat.js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webdesign/css/Direction" TargetMode="External"/><Relationship Id="rId444" Type="http://schemas.openxmlformats.org/officeDocument/2006/relationships/hyperlink" Target="https://10we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l\Documents\Custom%20Office%20Templates\book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10E5F-7E92-4F91-9314-EB4A4C0BC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books</Template>
  <TotalTime>3230</TotalTime>
  <Pages>673</Pages>
  <Words>104772</Words>
  <Characters>597204</Characters>
  <Application>Microsoft Office Word</Application>
  <DocSecurity>0</DocSecurity>
  <Lines>4976</Lines>
  <Paragraphs>1401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sambal</dc:creator>
  <cp:keywords/>
  <dc:description/>
  <cp:lastModifiedBy>sam bal</cp:lastModifiedBy>
  <cp:revision>137</cp:revision>
  <cp:lastPrinted>2025-10-17T09:55:00Z</cp:lastPrinted>
  <dcterms:created xsi:type="dcterms:W3CDTF">2025-10-02T04:23:00Z</dcterms:created>
  <dcterms:modified xsi:type="dcterms:W3CDTF">2025-10-17T18:03:00Z</dcterms:modified>
</cp:coreProperties>
</file>